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61BFF" w14:textId="77777777" w:rsidR="00FB6F3B" w:rsidRDefault="00FB6F3B" w:rsidP="00C81F57">
      <w:pPr>
        <w:overflowPunct/>
        <w:autoSpaceDE/>
        <w:autoSpaceDN/>
        <w:adjustRightInd/>
        <w:textAlignment w:val="auto"/>
        <w:rPr>
          <w:color w:val="808080" w:themeColor="background1" w:themeShade="80"/>
        </w:rPr>
      </w:pPr>
    </w:p>
    <w:p w14:paraId="425CB3CB" w14:textId="77777777" w:rsidR="00C81F57" w:rsidRPr="00C81F57" w:rsidRDefault="00C81F57" w:rsidP="00C81F57">
      <w:pPr>
        <w:rPr>
          <w:color w:val="C00000"/>
        </w:rPr>
      </w:pPr>
    </w:p>
    <w:p w14:paraId="796A4863" w14:textId="77777777" w:rsidR="00C81F57" w:rsidRDefault="00C81F57" w:rsidP="00305BF4">
      <w:pPr>
        <w:rPr>
          <w:rFonts w:cs="Arial"/>
        </w:rPr>
      </w:pPr>
    </w:p>
    <w:p w14:paraId="7D680668" w14:textId="77777777" w:rsidR="00447480" w:rsidRDefault="00447480" w:rsidP="00305BF4">
      <w:pPr>
        <w:rPr>
          <w:rFonts w:cs="Arial"/>
        </w:rPr>
      </w:pPr>
    </w:p>
    <w:p w14:paraId="1ACABB25" w14:textId="77777777" w:rsidR="00E63F54" w:rsidRDefault="00E63F54" w:rsidP="00305BF4">
      <w:pPr>
        <w:rPr>
          <w:rFonts w:cs="Arial"/>
        </w:rPr>
      </w:pPr>
    </w:p>
    <w:p w14:paraId="6E7A3B8D" w14:textId="77777777" w:rsidR="00E63F54" w:rsidRDefault="00E63F54" w:rsidP="00305BF4">
      <w:pPr>
        <w:rPr>
          <w:rFonts w:cs="Arial"/>
        </w:rPr>
      </w:pPr>
    </w:p>
    <w:p w14:paraId="624B8A81" w14:textId="77777777" w:rsidR="00447480" w:rsidRDefault="00447480" w:rsidP="00305BF4">
      <w:pPr>
        <w:rPr>
          <w:rFonts w:cs="Arial"/>
        </w:rPr>
      </w:pPr>
    </w:p>
    <w:p w14:paraId="070D617D" w14:textId="77777777" w:rsidR="00447480" w:rsidRDefault="00447480" w:rsidP="00305BF4">
      <w:pPr>
        <w:rPr>
          <w:rFonts w:cs="Arial"/>
        </w:rPr>
      </w:pPr>
    </w:p>
    <w:p w14:paraId="2761BE18" w14:textId="77777777" w:rsidR="00305BF4" w:rsidRDefault="00305BF4" w:rsidP="00305BF4">
      <w:pPr>
        <w:rPr>
          <w:rFonts w:cs="Arial"/>
        </w:rPr>
      </w:pPr>
    </w:p>
    <w:p w14:paraId="6BC675B5" w14:textId="77777777" w:rsidR="008473B1" w:rsidRPr="008B0AFE" w:rsidRDefault="008473B1" w:rsidP="008473B1">
      <w:pPr>
        <w:pStyle w:val="CoverpageTitle"/>
        <w:spacing w:before="0" w:after="0"/>
      </w:pPr>
      <w:r w:rsidRPr="008B0AFE">
        <w:t>Vehicle</w:t>
      </w:r>
    </w:p>
    <w:p w14:paraId="379E9C89" w14:textId="77777777" w:rsidR="008473B1" w:rsidRPr="008B0AFE" w:rsidRDefault="008473B1" w:rsidP="008473B1">
      <w:pPr>
        <w:pStyle w:val="CoverpageTitle"/>
        <w:spacing w:before="0" w:after="0"/>
        <w:rPr>
          <w:b w:val="0"/>
          <w:sz w:val="14"/>
          <w:szCs w:val="20"/>
        </w:rPr>
      </w:pPr>
      <w:r w:rsidRPr="008B0AFE">
        <w:rPr>
          <w:sz w:val="20"/>
          <w:szCs w:val="20"/>
        </w:rPr>
        <w:t>&lt;&lt;Physical&gt;&gt;</w:t>
      </w:r>
    </w:p>
    <w:p w14:paraId="5AE8104E" w14:textId="77777777" w:rsidR="00305BF4" w:rsidRPr="007032D6" w:rsidRDefault="00305BF4" w:rsidP="00305BF4">
      <w:pPr>
        <w:pStyle w:val="VelocityScript"/>
      </w:pPr>
    </w:p>
    <w:p w14:paraId="13C666B1" w14:textId="77777777" w:rsidR="00305BF4" w:rsidRDefault="00305BF4" w:rsidP="00305BF4">
      <w:pPr>
        <w:rPr>
          <w:rFonts w:cs="Arial"/>
        </w:rPr>
      </w:pPr>
    </w:p>
    <w:tbl>
      <w:tblPr>
        <w:tblW w:w="50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600" w:firstRow="0" w:lastRow="0" w:firstColumn="0" w:lastColumn="0" w:noHBand="1" w:noVBand="1"/>
      </w:tblPr>
      <w:tblGrid>
        <w:gridCol w:w="1977"/>
        <w:gridCol w:w="2421"/>
        <w:gridCol w:w="4062"/>
        <w:gridCol w:w="1820"/>
      </w:tblGrid>
      <w:tr w:rsidR="00C00235" w:rsidRPr="00396024" w14:paraId="7A98870E" w14:textId="77777777" w:rsidTr="00271689">
        <w:trPr>
          <w:trHeight w:val="20"/>
        </w:trPr>
        <w:tc>
          <w:tcPr>
            <w:tcW w:w="1977" w:type="dxa"/>
            <w:vAlign w:val="center"/>
          </w:tcPr>
          <w:p w14:paraId="3D5E4C6C" w14:textId="77777777" w:rsidR="00C00235" w:rsidRPr="00396024" w:rsidRDefault="00C00235" w:rsidP="00271689">
            <w:r>
              <w:t>Document Type</w:t>
            </w:r>
          </w:p>
        </w:tc>
        <w:tc>
          <w:tcPr>
            <w:tcW w:w="6483" w:type="dxa"/>
            <w:gridSpan w:val="2"/>
            <w:shd w:val="clear" w:color="auto" w:fill="E6E6E6"/>
            <w:vAlign w:val="center"/>
          </w:tcPr>
          <w:p w14:paraId="65A6A6F2" w14:textId="77777777" w:rsidR="00C00235" w:rsidRPr="009C2BF3" w:rsidRDefault="00C00235" w:rsidP="00271689">
            <w:pPr>
              <w:jc w:val="center"/>
              <w:rPr>
                <w:b/>
              </w:rPr>
            </w:pPr>
            <w:r w:rsidRPr="009C2BF3">
              <w:rPr>
                <w:b/>
              </w:rPr>
              <w:fldChar w:fldCharType="begin"/>
            </w:r>
            <w:r w:rsidRPr="009C2BF3">
              <w:rPr>
                <w:b/>
              </w:rPr>
              <w:instrText xml:space="preserve"> DOCPROPERTY  DocType  \* MERGEFORMAT </w:instrText>
            </w:r>
            <w:r w:rsidRPr="009C2BF3">
              <w:rPr>
                <w:b/>
              </w:rPr>
              <w:fldChar w:fldCharType="separate"/>
            </w:r>
            <w:r>
              <w:rPr>
                <w:b/>
              </w:rPr>
              <w:t>Feature Implementation Specification (FIS)</w:t>
            </w:r>
            <w:r w:rsidRPr="009C2BF3">
              <w:rPr>
                <w:b/>
              </w:rPr>
              <w:fldChar w:fldCharType="end"/>
            </w:r>
          </w:p>
        </w:tc>
        <w:tc>
          <w:tcPr>
            <w:tcW w:w="0" w:type="auto"/>
            <w:vAlign w:val="center"/>
          </w:tcPr>
          <w:p w14:paraId="455F7857" w14:textId="77777777" w:rsidR="00C00235" w:rsidRPr="00396024" w:rsidRDefault="00C00235" w:rsidP="00271689">
            <w:pPr>
              <w:rPr>
                <w:sz w:val="16"/>
                <w:szCs w:val="16"/>
              </w:rPr>
            </w:pPr>
          </w:p>
        </w:tc>
      </w:tr>
      <w:tr w:rsidR="00C00235" w:rsidRPr="00155160" w14:paraId="5964C4DA" w14:textId="77777777" w:rsidTr="00271689">
        <w:trPr>
          <w:trHeight w:val="20"/>
        </w:trPr>
        <w:tc>
          <w:tcPr>
            <w:tcW w:w="1977" w:type="dxa"/>
            <w:vAlign w:val="center"/>
          </w:tcPr>
          <w:p w14:paraId="4882220A" w14:textId="77777777" w:rsidR="00C00235" w:rsidRPr="00155160" w:rsidRDefault="00C00235" w:rsidP="00271689">
            <w:r w:rsidRPr="00155160">
              <w:t>Template Version</w:t>
            </w:r>
          </w:p>
        </w:tc>
        <w:tc>
          <w:tcPr>
            <w:tcW w:w="6483" w:type="dxa"/>
            <w:gridSpan w:val="2"/>
            <w:shd w:val="clear" w:color="auto" w:fill="E6E6E6"/>
            <w:vAlign w:val="center"/>
          </w:tcPr>
          <w:p w14:paraId="4360C082" w14:textId="77777777" w:rsidR="00C00235" w:rsidRPr="00A45B63" w:rsidRDefault="00C00235" w:rsidP="00271689">
            <w:pPr>
              <w:jc w:val="center"/>
              <w:rPr>
                <w:b/>
              </w:rPr>
            </w:pPr>
            <w:r>
              <w:rPr>
                <w:b/>
              </w:rPr>
              <w:t>6</w:t>
            </w:r>
            <w:r w:rsidRPr="00A45B63">
              <w:rPr>
                <w:b/>
              </w:rPr>
              <w:t>.</w:t>
            </w:r>
            <w:r w:rsidR="00F4124D">
              <w:rPr>
                <w:b/>
              </w:rPr>
              <w:t>1a</w:t>
            </w:r>
          </w:p>
        </w:tc>
        <w:tc>
          <w:tcPr>
            <w:tcW w:w="0" w:type="auto"/>
            <w:vAlign w:val="center"/>
          </w:tcPr>
          <w:p w14:paraId="71C62420" w14:textId="77777777" w:rsidR="00C00235" w:rsidRPr="00155160" w:rsidRDefault="00C00235" w:rsidP="00271689">
            <w:pPr>
              <w:rPr>
                <w:sz w:val="16"/>
                <w:szCs w:val="16"/>
              </w:rPr>
            </w:pPr>
          </w:p>
        </w:tc>
      </w:tr>
      <w:tr w:rsidR="00C00235" w:rsidRPr="00155160" w14:paraId="275ACA24" w14:textId="77777777" w:rsidTr="00271689">
        <w:trPr>
          <w:trHeight w:val="20"/>
        </w:trPr>
        <w:tc>
          <w:tcPr>
            <w:tcW w:w="1977" w:type="dxa"/>
            <w:vAlign w:val="center"/>
          </w:tcPr>
          <w:p w14:paraId="09E0C853" w14:textId="77777777" w:rsidR="00C00235" w:rsidRPr="00155160" w:rsidRDefault="00C00235" w:rsidP="00271689">
            <w:r>
              <w:rPr>
                <w:rFonts w:cs="Arial"/>
              </w:rPr>
              <w:t>SysML Report Template Version</w:t>
            </w:r>
          </w:p>
        </w:tc>
        <w:tc>
          <w:tcPr>
            <w:tcW w:w="6483" w:type="dxa"/>
            <w:gridSpan w:val="2"/>
            <w:shd w:val="clear" w:color="auto" w:fill="E6E6E6"/>
            <w:vAlign w:val="center"/>
          </w:tcPr>
          <w:p w14:paraId="0F71C590" w14:textId="77777777" w:rsidR="00C00235" w:rsidRDefault="00C00235" w:rsidP="00271689">
            <w:pPr>
              <w:jc w:val="center"/>
              <w:rPr>
                <w:b/>
              </w:rPr>
            </w:pPr>
            <w:r>
              <w:rPr>
                <w:rFonts w:cs="Arial"/>
                <w:b/>
              </w:rPr>
              <w:t>O Beta (</w:t>
            </w:r>
            <w:r w:rsidR="00987881">
              <w:rPr>
                <w:rFonts w:cs="Arial"/>
                <w:b/>
              </w:rPr>
              <w:t>2021</w:t>
            </w:r>
            <w:r>
              <w:rPr>
                <w:rFonts w:cs="Arial"/>
                <w:b/>
              </w:rPr>
              <w:t>/</w:t>
            </w:r>
            <w:r w:rsidR="00987881">
              <w:rPr>
                <w:rFonts w:cs="Arial"/>
                <w:b/>
              </w:rPr>
              <w:t>03</w:t>
            </w:r>
            <w:r>
              <w:rPr>
                <w:rFonts w:cs="Arial"/>
                <w:b/>
              </w:rPr>
              <w:t>/</w:t>
            </w:r>
            <w:r w:rsidR="00987881">
              <w:rPr>
                <w:rFonts w:cs="Arial"/>
                <w:b/>
              </w:rPr>
              <w:t>10</w:t>
            </w:r>
            <w:r>
              <w:rPr>
                <w:rFonts w:cs="Arial"/>
                <w:b/>
              </w:rPr>
              <w:t>)</w:t>
            </w:r>
          </w:p>
        </w:tc>
        <w:tc>
          <w:tcPr>
            <w:tcW w:w="0" w:type="auto"/>
            <w:vAlign w:val="center"/>
          </w:tcPr>
          <w:p w14:paraId="1AB4DBA3" w14:textId="77777777" w:rsidR="00C00235" w:rsidRPr="00155160" w:rsidRDefault="00C00235" w:rsidP="00271689">
            <w:pPr>
              <w:rPr>
                <w:sz w:val="16"/>
                <w:szCs w:val="16"/>
              </w:rPr>
            </w:pPr>
          </w:p>
        </w:tc>
      </w:tr>
      <w:tr w:rsidR="00C00235" w:rsidRPr="00396024" w14:paraId="4876EE75" w14:textId="77777777" w:rsidTr="00271689">
        <w:trPr>
          <w:trHeight w:val="20"/>
        </w:trPr>
        <w:tc>
          <w:tcPr>
            <w:tcW w:w="1977" w:type="dxa"/>
            <w:vAlign w:val="center"/>
          </w:tcPr>
          <w:p w14:paraId="61099D52" w14:textId="77777777" w:rsidR="00C00235" w:rsidRPr="00771878" w:rsidRDefault="00C00235" w:rsidP="00271689">
            <w:r w:rsidRPr="00771878">
              <w:t>Document ID</w:t>
            </w:r>
          </w:p>
        </w:tc>
        <w:tc>
          <w:tcPr>
            <w:tcW w:w="6483" w:type="dxa"/>
            <w:gridSpan w:val="2"/>
            <w:shd w:val="clear" w:color="auto" w:fill="E6E6E6"/>
            <w:vAlign w:val="center"/>
          </w:tcPr>
          <w:p w14:paraId="48E52F40" w14:textId="77777777" w:rsidR="00C00235" w:rsidRPr="00381120" w:rsidRDefault="00C00235" w:rsidP="00271689">
            <w:pPr>
              <w:jc w:val="center"/>
            </w:pPr>
            <w:r w:rsidRPr="009C2BF3">
              <w:rPr>
                <w:b/>
              </w:rPr>
              <w:fldChar w:fldCharType="begin"/>
            </w:r>
            <w:r w:rsidRPr="009C2BF3">
              <w:rPr>
                <w:b/>
              </w:rPr>
              <w:instrText xml:space="preserve"> FILENAME  \* Lower  \* MERGEFORMAT </w:instrText>
            </w:r>
            <w:r w:rsidRPr="009C2BF3">
              <w:rPr>
                <w:b/>
              </w:rPr>
              <w:fldChar w:fldCharType="separate"/>
            </w:r>
            <w:r>
              <w:rPr>
                <w:b/>
                <w:noProof/>
              </w:rPr>
              <w:t>ffst01.10_featuredocument_sysmlreporttemplate</w:t>
            </w:r>
            <w:r w:rsidRPr="009C2BF3">
              <w:rPr>
                <w:b/>
                <w:noProof/>
              </w:rPr>
              <w:fldChar w:fldCharType="end"/>
            </w:r>
          </w:p>
        </w:tc>
        <w:tc>
          <w:tcPr>
            <w:tcW w:w="0" w:type="auto"/>
            <w:vAlign w:val="center"/>
          </w:tcPr>
          <w:p w14:paraId="1B5289A3" w14:textId="77777777" w:rsidR="00C00235" w:rsidRPr="00396024" w:rsidRDefault="00C00235" w:rsidP="00271689">
            <w:pPr>
              <w:rPr>
                <w:sz w:val="16"/>
                <w:szCs w:val="16"/>
              </w:rPr>
            </w:pPr>
          </w:p>
        </w:tc>
      </w:tr>
      <w:tr w:rsidR="00C00235" w:rsidRPr="00396024" w14:paraId="4DF27960" w14:textId="77777777" w:rsidTr="00271689">
        <w:trPr>
          <w:trHeight w:val="20"/>
        </w:trPr>
        <w:tc>
          <w:tcPr>
            <w:tcW w:w="1977" w:type="dxa"/>
            <w:tcBorders>
              <w:bottom w:val="single" w:sz="4" w:space="0" w:color="auto"/>
            </w:tcBorders>
            <w:vAlign w:val="center"/>
          </w:tcPr>
          <w:p w14:paraId="15A6D9D8" w14:textId="77777777" w:rsidR="00C00235" w:rsidRDefault="00C00235" w:rsidP="00271689">
            <w:r>
              <w:t>Document Location</w:t>
            </w:r>
          </w:p>
        </w:tc>
        <w:tc>
          <w:tcPr>
            <w:tcW w:w="6483" w:type="dxa"/>
            <w:gridSpan w:val="2"/>
            <w:tcBorders>
              <w:bottom w:val="single" w:sz="4" w:space="0" w:color="auto"/>
            </w:tcBorders>
            <w:shd w:val="clear" w:color="auto" w:fill="E6E6E6"/>
            <w:vAlign w:val="center"/>
          </w:tcPr>
          <w:p w14:paraId="3CFFF70E" w14:textId="77777777" w:rsidR="00C00235" w:rsidRPr="009C2BF3" w:rsidRDefault="00C00235" w:rsidP="00271689">
            <w:pPr>
              <w:jc w:val="center"/>
              <w:rPr>
                <w:b/>
              </w:rPr>
            </w:pPr>
          </w:p>
        </w:tc>
        <w:tc>
          <w:tcPr>
            <w:tcW w:w="0" w:type="auto"/>
            <w:tcBorders>
              <w:bottom w:val="single" w:sz="4" w:space="0" w:color="auto"/>
            </w:tcBorders>
            <w:shd w:val="clear" w:color="auto" w:fill="auto"/>
            <w:vAlign w:val="center"/>
          </w:tcPr>
          <w:p w14:paraId="42B5A7C8" w14:textId="77777777" w:rsidR="00C00235" w:rsidRPr="00396024" w:rsidRDefault="00C00235" w:rsidP="00271689"/>
        </w:tc>
      </w:tr>
      <w:tr w:rsidR="00C00235" w:rsidRPr="00396024" w14:paraId="3E9C9729" w14:textId="77777777" w:rsidTr="00271689">
        <w:trPr>
          <w:trHeight w:val="20"/>
        </w:trPr>
        <w:tc>
          <w:tcPr>
            <w:tcW w:w="1977" w:type="dxa"/>
            <w:tcBorders>
              <w:bottom w:val="single" w:sz="4" w:space="0" w:color="auto"/>
            </w:tcBorders>
            <w:vAlign w:val="center"/>
          </w:tcPr>
          <w:p w14:paraId="6A2729EB" w14:textId="77777777" w:rsidR="00C00235" w:rsidRPr="00396024" w:rsidRDefault="00C00235" w:rsidP="00271689">
            <w:r w:rsidRPr="00396024">
              <w:t>Document Owner</w:t>
            </w:r>
          </w:p>
        </w:tc>
        <w:tc>
          <w:tcPr>
            <w:tcW w:w="6483" w:type="dxa"/>
            <w:gridSpan w:val="2"/>
            <w:tcBorders>
              <w:bottom w:val="single" w:sz="4" w:space="0" w:color="auto"/>
            </w:tcBorders>
            <w:shd w:val="clear" w:color="auto" w:fill="E6E6E6"/>
            <w:vAlign w:val="center"/>
          </w:tcPr>
          <w:p w14:paraId="7B801899" w14:textId="77777777" w:rsidR="00BC4E3D" w:rsidRDefault="00BC4E3D"/>
        </w:tc>
        <w:tc>
          <w:tcPr>
            <w:tcW w:w="0" w:type="auto"/>
            <w:tcBorders>
              <w:bottom w:val="single" w:sz="4" w:space="0" w:color="auto"/>
            </w:tcBorders>
            <w:shd w:val="clear" w:color="auto" w:fill="auto"/>
            <w:vAlign w:val="center"/>
          </w:tcPr>
          <w:p w14:paraId="7C3CABED" w14:textId="77777777" w:rsidR="00C00235" w:rsidRPr="00396024" w:rsidRDefault="00C00235" w:rsidP="00271689"/>
        </w:tc>
      </w:tr>
      <w:tr w:rsidR="00C00235" w:rsidRPr="00396024" w14:paraId="5D8DA1FC" w14:textId="77777777" w:rsidTr="00271689">
        <w:trPr>
          <w:trHeight w:val="20"/>
        </w:trPr>
        <w:tc>
          <w:tcPr>
            <w:tcW w:w="1977" w:type="dxa"/>
            <w:vAlign w:val="center"/>
          </w:tcPr>
          <w:p w14:paraId="185FE7AC" w14:textId="77777777" w:rsidR="00C00235" w:rsidRPr="00396024" w:rsidRDefault="00C00235" w:rsidP="00271689">
            <w:r w:rsidRPr="00396024">
              <w:t xml:space="preserve">Document </w:t>
            </w:r>
            <w:r>
              <w:t>Revision</w:t>
            </w:r>
          </w:p>
        </w:tc>
        <w:tc>
          <w:tcPr>
            <w:tcW w:w="6483" w:type="dxa"/>
            <w:gridSpan w:val="2"/>
            <w:shd w:val="clear" w:color="auto" w:fill="E6E6E6"/>
            <w:vAlign w:val="center"/>
          </w:tcPr>
          <w:p w14:paraId="32477AEA" w14:textId="77777777" w:rsidR="00C00235" w:rsidRPr="009C2BF3" w:rsidRDefault="00C00235" w:rsidP="00271689">
            <w:pPr>
              <w:jc w:val="center"/>
              <w:rPr>
                <w:b/>
              </w:rPr>
            </w:pPr>
            <w:r>
              <w:rPr>
                <w:b/>
              </w:rPr>
              <w:t>F</w:t>
            </w:r>
            <w:r w:rsidR="009B0116">
              <w:rPr>
                <w:b/>
              </w:rPr>
              <w:t>IS</w:t>
            </w:r>
            <w:r>
              <w:rPr>
                <w:b/>
              </w:rPr>
              <w:t>0</w:t>
            </w:r>
          </w:p>
        </w:tc>
        <w:tc>
          <w:tcPr>
            <w:tcW w:w="0" w:type="auto"/>
            <w:tcBorders>
              <w:bottom w:val="single" w:sz="4" w:space="0" w:color="auto"/>
            </w:tcBorders>
            <w:vAlign w:val="center"/>
          </w:tcPr>
          <w:p w14:paraId="7B433D25" w14:textId="77777777" w:rsidR="00C00235" w:rsidRPr="00396024" w:rsidRDefault="00C00235" w:rsidP="00271689"/>
        </w:tc>
      </w:tr>
      <w:tr w:rsidR="00C00235" w:rsidRPr="00396024" w14:paraId="77FA51ED" w14:textId="77777777" w:rsidTr="00271689">
        <w:trPr>
          <w:trHeight w:val="20"/>
        </w:trPr>
        <w:tc>
          <w:tcPr>
            <w:tcW w:w="1977" w:type="dxa"/>
            <w:vAlign w:val="center"/>
          </w:tcPr>
          <w:p w14:paraId="1D8C2FF8" w14:textId="77777777" w:rsidR="00C00235" w:rsidRPr="00396024" w:rsidRDefault="00C00235" w:rsidP="00271689">
            <w:r>
              <w:t>Document Status</w:t>
            </w:r>
          </w:p>
        </w:tc>
        <w:tc>
          <w:tcPr>
            <w:tcW w:w="6483" w:type="dxa"/>
            <w:gridSpan w:val="2"/>
            <w:shd w:val="clear" w:color="auto" w:fill="E6E6E6"/>
            <w:vAlign w:val="center"/>
          </w:tcPr>
          <w:p w14:paraId="2618F465" w14:textId="77777777" w:rsidR="00C00235" w:rsidRPr="009C2BF3" w:rsidRDefault="00C00235" w:rsidP="00271689">
            <w:pPr>
              <w:jc w:val="center"/>
              <w:rPr>
                <w:b/>
              </w:rPr>
            </w:pPr>
            <w:r w:rsidRPr="009C2BF3">
              <w:rPr>
                <w:b/>
              </w:rPr>
              <w:fldChar w:fldCharType="begin"/>
            </w:r>
            <w:r w:rsidRPr="009C2BF3">
              <w:rPr>
                <w:b/>
              </w:rPr>
              <w:instrText xml:space="preserve"> DOCPROPERTY  DocStatus  \* MERGEFORMAT </w:instrText>
            </w:r>
            <w:r w:rsidRPr="009C2BF3">
              <w:rPr>
                <w:b/>
              </w:rPr>
              <w:fldChar w:fldCharType="separate"/>
            </w:r>
            <w:r w:rsidRPr="00772E25">
              <w:rPr>
                <w:b/>
                <w:bCs/>
              </w:rPr>
              <w:t>Draft</w:t>
            </w:r>
            <w:r w:rsidRPr="009C2BF3">
              <w:rPr>
                <w:b/>
                <w:bCs/>
              </w:rPr>
              <w:fldChar w:fldCharType="end"/>
            </w:r>
          </w:p>
        </w:tc>
        <w:tc>
          <w:tcPr>
            <w:tcW w:w="0" w:type="auto"/>
            <w:tcBorders>
              <w:bottom w:val="single" w:sz="4" w:space="0" w:color="auto"/>
            </w:tcBorders>
            <w:vAlign w:val="center"/>
          </w:tcPr>
          <w:p w14:paraId="26647C1E" w14:textId="77777777" w:rsidR="00C00235" w:rsidRPr="00396024" w:rsidRDefault="00C00235" w:rsidP="00271689"/>
        </w:tc>
      </w:tr>
      <w:tr w:rsidR="00C00235" w:rsidRPr="00396024" w14:paraId="6EFBD845" w14:textId="77777777" w:rsidTr="00271689">
        <w:trPr>
          <w:trHeight w:val="20"/>
        </w:trPr>
        <w:tc>
          <w:tcPr>
            <w:tcW w:w="1977" w:type="dxa"/>
            <w:tcBorders>
              <w:bottom w:val="single" w:sz="4" w:space="0" w:color="auto"/>
            </w:tcBorders>
            <w:vAlign w:val="center"/>
          </w:tcPr>
          <w:p w14:paraId="5925F8CB" w14:textId="77777777" w:rsidR="00C00235" w:rsidRDefault="00C00235" w:rsidP="00271689">
            <w:r>
              <w:t>Date Issued</w:t>
            </w:r>
          </w:p>
        </w:tc>
        <w:tc>
          <w:tcPr>
            <w:tcW w:w="6483" w:type="dxa"/>
            <w:gridSpan w:val="2"/>
            <w:tcBorders>
              <w:bottom w:val="single" w:sz="4" w:space="0" w:color="auto"/>
            </w:tcBorders>
            <w:shd w:val="clear" w:color="auto" w:fill="E6E6E6"/>
            <w:vAlign w:val="center"/>
          </w:tcPr>
          <w:p w14:paraId="20C65BCA" w14:textId="77777777" w:rsidR="00C00235" w:rsidRDefault="00C00235" w:rsidP="00271689">
            <w:pPr>
              <w:jc w:val="center"/>
              <w:rPr>
                <w:b/>
              </w:rPr>
            </w:pPr>
            <w:r>
              <w:rPr>
                <w:b/>
              </w:rPr>
              <w:t>2021/09/10</w:t>
            </w:r>
          </w:p>
        </w:tc>
        <w:tc>
          <w:tcPr>
            <w:tcW w:w="0" w:type="auto"/>
            <w:tcBorders>
              <w:bottom w:val="single" w:sz="4" w:space="0" w:color="auto"/>
            </w:tcBorders>
            <w:shd w:val="clear" w:color="auto" w:fill="auto"/>
            <w:vAlign w:val="center"/>
          </w:tcPr>
          <w:p w14:paraId="74BC1844" w14:textId="77777777" w:rsidR="00C00235" w:rsidRPr="00396024" w:rsidRDefault="00C00235" w:rsidP="00271689"/>
        </w:tc>
      </w:tr>
      <w:tr w:rsidR="00C00235" w:rsidRPr="00396024" w14:paraId="19CAC248" w14:textId="77777777" w:rsidTr="00271689">
        <w:trPr>
          <w:trHeight w:val="20"/>
        </w:trPr>
        <w:tc>
          <w:tcPr>
            <w:tcW w:w="1977" w:type="dxa"/>
            <w:tcBorders>
              <w:bottom w:val="single" w:sz="4" w:space="0" w:color="auto"/>
            </w:tcBorders>
            <w:vAlign w:val="center"/>
          </w:tcPr>
          <w:p w14:paraId="4EA4BABD" w14:textId="77777777" w:rsidR="00C00235" w:rsidRDefault="00C00235" w:rsidP="00271689">
            <w:r>
              <w:t>Date Revised</w:t>
            </w:r>
          </w:p>
        </w:tc>
        <w:tc>
          <w:tcPr>
            <w:tcW w:w="6483" w:type="dxa"/>
            <w:gridSpan w:val="2"/>
            <w:tcBorders>
              <w:bottom w:val="single" w:sz="4" w:space="0" w:color="auto"/>
            </w:tcBorders>
            <w:shd w:val="clear" w:color="auto" w:fill="E6E6E6"/>
            <w:vAlign w:val="center"/>
          </w:tcPr>
          <w:p w14:paraId="209CBF40" w14:textId="77777777" w:rsidR="00C00235" w:rsidRDefault="00C00235" w:rsidP="00271689">
            <w:pPr>
              <w:jc w:val="center"/>
              <w:rPr>
                <w:b/>
              </w:rPr>
            </w:pPr>
            <w:r>
              <w:rPr>
                <w:b/>
              </w:rPr>
              <w:t>2021/09/10</w:t>
            </w:r>
          </w:p>
        </w:tc>
        <w:tc>
          <w:tcPr>
            <w:tcW w:w="0" w:type="auto"/>
            <w:tcBorders>
              <w:bottom w:val="single" w:sz="4" w:space="0" w:color="auto"/>
            </w:tcBorders>
            <w:shd w:val="clear" w:color="auto" w:fill="auto"/>
            <w:vAlign w:val="center"/>
          </w:tcPr>
          <w:p w14:paraId="3861C4E1" w14:textId="77777777" w:rsidR="00C00235" w:rsidRPr="00396024" w:rsidRDefault="00C00235" w:rsidP="00271689"/>
        </w:tc>
      </w:tr>
      <w:tr w:rsidR="00C00235" w:rsidRPr="00396024" w14:paraId="14320F37" w14:textId="77777777" w:rsidTr="00271689">
        <w:trPr>
          <w:trHeight w:val="20"/>
        </w:trPr>
        <w:tc>
          <w:tcPr>
            <w:tcW w:w="1977" w:type="dxa"/>
            <w:vMerge w:val="restart"/>
            <w:vAlign w:val="center"/>
          </w:tcPr>
          <w:p w14:paraId="128C1622" w14:textId="77777777" w:rsidR="00C00235" w:rsidRDefault="00C00235" w:rsidP="00271689">
            <w:r>
              <w:t>Document Classification</w:t>
            </w:r>
          </w:p>
        </w:tc>
        <w:tc>
          <w:tcPr>
            <w:tcW w:w="2421" w:type="dxa"/>
            <w:tcBorders>
              <w:right w:val="nil"/>
            </w:tcBorders>
            <w:shd w:val="clear" w:color="auto" w:fill="E6E6E6"/>
            <w:vAlign w:val="center"/>
          </w:tcPr>
          <w:p w14:paraId="2339BEE4" w14:textId="77777777" w:rsidR="00C00235" w:rsidRPr="009A5BDD" w:rsidRDefault="00C00235" w:rsidP="00271689">
            <w:pPr>
              <w:jc w:val="center"/>
            </w:pPr>
            <w:r w:rsidRPr="009A5BDD">
              <w:t>GIS1 Item Number:</w:t>
            </w:r>
          </w:p>
        </w:tc>
        <w:tc>
          <w:tcPr>
            <w:tcW w:w="4062" w:type="dxa"/>
            <w:tcBorders>
              <w:left w:val="nil"/>
            </w:tcBorders>
            <w:shd w:val="clear" w:color="auto" w:fill="E6E6E6"/>
            <w:vAlign w:val="center"/>
          </w:tcPr>
          <w:p w14:paraId="795CEE91" w14:textId="77777777" w:rsidR="00C00235" w:rsidRPr="009C2BF3" w:rsidRDefault="00C00235" w:rsidP="00271689">
            <w:pPr>
              <w:jc w:val="center"/>
              <w:rPr>
                <w:b/>
              </w:rPr>
            </w:pPr>
            <w:r w:rsidRPr="009C2BF3">
              <w:rPr>
                <w:b/>
              </w:rPr>
              <w:fldChar w:fldCharType="begin"/>
            </w:r>
            <w:r w:rsidRPr="009C2BF3">
              <w:rPr>
                <w:b/>
              </w:rPr>
              <w:instrText xml:space="preserve"> DOCPROPERTY  DocGis1ItemNumber  \* MERGEFORMAT </w:instrText>
            </w:r>
            <w:r w:rsidRPr="009C2BF3">
              <w:rPr>
                <w:b/>
              </w:rPr>
              <w:fldChar w:fldCharType="separate"/>
            </w:r>
            <w:r w:rsidRPr="00772E25">
              <w:rPr>
                <w:b/>
                <w:bCs/>
              </w:rPr>
              <w:t>27.60/35</w:t>
            </w:r>
            <w:r w:rsidRPr="009C2BF3">
              <w:rPr>
                <w:b/>
                <w:bCs/>
              </w:rPr>
              <w:fldChar w:fldCharType="end"/>
            </w:r>
          </w:p>
        </w:tc>
        <w:tc>
          <w:tcPr>
            <w:tcW w:w="0" w:type="auto"/>
            <w:vMerge w:val="restart"/>
            <w:shd w:val="clear" w:color="auto" w:fill="auto"/>
            <w:vAlign w:val="center"/>
          </w:tcPr>
          <w:p w14:paraId="7D392449" w14:textId="77777777" w:rsidR="00C00235" w:rsidRPr="00396024" w:rsidRDefault="00C00235" w:rsidP="00271689"/>
        </w:tc>
      </w:tr>
      <w:tr w:rsidR="00C00235" w:rsidRPr="00396024" w14:paraId="186D9E8C" w14:textId="77777777" w:rsidTr="00271689">
        <w:trPr>
          <w:trHeight w:val="20"/>
        </w:trPr>
        <w:tc>
          <w:tcPr>
            <w:tcW w:w="1977" w:type="dxa"/>
            <w:vMerge/>
            <w:vAlign w:val="center"/>
          </w:tcPr>
          <w:p w14:paraId="5F7E6CD9" w14:textId="77777777" w:rsidR="00C00235" w:rsidRDefault="00C00235" w:rsidP="00271689"/>
        </w:tc>
        <w:tc>
          <w:tcPr>
            <w:tcW w:w="2421" w:type="dxa"/>
            <w:tcBorders>
              <w:right w:val="nil"/>
            </w:tcBorders>
            <w:shd w:val="clear" w:color="auto" w:fill="E6E6E6"/>
            <w:vAlign w:val="center"/>
          </w:tcPr>
          <w:p w14:paraId="10229FB2" w14:textId="77777777" w:rsidR="00C00235" w:rsidRPr="009A5BDD" w:rsidRDefault="00C00235" w:rsidP="00271689">
            <w:pPr>
              <w:jc w:val="center"/>
            </w:pPr>
            <w:r w:rsidRPr="009A5BDD">
              <w:t>GIS2 Classification:</w:t>
            </w:r>
          </w:p>
        </w:tc>
        <w:tc>
          <w:tcPr>
            <w:tcW w:w="4062" w:type="dxa"/>
            <w:tcBorders>
              <w:left w:val="nil"/>
            </w:tcBorders>
            <w:shd w:val="clear" w:color="auto" w:fill="E6E6E6"/>
            <w:vAlign w:val="center"/>
          </w:tcPr>
          <w:p w14:paraId="1B55217E" w14:textId="77777777" w:rsidR="00C00235" w:rsidRPr="009C2BF3" w:rsidRDefault="00C00235" w:rsidP="00271689">
            <w:pPr>
              <w:jc w:val="center"/>
              <w:rPr>
                <w:b/>
              </w:rPr>
            </w:pPr>
            <w:r w:rsidRPr="009C2BF3">
              <w:rPr>
                <w:b/>
                <w:bCs/>
              </w:rPr>
              <w:fldChar w:fldCharType="begin"/>
            </w:r>
            <w:r w:rsidRPr="009C2BF3">
              <w:rPr>
                <w:b/>
                <w:bCs/>
              </w:rPr>
              <w:instrText xml:space="preserve"> DOCPROPERTY  DocGis2Classification  \* MERGEFORMAT </w:instrText>
            </w:r>
            <w:r w:rsidRPr="009C2BF3">
              <w:rPr>
                <w:b/>
                <w:bCs/>
              </w:rPr>
              <w:fldChar w:fldCharType="separate"/>
            </w:r>
            <w:r w:rsidRPr="00772E25">
              <w:rPr>
                <w:b/>
              </w:rPr>
              <w:t>Confidential</w:t>
            </w:r>
            <w:r w:rsidRPr="009C2BF3">
              <w:rPr>
                <w:b/>
                <w:bCs/>
              </w:rPr>
              <w:fldChar w:fldCharType="end"/>
            </w:r>
          </w:p>
        </w:tc>
        <w:tc>
          <w:tcPr>
            <w:tcW w:w="0" w:type="auto"/>
            <w:vMerge/>
            <w:shd w:val="clear" w:color="auto" w:fill="auto"/>
            <w:vAlign w:val="center"/>
          </w:tcPr>
          <w:p w14:paraId="2BF2B099" w14:textId="77777777" w:rsidR="00C00235" w:rsidRPr="00396024" w:rsidRDefault="00C00235" w:rsidP="00271689"/>
        </w:tc>
      </w:tr>
    </w:tbl>
    <w:p w14:paraId="406826D8" w14:textId="77777777" w:rsidR="00C00235" w:rsidRDefault="00C00235" w:rsidP="00305BF4">
      <w:pPr>
        <w:rPr>
          <w:rFonts w:cs="Arial"/>
        </w:rPr>
      </w:pPr>
    </w:p>
    <w:p w14:paraId="76A6F8F8" w14:textId="77777777" w:rsidR="00C00235" w:rsidRDefault="00C00235" w:rsidP="00305BF4">
      <w:pPr>
        <w:rPr>
          <w:rFonts w:cs="Arial"/>
        </w:rPr>
      </w:pPr>
    </w:p>
    <w:p w14:paraId="7EAA2D63" w14:textId="77777777" w:rsidR="00C00235" w:rsidRDefault="00C00235" w:rsidP="00305BF4">
      <w:pPr>
        <w:rPr>
          <w:rFonts w:cs="Arial"/>
        </w:rPr>
      </w:pPr>
    </w:p>
    <w:tbl>
      <w:tblPr>
        <w:tblStyle w:val="TableGrid"/>
        <w:tblW w:w="0" w:type="auto"/>
        <w:jc w:val="center"/>
        <w:tblLook w:val="04A0" w:firstRow="1" w:lastRow="0" w:firstColumn="1" w:lastColumn="0" w:noHBand="0" w:noVBand="1"/>
      </w:tblPr>
      <w:tblGrid>
        <w:gridCol w:w="2336"/>
        <w:gridCol w:w="2338"/>
        <w:gridCol w:w="2338"/>
        <w:gridCol w:w="2338"/>
      </w:tblGrid>
      <w:tr w:rsidR="00305BF4" w:rsidRPr="005D2D41" w14:paraId="406B4F20" w14:textId="77777777" w:rsidTr="00E62C97">
        <w:trPr>
          <w:jc w:val="center"/>
        </w:trPr>
        <w:tc>
          <w:tcPr>
            <w:tcW w:w="9350" w:type="dxa"/>
            <w:gridSpan w:val="4"/>
            <w:vAlign w:val="center"/>
          </w:tcPr>
          <w:p w14:paraId="619C335D" w14:textId="77777777" w:rsidR="00305BF4" w:rsidRPr="005D2D41" w:rsidRDefault="00305BF4" w:rsidP="00535EF7">
            <w:pPr>
              <w:pStyle w:val="CoverpageTitle"/>
              <w:spacing w:before="0" w:after="0"/>
              <w:jc w:val="left"/>
              <w:rPr>
                <w:rFonts w:cs="Arial"/>
                <w:b w:val="0"/>
                <w:sz w:val="20"/>
                <w:szCs w:val="20"/>
              </w:rPr>
            </w:pPr>
            <w:r w:rsidRPr="005D2D41">
              <w:rPr>
                <w:b w:val="0"/>
                <w:sz w:val="20"/>
                <w:szCs w:val="20"/>
              </w:rPr>
              <w:t>Document Approval</w:t>
            </w:r>
          </w:p>
        </w:tc>
      </w:tr>
      <w:tr w:rsidR="00305BF4" w:rsidRPr="005D2D41" w14:paraId="02F448E5" w14:textId="77777777" w:rsidTr="00E62C97">
        <w:trPr>
          <w:jc w:val="center"/>
        </w:trPr>
        <w:tc>
          <w:tcPr>
            <w:tcW w:w="2336" w:type="dxa"/>
            <w:shd w:val="clear" w:color="auto" w:fill="D9D9D9" w:themeFill="background1" w:themeFillShade="D9"/>
            <w:vAlign w:val="center"/>
          </w:tcPr>
          <w:p w14:paraId="6FC75E61" w14:textId="77777777" w:rsidR="00305BF4" w:rsidRPr="005D2D41" w:rsidRDefault="00305BF4" w:rsidP="00535EF7">
            <w:pPr>
              <w:pStyle w:val="CoverpageTitle"/>
              <w:spacing w:before="0" w:after="0"/>
              <w:jc w:val="left"/>
              <w:rPr>
                <w:rFonts w:cs="Arial"/>
                <w:b w:val="0"/>
                <w:sz w:val="20"/>
                <w:szCs w:val="20"/>
              </w:rPr>
            </w:pPr>
            <w:r w:rsidRPr="005D2D41">
              <w:rPr>
                <w:b w:val="0"/>
                <w:sz w:val="20"/>
                <w:szCs w:val="20"/>
              </w:rPr>
              <w:t>Person</w:t>
            </w:r>
          </w:p>
        </w:tc>
        <w:tc>
          <w:tcPr>
            <w:tcW w:w="2338" w:type="dxa"/>
            <w:shd w:val="clear" w:color="auto" w:fill="D9D9D9" w:themeFill="background1" w:themeFillShade="D9"/>
            <w:vAlign w:val="center"/>
          </w:tcPr>
          <w:p w14:paraId="4E7CB4AF" w14:textId="77777777" w:rsidR="00305BF4" w:rsidRPr="005D2D41" w:rsidRDefault="00305BF4" w:rsidP="00535EF7">
            <w:pPr>
              <w:pStyle w:val="CoverpageTitle"/>
              <w:spacing w:before="0" w:after="0"/>
              <w:jc w:val="left"/>
              <w:rPr>
                <w:rFonts w:cs="Arial"/>
                <w:b w:val="0"/>
                <w:sz w:val="20"/>
                <w:szCs w:val="20"/>
              </w:rPr>
            </w:pPr>
            <w:r w:rsidRPr="005D2D41">
              <w:rPr>
                <w:b w:val="0"/>
                <w:sz w:val="20"/>
                <w:szCs w:val="20"/>
              </w:rPr>
              <w:t>Role</w:t>
            </w:r>
          </w:p>
        </w:tc>
        <w:tc>
          <w:tcPr>
            <w:tcW w:w="2338" w:type="dxa"/>
            <w:shd w:val="clear" w:color="auto" w:fill="D9D9D9" w:themeFill="background1" w:themeFillShade="D9"/>
            <w:vAlign w:val="center"/>
          </w:tcPr>
          <w:p w14:paraId="212C8ABF" w14:textId="77777777" w:rsidR="00305BF4" w:rsidRPr="005D2D41" w:rsidRDefault="00305BF4" w:rsidP="00535EF7">
            <w:pPr>
              <w:pStyle w:val="CoverpageTitle"/>
              <w:spacing w:before="0" w:after="0"/>
              <w:jc w:val="left"/>
              <w:rPr>
                <w:rFonts w:cs="Arial"/>
                <w:b w:val="0"/>
                <w:sz w:val="20"/>
                <w:szCs w:val="20"/>
              </w:rPr>
            </w:pPr>
            <w:r w:rsidRPr="005D2D41">
              <w:rPr>
                <w:b w:val="0"/>
                <w:sz w:val="20"/>
                <w:szCs w:val="20"/>
              </w:rPr>
              <w:t>Email</w:t>
            </w:r>
          </w:p>
        </w:tc>
        <w:tc>
          <w:tcPr>
            <w:tcW w:w="2338" w:type="dxa"/>
            <w:shd w:val="clear" w:color="auto" w:fill="D9D9D9" w:themeFill="background1" w:themeFillShade="D9"/>
            <w:vAlign w:val="center"/>
          </w:tcPr>
          <w:p w14:paraId="44D38DD0" w14:textId="77777777" w:rsidR="00305BF4" w:rsidRPr="005D2D41" w:rsidRDefault="00305BF4" w:rsidP="00535EF7">
            <w:pPr>
              <w:pStyle w:val="CoverpageTitle"/>
              <w:spacing w:before="0" w:after="0"/>
              <w:jc w:val="left"/>
              <w:rPr>
                <w:rFonts w:cs="Arial"/>
                <w:b w:val="0"/>
                <w:sz w:val="20"/>
                <w:szCs w:val="20"/>
              </w:rPr>
            </w:pPr>
            <w:r w:rsidRPr="005D2D41">
              <w:rPr>
                <w:b w:val="0"/>
                <w:sz w:val="20"/>
                <w:szCs w:val="20"/>
              </w:rPr>
              <w:t>Date</w:t>
            </w:r>
          </w:p>
        </w:tc>
      </w:tr>
      <w:tr w:rsidR="00305BF4" w:rsidRPr="005D2D41" w14:paraId="5EACF1B2" w14:textId="77777777" w:rsidTr="00E62C97">
        <w:trPr>
          <w:jc w:val="center"/>
        </w:trPr>
        <w:tc>
          <w:tcPr>
            <w:tcW w:w="2336" w:type="dxa"/>
          </w:tcPr>
          <w:p w14:paraId="709D34FB" w14:textId="77777777" w:rsidR="00305BF4" w:rsidRPr="005D2D41" w:rsidRDefault="00305BF4" w:rsidP="00535EF7">
            <w:pPr>
              <w:pStyle w:val="CoverpageTitle"/>
              <w:spacing w:before="0" w:after="0"/>
              <w:jc w:val="left"/>
              <w:rPr>
                <w:rFonts w:cs="Arial"/>
                <w:sz w:val="20"/>
                <w:szCs w:val="20"/>
              </w:rPr>
            </w:pPr>
          </w:p>
        </w:tc>
        <w:tc>
          <w:tcPr>
            <w:tcW w:w="2338" w:type="dxa"/>
          </w:tcPr>
          <w:p w14:paraId="5A067F70" w14:textId="77777777" w:rsidR="00305BF4" w:rsidRPr="005D2D41" w:rsidRDefault="00305BF4" w:rsidP="00535EF7">
            <w:pPr>
              <w:pStyle w:val="CoverpageTitle"/>
              <w:spacing w:before="0" w:after="0"/>
              <w:jc w:val="left"/>
              <w:rPr>
                <w:rFonts w:cs="Arial"/>
                <w:sz w:val="20"/>
                <w:szCs w:val="20"/>
              </w:rPr>
            </w:pPr>
          </w:p>
        </w:tc>
        <w:tc>
          <w:tcPr>
            <w:tcW w:w="2338" w:type="dxa"/>
          </w:tcPr>
          <w:p w14:paraId="4653DF01" w14:textId="77777777" w:rsidR="00305BF4" w:rsidRPr="005D2D41" w:rsidRDefault="00305BF4" w:rsidP="00535EF7">
            <w:pPr>
              <w:pStyle w:val="CoverpageTitle"/>
              <w:spacing w:before="0" w:after="0"/>
              <w:jc w:val="left"/>
              <w:rPr>
                <w:rFonts w:cs="Arial"/>
                <w:sz w:val="20"/>
                <w:szCs w:val="20"/>
              </w:rPr>
            </w:pPr>
          </w:p>
        </w:tc>
        <w:tc>
          <w:tcPr>
            <w:tcW w:w="2338" w:type="dxa"/>
          </w:tcPr>
          <w:p w14:paraId="1A9EF1BF" w14:textId="77777777" w:rsidR="00305BF4" w:rsidRPr="005D2D41" w:rsidRDefault="00305BF4" w:rsidP="00535EF7">
            <w:pPr>
              <w:pStyle w:val="CoverpageTitle"/>
              <w:spacing w:before="0" w:after="0"/>
              <w:jc w:val="left"/>
              <w:rPr>
                <w:rFonts w:cs="Arial"/>
                <w:sz w:val="20"/>
                <w:szCs w:val="20"/>
              </w:rPr>
            </w:pPr>
          </w:p>
        </w:tc>
      </w:tr>
      <w:tr w:rsidR="00305BF4" w:rsidRPr="005D2D41" w14:paraId="0C15B457" w14:textId="77777777" w:rsidTr="00E62C97">
        <w:trPr>
          <w:jc w:val="center"/>
        </w:trPr>
        <w:tc>
          <w:tcPr>
            <w:tcW w:w="2336" w:type="dxa"/>
          </w:tcPr>
          <w:p w14:paraId="2BC1142E" w14:textId="77777777" w:rsidR="00305BF4" w:rsidRPr="005D2D41" w:rsidRDefault="00305BF4" w:rsidP="00535EF7">
            <w:pPr>
              <w:pStyle w:val="CoverpageTitle"/>
              <w:spacing w:before="0" w:after="0"/>
              <w:jc w:val="left"/>
              <w:rPr>
                <w:rFonts w:cs="Arial"/>
                <w:sz w:val="20"/>
                <w:szCs w:val="20"/>
              </w:rPr>
            </w:pPr>
          </w:p>
        </w:tc>
        <w:tc>
          <w:tcPr>
            <w:tcW w:w="2338" w:type="dxa"/>
          </w:tcPr>
          <w:p w14:paraId="292FEC5F" w14:textId="77777777" w:rsidR="00305BF4" w:rsidRPr="005D2D41" w:rsidRDefault="00305BF4" w:rsidP="00535EF7">
            <w:pPr>
              <w:pStyle w:val="CoverpageTitle"/>
              <w:spacing w:before="0" w:after="0"/>
              <w:jc w:val="left"/>
              <w:rPr>
                <w:rFonts w:cs="Arial"/>
                <w:sz w:val="20"/>
                <w:szCs w:val="20"/>
              </w:rPr>
            </w:pPr>
          </w:p>
        </w:tc>
        <w:tc>
          <w:tcPr>
            <w:tcW w:w="2338" w:type="dxa"/>
          </w:tcPr>
          <w:p w14:paraId="2E8BD32D" w14:textId="77777777" w:rsidR="00305BF4" w:rsidRPr="005D2D41" w:rsidRDefault="00305BF4" w:rsidP="00535EF7">
            <w:pPr>
              <w:pStyle w:val="CoverpageTitle"/>
              <w:spacing w:before="0" w:after="0"/>
              <w:jc w:val="left"/>
              <w:rPr>
                <w:rFonts w:cs="Arial"/>
                <w:sz w:val="20"/>
                <w:szCs w:val="20"/>
              </w:rPr>
            </w:pPr>
          </w:p>
        </w:tc>
        <w:tc>
          <w:tcPr>
            <w:tcW w:w="2338" w:type="dxa"/>
          </w:tcPr>
          <w:p w14:paraId="453136F2" w14:textId="77777777" w:rsidR="00305BF4" w:rsidRPr="005D2D41" w:rsidRDefault="00305BF4" w:rsidP="00535EF7">
            <w:pPr>
              <w:pStyle w:val="CoverpageTitle"/>
              <w:spacing w:before="0" w:after="0"/>
              <w:jc w:val="left"/>
              <w:rPr>
                <w:rFonts w:cs="Arial"/>
                <w:sz w:val="20"/>
                <w:szCs w:val="20"/>
              </w:rPr>
            </w:pPr>
          </w:p>
        </w:tc>
      </w:tr>
      <w:tr w:rsidR="00305BF4" w:rsidRPr="005D2D41" w14:paraId="21FEA2F2" w14:textId="77777777" w:rsidTr="00E62C97">
        <w:trPr>
          <w:jc w:val="center"/>
        </w:trPr>
        <w:tc>
          <w:tcPr>
            <w:tcW w:w="2336" w:type="dxa"/>
          </w:tcPr>
          <w:p w14:paraId="37B41997" w14:textId="77777777" w:rsidR="00305BF4" w:rsidRPr="005D2D41" w:rsidRDefault="00305BF4" w:rsidP="00535EF7">
            <w:pPr>
              <w:pStyle w:val="CoverpageTitle"/>
              <w:spacing w:before="0" w:after="0"/>
              <w:jc w:val="left"/>
              <w:rPr>
                <w:rFonts w:cs="Arial"/>
                <w:sz w:val="20"/>
                <w:szCs w:val="20"/>
              </w:rPr>
            </w:pPr>
          </w:p>
        </w:tc>
        <w:tc>
          <w:tcPr>
            <w:tcW w:w="2338" w:type="dxa"/>
          </w:tcPr>
          <w:p w14:paraId="1346813D" w14:textId="77777777" w:rsidR="00305BF4" w:rsidRPr="005D2D41" w:rsidRDefault="00305BF4" w:rsidP="00535EF7">
            <w:pPr>
              <w:pStyle w:val="CoverpageTitle"/>
              <w:spacing w:before="0" w:after="0"/>
              <w:jc w:val="left"/>
              <w:rPr>
                <w:rFonts w:cs="Arial"/>
                <w:sz w:val="20"/>
                <w:szCs w:val="20"/>
              </w:rPr>
            </w:pPr>
          </w:p>
        </w:tc>
        <w:tc>
          <w:tcPr>
            <w:tcW w:w="2338" w:type="dxa"/>
          </w:tcPr>
          <w:p w14:paraId="12D8AA4D" w14:textId="77777777" w:rsidR="00305BF4" w:rsidRPr="005D2D41" w:rsidRDefault="00305BF4" w:rsidP="00535EF7">
            <w:pPr>
              <w:pStyle w:val="CoverpageTitle"/>
              <w:spacing w:before="0" w:after="0"/>
              <w:jc w:val="left"/>
              <w:rPr>
                <w:rFonts w:cs="Arial"/>
                <w:sz w:val="20"/>
                <w:szCs w:val="20"/>
              </w:rPr>
            </w:pPr>
          </w:p>
        </w:tc>
        <w:tc>
          <w:tcPr>
            <w:tcW w:w="2338" w:type="dxa"/>
          </w:tcPr>
          <w:p w14:paraId="1D09F4BC" w14:textId="77777777" w:rsidR="00305BF4" w:rsidRPr="005D2D41" w:rsidRDefault="00305BF4" w:rsidP="00535EF7">
            <w:pPr>
              <w:pStyle w:val="CoverpageTitle"/>
              <w:spacing w:before="0" w:after="0"/>
              <w:jc w:val="left"/>
              <w:rPr>
                <w:rFonts w:cs="Arial"/>
                <w:sz w:val="20"/>
                <w:szCs w:val="20"/>
              </w:rPr>
            </w:pPr>
          </w:p>
        </w:tc>
      </w:tr>
    </w:tbl>
    <w:p w14:paraId="40BDDECD" w14:textId="77777777" w:rsidR="00305BF4" w:rsidRDefault="00305BF4" w:rsidP="00305BF4">
      <w:pPr>
        <w:pStyle w:val="CoverpageTitle"/>
        <w:spacing w:before="0" w:after="0"/>
        <w:jc w:val="left"/>
        <w:rPr>
          <w:rFonts w:cs="Arial"/>
          <w:sz w:val="24"/>
          <w:szCs w:val="24"/>
        </w:rPr>
      </w:pPr>
    </w:p>
    <w:p w14:paraId="4F1943DA" w14:textId="77777777" w:rsidR="00F4124D" w:rsidRPr="00397AF6" w:rsidRDefault="00F4124D" w:rsidP="00F4124D">
      <w:pPr>
        <w:jc w:val="both"/>
        <w:rPr>
          <w:rFonts w:cs="Arial"/>
          <w:bCs/>
          <w:color w:val="000000"/>
        </w:rPr>
      </w:pPr>
      <w:r w:rsidRPr="00397AF6">
        <w:rPr>
          <w:rFonts w:cs="Arial"/>
          <w:bCs/>
          <w:color w:val="000000"/>
        </w:rPr>
        <w:t xml:space="preserve">This document contains Ford Motor Company </w:t>
      </w:r>
      <w:r w:rsidRPr="00397AF6">
        <w:rPr>
          <w:rFonts w:cs="Arial"/>
          <w:bCs/>
          <w:color w:val="000000"/>
        </w:rPr>
        <w:fldChar w:fldCharType="begin"/>
      </w:r>
      <w:r w:rsidRPr="00397AF6">
        <w:rPr>
          <w:rFonts w:cs="Arial"/>
          <w:bCs/>
          <w:color w:val="000000"/>
        </w:rPr>
        <w:instrText xml:space="preserve"> DOCPROPERTY  DocGis2Classification  \* MERGEFORMAT </w:instrText>
      </w:r>
      <w:r w:rsidRPr="00397AF6">
        <w:rPr>
          <w:rFonts w:cs="Arial"/>
          <w:bCs/>
          <w:color w:val="000000"/>
        </w:rPr>
        <w:fldChar w:fldCharType="separate"/>
      </w:r>
      <w:r w:rsidRPr="00334BB8">
        <w:rPr>
          <w:rFonts w:cs="Arial"/>
          <w:color w:val="000000"/>
        </w:rPr>
        <w:t>Confidential</w:t>
      </w:r>
      <w:r w:rsidRPr="00397AF6">
        <w:rPr>
          <w:rFonts w:cs="Arial"/>
          <w:bCs/>
          <w:color w:val="000000"/>
        </w:rPr>
        <w:fldChar w:fldCharType="end"/>
      </w:r>
      <w:r w:rsidRPr="00397AF6">
        <w:rPr>
          <w:rFonts w:cs="Arial"/>
          <w:bCs/>
          <w:color w:val="000000"/>
        </w:rPr>
        <w:t xml:space="preserve"> information. Disclosure of the information contained in any portion of this document is not permitted without the expressed, written consent of a duly authorized representative of Ford Motor Company, Dearborn, Michigan, U.S.A.</w:t>
      </w:r>
    </w:p>
    <w:p w14:paraId="174CD2D2" w14:textId="77777777" w:rsidR="00F4124D" w:rsidRPr="00397AF6" w:rsidRDefault="00F4124D" w:rsidP="00F4124D">
      <w:pPr>
        <w:jc w:val="both"/>
        <w:rPr>
          <w:rFonts w:cs="Arial"/>
          <w:b/>
          <w:bCs/>
          <w:color w:val="000000"/>
        </w:rPr>
      </w:pPr>
    </w:p>
    <w:p w14:paraId="794086D8" w14:textId="77777777" w:rsidR="00F4124D" w:rsidRDefault="00F4124D" w:rsidP="00F4124D">
      <w:pPr>
        <w:pStyle w:val="CoverpageTitle"/>
        <w:spacing w:before="0" w:after="0"/>
        <w:rPr>
          <w:rFonts w:cs="Arial"/>
          <w:sz w:val="20"/>
          <w:szCs w:val="20"/>
        </w:rPr>
      </w:pPr>
      <w:r w:rsidRPr="001A27DD">
        <w:rPr>
          <w:rFonts w:cs="Arial"/>
          <w:sz w:val="20"/>
          <w:szCs w:val="20"/>
        </w:rPr>
        <w:t>Copyright</w:t>
      </w:r>
      <w:r>
        <w:rPr>
          <w:rFonts w:cs="Arial"/>
          <w:sz w:val="20"/>
          <w:szCs w:val="20"/>
        </w:rPr>
        <w:t xml:space="preserve"> </w:t>
      </w:r>
      <w:bookmarkStart w:id="0" w:name="_Hlk23967760"/>
      <w:r w:rsidRPr="004E37DE">
        <w:rPr>
          <w:rFonts w:cs="Arial"/>
          <w:sz w:val="20"/>
          <w:szCs w:val="20"/>
        </w:rPr>
        <w:t>©</w:t>
      </w:r>
      <w:bookmarkEnd w:id="0"/>
      <w:r w:rsidR="008C25DC">
        <w:rPr>
          <w:rFonts w:cs="Arial"/>
          <w:sz w:val="20"/>
          <w:szCs w:val="20"/>
        </w:rPr>
        <w:t>2021</w:t>
      </w:r>
      <w:r w:rsidRPr="004814C3">
        <w:rPr>
          <w:rFonts w:cs="Arial"/>
          <w:sz w:val="20"/>
          <w:szCs w:val="20"/>
        </w:rPr>
        <w:t>,</w:t>
      </w:r>
      <w:r w:rsidRPr="004814C3">
        <w:rPr>
          <w:rFonts w:cs="Arial"/>
          <w:b w:val="0"/>
          <w:sz w:val="20"/>
          <w:szCs w:val="20"/>
        </w:rPr>
        <w:t xml:space="preserve"> </w:t>
      </w:r>
      <w:r w:rsidRPr="001A27DD">
        <w:rPr>
          <w:rFonts w:cs="Arial"/>
          <w:sz w:val="20"/>
          <w:szCs w:val="20"/>
        </w:rPr>
        <w:t>Ford Motor Company</w:t>
      </w:r>
    </w:p>
    <w:p w14:paraId="3B821464" w14:textId="77777777" w:rsidR="00F4124D" w:rsidRDefault="00F4124D" w:rsidP="00F4124D">
      <w:pPr>
        <w:pStyle w:val="CoverpageTitle"/>
        <w:spacing w:before="0" w:after="0"/>
        <w:rPr>
          <w:rFonts w:cs="Arial"/>
          <w:sz w:val="20"/>
          <w:szCs w:val="20"/>
        </w:rPr>
      </w:pPr>
    </w:p>
    <w:p w14:paraId="085506FD" w14:textId="77777777" w:rsidR="00305BF4" w:rsidRDefault="00305BF4" w:rsidP="00305BF4">
      <w:pPr>
        <w:pStyle w:val="CoverpageTitle"/>
        <w:spacing w:before="0" w:after="0"/>
        <w:jc w:val="left"/>
        <w:rPr>
          <w:rFonts w:cs="Arial"/>
          <w:sz w:val="24"/>
          <w:szCs w:val="24"/>
        </w:rPr>
      </w:pPr>
    </w:p>
    <w:p w14:paraId="40F9D667" w14:textId="77777777" w:rsidR="00305BF4" w:rsidRDefault="00305BF4" w:rsidP="00305BF4">
      <w:pPr>
        <w:pStyle w:val="CoverpageTitle"/>
        <w:spacing w:before="0" w:after="0"/>
        <w:jc w:val="left"/>
        <w:rPr>
          <w:rFonts w:cs="Arial"/>
          <w:sz w:val="24"/>
          <w:szCs w:val="24"/>
        </w:rPr>
      </w:pPr>
    </w:p>
    <w:p w14:paraId="4BA2F3A0" w14:textId="77777777" w:rsidR="00305BF4" w:rsidRPr="00C00C04" w:rsidRDefault="00305BF4" w:rsidP="00305BF4">
      <w:pPr>
        <w:pStyle w:val="CoverpageTitle"/>
        <w:spacing w:before="0" w:after="0"/>
        <w:rPr>
          <w:rFonts w:cs="Arial"/>
          <w:sz w:val="24"/>
          <w:szCs w:val="24"/>
        </w:rPr>
      </w:pPr>
      <w:r w:rsidRPr="00C00C04">
        <w:rPr>
          <w:rFonts w:cs="Arial"/>
          <w:sz w:val="24"/>
          <w:szCs w:val="24"/>
        </w:rPr>
        <w:t>PRINTED COPIES ARE UNCONTROLLED</w:t>
      </w:r>
    </w:p>
    <w:p w14:paraId="45692288" w14:textId="77777777" w:rsidR="00305BF4" w:rsidRPr="00142F26" w:rsidRDefault="00305BF4" w:rsidP="00305BF4">
      <w:pPr>
        <w:pStyle w:val="CoverpageTitle"/>
        <w:spacing w:before="0" w:after="0"/>
        <w:jc w:val="left"/>
        <w:rPr>
          <w:rFonts w:cs="Arial"/>
          <w:b w:val="0"/>
          <w:szCs w:val="20"/>
        </w:rPr>
      </w:pPr>
    </w:p>
    <w:p w14:paraId="6D5E9A57" w14:textId="77777777" w:rsidR="00305BF4" w:rsidRPr="009E3B7C" w:rsidRDefault="00305BF4" w:rsidP="00305BF4">
      <w:pPr>
        <w:rPr>
          <w:rFonts w:cs="Arial"/>
        </w:rPr>
      </w:pPr>
    </w:p>
    <w:p w14:paraId="6153DAC3" w14:textId="77777777" w:rsidR="00305BF4" w:rsidRPr="00951EDE" w:rsidRDefault="00305BF4" w:rsidP="00305BF4">
      <w:pPr>
        <w:pStyle w:val="VelocityScript"/>
      </w:pPr>
    </w:p>
    <w:p w14:paraId="68FC5F0D" w14:textId="77777777" w:rsidR="00305BF4" w:rsidRPr="009E3B7C" w:rsidRDefault="00305BF4" w:rsidP="00305BF4">
      <w:pPr>
        <w:rPr>
          <w:rFonts w:cs="Arial"/>
        </w:rPr>
        <w:sectPr w:rsidR="00305BF4" w:rsidRPr="009E3B7C" w:rsidSect="00072314">
          <w:headerReference w:type="default" r:id="rId12"/>
          <w:footerReference w:type="default" r:id="rId13"/>
          <w:headerReference w:type="first" r:id="rId14"/>
          <w:pgSz w:w="12240" w:h="15840" w:code="1"/>
          <w:pgMar w:top="720" w:right="1183" w:bottom="720" w:left="851" w:header="562" w:footer="734" w:gutter="0"/>
          <w:cols w:space="720"/>
          <w:titlePg/>
          <w:docGrid w:linePitch="272"/>
        </w:sectPr>
      </w:pPr>
    </w:p>
    <w:p w14:paraId="34D76B5C" w14:textId="77777777" w:rsidR="00305BF4" w:rsidRPr="006E0D06" w:rsidRDefault="00305BF4" w:rsidP="00305BF4">
      <w:pPr>
        <w:rPr>
          <w:b/>
          <w:sz w:val="32"/>
          <w:szCs w:val="32"/>
        </w:rPr>
      </w:pPr>
      <w:bookmarkStart w:id="1" w:name="_Toc498090117"/>
      <w:r w:rsidRPr="006E0D06">
        <w:rPr>
          <w:b/>
          <w:sz w:val="32"/>
          <w:szCs w:val="32"/>
        </w:rPr>
        <w:lastRenderedPageBreak/>
        <w:t>Disclaimer</w:t>
      </w:r>
      <w:bookmarkEnd w:id="1"/>
    </w:p>
    <w:p w14:paraId="473E8901" w14:textId="77777777" w:rsidR="00305BF4" w:rsidRPr="009A63CD" w:rsidRDefault="00305BF4" w:rsidP="00305BF4"/>
    <w:p w14:paraId="451ACA5F" w14:textId="77777777" w:rsidR="00305BF4" w:rsidRPr="009E3B7C" w:rsidRDefault="00305BF4" w:rsidP="00305BF4">
      <w:pPr>
        <w:jc w:val="both"/>
        <w:rPr>
          <w:rFonts w:cs="Arial"/>
          <w:b/>
          <w:bCs/>
          <w:color w:val="000000"/>
        </w:rPr>
      </w:pPr>
      <w:r w:rsidRPr="009E3B7C">
        <w:rPr>
          <w:rFonts w:cs="Arial"/>
          <w:b/>
          <w:bCs/>
          <w:color w:val="000000"/>
        </w:rPr>
        <w:t xml:space="preserve">This document contains Ford Motor Company </w:t>
      </w:r>
      <w:r w:rsidRPr="009E3B7C">
        <w:rPr>
          <w:rFonts w:cs="Arial"/>
          <w:b/>
          <w:bCs/>
          <w:color w:val="000000"/>
        </w:rPr>
        <w:fldChar w:fldCharType="begin"/>
      </w:r>
      <w:r w:rsidRPr="009E3B7C">
        <w:rPr>
          <w:rFonts w:cs="Arial"/>
          <w:b/>
          <w:bCs/>
          <w:color w:val="000000"/>
        </w:rPr>
        <w:instrText xml:space="preserve"> DOCPROPERTY  DocGis2Classification  \* MERGEFORMAT </w:instrText>
      </w:r>
      <w:r w:rsidRPr="009E3B7C">
        <w:rPr>
          <w:rFonts w:cs="Arial"/>
          <w:b/>
          <w:bCs/>
          <w:color w:val="000000"/>
        </w:rPr>
        <w:fldChar w:fldCharType="separate"/>
      </w:r>
      <w:r w:rsidRPr="001E1AA8">
        <w:rPr>
          <w:rFonts w:cs="Arial"/>
          <w:b/>
          <w:color w:val="000000"/>
        </w:rPr>
        <w:t>Confidential</w:t>
      </w:r>
      <w:r w:rsidRPr="009E3B7C">
        <w:rPr>
          <w:rFonts w:cs="Arial"/>
          <w:b/>
          <w:bCs/>
          <w:color w:val="000000"/>
        </w:rPr>
        <w:fldChar w:fldCharType="end"/>
      </w:r>
      <w:r w:rsidRPr="009E3B7C">
        <w:rPr>
          <w:rFonts w:cs="Arial"/>
          <w:b/>
          <w:bCs/>
          <w:color w:val="000000"/>
        </w:rPr>
        <w:t xml:space="preserve"> information. Disclosure of the information contained in any portion of this document is not permitted without the expressed, written consent of a duly authorized representative of Ford Motor Company, Dearborn, Michigan, U.S.A.</w:t>
      </w:r>
    </w:p>
    <w:p w14:paraId="2FD284A4" w14:textId="77777777" w:rsidR="00305BF4" w:rsidRPr="009E3B7C" w:rsidRDefault="00305BF4" w:rsidP="00305BF4">
      <w:pPr>
        <w:jc w:val="both"/>
        <w:rPr>
          <w:rFonts w:cs="Arial"/>
          <w:b/>
          <w:bCs/>
          <w:color w:val="000000"/>
        </w:rPr>
      </w:pPr>
    </w:p>
    <w:p w14:paraId="3A375129" w14:textId="77777777" w:rsidR="00305BF4" w:rsidRPr="009E3B7C" w:rsidRDefault="00305BF4" w:rsidP="00305BF4">
      <w:pPr>
        <w:jc w:val="both"/>
        <w:rPr>
          <w:rFonts w:cs="Arial"/>
          <w:color w:val="000000"/>
        </w:rPr>
      </w:pPr>
      <w:r w:rsidRPr="009E3B7C">
        <w:rPr>
          <w:rFonts w:cs="Arial"/>
          <w:color w:val="000000"/>
        </w:rPr>
        <w:t>This document contains information developed and accumulated by and for FORD MOTOR COMPANY. As such, it is a proprietary document, which, if disseminated to unauthorized persons, would provide others with restricted information, data, or procedures not otherwise available, exposing the FORD MOTOR COMPANY to potential harm.</w:t>
      </w:r>
    </w:p>
    <w:p w14:paraId="7731539B" w14:textId="77777777" w:rsidR="00305BF4" w:rsidRPr="009E3B7C" w:rsidRDefault="00305BF4" w:rsidP="00305BF4">
      <w:pPr>
        <w:jc w:val="both"/>
        <w:rPr>
          <w:rFonts w:cs="Arial"/>
          <w:color w:val="000000"/>
        </w:rPr>
      </w:pPr>
    </w:p>
    <w:p w14:paraId="3A61469D" w14:textId="77777777" w:rsidR="00305BF4" w:rsidRPr="009E3B7C" w:rsidRDefault="00305BF4" w:rsidP="00305BF4">
      <w:pPr>
        <w:jc w:val="both"/>
        <w:rPr>
          <w:rFonts w:cs="Arial"/>
          <w:color w:val="000000"/>
        </w:rPr>
      </w:pPr>
      <w:r w:rsidRPr="009E3B7C">
        <w:rPr>
          <w:rFonts w:cs="Arial"/>
          <w:color w:val="000000"/>
        </w:rPr>
        <w:t>Employees and suppliers having custody of this specification or authorized to use it must be cognizant of its proprietary nature and ensure that the information herein is not made available to unauthorized persons.</w:t>
      </w:r>
    </w:p>
    <w:p w14:paraId="40DEBEB1" w14:textId="77777777" w:rsidR="00305BF4" w:rsidRPr="009E3B7C" w:rsidRDefault="00305BF4" w:rsidP="00305BF4">
      <w:pPr>
        <w:jc w:val="both"/>
        <w:rPr>
          <w:rFonts w:cs="Arial"/>
          <w:color w:val="000000"/>
        </w:rPr>
      </w:pPr>
    </w:p>
    <w:p w14:paraId="3C4654FB" w14:textId="77777777" w:rsidR="00305BF4" w:rsidRPr="009E3B7C" w:rsidRDefault="00305BF4" w:rsidP="00305BF4">
      <w:pPr>
        <w:jc w:val="both"/>
        <w:rPr>
          <w:rFonts w:cs="Arial"/>
          <w:color w:val="000000"/>
        </w:rPr>
      </w:pPr>
      <w:r w:rsidRPr="009E3B7C">
        <w:rPr>
          <w:rFonts w:cs="Arial"/>
          <w:color w:val="000000"/>
        </w:rPr>
        <w:t>FORD MOTOR COMPANY reserves the right to protect this work as an unpublished copyrighted work in the event of an inadvertent or deliberate unauthorized publication. FORD MOTOR COMPANY also reserves its rights under copyright laws to protect this work as a published work.</w:t>
      </w:r>
    </w:p>
    <w:p w14:paraId="7137025D" w14:textId="77777777" w:rsidR="00305BF4" w:rsidRPr="009E3B7C" w:rsidRDefault="00305BF4" w:rsidP="00305BF4">
      <w:pPr>
        <w:jc w:val="both"/>
        <w:rPr>
          <w:rFonts w:cs="Arial"/>
          <w:color w:val="000000"/>
        </w:rPr>
      </w:pPr>
    </w:p>
    <w:p w14:paraId="66629A2D" w14:textId="77777777" w:rsidR="00305BF4" w:rsidRPr="009E3B7C" w:rsidRDefault="00305BF4" w:rsidP="00305BF4">
      <w:pPr>
        <w:jc w:val="both"/>
        <w:rPr>
          <w:rFonts w:cs="Arial"/>
          <w:color w:val="000000"/>
        </w:rPr>
      </w:pPr>
      <w:r w:rsidRPr="009E3B7C">
        <w:rPr>
          <w:rFonts w:cs="Arial"/>
          <w:color w:val="000000"/>
        </w:rPr>
        <w:t>This document or portions thereof shall not be distributed outside FORD MOTOR COMPANY without prior written consent. Refer all questions concerning disclosure to the author(s) or any duly authorized representative of Ford Motor Company.</w:t>
      </w:r>
    </w:p>
    <w:p w14:paraId="6FC19BDE" w14:textId="77777777" w:rsidR="00305BF4" w:rsidRPr="009E3B7C" w:rsidRDefault="00305BF4" w:rsidP="00305BF4">
      <w:pPr>
        <w:jc w:val="both"/>
        <w:rPr>
          <w:rFonts w:cs="Arial"/>
          <w:color w:val="000000"/>
        </w:rPr>
      </w:pPr>
    </w:p>
    <w:p w14:paraId="71858696" w14:textId="77777777" w:rsidR="00305BF4" w:rsidRPr="00DB51D2" w:rsidRDefault="00305BF4" w:rsidP="00305BF4">
      <w:pPr>
        <w:overflowPunct/>
        <w:textAlignment w:val="auto"/>
        <w:rPr>
          <w:rFonts w:ascii="MS Shell Dlg 2" w:hAnsi="MS Shell Dlg 2" w:cs="MS Shell Dlg 2"/>
        </w:rPr>
      </w:pPr>
      <w:r w:rsidRPr="00DB51D2">
        <w:rPr>
          <w:rFonts w:cs="Arial"/>
          <w:b/>
          <w:color w:val="000000"/>
        </w:rPr>
        <w:t xml:space="preserve">Copyright </w:t>
      </w:r>
      <w:r w:rsidRPr="00DB51D2">
        <w:rPr>
          <w:rFonts w:cs="Arial"/>
        </w:rPr>
        <w:t>©</w:t>
      </w:r>
      <w:r w:rsidRPr="00DB51D2">
        <w:rPr>
          <w:rFonts w:ascii="MS Shell Dlg 2" w:hAnsi="MS Shell Dlg 2" w:cs="MS Shell Dlg 2"/>
        </w:rPr>
        <w:t xml:space="preserve"> </w:t>
      </w:r>
      <w:r w:rsidRPr="00DB51D2">
        <w:rPr>
          <w:rFonts w:cs="Arial"/>
          <w:b/>
          <w:color w:val="000000"/>
        </w:rPr>
        <w:t>20</w:t>
      </w:r>
      <w:r w:rsidR="008C25DC">
        <w:rPr>
          <w:rFonts w:cs="Arial"/>
          <w:b/>
          <w:color w:val="000000"/>
        </w:rPr>
        <w:t>21</w:t>
      </w:r>
      <w:r w:rsidRPr="00DB51D2">
        <w:rPr>
          <w:rFonts w:cs="Arial"/>
          <w:b/>
          <w:bCs/>
          <w:color w:val="000000"/>
        </w:rPr>
        <w:t xml:space="preserve"> </w:t>
      </w:r>
      <w:r w:rsidRPr="00DB51D2">
        <w:rPr>
          <w:rFonts w:cs="Arial"/>
          <w:b/>
          <w:color w:val="000000"/>
        </w:rPr>
        <w:t>Ford Motor Company</w:t>
      </w:r>
    </w:p>
    <w:p w14:paraId="2A891AE9" w14:textId="77777777" w:rsidR="00305BF4" w:rsidRDefault="00305BF4" w:rsidP="00305BF4">
      <w:pPr>
        <w:overflowPunct/>
        <w:autoSpaceDE/>
        <w:autoSpaceDN/>
        <w:adjustRightInd/>
        <w:textAlignment w:val="auto"/>
        <w:rPr>
          <w:rFonts w:cs="Arial"/>
          <w:b/>
          <w:color w:val="000000"/>
        </w:rPr>
      </w:pPr>
    </w:p>
    <w:p w14:paraId="68DA1E34" w14:textId="77777777" w:rsidR="00305BF4" w:rsidRDefault="00305BF4" w:rsidP="00305BF4">
      <w:pPr>
        <w:overflowPunct/>
        <w:autoSpaceDE/>
        <w:autoSpaceDN/>
        <w:adjustRightInd/>
        <w:textAlignment w:val="auto"/>
        <w:rPr>
          <w:rFonts w:cs="Arial"/>
          <w:b/>
          <w:color w:val="000000"/>
        </w:rPr>
      </w:pPr>
    </w:p>
    <w:p w14:paraId="12C5AEA0" w14:textId="77777777" w:rsidR="00305BF4" w:rsidRDefault="00305BF4" w:rsidP="00305BF4">
      <w:pPr>
        <w:overflowPunct/>
        <w:autoSpaceDE/>
        <w:autoSpaceDN/>
        <w:adjustRightInd/>
        <w:textAlignment w:val="auto"/>
        <w:rPr>
          <w:rFonts w:cs="Arial"/>
          <w:b/>
          <w:color w:val="000000"/>
        </w:rPr>
      </w:pPr>
      <w:r>
        <w:rPr>
          <w:rFonts w:cs="Arial"/>
          <w:b/>
          <w:color w:val="000000"/>
        </w:rPr>
        <w:br w:type="page"/>
      </w:r>
    </w:p>
    <w:p w14:paraId="44C8DBA9" w14:textId="77777777" w:rsidR="00305BF4" w:rsidRPr="00A6556E" w:rsidRDefault="00305BF4" w:rsidP="00305BF4">
      <w:pPr>
        <w:rPr>
          <w:b/>
          <w:sz w:val="32"/>
          <w:szCs w:val="32"/>
        </w:rPr>
      </w:pPr>
      <w:bookmarkStart w:id="2" w:name="_Toc498090118"/>
      <w:r w:rsidRPr="00A6556E">
        <w:rPr>
          <w:b/>
          <w:sz w:val="32"/>
          <w:szCs w:val="32"/>
        </w:rPr>
        <w:lastRenderedPageBreak/>
        <w:t>Contents</w:t>
      </w:r>
      <w:bookmarkEnd w:id="2"/>
    </w:p>
    <w:p w14:paraId="689FAA53" w14:textId="77777777" w:rsidR="00305BF4" w:rsidRPr="008E155B" w:rsidRDefault="00305BF4" w:rsidP="00305BF4"/>
    <w:p w14:paraId="50561A60" w14:textId="77777777" w:rsidR="00305BF4" w:rsidRDefault="00305BF4" w:rsidP="00300356">
      <w:pPr>
        <w:pStyle w:val="TOC1"/>
        <w:tabs>
          <w:tab w:val="left" w:pos="400"/>
          <w:tab w:val="right" w:leader="dot" w:pos="9350"/>
        </w:tabs>
        <w:rPr>
          <w:rFonts w:asciiTheme="minorHAnsi" w:eastAsiaTheme="minorEastAsia" w:hAnsiTheme="minorHAnsi" w:cstheme="minorBidi"/>
          <w:noProof/>
          <w:sz w:val="22"/>
          <w:szCs w:val="22"/>
        </w:rPr>
      </w:pPr>
      <w:r w:rsidRPr="009E3B7C">
        <w:rPr>
          <w:rFonts w:cs="Arial"/>
        </w:rPr>
        <w:fldChar w:fldCharType="begin"/>
      </w:r>
      <w:r w:rsidRPr="009E3B7C">
        <w:rPr>
          <w:rFonts w:cs="Arial"/>
        </w:rPr>
        <w:instrText xml:space="preserve"> TOC \o "1-</w:instrText>
      </w:r>
      <w:r>
        <w:rPr>
          <w:rFonts w:cs="Arial"/>
        </w:rPr>
        <w:instrText>4</w:instrText>
      </w:r>
      <w:r w:rsidRPr="009E3B7C">
        <w:rPr>
          <w:rFonts w:cs="Arial"/>
        </w:rPr>
        <w:instrText xml:space="preserve">" \h \z \u </w:instrText>
      </w:r>
      <w:r w:rsidRPr="009E3B7C">
        <w:rPr>
          <w:rFonts w:cs="Arial"/>
        </w:rPr>
        <w:fldChar w:fldCharType="separate"/>
      </w:r>
      <w:hyperlink w:anchor="_Toc26368266" w:history="1"/>
      <w:r w:rsidRPr="00CD476A">
        <w:rPr>
          <w:rStyle w:val="Hyperlink"/>
          <w:noProof/>
        </w:rPr>
        <w:t>1</w:t>
      </w:r>
      <w:r>
        <w:rPr>
          <w:rFonts w:asciiTheme="minorHAnsi" w:eastAsiaTheme="minorEastAsia" w:hAnsiTheme="minorHAnsi" w:cstheme="minorBidi"/>
          <w:noProof/>
          <w:sz w:val="22"/>
          <w:szCs w:val="22"/>
        </w:rPr>
        <w:tab/>
      </w:r>
      <w:r w:rsidRPr="00CD476A">
        <w:rPr>
          <w:rStyle w:val="Hyperlink"/>
          <w:noProof/>
        </w:rPr>
        <w:t>Introduction</w:t>
      </w:r>
      <w:r>
        <w:rPr>
          <w:noProof/>
          <w:webHidden/>
        </w:rPr>
        <w:tab/>
      </w:r>
      <w:r>
        <w:rPr>
          <w:noProof/>
          <w:webHidden/>
        </w:rPr>
        <w:fldChar w:fldCharType="begin"/>
      </w:r>
      <w:r>
        <w:rPr>
          <w:noProof/>
          <w:webHidden/>
        </w:rPr>
        <w:instrText xml:space="preserve"> PAGEREF _Toc26368266 \h </w:instrText>
      </w:r>
      <w:r>
        <w:rPr>
          <w:noProof/>
          <w:webHidden/>
        </w:rPr>
      </w:r>
      <w:r>
        <w:rPr>
          <w:noProof/>
          <w:webHidden/>
        </w:rPr>
        <w:fldChar w:fldCharType="separate"/>
      </w:r>
      <w:r>
        <w:rPr>
          <w:noProof/>
          <w:webHidden/>
        </w:rPr>
        <w:t>6</w:t>
      </w:r>
      <w:r>
        <w:rPr>
          <w:noProof/>
          <w:webHidden/>
        </w:rPr>
        <w:fldChar w:fldCharType="end"/>
      </w:r>
    </w:p>
    <w:p w14:paraId="123EC81E" w14:textId="77777777" w:rsidR="00305BF4" w:rsidRDefault="006A2E06" w:rsidP="00300356">
      <w:pPr>
        <w:pStyle w:val="TOC2"/>
        <w:rPr>
          <w:rFonts w:asciiTheme="minorHAnsi" w:eastAsiaTheme="minorEastAsia" w:hAnsiTheme="minorHAnsi" w:cstheme="minorBidi"/>
          <w:bCs w:val="0"/>
          <w:sz w:val="22"/>
          <w:szCs w:val="22"/>
        </w:rPr>
      </w:pPr>
      <w:hyperlink w:anchor="_Toc26368267" w:history="1"/>
      <w:r w:rsidR="00305BF4" w:rsidRPr="00CD476A">
        <w:rPr>
          <w:rStyle w:val="Hyperlink"/>
        </w:rPr>
        <w:t>1.1</w:t>
      </w:r>
      <w:r w:rsidR="00305BF4">
        <w:rPr>
          <w:rFonts w:asciiTheme="minorHAnsi" w:eastAsiaTheme="minorEastAsia" w:hAnsiTheme="minorHAnsi" w:cstheme="minorBidi"/>
          <w:bCs w:val="0"/>
          <w:sz w:val="22"/>
          <w:szCs w:val="22"/>
        </w:rPr>
        <w:tab/>
      </w:r>
      <w:r w:rsidR="00305BF4" w:rsidRPr="00CD476A">
        <w:rPr>
          <w:rStyle w:val="Hyperlink"/>
        </w:rPr>
        <w:t>Document Purpose</w:t>
      </w:r>
      <w:r w:rsidR="00305BF4">
        <w:rPr>
          <w:webHidden/>
        </w:rPr>
        <w:tab/>
      </w:r>
      <w:r w:rsidR="00305BF4">
        <w:rPr>
          <w:webHidden/>
        </w:rPr>
        <w:fldChar w:fldCharType="begin"/>
      </w:r>
      <w:r w:rsidR="00305BF4">
        <w:rPr>
          <w:webHidden/>
        </w:rPr>
        <w:instrText xml:space="preserve"> PAGEREF _Toc26368267 \h </w:instrText>
      </w:r>
      <w:r w:rsidR="00305BF4">
        <w:rPr>
          <w:webHidden/>
        </w:rPr>
      </w:r>
      <w:r w:rsidR="00305BF4">
        <w:rPr>
          <w:webHidden/>
        </w:rPr>
        <w:fldChar w:fldCharType="separate"/>
      </w:r>
      <w:r w:rsidR="00305BF4">
        <w:rPr>
          <w:webHidden/>
        </w:rPr>
        <w:t>6</w:t>
      </w:r>
      <w:r w:rsidR="00305BF4">
        <w:rPr>
          <w:webHidden/>
        </w:rPr>
        <w:fldChar w:fldCharType="end"/>
      </w:r>
    </w:p>
    <w:p w14:paraId="0D8FE850" w14:textId="77777777" w:rsidR="00305BF4" w:rsidRDefault="006A2E06" w:rsidP="00300356">
      <w:pPr>
        <w:pStyle w:val="TOC2"/>
        <w:rPr>
          <w:rFonts w:asciiTheme="minorHAnsi" w:eastAsiaTheme="minorEastAsia" w:hAnsiTheme="minorHAnsi" w:cstheme="minorBidi"/>
          <w:bCs w:val="0"/>
          <w:sz w:val="22"/>
          <w:szCs w:val="22"/>
        </w:rPr>
      </w:pPr>
      <w:hyperlink w:anchor="_Toc26368268" w:history="1"/>
      <w:r w:rsidR="00305BF4" w:rsidRPr="00CD476A">
        <w:rPr>
          <w:rStyle w:val="Hyperlink"/>
        </w:rPr>
        <w:t>1.2</w:t>
      </w:r>
      <w:r w:rsidR="00305BF4">
        <w:rPr>
          <w:rFonts w:asciiTheme="minorHAnsi" w:eastAsiaTheme="minorEastAsia" w:hAnsiTheme="minorHAnsi" w:cstheme="minorBidi"/>
          <w:bCs w:val="0"/>
          <w:sz w:val="22"/>
          <w:szCs w:val="22"/>
        </w:rPr>
        <w:tab/>
      </w:r>
      <w:r w:rsidR="00305BF4" w:rsidRPr="00CD476A">
        <w:rPr>
          <w:rStyle w:val="Hyperlink"/>
        </w:rPr>
        <w:t>Document Scope</w:t>
      </w:r>
      <w:r w:rsidR="00305BF4">
        <w:rPr>
          <w:webHidden/>
        </w:rPr>
        <w:tab/>
      </w:r>
      <w:r w:rsidR="00305BF4">
        <w:rPr>
          <w:webHidden/>
        </w:rPr>
        <w:fldChar w:fldCharType="begin"/>
      </w:r>
      <w:r w:rsidR="00305BF4">
        <w:rPr>
          <w:webHidden/>
        </w:rPr>
        <w:instrText xml:space="preserve"> PAGEREF _Toc26368268 \h </w:instrText>
      </w:r>
      <w:r w:rsidR="00305BF4">
        <w:rPr>
          <w:webHidden/>
        </w:rPr>
      </w:r>
      <w:r w:rsidR="00305BF4">
        <w:rPr>
          <w:webHidden/>
        </w:rPr>
        <w:fldChar w:fldCharType="separate"/>
      </w:r>
      <w:r w:rsidR="00305BF4">
        <w:rPr>
          <w:webHidden/>
        </w:rPr>
        <w:t>6</w:t>
      </w:r>
      <w:r w:rsidR="00305BF4">
        <w:rPr>
          <w:webHidden/>
        </w:rPr>
        <w:fldChar w:fldCharType="end"/>
      </w:r>
    </w:p>
    <w:p w14:paraId="64D00E7E" w14:textId="77777777" w:rsidR="00305BF4" w:rsidRDefault="006A2E06" w:rsidP="00300356">
      <w:pPr>
        <w:pStyle w:val="TOC2"/>
        <w:rPr>
          <w:rFonts w:asciiTheme="minorHAnsi" w:eastAsiaTheme="minorEastAsia" w:hAnsiTheme="minorHAnsi" w:cstheme="minorBidi"/>
          <w:bCs w:val="0"/>
          <w:sz w:val="22"/>
          <w:szCs w:val="22"/>
        </w:rPr>
      </w:pPr>
      <w:hyperlink w:anchor="_Toc26368269" w:history="1"/>
      <w:r w:rsidR="00305BF4" w:rsidRPr="00CD476A">
        <w:rPr>
          <w:rStyle w:val="Hyperlink"/>
        </w:rPr>
        <w:t>1.3</w:t>
      </w:r>
      <w:r w:rsidR="00305BF4">
        <w:rPr>
          <w:rFonts w:asciiTheme="minorHAnsi" w:eastAsiaTheme="minorEastAsia" w:hAnsiTheme="minorHAnsi" w:cstheme="minorBidi"/>
          <w:bCs w:val="0"/>
          <w:sz w:val="22"/>
          <w:szCs w:val="22"/>
        </w:rPr>
        <w:tab/>
      </w:r>
      <w:r w:rsidR="00305BF4" w:rsidRPr="00CD476A">
        <w:rPr>
          <w:rStyle w:val="Hyperlink"/>
        </w:rPr>
        <w:t>Document Audience</w:t>
      </w:r>
      <w:r w:rsidR="00305BF4">
        <w:rPr>
          <w:webHidden/>
        </w:rPr>
        <w:tab/>
      </w:r>
      <w:r w:rsidR="00305BF4">
        <w:rPr>
          <w:webHidden/>
        </w:rPr>
        <w:fldChar w:fldCharType="begin"/>
      </w:r>
      <w:r w:rsidR="00305BF4">
        <w:rPr>
          <w:webHidden/>
        </w:rPr>
        <w:instrText xml:space="preserve"> PAGEREF _Toc26368269 \h </w:instrText>
      </w:r>
      <w:r w:rsidR="00305BF4">
        <w:rPr>
          <w:webHidden/>
        </w:rPr>
      </w:r>
      <w:r w:rsidR="00305BF4">
        <w:rPr>
          <w:webHidden/>
        </w:rPr>
        <w:fldChar w:fldCharType="separate"/>
      </w:r>
      <w:r w:rsidR="00305BF4">
        <w:rPr>
          <w:webHidden/>
        </w:rPr>
        <w:t>6</w:t>
      </w:r>
      <w:r w:rsidR="00305BF4">
        <w:rPr>
          <w:webHidden/>
        </w:rPr>
        <w:fldChar w:fldCharType="end"/>
      </w:r>
    </w:p>
    <w:p w14:paraId="1CC8D1EA" w14:textId="77777777" w:rsidR="00305BF4" w:rsidRDefault="006A2E06" w:rsidP="00300356">
      <w:pPr>
        <w:pStyle w:val="TOC3"/>
        <w:rPr>
          <w:rFonts w:asciiTheme="minorHAnsi" w:eastAsiaTheme="minorEastAsia" w:hAnsiTheme="minorHAnsi" w:cstheme="minorBidi"/>
          <w:noProof/>
          <w:sz w:val="22"/>
          <w:szCs w:val="22"/>
        </w:rPr>
      </w:pPr>
      <w:hyperlink w:anchor="_Toc26368270" w:history="1"/>
      <w:r w:rsidR="00305BF4" w:rsidRPr="00CD476A">
        <w:rPr>
          <w:rStyle w:val="Hyperlink"/>
          <w:noProof/>
        </w:rPr>
        <w:t>1.3.1</w:t>
      </w:r>
      <w:r w:rsidR="00305BF4">
        <w:rPr>
          <w:rFonts w:asciiTheme="minorHAnsi" w:eastAsiaTheme="minorEastAsia" w:hAnsiTheme="minorHAnsi" w:cstheme="minorBidi"/>
          <w:noProof/>
          <w:sz w:val="22"/>
          <w:szCs w:val="22"/>
        </w:rPr>
        <w:tab/>
      </w:r>
      <w:r w:rsidR="00305BF4" w:rsidRPr="00CD476A">
        <w:rPr>
          <w:rStyle w:val="Hyperlink"/>
          <w:noProof/>
        </w:rPr>
        <w:t>Stakeholder List</w:t>
      </w:r>
      <w:r w:rsidR="00305BF4">
        <w:rPr>
          <w:noProof/>
          <w:webHidden/>
        </w:rPr>
        <w:tab/>
      </w:r>
      <w:r w:rsidR="00305BF4">
        <w:rPr>
          <w:noProof/>
          <w:webHidden/>
        </w:rPr>
        <w:fldChar w:fldCharType="begin"/>
      </w:r>
      <w:r w:rsidR="00305BF4">
        <w:rPr>
          <w:noProof/>
          <w:webHidden/>
        </w:rPr>
        <w:instrText xml:space="preserve"> PAGEREF _Toc26368270 \h </w:instrText>
      </w:r>
      <w:r w:rsidR="00305BF4">
        <w:rPr>
          <w:noProof/>
          <w:webHidden/>
        </w:rPr>
      </w:r>
      <w:r w:rsidR="00305BF4">
        <w:rPr>
          <w:noProof/>
          <w:webHidden/>
        </w:rPr>
        <w:fldChar w:fldCharType="separate"/>
      </w:r>
      <w:r w:rsidR="00305BF4">
        <w:rPr>
          <w:noProof/>
          <w:webHidden/>
        </w:rPr>
        <w:t>6</w:t>
      </w:r>
      <w:r w:rsidR="00305BF4">
        <w:rPr>
          <w:noProof/>
          <w:webHidden/>
        </w:rPr>
        <w:fldChar w:fldCharType="end"/>
      </w:r>
    </w:p>
    <w:p w14:paraId="5F29C530" w14:textId="77777777" w:rsidR="00305BF4" w:rsidRDefault="006A2E06" w:rsidP="00300356">
      <w:pPr>
        <w:pStyle w:val="TOC2"/>
        <w:rPr>
          <w:rFonts w:asciiTheme="minorHAnsi" w:eastAsiaTheme="minorEastAsia" w:hAnsiTheme="minorHAnsi" w:cstheme="minorBidi"/>
          <w:bCs w:val="0"/>
          <w:sz w:val="22"/>
          <w:szCs w:val="22"/>
        </w:rPr>
      </w:pPr>
      <w:hyperlink w:anchor="_Toc26368271" w:history="1"/>
      <w:r w:rsidR="00305BF4" w:rsidRPr="00CD476A">
        <w:rPr>
          <w:rStyle w:val="Hyperlink"/>
        </w:rPr>
        <w:t>1.4</w:t>
      </w:r>
      <w:r w:rsidR="00305BF4">
        <w:rPr>
          <w:rFonts w:asciiTheme="minorHAnsi" w:eastAsiaTheme="minorEastAsia" w:hAnsiTheme="minorHAnsi" w:cstheme="minorBidi"/>
          <w:bCs w:val="0"/>
          <w:sz w:val="22"/>
          <w:szCs w:val="22"/>
        </w:rPr>
        <w:tab/>
      </w:r>
      <w:r w:rsidR="00305BF4" w:rsidRPr="00CD476A">
        <w:rPr>
          <w:rStyle w:val="Hyperlink"/>
        </w:rPr>
        <w:t>Document Organization</w:t>
      </w:r>
      <w:r w:rsidR="00305BF4">
        <w:rPr>
          <w:webHidden/>
        </w:rPr>
        <w:tab/>
      </w:r>
      <w:r w:rsidR="00305BF4">
        <w:rPr>
          <w:webHidden/>
        </w:rPr>
        <w:fldChar w:fldCharType="begin"/>
      </w:r>
      <w:r w:rsidR="00305BF4">
        <w:rPr>
          <w:webHidden/>
        </w:rPr>
        <w:instrText xml:space="preserve"> PAGEREF _Toc26368271 \h </w:instrText>
      </w:r>
      <w:r w:rsidR="00305BF4">
        <w:rPr>
          <w:webHidden/>
        </w:rPr>
      </w:r>
      <w:r w:rsidR="00305BF4">
        <w:rPr>
          <w:webHidden/>
        </w:rPr>
        <w:fldChar w:fldCharType="separate"/>
      </w:r>
      <w:r w:rsidR="00305BF4">
        <w:rPr>
          <w:webHidden/>
        </w:rPr>
        <w:t>6</w:t>
      </w:r>
      <w:r w:rsidR="00305BF4">
        <w:rPr>
          <w:webHidden/>
        </w:rPr>
        <w:fldChar w:fldCharType="end"/>
      </w:r>
    </w:p>
    <w:p w14:paraId="607EB1B4" w14:textId="77777777" w:rsidR="00305BF4" w:rsidRDefault="006A2E06" w:rsidP="00300356">
      <w:pPr>
        <w:pStyle w:val="TOC3"/>
        <w:rPr>
          <w:rFonts w:asciiTheme="minorHAnsi" w:eastAsiaTheme="minorEastAsia" w:hAnsiTheme="minorHAnsi" w:cstheme="minorBidi"/>
          <w:noProof/>
          <w:sz w:val="22"/>
          <w:szCs w:val="22"/>
        </w:rPr>
      </w:pPr>
      <w:hyperlink w:anchor="_Toc26368272" w:history="1"/>
      <w:r w:rsidR="00305BF4" w:rsidRPr="00CD476A">
        <w:rPr>
          <w:rStyle w:val="Hyperlink"/>
          <w:noProof/>
        </w:rPr>
        <w:t>1.4.1</w:t>
      </w:r>
      <w:r w:rsidR="00305BF4">
        <w:rPr>
          <w:rFonts w:asciiTheme="minorHAnsi" w:eastAsiaTheme="minorEastAsia" w:hAnsiTheme="minorHAnsi" w:cstheme="minorBidi"/>
          <w:noProof/>
          <w:sz w:val="22"/>
          <w:szCs w:val="22"/>
        </w:rPr>
        <w:tab/>
      </w:r>
      <w:r w:rsidR="00305BF4" w:rsidRPr="00CD476A">
        <w:rPr>
          <w:rStyle w:val="Hyperlink"/>
          <w:noProof/>
        </w:rPr>
        <w:t>Document Context</w:t>
      </w:r>
      <w:r w:rsidR="00305BF4">
        <w:rPr>
          <w:noProof/>
          <w:webHidden/>
        </w:rPr>
        <w:tab/>
      </w:r>
      <w:r w:rsidR="00305BF4">
        <w:rPr>
          <w:noProof/>
          <w:webHidden/>
        </w:rPr>
        <w:fldChar w:fldCharType="begin"/>
      </w:r>
      <w:r w:rsidR="00305BF4">
        <w:rPr>
          <w:noProof/>
          <w:webHidden/>
        </w:rPr>
        <w:instrText xml:space="preserve"> PAGEREF _Toc26368272 \h </w:instrText>
      </w:r>
      <w:r w:rsidR="00305BF4">
        <w:rPr>
          <w:noProof/>
          <w:webHidden/>
        </w:rPr>
      </w:r>
      <w:r w:rsidR="00305BF4">
        <w:rPr>
          <w:noProof/>
          <w:webHidden/>
        </w:rPr>
        <w:fldChar w:fldCharType="separate"/>
      </w:r>
      <w:r w:rsidR="00305BF4">
        <w:rPr>
          <w:noProof/>
          <w:webHidden/>
        </w:rPr>
        <w:t>6</w:t>
      </w:r>
      <w:r w:rsidR="00305BF4">
        <w:rPr>
          <w:noProof/>
          <w:webHidden/>
        </w:rPr>
        <w:fldChar w:fldCharType="end"/>
      </w:r>
    </w:p>
    <w:p w14:paraId="77743C79" w14:textId="77777777" w:rsidR="00305BF4" w:rsidRDefault="006A2E06" w:rsidP="00300356">
      <w:pPr>
        <w:pStyle w:val="TOC3"/>
        <w:rPr>
          <w:rFonts w:asciiTheme="minorHAnsi" w:eastAsiaTheme="minorEastAsia" w:hAnsiTheme="minorHAnsi" w:cstheme="minorBidi"/>
          <w:noProof/>
          <w:sz w:val="22"/>
          <w:szCs w:val="22"/>
        </w:rPr>
      </w:pPr>
      <w:hyperlink w:anchor="_Toc26368273" w:history="1"/>
      <w:r w:rsidR="00305BF4" w:rsidRPr="00CD476A">
        <w:rPr>
          <w:rStyle w:val="Hyperlink"/>
          <w:noProof/>
        </w:rPr>
        <w:t>1.4.2</w:t>
      </w:r>
      <w:r w:rsidR="00305BF4">
        <w:rPr>
          <w:rFonts w:asciiTheme="minorHAnsi" w:eastAsiaTheme="minorEastAsia" w:hAnsiTheme="minorHAnsi" w:cstheme="minorBidi"/>
          <w:noProof/>
          <w:sz w:val="22"/>
          <w:szCs w:val="22"/>
        </w:rPr>
        <w:tab/>
      </w:r>
      <w:r w:rsidR="00305BF4" w:rsidRPr="00CD476A">
        <w:rPr>
          <w:rStyle w:val="Hyperlink"/>
          <w:noProof/>
        </w:rPr>
        <w:t>Document Structure</w:t>
      </w:r>
      <w:r w:rsidR="00305BF4">
        <w:rPr>
          <w:noProof/>
          <w:webHidden/>
        </w:rPr>
        <w:tab/>
      </w:r>
      <w:r w:rsidR="00305BF4">
        <w:rPr>
          <w:noProof/>
          <w:webHidden/>
        </w:rPr>
        <w:fldChar w:fldCharType="begin"/>
      </w:r>
      <w:r w:rsidR="00305BF4">
        <w:rPr>
          <w:noProof/>
          <w:webHidden/>
        </w:rPr>
        <w:instrText xml:space="preserve"> PAGEREF _Toc26368273 \h </w:instrText>
      </w:r>
      <w:r w:rsidR="00305BF4">
        <w:rPr>
          <w:noProof/>
          <w:webHidden/>
        </w:rPr>
      </w:r>
      <w:r w:rsidR="00305BF4">
        <w:rPr>
          <w:noProof/>
          <w:webHidden/>
        </w:rPr>
        <w:fldChar w:fldCharType="separate"/>
      </w:r>
      <w:r w:rsidR="00305BF4">
        <w:rPr>
          <w:noProof/>
          <w:webHidden/>
        </w:rPr>
        <w:t>6</w:t>
      </w:r>
      <w:r w:rsidR="00305BF4">
        <w:rPr>
          <w:noProof/>
          <w:webHidden/>
        </w:rPr>
        <w:fldChar w:fldCharType="end"/>
      </w:r>
    </w:p>
    <w:p w14:paraId="4140F85A" w14:textId="77777777" w:rsidR="00305BF4" w:rsidRDefault="006A2E06" w:rsidP="00300356">
      <w:pPr>
        <w:pStyle w:val="TOC2"/>
        <w:rPr>
          <w:rFonts w:asciiTheme="minorHAnsi" w:eastAsiaTheme="minorEastAsia" w:hAnsiTheme="minorHAnsi" w:cstheme="minorBidi"/>
          <w:bCs w:val="0"/>
          <w:sz w:val="22"/>
          <w:szCs w:val="22"/>
        </w:rPr>
      </w:pPr>
      <w:hyperlink w:anchor="_Toc26368274" w:history="1"/>
      <w:r w:rsidR="00305BF4" w:rsidRPr="00CD476A">
        <w:rPr>
          <w:rStyle w:val="Hyperlink"/>
        </w:rPr>
        <w:t>1.5</w:t>
      </w:r>
      <w:r w:rsidR="00305BF4">
        <w:rPr>
          <w:rFonts w:asciiTheme="minorHAnsi" w:eastAsiaTheme="minorEastAsia" w:hAnsiTheme="minorHAnsi" w:cstheme="minorBidi"/>
          <w:bCs w:val="0"/>
          <w:sz w:val="22"/>
          <w:szCs w:val="22"/>
        </w:rPr>
        <w:tab/>
      </w:r>
      <w:r w:rsidR="00305BF4" w:rsidRPr="00CD476A">
        <w:rPr>
          <w:rStyle w:val="Hyperlink"/>
        </w:rPr>
        <w:t>Document Conventions</w:t>
      </w:r>
      <w:r w:rsidR="00305BF4">
        <w:rPr>
          <w:webHidden/>
        </w:rPr>
        <w:tab/>
      </w:r>
      <w:r w:rsidR="00305BF4">
        <w:rPr>
          <w:webHidden/>
        </w:rPr>
        <w:fldChar w:fldCharType="begin"/>
      </w:r>
      <w:r w:rsidR="00305BF4">
        <w:rPr>
          <w:webHidden/>
        </w:rPr>
        <w:instrText xml:space="preserve"> PAGEREF _Toc26368274 \h </w:instrText>
      </w:r>
      <w:r w:rsidR="00305BF4">
        <w:rPr>
          <w:webHidden/>
        </w:rPr>
      </w:r>
      <w:r w:rsidR="00305BF4">
        <w:rPr>
          <w:webHidden/>
        </w:rPr>
        <w:fldChar w:fldCharType="separate"/>
      </w:r>
      <w:r w:rsidR="00305BF4">
        <w:rPr>
          <w:webHidden/>
        </w:rPr>
        <w:t>7</w:t>
      </w:r>
      <w:r w:rsidR="00305BF4">
        <w:rPr>
          <w:webHidden/>
        </w:rPr>
        <w:fldChar w:fldCharType="end"/>
      </w:r>
    </w:p>
    <w:p w14:paraId="74845B0D" w14:textId="77777777" w:rsidR="00305BF4" w:rsidRDefault="006A2E06" w:rsidP="00300356">
      <w:pPr>
        <w:pStyle w:val="TOC3"/>
        <w:rPr>
          <w:rFonts w:asciiTheme="minorHAnsi" w:eastAsiaTheme="minorEastAsia" w:hAnsiTheme="minorHAnsi" w:cstheme="minorBidi"/>
          <w:noProof/>
          <w:sz w:val="22"/>
          <w:szCs w:val="22"/>
        </w:rPr>
      </w:pPr>
      <w:hyperlink w:anchor="_Toc26368275" w:history="1"/>
      <w:r w:rsidR="00305BF4" w:rsidRPr="00CD476A">
        <w:rPr>
          <w:rStyle w:val="Hyperlink"/>
          <w:noProof/>
        </w:rPr>
        <w:t>1.5.1</w:t>
      </w:r>
      <w:r w:rsidR="00305BF4">
        <w:rPr>
          <w:rFonts w:asciiTheme="minorHAnsi" w:eastAsiaTheme="minorEastAsia" w:hAnsiTheme="minorHAnsi" w:cstheme="minorBidi"/>
          <w:noProof/>
          <w:sz w:val="22"/>
          <w:szCs w:val="22"/>
        </w:rPr>
        <w:tab/>
      </w:r>
      <w:r w:rsidR="00305BF4" w:rsidRPr="00CD476A">
        <w:rPr>
          <w:rStyle w:val="Hyperlink"/>
          <w:noProof/>
        </w:rPr>
        <w:t>Requirements Templates</w:t>
      </w:r>
      <w:r w:rsidR="00305BF4">
        <w:rPr>
          <w:noProof/>
          <w:webHidden/>
        </w:rPr>
        <w:tab/>
      </w:r>
      <w:r w:rsidR="00305BF4">
        <w:rPr>
          <w:noProof/>
          <w:webHidden/>
        </w:rPr>
        <w:fldChar w:fldCharType="begin"/>
      </w:r>
      <w:r w:rsidR="00305BF4">
        <w:rPr>
          <w:noProof/>
          <w:webHidden/>
        </w:rPr>
        <w:instrText xml:space="preserve"> PAGEREF _Toc26368275 \h </w:instrText>
      </w:r>
      <w:r w:rsidR="00305BF4">
        <w:rPr>
          <w:noProof/>
          <w:webHidden/>
        </w:rPr>
      </w:r>
      <w:r w:rsidR="00305BF4">
        <w:rPr>
          <w:noProof/>
          <w:webHidden/>
        </w:rPr>
        <w:fldChar w:fldCharType="separate"/>
      </w:r>
      <w:r w:rsidR="00305BF4">
        <w:rPr>
          <w:noProof/>
          <w:webHidden/>
        </w:rPr>
        <w:t>7</w:t>
      </w:r>
      <w:r w:rsidR="00305BF4">
        <w:rPr>
          <w:noProof/>
          <w:webHidden/>
        </w:rPr>
        <w:fldChar w:fldCharType="end"/>
      </w:r>
    </w:p>
    <w:p w14:paraId="14A5F112" w14:textId="77777777" w:rsidR="00305BF4" w:rsidRDefault="006A2E0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276" w:history="1"/>
      <w:r w:rsidR="00305BF4" w:rsidRPr="00CD476A">
        <w:rPr>
          <w:rStyle w:val="Hyperlink"/>
          <w:noProof/>
          <w:lang w:val="en-GB"/>
        </w:rPr>
        <w:t>1.5.1.1</w:t>
      </w:r>
      <w:r w:rsidR="00305BF4">
        <w:rPr>
          <w:rFonts w:asciiTheme="minorHAnsi" w:eastAsiaTheme="minorEastAsia" w:hAnsiTheme="minorHAnsi" w:cstheme="minorBidi"/>
          <w:noProof/>
          <w:sz w:val="22"/>
          <w:szCs w:val="22"/>
        </w:rPr>
        <w:tab/>
      </w:r>
      <w:r w:rsidR="00305BF4" w:rsidRPr="00CD476A">
        <w:rPr>
          <w:rStyle w:val="Hyperlink"/>
          <w:noProof/>
        </w:rPr>
        <w:t>Identification of requirements</w:t>
      </w:r>
      <w:r w:rsidR="00305BF4">
        <w:rPr>
          <w:noProof/>
          <w:webHidden/>
        </w:rPr>
        <w:tab/>
      </w:r>
      <w:r w:rsidR="00305BF4">
        <w:rPr>
          <w:noProof/>
          <w:webHidden/>
        </w:rPr>
        <w:fldChar w:fldCharType="begin"/>
      </w:r>
      <w:r w:rsidR="00305BF4">
        <w:rPr>
          <w:noProof/>
          <w:webHidden/>
        </w:rPr>
        <w:instrText xml:space="preserve"> PAGEREF _Toc26368276 \h </w:instrText>
      </w:r>
      <w:r w:rsidR="00305BF4">
        <w:rPr>
          <w:noProof/>
          <w:webHidden/>
        </w:rPr>
      </w:r>
      <w:r w:rsidR="00305BF4">
        <w:rPr>
          <w:noProof/>
          <w:webHidden/>
        </w:rPr>
        <w:fldChar w:fldCharType="separate"/>
      </w:r>
      <w:r w:rsidR="00305BF4">
        <w:rPr>
          <w:noProof/>
          <w:webHidden/>
        </w:rPr>
        <w:t>7</w:t>
      </w:r>
      <w:r w:rsidR="00305BF4">
        <w:rPr>
          <w:noProof/>
          <w:webHidden/>
        </w:rPr>
        <w:fldChar w:fldCharType="end"/>
      </w:r>
    </w:p>
    <w:p w14:paraId="3D1DF005" w14:textId="77777777" w:rsidR="00305BF4" w:rsidRDefault="006A2E0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277" w:history="1"/>
      <w:r w:rsidR="00305BF4" w:rsidRPr="00CD476A">
        <w:rPr>
          <w:rStyle w:val="Hyperlink"/>
          <w:noProof/>
          <w:lang w:val="en-GB"/>
        </w:rPr>
        <w:t>1.5.1.2</w:t>
      </w:r>
      <w:r w:rsidR="00305BF4">
        <w:rPr>
          <w:rFonts w:asciiTheme="minorHAnsi" w:eastAsiaTheme="minorEastAsia" w:hAnsiTheme="minorHAnsi" w:cstheme="minorBidi"/>
          <w:noProof/>
          <w:sz w:val="22"/>
          <w:szCs w:val="22"/>
        </w:rPr>
        <w:tab/>
      </w:r>
      <w:r w:rsidR="00305BF4" w:rsidRPr="00CD476A">
        <w:rPr>
          <w:rStyle w:val="Hyperlink"/>
          <w:noProof/>
        </w:rPr>
        <w:t>Requirement Attributes</w:t>
      </w:r>
      <w:r w:rsidR="00305BF4">
        <w:rPr>
          <w:noProof/>
          <w:webHidden/>
        </w:rPr>
        <w:tab/>
      </w:r>
      <w:r w:rsidR="00305BF4">
        <w:rPr>
          <w:noProof/>
          <w:webHidden/>
        </w:rPr>
        <w:fldChar w:fldCharType="begin"/>
      </w:r>
      <w:r w:rsidR="00305BF4">
        <w:rPr>
          <w:noProof/>
          <w:webHidden/>
        </w:rPr>
        <w:instrText xml:space="preserve"> PAGEREF _Toc26368277 \h </w:instrText>
      </w:r>
      <w:r w:rsidR="00305BF4">
        <w:rPr>
          <w:noProof/>
          <w:webHidden/>
        </w:rPr>
      </w:r>
      <w:r w:rsidR="00305BF4">
        <w:rPr>
          <w:noProof/>
          <w:webHidden/>
        </w:rPr>
        <w:fldChar w:fldCharType="separate"/>
      </w:r>
      <w:r w:rsidR="00305BF4">
        <w:rPr>
          <w:noProof/>
          <w:webHidden/>
        </w:rPr>
        <w:t>7</w:t>
      </w:r>
      <w:r w:rsidR="00305BF4">
        <w:rPr>
          <w:noProof/>
          <w:webHidden/>
        </w:rPr>
        <w:fldChar w:fldCharType="end"/>
      </w:r>
    </w:p>
    <w:p w14:paraId="408DB74C" w14:textId="77777777" w:rsidR="00305BF4" w:rsidRDefault="006A2E06" w:rsidP="00300356">
      <w:pPr>
        <w:pStyle w:val="TOC1"/>
        <w:tabs>
          <w:tab w:val="left" w:pos="400"/>
          <w:tab w:val="right" w:leader="dot" w:pos="9350"/>
        </w:tabs>
        <w:rPr>
          <w:rFonts w:asciiTheme="minorHAnsi" w:eastAsiaTheme="minorEastAsia" w:hAnsiTheme="minorHAnsi" w:cstheme="minorBidi"/>
          <w:noProof/>
          <w:sz w:val="22"/>
          <w:szCs w:val="22"/>
        </w:rPr>
      </w:pPr>
      <w:hyperlink w:anchor="_Toc26368278" w:history="1"/>
      <w:r w:rsidR="00305BF4" w:rsidRPr="00CD476A">
        <w:rPr>
          <w:rStyle w:val="Hyperlink"/>
          <w:noProof/>
          <w:lang w:val="en-GB"/>
        </w:rPr>
        <w:t>2</w:t>
      </w:r>
      <w:r w:rsidR="00305BF4">
        <w:rPr>
          <w:rFonts w:asciiTheme="minorHAnsi" w:eastAsiaTheme="minorEastAsia" w:hAnsiTheme="minorHAnsi" w:cstheme="minorBidi"/>
          <w:noProof/>
          <w:sz w:val="22"/>
          <w:szCs w:val="22"/>
        </w:rPr>
        <w:tab/>
      </w:r>
      <w:r w:rsidR="00305BF4" w:rsidRPr="00CD476A">
        <w:rPr>
          <w:rStyle w:val="Hyperlink"/>
          <w:noProof/>
          <w:lang w:val="en-GB"/>
        </w:rPr>
        <w:t>Feature Implementation Overview</w:t>
      </w:r>
      <w:r w:rsidR="00305BF4">
        <w:rPr>
          <w:noProof/>
          <w:webHidden/>
        </w:rPr>
        <w:tab/>
      </w:r>
      <w:r w:rsidR="00305BF4">
        <w:rPr>
          <w:noProof/>
          <w:webHidden/>
        </w:rPr>
        <w:fldChar w:fldCharType="begin"/>
      </w:r>
      <w:r w:rsidR="00305BF4">
        <w:rPr>
          <w:noProof/>
          <w:webHidden/>
        </w:rPr>
        <w:instrText xml:space="preserve"> PAGEREF _Toc26368278 \h </w:instrText>
      </w:r>
      <w:r w:rsidR="00305BF4">
        <w:rPr>
          <w:noProof/>
          <w:webHidden/>
        </w:rPr>
      </w:r>
      <w:r w:rsidR="00305BF4">
        <w:rPr>
          <w:noProof/>
          <w:webHidden/>
        </w:rPr>
        <w:fldChar w:fldCharType="separate"/>
      </w:r>
      <w:r w:rsidR="00305BF4">
        <w:rPr>
          <w:noProof/>
          <w:webHidden/>
        </w:rPr>
        <w:t>8</w:t>
      </w:r>
      <w:r w:rsidR="00305BF4">
        <w:rPr>
          <w:noProof/>
          <w:webHidden/>
        </w:rPr>
        <w:fldChar w:fldCharType="end"/>
      </w:r>
    </w:p>
    <w:p w14:paraId="17BDC364" w14:textId="77777777" w:rsidR="00305BF4" w:rsidRDefault="006A2E06" w:rsidP="00300356">
      <w:pPr>
        <w:pStyle w:val="TOC2"/>
        <w:rPr>
          <w:rFonts w:asciiTheme="minorHAnsi" w:eastAsiaTheme="minorEastAsia" w:hAnsiTheme="minorHAnsi" w:cstheme="minorBidi"/>
          <w:bCs w:val="0"/>
          <w:sz w:val="22"/>
          <w:szCs w:val="22"/>
        </w:rPr>
      </w:pPr>
      <w:hyperlink w:anchor="_Toc26368279" w:history="1"/>
      <w:r w:rsidR="00305BF4" w:rsidRPr="00CD476A">
        <w:rPr>
          <w:rStyle w:val="Hyperlink"/>
        </w:rPr>
        <w:t>2.1</w:t>
      </w:r>
      <w:r w:rsidR="00305BF4">
        <w:rPr>
          <w:rFonts w:asciiTheme="minorHAnsi" w:eastAsiaTheme="minorEastAsia" w:hAnsiTheme="minorHAnsi" w:cstheme="minorBidi"/>
          <w:bCs w:val="0"/>
          <w:sz w:val="22"/>
          <w:szCs w:val="22"/>
        </w:rPr>
        <w:tab/>
      </w:r>
      <w:r w:rsidR="00305BF4" w:rsidRPr="00CD476A">
        <w:rPr>
          <w:rStyle w:val="Hyperlink"/>
          <w:lang w:val="en-GB"/>
        </w:rPr>
        <w:t>Description</w:t>
      </w:r>
      <w:r w:rsidR="00305BF4">
        <w:rPr>
          <w:webHidden/>
        </w:rPr>
        <w:tab/>
      </w:r>
      <w:r w:rsidR="00305BF4">
        <w:rPr>
          <w:webHidden/>
        </w:rPr>
        <w:fldChar w:fldCharType="begin"/>
      </w:r>
      <w:r w:rsidR="00305BF4">
        <w:rPr>
          <w:webHidden/>
        </w:rPr>
        <w:instrText xml:space="preserve"> PAGEREF _Toc26368279 \h </w:instrText>
      </w:r>
      <w:r w:rsidR="00305BF4">
        <w:rPr>
          <w:webHidden/>
        </w:rPr>
      </w:r>
      <w:r w:rsidR="00305BF4">
        <w:rPr>
          <w:webHidden/>
        </w:rPr>
        <w:fldChar w:fldCharType="separate"/>
      </w:r>
      <w:r w:rsidR="00305BF4">
        <w:rPr>
          <w:webHidden/>
        </w:rPr>
        <w:t>8</w:t>
      </w:r>
      <w:r w:rsidR="00305BF4">
        <w:rPr>
          <w:webHidden/>
        </w:rPr>
        <w:fldChar w:fldCharType="end"/>
      </w:r>
    </w:p>
    <w:p w14:paraId="65FD9291" w14:textId="77777777" w:rsidR="00305BF4" w:rsidRDefault="006A2E06" w:rsidP="00300356">
      <w:pPr>
        <w:pStyle w:val="TOC2"/>
        <w:rPr>
          <w:rFonts w:asciiTheme="minorHAnsi" w:eastAsiaTheme="minorEastAsia" w:hAnsiTheme="minorHAnsi" w:cstheme="minorBidi"/>
          <w:bCs w:val="0"/>
          <w:sz w:val="22"/>
          <w:szCs w:val="22"/>
        </w:rPr>
      </w:pPr>
      <w:hyperlink w:anchor="_Toc26368280" w:history="1"/>
      <w:r w:rsidR="00305BF4" w:rsidRPr="00CD476A">
        <w:rPr>
          <w:rStyle w:val="Hyperlink"/>
          <w:lang w:val="en-GB"/>
        </w:rPr>
        <w:t>2.2</w:t>
      </w:r>
      <w:r w:rsidR="00305BF4">
        <w:rPr>
          <w:rFonts w:asciiTheme="minorHAnsi" w:eastAsiaTheme="minorEastAsia" w:hAnsiTheme="minorHAnsi" w:cstheme="minorBidi"/>
          <w:bCs w:val="0"/>
          <w:sz w:val="22"/>
          <w:szCs w:val="22"/>
        </w:rPr>
        <w:tab/>
      </w:r>
      <w:r w:rsidR="00305BF4" w:rsidRPr="00CD476A">
        <w:rPr>
          <w:rStyle w:val="Hyperlink"/>
          <w:lang w:val="en-GB"/>
        </w:rPr>
        <w:t>Input Requirements</w:t>
      </w:r>
      <w:r w:rsidR="00305BF4">
        <w:rPr>
          <w:webHidden/>
        </w:rPr>
        <w:tab/>
      </w:r>
      <w:r w:rsidR="00305BF4">
        <w:rPr>
          <w:webHidden/>
        </w:rPr>
        <w:fldChar w:fldCharType="begin"/>
      </w:r>
      <w:r w:rsidR="00305BF4">
        <w:rPr>
          <w:webHidden/>
        </w:rPr>
        <w:instrText xml:space="preserve"> PAGEREF _Toc26368280 \h </w:instrText>
      </w:r>
      <w:r w:rsidR="00305BF4">
        <w:rPr>
          <w:webHidden/>
        </w:rPr>
      </w:r>
      <w:r w:rsidR="00305BF4">
        <w:rPr>
          <w:webHidden/>
        </w:rPr>
        <w:fldChar w:fldCharType="separate"/>
      </w:r>
      <w:r w:rsidR="00305BF4">
        <w:rPr>
          <w:webHidden/>
        </w:rPr>
        <w:t>8</w:t>
      </w:r>
      <w:r w:rsidR="00305BF4">
        <w:rPr>
          <w:webHidden/>
        </w:rPr>
        <w:fldChar w:fldCharType="end"/>
      </w:r>
    </w:p>
    <w:p w14:paraId="4BECAA34" w14:textId="77777777" w:rsidR="00305BF4" w:rsidRDefault="006A2E06" w:rsidP="00300356">
      <w:pPr>
        <w:pStyle w:val="TOC2"/>
        <w:rPr>
          <w:rFonts w:asciiTheme="minorHAnsi" w:eastAsiaTheme="minorEastAsia" w:hAnsiTheme="minorHAnsi" w:cstheme="minorBidi"/>
          <w:bCs w:val="0"/>
          <w:sz w:val="22"/>
          <w:szCs w:val="22"/>
        </w:rPr>
      </w:pPr>
      <w:hyperlink w:anchor="_Toc26368281" w:history="1"/>
      <w:r w:rsidR="00305BF4" w:rsidRPr="00CD476A">
        <w:rPr>
          <w:rStyle w:val="Hyperlink"/>
          <w:lang w:val="en-GB"/>
        </w:rPr>
        <w:t>2.3</w:t>
      </w:r>
      <w:r w:rsidR="00305BF4">
        <w:rPr>
          <w:rFonts w:asciiTheme="minorHAnsi" w:eastAsiaTheme="minorEastAsia" w:hAnsiTheme="minorHAnsi" w:cstheme="minorBidi"/>
          <w:bCs w:val="0"/>
          <w:sz w:val="22"/>
          <w:szCs w:val="22"/>
        </w:rPr>
        <w:tab/>
      </w:r>
      <w:r w:rsidR="00305BF4" w:rsidRPr="00CD476A">
        <w:rPr>
          <w:rStyle w:val="Hyperlink"/>
          <w:lang w:val="en-GB"/>
        </w:rPr>
        <w:t>Assumptions</w:t>
      </w:r>
      <w:r w:rsidR="00305BF4">
        <w:rPr>
          <w:webHidden/>
        </w:rPr>
        <w:tab/>
      </w:r>
      <w:r w:rsidR="00305BF4">
        <w:rPr>
          <w:webHidden/>
        </w:rPr>
        <w:fldChar w:fldCharType="begin"/>
      </w:r>
      <w:r w:rsidR="00305BF4">
        <w:rPr>
          <w:webHidden/>
        </w:rPr>
        <w:instrText xml:space="preserve"> PAGEREF _Toc26368281 \h </w:instrText>
      </w:r>
      <w:r w:rsidR="00305BF4">
        <w:rPr>
          <w:webHidden/>
        </w:rPr>
      </w:r>
      <w:r w:rsidR="00305BF4">
        <w:rPr>
          <w:webHidden/>
        </w:rPr>
        <w:fldChar w:fldCharType="separate"/>
      </w:r>
      <w:r w:rsidR="00305BF4">
        <w:rPr>
          <w:webHidden/>
        </w:rPr>
        <w:t>9</w:t>
      </w:r>
      <w:r w:rsidR="00305BF4">
        <w:rPr>
          <w:webHidden/>
        </w:rPr>
        <w:fldChar w:fldCharType="end"/>
      </w:r>
    </w:p>
    <w:p w14:paraId="514A6B73" w14:textId="77777777" w:rsidR="00305BF4" w:rsidRDefault="006A2E06" w:rsidP="00300356">
      <w:pPr>
        <w:pStyle w:val="TOC2"/>
        <w:rPr>
          <w:rFonts w:asciiTheme="minorHAnsi" w:eastAsiaTheme="minorEastAsia" w:hAnsiTheme="minorHAnsi" w:cstheme="minorBidi"/>
          <w:bCs w:val="0"/>
          <w:sz w:val="22"/>
          <w:szCs w:val="22"/>
        </w:rPr>
      </w:pPr>
      <w:hyperlink w:anchor="_Toc26368282" w:history="1"/>
      <w:r w:rsidR="00305BF4" w:rsidRPr="00CD476A">
        <w:rPr>
          <w:rStyle w:val="Hyperlink"/>
        </w:rPr>
        <w:t>2.4</w:t>
      </w:r>
      <w:r w:rsidR="00305BF4">
        <w:rPr>
          <w:rFonts w:asciiTheme="minorHAnsi" w:eastAsiaTheme="minorEastAsia" w:hAnsiTheme="minorHAnsi" w:cstheme="minorBidi"/>
          <w:bCs w:val="0"/>
          <w:sz w:val="22"/>
          <w:szCs w:val="22"/>
        </w:rPr>
        <w:tab/>
      </w:r>
      <w:r w:rsidR="00305BF4" w:rsidRPr="00CD476A">
        <w:rPr>
          <w:rStyle w:val="Hyperlink"/>
        </w:rPr>
        <w:t>References</w:t>
      </w:r>
      <w:r w:rsidR="00305BF4">
        <w:rPr>
          <w:webHidden/>
        </w:rPr>
        <w:tab/>
      </w:r>
      <w:r w:rsidR="00305BF4">
        <w:rPr>
          <w:webHidden/>
        </w:rPr>
        <w:fldChar w:fldCharType="begin"/>
      </w:r>
      <w:r w:rsidR="00305BF4">
        <w:rPr>
          <w:webHidden/>
        </w:rPr>
        <w:instrText xml:space="preserve"> PAGEREF _Toc26368282 \h </w:instrText>
      </w:r>
      <w:r w:rsidR="00305BF4">
        <w:rPr>
          <w:webHidden/>
        </w:rPr>
      </w:r>
      <w:r w:rsidR="00305BF4">
        <w:rPr>
          <w:webHidden/>
        </w:rPr>
        <w:fldChar w:fldCharType="separate"/>
      </w:r>
      <w:r w:rsidR="00305BF4">
        <w:rPr>
          <w:webHidden/>
        </w:rPr>
        <w:t>9</w:t>
      </w:r>
      <w:r w:rsidR="00305BF4">
        <w:rPr>
          <w:webHidden/>
        </w:rPr>
        <w:fldChar w:fldCharType="end"/>
      </w:r>
    </w:p>
    <w:p w14:paraId="2F08FD76" w14:textId="77777777" w:rsidR="00305BF4" w:rsidRDefault="006A2E06" w:rsidP="00300356">
      <w:pPr>
        <w:pStyle w:val="TOC3"/>
        <w:rPr>
          <w:rFonts w:asciiTheme="minorHAnsi" w:eastAsiaTheme="minorEastAsia" w:hAnsiTheme="minorHAnsi" w:cstheme="minorBidi"/>
          <w:noProof/>
          <w:sz w:val="22"/>
          <w:szCs w:val="22"/>
        </w:rPr>
      </w:pPr>
      <w:hyperlink w:anchor="_Toc26368283" w:history="1"/>
      <w:r w:rsidR="00305BF4" w:rsidRPr="00CD476A">
        <w:rPr>
          <w:rStyle w:val="Hyperlink"/>
          <w:noProof/>
        </w:rPr>
        <w:t>2.4.1</w:t>
      </w:r>
      <w:r w:rsidR="00305BF4">
        <w:rPr>
          <w:rFonts w:asciiTheme="minorHAnsi" w:eastAsiaTheme="minorEastAsia" w:hAnsiTheme="minorHAnsi" w:cstheme="minorBidi"/>
          <w:noProof/>
          <w:sz w:val="22"/>
          <w:szCs w:val="22"/>
        </w:rPr>
        <w:tab/>
      </w:r>
      <w:r w:rsidR="00305BF4" w:rsidRPr="00CD476A">
        <w:rPr>
          <w:rStyle w:val="Hyperlink"/>
          <w:noProof/>
        </w:rPr>
        <w:t>Ford Documents</w:t>
      </w:r>
      <w:r w:rsidR="00305BF4">
        <w:rPr>
          <w:noProof/>
          <w:webHidden/>
        </w:rPr>
        <w:tab/>
      </w:r>
      <w:r w:rsidR="00305BF4">
        <w:rPr>
          <w:noProof/>
          <w:webHidden/>
        </w:rPr>
        <w:fldChar w:fldCharType="begin"/>
      </w:r>
      <w:r w:rsidR="00305BF4">
        <w:rPr>
          <w:noProof/>
          <w:webHidden/>
        </w:rPr>
        <w:instrText xml:space="preserve"> PAGEREF _Toc26368283 \h </w:instrText>
      </w:r>
      <w:r w:rsidR="00305BF4">
        <w:rPr>
          <w:noProof/>
          <w:webHidden/>
        </w:rPr>
      </w:r>
      <w:r w:rsidR="00305BF4">
        <w:rPr>
          <w:noProof/>
          <w:webHidden/>
        </w:rPr>
        <w:fldChar w:fldCharType="separate"/>
      </w:r>
      <w:r w:rsidR="00305BF4">
        <w:rPr>
          <w:noProof/>
          <w:webHidden/>
        </w:rPr>
        <w:t>9</w:t>
      </w:r>
      <w:r w:rsidR="00305BF4">
        <w:rPr>
          <w:noProof/>
          <w:webHidden/>
        </w:rPr>
        <w:fldChar w:fldCharType="end"/>
      </w:r>
    </w:p>
    <w:p w14:paraId="06F053D0" w14:textId="77777777" w:rsidR="00305BF4" w:rsidRDefault="006A2E06" w:rsidP="00300356">
      <w:pPr>
        <w:pStyle w:val="TOC3"/>
        <w:rPr>
          <w:rFonts w:asciiTheme="minorHAnsi" w:eastAsiaTheme="minorEastAsia" w:hAnsiTheme="minorHAnsi" w:cstheme="minorBidi"/>
          <w:noProof/>
          <w:sz w:val="22"/>
          <w:szCs w:val="22"/>
        </w:rPr>
      </w:pPr>
      <w:hyperlink w:anchor="_Toc26368284" w:history="1"/>
      <w:r w:rsidR="00305BF4" w:rsidRPr="00CD476A">
        <w:rPr>
          <w:rStyle w:val="Hyperlink"/>
          <w:noProof/>
        </w:rPr>
        <w:t>2.4.2</w:t>
      </w:r>
      <w:r w:rsidR="00305BF4">
        <w:rPr>
          <w:rFonts w:asciiTheme="minorHAnsi" w:eastAsiaTheme="minorEastAsia" w:hAnsiTheme="minorHAnsi" w:cstheme="minorBidi"/>
          <w:noProof/>
          <w:sz w:val="22"/>
          <w:szCs w:val="22"/>
        </w:rPr>
        <w:tab/>
      </w:r>
      <w:r w:rsidR="00305BF4" w:rsidRPr="00CD476A">
        <w:rPr>
          <w:rStyle w:val="Hyperlink"/>
          <w:noProof/>
        </w:rPr>
        <w:t>External Documents and Publications</w:t>
      </w:r>
      <w:r w:rsidR="00305BF4">
        <w:rPr>
          <w:noProof/>
          <w:webHidden/>
        </w:rPr>
        <w:tab/>
      </w:r>
      <w:r w:rsidR="00305BF4">
        <w:rPr>
          <w:noProof/>
          <w:webHidden/>
        </w:rPr>
        <w:fldChar w:fldCharType="begin"/>
      </w:r>
      <w:r w:rsidR="00305BF4">
        <w:rPr>
          <w:noProof/>
          <w:webHidden/>
        </w:rPr>
        <w:instrText xml:space="preserve"> PAGEREF _Toc26368284 \h </w:instrText>
      </w:r>
      <w:r w:rsidR="00305BF4">
        <w:rPr>
          <w:noProof/>
          <w:webHidden/>
        </w:rPr>
      </w:r>
      <w:r w:rsidR="00305BF4">
        <w:rPr>
          <w:noProof/>
          <w:webHidden/>
        </w:rPr>
        <w:fldChar w:fldCharType="separate"/>
      </w:r>
      <w:r w:rsidR="00305BF4">
        <w:rPr>
          <w:noProof/>
          <w:webHidden/>
        </w:rPr>
        <w:t>10</w:t>
      </w:r>
      <w:r w:rsidR="00305BF4">
        <w:rPr>
          <w:noProof/>
          <w:webHidden/>
        </w:rPr>
        <w:fldChar w:fldCharType="end"/>
      </w:r>
    </w:p>
    <w:p w14:paraId="4CCC1207" w14:textId="77777777" w:rsidR="00305BF4" w:rsidRDefault="006A2E06" w:rsidP="00300356">
      <w:pPr>
        <w:pStyle w:val="TOC2"/>
        <w:rPr>
          <w:rFonts w:asciiTheme="minorHAnsi" w:eastAsiaTheme="minorEastAsia" w:hAnsiTheme="minorHAnsi" w:cstheme="minorBidi"/>
          <w:bCs w:val="0"/>
          <w:sz w:val="22"/>
          <w:szCs w:val="22"/>
        </w:rPr>
      </w:pPr>
      <w:hyperlink w:anchor="_Toc26368285" w:history="1"/>
      <w:r w:rsidR="00305BF4" w:rsidRPr="00CD476A">
        <w:rPr>
          <w:rStyle w:val="Hyperlink"/>
        </w:rPr>
        <w:t>2.5</w:t>
      </w:r>
      <w:r w:rsidR="00305BF4">
        <w:rPr>
          <w:rFonts w:asciiTheme="minorHAnsi" w:eastAsiaTheme="minorEastAsia" w:hAnsiTheme="minorHAnsi" w:cstheme="minorBidi"/>
          <w:bCs w:val="0"/>
          <w:sz w:val="22"/>
          <w:szCs w:val="22"/>
        </w:rPr>
        <w:tab/>
      </w:r>
      <w:r w:rsidR="00305BF4" w:rsidRPr="00CD476A">
        <w:rPr>
          <w:rStyle w:val="Hyperlink"/>
        </w:rPr>
        <w:t>Glossary</w:t>
      </w:r>
      <w:r w:rsidR="00305BF4">
        <w:rPr>
          <w:webHidden/>
        </w:rPr>
        <w:tab/>
      </w:r>
      <w:r w:rsidR="00305BF4">
        <w:rPr>
          <w:webHidden/>
        </w:rPr>
        <w:fldChar w:fldCharType="begin"/>
      </w:r>
      <w:r w:rsidR="00305BF4">
        <w:rPr>
          <w:webHidden/>
        </w:rPr>
        <w:instrText xml:space="preserve"> PAGEREF _Toc26368285 \h </w:instrText>
      </w:r>
      <w:r w:rsidR="00305BF4">
        <w:rPr>
          <w:webHidden/>
        </w:rPr>
      </w:r>
      <w:r w:rsidR="00305BF4">
        <w:rPr>
          <w:webHidden/>
        </w:rPr>
        <w:fldChar w:fldCharType="separate"/>
      </w:r>
      <w:r w:rsidR="00305BF4">
        <w:rPr>
          <w:webHidden/>
        </w:rPr>
        <w:t>10</w:t>
      </w:r>
      <w:r w:rsidR="00305BF4">
        <w:rPr>
          <w:webHidden/>
        </w:rPr>
        <w:fldChar w:fldCharType="end"/>
      </w:r>
    </w:p>
    <w:p w14:paraId="4BDC6A9D" w14:textId="77777777" w:rsidR="00305BF4" w:rsidRDefault="006A2E06" w:rsidP="00300356">
      <w:pPr>
        <w:pStyle w:val="TOC3"/>
        <w:rPr>
          <w:rFonts w:asciiTheme="minorHAnsi" w:eastAsiaTheme="minorEastAsia" w:hAnsiTheme="minorHAnsi" w:cstheme="minorBidi"/>
          <w:noProof/>
          <w:sz w:val="22"/>
          <w:szCs w:val="22"/>
        </w:rPr>
      </w:pPr>
      <w:hyperlink w:anchor="_Toc26368286" w:history="1"/>
      <w:r w:rsidR="00305BF4" w:rsidRPr="00CD476A">
        <w:rPr>
          <w:rStyle w:val="Hyperlink"/>
          <w:noProof/>
        </w:rPr>
        <w:t>2.5.1</w:t>
      </w:r>
      <w:r w:rsidR="00305BF4">
        <w:rPr>
          <w:rFonts w:asciiTheme="minorHAnsi" w:eastAsiaTheme="minorEastAsia" w:hAnsiTheme="minorHAnsi" w:cstheme="minorBidi"/>
          <w:noProof/>
          <w:sz w:val="22"/>
          <w:szCs w:val="22"/>
        </w:rPr>
        <w:tab/>
      </w:r>
      <w:r w:rsidR="00305BF4" w:rsidRPr="00CD476A">
        <w:rPr>
          <w:rStyle w:val="Hyperlink"/>
          <w:noProof/>
        </w:rPr>
        <w:t>Definitions</w:t>
      </w:r>
      <w:r w:rsidR="00305BF4">
        <w:rPr>
          <w:noProof/>
          <w:webHidden/>
        </w:rPr>
        <w:tab/>
      </w:r>
      <w:r w:rsidR="00305BF4">
        <w:rPr>
          <w:noProof/>
          <w:webHidden/>
        </w:rPr>
        <w:fldChar w:fldCharType="begin"/>
      </w:r>
      <w:r w:rsidR="00305BF4">
        <w:rPr>
          <w:noProof/>
          <w:webHidden/>
        </w:rPr>
        <w:instrText xml:space="preserve"> PAGEREF _Toc26368286 \h </w:instrText>
      </w:r>
      <w:r w:rsidR="00305BF4">
        <w:rPr>
          <w:noProof/>
          <w:webHidden/>
        </w:rPr>
      </w:r>
      <w:r w:rsidR="00305BF4">
        <w:rPr>
          <w:noProof/>
          <w:webHidden/>
        </w:rPr>
        <w:fldChar w:fldCharType="separate"/>
      </w:r>
      <w:r w:rsidR="00305BF4">
        <w:rPr>
          <w:noProof/>
          <w:webHidden/>
        </w:rPr>
        <w:t>10</w:t>
      </w:r>
      <w:r w:rsidR="00305BF4">
        <w:rPr>
          <w:noProof/>
          <w:webHidden/>
        </w:rPr>
        <w:fldChar w:fldCharType="end"/>
      </w:r>
    </w:p>
    <w:p w14:paraId="61F2DB3B" w14:textId="77777777" w:rsidR="00305BF4" w:rsidRDefault="006A2E06" w:rsidP="00300356">
      <w:pPr>
        <w:pStyle w:val="TOC3"/>
        <w:rPr>
          <w:rFonts w:asciiTheme="minorHAnsi" w:eastAsiaTheme="minorEastAsia" w:hAnsiTheme="minorHAnsi" w:cstheme="minorBidi"/>
          <w:noProof/>
          <w:sz w:val="22"/>
          <w:szCs w:val="22"/>
        </w:rPr>
      </w:pPr>
      <w:hyperlink w:anchor="_Toc26368287" w:history="1"/>
      <w:r w:rsidR="00305BF4" w:rsidRPr="00CD476A">
        <w:rPr>
          <w:rStyle w:val="Hyperlink"/>
          <w:noProof/>
        </w:rPr>
        <w:t>2.5.2</w:t>
      </w:r>
      <w:r w:rsidR="00305BF4">
        <w:rPr>
          <w:rFonts w:asciiTheme="minorHAnsi" w:eastAsiaTheme="minorEastAsia" w:hAnsiTheme="minorHAnsi" w:cstheme="minorBidi"/>
          <w:noProof/>
          <w:sz w:val="22"/>
          <w:szCs w:val="22"/>
        </w:rPr>
        <w:tab/>
      </w:r>
      <w:r w:rsidR="00305BF4" w:rsidRPr="00CD476A">
        <w:rPr>
          <w:rStyle w:val="Hyperlink"/>
          <w:noProof/>
        </w:rPr>
        <w:t>Abbreviations</w:t>
      </w:r>
      <w:r w:rsidR="00305BF4">
        <w:rPr>
          <w:noProof/>
          <w:webHidden/>
        </w:rPr>
        <w:tab/>
      </w:r>
      <w:r w:rsidR="00305BF4">
        <w:rPr>
          <w:noProof/>
          <w:webHidden/>
        </w:rPr>
        <w:fldChar w:fldCharType="begin"/>
      </w:r>
      <w:r w:rsidR="00305BF4">
        <w:rPr>
          <w:noProof/>
          <w:webHidden/>
        </w:rPr>
        <w:instrText xml:space="preserve"> PAGEREF _Toc26368287 \h </w:instrText>
      </w:r>
      <w:r w:rsidR="00305BF4">
        <w:rPr>
          <w:noProof/>
          <w:webHidden/>
        </w:rPr>
      </w:r>
      <w:r w:rsidR="00305BF4">
        <w:rPr>
          <w:noProof/>
          <w:webHidden/>
        </w:rPr>
        <w:fldChar w:fldCharType="separate"/>
      </w:r>
      <w:r w:rsidR="00305BF4">
        <w:rPr>
          <w:noProof/>
          <w:webHidden/>
        </w:rPr>
        <w:t>11</w:t>
      </w:r>
      <w:r w:rsidR="00305BF4">
        <w:rPr>
          <w:noProof/>
          <w:webHidden/>
        </w:rPr>
        <w:fldChar w:fldCharType="end"/>
      </w:r>
    </w:p>
    <w:p w14:paraId="3CD14A3D" w14:textId="77777777" w:rsidR="00305BF4" w:rsidRDefault="006A2E06" w:rsidP="00300356">
      <w:pPr>
        <w:pStyle w:val="TOC1"/>
        <w:tabs>
          <w:tab w:val="left" w:pos="400"/>
          <w:tab w:val="right" w:leader="dot" w:pos="9350"/>
        </w:tabs>
        <w:rPr>
          <w:rFonts w:asciiTheme="minorHAnsi" w:eastAsiaTheme="minorEastAsia" w:hAnsiTheme="minorHAnsi" w:cstheme="minorBidi"/>
          <w:noProof/>
          <w:sz w:val="22"/>
          <w:szCs w:val="22"/>
        </w:rPr>
      </w:pPr>
      <w:hyperlink w:anchor="_Toc26368288" w:history="1"/>
      <w:r w:rsidR="00305BF4" w:rsidRPr="00CD476A">
        <w:rPr>
          <w:rStyle w:val="Hyperlink"/>
          <w:noProof/>
          <w:lang w:val="en-GB"/>
        </w:rPr>
        <w:t>3</w:t>
      </w:r>
      <w:r w:rsidR="00305BF4">
        <w:rPr>
          <w:rFonts w:asciiTheme="minorHAnsi" w:eastAsiaTheme="minorEastAsia" w:hAnsiTheme="minorHAnsi" w:cstheme="minorBidi"/>
          <w:noProof/>
          <w:sz w:val="22"/>
          <w:szCs w:val="22"/>
        </w:rPr>
        <w:tab/>
      </w:r>
      <w:r w:rsidR="00305BF4" w:rsidRPr="00CD476A">
        <w:rPr>
          <w:rStyle w:val="Hyperlink"/>
          <w:noProof/>
          <w:lang w:val="en-GB"/>
        </w:rPr>
        <w:t>Feature Implementation Architecture</w:t>
      </w:r>
      <w:r w:rsidR="00305BF4">
        <w:rPr>
          <w:noProof/>
          <w:webHidden/>
        </w:rPr>
        <w:tab/>
      </w:r>
      <w:r w:rsidR="00305BF4">
        <w:rPr>
          <w:noProof/>
          <w:webHidden/>
        </w:rPr>
        <w:fldChar w:fldCharType="begin"/>
      </w:r>
      <w:r w:rsidR="00305BF4">
        <w:rPr>
          <w:noProof/>
          <w:webHidden/>
        </w:rPr>
        <w:instrText xml:space="preserve"> PAGEREF _Toc26368288 \h </w:instrText>
      </w:r>
      <w:r w:rsidR="00305BF4">
        <w:rPr>
          <w:noProof/>
          <w:webHidden/>
        </w:rPr>
      </w:r>
      <w:r w:rsidR="00305BF4">
        <w:rPr>
          <w:noProof/>
          <w:webHidden/>
        </w:rPr>
        <w:fldChar w:fldCharType="separate"/>
      </w:r>
      <w:r w:rsidR="00305BF4">
        <w:rPr>
          <w:noProof/>
          <w:webHidden/>
        </w:rPr>
        <w:t>12</w:t>
      </w:r>
      <w:r w:rsidR="00305BF4">
        <w:rPr>
          <w:noProof/>
          <w:webHidden/>
        </w:rPr>
        <w:fldChar w:fldCharType="end"/>
      </w:r>
    </w:p>
    <w:p w14:paraId="4419DDE7" w14:textId="77777777" w:rsidR="00305BF4" w:rsidRDefault="006A2E06" w:rsidP="00300356">
      <w:pPr>
        <w:pStyle w:val="TOC2"/>
        <w:rPr>
          <w:rFonts w:asciiTheme="minorHAnsi" w:eastAsiaTheme="minorEastAsia" w:hAnsiTheme="minorHAnsi" w:cstheme="minorBidi"/>
          <w:bCs w:val="0"/>
          <w:sz w:val="22"/>
          <w:szCs w:val="22"/>
        </w:rPr>
      </w:pPr>
      <w:hyperlink w:anchor="_Toc26368289" w:history="1"/>
      <w:r w:rsidR="00305BF4" w:rsidRPr="00CD476A">
        <w:rPr>
          <w:rStyle w:val="Hyperlink"/>
          <w:lang w:val="en-GB"/>
        </w:rPr>
        <w:t>3.1</w:t>
      </w:r>
      <w:r w:rsidR="00305BF4">
        <w:rPr>
          <w:rFonts w:asciiTheme="minorHAnsi" w:eastAsiaTheme="minorEastAsia" w:hAnsiTheme="minorHAnsi" w:cstheme="minorBidi"/>
          <w:bCs w:val="0"/>
          <w:sz w:val="22"/>
          <w:szCs w:val="22"/>
        </w:rPr>
        <w:tab/>
      </w:r>
      <w:r w:rsidR="00305BF4" w:rsidRPr="00CD476A">
        <w:rPr>
          <w:rStyle w:val="Hyperlink"/>
          <w:lang w:val="en-GB"/>
        </w:rPr>
        <w:t>Functional Architecture</w:t>
      </w:r>
      <w:r w:rsidR="00305BF4">
        <w:rPr>
          <w:webHidden/>
        </w:rPr>
        <w:tab/>
      </w:r>
      <w:r w:rsidR="00305BF4">
        <w:rPr>
          <w:webHidden/>
        </w:rPr>
        <w:fldChar w:fldCharType="begin"/>
      </w:r>
      <w:r w:rsidR="00305BF4">
        <w:rPr>
          <w:webHidden/>
        </w:rPr>
        <w:instrText xml:space="preserve"> PAGEREF _Toc26368289 \h </w:instrText>
      </w:r>
      <w:r w:rsidR="00305BF4">
        <w:rPr>
          <w:webHidden/>
        </w:rPr>
      </w:r>
      <w:r w:rsidR="00305BF4">
        <w:rPr>
          <w:webHidden/>
        </w:rPr>
        <w:fldChar w:fldCharType="separate"/>
      </w:r>
      <w:r w:rsidR="00305BF4">
        <w:rPr>
          <w:webHidden/>
        </w:rPr>
        <w:t>12</w:t>
      </w:r>
      <w:r w:rsidR="00305BF4">
        <w:rPr>
          <w:webHidden/>
        </w:rPr>
        <w:fldChar w:fldCharType="end"/>
      </w:r>
    </w:p>
    <w:p w14:paraId="2F62B54B" w14:textId="77777777" w:rsidR="00305BF4" w:rsidRDefault="006A2E06" w:rsidP="00300356">
      <w:pPr>
        <w:pStyle w:val="TOC3"/>
        <w:rPr>
          <w:rFonts w:asciiTheme="minorHAnsi" w:eastAsiaTheme="minorEastAsia" w:hAnsiTheme="minorHAnsi" w:cstheme="minorBidi"/>
          <w:noProof/>
          <w:sz w:val="22"/>
          <w:szCs w:val="22"/>
        </w:rPr>
      </w:pPr>
      <w:hyperlink w:anchor="_Toc26368290" w:history="1"/>
      <w:r w:rsidR="00305BF4" w:rsidRPr="00CD476A">
        <w:rPr>
          <w:rStyle w:val="Hyperlink"/>
          <w:noProof/>
        </w:rPr>
        <w:t>3.1.1</w:t>
      </w:r>
      <w:r w:rsidR="00305BF4">
        <w:rPr>
          <w:rFonts w:asciiTheme="minorHAnsi" w:eastAsiaTheme="minorEastAsia" w:hAnsiTheme="minorHAnsi" w:cstheme="minorBidi"/>
          <w:noProof/>
          <w:sz w:val="22"/>
          <w:szCs w:val="22"/>
        </w:rPr>
        <w:tab/>
      </w:r>
      <w:r w:rsidR="00305BF4" w:rsidRPr="00CD476A">
        <w:rPr>
          <w:rStyle w:val="Hyperlink"/>
          <w:noProof/>
        </w:rPr>
        <w:t>Description</w:t>
      </w:r>
      <w:r w:rsidR="00305BF4">
        <w:rPr>
          <w:noProof/>
          <w:webHidden/>
        </w:rPr>
        <w:tab/>
      </w:r>
      <w:r w:rsidR="00305BF4">
        <w:rPr>
          <w:noProof/>
          <w:webHidden/>
        </w:rPr>
        <w:fldChar w:fldCharType="begin"/>
      </w:r>
      <w:r w:rsidR="00305BF4">
        <w:rPr>
          <w:noProof/>
          <w:webHidden/>
        </w:rPr>
        <w:instrText xml:space="preserve"> PAGEREF _Toc26368290 \h </w:instrText>
      </w:r>
      <w:r w:rsidR="00305BF4">
        <w:rPr>
          <w:noProof/>
          <w:webHidden/>
        </w:rPr>
      </w:r>
      <w:r w:rsidR="00305BF4">
        <w:rPr>
          <w:noProof/>
          <w:webHidden/>
        </w:rPr>
        <w:fldChar w:fldCharType="separate"/>
      </w:r>
      <w:r w:rsidR="00305BF4">
        <w:rPr>
          <w:noProof/>
          <w:webHidden/>
        </w:rPr>
        <w:t>12</w:t>
      </w:r>
      <w:r w:rsidR="00305BF4">
        <w:rPr>
          <w:noProof/>
          <w:webHidden/>
        </w:rPr>
        <w:fldChar w:fldCharType="end"/>
      </w:r>
    </w:p>
    <w:p w14:paraId="78D1D7EF" w14:textId="77777777" w:rsidR="00305BF4" w:rsidRDefault="006A2E06" w:rsidP="00300356">
      <w:pPr>
        <w:pStyle w:val="TOC3"/>
        <w:rPr>
          <w:rFonts w:asciiTheme="minorHAnsi" w:eastAsiaTheme="minorEastAsia" w:hAnsiTheme="minorHAnsi" w:cstheme="minorBidi"/>
          <w:noProof/>
          <w:sz w:val="22"/>
          <w:szCs w:val="22"/>
        </w:rPr>
      </w:pPr>
      <w:hyperlink w:anchor="_Toc26368291" w:history="1"/>
      <w:r w:rsidR="00305BF4" w:rsidRPr="00CD476A">
        <w:rPr>
          <w:rStyle w:val="Hyperlink"/>
          <w:noProof/>
        </w:rPr>
        <w:t>3.1.2</w:t>
      </w:r>
      <w:r w:rsidR="00305BF4">
        <w:rPr>
          <w:rFonts w:asciiTheme="minorHAnsi" w:eastAsiaTheme="minorEastAsia" w:hAnsiTheme="minorHAnsi" w:cstheme="minorBidi"/>
          <w:noProof/>
          <w:sz w:val="22"/>
          <w:szCs w:val="22"/>
        </w:rPr>
        <w:tab/>
      </w:r>
      <w:r w:rsidR="00305BF4" w:rsidRPr="00CD476A">
        <w:rPr>
          <w:rStyle w:val="Hyperlink"/>
          <w:noProof/>
        </w:rPr>
        <w:t>Function List</w:t>
      </w:r>
      <w:r w:rsidR="00305BF4">
        <w:rPr>
          <w:noProof/>
          <w:webHidden/>
        </w:rPr>
        <w:tab/>
      </w:r>
      <w:r w:rsidR="00305BF4">
        <w:rPr>
          <w:noProof/>
          <w:webHidden/>
        </w:rPr>
        <w:fldChar w:fldCharType="begin"/>
      </w:r>
      <w:r w:rsidR="00305BF4">
        <w:rPr>
          <w:noProof/>
          <w:webHidden/>
        </w:rPr>
        <w:instrText xml:space="preserve"> PAGEREF _Toc26368291 \h </w:instrText>
      </w:r>
      <w:r w:rsidR="00305BF4">
        <w:rPr>
          <w:noProof/>
          <w:webHidden/>
        </w:rPr>
      </w:r>
      <w:r w:rsidR="00305BF4">
        <w:rPr>
          <w:noProof/>
          <w:webHidden/>
        </w:rPr>
        <w:fldChar w:fldCharType="separate"/>
      </w:r>
      <w:r w:rsidR="00305BF4">
        <w:rPr>
          <w:noProof/>
          <w:webHidden/>
        </w:rPr>
        <w:t>12</w:t>
      </w:r>
      <w:r w:rsidR="00305BF4">
        <w:rPr>
          <w:noProof/>
          <w:webHidden/>
        </w:rPr>
        <w:fldChar w:fldCharType="end"/>
      </w:r>
    </w:p>
    <w:p w14:paraId="2555D5ED" w14:textId="77777777" w:rsidR="00305BF4" w:rsidRDefault="006A2E0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292" w:history="1"/>
      <w:r w:rsidR="00305BF4" w:rsidRPr="00CD476A">
        <w:rPr>
          <w:rStyle w:val="Hyperlink"/>
          <w:noProof/>
        </w:rPr>
        <w:t>3.1.2.1</w:t>
      </w:r>
      <w:r w:rsidR="00305BF4">
        <w:rPr>
          <w:rFonts w:asciiTheme="minorHAnsi" w:eastAsiaTheme="minorEastAsia" w:hAnsiTheme="minorHAnsi" w:cstheme="minorBidi"/>
          <w:noProof/>
          <w:sz w:val="22"/>
          <w:szCs w:val="22"/>
        </w:rPr>
        <w:tab/>
      </w:r>
      <w:r w:rsidR="00305BF4" w:rsidRPr="00CD476A">
        <w:rPr>
          <w:rStyle w:val="Hyperlink"/>
          <w:noProof/>
        </w:rPr>
        <w:t xml:space="preserve">Functions of </w:t>
      </w:r>
      <w:r w:rsidR="00305BF4">
        <w:rPr>
          <w:noProof/>
          <w:webHidden/>
        </w:rPr>
        <w:tab/>
      </w:r>
      <w:r w:rsidR="00305BF4">
        <w:rPr>
          <w:noProof/>
          <w:webHidden/>
        </w:rPr>
        <w:fldChar w:fldCharType="begin"/>
      </w:r>
      <w:r w:rsidR="00305BF4">
        <w:rPr>
          <w:noProof/>
          <w:webHidden/>
        </w:rPr>
        <w:instrText xml:space="preserve"> PAGEREF _Toc26368292 \h </w:instrText>
      </w:r>
      <w:r w:rsidR="00305BF4">
        <w:rPr>
          <w:noProof/>
          <w:webHidden/>
        </w:rPr>
      </w:r>
      <w:r w:rsidR="00305BF4">
        <w:rPr>
          <w:noProof/>
          <w:webHidden/>
        </w:rPr>
        <w:fldChar w:fldCharType="separate"/>
      </w:r>
      <w:r w:rsidR="00305BF4">
        <w:rPr>
          <w:noProof/>
          <w:webHidden/>
        </w:rPr>
        <w:t>13</w:t>
      </w:r>
      <w:r w:rsidR="00305BF4">
        <w:rPr>
          <w:noProof/>
          <w:webHidden/>
        </w:rPr>
        <w:fldChar w:fldCharType="end"/>
      </w:r>
    </w:p>
    <w:p w14:paraId="68FCA05D" w14:textId="77777777" w:rsidR="00305BF4" w:rsidRDefault="006A2E0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293" w:history="1"/>
      <w:r w:rsidR="00305BF4" w:rsidRPr="00CD476A">
        <w:rPr>
          <w:rStyle w:val="Hyperlink"/>
          <w:noProof/>
        </w:rPr>
        <w:t>3.1.2.2</w:t>
      </w:r>
      <w:r w:rsidR="00305BF4">
        <w:rPr>
          <w:rFonts w:asciiTheme="minorHAnsi" w:eastAsiaTheme="minorEastAsia" w:hAnsiTheme="minorHAnsi" w:cstheme="minorBidi"/>
          <w:noProof/>
          <w:sz w:val="22"/>
          <w:szCs w:val="22"/>
        </w:rPr>
        <w:tab/>
      </w:r>
      <w:r w:rsidR="00305BF4" w:rsidRPr="00CD476A">
        <w:rPr>
          <w:rStyle w:val="Hyperlink"/>
          <w:noProof/>
        </w:rPr>
        <w:t xml:space="preserve">Functions of </w:t>
      </w:r>
      <w:r w:rsidR="00305BF4">
        <w:rPr>
          <w:noProof/>
          <w:webHidden/>
        </w:rPr>
        <w:tab/>
      </w:r>
      <w:r w:rsidR="00305BF4">
        <w:rPr>
          <w:noProof/>
          <w:webHidden/>
        </w:rPr>
        <w:fldChar w:fldCharType="begin"/>
      </w:r>
      <w:r w:rsidR="00305BF4">
        <w:rPr>
          <w:noProof/>
          <w:webHidden/>
        </w:rPr>
        <w:instrText xml:space="preserve"> PAGEREF _Toc26368293 \h </w:instrText>
      </w:r>
      <w:r w:rsidR="00305BF4">
        <w:rPr>
          <w:noProof/>
          <w:webHidden/>
        </w:rPr>
      </w:r>
      <w:r w:rsidR="00305BF4">
        <w:rPr>
          <w:noProof/>
          <w:webHidden/>
        </w:rPr>
        <w:fldChar w:fldCharType="separate"/>
      </w:r>
      <w:r w:rsidR="00305BF4">
        <w:rPr>
          <w:noProof/>
          <w:webHidden/>
        </w:rPr>
        <w:t>14</w:t>
      </w:r>
      <w:r w:rsidR="00305BF4">
        <w:rPr>
          <w:noProof/>
          <w:webHidden/>
        </w:rPr>
        <w:fldChar w:fldCharType="end"/>
      </w:r>
    </w:p>
    <w:p w14:paraId="3EA103A0" w14:textId="77777777" w:rsidR="00305BF4" w:rsidRDefault="006A2E06" w:rsidP="00300356">
      <w:pPr>
        <w:pStyle w:val="TOC3"/>
        <w:rPr>
          <w:rFonts w:asciiTheme="minorHAnsi" w:eastAsiaTheme="minorEastAsia" w:hAnsiTheme="minorHAnsi" w:cstheme="minorBidi"/>
          <w:noProof/>
          <w:sz w:val="22"/>
          <w:szCs w:val="22"/>
        </w:rPr>
      </w:pPr>
      <w:hyperlink w:anchor="_Toc26368294" w:history="1"/>
      <w:r w:rsidR="00305BF4" w:rsidRPr="00CD476A">
        <w:rPr>
          <w:rStyle w:val="Hyperlink"/>
          <w:noProof/>
        </w:rPr>
        <w:t>3.1.3</w:t>
      </w:r>
      <w:r w:rsidR="00305BF4">
        <w:rPr>
          <w:rFonts w:asciiTheme="minorHAnsi" w:eastAsiaTheme="minorEastAsia" w:hAnsiTheme="minorHAnsi" w:cstheme="minorBidi"/>
          <w:noProof/>
          <w:sz w:val="22"/>
          <w:szCs w:val="22"/>
        </w:rPr>
        <w:tab/>
      </w:r>
      <w:r w:rsidR="00305BF4" w:rsidRPr="00CD476A">
        <w:rPr>
          <w:rStyle w:val="Hyperlink"/>
          <w:noProof/>
        </w:rPr>
        <w:t>Signal List</w:t>
      </w:r>
      <w:r w:rsidR="00305BF4">
        <w:rPr>
          <w:noProof/>
          <w:webHidden/>
        </w:rPr>
        <w:tab/>
      </w:r>
      <w:r w:rsidR="00305BF4">
        <w:rPr>
          <w:noProof/>
          <w:webHidden/>
        </w:rPr>
        <w:fldChar w:fldCharType="begin"/>
      </w:r>
      <w:r w:rsidR="00305BF4">
        <w:rPr>
          <w:noProof/>
          <w:webHidden/>
        </w:rPr>
        <w:instrText xml:space="preserve"> PAGEREF _Toc26368294 \h </w:instrText>
      </w:r>
      <w:r w:rsidR="00305BF4">
        <w:rPr>
          <w:noProof/>
          <w:webHidden/>
        </w:rPr>
      </w:r>
      <w:r w:rsidR="00305BF4">
        <w:rPr>
          <w:noProof/>
          <w:webHidden/>
        </w:rPr>
        <w:fldChar w:fldCharType="separate"/>
      </w:r>
      <w:r w:rsidR="00305BF4">
        <w:rPr>
          <w:noProof/>
          <w:webHidden/>
        </w:rPr>
        <w:t>14</w:t>
      </w:r>
      <w:r w:rsidR="00305BF4">
        <w:rPr>
          <w:noProof/>
          <w:webHidden/>
        </w:rPr>
        <w:fldChar w:fldCharType="end"/>
      </w:r>
    </w:p>
    <w:p w14:paraId="4214E3EC" w14:textId="77777777" w:rsidR="00305BF4" w:rsidRDefault="006A2E06" w:rsidP="00300356">
      <w:pPr>
        <w:pStyle w:val="TOC2"/>
        <w:rPr>
          <w:rFonts w:asciiTheme="minorHAnsi" w:eastAsiaTheme="minorEastAsia" w:hAnsiTheme="minorHAnsi" w:cstheme="minorBidi"/>
          <w:bCs w:val="0"/>
          <w:sz w:val="22"/>
          <w:szCs w:val="22"/>
        </w:rPr>
      </w:pPr>
      <w:hyperlink w:anchor="_Toc26368295" w:history="1"/>
      <w:r w:rsidR="00305BF4" w:rsidRPr="00CD476A">
        <w:rPr>
          <w:rStyle w:val="Hyperlink"/>
          <w:lang w:val="en-GB"/>
        </w:rPr>
        <w:t>3.2</w:t>
      </w:r>
      <w:r w:rsidR="00305BF4">
        <w:rPr>
          <w:rFonts w:asciiTheme="minorHAnsi" w:eastAsiaTheme="minorEastAsia" w:hAnsiTheme="minorHAnsi" w:cstheme="minorBidi"/>
          <w:bCs w:val="0"/>
          <w:sz w:val="22"/>
          <w:szCs w:val="22"/>
        </w:rPr>
        <w:tab/>
      </w:r>
      <w:r w:rsidR="00305BF4" w:rsidRPr="00CD476A">
        <w:rPr>
          <w:rStyle w:val="Hyperlink"/>
          <w:lang w:val="en-GB"/>
        </w:rPr>
        <w:t>Physical Architecture</w:t>
      </w:r>
      <w:r w:rsidR="00305BF4">
        <w:rPr>
          <w:webHidden/>
        </w:rPr>
        <w:tab/>
      </w:r>
      <w:r w:rsidR="00305BF4">
        <w:rPr>
          <w:webHidden/>
        </w:rPr>
        <w:fldChar w:fldCharType="begin"/>
      </w:r>
      <w:r w:rsidR="00305BF4">
        <w:rPr>
          <w:webHidden/>
        </w:rPr>
        <w:instrText xml:space="preserve"> PAGEREF _Toc26368295 \h </w:instrText>
      </w:r>
      <w:r w:rsidR="00305BF4">
        <w:rPr>
          <w:webHidden/>
        </w:rPr>
      </w:r>
      <w:r w:rsidR="00305BF4">
        <w:rPr>
          <w:webHidden/>
        </w:rPr>
        <w:fldChar w:fldCharType="separate"/>
      </w:r>
      <w:r w:rsidR="00305BF4">
        <w:rPr>
          <w:webHidden/>
        </w:rPr>
        <w:t>18</w:t>
      </w:r>
      <w:r w:rsidR="00305BF4">
        <w:rPr>
          <w:webHidden/>
        </w:rPr>
        <w:fldChar w:fldCharType="end"/>
      </w:r>
    </w:p>
    <w:p w14:paraId="3678A38F" w14:textId="77777777" w:rsidR="00305BF4" w:rsidRDefault="006A2E06" w:rsidP="00300356">
      <w:pPr>
        <w:pStyle w:val="TOC3"/>
        <w:rPr>
          <w:rFonts w:asciiTheme="minorHAnsi" w:eastAsiaTheme="minorEastAsia" w:hAnsiTheme="minorHAnsi" w:cstheme="minorBidi"/>
          <w:noProof/>
          <w:sz w:val="22"/>
          <w:szCs w:val="22"/>
        </w:rPr>
      </w:pPr>
      <w:hyperlink w:anchor="_Toc26368296" w:history="1"/>
      <w:r w:rsidR="00305BF4" w:rsidRPr="00CD476A">
        <w:rPr>
          <w:rStyle w:val="Hyperlink"/>
          <w:noProof/>
        </w:rPr>
        <w:t>3.2.1</w:t>
      </w:r>
      <w:r w:rsidR="00305BF4">
        <w:rPr>
          <w:rFonts w:asciiTheme="minorHAnsi" w:eastAsiaTheme="minorEastAsia" w:hAnsiTheme="minorHAnsi" w:cstheme="minorBidi"/>
          <w:noProof/>
          <w:sz w:val="22"/>
          <w:szCs w:val="22"/>
        </w:rPr>
        <w:tab/>
      </w:r>
      <w:r w:rsidR="00305BF4" w:rsidRPr="00CD476A">
        <w:rPr>
          <w:rStyle w:val="Hyperlink"/>
          <w:noProof/>
        </w:rPr>
        <w:t>E/E Architecture</w:t>
      </w:r>
      <w:r w:rsidR="00305BF4">
        <w:rPr>
          <w:noProof/>
          <w:webHidden/>
        </w:rPr>
        <w:tab/>
      </w:r>
      <w:r w:rsidR="00305BF4">
        <w:rPr>
          <w:noProof/>
          <w:webHidden/>
        </w:rPr>
        <w:fldChar w:fldCharType="begin"/>
      </w:r>
      <w:r w:rsidR="00305BF4">
        <w:rPr>
          <w:noProof/>
          <w:webHidden/>
        </w:rPr>
        <w:instrText xml:space="preserve"> PAGEREF _Toc26368296 \h </w:instrText>
      </w:r>
      <w:r w:rsidR="00305BF4">
        <w:rPr>
          <w:noProof/>
          <w:webHidden/>
        </w:rPr>
      </w:r>
      <w:r w:rsidR="00305BF4">
        <w:rPr>
          <w:noProof/>
          <w:webHidden/>
        </w:rPr>
        <w:fldChar w:fldCharType="separate"/>
      </w:r>
      <w:r w:rsidR="00305BF4">
        <w:rPr>
          <w:noProof/>
          <w:webHidden/>
        </w:rPr>
        <w:t>18</w:t>
      </w:r>
      <w:r w:rsidR="00305BF4">
        <w:rPr>
          <w:noProof/>
          <w:webHidden/>
        </w:rPr>
        <w:fldChar w:fldCharType="end"/>
      </w:r>
    </w:p>
    <w:p w14:paraId="4D278216" w14:textId="77777777" w:rsidR="00305BF4" w:rsidRDefault="006A2E0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297" w:history="1"/>
      <w:r w:rsidR="00305BF4" w:rsidRPr="00CD476A">
        <w:rPr>
          <w:rStyle w:val="Hyperlink"/>
          <w:noProof/>
        </w:rPr>
        <w:t>3.2.1.1</w:t>
      </w:r>
      <w:r w:rsidR="00305BF4">
        <w:rPr>
          <w:rFonts w:asciiTheme="minorHAnsi" w:eastAsiaTheme="minorEastAsia" w:hAnsiTheme="minorHAnsi" w:cstheme="minorBidi"/>
          <w:noProof/>
          <w:sz w:val="22"/>
          <w:szCs w:val="22"/>
        </w:rPr>
        <w:tab/>
      </w:r>
      <w:r w:rsidR="00305BF4" w:rsidRPr="00CD476A">
        <w:rPr>
          <w:rStyle w:val="Hyperlink"/>
          <w:noProof/>
        </w:rPr>
        <w:t>E/E Architecture Variants</w:t>
      </w:r>
      <w:r w:rsidR="00305BF4">
        <w:rPr>
          <w:noProof/>
          <w:webHidden/>
        </w:rPr>
        <w:tab/>
      </w:r>
      <w:r w:rsidR="00305BF4">
        <w:rPr>
          <w:noProof/>
          <w:webHidden/>
        </w:rPr>
        <w:fldChar w:fldCharType="begin"/>
      </w:r>
      <w:r w:rsidR="00305BF4">
        <w:rPr>
          <w:noProof/>
          <w:webHidden/>
        </w:rPr>
        <w:instrText xml:space="preserve"> PAGEREF _Toc26368297 \h </w:instrText>
      </w:r>
      <w:r w:rsidR="00305BF4">
        <w:rPr>
          <w:noProof/>
          <w:webHidden/>
        </w:rPr>
      </w:r>
      <w:r w:rsidR="00305BF4">
        <w:rPr>
          <w:noProof/>
          <w:webHidden/>
        </w:rPr>
        <w:fldChar w:fldCharType="separate"/>
      </w:r>
      <w:r w:rsidR="00305BF4">
        <w:rPr>
          <w:noProof/>
          <w:webHidden/>
        </w:rPr>
        <w:t>19</w:t>
      </w:r>
      <w:r w:rsidR="00305BF4">
        <w:rPr>
          <w:noProof/>
          <w:webHidden/>
        </w:rPr>
        <w:fldChar w:fldCharType="end"/>
      </w:r>
    </w:p>
    <w:p w14:paraId="7FB6575C" w14:textId="77777777" w:rsidR="00305BF4" w:rsidRDefault="006A2E0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298" w:history="1"/>
      <w:r w:rsidR="00305BF4" w:rsidRPr="00CD476A">
        <w:rPr>
          <w:rStyle w:val="Hyperlink"/>
          <w:noProof/>
        </w:rPr>
        <w:t>3.2.1.2</w:t>
      </w:r>
      <w:r w:rsidR="00305BF4">
        <w:rPr>
          <w:rFonts w:asciiTheme="minorHAnsi" w:eastAsiaTheme="minorEastAsia" w:hAnsiTheme="minorHAnsi" w:cstheme="minorBidi"/>
          <w:noProof/>
          <w:sz w:val="22"/>
          <w:szCs w:val="22"/>
        </w:rPr>
        <w:tab/>
      </w:r>
      <w:r w:rsidR="00305BF4" w:rsidRPr="00CD476A">
        <w:rPr>
          <w:rStyle w:val="Hyperlink"/>
          <w:noProof/>
        </w:rPr>
        <w:t>E/E Components</w:t>
      </w:r>
      <w:r w:rsidR="00305BF4">
        <w:rPr>
          <w:noProof/>
          <w:webHidden/>
        </w:rPr>
        <w:tab/>
      </w:r>
      <w:r w:rsidR="00305BF4">
        <w:rPr>
          <w:noProof/>
          <w:webHidden/>
        </w:rPr>
        <w:fldChar w:fldCharType="begin"/>
      </w:r>
      <w:r w:rsidR="00305BF4">
        <w:rPr>
          <w:noProof/>
          <w:webHidden/>
        </w:rPr>
        <w:instrText xml:space="preserve"> PAGEREF _Toc26368298 \h </w:instrText>
      </w:r>
      <w:r w:rsidR="00305BF4">
        <w:rPr>
          <w:noProof/>
          <w:webHidden/>
        </w:rPr>
      </w:r>
      <w:r w:rsidR="00305BF4">
        <w:rPr>
          <w:noProof/>
          <w:webHidden/>
        </w:rPr>
        <w:fldChar w:fldCharType="separate"/>
      </w:r>
      <w:r w:rsidR="00305BF4">
        <w:rPr>
          <w:noProof/>
          <w:webHidden/>
        </w:rPr>
        <w:t>20</w:t>
      </w:r>
      <w:r w:rsidR="00305BF4">
        <w:rPr>
          <w:noProof/>
          <w:webHidden/>
        </w:rPr>
        <w:fldChar w:fldCharType="end"/>
      </w:r>
    </w:p>
    <w:p w14:paraId="11426EAB" w14:textId="77777777" w:rsidR="00305BF4" w:rsidRDefault="006A2E0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299" w:history="1"/>
      <w:r w:rsidR="00305BF4" w:rsidRPr="00CD476A">
        <w:rPr>
          <w:rStyle w:val="Hyperlink"/>
          <w:noProof/>
        </w:rPr>
        <w:t>3.2.1.3</w:t>
      </w:r>
      <w:r w:rsidR="00305BF4">
        <w:rPr>
          <w:rFonts w:asciiTheme="minorHAnsi" w:eastAsiaTheme="minorEastAsia" w:hAnsiTheme="minorHAnsi" w:cstheme="minorBidi"/>
          <w:noProof/>
          <w:sz w:val="22"/>
          <w:szCs w:val="22"/>
        </w:rPr>
        <w:tab/>
      </w:r>
      <w:r w:rsidR="00305BF4" w:rsidRPr="00CD476A">
        <w:rPr>
          <w:rStyle w:val="Hyperlink"/>
          <w:noProof/>
        </w:rPr>
        <w:t>E/E Connections</w:t>
      </w:r>
      <w:r w:rsidR="00305BF4">
        <w:rPr>
          <w:noProof/>
          <w:webHidden/>
        </w:rPr>
        <w:tab/>
      </w:r>
      <w:r w:rsidR="00305BF4">
        <w:rPr>
          <w:noProof/>
          <w:webHidden/>
        </w:rPr>
        <w:fldChar w:fldCharType="begin"/>
      </w:r>
      <w:r w:rsidR="00305BF4">
        <w:rPr>
          <w:noProof/>
          <w:webHidden/>
        </w:rPr>
        <w:instrText xml:space="preserve"> PAGEREF _Toc26368299 \h </w:instrText>
      </w:r>
      <w:r w:rsidR="00305BF4">
        <w:rPr>
          <w:noProof/>
          <w:webHidden/>
        </w:rPr>
      </w:r>
      <w:r w:rsidR="00305BF4">
        <w:rPr>
          <w:noProof/>
          <w:webHidden/>
        </w:rPr>
        <w:fldChar w:fldCharType="separate"/>
      </w:r>
      <w:r w:rsidR="00305BF4">
        <w:rPr>
          <w:noProof/>
          <w:webHidden/>
        </w:rPr>
        <w:t>20</w:t>
      </w:r>
      <w:r w:rsidR="00305BF4">
        <w:rPr>
          <w:noProof/>
          <w:webHidden/>
        </w:rPr>
        <w:fldChar w:fldCharType="end"/>
      </w:r>
    </w:p>
    <w:p w14:paraId="3C9C4E8B" w14:textId="77777777" w:rsidR="00305BF4" w:rsidRDefault="006A2E0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300" w:history="1"/>
      <w:r w:rsidR="00305BF4" w:rsidRPr="00CD476A">
        <w:rPr>
          <w:rStyle w:val="Hyperlink"/>
          <w:noProof/>
          <w:lang w:val="en-GB"/>
        </w:rPr>
        <w:t>3.2.1.4</w:t>
      </w:r>
      <w:r w:rsidR="00305BF4">
        <w:rPr>
          <w:rFonts w:asciiTheme="minorHAnsi" w:eastAsiaTheme="minorEastAsia" w:hAnsiTheme="minorHAnsi" w:cstheme="minorBidi"/>
          <w:noProof/>
          <w:sz w:val="22"/>
          <w:szCs w:val="22"/>
        </w:rPr>
        <w:tab/>
      </w:r>
      <w:r w:rsidR="00305BF4" w:rsidRPr="00CD476A">
        <w:rPr>
          <w:rStyle w:val="Hyperlink"/>
          <w:noProof/>
        </w:rPr>
        <w:t>Signal</w:t>
      </w:r>
      <w:r w:rsidR="00305BF4" w:rsidRPr="00CD476A">
        <w:rPr>
          <w:rStyle w:val="Hyperlink"/>
          <w:noProof/>
          <w:lang w:val="en-GB"/>
        </w:rPr>
        <w:t xml:space="preserve"> List</w:t>
      </w:r>
      <w:r w:rsidR="00305BF4">
        <w:rPr>
          <w:noProof/>
          <w:webHidden/>
        </w:rPr>
        <w:tab/>
      </w:r>
      <w:r w:rsidR="00305BF4">
        <w:rPr>
          <w:noProof/>
          <w:webHidden/>
        </w:rPr>
        <w:fldChar w:fldCharType="begin"/>
      </w:r>
      <w:r w:rsidR="00305BF4">
        <w:rPr>
          <w:noProof/>
          <w:webHidden/>
        </w:rPr>
        <w:instrText xml:space="preserve"> PAGEREF _Toc26368300 \h </w:instrText>
      </w:r>
      <w:r w:rsidR="00305BF4">
        <w:rPr>
          <w:noProof/>
          <w:webHidden/>
        </w:rPr>
      </w:r>
      <w:r w:rsidR="00305BF4">
        <w:rPr>
          <w:noProof/>
          <w:webHidden/>
        </w:rPr>
        <w:fldChar w:fldCharType="separate"/>
      </w:r>
      <w:r w:rsidR="00305BF4">
        <w:rPr>
          <w:noProof/>
          <w:webHidden/>
        </w:rPr>
        <w:t>22</w:t>
      </w:r>
      <w:r w:rsidR="00305BF4">
        <w:rPr>
          <w:noProof/>
          <w:webHidden/>
        </w:rPr>
        <w:fldChar w:fldCharType="end"/>
      </w:r>
    </w:p>
    <w:p w14:paraId="537DFBB8" w14:textId="77777777" w:rsidR="00305BF4" w:rsidRDefault="006A2E06" w:rsidP="00300356">
      <w:pPr>
        <w:pStyle w:val="TOC3"/>
        <w:rPr>
          <w:rFonts w:asciiTheme="minorHAnsi" w:eastAsiaTheme="minorEastAsia" w:hAnsiTheme="minorHAnsi" w:cstheme="minorBidi"/>
          <w:noProof/>
          <w:sz w:val="22"/>
          <w:szCs w:val="22"/>
        </w:rPr>
      </w:pPr>
      <w:hyperlink w:anchor="_Toc26368301" w:history="1"/>
      <w:r w:rsidR="00305BF4" w:rsidRPr="00CD476A">
        <w:rPr>
          <w:rStyle w:val="Hyperlink"/>
          <w:noProof/>
        </w:rPr>
        <w:t>3.2.2</w:t>
      </w:r>
      <w:r w:rsidR="00305BF4">
        <w:rPr>
          <w:rFonts w:asciiTheme="minorHAnsi" w:eastAsiaTheme="minorEastAsia" w:hAnsiTheme="minorHAnsi" w:cstheme="minorBidi"/>
          <w:noProof/>
          <w:sz w:val="22"/>
          <w:szCs w:val="22"/>
        </w:rPr>
        <w:tab/>
      </w:r>
      <w:r w:rsidR="00305BF4" w:rsidRPr="00CD476A">
        <w:rPr>
          <w:rStyle w:val="Hyperlink"/>
          <w:noProof/>
        </w:rPr>
        <w:t>Software Component Architecture</w:t>
      </w:r>
      <w:r w:rsidR="00305BF4">
        <w:rPr>
          <w:noProof/>
          <w:webHidden/>
        </w:rPr>
        <w:tab/>
      </w:r>
      <w:r w:rsidR="00305BF4">
        <w:rPr>
          <w:noProof/>
          <w:webHidden/>
        </w:rPr>
        <w:fldChar w:fldCharType="begin"/>
      </w:r>
      <w:r w:rsidR="00305BF4">
        <w:rPr>
          <w:noProof/>
          <w:webHidden/>
        </w:rPr>
        <w:instrText xml:space="preserve"> PAGEREF _Toc26368301 \h </w:instrText>
      </w:r>
      <w:r w:rsidR="00305BF4">
        <w:rPr>
          <w:noProof/>
          <w:webHidden/>
        </w:rPr>
      </w:r>
      <w:r w:rsidR="00305BF4">
        <w:rPr>
          <w:noProof/>
          <w:webHidden/>
        </w:rPr>
        <w:fldChar w:fldCharType="separate"/>
      </w:r>
      <w:r w:rsidR="00305BF4">
        <w:rPr>
          <w:noProof/>
          <w:webHidden/>
        </w:rPr>
        <w:t>22</w:t>
      </w:r>
      <w:r w:rsidR="00305BF4">
        <w:rPr>
          <w:noProof/>
          <w:webHidden/>
        </w:rPr>
        <w:fldChar w:fldCharType="end"/>
      </w:r>
    </w:p>
    <w:p w14:paraId="232E97CA" w14:textId="77777777" w:rsidR="00305BF4" w:rsidRDefault="006A2E0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302" w:history="1"/>
      <w:r w:rsidR="00305BF4" w:rsidRPr="00CD476A">
        <w:rPr>
          <w:rStyle w:val="Hyperlink"/>
          <w:noProof/>
        </w:rPr>
        <w:t>3.2.2.1</w:t>
      </w:r>
      <w:r w:rsidR="00305BF4">
        <w:rPr>
          <w:rFonts w:asciiTheme="minorHAnsi" w:eastAsiaTheme="minorEastAsia" w:hAnsiTheme="minorHAnsi" w:cstheme="minorBidi"/>
          <w:noProof/>
          <w:sz w:val="22"/>
          <w:szCs w:val="22"/>
        </w:rPr>
        <w:tab/>
      </w:r>
      <w:r w:rsidR="00305BF4" w:rsidRPr="00CD476A">
        <w:rPr>
          <w:rStyle w:val="Hyperlink"/>
          <w:noProof/>
        </w:rPr>
        <w:t>Description</w:t>
      </w:r>
      <w:r w:rsidR="00305BF4">
        <w:rPr>
          <w:noProof/>
          <w:webHidden/>
        </w:rPr>
        <w:tab/>
      </w:r>
      <w:r w:rsidR="00305BF4">
        <w:rPr>
          <w:noProof/>
          <w:webHidden/>
        </w:rPr>
        <w:fldChar w:fldCharType="begin"/>
      </w:r>
      <w:r w:rsidR="00305BF4">
        <w:rPr>
          <w:noProof/>
          <w:webHidden/>
        </w:rPr>
        <w:instrText xml:space="preserve"> PAGEREF _Toc26368302 \h </w:instrText>
      </w:r>
      <w:r w:rsidR="00305BF4">
        <w:rPr>
          <w:noProof/>
          <w:webHidden/>
        </w:rPr>
      </w:r>
      <w:r w:rsidR="00305BF4">
        <w:rPr>
          <w:noProof/>
          <w:webHidden/>
        </w:rPr>
        <w:fldChar w:fldCharType="separate"/>
      </w:r>
      <w:r w:rsidR="00305BF4">
        <w:rPr>
          <w:noProof/>
          <w:webHidden/>
        </w:rPr>
        <w:t>22</w:t>
      </w:r>
      <w:r w:rsidR="00305BF4">
        <w:rPr>
          <w:noProof/>
          <w:webHidden/>
        </w:rPr>
        <w:fldChar w:fldCharType="end"/>
      </w:r>
    </w:p>
    <w:p w14:paraId="4D81E0F8" w14:textId="77777777" w:rsidR="00305BF4" w:rsidRDefault="006A2E06" w:rsidP="00300356">
      <w:pPr>
        <w:pStyle w:val="TOC2"/>
        <w:rPr>
          <w:rFonts w:asciiTheme="minorHAnsi" w:eastAsiaTheme="minorEastAsia" w:hAnsiTheme="minorHAnsi" w:cstheme="minorBidi"/>
          <w:bCs w:val="0"/>
          <w:sz w:val="22"/>
          <w:szCs w:val="22"/>
        </w:rPr>
      </w:pPr>
      <w:hyperlink w:anchor="_Toc26368303" w:history="1"/>
      <w:r w:rsidR="00305BF4" w:rsidRPr="00CD476A">
        <w:rPr>
          <w:rStyle w:val="Hyperlink"/>
          <w:lang w:val="en-GB"/>
        </w:rPr>
        <w:t>3.3</w:t>
      </w:r>
      <w:r w:rsidR="00305BF4">
        <w:rPr>
          <w:rFonts w:asciiTheme="minorHAnsi" w:eastAsiaTheme="minorEastAsia" w:hAnsiTheme="minorHAnsi" w:cstheme="minorBidi"/>
          <w:bCs w:val="0"/>
          <w:sz w:val="22"/>
          <w:szCs w:val="22"/>
        </w:rPr>
        <w:tab/>
      </w:r>
      <w:r w:rsidR="00305BF4" w:rsidRPr="00CD476A">
        <w:rPr>
          <w:rStyle w:val="Hyperlink"/>
          <w:lang w:val="en-GB"/>
        </w:rPr>
        <w:t>Function Deployment</w:t>
      </w:r>
      <w:r w:rsidR="00305BF4">
        <w:rPr>
          <w:webHidden/>
        </w:rPr>
        <w:tab/>
      </w:r>
      <w:r w:rsidR="00305BF4">
        <w:rPr>
          <w:webHidden/>
        </w:rPr>
        <w:fldChar w:fldCharType="begin"/>
      </w:r>
      <w:r w:rsidR="00305BF4">
        <w:rPr>
          <w:webHidden/>
        </w:rPr>
        <w:instrText xml:space="preserve"> PAGEREF _Toc26368303 \h </w:instrText>
      </w:r>
      <w:r w:rsidR="00305BF4">
        <w:rPr>
          <w:webHidden/>
        </w:rPr>
      </w:r>
      <w:r w:rsidR="00305BF4">
        <w:rPr>
          <w:webHidden/>
        </w:rPr>
        <w:fldChar w:fldCharType="separate"/>
      </w:r>
      <w:r w:rsidR="00305BF4">
        <w:rPr>
          <w:webHidden/>
        </w:rPr>
        <w:t>22</w:t>
      </w:r>
      <w:r w:rsidR="00305BF4">
        <w:rPr>
          <w:webHidden/>
        </w:rPr>
        <w:fldChar w:fldCharType="end"/>
      </w:r>
    </w:p>
    <w:p w14:paraId="0AA079F7" w14:textId="77777777" w:rsidR="00305BF4" w:rsidRDefault="006A2E06" w:rsidP="00300356">
      <w:pPr>
        <w:pStyle w:val="TOC3"/>
        <w:rPr>
          <w:rFonts w:asciiTheme="minorHAnsi" w:eastAsiaTheme="minorEastAsia" w:hAnsiTheme="minorHAnsi" w:cstheme="minorBidi"/>
          <w:noProof/>
          <w:sz w:val="22"/>
          <w:szCs w:val="22"/>
        </w:rPr>
      </w:pPr>
      <w:hyperlink w:anchor="_Toc26368304" w:history="1"/>
      <w:r w:rsidR="00305BF4" w:rsidRPr="00CD476A">
        <w:rPr>
          <w:rStyle w:val="Hyperlink"/>
          <w:noProof/>
        </w:rPr>
        <w:t>3.3.1</w:t>
      </w:r>
      <w:r w:rsidR="00305BF4">
        <w:rPr>
          <w:rFonts w:asciiTheme="minorHAnsi" w:eastAsiaTheme="minorEastAsia" w:hAnsiTheme="minorHAnsi" w:cstheme="minorBidi"/>
          <w:noProof/>
          <w:sz w:val="22"/>
          <w:szCs w:val="22"/>
        </w:rPr>
        <w:tab/>
      </w:r>
      <w:r w:rsidR="00305BF4" w:rsidRPr="00CD476A">
        <w:rPr>
          <w:rStyle w:val="Hyperlink"/>
          <w:noProof/>
        </w:rPr>
        <w:t>Deployment Variants</w:t>
      </w:r>
      <w:r w:rsidR="00305BF4">
        <w:rPr>
          <w:noProof/>
          <w:webHidden/>
        </w:rPr>
        <w:tab/>
      </w:r>
      <w:r w:rsidR="00305BF4">
        <w:rPr>
          <w:noProof/>
          <w:webHidden/>
        </w:rPr>
        <w:fldChar w:fldCharType="begin"/>
      </w:r>
      <w:r w:rsidR="00305BF4">
        <w:rPr>
          <w:noProof/>
          <w:webHidden/>
        </w:rPr>
        <w:instrText xml:space="preserve"> PAGEREF _Toc26368304 \h </w:instrText>
      </w:r>
      <w:r w:rsidR="00305BF4">
        <w:rPr>
          <w:noProof/>
          <w:webHidden/>
        </w:rPr>
      </w:r>
      <w:r w:rsidR="00305BF4">
        <w:rPr>
          <w:noProof/>
          <w:webHidden/>
        </w:rPr>
        <w:fldChar w:fldCharType="separate"/>
      </w:r>
      <w:r w:rsidR="00305BF4">
        <w:rPr>
          <w:noProof/>
          <w:webHidden/>
        </w:rPr>
        <w:t>23</w:t>
      </w:r>
      <w:r w:rsidR="00305BF4">
        <w:rPr>
          <w:noProof/>
          <w:webHidden/>
        </w:rPr>
        <w:fldChar w:fldCharType="end"/>
      </w:r>
    </w:p>
    <w:p w14:paraId="4973B379" w14:textId="77777777" w:rsidR="00305BF4" w:rsidRDefault="006A2E0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305" w:history="1"/>
      <w:r w:rsidR="00305BF4" w:rsidRPr="00CD476A">
        <w:rPr>
          <w:rStyle w:val="Hyperlink"/>
          <w:noProof/>
          <w:lang w:val="en-GB"/>
        </w:rPr>
        <w:t>3.3.1.1</w:t>
      </w:r>
      <w:r w:rsidR="00305BF4">
        <w:rPr>
          <w:rFonts w:asciiTheme="minorHAnsi" w:eastAsiaTheme="minorEastAsia" w:hAnsiTheme="minorHAnsi" w:cstheme="minorBidi"/>
          <w:noProof/>
          <w:sz w:val="22"/>
          <w:szCs w:val="22"/>
        </w:rPr>
        <w:tab/>
      </w:r>
      <w:r w:rsidR="00305BF4" w:rsidRPr="00CD476A">
        <w:rPr>
          <w:rStyle w:val="Hyperlink"/>
          <w:noProof/>
          <w:lang w:val="en-GB"/>
        </w:rPr>
        <w:t>Main (Only) variant</w:t>
      </w:r>
      <w:r w:rsidR="00305BF4">
        <w:rPr>
          <w:noProof/>
          <w:webHidden/>
        </w:rPr>
        <w:tab/>
      </w:r>
      <w:r w:rsidR="00305BF4">
        <w:rPr>
          <w:noProof/>
          <w:webHidden/>
        </w:rPr>
        <w:fldChar w:fldCharType="begin"/>
      </w:r>
      <w:r w:rsidR="00305BF4">
        <w:rPr>
          <w:noProof/>
          <w:webHidden/>
        </w:rPr>
        <w:instrText xml:space="preserve"> PAGEREF _Toc26368305 \h </w:instrText>
      </w:r>
      <w:r w:rsidR="00305BF4">
        <w:rPr>
          <w:noProof/>
          <w:webHidden/>
        </w:rPr>
      </w:r>
      <w:r w:rsidR="00305BF4">
        <w:rPr>
          <w:noProof/>
          <w:webHidden/>
        </w:rPr>
        <w:fldChar w:fldCharType="separate"/>
      </w:r>
      <w:r w:rsidR="00305BF4">
        <w:rPr>
          <w:noProof/>
          <w:webHidden/>
        </w:rPr>
        <w:t>23</w:t>
      </w:r>
      <w:r w:rsidR="00305BF4">
        <w:rPr>
          <w:noProof/>
          <w:webHidden/>
        </w:rPr>
        <w:fldChar w:fldCharType="end"/>
      </w:r>
    </w:p>
    <w:p w14:paraId="76B91261" w14:textId="77777777" w:rsidR="00305BF4" w:rsidRDefault="006A2E0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306" w:history="1"/>
      <w:r w:rsidR="00305BF4" w:rsidRPr="00CD476A">
        <w:rPr>
          <w:rStyle w:val="Hyperlink"/>
          <w:noProof/>
          <w:lang w:val="en-GB"/>
        </w:rPr>
        <w:t>3.3.1.2</w:t>
      </w:r>
      <w:r w:rsidR="00305BF4">
        <w:rPr>
          <w:rFonts w:asciiTheme="minorHAnsi" w:eastAsiaTheme="minorEastAsia" w:hAnsiTheme="minorHAnsi" w:cstheme="minorBidi"/>
          <w:noProof/>
          <w:sz w:val="22"/>
          <w:szCs w:val="22"/>
        </w:rPr>
        <w:tab/>
      </w:r>
      <w:r w:rsidR="00305BF4" w:rsidRPr="00CD476A">
        <w:rPr>
          <w:rStyle w:val="Hyperlink"/>
          <w:noProof/>
          <w:lang w:val="en-GB"/>
        </w:rPr>
        <w:t>Deployment “Variant 1”</w:t>
      </w:r>
      <w:r w:rsidR="00305BF4">
        <w:rPr>
          <w:noProof/>
          <w:webHidden/>
        </w:rPr>
        <w:tab/>
      </w:r>
      <w:r w:rsidR="00305BF4">
        <w:rPr>
          <w:noProof/>
          <w:webHidden/>
        </w:rPr>
        <w:fldChar w:fldCharType="begin"/>
      </w:r>
      <w:r w:rsidR="00305BF4">
        <w:rPr>
          <w:noProof/>
          <w:webHidden/>
        </w:rPr>
        <w:instrText xml:space="preserve"> PAGEREF _Toc26368306 \h </w:instrText>
      </w:r>
      <w:r w:rsidR="00305BF4">
        <w:rPr>
          <w:noProof/>
          <w:webHidden/>
        </w:rPr>
      </w:r>
      <w:r w:rsidR="00305BF4">
        <w:rPr>
          <w:noProof/>
          <w:webHidden/>
        </w:rPr>
        <w:fldChar w:fldCharType="separate"/>
      </w:r>
      <w:r w:rsidR="00305BF4">
        <w:rPr>
          <w:noProof/>
          <w:webHidden/>
        </w:rPr>
        <w:t>23</w:t>
      </w:r>
      <w:r w:rsidR="00305BF4">
        <w:rPr>
          <w:noProof/>
          <w:webHidden/>
        </w:rPr>
        <w:fldChar w:fldCharType="end"/>
      </w:r>
    </w:p>
    <w:p w14:paraId="350302E2" w14:textId="77777777" w:rsidR="00305BF4" w:rsidRDefault="006A2E06" w:rsidP="00300356">
      <w:pPr>
        <w:pStyle w:val="TOC3"/>
        <w:rPr>
          <w:rFonts w:asciiTheme="minorHAnsi" w:eastAsiaTheme="minorEastAsia" w:hAnsiTheme="minorHAnsi" w:cstheme="minorBidi"/>
          <w:noProof/>
          <w:sz w:val="22"/>
          <w:szCs w:val="22"/>
        </w:rPr>
      </w:pPr>
      <w:hyperlink w:anchor="_Toc26368307" w:history="1"/>
      <w:r w:rsidR="00305BF4" w:rsidRPr="00CD476A">
        <w:rPr>
          <w:rStyle w:val="Hyperlink"/>
          <w:noProof/>
        </w:rPr>
        <w:t>3.3.2</w:t>
      </w:r>
      <w:r w:rsidR="00305BF4">
        <w:rPr>
          <w:rFonts w:asciiTheme="minorHAnsi" w:eastAsiaTheme="minorEastAsia" w:hAnsiTheme="minorHAnsi" w:cstheme="minorBidi"/>
          <w:noProof/>
          <w:sz w:val="22"/>
          <w:szCs w:val="22"/>
        </w:rPr>
        <w:tab/>
      </w:r>
      <w:r w:rsidR="00305BF4" w:rsidRPr="00CD476A">
        <w:rPr>
          <w:rStyle w:val="Hyperlink"/>
          <w:noProof/>
        </w:rPr>
        <w:t>Function Allocation</w:t>
      </w:r>
      <w:r w:rsidR="00305BF4">
        <w:rPr>
          <w:noProof/>
          <w:webHidden/>
        </w:rPr>
        <w:tab/>
      </w:r>
      <w:r w:rsidR="00305BF4">
        <w:rPr>
          <w:noProof/>
          <w:webHidden/>
        </w:rPr>
        <w:fldChar w:fldCharType="begin"/>
      </w:r>
      <w:r w:rsidR="00305BF4">
        <w:rPr>
          <w:noProof/>
          <w:webHidden/>
        </w:rPr>
        <w:instrText xml:space="preserve"> PAGEREF _Toc26368307 \h </w:instrText>
      </w:r>
      <w:r w:rsidR="00305BF4">
        <w:rPr>
          <w:noProof/>
          <w:webHidden/>
        </w:rPr>
      </w:r>
      <w:r w:rsidR="00305BF4">
        <w:rPr>
          <w:noProof/>
          <w:webHidden/>
        </w:rPr>
        <w:fldChar w:fldCharType="separate"/>
      </w:r>
      <w:r w:rsidR="00305BF4">
        <w:rPr>
          <w:noProof/>
          <w:webHidden/>
        </w:rPr>
        <w:t>24</w:t>
      </w:r>
      <w:r w:rsidR="00305BF4">
        <w:rPr>
          <w:noProof/>
          <w:webHidden/>
        </w:rPr>
        <w:fldChar w:fldCharType="end"/>
      </w:r>
    </w:p>
    <w:p w14:paraId="4F926474" w14:textId="77777777" w:rsidR="00305BF4" w:rsidRDefault="006A2E0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308" w:history="1"/>
      <w:r w:rsidR="00305BF4" w:rsidRPr="00CD476A">
        <w:rPr>
          <w:rStyle w:val="Hyperlink"/>
          <w:noProof/>
        </w:rPr>
        <w:t>3.3.2.1</w:t>
      </w:r>
      <w:r w:rsidR="00305BF4">
        <w:rPr>
          <w:rFonts w:asciiTheme="minorHAnsi" w:eastAsiaTheme="minorEastAsia" w:hAnsiTheme="minorHAnsi" w:cstheme="minorBidi"/>
          <w:noProof/>
          <w:sz w:val="22"/>
          <w:szCs w:val="22"/>
        </w:rPr>
        <w:tab/>
      </w:r>
      <w:r w:rsidR="00305BF4" w:rsidRPr="00CD476A">
        <w:rPr>
          <w:rStyle w:val="Hyperlink"/>
          <w:noProof/>
        </w:rPr>
        <w:t>Functional Safety</w:t>
      </w:r>
      <w:r w:rsidR="00305BF4">
        <w:rPr>
          <w:noProof/>
          <w:webHidden/>
        </w:rPr>
        <w:tab/>
      </w:r>
      <w:r w:rsidR="00305BF4">
        <w:rPr>
          <w:noProof/>
          <w:webHidden/>
        </w:rPr>
        <w:fldChar w:fldCharType="begin"/>
      </w:r>
      <w:r w:rsidR="00305BF4">
        <w:rPr>
          <w:noProof/>
          <w:webHidden/>
        </w:rPr>
        <w:instrText xml:space="preserve"> PAGEREF _Toc26368308 \h </w:instrText>
      </w:r>
      <w:r w:rsidR="00305BF4">
        <w:rPr>
          <w:noProof/>
          <w:webHidden/>
        </w:rPr>
      </w:r>
      <w:r w:rsidR="00305BF4">
        <w:rPr>
          <w:noProof/>
          <w:webHidden/>
        </w:rPr>
        <w:fldChar w:fldCharType="separate"/>
      </w:r>
      <w:r w:rsidR="00305BF4">
        <w:rPr>
          <w:noProof/>
          <w:webHidden/>
        </w:rPr>
        <w:t>25</w:t>
      </w:r>
      <w:r w:rsidR="00305BF4">
        <w:rPr>
          <w:noProof/>
          <w:webHidden/>
        </w:rPr>
        <w:fldChar w:fldCharType="end"/>
      </w:r>
    </w:p>
    <w:p w14:paraId="3E249380" w14:textId="77777777" w:rsidR="00305BF4" w:rsidRDefault="006A2E06" w:rsidP="00300356">
      <w:pPr>
        <w:pStyle w:val="TOC1"/>
        <w:tabs>
          <w:tab w:val="left" w:pos="400"/>
          <w:tab w:val="right" w:leader="dot" w:pos="9350"/>
        </w:tabs>
        <w:rPr>
          <w:rFonts w:asciiTheme="minorHAnsi" w:eastAsiaTheme="minorEastAsia" w:hAnsiTheme="minorHAnsi" w:cstheme="minorBidi"/>
          <w:noProof/>
          <w:sz w:val="22"/>
          <w:szCs w:val="22"/>
        </w:rPr>
      </w:pPr>
      <w:hyperlink w:anchor="_Toc26368309" w:history="1"/>
      <w:r w:rsidR="00305BF4" w:rsidRPr="00CD476A">
        <w:rPr>
          <w:rStyle w:val="Hyperlink"/>
          <w:noProof/>
        </w:rPr>
        <w:t>4</w:t>
      </w:r>
      <w:r w:rsidR="00305BF4">
        <w:rPr>
          <w:rFonts w:asciiTheme="minorHAnsi" w:eastAsiaTheme="minorEastAsia" w:hAnsiTheme="minorHAnsi" w:cstheme="minorBidi"/>
          <w:noProof/>
          <w:sz w:val="22"/>
          <w:szCs w:val="22"/>
        </w:rPr>
        <w:tab/>
      </w:r>
      <w:r w:rsidR="00305BF4" w:rsidRPr="00CD476A">
        <w:rPr>
          <w:rStyle w:val="Hyperlink"/>
          <w:noProof/>
        </w:rPr>
        <w:t>Feature Implementation Modeling</w:t>
      </w:r>
      <w:r w:rsidR="00305BF4">
        <w:rPr>
          <w:noProof/>
          <w:webHidden/>
        </w:rPr>
        <w:tab/>
      </w:r>
      <w:r w:rsidR="00305BF4">
        <w:rPr>
          <w:noProof/>
          <w:webHidden/>
        </w:rPr>
        <w:fldChar w:fldCharType="begin"/>
      </w:r>
      <w:r w:rsidR="00305BF4">
        <w:rPr>
          <w:noProof/>
          <w:webHidden/>
        </w:rPr>
        <w:instrText xml:space="preserve"> PAGEREF _Toc26368309 \h </w:instrText>
      </w:r>
      <w:r w:rsidR="00305BF4">
        <w:rPr>
          <w:noProof/>
          <w:webHidden/>
        </w:rPr>
      </w:r>
      <w:r w:rsidR="00305BF4">
        <w:rPr>
          <w:noProof/>
          <w:webHidden/>
        </w:rPr>
        <w:fldChar w:fldCharType="separate"/>
      </w:r>
      <w:r w:rsidR="00305BF4">
        <w:rPr>
          <w:noProof/>
          <w:webHidden/>
        </w:rPr>
        <w:t>27</w:t>
      </w:r>
      <w:r w:rsidR="00305BF4">
        <w:rPr>
          <w:noProof/>
          <w:webHidden/>
        </w:rPr>
        <w:fldChar w:fldCharType="end"/>
      </w:r>
    </w:p>
    <w:p w14:paraId="1C3B7BC8" w14:textId="77777777" w:rsidR="00305BF4" w:rsidRDefault="006A2E06" w:rsidP="00300356">
      <w:pPr>
        <w:pStyle w:val="TOC2"/>
        <w:rPr>
          <w:rFonts w:asciiTheme="minorHAnsi" w:eastAsiaTheme="minorEastAsia" w:hAnsiTheme="minorHAnsi" w:cstheme="minorBidi"/>
          <w:bCs w:val="0"/>
          <w:sz w:val="22"/>
          <w:szCs w:val="22"/>
        </w:rPr>
      </w:pPr>
      <w:hyperlink w:anchor="_Toc26368310" w:history="1"/>
      <w:r w:rsidR="00305BF4" w:rsidRPr="00CD476A">
        <w:rPr>
          <w:rStyle w:val="Hyperlink"/>
        </w:rPr>
        <w:t>4.1</w:t>
      </w:r>
      <w:r w:rsidR="00305BF4">
        <w:rPr>
          <w:rFonts w:asciiTheme="minorHAnsi" w:eastAsiaTheme="minorEastAsia" w:hAnsiTheme="minorHAnsi" w:cstheme="minorBidi"/>
          <w:bCs w:val="0"/>
          <w:sz w:val="22"/>
          <w:szCs w:val="22"/>
        </w:rPr>
        <w:tab/>
      </w:r>
      <w:r w:rsidR="00305BF4" w:rsidRPr="00CD476A">
        <w:rPr>
          <w:rStyle w:val="Hyperlink"/>
        </w:rPr>
        <w:t>Component Interaction Diagrams</w:t>
      </w:r>
      <w:r w:rsidR="00305BF4">
        <w:rPr>
          <w:webHidden/>
        </w:rPr>
        <w:tab/>
      </w:r>
      <w:r w:rsidR="00305BF4">
        <w:rPr>
          <w:webHidden/>
        </w:rPr>
        <w:fldChar w:fldCharType="begin"/>
      </w:r>
      <w:r w:rsidR="00305BF4">
        <w:rPr>
          <w:webHidden/>
        </w:rPr>
        <w:instrText xml:space="preserve"> PAGEREF _Toc26368310 \h </w:instrText>
      </w:r>
      <w:r w:rsidR="00305BF4">
        <w:rPr>
          <w:webHidden/>
        </w:rPr>
      </w:r>
      <w:r w:rsidR="00305BF4">
        <w:rPr>
          <w:webHidden/>
        </w:rPr>
        <w:fldChar w:fldCharType="separate"/>
      </w:r>
      <w:r w:rsidR="00305BF4">
        <w:rPr>
          <w:webHidden/>
        </w:rPr>
        <w:t>27</w:t>
      </w:r>
      <w:r w:rsidR="00305BF4">
        <w:rPr>
          <w:webHidden/>
        </w:rPr>
        <w:fldChar w:fldCharType="end"/>
      </w:r>
    </w:p>
    <w:p w14:paraId="310858CF" w14:textId="77777777" w:rsidR="00305BF4" w:rsidRDefault="006A2E06" w:rsidP="00300356">
      <w:pPr>
        <w:pStyle w:val="TOC3"/>
        <w:rPr>
          <w:rFonts w:asciiTheme="minorHAnsi" w:eastAsiaTheme="minorEastAsia" w:hAnsiTheme="minorHAnsi" w:cstheme="minorBidi"/>
          <w:noProof/>
          <w:sz w:val="22"/>
          <w:szCs w:val="22"/>
        </w:rPr>
      </w:pPr>
      <w:hyperlink w:anchor="_Toc26368311" w:history="1"/>
      <w:r w:rsidR="00305BF4" w:rsidRPr="00CD476A">
        <w:rPr>
          <w:rStyle w:val="Hyperlink"/>
          <w:noProof/>
        </w:rPr>
        <w:t>4.1.1</w:t>
      </w:r>
      <w:r w:rsidR="00305BF4">
        <w:rPr>
          <w:rFonts w:asciiTheme="minorHAnsi" w:eastAsiaTheme="minorEastAsia" w:hAnsiTheme="minorHAnsi" w:cstheme="minorBidi"/>
          <w:noProof/>
          <w:sz w:val="22"/>
          <w:szCs w:val="22"/>
        </w:rPr>
        <w:tab/>
      </w:r>
      <w:r w:rsidR="00305BF4" w:rsidRPr="00CD476A">
        <w:rPr>
          <w:rStyle w:val="Hyperlink"/>
          <w:noProof/>
        </w:rPr>
        <w:t>Scenario: “System Startup / Shutdown”</w:t>
      </w:r>
      <w:r w:rsidR="00305BF4">
        <w:rPr>
          <w:noProof/>
          <w:webHidden/>
        </w:rPr>
        <w:tab/>
      </w:r>
      <w:r w:rsidR="00305BF4">
        <w:rPr>
          <w:noProof/>
          <w:webHidden/>
        </w:rPr>
        <w:fldChar w:fldCharType="begin"/>
      </w:r>
      <w:r w:rsidR="00305BF4">
        <w:rPr>
          <w:noProof/>
          <w:webHidden/>
        </w:rPr>
        <w:instrText xml:space="preserve"> PAGEREF _Toc26368311 \h </w:instrText>
      </w:r>
      <w:r w:rsidR="00305BF4">
        <w:rPr>
          <w:noProof/>
          <w:webHidden/>
        </w:rPr>
      </w:r>
      <w:r w:rsidR="00305BF4">
        <w:rPr>
          <w:noProof/>
          <w:webHidden/>
        </w:rPr>
        <w:fldChar w:fldCharType="separate"/>
      </w:r>
      <w:r w:rsidR="00305BF4">
        <w:rPr>
          <w:noProof/>
          <w:webHidden/>
        </w:rPr>
        <w:t>27</w:t>
      </w:r>
      <w:r w:rsidR="00305BF4">
        <w:rPr>
          <w:noProof/>
          <w:webHidden/>
        </w:rPr>
        <w:fldChar w:fldCharType="end"/>
      </w:r>
    </w:p>
    <w:p w14:paraId="2843DD09" w14:textId="77777777" w:rsidR="00305BF4" w:rsidRDefault="006A2E06" w:rsidP="00300356">
      <w:pPr>
        <w:pStyle w:val="TOC3"/>
        <w:rPr>
          <w:rFonts w:asciiTheme="minorHAnsi" w:eastAsiaTheme="minorEastAsia" w:hAnsiTheme="minorHAnsi" w:cstheme="minorBidi"/>
          <w:noProof/>
          <w:sz w:val="22"/>
          <w:szCs w:val="22"/>
        </w:rPr>
      </w:pPr>
      <w:hyperlink w:anchor="_Toc26368312" w:history="1"/>
      <w:r w:rsidR="00305BF4" w:rsidRPr="00CD476A">
        <w:rPr>
          <w:rStyle w:val="Hyperlink"/>
          <w:noProof/>
        </w:rPr>
        <w:t>4.1.2</w:t>
      </w:r>
      <w:r w:rsidR="00305BF4">
        <w:rPr>
          <w:rFonts w:asciiTheme="minorHAnsi" w:eastAsiaTheme="minorEastAsia" w:hAnsiTheme="minorHAnsi" w:cstheme="minorBidi"/>
          <w:noProof/>
          <w:sz w:val="22"/>
          <w:szCs w:val="22"/>
        </w:rPr>
        <w:tab/>
      </w:r>
      <w:r w:rsidR="00305BF4" w:rsidRPr="00CD476A">
        <w:rPr>
          <w:rStyle w:val="Hyperlink"/>
          <w:noProof/>
        </w:rPr>
        <w:t>Scenario: “Normal Operation”</w:t>
      </w:r>
      <w:r w:rsidR="00305BF4">
        <w:rPr>
          <w:noProof/>
          <w:webHidden/>
        </w:rPr>
        <w:tab/>
      </w:r>
      <w:r w:rsidR="00305BF4">
        <w:rPr>
          <w:noProof/>
          <w:webHidden/>
        </w:rPr>
        <w:fldChar w:fldCharType="begin"/>
      </w:r>
      <w:r w:rsidR="00305BF4">
        <w:rPr>
          <w:noProof/>
          <w:webHidden/>
        </w:rPr>
        <w:instrText xml:space="preserve"> PAGEREF _Toc26368312 \h </w:instrText>
      </w:r>
      <w:r w:rsidR="00305BF4">
        <w:rPr>
          <w:noProof/>
          <w:webHidden/>
        </w:rPr>
      </w:r>
      <w:r w:rsidR="00305BF4">
        <w:rPr>
          <w:noProof/>
          <w:webHidden/>
        </w:rPr>
        <w:fldChar w:fldCharType="separate"/>
      </w:r>
      <w:r w:rsidR="00305BF4">
        <w:rPr>
          <w:noProof/>
          <w:webHidden/>
        </w:rPr>
        <w:t>27</w:t>
      </w:r>
      <w:r w:rsidR="00305BF4">
        <w:rPr>
          <w:noProof/>
          <w:webHidden/>
        </w:rPr>
        <w:fldChar w:fldCharType="end"/>
      </w:r>
    </w:p>
    <w:p w14:paraId="4E8361F5" w14:textId="77777777" w:rsidR="00305BF4" w:rsidRDefault="006A2E06" w:rsidP="00300356">
      <w:pPr>
        <w:pStyle w:val="TOC3"/>
        <w:rPr>
          <w:rFonts w:asciiTheme="minorHAnsi" w:eastAsiaTheme="minorEastAsia" w:hAnsiTheme="minorHAnsi" w:cstheme="minorBidi"/>
          <w:noProof/>
          <w:sz w:val="22"/>
          <w:szCs w:val="22"/>
        </w:rPr>
      </w:pPr>
      <w:hyperlink w:anchor="_Toc26368313" w:history="1"/>
      <w:r w:rsidR="00305BF4" w:rsidRPr="00CD476A">
        <w:rPr>
          <w:rStyle w:val="Hyperlink"/>
          <w:noProof/>
        </w:rPr>
        <w:t>4.1.3</w:t>
      </w:r>
      <w:r w:rsidR="00305BF4">
        <w:rPr>
          <w:rFonts w:asciiTheme="minorHAnsi" w:eastAsiaTheme="minorEastAsia" w:hAnsiTheme="minorHAnsi" w:cstheme="minorBidi"/>
          <w:noProof/>
          <w:sz w:val="22"/>
          <w:szCs w:val="22"/>
        </w:rPr>
        <w:tab/>
      </w:r>
      <w:r w:rsidR="00305BF4" w:rsidRPr="00CD476A">
        <w:rPr>
          <w:rStyle w:val="Hyperlink"/>
          <w:noProof/>
        </w:rPr>
        <w:t>Functional Safety</w:t>
      </w:r>
      <w:r w:rsidR="00305BF4">
        <w:rPr>
          <w:noProof/>
          <w:webHidden/>
        </w:rPr>
        <w:tab/>
      </w:r>
      <w:r w:rsidR="00305BF4">
        <w:rPr>
          <w:noProof/>
          <w:webHidden/>
        </w:rPr>
        <w:fldChar w:fldCharType="begin"/>
      </w:r>
      <w:r w:rsidR="00305BF4">
        <w:rPr>
          <w:noProof/>
          <w:webHidden/>
        </w:rPr>
        <w:instrText xml:space="preserve"> PAGEREF _Toc26368313 \h </w:instrText>
      </w:r>
      <w:r w:rsidR="00305BF4">
        <w:rPr>
          <w:noProof/>
          <w:webHidden/>
        </w:rPr>
      </w:r>
      <w:r w:rsidR="00305BF4">
        <w:rPr>
          <w:noProof/>
          <w:webHidden/>
        </w:rPr>
        <w:fldChar w:fldCharType="separate"/>
      </w:r>
      <w:r w:rsidR="00305BF4">
        <w:rPr>
          <w:noProof/>
          <w:webHidden/>
        </w:rPr>
        <w:t>28</w:t>
      </w:r>
      <w:r w:rsidR="00305BF4">
        <w:rPr>
          <w:noProof/>
          <w:webHidden/>
        </w:rPr>
        <w:fldChar w:fldCharType="end"/>
      </w:r>
    </w:p>
    <w:p w14:paraId="2151DCFB" w14:textId="77777777" w:rsidR="00305BF4" w:rsidRDefault="006A2E0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314" w:history="1"/>
      <w:r w:rsidR="00305BF4" w:rsidRPr="00CD476A">
        <w:rPr>
          <w:rStyle w:val="Hyperlink"/>
          <w:noProof/>
        </w:rPr>
        <w:t>4.1.3.1</w:t>
      </w:r>
      <w:r w:rsidR="00305BF4">
        <w:rPr>
          <w:rFonts w:asciiTheme="minorHAnsi" w:eastAsiaTheme="minorEastAsia" w:hAnsiTheme="minorHAnsi" w:cstheme="minorBidi"/>
          <w:noProof/>
          <w:sz w:val="22"/>
          <w:szCs w:val="22"/>
        </w:rPr>
        <w:tab/>
      </w:r>
      <w:r w:rsidR="00305BF4" w:rsidRPr="00CD476A">
        <w:rPr>
          <w:rStyle w:val="Hyperlink"/>
          <w:noProof/>
        </w:rPr>
        <w:t>Fault Handling Time Analysis</w:t>
      </w:r>
      <w:r w:rsidR="00305BF4">
        <w:rPr>
          <w:noProof/>
          <w:webHidden/>
        </w:rPr>
        <w:tab/>
      </w:r>
      <w:r w:rsidR="00305BF4">
        <w:rPr>
          <w:noProof/>
          <w:webHidden/>
        </w:rPr>
        <w:fldChar w:fldCharType="begin"/>
      </w:r>
      <w:r w:rsidR="00305BF4">
        <w:rPr>
          <w:noProof/>
          <w:webHidden/>
        </w:rPr>
        <w:instrText xml:space="preserve"> PAGEREF _Toc26368314 \h </w:instrText>
      </w:r>
      <w:r w:rsidR="00305BF4">
        <w:rPr>
          <w:noProof/>
          <w:webHidden/>
        </w:rPr>
      </w:r>
      <w:r w:rsidR="00305BF4">
        <w:rPr>
          <w:noProof/>
          <w:webHidden/>
        </w:rPr>
        <w:fldChar w:fldCharType="separate"/>
      </w:r>
      <w:r w:rsidR="00305BF4">
        <w:rPr>
          <w:noProof/>
          <w:webHidden/>
        </w:rPr>
        <w:t>28</w:t>
      </w:r>
      <w:r w:rsidR="00305BF4">
        <w:rPr>
          <w:noProof/>
          <w:webHidden/>
        </w:rPr>
        <w:fldChar w:fldCharType="end"/>
      </w:r>
    </w:p>
    <w:p w14:paraId="5C974F04" w14:textId="77777777" w:rsidR="00305BF4" w:rsidRDefault="006A2E0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315" w:history="1"/>
      <w:r w:rsidR="00305BF4" w:rsidRPr="00CD476A">
        <w:rPr>
          <w:rStyle w:val="Hyperlink"/>
          <w:noProof/>
        </w:rPr>
        <w:t>4.1.3.2</w:t>
      </w:r>
      <w:r w:rsidR="00305BF4">
        <w:rPr>
          <w:rFonts w:asciiTheme="minorHAnsi" w:eastAsiaTheme="minorEastAsia" w:hAnsiTheme="minorHAnsi" w:cstheme="minorBidi"/>
          <w:noProof/>
          <w:sz w:val="22"/>
          <w:szCs w:val="22"/>
        </w:rPr>
        <w:tab/>
      </w:r>
      <w:r w:rsidR="00305BF4" w:rsidRPr="00CD476A">
        <w:rPr>
          <w:rStyle w:val="Hyperlink"/>
          <w:noProof/>
        </w:rPr>
        <w:t>Requirements Derivation Diagram</w:t>
      </w:r>
      <w:r w:rsidR="00305BF4">
        <w:rPr>
          <w:noProof/>
          <w:webHidden/>
        </w:rPr>
        <w:tab/>
      </w:r>
      <w:r w:rsidR="00305BF4">
        <w:rPr>
          <w:noProof/>
          <w:webHidden/>
        </w:rPr>
        <w:fldChar w:fldCharType="begin"/>
      </w:r>
      <w:r w:rsidR="00305BF4">
        <w:rPr>
          <w:noProof/>
          <w:webHidden/>
        </w:rPr>
        <w:instrText xml:space="preserve"> PAGEREF _Toc26368315 \h </w:instrText>
      </w:r>
      <w:r w:rsidR="00305BF4">
        <w:rPr>
          <w:noProof/>
          <w:webHidden/>
        </w:rPr>
      </w:r>
      <w:r w:rsidR="00305BF4">
        <w:rPr>
          <w:noProof/>
          <w:webHidden/>
        </w:rPr>
        <w:fldChar w:fldCharType="separate"/>
      </w:r>
      <w:r w:rsidR="00305BF4">
        <w:rPr>
          <w:noProof/>
          <w:webHidden/>
        </w:rPr>
        <w:t>29</w:t>
      </w:r>
      <w:r w:rsidR="00305BF4">
        <w:rPr>
          <w:noProof/>
          <w:webHidden/>
        </w:rPr>
        <w:fldChar w:fldCharType="end"/>
      </w:r>
    </w:p>
    <w:p w14:paraId="33BF3162" w14:textId="77777777" w:rsidR="00305BF4" w:rsidRDefault="006A2E06" w:rsidP="00300356">
      <w:pPr>
        <w:pStyle w:val="TOC2"/>
        <w:rPr>
          <w:rFonts w:asciiTheme="minorHAnsi" w:eastAsiaTheme="minorEastAsia" w:hAnsiTheme="minorHAnsi" w:cstheme="minorBidi"/>
          <w:bCs w:val="0"/>
          <w:sz w:val="22"/>
          <w:szCs w:val="22"/>
        </w:rPr>
      </w:pPr>
      <w:hyperlink w:anchor="_Toc26368316" w:history="1"/>
      <w:r w:rsidR="00305BF4" w:rsidRPr="00CD476A">
        <w:rPr>
          <w:rStyle w:val="Hyperlink"/>
        </w:rPr>
        <w:t>4.2</w:t>
      </w:r>
      <w:r w:rsidR="00305BF4">
        <w:rPr>
          <w:rFonts w:asciiTheme="minorHAnsi" w:eastAsiaTheme="minorEastAsia" w:hAnsiTheme="minorHAnsi" w:cstheme="minorBidi"/>
          <w:bCs w:val="0"/>
          <w:sz w:val="22"/>
          <w:szCs w:val="22"/>
        </w:rPr>
        <w:tab/>
      </w:r>
      <w:r w:rsidR="00305BF4" w:rsidRPr="00CD476A">
        <w:rPr>
          <w:rStyle w:val="Hyperlink"/>
        </w:rPr>
        <w:t>Component Interface Behavior Diagrams</w:t>
      </w:r>
      <w:r w:rsidR="00305BF4">
        <w:rPr>
          <w:webHidden/>
        </w:rPr>
        <w:tab/>
      </w:r>
      <w:r w:rsidR="00305BF4">
        <w:rPr>
          <w:webHidden/>
        </w:rPr>
        <w:fldChar w:fldCharType="begin"/>
      </w:r>
      <w:r w:rsidR="00305BF4">
        <w:rPr>
          <w:webHidden/>
        </w:rPr>
        <w:instrText xml:space="preserve"> PAGEREF _Toc26368316 \h </w:instrText>
      </w:r>
      <w:r w:rsidR="00305BF4">
        <w:rPr>
          <w:webHidden/>
        </w:rPr>
      </w:r>
      <w:r w:rsidR="00305BF4">
        <w:rPr>
          <w:webHidden/>
        </w:rPr>
        <w:fldChar w:fldCharType="separate"/>
      </w:r>
      <w:r w:rsidR="00305BF4">
        <w:rPr>
          <w:webHidden/>
        </w:rPr>
        <w:t>29</w:t>
      </w:r>
      <w:r w:rsidR="00305BF4">
        <w:rPr>
          <w:webHidden/>
        </w:rPr>
        <w:fldChar w:fldCharType="end"/>
      </w:r>
    </w:p>
    <w:p w14:paraId="48D649C7" w14:textId="77777777" w:rsidR="00305BF4" w:rsidRDefault="006A2E06" w:rsidP="00300356">
      <w:pPr>
        <w:pStyle w:val="TOC1"/>
        <w:tabs>
          <w:tab w:val="left" w:pos="400"/>
          <w:tab w:val="right" w:leader="dot" w:pos="9350"/>
        </w:tabs>
        <w:rPr>
          <w:rFonts w:asciiTheme="minorHAnsi" w:eastAsiaTheme="minorEastAsia" w:hAnsiTheme="minorHAnsi" w:cstheme="minorBidi"/>
          <w:noProof/>
          <w:sz w:val="22"/>
          <w:szCs w:val="22"/>
        </w:rPr>
      </w:pPr>
      <w:hyperlink w:anchor="_Toc26368317" w:history="1"/>
      <w:r w:rsidR="00305BF4" w:rsidRPr="00CD476A">
        <w:rPr>
          <w:rStyle w:val="Hyperlink"/>
          <w:noProof/>
        </w:rPr>
        <w:t>5</w:t>
      </w:r>
      <w:r w:rsidR="00305BF4">
        <w:rPr>
          <w:rFonts w:asciiTheme="minorHAnsi" w:eastAsiaTheme="minorEastAsia" w:hAnsiTheme="minorHAnsi" w:cstheme="minorBidi"/>
          <w:noProof/>
          <w:sz w:val="22"/>
          <w:szCs w:val="22"/>
        </w:rPr>
        <w:tab/>
      </w:r>
      <w:r w:rsidR="00305BF4" w:rsidRPr="00CD476A">
        <w:rPr>
          <w:rStyle w:val="Hyperlink"/>
          <w:noProof/>
        </w:rPr>
        <w:t>Feature Implementation Requirements</w:t>
      </w:r>
      <w:r w:rsidR="00305BF4">
        <w:rPr>
          <w:noProof/>
          <w:webHidden/>
        </w:rPr>
        <w:tab/>
      </w:r>
      <w:r w:rsidR="00305BF4">
        <w:rPr>
          <w:noProof/>
          <w:webHidden/>
        </w:rPr>
        <w:fldChar w:fldCharType="begin"/>
      </w:r>
      <w:r w:rsidR="00305BF4">
        <w:rPr>
          <w:noProof/>
          <w:webHidden/>
        </w:rPr>
        <w:instrText xml:space="preserve"> PAGEREF _Toc26368317 \h </w:instrText>
      </w:r>
      <w:r w:rsidR="00305BF4">
        <w:rPr>
          <w:noProof/>
          <w:webHidden/>
        </w:rPr>
      </w:r>
      <w:r w:rsidR="00305BF4">
        <w:rPr>
          <w:noProof/>
          <w:webHidden/>
        </w:rPr>
        <w:fldChar w:fldCharType="separate"/>
      </w:r>
      <w:r w:rsidR="00305BF4">
        <w:rPr>
          <w:noProof/>
          <w:webHidden/>
        </w:rPr>
        <w:t>30</w:t>
      </w:r>
      <w:r w:rsidR="00305BF4">
        <w:rPr>
          <w:noProof/>
          <w:webHidden/>
        </w:rPr>
        <w:fldChar w:fldCharType="end"/>
      </w:r>
    </w:p>
    <w:p w14:paraId="5FD93494" w14:textId="77777777" w:rsidR="00305BF4" w:rsidRDefault="006A2E06" w:rsidP="00300356">
      <w:pPr>
        <w:pStyle w:val="TOC1"/>
        <w:tabs>
          <w:tab w:val="left" w:pos="400"/>
          <w:tab w:val="right" w:leader="dot" w:pos="9350"/>
        </w:tabs>
        <w:rPr>
          <w:rFonts w:asciiTheme="minorHAnsi" w:eastAsiaTheme="minorEastAsia" w:hAnsiTheme="minorHAnsi" w:cstheme="minorBidi"/>
          <w:noProof/>
          <w:sz w:val="22"/>
          <w:szCs w:val="22"/>
        </w:rPr>
      </w:pPr>
      <w:hyperlink w:anchor="_Toc26368318" w:history="1"/>
      <w:r w:rsidR="00305BF4" w:rsidRPr="00CD476A">
        <w:rPr>
          <w:rStyle w:val="Hyperlink"/>
          <w:noProof/>
          <w:lang w:val="en-GB"/>
        </w:rPr>
        <w:t>6</w:t>
      </w:r>
      <w:r w:rsidR="00305BF4">
        <w:rPr>
          <w:rFonts w:asciiTheme="minorHAnsi" w:eastAsiaTheme="minorEastAsia" w:hAnsiTheme="minorHAnsi" w:cstheme="minorBidi"/>
          <w:noProof/>
          <w:sz w:val="22"/>
          <w:szCs w:val="22"/>
        </w:rPr>
        <w:tab/>
      </w:r>
      <w:r w:rsidR="00305BF4" w:rsidRPr="00CD476A">
        <w:rPr>
          <w:rStyle w:val="Hyperlink"/>
          <w:noProof/>
          <w:lang w:val="en-GB"/>
        </w:rPr>
        <w:t>Open Concerns</w:t>
      </w:r>
      <w:r w:rsidR="00305BF4">
        <w:rPr>
          <w:noProof/>
          <w:webHidden/>
        </w:rPr>
        <w:tab/>
      </w:r>
      <w:r w:rsidR="00305BF4">
        <w:rPr>
          <w:noProof/>
          <w:webHidden/>
        </w:rPr>
        <w:fldChar w:fldCharType="begin"/>
      </w:r>
      <w:r w:rsidR="00305BF4">
        <w:rPr>
          <w:noProof/>
          <w:webHidden/>
        </w:rPr>
        <w:instrText xml:space="preserve"> PAGEREF _Toc26368318 \h </w:instrText>
      </w:r>
      <w:r w:rsidR="00305BF4">
        <w:rPr>
          <w:noProof/>
          <w:webHidden/>
        </w:rPr>
      </w:r>
      <w:r w:rsidR="00305BF4">
        <w:rPr>
          <w:noProof/>
          <w:webHidden/>
        </w:rPr>
        <w:fldChar w:fldCharType="separate"/>
      </w:r>
      <w:r w:rsidR="00305BF4">
        <w:rPr>
          <w:noProof/>
          <w:webHidden/>
        </w:rPr>
        <w:t>31</w:t>
      </w:r>
      <w:r w:rsidR="00305BF4">
        <w:rPr>
          <w:noProof/>
          <w:webHidden/>
        </w:rPr>
        <w:fldChar w:fldCharType="end"/>
      </w:r>
    </w:p>
    <w:p w14:paraId="2AC2F113" w14:textId="77777777" w:rsidR="00305BF4" w:rsidRDefault="006A2E06" w:rsidP="00300356">
      <w:pPr>
        <w:pStyle w:val="TOC1"/>
        <w:tabs>
          <w:tab w:val="left" w:pos="400"/>
          <w:tab w:val="right" w:leader="dot" w:pos="9350"/>
        </w:tabs>
        <w:rPr>
          <w:rFonts w:asciiTheme="minorHAnsi" w:eastAsiaTheme="minorEastAsia" w:hAnsiTheme="minorHAnsi" w:cstheme="minorBidi"/>
          <w:noProof/>
          <w:sz w:val="22"/>
          <w:szCs w:val="22"/>
        </w:rPr>
      </w:pPr>
      <w:hyperlink w:anchor="_Toc26368319" w:history="1"/>
      <w:r w:rsidR="00305BF4" w:rsidRPr="00CD476A">
        <w:rPr>
          <w:rStyle w:val="Hyperlink"/>
          <w:noProof/>
          <w:lang w:val="en-GB"/>
        </w:rPr>
        <w:t>7</w:t>
      </w:r>
      <w:r w:rsidR="00305BF4">
        <w:rPr>
          <w:rFonts w:asciiTheme="minorHAnsi" w:eastAsiaTheme="minorEastAsia" w:hAnsiTheme="minorHAnsi" w:cstheme="minorBidi"/>
          <w:noProof/>
          <w:sz w:val="22"/>
          <w:szCs w:val="22"/>
        </w:rPr>
        <w:tab/>
      </w:r>
      <w:r w:rsidR="00305BF4" w:rsidRPr="00CD476A">
        <w:rPr>
          <w:rStyle w:val="Hyperlink"/>
          <w:noProof/>
          <w:lang w:val="en-GB"/>
        </w:rPr>
        <w:t>Revision History</w:t>
      </w:r>
      <w:r w:rsidR="00305BF4">
        <w:rPr>
          <w:noProof/>
          <w:webHidden/>
        </w:rPr>
        <w:tab/>
      </w:r>
      <w:r w:rsidR="00305BF4">
        <w:rPr>
          <w:noProof/>
          <w:webHidden/>
        </w:rPr>
        <w:fldChar w:fldCharType="begin"/>
      </w:r>
      <w:r w:rsidR="00305BF4">
        <w:rPr>
          <w:noProof/>
          <w:webHidden/>
        </w:rPr>
        <w:instrText xml:space="preserve"> PAGEREF _Toc26368319 \h </w:instrText>
      </w:r>
      <w:r w:rsidR="00305BF4">
        <w:rPr>
          <w:noProof/>
          <w:webHidden/>
        </w:rPr>
      </w:r>
      <w:r w:rsidR="00305BF4">
        <w:rPr>
          <w:noProof/>
          <w:webHidden/>
        </w:rPr>
        <w:fldChar w:fldCharType="separate"/>
      </w:r>
      <w:r w:rsidR="00305BF4">
        <w:rPr>
          <w:noProof/>
          <w:webHidden/>
        </w:rPr>
        <w:t>32</w:t>
      </w:r>
      <w:r w:rsidR="00305BF4">
        <w:rPr>
          <w:noProof/>
          <w:webHidden/>
        </w:rPr>
        <w:fldChar w:fldCharType="end"/>
      </w:r>
    </w:p>
    <w:p w14:paraId="13A7418B" w14:textId="77777777" w:rsidR="00305BF4" w:rsidRDefault="006A2E06" w:rsidP="00300356">
      <w:pPr>
        <w:pStyle w:val="TOC1"/>
        <w:tabs>
          <w:tab w:val="left" w:pos="400"/>
          <w:tab w:val="right" w:leader="dot" w:pos="9350"/>
        </w:tabs>
        <w:rPr>
          <w:rFonts w:asciiTheme="minorHAnsi" w:eastAsiaTheme="minorEastAsia" w:hAnsiTheme="minorHAnsi" w:cstheme="minorBidi"/>
          <w:noProof/>
          <w:sz w:val="22"/>
          <w:szCs w:val="22"/>
        </w:rPr>
      </w:pPr>
      <w:hyperlink w:anchor="_Toc26368320" w:history="1"/>
      <w:r w:rsidR="00305BF4" w:rsidRPr="00CD476A">
        <w:rPr>
          <w:rStyle w:val="Hyperlink"/>
          <w:noProof/>
          <w:lang w:val="en-GB"/>
        </w:rPr>
        <w:t>8</w:t>
      </w:r>
      <w:r w:rsidR="00305BF4">
        <w:rPr>
          <w:rFonts w:asciiTheme="minorHAnsi" w:eastAsiaTheme="minorEastAsia" w:hAnsiTheme="minorHAnsi" w:cstheme="minorBidi"/>
          <w:noProof/>
          <w:sz w:val="22"/>
          <w:szCs w:val="22"/>
        </w:rPr>
        <w:tab/>
      </w:r>
      <w:r w:rsidR="00305BF4" w:rsidRPr="00CD476A">
        <w:rPr>
          <w:rStyle w:val="Hyperlink"/>
          <w:noProof/>
          <w:lang w:val="en-GB"/>
        </w:rPr>
        <w:t>Appendix</w:t>
      </w:r>
      <w:r w:rsidR="00305BF4">
        <w:rPr>
          <w:noProof/>
          <w:webHidden/>
        </w:rPr>
        <w:tab/>
      </w:r>
      <w:r w:rsidR="00305BF4">
        <w:rPr>
          <w:noProof/>
          <w:webHidden/>
        </w:rPr>
        <w:fldChar w:fldCharType="begin"/>
      </w:r>
      <w:r w:rsidR="00305BF4">
        <w:rPr>
          <w:noProof/>
          <w:webHidden/>
        </w:rPr>
        <w:instrText xml:space="preserve"> PAGEREF _Toc26368320 \h </w:instrText>
      </w:r>
      <w:r w:rsidR="00305BF4">
        <w:rPr>
          <w:noProof/>
          <w:webHidden/>
        </w:rPr>
      </w:r>
      <w:r w:rsidR="00305BF4">
        <w:rPr>
          <w:noProof/>
          <w:webHidden/>
        </w:rPr>
        <w:fldChar w:fldCharType="separate"/>
      </w:r>
      <w:r w:rsidR="00305BF4">
        <w:rPr>
          <w:noProof/>
          <w:webHidden/>
        </w:rPr>
        <w:t>33</w:t>
      </w:r>
      <w:r w:rsidR="00305BF4">
        <w:rPr>
          <w:noProof/>
          <w:webHidden/>
        </w:rPr>
        <w:fldChar w:fldCharType="end"/>
      </w:r>
    </w:p>
    <w:p w14:paraId="128A2A98" w14:textId="77777777" w:rsidR="00305BF4" w:rsidRDefault="006A2E06" w:rsidP="00300356">
      <w:pPr>
        <w:pStyle w:val="TOC2"/>
        <w:rPr>
          <w:rFonts w:asciiTheme="minorHAnsi" w:eastAsiaTheme="minorEastAsia" w:hAnsiTheme="minorHAnsi" w:cstheme="minorBidi"/>
          <w:bCs w:val="0"/>
          <w:sz w:val="22"/>
          <w:szCs w:val="22"/>
        </w:rPr>
      </w:pPr>
      <w:hyperlink w:anchor="_Toc26368321" w:history="1"/>
      <w:r w:rsidR="00305BF4" w:rsidRPr="00CD476A">
        <w:rPr>
          <w:rStyle w:val="Hyperlink"/>
          <w:lang w:val="en-GB"/>
        </w:rPr>
        <w:t>8.1</w:t>
      </w:r>
      <w:r w:rsidR="00305BF4">
        <w:rPr>
          <w:rFonts w:asciiTheme="minorHAnsi" w:eastAsiaTheme="minorEastAsia" w:hAnsiTheme="minorHAnsi" w:cstheme="minorBidi"/>
          <w:bCs w:val="0"/>
          <w:sz w:val="22"/>
          <w:szCs w:val="22"/>
        </w:rPr>
        <w:tab/>
      </w:r>
      <w:r w:rsidR="00305BF4" w:rsidRPr="00CD476A">
        <w:rPr>
          <w:rStyle w:val="Hyperlink"/>
          <w:lang w:val="en-GB"/>
        </w:rPr>
        <w:t>Data Dictionary</w:t>
      </w:r>
      <w:r w:rsidR="00305BF4">
        <w:rPr>
          <w:webHidden/>
        </w:rPr>
        <w:tab/>
      </w:r>
      <w:r w:rsidR="00305BF4">
        <w:rPr>
          <w:webHidden/>
        </w:rPr>
        <w:fldChar w:fldCharType="begin"/>
      </w:r>
      <w:r w:rsidR="00305BF4">
        <w:rPr>
          <w:webHidden/>
        </w:rPr>
        <w:instrText xml:space="preserve"> PAGEREF _Toc26368321 \h </w:instrText>
      </w:r>
      <w:r w:rsidR="00305BF4">
        <w:rPr>
          <w:webHidden/>
        </w:rPr>
      </w:r>
      <w:r w:rsidR="00305BF4">
        <w:rPr>
          <w:webHidden/>
        </w:rPr>
        <w:fldChar w:fldCharType="separate"/>
      </w:r>
      <w:r w:rsidR="00305BF4">
        <w:rPr>
          <w:webHidden/>
        </w:rPr>
        <w:t>33</w:t>
      </w:r>
      <w:r w:rsidR="00305BF4">
        <w:rPr>
          <w:webHidden/>
        </w:rPr>
        <w:fldChar w:fldCharType="end"/>
      </w:r>
    </w:p>
    <w:p w14:paraId="5990CC6E" w14:textId="77777777" w:rsidR="00305BF4" w:rsidRDefault="006A2E06" w:rsidP="00300356">
      <w:pPr>
        <w:pStyle w:val="TOC3"/>
        <w:rPr>
          <w:rFonts w:asciiTheme="minorHAnsi" w:eastAsiaTheme="minorEastAsia" w:hAnsiTheme="minorHAnsi" w:cstheme="minorBidi"/>
          <w:noProof/>
          <w:sz w:val="22"/>
          <w:szCs w:val="22"/>
        </w:rPr>
      </w:pPr>
      <w:hyperlink w:anchor="_Toc26368322" w:history="1"/>
      <w:r w:rsidR="00305BF4" w:rsidRPr="00CD476A">
        <w:rPr>
          <w:rStyle w:val="Hyperlink"/>
          <w:noProof/>
          <w:lang w:val="en-GB"/>
        </w:rPr>
        <w:t>8.1.1</w:t>
      </w:r>
      <w:r w:rsidR="00305BF4">
        <w:rPr>
          <w:rFonts w:asciiTheme="minorHAnsi" w:eastAsiaTheme="minorEastAsia" w:hAnsiTheme="minorHAnsi" w:cstheme="minorBidi"/>
          <w:noProof/>
          <w:sz w:val="22"/>
          <w:szCs w:val="22"/>
        </w:rPr>
        <w:tab/>
      </w:r>
      <w:r w:rsidR="00305BF4" w:rsidRPr="00CD476A">
        <w:rPr>
          <w:rStyle w:val="Hyperlink"/>
          <w:noProof/>
          <w:lang w:val="en-GB"/>
        </w:rPr>
        <w:t>Logical Signals</w:t>
      </w:r>
      <w:r w:rsidR="00305BF4">
        <w:rPr>
          <w:noProof/>
          <w:webHidden/>
        </w:rPr>
        <w:tab/>
      </w:r>
      <w:r w:rsidR="00305BF4">
        <w:rPr>
          <w:noProof/>
          <w:webHidden/>
        </w:rPr>
        <w:fldChar w:fldCharType="begin"/>
      </w:r>
      <w:r w:rsidR="00305BF4">
        <w:rPr>
          <w:noProof/>
          <w:webHidden/>
        </w:rPr>
        <w:instrText xml:space="preserve"> PAGEREF _Toc26368322 \h </w:instrText>
      </w:r>
      <w:r w:rsidR="00305BF4">
        <w:rPr>
          <w:noProof/>
          <w:webHidden/>
        </w:rPr>
      </w:r>
      <w:r w:rsidR="00305BF4">
        <w:rPr>
          <w:noProof/>
          <w:webHidden/>
        </w:rPr>
        <w:fldChar w:fldCharType="separate"/>
      </w:r>
      <w:r w:rsidR="00305BF4">
        <w:rPr>
          <w:noProof/>
          <w:webHidden/>
        </w:rPr>
        <w:t>33</w:t>
      </w:r>
      <w:r w:rsidR="00305BF4">
        <w:rPr>
          <w:noProof/>
          <w:webHidden/>
        </w:rPr>
        <w:fldChar w:fldCharType="end"/>
      </w:r>
    </w:p>
    <w:p w14:paraId="22FF6F2E" w14:textId="77777777" w:rsidR="00305BF4" w:rsidRDefault="006A2E06" w:rsidP="00300356">
      <w:pPr>
        <w:pStyle w:val="TOC3"/>
        <w:rPr>
          <w:rFonts w:asciiTheme="minorHAnsi" w:eastAsiaTheme="minorEastAsia" w:hAnsiTheme="minorHAnsi" w:cstheme="minorBidi"/>
          <w:noProof/>
          <w:sz w:val="22"/>
          <w:szCs w:val="22"/>
        </w:rPr>
      </w:pPr>
      <w:hyperlink w:anchor="_Toc26368323" w:history="1"/>
      <w:r w:rsidR="00305BF4" w:rsidRPr="00CD476A">
        <w:rPr>
          <w:rStyle w:val="Hyperlink"/>
          <w:noProof/>
          <w:lang w:val="en-GB"/>
        </w:rPr>
        <w:t>8.1.2</w:t>
      </w:r>
      <w:r w:rsidR="00305BF4">
        <w:rPr>
          <w:rFonts w:asciiTheme="minorHAnsi" w:eastAsiaTheme="minorEastAsia" w:hAnsiTheme="minorHAnsi" w:cstheme="minorBidi"/>
          <w:noProof/>
          <w:sz w:val="22"/>
          <w:szCs w:val="22"/>
        </w:rPr>
        <w:tab/>
      </w:r>
      <w:r w:rsidR="00305BF4" w:rsidRPr="00CD476A">
        <w:rPr>
          <w:rStyle w:val="Hyperlink"/>
          <w:noProof/>
          <w:lang w:val="en-GB"/>
        </w:rPr>
        <w:t>Logical Parameters</w:t>
      </w:r>
      <w:r w:rsidR="00305BF4">
        <w:rPr>
          <w:noProof/>
          <w:webHidden/>
        </w:rPr>
        <w:tab/>
      </w:r>
      <w:r w:rsidR="00305BF4">
        <w:rPr>
          <w:noProof/>
          <w:webHidden/>
        </w:rPr>
        <w:fldChar w:fldCharType="begin"/>
      </w:r>
      <w:r w:rsidR="00305BF4">
        <w:rPr>
          <w:noProof/>
          <w:webHidden/>
        </w:rPr>
        <w:instrText xml:space="preserve"> PAGEREF _Toc26368323 \h </w:instrText>
      </w:r>
      <w:r w:rsidR="00305BF4">
        <w:rPr>
          <w:noProof/>
          <w:webHidden/>
        </w:rPr>
      </w:r>
      <w:r w:rsidR="00305BF4">
        <w:rPr>
          <w:noProof/>
          <w:webHidden/>
        </w:rPr>
        <w:fldChar w:fldCharType="separate"/>
      </w:r>
      <w:r w:rsidR="00305BF4">
        <w:rPr>
          <w:noProof/>
          <w:webHidden/>
        </w:rPr>
        <w:t>33</w:t>
      </w:r>
      <w:r w:rsidR="00305BF4">
        <w:rPr>
          <w:noProof/>
          <w:webHidden/>
        </w:rPr>
        <w:fldChar w:fldCharType="end"/>
      </w:r>
    </w:p>
    <w:p w14:paraId="3C58FBAC" w14:textId="77777777" w:rsidR="00305BF4" w:rsidRDefault="006A2E06" w:rsidP="00300356">
      <w:pPr>
        <w:pStyle w:val="TOC3"/>
        <w:rPr>
          <w:rFonts w:asciiTheme="minorHAnsi" w:eastAsiaTheme="minorEastAsia" w:hAnsiTheme="minorHAnsi" w:cstheme="minorBidi"/>
          <w:noProof/>
          <w:sz w:val="22"/>
          <w:szCs w:val="22"/>
        </w:rPr>
      </w:pPr>
      <w:hyperlink w:anchor="_Toc26368324" w:history="1"/>
      <w:r w:rsidR="00305BF4" w:rsidRPr="00CD476A">
        <w:rPr>
          <w:rStyle w:val="Hyperlink"/>
          <w:noProof/>
        </w:rPr>
        <w:t>8.1.3</w:t>
      </w:r>
      <w:r w:rsidR="00305BF4">
        <w:rPr>
          <w:rFonts w:asciiTheme="minorHAnsi" w:eastAsiaTheme="minorEastAsia" w:hAnsiTheme="minorHAnsi" w:cstheme="minorBidi"/>
          <w:noProof/>
          <w:sz w:val="22"/>
          <w:szCs w:val="22"/>
        </w:rPr>
        <w:tab/>
      </w:r>
      <w:r w:rsidR="00305BF4" w:rsidRPr="00CD476A">
        <w:rPr>
          <w:rStyle w:val="Hyperlink"/>
          <w:noProof/>
        </w:rPr>
        <w:t>Technical Signals</w:t>
      </w:r>
      <w:r w:rsidR="00305BF4">
        <w:rPr>
          <w:noProof/>
          <w:webHidden/>
        </w:rPr>
        <w:tab/>
      </w:r>
      <w:r w:rsidR="00305BF4">
        <w:rPr>
          <w:noProof/>
          <w:webHidden/>
        </w:rPr>
        <w:fldChar w:fldCharType="begin"/>
      </w:r>
      <w:r w:rsidR="00305BF4">
        <w:rPr>
          <w:noProof/>
          <w:webHidden/>
        </w:rPr>
        <w:instrText xml:space="preserve"> PAGEREF _Toc26368324 \h </w:instrText>
      </w:r>
      <w:r w:rsidR="00305BF4">
        <w:rPr>
          <w:noProof/>
          <w:webHidden/>
        </w:rPr>
      </w:r>
      <w:r w:rsidR="00305BF4">
        <w:rPr>
          <w:noProof/>
          <w:webHidden/>
        </w:rPr>
        <w:fldChar w:fldCharType="separate"/>
      </w:r>
      <w:r w:rsidR="00305BF4">
        <w:rPr>
          <w:noProof/>
          <w:webHidden/>
        </w:rPr>
        <w:t>33</w:t>
      </w:r>
      <w:r w:rsidR="00305BF4">
        <w:rPr>
          <w:noProof/>
          <w:webHidden/>
        </w:rPr>
        <w:fldChar w:fldCharType="end"/>
      </w:r>
    </w:p>
    <w:p w14:paraId="3CBBC5A8" w14:textId="77777777" w:rsidR="00305BF4" w:rsidRDefault="006A2E0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325" w:history="1"/>
      <w:r w:rsidR="00305BF4" w:rsidRPr="00CD476A">
        <w:rPr>
          <w:rStyle w:val="Hyperlink"/>
          <w:noProof/>
        </w:rPr>
        <w:t>8.1.3.1</w:t>
      </w:r>
      <w:r w:rsidR="00305BF4">
        <w:rPr>
          <w:rFonts w:asciiTheme="minorHAnsi" w:eastAsiaTheme="minorEastAsia" w:hAnsiTheme="minorHAnsi" w:cstheme="minorBidi"/>
          <w:noProof/>
          <w:sz w:val="22"/>
          <w:szCs w:val="22"/>
        </w:rPr>
        <w:tab/>
      </w:r>
      <w:r w:rsidR="00305BF4" w:rsidRPr="00CD476A">
        <w:rPr>
          <w:rStyle w:val="Hyperlink"/>
          <w:noProof/>
        </w:rPr>
        <w:t>GSDB Signals</w:t>
      </w:r>
      <w:r w:rsidR="00305BF4">
        <w:rPr>
          <w:noProof/>
          <w:webHidden/>
        </w:rPr>
        <w:tab/>
      </w:r>
      <w:r w:rsidR="00305BF4">
        <w:rPr>
          <w:noProof/>
          <w:webHidden/>
        </w:rPr>
        <w:fldChar w:fldCharType="begin"/>
      </w:r>
      <w:r w:rsidR="00305BF4">
        <w:rPr>
          <w:noProof/>
          <w:webHidden/>
        </w:rPr>
        <w:instrText xml:space="preserve"> PAGEREF _Toc26368325 \h </w:instrText>
      </w:r>
      <w:r w:rsidR="00305BF4">
        <w:rPr>
          <w:noProof/>
          <w:webHidden/>
        </w:rPr>
      </w:r>
      <w:r w:rsidR="00305BF4">
        <w:rPr>
          <w:noProof/>
          <w:webHidden/>
        </w:rPr>
        <w:fldChar w:fldCharType="separate"/>
      </w:r>
      <w:r w:rsidR="00305BF4">
        <w:rPr>
          <w:noProof/>
          <w:webHidden/>
        </w:rPr>
        <w:t>34</w:t>
      </w:r>
      <w:r w:rsidR="00305BF4">
        <w:rPr>
          <w:noProof/>
          <w:webHidden/>
        </w:rPr>
        <w:fldChar w:fldCharType="end"/>
      </w:r>
    </w:p>
    <w:p w14:paraId="0A9AA583" w14:textId="77777777" w:rsidR="00305BF4" w:rsidRDefault="006A2E0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326" w:history="1"/>
      <w:r w:rsidR="00305BF4" w:rsidRPr="00CD476A">
        <w:rPr>
          <w:rStyle w:val="Hyperlink"/>
          <w:noProof/>
        </w:rPr>
        <w:t>8.1.3.2</w:t>
      </w:r>
      <w:r w:rsidR="00305BF4">
        <w:rPr>
          <w:rFonts w:asciiTheme="minorHAnsi" w:eastAsiaTheme="minorEastAsia" w:hAnsiTheme="minorHAnsi" w:cstheme="minorBidi"/>
          <w:noProof/>
          <w:sz w:val="22"/>
          <w:szCs w:val="22"/>
        </w:rPr>
        <w:tab/>
      </w:r>
      <w:r w:rsidR="00305BF4" w:rsidRPr="00CD476A">
        <w:rPr>
          <w:rStyle w:val="Hyperlink"/>
          <w:noProof/>
        </w:rPr>
        <w:t>Service Oriented Communication</w:t>
      </w:r>
      <w:r w:rsidR="00305BF4">
        <w:rPr>
          <w:noProof/>
          <w:webHidden/>
        </w:rPr>
        <w:tab/>
      </w:r>
      <w:r w:rsidR="00305BF4">
        <w:rPr>
          <w:noProof/>
          <w:webHidden/>
        </w:rPr>
        <w:fldChar w:fldCharType="begin"/>
      </w:r>
      <w:r w:rsidR="00305BF4">
        <w:rPr>
          <w:noProof/>
          <w:webHidden/>
        </w:rPr>
        <w:instrText xml:space="preserve"> PAGEREF _Toc26368326 \h </w:instrText>
      </w:r>
      <w:r w:rsidR="00305BF4">
        <w:rPr>
          <w:noProof/>
          <w:webHidden/>
        </w:rPr>
      </w:r>
      <w:r w:rsidR="00305BF4">
        <w:rPr>
          <w:noProof/>
          <w:webHidden/>
        </w:rPr>
        <w:fldChar w:fldCharType="separate"/>
      </w:r>
      <w:r w:rsidR="00305BF4">
        <w:rPr>
          <w:noProof/>
          <w:webHidden/>
        </w:rPr>
        <w:t>34</w:t>
      </w:r>
      <w:r w:rsidR="00305BF4">
        <w:rPr>
          <w:noProof/>
          <w:webHidden/>
        </w:rPr>
        <w:fldChar w:fldCharType="end"/>
      </w:r>
    </w:p>
    <w:p w14:paraId="69CC4025" w14:textId="77777777" w:rsidR="00305BF4" w:rsidRDefault="006A2E0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327" w:history="1"/>
      <w:r w:rsidR="00305BF4" w:rsidRPr="00CD476A">
        <w:rPr>
          <w:rStyle w:val="Hyperlink"/>
          <w:noProof/>
        </w:rPr>
        <w:t>8.1.3.3</w:t>
      </w:r>
      <w:r w:rsidR="00305BF4">
        <w:rPr>
          <w:rFonts w:asciiTheme="minorHAnsi" w:eastAsiaTheme="minorEastAsia" w:hAnsiTheme="minorHAnsi" w:cstheme="minorBidi"/>
          <w:noProof/>
          <w:sz w:val="22"/>
          <w:szCs w:val="22"/>
        </w:rPr>
        <w:tab/>
      </w:r>
      <w:r w:rsidR="00305BF4" w:rsidRPr="00CD476A">
        <w:rPr>
          <w:rStyle w:val="Hyperlink"/>
          <w:noProof/>
        </w:rPr>
        <w:t>Hardwired Signals</w:t>
      </w:r>
      <w:r w:rsidR="00305BF4">
        <w:rPr>
          <w:noProof/>
          <w:webHidden/>
        </w:rPr>
        <w:tab/>
      </w:r>
      <w:r w:rsidR="00305BF4">
        <w:rPr>
          <w:noProof/>
          <w:webHidden/>
        </w:rPr>
        <w:fldChar w:fldCharType="begin"/>
      </w:r>
      <w:r w:rsidR="00305BF4">
        <w:rPr>
          <w:noProof/>
          <w:webHidden/>
        </w:rPr>
        <w:instrText xml:space="preserve"> PAGEREF _Toc26368327 \h </w:instrText>
      </w:r>
      <w:r w:rsidR="00305BF4">
        <w:rPr>
          <w:noProof/>
          <w:webHidden/>
        </w:rPr>
      </w:r>
      <w:r w:rsidR="00305BF4">
        <w:rPr>
          <w:noProof/>
          <w:webHidden/>
        </w:rPr>
        <w:fldChar w:fldCharType="separate"/>
      </w:r>
      <w:r w:rsidR="00305BF4">
        <w:rPr>
          <w:noProof/>
          <w:webHidden/>
        </w:rPr>
        <w:t>34</w:t>
      </w:r>
      <w:r w:rsidR="00305BF4">
        <w:rPr>
          <w:noProof/>
          <w:webHidden/>
        </w:rPr>
        <w:fldChar w:fldCharType="end"/>
      </w:r>
    </w:p>
    <w:p w14:paraId="5BC5B610" w14:textId="77777777" w:rsidR="00305BF4" w:rsidRDefault="006A2E0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328" w:history="1"/>
      <w:r w:rsidR="00305BF4" w:rsidRPr="00CD476A">
        <w:rPr>
          <w:rStyle w:val="Hyperlink"/>
          <w:noProof/>
        </w:rPr>
        <w:t>8.1.3.4</w:t>
      </w:r>
      <w:r w:rsidR="00305BF4">
        <w:rPr>
          <w:rFonts w:asciiTheme="minorHAnsi" w:eastAsiaTheme="minorEastAsia" w:hAnsiTheme="minorHAnsi" w:cstheme="minorBidi"/>
          <w:noProof/>
          <w:sz w:val="22"/>
          <w:szCs w:val="22"/>
        </w:rPr>
        <w:tab/>
      </w:r>
      <w:r w:rsidR="00305BF4" w:rsidRPr="00CD476A">
        <w:rPr>
          <w:rStyle w:val="Hyperlink"/>
          <w:noProof/>
        </w:rPr>
        <w:t>Diagnostic Interfaces</w:t>
      </w:r>
      <w:r w:rsidR="00305BF4">
        <w:rPr>
          <w:noProof/>
          <w:webHidden/>
        </w:rPr>
        <w:tab/>
      </w:r>
      <w:r w:rsidR="00305BF4">
        <w:rPr>
          <w:noProof/>
          <w:webHidden/>
        </w:rPr>
        <w:fldChar w:fldCharType="begin"/>
      </w:r>
      <w:r w:rsidR="00305BF4">
        <w:rPr>
          <w:noProof/>
          <w:webHidden/>
        </w:rPr>
        <w:instrText xml:space="preserve"> PAGEREF _Toc26368328 \h </w:instrText>
      </w:r>
      <w:r w:rsidR="00305BF4">
        <w:rPr>
          <w:noProof/>
          <w:webHidden/>
        </w:rPr>
      </w:r>
      <w:r w:rsidR="00305BF4">
        <w:rPr>
          <w:noProof/>
          <w:webHidden/>
        </w:rPr>
        <w:fldChar w:fldCharType="separate"/>
      </w:r>
      <w:r w:rsidR="00305BF4">
        <w:rPr>
          <w:noProof/>
          <w:webHidden/>
        </w:rPr>
        <w:t>34</w:t>
      </w:r>
      <w:r w:rsidR="00305BF4">
        <w:rPr>
          <w:noProof/>
          <w:webHidden/>
        </w:rPr>
        <w:fldChar w:fldCharType="end"/>
      </w:r>
    </w:p>
    <w:p w14:paraId="4AE66FDC" w14:textId="77777777" w:rsidR="00305BF4" w:rsidRDefault="006A2E06" w:rsidP="00300356">
      <w:pPr>
        <w:pStyle w:val="TOC3"/>
        <w:rPr>
          <w:rFonts w:asciiTheme="minorHAnsi" w:eastAsiaTheme="minorEastAsia" w:hAnsiTheme="minorHAnsi" w:cstheme="minorBidi"/>
          <w:noProof/>
          <w:sz w:val="22"/>
          <w:szCs w:val="22"/>
        </w:rPr>
      </w:pPr>
      <w:hyperlink w:anchor="_Toc26368329" w:history="1"/>
      <w:r w:rsidR="00305BF4" w:rsidRPr="00CD476A">
        <w:rPr>
          <w:rStyle w:val="Hyperlink"/>
          <w:noProof/>
        </w:rPr>
        <w:t>8.1.4</w:t>
      </w:r>
      <w:r w:rsidR="00305BF4">
        <w:rPr>
          <w:rFonts w:asciiTheme="minorHAnsi" w:eastAsiaTheme="minorEastAsia" w:hAnsiTheme="minorHAnsi" w:cstheme="minorBidi"/>
          <w:noProof/>
          <w:sz w:val="22"/>
          <w:szCs w:val="22"/>
        </w:rPr>
        <w:tab/>
      </w:r>
      <w:r w:rsidR="00305BF4" w:rsidRPr="00CD476A">
        <w:rPr>
          <w:rStyle w:val="Hyperlink"/>
          <w:noProof/>
        </w:rPr>
        <w:t>Technical Parameters</w:t>
      </w:r>
      <w:r w:rsidR="00305BF4">
        <w:rPr>
          <w:noProof/>
          <w:webHidden/>
        </w:rPr>
        <w:tab/>
      </w:r>
      <w:r w:rsidR="00305BF4">
        <w:rPr>
          <w:noProof/>
          <w:webHidden/>
        </w:rPr>
        <w:fldChar w:fldCharType="begin"/>
      </w:r>
      <w:r w:rsidR="00305BF4">
        <w:rPr>
          <w:noProof/>
          <w:webHidden/>
        </w:rPr>
        <w:instrText xml:space="preserve"> PAGEREF _Toc26368329 \h </w:instrText>
      </w:r>
      <w:r w:rsidR="00305BF4">
        <w:rPr>
          <w:noProof/>
          <w:webHidden/>
        </w:rPr>
      </w:r>
      <w:r w:rsidR="00305BF4">
        <w:rPr>
          <w:noProof/>
          <w:webHidden/>
        </w:rPr>
        <w:fldChar w:fldCharType="separate"/>
      </w:r>
      <w:r w:rsidR="00305BF4">
        <w:rPr>
          <w:noProof/>
          <w:webHidden/>
        </w:rPr>
        <w:t>36</w:t>
      </w:r>
      <w:r w:rsidR="00305BF4">
        <w:rPr>
          <w:noProof/>
          <w:webHidden/>
        </w:rPr>
        <w:fldChar w:fldCharType="end"/>
      </w:r>
    </w:p>
    <w:p w14:paraId="055E21EB" w14:textId="77777777" w:rsidR="00305BF4" w:rsidRDefault="006A2E06" w:rsidP="00300356">
      <w:pPr>
        <w:pStyle w:val="TOC3"/>
        <w:rPr>
          <w:rFonts w:asciiTheme="minorHAnsi" w:eastAsiaTheme="minorEastAsia" w:hAnsiTheme="minorHAnsi" w:cstheme="minorBidi"/>
          <w:noProof/>
          <w:sz w:val="22"/>
          <w:szCs w:val="22"/>
        </w:rPr>
      </w:pPr>
      <w:hyperlink w:anchor="_Toc26368330" w:history="1"/>
      <w:r w:rsidR="00305BF4" w:rsidRPr="00CD476A">
        <w:rPr>
          <w:rStyle w:val="Hyperlink"/>
          <w:noProof/>
        </w:rPr>
        <w:t>8.1.5</w:t>
      </w:r>
      <w:r w:rsidR="00305BF4">
        <w:rPr>
          <w:rFonts w:asciiTheme="minorHAnsi" w:eastAsiaTheme="minorEastAsia" w:hAnsiTheme="minorHAnsi" w:cstheme="minorBidi"/>
          <w:noProof/>
          <w:sz w:val="22"/>
          <w:szCs w:val="22"/>
        </w:rPr>
        <w:tab/>
      </w:r>
      <w:r w:rsidR="00305BF4" w:rsidRPr="00CD476A">
        <w:rPr>
          <w:rStyle w:val="Hyperlink"/>
          <w:noProof/>
        </w:rPr>
        <w:t>Mappings</w:t>
      </w:r>
      <w:r w:rsidR="00305BF4">
        <w:rPr>
          <w:noProof/>
          <w:webHidden/>
        </w:rPr>
        <w:tab/>
      </w:r>
      <w:r w:rsidR="00305BF4">
        <w:rPr>
          <w:noProof/>
          <w:webHidden/>
        </w:rPr>
        <w:fldChar w:fldCharType="begin"/>
      </w:r>
      <w:r w:rsidR="00305BF4">
        <w:rPr>
          <w:noProof/>
          <w:webHidden/>
        </w:rPr>
        <w:instrText xml:space="preserve"> PAGEREF _Toc26368330 \h </w:instrText>
      </w:r>
      <w:r w:rsidR="00305BF4">
        <w:rPr>
          <w:noProof/>
          <w:webHidden/>
        </w:rPr>
      </w:r>
      <w:r w:rsidR="00305BF4">
        <w:rPr>
          <w:noProof/>
          <w:webHidden/>
        </w:rPr>
        <w:fldChar w:fldCharType="separate"/>
      </w:r>
      <w:r w:rsidR="00305BF4">
        <w:rPr>
          <w:noProof/>
          <w:webHidden/>
        </w:rPr>
        <w:t>36</w:t>
      </w:r>
      <w:r w:rsidR="00305BF4">
        <w:rPr>
          <w:noProof/>
          <w:webHidden/>
        </w:rPr>
        <w:fldChar w:fldCharType="end"/>
      </w:r>
    </w:p>
    <w:p w14:paraId="0747E36E" w14:textId="77777777" w:rsidR="00305BF4" w:rsidRDefault="006A2E06" w:rsidP="00300356">
      <w:pPr>
        <w:pStyle w:val="TOC3"/>
        <w:rPr>
          <w:rFonts w:asciiTheme="minorHAnsi" w:eastAsiaTheme="minorEastAsia" w:hAnsiTheme="minorHAnsi" w:cstheme="minorBidi"/>
          <w:noProof/>
          <w:sz w:val="22"/>
          <w:szCs w:val="22"/>
        </w:rPr>
      </w:pPr>
      <w:hyperlink w:anchor="_Toc26368331" w:history="1"/>
      <w:r w:rsidR="00305BF4" w:rsidRPr="00CD476A">
        <w:rPr>
          <w:rStyle w:val="Hyperlink"/>
          <w:noProof/>
        </w:rPr>
        <w:t>8.1.6</w:t>
      </w:r>
      <w:r w:rsidR="00305BF4">
        <w:rPr>
          <w:rFonts w:asciiTheme="minorHAnsi" w:eastAsiaTheme="minorEastAsia" w:hAnsiTheme="minorHAnsi" w:cstheme="minorBidi"/>
          <w:noProof/>
          <w:sz w:val="22"/>
          <w:szCs w:val="22"/>
        </w:rPr>
        <w:tab/>
      </w:r>
      <w:r w:rsidR="00305BF4" w:rsidRPr="00CD476A">
        <w:rPr>
          <w:rStyle w:val="Hyperlink"/>
          <w:noProof/>
        </w:rPr>
        <w:t>Technical Interfaces</w:t>
      </w:r>
      <w:r w:rsidR="00305BF4">
        <w:rPr>
          <w:noProof/>
          <w:webHidden/>
        </w:rPr>
        <w:tab/>
      </w:r>
      <w:r w:rsidR="00305BF4">
        <w:rPr>
          <w:noProof/>
          <w:webHidden/>
        </w:rPr>
        <w:fldChar w:fldCharType="begin"/>
      </w:r>
      <w:r w:rsidR="00305BF4">
        <w:rPr>
          <w:noProof/>
          <w:webHidden/>
        </w:rPr>
        <w:instrText xml:space="preserve"> PAGEREF _Toc26368331 \h </w:instrText>
      </w:r>
      <w:r w:rsidR="00305BF4">
        <w:rPr>
          <w:noProof/>
          <w:webHidden/>
        </w:rPr>
      </w:r>
      <w:r w:rsidR="00305BF4">
        <w:rPr>
          <w:noProof/>
          <w:webHidden/>
        </w:rPr>
        <w:fldChar w:fldCharType="separate"/>
      </w:r>
      <w:r w:rsidR="00305BF4">
        <w:rPr>
          <w:noProof/>
          <w:webHidden/>
        </w:rPr>
        <w:t>37</w:t>
      </w:r>
      <w:r w:rsidR="00305BF4">
        <w:rPr>
          <w:noProof/>
          <w:webHidden/>
        </w:rPr>
        <w:fldChar w:fldCharType="end"/>
      </w:r>
    </w:p>
    <w:p w14:paraId="6BECA922" w14:textId="77777777" w:rsidR="00305BF4" w:rsidRDefault="006A2E0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332" w:history="1"/>
      <w:r w:rsidR="00305BF4" w:rsidRPr="00CD476A">
        <w:rPr>
          <w:rStyle w:val="Hyperlink"/>
          <w:noProof/>
        </w:rPr>
        <w:t>8.1.6.1</w:t>
      </w:r>
      <w:r w:rsidR="00305BF4">
        <w:rPr>
          <w:rFonts w:asciiTheme="minorHAnsi" w:eastAsiaTheme="minorEastAsia" w:hAnsiTheme="minorHAnsi" w:cstheme="minorBidi"/>
          <w:noProof/>
          <w:sz w:val="22"/>
          <w:szCs w:val="22"/>
        </w:rPr>
        <w:tab/>
      </w:r>
      <w:r w:rsidR="00305BF4" w:rsidRPr="00CD476A">
        <w:rPr>
          <w:rStyle w:val="Hyperlink"/>
          <w:noProof/>
        </w:rPr>
        <w:t>AIS Interfaces</w:t>
      </w:r>
      <w:r w:rsidR="00305BF4">
        <w:rPr>
          <w:noProof/>
          <w:webHidden/>
        </w:rPr>
        <w:tab/>
      </w:r>
      <w:r w:rsidR="00305BF4">
        <w:rPr>
          <w:noProof/>
          <w:webHidden/>
        </w:rPr>
        <w:fldChar w:fldCharType="begin"/>
      </w:r>
      <w:r w:rsidR="00305BF4">
        <w:rPr>
          <w:noProof/>
          <w:webHidden/>
        </w:rPr>
        <w:instrText xml:space="preserve"> PAGEREF _Toc26368332 \h </w:instrText>
      </w:r>
      <w:r w:rsidR="00305BF4">
        <w:rPr>
          <w:noProof/>
          <w:webHidden/>
        </w:rPr>
      </w:r>
      <w:r w:rsidR="00305BF4">
        <w:rPr>
          <w:noProof/>
          <w:webHidden/>
        </w:rPr>
        <w:fldChar w:fldCharType="separate"/>
      </w:r>
      <w:r w:rsidR="00305BF4">
        <w:rPr>
          <w:noProof/>
          <w:webHidden/>
        </w:rPr>
        <w:t>37</w:t>
      </w:r>
      <w:r w:rsidR="00305BF4">
        <w:rPr>
          <w:noProof/>
          <w:webHidden/>
        </w:rPr>
        <w:fldChar w:fldCharType="end"/>
      </w:r>
    </w:p>
    <w:p w14:paraId="712163B3" w14:textId="77777777" w:rsidR="00305BF4" w:rsidRDefault="006A2E0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333" w:history="1"/>
      <w:r w:rsidR="00305BF4" w:rsidRPr="00CD476A">
        <w:rPr>
          <w:rStyle w:val="Hyperlink"/>
          <w:noProof/>
        </w:rPr>
        <w:t>8.1.6.2</w:t>
      </w:r>
      <w:r w:rsidR="00305BF4">
        <w:rPr>
          <w:rFonts w:asciiTheme="minorHAnsi" w:eastAsiaTheme="minorEastAsia" w:hAnsiTheme="minorHAnsi" w:cstheme="minorBidi"/>
          <w:noProof/>
          <w:sz w:val="22"/>
          <w:szCs w:val="22"/>
        </w:rPr>
        <w:tab/>
      </w:r>
      <w:r w:rsidR="00305BF4" w:rsidRPr="00CD476A">
        <w:rPr>
          <w:rStyle w:val="Hyperlink"/>
          <w:noProof/>
        </w:rPr>
        <w:t>Service Oriented Communcation (SoC) Interfaces</w:t>
      </w:r>
      <w:r w:rsidR="00305BF4">
        <w:rPr>
          <w:noProof/>
          <w:webHidden/>
        </w:rPr>
        <w:tab/>
      </w:r>
      <w:r w:rsidR="00305BF4">
        <w:rPr>
          <w:noProof/>
          <w:webHidden/>
        </w:rPr>
        <w:fldChar w:fldCharType="begin"/>
      </w:r>
      <w:r w:rsidR="00305BF4">
        <w:rPr>
          <w:noProof/>
          <w:webHidden/>
        </w:rPr>
        <w:instrText xml:space="preserve"> PAGEREF _Toc26368333 \h </w:instrText>
      </w:r>
      <w:r w:rsidR="00305BF4">
        <w:rPr>
          <w:noProof/>
          <w:webHidden/>
        </w:rPr>
      </w:r>
      <w:r w:rsidR="00305BF4">
        <w:rPr>
          <w:noProof/>
          <w:webHidden/>
        </w:rPr>
        <w:fldChar w:fldCharType="separate"/>
      </w:r>
      <w:r w:rsidR="00305BF4">
        <w:rPr>
          <w:noProof/>
          <w:webHidden/>
        </w:rPr>
        <w:t>38</w:t>
      </w:r>
      <w:r w:rsidR="00305BF4">
        <w:rPr>
          <w:noProof/>
          <w:webHidden/>
        </w:rPr>
        <w:fldChar w:fldCharType="end"/>
      </w:r>
    </w:p>
    <w:p w14:paraId="28FACF07" w14:textId="77777777" w:rsidR="00305BF4" w:rsidRDefault="006A2E0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334" w:history="1"/>
      <w:r w:rsidR="00305BF4" w:rsidRPr="00CD476A">
        <w:rPr>
          <w:rStyle w:val="Hyperlink"/>
          <w:noProof/>
        </w:rPr>
        <w:t>8.1.6.3</w:t>
      </w:r>
      <w:r w:rsidR="00305BF4">
        <w:rPr>
          <w:rFonts w:asciiTheme="minorHAnsi" w:eastAsiaTheme="minorEastAsia" w:hAnsiTheme="minorHAnsi" w:cstheme="minorBidi"/>
          <w:noProof/>
          <w:sz w:val="22"/>
          <w:szCs w:val="22"/>
        </w:rPr>
        <w:tab/>
      </w:r>
      <w:r w:rsidR="00305BF4" w:rsidRPr="00CD476A">
        <w:rPr>
          <w:rStyle w:val="Hyperlink"/>
          <w:noProof/>
        </w:rPr>
        <w:t>AUTOSAR Ports (SW Interfaces)</w:t>
      </w:r>
      <w:r w:rsidR="00305BF4">
        <w:rPr>
          <w:noProof/>
          <w:webHidden/>
        </w:rPr>
        <w:tab/>
      </w:r>
      <w:r w:rsidR="00305BF4">
        <w:rPr>
          <w:noProof/>
          <w:webHidden/>
        </w:rPr>
        <w:fldChar w:fldCharType="begin"/>
      </w:r>
      <w:r w:rsidR="00305BF4">
        <w:rPr>
          <w:noProof/>
          <w:webHidden/>
        </w:rPr>
        <w:instrText xml:space="preserve"> PAGEREF _Toc26368334 \h </w:instrText>
      </w:r>
      <w:r w:rsidR="00305BF4">
        <w:rPr>
          <w:noProof/>
          <w:webHidden/>
        </w:rPr>
      </w:r>
      <w:r w:rsidR="00305BF4">
        <w:rPr>
          <w:noProof/>
          <w:webHidden/>
        </w:rPr>
        <w:fldChar w:fldCharType="separate"/>
      </w:r>
      <w:r w:rsidR="00305BF4">
        <w:rPr>
          <w:noProof/>
          <w:webHidden/>
        </w:rPr>
        <w:t>38</w:t>
      </w:r>
      <w:r w:rsidR="00305BF4">
        <w:rPr>
          <w:noProof/>
          <w:webHidden/>
        </w:rPr>
        <w:fldChar w:fldCharType="end"/>
      </w:r>
    </w:p>
    <w:p w14:paraId="38E502E7" w14:textId="77777777" w:rsidR="00305BF4" w:rsidRDefault="006A2E06" w:rsidP="00300356">
      <w:pPr>
        <w:pStyle w:val="TOC3"/>
        <w:rPr>
          <w:rFonts w:asciiTheme="minorHAnsi" w:eastAsiaTheme="minorEastAsia" w:hAnsiTheme="minorHAnsi" w:cstheme="minorBidi"/>
          <w:noProof/>
          <w:sz w:val="22"/>
          <w:szCs w:val="22"/>
        </w:rPr>
      </w:pPr>
      <w:hyperlink w:anchor="_Toc26368335" w:history="1"/>
      <w:r w:rsidR="00305BF4" w:rsidRPr="00CD476A">
        <w:rPr>
          <w:rStyle w:val="Hyperlink"/>
          <w:noProof/>
        </w:rPr>
        <w:t>8.1.7</w:t>
      </w:r>
      <w:r w:rsidR="00305BF4">
        <w:rPr>
          <w:rFonts w:asciiTheme="minorHAnsi" w:eastAsiaTheme="minorEastAsia" w:hAnsiTheme="minorHAnsi" w:cstheme="minorBidi"/>
          <w:noProof/>
          <w:sz w:val="22"/>
          <w:szCs w:val="22"/>
        </w:rPr>
        <w:tab/>
      </w:r>
      <w:r w:rsidR="00305BF4" w:rsidRPr="00CD476A">
        <w:rPr>
          <w:rStyle w:val="Hyperlink"/>
          <w:noProof/>
        </w:rPr>
        <w:t>Messages</w:t>
      </w:r>
      <w:r w:rsidR="00305BF4">
        <w:rPr>
          <w:noProof/>
          <w:webHidden/>
        </w:rPr>
        <w:tab/>
      </w:r>
      <w:r w:rsidR="00305BF4">
        <w:rPr>
          <w:noProof/>
          <w:webHidden/>
        </w:rPr>
        <w:fldChar w:fldCharType="begin"/>
      </w:r>
      <w:r w:rsidR="00305BF4">
        <w:rPr>
          <w:noProof/>
          <w:webHidden/>
        </w:rPr>
        <w:instrText xml:space="preserve"> PAGEREF _Toc26368335 \h </w:instrText>
      </w:r>
      <w:r w:rsidR="00305BF4">
        <w:rPr>
          <w:noProof/>
          <w:webHidden/>
        </w:rPr>
      </w:r>
      <w:r w:rsidR="00305BF4">
        <w:rPr>
          <w:noProof/>
          <w:webHidden/>
        </w:rPr>
        <w:fldChar w:fldCharType="separate"/>
      </w:r>
      <w:r w:rsidR="00305BF4">
        <w:rPr>
          <w:noProof/>
          <w:webHidden/>
        </w:rPr>
        <w:t>38</w:t>
      </w:r>
      <w:r w:rsidR="00305BF4">
        <w:rPr>
          <w:noProof/>
          <w:webHidden/>
        </w:rPr>
        <w:fldChar w:fldCharType="end"/>
      </w:r>
    </w:p>
    <w:p w14:paraId="44AD3D12" w14:textId="77777777" w:rsidR="00305BF4" w:rsidRDefault="006A2E0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336" w:history="1"/>
      <w:r w:rsidR="00305BF4" w:rsidRPr="00CD476A">
        <w:rPr>
          <w:rStyle w:val="Hyperlink"/>
          <w:noProof/>
        </w:rPr>
        <w:t>8.1.7.1</w:t>
      </w:r>
      <w:r w:rsidR="00305BF4">
        <w:rPr>
          <w:rFonts w:asciiTheme="minorHAnsi" w:eastAsiaTheme="minorEastAsia" w:hAnsiTheme="minorHAnsi" w:cstheme="minorBidi"/>
          <w:noProof/>
          <w:sz w:val="22"/>
          <w:szCs w:val="22"/>
        </w:rPr>
        <w:tab/>
      </w:r>
      <w:r w:rsidR="00305BF4" w:rsidRPr="00CD476A">
        <w:rPr>
          <w:rStyle w:val="Hyperlink"/>
          <w:noProof/>
        </w:rPr>
        <w:t>CAN Bus “&lt;Bus Name&gt;”</w:t>
      </w:r>
      <w:r w:rsidR="00305BF4">
        <w:rPr>
          <w:noProof/>
          <w:webHidden/>
        </w:rPr>
        <w:tab/>
      </w:r>
      <w:r w:rsidR="00305BF4">
        <w:rPr>
          <w:noProof/>
          <w:webHidden/>
        </w:rPr>
        <w:fldChar w:fldCharType="begin"/>
      </w:r>
      <w:r w:rsidR="00305BF4">
        <w:rPr>
          <w:noProof/>
          <w:webHidden/>
        </w:rPr>
        <w:instrText xml:space="preserve"> PAGEREF _Toc26368336 \h </w:instrText>
      </w:r>
      <w:r w:rsidR="00305BF4">
        <w:rPr>
          <w:noProof/>
          <w:webHidden/>
        </w:rPr>
      </w:r>
      <w:r w:rsidR="00305BF4">
        <w:rPr>
          <w:noProof/>
          <w:webHidden/>
        </w:rPr>
        <w:fldChar w:fldCharType="separate"/>
      </w:r>
      <w:r w:rsidR="00305BF4">
        <w:rPr>
          <w:noProof/>
          <w:webHidden/>
        </w:rPr>
        <w:t>38</w:t>
      </w:r>
      <w:r w:rsidR="00305BF4">
        <w:rPr>
          <w:noProof/>
          <w:webHidden/>
        </w:rPr>
        <w:fldChar w:fldCharType="end"/>
      </w:r>
    </w:p>
    <w:p w14:paraId="450CBD9F" w14:textId="77777777" w:rsidR="00305BF4" w:rsidRDefault="006A2E06" w:rsidP="00300356">
      <w:pPr>
        <w:pStyle w:val="TOC4"/>
        <w:tabs>
          <w:tab w:val="left" w:pos="1600"/>
          <w:tab w:val="right" w:leader="dot" w:pos="9350"/>
        </w:tabs>
        <w:rPr>
          <w:rFonts w:asciiTheme="minorHAnsi" w:eastAsiaTheme="minorEastAsia" w:hAnsiTheme="minorHAnsi" w:cstheme="minorBidi"/>
          <w:noProof/>
          <w:sz w:val="22"/>
          <w:szCs w:val="22"/>
        </w:rPr>
      </w:pPr>
      <w:hyperlink w:anchor="_Toc26368337" w:history="1"/>
      <w:r w:rsidR="00305BF4" w:rsidRPr="00CD476A">
        <w:rPr>
          <w:rStyle w:val="Hyperlink"/>
          <w:noProof/>
        </w:rPr>
        <w:t>8.1.7.2</w:t>
      </w:r>
      <w:r w:rsidR="00305BF4">
        <w:rPr>
          <w:rFonts w:asciiTheme="minorHAnsi" w:eastAsiaTheme="minorEastAsia" w:hAnsiTheme="minorHAnsi" w:cstheme="minorBidi"/>
          <w:noProof/>
          <w:sz w:val="22"/>
          <w:szCs w:val="22"/>
        </w:rPr>
        <w:tab/>
      </w:r>
      <w:r w:rsidR="00305BF4" w:rsidRPr="00CD476A">
        <w:rPr>
          <w:rStyle w:val="Hyperlink"/>
          <w:noProof/>
        </w:rPr>
        <w:t>LIN Bus “&lt;Bus Name&gt;”</w:t>
      </w:r>
      <w:r w:rsidR="00305BF4">
        <w:rPr>
          <w:noProof/>
          <w:webHidden/>
        </w:rPr>
        <w:tab/>
      </w:r>
      <w:r w:rsidR="00305BF4">
        <w:rPr>
          <w:noProof/>
          <w:webHidden/>
        </w:rPr>
        <w:fldChar w:fldCharType="begin"/>
      </w:r>
      <w:r w:rsidR="00305BF4">
        <w:rPr>
          <w:noProof/>
          <w:webHidden/>
        </w:rPr>
        <w:instrText xml:space="preserve"> PAGEREF _Toc26368337 \h </w:instrText>
      </w:r>
      <w:r w:rsidR="00305BF4">
        <w:rPr>
          <w:noProof/>
          <w:webHidden/>
        </w:rPr>
      </w:r>
      <w:r w:rsidR="00305BF4">
        <w:rPr>
          <w:noProof/>
          <w:webHidden/>
        </w:rPr>
        <w:fldChar w:fldCharType="separate"/>
      </w:r>
      <w:r w:rsidR="00305BF4">
        <w:rPr>
          <w:noProof/>
          <w:webHidden/>
        </w:rPr>
        <w:t>39</w:t>
      </w:r>
      <w:r w:rsidR="00305BF4">
        <w:rPr>
          <w:noProof/>
          <w:webHidden/>
        </w:rPr>
        <w:fldChar w:fldCharType="end"/>
      </w:r>
    </w:p>
    <w:p w14:paraId="14D34DB0" w14:textId="77777777" w:rsidR="00305BF4" w:rsidRDefault="006A2E06" w:rsidP="00300356">
      <w:pPr>
        <w:pStyle w:val="TOC3"/>
        <w:rPr>
          <w:rFonts w:asciiTheme="minorHAnsi" w:eastAsiaTheme="minorEastAsia" w:hAnsiTheme="minorHAnsi" w:cstheme="minorBidi"/>
          <w:noProof/>
          <w:sz w:val="22"/>
          <w:szCs w:val="22"/>
        </w:rPr>
      </w:pPr>
      <w:hyperlink w:anchor="_Toc26368338" w:history="1"/>
      <w:r w:rsidR="00305BF4" w:rsidRPr="00CD476A">
        <w:rPr>
          <w:rStyle w:val="Hyperlink"/>
          <w:noProof/>
        </w:rPr>
        <w:t>8.1.8</w:t>
      </w:r>
      <w:r w:rsidR="00305BF4">
        <w:rPr>
          <w:rFonts w:asciiTheme="minorHAnsi" w:eastAsiaTheme="minorEastAsia" w:hAnsiTheme="minorHAnsi" w:cstheme="minorBidi"/>
          <w:noProof/>
          <w:sz w:val="22"/>
          <w:szCs w:val="22"/>
        </w:rPr>
        <w:tab/>
      </w:r>
      <w:r w:rsidR="00305BF4" w:rsidRPr="00CD476A">
        <w:rPr>
          <w:rStyle w:val="Hyperlink"/>
          <w:noProof/>
        </w:rPr>
        <w:t>Encoding Types</w:t>
      </w:r>
      <w:r w:rsidR="00305BF4">
        <w:rPr>
          <w:noProof/>
          <w:webHidden/>
        </w:rPr>
        <w:tab/>
      </w:r>
      <w:r w:rsidR="00305BF4">
        <w:rPr>
          <w:noProof/>
          <w:webHidden/>
        </w:rPr>
        <w:fldChar w:fldCharType="begin"/>
      </w:r>
      <w:r w:rsidR="00305BF4">
        <w:rPr>
          <w:noProof/>
          <w:webHidden/>
        </w:rPr>
        <w:instrText xml:space="preserve"> PAGEREF _Toc26368338 \h </w:instrText>
      </w:r>
      <w:r w:rsidR="00305BF4">
        <w:rPr>
          <w:noProof/>
          <w:webHidden/>
        </w:rPr>
      </w:r>
      <w:r w:rsidR="00305BF4">
        <w:rPr>
          <w:noProof/>
          <w:webHidden/>
        </w:rPr>
        <w:fldChar w:fldCharType="separate"/>
      </w:r>
      <w:r w:rsidR="00305BF4">
        <w:rPr>
          <w:noProof/>
          <w:webHidden/>
        </w:rPr>
        <w:t>39</w:t>
      </w:r>
      <w:r w:rsidR="00305BF4">
        <w:rPr>
          <w:noProof/>
          <w:webHidden/>
        </w:rPr>
        <w:fldChar w:fldCharType="end"/>
      </w:r>
    </w:p>
    <w:p w14:paraId="09581303" w14:textId="77777777" w:rsidR="00305BF4" w:rsidRPr="0008696C" w:rsidRDefault="00305BF4" w:rsidP="00300356">
      <w:pPr>
        <w:pStyle w:val="BlockText"/>
        <w:ind w:left="0" w:right="0" w:firstLine="0"/>
        <w:rPr>
          <w:rFonts w:ascii="Arial" w:hAnsi="Arial"/>
        </w:rPr>
      </w:pPr>
      <w:r w:rsidRPr="009E3B7C">
        <w:rPr>
          <w:rFonts w:cs="Arial"/>
        </w:rPr>
        <w:fldChar w:fldCharType="end"/>
      </w:r>
    </w:p>
    <w:p w14:paraId="12DE04CD" w14:textId="77777777" w:rsidR="00305BF4" w:rsidRPr="0008696C" w:rsidRDefault="00305BF4" w:rsidP="00300356">
      <w:pPr>
        <w:rPr>
          <w:b/>
        </w:rPr>
      </w:pPr>
      <w:bookmarkStart w:id="3" w:name="_Toc423619081"/>
      <w:r w:rsidRPr="0008696C">
        <w:rPr>
          <w:b/>
        </w:rPr>
        <w:t>List of Figures</w:t>
      </w:r>
      <w:bookmarkEnd w:id="3"/>
    </w:p>
    <w:p w14:paraId="6A6AF47A" w14:textId="77777777" w:rsidR="00305BF4" w:rsidRPr="006C597B" w:rsidRDefault="00305BF4" w:rsidP="00300356">
      <w:pPr>
        <w:pStyle w:val="TOC2"/>
        <w:rPr>
          <w:rStyle w:val="Hyperlink"/>
          <w:color w:val="auto"/>
        </w:rPr>
      </w:pPr>
    </w:p>
    <w:p w14:paraId="2431DB84" w14:textId="77777777" w:rsidR="00305BF4" w:rsidRDefault="00305BF4" w:rsidP="00300356">
      <w:pPr>
        <w:pStyle w:val="TableofFigures"/>
        <w:tabs>
          <w:tab w:val="right" w:leader="dot" w:pos="9350"/>
        </w:tabs>
        <w:rPr>
          <w:rFonts w:asciiTheme="minorHAnsi" w:eastAsiaTheme="minorEastAsia" w:hAnsiTheme="minorHAnsi" w:cstheme="minorBidi"/>
          <w:noProof/>
          <w:sz w:val="22"/>
          <w:szCs w:val="22"/>
        </w:rPr>
      </w:pPr>
      <w:r w:rsidRPr="006C597B">
        <w:rPr>
          <w:rStyle w:val="Hyperlink"/>
          <w:color w:val="auto"/>
          <w:u w:val="none"/>
        </w:rPr>
        <w:fldChar w:fldCharType="begin"/>
      </w:r>
      <w:r w:rsidRPr="006C597B">
        <w:rPr>
          <w:rStyle w:val="Hyperlink"/>
          <w:color w:val="auto"/>
          <w:u w:val="none"/>
        </w:rPr>
        <w:instrText xml:space="preserve"> TOC \h \z \c "Figure" </w:instrText>
      </w:r>
      <w:r w:rsidRPr="006C597B">
        <w:rPr>
          <w:rStyle w:val="Hyperlink"/>
          <w:color w:val="auto"/>
          <w:u w:val="none"/>
        </w:rPr>
        <w:fldChar w:fldCharType="separate"/>
      </w:r>
      <w:hyperlink w:anchor="_Toc26275691" w:history="1"/>
      <w:r w:rsidRPr="00937439">
        <w:rPr>
          <w:rStyle w:val="Hyperlink"/>
          <w:noProof/>
        </w:rPr>
        <w:t xml:space="preserve">Figure 1: </w:t>
      </w:r>
      <w:r>
        <w:rPr>
          <w:noProof/>
          <w:webHidden/>
        </w:rPr>
        <w:tab/>
      </w:r>
      <w:r>
        <w:rPr>
          <w:noProof/>
          <w:webHidden/>
        </w:rPr>
        <w:fldChar w:fldCharType="begin"/>
      </w:r>
      <w:r>
        <w:rPr>
          <w:noProof/>
          <w:webHidden/>
        </w:rPr>
        <w:instrText xml:space="preserve"> PAGEREF _Toc26275691 \h </w:instrText>
      </w:r>
      <w:r>
        <w:rPr>
          <w:noProof/>
          <w:webHidden/>
        </w:rPr>
      </w:r>
      <w:r>
        <w:rPr>
          <w:noProof/>
          <w:webHidden/>
        </w:rPr>
        <w:fldChar w:fldCharType="separate"/>
      </w:r>
      <w:r>
        <w:rPr>
          <w:noProof/>
          <w:webHidden/>
        </w:rPr>
        <w:t>21</w:t>
      </w:r>
      <w:r>
        <w:rPr>
          <w:noProof/>
          <w:webHidden/>
        </w:rPr>
        <w:fldChar w:fldCharType="end"/>
      </w:r>
    </w:p>
    <w:p w14:paraId="27BF1FB6" w14:textId="77777777" w:rsidR="00305BF4" w:rsidRDefault="006A2E06" w:rsidP="00300356">
      <w:pPr>
        <w:pStyle w:val="TableofFigures"/>
        <w:tabs>
          <w:tab w:val="right" w:leader="dot" w:pos="9350"/>
        </w:tabs>
        <w:rPr>
          <w:rFonts w:asciiTheme="minorHAnsi" w:eastAsiaTheme="minorEastAsia" w:hAnsiTheme="minorHAnsi" w:cstheme="minorBidi"/>
          <w:noProof/>
          <w:sz w:val="22"/>
          <w:szCs w:val="22"/>
        </w:rPr>
      </w:pPr>
      <w:hyperlink w:anchor="_Toc26275692" w:history="1"/>
      <w:r w:rsidR="00305BF4" w:rsidRPr="00937439">
        <w:rPr>
          <w:rStyle w:val="Hyperlink"/>
          <w:noProof/>
        </w:rPr>
        <w:t xml:space="preserve">Figure 2: </w:t>
      </w:r>
      <w:bookmarkStart w:id="4" w:name="_d41d8cd98f00b204e9800998ecf8427e"/>
      <w:bookmarkEnd w:id="4"/>
      <w:r w:rsidR="00305BF4">
        <w:rPr>
          <w:noProof/>
          <w:webHidden/>
        </w:rPr>
        <w:tab/>
      </w:r>
      <w:r w:rsidR="00305BF4">
        <w:rPr>
          <w:noProof/>
          <w:webHidden/>
        </w:rPr>
        <w:fldChar w:fldCharType="begin"/>
      </w:r>
      <w:r w:rsidR="00305BF4">
        <w:rPr>
          <w:noProof/>
          <w:webHidden/>
        </w:rPr>
        <w:instrText xml:space="preserve"> PAGEREF _Toc26275692 \h </w:instrText>
      </w:r>
      <w:r w:rsidR="00305BF4">
        <w:rPr>
          <w:noProof/>
          <w:webHidden/>
        </w:rPr>
      </w:r>
      <w:r w:rsidR="00305BF4">
        <w:rPr>
          <w:noProof/>
          <w:webHidden/>
        </w:rPr>
        <w:fldChar w:fldCharType="separate"/>
      </w:r>
      <w:r w:rsidR="00305BF4">
        <w:rPr>
          <w:noProof/>
          <w:webHidden/>
        </w:rPr>
        <w:t>24</w:t>
      </w:r>
      <w:r w:rsidR="00305BF4">
        <w:rPr>
          <w:noProof/>
          <w:webHidden/>
        </w:rPr>
        <w:fldChar w:fldCharType="end"/>
      </w:r>
    </w:p>
    <w:p w14:paraId="6A304AE7" w14:textId="77777777" w:rsidR="00305BF4" w:rsidRDefault="006A2E06" w:rsidP="00300356">
      <w:pPr>
        <w:pStyle w:val="TableofFigures"/>
        <w:tabs>
          <w:tab w:val="right" w:leader="dot" w:pos="9350"/>
        </w:tabs>
        <w:rPr>
          <w:rFonts w:asciiTheme="minorHAnsi" w:eastAsiaTheme="minorEastAsia" w:hAnsiTheme="minorHAnsi" w:cstheme="minorBidi"/>
          <w:noProof/>
          <w:sz w:val="22"/>
          <w:szCs w:val="22"/>
        </w:rPr>
      </w:pPr>
      <w:hyperlink w:anchor="_Toc26275693" w:history="1"/>
      <w:r w:rsidR="00305BF4" w:rsidRPr="00937439">
        <w:rPr>
          <w:rStyle w:val="Hyperlink"/>
          <w:noProof/>
        </w:rPr>
        <w:t xml:space="preserve">Figure 3: </w:t>
      </w:r>
      <w:r w:rsidR="00305BF4">
        <w:rPr>
          <w:noProof/>
          <w:webHidden/>
        </w:rPr>
        <w:tab/>
      </w:r>
      <w:r w:rsidR="00305BF4">
        <w:rPr>
          <w:noProof/>
          <w:webHidden/>
        </w:rPr>
        <w:fldChar w:fldCharType="begin"/>
      </w:r>
      <w:r w:rsidR="00305BF4">
        <w:rPr>
          <w:noProof/>
          <w:webHidden/>
        </w:rPr>
        <w:instrText xml:space="preserve"> PAGEREF _Toc26275693 \h </w:instrText>
      </w:r>
      <w:r w:rsidR="00305BF4">
        <w:rPr>
          <w:noProof/>
          <w:webHidden/>
        </w:rPr>
      </w:r>
      <w:r w:rsidR="00305BF4">
        <w:rPr>
          <w:noProof/>
          <w:webHidden/>
        </w:rPr>
        <w:fldChar w:fldCharType="separate"/>
      </w:r>
      <w:r w:rsidR="00305BF4">
        <w:rPr>
          <w:noProof/>
          <w:webHidden/>
        </w:rPr>
        <w:t>30</w:t>
      </w:r>
      <w:r w:rsidR="00305BF4">
        <w:rPr>
          <w:noProof/>
          <w:webHidden/>
        </w:rPr>
        <w:fldChar w:fldCharType="end"/>
      </w:r>
    </w:p>
    <w:p w14:paraId="59B66C30" w14:textId="77777777" w:rsidR="00305BF4" w:rsidRPr="006C597B" w:rsidRDefault="00305BF4" w:rsidP="00300356">
      <w:pPr>
        <w:pStyle w:val="TOC2"/>
        <w:rPr>
          <w:rStyle w:val="Hyperlink"/>
          <w:color w:val="auto"/>
          <w:u w:val="none"/>
        </w:rPr>
      </w:pPr>
      <w:r w:rsidRPr="006C597B">
        <w:rPr>
          <w:rStyle w:val="Hyperlink"/>
          <w:color w:val="auto"/>
          <w:u w:val="none"/>
        </w:rPr>
        <w:fldChar w:fldCharType="end"/>
      </w:r>
    </w:p>
    <w:p w14:paraId="46615956" w14:textId="77777777" w:rsidR="00305BF4" w:rsidRPr="0008696C" w:rsidRDefault="00305BF4" w:rsidP="00300356">
      <w:pPr>
        <w:rPr>
          <w:b/>
        </w:rPr>
      </w:pPr>
      <w:bookmarkStart w:id="5" w:name="_Toc423619082"/>
      <w:r w:rsidRPr="0008696C">
        <w:rPr>
          <w:b/>
        </w:rPr>
        <w:t>List of Tables</w:t>
      </w:r>
      <w:bookmarkEnd w:id="5"/>
    </w:p>
    <w:p w14:paraId="1FAD014D" w14:textId="77777777" w:rsidR="00305BF4" w:rsidRPr="00E2703A" w:rsidRDefault="00305BF4" w:rsidP="00300356">
      <w:pPr>
        <w:pStyle w:val="TOC2"/>
        <w:rPr>
          <w:rStyle w:val="Hyperlink"/>
          <w:color w:val="auto"/>
        </w:rPr>
      </w:pPr>
    </w:p>
    <w:p w14:paraId="4B179E45" w14:textId="77777777" w:rsidR="00305BF4" w:rsidRDefault="00305BF4" w:rsidP="00300356">
      <w:pPr>
        <w:pStyle w:val="TableofFigures"/>
        <w:tabs>
          <w:tab w:val="right" w:leader="dot" w:pos="9350"/>
        </w:tabs>
        <w:rPr>
          <w:rFonts w:asciiTheme="minorHAnsi" w:eastAsiaTheme="minorEastAsia" w:hAnsiTheme="minorHAnsi" w:cstheme="minorBidi"/>
          <w:noProof/>
          <w:sz w:val="22"/>
          <w:szCs w:val="22"/>
        </w:rPr>
      </w:pPr>
      <w:r w:rsidRPr="00E2703A">
        <w:rPr>
          <w:rStyle w:val="Hyperlink"/>
          <w:rFonts w:cs="Arial"/>
          <w:noProof/>
          <w:color w:val="auto"/>
        </w:rPr>
        <w:fldChar w:fldCharType="begin"/>
      </w:r>
      <w:r w:rsidRPr="00E2703A">
        <w:rPr>
          <w:rStyle w:val="Hyperlink"/>
          <w:rFonts w:cs="Arial"/>
          <w:noProof/>
          <w:color w:val="auto"/>
        </w:rPr>
        <w:instrText xml:space="preserve"> TOC \h \z \c "Table" </w:instrText>
      </w:r>
      <w:r w:rsidRPr="00E2703A">
        <w:rPr>
          <w:rStyle w:val="Hyperlink"/>
          <w:rFonts w:cs="Arial"/>
          <w:noProof/>
          <w:color w:val="auto"/>
        </w:rPr>
        <w:fldChar w:fldCharType="separate"/>
      </w:r>
      <w:hyperlink w:anchor="_Toc26275694" w:history="1"/>
      <w:r w:rsidRPr="009E7766">
        <w:rPr>
          <w:rStyle w:val="Hyperlink"/>
          <w:noProof/>
        </w:rPr>
        <w:t>Table 1</w:t>
      </w:r>
      <w:r w:rsidRPr="009E7766">
        <w:rPr>
          <w:rStyle w:val="Hyperlink"/>
          <w:noProof/>
        </w:rPr>
        <w:noBreakHyphen/>
        <w:t>1: Electrical Architecture(s) referenced in this document</w:t>
      </w:r>
      <w:r>
        <w:rPr>
          <w:noProof/>
          <w:webHidden/>
        </w:rPr>
        <w:tab/>
      </w:r>
      <w:r>
        <w:rPr>
          <w:noProof/>
          <w:webHidden/>
        </w:rPr>
        <w:fldChar w:fldCharType="begin"/>
      </w:r>
      <w:r>
        <w:rPr>
          <w:noProof/>
          <w:webHidden/>
        </w:rPr>
        <w:instrText xml:space="preserve"> PAGEREF _Toc26275694 \h </w:instrText>
      </w:r>
      <w:r>
        <w:rPr>
          <w:noProof/>
          <w:webHidden/>
        </w:rPr>
      </w:r>
      <w:r>
        <w:rPr>
          <w:noProof/>
          <w:webHidden/>
        </w:rPr>
        <w:fldChar w:fldCharType="separate"/>
      </w:r>
      <w:r>
        <w:rPr>
          <w:noProof/>
          <w:webHidden/>
        </w:rPr>
        <w:t>6</w:t>
      </w:r>
      <w:r>
        <w:rPr>
          <w:noProof/>
          <w:webHidden/>
        </w:rPr>
        <w:fldChar w:fldCharType="end"/>
      </w:r>
    </w:p>
    <w:p w14:paraId="641F98DA" w14:textId="77777777" w:rsidR="00305BF4" w:rsidRDefault="006A2E06" w:rsidP="00300356">
      <w:pPr>
        <w:pStyle w:val="TableofFigures"/>
        <w:tabs>
          <w:tab w:val="right" w:leader="dot" w:pos="9350"/>
        </w:tabs>
        <w:rPr>
          <w:rFonts w:asciiTheme="minorHAnsi" w:eastAsiaTheme="minorEastAsia" w:hAnsiTheme="minorHAnsi" w:cstheme="minorBidi"/>
          <w:noProof/>
          <w:sz w:val="22"/>
          <w:szCs w:val="22"/>
        </w:rPr>
      </w:pPr>
      <w:hyperlink w:anchor="_Toc26275695" w:history="1"/>
      <w:r w:rsidR="00305BF4" w:rsidRPr="009E7766">
        <w:rPr>
          <w:rStyle w:val="Hyperlink"/>
          <w:noProof/>
        </w:rPr>
        <w:t>Table 1</w:t>
      </w:r>
      <w:r w:rsidR="00305BF4" w:rsidRPr="009E7766">
        <w:rPr>
          <w:rStyle w:val="Hyperlink"/>
          <w:noProof/>
        </w:rPr>
        <w:noBreakHyphen/>
        <w:t>2: Functions referenced in this document</w:t>
      </w:r>
      <w:r w:rsidR="00305BF4">
        <w:rPr>
          <w:noProof/>
          <w:webHidden/>
        </w:rPr>
        <w:tab/>
      </w:r>
      <w:r w:rsidR="00305BF4">
        <w:rPr>
          <w:noProof/>
          <w:webHidden/>
        </w:rPr>
        <w:fldChar w:fldCharType="begin"/>
      </w:r>
      <w:r w:rsidR="00305BF4">
        <w:rPr>
          <w:noProof/>
          <w:webHidden/>
        </w:rPr>
        <w:instrText xml:space="preserve"> PAGEREF _Toc26275695 \h </w:instrText>
      </w:r>
      <w:r w:rsidR="00305BF4">
        <w:rPr>
          <w:noProof/>
          <w:webHidden/>
        </w:rPr>
      </w:r>
      <w:r w:rsidR="00305BF4">
        <w:rPr>
          <w:noProof/>
          <w:webHidden/>
        </w:rPr>
        <w:fldChar w:fldCharType="separate"/>
      </w:r>
      <w:r w:rsidR="00305BF4">
        <w:rPr>
          <w:noProof/>
          <w:webHidden/>
        </w:rPr>
        <w:t>6</w:t>
      </w:r>
      <w:r w:rsidR="00305BF4">
        <w:rPr>
          <w:noProof/>
          <w:webHidden/>
        </w:rPr>
        <w:fldChar w:fldCharType="end"/>
      </w:r>
    </w:p>
    <w:p w14:paraId="2B37D098" w14:textId="77777777" w:rsidR="00305BF4" w:rsidRDefault="006A2E06" w:rsidP="00300356">
      <w:pPr>
        <w:pStyle w:val="TableofFigures"/>
        <w:tabs>
          <w:tab w:val="right" w:leader="dot" w:pos="9350"/>
        </w:tabs>
        <w:rPr>
          <w:rFonts w:asciiTheme="minorHAnsi" w:eastAsiaTheme="minorEastAsia" w:hAnsiTheme="minorHAnsi" w:cstheme="minorBidi"/>
          <w:noProof/>
          <w:sz w:val="22"/>
          <w:szCs w:val="22"/>
        </w:rPr>
      </w:pPr>
      <w:hyperlink w:anchor="_Toc26275696" w:history="1"/>
      <w:r w:rsidR="00305BF4" w:rsidRPr="009E7766">
        <w:rPr>
          <w:rStyle w:val="Hyperlink"/>
          <w:noProof/>
        </w:rPr>
        <w:t>Table 2</w:t>
      </w:r>
      <w:r w:rsidR="00305BF4" w:rsidRPr="009E7766">
        <w:rPr>
          <w:rStyle w:val="Hyperlink"/>
          <w:noProof/>
        </w:rPr>
        <w:noBreakHyphen/>
        <w:t>1: Ford Internal Documents</w:t>
      </w:r>
      <w:r w:rsidR="00305BF4">
        <w:rPr>
          <w:noProof/>
          <w:webHidden/>
        </w:rPr>
        <w:tab/>
      </w:r>
      <w:r w:rsidR="00305BF4">
        <w:rPr>
          <w:noProof/>
          <w:webHidden/>
        </w:rPr>
        <w:fldChar w:fldCharType="begin"/>
      </w:r>
      <w:r w:rsidR="00305BF4">
        <w:rPr>
          <w:noProof/>
          <w:webHidden/>
        </w:rPr>
        <w:instrText xml:space="preserve"> PAGEREF _Toc26275696 \h </w:instrText>
      </w:r>
      <w:r w:rsidR="00305BF4">
        <w:rPr>
          <w:noProof/>
          <w:webHidden/>
        </w:rPr>
      </w:r>
      <w:r w:rsidR="00305BF4">
        <w:rPr>
          <w:noProof/>
          <w:webHidden/>
        </w:rPr>
        <w:fldChar w:fldCharType="separate"/>
      </w:r>
      <w:r w:rsidR="00305BF4">
        <w:rPr>
          <w:noProof/>
          <w:webHidden/>
        </w:rPr>
        <w:t>10</w:t>
      </w:r>
      <w:r w:rsidR="00305BF4">
        <w:rPr>
          <w:noProof/>
          <w:webHidden/>
        </w:rPr>
        <w:fldChar w:fldCharType="end"/>
      </w:r>
    </w:p>
    <w:p w14:paraId="174A1231" w14:textId="77777777" w:rsidR="00305BF4" w:rsidRDefault="006A2E06" w:rsidP="00300356">
      <w:pPr>
        <w:pStyle w:val="TableofFigures"/>
        <w:tabs>
          <w:tab w:val="right" w:leader="dot" w:pos="9350"/>
        </w:tabs>
        <w:rPr>
          <w:rFonts w:asciiTheme="minorHAnsi" w:eastAsiaTheme="minorEastAsia" w:hAnsiTheme="minorHAnsi" w:cstheme="minorBidi"/>
          <w:noProof/>
          <w:sz w:val="22"/>
          <w:szCs w:val="22"/>
        </w:rPr>
      </w:pPr>
      <w:hyperlink w:anchor="_Toc26275697" w:history="1"/>
      <w:r w:rsidR="00305BF4" w:rsidRPr="009E7766">
        <w:rPr>
          <w:rStyle w:val="Hyperlink"/>
          <w:noProof/>
        </w:rPr>
        <w:t>Table 2</w:t>
      </w:r>
      <w:r w:rsidR="00305BF4" w:rsidRPr="009E7766">
        <w:rPr>
          <w:rStyle w:val="Hyperlink"/>
          <w:noProof/>
        </w:rPr>
        <w:noBreakHyphen/>
        <w:t xml:space="preserve">2: Ford Internal Documents </w:t>
      </w:r>
      <w:r w:rsidR="00305BF4" w:rsidRPr="009E7766">
        <w:rPr>
          <w:rStyle w:val="Hyperlink"/>
          <w:i/>
          <w:noProof/>
        </w:rPr>
        <w:t>(not specified in SysML model)</w:t>
      </w:r>
      <w:r w:rsidR="00305BF4">
        <w:rPr>
          <w:noProof/>
          <w:webHidden/>
        </w:rPr>
        <w:tab/>
      </w:r>
      <w:r w:rsidR="00305BF4">
        <w:rPr>
          <w:noProof/>
          <w:webHidden/>
        </w:rPr>
        <w:fldChar w:fldCharType="begin"/>
      </w:r>
      <w:r w:rsidR="00305BF4">
        <w:rPr>
          <w:noProof/>
          <w:webHidden/>
        </w:rPr>
        <w:instrText xml:space="preserve"> PAGEREF _Toc26275697 \h </w:instrText>
      </w:r>
      <w:r w:rsidR="00305BF4">
        <w:rPr>
          <w:noProof/>
          <w:webHidden/>
        </w:rPr>
      </w:r>
      <w:r w:rsidR="00305BF4">
        <w:rPr>
          <w:noProof/>
          <w:webHidden/>
        </w:rPr>
        <w:fldChar w:fldCharType="separate"/>
      </w:r>
      <w:r w:rsidR="00305BF4">
        <w:rPr>
          <w:noProof/>
          <w:webHidden/>
        </w:rPr>
        <w:t>11</w:t>
      </w:r>
      <w:r w:rsidR="00305BF4">
        <w:rPr>
          <w:noProof/>
          <w:webHidden/>
        </w:rPr>
        <w:fldChar w:fldCharType="end"/>
      </w:r>
    </w:p>
    <w:p w14:paraId="0FA89368" w14:textId="77777777" w:rsidR="00305BF4" w:rsidRDefault="006A2E06" w:rsidP="00300356">
      <w:pPr>
        <w:pStyle w:val="TableofFigures"/>
        <w:tabs>
          <w:tab w:val="right" w:leader="dot" w:pos="9350"/>
        </w:tabs>
        <w:rPr>
          <w:rFonts w:asciiTheme="minorHAnsi" w:eastAsiaTheme="minorEastAsia" w:hAnsiTheme="minorHAnsi" w:cstheme="minorBidi"/>
          <w:noProof/>
          <w:sz w:val="22"/>
          <w:szCs w:val="22"/>
        </w:rPr>
      </w:pPr>
      <w:hyperlink w:anchor="_Toc26275698" w:history="1"/>
      <w:r w:rsidR="00305BF4" w:rsidRPr="009E7766">
        <w:rPr>
          <w:rStyle w:val="Hyperlink"/>
          <w:noProof/>
        </w:rPr>
        <w:t>Table 2</w:t>
      </w:r>
      <w:r w:rsidR="00305BF4" w:rsidRPr="009E7766">
        <w:rPr>
          <w:rStyle w:val="Hyperlink"/>
          <w:noProof/>
        </w:rPr>
        <w:noBreakHyphen/>
        <w:t>3: External Documents and Publications</w:t>
      </w:r>
      <w:r w:rsidR="00305BF4">
        <w:rPr>
          <w:noProof/>
          <w:webHidden/>
        </w:rPr>
        <w:tab/>
      </w:r>
      <w:r w:rsidR="00305BF4">
        <w:rPr>
          <w:noProof/>
          <w:webHidden/>
        </w:rPr>
        <w:fldChar w:fldCharType="begin"/>
      </w:r>
      <w:r w:rsidR="00305BF4">
        <w:rPr>
          <w:noProof/>
          <w:webHidden/>
        </w:rPr>
        <w:instrText xml:space="preserve"> PAGEREF _Toc26275698 \h </w:instrText>
      </w:r>
      <w:r w:rsidR="00305BF4">
        <w:rPr>
          <w:noProof/>
          <w:webHidden/>
        </w:rPr>
      </w:r>
      <w:r w:rsidR="00305BF4">
        <w:rPr>
          <w:noProof/>
          <w:webHidden/>
        </w:rPr>
        <w:fldChar w:fldCharType="separate"/>
      </w:r>
      <w:r w:rsidR="00305BF4">
        <w:rPr>
          <w:noProof/>
          <w:webHidden/>
        </w:rPr>
        <w:t>11</w:t>
      </w:r>
      <w:r w:rsidR="00305BF4">
        <w:rPr>
          <w:noProof/>
          <w:webHidden/>
        </w:rPr>
        <w:fldChar w:fldCharType="end"/>
      </w:r>
    </w:p>
    <w:p w14:paraId="512BB9B2" w14:textId="77777777" w:rsidR="00305BF4" w:rsidRDefault="006A2E06" w:rsidP="00300356">
      <w:pPr>
        <w:pStyle w:val="TableofFigures"/>
        <w:tabs>
          <w:tab w:val="right" w:leader="dot" w:pos="9350"/>
        </w:tabs>
        <w:rPr>
          <w:rFonts w:asciiTheme="minorHAnsi" w:eastAsiaTheme="minorEastAsia" w:hAnsiTheme="minorHAnsi" w:cstheme="minorBidi"/>
          <w:noProof/>
          <w:sz w:val="22"/>
          <w:szCs w:val="22"/>
        </w:rPr>
      </w:pPr>
      <w:hyperlink w:anchor="_Toc26275699" w:history="1"/>
      <w:r w:rsidR="00305BF4" w:rsidRPr="009E7766">
        <w:rPr>
          <w:rStyle w:val="Hyperlink"/>
          <w:noProof/>
        </w:rPr>
        <w:t>Table 2</w:t>
      </w:r>
      <w:r w:rsidR="00305BF4" w:rsidRPr="009E7766">
        <w:rPr>
          <w:rStyle w:val="Hyperlink"/>
          <w:noProof/>
        </w:rPr>
        <w:noBreakHyphen/>
        <w:t xml:space="preserve">4: External Documents and Publications </w:t>
      </w:r>
      <w:r w:rsidR="00305BF4" w:rsidRPr="009E7766">
        <w:rPr>
          <w:rStyle w:val="Hyperlink"/>
          <w:i/>
          <w:noProof/>
        </w:rPr>
        <w:t>(not specified in SysML model)</w:t>
      </w:r>
      <w:r w:rsidR="00305BF4">
        <w:rPr>
          <w:noProof/>
          <w:webHidden/>
        </w:rPr>
        <w:tab/>
      </w:r>
      <w:r w:rsidR="00305BF4">
        <w:rPr>
          <w:noProof/>
          <w:webHidden/>
        </w:rPr>
        <w:fldChar w:fldCharType="begin"/>
      </w:r>
      <w:r w:rsidR="00305BF4">
        <w:rPr>
          <w:noProof/>
          <w:webHidden/>
        </w:rPr>
        <w:instrText xml:space="preserve"> PAGEREF _Toc26275699 \h </w:instrText>
      </w:r>
      <w:r w:rsidR="00305BF4">
        <w:rPr>
          <w:noProof/>
          <w:webHidden/>
        </w:rPr>
      </w:r>
      <w:r w:rsidR="00305BF4">
        <w:rPr>
          <w:noProof/>
          <w:webHidden/>
        </w:rPr>
        <w:fldChar w:fldCharType="separate"/>
      </w:r>
      <w:r w:rsidR="00305BF4">
        <w:rPr>
          <w:noProof/>
          <w:webHidden/>
        </w:rPr>
        <w:t>11</w:t>
      </w:r>
      <w:r w:rsidR="00305BF4">
        <w:rPr>
          <w:noProof/>
          <w:webHidden/>
        </w:rPr>
        <w:fldChar w:fldCharType="end"/>
      </w:r>
    </w:p>
    <w:p w14:paraId="157FD55B" w14:textId="77777777" w:rsidR="00305BF4" w:rsidRDefault="006A2E06" w:rsidP="00300356">
      <w:pPr>
        <w:pStyle w:val="TableofFigures"/>
        <w:tabs>
          <w:tab w:val="right" w:leader="dot" w:pos="9350"/>
        </w:tabs>
        <w:rPr>
          <w:rFonts w:asciiTheme="minorHAnsi" w:eastAsiaTheme="minorEastAsia" w:hAnsiTheme="minorHAnsi" w:cstheme="minorBidi"/>
          <w:noProof/>
          <w:sz w:val="22"/>
          <w:szCs w:val="22"/>
        </w:rPr>
      </w:pPr>
      <w:hyperlink w:anchor="_Toc26275700" w:history="1"/>
      <w:r w:rsidR="00305BF4" w:rsidRPr="009E7766">
        <w:rPr>
          <w:rStyle w:val="Hyperlink"/>
          <w:noProof/>
        </w:rPr>
        <w:t>Table 2</w:t>
      </w:r>
      <w:r w:rsidR="00305BF4" w:rsidRPr="009E7766">
        <w:rPr>
          <w:rStyle w:val="Hyperlink"/>
          <w:noProof/>
        </w:rPr>
        <w:noBreakHyphen/>
        <w:t>5: Definitions Used In This Document</w:t>
      </w:r>
      <w:r w:rsidR="00305BF4">
        <w:rPr>
          <w:noProof/>
          <w:webHidden/>
        </w:rPr>
        <w:tab/>
      </w:r>
      <w:r w:rsidR="00305BF4">
        <w:rPr>
          <w:noProof/>
          <w:webHidden/>
        </w:rPr>
        <w:fldChar w:fldCharType="begin"/>
      </w:r>
      <w:r w:rsidR="00305BF4">
        <w:rPr>
          <w:noProof/>
          <w:webHidden/>
        </w:rPr>
        <w:instrText xml:space="preserve"> PAGEREF _Toc26275700 \h </w:instrText>
      </w:r>
      <w:r w:rsidR="00305BF4">
        <w:rPr>
          <w:noProof/>
          <w:webHidden/>
        </w:rPr>
      </w:r>
      <w:r w:rsidR="00305BF4">
        <w:rPr>
          <w:noProof/>
          <w:webHidden/>
        </w:rPr>
        <w:fldChar w:fldCharType="separate"/>
      </w:r>
      <w:r w:rsidR="00305BF4">
        <w:rPr>
          <w:noProof/>
          <w:webHidden/>
        </w:rPr>
        <w:t>12</w:t>
      </w:r>
      <w:r w:rsidR="00305BF4">
        <w:rPr>
          <w:noProof/>
          <w:webHidden/>
        </w:rPr>
        <w:fldChar w:fldCharType="end"/>
      </w:r>
    </w:p>
    <w:p w14:paraId="6428C8EA" w14:textId="77777777" w:rsidR="00305BF4" w:rsidRDefault="006A2E06" w:rsidP="00300356">
      <w:pPr>
        <w:pStyle w:val="TableofFigures"/>
        <w:tabs>
          <w:tab w:val="right" w:leader="dot" w:pos="9350"/>
        </w:tabs>
        <w:rPr>
          <w:rFonts w:asciiTheme="minorHAnsi" w:eastAsiaTheme="minorEastAsia" w:hAnsiTheme="minorHAnsi" w:cstheme="minorBidi"/>
          <w:noProof/>
          <w:sz w:val="22"/>
          <w:szCs w:val="22"/>
        </w:rPr>
      </w:pPr>
      <w:hyperlink w:anchor="_Toc26275701" w:history="1"/>
      <w:r w:rsidR="00305BF4" w:rsidRPr="009E7766">
        <w:rPr>
          <w:rStyle w:val="Hyperlink"/>
          <w:noProof/>
        </w:rPr>
        <w:t>Table 2</w:t>
      </w:r>
      <w:r w:rsidR="00305BF4" w:rsidRPr="009E7766">
        <w:rPr>
          <w:rStyle w:val="Hyperlink"/>
          <w:noProof/>
        </w:rPr>
        <w:noBreakHyphen/>
        <w:t>6: Abbreviations used in this document</w:t>
      </w:r>
      <w:r w:rsidR="00305BF4">
        <w:rPr>
          <w:noProof/>
          <w:webHidden/>
        </w:rPr>
        <w:tab/>
      </w:r>
      <w:r w:rsidR="00305BF4">
        <w:rPr>
          <w:noProof/>
          <w:webHidden/>
        </w:rPr>
        <w:fldChar w:fldCharType="begin"/>
      </w:r>
      <w:r w:rsidR="00305BF4">
        <w:rPr>
          <w:noProof/>
          <w:webHidden/>
        </w:rPr>
        <w:instrText xml:space="preserve"> PAGEREF _Toc26275701 \h </w:instrText>
      </w:r>
      <w:r w:rsidR="00305BF4">
        <w:rPr>
          <w:noProof/>
          <w:webHidden/>
        </w:rPr>
      </w:r>
      <w:r w:rsidR="00305BF4">
        <w:rPr>
          <w:noProof/>
          <w:webHidden/>
        </w:rPr>
        <w:fldChar w:fldCharType="separate"/>
      </w:r>
      <w:r w:rsidR="00305BF4">
        <w:rPr>
          <w:noProof/>
          <w:webHidden/>
        </w:rPr>
        <w:t>12</w:t>
      </w:r>
      <w:r w:rsidR="00305BF4">
        <w:rPr>
          <w:noProof/>
          <w:webHidden/>
        </w:rPr>
        <w:fldChar w:fldCharType="end"/>
      </w:r>
    </w:p>
    <w:p w14:paraId="0BB0B671" w14:textId="77777777" w:rsidR="00305BF4" w:rsidRDefault="006A2E06" w:rsidP="00300356">
      <w:pPr>
        <w:pStyle w:val="TableofFigures"/>
        <w:tabs>
          <w:tab w:val="right" w:leader="dot" w:pos="9350"/>
        </w:tabs>
        <w:rPr>
          <w:rFonts w:asciiTheme="minorHAnsi" w:eastAsiaTheme="minorEastAsia" w:hAnsiTheme="minorHAnsi" w:cstheme="minorBidi"/>
          <w:noProof/>
          <w:sz w:val="22"/>
          <w:szCs w:val="22"/>
        </w:rPr>
      </w:pPr>
      <w:hyperlink w:anchor="_Toc26275702" w:history="1"/>
      <w:r w:rsidR="00305BF4" w:rsidRPr="009E7766">
        <w:rPr>
          <w:rStyle w:val="Hyperlink"/>
          <w:noProof/>
        </w:rPr>
        <w:t>Table 3</w:t>
      </w:r>
      <w:r w:rsidR="00305BF4" w:rsidRPr="009E7766">
        <w:rPr>
          <w:rStyle w:val="Hyperlink"/>
          <w:noProof/>
        </w:rPr>
        <w:noBreakHyphen/>
        <w:t>1: List of Functions</w:t>
      </w:r>
      <w:r w:rsidR="00305BF4">
        <w:rPr>
          <w:noProof/>
          <w:webHidden/>
        </w:rPr>
        <w:tab/>
      </w:r>
      <w:r w:rsidR="00305BF4">
        <w:rPr>
          <w:noProof/>
          <w:webHidden/>
        </w:rPr>
        <w:fldChar w:fldCharType="begin"/>
      </w:r>
      <w:r w:rsidR="00305BF4">
        <w:rPr>
          <w:noProof/>
          <w:webHidden/>
        </w:rPr>
        <w:instrText xml:space="preserve"> PAGEREF _Toc26275702 \h </w:instrText>
      </w:r>
      <w:r w:rsidR="00305BF4">
        <w:rPr>
          <w:noProof/>
          <w:webHidden/>
        </w:rPr>
      </w:r>
      <w:r w:rsidR="00305BF4">
        <w:rPr>
          <w:noProof/>
          <w:webHidden/>
        </w:rPr>
        <w:fldChar w:fldCharType="separate"/>
      </w:r>
      <w:r w:rsidR="00305BF4">
        <w:rPr>
          <w:noProof/>
          <w:webHidden/>
        </w:rPr>
        <w:t>15</w:t>
      </w:r>
      <w:r w:rsidR="00305BF4">
        <w:rPr>
          <w:noProof/>
          <w:webHidden/>
        </w:rPr>
        <w:fldChar w:fldCharType="end"/>
      </w:r>
    </w:p>
    <w:p w14:paraId="1553C314" w14:textId="77777777" w:rsidR="00305BF4" w:rsidRDefault="006A2E06" w:rsidP="00300356">
      <w:pPr>
        <w:pStyle w:val="TableofFigures"/>
        <w:tabs>
          <w:tab w:val="right" w:leader="dot" w:pos="9350"/>
        </w:tabs>
        <w:rPr>
          <w:rFonts w:asciiTheme="minorHAnsi" w:eastAsiaTheme="minorEastAsia" w:hAnsiTheme="minorHAnsi" w:cstheme="minorBidi"/>
          <w:noProof/>
          <w:sz w:val="22"/>
          <w:szCs w:val="22"/>
        </w:rPr>
      </w:pPr>
      <w:hyperlink w:anchor="_Toc26275703" w:history="1"/>
      <w:r w:rsidR="00305BF4" w:rsidRPr="009E7766">
        <w:rPr>
          <w:rStyle w:val="Hyperlink"/>
          <w:noProof/>
        </w:rPr>
        <w:t>Table 3</w:t>
      </w:r>
      <w:r w:rsidR="00305BF4" w:rsidRPr="009E7766">
        <w:rPr>
          <w:rStyle w:val="Hyperlink"/>
          <w:noProof/>
        </w:rPr>
        <w:noBreakHyphen/>
        <w:t xml:space="preserve">2: List of </w:t>
      </w:r>
      <w:r w:rsidR="00305BF4" w:rsidRPr="009E7766">
        <w:rPr>
          <w:rStyle w:val="Hyperlink"/>
          <w:noProof/>
        </w:rPr>
        <w:noBreakHyphen/>
      </w:r>
      <w:r w:rsidR="00305BF4" w:rsidRPr="009E7766">
        <w:rPr>
          <w:rStyle w:val="Hyperlink"/>
          <w:noProof/>
        </w:rPr>
        <w:noBreakHyphen/>
        <w:t xml:space="preserve"> Functions</w:t>
      </w:r>
      <w:r w:rsidR="00305BF4">
        <w:rPr>
          <w:noProof/>
          <w:webHidden/>
        </w:rPr>
        <w:tab/>
      </w:r>
      <w:r w:rsidR="00305BF4">
        <w:rPr>
          <w:noProof/>
          <w:webHidden/>
        </w:rPr>
        <w:fldChar w:fldCharType="begin"/>
      </w:r>
      <w:r w:rsidR="00305BF4">
        <w:rPr>
          <w:noProof/>
          <w:webHidden/>
        </w:rPr>
        <w:instrText xml:space="preserve"> PAGEREF _Toc26275703 \h </w:instrText>
      </w:r>
      <w:r w:rsidR="00305BF4">
        <w:rPr>
          <w:noProof/>
          <w:webHidden/>
        </w:rPr>
      </w:r>
      <w:r w:rsidR="00305BF4">
        <w:rPr>
          <w:noProof/>
          <w:webHidden/>
        </w:rPr>
        <w:fldChar w:fldCharType="separate"/>
      </w:r>
      <w:r w:rsidR="00305BF4">
        <w:rPr>
          <w:noProof/>
          <w:webHidden/>
        </w:rPr>
        <w:t>15</w:t>
      </w:r>
      <w:r w:rsidR="00305BF4">
        <w:rPr>
          <w:noProof/>
          <w:webHidden/>
        </w:rPr>
        <w:fldChar w:fldCharType="end"/>
      </w:r>
    </w:p>
    <w:p w14:paraId="496F8851" w14:textId="77777777" w:rsidR="00305BF4" w:rsidRDefault="006A2E06" w:rsidP="00300356">
      <w:pPr>
        <w:pStyle w:val="TableofFigures"/>
        <w:tabs>
          <w:tab w:val="right" w:leader="dot" w:pos="9350"/>
        </w:tabs>
        <w:rPr>
          <w:rFonts w:asciiTheme="minorHAnsi" w:eastAsiaTheme="minorEastAsia" w:hAnsiTheme="minorHAnsi" w:cstheme="minorBidi"/>
          <w:noProof/>
          <w:sz w:val="22"/>
          <w:szCs w:val="22"/>
        </w:rPr>
      </w:pPr>
      <w:hyperlink w:anchor="_Toc26275704" w:history="1"/>
      <w:r w:rsidR="00305BF4" w:rsidRPr="009E7766">
        <w:rPr>
          <w:rStyle w:val="Hyperlink"/>
          <w:noProof/>
        </w:rPr>
        <w:t>Table 3</w:t>
      </w:r>
      <w:r w:rsidR="00305BF4" w:rsidRPr="009E7766">
        <w:rPr>
          <w:rStyle w:val="Hyperlink"/>
          <w:noProof/>
        </w:rPr>
        <w:noBreakHyphen/>
        <w:t xml:space="preserve">3 List of signals sent by </w:t>
      </w:r>
      <w:r w:rsidR="00305BF4">
        <w:rPr>
          <w:noProof/>
          <w:webHidden/>
        </w:rPr>
        <w:tab/>
      </w:r>
      <w:r w:rsidR="00305BF4">
        <w:rPr>
          <w:noProof/>
          <w:webHidden/>
        </w:rPr>
        <w:fldChar w:fldCharType="begin"/>
      </w:r>
      <w:r w:rsidR="00305BF4">
        <w:rPr>
          <w:noProof/>
          <w:webHidden/>
        </w:rPr>
        <w:instrText xml:space="preserve"> PAGEREF _Toc26275704 \h </w:instrText>
      </w:r>
      <w:r w:rsidR="00305BF4">
        <w:rPr>
          <w:noProof/>
          <w:webHidden/>
        </w:rPr>
      </w:r>
      <w:r w:rsidR="00305BF4">
        <w:rPr>
          <w:noProof/>
          <w:webHidden/>
        </w:rPr>
        <w:fldChar w:fldCharType="separate"/>
      </w:r>
      <w:r w:rsidR="00305BF4">
        <w:rPr>
          <w:noProof/>
          <w:webHidden/>
        </w:rPr>
        <w:t>18</w:t>
      </w:r>
      <w:r w:rsidR="00305BF4">
        <w:rPr>
          <w:noProof/>
          <w:webHidden/>
        </w:rPr>
        <w:fldChar w:fldCharType="end"/>
      </w:r>
    </w:p>
    <w:p w14:paraId="56CD7227" w14:textId="77777777" w:rsidR="00305BF4" w:rsidRDefault="006A2E06" w:rsidP="00300356">
      <w:pPr>
        <w:pStyle w:val="TableofFigures"/>
        <w:tabs>
          <w:tab w:val="right" w:leader="dot" w:pos="9350"/>
        </w:tabs>
        <w:rPr>
          <w:rFonts w:asciiTheme="minorHAnsi" w:eastAsiaTheme="minorEastAsia" w:hAnsiTheme="minorHAnsi" w:cstheme="minorBidi"/>
          <w:noProof/>
          <w:sz w:val="22"/>
          <w:szCs w:val="22"/>
        </w:rPr>
      </w:pPr>
      <w:hyperlink w:anchor="_Toc26275705" w:history="1"/>
      <w:r w:rsidR="00305BF4" w:rsidRPr="009E7766">
        <w:rPr>
          <w:rStyle w:val="Hyperlink"/>
          <w:noProof/>
        </w:rPr>
        <w:t>Table 3</w:t>
      </w:r>
      <w:r w:rsidR="00305BF4" w:rsidRPr="009E7766">
        <w:rPr>
          <w:rStyle w:val="Hyperlink"/>
          <w:noProof/>
        </w:rPr>
        <w:noBreakHyphen/>
        <w:t xml:space="preserve">4 List of signals received by </w:t>
      </w:r>
      <w:r w:rsidR="00305BF4">
        <w:rPr>
          <w:noProof/>
          <w:webHidden/>
        </w:rPr>
        <w:tab/>
      </w:r>
      <w:r w:rsidR="00305BF4">
        <w:rPr>
          <w:noProof/>
          <w:webHidden/>
        </w:rPr>
        <w:fldChar w:fldCharType="begin"/>
      </w:r>
      <w:r w:rsidR="00305BF4">
        <w:rPr>
          <w:noProof/>
          <w:webHidden/>
        </w:rPr>
        <w:instrText xml:space="preserve"> PAGEREF _Toc26275705 \h </w:instrText>
      </w:r>
      <w:r w:rsidR="00305BF4">
        <w:rPr>
          <w:noProof/>
          <w:webHidden/>
        </w:rPr>
      </w:r>
      <w:r w:rsidR="00305BF4">
        <w:rPr>
          <w:noProof/>
          <w:webHidden/>
        </w:rPr>
        <w:fldChar w:fldCharType="separate"/>
      </w:r>
      <w:r w:rsidR="00305BF4">
        <w:rPr>
          <w:noProof/>
          <w:webHidden/>
        </w:rPr>
        <w:t>19</w:t>
      </w:r>
      <w:r w:rsidR="00305BF4">
        <w:rPr>
          <w:noProof/>
          <w:webHidden/>
        </w:rPr>
        <w:fldChar w:fldCharType="end"/>
      </w:r>
    </w:p>
    <w:p w14:paraId="22A11D22" w14:textId="77777777" w:rsidR="00305BF4" w:rsidRDefault="006A2E06" w:rsidP="00300356">
      <w:pPr>
        <w:pStyle w:val="TableofFigures"/>
        <w:tabs>
          <w:tab w:val="right" w:leader="dot" w:pos="9350"/>
        </w:tabs>
        <w:rPr>
          <w:rFonts w:asciiTheme="minorHAnsi" w:eastAsiaTheme="minorEastAsia" w:hAnsiTheme="minorHAnsi" w:cstheme="minorBidi"/>
          <w:noProof/>
          <w:sz w:val="22"/>
          <w:szCs w:val="22"/>
        </w:rPr>
      </w:pPr>
      <w:hyperlink w:anchor="_Toc26275706" w:history="1"/>
      <w:r w:rsidR="00305BF4" w:rsidRPr="009E7766">
        <w:rPr>
          <w:rStyle w:val="Hyperlink"/>
          <w:noProof/>
        </w:rPr>
        <w:t>Table 3</w:t>
      </w:r>
      <w:r w:rsidR="00305BF4" w:rsidRPr="009E7766">
        <w:rPr>
          <w:rStyle w:val="Hyperlink"/>
          <w:noProof/>
        </w:rPr>
        <w:noBreakHyphen/>
        <w:t>5: Electrical Components</w:t>
      </w:r>
      <w:r w:rsidR="00305BF4">
        <w:rPr>
          <w:noProof/>
          <w:webHidden/>
        </w:rPr>
        <w:tab/>
      </w:r>
      <w:r w:rsidR="00305BF4">
        <w:rPr>
          <w:noProof/>
          <w:webHidden/>
        </w:rPr>
        <w:fldChar w:fldCharType="begin"/>
      </w:r>
      <w:r w:rsidR="00305BF4">
        <w:rPr>
          <w:noProof/>
          <w:webHidden/>
        </w:rPr>
        <w:instrText xml:space="preserve"> PAGEREF _Toc26275706 \h </w:instrText>
      </w:r>
      <w:r w:rsidR="00305BF4">
        <w:rPr>
          <w:noProof/>
          <w:webHidden/>
        </w:rPr>
      </w:r>
      <w:r w:rsidR="00305BF4">
        <w:rPr>
          <w:noProof/>
          <w:webHidden/>
        </w:rPr>
        <w:fldChar w:fldCharType="separate"/>
      </w:r>
      <w:r w:rsidR="00305BF4">
        <w:rPr>
          <w:noProof/>
          <w:webHidden/>
        </w:rPr>
        <w:t>21</w:t>
      </w:r>
      <w:r w:rsidR="00305BF4">
        <w:rPr>
          <w:noProof/>
          <w:webHidden/>
        </w:rPr>
        <w:fldChar w:fldCharType="end"/>
      </w:r>
    </w:p>
    <w:p w14:paraId="19E76876" w14:textId="77777777" w:rsidR="00305BF4" w:rsidRDefault="006A2E06" w:rsidP="00300356">
      <w:pPr>
        <w:pStyle w:val="TableofFigures"/>
        <w:tabs>
          <w:tab w:val="right" w:leader="dot" w:pos="9350"/>
        </w:tabs>
        <w:rPr>
          <w:rFonts w:asciiTheme="minorHAnsi" w:eastAsiaTheme="minorEastAsia" w:hAnsiTheme="minorHAnsi" w:cstheme="minorBidi"/>
          <w:noProof/>
          <w:sz w:val="22"/>
          <w:szCs w:val="22"/>
        </w:rPr>
      </w:pPr>
      <w:hyperlink w:anchor="_Toc26275707" w:history="1"/>
      <w:r w:rsidR="00305BF4" w:rsidRPr="009E7766">
        <w:rPr>
          <w:rStyle w:val="Hyperlink"/>
          <w:noProof/>
        </w:rPr>
        <w:t>Table 3</w:t>
      </w:r>
      <w:r w:rsidR="00305BF4" w:rsidRPr="009E7766">
        <w:rPr>
          <w:rStyle w:val="Hyperlink"/>
          <w:noProof/>
        </w:rPr>
        <w:noBreakHyphen/>
        <w:t xml:space="preserve">6: </w:t>
      </w:r>
      <w:r w:rsidR="00305BF4" w:rsidRPr="009E7766">
        <w:rPr>
          <w:rStyle w:val="Hyperlink"/>
          <w:rFonts w:cs="Arial"/>
          <w:noProof/>
        </w:rPr>
        <w:t>E/E</w:t>
      </w:r>
      <w:r w:rsidR="00305BF4" w:rsidRPr="009E7766">
        <w:rPr>
          <w:rStyle w:val="Hyperlink"/>
          <w:noProof/>
        </w:rPr>
        <w:t xml:space="preserve"> Connections for </w:t>
      </w:r>
      <w:r w:rsidR="00305BF4">
        <w:rPr>
          <w:noProof/>
          <w:webHidden/>
        </w:rPr>
        <w:tab/>
      </w:r>
      <w:r w:rsidR="00305BF4">
        <w:rPr>
          <w:noProof/>
          <w:webHidden/>
        </w:rPr>
        <w:fldChar w:fldCharType="begin"/>
      </w:r>
      <w:r w:rsidR="00305BF4">
        <w:rPr>
          <w:noProof/>
          <w:webHidden/>
        </w:rPr>
        <w:instrText xml:space="preserve"> PAGEREF _Toc26275707 \h </w:instrText>
      </w:r>
      <w:r w:rsidR="00305BF4">
        <w:rPr>
          <w:noProof/>
          <w:webHidden/>
        </w:rPr>
      </w:r>
      <w:r w:rsidR="00305BF4">
        <w:rPr>
          <w:noProof/>
          <w:webHidden/>
        </w:rPr>
        <w:fldChar w:fldCharType="separate"/>
      </w:r>
      <w:r w:rsidR="00305BF4">
        <w:rPr>
          <w:noProof/>
          <w:webHidden/>
        </w:rPr>
        <w:t>23</w:t>
      </w:r>
      <w:r w:rsidR="00305BF4">
        <w:rPr>
          <w:noProof/>
          <w:webHidden/>
        </w:rPr>
        <w:fldChar w:fldCharType="end"/>
      </w:r>
    </w:p>
    <w:p w14:paraId="5D9F38CD" w14:textId="77777777" w:rsidR="00305BF4" w:rsidRDefault="006A2E06" w:rsidP="00300356">
      <w:pPr>
        <w:pStyle w:val="TableofFigures"/>
        <w:tabs>
          <w:tab w:val="right" w:leader="dot" w:pos="9350"/>
        </w:tabs>
        <w:rPr>
          <w:rFonts w:asciiTheme="minorHAnsi" w:eastAsiaTheme="minorEastAsia" w:hAnsiTheme="minorHAnsi" w:cstheme="minorBidi"/>
          <w:noProof/>
          <w:sz w:val="22"/>
          <w:szCs w:val="22"/>
        </w:rPr>
      </w:pPr>
      <w:hyperlink w:anchor="_Toc26275708" w:history="1"/>
      <w:r w:rsidR="00305BF4" w:rsidRPr="009E7766">
        <w:rPr>
          <w:rStyle w:val="Hyperlink"/>
          <w:noProof/>
        </w:rPr>
        <w:t>Table 3</w:t>
      </w:r>
      <w:r w:rsidR="00305BF4" w:rsidRPr="009E7766">
        <w:rPr>
          <w:rStyle w:val="Hyperlink"/>
          <w:noProof/>
        </w:rPr>
        <w:noBreakHyphen/>
        <w:t>7: Function Allocation Table</w:t>
      </w:r>
      <w:r w:rsidR="00305BF4">
        <w:rPr>
          <w:noProof/>
          <w:webHidden/>
        </w:rPr>
        <w:tab/>
      </w:r>
      <w:r w:rsidR="00305BF4">
        <w:rPr>
          <w:noProof/>
          <w:webHidden/>
        </w:rPr>
        <w:fldChar w:fldCharType="begin"/>
      </w:r>
      <w:r w:rsidR="00305BF4">
        <w:rPr>
          <w:noProof/>
          <w:webHidden/>
        </w:rPr>
        <w:instrText xml:space="preserve"> PAGEREF _Toc26275708 \h </w:instrText>
      </w:r>
      <w:r w:rsidR="00305BF4">
        <w:rPr>
          <w:noProof/>
          <w:webHidden/>
        </w:rPr>
      </w:r>
      <w:r w:rsidR="00305BF4">
        <w:rPr>
          <w:noProof/>
          <w:webHidden/>
        </w:rPr>
        <w:fldChar w:fldCharType="separate"/>
      </w:r>
      <w:r w:rsidR="00305BF4">
        <w:rPr>
          <w:noProof/>
          <w:webHidden/>
        </w:rPr>
        <w:t>26</w:t>
      </w:r>
      <w:r w:rsidR="00305BF4">
        <w:rPr>
          <w:noProof/>
          <w:webHidden/>
        </w:rPr>
        <w:fldChar w:fldCharType="end"/>
      </w:r>
    </w:p>
    <w:p w14:paraId="40530AAE" w14:textId="77777777" w:rsidR="00305BF4" w:rsidRDefault="006A2E06" w:rsidP="00300356">
      <w:pPr>
        <w:pStyle w:val="TableofFigures"/>
        <w:tabs>
          <w:tab w:val="right" w:leader="dot" w:pos="9350"/>
        </w:tabs>
        <w:rPr>
          <w:rFonts w:asciiTheme="minorHAnsi" w:eastAsiaTheme="minorEastAsia" w:hAnsiTheme="minorHAnsi" w:cstheme="minorBidi"/>
          <w:noProof/>
          <w:sz w:val="22"/>
          <w:szCs w:val="22"/>
        </w:rPr>
      </w:pPr>
      <w:hyperlink w:anchor="_Toc26275709" w:history="1"/>
      <w:r w:rsidR="00305BF4" w:rsidRPr="009E7766">
        <w:rPr>
          <w:rStyle w:val="Hyperlink"/>
          <w:noProof/>
        </w:rPr>
        <w:t>Table 3</w:t>
      </w:r>
      <w:r w:rsidR="00305BF4" w:rsidRPr="009E7766">
        <w:rPr>
          <w:rStyle w:val="Hyperlink"/>
          <w:noProof/>
        </w:rPr>
        <w:noBreakHyphen/>
        <w:t>8: Function Allocation Table</w:t>
      </w:r>
      <w:r w:rsidR="00305BF4">
        <w:rPr>
          <w:noProof/>
          <w:webHidden/>
        </w:rPr>
        <w:tab/>
      </w:r>
      <w:r w:rsidR="00305BF4">
        <w:rPr>
          <w:noProof/>
          <w:webHidden/>
        </w:rPr>
        <w:fldChar w:fldCharType="begin"/>
      </w:r>
      <w:r w:rsidR="00305BF4">
        <w:rPr>
          <w:noProof/>
          <w:webHidden/>
        </w:rPr>
        <w:instrText xml:space="preserve"> PAGEREF _Toc26275709 \h </w:instrText>
      </w:r>
      <w:r w:rsidR="00305BF4">
        <w:rPr>
          <w:noProof/>
          <w:webHidden/>
        </w:rPr>
      </w:r>
      <w:r w:rsidR="00305BF4">
        <w:rPr>
          <w:noProof/>
          <w:webHidden/>
        </w:rPr>
        <w:fldChar w:fldCharType="separate"/>
      </w:r>
      <w:r w:rsidR="00305BF4">
        <w:rPr>
          <w:noProof/>
          <w:webHidden/>
        </w:rPr>
        <w:t>27</w:t>
      </w:r>
      <w:r w:rsidR="00305BF4">
        <w:rPr>
          <w:noProof/>
          <w:webHidden/>
        </w:rPr>
        <w:fldChar w:fldCharType="end"/>
      </w:r>
    </w:p>
    <w:p w14:paraId="4CCD98DD" w14:textId="77777777" w:rsidR="00305BF4" w:rsidRDefault="006A2E06" w:rsidP="00300356">
      <w:pPr>
        <w:pStyle w:val="TableofFigures"/>
        <w:tabs>
          <w:tab w:val="right" w:leader="dot" w:pos="9350"/>
        </w:tabs>
        <w:rPr>
          <w:rFonts w:asciiTheme="minorHAnsi" w:eastAsiaTheme="minorEastAsia" w:hAnsiTheme="minorHAnsi" w:cstheme="minorBidi"/>
          <w:noProof/>
          <w:sz w:val="22"/>
          <w:szCs w:val="22"/>
        </w:rPr>
      </w:pPr>
      <w:hyperlink w:anchor="_Toc26275710" w:history="1"/>
      <w:r w:rsidR="00305BF4" w:rsidRPr="009E7766">
        <w:rPr>
          <w:rStyle w:val="Hyperlink"/>
          <w:noProof/>
        </w:rPr>
        <w:t>Table 3</w:t>
      </w:r>
      <w:r w:rsidR="00305BF4" w:rsidRPr="009E7766">
        <w:rPr>
          <w:rStyle w:val="Hyperlink"/>
          <w:noProof/>
        </w:rPr>
        <w:noBreakHyphen/>
        <w:t>9: Architectural Redundancy Summary</w:t>
      </w:r>
      <w:r w:rsidR="00305BF4">
        <w:rPr>
          <w:noProof/>
          <w:webHidden/>
        </w:rPr>
        <w:tab/>
      </w:r>
      <w:r w:rsidR="00305BF4">
        <w:rPr>
          <w:noProof/>
          <w:webHidden/>
        </w:rPr>
        <w:fldChar w:fldCharType="begin"/>
      </w:r>
      <w:r w:rsidR="00305BF4">
        <w:rPr>
          <w:noProof/>
          <w:webHidden/>
        </w:rPr>
        <w:instrText xml:space="preserve"> PAGEREF _Toc26275710 \h </w:instrText>
      </w:r>
      <w:r w:rsidR="00305BF4">
        <w:rPr>
          <w:noProof/>
          <w:webHidden/>
        </w:rPr>
      </w:r>
      <w:r w:rsidR="00305BF4">
        <w:rPr>
          <w:noProof/>
          <w:webHidden/>
        </w:rPr>
        <w:fldChar w:fldCharType="separate"/>
      </w:r>
      <w:r w:rsidR="00305BF4">
        <w:rPr>
          <w:noProof/>
          <w:webHidden/>
        </w:rPr>
        <w:t>27</w:t>
      </w:r>
      <w:r w:rsidR="00305BF4">
        <w:rPr>
          <w:noProof/>
          <w:webHidden/>
        </w:rPr>
        <w:fldChar w:fldCharType="end"/>
      </w:r>
    </w:p>
    <w:p w14:paraId="066E4675" w14:textId="77777777" w:rsidR="00305BF4" w:rsidRDefault="006A2E06" w:rsidP="00300356">
      <w:pPr>
        <w:pStyle w:val="TableofFigures"/>
        <w:tabs>
          <w:tab w:val="right" w:leader="dot" w:pos="9350"/>
        </w:tabs>
        <w:rPr>
          <w:rFonts w:asciiTheme="minorHAnsi" w:eastAsiaTheme="minorEastAsia" w:hAnsiTheme="minorHAnsi" w:cstheme="minorBidi"/>
          <w:noProof/>
          <w:sz w:val="22"/>
          <w:szCs w:val="22"/>
        </w:rPr>
      </w:pPr>
      <w:hyperlink w:anchor="_Toc26275711" w:history="1"/>
      <w:r w:rsidR="00305BF4" w:rsidRPr="009E7766">
        <w:rPr>
          <w:rStyle w:val="Hyperlink"/>
          <w:noProof/>
        </w:rPr>
        <w:t>Table 4</w:t>
      </w:r>
      <w:r w:rsidR="00305BF4" w:rsidRPr="009E7766">
        <w:rPr>
          <w:rStyle w:val="Hyperlink"/>
          <w:noProof/>
        </w:rPr>
        <w:noBreakHyphen/>
        <w:t>1: Fault Handling Time Table</w:t>
      </w:r>
      <w:r w:rsidR="00305BF4">
        <w:rPr>
          <w:noProof/>
          <w:webHidden/>
        </w:rPr>
        <w:tab/>
      </w:r>
      <w:r w:rsidR="00305BF4">
        <w:rPr>
          <w:noProof/>
          <w:webHidden/>
        </w:rPr>
        <w:fldChar w:fldCharType="begin"/>
      </w:r>
      <w:r w:rsidR="00305BF4">
        <w:rPr>
          <w:noProof/>
          <w:webHidden/>
        </w:rPr>
        <w:instrText xml:space="preserve"> PAGEREF _Toc26275711 \h </w:instrText>
      </w:r>
      <w:r w:rsidR="00305BF4">
        <w:rPr>
          <w:noProof/>
          <w:webHidden/>
        </w:rPr>
      </w:r>
      <w:r w:rsidR="00305BF4">
        <w:rPr>
          <w:noProof/>
          <w:webHidden/>
        </w:rPr>
        <w:fldChar w:fldCharType="separate"/>
      </w:r>
      <w:r w:rsidR="00305BF4">
        <w:rPr>
          <w:noProof/>
          <w:webHidden/>
        </w:rPr>
        <w:t>30</w:t>
      </w:r>
      <w:r w:rsidR="00305BF4">
        <w:rPr>
          <w:noProof/>
          <w:webHidden/>
        </w:rPr>
        <w:fldChar w:fldCharType="end"/>
      </w:r>
    </w:p>
    <w:p w14:paraId="4F91A6C2" w14:textId="77777777" w:rsidR="00305BF4" w:rsidRDefault="006A2E06" w:rsidP="00300356">
      <w:pPr>
        <w:pStyle w:val="TableofFigures"/>
        <w:tabs>
          <w:tab w:val="right" w:leader="dot" w:pos="9350"/>
        </w:tabs>
        <w:rPr>
          <w:rFonts w:asciiTheme="minorHAnsi" w:eastAsiaTheme="minorEastAsia" w:hAnsiTheme="minorHAnsi" w:cstheme="minorBidi"/>
          <w:noProof/>
          <w:sz w:val="22"/>
          <w:szCs w:val="22"/>
        </w:rPr>
      </w:pPr>
      <w:hyperlink w:anchor="_Toc26275712" w:history="1"/>
      <w:r w:rsidR="00305BF4" w:rsidRPr="009E7766">
        <w:rPr>
          <w:rStyle w:val="Hyperlink"/>
          <w:noProof/>
        </w:rPr>
        <w:t>Table 5</w:t>
      </w:r>
      <w:r w:rsidR="00305BF4" w:rsidRPr="009E7766">
        <w:rPr>
          <w:rStyle w:val="Hyperlink"/>
          <w:noProof/>
        </w:rPr>
        <w:noBreakHyphen/>
        <w:t xml:space="preserve">1: Input Signal mappings of </w:t>
      </w:r>
      <w:r w:rsidR="00305BF4" w:rsidRPr="009E7766">
        <w:rPr>
          <w:rStyle w:val="Hyperlink"/>
          <w:noProof/>
        </w:rPr>
        <w:noBreakHyphen/>
      </w:r>
      <w:r w:rsidR="00305BF4">
        <w:rPr>
          <w:noProof/>
          <w:webHidden/>
        </w:rPr>
        <w:tab/>
      </w:r>
      <w:r w:rsidR="00305BF4">
        <w:rPr>
          <w:noProof/>
          <w:webHidden/>
        </w:rPr>
        <w:fldChar w:fldCharType="begin"/>
      </w:r>
      <w:r w:rsidR="00305BF4">
        <w:rPr>
          <w:noProof/>
          <w:webHidden/>
        </w:rPr>
        <w:instrText xml:space="preserve"> PAGEREF _Toc26275712 \h </w:instrText>
      </w:r>
      <w:r w:rsidR="00305BF4">
        <w:rPr>
          <w:noProof/>
          <w:webHidden/>
        </w:rPr>
      </w:r>
      <w:r w:rsidR="00305BF4">
        <w:rPr>
          <w:noProof/>
          <w:webHidden/>
        </w:rPr>
        <w:fldChar w:fldCharType="separate"/>
      </w:r>
      <w:r w:rsidR="00305BF4">
        <w:rPr>
          <w:noProof/>
          <w:webHidden/>
        </w:rPr>
        <w:t>34</w:t>
      </w:r>
      <w:r w:rsidR="00305BF4">
        <w:rPr>
          <w:noProof/>
          <w:webHidden/>
        </w:rPr>
        <w:fldChar w:fldCharType="end"/>
      </w:r>
    </w:p>
    <w:p w14:paraId="21B7396B" w14:textId="77777777" w:rsidR="00305BF4" w:rsidRDefault="006A2E06" w:rsidP="00300356">
      <w:pPr>
        <w:pStyle w:val="TableofFigures"/>
        <w:tabs>
          <w:tab w:val="right" w:leader="dot" w:pos="9350"/>
        </w:tabs>
        <w:rPr>
          <w:rFonts w:asciiTheme="minorHAnsi" w:eastAsiaTheme="minorEastAsia" w:hAnsiTheme="minorHAnsi" w:cstheme="minorBidi"/>
          <w:noProof/>
          <w:sz w:val="22"/>
          <w:szCs w:val="22"/>
        </w:rPr>
      </w:pPr>
      <w:hyperlink w:anchor="_Toc26275713" w:history="1"/>
      <w:r w:rsidR="00305BF4" w:rsidRPr="009E7766">
        <w:rPr>
          <w:rStyle w:val="Hyperlink"/>
          <w:noProof/>
        </w:rPr>
        <w:t>Table 5</w:t>
      </w:r>
      <w:r w:rsidR="00305BF4" w:rsidRPr="009E7766">
        <w:rPr>
          <w:rStyle w:val="Hyperlink"/>
          <w:noProof/>
        </w:rPr>
        <w:noBreakHyphen/>
        <w:t xml:space="preserve">2: Output Signal mappings of </w:t>
      </w:r>
      <w:r w:rsidR="00305BF4" w:rsidRPr="009E7766">
        <w:rPr>
          <w:rStyle w:val="Hyperlink"/>
          <w:noProof/>
        </w:rPr>
        <w:noBreakHyphen/>
      </w:r>
      <w:r w:rsidR="00305BF4">
        <w:rPr>
          <w:noProof/>
          <w:webHidden/>
        </w:rPr>
        <w:tab/>
      </w:r>
      <w:r w:rsidR="00305BF4">
        <w:rPr>
          <w:noProof/>
          <w:webHidden/>
        </w:rPr>
        <w:fldChar w:fldCharType="begin"/>
      </w:r>
      <w:r w:rsidR="00305BF4">
        <w:rPr>
          <w:noProof/>
          <w:webHidden/>
        </w:rPr>
        <w:instrText xml:space="preserve"> PAGEREF _Toc26275713 \h </w:instrText>
      </w:r>
      <w:r w:rsidR="00305BF4">
        <w:rPr>
          <w:noProof/>
          <w:webHidden/>
        </w:rPr>
      </w:r>
      <w:r w:rsidR="00305BF4">
        <w:rPr>
          <w:noProof/>
          <w:webHidden/>
        </w:rPr>
        <w:fldChar w:fldCharType="separate"/>
      </w:r>
      <w:r w:rsidR="00305BF4">
        <w:rPr>
          <w:noProof/>
          <w:webHidden/>
        </w:rPr>
        <w:t>35</w:t>
      </w:r>
      <w:r w:rsidR="00305BF4">
        <w:rPr>
          <w:noProof/>
          <w:webHidden/>
        </w:rPr>
        <w:fldChar w:fldCharType="end"/>
      </w:r>
    </w:p>
    <w:p w14:paraId="0D2288A7" w14:textId="77777777" w:rsidR="00305BF4" w:rsidRDefault="006A2E06" w:rsidP="00300356">
      <w:pPr>
        <w:pStyle w:val="TableofFigures"/>
        <w:tabs>
          <w:tab w:val="right" w:leader="dot" w:pos="9350"/>
        </w:tabs>
        <w:rPr>
          <w:rFonts w:asciiTheme="minorHAnsi" w:eastAsiaTheme="minorEastAsia" w:hAnsiTheme="minorHAnsi" w:cstheme="minorBidi"/>
          <w:noProof/>
          <w:sz w:val="22"/>
          <w:szCs w:val="22"/>
        </w:rPr>
      </w:pPr>
      <w:hyperlink w:anchor="_Toc26275714" w:history="1"/>
      <w:r w:rsidR="00305BF4" w:rsidRPr="009E7766">
        <w:rPr>
          <w:rStyle w:val="Hyperlink"/>
          <w:noProof/>
        </w:rPr>
        <w:t>Table 5</w:t>
      </w:r>
      <w:r w:rsidR="00305BF4" w:rsidRPr="009E7766">
        <w:rPr>
          <w:rStyle w:val="Hyperlink"/>
          <w:noProof/>
        </w:rPr>
        <w:noBreakHyphen/>
        <w:t xml:space="preserve">3: Parameter mappings of </w:t>
      </w:r>
      <w:r w:rsidR="00305BF4" w:rsidRPr="009E7766">
        <w:rPr>
          <w:rStyle w:val="Hyperlink"/>
          <w:noProof/>
        </w:rPr>
        <w:noBreakHyphen/>
      </w:r>
      <w:r w:rsidR="00305BF4">
        <w:rPr>
          <w:noProof/>
          <w:webHidden/>
        </w:rPr>
        <w:tab/>
      </w:r>
      <w:r w:rsidR="00305BF4">
        <w:rPr>
          <w:noProof/>
          <w:webHidden/>
        </w:rPr>
        <w:fldChar w:fldCharType="begin"/>
      </w:r>
      <w:r w:rsidR="00305BF4">
        <w:rPr>
          <w:noProof/>
          <w:webHidden/>
        </w:rPr>
        <w:instrText xml:space="preserve"> PAGEREF _Toc26275714 \h </w:instrText>
      </w:r>
      <w:r w:rsidR="00305BF4">
        <w:rPr>
          <w:noProof/>
          <w:webHidden/>
        </w:rPr>
      </w:r>
      <w:r w:rsidR="00305BF4">
        <w:rPr>
          <w:noProof/>
          <w:webHidden/>
        </w:rPr>
        <w:fldChar w:fldCharType="separate"/>
      </w:r>
      <w:r w:rsidR="00305BF4">
        <w:rPr>
          <w:noProof/>
          <w:webHidden/>
        </w:rPr>
        <w:t>36</w:t>
      </w:r>
      <w:r w:rsidR="00305BF4">
        <w:rPr>
          <w:noProof/>
          <w:webHidden/>
        </w:rPr>
        <w:fldChar w:fldCharType="end"/>
      </w:r>
    </w:p>
    <w:p w14:paraId="00E12CCA" w14:textId="77777777" w:rsidR="00305BF4" w:rsidRDefault="006A2E06" w:rsidP="00300356">
      <w:pPr>
        <w:pStyle w:val="TableofFigures"/>
        <w:tabs>
          <w:tab w:val="right" w:leader="dot" w:pos="9350"/>
        </w:tabs>
        <w:rPr>
          <w:rFonts w:asciiTheme="minorHAnsi" w:eastAsiaTheme="minorEastAsia" w:hAnsiTheme="minorHAnsi" w:cstheme="minorBidi"/>
          <w:noProof/>
          <w:sz w:val="22"/>
          <w:szCs w:val="22"/>
        </w:rPr>
      </w:pPr>
      <w:hyperlink w:anchor="_Toc26275715" w:history="1"/>
      <w:r w:rsidR="00305BF4" w:rsidRPr="009E7766">
        <w:rPr>
          <w:rStyle w:val="Hyperlink"/>
          <w:noProof/>
        </w:rPr>
        <w:t>Table 5</w:t>
      </w:r>
      <w:r w:rsidR="00305BF4" w:rsidRPr="009E7766">
        <w:rPr>
          <w:rStyle w:val="Hyperlink"/>
          <w:noProof/>
        </w:rPr>
        <w:noBreakHyphen/>
        <w:t>4: Component Specific Requirements</w:t>
      </w:r>
      <w:r w:rsidR="00305BF4">
        <w:rPr>
          <w:noProof/>
          <w:webHidden/>
        </w:rPr>
        <w:tab/>
      </w:r>
      <w:r w:rsidR="00305BF4">
        <w:rPr>
          <w:noProof/>
          <w:webHidden/>
        </w:rPr>
        <w:fldChar w:fldCharType="begin"/>
      </w:r>
      <w:r w:rsidR="00305BF4">
        <w:rPr>
          <w:noProof/>
          <w:webHidden/>
        </w:rPr>
        <w:instrText xml:space="preserve"> PAGEREF _Toc26275715 \h </w:instrText>
      </w:r>
      <w:r w:rsidR="00305BF4">
        <w:rPr>
          <w:noProof/>
          <w:webHidden/>
        </w:rPr>
      </w:r>
      <w:r w:rsidR="00305BF4">
        <w:rPr>
          <w:noProof/>
          <w:webHidden/>
        </w:rPr>
        <w:fldChar w:fldCharType="separate"/>
      </w:r>
      <w:r w:rsidR="00305BF4">
        <w:rPr>
          <w:noProof/>
          <w:webHidden/>
        </w:rPr>
        <w:t>37</w:t>
      </w:r>
      <w:r w:rsidR="00305BF4">
        <w:rPr>
          <w:noProof/>
          <w:webHidden/>
        </w:rPr>
        <w:fldChar w:fldCharType="end"/>
      </w:r>
    </w:p>
    <w:p w14:paraId="597FE4BF" w14:textId="77777777" w:rsidR="00305BF4" w:rsidRDefault="006A2E06" w:rsidP="00300356">
      <w:pPr>
        <w:pStyle w:val="TableofFigures"/>
        <w:tabs>
          <w:tab w:val="right" w:leader="dot" w:pos="9350"/>
        </w:tabs>
        <w:rPr>
          <w:rFonts w:asciiTheme="minorHAnsi" w:eastAsiaTheme="minorEastAsia" w:hAnsiTheme="minorHAnsi" w:cstheme="minorBidi"/>
          <w:noProof/>
          <w:sz w:val="22"/>
          <w:szCs w:val="22"/>
        </w:rPr>
      </w:pPr>
      <w:hyperlink w:anchor="_Toc26275716" w:history="1"/>
      <w:r w:rsidR="00305BF4" w:rsidRPr="009E7766">
        <w:rPr>
          <w:rStyle w:val="Hyperlink"/>
          <w:noProof/>
        </w:rPr>
        <w:t>Table 5</w:t>
      </w:r>
      <w:r w:rsidR="00305BF4" w:rsidRPr="009E7766">
        <w:rPr>
          <w:rStyle w:val="Hyperlink"/>
          <w:noProof/>
        </w:rPr>
        <w:noBreakHyphen/>
        <w:t>5: Inherited Requirements</w:t>
      </w:r>
      <w:r w:rsidR="00305BF4">
        <w:rPr>
          <w:noProof/>
          <w:webHidden/>
        </w:rPr>
        <w:tab/>
      </w:r>
      <w:r w:rsidR="00305BF4">
        <w:rPr>
          <w:noProof/>
          <w:webHidden/>
        </w:rPr>
        <w:fldChar w:fldCharType="begin"/>
      </w:r>
      <w:r w:rsidR="00305BF4">
        <w:rPr>
          <w:noProof/>
          <w:webHidden/>
        </w:rPr>
        <w:instrText xml:space="preserve"> PAGEREF _Toc26275716 \h </w:instrText>
      </w:r>
      <w:r w:rsidR="00305BF4">
        <w:rPr>
          <w:noProof/>
          <w:webHidden/>
        </w:rPr>
      </w:r>
      <w:r w:rsidR="00305BF4">
        <w:rPr>
          <w:noProof/>
          <w:webHidden/>
        </w:rPr>
        <w:fldChar w:fldCharType="separate"/>
      </w:r>
      <w:r w:rsidR="00305BF4">
        <w:rPr>
          <w:noProof/>
          <w:webHidden/>
        </w:rPr>
        <w:t>37</w:t>
      </w:r>
      <w:r w:rsidR="00305BF4">
        <w:rPr>
          <w:noProof/>
          <w:webHidden/>
        </w:rPr>
        <w:fldChar w:fldCharType="end"/>
      </w:r>
    </w:p>
    <w:p w14:paraId="1A776967" w14:textId="77777777" w:rsidR="00305BF4" w:rsidRDefault="006A2E06" w:rsidP="00300356">
      <w:pPr>
        <w:pStyle w:val="TableofFigures"/>
        <w:tabs>
          <w:tab w:val="right" w:leader="dot" w:pos="9350"/>
        </w:tabs>
        <w:rPr>
          <w:rFonts w:asciiTheme="minorHAnsi" w:eastAsiaTheme="minorEastAsia" w:hAnsiTheme="minorHAnsi" w:cstheme="minorBidi"/>
          <w:noProof/>
          <w:sz w:val="22"/>
          <w:szCs w:val="22"/>
        </w:rPr>
      </w:pPr>
      <w:hyperlink w:anchor="_Toc26275717" w:history="1"/>
      <w:r w:rsidR="00305BF4" w:rsidRPr="009E7766">
        <w:rPr>
          <w:rStyle w:val="Hyperlink"/>
          <w:noProof/>
        </w:rPr>
        <w:t>Table 5</w:t>
      </w:r>
      <w:r w:rsidR="00305BF4" w:rsidRPr="009E7766">
        <w:rPr>
          <w:rStyle w:val="Hyperlink"/>
          <w:noProof/>
        </w:rPr>
        <w:noBreakHyphen/>
        <w:t xml:space="preserve">6: Input Signal mappings of </w:t>
      </w:r>
      <w:r w:rsidR="00305BF4" w:rsidRPr="009E7766">
        <w:rPr>
          <w:rStyle w:val="Hyperlink"/>
          <w:noProof/>
        </w:rPr>
        <w:noBreakHyphen/>
      </w:r>
      <w:r w:rsidR="00305BF4">
        <w:rPr>
          <w:noProof/>
          <w:webHidden/>
        </w:rPr>
        <w:tab/>
      </w:r>
      <w:r w:rsidR="00305BF4">
        <w:rPr>
          <w:noProof/>
          <w:webHidden/>
        </w:rPr>
        <w:fldChar w:fldCharType="begin"/>
      </w:r>
      <w:r w:rsidR="00305BF4">
        <w:rPr>
          <w:noProof/>
          <w:webHidden/>
        </w:rPr>
        <w:instrText xml:space="preserve"> PAGEREF _Toc26275717 \h </w:instrText>
      </w:r>
      <w:r w:rsidR="00305BF4">
        <w:rPr>
          <w:noProof/>
          <w:webHidden/>
        </w:rPr>
      </w:r>
      <w:r w:rsidR="00305BF4">
        <w:rPr>
          <w:noProof/>
          <w:webHidden/>
        </w:rPr>
        <w:fldChar w:fldCharType="separate"/>
      </w:r>
      <w:r w:rsidR="00305BF4">
        <w:rPr>
          <w:noProof/>
          <w:webHidden/>
        </w:rPr>
        <w:t>39</w:t>
      </w:r>
      <w:r w:rsidR="00305BF4">
        <w:rPr>
          <w:noProof/>
          <w:webHidden/>
        </w:rPr>
        <w:fldChar w:fldCharType="end"/>
      </w:r>
    </w:p>
    <w:p w14:paraId="72135694" w14:textId="77777777" w:rsidR="00305BF4" w:rsidRDefault="006A2E06" w:rsidP="00300356">
      <w:pPr>
        <w:pStyle w:val="TableofFigures"/>
        <w:tabs>
          <w:tab w:val="right" w:leader="dot" w:pos="9350"/>
        </w:tabs>
        <w:rPr>
          <w:rFonts w:asciiTheme="minorHAnsi" w:eastAsiaTheme="minorEastAsia" w:hAnsiTheme="minorHAnsi" w:cstheme="minorBidi"/>
          <w:noProof/>
          <w:sz w:val="22"/>
          <w:szCs w:val="22"/>
        </w:rPr>
      </w:pPr>
      <w:hyperlink w:anchor="_Toc26275718" w:history="1"/>
      <w:r w:rsidR="00305BF4" w:rsidRPr="009E7766">
        <w:rPr>
          <w:rStyle w:val="Hyperlink"/>
          <w:noProof/>
        </w:rPr>
        <w:t>Table 5</w:t>
      </w:r>
      <w:r w:rsidR="00305BF4" w:rsidRPr="009E7766">
        <w:rPr>
          <w:rStyle w:val="Hyperlink"/>
          <w:noProof/>
        </w:rPr>
        <w:noBreakHyphen/>
        <w:t xml:space="preserve">7: Output Signal mappings of </w:t>
      </w:r>
      <w:r w:rsidR="00305BF4" w:rsidRPr="009E7766">
        <w:rPr>
          <w:rStyle w:val="Hyperlink"/>
          <w:noProof/>
        </w:rPr>
        <w:noBreakHyphen/>
      </w:r>
      <w:r w:rsidR="00305BF4">
        <w:rPr>
          <w:noProof/>
          <w:webHidden/>
        </w:rPr>
        <w:tab/>
      </w:r>
      <w:r w:rsidR="00305BF4">
        <w:rPr>
          <w:noProof/>
          <w:webHidden/>
        </w:rPr>
        <w:fldChar w:fldCharType="begin"/>
      </w:r>
      <w:r w:rsidR="00305BF4">
        <w:rPr>
          <w:noProof/>
          <w:webHidden/>
        </w:rPr>
        <w:instrText xml:space="preserve"> PAGEREF _Toc26275718 \h </w:instrText>
      </w:r>
      <w:r w:rsidR="00305BF4">
        <w:rPr>
          <w:noProof/>
          <w:webHidden/>
        </w:rPr>
      </w:r>
      <w:r w:rsidR="00305BF4">
        <w:rPr>
          <w:noProof/>
          <w:webHidden/>
        </w:rPr>
        <w:fldChar w:fldCharType="separate"/>
      </w:r>
      <w:r w:rsidR="00305BF4">
        <w:rPr>
          <w:noProof/>
          <w:webHidden/>
        </w:rPr>
        <w:t>40</w:t>
      </w:r>
      <w:r w:rsidR="00305BF4">
        <w:rPr>
          <w:noProof/>
          <w:webHidden/>
        </w:rPr>
        <w:fldChar w:fldCharType="end"/>
      </w:r>
    </w:p>
    <w:p w14:paraId="6AED5483" w14:textId="77777777" w:rsidR="00305BF4" w:rsidRDefault="006A2E06" w:rsidP="00300356">
      <w:pPr>
        <w:pStyle w:val="TableofFigures"/>
        <w:tabs>
          <w:tab w:val="right" w:leader="dot" w:pos="9350"/>
        </w:tabs>
        <w:rPr>
          <w:rFonts w:asciiTheme="minorHAnsi" w:eastAsiaTheme="minorEastAsia" w:hAnsiTheme="minorHAnsi" w:cstheme="minorBidi"/>
          <w:noProof/>
          <w:sz w:val="22"/>
          <w:szCs w:val="22"/>
        </w:rPr>
      </w:pPr>
      <w:hyperlink w:anchor="_Toc26275719" w:history="1"/>
      <w:r w:rsidR="00305BF4" w:rsidRPr="009E7766">
        <w:rPr>
          <w:rStyle w:val="Hyperlink"/>
          <w:noProof/>
        </w:rPr>
        <w:t>Table 5</w:t>
      </w:r>
      <w:r w:rsidR="00305BF4" w:rsidRPr="009E7766">
        <w:rPr>
          <w:rStyle w:val="Hyperlink"/>
          <w:noProof/>
        </w:rPr>
        <w:noBreakHyphen/>
        <w:t xml:space="preserve">8: Parameter mappings of </w:t>
      </w:r>
      <w:r w:rsidR="00305BF4" w:rsidRPr="009E7766">
        <w:rPr>
          <w:rStyle w:val="Hyperlink"/>
          <w:noProof/>
        </w:rPr>
        <w:noBreakHyphen/>
      </w:r>
      <w:r w:rsidR="00305BF4">
        <w:rPr>
          <w:noProof/>
          <w:webHidden/>
        </w:rPr>
        <w:tab/>
      </w:r>
      <w:r w:rsidR="00305BF4">
        <w:rPr>
          <w:noProof/>
          <w:webHidden/>
        </w:rPr>
        <w:fldChar w:fldCharType="begin"/>
      </w:r>
      <w:r w:rsidR="00305BF4">
        <w:rPr>
          <w:noProof/>
          <w:webHidden/>
        </w:rPr>
        <w:instrText xml:space="preserve"> PAGEREF _Toc26275719 \h </w:instrText>
      </w:r>
      <w:r w:rsidR="00305BF4">
        <w:rPr>
          <w:noProof/>
          <w:webHidden/>
        </w:rPr>
      </w:r>
      <w:r w:rsidR="00305BF4">
        <w:rPr>
          <w:noProof/>
          <w:webHidden/>
        </w:rPr>
        <w:fldChar w:fldCharType="separate"/>
      </w:r>
      <w:r w:rsidR="00305BF4">
        <w:rPr>
          <w:noProof/>
          <w:webHidden/>
        </w:rPr>
        <w:t>40</w:t>
      </w:r>
      <w:r w:rsidR="00305BF4">
        <w:rPr>
          <w:noProof/>
          <w:webHidden/>
        </w:rPr>
        <w:fldChar w:fldCharType="end"/>
      </w:r>
    </w:p>
    <w:p w14:paraId="2DD02365" w14:textId="77777777" w:rsidR="00305BF4" w:rsidRDefault="006A2E06" w:rsidP="00300356">
      <w:pPr>
        <w:pStyle w:val="TableofFigures"/>
        <w:tabs>
          <w:tab w:val="right" w:leader="dot" w:pos="9350"/>
        </w:tabs>
        <w:rPr>
          <w:rFonts w:asciiTheme="minorHAnsi" w:eastAsiaTheme="minorEastAsia" w:hAnsiTheme="minorHAnsi" w:cstheme="minorBidi"/>
          <w:noProof/>
          <w:sz w:val="22"/>
          <w:szCs w:val="22"/>
        </w:rPr>
      </w:pPr>
      <w:hyperlink w:anchor="_Toc26275720" w:history="1"/>
      <w:r w:rsidR="00305BF4" w:rsidRPr="009E7766">
        <w:rPr>
          <w:rStyle w:val="Hyperlink"/>
          <w:noProof/>
        </w:rPr>
        <w:t>Table 5</w:t>
      </w:r>
      <w:r w:rsidR="00305BF4" w:rsidRPr="009E7766">
        <w:rPr>
          <w:rStyle w:val="Hyperlink"/>
          <w:noProof/>
        </w:rPr>
        <w:noBreakHyphen/>
        <w:t>9: Component Specific Requirements</w:t>
      </w:r>
      <w:r w:rsidR="00305BF4">
        <w:rPr>
          <w:noProof/>
          <w:webHidden/>
        </w:rPr>
        <w:tab/>
      </w:r>
      <w:r w:rsidR="00305BF4">
        <w:rPr>
          <w:noProof/>
          <w:webHidden/>
        </w:rPr>
        <w:fldChar w:fldCharType="begin"/>
      </w:r>
      <w:r w:rsidR="00305BF4">
        <w:rPr>
          <w:noProof/>
          <w:webHidden/>
        </w:rPr>
        <w:instrText xml:space="preserve"> PAGEREF _Toc26275720 \h </w:instrText>
      </w:r>
      <w:r w:rsidR="00305BF4">
        <w:rPr>
          <w:noProof/>
          <w:webHidden/>
        </w:rPr>
      </w:r>
      <w:r w:rsidR="00305BF4">
        <w:rPr>
          <w:noProof/>
          <w:webHidden/>
        </w:rPr>
        <w:fldChar w:fldCharType="separate"/>
      </w:r>
      <w:r w:rsidR="00305BF4">
        <w:rPr>
          <w:noProof/>
          <w:webHidden/>
        </w:rPr>
        <w:t>40</w:t>
      </w:r>
      <w:r w:rsidR="00305BF4">
        <w:rPr>
          <w:noProof/>
          <w:webHidden/>
        </w:rPr>
        <w:fldChar w:fldCharType="end"/>
      </w:r>
    </w:p>
    <w:p w14:paraId="24EAB2A2" w14:textId="77777777" w:rsidR="00305BF4" w:rsidRDefault="006A2E06" w:rsidP="00300356">
      <w:pPr>
        <w:pStyle w:val="TableofFigures"/>
        <w:tabs>
          <w:tab w:val="right" w:leader="dot" w:pos="9350"/>
        </w:tabs>
        <w:rPr>
          <w:rFonts w:asciiTheme="minorHAnsi" w:eastAsiaTheme="minorEastAsia" w:hAnsiTheme="minorHAnsi" w:cstheme="minorBidi"/>
          <w:noProof/>
          <w:sz w:val="22"/>
          <w:szCs w:val="22"/>
        </w:rPr>
      </w:pPr>
      <w:hyperlink w:anchor="_Toc26275721" w:history="1"/>
      <w:r w:rsidR="00305BF4" w:rsidRPr="009E7766">
        <w:rPr>
          <w:rStyle w:val="Hyperlink"/>
          <w:noProof/>
        </w:rPr>
        <w:t>Table 5</w:t>
      </w:r>
      <w:r w:rsidR="00305BF4" w:rsidRPr="009E7766">
        <w:rPr>
          <w:rStyle w:val="Hyperlink"/>
          <w:noProof/>
        </w:rPr>
        <w:noBreakHyphen/>
        <w:t>10: Inherited Requirements</w:t>
      </w:r>
      <w:r w:rsidR="00305BF4">
        <w:rPr>
          <w:noProof/>
          <w:webHidden/>
        </w:rPr>
        <w:tab/>
      </w:r>
      <w:r w:rsidR="00305BF4">
        <w:rPr>
          <w:noProof/>
          <w:webHidden/>
        </w:rPr>
        <w:fldChar w:fldCharType="begin"/>
      </w:r>
      <w:r w:rsidR="00305BF4">
        <w:rPr>
          <w:noProof/>
          <w:webHidden/>
        </w:rPr>
        <w:instrText xml:space="preserve"> PAGEREF _Toc26275721 \h </w:instrText>
      </w:r>
      <w:r w:rsidR="00305BF4">
        <w:rPr>
          <w:noProof/>
          <w:webHidden/>
        </w:rPr>
      </w:r>
      <w:r w:rsidR="00305BF4">
        <w:rPr>
          <w:noProof/>
          <w:webHidden/>
        </w:rPr>
        <w:fldChar w:fldCharType="separate"/>
      </w:r>
      <w:r w:rsidR="00305BF4">
        <w:rPr>
          <w:noProof/>
          <w:webHidden/>
        </w:rPr>
        <w:t>40</w:t>
      </w:r>
      <w:r w:rsidR="00305BF4">
        <w:rPr>
          <w:noProof/>
          <w:webHidden/>
        </w:rPr>
        <w:fldChar w:fldCharType="end"/>
      </w:r>
    </w:p>
    <w:p w14:paraId="5AD3BBA1" w14:textId="77777777" w:rsidR="00305BF4" w:rsidRDefault="006A2E06" w:rsidP="00300356">
      <w:pPr>
        <w:pStyle w:val="TableofFigures"/>
        <w:tabs>
          <w:tab w:val="right" w:leader="dot" w:pos="9350"/>
        </w:tabs>
        <w:rPr>
          <w:rFonts w:asciiTheme="minorHAnsi" w:eastAsiaTheme="minorEastAsia" w:hAnsiTheme="minorHAnsi" w:cstheme="minorBidi"/>
          <w:noProof/>
          <w:sz w:val="22"/>
          <w:szCs w:val="22"/>
        </w:rPr>
      </w:pPr>
      <w:hyperlink w:anchor="_Toc26275722" w:history="1"/>
      <w:r w:rsidR="00305BF4" w:rsidRPr="009E7766">
        <w:rPr>
          <w:rStyle w:val="Hyperlink"/>
          <w:noProof/>
        </w:rPr>
        <w:t>Table 5</w:t>
      </w:r>
      <w:r w:rsidR="00305BF4" w:rsidRPr="009E7766">
        <w:rPr>
          <w:rStyle w:val="Hyperlink"/>
          <w:noProof/>
        </w:rPr>
        <w:noBreakHyphen/>
        <w:t xml:space="preserve">11: Input Signal mappings of Component: </w:t>
      </w:r>
      <w:r w:rsidR="00305BF4" w:rsidRPr="009E7766">
        <w:rPr>
          <w:rStyle w:val="Hyperlink"/>
          <w:noProof/>
        </w:rPr>
        <w:noBreakHyphen/>
      </w:r>
      <w:r w:rsidR="00305BF4">
        <w:rPr>
          <w:noProof/>
          <w:webHidden/>
        </w:rPr>
        <w:tab/>
      </w:r>
      <w:r w:rsidR="00305BF4">
        <w:rPr>
          <w:noProof/>
          <w:webHidden/>
        </w:rPr>
        <w:fldChar w:fldCharType="begin"/>
      </w:r>
      <w:r w:rsidR="00305BF4">
        <w:rPr>
          <w:noProof/>
          <w:webHidden/>
        </w:rPr>
        <w:instrText xml:space="preserve"> PAGEREF _Toc26275722 \h </w:instrText>
      </w:r>
      <w:r w:rsidR="00305BF4">
        <w:rPr>
          <w:noProof/>
          <w:webHidden/>
        </w:rPr>
      </w:r>
      <w:r w:rsidR="00305BF4">
        <w:rPr>
          <w:noProof/>
          <w:webHidden/>
        </w:rPr>
        <w:fldChar w:fldCharType="separate"/>
      </w:r>
      <w:r w:rsidR="00305BF4">
        <w:rPr>
          <w:noProof/>
          <w:webHidden/>
        </w:rPr>
        <w:t>41</w:t>
      </w:r>
      <w:r w:rsidR="00305BF4">
        <w:rPr>
          <w:noProof/>
          <w:webHidden/>
        </w:rPr>
        <w:fldChar w:fldCharType="end"/>
      </w:r>
    </w:p>
    <w:p w14:paraId="07D1F3F9" w14:textId="77777777" w:rsidR="00305BF4" w:rsidRDefault="006A2E06" w:rsidP="00300356">
      <w:pPr>
        <w:pStyle w:val="TableofFigures"/>
        <w:tabs>
          <w:tab w:val="right" w:leader="dot" w:pos="9350"/>
        </w:tabs>
        <w:rPr>
          <w:rFonts w:asciiTheme="minorHAnsi" w:eastAsiaTheme="minorEastAsia" w:hAnsiTheme="minorHAnsi" w:cstheme="minorBidi"/>
          <w:noProof/>
          <w:sz w:val="22"/>
          <w:szCs w:val="22"/>
        </w:rPr>
      </w:pPr>
      <w:hyperlink w:anchor="_Toc26275723" w:history="1"/>
      <w:r w:rsidR="00305BF4" w:rsidRPr="009E7766">
        <w:rPr>
          <w:rStyle w:val="Hyperlink"/>
          <w:noProof/>
        </w:rPr>
        <w:t>Table 5</w:t>
      </w:r>
      <w:r w:rsidR="00305BF4" w:rsidRPr="009E7766">
        <w:rPr>
          <w:rStyle w:val="Hyperlink"/>
          <w:noProof/>
        </w:rPr>
        <w:noBreakHyphen/>
        <w:t xml:space="preserve">12: Output Signal mappings of Component: </w:t>
      </w:r>
      <w:r w:rsidR="00305BF4" w:rsidRPr="009E7766">
        <w:rPr>
          <w:rStyle w:val="Hyperlink"/>
          <w:noProof/>
        </w:rPr>
        <w:noBreakHyphen/>
      </w:r>
      <w:r w:rsidR="00305BF4">
        <w:rPr>
          <w:noProof/>
          <w:webHidden/>
        </w:rPr>
        <w:tab/>
      </w:r>
      <w:r w:rsidR="00305BF4">
        <w:rPr>
          <w:noProof/>
          <w:webHidden/>
        </w:rPr>
        <w:fldChar w:fldCharType="begin"/>
      </w:r>
      <w:r w:rsidR="00305BF4">
        <w:rPr>
          <w:noProof/>
          <w:webHidden/>
        </w:rPr>
        <w:instrText xml:space="preserve"> PAGEREF _Toc26275723 \h </w:instrText>
      </w:r>
      <w:r w:rsidR="00305BF4">
        <w:rPr>
          <w:noProof/>
          <w:webHidden/>
        </w:rPr>
      </w:r>
      <w:r w:rsidR="00305BF4">
        <w:rPr>
          <w:noProof/>
          <w:webHidden/>
        </w:rPr>
        <w:fldChar w:fldCharType="separate"/>
      </w:r>
      <w:r w:rsidR="00305BF4">
        <w:rPr>
          <w:noProof/>
          <w:webHidden/>
        </w:rPr>
        <w:t>42</w:t>
      </w:r>
      <w:r w:rsidR="00305BF4">
        <w:rPr>
          <w:noProof/>
          <w:webHidden/>
        </w:rPr>
        <w:fldChar w:fldCharType="end"/>
      </w:r>
    </w:p>
    <w:p w14:paraId="1C893AD3" w14:textId="77777777" w:rsidR="00305BF4" w:rsidRPr="00E2703A" w:rsidRDefault="00305BF4" w:rsidP="00300356">
      <w:r w:rsidRPr="00E2703A">
        <w:rPr>
          <w:rStyle w:val="Hyperlink"/>
          <w:rFonts w:cs="Arial"/>
          <w:noProof/>
          <w:color w:val="auto"/>
        </w:rPr>
        <w:fldChar w:fldCharType="end"/>
      </w:r>
    </w:p>
    <w:p w14:paraId="57A2804D" w14:textId="77777777" w:rsidR="00072314" w:rsidRPr="00185AC3" w:rsidRDefault="00072314" w:rsidP="00072314">
      <w:pPr>
        <w:pStyle w:val="Heading1"/>
        <w:tabs>
          <w:tab w:val="clear" w:pos="540"/>
          <w:tab w:val="num" w:pos="432"/>
        </w:tabs>
      </w:pPr>
      <w:bookmarkStart w:id="6" w:name="_Toc35000552"/>
      <w:bookmarkStart w:id="7" w:name="_Toc26368266"/>
      <w:bookmarkStart w:id="8" w:name="_Toc481143785"/>
      <w:r>
        <w:lastRenderedPageBreak/>
        <w:t>Introduction</w:t>
      </w:r>
      <w:bookmarkEnd w:id="6"/>
    </w:p>
    <w:p w14:paraId="1020E709" w14:textId="77777777" w:rsidR="00072314" w:rsidRPr="00185AC3" w:rsidRDefault="00072314" w:rsidP="00072314">
      <w:pPr>
        <w:pStyle w:val="Heading2"/>
        <w:spacing w:before="240"/>
      </w:pPr>
      <w:bookmarkStart w:id="9" w:name="_Toc35000553"/>
      <w:r w:rsidRPr="005B03D3">
        <w:rPr>
          <w:szCs w:val="20"/>
        </w:rPr>
        <w:t xml:space="preserve">Document </w:t>
      </w:r>
      <w:r>
        <w:t>Purpose</w:t>
      </w:r>
      <w:bookmarkEnd w:id="9"/>
    </w:p>
    <w:p w14:paraId="594C0EAC" w14:textId="77777777" w:rsidR="00072314" w:rsidRDefault="00072314" w:rsidP="00072314">
      <w:pPr>
        <w:pStyle w:val="BodyText"/>
        <w:ind w:right="142"/>
        <w:jc w:val="both"/>
        <w:rPr>
          <w:rFonts w:cs="Arial"/>
          <w:lang w:val="en-US"/>
        </w:rPr>
      </w:pPr>
      <w:r>
        <w:rPr>
          <w:rFonts w:cs="Arial"/>
          <w:lang w:val="en-US"/>
        </w:rPr>
        <w:t>The Feature Implementation Specification (FIS) specifies the deployment of the logical functions of a feature to an electrical architecture. The FIS specifies</w:t>
      </w:r>
      <w:r w:rsidRPr="00126922">
        <w:rPr>
          <w:rFonts w:cs="Arial"/>
          <w:lang w:val="en-US"/>
        </w:rPr>
        <w:t xml:space="preserve"> all interactions between the ECUs </w:t>
      </w:r>
      <w:r>
        <w:rPr>
          <w:rFonts w:cs="Arial"/>
          <w:lang w:val="en-US"/>
        </w:rPr>
        <w:t xml:space="preserve">of the electrical architecture required for the feature </w:t>
      </w:r>
      <w:r w:rsidRPr="00126922">
        <w:rPr>
          <w:rFonts w:cs="Arial"/>
          <w:lang w:val="en-US"/>
        </w:rPr>
        <w:t xml:space="preserve">including the </w:t>
      </w:r>
      <w:r>
        <w:rPr>
          <w:rFonts w:cs="Arial"/>
          <w:lang w:val="en-US"/>
        </w:rPr>
        <w:t>technical</w:t>
      </w:r>
      <w:r w:rsidRPr="00126922">
        <w:rPr>
          <w:rFonts w:cs="Arial"/>
          <w:lang w:val="en-US"/>
        </w:rPr>
        <w:t xml:space="preserve"> signals and the interfaces.</w:t>
      </w:r>
      <w:r>
        <w:rPr>
          <w:rFonts w:cs="Arial"/>
          <w:lang w:val="en-US"/>
        </w:rPr>
        <w:t xml:space="preserve"> It also gives interface and integration requirements, which are specific to the feature for the electrical architecture.</w:t>
      </w:r>
    </w:p>
    <w:p w14:paraId="55DBC47C" w14:textId="77777777" w:rsidR="00072314" w:rsidRDefault="00072314" w:rsidP="00072314">
      <w:pPr>
        <w:pStyle w:val="BodyText"/>
        <w:ind w:right="142"/>
        <w:jc w:val="both"/>
        <w:rPr>
          <w:rFonts w:cs="Arial"/>
          <w:lang w:val="en-US"/>
        </w:rPr>
      </w:pPr>
      <w:r w:rsidRPr="001B1565">
        <w:rPr>
          <w:rFonts w:cs="Arial"/>
          <w:lang w:val="en-US"/>
        </w:rPr>
        <w:t xml:space="preserve">To get more information about the concept </w:t>
      </w:r>
      <w:r>
        <w:rPr>
          <w:rFonts w:cs="Arial"/>
          <w:lang w:val="en-US"/>
        </w:rPr>
        <w:t>of</w:t>
      </w:r>
      <w:r w:rsidRPr="001B1565">
        <w:rPr>
          <w:rFonts w:cs="Arial"/>
          <w:lang w:val="en-US"/>
        </w:rPr>
        <w:t xml:space="preserve"> </w:t>
      </w:r>
      <w:r>
        <w:rPr>
          <w:rFonts w:cs="Arial"/>
          <w:lang w:val="en-US"/>
        </w:rPr>
        <w:t xml:space="preserve">feature, function and component level abstraction refer to the </w:t>
      </w:r>
      <w:hyperlink r:id="rId15" w:history="1">
        <w:r w:rsidRPr="008168A2">
          <w:rPr>
            <w:rStyle w:val="Hyperlink"/>
            <w:rFonts w:cs="Arial"/>
            <w:lang w:val="en-US"/>
          </w:rPr>
          <w:t>Ford RE Wiki</w:t>
        </w:r>
      </w:hyperlink>
      <w:r>
        <w:rPr>
          <w:rStyle w:val="Hyperlink"/>
          <w:rFonts w:cs="Arial"/>
          <w:lang w:val="en-US"/>
        </w:rPr>
        <w:t>.</w:t>
      </w:r>
    </w:p>
    <w:p w14:paraId="6B0DA761" w14:textId="77777777" w:rsidR="00072314" w:rsidRDefault="00072314" w:rsidP="00072314">
      <w:pPr>
        <w:pStyle w:val="Heading2"/>
        <w:spacing w:before="240"/>
      </w:pPr>
      <w:bookmarkStart w:id="10" w:name="_Toc35000554"/>
      <w:r w:rsidRPr="005B03D3">
        <w:rPr>
          <w:szCs w:val="20"/>
        </w:rPr>
        <w:t xml:space="preserve">Document </w:t>
      </w:r>
      <w:r>
        <w:t>Scope</w:t>
      </w:r>
      <w:bookmarkEnd w:id="10"/>
    </w:p>
    <w:p w14:paraId="05DB2862" w14:textId="77777777" w:rsidR="00072314" w:rsidRDefault="00072314" w:rsidP="00072314">
      <w:pPr>
        <w:pStyle w:val="BodyText"/>
        <w:ind w:right="142"/>
        <w:jc w:val="both"/>
        <w:rPr>
          <w:rFonts w:cs="Arial"/>
          <w:lang w:val="en-US"/>
        </w:rPr>
      </w:pPr>
    </w:p>
    <w:p w14:paraId="43A8D9B2" w14:textId="77777777" w:rsidR="00072314" w:rsidRDefault="00072314" w:rsidP="00072314">
      <w:pPr>
        <w:pStyle w:val="BodyText"/>
        <w:ind w:right="142"/>
        <w:jc w:val="both"/>
        <w:rPr>
          <w:rFonts w:cs="Arial"/>
          <w:lang w:val="en-US"/>
        </w:rPr>
      </w:pPr>
      <w:r w:rsidRPr="00913008">
        <w:rPr>
          <w:rFonts w:cs="Arial"/>
          <w:lang w:val="en-US"/>
        </w:rPr>
        <w:t xml:space="preserve">This </w:t>
      </w:r>
      <w:r>
        <w:rPr>
          <w:rFonts w:cs="Arial"/>
          <w:lang w:val="en-US"/>
        </w:rPr>
        <w:t>FIS</w:t>
      </w:r>
      <w:r w:rsidRPr="00913008">
        <w:rPr>
          <w:rFonts w:cs="Arial"/>
          <w:lang w:val="en-US"/>
        </w:rPr>
        <w:t xml:space="preserve"> </w:t>
      </w:r>
      <w:r>
        <w:rPr>
          <w:rFonts w:cs="Arial"/>
          <w:lang w:val="en-US"/>
        </w:rPr>
        <w:t xml:space="preserve">describes the deployment of the feature </w:t>
      </w:r>
      <w:r w:rsidRPr="00760BAC">
        <w:rPr>
          <w:rFonts w:ascii="Helvetica" w:hAnsi="Helvetica" w:cs="Helvetica"/>
          <w:color w:val="0000FF"/>
          <w:lang w:val="en-US"/>
        </w:rPr>
        <w:t>&lt;Feature&gt;</w:t>
      </w:r>
      <w:r>
        <w:rPr>
          <w:rFonts w:cs="Arial"/>
          <w:lang w:val="en-US"/>
        </w:rPr>
        <w:t xml:space="preserve"> to the following electrical architecture(s):</w:t>
      </w:r>
    </w:p>
    <w:p w14:paraId="3FB44DF1" w14:textId="77777777" w:rsidR="00DE29D6" w:rsidRDefault="00DE29D6" w:rsidP="006E4209"/>
    <w:p w14:paraId="031EECF2" w14:textId="77777777" w:rsidR="00DE29D6" w:rsidRDefault="00DE29D6" w:rsidP="00DE29D6">
      <w:pPr>
        <w:rPr>
          <w:i/>
          <w:color w:val="7F7F7F" w:themeColor="text1" w:themeTint="80"/>
        </w:rPr>
      </w:pPr>
      <w:r w:rsidRPr="00006D1E">
        <w:rPr>
          <w:i/>
          <w:color w:val="7F7F7F" w:themeColor="text1" w:themeTint="80"/>
        </w:rPr>
        <w:t xml:space="preserve">No </w:t>
      </w:r>
      <w:r>
        <w:rPr>
          <w:i/>
          <w:color w:val="7F7F7F" w:themeColor="text1" w:themeTint="80"/>
        </w:rPr>
        <w:t>Electrical Architecture</w:t>
      </w:r>
      <w:r w:rsidRPr="00006D1E">
        <w:rPr>
          <w:i/>
          <w:color w:val="7F7F7F" w:themeColor="text1" w:themeTint="80"/>
        </w:rPr>
        <w:t xml:space="preserve"> found.</w:t>
      </w:r>
    </w:p>
    <w:p w14:paraId="5474C3F3" w14:textId="77777777" w:rsidR="00DE29D6" w:rsidRPr="000B1B4C" w:rsidRDefault="00DE29D6" w:rsidP="00DE29D6">
      <w:pPr>
        <w:rPr>
          <w:i/>
          <w:color w:val="7F7F7F" w:themeColor="text1" w:themeTint="80"/>
        </w:rPr>
      </w:pPr>
    </w:p>
    <w:p w14:paraId="1E8E186C" w14:textId="77777777" w:rsidR="00072314" w:rsidRDefault="00072314" w:rsidP="00072314">
      <w:pPr>
        <w:pStyle w:val="Heading2"/>
        <w:spacing w:before="240"/>
      </w:pPr>
      <w:bookmarkStart w:id="11" w:name="_Toc35000555"/>
      <w:r w:rsidRPr="005B03D3">
        <w:rPr>
          <w:szCs w:val="20"/>
        </w:rPr>
        <w:t xml:space="preserve">Document </w:t>
      </w:r>
      <w:r>
        <w:t>Audience</w:t>
      </w:r>
      <w:bookmarkEnd w:id="11"/>
    </w:p>
    <w:p w14:paraId="4C4BBB3B" w14:textId="77777777" w:rsidR="00072314" w:rsidRDefault="00072314" w:rsidP="00072314">
      <w:pPr>
        <w:pStyle w:val="BodyText"/>
        <w:ind w:right="142"/>
        <w:jc w:val="both"/>
        <w:rPr>
          <w:rFonts w:cs="Arial"/>
          <w:lang w:val="en-US"/>
        </w:rPr>
      </w:pPr>
      <w:r w:rsidRPr="00185AC3">
        <w:rPr>
          <w:rFonts w:cs="Arial"/>
          <w:lang w:val="en-US"/>
        </w:rPr>
        <w:t xml:space="preserve">The </w:t>
      </w:r>
      <w:r>
        <w:rPr>
          <w:rFonts w:cs="Arial"/>
          <w:lang w:val="en-US"/>
        </w:rPr>
        <w:t>FIS</w:t>
      </w:r>
      <w:r w:rsidRPr="00185AC3">
        <w:rPr>
          <w:rFonts w:cs="Arial"/>
          <w:lang w:val="en-US"/>
        </w:rPr>
        <w:t xml:space="preserve"> is </w:t>
      </w:r>
      <w:r>
        <w:rPr>
          <w:rFonts w:cs="Arial"/>
          <w:lang w:val="en-US"/>
        </w:rPr>
        <w:t xml:space="preserve">authored </w:t>
      </w:r>
      <w:proofErr w:type="gramStart"/>
      <w:r>
        <w:rPr>
          <w:rFonts w:cs="Arial"/>
          <w:lang w:val="en-US"/>
        </w:rPr>
        <w:t xml:space="preserve">by </w:t>
      </w:r>
      <w:r w:rsidR="006B359A" w:rsidRPr="006B359A">
        <w:rPr>
          <w:rFonts w:cs="Arial"/>
          <w:color w:val="0000FF"/>
          <w:lang w:val="en-US"/>
        </w:rPr>
        <w:t xml:space="preserve"> -</w:t>
      </w:r>
      <w:proofErr w:type="gramEnd"/>
      <w:r w:rsidR="006B359A" w:rsidRPr="006B359A">
        <w:rPr>
          <w:rFonts w:cs="Arial"/>
          <w:color w:val="0000FF"/>
          <w:lang w:val="en-US"/>
        </w:rPr>
        <w:t xml:space="preserve"> .</w:t>
      </w:r>
      <w:r>
        <w:rPr>
          <w:rFonts w:cs="Arial"/>
          <w:lang w:val="en-US"/>
        </w:rPr>
        <w:t xml:space="preserve"> All Stakeholders, i.e., all people who have a valid interest in the feature implementation should read and, if possible, review the FIS. It needs to be guaranteed, that all stakeholders have access to the currently valid version of the FIS.</w:t>
      </w:r>
    </w:p>
    <w:p w14:paraId="105A91AA" w14:textId="77777777" w:rsidR="00072314" w:rsidRPr="002D2910" w:rsidRDefault="00072314" w:rsidP="00072314"/>
    <w:p w14:paraId="7D92E851" w14:textId="77777777" w:rsidR="00072314" w:rsidRDefault="00072314" w:rsidP="00072314">
      <w:pPr>
        <w:pStyle w:val="Heading3"/>
        <w:keepNext w:val="0"/>
        <w:tabs>
          <w:tab w:val="clear" w:pos="900"/>
          <w:tab w:val="left" w:pos="709"/>
          <w:tab w:val="left" w:pos="851"/>
        </w:tabs>
        <w:spacing w:before="240"/>
      </w:pPr>
      <w:bookmarkStart w:id="12" w:name="_Toc35000556"/>
      <w:r>
        <w:t>Stakeholder List</w:t>
      </w:r>
      <w:bookmarkEnd w:id="12"/>
    </w:p>
    <w:p w14:paraId="07E76929" w14:textId="77777777" w:rsidR="00072314" w:rsidRDefault="00072314" w:rsidP="00072314">
      <w:pPr>
        <w:pStyle w:val="BodyText"/>
        <w:ind w:right="142"/>
        <w:jc w:val="both"/>
        <w:rPr>
          <w:rFonts w:cs="Arial"/>
          <w:lang w:val="en-US"/>
        </w:rPr>
      </w:pPr>
      <w:r w:rsidRPr="006A2B47">
        <w:rPr>
          <w:rFonts w:cs="Arial"/>
          <w:lang w:val="en-US"/>
        </w:rPr>
        <w:t>For the latest list of the function stakeholder</w:t>
      </w:r>
      <w:r>
        <w:rPr>
          <w:rFonts w:cs="Arial"/>
          <w:lang w:val="en-US"/>
        </w:rPr>
        <w:t>s</w:t>
      </w:r>
      <w:r w:rsidRPr="006A2B47">
        <w:rPr>
          <w:rFonts w:cs="Arial"/>
          <w:lang w:val="en-US"/>
        </w:rPr>
        <w:t xml:space="preserve"> and their roles &amp; responsibilities refer to </w:t>
      </w:r>
      <w:r w:rsidRPr="006A2B47">
        <w:rPr>
          <w:rFonts w:cs="Arial"/>
          <w:color w:val="0000FF"/>
          <w:lang w:val="en-US"/>
        </w:rPr>
        <w:t>&lt;</w:t>
      </w:r>
      <w:r>
        <w:rPr>
          <w:rFonts w:cs="Arial"/>
          <w:color w:val="0000FF"/>
          <w:lang w:val="en-US"/>
        </w:rPr>
        <w:t>Put</w:t>
      </w:r>
      <w:r w:rsidRPr="006A2B47">
        <w:rPr>
          <w:rFonts w:cs="Arial"/>
          <w:color w:val="0000FF"/>
          <w:lang w:val="en-US"/>
        </w:rPr>
        <w:t xml:space="preserve"> VSEM Link</w:t>
      </w:r>
      <w:r>
        <w:rPr>
          <w:rFonts w:cs="Arial"/>
          <w:color w:val="0000FF"/>
          <w:lang w:val="en-US"/>
        </w:rPr>
        <w:t xml:space="preserve"> here</w:t>
      </w:r>
      <w:r w:rsidRPr="006A2B47">
        <w:rPr>
          <w:rFonts w:cs="Arial"/>
          <w:color w:val="0000FF"/>
          <w:lang w:val="en-US"/>
        </w:rPr>
        <w:t>&gt;</w:t>
      </w:r>
      <w:r w:rsidRPr="006A2B47">
        <w:rPr>
          <w:rFonts w:cs="Arial"/>
          <w:lang w:val="en-US"/>
        </w:rPr>
        <w:t>.</w:t>
      </w:r>
    </w:p>
    <w:tbl>
      <w:tblPr>
        <w:tblStyle w:val="TableGrid"/>
        <w:tblW w:w="8789" w:type="dxa"/>
        <w:tblInd w:w="-5" w:type="dxa"/>
        <w:tblLook w:val="04A0" w:firstRow="1" w:lastRow="0" w:firstColumn="1" w:lastColumn="0" w:noHBand="0" w:noVBand="1"/>
      </w:tblPr>
      <w:tblGrid>
        <w:gridCol w:w="2239"/>
        <w:gridCol w:w="1564"/>
        <w:gridCol w:w="1589"/>
        <w:gridCol w:w="1642"/>
        <w:gridCol w:w="1755"/>
      </w:tblGrid>
      <w:tr w:rsidR="006B359A" w:rsidRPr="006B359A" w14:paraId="62A41BAF" w14:textId="77777777" w:rsidTr="0051535C">
        <w:tc>
          <w:tcPr>
            <w:tcW w:w="2239" w:type="dxa"/>
            <w:shd w:val="clear" w:color="auto" w:fill="BFBFBF" w:themeFill="background1" w:themeFillShade="BF"/>
          </w:tcPr>
          <w:p w14:paraId="53B9F594" w14:textId="77777777" w:rsidR="006B359A" w:rsidRPr="006B359A" w:rsidRDefault="006B359A" w:rsidP="0051535C">
            <w:pPr>
              <w:rPr>
                <w:b/>
              </w:rPr>
            </w:pPr>
            <w:r w:rsidRPr="006B359A">
              <w:rPr>
                <w:b/>
              </w:rPr>
              <w:t>Name</w:t>
            </w:r>
          </w:p>
        </w:tc>
        <w:tc>
          <w:tcPr>
            <w:tcW w:w="1564" w:type="dxa"/>
            <w:shd w:val="clear" w:color="auto" w:fill="BFBFBF" w:themeFill="background1" w:themeFillShade="BF"/>
          </w:tcPr>
          <w:p w14:paraId="200F04A3" w14:textId="77777777" w:rsidR="006B359A" w:rsidRPr="006B359A" w:rsidRDefault="006B359A" w:rsidP="0051535C">
            <w:pPr>
              <w:rPr>
                <w:b/>
              </w:rPr>
            </w:pPr>
            <w:r w:rsidRPr="006B359A">
              <w:rPr>
                <w:b/>
              </w:rPr>
              <w:t>CDSID</w:t>
            </w:r>
          </w:p>
        </w:tc>
        <w:tc>
          <w:tcPr>
            <w:tcW w:w="1589" w:type="dxa"/>
            <w:shd w:val="clear" w:color="auto" w:fill="BFBFBF" w:themeFill="background1" w:themeFillShade="BF"/>
          </w:tcPr>
          <w:p w14:paraId="7B319AD5" w14:textId="77777777" w:rsidR="006B359A" w:rsidRPr="006B359A" w:rsidRDefault="006B359A" w:rsidP="0051535C">
            <w:pPr>
              <w:rPr>
                <w:b/>
              </w:rPr>
            </w:pPr>
            <w:r w:rsidRPr="006B359A">
              <w:rPr>
                <w:b/>
              </w:rPr>
              <w:t>Contact Info</w:t>
            </w:r>
          </w:p>
        </w:tc>
        <w:tc>
          <w:tcPr>
            <w:tcW w:w="1642" w:type="dxa"/>
            <w:shd w:val="clear" w:color="auto" w:fill="BFBFBF" w:themeFill="background1" w:themeFillShade="BF"/>
          </w:tcPr>
          <w:p w14:paraId="390DD15E" w14:textId="77777777" w:rsidR="006B359A" w:rsidRPr="006B359A" w:rsidRDefault="006B359A" w:rsidP="0051535C">
            <w:pPr>
              <w:rPr>
                <w:b/>
              </w:rPr>
            </w:pPr>
            <w:r w:rsidRPr="006B359A">
              <w:rPr>
                <w:b/>
              </w:rPr>
              <w:t>Role</w:t>
            </w:r>
          </w:p>
        </w:tc>
        <w:tc>
          <w:tcPr>
            <w:tcW w:w="1755" w:type="dxa"/>
            <w:shd w:val="clear" w:color="auto" w:fill="BFBFBF" w:themeFill="background1" w:themeFillShade="BF"/>
          </w:tcPr>
          <w:p w14:paraId="6225E3E1" w14:textId="77777777" w:rsidR="006B359A" w:rsidRPr="006B359A" w:rsidRDefault="006B359A" w:rsidP="0051535C">
            <w:pPr>
              <w:rPr>
                <w:b/>
              </w:rPr>
            </w:pPr>
            <w:r w:rsidRPr="006B359A">
              <w:rPr>
                <w:b/>
              </w:rPr>
              <w:t>Stakeholder Group</w:t>
            </w:r>
          </w:p>
        </w:tc>
      </w:tr>
      <w:tr w:rsidR="006B359A" w14:paraId="135F862A" w14:textId="77777777" w:rsidTr="0051535C">
        <w:tc>
          <w:tcPr>
            <w:tcW w:w="2239" w:type="dxa"/>
          </w:tcPr>
          <w:p w14:paraId="4CC6E675" w14:textId="77777777" w:rsidR="006B359A" w:rsidRPr="000346B5" w:rsidRDefault="006B359A" w:rsidP="0051535C">
            <w:pPr>
              <w:rPr>
                <w:rFonts w:cs="Arial"/>
              </w:rPr>
            </w:pPr>
            <w:r w:rsidRPr="000346B5">
              <w:rPr>
                <w:rFonts w:cs="Arial"/>
              </w:rPr>
              <w:t>John Doe</w:t>
            </w:r>
          </w:p>
        </w:tc>
        <w:tc>
          <w:tcPr>
            <w:tcW w:w="1564" w:type="dxa"/>
          </w:tcPr>
          <w:p w14:paraId="05840733" w14:textId="77777777" w:rsidR="00BC4E3D" w:rsidRDefault="00BC4E3D"/>
        </w:tc>
        <w:tc>
          <w:tcPr>
            <w:tcW w:w="1589" w:type="dxa"/>
          </w:tcPr>
          <w:p w14:paraId="3514EA32" w14:textId="77777777" w:rsidR="00BC4E3D" w:rsidRDefault="00BC4E3D"/>
        </w:tc>
        <w:tc>
          <w:tcPr>
            <w:tcW w:w="1642" w:type="dxa"/>
          </w:tcPr>
          <w:p w14:paraId="7E69629E" w14:textId="77777777" w:rsidR="006B359A" w:rsidRPr="000346B5" w:rsidRDefault="006B359A" w:rsidP="0051535C">
            <w:pPr>
              <w:rPr>
                <w:rFonts w:cs="Arial"/>
              </w:rPr>
            </w:pPr>
            <w:r w:rsidRPr="000346B5">
              <w:rPr>
                <w:rFonts w:cs="Arial"/>
              </w:rPr>
              <w:t>Model Architect</w:t>
            </w:r>
          </w:p>
        </w:tc>
        <w:tc>
          <w:tcPr>
            <w:tcW w:w="1755" w:type="dxa"/>
          </w:tcPr>
          <w:p w14:paraId="2BF93B2A" w14:textId="77777777" w:rsidR="006B359A" w:rsidRPr="000346B5" w:rsidRDefault="006B359A" w:rsidP="0051535C">
            <w:pPr>
              <w:rPr>
                <w:rFonts w:cs="Arial"/>
              </w:rPr>
            </w:pPr>
            <w:r w:rsidRPr="000346B5">
              <w:rPr>
                <w:rFonts w:cs="Arial"/>
              </w:rPr>
              <w:t>Systems Engineer</w:t>
            </w:r>
          </w:p>
        </w:tc>
      </w:tr>
    </w:tbl>
    <w:p w14:paraId="52AAACCF" w14:textId="77777777" w:rsidR="00072314" w:rsidRPr="009E3B7C" w:rsidRDefault="00072314" w:rsidP="00072314">
      <w:pPr>
        <w:pStyle w:val="BodyText"/>
        <w:ind w:right="142"/>
        <w:jc w:val="both"/>
        <w:rPr>
          <w:rFonts w:cs="Arial"/>
          <w:lang w:val="en-US"/>
        </w:rPr>
      </w:pPr>
    </w:p>
    <w:p w14:paraId="78B459D6" w14:textId="77777777" w:rsidR="00072314" w:rsidRDefault="00072314" w:rsidP="00072314">
      <w:pPr>
        <w:pStyle w:val="Heading2"/>
        <w:spacing w:before="240"/>
      </w:pPr>
      <w:bookmarkStart w:id="13" w:name="_Toc35000557"/>
      <w:r>
        <w:t>Document Organization</w:t>
      </w:r>
      <w:bookmarkEnd w:id="13"/>
    </w:p>
    <w:p w14:paraId="39E76260" w14:textId="77777777" w:rsidR="00072314" w:rsidRDefault="00072314" w:rsidP="00072314">
      <w:pPr>
        <w:pStyle w:val="Heading3"/>
        <w:keepNext w:val="0"/>
        <w:tabs>
          <w:tab w:val="clear" w:pos="900"/>
          <w:tab w:val="left" w:pos="709"/>
          <w:tab w:val="left" w:pos="851"/>
        </w:tabs>
        <w:spacing w:before="240"/>
      </w:pPr>
      <w:bookmarkStart w:id="14" w:name="_Toc35000558"/>
      <w:r>
        <w:t>Document Context</w:t>
      </w:r>
      <w:bookmarkEnd w:id="14"/>
    </w:p>
    <w:p w14:paraId="7CB5CB9F" w14:textId="77777777" w:rsidR="00072314" w:rsidRPr="001B1565" w:rsidRDefault="00072314" w:rsidP="00072314">
      <w:pPr>
        <w:pStyle w:val="BodyText"/>
        <w:ind w:right="142"/>
      </w:pPr>
      <w:r w:rsidRPr="001B1565">
        <w:t xml:space="preserve">Refer to the </w:t>
      </w:r>
      <w:hyperlink r:id="rId16" w:history="1">
        <w:r w:rsidRPr="007312EA">
          <w:rPr>
            <w:rStyle w:val="Hyperlink"/>
          </w:rPr>
          <w:t>Specification Structure page</w:t>
        </w:r>
      </w:hyperlink>
      <w:r w:rsidRPr="001B1565">
        <w:t xml:space="preserve"> in the </w:t>
      </w:r>
      <w:hyperlink r:id="rId17" w:history="1">
        <w:r w:rsidRPr="007312EA">
          <w:rPr>
            <w:rStyle w:val="Hyperlink"/>
            <w:rFonts w:cs="Arial"/>
          </w:rPr>
          <w:t>Ford RE Wiki</w:t>
        </w:r>
      </w:hyperlink>
      <w:r w:rsidRPr="001B1565">
        <w:t xml:space="preserve"> to understand how the </w:t>
      </w:r>
      <w:r>
        <w:t>FIS</w:t>
      </w:r>
      <w:r w:rsidRPr="001B1565">
        <w:t xml:space="preserve"> relates to other Ford Requirements Documents and Specifications.</w:t>
      </w:r>
    </w:p>
    <w:p w14:paraId="65518F4A" w14:textId="77777777" w:rsidR="00072314" w:rsidRPr="00191F34" w:rsidRDefault="00072314" w:rsidP="00072314">
      <w:pPr>
        <w:pStyle w:val="Heading3"/>
        <w:keepNext w:val="0"/>
        <w:tabs>
          <w:tab w:val="clear" w:pos="900"/>
          <w:tab w:val="left" w:pos="709"/>
          <w:tab w:val="left" w:pos="851"/>
        </w:tabs>
        <w:spacing w:before="240"/>
      </w:pPr>
      <w:bookmarkStart w:id="15" w:name="_Toc35000559"/>
      <w:r>
        <w:t>Document Structure</w:t>
      </w:r>
      <w:bookmarkEnd w:id="15"/>
    </w:p>
    <w:p w14:paraId="04F305E5" w14:textId="77777777" w:rsidR="00072314" w:rsidRPr="005B03D3" w:rsidRDefault="00072314" w:rsidP="00072314">
      <w:pPr>
        <w:rPr>
          <w:lang w:val="en-GB"/>
        </w:rPr>
      </w:pPr>
    </w:p>
    <w:p w14:paraId="7A35C6E7" w14:textId="77777777" w:rsidR="00072314" w:rsidRDefault="00072314" w:rsidP="00072314">
      <w:pPr>
        <w:pStyle w:val="BodyText"/>
        <w:ind w:right="142"/>
        <w:rPr>
          <w:rFonts w:cs="Arial"/>
          <w:lang w:val="en-US"/>
        </w:rPr>
      </w:pPr>
      <w:r w:rsidRPr="00185AC3">
        <w:rPr>
          <w:rFonts w:cs="Arial"/>
          <w:lang w:val="en-US"/>
        </w:rPr>
        <w:t>The structure of this document is explained below:</w:t>
      </w:r>
    </w:p>
    <w:p w14:paraId="7C1C8C44" w14:textId="77777777" w:rsidR="00072314" w:rsidRPr="004C471C" w:rsidRDefault="00072314" w:rsidP="00072314"/>
    <w:p w14:paraId="6E3E12BF" w14:textId="77777777" w:rsidR="00072314" w:rsidRPr="0064395C" w:rsidRDefault="00072314" w:rsidP="00072314">
      <w:pPr>
        <w:pStyle w:val="BodyText"/>
        <w:tabs>
          <w:tab w:val="clear" w:pos="1134"/>
          <w:tab w:val="left" w:pos="1276"/>
        </w:tabs>
        <w:ind w:left="1276" w:right="142" w:hanging="1276"/>
        <w:rPr>
          <w:lang w:val="en-US"/>
        </w:rPr>
      </w:pPr>
      <w:r w:rsidRPr="00185AC3">
        <w:rPr>
          <w:rFonts w:cs="Arial"/>
          <w:b/>
          <w:bCs/>
          <w:lang w:val="en-US"/>
        </w:rPr>
        <w:t xml:space="preserve">Section </w:t>
      </w:r>
      <w:r>
        <w:rPr>
          <w:rFonts w:cs="Arial"/>
          <w:b/>
          <w:bCs/>
          <w:lang w:val="en-US"/>
        </w:rPr>
        <w:t>1</w:t>
      </w:r>
      <w:r w:rsidRPr="00185AC3">
        <w:rPr>
          <w:rFonts w:cs="Arial"/>
          <w:lang w:val="en-US"/>
        </w:rPr>
        <w:t xml:space="preserve"> – </w:t>
      </w:r>
      <w:r>
        <w:tab/>
      </w:r>
      <w:r w:rsidRPr="0064395C">
        <w:t xml:space="preserve">Introduction – Giving an explanation how to use this document including responsibilities and the scope of the document. </w:t>
      </w:r>
      <w:proofErr w:type="gramStart"/>
      <w:r w:rsidRPr="0064395C">
        <w:t>Additionally</w:t>
      </w:r>
      <w:proofErr w:type="gramEnd"/>
      <w:r w:rsidRPr="0064395C">
        <w:t xml:space="preserve"> it contains the revision history and a list of unsettled but known </w:t>
      </w:r>
      <w:r w:rsidRPr="0064395C">
        <w:lastRenderedPageBreak/>
        <w:t>issues that have to be consolidated in future versions. It explains the terminology and gives a clarification of the definitions, concepts and abbreviations used in the document.</w:t>
      </w:r>
    </w:p>
    <w:p w14:paraId="5E6227F0" w14:textId="77777777" w:rsidR="00072314" w:rsidRPr="0064395C" w:rsidRDefault="00072314" w:rsidP="00072314">
      <w:pPr>
        <w:pStyle w:val="BodyText"/>
        <w:tabs>
          <w:tab w:val="clear" w:pos="1134"/>
          <w:tab w:val="left" w:pos="1276"/>
        </w:tabs>
        <w:ind w:left="1276" w:right="142" w:hanging="1276"/>
        <w:jc w:val="both"/>
        <w:rPr>
          <w:lang w:val="en-US"/>
        </w:rPr>
      </w:pPr>
      <w:r w:rsidRPr="0064395C">
        <w:rPr>
          <w:b/>
          <w:lang w:val="en-US"/>
        </w:rPr>
        <w:t>Section 2</w:t>
      </w:r>
      <w:r w:rsidRPr="0064395C">
        <w:rPr>
          <w:lang w:val="en-US"/>
        </w:rPr>
        <w:t xml:space="preserve"> – </w:t>
      </w:r>
      <w:r>
        <w:tab/>
      </w:r>
      <w:r w:rsidRPr="0064395C">
        <w:rPr>
          <w:rFonts w:cs="Arial"/>
          <w:lang w:val="en-US"/>
        </w:rPr>
        <w:t>Feature Implementation</w:t>
      </w:r>
      <w:r w:rsidRPr="0064395C">
        <w:rPr>
          <w:lang w:val="en-US"/>
        </w:rPr>
        <w:t xml:space="preserve"> Description – Giving an overview of the platform and listing assumptions, constraints or dependencies</w:t>
      </w:r>
    </w:p>
    <w:p w14:paraId="76A31A72" w14:textId="77777777" w:rsidR="00072314" w:rsidRDefault="00072314" w:rsidP="00072314">
      <w:pPr>
        <w:pStyle w:val="BodyText"/>
        <w:tabs>
          <w:tab w:val="clear" w:pos="1134"/>
          <w:tab w:val="left" w:pos="1276"/>
        </w:tabs>
        <w:ind w:left="1276" w:right="142" w:hanging="1276"/>
        <w:jc w:val="both"/>
        <w:rPr>
          <w:lang w:val="en-US"/>
        </w:rPr>
      </w:pPr>
      <w:r w:rsidRPr="0064395C">
        <w:rPr>
          <w:b/>
          <w:lang w:val="en-US"/>
        </w:rPr>
        <w:t>Section 3</w:t>
      </w:r>
      <w:r w:rsidRPr="0064395C">
        <w:rPr>
          <w:lang w:val="en-US"/>
        </w:rPr>
        <w:t xml:space="preserve"> – </w:t>
      </w:r>
      <w:r>
        <w:tab/>
      </w:r>
      <w:r>
        <w:rPr>
          <w:lang w:val="en-US"/>
        </w:rPr>
        <w:t>Feature Implementation Architecture – Describing 3 Architecture Views:</w:t>
      </w:r>
    </w:p>
    <w:p w14:paraId="6A3A75B5" w14:textId="77777777" w:rsidR="00072314" w:rsidRPr="009E238B" w:rsidRDefault="00072314" w:rsidP="00072314">
      <w:pPr>
        <w:pStyle w:val="ListParagraph"/>
        <w:numPr>
          <w:ilvl w:val="0"/>
          <w:numId w:val="23"/>
        </w:numPr>
        <w:rPr>
          <w:rFonts w:ascii="Arial" w:hAnsi="Arial" w:cs="Arial"/>
        </w:rPr>
      </w:pPr>
      <w:r w:rsidRPr="009E238B">
        <w:rPr>
          <w:rFonts w:ascii="Arial" w:hAnsi="Arial" w:cs="Arial"/>
        </w:rPr>
        <w:t>Functional Architecture – Showing the logical architecture of functions</w:t>
      </w:r>
    </w:p>
    <w:p w14:paraId="5FC288FA" w14:textId="77777777" w:rsidR="00072314" w:rsidRDefault="00072314" w:rsidP="00072314">
      <w:pPr>
        <w:pStyle w:val="ListParagraph"/>
        <w:numPr>
          <w:ilvl w:val="0"/>
          <w:numId w:val="23"/>
        </w:numPr>
        <w:rPr>
          <w:rFonts w:ascii="Arial" w:hAnsi="Arial" w:cs="Arial"/>
        </w:rPr>
      </w:pPr>
      <w:r w:rsidRPr="009E238B">
        <w:rPr>
          <w:rFonts w:ascii="Arial" w:hAnsi="Arial" w:cs="Arial"/>
        </w:rPr>
        <w:t>Physical Architecture – Showing the physical architecture (</w:t>
      </w:r>
      <w:proofErr w:type="gramStart"/>
      <w:r w:rsidRPr="009E238B">
        <w:rPr>
          <w:rFonts w:ascii="Arial" w:hAnsi="Arial" w:cs="Arial"/>
        </w:rPr>
        <w:t>first of all</w:t>
      </w:r>
      <w:proofErr w:type="gramEnd"/>
      <w:r w:rsidRPr="009E238B">
        <w:rPr>
          <w:rFonts w:ascii="Arial" w:hAnsi="Arial" w:cs="Arial"/>
        </w:rPr>
        <w:t xml:space="preserve"> the E/E Architecture), which the Logical Functions get allocated to.</w:t>
      </w:r>
    </w:p>
    <w:p w14:paraId="450DD20F" w14:textId="77777777" w:rsidR="00072314" w:rsidRPr="009E238B" w:rsidRDefault="00072314" w:rsidP="00072314">
      <w:pPr>
        <w:pStyle w:val="ListParagraph"/>
        <w:numPr>
          <w:ilvl w:val="0"/>
          <w:numId w:val="23"/>
        </w:numPr>
        <w:rPr>
          <w:rFonts w:ascii="Arial" w:hAnsi="Arial" w:cs="Arial"/>
        </w:rPr>
      </w:pPr>
      <w:r>
        <w:rPr>
          <w:rFonts w:ascii="Arial" w:hAnsi="Arial" w:cs="Arial"/>
        </w:rPr>
        <w:t>Software Architecture – Showing the software architecture relevant for the feature (for features with in-house development only)</w:t>
      </w:r>
    </w:p>
    <w:p w14:paraId="3E40713A" w14:textId="77777777" w:rsidR="00072314" w:rsidRPr="009E238B" w:rsidRDefault="00072314" w:rsidP="00072314">
      <w:pPr>
        <w:pStyle w:val="ListParagraph"/>
        <w:numPr>
          <w:ilvl w:val="0"/>
          <w:numId w:val="23"/>
        </w:numPr>
        <w:rPr>
          <w:rFonts w:ascii="Arial" w:hAnsi="Arial" w:cs="Arial"/>
        </w:rPr>
      </w:pPr>
      <w:r w:rsidRPr="009E238B">
        <w:rPr>
          <w:rFonts w:ascii="Arial" w:hAnsi="Arial" w:cs="Arial"/>
        </w:rPr>
        <w:t>Function Deployment – Presenting the allocation of logical functions and signals to the electrical and other components</w:t>
      </w:r>
      <w:r>
        <w:rPr>
          <w:rFonts w:ascii="Arial" w:hAnsi="Arial" w:cs="Arial"/>
        </w:rPr>
        <w:br/>
      </w:r>
    </w:p>
    <w:p w14:paraId="49448780" w14:textId="77777777" w:rsidR="00072314" w:rsidRPr="0064395C" w:rsidRDefault="00072314" w:rsidP="00072314">
      <w:pPr>
        <w:pStyle w:val="BodyText"/>
        <w:tabs>
          <w:tab w:val="clear" w:pos="1134"/>
          <w:tab w:val="left" w:pos="1276"/>
        </w:tabs>
        <w:ind w:left="1276" w:right="142" w:hanging="1276"/>
        <w:jc w:val="both"/>
        <w:rPr>
          <w:lang w:val="en-US"/>
        </w:rPr>
      </w:pPr>
      <w:r w:rsidRPr="0064395C">
        <w:rPr>
          <w:b/>
          <w:lang w:val="en-US"/>
        </w:rPr>
        <w:t xml:space="preserve">Section </w:t>
      </w:r>
      <w:r>
        <w:rPr>
          <w:b/>
          <w:lang w:val="en-US"/>
        </w:rPr>
        <w:t>4</w:t>
      </w:r>
      <w:r w:rsidRPr="0064395C">
        <w:rPr>
          <w:lang w:val="en-US"/>
        </w:rPr>
        <w:t xml:space="preserve"> – </w:t>
      </w:r>
      <w:r>
        <w:tab/>
      </w:r>
      <w:r w:rsidRPr="0064395C">
        <w:rPr>
          <w:rFonts w:cs="Arial"/>
          <w:lang w:val="en-US"/>
        </w:rPr>
        <w:t>Deployment Specific</w:t>
      </w:r>
      <w:r w:rsidRPr="0064395C">
        <w:rPr>
          <w:lang w:val="en-US"/>
        </w:rPr>
        <w:t xml:space="preserve"> Modeling –Modeling techniques providing additional detail on </w:t>
      </w:r>
      <w:proofErr w:type="gramStart"/>
      <w:r w:rsidRPr="0064395C">
        <w:rPr>
          <w:lang w:val="en-US"/>
        </w:rPr>
        <w:t>e.g.</w:t>
      </w:r>
      <w:proofErr w:type="gramEnd"/>
      <w:r w:rsidRPr="0064395C">
        <w:rPr>
          <w:lang w:val="en-US"/>
        </w:rPr>
        <w:t xml:space="preserve"> interface behavior</w:t>
      </w:r>
    </w:p>
    <w:p w14:paraId="650F13A3" w14:textId="77777777" w:rsidR="00072314" w:rsidRPr="0064395C" w:rsidRDefault="00072314" w:rsidP="00072314">
      <w:pPr>
        <w:pStyle w:val="BodyText"/>
        <w:tabs>
          <w:tab w:val="clear" w:pos="1134"/>
          <w:tab w:val="left" w:pos="1276"/>
        </w:tabs>
        <w:ind w:left="1276" w:right="142" w:hanging="1276"/>
        <w:jc w:val="both"/>
        <w:rPr>
          <w:lang w:val="en-US"/>
        </w:rPr>
      </w:pPr>
      <w:r w:rsidRPr="0064395C">
        <w:rPr>
          <w:b/>
          <w:lang w:val="en-US"/>
        </w:rPr>
        <w:t xml:space="preserve">Section </w:t>
      </w:r>
      <w:r>
        <w:rPr>
          <w:b/>
          <w:lang w:val="en-US"/>
        </w:rPr>
        <w:t>5</w:t>
      </w:r>
      <w:r w:rsidRPr="0064395C">
        <w:rPr>
          <w:lang w:val="en-US"/>
        </w:rPr>
        <w:t xml:space="preserve"> – </w:t>
      </w:r>
      <w:r>
        <w:tab/>
      </w:r>
      <w:r w:rsidRPr="0064395C">
        <w:rPr>
          <w:rFonts w:cs="Arial"/>
          <w:lang w:val="en-US"/>
        </w:rPr>
        <w:t>Deployment Specific</w:t>
      </w:r>
      <w:r w:rsidRPr="0064395C">
        <w:rPr>
          <w:lang w:val="en-US"/>
        </w:rPr>
        <w:t xml:space="preserve"> Requirements – Deployment specific requirements for ECUs, Network Communication, and Process</w:t>
      </w:r>
    </w:p>
    <w:p w14:paraId="0E7141C3" w14:textId="77777777" w:rsidR="00072314" w:rsidRPr="0064395C" w:rsidRDefault="00072314" w:rsidP="00072314">
      <w:pPr>
        <w:pStyle w:val="BodyText"/>
        <w:tabs>
          <w:tab w:val="clear" w:pos="1134"/>
          <w:tab w:val="left" w:pos="1276"/>
        </w:tabs>
        <w:ind w:left="1276" w:right="142" w:hanging="1276"/>
        <w:jc w:val="both"/>
        <w:rPr>
          <w:lang w:val="en-US"/>
        </w:rPr>
      </w:pPr>
      <w:r w:rsidRPr="0064395C">
        <w:rPr>
          <w:b/>
          <w:lang w:val="en-US"/>
        </w:rPr>
        <w:t xml:space="preserve">Section </w:t>
      </w:r>
      <w:r>
        <w:rPr>
          <w:b/>
          <w:lang w:val="en-US"/>
        </w:rPr>
        <w:t>6</w:t>
      </w:r>
      <w:r w:rsidRPr="0064395C">
        <w:rPr>
          <w:lang w:val="en-US"/>
        </w:rPr>
        <w:t xml:space="preserve"> – </w:t>
      </w:r>
      <w:r>
        <w:tab/>
      </w:r>
      <w:r w:rsidRPr="0064395C">
        <w:rPr>
          <w:lang w:val="en-US"/>
        </w:rPr>
        <w:t>List of Open Concerns</w:t>
      </w:r>
    </w:p>
    <w:p w14:paraId="29F49EBF" w14:textId="77777777" w:rsidR="00072314" w:rsidRPr="0064395C" w:rsidRDefault="00072314" w:rsidP="00072314">
      <w:pPr>
        <w:pStyle w:val="BodyText"/>
        <w:tabs>
          <w:tab w:val="clear" w:pos="1134"/>
          <w:tab w:val="left" w:pos="1276"/>
        </w:tabs>
        <w:ind w:left="1276" w:right="142" w:hanging="1276"/>
        <w:jc w:val="both"/>
        <w:rPr>
          <w:rFonts w:cs="Arial"/>
          <w:lang w:val="en-US"/>
        </w:rPr>
      </w:pPr>
      <w:r w:rsidRPr="0064395C">
        <w:rPr>
          <w:b/>
          <w:lang w:val="en-US"/>
        </w:rPr>
        <w:t xml:space="preserve">Section </w:t>
      </w:r>
      <w:r>
        <w:rPr>
          <w:b/>
          <w:lang w:val="en-US"/>
        </w:rPr>
        <w:t>7</w:t>
      </w:r>
      <w:r w:rsidRPr="0064395C">
        <w:rPr>
          <w:lang w:val="en-US"/>
        </w:rPr>
        <w:t xml:space="preserve"> – </w:t>
      </w:r>
      <w:r>
        <w:tab/>
      </w:r>
      <w:r w:rsidRPr="0064395C">
        <w:rPr>
          <w:rFonts w:cs="Arial"/>
          <w:lang w:val="en-US"/>
        </w:rPr>
        <w:t>Revision History</w:t>
      </w:r>
    </w:p>
    <w:p w14:paraId="287AD51D" w14:textId="77777777" w:rsidR="00072314" w:rsidRPr="0008696C" w:rsidRDefault="00072314" w:rsidP="00072314">
      <w:pPr>
        <w:pStyle w:val="BodyText"/>
        <w:tabs>
          <w:tab w:val="clear" w:pos="1134"/>
          <w:tab w:val="left" w:pos="1276"/>
        </w:tabs>
        <w:ind w:left="1276" w:right="142" w:hanging="1276"/>
        <w:jc w:val="both"/>
      </w:pPr>
      <w:r>
        <w:rPr>
          <w:rFonts w:cs="Arial"/>
          <w:b/>
          <w:bCs/>
          <w:lang w:val="en-US"/>
        </w:rPr>
        <w:t>Section 8</w:t>
      </w:r>
      <w:r w:rsidRPr="0064395C">
        <w:rPr>
          <w:rFonts w:cs="Arial"/>
          <w:lang w:val="en-US"/>
        </w:rPr>
        <w:t xml:space="preserve"> – </w:t>
      </w:r>
      <w:r>
        <w:tab/>
      </w:r>
      <w:r w:rsidRPr="0064395C">
        <w:rPr>
          <w:lang w:val="en-US"/>
        </w:rPr>
        <w:t xml:space="preserve">Appendix - </w:t>
      </w:r>
      <w:r w:rsidRPr="0064395C">
        <w:t>Presenting additional data mainly in a tabular form, e.g., a data dictionary</w:t>
      </w:r>
    </w:p>
    <w:p w14:paraId="0B4E7734" w14:textId="77777777" w:rsidR="00072314" w:rsidRDefault="00072314" w:rsidP="00072314">
      <w:pPr>
        <w:pStyle w:val="BodyText"/>
        <w:tabs>
          <w:tab w:val="clear" w:pos="1134"/>
          <w:tab w:val="left" w:pos="1276"/>
        </w:tabs>
        <w:ind w:left="1276" w:right="142" w:hanging="1276"/>
        <w:jc w:val="both"/>
        <w:rPr>
          <w:rFonts w:cs="Arial"/>
          <w:lang w:val="en-US"/>
        </w:rPr>
      </w:pPr>
    </w:p>
    <w:p w14:paraId="5C3FCC2C" w14:textId="77777777" w:rsidR="00072314" w:rsidRPr="00B53B74" w:rsidRDefault="00072314" w:rsidP="00072314">
      <w:pPr>
        <w:pStyle w:val="Heading2"/>
        <w:spacing w:before="240"/>
      </w:pPr>
      <w:bookmarkStart w:id="16" w:name="_Toc35000560"/>
      <w:r w:rsidRPr="00B53B74">
        <w:t>Document Conventions</w:t>
      </w:r>
      <w:bookmarkEnd w:id="16"/>
    </w:p>
    <w:p w14:paraId="16889C5D" w14:textId="77777777" w:rsidR="00072314" w:rsidRPr="00B53B74" w:rsidRDefault="00072314" w:rsidP="00072314">
      <w:pPr>
        <w:pStyle w:val="Heading3"/>
        <w:keepNext w:val="0"/>
        <w:tabs>
          <w:tab w:val="clear" w:pos="900"/>
          <w:tab w:val="left" w:pos="709"/>
          <w:tab w:val="left" w:pos="851"/>
        </w:tabs>
        <w:spacing w:before="240"/>
      </w:pPr>
      <w:bookmarkStart w:id="17" w:name="_Toc35000561"/>
      <w:r w:rsidRPr="00B53B74">
        <w:t>Requirements Templates</w:t>
      </w:r>
      <w:bookmarkEnd w:id="17"/>
    </w:p>
    <w:p w14:paraId="11E3503D" w14:textId="77777777" w:rsidR="00072314" w:rsidRPr="003F1018" w:rsidRDefault="00072314" w:rsidP="00072314">
      <w:pPr>
        <w:rPr>
          <w:rStyle w:val="SubtleEmphasis"/>
          <w:i w:val="0"/>
        </w:rPr>
      </w:pPr>
      <w:r w:rsidRPr="00175B99">
        <w:rPr>
          <w:iCs/>
        </w:rPr>
        <w:t>Refer to</w:t>
      </w:r>
      <w:r w:rsidRPr="00175B99">
        <w:rPr>
          <w:rStyle w:val="SubtleEmphasis"/>
        </w:rPr>
        <w:t xml:space="preserve"> </w:t>
      </w:r>
      <w:r w:rsidRPr="00175B99">
        <w:rPr>
          <w:rStyle w:val="SubtleEmphasis"/>
          <w:i w:val="0"/>
          <w:color w:val="0000FF"/>
        </w:rPr>
        <w:t>“</w:t>
      </w:r>
      <w:hyperlink r:id="rId18" w:history="1">
        <w:r w:rsidRPr="00175B99">
          <w:rPr>
            <w:rStyle w:val="SubtleEmphasis"/>
            <w:i w:val="0"/>
            <w:color w:val="0000FF"/>
          </w:rPr>
          <w:t>How to use the Specification Templates</w:t>
        </w:r>
      </w:hyperlink>
      <w:r w:rsidRPr="00175B99">
        <w:rPr>
          <w:rStyle w:val="SubtleEmphasis"/>
          <w:i w:val="0"/>
          <w:color w:val="0000FF"/>
        </w:rPr>
        <w:t>”</w:t>
      </w:r>
      <w:r w:rsidRPr="003F1018">
        <w:rPr>
          <w:rStyle w:val="SubtleEmphasis"/>
          <w:color w:val="0000FF"/>
        </w:rPr>
        <w:t xml:space="preserve"> </w:t>
      </w:r>
      <w:r w:rsidRPr="00175B99">
        <w:t>on how to use the specification templates and the VBA macros to create/edit the requirements in the specifications.</w:t>
      </w:r>
    </w:p>
    <w:p w14:paraId="5889ED54" w14:textId="77777777" w:rsidR="00072314" w:rsidRPr="003F1018" w:rsidRDefault="00072314" w:rsidP="00072314">
      <w:pPr>
        <w:rPr>
          <w:rStyle w:val="SubtleEmphasis"/>
          <w:i w:val="0"/>
        </w:rPr>
      </w:pPr>
    </w:p>
    <w:p w14:paraId="3E62A00F" w14:textId="77777777" w:rsidR="00072314" w:rsidRPr="00175B99" w:rsidRDefault="00072314" w:rsidP="00072314">
      <w:pPr>
        <w:rPr>
          <w:rStyle w:val="SubtleEmphasis"/>
        </w:rPr>
      </w:pPr>
      <w:r w:rsidRPr="00175B99">
        <w:rPr>
          <w:iCs/>
        </w:rPr>
        <w:t>The VBA macro enable the import of the specification to VSEM (refer to</w:t>
      </w:r>
      <w:r w:rsidRPr="00175B99">
        <w:rPr>
          <w:rStyle w:val="SubtleEmphasis"/>
        </w:rPr>
        <w:t xml:space="preserve"> </w:t>
      </w:r>
      <w:hyperlink r:id="rId19" w:history="1">
        <w:r w:rsidRPr="00175B99">
          <w:rPr>
            <w:rStyle w:val="SubtleEmphasis"/>
            <w:i w:val="0"/>
            <w:color w:val="0000FF"/>
          </w:rPr>
          <w:t>"How to import specifications into VSEM as separate requirements"</w:t>
        </w:r>
      </w:hyperlink>
      <w:r w:rsidRPr="00175B99">
        <w:t>).</w:t>
      </w:r>
    </w:p>
    <w:p w14:paraId="68A3328B" w14:textId="77777777" w:rsidR="00072314" w:rsidRPr="00B14A40" w:rsidRDefault="00072314" w:rsidP="00072314">
      <w:pPr>
        <w:pStyle w:val="Heading4"/>
        <w:keepNext w:val="0"/>
        <w:tabs>
          <w:tab w:val="clear" w:pos="900"/>
          <w:tab w:val="left" w:pos="709"/>
        </w:tabs>
        <w:spacing w:before="240"/>
      </w:pPr>
      <w:bookmarkStart w:id="18" w:name="_Toc35000562"/>
      <w:r w:rsidRPr="00B14A40">
        <w:t>Identification of requirements</w:t>
      </w:r>
      <w:bookmarkEnd w:id="18"/>
    </w:p>
    <w:p w14:paraId="57D6E931" w14:textId="77777777" w:rsidR="00072314" w:rsidRPr="007C20FA" w:rsidRDefault="00072314" w:rsidP="00072314">
      <w:r w:rsidRPr="007C20FA">
        <w:t>The unique requirement ID given in the headline of any requirement follows the requirement throughout the development process. The requirement ID format follows a well-defined syntax.</w:t>
      </w:r>
    </w:p>
    <w:p w14:paraId="6ABCEFD0" w14:textId="77777777" w:rsidR="00072314" w:rsidRPr="007C20FA" w:rsidRDefault="00072314" w:rsidP="00072314"/>
    <w:p w14:paraId="6D48F7CB" w14:textId="77777777" w:rsidR="00072314" w:rsidRPr="00870BF7" w:rsidRDefault="00072314" w:rsidP="00072314">
      <w:pPr>
        <w:rPr>
          <w:rFonts w:cs="Arial"/>
        </w:rPr>
      </w:pPr>
      <w:r>
        <w:t xml:space="preserve">All identifiers in </w:t>
      </w:r>
      <w:r w:rsidRPr="00870BF7">
        <w:rPr>
          <w:rFonts w:cs="Arial"/>
        </w:rPr>
        <w:t xml:space="preserve">an </w:t>
      </w:r>
      <w:r>
        <w:rPr>
          <w:rFonts w:cs="Arial"/>
        </w:rPr>
        <w:t>FIS</w:t>
      </w:r>
      <w:r w:rsidRPr="00870BF7">
        <w:rPr>
          <w:rFonts w:cs="Arial"/>
        </w:rPr>
        <w:t xml:space="preserve"> shall be composed of </w:t>
      </w:r>
      <w:r>
        <w:rPr>
          <w:rFonts w:cs="Arial"/>
        </w:rPr>
        <w:t>4</w:t>
      </w:r>
      <w:r w:rsidRPr="00870BF7">
        <w:rPr>
          <w:rFonts w:cs="Arial"/>
        </w:rPr>
        <w:t xml:space="preserve"> parts:</w:t>
      </w:r>
    </w:p>
    <w:p w14:paraId="235722E8" w14:textId="77777777" w:rsidR="00072314" w:rsidRDefault="00072314" w:rsidP="00072314">
      <w:pPr>
        <w:pStyle w:val="ListParagraph"/>
        <w:numPr>
          <w:ilvl w:val="0"/>
          <w:numId w:val="6"/>
        </w:numPr>
        <w:ind w:left="1080"/>
        <w:rPr>
          <w:rFonts w:ascii="Arial" w:hAnsi="Arial" w:cs="Arial"/>
        </w:rPr>
      </w:pPr>
      <w:r w:rsidRPr="00870BF7">
        <w:rPr>
          <w:rFonts w:ascii="Arial" w:hAnsi="Arial" w:cs="Arial"/>
        </w:rPr>
        <w:t xml:space="preserve">A leading </w:t>
      </w:r>
      <w:r>
        <w:rPr>
          <w:rFonts w:ascii="Arial" w:hAnsi="Arial" w:cs="Arial"/>
        </w:rPr>
        <w:t>prefix, which indicates the type of requirement (R=Requirement, UC=Use Case, SC=Scenario, …)</w:t>
      </w:r>
    </w:p>
    <w:p w14:paraId="60E2D102" w14:textId="77777777" w:rsidR="00072314" w:rsidRPr="00870BF7" w:rsidRDefault="00072314" w:rsidP="00072314">
      <w:pPr>
        <w:pStyle w:val="ListParagraph"/>
        <w:numPr>
          <w:ilvl w:val="0"/>
          <w:numId w:val="6"/>
        </w:numPr>
        <w:ind w:left="1080"/>
        <w:rPr>
          <w:rFonts w:ascii="Arial" w:hAnsi="Arial" w:cs="Arial"/>
        </w:rPr>
      </w:pPr>
      <w:r>
        <w:rPr>
          <w:rFonts w:ascii="Arial" w:hAnsi="Arial" w:cs="Arial"/>
        </w:rPr>
        <w:t xml:space="preserve">A prefix, which indicates the abstraction level (F=Feature, FNC=Function, </w:t>
      </w:r>
      <w:r w:rsidRPr="00870BF7">
        <w:rPr>
          <w:rFonts w:ascii="Arial" w:hAnsi="Arial" w:cs="Arial"/>
        </w:rPr>
        <w:t>CMP = component).</w:t>
      </w:r>
    </w:p>
    <w:p w14:paraId="78791270" w14:textId="77777777" w:rsidR="00072314" w:rsidRPr="00870BF7" w:rsidRDefault="00072314" w:rsidP="00072314">
      <w:pPr>
        <w:pStyle w:val="ListParagraph"/>
        <w:numPr>
          <w:ilvl w:val="0"/>
          <w:numId w:val="6"/>
        </w:numPr>
        <w:ind w:left="1080"/>
        <w:rPr>
          <w:rFonts w:ascii="Arial" w:hAnsi="Arial" w:cs="Arial"/>
        </w:rPr>
      </w:pPr>
      <w:r>
        <w:rPr>
          <w:rFonts w:ascii="Arial" w:hAnsi="Arial" w:cs="Arial"/>
        </w:rPr>
        <w:t xml:space="preserve">Followed by a </w:t>
      </w:r>
      <w:r w:rsidRPr="00870BF7">
        <w:rPr>
          <w:rFonts w:ascii="Arial" w:hAnsi="Arial" w:cs="Arial"/>
        </w:rPr>
        <w:t>name</w:t>
      </w:r>
      <w:r>
        <w:rPr>
          <w:rFonts w:ascii="Arial" w:hAnsi="Arial" w:cs="Arial"/>
        </w:rPr>
        <w:t xml:space="preserve">, indicating the scope, which the requirement belongs to (e.g. feature or function </w:t>
      </w:r>
      <w:proofErr w:type="gramStart"/>
      <w:r>
        <w:rPr>
          <w:rFonts w:ascii="Arial" w:hAnsi="Arial" w:cs="Arial"/>
        </w:rPr>
        <w:t>name )</w:t>
      </w:r>
      <w:proofErr w:type="gramEnd"/>
    </w:p>
    <w:p w14:paraId="57C55549" w14:textId="77777777" w:rsidR="00072314" w:rsidRPr="00870BF7" w:rsidRDefault="00072314" w:rsidP="00072314">
      <w:pPr>
        <w:pStyle w:val="ListParagraph"/>
        <w:numPr>
          <w:ilvl w:val="0"/>
          <w:numId w:val="6"/>
        </w:numPr>
        <w:ind w:left="1080"/>
        <w:rPr>
          <w:rFonts w:ascii="Arial" w:hAnsi="Arial" w:cs="Arial"/>
        </w:rPr>
      </w:pPr>
      <w:r w:rsidRPr="00870BF7">
        <w:rPr>
          <w:rFonts w:ascii="Arial" w:hAnsi="Arial" w:cs="Arial"/>
        </w:rPr>
        <w:t xml:space="preserve">Ending with the actual requirement number </w:t>
      </w:r>
    </w:p>
    <w:p w14:paraId="4865C270" w14:textId="77777777" w:rsidR="00072314" w:rsidRPr="0008696C" w:rsidRDefault="00072314" w:rsidP="00072314">
      <w:pPr>
        <w:pStyle w:val="FlietextAnwendugsdoku"/>
        <w:rPr>
          <w:rFonts w:ascii="Arial" w:hAnsi="Arial"/>
          <w:b/>
          <w:sz w:val="20"/>
        </w:rPr>
      </w:pPr>
      <w:r w:rsidRPr="0008696C">
        <w:rPr>
          <w:rFonts w:ascii="Arial" w:hAnsi="Arial"/>
          <w:i/>
          <w:sz w:val="20"/>
        </w:rPr>
        <w:t>Example:</w:t>
      </w:r>
    </w:p>
    <w:p w14:paraId="02E11244" w14:textId="77777777" w:rsidR="00072314" w:rsidRPr="0008696C" w:rsidRDefault="00072314" w:rsidP="00072314">
      <w:pPr>
        <w:pStyle w:val="FlietextAnwendugsdoku"/>
        <w:ind w:left="3600" w:hanging="3600"/>
        <w:rPr>
          <w:rFonts w:ascii="Arial" w:hAnsi="Arial"/>
          <w:sz w:val="20"/>
        </w:rPr>
      </w:pPr>
      <w:r w:rsidRPr="0008696C">
        <w:rPr>
          <w:rFonts w:ascii="Arial" w:hAnsi="Arial"/>
          <w:i/>
          <w:sz w:val="20"/>
        </w:rPr>
        <w:t>R_CMP_LockArbitrator_00004</w:t>
      </w:r>
      <w:r>
        <w:tab/>
      </w:r>
      <w:r w:rsidRPr="0008696C">
        <w:rPr>
          <w:rFonts w:ascii="Arial" w:hAnsi="Arial"/>
          <w:sz w:val="20"/>
        </w:rPr>
        <w:t>This is the fourth requirement on component level for the function Lock Arbitrator.</w:t>
      </w:r>
    </w:p>
    <w:p w14:paraId="0F866A70" w14:textId="77777777" w:rsidR="00072314" w:rsidRPr="00A50229" w:rsidRDefault="00072314" w:rsidP="00072314">
      <w:pPr>
        <w:pStyle w:val="Heading4"/>
        <w:keepNext w:val="0"/>
        <w:tabs>
          <w:tab w:val="clear" w:pos="900"/>
          <w:tab w:val="left" w:pos="709"/>
        </w:tabs>
        <w:spacing w:before="240"/>
      </w:pPr>
      <w:bookmarkStart w:id="19" w:name="_Toc35000563"/>
      <w:r w:rsidRPr="00A50229">
        <w:t>Requirements Attributes</w:t>
      </w:r>
      <w:bookmarkEnd w:id="19"/>
    </w:p>
    <w:p w14:paraId="32ADF2DA" w14:textId="77777777" w:rsidR="00072314" w:rsidRPr="009E3B7C" w:rsidRDefault="00072314" w:rsidP="00072314">
      <w:proofErr w:type="gramStart"/>
      <w:r w:rsidRPr="007C20FA">
        <w:lastRenderedPageBreak/>
        <w:t>Additionally</w:t>
      </w:r>
      <w:proofErr w:type="gramEnd"/>
      <w:r w:rsidRPr="007C20FA">
        <w:t xml:space="preserve"> attributes can be added to each requirement. This helps to classify requirements. A </w:t>
      </w:r>
      <w:hyperlink r:id="rId20" w:history="1">
        <w:r w:rsidRPr="00873CEB">
          <w:rPr>
            <w:rStyle w:val="Hyperlink"/>
          </w:rPr>
          <w:t>list of available attributes</w:t>
        </w:r>
      </w:hyperlink>
      <w:r w:rsidRPr="007C20FA">
        <w:t xml:space="preserve"> is given in the RE Wiki.</w:t>
      </w:r>
    </w:p>
    <w:p w14:paraId="564A6D76" w14:textId="77777777" w:rsidR="00072314" w:rsidRDefault="00072314" w:rsidP="00072314">
      <w:pPr>
        <w:pStyle w:val="Heading2"/>
        <w:spacing w:before="240"/>
        <w:rPr>
          <w:lang w:val="en-GB"/>
        </w:rPr>
      </w:pPr>
      <w:bookmarkStart w:id="20" w:name="_Toc35000564"/>
      <w:bookmarkStart w:id="21" w:name="_Ref12867675"/>
      <w:r w:rsidRPr="0008696C">
        <w:rPr>
          <w:lang w:val="en-GB"/>
        </w:rPr>
        <w:t>References</w:t>
      </w:r>
      <w:bookmarkEnd w:id="20"/>
      <w:bookmarkEnd w:id="21"/>
    </w:p>
    <w:p w14:paraId="005620A9" w14:textId="77777777" w:rsidR="00072314" w:rsidRPr="00FB7B3D" w:rsidRDefault="00072314" w:rsidP="00072314">
      <w:pPr>
        <w:pStyle w:val="Heading3"/>
        <w:keepNext w:val="0"/>
        <w:tabs>
          <w:tab w:val="clear" w:pos="900"/>
          <w:tab w:val="left" w:pos="709"/>
          <w:tab w:val="left" w:pos="851"/>
        </w:tabs>
        <w:spacing w:before="240"/>
      </w:pPr>
      <w:bookmarkStart w:id="22" w:name="_Ref12637407"/>
      <w:bookmarkStart w:id="23" w:name="_Toc35000565"/>
      <w:r>
        <w:t>Ford D</w:t>
      </w:r>
      <w:r w:rsidRPr="00FB7B3D">
        <w:t>ocuments</w:t>
      </w:r>
      <w:bookmarkEnd w:id="22"/>
      <w:bookmarkEnd w:id="23"/>
    </w:p>
    <w:p w14:paraId="032FB03E" w14:textId="77777777" w:rsidR="00747176" w:rsidRDefault="00072314" w:rsidP="00747176">
      <w:pPr>
        <w:pStyle w:val="BodyText"/>
        <w:ind w:right="142"/>
        <w:jc w:val="both"/>
        <w:rPr>
          <w:rFonts w:cs="Arial"/>
        </w:rPr>
      </w:pPr>
      <w:r>
        <w:rPr>
          <w:rFonts w:cs="Arial"/>
        </w:rPr>
        <w:t>The list of</w:t>
      </w:r>
      <w:r w:rsidRPr="009E3B7C">
        <w:rPr>
          <w:rFonts w:cs="Arial"/>
        </w:rPr>
        <w:t xml:space="preserve"> all Ford internal documents, which are directly related.</w:t>
      </w:r>
    </w:p>
    <w:p w14:paraId="5788DA85" w14:textId="77777777" w:rsidR="00747176" w:rsidRDefault="00747176" w:rsidP="00747176">
      <w:pPr>
        <w:pStyle w:val="BodyText"/>
        <w:ind w:right="142"/>
        <w:jc w:val="both"/>
        <w:rPr>
          <w:rFonts w:cs="Arial"/>
        </w:rPr>
      </w:pP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0"/>
        <w:gridCol w:w="3544"/>
        <w:gridCol w:w="1134"/>
        <w:gridCol w:w="1417"/>
        <w:gridCol w:w="2268"/>
      </w:tblGrid>
      <w:tr w:rsidR="00072314" w:rsidRPr="007C20FA" w14:paraId="2CC5ECCB" w14:textId="77777777" w:rsidTr="001D18E6">
        <w:trPr>
          <w:cantSplit/>
          <w:tblHeader/>
        </w:trPr>
        <w:tc>
          <w:tcPr>
            <w:tcW w:w="1730" w:type="dxa"/>
            <w:shd w:val="clear" w:color="auto" w:fill="E0E0E0"/>
          </w:tcPr>
          <w:p w14:paraId="3833F7AC" w14:textId="77777777" w:rsidR="00072314" w:rsidRPr="0008696C" w:rsidRDefault="00072314" w:rsidP="001D18E6">
            <w:pPr>
              <w:rPr>
                <w:b/>
              </w:rPr>
            </w:pPr>
            <w:r w:rsidRPr="0008696C">
              <w:rPr>
                <w:b/>
              </w:rPr>
              <w:t>Reference</w:t>
            </w:r>
          </w:p>
        </w:tc>
        <w:tc>
          <w:tcPr>
            <w:tcW w:w="3544" w:type="dxa"/>
            <w:shd w:val="clear" w:color="auto" w:fill="E0E0E0"/>
          </w:tcPr>
          <w:p w14:paraId="3CB15375" w14:textId="77777777" w:rsidR="00072314" w:rsidRPr="0008696C" w:rsidRDefault="00072314" w:rsidP="001D18E6">
            <w:pPr>
              <w:rPr>
                <w:b/>
              </w:rPr>
            </w:pPr>
            <w:r w:rsidRPr="0008696C">
              <w:rPr>
                <w:b/>
              </w:rPr>
              <w:t>Title</w:t>
            </w:r>
          </w:p>
        </w:tc>
        <w:tc>
          <w:tcPr>
            <w:tcW w:w="1134" w:type="dxa"/>
            <w:shd w:val="clear" w:color="auto" w:fill="E0E0E0"/>
          </w:tcPr>
          <w:p w14:paraId="79DB7E66" w14:textId="77777777" w:rsidR="00072314" w:rsidRPr="0008696C" w:rsidRDefault="00072314" w:rsidP="001D18E6">
            <w:pPr>
              <w:rPr>
                <w:b/>
              </w:rPr>
            </w:pPr>
            <w:r w:rsidRPr="0008696C">
              <w:rPr>
                <w:b/>
              </w:rPr>
              <w:t>Doc. ID</w:t>
            </w:r>
          </w:p>
        </w:tc>
        <w:tc>
          <w:tcPr>
            <w:tcW w:w="1417" w:type="dxa"/>
            <w:shd w:val="clear" w:color="auto" w:fill="E0E0E0"/>
          </w:tcPr>
          <w:p w14:paraId="748D1985" w14:textId="77777777" w:rsidR="00072314" w:rsidRPr="0008696C" w:rsidRDefault="00072314" w:rsidP="001D18E6">
            <w:pPr>
              <w:rPr>
                <w:b/>
              </w:rPr>
            </w:pPr>
            <w:r w:rsidRPr="0008696C">
              <w:rPr>
                <w:b/>
              </w:rPr>
              <w:t>Revision</w:t>
            </w:r>
          </w:p>
        </w:tc>
        <w:tc>
          <w:tcPr>
            <w:tcW w:w="2268" w:type="dxa"/>
            <w:shd w:val="clear" w:color="auto" w:fill="E0E0E0"/>
          </w:tcPr>
          <w:p w14:paraId="6418F6EE" w14:textId="77777777" w:rsidR="00072314" w:rsidRPr="0008696C" w:rsidRDefault="00072314" w:rsidP="001D18E6">
            <w:pPr>
              <w:rPr>
                <w:b/>
              </w:rPr>
            </w:pPr>
            <w:r>
              <w:rPr>
                <w:rFonts w:ascii="Helvetica" w:hAnsi="Helvetica" w:cs="Helvetica"/>
                <w:b/>
              </w:rPr>
              <w:t>Document Location</w:t>
            </w:r>
          </w:p>
        </w:tc>
      </w:tr>
      <w:tr w:rsidR="00072314" w:rsidRPr="009E3B7C" w14:paraId="105EC764" w14:textId="77777777" w:rsidTr="001D18E6">
        <w:trPr>
          <w:trHeight w:val="104"/>
        </w:trPr>
        <w:tc>
          <w:tcPr>
            <w:tcW w:w="1730" w:type="dxa"/>
          </w:tcPr>
          <w:p w14:paraId="4019E38A" w14:textId="77777777" w:rsidR="00072314" w:rsidRPr="009E3B7C" w:rsidRDefault="006B359A" w:rsidP="006B359A">
            <w:pPr>
              <w:rPr>
                <w:rFonts w:cs="Arial"/>
              </w:rPr>
            </w:pPr>
            <w:r>
              <w:rPr>
                <w:rFonts w:ascii="Helvetica" w:hAnsi="Helvetica" w:cs="Helvetica"/>
              </w:rPr>
              <w:t>Ford GIS Standard</w:t>
            </w:r>
          </w:p>
        </w:tc>
        <w:tc>
          <w:tcPr>
            <w:tcW w:w="3544" w:type="dxa"/>
          </w:tcPr>
          <w:p w14:paraId="3C3AFD06" w14:textId="77777777" w:rsidR="006B359A" w:rsidRDefault="006B359A" w:rsidP="006B359A">
            <w:r>
              <w:t>Ford GIS Standard</w:t>
            </w:r>
          </w:p>
        </w:tc>
        <w:tc>
          <w:tcPr>
            <w:tcW w:w="1134" w:type="dxa"/>
          </w:tcPr>
          <w:p w14:paraId="3E09AB7E" w14:textId="77777777" w:rsidR="00072314" w:rsidRPr="009E3B7C" w:rsidRDefault="00072314" w:rsidP="001D18E6">
            <w:pPr>
              <w:rPr>
                <w:rFonts w:cs="Arial"/>
              </w:rPr>
            </w:pPr>
          </w:p>
        </w:tc>
        <w:tc>
          <w:tcPr>
            <w:tcW w:w="1417" w:type="dxa"/>
          </w:tcPr>
          <w:p w14:paraId="1404D239" w14:textId="77777777" w:rsidR="00072314" w:rsidRPr="009E3B7C" w:rsidRDefault="00072314" w:rsidP="001D18E6">
            <w:pPr>
              <w:rPr>
                <w:rFonts w:cs="Arial"/>
              </w:rPr>
            </w:pPr>
          </w:p>
        </w:tc>
        <w:tc>
          <w:tcPr>
            <w:tcW w:w="2268" w:type="dxa"/>
          </w:tcPr>
          <w:p w14:paraId="18019932" w14:textId="77777777" w:rsidR="00BC4E3D" w:rsidRDefault="00BC4E3D"/>
        </w:tc>
      </w:tr>
    </w:tbl>
    <w:p w14:paraId="1F1411F6" w14:textId="77777777" w:rsidR="00072314" w:rsidRDefault="00072314" w:rsidP="00072314">
      <w:pPr>
        <w:pStyle w:val="Caption"/>
      </w:pPr>
      <w:bookmarkStart w:id="24" w:name="_Toc35000658"/>
      <w:bookmarkStart w:id="25" w:name="_Toc520108484"/>
      <w:r w:rsidRPr="001B1565">
        <w:t xml:space="preserve">Table </w:t>
      </w:r>
      <w:r>
        <w:rPr>
          <w:noProof/>
        </w:rPr>
        <w:fldChar w:fldCharType="begin"/>
      </w:r>
      <w:r>
        <w:rPr>
          <w:noProof/>
        </w:rPr>
        <w:instrText xml:space="preserve"> STYLEREF 1 \s </w:instrText>
      </w:r>
      <w:r>
        <w:rPr>
          <w:noProof/>
        </w:rPr>
        <w:fldChar w:fldCharType="separate"/>
      </w:r>
      <w:r>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1B1565">
        <w:t xml:space="preserve">: </w:t>
      </w:r>
      <w:r>
        <w:t>Ford internal Documents</w:t>
      </w:r>
      <w:bookmarkEnd w:id="24"/>
      <w:bookmarkEnd w:id="25"/>
    </w:p>
    <w:p w14:paraId="6001BA8B" w14:textId="77777777" w:rsidR="00072314" w:rsidRPr="00B53B74" w:rsidRDefault="00072314" w:rsidP="00072314">
      <w:pPr>
        <w:pStyle w:val="Heading3"/>
        <w:keepNext w:val="0"/>
        <w:tabs>
          <w:tab w:val="clear" w:pos="900"/>
          <w:tab w:val="left" w:pos="709"/>
          <w:tab w:val="left" w:pos="851"/>
        </w:tabs>
        <w:spacing w:before="240"/>
      </w:pPr>
      <w:bookmarkStart w:id="26" w:name="_Toc35000566"/>
      <w:r w:rsidRPr="00B53B74">
        <w:t>External Documents and Publications</w:t>
      </w:r>
      <w:bookmarkEnd w:id="26"/>
    </w:p>
    <w:p w14:paraId="3D5E5ED5" w14:textId="77777777" w:rsidR="00072314" w:rsidRDefault="00072314" w:rsidP="00072314">
      <w:pPr>
        <w:pStyle w:val="BodyText"/>
        <w:ind w:right="142"/>
        <w:jc w:val="both"/>
        <w:rPr>
          <w:rFonts w:cs="Arial"/>
          <w:lang w:val="en-US"/>
        </w:rPr>
      </w:pPr>
      <w:r w:rsidRPr="007C20FA">
        <w:rPr>
          <w:rFonts w:cs="Arial"/>
          <w:lang w:val="en-US"/>
        </w:rPr>
        <w:t>The list of external docum</w:t>
      </w:r>
      <w:r>
        <w:rPr>
          <w:rFonts w:cs="Arial"/>
          <w:lang w:val="en-US"/>
        </w:rPr>
        <w:t>ents c</w:t>
      </w:r>
      <w:r w:rsidRPr="007C20FA">
        <w:rPr>
          <w:rFonts w:cs="Arial"/>
          <w:lang w:val="en-US"/>
        </w:rPr>
        <w:t xml:space="preserve">ould include </w:t>
      </w:r>
      <w:r>
        <w:rPr>
          <w:rFonts w:cs="Arial"/>
          <w:lang w:val="en-US"/>
        </w:rPr>
        <w:t>books, reports and online sources.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1"/>
        <w:gridCol w:w="8675"/>
      </w:tblGrid>
      <w:tr w:rsidR="00072314" w:rsidRPr="007C20FA" w14:paraId="787D2FCD" w14:textId="77777777" w:rsidTr="001D18E6">
        <w:trPr>
          <w:cantSplit/>
          <w:tblHeader/>
        </w:trPr>
        <w:tc>
          <w:tcPr>
            <w:tcW w:w="1531" w:type="dxa"/>
            <w:shd w:val="clear" w:color="auto" w:fill="E0E0E0"/>
          </w:tcPr>
          <w:p w14:paraId="6868E047" w14:textId="77777777" w:rsidR="00072314" w:rsidRPr="007C20FA" w:rsidRDefault="00072314" w:rsidP="001D18E6">
            <w:pPr>
              <w:rPr>
                <w:rFonts w:ascii="Helvetica" w:hAnsi="Helvetica" w:cs="Helvetica"/>
                <w:b/>
              </w:rPr>
            </w:pPr>
            <w:r w:rsidRPr="007C20FA">
              <w:rPr>
                <w:rFonts w:ascii="Helvetica" w:hAnsi="Helvetica" w:cs="Helvetica"/>
                <w:b/>
              </w:rPr>
              <w:t>Reference</w:t>
            </w:r>
          </w:p>
        </w:tc>
        <w:tc>
          <w:tcPr>
            <w:tcW w:w="8675" w:type="dxa"/>
            <w:shd w:val="clear" w:color="auto" w:fill="E0E0E0"/>
          </w:tcPr>
          <w:p w14:paraId="1A70E7E6" w14:textId="77777777" w:rsidR="00072314" w:rsidRPr="007C20FA" w:rsidRDefault="00072314" w:rsidP="001D18E6">
            <w:pPr>
              <w:rPr>
                <w:rFonts w:ascii="Helvetica" w:hAnsi="Helvetica" w:cs="Helvetica"/>
                <w:b/>
              </w:rPr>
            </w:pPr>
            <w:r>
              <w:rPr>
                <w:rFonts w:ascii="Helvetica" w:hAnsi="Helvetica" w:cs="Helvetica"/>
                <w:b/>
              </w:rPr>
              <w:t>Document / Publication</w:t>
            </w:r>
          </w:p>
        </w:tc>
      </w:tr>
      <w:tr w:rsidR="00072314" w:rsidRPr="007C20FA" w14:paraId="60FE6F53" w14:textId="77777777" w:rsidTr="001D18E6">
        <w:trPr>
          <w:trHeight w:val="104"/>
        </w:trPr>
        <w:tc>
          <w:tcPr>
            <w:tcW w:w="1531" w:type="dxa"/>
          </w:tcPr>
          <w:p w14:paraId="759FD616" w14:textId="77777777" w:rsidR="00072314" w:rsidRPr="003C6F08" w:rsidRDefault="006B359A" w:rsidP="006B359A">
            <w:pPr>
              <w:rPr>
                <w:rFonts w:cs="Arial"/>
              </w:rPr>
            </w:pPr>
            <w:r>
              <w:rPr>
                <w:rFonts w:ascii="Helvetica" w:hAnsi="Helvetica" w:cs="Helvetica"/>
              </w:rPr>
              <w:t>IEEE Std 1012-2004 IEEE Standard for Software Verification and Validation</w:t>
            </w:r>
          </w:p>
        </w:tc>
        <w:tc>
          <w:tcPr>
            <w:tcW w:w="8675" w:type="dxa"/>
          </w:tcPr>
          <w:p w14:paraId="0FE50BB2" w14:textId="77777777" w:rsidR="00BC4E3D" w:rsidRDefault="00BC4E3D"/>
        </w:tc>
      </w:tr>
      <w:tr w:rsidR="00072314" w:rsidRPr="007C20FA" w14:paraId="5888E31A" w14:textId="77777777" w:rsidTr="001D18E6">
        <w:trPr>
          <w:trHeight w:val="104"/>
        </w:trPr>
        <w:tc>
          <w:tcPr>
            <w:tcW w:w="1531" w:type="dxa"/>
          </w:tcPr>
          <w:p w14:paraId="1C019DD1" w14:textId="77777777" w:rsidR="00072314" w:rsidRPr="003C6F08" w:rsidRDefault="006B359A" w:rsidP="006B359A">
            <w:pPr>
              <w:rPr>
                <w:rFonts w:cs="Arial"/>
              </w:rPr>
            </w:pPr>
            <w:r>
              <w:rPr>
                <w:rFonts w:ascii="Helvetica" w:hAnsi="Helvetica" w:cs="Helvetica"/>
              </w:rPr>
              <w:t>ISO/IEC 19500-2:2003</w:t>
            </w:r>
          </w:p>
        </w:tc>
        <w:tc>
          <w:tcPr>
            <w:tcW w:w="8675" w:type="dxa"/>
          </w:tcPr>
          <w:p w14:paraId="05102C87" w14:textId="77777777" w:rsidR="00BC4E3D" w:rsidRDefault="00BC4E3D"/>
        </w:tc>
      </w:tr>
      <w:tr w:rsidR="00072314" w:rsidRPr="007C20FA" w14:paraId="492DB420" w14:textId="77777777" w:rsidTr="001D18E6">
        <w:trPr>
          <w:trHeight w:val="104"/>
        </w:trPr>
        <w:tc>
          <w:tcPr>
            <w:tcW w:w="1531" w:type="dxa"/>
          </w:tcPr>
          <w:p w14:paraId="167D2ECB" w14:textId="77777777" w:rsidR="00072314" w:rsidRPr="003C6F08" w:rsidRDefault="006B359A" w:rsidP="006B359A">
            <w:pPr>
              <w:rPr>
                <w:rFonts w:cs="Arial"/>
              </w:rPr>
            </w:pPr>
            <w:r>
              <w:rPr>
                <w:rFonts w:ascii="Helvetica" w:hAnsi="Helvetica" w:cs="Helvetica"/>
              </w:rPr>
              <w:t>UML Testing Profile (UTP), v1.2</w:t>
            </w:r>
          </w:p>
        </w:tc>
        <w:tc>
          <w:tcPr>
            <w:tcW w:w="8675" w:type="dxa"/>
          </w:tcPr>
          <w:p w14:paraId="5B78ED1F" w14:textId="77777777" w:rsidR="00BC4E3D" w:rsidRDefault="00BC4E3D"/>
        </w:tc>
      </w:tr>
      <w:tr w:rsidR="00072314" w:rsidRPr="007C20FA" w14:paraId="49D0B004" w14:textId="77777777" w:rsidTr="001D18E6">
        <w:trPr>
          <w:trHeight w:val="104"/>
        </w:trPr>
        <w:tc>
          <w:tcPr>
            <w:tcW w:w="1531" w:type="dxa"/>
          </w:tcPr>
          <w:p w14:paraId="7963FEBF" w14:textId="77777777" w:rsidR="00072314" w:rsidRPr="003C6F08" w:rsidRDefault="006B359A" w:rsidP="006B359A">
            <w:pPr>
              <w:rPr>
                <w:rFonts w:cs="Arial"/>
              </w:rPr>
            </w:pPr>
            <w:r>
              <w:rPr>
                <w:rFonts w:ascii="Helvetica" w:hAnsi="Helvetica" w:cs="Helvetica"/>
              </w:rPr>
              <w:t>Wikipedia</w:t>
            </w:r>
          </w:p>
        </w:tc>
        <w:tc>
          <w:tcPr>
            <w:tcW w:w="8675" w:type="dxa"/>
          </w:tcPr>
          <w:p w14:paraId="0C30DE66" w14:textId="77777777" w:rsidR="00BC4E3D" w:rsidRDefault="00BC4E3D"/>
        </w:tc>
      </w:tr>
    </w:tbl>
    <w:p w14:paraId="65FD75CC" w14:textId="77777777" w:rsidR="00072314" w:rsidRPr="00CC65AE" w:rsidRDefault="00072314" w:rsidP="00072314">
      <w:pPr>
        <w:pStyle w:val="Caption"/>
      </w:pPr>
      <w:bookmarkStart w:id="27" w:name="_Toc35000659"/>
      <w:bookmarkStart w:id="28" w:name="_Toc520108485"/>
      <w:r w:rsidRPr="001B1565">
        <w:t xml:space="preserve">Table </w:t>
      </w:r>
      <w:r>
        <w:rPr>
          <w:noProof/>
        </w:rPr>
        <w:fldChar w:fldCharType="begin"/>
      </w:r>
      <w:r>
        <w:rPr>
          <w:noProof/>
        </w:rPr>
        <w:instrText xml:space="preserve"> STYLEREF 1 \s </w:instrText>
      </w:r>
      <w:r>
        <w:rPr>
          <w:noProof/>
        </w:rPr>
        <w:fldChar w:fldCharType="separate"/>
      </w:r>
      <w:r>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1B1565">
        <w:t xml:space="preserve">: </w:t>
      </w:r>
      <w:r w:rsidRPr="007C20FA">
        <w:t>External documents and publications</w:t>
      </w:r>
      <w:bookmarkEnd w:id="27"/>
      <w:bookmarkEnd w:id="28"/>
    </w:p>
    <w:p w14:paraId="479D05F9" w14:textId="77777777" w:rsidR="00072314" w:rsidRPr="009F1EF1" w:rsidRDefault="00072314" w:rsidP="00072314">
      <w:pPr>
        <w:pStyle w:val="Heading2"/>
        <w:spacing w:before="240"/>
        <w:rPr>
          <w:szCs w:val="20"/>
        </w:rPr>
      </w:pPr>
      <w:bookmarkStart w:id="29" w:name="_Toc35000567"/>
      <w:r w:rsidRPr="009F1EF1">
        <w:rPr>
          <w:szCs w:val="20"/>
        </w:rPr>
        <w:t>Glossary</w:t>
      </w:r>
      <w:bookmarkEnd w:id="29"/>
    </w:p>
    <w:p w14:paraId="6DFB0CC0" w14:textId="77777777" w:rsidR="00072314" w:rsidRDefault="00072314" w:rsidP="00072314">
      <w:pPr>
        <w:pStyle w:val="Heading3"/>
        <w:keepNext w:val="0"/>
        <w:tabs>
          <w:tab w:val="clear" w:pos="900"/>
          <w:tab w:val="left" w:pos="709"/>
          <w:tab w:val="left" w:pos="851"/>
        </w:tabs>
        <w:spacing w:before="240"/>
      </w:pPr>
      <w:bookmarkStart w:id="30" w:name="_Toc35000568"/>
      <w:r w:rsidRPr="009F1EF1">
        <w:t>Definitions</w:t>
      </w:r>
      <w:bookmarkEnd w:id="30"/>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7825"/>
      </w:tblGrid>
      <w:tr w:rsidR="00072314" w:rsidRPr="00126E7B" w14:paraId="40836333" w14:textId="77777777" w:rsidTr="001D18E6">
        <w:trPr>
          <w:tblHeader/>
        </w:trPr>
        <w:tc>
          <w:tcPr>
            <w:tcW w:w="2381" w:type="dxa"/>
            <w:shd w:val="pct20" w:color="auto" w:fill="FFFFFF"/>
          </w:tcPr>
          <w:p w14:paraId="53252626" w14:textId="77777777" w:rsidR="00072314" w:rsidRPr="0008696C" w:rsidRDefault="00072314" w:rsidP="001D18E6">
            <w:pPr>
              <w:rPr>
                <w:b/>
              </w:rPr>
            </w:pPr>
            <w:r w:rsidRPr="0008696C">
              <w:rPr>
                <w:b/>
              </w:rPr>
              <w:t>Definition</w:t>
            </w:r>
          </w:p>
        </w:tc>
        <w:tc>
          <w:tcPr>
            <w:tcW w:w="7825" w:type="dxa"/>
            <w:shd w:val="pct20" w:color="auto" w:fill="FFFFFF"/>
          </w:tcPr>
          <w:p w14:paraId="53355825" w14:textId="77777777" w:rsidR="00072314" w:rsidRPr="0008696C" w:rsidRDefault="00072314" w:rsidP="001D18E6">
            <w:pPr>
              <w:rPr>
                <w:b/>
              </w:rPr>
            </w:pPr>
            <w:r w:rsidRPr="0008696C">
              <w:rPr>
                <w:b/>
              </w:rPr>
              <w:t>Description</w:t>
            </w:r>
          </w:p>
        </w:tc>
      </w:tr>
      <w:tr w:rsidR="00072314" w:rsidRPr="00126E7B" w14:paraId="00830E07" w14:textId="77777777" w:rsidTr="001D18E6">
        <w:trPr>
          <w:trHeight w:val="233"/>
        </w:trPr>
        <w:tc>
          <w:tcPr>
            <w:tcW w:w="2381" w:type="dxa"/>
          </w:tcPr>
          <w:p w14:paraId="0B817A9D" w14:textId="77777777" w:rsidR="00072314" w:rsidRPr="0008696C" w:rsidRDefault="00262F5D" w:rsidP="00262F5D">
            <w:r>
              <w:t>High speed</w:t>
            </w:r>
          </w:p>
        </w:tc>
        <w:tc>
          <w:tcPr>
            <w:tcW w:w="7825" w:type="dxa"/>
          </w:tcPr>
          <w:p w14:paraId="01499FC6" w14:textId="77777777" w:rsidR="00262F5D" w:rsidRDefault="00262F5D" w:rsidP="00262F5D">
            <w:r>
              <w:t>Approximately more than 52 mph (83 kph)</w:t>
            </w:r>
          </w:p>
        </w:tc>
      </w:tr>
      <w:tr w:rsidR="00072314" w:rsidRPr="00126E7B" w14:paraId="07FA15AA" w14:textId="77777777" w:rsidTr="001D18E6">
        <w:trPr>
          <w:trHeight w:val="233"/>
        </w:trPr>
        <w:tc>
          <w:tcPr>
            <w:tcW w:w="2381" w:type="dxa"/>
          </w:tcPr>
          <w:p w14:paraId="3EBDE4A2" w14:textId="77777777" w:rsidR="00072314" w:rsidRPr="0008696C" w:rsidRDefault="00262F5D" w:rsidP="00262F5D">
            <w:r>
              <w:t>Low speed</w:t>
            </w:r>
          </w:p>
        </w:tc>
        <w:tc>
          <w:tcPr>
            <w:tcW w:w="7825" w:type="dxa"/>
          </w:tcPr>
          <w:p w14:paraId="15F8E1C6" w14:textId="77777777" w:rsidR="00262F5D" w:rsidRDefault="00262F5D" w:rsidP="00262F5D">
            <w:r>
              <w:t xml:space="preserve">Approximately 12 to 36 mph (19 to 58 </w:t>
            </w:r>
            <w:proofErr w:type="gramStart"/>
            <w:r>
              <w:t>kph )</w:t>
            </w:r>
            <w:proofErr w:type="gramEnd"/>
            <w:r>
              <w:t xml:space="preserve"> </w:t>
            </w:r>
          </w:p>
        </w:tc>
      </w:tr>
      <w:tr w:rsidR="00072314" w:rsidRPr="00126E7B" w14:paraId="0524D763" w14:textId="77777777" w:rsidTr="001D18E6">
        <w:trPr>
          <w:trHeight w:val="233"/>
        </w:trPr>
        <w:tc>
          <w:tcPr>
            <w:tcW w:w="2381" w:type="dxa"/>
          </w:tcPr>
          <w:p w14:paraId="201DDF18" w14:textId="77777777" w:rsidR="00072314" w:rsidRPr="0008696C" w:rsidRDefault="00262F5D" w:rsidP="00262F5D">
            <w:r>
              <w:t>Medium speed</w:t>
            </w:r>
          </w:p>
        </w:tc>
        <w:tc>
          <w:tcPr>
            <w:tcW w:w="7825" w:type="dxa"/>
          </w:tcPr>
          <w:p w14:paraId="3504685F" w14:textId="77777777" w:rsidR="00262F5D" w:rsidRDefault="00262F5D" w:rsidP="00262F5D">
            <w:r>
              <w:t>Approximately 36 mph to 52 mph (58 to 83 kph)</w:t>
            </w:r>
          </w:p>
        </w:tc>
      </w:tr>
      <w:tr w:rsidR="00072314" w:rsidRPr="00126E7B" w14:paraId="0710C081" w14:textId="77777777" w:rsidTr="001D18E6">
        <w:trPr>
          <w:trHeight w:val="233"/>
        </w:trPr>
        <w:tc>
          <w:tcPr>
            <w:tcW w:w="2381" w:type="dxa"/>
          </w:tcPr>
          <w:p w14:paraId="7167A064" w14:textId="77777777" w:rsidR="00072314" w:rsidRPr="0008696C" w:rsidRDefault="00262F5D" w:rsidP="00262F5D">
            <w:r>
              <w:t>term</w:t>
            </w:r>
          </w:p>
        </w:tc>
        <w:tc>
          <w:tcPr>
            <w:tcW w:w="7825" w:type="dxa"/>
          </w:tcPr>
          <w:p w14:paraId="2F811BB5" w14:textId="77777777" w:rsidR="00262F5D" w:rsidRDefault="00262F5D" w:rsidP="00262F5D">
            <w:r>
              <w:t>A representation of a Concept expressed in Natural Language.  In the vocabulary of a Domain of Discourse a term enables common understanding of domain concepts.</w:t>
            </w:r>
          </w:p>
        </w:tc>
      </w:tr>
      <w:tr w:rsidR="00072314" w:rsidRPr="00126E7B" w14:paraId="274E10AC" w14:textId="77777777" w:rsidTr="001D18E6">
        <w:trPr>
          <w:trHeight w:val="233"/>
        </w:trPr>
        <w:tc>
          <w:tcPr>
            <w:tcW w:w="2381" w:type="dxa"/>
          </w:tcPr>
          <w:p w14:paraId="28B5CEDC" w14:textId="77777777" w:rsidR="00072314" w:rsidRPr="0008696C" w:rsidRDefault="00262F5D" w:rsidP="00262F5D">
            <w:r>
              <w:t>term glossary</w:t>
            </w:r>
          </w:p>
        </w:tc>
        <w:tc>
          <w:tcPr>
            <w:tcW w:w="7825" w:type="dxa"/>
          </w:tcPr>
          <w:p w14:paraId="61CD9806" w14:textId="77777777" w:rsidR="00262F5D" w:rsidRDefault="00262F5D" w:rsidP="00262F5D">
            <w:r>
              <w:t>A term glossary is a table of agreed upon definitions for terms used in project development that may provide clarity or avoid confusion to stakeholders.</w:t>
            </w:r>
          </w:p>
        </w:tc>
      </w:tr>
      <w:tr w:rsidR="00072314" w:rsidRPr="00126E7B" w14:paraId="69A90E8E" w14:textId="77777777" w:rsidTr="001D18E6">
        <w:trPr>
          <w:trHeight w:val="233"/>
        </w:trPr>
        <w:tc>
          <w:tcPr>
            <w:tcW w:w="2381" w:type="dxa"/>
          </w:tcPr>
          <w:p w14:paraId="78E25EF0" w14:textId="77777777" w:rsidR="00072314" w:rsidRPr="0008696C" w:rsidRDefault="00262F5D" w:rsidP="00262F5D">
            <w:r>
              <w:t>TLA</w:t>
            </w:r>
          </w:p>
        </w:tc>
        <w:tc>
          <w:tcPr>
            <w:tcW w:w="7825" w:type="dxa"/>
          </w:tcPr>
          <w:p w14:paraId="1F610FD5" w14:textId="77777777" w:rsidR="00262F5D" w:rsidRDefault="00262F5D" w:rsidP="00262F5D">
            <w:r>
              <w:t>Three Letter Acronym</w:t>
            </w:r>
          </w:p>
        </w:tc>
      </w:tr>
      <w:tr w:rsidR="00072314" w:rsidRPr="00126E7B" w14:paraId="66D0E3F4" w14:textId="77777777" w:rsidTr="001D18E6">
        <w:trPr>
          <w:trHeight w:val="233"/>
        </w:trPr>
        <w:tc>
          <w:tcPr>
            <w:tcW w:w="2381" w:type="dxa"/>
          </w:tcPr>
          <w:p w14:paraId="15A055EC" w14:textId="77777777" w:rsidR="00072314" w:rsidRPr="0008696C" w:rsidRDefault="00262F5D" w:rsidP="00262F5D">
            <w:r>
              <w:t>Very Low Speed</w:t>
            </w:r>
          </w:p>
        </w:tc>
        <w:tc>
          <w:tcPr>
            <w:tcW w:w="7825" w:type="dxa"/>
          </w:tcPr>
          <w:p w14:paraId="430D0DA2" w14:textId="77777777" w:rsidR="00262F5D" w:rsidRDefault="00262F5D" w:rsidP="00262F5D">
            <w:r>
              <w:t>Approximately 0 to 12 mph (0 to 19 kph)</w:t>
            </w:r>
          </w:p>
        </w:tc>
      </w:tr>
    </w:tbl>
    <w:p w14:paraId="76C5FB41" w14:textId="77777777" w:rsidR="00072314" w:rsidRDefault="00072314" w:rsidP="00072314">
      <w:pPr>
        <w:pStyle w:val="Caption"/>
      </w:pPr>
      <w:bookmarkStart w:id="31" w:name="_Toc35000660"/>
      <w:bookmarkStart w:id="32" w:name="_Toc520108486"/>
      <w:r>
        <w:t xml:space="preserve">Table </w:t>
      </w:r>
      <w:r>
        <w:rPr>
          <w:noProof/>
        </w:rPr>
        <w:fldChar w:fldCharType="begin"/>
      </w:r>
      <w:r>
        <w:rPr>
          <w:noProof/>
        </w:rPr>
        <w:instrText xml:space="preserve"> STYLEREF 1 \s </w:instrText>
      </w:r>
      <w:r>
        <w:rPr>
          <w:noProof/>
        </w:rPr>
        <w:fldChar w:fldCharType="separate"/>
      </w:r>
      <w:r>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0B58D9">
        <w:t>: Definitions used in this document</w:t>
      </w:r>
      <w:bookmarkEnd w:id="31"/>
      <w:bookmarkEnd w:id="32"/>
    </w:p>
    <w:p w14:paraId="2444D0DF" w14:textId="77777777" w:rsidR="008F377F" w:rsidRDefault="00072314" w:rsidP="00F05ABE">
      <w:pPr>
        <w:pStyle w:val="Heading3"/>
        <w:keepNext w:val="0"/>
        <w:tabs>
          <w:tab w:val="clear" w:pos="900"/>
          <w:tab w:val="left" w:pos="709"/>
          <w:tab w:val="left" w:pos="851"/>
        </w:tabs>
        <w:spacing w:before="240"/>
      </w:pPr>
      <w:bookmarkStart w:id="33" w:name="_Toc35000569"/>
      <w:r w:rsidRPr="009F1EF1">
        <w:t>Abbreviations</w:t>
      </w:r>
      <w:bookmarkEnd w:id="33"/>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9"/>
        <w:gridCol w:w="3402"/>
        <w:gridCol w:w="5415"/>
      </w:tblGrid>
      <w:tr w:rsidR="00072314" w:rsidRPr="00126E7B" w14:paraId="70C64FD6" w14:textId="77777777" w:rsidTr="001D18E6">
        <w:trPr>
          <w:tblHeader/>
        </w:trPr>
        <w:tc>
          <w:tcPr>
            <w:tcW w:w="1389" w:type="dxa"/>
            <w:shd w:val="pct20" w:color="auto" w:fill="FFFFFF"/>
          </w:tcPr>
          <w:p w14:paraId="7F0DAFFC" w14:textId="77777777" w:rsidR="00072314" w:rsidRPr="0008696C" w:rsidRDefault="00072314" w:rsidP="001D18E6">
            <w:pPr>
              <w:rPr>
                <w:b/>
              </w:rPr>
            </w:pPr>
            <w:r w:rsidRPr="0008696C">
              <w:rPr>
                <w:b/>
              </w:rPr>
              <w:t>Abbr.</w:t>
            </w:r>
          </w:p>
        </w:tc>
        <w:tc>
          <w:tcPr>
            <w:tcW w:w="3402" w:type="dxa"/>
            <w:shd w:val="pct20" w:color="auto" w:fill="FFFFFF"/>
          </w:tcPr>
          <w:p w14:paraId="4B25407F" w14:textId="77777777" w:rsidR="00072314" w:rsidRPr="0008696C" w:rsidRDefault="00072314" w:rsidP="001D18E6">
            <w:pPr>
              <w:rPr>
                <w:b/>
              </w:rPr>
            </w:pPr>
            <w:r w:rsidRPr="0008696C">
              <w:rPr>
                <w:b/>
              </w:rPr>
              <w:t>Stands for</w:t>
            </w:r>
          </w:p>
        </w:tc>
        <w:tc>
          <w:tcPr>
            <w:tcW w:w="5415" w:type="dxa"/>
            <w:shd w:val="pct20" w:color="auto" w:fill="FFFFFF"/>
          </w:tcPr>
          <w:p w14:paraId="6F281BFB" w14:textId="77777777" w:rsidR="00072314" w:rsidRPr="0008696C" w:rsidRDefault="00072314" w:rsidP="001D18E6">
            <w:pPr>
              <w:rPr>
                <w:b/>
              </w:rPr>
            </w:pPr>
            <w:r w:rsidRPr="0008696C">
              <w:rPr>
                <w:b/>
              </w:rPr>
              <w:t>Description</w:t>
            </w:r>
          </w:p>
        </w:tc>
      </w:tr>
      <w:tr w:rsidR="00072314" w:rsidRPr="00185AC3" w14:paraId="254D3A3C" w14:textId="77777777" w:rsidTr="001D18E6">
        <w:tc>
          <w:tcPr>
            <w:tcW w:w="1389" w:type="dxa"/>
          </w:tcPr>
          <w:p w14:paraId="02F1B510" w14:textId="77777777" w:rsidR="00072314" w:rsidRPr="00185AC3" w:rsidRDefault="00F05ABE" w:rsidP="00F05ABE">
            <w:pPr>
              <w:ind w:right="142"/>
              <w:rPr>
                <w:rFonts w:cs="Arial"/>
                <w:snapToGrid w:val="0"/>
              </w:rPr>
            </w:pPr>
            <w:r w:rsidRPr="00F05ABE">
              <w:rPr>
                <w:rFonts w:cs="Arial"/>
                <w:snapToGrid w:val="0"/>
              </w:rPr>
              <w:t>ATLA</w:t>
            </w:r>
          </w:p>
        </w:tc>
        <w:tc>
          <w:tcPr>
            <w:tcW w:w="3402" w:type="dxa"/>
          </w:tcPr>
          <w:p w14:paraId="0DBBE515" w14:textId="77777777" w:rsidR="00F05ABE" w:rsidRDefault="00F05ABE" w:rsidP="00F05ABE">
            <w:r>
              <w:t>Another Three Letter Acronym</w:t>
            </w:r>
          </w:p>
        </w:tc>
        <w:tc>
          <w:tcPr>
            <w:tcW w:w="5415" w:type="dxa"/>
          </w:tcPr>
          <w:p w14:paraId="7C5007EE" w14:textId="77777777" w:rsidR="00072314" w:rsidRPr="00185AC3" w:rsidRDefault="00072314" w:rsidP="001D18E6">
            <w:pPr>
              <w:ind w:right="142"/>
              <w:rPr>
                <w:rFonts w:cs="Arial"/>
                <w:snapToGrid w:val="0"/>
              </w:rPr>
            </w:pPr>
          </w:p>
        </w:tc>
      </w:tr>
    </w:tbl>
    <w:p w14:paraId="1EBFE48B" w14:textId="77777777" w:rsidR="00072314" w:rsidRPr="00185AC3" w:rsidRDefault="00072314" w:rsidP="00072314">
      <w:pPr>
        <w:pStyle w:val="Caption"/>
        <w:rPr>
          <w:lang w:val="en-GB"/>
        </w:rPr>
      </w:pPr>
      <w:bookmarkStart w:id="34" w:name="_Toc35000661"/>
      <w:bookmarkStart w:id="35" w:name="_Toc520108487"/>
      <w:r w:rsidRPr="00185AC3">
        <w:rPr>
          <w:lang w:val="en-GB"/>
        </w:rPr>
        <w:lastRenderedPageBreak/>
        <w:t xml:space="preserve">Table </w:t>
      </w:r>
      <w:r>
        <w:rPr>
          <w:lang w:val="en-GB"/>
        </w:rPr>
        <w:fldChar w:fldCharType="begin"/>
      </w:r>
      <w:r>
        <w:rPr>
          <w:lang w:val="en-GB"/>
        </w:rPr>
        <w:instrText xml:space="preserve"> STYLEREF 1 \s </w:instrText>
      </w:r>
      <w:r>
        <w:rPr>
          <w:lang w:val="en-GB"/>
        </w:rPr>
        <w:fldChar w:fldCharType="separate"/>
      </w:r>
      <w:r>
        <w:rPr>
          <w:noProof/>
          <w:lang w:val="en-GB"/>
        </w:rPr>
        <w:t>1</w:t>
      </w:r>
      <w:r>
        <w:rPr>
          <w:lang w:val="en-GB"/>
        </w:rPr>
        <w:fldChar w:fldCharType="end"/>
      </w:r>
      <w:r>
        <w:rPr>
          <w:lang w:val="en-GB"/>
        </w:rPr>
        <w:noBreakHyphen/>
      </w:r>
      <w:r>
        <w:rPr>
          <w:lang w:val="en-GB"/>
        </w:rPr>
        <w:fldChar w:fldCharType="begin"/>
      </w:r>
      <w:r>
        <w:rPr>
          <w:lang w:val="en-GB"/>
        </w:rPr>
        <w:instrText xml:space="preserve"> SEQ Table \* ARABIC \s 1 </w:instrText>
      </w:r>
      <w:r>
        <w:rPr>
          <w:lang w:val="en-GB"/>
        </w:rPr>
        <w:fldChar w:fldCharType="separate"/>
      </w:r>
      <w:r>
        <w:rPr>
          <w:noProof/>
          <w:lang w:val="en-GB"/>
        </w:rPr>
        <w:t>5</w:t>
      </w:r>
      <w:r>
        <w:rPr>
          <w:lang w:val="en-GB"/>
        </w:rPr>
        <w:fldChar w:fldCharType="end"/>
      </w:r>
      <w:r>
        <w:rPr>
          <w:lang w:val="en-GB"/>
        </w:rPr>
        <w:t>: Abbreviations used in this document</w:t>
      </w:r>
      <w:r w:rsidRPr="00185AC3">
        <w:rPr>
          <w:lang w:val="en-GB"/>
        </w:rPr>
        <w:t>.</w:t>
      </w:r>
      <w:bookmarkEnd w:id="34"/>
      <w:bookmarkEnd w:id="35"/>
    </w:p>
    <w:p w14:paraId="42AF6CAE" w14:textId="77777777" w:rsidR="00072314" w:rsidRPr="009E3B7C" w:rsidRDefault="00072314" w:rsidP="00072314">
      <w:pPr>
        <w:rPr>
          <w:rFonts w:cs="Arial"/>
        </w:rPr>
      </w:pPr>
    </w:p>
    <w:p w14:paraId="5EE9344A" w14:textId="77777777" w:rsidR="00072314" w:rsidRPr="0008696C" w:rsidRDefault="00072314" w:rsidP="00072314">
      <w:pPr>
        <w:pStyle w:val="Heading1"/>
        <w:tabs>
          <w:tab w:val="clear" w:pos="540"/>
          <w:tab w:val="num" w:pos="432"/>
        </w:tabs>
        <w:rPr>
          <w:lang w:val="en-GB"/>
        </w:rPr>
      </w:pPr>
      <w:bookmarkStart w:id="36" w:name="_Toc35000570"/>
      <w:r w:rsidRPr="0008696C">
        <w:rPr>
          <w:lang w:val="en-GB"/>
        </w:rPr>
        <w:lastRenderedPageBreak/>
        <w:t xml:space="preserve">Feature Implementation </w:t>
      </w:r>
      <w:r>
        <w:rPr>
          <w:lang w:val="en-GB"/>
        </w:rPr>
        <w:t>Overview</w:t>
      </w:r>
      <w:bookmarkEnd w:id="36"/>
    </w:p>
    <w:p w14:paraId="3387D5FF" w14:textId="77777777" w:rsidR="00072314" w:rsidRPr="00B53B74" w:rsidRDefault="00072314" w:rsidP="00072314">
      <w:pPr>
        <w:pStyle w:val="Heading2"/>
        <w:spacing w:before="240"/>
      </w:pPr>
      <w:bookmarkStart w:id="37" w:name="_Toc35000571"/>
      <w:r w:rsidRPr="00B53B74">
        <w:t>Description</w:t>
      </w:r>
      <w:bookmarkEnd w:id="37"/>
    </w:p>
    <w:p w14:paraId="7D296CAD" w14:textId="77777777" w:rsidR="00072314" w:rsidRDefault="00072314" w:rsidP="00072314"/>
    <w:p w14:paraId="393B2F45" w14:textId="77777777" w:rsidR="00DD7905" w:rsidRPr="008B0AFE" w:rsidRDefault="00DD7905" w:rsidP="00DD7905">
      <w:pPr>
        <w:pStyle w:val="RERequirement"/>
        <w:spacing w:after="0"/>
      </w:pPr>
      <w:r w:rsidRPr="008B0AFE">
        <w:t xml:space="preserve"> Vehicle</w:t>
      </w:r>
    </w:p>
    <w:p w14:paraId="2E913ED0" w14:textId="77777777" w:rsidR="00DD7905" w:rsidRDefault="00DD7905" w:rsidP="00DD7905"/>
    <w:p w14:paraId="152375C0" w14:textId="77777777" w:rsidR="00DD7905" w:rsidRPr="00226250" w:rsidRDefault="00DD7905" w:rsidP="00072314"/>
    <w:p w14:paraId="0C690578" w14:textId="77777777" w:rsidR="00072314" w:rsidRDefault="00072314" w:rsidP="00072314">
      <w:pPr>
        <w:pStyle w:val="Heading2"/>
        <w:spacing w:before="240"/>
        <w:rPr>
          <w:lang w:val="en-GB"/>
        </w:rPr>
      </w:pPr>
      <w:bookmarkStart w:id="38" w:name="_Toc35000572"/>
      <w:r w:rsidRPr="0008696C">
        <w:rPr>
          <w:lang w:val="en-GB"/>
        </w:rPr>
        <w:t xml:space="preserve">Input </w:t>
      </w:r>
      <w:r>
        <w:rPr>
          <w:lang w:val="en-GB"/>
        </w:rPr>
        <w:t>Requirements/Documents</w:t>
      </w:r>
      <w:bookmarkEnd w:id="38"/>
    </w:p>
    <w:p w14:paraId="34038158" w14:textId="77777777" w:rsidR="00072314" w:rsidRDefault="00072314" w:rsidP="00072314">
      <w:pPr>
        <w:rPr>
          <w:rStyle w:val="SubtleEmphasis"/>
        </w:rPr>
      </w:pPr>
    </w:p>
    <w:p w14:paraId="0585E204" w14:textId="77777777" w:rsidR="0052404D" w:rsidRPr="00DD513D" w:rsidRDefault="0052404D" w:rsidP="00072314">
      <w:pPr>
        <w:rPr>
          <w:rStyle w:val="SubtleEmphasis"/>
          <w:i w:val="0"/>
          <w:iCs w:val="0"/>
          <w:color w:val="auto"/>
        </w:rPr>
      </w:pPr>
    </w:p>
    <w:tbl>
      <w:tblPr>
        <w:tblStyle w:val="TableGrid"/>
        <w:tblW w:w="10206" w:type="dxa"/>
        <w:tblLayout w:type="fixed"/>
        <w:tblLook w:val="0600" w:firstRow="0" w:lastRow="0" w:firstColumn="0" w:lastColumn="0" w:noHBand="1" w:noVBand="1"/>
      </w:tblPr>
      <w:tblGrid>
        <w:gridCol w:w="1560"/>
        <w:gridCol w:w="2693"/>
        <w:gridCol w:w="2693"/>
        <w:gridCol w:w="3260"/>
      </w:tblGrid>
      <w:tr w:rsidR="00072314" w:rsidRPr="007C20FA" w14:paraId="62236474" w14:textId="77777777" w:rsidTr="001D18E6">
        <w:trPr>
          <w:trHeight w:val="20"/>
        </w:trPr>
        <w:tc>
          <w:tcPr>
            <w:tcW w:w="1560" w:type="dxa"/>
            <w:shd w:val="clear" w:color="auto" w:fill="D9D9D9" w:themeFill="background1" w:themeFillShade="D9"/>
          </w:tcPr>
          <w:p w14:paraId="7C3C6D25" w14:textId="77777777" w:rsidR="00072314" w:rsidRPr="00B723AB" w:rsidRDefault="00072314" w:rsidP="001D18E6">
            <w:pPr>
              <w:rPr>
                <w:rFonts w:ascii="Helvetica" w:hAnsi="Helvetica" w:cs="Helvetica"/>
                <w:b/>
              </w:rPr>
            </w:pPr>
            <w:r w:rsidRPr="00B723AB">
              <w:rPr>
                <w:rFonts w:ascii="Helvetica" w:hAnsi="Helvetica" w:cs="Helvetica"/>
                <w:b/>
              </w:rPr>
              <w:t>Reference</w:t>
            </w:r>
          </w:p>
          <w:p w14:paraId="35341F66" w14:textId="77777777" w:rsidR="00072314" w:rsidRDefault="00072314" w:rsidP="001D18E6">
            <w:pPr>
              <w:rPr>
                <w:rFonts w:ascii="Helvetica" w:hAnsi="Helvetica" w:cs="Helvetica"/>
                <w:sz w:val="16"/>
              </w:rPr>
            </w:pPr>
            <w:r w:rsidRPr="00B574CB">
              <w:rPr>
                <w:rFonts w:ascii="Helvetica" w:hAnsi="Helvetica" w:cs="Helvetica"/>
                <w:sz w:val="16"/>
              </w:rPr>
              <w:t>(Reference as listed in ch. “</w:t>
            </w:r>
            <w:r>
              <w:rPr>
                <w:rFonts w:ascii="Helvetica" w:hAnsi="Helvetica" w:cs="Helvetica"/>
                <w:sz w:val="16"/>
              </w:rPr>
              <w:fldChar w:fldCharType="begin"/>
            </w:r>
            <w:r>
              <w:rPr>
                <w:rFonts w:ascii="Helvetica" w:hAnsi="Helvetica" w:cs="Helvetica"/>
                <w:sz w:val="16"/>
              </w:rPr>
              <w:instrText xml:space="preserve"> REF _Ref12867675 \h  \* MERGEFORMAT </w:instrText>
            </w:r>
            <w:r>
              <w:rPr>
                <w:rFonts w:ascii="Helvetica" w:hAnsi="Helvetica" w:cs="Helvetica"/>
                <w:sz w:val="16"/>
              </w:rPr>
            </w:r>
            <w:r>
              <w:rPr>
                <w:rFonts w:ascii="Helvetica" w:hAnsi="Helvetica" w:cs="Helvetica"/>
                <w:sz w:val="16"/>
              </w:rPr>
              <w:fldChar w:fldCharType="separate"/>
            </w:r>
            <w:r w:rsidRPr="00334BB8">
              <w:rPr>
                <w:rFonts w:ascii="Helvetica" w:hAnsi="Helvetica" w:cs="Helvetica"/>
                <w:sz w:val="16"/>
              </w:rPr>
              <w:t>References</w:t>
            </w:r>
            <w:r>
              <w:rPr>
                <w:rFonts w:ascii="Helvetica" w:hAnsi="Helvetica" w:cs="Helvetica"/>
                <w:sz w:val="16"/>
              </w:rPr>
              <w:fldChar w:fldCharType="end"/>
            </w:r>
            <w:r>
              <w:rPr>
                <w:rFonts w:ascii="Helvetica" w:hAnsi="Helvetica" w:cs="Helvetica"/>
                <w:sz w:val="16"/>
              </w:rPr>
              <w:t>”</w:t>
            </w:r>
            <w:r w:rsidRPr="00B574CB">
              <w:rPr>
                <w:rFonts w:ascii="Helvetica" w:hAnsi="Helvetica" w:cs="Helvetica"/>
                <w:sz w:val="16"/>
              </w:rPr>
              <w:t>)</w:t>
            </w:r>
          </w:p>
          <w:p w14:paraId="2BA568BE" w14:textId="77777777" w:rsidR="00072314" w:rsidRPr="00B723AB" w:rsidRDefault="00072314" w:rsidP="001D18E6">
            <w:pPr>
              <w:rPr>
                <w:rFonts w:ascii="Helvetica" w:hAnsi="Helvetica" w:cs="Helvetica"/>
                <w:sz w:val="16"/>
              </w:rPr>
            </w:pPr>
          </w:p>
        </w:tc>
        <w:tc>
          <w:tcPr>
            <w:tcW w:w="2693" w:type="dxa"/>
            <w:shd w:val="clear" w:color="auto" w:fill="D9D9D9" w:themeFill="background1" w:themeFillShade="D9"/>
          </w:tcPr>
          <w:p w14:paraId="03B00EF4" w14:textId="77777777" w:rsidR="00072314" w:rsidRPr="007C20FA" w:rsidRDefault="00072314" w:rsidP="001D18E6">
            <w:pPr>
              <w:rPr>
                <w:rFonts w:ascii="Helvetica" w:hAnsi="Helvetica" w:cs="Helvetica"/>
                <w:b/>
              </w:rPr>
            </w:pPr>
            <w:r>
              <w:rPr>
                <w:rFonts w:ascii="Helvetica" w:hAnsi="Helvetica" w:cs="Helvetica"/>
                <w:b/>
              </w:rPr>
              <w:t>Section/Requirement</w:t>
            </w:r>
          </w:p>
        </w:tc>
        <w:tc>
          <w:tcPr>
            <w:tcW w:w="2693" w:type="dxa"/>
            <w:shd w:val="clear" w:color="auto" w:fill="D9D9D9" w:themeFill="background1" w:themeFillShade="D9"/>
          </w:tcPr>
          <w:p w14:paraId="143A5686" w14:textId="77777777" w:rsidR="00072314" w:rsidRPr="007C20FA" w:rsidRDefault="00072314" w:rsidP="001D18E6">
            <w:pPr>
              <w:rPr>
                <w:rFonts w:ascii="Helvetica" w:hAnsi="Helvetica" w:cs="Helvetica"/>
                <w:b/>
              </w:rPr>
            </w:pPr>
            <w:r>
              <w:rPr>
                <w:rFonts w:ascii="Helvetica" w:hAnsi="Helvetica" w:cs="Helvetica"/>
                <w:b/>
              </w:rPr>
              <w:t>Description</w:t>
            </w:r>
          </w:p>
        </w:tc>
        <w:tc>
          <w:tcPr>
            <w:tcW w:w="3260" w:type="dxa"/>
            <w:shd w:val="clear" w:color="auto" w:fill="D9D9D9" w:themeFill="background1" w:themeFillShade="D9"/>
          </w:tcPr>
          <w:p w14:paraId="1D1608C8" w14:textId="77777777" w:rsidR="00072314" w:rsidRDefault="00072314" w:rsidP="001D18E6">
            <w:pPr>
              <w:rPr>
                <w:rFonts w:ascii="Helvetica" w:hAnsi="Helvetica" w:cs="Helvetica"/>
                <w:b/>
              </w:rPr>
            </w:pPr>
            <w:r>
              <w:rPr>
                <w:rFonts w:ascii="Helvetica" w:hAnsi="Helvetica" w:cs="Helvetica"/>
                <w:b/>
              </w:rPr>
              <w:t>Derived Requirement</w:t>
            </w:r>
          </w:p>
          <w:p w14:paraId="715B99AD" w14:textId="77777777" w:rsidR="00072314" w:rsidRPr="00B574CB" w:rsidRDefault="00072314" w:rsidP="001D18E6">
            <w:pPr>
              <w:rPr>
                <w:rFonts w:ascii="Helvetica" w:hAnsi="Helvetica" w:cs="Helvetica"/>
              </w:rPr>
            </w:pPr>
            <w:r w:rsidRPr="00B574CB">
              <w:rPr>
                <w:rFonts w:ascii="Helvetica" w:hAnsi="Helvetica" w:cs="Helvetica"/>
                <w:sz w:val="16"/>
              </w:rPr>
              <w:t>(optional – reference to requirement in ch. “</w:t>
            </w:r>
            <w:r>
              <w:rPr>
                <w:rFonts w:ascii="Helvetica" w:hAnsi="Helvetica" w:cs="Helvetica"/>
                <w:sz w:val="16"/>
              </w:rPr>
              <w:fldChar w:fldCharType="begin"/>
            </w:r>
            <w:r>
              <w:rPr>
                <w:rFonts w:ascii="Helvetica" w:hAnsi="Helvetica" w:cs="Helvetica"/>
                <w:sz w:val="16"/>
              </w:rPr>
              <w:instrText xml:space="preserve"> REF _Ref12638483 \h  \* MERGEFORMAT </w:instrText>
            </w:r>
            <w:r>
              <w:rPr>
                <w:rFonts w:ascii="Helvetica" w:hAnsi="Helvetica" w:cs="Helvetica"/>
                <w:sz w:val="16"/>
              </w:rPr>
            </w:r>
            <w:r>
              <w:rPr>
                <w:rFonts w:ascii="Helvetica" w:hAnsi="Helvetica" w:cs="Helvetica"/>
                <w:sz w:val="16"/>
              </w:rPr>
              <w:fldChar w:fldCharType="separate"/>
            </w:r>
            <w:r w:rsidRPr="00334BB8">
              <w:rPr>
                <w:rFonts w:ascii="Helvetica" w:hAnsi="Helvetica" w:cs="Helvetica"/>
                <w:sz w:val="16"/>
              </w:rPr>
              <w:t>Feature Implementation Requirements</w:t>
            </w:r>
            <w:r>
              <w:rPr>
                <w:rFonts w:ascii="Helvetica" w:hAnsi="Helvetica" w:cs="Helvetica"/>
                <w:sz w:val="16"/>
              </w:rPr>
              <w:fldChar w:fldCharType="end"/>
            </w:r>
            <w:r w:rsidRPr="00B574CB">
              <w:rPr>
                <w:rFonts w:ascii="Helvetica" w:hAnsi="Helvetica" w:cs="Helvetica"/>
                <w:sz w:val="16"/>
              </w:rPr>
              <w:t>”)</w:t>
            </w:r>
          </w:p>
        </w:tc>
      </w:tr>
      <w:tr w:rsidR="00072314" w:rsidRPr="007C20FA" w14:paraId="3CC6DF45" w14:textId="77777777" w:rsidTr="001D18E6">
        <w:trPr>
          <w:trHeight w:val="20"/>
        </w:trPr>
        <w:tc>
          <w:tcPr>
            <w:tcW w:w="10206" w:type="dxa"/>
            <w:gridSpan w:val="4"/>
            <w:shd w:val="clear" w:color="auto" w:fill="F2F2F2" w:themeFill="background1" w:themeFillShade="F2"/>
          </w:tcPr>
          <w:p w14:paraId="02D1917B" w14:textId="77777777" w:rsidR="00072314" w:rsidRDefault="00072314" w:rsidP="001D18E6">
            <w:pPr>
              <w:rPr>
                <w:rFonts w:ascii="Helvetica" w:hAnsi="Helvetica" w:cs="Helvetica"/>
                <w:b/>
              </w:rPr>
            </w:pPr>
            <w:r>
              <w:rPr>
                <w:rFonts w:ascii="Helvetica" w:hAnsi="Helvetica" w:cs="Helvetica"/>
                <w:b/>
              </w:rPr>
              <w:t>Feature/Function Requirements</w:t>
            </w:r>
          </w:p>
        </w:tc>
      </w:tr>
      <w:tr w:rsidR="00072314" w:rsidRPr="007C20FA" w14:paraId="412B3ABD" w14:textId="77777777" w:rsidTr="001D18E6">
        <w:trPr>
          <w:trHeight w:val="20"/>
        </w:trPr>
        <w:tc>
          <w:tcPr>
            <w:tcW w:w="1560" w:type="dxa"/>
          </w:tcPr>
          <w:p w14:paraId="34702DC4" w14:textId="77777777" w:rsidR="00072314" w:rsidRPr="00D410AE" w:rsidRDefault="00072314" w:rsidP="001D18E6">
            <w:pPr>
              <w:rPr>
                <w:rFonts w:cs="Arial"/>
              </w:rPr>
            </w:pPr>
          </w:p>
        </w:tc>
        <w:tc>
          <w:tcPr>
            <w:tcW w:w="2693" w:type="dxa"/>
          </w:tcPr>
          <w:p w14:paraId="4E987E8F" w14:textId="77777777" w:rsidR="00072314" w:rsidRDefault="00072314" w:rsidP="001D18E6">
            <w:pPr>
              <w:rPr>
                <w:rFonts w:cs="Arial"/>
              </w:rPr>
            </w:pPr>
            <w:r>
              <w:rPr>
                <w:rFonts w:cs="Arial"/>
              </w:rPr>
              <w:t>&lt;Example:</w:t>
            </w:r>
          </w:p>
          <w:p w14:paraId="4B3C234B" w14:textId="77777777" w:rsidR="00072314" w:rsidRPr="00D410AE" w:rsidRDefault="00072314" w:rsidP="001D18E6">
            <w:pPr>
              <w:rPr>
                <w:rFonts w:cs="Arial"/>
              </w:rPr>
            </w:pPr>
            <w:r>
              <w:rPr>
                <w:rFonts w:cs="Arial"/>
              </w:rPr>
              <w:t>id + title of relevant Function Spec&gt;</w:t>
            </w:r>
          </w:p>
        </w:tc>
        <w:tc>
          <w:tcPr>
            <w:tcW w:w="2693" w:type="dxa"/>
          </w:tcPr>
          <w:p w14:paraId="5D22CAF0" w14:textId="77777777" w:rsidR="00072314" w:rsidRPr="00D410AE" w:rsidRDefault="00072314" w:rsidP="001D18E6">
            <w:pPr>
              <w:rPr>
                <w:rFonts w:cs="Arial"/>
              </w:rPr>
            </w:pPr>
            <w:r>
              <w:rPr>
                <w:rFonts w:cs="Arial"/>
              </w:rPr>
              <w:t>&lt;Example: “Function requirements of Logical Function …”&gt;</w:t>
            </w:r>
          </w:p>
        </w:tc>
        <w:tc>
          <w:tcPr>
            <w:tcW w:w="3260" w:type="dxa"/>
          </w:tcPr>
          <w:p w14:paraId="1AD03919" w14:textId="77777777" w:rsidR="00072314" w:rsidRDefault="00072314" w:rsidP="001D18E6">
            <w:pPr>
              <w:rPr>
                <w:rFonts w:cs="Arial"/>
              </w:rPr>
            </w:pPr>
            <w:r>
              <w:rPr>
                <w:rFonts w:cs="Arial"/>
              </w:rPr>
              <w:t xml:space="preserve">&lt;Note: </w:t>
            </w:r>
            <w:r w:rsidRPr="00054A51">
              <w:rPr>
                <w:rFonts w:cs="Arial"/>
              </w:rPr>
              <w:t xml:space="preserve">If you reference a requirement </w:t>
            </w:r>
            <w:r>
              <w:rPr>
                <w:rFonts w:cs="Arial"/>
              </w:rPr>
              <w:t>in this column, then t</w:t>
            </w:r>
            <w:r w:rsidRPr="00054A51">
              <w:rPr>
                <w:rFonts w:cs="Arial"/>
              </w:rPr>
              <w:t xml:space="preserve">hat requirement should have a trace link in </w:t>
            </w:r>
            <w:r>
              <w:rPr>
                <w:rFonts w:cs="Arial"/>
              </w:rPr>
              <w:t>its</w:t>
            </w:r>
            <w:r w:rsidRPr="00054A51">
              <w:rPr>
                <w:rFonts w:cs="Arial"/>
              </w:rPr>
              <w:t xml:space="preserve"> </w:t>
            </w:r>
            <w:hyperlink r:id="rId21"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the input requirement (or to a requirement inside the input document) given in this table row&gt;</w:t>
            </w:r>
          </w:p>
        </w:tc>
      </w:tr>
      <w:tr w:rsidR="00072314" w:rsidRPr="007C20FA" w14:paraId="7BD18083" w14:textId="77777777" w:rsidTr="001D18E6">
        <w:trPr>
          <w:trHeight w:val="20"/>
        </w:trPr>
        <w:tc>
          <w:tcPr>
            <w:tcW w:w="1560" w:type="dxa"/>
          </w:tcPr>
          <w:p w14:paraId="32794984" w14:textId="77777777" w:rsidR="00072314" w:rsidRPr="00D410AE" w:rsidRDefault="00072314" w:rsidP="001D18E6">
            <w:pPr>
              <w:rPr>
                <w:rFonts w:cs="Arial"/>
              </w:rPr>
            </w:pPr>
          </w:p>
        </w:tc>
        <w:tc>
          <w:tcPr>
            <w:tcW w:w="2693" w:type="dxa"/>
          </w:tcPr>
          <w:p w14:paraId="72061329" w14:textId="77777777" w:rsidR="00072314" w:rsidRDefault="00072314" w:rsidP="001D18E6">
            <w:pPr>
              <w:rPr>
                <w:rFonts w:cs="Arial"/>
              </w:rPr>
            </w:pPr>
          </w:p>
        </w:tc>
        <w:tc>
          <w:tcPr>
            <w:tcW w:w="2693" w:type="dxa"/>
          </w:tcPr>
          <w:p w14:paraId="6E19ED4C" w14:textId="77777777" w:rsidR="00072314" w:rsidRDefault="00072314" w:rsidP="001D18E6">
            <w:pPr>
              <w:rPr>
                <w:rFonts w:cs="Arial"/>
              </w:rPr>
            </w:pPr>
          </w:p>
        </w:tc>
        <w:tc>
          <w:tcPr>
            <w:tcW w:w="3260" w:type="dxa"/>
          </w:tcPr>
          <w:p w14:paraId="73B181E7" w14:textId="77777777" w:rsidR="00072314" w:rsidRDefault="00072314" w:rsidP="001D18E6">
            <w:pPr>
              <w:rPr>
                <w:rFonts w:cs="Arial"/>
              </w:rPr>
            </w:pPr>
          </w:p>
        </w:tc>
      </w:tr>
      <w:tr w:rsidR="00072314" w:rsidRPr="007C20FA" w14:paraId="3025C34A" w14:textId="77777777" w:rsidTr="001D18E6">
        <w:trPr>
          <w:trHeight w:val="20"/>
        </w:trPr>
        <w:tc>
          <w:tcPr>
            <w:tcW w:w="10206" w:type="dxa"/>
            <w:gridSpan w:val="4"/>
            <w:shd w:val="clear" w:color="auto" w:fill="F2F2F2" w:themeFill="background1" w:themeFillShade="F2"/>
          </w:tcPr>
          <w:p w14:paraId="2F3C1CB3" w14:textId="77777777" w:rsidR="00072314" w:rsidRDefault="00072314" w:rsidP="001D18E6">
            <w:pPr>
              <w:rPr>
                <w:rFonts w:ascii="Helvetica" w:hAnsi="Helvetica" w:cs="Helvetica"/>
                <w:b/>
              </w:rPr>
            </w:pPr>
            <w:r>
              <w:rPr>
                <w:rFonts w:ascii="Helvetica" w:hAnsi="Helvetica" w:cs="Helvetica"/>
                <w:b/>
              </w:rPr>
              <w:t>Ford Engineering Standards</w:t>
            </w:r>
          </w:p>
        </w:tc>
      </w:tr>
      <w:tr w:rsidR="00072314" w:rsidRPr="007C20FA" w14:paraId="0D817D7A" w14:textId="77777777" w:rsidTr="001D18E6">
        <w:trPr>
          <w:trHeight w:val="20"/>
        </w:trPr>
        <w:tc>
          <w:tcPr>
            <w:tcW w:w="1560" w:type="dxa"/>
          </w:tcPr>
          <w:p w14:paraId="33C1B391" w14:textId="77777777" w:rsidR="00072314" w:rsidRPr="00D410AE" w:rsidRDefault="00072314" w:rsidP="001D18E6">
            <w:pPr>
              <w:rPr>
                <w:rFonts w:cs="Arial"/>
              </w:rPr>
            </w:pPr>
          </w:p>
        </w:tc>
        <w:tc>
          <w:tcPr>
            <w:tcW w:w="2693" w:type="dxa"/>
          </w:tcPr>
          <w:p w14:paraId="291298AB" w14:textId="77777777" w:rsidR="00072314" w:rsidRPr="00D410AE" w:rsidRDefault="00072314" w:rsidP="001D18E6">
            <w:pPr>
              <w:rPr>
                <w:rFonts w:cs="Arial"/>
              </w:rPr>
            </w:pPr>
            <w:r>
              <w:rPr>
                <w:rFonts w:cs="Arial"/>
              </w:rPr>
              <w:t>&lt;Example: some SDS (requirement)&gt;</w:t>
            </w:r>
          </w:p>
        </w:tc>
        <w:tc>
          <w:tcPr>
            <w:tcW w:w="2693" w:type="dxa"/>
          </w:tcPr>
          <w:p w14:paraId="4977AD8A" w14:textId="77777777" w:rsidR="00072314" w:rsidRPr="00D410AE" w:rsidRDefault="00072314" w:rsidP="001D18E6">
            <w:pPr>
              <w:rPr>
                <w:rFonts w:cs="Arial"/>
              </w:rPr>
            </w:pPr>
          </w:p>
        </w:tc>
        <w:tc>
          <w:tcPr>
            <w:tcW w:w="3260" w:type="dxa"/>
          </w:tcPr>
          <w:p w14:paraId="0F4963AC" w14:textId="77777777" w:rsidR="00072314" w:rsidRDefault="00072314" w:rsidP="001D18E6">
            <w:pPr>
              <w:rPr>
                <w:rFonts w:cs="Arial"/>
              </w:rPr>
            </w:pPr>
          </w:p>
        </w:tc>
      </w:tr>
      <w:tr w:rsidR="00072314" w:rsidRPr="007C20FA" w14:paraId="650FD61F" w14:textId="77777777" w:rsidTr="001D18E6">
        <w:trPr>
          <w:trHeight w:val="20"/>
        </w:trPr>
        <w:tc>
          <w:tcPr>
            <w:tcW w:w="1560" w:type="dxa"/>
          </w:tcPr>
          <w:p w14:paraId="3BB76971" w14:textId="77777777" w:rsidR="00072314" w:rsidRDefault="00072314" w:rsidP="001D18E6">
            <w:pPr>
              <w:rPr>
                <w:rFonts w:cs="Arial"/>
              </w:rPr>
            </w:pPr>
          </w:p>
        </w:tc>
        <w:tc>
          <w:tcPr>
            <w:tcW w:w="2693" w:type="dxa"/>
          </w:tcPr>
          <w:p w14:paraId="0654EFC4" w14:textId="77777777" w:rsidR="00072314" w:rsidRDefault="00072314" w:rsidP="001D18E6">
            <w:pPr>
              <w:rPr>
                <w:rFonts w:cs="Arial"/>
              </w:rPr>
            </w:pPr>
          </w:p>
        </w:tc>
        <w:tc>
          <w:tcPr>
            <w:tcW w:w="2693" w:type="dxa"/>
          </w:tcPr>
          <w:p w14:paraId="037EF245" w14:textId="77777777" w:rsidR="00072314" w:rsidRDefault="00072314" w:rsidP="001D18E6">
            <w:pPr>
              <w:rPr>
                <w:rFonts w:cs="Arial"/>
              </w:rPr>
            </w:pPr>
          </w:p>
        </w:tc>
        <w:tc>
          <w:tcPr>
            <w:tcW w:w="3260" w:type="dxa"/>
          </w:tcPr>
          <w:p w14:paraId="38210028" w14:textId="77777777" w:rsidR="00072314" w:rsidRDefault="00072314" w:rsidP="001D18E6">
            <w:pPr>
              <w:rPr>
                <w:rFonts w:cs="Arial"/>
              </w:rPr>
            </w:pPr>
          </w:p>
        </w:tc>
      </w:tr>
      <w:tr w:rsidR="00072314" w:rsidRPr="007C20FA" w14:paraId="3FA429BE" w14:textId="77777777" w:rsidTr="001D18E6">
        <w:trPr>
          <w:trHeight w:val="20"/>
        </w:trPr>
        <w:tc>
          <w:tcPr>
            <w:tcW w:w="10206" w:type="dxa"/>
            <w:gridSpan w:val="4"/>
            <w:shd w:val="clear" w:color="auto" w:fill="F2F2F2" w:themeFill="background1" w:themeFillShade="F2"/>
          </w:tcPr>
          <w:p w14:paraId="2B964A11" w14:textId="77777777" w:rsidR="00072314" w:rsidRPr="006623A0" w:rsidRDefault="00072314" w:rsidP="001D18E6">
            <w:pPr>
              <w:rPr>
                <w:rFonts w:ascii="Helvetica" w:hAnsi="Helvetica" w:cs="Helvetica"/>
                <w:b/>
              </w:rPr>
            </w:pPr>
            <w:r w:rsidRPr="006623A0">
              <w:rPr>
                <w:rFonts w:ascii="Helvetica" w:hAnsi="Helvetica" w:cs="Helvetica"/>
                <w:b/>
              </w:rPr>
              <w:t xml:space="preserve">Legal </w:t>
            </w:r>
            <w:r>
              <w:rPr>
                <w:rFonts w:ascii="Helvetica" w:hAnsi="Helvetica" w:cs="Helvetica"/>
                <w:b/>
              </w:rPr>
              <w:t>Regulations</w:t>
            </w:r>
          </w:p>
        </w:tc>
      </w:tr>
      <w:tr w:rsidR="00072314" w:rsidRPr="007C20FA" w14:paraId="3AB6123C" w14:textId="77777777" w:rsidTr="001D18E6">
        <w:trPr>
          <w:trHeight w:val="20"/>
        </w:trPr>
        <w:tc>
          <w:tcPr>
            <w:tcW w:w="1560" w:type="dxa"/>
          </w:tcPr>
          <w:p w14:paraId="17E24760" w14:textId="77777777" w:rsidR="00BC4E3D" w:rsidRDefault="00BC4E3D"/>
        </w:tc>
        <w:tc>
          <w:tcPr>
            <w:tcW w:w="2693" w:type="dxa"/>
          </w:tcPr>
          <w:p w14:paraId="5ED8F02F" w14:textId="77777777" w:rsidR="00072314" w:rsidRPr="00D410AE" w:rsidRDefault="00DD513D" w:rsidP="001D18E6">
            <w:pPr>
              <w:rPr>
                <w:rFonts w:cs="Arial"/>
              </w:rPr>
            </w:pPr>
            <w:r>
              <w:rPr>
                <w:rFonts w:cs="Arial"/>
              </w:rPr>
              <w:t>Compliance with FMVSS101</w:t>
            </w:r>
          </w:p>
        </w:tc>
        <w:tc>
          <w:tcPr>
            <w:tcW w:w="2693" w:type="dxa"/>
          </w:tcPr>
          <w:p w14:paraId="438331C3" w14:textId="77777777" w:rsidR="004D0563" w:rsidRPr="004D0563" w:rsidRDefault="004D0563" w:rsidP="004D0563">
            <w:pPr>
              <w:rPr>
                <w:rFonts w:cs="Arial"/>
              </w:rPr>
            </w:pPr>
            <w:r w:rsidRPr="004D0563">
              <w:rPr>
                <w:rFonts w:cs="Arial"/>
              </w:rPr>
              <w:t>The Feature shall comply with FMVSS101.</w:t>
            </w:r>
          </w:p>
          <w:p w14:paraId="1B18D4E4" w14:textId="77777777" w:rsidR="00072314" w:rsidRPr="00D410AE" w:rsidRDefault="00072314" w:rsidP="001D18E6">
            <w:pPr>
              <w:rPr>
                <w:rFonts w:cs="Arial"/>
              </w:rPr>
            </w:pPr>
          </w:p>
        </w:tc>
        <w:tc>
          <w:tcPr>
            <w:tcW w:w="3260" w:type="dxa"/>
          </w:tcPr>
          <w:p w14:paraId="22ABFA82" w14:textId="77777777" w:rsidR="00BC4E3D" w:rsidRDefault="00BC4E3D"/>
        </w:tc>
      </w:tr>
      <w:tr w:rsidR="009550B4" w:rsidRPr="007C20FA" w14:paraId="2A765DA5" w14:textId="77777777" w:rsidTr="001D18E6">
        <w:trPr>
          <w:trHeight w:val="20"/>
        </w:trPr>
        <w:tc>
          <w:tcPr>
            <w:tcW w:w="1560" w:type="dxa"/>
          </w:tcPr>
          <w:p w14:paraId="75E66CCC" w14:textId="77777777" w:rsidR="009550B4" w:rsidRDefault="009550B4" w:rsidP="001D18E6">
            <w:pPr>
              <w:rPr>
                <w:rFonts w:cs="Arial"/>
              </w:rPr>
            </w:pPr>
          </w:p>
        </w:tc>
        <w:tc>
          <w:tcPr>
            <w:tcW w:w="2693" w:type="dxa"/>
          </w:tcPr>
          <w:p w14:paraId="23E8C89F" w14:textId="77777777" w:rsidR="009550B4" w:rsidRDefault="009550B4" w:rsidP="001D18E6">
            <w:pPr>
              <w:rPr>
                <w:rFonts w:cs="Arial"/>
              </w:rPr>
            </w:pPr>
          </w:p>
        </w:tc>
        <w:tc>
          <w:tcPr>
            <w:tcW w:w="2693" w:type="dxa"/>
          </w:tcPr>
          <w:p w14:paraId="34652EA4" w14:textId="77777777" w:rsidR="009550B4" w:rsidRPr="004D0563" w:rsidRDefault="009550B4" w:rsidP="004D0563">
            <w:pPr>
              <w:rPr>
                <w:rFonts w:cs="Arial"/>
              </w:rPr>
            </w:pPr>
          </w:p>
        </w:tc>
        <w:tc>
          <w:tcPr>
            <w:tcW w:w="3260" w:type="dxa"/>
          </w:tcPr>
          <w:p w14:paraId="28BB09DE" w14:textId="77777777" w:rsidR="009550B4" w:rsidRDefault="009550B4" w:rsidP="001D18E6">
            <w:pPr>
              <w:rPr>
                <w:rFonts w:cs="Arial"/>
              </w:rPr>
            </w:pPr>
          </w:p>
        </w:tc>
      </w:tr>
      <w:tr w:rsidR="00072314" w:rsidRPr="007C20FA" w14:paraId="260AAF8C" w14:textId="77777777" w:rsidTr="001D18E6">
        <w:trPr>
          <w:trHeight w:val="20"/>
        </w:trPr>
        <w:tc>
          <w:tcPr>
            <w:tcW w:w="10206" w:type="dxa"/>
            <w:gridSpan w:val="4"/>
            <w:shd w:val="clear" w:color="auto" w:fill="F2F2F2" w:themeFill="background1" w:themeFillShade="F2"/>
          </w:tcPr>
          <w:p w14:paraId="19F34E2C" w14:textId="77777777" w:rsidR="00072314" w:rsidRDefault="00072314" w:rsidP="001D18E6">
            <w:pPr>
              <w:rPr>
                <w:rFonts w:ascii="Helvetica" w:hAnsi="Helvetica" w:cs="Helvetica"/>
                <w:b/>
              </w:rPr>
            </w:pPr>
            <w:r>
              <w:rPr>
                <w:rFonts w:ascii="Helvetica" w:hAnsi="Helvetica" w:cs="Helvetica"/>
                <w:b/>
              </w:rPr>
              <w:t>Industry Standards</w:t>
            </w:r>
          </w:p>
        </w:tc>
      </w:tr>
      <w:tr w:rsidR="00072314" w:rsidRPr="007C20FA" w14:paraId="120E85FC" w14:textId="77777777" w:rsidTr="001D18E6">
        <w:trPr>
          <w:trHeight w:val="20"/>
        </w:trPr>
        <w:tc>
          <w:tcPr>
            <w:tcW w:w="1560" w:type="dxa"/>
          </w:tcPr>
          <w:p w14:paraId="02FD653B" w14:textId="77777777" w:rsidR="00BC4E3D" w:rsidRDefault="00BC4E3D"/>
        </w:tc>
        <w:tc>
          <w:tcPr>
            <w:tcW w:w="2693" w:type="dxa"/>
          </w:tcPr>
          <w:p w14:paraId="4E2133F7" w14:textId="77777777" w:rsidR="00072314" w:rsidRPr="00D410AE" w:rsidRDefault="009550B4" w:rsidP="001D18E6">
            <w:pPr>
              <w:rPr>
                <w:rFonts w:cs="Arial"/>
              </w:rPr>
            </w:pPr>
            <w:r>
              <w:rPr>
                <w:rFonts w:cs="Arial"/>
              </w:rPr>
              <w:t>ISO 26262</w:t>
            </w:r>
          </w:p>
        </w:tc>
        <w:tc>
          <w:tcPr>
            <w:tcW w:w="2693" w:type="dxa"/>
          </w:tcPr>
          <w:p w14:paraId="6AD37906" w14:textId="77777777" w:rsidR="009550B4" w:rsidRPr="004D0563" w:rsidRDefault="009550B4" w:rsidP="009550B4">
            <w:pPr>
              <w:rPr>
                <w:rFonts w:cs="Arial"/>
              </w:rPr>
            </w:pPr>
            <w:r w:rsidRPr="004D0563">
              <w:rPr>
                <w:rFonts w:cs="Arial"/>
              </w:rPr>
              <w:t>The system should be developed according to Ford's implementation of Functional Safety.</w:t>
            </w:r>
          </w:p>
          <w:p w14:paraId="4DD6DA68" w14:textId="77777777" w:rsidR="00072314" w:rsidRPr="00D410AE" w:rsidRDefault="00072314" w:rsidP="001D18E6">
            <w:pPr>
              <w:rPr>
                <w:rFonts w:cs="Arial"/>
              </w:rPr>
            </w:pPr>
          </w:p>
        </w:tc>
        <w:tc>
          <w:tcPr>
            <w:tcW w:w="3260" w:type="dxa"/>
          </w:tcPr>
          <w:p w14:paraId="4685B21B" w14:textId="77777777" w:rsidR="00BC4E3D" w:rsidRDefault="00BC4E3D"/>
        </w:tc>
      </w:tr>
      <w:tr w:rsidR="00072314" w:rsidRPr="007C20FA" w14:paraId="13A122C2" w14:textId="77777777" w:rsidTr="001D18E6">
        <w:trPr>
          <w:trHeight w:val="20"/>
        </w:trPr>
        <w:tc>
          <w:tcPr>
            <w:tcW w:w="1560" w:type="dxa"/>
          </w:tcPr>
          <w:p w14:paraId="5236D5A9" w14:textId="77777777" w:rsidR="00072314" w:rsidRPr="00D410AE" w:rsidRDefault="00072314" w:rsidP="001D18E6">
            <w:pPr>
              <w:rPr>
                <w:rFonts w:cs="Arial"/>
              </w:rPr>
            </w:pPr>
          </w:p>
        </w:tc>
        <w:tc>
          <w:tcPr>
            <w:tcW w:w="2693" w:type="dxa"/>
          </w:tcPr>
          <w:p w14:paraId="1CAF8851" w14:textId="77777777" w:rsidR="00072314" w:rsidRPr="00D410AE" w:rsidRDefault="00072314" w:rsidP="001D18E6">
            <w:pPr>
              <w:rPr>
                <w:rFonts w:cs="Arial"/>
              </w:rPr>
            </w:pPr>
          </w:p>
        </w:tc>
        <w:tc>
          <w:tcPr>
            <w:tcW w:w="2693" w:type="dxa"/>
          </w:tcPr>
          <w:p w14:paraId="150D4FB0" w14:textId="77777777" w:rsidR="00072314" w:rsidRPr="00D410AE" w:rsidRDefault="00072314" w:rsidP="001D18E6">
            <w:pPr>
              <w:rPr>
                <w:rFonts w:cs="Arial"/>
              </w:rPr>
            </w:pPr>
          </w:p>
        </w:tc>
        <w:tc>
          <w:tcPr>
            <w:tcW w:w="3260" w:type="dxa"/>
          </w:tcPr>
          <w:p w14:paraId="3AB6D89F" w14:textId="77777777" w:rsidR="00072314" w:rsidRPr="00D410AE" w:rsidRDefault="00072314" w:rsidP="001D18E6">
            <w:pPr>
              <w:rPr>
                <w:rFonts w:cs="Arial"/>
              </w:rPr>
            </w:pPr>
          </w:p>
        </w:tc>
      </w:tr>
      <w:tr w:rsidR="00072314" w:rsidRPr="007C20FA" w14:paraId="69900CF1" w14:textId="77777777" w:rsidTr="001D18E6">
        <w:trPr>
          <w:trHeight w:val="20"/>
        </w:trPr>
        <w:tc>
          <w:tcPr>
            <w:tcW w:w="10206" w:type="dxa"/>
            <w:gridSpan w:val="4"/>
            <w:shd w:val="clear" w:color="auto" w:fill="F2F2F2" w:themeFill="background1" w:themeFillShade="F2"/>
          </w:tcPr>
          <w:p w14:paraId="27BF1B89" w14:textId="77777777" w:rsidR="00072314" w:rsidRDefault="00072314" w:rsidP="001D18E6">
            <w:pPr>
              <w:rPr>
                <w:rFonts w:ascii="Helvetica" w:hAnsi="Helvetica" w:cs="Helvetica"/>
                <w:b/>
              </w:rPr>
            </w:pPr>
            <w:r>
              <w:rPr>
                <w:rFonts w:ascii="Helvetica" w:hAnsi="Helvetica" w:cs="Helvetica"/>
                <w:b/>
              </w:rPr>
              <w:t>Other Sources</w:t>
            </w:r>
          </w:p>
        </w:tc>
      </w:tr>
      <w:tr w:rsidR="009550B4" w:rsidRPr="007C20FA" w14:paraId="036F1DF7" w14:textId="77777777" w:rsidTr="00A25D2E">
        <w:trPr>
          <w:trHeight w:val="20"/>
        </w:trPr>
        <w:tc>
          <w:tcPr>
            <w:tcW w:w="1560" w:type="dxa"/>
          </w:tcPr>
          <w:p w14:paraId="564D5FE7" w14:textId="77777777" w:rsidR="009550B4" w:rsidRDefault="009550B4" w:rsidP="00A25D2E">
            <w:pPr>
              <w:rPr>
                <w:rFonts w:cs="Arial"/>
              </w:rPr>
            </w:pPr>
          </w:p>
        </w:tc>
        <w:tc>
          <w:tcPr>
            <w:tcW w:w="2693" w:type="dxa"/>
          </w:tcPr>
          <w:p w14:paraId="7164FF66" w14:textId="77777777" w:rsidR="009550B4" w:rsidRDefault="009550B4" w:rsidP="00A25D2E">
            <w:pPr>
              <w:rPr>
                <w:rFonts w:cs="Arial"/>
              </w:rPr>
            </w:pPr>
          </w:p>
        </w:tc>
        <w:tc>
          <w:tcPr>
            <w:tcW w:w="2693" w:type="dxa"/>
          </w:tcPr>
          <w:p w14:paraId="4AA6EE21" w14:textId="77777777" w:rsidR="009550B4" w:rsidRPr="004D0563" w:rsidRDefault="009550B4" w:rsidP="00A25D2E">
            <w:pPr>
              <w:rPr>
                <w:rFonts w:cs="Arial"/>
              </w:rPr>
            </w:pPr>
          </w:p>
        </w:tc>
        <w:tc>
          <w:tcPr>
            <w:tcW w:w="3260" w:type="dxa"/>
          </w:tcPr>
          <w:p w14:paraId="010A4E6B" w14:textId="77777777" w:rsidR="009550B4" w:rsidRDefault="009550B4" w:rsidP="00A25D2E">
            <w:pPr>
              <w:rPr>
                <w:rFonts w:cs="Arial"/>
              </w:rPr>
            </w:pPr>
          </w:p>
        </w:tc>
      </w:tr>
      <w:tr w:rsidR="009550B4" w:rsidRPr="007C20FA" w14:paraId="78952319" w14:textId="77777777" w:rsidTr="00A25D2E">
        <w:trPr>
          <w:trHeight w:val="20"/>
        </w:trPr>
        <w:tc>
          <w:tcPr>
            <w:tcW w:w="1560" w:type="dxa"/>
          </w:tcPr>
          <w:p w14:paraId="58DD3DF5" w14:textId="77777777" w:rsidR="00BC4E3D" w:rsidRDefault="00BC4E3D"/>
        </w:tc>
        <w:tc>
          <w:tcPr>
            <w:tcW w:w="2693" w:type="dxa"/>
          </w:tcPr>
          <w:p w14:paraId="3A9ED24E" w14:textId="77777777" w:rsidR="009550B4" w:rsidRPr="00D410AE" w:rsidRDefault="009550B4" w:rsidP="00A25D2E">
            <w:pPr>
              <w:rPr>
                <w:rFonts w:cs="Arial"/>
              </w:rPr>
            </w:pPr>
            <w:r>
              <w:rPr>
                <w:rFonts w:cs="Arial"/>
              </w:rPr>
              <w:t>Example AR</w:t>
            </w:r>
          </w:p>
        </w:tc>
        <w:tc>
          <w:tcPr>
            <w:tcW w:w="2693" w:type="dxa"/>
          </w:tcPr>
          <w:p w14:paraId="79F6BCF2" w14:textId="77777777" w:rsidR="009550B4" w:rsidRPr="00D410AE" w:rsidRDefault="009550B4" w:rsidP="00A25D2E">
            <w:pPr>
              <w:rPr>
                <w:rFonts w:cs="Arial"/>
              </w:rPr>
            </w:pPr>
          </w:p>
        </w:tc>
        <w:tc>
          <w:tcPr>
            <w:tcW w:w="3260" w:type="dxa"/>
          </w:tcPr>
          <w:p w14:paraId="09BB7C1D" w14:textId="77777777" w:rsidR="00BC4E3D" w:rsidRDefault="00BC4E3D"/>
        </w:tc>
      </w:tr>
      <w:tr w:rsidR="009550B4" w:rsidRPr="007C20FA" w14:paraId="73C6B257" w14:textId="77777777" w:rsidTr="00A25D2E">
        <w:trPr>
          <w:trHeight w:val="20"/>
        </w:trPr>
        <w:tc>
          <w:tcPr>
            <w:tcW w:w="1560" w:type="dxa"/>
          </w:tcPr>
          <w:p w14:paraId="0C7069A0" w14:textId="77777777" w:rsidR="00BC4E3D" w:rsidRDefault="00BC4E3D"/>
        </w:tc>
        <w:tc>
          <w:tcPr>
            <w:tcW w:w="2693" w:type="dxa"/>
          </w:tcPr>
          <w:p w14:paraId="4F90D632" w14:textId="77777777" w:rsidR="009550B4" w:rsidRPr="00D410AE" w:rsidRDefault="009550B4" w:rsidP="00A25D2E">
            <w:pPr>
              <w:rPr>
                <w:rFonts w:cs="Arial"/>
              </w:rPr>
            </w:pPr>
            <w:r>
              <w:rPr>
                <w:rFonts w:cs="Arial"/>
              </w:rPr>
              <w:t>Example AR</w:t>
            </w:r>
          </w:p>
        </w:tc>
        <w:tc>
          <w:tcPr>
            <w:tcW w:w="2693" w:type="dxa"/>
          </w:tcPr>
          <w:p w14:paraId="0276296A" w14:textId="77777777" w:rsidR="009550B4" w:rsidRPr="00D410AE" w:rsidRDefault="009550B4" w:rsidP="00A25D2E">
            <w:pPr>
              <w:rPr>
                <w:rFonts w:cs="Arial"/>
              </w:rPr>
            </w:pPr>
          </w:p>
        </w:tc>
        <w:tc>
          <w:tcPr>
            <w:tcW w:w="3260" w:type="dxa"/>
          </w:tcPr>
          <w:p w14:paraId="0A1F748B" w14:textId="77777777" w:rsidR="00BC4E3D" w:rsidRDefault="00BC4E3D"/>
        </w:tc>
      </w:tr>
      <w:tr w:rsidR="00072314" w:rsidRPr="007C20FA" w14:paraId="40306B44" w14:textId="77777777" w:rsidTr="001D18E6">
        <w:trPr>
          <w:trHeight w:val="20"/>
        </w:trPr>
        <w:tc>
          <w:tcPr>
            <w:tcW w:w="1560" w:type="dxa"/>
          </w:tcPr>
          <w:p w14:paraId="28B4AD22" w14:textId="77777777" w:rsidR="00072314" w:rsidRPr="00D410AE" w:rsidRDefault="00072314" w:rsidP="001D18E6">
            <w:pPr>
              <w:rPr>
                <w:rFonts w:cs="Arial"/>
              </w:rPr>
            </w:pPr>
          </w:p>
        </w:tc>
        <w:tc>
          <w:tcPr>
            <w:tcW w:w="2693" w:type="dxa"/>
          </w:tcPr>
          <w:p w14:paraId="3662AD85" w14:textId="77777777" w:rsidR="00072314" w:rsidRDefault="00072314" w:rsidP="001D18E6">
            <w:pPr>
              <w:rPr>
                <w:rFonts w:cs="Arial"/>
              </w:rPr>
            </w:pPr>
          </w:p>
        </w:tc>
        <w:tc>
          <w:tcPr>
            <w:tcW w:w="2693" w:type="dxa"/>
          </w:tcPr>
          <w:p w14:paraId="02A79BB1" w14:textId="77777777" w:rsidR="00072314" w:rsidRPr="00D410AE" w:rsidRDefault="00072314" w:rsidP="001D18E6">
            <w:pPr>
              <w:rPr>
                <w:rFonts w:cs="Arial"/>
              </w:rPr>
            </w:pPr>
          </w:p>
        </w:tc>
        <w:tc>
          <w:tcPr>
            <w:tcW w:w="3260" w:type="dxa"/>
          </w:tcPr>
          <w:p w14:paraId="730C76A4" w14:textId="77777777" w:rsidR="00072314" w:rsidRPr="00D410AE" w:rsidRDefault="00072314" w:rsidP="001D18E6">
            <w:pPr>
              <w:rPr>
                <w:rFonts w:cs="Arial"/>
              </w:rPr>
            </w:pPr>
          </w:p>
        </w:tc>
      </w:tr>
    </w:tbl>
    <w:p w14:paraId="1C8FD9A9" w14:textId="77777777" w:rsidR="00072314" w:rsidRPr="00C7649D" w:rsidRDefault="00072314" w:rsidP="00072314">
      <w:pPr>
        <w:pStyle w:val="Caption"/>
      </w:pPr>
      <w:bookmarkStart w:id="39" w:name="_Toc35000662"/>
      <w:bookmarkStart w:id="40" w:name="_Toc25321850"/>
      <w:r w:rsidRPr="001B1565">
        <w:t xml:space="preserve">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rsidRPr="001B1565">
        <w:t xml:space="preserve">: </w:t>
      </w:r>
      <w:r>
        <w:t>Input Requirements/Documents</w:t>
      </w:r>
      <w:bookmarkEnd w:id="39"/>
      <w:bookmarkEnd w:id="40"/>
    </w:p>
    <w:p w14:paraId="559DE696" w14:textId="77777777" w:rsidR="00072314" w:rsidRDefault="00072314" w:rsidP="00072314">
      <w:pPr>
        <w:pStyle w:val="Heading2"/>
        <w:keepNext/>
        <w:tabs>
          <w:tab w:val="clear" w:pos="709"/>
        </w:tabs>
        <w:spacing w:before="240"/>
        <w:ind w:left="578" w:hanging="578"/>
      </w:pPr>
      <w:bookmarkStart w:id="41" w:name="_Toc35000573"/>
      <w:r>
        <w:t>Lessons Learned</w:t>
      </w:r>
      <w:bookmarkEnd w:id="41"/>
    </w:p>
    <w:p w14:paraId="25A3D931" w14:textId="77777777" w:rsidR="00E26B6B" w:rsidRPr="002755EC" w:rsidRDefault="00E26B6B" w:rsidP="00E26B6B">
      <w:pPr>
        <w:rPr>
          <w:rFonts w:cs="Arial"/>
        </w:rPr>
      </w:pPr>
    </w:p>
    <w:p w14:paraId="19CFF855" w14:textId="77777777" w:rsidR="00E26B6B" w:rsidRPr="00E07869" w:rsidRDefault="00E26B6B" w:rsidP="00E26B6B">
      <w:pPr>
        <w:rPr>
          <w:color w:val="7F7F7F" w:themeColor="text1" w:themeTint="80"/>
        </w:rPr>
      </w:pPr>
      <w:r w:rsidRPr="00E07869">
        <w:rPr>
          <w:color w:val="7F7F7F" w:themeColor="text1" w:themeTint="80"/>
        </w:rPr>
        <w:t>No lessons</w:t>
      </w:r>
      <w:r>
        <w:rPr>
          <w:color w:val="7F7F7F" w:themeColor="text1" w:themeTint="80"/>
        </w:rPr>
        <w:t xml:space="preserve"> learned</w:t>
      </w:r>
      <w:r w:rsidRPr="00E07869">
        <w:rPr>
          <w:color w:val="7F7F7F" w:themeColor="text1" w:themeTint="80"/>
        </w:rPr>
        <w:t xml:space="preserve"> specified.</w:t>
      </w:r>
    </w:p>
    <w:p w14:paraId="5A768BF3" w14:textId="77777777" w:rsidR="00072314" w:rsidRPr="00AE0397" w:rsidRDefault="00072314" w:rsidP="00072314">
      <w:pPr>
        <w:pStyle w:val="BodyText"/>
      </w:pPr>
    </w:p>
    <w:p w14:paraId="10E3D687" w14:textId="77777777" w:rsidR="00072314" w:rsidRDefault="00072314" w:rsidP="00072314">
      <w:pPr>
        <w:pStyle w:val="Heading2"/>
        <w:spacing w:before="240"/>
        <w:rPr>
          <w:lang w:val="en-GB"/>
        </w:rPr>
      </w:pPr>
      <w:bookmarkStart w:id="42" w:name="_Toc35000574"/>
      <w:r w:rsidRPr="0008696C">
        <w:rPr>
          <w:lang w:val="en-GB"/>
        </w:rPr>
        <w:t>Assumptions</w:t>
      </w:r>
      <w:bookmarkEnd w:id="42"/>
    </w:p>
    <w:p w14:paraId="0FA9A614" w14:textId="77777777" w:rsidR="0050474F" w:rsidRPr="0059449D" w:rsidRDefault="0050474F" w:rsidP="0050474F">
      <w:pPr>
        <w:rPr>
          <w:highlight w:val="yellow"/>
        </w:rPr>
      </w:pPr>
    </w:p>
    <w:p w14:paraId="7A55071B" w14:textId="77777777" w:rsidR="0050474F" w:rsidRPr="00747176" w:rsidRDefault="0050474F" w:rsidP="0050474F">
      <w:pPr>
        <w:rPr>
          <w:color w:val="7F7F7F" w:themeColor="text1" w:themeTint="80"/>
        </w:rPr>
      </w:pPr>
      <w:r w:rsidRPr="00747176">
        <w:rPr>
          <w:color w:val="7F7F7F" w:themeColor="text1" w:themeTint="80"/>
        </w:rPr>
        <w:t>No Assumptions specified.</w:t>
      </w:r>
    </w:p>
    <w:p w14:paraId="2AFE9FB4" w14:textId="77777777" w:rsidR="00072314" w:rsidRPr="00F7196D" w:rsidRDefault="00072314" w:rsidP="00072314"/>
    <w:p w14:paraId="054190D7" w14:textId="77777777" w:rsidR="00072314" w:rsidRDefault="00072314" w:rsidP="00072314">
      <w:pPr>
        <w:pStyle w:val="Heading1"/>
        <w:tabs>
          <w:tab w:val="clear" w:pos="540"/>
          <w:tab w:val="num" w:pos="432"/>
        </w:tabs>
        <w:rPr>
          <w:lang w:val="en-GB"/>
        </w:rPr>
      </w:pPr>
      <w:bookmarkStart w:id="43" w:name="_Toc35000575"/>
      <w:r>
        <w:rPr>
          <w:lang w:val="en-GB"/>
        </w:rPr>
        <w:lastRenderedPageBreak/>
        <w:t>Feature Implementation Architecture</w:t>
      </w:r>
      <w:bookmarkEnd w:id="43"/>
    </w:p>
    <w:p w14:paraId="3F5E306B" w14:textId="77777777" w:rsidR="00072314" w:rsidRPr="0008696C" w:rsidRDefault="00072314" w:rsidP="00072314">
      <w:pPr>
        <w:pStyle w:val="Heading2"/>
        <w:spacing w:before="240"/>
        <w:rPr>
          <w:lang w:val="en-GB"/>
        </w:rPr>
      </w:pPr>
      <w:bookmarkStart w:id="44" w:name="_Toc35000576"/>
      <w:r w:rsidRPr="0008696C">
        <w:rPr>
          <w:lang w:val="en-GB"/>
        </w:rPr>
        <w:t>Functional Architecture</w:t>
      </w:r>
      <w:bookmarkEnd w:id="44"/>
    </w:p>
    <w:p w14:paraId="1B744813" w14:textId="77777777" w:rsidR="0022140F" w:rsidRPr="00720A45" w:rsidRDefault="0022140F" w:rsidP="00720A45">
      <w:pPr>
        <w:rPr>
          <w:rStyle w:val="SubtleEmphasis"/>
          <w:i w:val="0"/>
          <w:iCs w:val="0"/>
          <w:color w:val="auto"/>
          <w:highlight w:val="green"/>
        </w:rPr>
      </w:pPr>
    </w:p>
    <w:p w14:paraId="56FDB427" w14:textId="77777777" w:rsidR="00072314" w:rsidRDefault="00072314" w:rsidP="00072314">
      <w:pPr>
        <w:pStyle w:val="Heading3"/>
        <w:keepNext w:val="0"/>
        <w:tabs>
          <w:tab w:val="clear" w:pos="900"/>
          <w:tab w:val="left" w:pos="709"/>
          <w:tab w:val="left" w:pos="851"/>
        </w:tabs>
        <w:spacing w:before="240"/>
      </w:pPr>
      <w:bookmarkStart w:id="45" w:name="_Toc35000577"/>
      <w:r>
        <w:t>Description</w:t>
      </w:r>
      <w:bookmarkEnd w:id="45"/>
    </w:p>
    <w:p w14:paraId="5DF51F4C" w14:textId="77777777" w:rsidR="00E31117" w:rsidRDefault="00E31117" w:rsidP="00E31117"/>
    <w:p w14:paraId="1FBE8C5D" w14:textId="77777777" w:rsidR="00E31117" w:rsidRDefault="00E31117" w:rsidP="00E31117">
      <w:r w:rsidRPr="00EE1C99">
        <w:t>Description of the diagram and content about Functional Architecture in Documentation field of Functional Boundary Diagram.</w:t>
      </w:r>
    </w:p>
    <w:p w14:paraId="6C1B98E2" w14:textId="77777777" w:rsidR="00E31117" w:rsidRDefault="00E31117" w:rsidP="00E31117"/>
    <w:p w14:paraId="79C512C7" w14:textId="77777777" w:rsidR="00E31117" w:rsidRDefault="00E31117" w:rsidP="00E31117">
      <w:pPr>
        <w:jc w:val="center"/>
      </w:pPr>
      <w:r>
        <w:rPr>
          <w:noProof/>
        </w:rPr>
        <w:drawing>
          <wp:inline distT="0" distB="0" distL="0" distR="0" wp14:anchorId="17D1CA73" wp14:editId="6650560C">
            <wp:extent cx="5172075" cy="2943225"/>
            <wp:effectExtent l="0" t="0" r="0" b="0"/>
            <wp:docPr id="3" name="Picture 1960114898.jpg" descr="19601148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60114898.jpg"/>
                    <pic:cNvPicPr/>
                  </pic:nvPicPr>
                  <pic:blipFill>
                    <a:blip r:embed="rId22" cstate="print"/>
                    <a:stretch>
                      <a:fillRect/>
                    </a:stretch>
                  </pic:blipFill>
                  <pic:spPr>
                    <a:xfrm>
                      <a:off x="0" y="0"/>
                      <a:ext cx="5172075" cy="2943225"/>
                    </a:xfrm>
                    <a:prstGeom prst="rect">
                      <a:avLst/>
                    </a:prstGeom>
                  </pic:spPr>
                </pic:pic>
              </a:graphicData>
            </a:graphic>
          </wp:inline>
        </w:drawing>
      </w:r>
    </w:p>
    <w:p w14:paraId="186E6617" w14:textId="77777777" w:rsidR="00E31117" w:rsidRDefault="00E31117" w:rsidP="00E31117">
      <w:pPr>
        <w:pStyle w:val="Caption"/>
      </w:pPr>
      <w:r w:rsidRPr="00A13A7B">
        <w:t xml:space="preserve">Figure </w:t>
      </w:r>
      <w:r>
        <w:rPr>
          <w:noProof/>
        </w:rPr>
        <w:fldChar w:fldCharType="begin"/>
      </w:r>
      <w:r>
        <w:rPr>
          <w:noProof/>
        </w:rPr>
        <w:instrText xml:space="preserve"> SEQ Figure \* ARABIC </w:instrText>
      </w:r>
      <w:r>
        <w:rPr>
          <w:noProof/>
        </w:rPr>
        <w:fldChar w:fldCharType="separate"/>
      </w:r>
      <w:r>
        <w:rPr>
          <w:noProof/>
        </w:rPr>
        <w:t>8</w:t>
      </w:r>
      <w:r>
        <w:rPr>
          <w:noProof/>
        </w:rPr>
        <w:fldChar w:fldCharType="end"/>
      </w:r>
      <w:r w:rsidRPr="00A13A7B">
        <w:t xml:space="preserve">: </w:t>
      </w:r>
      <w:r w:rsidRPr="00574E26">
        <w:rPr>
          <w:rFonts w:cs="Arial"/>
        </w:rPr>
        <w:t>Functional Boundary Behavior</w:t>
      </w:r>
    </w:p>
    <w:p w14:paraId="5E4F3554" w14:textId="77777777" w:rsidR="00E31117" w:rsidRPr="00E714D5" w:rsidRDefault="00E31117" w:rsidP="00072314"/>
    <w:p w14:paraId="1FBDC177" w14:textId="77777777" w:rsidR="00072314" w:rsidRDefault="00072314" w:rsidP="00072314">
      <w:pPr>
        <w:pStyle w:val="Heading3"/>
        <w:keepNext w:val="0"/>
        <w:tabs>
          <w:tab w:val="clear" w:pos="900"/>
          <w:tab w:val="left" w:pos="709"/>
          <w:tab w:val="left" w:pos="851"/>
        </w:tabs>
        <w:spacing w:before="240"/>
      </w:pPr>
      <w:bookmarkStart w:id="46" w:name="_Toc35000578"/>
      <w:r>
        <w:t>Function List</w:t>
      </w:r>
      <w:bookmarkEnd w:id="46"/>
    </w:p>
    <w:p w14:paraId="4DB3C5ED" w14:textId="77777777" w:rsidR="00072314" w:rsidRDefault="00072314" w:rsidP="00072314">
      <w:pPr>
        <w:pStyle w:val="BodyText"/>
        <w:rPr>
          <w:lang w:val="en-US"/>
        </w:rPr>
      </w:pPr>
      <w:r>
        <w:rPr>
          <w:lang w:val="en-US"/>
        </w:rPr>
        <w:t xml:space="preserve">The following functions </w:t>
      </w:r>
      <w:r>
        <w:t xml:space="preserve">from the </w:t>
      </w:r>
      <w:hyperlink r:id="rId23" w:history="1">
        <w:r w:rsidRPr="003C6F08">
          <w:rPr>
            <w:rStyle w:val="Hyperlink"/>
          </w:rPr>
          <w:t>Global Feature &amp; Function List</w:t>
        </w:r>
      </w:hyperlink>
      <w:r>
        <w:t xml:space="preserve"> </w:t>
      </w:r>
      <w:r>
        <w:rPr>
          <w:lang w:val="en-US"/>
        </w:rPr>
        <w:t>are referenced in this Feature Implementation Specification:</w:t>
      </w:r>
    </w:p>
    <w:p w14:paraId="04BCEAD2" w14:textId="77777777" w:rsidR="00072314" w:rsidRPr="0094354A" w:rsidRDefault="00072314" w:rsidP="00072314"/>
    <w:p w14:paraId="5E8925F9" w14:textId="77777777" w:rsidR="00E31117" w:rsidRPr="00476E7E" w:rsidRDefault="00E31117" w:rsidP="00E31117"/>
    <w:tbl>
      <w:tblPr>
        <w:tblW w:w="102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63"/>
        <w:gridCol w:w="3402"/>
        <w:gridCol w:w="5702"/>
      </w:tblGrid>
      <w:tr w:rsidR="00E31117" w:rsidRPr="007C20FA" w14:paraId="48E50957" w14:textId="77777777" w:rsidTr="00E31117">
        <w:trPr>
          <w:tblHeader/>
        </w:trPr>
        <w:tc>
          <w:tcPr>
            <w:tcW w:w="1163" w:type="dxa"/>
            <w:shd w:val="pct20" w:color="auto" w:fill="FFFFFF"/>
            <w:vAlign w:val="center"/>
          </w:tcPr>
          <w:p w14:paraId="4E829753" w14:textId="77777777" w:rsidR="00E31117" w:rsidRPr="00C15D3D" w:rsidRDefault="00E31117" w:rsidP="00E31117">
            <w:pPr>
              <w:rPr>
                <w:b/>
              </w:rPr>
            </w:pPr>
            <w:r w:rsidRPr="00C15D3D">
              <w:rPr>
                <w:b/>
              </w:rPr>
              <w:t xml:space="preserve">Function </w:t>
            </w:r>
            <w:r>
              <w:rPr>
                <w:b/>
              </w:rPr>
              <w:t>ID</w:t>
            </w:r>
          </w:p>
        </w:tc>
        <w:tc>
          <w:tcPr>
            <w:tcW w:w="3402" w:type="dxa"/>
            <w:shd w:val="pct20" w:color="auto" w:fill="FFFFFF"/>
          </w:tcPr>
          <w:p w14:paraId="02F42B24" w14:textId="77777777" w:rsidR="00E31117" w:rsidRPr="007C20FA" w:rsidRDefault="00E31117" w:rsidP="00E31117">
            <w:pPr>
              <w:pStyle w:val="Caption"/>
              <w:jc w:val="left"/>
            </w:pPr>
            <w:r>
              <w:t>Function</w:t>
            </w:r>
            <w:r w:rsidRPr="004E7B74">
              <w:t xml:space="preserve"> </w:t>
            </w:r>
            <w:r>
              <w:t>Name</w:t>
            </w:r>
          </w:p>
        </w:tc>
        <w:tc>
          <w:tcPr>
            <w:tcW w:w="5702" w:type="dxa"/>
            <w:shd w:val="pct20" w:color="auto" w:fill="FFFFFF"/>
          </w:tcPr>
          <w:p w14:paraId="6C27AB57" w14:textId="77777777" w:rsidR="00E31117" w:rsidRPr="007C20FA" w:rsidRDefault="00E31117" w:rsidP="00E31117">
            <w:pPr>
              <w:pStyle w:val="Caption"/>
              <w:jc w:val="left"/>
            </w:pPr>
            <w:r>
              <w:t>Function</w:t>
            </w:r>
            <w:r w:rsidRPr="004E7B74">
              <w:t xml:space="preserve"> Description</w:t>
            </w:r>
          </w:p>
        </w:tc>
      </w:tr>
      <w:tr w:rsidR="00E31117" w:rsidRPr="00BB0EAC" w14:paraId="54D8BFF7" w14:textId="77777777" w:rsidTr="00E31117">
        <w:tc>
          <w:tcPr>
            <w:tcW w:w="1163" w:type="dxa"/>
          </w:tcPr>
          <w:p w14:paraId="15A42C32" w14:textId="77777777" w:rsidR="00BC4E3D" w:rsidRDefault="00BC4E3D"/>
        </w:tc>
        <w:tc>
          <w:tcPr>
            <w:tcW w:w="3402" w:type="dxa"/>
          </w:tcPr>
          <w:p w14:paraId="5640289E" w14:textId="77777777" w:rsidR="00E31117" w:rsidRDefault="00B21E69" w:rsidP="000963DA">
            <w:r>
              <w:rPr>
                <w:rFonts w:cs="Arial"/>
                <w:bCs/>
              </w:rPr>
              <w:t xml:space="preserve">(action) </w:t>
            </w:r>
            <w:r w:rsidR="00E31117" w:rsidRPr="00C15D3D">
              <w:t>Actuate Actuator</w:t>
            </w:r>
          </w:p>
        </w:tc>
        <w:tc>
          <w:tcPr>
            <w:tcW w:w="5702" w:type="dxa"/>
          </w:tcPr>
          <w:p w14:paraId="766326E9" w14:textId="77777777" w:rsidR="000963DA" w:rsidRDefault="00E31117" w:rsidP="00E31117">
            <w:pPr>
              <w:pStyle w:val="BodyText"/>
              <w:rPr>
                <w:lang w:val="en-US"/>
              </w:rPr>
            </w:pPr>
            <w:r>
              <w:rPr>
                <w:lang w:val="en-US"/>
              </w:rPr>
              <w:t>The Command Gearbox State function commands the Gearbox using the Range Command using the Range Desired and Sensed State of the Gearbox.</w:t>
            </w:r>
          </w:p>
        </w:tc>
      </w:tr>
      <w:tr w:rsidR="00E31117" w:rsidRPr="00BB0EAC" w14:paraId="738B1351" w14:textId="77777777" w:rsidTr="00E31117">
        <w:tc>
          <w:tcPr>
            <w:tcW w:w="1163" w:type="dxa"/>
          </w:tcPr>
          <w:p w14:paraId="1A49425F" w14:textId="77777777" w:rsidR="00BC4E3D" w:rsidRDefault="00BC4E3D"/>
        </w:tc>
        <w:tc>
          <w:tcPr>
            <w:tcW w:w="3402" w:type="dxa"/>
          </w:tcPr>
          <w:p w14:paraId="0783EF9C" w14:textId="77777777" w:rsidR="00E31117" w:rsidRDefault="00B21E69" w:rsidP="000963DA">
            <w:r>
              <w:rPr>
                <w:rFonts w:cs="Arial"/>
                <w:bCs/>
              </w:rPr>
              <w:t xml:space="preserve">(action) </w:t>
            </w:r>
            <w:r w:rsidR="00E31117" w:rsidRPr="00C15D3D">
              <w:t>Determine Actuator Command</w:t>
            </w:r>
          </w:p>
        </w:tc>
        <w:tc>
          <w:tcPr>
            <w:tcW w:w="5702" w:type="dxa"/>
          </w:tcPr>
          <w:p w14:paraId="6B8BF6E1" w14:textId="77777777" w:rsidR="000963DA" w:rsidRDefault="00E31117" w:rsidP="00E31117">
            <w:pPr>
              <w:pStyle w:val="BodyText"/>
              <w:rPr>
                <w:lang w:val="en-US"/>
              </w:rPr>
            </w:pPr>
            <w:r>
              <w:rPr>
                <w:lang w:val="en-US"/>
              </w:rPr>
              <w:t>The Range to Select function receives the Range Requested and then determines the proper Range Desired based on vehicle conditions (for example: vehicle speed).</w:t>
            </w:r>
          </w:p>
        </w:tc>
      </w:tr>
    </w:tbl>
    <w:p w14:paraId="3970F4C0" w14:textId="77777777" w:rsidR="00E31117" w:rsidRDefault="00E31117" w:rsidP="00E31117">
      <w:pPr>
        <w:pStyle w:val="Caption"/>
      </w:pPr>
      <w:r w:rsidRPr="00A13A7B">
        <w:t xml:space="preserve">Table </w:t>
      </w:r>
      <w:r>
        <w:rPr>
          <w:noProof/>
        </w:rPr>
        <w:fldChar w:fldCharType="begin"/>
      </w:r>
      <w:r>
        <w:rPr>
          <w:noProof/>
        </w:rPr>
        <w:instrText xml:space="preserve"> SEQ Table \* ARABIC </w:instrText>
      </w:r>
      <w:r>
        <w:rPr>
          <w:noProof/>
        </w:rPr>
        <w:fldChar w:fldCharType="separate"/>
      </w:r>
      <w:r>
        <w:rPr>
          <w:noProof/>
        </w:rPr>
        <w:t>16</w:t>
      </w:r>
      <w:r>
        <w:rPr>
          <w:noProof/>
        </w:rPr>
        <w:fldChar w:fldCharType="end"/>
      </w:r>
      <w:r w:rsidRPr="00A13A7B">
        <w:t>: List of Functions</w:t>
      </w:r>
    </w:p>
    <w:p w14:paraId="3D6A3A00" w14:textId="77777777" w:rsidR="00072314" w:rsidRPr="00A14F98" w:rsidRDefault="00072314" w:rsidP="00072314"/>
    <w:p w14:paraId="2F3FDA15" w14:textId="77777777" w:rsidR="00072314" w:rsidRPr="0008696C" w:rsidRDefault="00072314" w:rsidP="00072314">
      <w:pPr>
        <w:pStyle w:val="Heading3"/>
        <w:keepNext w:val="0"/>
        <w:tabs>
          <w:tab w:val="clear" w:pos="900"/>
          <w:tab w:val="left" w:pos="709"/>
          <w:tab w:val="left" w:pos="851"/>
        </w:tabs>
        <w:spacing w:before="240"/>
      </w:pPr>
      <w:bookmarkStart w:id="47" w:name="_Toc35000579"/>
      <w:r w:rsidRPr="0008696C">
        <w:t>Signal List</w:t>
      </w:r>
      <w:bookmarkEnd w:id="47"/>
    </w:p>
    <w:p w14:paraId="3F9E276E" w14:textId="77777777" w:rsidR="002C3006" w:rsidRDefault="002C3006" w:rsidP="00720A45">
      <w:pPr>
        <w:rPr>
          <w:highlight w:val="green"/>
        </w:rPr>
      </w:pPr>
    </w:p>
    <w:tbl>
      <w:tblPr>
        <w:tblStyle w:val="TableGrid"/>
        <w:tblW w:w="9548" w:type="dxa"/>
        <w:tblLook w:val="04A0" w:firstRow="1" w:lastRow="0" w:firstColumn="1" w:lastColumn="0" w:noHBand="0" w:noVBand="1"/>
      </w:tblPr>
      <w:tblGrid>
        <w:gridCol w:w="3539"/>
        <w:gridCol w:w="2797"/>
        <w:gridCol w:w="3212"/>
      </w:tblGrid>
      <w:tr w:rsidR="000E0543" w14:paraId="69313E38" w14:textId="77777777" w:rsidTr="00747176">
        <w:tc>
          <w:tcPr>
            <w:tcW w:w="3539" w:type="dxa"/>
            <w:shd w:val="clear" w:color="auto" w:fill="D9D9D9" w:themeFill="background1" w:themeFillShade="D9"/>
            <w:vAlign w:val="bottom"/>
          </w:tcPr>
          <w:p w14:paraId="315B6B99" w14:textId="77777777" w:rsidR="000E0543" w:rsidRPr="00F259A8" w:rsidRDefault="000E0543" w:rsidP="00747176">
            <w:pPr>
              <w:rPr>
                <w:rFonts w:cs="Arial"/>
                <w:b/>
                <w:color w:val="000000"/>
              </w:rPr>
            </w:pPr>
            <w:r>
              <w:rPr>
                <w:rFonts w:cs="Arial"/>
                <w:b/>
                <w:color w:val="000000"/>
              </w:rPr>
              <w:t>Signal Name</w:t>
            </w:r>
          </w:p>
        </w:tc>
        <w:tc>
          <w:tcPr>
            <w:tcW w:w="2797" w:type="dxa"/>
            <w:shd w:val="clear" w:color="auto" w:fill="D9D9D9" w:themeFill="background1" w:themeFillShade="D9"/>
            <w:vAlign w:val="bottom"/>
          </w:tcPr>
          <w:p w14:paraId="1B3B8EBF" w14:textId="77777777" w:rsidR="000E0543" w:rsidRPr="00F259A8" w:rsidRDefault="000E0543" w:rsidP="00747176">
            <w:pPr>
              <w:rPr>
                <w:b/>
              </w:rPr>
            </w:pPr>
            <w:r>
              <w:rPr>
                <w:b/>
              </w:rPr>
              <w:t>Description</w:t>
            </w:r>
          </w:p>
        </w:tc>
        <w:tc>
          <w:tcPr>
            <w:tcW w:w="3212" w:type="dxa"/>
            <w:shd w:val="clear" w:color="auto" w:fill="D9D9D9" w:themeFill="background1" w:themeFillShade="D9"/>
          </w:tcPr>
          <w:p w14:paraId="56DFF7C6" w14:textId="77777777" w:rsidR="000E0543" w:rsidRDefault="000E0543" w:rsidP="00747176">
            <w:pPr>
              <w:rPr>
                <w:b/>
              </w:rPr>
            </w:pPr>
            <w:r>
              <w:rPr>
                <w:b/>
              </w:rPr>
              <w:t>Details</w:t>
            </w:r>
          </w:p>
        </w:tc>
      </w:tr>
      <w:tr w:rsidR="000E0543" w14:paraId="58D6B490" w14:textId="77777777" w:rsidTr="00747176">
        <w:tc>
          <w:tcPr>
            <w:tcW w:w="3539" w:type="dxa"/>
            <w:shd w:val="clear" w:color="auto" w:fill="D9D9D9" w:themeFill="background1" w:themeFillShade="D9"/>
            <w:vAlign w:val="center"/>
          </w:tcPr>
          <w:p w14:paraId="212CDBA3" w14:textId="77777777" w:rsidR="000E0543" w:rsidRPr="00761226" w:rsidRDefault="000E0543" w:rsidP="00747176">
            <w:pPr>
              <w:rPr>
                <w:b/>
              </w:rPr>
            </w:pPr>
            <w:r w:rsidRPr="00761226">
              <w:rPr>
                <w:b/>
              </w:rPr>
              <w:t>Actuation Status</w:t>
            </w:r>
          </w:p>
        </w:tc>
        <w:tc>
          <w:tcPr>
            <w:tcW w:w="2797" w:type="dxa"/>
            <w:vAlign w:val="center"/>
          </w:tcPr>
          <w:p w14:paraId="50F2C844" w14:textId="77777777" w:rsidR="000E0543" w:rsidRPr="00761226" w:rsidRDefault="000E0543" w:rsidP="00747176">
            <w:pPr>
              <w:rPr>
                <w:rFonts w:cs="Arial"/>
              </w:rPr>
            </w:pPr>
          </w:p>
        </w:tc>
        <w:tc>
          <w:tcPr>
            <w:tcW w:w="3212" w:type="dxa"/>
            <w:vAlign w:val="center"/>
          </w:tcPr>
          <w:p w14:paraId="0CF9C08F" w14:textId="77777777" w:rsidR="000E0543" w:rsidRDefault="000E0543" w:rsidP="00747176">
            <w:pPr>
              <w:rPr>
                <w:rFonts w:cs="Arial"/>
              </w:rPr>
            </w:pPr>
            <w:r w:rsidRPr="00AE47D0">
              <w:rPr>
                <w:rFonts w:cs="Arial"/>
              </w:rPr>
              <w:t>Satisfies:</w:t>
            </w:r>
          </w:p>
          <w:p w14:paraId="645CD7FB" w14:textId="77777777" w:rsidR="000E0543" w:rsidRPr="008B7EF6" w:rsidRDefault="000E0543" w:rsidP="00747176">
            <w:pPr>
              <w:rPr>
                <w:rFonts w:cs="Arial"/>
                <w:i/>
                <w:iCs/>
                <w:sz w:val="18"/>
                <w:szCs w:val="16"/>
              </w:rPr>
            </w:pPr>
            <w:r w:rsidRPr="008B7EF6">
              <w:rPr>
                <w:rFonts w:cs="Arial"/>
                <w:i/>
                <w:iCs/>
                <w:sz w:val="18"/>
                <w:szCs w:val="16"/>
                <w:highlight w:val="lightGray"/>
              </w:rPr>
              <w:t>No reqs</w:t>
            </w:r>
            <w:r>
              <w:rPr>
                <w:rFonts w:cs="Arial"/>
                <w:i/>
                <w:iCs/>
                <w:sz w:val="18"/>
                <w:szCs w:val="16"/>
                <w:highlight w:val="lightGray"/>
              </w:rPr>
              <w:t>.</w:t>
            </w:r>
            <w:r w:rsidRPr="008B7EF6">
              <w:rPr>
                <w:rFonts w:cs="Arial"/>
                <w:i/>
                <w:iCs/>
                <w:sz w:val="18"/>
                <w:szCs w:val="16"/>
                <w:highlight w:val="lightGray"/>
              </w:rPr>
              <w:t xml:space="preserve"> satisfied</w:t>
            </w:r>
          </w:p>
        </w:tc>
      </w:tr>
      <w:tr w:rsidR="000E0543" w14:paraId="5578086D" w14:textId="77777777" w:rsidTr="00747176">
        <w:tc>
          <w:tcPr>
            <w:tcW w:w="3539" w:type="dxa"/>
            <w:shd w:val="clear" w:color="auto" w:fill="D9D9D9" w:themeFill="background1" w:themeFillShade="D9"/>
            <w:vAlign w:val="center"/>
          </w:tcPr>
          <w:p w14:paraId="3FD9E63C" w14:textId="77777777" w:rsidR="000E0543" w:rsidRPr="00761226" w:rsidRDefault="000E0543" w:rsidP="00747176">
            <w:pPr>
              <w:rPr>
                <w:b/>
              </w:rPr>
            </w:pPr>
            <w:r w:rsidRPr="00761226">
              <w:rPr>
                <w:b/>
              </w:rPr>
              <w:t>User Command</w:t>
            </w:r>
          </w:p>
        </w:tc>
        <w:tc>
          <w:tcPr>
            <w:tcW w:w="2797" w:type="dxa"/>
            <w:vAlign w:val="center"/>
          </w:tcPr>
          <w:p w14:paraId="2562512F" w14:textId="77777777" w:rsidR="000E0543" w:rsidRPr="00761226" w:rsidRDefault="000E0543" w:rsidP="00747176">
            <w:pPr>
              <w:rPr>
                <w:rFonts w:cs="Arial"/>
              </w:rPr>
            </w:pPr>
          </w:p>
        </w:tc>
        <w:tc>
          <w:tcPr>
            <w:tcW w:w="3212" w:type="dxa"/>
            <w:vAlign w:val="center"/>
          </w:tcPr>
          <w:p w14:paraId="47D13331" w14:textId="77777777" w:rsidR="000E0543" w:rsidRDefault="000E0543" w:rsidP="00747176">
            <w:pPr>
              <w:rPr>
                <w:rFonts w:cs="Arial"/>
              </w:rPr>
            </w:pPr>
            <w:r w:rsidRPr="00AE47D0">
              <w:rPr>
                <w:rFonts w:cs="Arial"/>
              </w:rPr>
              <w:t>Satisfies:</w:t>
            </w:r>
          </w:p>
          <w:p w14:paraId="3FA5C4B4" w14:textId="77777777" w:rsidR="000E0543" w:rsidRPr="008B7EF6" w:rsidRDefault="000E0543" w:rsidP="00747176">
            <w:pPr>
              <w:rPr>
                <w:rFonts w:cs="Arial"/>
                <w:i/>
                <w:iCs/>
                <w:sz w:val="18"/>
                <w:szCs w:val="16"/>
              </w:rPr>
            </w:pPr>
            <w:r w:rsidRPr="008B7EF6">
              <w:rPr>
                <w:rFonts w:cs="Arial"/>
                <w:i/>
                <w:iCs/>
                <w:sz w:val="18"/>
                <w:szCs w:val="16"/>
                <w:highlight w:val="lightGray"/>
              </w:rPr>
              <w:t>No reqs</w:t>
            </w:r>
            <w:r>
              <w:rPr>
                <w:rFonts w:cs="Arial"/>
                <w:i/>
                <w:iCs/>
                <w:sz w:val="18"/>
                <w:szCs w:val="16"/>
                <w:highlight w:val="lightGray"/>
              </w:rPr>
              <w:t>.</w:t>
            </w:r>
            <w:r w:rsidRPr="008B7EF6">
              <w:rPr>
                <w:rFonts w:cs="Arial"/>
                <w:i/>
                <w:iCs/>
                <w:sz w:val="18"/>
                <w:szCs w:val="16"/>
                <w:highlight w:val="lightGray"/>
              </w:rPr>
              <w:t xml:space="preserve"> satisfied</w:t>
            </w:r>
          </w:p>
        </w:tc>
      </w:tr>
      <w:tr w:rsidR="000E0543" w14:paraId="7C9172E3" w14:textId="77777777" w:rsidTr="00747176">
        <w:tc>
          <w:tcPr>
            <w:tcW w:w="3539" w:type="dxa"/>
            <w:shd w:val="clear" w:color="auto" w:fill="D9D9D9" w:themeFill="background1" w:themeFillShade="D9"/>
            <w:vAlign w:val="center"/>
          </w:tcPr>
          <w:p w14:paraId="78E83208" w14:textId="77777777" w:rsidR="000E0543" w:rsidRPr="00761226" w:rsidRDefault="000E0543" w:rsidP="00747176">
            <w:pPr>
              <w:rPr>
                <w:b/>
              </w:rPr>
            </w:pPr>
            <w:r w:rsidRPr="00761226">
              <w:rPr>
                <w:b/>
              </w:rPr>
              <w:t>User Feedback</w:t>
            </w:r>
          </w:p>
        </w:tc>
        <w:tc>
          <w:tcPr>
            <w:tcW w:w="2797" w:type="dxa"/>
            <w:vAlign w:val="center"/>
          </w:tcPr>
          <w:p w14:paraId="7ED46772" w14:textId="77777777" w:rsidR="000E0543" w:rsidRPr="00761226" w:rsidRDefault="000E0543" w:rsidP="00747176">
            <w:pPr>
              <w:rPr>
                <w:rFonts w:cs="Arial"/>
              </w:rPr>
            </w:pPr>
          </w:p>
        </w:tc>
        <w:tc>
          <w:tcPr>
            <w:tcW w:w="3212" w:type="dxa"/>
            <w:vAlign w:val="center"/>
          </w:tcPr>
          <w:p w14:paraId="35917B13" w14:textId="77777777" w:rsidR="000E0543" w:rsidRDefault="000E0543" w:rsidP="00747176">
            <w:pPr>
              <w:rPr>
                <w:rFonts w:cs="Arial"/>
              </w:rPr>
            </w:pPr>
            <w:r w:rsidRPr="00AE47D0">
              <w:rPr>
                <w:rFonts w:cs="Arial"/>
              </w:rPr>
              <w:t>Satisfies:</w:t>
            </w:r>
          </w:p>
          <w:p w14:paraId="292B48B8" w14:textId="77777777" w:rsidR="000E0543" w:rsidRPr="008B7EF6" w:rsidRDefault="000E0543" w:rsidP="00747176">
            <w:pPr>
              <w:rPr>
                <w:rFonts w:cs="Arial"/>
                <w:i/>
                <w:iCs/>
                <w:sz w:val="18"/>
                <w:szCs w:val="16"/>
              </w:rPr>
            </w:pPr>
            <w:r w:rsidRPr="008B7EF6">
              <w:rPr>
                <w:rFonts w:cs="Arial"/>
                <w:i/>
                <w:iCs/>
                <w:sz w:val="18"/>
                <w:szCs w:val="16"/>
                <w:highlight w:val="lightGray"/>
              </w:rPr>
              <w:t>No reqs</w:t>
            </w:r>
            <w:r>
              <w:rPr>
                <w:rFonts w:cs="Arial"/>
                <w:i/>
                <w:iCs/>
                <w:sz w:val="18"/>
                <w:szCs w:val="16"/>
                <w:highlight w:val="lightGray"/>
              </w:rPr>
              <w:t>.</w:t>
            </w:r>
            <w:r w:rsidRPr="008B7EF6">
              <w:rPr>
                <w:rFonts w:cs="Arial"/>
                <w:i/>
                <w:iCs/>
                <w:sz w:val="18"/>
                <w:szCs w:val="16"/>
                <w:highlight w:val="lightGray"/>
              </w:rPr>
              <w:t xml:space="preserve"> satisfied</w:t>
            </w:r>
          </w:p>
        </w:tc>
      </w:tr>
    </w:tbl>
    <w:p w14:paraId="72F16992" w14:textId="77777777" w:rsidR="000E0543" w:rsidRDefault="000E0543" w:rsidP="00720A45">
      <w:pPr>
        <w:rPr>
          <w:highlight w:val="cyan"/>
        </w:rPr>
      </w:pPr>
    </w:p>
    <w:p w14:paraId="326BF0AA" w14:textId="77777777" w:rsidR="000E0543" w:rsidRDefault="000E0543" w:rsidP="00720A45">
      <w:pPr>
        <w:rPr>
          <w:highlight w:val="cyan"/>
        </w:rPr>
      </w:pPr>
    </w:p>
    <w:p w14:paraId="71FC6F83" w14:textId="77777777" w:rsidR="00216FAA" w:rsidRDefault="00216FAA" w:rsidP="00720A45">
      <w:pPr>
        <w:rPr>
          <w:highlight w:val="green"/>
        </w:rPr>
      </w:pPr>
    </w:p>
    <w:p w14:paraId="7C4EF8E9" w14:textId="77777777" w:rsidR="00072314" w:rsidRPr="007F6011" w:rsidRDefault="00072314" w:rsidP="00072314">
      <w:pPr>
        <w:pStyle w:val="Heading2"/>
        <w:spacing w:before="240"/>
        <w:rPr>
          <w:lang w:val="en-GB"/>
        </w:rPr>
      </w:pPr>
      <w:bookmarkStart w:id="48" w:name="_Toc35000580"/>
      <w:r w:rsidRPr="007F6011">
        <w:rPr>
          <w:lang w:val="en-GB"/>
        </w:rPr>
        <w:t>Physical Architecture</w:t>
      </w:r>
      <w:bookmarkEnd w:id="48"/>
    </w:p>
    <w:p w14:paraId="7CAFFA74" w14:textId="77777777" w:rsidR="00072314" w:rsidRPr="0008696C" w:rsidRDefault="00072314" w:rsidP="00072314">
      <w:pPr>
        <w:pStyle w:val="Heading3"/>
        <w:keepNext w:val="0"/>
        <w:tabs>
          <w:tab w:val="clear" w:pos="900"/>
          <w:tab w:val="left" w:pos="709"/>
          <w:tab w:val="left" w:pos="851"/>
        </w:tabs>
        <w:spacing w:before="240"/>
      </w:pPr>
      <w:bookmarkStart w:id="49" w:name="_Toc35000581"/>
      <w:bookmarkStart w:id="50" w:name="_Ref29281872"/>
      <w:bookmarkStart w:id="51" w:name="_Ref29281864"/>
      <w:r w:rsidRPr="0008696C">
        <w:t>E/E Architecture</w:t>
      </w:r>
      <w:bookmarkEnd w:id="49"/>
      <w:bookmarkEnd w:id="50"/>
      <w:bookmarkEnd w:id="51"/>
    </w:p>
    <w:p w14:paraId="06281F11" w14:textId="77777777" w:rsidR="00072314" w:rsidRDefault="00072314" w:rsidP="00072314">
      <w:pPr>
        <w:pStyle w:val="Heading4"/>
        <w:keepNext w:val="0"/>
        <w:tabs>
          <w:tab w:val="clear" w:pos="900"/>
          <w:tab w:val="left" w:pos="709"/>
        </w:tabs>
        <w:spacing w:before="240"/>
      </w:pPr>
      <w:bookmarkStart w:id="52" w:name="_Toc35000582"/>
      <w:r>
        <w:t xml:space="preserve">E/E Architecture </w:t>
      </w:r>
      <w:r w:rsidRPr="009E3B7C">
        <w:t>Variants</w:t>
      </w:r>
      <w:bookmarkEnd w:id="52"/>
    </w:p>
    <w:p w14:paraId="4C3C8A72" w14:textId="77777777" w:rsidR="00720A45" w:rsidRDefault="00720A45" w:rsidP="00072314"/>
    <w:p w14:paraId="499804E4" w14:textId="77777777" w:rsidR="00B06EA1" w:rsidRDefault="00B06EA1" w:rsidP="00DF45C6">
      <w:pPr>
        <w:rPr>
          <w:color w:val="00B0F0"/>
        </w:rPr>
      </w:pPr>
    </w:p>
    <w:p w14:paraId="6800719F" w14:textId="77777777" w:rsidR="00B06EA1" w:rsidRPr="000B1B4C" w:rsidRDefault="00B06EA1" w:rsidP="00B06EA1">
      <w:pPr>
        <w:rPr>
          <w:i/>
          <w:color w:val="7F7F7F" w:themeColor="text1" w:themeTint="80"/>
        </w:rPr>
      </w:pPr>
      <w:r w:rsidRPr="00006D1E">
        <w:rPr>
          <w:i/>
          <w:color w:val="7F7F7F" w:themeColor="text1" w:themeTint="80"/>
        </w:rPr>
        <w:t xml:space="preserve">No </w:t>
      </w:r>
      <w:r>
        <w:rPr>
          <w:i/>
          <w:color w:val="7F7F7F" w:themeColor="text1" w:themeTint="80"/>
        </w:rPr>
        <w:t>E/E Architecture Variant</w:t>
      </w:r>
      <w:r w:rsidRPr="00006D1E">
        <w:rPr>
          <w:i/>
          <w:color w:val="7F7F7F" w:themeColor="text1" w:themeTint="80"/>
        </w:rPr>
        <w:t xml:space="preserve"> found.</w:t>
      </w:r>
    </w:p>
    <w:p w14:paraId="7413D5F2" w14:textId="77777777" w:rsidR="00B06EA1" w:rsidRDefault="00B06EA1" w:rsidP="00DF45C6">
      <w:pPr>
        <w:rPr>
          <w:color w:val="00B0F0"/>
        </w:rPr>
      </w:pPr>
    </w:p>
    <w:p w14:paraId="3803A86A" w14:textId="77777777" w:rsidR="00DF45C6" w:rsidRDefault="00DF45C6" w:rsidP="00072314"/>
    <w:p w14:paraId="7F60BBF4" w14:textId="77777777" w:rsidR="00DF45C6" w:rsidRPr="00282E2C" w:rsidRDefault="00DF45C6" w:rsidP="00072314"/>
    <w:p w14:paraId="3D176A7D" w14:textId="77777777" w:rsidR="00E5781B" w:rsidRDefault="00E5781B" w:rsidP="00A25D2E">
      <w:pPr>
        <w:rPr>
          <w:rFonts w:cs="Arial"/>
        </w:rPr>
      </w:pPr>
    </w:p>
    <w:p w14:paraId="465D1826" w14:textId="77777777" w:rsidR="00F6153D" w:rsidRPr="009E3B7C" w:rsidRDefault="00F6153D" w:rsidP="00072314">
      <w:pPr>
        <w:rPr>
          <w:rFonts w:cs="Arial"/>
          <w:lang w:val="en-GB"/>
        </w:rPr>
      </w:pPr>
    </w:p>
    <w:p w14:paraId="7C74425E" w14:textId="77777777" w:rsidR="00C968E8" w:rsidRPr="009E3B7C" w:rsidRDefault="00C968E8" w:rsidP="00C968E8">
      <w:pPr>
        <w:pStyle w:val="Heading5"/>
        <w:keepNext w:val="0"/>
        <w:tabs>
          <w:tab w:val="clear" w:pos="900"/>
          <w:tab w:val="left" w:pos="709"/>
        </w:tabs>
        <w:spacing w:before="240"/>
      </w:pPr>
      <w:r>
        <w:t>E/E Architecture “Architecture Variant 1”</w:t>
      </w:r>
    </w:p>
    <w:p w14:paraId="132304D1" w14:textId="77777777" w:rsidR="00C968E8" w:rsidRDefault="00C968E8" w:rsidP="00C968E8"/>
    <w:p w14:paraId="417C725C" w14:textId="77777777" w:rsidR="00C968E8" w:rsidRDefault="00C968E8" w:rsidP="00C968E8">
      <w:pPr>
        <w:rPr>
          <w:rFonts w:cs="Arial"/>
          <w:lang w:val="en-GB"/>
        </w:rPr>
      </w:pPr>
      <w:r w:rsidRPr="009E3B7C">
        <w:rPr>
          <w:rFonts w:cs="Arial"/>
          <w:lang w:val="en-GB"/>
        </w:rPr>
        <w:t xml:space="preserve">This </w:t>
      </w:r>
      <w:r>
        <w:rPr>
          <w:rFonts w:cs="Arial"/>
          <w:lang w:val="en-GB"/>
        </w:rPr>
        <w:t>E/E Architecture</w:t>
      </w:r>
      <w:r w:rsidRPr="009E3B7C">
        <w:rPr>
          <w:rFonts w:cs="Arial"/>
          <w:lang w:val="en-GB"/>
        </w:rPr>
        <w:t xml:space="preserve"> variant </w:t>
      </w:r>
      <w:r>
        <w:rPr>
          <w:rFonts w:cs="Arial"/>
          <w:lang w:val="en-GB"/>
        </w:rPr>
        <w:t>… &lt;add some explanatory text here&gt;</w:t>
      </w:r>
    </w:p>
    <w:p w14:paraId="5E3C023F" w14:textId="77777777" w:rsidR="00072314" w:rsidRPr="00C968E8" w:rsidRDefault="00072314" w:rsidP="00072314">
      <w:pPr>
        <w:rPr>
          <w:color w:val="C0504D" w:themeColor="accent2"/>
        </w:rPr>
      </w:pPr>
    </w:p>
    <w:p w14:paraId="3F2F0806" w14:textId="77777777" w:rsidR="00072314" w:rsidRPr="00295458" w:rsidRDefault="00295458" w:rsidP="00295458">
      <w:pPr>
        <w:rPr>
          <w:i/>
          <w:color w:val="7F7F7F" w:themeColor="text1" w:themeTint="80"/>
        </w:rPr>
      </w:pPr>
      <w:r w:rsidRPr="00295458">
        <w:rPr>
          <w:i/>
          <w:color w:val="7F7F7F" w:themeColor="text1" w:themeTint="80"/>
        </w:rPr>
        <w:t>No “Vehicle System Behavior” found.</w:t>
      </w:r>
    </w:p>
    <w:p w14:paraId="0A539F8E" w14:textId="77777777" w:rsidR="00072314" w:rsidRDefault="00072314" w:rsidP="00295458"/>
    <w:p w14:paraId="451CC81A" w14:textId="77777777" w:rsidR="00072314" w:rsidRDefault="00072314" w:rsidP="00072314">
      <w:pPr>
        <w:pStyle w:val="Heading5"/>
        <w:keepNext w:val="0"/>
        <w:tabs>
          <w:tab w:val="clear" w:pos="900"/>
          <w:tab w:val="left" w:pos="709"/>
        </w:tabs>
        <w:spacing w:before="240"/>
        <w:rPr>
          <w:szCs w:val="20"/>
          <w:lang w:val="en-GB"/>
        </w:rPr>
      </w:pPr>
      <w:bookmarkStart w:id="53" w:name="_Toc35000584"/>
      <w:r w:rsidRPr="00C968E8">
        <w:rPr>
          <w:szCs w:val="20"/>
          <w:lang w:val="en-GB"/>
        </w:rPr>
        <w:t>E/E Architecture “</w:t>
      </w:r>
      <w:r w:rsidRPr="00C968E8">
        <w:t>Architecture Variant 2</w:t>
      </w:r>
      <w:r w:rsidRPr="00C968E8">
        <w:rPr>
          <w:szCs w:val="20"/>
          <w:lang w:val="en-GB"/>
        </w:rPr>
        <w:t>”</w:t>
      </w:r>
      <w:bookmarkEnd w:id="53"/>
    </w:p>
    <w:p w14:paraId="7C356C27" w14:textId="77777777" w:rsidR="00072314" w:rsidRDefault="00072314" w:rsidP="00072314">
      <w:pPr>
        <w:pStyle w:val="Heading4"/>
        <w:keepNext w:val="0"/>
        <w:tabs>
          <w:tab w:val="clear" w:pos="900"/>
          <w:tab w:val="left" w:pos="709"/>
        </w:tabs>
        <w:spacing w:before="240"/>
      </w:pPr>
      <w:bookmarkStart w:id="54" w:name="_Toc35000585"/>
      <w:r w:rsidRPr="00B14A40">
        <w:t>E/E Components</w:t>
      </w:r>
      <w:bookmarkEnd w:id="54"/>
    </w:p>
    <w:p w14:paraId="288304C9" w14:textId="77777777" w:rsidR="00072314" w:rsidRDefault="00072314" w:rsidP="00072314"/>
    <w:tbl>
      <w:tblPr>
        <w:tblStyle w:val="TableGrid"/>
        <w:tblW w:w="10201" w:type="dxa"/>
        <w:tblLook w:val="01E0" w:firstRow="1" w:lastRow="1" w:firstColumn="1" w:lastColumn="1" w:noHBand="0" w:noVBand="0"/>
      </w:tblPr>
      <w:tblGrid>
        <w:gridCol w:w="3818"/>
        <w:gridCol w:w="6383"/>
      </w:tblGrid>
      <w:tr w:rsidR="00072314" w:rsidRPr="001B6F3D" w14:paraId="0739192D" w14:textId="77777777" w:rsidTr="00F6153D">
        <w:tc>
          <w:tcPr>
            <w:tcW w:w="3818" w:type="dxa"/>
            <w:shd w:val="clear" w:color="auto" w:fill="D9D9D9" w:themeFill="background1" w:themeFillShade="D9"/>
          </w:tcPr>
          <w:p w14:paraId="455B6D29" w14:textId="77777777" w:rsidR="00072314" w:rsidRPr="0008696C" w:rsidRDefault="00072314" w:rsidP="001D18E6">
            <w:r>
              <w:t>Component Name</w:t>
            </w:r>
          </w:p>
        </w:tc>
        <w:tc>
          <w:tcPr>
            <w:tcW w:w="6383" w:type="dxa"/>
            <w:shd w:val="clear" w:color="auto" w:fill="D9D9D9" w:themeFill="background1" w:themeFillShade="D9"/>
          </w:tcPr>
          <w:p w14:paraId="5F778513" w14:textId="77777777" w:rsidR="00072314" w:rsidRPr="0008696C" w:rsidRDefault="00072314" w:rsidP="001D18E6">
            <w:pPr>
              <w:pStyle w:val="scriptNormal"/>
              <w:rPr>
                <w:b/>
                <w:color w:val="000000" w:themeColor="text1"/>
              </w:rPr>
            </w:pPr>
            <w:r w:rsidRPr="0008696C">
              <w:rPr>
                <w:b/>
                <w:color w:val="000000" w:themeColor="text1"/>
              </w:rPr>
              <w:t>Description</w:t>
            </w:r>
          </w:p>
        </w:tc>
      </w:tr>
    </w:tbl>
    <w:p w14:paraId="34877CB6" w14:textId="77777777" w:rsidR="00072314" w:rsidRDefault="00072314" w:rsidP="00072314">
      <w:pPr>
        <w:pStyle w:val="Caption"/>
      </w:pPr>
      <w:bookmarkStart w:id="55" w:name="_Toc35000664"/>
      <w:r>
        <w:t xml:space="preserve">Table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t xml:space="preserve">: </w:t>
      </w:r>
      <w:r w:rsidRPr="0008696C">
        <w:rPr>
          <w:color w:val="000000" w:themeColor="text1"/>
        </w:rPr>
        <w:t>Electrical Components</w:t>
      </w:r>
      <w:bookmarkEnd w:id="55"/>
    </w:p>
    <w:p w14:paraId="4CC80FC8" w14:textId="77777777" w:rsidR="00072314" w:rsidRPr="008207B9" w:rsidRDefault="00072314" w:rsidP="00072314"/>
    <w:p w14:paraId="3212584E" w14:textId="77777777" w:rsidR="00072314" w:rsidRPr="00B14A40" w:rsidRDefault="00072314" w:rsidP="00072314">
      <w:pPr>
        <w:pStyle w:val="Heading4"/>
        <w:keepNext w:val="0"/>
        <w:tabs>
          <w:tab w:val="clear" w:pos="900"/>
          <w:tab w:val="left" w:pos="709"/>
        </w:tabs>
        <w:spacing w:before="240"/>
      </w:pPr>
      <w:bookmarkStart w:id="56" w:name="_Toc35000586"/>
      <w:bookmarkStart w:id="57" w:name="_Ref22739178"/>
      <w:r w:rsidRPr="00B14A40">
        <w:t>E/E Connections</w:t>
      </w:r>
      <w:bookmarkEnd w:id="56"/>
      <w:bookmarkEnd w:id="57"/>
    </w:p>
    <w:p w14:paraId="04D26A5A" w14:textId="77777777" w:rsidR="00072314" w:rsidRDefault="00072314" w:rsidP="00072314"/>
    <w:p w14:paraId="1746B326" w14:textId="77777777" w:rsidR="000B1B4C" w:rsidRPr="00747176" w:rsidRDefault="000B1B4C" w:rsidP="00072314">
      <w:pPr>
        <w:rPr>
          <w:i/>
          <w:color w:val="7F7F7F" w:themeColor="text1" w:themeTint="80"/>
        </w:rPr>
      </w:pPr>
      <w:r w:rsidRPr="00006D1E">
        <w:rPr>
          <w:i/>
          <w:color w:val="7F7F7F" w:themeColor="text1" w:themeTint="80"/>
        </w:rPr>
        <w:t xml:space="preserve">No </w:t>
      </w:r>
      <w:r>
        <w:rPr>
          <w:i/>
          <w:color w:val="7F7F7F" w:themeColor="text1" w:themeTint="80"/>
        </w:rPr>
        <w:t>E/E Connections</w:t>
      </w:r>
      <w:r w:rsidRPr="00006D1E">
        <w:rPr>
          <w:i/>
          <w:color w:val="7F7F7F" w:themeColor="text1" w:themeTint="80"/>
        </w:rPr>
        <w:t xml:space="preserve"> found.</w:t>
      </w:r>
    </w:p>
    <w:p w14:paraId="0E5371FA" w14:textId="77777777" w:rsidR="00072314" w:rsidRDefault="00072314" w:rsidP="00072314"/>
    <w:p w14:paraId="32484E00" w14:textId="77777777" w:rsidR="00072314" w:rsidRPr="00EE06CE" w:rsidRDefault="00072314" w:rsidP="00072314">
      <w:pPr>
        <w:pStyle w:val="Heading4"/>
        <w:keepNext w:val="0"/>
        <w:tabs>
          <w:tab w:val="clear" w:pos="900"/>
          <w:tab w:val="left" w:pos="709"/>
        </w:tabs>
        <w:spacing w:before="240"/>
        <w:rPr>
          <w:lang w:val="en-GB"/>
        </w:rPr>
      </w:pPr>
      <w:bookmarkStart w:id="58" w:name="_Toc35000587"/>
      <w:r w:rsidRPr="00BE1702">
        <w:t>Signal</w:t>
      </w:r>
      <w:r w:rsidRPr="00EE06CE">
        <w:rPr>
          <w:lang w:val="en-GB"/>
        </w:rPr>
        <w:t xml:space="preserve"> List</w:t>
      </w:r>
      <w:bookmarkEnd w:id="58"/>
    </w:p>
    <w:tbl>
      <w:tblPr>
        <w:tblStyle w:val="TableGrid"/>
        <w:tblW w:w="9351" w:type="dxa"/>
        <w:tblLook w:val="04A0" w:firstRow="1" w:lastRow="0" w:firstColumn="1" w:lastColumn="0" w:noHBand="0" w:noVBand="1"/>
      </w:tblPr>
      <w:tblGrid>
        <w:gridCol w:w="2689"/>
        <w:gridCol w:w="4252"/>
        <w:gridCol w:w="2410"/>
      </w:tblGrid>
      <w:tr w:rsidR="000504A7" w14:paraId="4367F08D" w14:textId="77777777" w:rsidTr="00121C0E">
        <w:tc>
          <w:tcPr>
            <w:tcW w:w="2689" w:type="dxa"/>
            <w:shd w:val="clear" w:color="auto" w:fill="D9D9D9" w:themeFill="background1" w:themeFillShade="D9"/>
            <w:vAlign w:val="bottom"/>
          </w:tcPr>
          <w:p w14:paraId="1AE52919" w14:textId="77777777" w:rsidR="000504A7" w:rsidRPr="00F259A8" w:rsidRDefault="000504A7" w:rsidP="00121C0E">
            <w:pPr>
              <w:rPr>
                <w:rFonts w:cs="Arial"/>
                <w:b/>
                <w:color w:val="000000"/>
              </w:rPr>
            </w:pPr>
            <w:r>
              <w:rPr>
                <w:rFonts w:cs="Arial"/>
                <w:b/>
                <w:color w:val="000000"/>
              </w:rPr>
              <w:t>Signal Name</w:t>
            </w:r>
          </w:p>
        </w:tc>
        <w:tc>
          <w:tcPr>
            <w:tcW w:w="4252" w:type="dxa"/>
            <w:shd w:val="clear" w:color="auto" w:fill="D9D9D9" w:themeFill="background1" w:themeFillShade="D9"/>
            <w:vAlign w:val="bottom"/>
          </w:tcPr>
          <w:p w14:paraId="6466686A" w14:textId="77777777" w:rsidR="000504A7" w:rsidRPr="00F259A8" w:rsidRDefault="000504A7" w:rsidP="00121C0E">
            <w:pPr>
              <w:rPr>
                <w:b/>
              </w:rPr>
            </w:pPr>
            <w:r>
              <w:rPr>
                <w:b/>
              </w:rPr>
              <w:t>Description</w:t>
            </w:r>
          </w:p>
        </w:tc>
        <w:tc>
          <w:tcPr>
            <w:tcW w:w="2410" w:type="dxa"/>
            <w:shd w:val="clear" w:color="auto" w:fill="D9D9D9" w:themeFill="background1" w:themeFillShade="D9"/>
          </w:tcPr>
          <w:p w14:paraId="47C09D86" w14:textId="77777777" w:rsidR="000504A7" w:rsidRDefault="000504A7" w:rsidP="00121C0E">
            <w:pPr>
              <w:rPr>
                <w:b/>
              </w:rPr>
            </w:pPr>
            <w:r>
              <w:rPr>
                <w:b/>
              </w:rPr>
              <w:t>Details</w:t>
            </w:r>
          </w:p>
        </w:tc>
      </w:tr>
    </w:tbl>
    <w:p w14:paraId="05842705" w14:textId="77777777" w:rsidR="000504A7" w:rsidRDefault="000504A7" w:rsidP="000504A7">
      <w:pPr>
        <w:rPr>
          <w:highlight w:val="cyan"/>
        </w:rPr>
      </w:pPr>
    </w:p>
    <w:p w14:paraId="39D99D78" w14:textId="77777777" w:rsidR="000504A7" w:rsidRDefault="000504A7" w:rsidP="00072314">
      <w:pPr>
        <w:rPr>
          <w:rFonts w:cs="Arial"/>
          <w:lang w:val="en-GB"/>
        </w:rPr>
      </w:pPr>
    </w:p>
    <w:p w14:paraId="6C7AD657" w14:textId="77777777" w:rsidR="000504A7" w:rsidRPr="009E3B7C" w:rsidRDefault="000504A7" w:rsidP="00072314">
      <w:pPr>
        <w:rPr>
          <w:rFonts w:cs="Arial"/>
          <w:lang w:val="en-GB"/>
        </w:rPr>
      </w:pPr>
    </w:p>
    <w:p w14:paraId="3F7DA7F7" w14:textId="77777777" w:rsidR="00072314" w:rsidRDefault="00072314" w:rsidP="00072314">
      <w:pPr>
        <w:pStyle w:val="Heading3"/>
        <w:keepNext w:val="0"/>
        <w:tabs>
          <w:tab w:val="clear" w:pos="900"/>
          <w:tab w:val="left" w:pos="709"/>
          <w:tab w:val="left" w:pos="851"/>
        </w:tabs>
        <w:spacing w:before="240"/>
      </w:pPr>
      <w:bookmarkStart w:id="59" w:name="_Toc35000588"/>
      <w:r>
        <w:lastRenderedPageBreak/>
        <w:t xml:space="preserve">Software Component </w:t>
      </w:r>
      <w:r w:rsidRPr="007F6011">
        <w:t>Architecture</w:t>
      </w:r>
      <w:bookmarkEnd w:id="59"/>
    </w:p>
    <w:p w14:paraId="52A178FC" w14:textId="77777777" w:rsidR="00072314" w:rsidRPr="00FD0D63" w:rsidRDefault="00072314" w:rsidP="00072314"/>
    <w:p w14:paraId="17AB359D" w14:textId="77777777" w:rsidR="00072314" w:rsidRDefault="00072314" w:rsidP="00072314">
      <w:pPr>
        <w:pStyle w:val="Heading4"/>
        <w:keepNext w:val="0"/>
        <w:tabs>
          <w:tab w:val="clear" w:pos="900"/>
          <w:tab w:val="left" w:pos="709"/>
        </w:tabs>
        <w:spacing w:before="240"/>
      </w:pPr>
      <w:bookmarkStart w:id="60" w:name="_Toc35000589"/>
      <w:r>
        <w:t>Description</w:t>
      </w:r>
      <w:bookmarkEnd w:id="60"/>
    </w:p>
    <w:p w14:paraId="1E348840" w14:textId="77777777" w:rsidR="00072314" w:rsidRDefault="00072314" w:rsidP="00072314"/>
    <w:p w14:paraId="605BCC46" w14:textId="77777777" w:rsidR="00072314" w:rsidRPr="009E3B7C" w:rsidRDefault="00072314" w:rsidP="00072314">
      <w:pPr>
        <w:rPr>
          <w:rFonts w:cs="Arial"/>
          <w:lang w:val="en-GB"/>
        </w:rPr>
      </w:pPr>
      <w:r w:rsidRPr="009E3B7C">
        <w:rPr>
          <w:rFonts w:cs="Arial"/>
          <w:lang w:val="en-GB"/>
        </w:rPr>
        <w:t xml:space="preserve">This </w:t>
      </w:r>
      <w:r>
        <w:rPr>
          <w:rFonts w:cs="Arial"/>
          <w:lang w:val="en-GB"/>
        </w:rPr>
        <w:t>Software Component Architecture</w:t>
      </w:r>
      <w:r w:rsidRPr="009E3B7C">
        <w:rPr>
          <w:rFonts w:cs="Arial"/>
          <w:lang w:val="en-GB"/>
        </w:rPr>
        <w:t xml:space="preserve"> </w:t>
      </w:r>
      <w:r>
        <w:rPr>
          <w:rFonts w:cs="Arial"/>
          <w:lang w:val="en-GB"/>
        </w:rPr>
        <w:t>… &lt;add some explanatory text here&gt;</w:t>
      </w:r>
    </w:p>
    <w:p w14:paraId="3CB88F24" w14:textId="77777777" w:rsidR="00072314" w:rsidRPr="00043A8C" w:rsidRDefault="00072314" w:rsidP="00072314">
      <w:pPr>
        <w:rPr>
          <w:lang w:val="en-GB"/>
        </w:rPr>
      </w:pPr>
    </w:p>
    <w:p w14:paraId="0F583FA2" w14:textId="77777777" w:rsidR="00072314" w:rsidRDefault="00072314" w:rsidP="00072314">
      <w:pPr>
        <w:keepNext/>
      </w:pPr>
      <w:r>
        <w:rPr>
          <w:noProof/>
        </w:rPr>
        <w:drawing>
          <wp:inline distT="0" distB="0" distL="0" distR="0" wp14:anchorId="3301F402" wp14:editId="6CFACEE9">
            <wp:extent cx="6398683" cy="4646428"/>
            <wp:effectExtent l="0" t="0" r="2540" b="190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4"/>
                    <a:stretch>
                      <a:fillRect/>
                    </a:stretch>
                  </pic:blipFill>
                  <pic:spPr>
                    <a:xfrm>
                      <a:off x="0" y="0"/>
                      <a:ext cx="6402989" cy="4649555"/>
                    </a:xfrm>
                    <a:prstGeom prst="rect">
                      <a:avLst/>
                    </a:prstGeom>
                  </pic:spPr>
                </pic:pic>
              </a:graphicData>
            </a:graphic>
          </wp:inline>
        </w:drawing>
      </w:r>
    </w:p>
    <w:p w14:paraId="478DDE60" w14:textId="77777777" w:rsidR="00072314" w:rsidRDefault="00072314" w:rsidP="00072314">
      <w:pPr>
        <w:pStyle w:val="Caption"/>
      </w:pPr>
      <w:bookmarkStart w:id="61" w:name="_Toc35000656"/>
      <w:r>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4</w:t>
      </w:r>
      <w:r>
        <w:rPr>
          <w:noProof/>
        </w:rPr>
        <w:fldChar w:fldCharType="end"/>
      </w:r>
      <w:r>
        <w:t>: AUTOSAR compliant SW Component Architecture</w:t>
      </w:r>
      <w:bookmarkEnd w:id="61"/>
    </w:p>
    <w:p w14:paraId="2898EF61" w14:textId="77777777" w:rsidR="00072314" w:rsidRPr="009530F7" w:rsidRDefault="00072314" w:rsidP="00072314"/>
    <w:p w14:paraId="0E24224D" w14:textId="77777777" w:rsidR="00072314" w:rsidRDefault="00072314" w:rsidP="00072314">
      <w:pPr>
        <w:pStyle w:val="Heading2"/>
        <w:spacing w:before="240"/>
        <w:rPr>
          <w:lang w:val="en-GB"/>
        </w:rPr>
      </w:pPr>
      <w:bookmarkStart w:id="62" w:name="_Toc35000590"/>
      <w:r w:rsidRPr="00B73381">
        <w:rPr>
          <w:lang w:val="en-GB"/>
        </w:rPr>
        <w:t>Function Deployment</w:t>
      </w:r>
      <w:bookmarkEnd w:id="62"/>
    </w:p>
    <w:p w14:paraId="1B449115" w14:textId="77777777" w:rsidR="00072314" w:rsidRPr="00563007" w:rsidRDefault="00072314" w:rsidP="00072314"/>
    <w:p w14:paraId="307E9371" w14:textId="77777777" w:rsidR="00072314" w:rsidRDefault="00072314" w:rsidP="00072314">
      <w:pPr>
        <w:pStyle w:val="Heading3"/>
        <w:keepNext w:val="0"/>
        <w:tabs>
          <w:tab w:val="clear" w:pos="900"/>
          <w:tab w:val="left" w:pos="709"/>
          <w:tab w:val="left" w:pos="851"/>
        </w:tabs>
        <w:spacing w:before="240"/>
      </w:pPr>
      <w:bookmarkStart w:id="63" w:name="_Toc35000591"/>
      <w:bookmarkStart w:id="64" w:name="_Ref13129659"/>
      <w:r w:rsidRPr="00B73381">
        <w:t>Deployment Variants</w:t>
      </w:r>
      <w:bookmarkEnd w:id="63"/>
      <w:bookmarkEnd w:id="64"/>
    </w:p>
    <w:p w14:paraId="02EB3477" w14:textId="77777777" w:rsidR="00072314" w:rsidRPr="002801D2" w:rsidRDefault="00072314" w:rsidP="00072314"/>
    <w:tbl>
      <w:tblPr>
        <w:tblStyle w:val="TableGrid"/>
        <w:tblW w:w="10206" w:type="dxa"/>
        <w:tblLook w:val="0620" w:firstRow="1" w:lastRow="0" w:firstColumn="0" w:lastColumn="0" w:noHBand="1" w:noVBand="1"/>
      </w:tblPr>
      <w:tblGrid>
        <w:gridCol w:w="2381"/>
        <w:gridCol w:w="5529"/>
        <w:gridCol w:w="2296"/>
      </w:tblGrid>
      <w:tr w:rsidR="00072314" w:rsidRPr="009E3B7C" w14:paraId="08E0EDA6" w14:textId="77777777" w:rsidTr="001D18E6">
        <w:trPr>
          <w:trHeight w:val="495"/>
        </w:trPr>
        <w:tc>
          <w:tcPr>
            <w:tcW w:w="2381" w:type="dxa"/>
            <w:shd w:val="clear" w:color="auto" w:fill="D9D9D9" w:themeFill="background1" w:themeFillShade="D9"/>
          </w:tcPr>
          <w:p w14:paraId="1448679D" w14:textId="77777777" w:rsidR="00072314" w:rsidRPr="00AD1AC6" w:rsidRDefault="00072314" w:rsidP="001D18E6">
            <w:pPr>
              <w:jc w:val="center"/>
              <w:rPr>
                <w:b/>
                <w:lang w:val="en-GB"/>
              </w:rPr>
            </w:pPr>
            <w:r w:rsidRPr="00AD1AC6">
              <w:rPr>
                <w:b/>
                <w:lang w:val="en-GB"/>
              </w:rPr>
              <w:t>Deployment Variant Name</w:t>
            </w:r>
          </w:p>
        </w:tc>
        <w:tc>
          <w:tcPr>
            <w:tcW w:w="5529" w:type="dxa"/>
            <w:shd w:val="clear" w:color="auto" w:fill="D9D9D9" w:themeFill="background1" w:themeFillShade="D9"/>
          </w:tcPr>
          <w:p w14:paraId="38BBB639" w14:textId="77777777" w:rsidR="00072314" w:rsidRPr="00AF1583" w:rsidRDefault="00072314" w:rsidP="001D18E6">
            <w:pPr>
              <w:pStyle w:val="Caption"/>
              <w:rPr>
                <w:rFonts w:cs="Arial"/>
                <w:lang w:val="en-GB"/>
              </w:rPr>
            </w:pPr>
            <w:r w:rsidRPr="009E3B7C">
              <w:rPr>
                <w:rFonts w:cs="Arial"/>
                <w:lang w:val="en-GB"/>
              </w:rPr>
              <w:t>Variant Description</w:t>
            </w:r>
          </w:p>
        </w:tc>
        <w:tc>
          <w:tcPr>
            <w:tcW w:w="2296" w:type="dxa"/>
            <w:shd w:val="clear" w:color="auto" w:fill="D9D9D9" w:themeFill="background1" w:themeFillShade="D9"/>
          </w:tcPr>
          <w:p w14:paraId="144A7E6E" w14:textId="77777777" w:rsidR="00072314" w:rsidRPr="00AF1583" w:rsidRDefault="00072314" w:rsidP="001D18E6">
            <w:pPr>
              <w:pStyle w:val="Caption"/>
              <w:rPr>
                <w:color w:val="000000" w:themeColor="text1"/>
              </w:rPr>
            </w:pPr>
            <w:r w:rsidRPr="009E3B7C">
              <w:rPr>
                <w:color w:val="000000" w:themeColor="text1"/>
              </w:rPr>
              <w:t>Variant Condition</w:t>
            </w:r>
            <w:r>
              <w:rPr>
                <w:color w:val="000000" w:themeColor="text1"/>
              </w:rPr>
              <w:br/>
            </w:r>
            <w:r w:rsidRPr="00930D36">
              <w:rPr>
                <w:b w:val="0"/>
                <w:sz w:val="18"/>
                <w:lang w:val="en-GB"/>
              </w:rPr>
              <w:t>(optional)</w:t>
            </w:r>
          </w:p>
        </w:tc>
      </w:tr>
      <w:tr w:rsidR="00072314" w:rsidRPr="009E3B7C" w14:paraId="176540C3" w14:textId="77777777" w:rsidTr="001D18E6">
        <w:trPr>
          <w:trHeight w:val="198"/>
        </w:trPr>
        <w:tc>
          <w:tcPr>
            <w:tcW w:w="2381" w:type="dxa"/>
          </w:tcPr>
          <w:p w14:paraId="3809A8CF" w14:textId="77777777" w:rsidR="00072314" w:rsidRPr="00AF1583" w:rsidRDefault="00072314" w:rsidP="001D18E6">
            <w:pPr>
              <w:rPr>
                <w:rFonts w:cs="Arial"/>
              </w:rPr>
            </w:pPr>
            <w:r>
              <w:rPr>
                <w:rFonts w:cs="Arial"/>
              </w:rPr>
              <w:t>“Variant 1” (</w:t>
            </w:r>
            <w:proofErr w:type="gramStart"/>
            <w:r>
              <w:rPr>
                <w:rFonts w:cs="Arial"/>
              </w:rPr>
              <w:t>e.g.</w:t>
            </w:r>
            <w:proofErr w:type="gramEnd"/>
            <w:r>
              <w:rPr>
                <w:rFonts w:cs="Arial"/>
              </w:rPr>
              <w:t xml:space="preserve"> for CGEA1-3)</w:t>
            </w:r>
          </w:p>
        </w:tc>
        <w:tc>
          <w:tcPr>
            <w:tcW w:w="5529" w:type="dxa"/>
          </w:tcPr>
          <w:p w14:paraId="659DED2E" w14:textId="77777777" w:rsidR="00072314" w:rsidRPr="00AF1583" w:rsidRDefault="00072314" w:rsidP="001D18E6">
            <w:pPr>
              <w:overflowPunct/>
              <w:autoSpaceDE/>
              <w:autoSpaceDN/>
              <w:adjustRightInd/>
              <w:textAlignment w:val="center"/>
              <w:rPr>
                <w:rFonts w:cs="Arial"/>
              </w:rPr>
            </w:pPr>
            <w:r>
              <w:rPr>
                <w:lang w:val="en-GB"/>
              </w:rPr>
              <w:t>S</w:t>
            </w:r>
            <w:r w:rsidRPr="00AF1583">
              <w:rPr>
                <w:lang w:val="en-GB"/>
              </w:rPr>
              <w:t>ome explanatory text characterizing the variant</w:t>
            </w:r>
          </w:p>
        </w:tc>
        <w:tc>
          <w:tcPr>
            <w:tcW w:w="2296" w:type="dxa"/>
          </w:tcPr>
          <w:p w14:paraId="76A0F1B2" w14:textId="77777777" w:rsidR="00072314" w:rsidRPr="009E3B7C" w:rsidRDefault="00072314" w:rsidP="001D18E6">
            <w:pPr>
              <w:overflowPunct/>
              <w:autoSpaceDE/>
              <w:autoSpaceDN/>
              <w:adjustRightInd/>
              <w:textAlignment w:val="center"/>
              <w:rPr>
                <w:rFonts w:cs="Arial"/>
              </w:rPr>
            </w:pPr>
          </w:p>
        </w:tc>
      </w:tr>
      <w:tr w:rsidR="00072314" w:rsidRPr="009E3B7C" w14:paraId="541A9517" w14:textId="77777777" w:rsidTr="001D18E6">
        <w:trPr>
          <w:trHeight w:val="64"/>
        </w:trPr>
        <w:tc>
          <w:tcPr>
            <w:tcW w:w="2381" w:type="dxa"/>
          </w:tcPr>
          <w:p w14:paraId="22723F80" w14:textId="77777777" w:rsidR="00072314" w:rsidRPr="00AF1583" w:rsidRDefault="00072314" w:rsidP="001D18E6">
            <w:pPr>
              <w:rPr>
                <w:rFonts w:cs="Arial"/>
              </w:rPr>
            </w:pPr>
            <w:r>
              <w:rPr>
                <w:rFonts w:cs="Arial"/>
              </w:rPr>
              <w:t>“Variant 2” (</w:t>
            </w:r>
            <w:proofErr w:type="gramStart"/>
            <w:r>
              <w:rPr>
                <w:rFonts w:cs="Arial"/>
              </w:rPr>
              <w:t>e.g.</w:t>
            </w:r>
            <w:proofErr w:type="gramEnd"/>
            <w:r>
              <w:rPr>
                <w:rFonts w:cs="Arial"/>
              </w:rPr>
              <w:t xml:space="preserve"> for FNV)</w:t>
            </w:r>
          </w:p>
        </w:tc>
        <w:tc>
          <w:tcPr>
            <w:tcW w:w="5529" w:type="dxa"/>
          </w:tcPr>
          <w:p w14:paraId="13FACFFE" w14:textId="77777777" w:rsidR="00072314" w:rsidRPr="00AF1583" w:rsidRDefault="00072314" w:rsidP="001D18E6">
            <w:pPr>
              <w:overflowPunct/>
              <w:autoSpaceDE/>
              <w:autoSpaceDN/>
              <w:adjustRightInd/>
              <w:textAlignment w:val="center"/>
              <w:rPr>
                <w:rFonts w:cs="Arial"/>
              </w:rPr>
            </w:pPr>
          </w:p>
        </w:tc>
        <w:tc>
          <w:tcPr>
            <w:tcW w:w="2296" w:type="dxa"/>
          </w:tcPr>
          <w:p w14:paraId="180A097C" w14:textId="77777777" w:rsidR="00072314" w:rsidRPr="009E3B7C" w:rsidRDefault="00072314" w:rsidP="001D18E6">
            <w:pPr>
              <w:overflowPunct/>
              <w:autoSpaceDE/>
              <w:autoSpaceDN/>
              <w:adjustRightInd/>
              <w:textAlignment w:val="center"/>
              <w:rPr>
                <w:rFonts w:cs="Arial"/>
              </w:rPr>
            </w:pPr>
          </w:p>
        </w:tc>
      </w:tr>
      <w:tr w:rsidR="00072314" w:rsidRPr="009E3B7C" w14:paraId="1A27BB5E" w14:textId="77777777" w:rsidTr="001D18E6">
        <w:trPr>
          <w:trHeight w:val="64"/>
        </w:trPr>
        <w:tc>
          <w:tcPr>
            <w:tcW w:w="2381" w:type="dxa"/>
          </w:tcPr>
          <w:p w14:paraId="1AD6724B" w14:textId="77777777" w:rsidR="00072314" w:rsidRPr="00AF1583" w:rsidRDefault="00072314" w:rsidP="001D18E6">
            <w:pPr>
              <w:rPr>
                <w:rFonts w:cs="Arial"/>
              </w:rPr>
            </w:pPr>
          </w:p>
        </w:tc>
        <w:tc>
          <w:tcPr>
            <w:tcW w:w="5529" w:type="dxa"/>
          </w:tcPr>
          <w:p w14:paraId="2FEB600B" w14:textId="77777777" w:rsidR="00072314" w:rsidRPr="00AF1583" w:rsidRDefault="00072314" w:rsidP="001D18E6">
            <w:pPr>
              <w:overflowPunct/>
              <w:autoSpaceDE/>
              <w:autoSpaceDN/>
              <w:adjustRightInd/>
              <w:textAlignment w:val="center"/>
              <w:rPr>
                <w:rFonts w:cs="Arial"/>
              </w:rPr>
            </w:pPr>
          </w:p>
        </w:tc>
        <w:tc>
          <w:tcPr>
            <w:tcW w:w="2296" w:type="dxa"/>
          </w:tcPr>
          <w:p w14:paraId="73D053B2" w14:textId="77777777" w:rsidR="00072314" w:rsidRPr="009E3B7C" w:rsidRDefault="00072314" w:rsidP="001D18E6">
            <w:pPr>
              <w:overflowPunct/>
              <w:autoSpaceDE/>
              <w:autoSpaceDN/>
              <w:adjustRightInd/>
              <w:textAlignment w:val="center"/>
              <w:rPr>
                <w:rFonts w:cs="Arial"/>
              </w:rPr>
            </w:pPr>
          </w:p>
        </w:tc>
      </w:tr>
      <w:tr w:rsidR="00072314" w:rsidRPr="009E3B7C" w14:paraId="44638ABE" w14:textId="77777777" w:rsidTr="001D18E6">
        <w:trPr>
          <w:trHeight w:val="64"/>
        </w:trPr>
        <w:tc>
          <w:tcPr>
            <w:tcW w:w="2381" w:type="dxa"/>
          </w:tcPr>
          <w:p w14:paraId="014BC79D" w14:textId="77777777" w:rsidR="00072314" w:rsidRPr="005A69C9" w:rsidRDefault="00072314" w:rsidP="001D18E6">
            <w:pPr>
              <w:rPr>
                <w:rFonts w:cs="Arial"/>
              </w:rPr>
            </w:pPr>
          </w:p>
        </w:tc>
        <w:tc>
          <w:tcPr>
            <w:tcW w:w="5529" w:type="dxa"/>
          </w:tcPr>
          <w:p w14:paraId="533589EE" w14:textId="77777777" w:rsidR="00072314" w:rsidRPr="009E3B7C" w:rsidRDefault="00072314" w:rsidP="001D18E6">
            <w:pPr>
              <w:overflowPunct/>
              <w:autoSpaceDE/>
              <w:autoSpaceDN/>
              <w:adjustRightInd/>
              <w:textAlignment w:val="center"/>
              <w:rPr>
                <w:rFonts w:cs="Arial"/>
              </w:rPr>
            </w:pPr>
          </w:p>
        </w:tc>
        <w:tc>
          <w:tcPr>
            <w:tcW w:w="2296" w:type="dxa"/>
          </w:tcPr>
          <w:p w14:paraId="47F95CA2" w14:textId="77777777" w:rsidR="00072314" w:rsidRPr="009E3B7C" w:rsidRDefault="00072314" w:rsidP="001D18E6">
            <w:pPr>
              <w:overflowPunct/>
              <w:autoSpaceDE/>
              <w:autoSpaceDN/>
              <w:adjustRightInd/>
              <w:textAlignment w:val="center"/>
              <w:rPr>
                <w:rFonts w:cs="Arial"/>
              </w:rPr>
            </w:pPr>
          </w:p>
        </w:tc>
      </w:tr>
    </w:tbl>
    <w:p w14:paraId="39CE7756" w14:textId="77777777" w:rsidR="00072314" w:rsidRPr="00DF060F" w:rsidRDefault="00072314" w:rsidP="00072314"/>
    <w:p w14:paraId="40C4EFB1" w14:textId="77777777" w:rsidR="00072314" w:rsidRDefault="00072314" w:rsidP="00072314">
      <w:pPr>
        <w:pStyle w:val="Heading4"/>
        <w:keepNext w:val="0"/>
        <w:tabs>
          <w:tab w:val="clear" w:pos="900"/>
          <w:tab w:val="left" w:pos="709"/>
        </w:tabs>
        <w:spacing w:before="240"/>
        <w:rPr>
          <w:lang w:val="en-GB"/>
        </w:rPr>
      </w:pPr>
      <w:bookmarkStart w:id="65" w:name="_Toc35000592"/>
      <w:r>
        <w:rPr>
          <w:lang w:val="en-GB"/>
        </w:rPr>
        <w:t>Deployment</w:t>
      </w:r>
      <w:r w:rsidRPr="009E3B7C">
        <w:rPr>
          <w:lang w:val="en-GB"/>
        </w:rPr>
        <w:t xml:space="preserve"> </w:t>
      </w:r>
      <w:r>
        <w:rPr>
          <w:lang w:val="en-GB"/>
        </w:rPr>
        <w:t>“</w:t>
      </w:r>
      <w:r w:rsidRPr="009E3B7C">
        <w:rPr>
          <w:lang w:val="en-GB"/>
        </w:rPr>
        <w:t xml:space="preserve">Variant </w:t>
      </w:r>
      <w:r>
        <w:rPr>
          <w:lang w:val="en-GB"/>
        </w:rPr>
        <w:t>1</w:t>
      </w:r>
      <w:r w:rsidRPr="009E3B7C">
        <w:rPr>
          <w:lang w:val="en-GB"/>
        </w:rPr>
        <w:t>”</w:t>
      </w:r>
      <w:bookmarkEnd w:id="65"/>
    </w:p>
    <w:p w14:paraId="5E2C1DC9" w14:textId="77777777" w:rsidR="00480050" w:rsidRPr="009E3B7C" w:rsidRDefault="00480050" w:rsidP="00480050">
      <w:pPr>
        <w:rPr>
          <w:rFonts w:cs="Arial"/>
          <w:lang w:val="en-GB"/>
        </w:rPr>
      </w:pPr>
      <w:r w:rsidRPr="009E3B7C">
        <w:rPr>
          <w:rFonts w:cs="Arial"/>
          <w:lang w:val="en-GB"/>
        </w:rPr>
        <w:t xml:space="preserve">This </w:t>
      </w:r>
      <w:r>
        <w:rPr>
          <w:rFonts w:cs="Arial"/>
          <w:lang w:val="en-GB"/>
        </w:rPr>
        <w:t>deployment</w:t>
      </w:r>
      <w:r w:rsidRPr="009E3B7C">
        <w:rPr>
          <w:rFonts w:cs="Arial"/>
          <w:lang w:val="en-GB"/>
        </w:rPr>
        <w:t xml:space="preserve"> variant </w:t>
      </w:r>
      <w:r>
        <w:rPr>
          <w:rFonts w:cs="Arial"/>
          <w:lang w:val="en-GB"/>
        </w:rPr>
        <w:t>… &lt;add some explanatory text here&gt;</w:t>
      </w:r>
    </w:p>
    <w:p w14:paraId="5D7F829B" w14:textId="77777777" w:rsidR="00072314" w:rsidRPr="00480050" w:rsidRDefault="00072314" w:rsidP="00072314">
      <w:pPr>
        <w:rPr>
          <w:lang w:val="en-GB"/>
        </w:rPr>
      </w:pPr>
    </w:p>
    <w:p w14:paraId="7FC2654C" w14:textId="77777777" w:rsidR="00A953E6" w:rsidRDefault="00A953E6" w:rsidP="00A953E6"/>
    <w:p w14:paraId="5FB51183" w14:textId="77777777" w:rsidR="00A953E6" w:rsidRDefault="00A953E6" w:rsidP="00A953E6"/>
    <w:p w14:paraId="406DC700" w14:textId="77777777" w:rsidR="00A953E6" w:rsidRDefault="00A953E6" w:rsidP="00A953E6">
      <w:pPr>
        <w:jc w:val="center"/>
      </w:pPr>
      <w:r>
        <w:rPr>
          <w:noProof/>
        </w:rPr>
        <w:drawing>
          <wp:inline distT="0" distB="0" distL="0" distR="0" wp14:anchorId="6CE0A6D8" wp14:editId="016DA362">
            <wp:extent cx="6570980" cy="1249570"/>
            <wp:effectExtent l="0" t="0" r="0" b="0"/>
            <wp:docPr id="7" name="Picture 1641001613.jpg" descr="16410016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641001613.jpg"/>
                    <pic:cNvPicPr/>
                  </pic:nvPicPr>
                  <pic:blipFill>
                    <a:blip r:embed="rId25" cstate="print"/>
                    <a:stretch>
                      <a:fillRect/>
                    </a:stretch>
                  </pic:blipFill>
                  <pic:spPr>
                    <a:xfrm>
                      <a:off x="0" y="0"/>
                      <a:ext cx="6570980" cy="1249570"/>
                    </a:xfrm>
                    <a:prstGeom prst="rect">
                      <a:avLst/>
                    </a:prstGeom>
                  </pic:spPr>
                </pic:pic>
              </a:graphicData>
            </a:graphic>
          </wp:inline>
        </w:drawing>
      </w:r>
    </w:p>
    <w:p w14:paraId="4E7820DE" w14:textId="77777777" w:rsidR="00A953E6" w:rsidRDefault="00A953E6" w:rsidP="00A953E6">
      <w:pPr>
        <w:pStyle w:val="Caption"/>
      </w:pPr>
      <w:r w:rsidRPr="00A13A7B">
        <w:t xml:space="preserve">Figure </w:t>
      </w:r>
      <w:r>
        <w:rPr>
          <w:noProof/>
        </w:rPr>
        <w:fldChar w:fldCharType="begin"/>
      </w:r>
      <w:r>
        <w:rPr>
          <w:noProof/>
        </w:rPr>
        <w:instrText xml:space="preserve"> SEQ Figure \* ARABIC </w:instrText>
      </w:r>
      <w:r>
        <w:rPr>
          <w:noProof/>
        </w:rPr>
        <w:fldChar w:fldCharType="separate"/>
      </w:r>
      <w:r>
        <w:rPr>
          <w:noProof/>
        </w:rPr>
        <w:t>8</w:t>
      </w:r>
      <w:r>
        <w:rPr>
          <w:noProof/>
        </w:rPr>
        <w:fldChar w:fldCharType="end"/>
      </w:r>
      <w:r w:rsidRPr="00A13A7B">
        <w:t xml:space="preserve">: </w:t>
      </w:r>
      <w:r w:rsidRPr="00574E26">
        <w:rPr>
          <w:rFonts w:cs="Arial"/>
        </w:rPr>
        <w:t>Vehicle System Behavior</w:t>
      </w:r>
    </w:p>
    <w:p w14:paraId="7191C4A1" w14:textId="77777777" w:rsidR="00A953E6" w:rsidRPr="00655CE7" w:rsidRDefault="00A953E6" w:rsidP="00072314"/>
    <w:p w14:paraId="0031487B" w14:textId="77777777" w:rsidR="00072314" w:rsidRPr="00043A8C" w:rsidRDefault="00072314" w:rsidP="00072314">
      <w:pPr>
        <w:rPr>
          <w:lang w:val="en-GB"/>
        </w:rPr>
      </w:pPr>
    </w:p>
    <w:p w14:paraId="7DB6510D" w14:textId="77777777" w:rsidR="00072314" w:rsidRPr="009E3B7C" w:rsidRDefault="00072314" w:rsidP="00072314">
      <w:pPr>
        <w:rPr>
          <w:rFonts w:cs="Arial"/>
          <w:lang w:val="en-GB"/>
        </w:rPr>
      </w:pPr>
    </w:p>
    <w:p w14:paraId="56504CAB" w14:textId="77777777" w:rsidR="00072314" w:rsidRDefault="00072314" w:rsidP="00072314">
      <w:pPr>
        <w:pStyle w:val="Heading3"/>
        <w:keepNext w:val="0"/>
        <w:tabs>
          <w:tab w:val="clear" w:pos="900"/>
          <w:tab w:val="left" w:pos="709"/>
          <w:tab w:val="left" w:pos="851"/>
        </w:tabs>
        <w:spacing w:before="240"/>
      </w:pPr>
      <w:bookmarkStart w:id="66" w:name="_Toc35000593"/>
      <w:r>
        <w:t>Function Allocation</w:t>
      </w:r>
      <w:bookmarkEnd w:id="6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5"/>
        <w:gridCol w:w="3815"/>
        <w:gridCol w:w="3786"/>
        <w:gridCol w:w="222"/>
      </w:tblGrid>
      <w:tr w:rsidR="00072314" w14:paraId="6C6EEB5C" w14:textId="77777777" w:rsidTr="001D18E6">
        <w:trPr>
          <w:gridAfter w:val="1"/>
          <w:wAfter w:w="360" w:type="dxa"/>
          <w:cantSplit/>
          <w:trHeight w:val="238"/>
          <w:tblHeader/>
          <w:jc w:val="center"/>
        </w:trPr>
        <w:tc>
          <w:tcPr>
            <w:tcW w:w="1252" w:type="pct"/>
            <w:vMerge w:val="restart"/>
            <w:shd w:val="clear" w:color="auto" w:fill="D9D9D9" w:themeFill="background1" w:themeFillShade="D9"/>
            <w:vAlign w:val="center"/>
          </w:tcPr>
          <w:p w14:paraId="619A2864" w14:textId="77777777" w:rsidR="00072314" w:rsidRDefault="00072314" w:rsidP="001D18E6">
            <w:pPr>
              <w:pStyle w:val="TableHeader0"/>
              <w:spacing w:line="276" w:lineRule="auto"/>
              <w:jc w:val="center"/>
              <w:rPr>
                <w:lang w:val="en-GB"/>
              </w:rPr>
            </w:pPr>
            <w:r>
              <w:rPr>
                <w:lang w:val="en-GB"/>
              </w:rPr>
              <w:lastRenderedPageBreak/>
              <w:t>Component</w:t>
            </w:r>
          </w:p>
        </w:tc>
        <w:tc>
          <w:tcPr>
            <w:tcW w:w="1881" w:type="pct"/>
            <w:vMerge w:val="restart"/>
            <w:shd w:val="clear" w:color="auto" w:fill="D9D9D9" w:themeFill="background1" w:themeFillShade="D9"/>
            <w:vAlign w:val="center"/>
          </w:tcPr>
          <w:p w14:paraId="720C7039" w14:textId="77777777" w:rsidR="00072314" w:rsidRDefault="00072314" w:rsidP="001D18E6">
            <w:pPr>
              <w:pStyle w:val="TableHeader0"/>
              <w:spacing w:line="276" w:lineRule="auto"/>
              <w:jc w:val="center"/>
              <w:rPr>
                <w:lang w:val="en-GB"/>
              </w:rPr>
            </w:pPr>
            <w:r>
              <w:rPr>
                <w:lang w:val="en-GB"/>
              </w:rPr>
              <w:t>Technology Function Name</w:t>
            </w:r>
          </w:p>
        </w:tc>
        <w:tc>
          <w:tcPr>
            <w:tcW w:w="1867" w:type="pct"/>
            <w:vMerge w:val="restart"/>
            <w:shd w:val="clear" w:color="auto" w:fill="D9D9D9" w:themeFill="background1" w:themeFillShade="D9"/>
            <w:vAlign w:val="center"/>
          </w:tcPr>
          <w:p w14:paraId="623A2A20" w14:textId="77777777" w:rsidR="00072314" w:rsidRDefault="00072314" w:rsidP="001D18E6">
            <w:pPr>
              <w:pStyle w:val="TableHeader0"/>
              <w:spacing w:line="276" w:lineRule="auto"/>
              <w:jc w:val="center"/>
              <w:rPr>
                <w:lang w:val="en-GB"/>
              </w:rPr>
            </w:pPr>
            <w:r>
              <w:rPr>
                <w:lang w:val="en-GB"/>
              </w:rPr>
              <w:t>Logical Function Name</w:t>
            </w:r>
          </w:p>
        </w:tc>
      </w:tr>
      <w:tr w:rsidR="00072314" w14:paraId="4D9B9AB0" w14:textId="77777777" w:rsidTr="001D18E6">
        <w:trPr>
          <w:gridAfter w:val="1"/>
          <w:wAfter w:w="360" w:type="dxa"/>
          <w:cantSplit/>
          <w:trHeight w:val="334"/>
          <w:tblHeader/>
          <w:jc w:val="center"/>
        </w:trPr>
        <w:tc>
          <w:tcPr>
            <w:tcW w:w="1252" w:type="pct"/>
            <w:vMerge/>
            <w:shd w:val="clear" w:color="auto" w:fill="D9D9D9" w:themeFill="background1" w:themeFillShade="D9"/>
            <w:vAlign w:val="center"/>
          </w:tcPr>
          <w:p w14:paraId="76480B2D" w14:textId="77777777" w:rsidR="00072314" w:rsidRDefault="00072314" w:rsidP="001D18E6">
            <w:pPr>
              <w:pStyle w:val="TableHeader0"/>
              <w:spacing w:line="276" w:lineRule="auto"/>
              <w:jc w:val="center"/>
              <w:rPr>
                <w:lang w:val="en-GB"/>
              </w:rPr>
            </w:pPr>
          </w:p>
        </w:tc>
        <w:tc>
          <w:tcPr>
            <w:tcW w:w="1881" w:type="pct"/>
            <w:vMerge/>
            <w:shd w:val="clear" w:color="auto" w:fill="D9D9D9" w:themeFill="background1" w:themeFillShade="D9"/>
          </w:tcPr>
          <w:p w14:paraId="44E1A6C6" w14:textId="77777777" w:rsidR="00072314" w:rsidRDefault="00072314" w:rsidP="001D18E6">
            <w:pPr>
              <w:pStyle w:val="TableHeader0"/>
              <w:spacing w:line="276" w:lineRule="auto"/>
              <w:jc w:val="center"/>
              <w:rPr>
                <w:lang w:val="en-GB"/>
              </w:rPr>
            </w:pPr>
          </w:p>
        </w:tc>
        <w:tc>
          <w:tcPr>
            <w:tcW w:w="1867" w:type="pct"/>
            <w:vMerge/>
            <w:shd w:val="clear" w:color="auto" w:fill="D9D9D9" w:themeFill="background1" w:themeFillShade="D9"/>
            <w:vAlign w:val="center"/>
          </w:tcPr>
          <w:p w14:paraId="1FC7C349" w14:textId="77777777" w:rsidR="00072314" w:rsidRDefault="00072314" w:rsidP="001D18E6">
            <w:pPr>
              <w:pStyle w:val="TableHeader0"/>
              <w:spacing w:line="276" w:lineRule="auto"/>
              <w:jc w:val="center"/>
              <w:rPr>
                <w:lang w:val="en-GB"/>
              </w:rPr>
            </w:pPr>
          </w:p>
        </w:tc>
      </w:tr>
      <w:tr w:rsidR="003B4BC9" w14:paraId="51C0FB47" w14:textId="77777777" w:rsidTr="001D18E6">
        <w:trPr>
          <w:cantSplit/>
          <w:trHeight w:val="454"/>
          <w:tblHeader/>
          <w:jc w:val="center"/>
        </w:trPr>
        <w:tc>
          <w:tcPr>
            <w:tcW w:w="1252" w:type="pct"/>
            <w:vMerge w:val="restart"/>
            <w:vAlign w:val="center"/>
          </w:tcPr>
          <w:p w14:paraId="658A439A" w14:textId="77777777" w:rsidR="003B4BC9" w:rsidRPr="00BE24A2" w:rsidRDefault="003B4BC9" w:rsidP="00BE24A2">
            <w:pPr>
              <w:pStyle w:val="scriptNormal"/>
              <w:rPr>
                <w:color w:val="000000" w:themeColor="text1"/>
              </w:rPr>
            </w:pPr>
            <w:r>
              <w:rPr>
                <w:color w:val="000000" w:themeColor="text1"/>
              </w:rPr>
              <w:t>TCCM</w:t>
            </w:r>
          </w:p>
        </w:tc>
        <w:tc>
          <w:tcPr>
            <w:tcW w:w="1881" w:type="pct"/>
            <w:vAlign w:val="center"/>
          </w:tcPr>
          <w:p w14:paraId="045059D8" w14:textId="77777777" w:rsidR="003B4BC9" w:rsidRDefault="003B4BC9" w:rsidP="00176970">
            <w:pPr>
              <w:pStyle w:val="TabelleText"/>
              <w:spacing w:line="276" w:lineRule="auto"/>
              <w:rPr>
                <w:lang w:val="en-US"/>
              </w:rPr>
            </w:pPr>
            <w:r w:rsidRPr="00176970">
              <w:rPr>
                <w:lang w:val="en-US"/>
              </w:rPr>
              <w:t>Manage eLocker Operation</w:t>
            </w:r>
          </w:p>
        </w:tc>
        <w:tc>
          <w:tcPr>
            <w:tcW w:w="1867" w:type="pct"/>
            <w:vAlign w:val="center"/>
          </w:tcPr>
          <w:p w14:paraId="1993605A"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45E42EF7" w14:textId="77777777" w:rsidR="003B4BC9" w:rsidRDefault="003B4BC9" w:rsidP="006E3D82">
            <w:pPr>
              <w:pStyle w:val="TabelleText"/>
              <w:numPr>
                <w:ilvl w:val="0"/>
                <w:numId w:val="20"/>
              </w:numPr>
              <w:spacing w:line="276" w:lineRule="auto"/>
              <w:ind w:left="220" w:hanging="140"/>
              <w:rPr>
                <w:lang w:val="en-US"/>
              </w:rPr>
            </w:pPr>
            <w:r w:rsidRPr="006E3D82">
              <w:rPr>
                <w:lang w:val="en-US"/>
              </w:rPr>
              <w:t>Arbitrate eLocker mode Selection</w:t>
            </w:r>
          </w:p>
          <w:p w14:paraId="5DEAA480" w14:textId="77777777" w:rsidR="003B4BC9" w:rsidRDefault="003B4BC9" w:rsidP="006E3D82">
            <w:pPr>
              <w:pStyle w:val="TabelleText"/>
              <w:numPr>
                <w:ilvl w:val="0"/>
                <w:numId w:val="20"/>
              </w:numPr>
              <w:spacing w:line="276" w:lineRule="auto"/>
              <w:ind w:left="220" w:hanging="140"/>
              <w:rPr>
                <w:lang w:val="en-US"/>
              </w:rPr>
            </w:pPr>
            <w:r w:rsidRPr="006E3D82">
              <w:rPr>
                <w:lang w:val="en-US"/>
              </w:rPr>
              <w:t>eLocker update</w:t>
            </w:r>
          </w:p>
          <w:p w14:paraId="0DB5BC7D" w14:textId="77777777" w:rsidR="003B4BC9" w:rsidRDefault="003B4BC9" w:rsidP="006E3D82">
            <w:pPr>
              <w:pStyle w:val="TabelleText"/>
              <w:numPr>
                <w:ilvl w:val="0"/>
                <w:numId w:val="20"/>
              </w:numPr>
              <w:spacing w:line="276" w:lineRule="auto"/>
              <w:ind w:left="220" w:hanging="140"/>
              <w:rPr>
                <w:lang w:val="en-US"/>
              </w:rPr>
            </w:pPr>
            <w:r w:rsidRPr="006E3D82">
              <w:rPr>
                <w:lang w:val="en-US"/>
              </w:rPr>
              <w:t>Recieve eLocker mode request</w:t>
            </w:r>
          </w:p>
        </w:tc>
        <w:tc>
          <w:tcPr>
            <w:tcW w:w="1867" w:type="pct"/>
            <w:vAlign w:val="center"/>
          </w:tcPr>
          <w:p w14:paraId="100CAFCD" w14:textId="77777777" w:rsidR="00BC4E3D" w:rsidRDefault="00BC4E3D"/>
        </w:tc>
      </w:tr>
      <w:tr w:rsidR="003B4BC9" w14:paraId="1ACDB46A" w14:textId="77777777" w:rsidTr="001D18E6">
        <w:trPr>
          <w:gridAfter w:val="2"/>
          <w:wAfter w:w="4220" w:type="dxa"/>
          <w:cantSplit/>
          <w:trHeight w:val="454"/>
          <w:tblHeader/>
          <w:jc w:val="center"/>
        </w:trPr>
        <w:tc>
          <w:tcPr>
            <w:tcW w:w="1252" w:type="pct"/>
            <w:vMerge w:val="restart"/>
            <w:vAlign w:val="center"/>
          </w:tcPr>
          <w:p w14:paraId="7374A849" w14:textId="77777777" w:rsidR="003B4BC9" w:rsidRPr="00BE24A2" w:rsidRDefault="003B4BC9" w:rsidP="00BE24A2">
            <w:pPr>
              <w:pStyle w:val="scriptNormal"/>
              <w:rPr>
                <w:color w:val="000000" w:themeColor="text1"/>
              </w:rPr>
            </w:pPr>
            <w:r>
              <w:rPr>
                <w:color w:val="000000" w:themeColor="text1"/>
              </w:rPr>
              <w:t>HS3</w:t>
            </w:r>
          </w:p>
        </w:tc>
        <w:tc>
          <w:tcPr>
            <w:tcW w:w="1881" w:type="pct"/>
            <w:vAlign w:val="center"/>
          </w:tcPr>
          <w:p w14:paraId="5D68DC06" w14:textId="77777777" w:rsidR="00BC4E3D" w:rsidRDefault="00BC4E3D"/>
        </w:tc>
      </w:tr>
      <w:tr w:rsidR="003B4BC9" w14:paraId="195A03AC" w14:textId="77777777" w:rsidTr="001D18E6">
        <w:trPr>
          <w:cantSplit/>
          <w:trHeight w:val="454"/>
          <w:tblHeader/>
          <w:jc w:val="center"/>
        </w:trPr>
        <w:tc>
          <w:tcPr>
            <w:tcW w:w="1252" w:type="pct"/>
            <w:vMerge w:val="restart"/>
            <w:vAlign w:val="center"/>
          </w:tcPr>
          <w:p w14:paraId="608EFF01" w14:textId="77777777" w:rsidR="003B4BC9" w:rsidRPr="00BE24A2" w:rsidRDefault="003B4BC9" w:rsidP="00BE24A2">
            <w:pPr>
              <w:pStyle w:val="scriptNormal"/>
              <w:rPr>
                <w:color w:val="000000" w:themeColor="text1"/>
              </w:rPr>
            </w:pPr>
            <w:r>
              <w:rPr>
                <w:color w:val="000000" w:themeColor="text1"/>
              </w:rPr>
              <w:t>Electronic Locking Differential Field Coil</w:t>
            </w:r>
          </w:p>
        </w:tc>
        <w:tc>
          <w:tcPr>
            <w:tcW w:w="1881" w:type="pct"/>
            <w:vAlign w:val="center"/>
          </w:tcPr>
          <w:p w14:paraId="68D9A18D" w14:textId="77777777" w:rsidR="003B4BC9" w:rsidRDefault="003B4BC9" w:rsidP="00176970">
            <w:pPr>
              <w:pStyle w:val="TabelleText"/>
              <w:spacing w:line="276" w:lineRule="auto"/>
              <w:rPr>
                <w:lang w:val="en-US"/>
              </w:rPr>
            </w:pPr>
            <w:r w:rsidRPr="00176970">
              <w:rPr>
                <w:lang w:val="en-US"/>
              </w:rPr>
              <w:t>Actuate coil energy</w:t>
            </w:r>
          </w:p>
        </w:tc>
        <w:tc>
          <w:tcPr>
            <w:tcW w:w="1867" w:type="pct"/>
            <w:vAlign w:val="center"/>
          </w:tcPr>
          <w:p w14:paraId="00179669"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23F1FB1C" w14:textId="77777777" w:rsidR="003B4BC9" w:rsidRDefault="003B4BC9" w:rsidP="006E3D82">
            <w:pPr>
              <w:pStyle w:val="TabelleText"/>
              <w:numPr>
                <w:ilvl w:val="0"/>
                <w:numId w:val="20"/>
              </w:numPr>
              <w:spacing w:line="276" w:lineRule="auto"/>
              <w:ind w:left="220" w:hanging="140"/>
              <w:rPr>
                <w:lang w:val="en-US"/>
              </w:rPr>
            </w:pPr>
            <w:r w:rsidRPr="006E3D82">
              <w:rPr>
                <w:lang w:val="en-US"/>
              </w:rPr>
              <w:t>Actuate eLocker Selection</w:t>
            </w:r>
          </w:p>
        </w:tc>
        <w:tc>
          <w:tcPr>
            <w:tcW w:w="1867" w:type="pct"/>
            <w:vAlign w:val="center"/>
          </w:tcPr>
          <w:p w14:paraId="153B2729" w14:textId="77777777" w:rsidR="00BC4E3D" w:rsidRDefault="00BC4E3D"/>
        </w:tc>
      </w:tr>
      <w:tr w:rsidR="003B4BC9" w14:paraId="3661E2EF" w14:textId="77777777" w:rsidTr="001D18E6">
        <w:trPr>
          <w:cantSplit/>
          <w:trHeight w:val="454"/>
          <w:tblHeader/>
          <w:jc w:val="center"/>
        </w:trPr>
        <w:tc>
          <w:tcPr>
            <w:tcW w:w="1252" w:type="pct"/>
            <w:vMerge w:val="restart"/>
            <w:vAlign w:val="center"/>
          </w:tcPr>
          <w:p w14:paraId="2D4BA4AB" w14:textId="77777777" w:rsidR="003B4BC9" w:rsidRPr="00BE24A2" w:rsidRDefault="003B4BC9" w:rsidP="00BE24A2">
            <w:pPr>
              <w:pStyle w:val="scriptNormal"/>
              <w:rPr>
                <w:color w:val="000000" w:themeColor="text1"/>
              </w:rPr>
            </w:pPr>
            <w:r>
              <w:rPr>
                <w:color w:val="000000" w:themeColor="text1"/>
              </w:rPr>
              <w:t>Wheel Speed Sensor</w:t>
            </w:r>
          </w:p>
        </w:tc>
        <w:tc>
          <w:tcPr>
            <w:tcW w:w="1881" w:type="pct"/>
            <w:vAlign w:val="center"/>
          </w:tcPr>
          <w:p w14:paraId="49F8FD07" w14:textId="77777777" w:rsidR="003B4BC9" w:rsidRDefault="003B4BC9" w:rsidP="00176970">
            <w:pPr>
              <w:pStyle w:val="TabelleText"/>
              <w:spacing w:line="276" w:lineRule="auto"/>
              <w:rPr>
                <w:lang w:val="en-US"/>
              </w:rPr>
            </w:pPr>
            <w:r w:rsidRPr="00176970">
              <w:rPr>
                <w:lang w:val="en-US"/>
              </w:rPr>
              <w:t>Sense Wheel Speed</w:t>
            </w:r>
          </w:p>
        </w:tc>
        <w:tc>
          <w:tcPr>
            <w:tcW w:w="1867" w:type="pct"/>
            <w:vAlign w:val="center"/>
          </w:tcPr>
          <w:p w14:paraId="700FC544"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280FA5BC" w14:textId="77777777" w:rsidR="003B4BC9" w:rsidRDefault="003B4BC9" w:rsidP="006E3D82">
            <w:pPr>
              <w:pStyle w:val="TabelleText"/>
              <w:numPr>
                <w:ilvl w:val="0"/>
                <w:numId w:val="20"/>
              </w:numPr>
              <w:spacing w:line="276" w:lineRule="auto"/>
              <w:ind w:left="220" w:hanging="140"/>
              <w:rPr>
                <w:lang w:val="en-US"/>
              </w:rPr>
            </w:pPr>
            <w:r w:rsidRPr="006E3D82">
              <w:rPr>
                <w:lang w:val="en-US"/>
              </w:rPr>
              <w:t>Arbitrate eLocker mode Selection</w:t>
            </w:r>
          </w:p>
          <w:p w14:paraId="7B55E3A7" w14:textId="77777777" w:rsidR="003B4BC9" w:rsidRDefault="003B4BC9" w:rsidP="006E3D82">
            <w:pPr>
              <w:pStyle w:val="TabelleText"/>
              <w:numPr>
                <w:ilvl w:val="0"/>
                <w:numId w:val="20"/>
              </w:numPr>
              <w:spacing w:line="276" w:lineRule="auto"/>
              <w:ind w:left="220" w:hanging="140"/>
              <w:rPr>
                <w:lang w:val="en-US"/>
              </w:rPr>
            </w:pPr>
            <w:r w:rsidRPr="006E3D82">
              <w:rPr>
                <w:lang w:val="en-US"/>
              </w:rPr>
              <w:t>Sense eLocker Status</w:t>
            </w:r>
          </w:p>
        </w:tc>
        <w:tc>
          <w:tcPr>
            <w:tcW w:w="1867" w:type="pct"/>
            <w:vAlign w:val="center"/>
          </w:tcPr>
          <w:p w14:paraId="290B6D03" w14:textId="77777777" w:rsidR="00BC4E3D" w:rsidRDefault="00BC4E3D"/>
        </w:tc>
      </w:tr>
      <w:tr w:rsidR="003B4BC9" w14:paraId="679BD64F" w14:textId="77777777" w:rsidTr="001D18E6">
        <w:trPr>
          <w:gridAfter w:val="1"/>
          <w:wAfter w:w="360" w:type="dxa"/>
          <w:cantSplit/>
          <w:trHeight w:val="454"/>
          <w:tblHeader/>
          <w:jc w:val="center"/>
        </w:trPr>
        <w:tc>
          <w:tcPr>
            <w:tcW w:w="1252" w:type="pct"/>
            <w:vMerge w:val="restart"/>
            <w:vAlign w:val="center"/>
          </w:tcPr>
          <w:p w14:paraId="644BB24E" w14:textId="77777777" w:rsidR="003B4BC9" w:rsidRPr="00BE24A2" w:rsidRDefault="003B4BC9" w:rsidP="00BE24A2">
            <w:pPr>
              <w:pStyle w:val="scriptNormal"/>
              <w:rPr>
                <w:color w:val="000000" w:themeColor="text1"/>
              </w:rPr>
            </w:pPr>
            <w:r>
              <w:rPr>
                <w:color w:val="000000" w:themeColor="text1"/>
              </w:rPr>
              <w:t>IPC</w:t>
            </w:r>
          </w:p>
        </w:tc>
        <w:tc>
          <w:tcPr>
            <w:tcW w:w="1881" w:type="pct"/>
            <w:vAlign w:val="center"/>
          </w:tcPr>
          <w:p w14:paraId="47043F1D" w14:textId="77777777" w:rsidR="003B4BC9" w:rsidRDefault="003B4BC9" w:rsidP="00176970">
            <w:pPr>
              <w:pStyle w:val="TabelleText"/>
              <w:spacing w:line="276" w:lineRule="auto"/>
              <w:rPr>
                <w:lang w:val="en-US"/>
              </w:rPr>
            </w:pPr>
            <w:r w:rsidRPr="00176970">
              <w:rPr>
                <w:lang w:val="en-US"/>
              </w:rPr>
              <w:t>Display Elocker message Window</w:t>
            </w:r>
          </w:p>
        </w:tc>
        <w:tc>
          <w:tcPr>
            <w:tcW w:w="1867" w:type="pct"/>
            <w:vAlign w:val="center"/>
          </w:tcPr>
          <w:p w14:paraId="08F62124"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6562213E" w14:textId="77777777" w:rsidR="003B4BC9" w:rsidRDefault="003B4BC9" w:rsidP="006E3D82">
            <w:pPr>
              <w:pStyle w:val="TabelleText"/>
              <w:numPr>
                <w:ilvl w:val="0"/>
                <w:numId w:val="20"/>
              </w:numPr>
              <w:spacing w:line="276" w:lineRule="auto"/>
              <w:ind w:left="220" w:hanging="140"/>
              <w:rPr>
                <w:lang w:val="en-US"/>
              </w:rPr>
            </w:pPr>
            <w:r w:rsidRPr="006E3D82">
              <w:rPr>
                <w:lang w:val="en-US"/>
              </w:rPr>
              <w:t>Actuate eLocker Update</w:t>
            </w:r>
          </w:p>
          <w:p w14:paraId="00A22616" w14:textId="77777777" w:rsidR="003B4BC9" w:rsidRPr="003B4BC9" w:rsidRDefault="003B4BC9" w:rsidP="003B4BC9">
            <w:pPr>
              <w:rPr>
                <w:rFonts w:cs="Arial"/>
                <w:color w:val="7030A0"/>
                <w:sz w:val="16"/>
                <w:szCs w:val="14"/>
              </w:rPr>
            </w:pPr>
          </w:p>
        </w:tc>
      </w:tr>
      <w:tr w:rsidR="003B4BC9" w14:paraId="7204E2A5" w14:textId="77777777" w:rsidTr="001D18E6">
        <w:trPr>
          <w:gridAfter w:val="1"/>
          <w:wAfter w:w="360" w:type="dxa"/>
          <w:cantSplit/>
          <w:trHeight w:val="454"/>
          <w:tblHeader/>
          <w:jc w:val="center"/>
        </w:trPr>
        <w:tc>
          <w:tcPr>
            <w:tcW w:w="1252" w:type="pct"/>
            <w:vMerge/>
            <w:vAlign w:val="center"/>
          </w:tcPr>
          <w:p w14:paraId="60797701" w14:textId="77777777" w:rsidR="003B4BC9" w:rsidRDefault="003B4BC9" w:rsidP="00BE24A2">
            <w:pPr>
              <w:pStyle w:val="scriptNormal"/>
              <w:rPr>
                <w:color w:val="000000" w:themeColor="text1"/>
              </w:rPr>
            </w:pPr>
          </w:p>
        </w:tc>
        <w:tc>
          <w:tcPr>
            <w:tcW w:w="1881" w:type="pct"/>
            <w:vAlign w:val="center"/>
          </w:tcPr>
          <w:p w14:paraId="2ED752A8" w14:textId="77777777" w:rsidR="003B4BC9" w:rsidRDefault="003B4BC9" w:rsidP="00176970">
            <w:pPr>
              <w:pStyle w:val="TabelleText"/>
              <w:spacing w:line="276" w:lineRule="auto"/>
              <w:rPr>
                <w:lang w:val="en-US"/>
              </w:rPr>
            </w:pPr>
            <w:r w:rsidRPr="00176970">
              <w:rPr>
                <w:lang w:val="en-US"/>
              </w:rPr>
              <w:t>Display eLocker Service Request</w:t>
            </w:r>
          </w:p>
        </w:tc>
        <w:tc>
          <w:tcPr>
            <w:tcW w:w="1867" w:type="pct"/>
            <w:vAlign w:val="center"/>
          </w:tcPr>
          <w:p w14:paraId="158AC316"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076AE47C" w14:textId="77777777" w:rsidR="003B4BC9" w:rsidRDefault="003B4BC9" w:rsidP="006E3D82">
            <w:pPr>
              <w:pStyle w:val="TabelleText"/>
              <w:numPr>
                <w:ilvl w:val="0"/>
                <w:numId w:val="20"/>
              </w:numPr>
              <w:spacing w:line="276" w:lineRule="auto"/>
              <w:ind w:left="220" w:hanging="140"/>
              <w:rPr>
                <w:lang w:val="en-US"/>
              </w:rPr>
            </w:pPr>
            <w:r w:rsidRPr="006E3D82">
              <w:rPr>
                <w:lang w:val="en-US"/>
              </w:rPr>
              <w:t>Actuate eLocker Update</w:t>
            </w:r>
          </w:p>
          <w:p w14:paraId="2ACC1315" w14:textId="77777777" w:rsidR="003B4BC9" w:rsidRPr="003B4BC9" w:rsidRDefault="003B4BC9" w:rsidP="003B4BC9">
            <w:pPr>
              <w:rPr>
                <w:rFonts w:cs="Arial"/>
                <w:color w:val="7030A0"/>
                <w:sz w:val="16"/>
                <w:szCs w:val="14"/>
              </w:rPr>
            </w:pPr>
          </w:p>
        </w:tc>
      </w:tr>
      <w:tr w:rsidR="003B4BC9" w14:paraId="27659975" w14:textId="77777777" w:rsidTr="001D18E6">
        <w:trPr>
          <w:cantSplit/>
          <w:trHeight w:val="454"/>
          <w:tblHeader/>
          <w:jc w:val="center"/>
        </w:trPr>
        <w:tc>
          <w:tcPr>
            <w:tcW w:w="1252" w:type="pct"/>
            <w:vMerge/>
            <w:vAlign w:val="center"/>
          </w:tcPr>
          <w:p w14:paraId="4077C1DD" w14:textId="77777777" w:rsidR="003B4BC9" w:rsidRDefault="003B4BC9" w:rsidP="00BE24A2">
            <w:pPr>
              <w:pStyle w:val="scriptNormal"/>
              <w:rPr>
                <w:color w:val="000000" w:themeColor="text1"/>
              </w:rPr>
            </w:pPr>
          </w:p>
        </w:tc>
        <w:tc>
          <w:tcPr>
            <w:tcW w:w="1881" w:type="pct"/>
            <w:vAlign w:val="center"/>
          </w:tcPr>
          <w:p w14:paraId="4D5500BE" w14:textId="77777777" w:rsidR="003B4BC9" w:rsidRDefault="003B4BC9" w:rsidP="00176970">
            <w:pPr>
              <w:pStyle w:val="TabelleText"/>
              <w:spacing w:line="276" w:lineRule="auto"/>
              <w:rPr>
                <w:lang w:val="en-US"/>
              </w:rPr>
            </w:pPr>
            <w:r w:rsidRPr="00176970">
              <w:rPr>
                <w:lang w:val="en-US"/>
              </w:rPr>
              <w:t>Display elocker engagement status</w:t>
            </w:r>
          </w:p>
        </w:tc>
        <w:tc>
          <w:tcPr>
            <w:tcW w:w="1867" w:type="pct"/>
            <w:vAlign w:val="center"/>
          </w:tcPr>
          <w:p w14:paraId="510A6179"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164A40BE" w14:textId="77777777" w:rsidR="003B4BC9" w:rsidRDefault="003B4BC9" w:rsidP="006E3D82">
            <w:pPr>
              <w:pStyle w:val="TabelleText"/>
              <w:numPr>
                <w:ilvl w:val="0"/>
                <w:numId w:val="20"/>
              </w:numPr>
              <w:spacing w:line="276" w:lineRule="auto"/>
              <w:ind w:left="220" w:hanging="140"/>
              <w:rPr>
                <w:lang w:val="en-US"/>
              </w:rPr>
            </w:pPr>
            <w:r w:rsidRPr="006E3D82">
              <w:rPr>
                <w:lang w:val="en-US"/>
              </w:rPr>
              <w:t>Actuate eLocker Update</w:t>
            </w:r>
          </w:p>
        </w:tc>
        <w:tc>
          <w:tcPr>
            <w:tcW w:w="1867" w:type="pct"/>
            <w:vAlign w:val="center"/>
          </w:tcPr>
          <w:p w14:paraId="39A26E13" w14:textId="77777777" w:rsidR="00BC4E3D" w:rsidRDefault="00BC4E3D"/>
        </w:tc>
      </w:tr>
      <w:tr w:rsidR="003B4BC9" w14:paraId="62C80E05" w14:textId="77777777" w:rsidTr="001D18E6">
        <w:trPr>
          <w:gridAfter w:val="2"/>
          <w:wAfter w:w="4220" w:type="dxa"/>
          <w:cantSplit/>
          <w:trHeight w:val="454"/>
          <w:tblHeader/>
          <w:jc w:val="center"/>
        </w:trPr>
        <w:tc>
          <w:tcPr>
            <w:tcW w:w="1252" w:type="pct"/>
            <w:vMerge w:val="restart"/>
            <w:vAlign w:val="center"/>
          </w:tcPr>
          <w:p w14:paraId="7FBCED13" w14:textId="77777777" w:rsidR="003B4BC9" w:rsidRPr="00BE24A2" w:rsidRDefault="003B4BC9" w:rsidP="00BE24A2">
            <w:pPr>
              <w:pStyle w:val="scriptNormal"/>
              <w:rPr>
                <w:color w:val="000000" w:themeColor="text1"/>
              </w:rPr>
            </w:pPr>
            <w:r>
              <w:rPr>
                <w:color w:val="000000" w:themeColor="text1"/>
              </w:rPr>
              <w:t>Vehicle</w:t>
            </w:r>
          </w:p>
        </w:tc>
        <w:tc>
          <w:tcPr>
            <w:tcW w:w="1881" w:type="pct"/>
            <w:vAlign w:val="center"/>
          </w:tcPr>
          <w:p w14:paraId="0DDFEE5D" w14:textId="77777777" w:rsidR="00BC4E3D" w:rsidRDefault="00BC4E3D"/>
        </w:tc>
      </w:tr>
      <w:tr w:rsidR="003B4BC9" w14:paraId="1F54137F" w14:textId="77777777" w:rsidTr="001D18E6">
        <w:trPr>
          <w:gridAfter w:val="2"/>
          <w:wAfter w:w="4220" w:type="dxa"/>
          <w:cantSplit/>
          <w:trHeight w:val="454"/>
          <w:tblHeader/>
          <w:jc w:val="center"/>
        </w:trPr>
        <w:tc>
          <w:tcPr>
            <w:tcW w:w="1252" w:type="pct"/>
            <w:vMerge w:val="restart"/>
            <w:vAlign w:val="center"/>
          </w:tcPr>
          <w:p w14:paraId="2FCEC469" w14:textId="77777777" w:rsidR="003B4BC9" w:rsidRPr="00BE24A2" w:rsidRDefault="003B4BC9" w:rsidP="00BE24A2">
            <w:pPr>
              <w:pStyle w:val="scriptNormal"/>
              <w:rPr>
                <w:color w:val="000000" w:themeColor="text1"/>
              </w:rPr>
            </w:pPr>
            <w:r>
              <w:rPr>
                <w:color w:val="000000" w:themeColor="text1"/>
              </w:rPr>
              <w:t>FD1</w:t>
            </w:r>
          </w:p>
        </w:tc>
        <w:tc>
          <w:tcPr>
            <w:tcW w:w="1881" w:type="pct"/>
            <w:vAlign w:val="center"/>
          </w:tcPr>
          <w:p w14:paraId="2A51CDE2" w14:textId="77777777" w:rsidR="00BC4E3D" w:rsidRDefault="00BC4E3D"/>
        </w:tc>
      </w:tr>
      <w:tr w:rsidR="003B4BC9" w14:paraId="2929A315" w14:textId="77777777" w:rsidTr="001D18E6">
        <w:trPr>
          <w:cantSplit/>
          <w:trHeight w:val="454"/>
          <w:tblHeader/>
          <w:jc w:val="center"/>
        </w:trPr>
        <w:tc>
          <w:tcPr>
            <w:tcW w:w="1252" w:type="pct"/>
            <w:vMerge w:val="restart"/>
            <w:vAlign w:val="center"/>
          </w:tcPr>
          <w:p w14:paraId="777CB20B" w14:textId="77777777" w:rsidR="003B4BC9" w:rsidRPr="00BE24A2" w:rsidRDefault="003B4BC9" w:rsidP="00BE24A2">
            <w:pPr>
              <w:pStyle w:val="scriptNormal"/>
              <w:rPr>
                <w:color w:val="000000" w:themeColor="text1"/>
              </w:rPr>
            </w:pPr>
            <w:r>
              <w:rPr>
                <w:color w:val="000000" w:themeColor="text1"/>
              </w:rPr>
              <w:t>ECG</w:t>
            </w:r>
          </w:p>
        </w:tc>
        <w:tc>
          <w:tcPr>
            <w:tcW w:w="1881" w:type="pct"/>
            <w:vAlign w:val="center"/>
          </w:tcPr>
          <w:p w14:paraId="05C75812" w14:textId="77777777" w:rsidR="003B4BC9" w:rsidRDefault="003B4BC9" w:rsidP="00176970">
            <w:pPr>
              <w:pStyle w:val="TabelleText"/>
              <w:spacing w:line="276" w:lineRule="auto"/>
              <w:rPr>
                <w:lang w:val="en-US"/>
              </w:rPr>
            </w:pPr>
            <w:r w:rsidRPr="00176970">
              <w:rPr>
                <w:lang w:val="en-US"/>
              </w:rPr>
              <w:t>Managing CAN Signal Communication</w:t>
            </w:r>
          </w:p>
        </w:tc>
        <w:tc>
          <w:tcPr>
            <w:tcW w:w="1867" w:type="pct"/>
            <w:vAlign w:val="center"/>
          </w:tcPr>
          <w:p w14:paraId="4B8A589F"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15769A70" w14:textId="77777777" w:rsidR="003B4BC9" w:rsidRDefault="003B4BC9" w:rsidP="006E3D82">
            <w:pPr>
              <w:pStyle w:val="TabelleText"/>
              <w:numPr>
                <w:ilvl w:val="0"/>
                <w:numId w:val="20"/>
              </w:numPr>
              <w:spacing w:line="276" w:lineRule="auto"/>
              <w:ind w:left="220" w:hanging="140"/>
              <w:rPr>
                <w:lang w:val="en-US"/>
              </w:rPr>
            </w:pPr>
            <w:r w:rsidRPr="006E3D82">
              <w:rPr>
                <w:lang w:val="en-US"/>
              </w:rPr>
              <w:t>Arbitrate eLocker mode Selection</w:t>
            </w:r>
          </w:p>
        </w:tc>
        <w:tc>
          <w:tcPr>
            <w:tcW w:w="1867" w:type="pct"/>
            <w:vAlign w:val="center"/>
          </w:tcPr>
          <w:p w14:paraId="020F89E4" w14:textId="77777777" w:rsidR="00BC4E3D" w:rsidRDefault="00BC4E3D"/>
        </w:tc>
      </w:tr>
      <w:tr w:rsidR="003B4BC9" w14:paraId="06BD60AF" w14:textId="77777777" w:rsidTr="001D18E6">
        <w:trPr>
          <w:cantSplit/>
          <w:trHeight w:val="454"/>
          <w:tblHeader/>
          <w:jc w:val="center"/>
        </w:trPr>
        <w:tc>
          <w:tcPr>
            <w:tcW w:w="1252" w:type="pct"/>
            <w:vMerge w:val="restart"/>
            <w:vAlign w:val="center"/>
          </w:tcPr>
          <w:p w14:paraId="3D621966" w14:textId="77777777" w:rsidR="003B4BC9" w:rsidRPr="00BE24A2" w:rsidRDefault="003B4BC9" w:rsidP="00BE24A2">
            <w:pPr>
              <w:pStyle w:val="scriptNormal"/>
              <w:rPr>
                <w:color w:val="000000" w:themeColor="text1"/>
              </w:rPr>
            </w:pPr>
            <w:r>
              <w:rPr>
                <w:color w:val="000000" w:themeColor="text1"/>
              </w:rPr>
              <w:t>BCM</w:t>
            </w:r>
          </w:p>
        </w:tc>
        <w:tc>
          <w:tcPr>
            <w:tcW w:w="1881" w:type="pct"/>
            <w:vAlign w:val="center"/>
          </w:tcPr>
          <w:p w14:paraId="77753472" w14:textId="77777777" w:rsidR="003B4BC9" w:rsidRDefault="003B4BC9" w:rsidP="00176970">
            <w:pPr>
              <w:pStyle w:val="TabelleText"/>
              <w:spacing w:line="276" w:lineRule="auto"/>
              <w:rPr>
                <w:lang w:val="en-US"/>
              </w:rPr>
            </w:pPr>
            <w:r w:rsidRPr="00176970">
              <w:rPr>
                <w:lang w:val="en-US"/>
              </w:rPr>
              <w:t>Provide Ignition status</w:t>
            </w:r>
          </w:p>
        </w:tc>
        <w:tc>
          <w:tcPr>
            <w:tcW w:w="1867" w:type="pct"/>
            <w:vAlign w:val="center"/>
          </w:tcPr>
          <w:p w14:paraId="6669E3CF"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075579B5" w14:textId="77777777" w:rsidR="003B4BC9" w:rsidRDefault="003B4BC9" w:rsidP="006E3D82">
            <w:pPr>
              <w:pStyle w:val="TabelleText"/>
              <w:numPr>
                <w:ilvl w:val="0"/>
                <w:numId w:val="20"/>
              </w:numPr>
              <w:spacing w:line="276" w:lineRule="auto"/>
              <w:ind w:left="220" w:hanging="140"/>
              <w:rPr>
                <w:lang w:val="en-US"/>
              </w:rPr>
            </w:pPr>
            <w:r w:rsidRPr="006E3D82">
              <w:rPr>
                <w:lang w:val="en-US"/>
              </w:rPr>
              <w:t>Arbitrate eLocker mode Selection</w:t>
            </w:r>
          </w:p>
        </w:tc>
        <w:tc>
          <w:tcPr>
            <w:tcW w:w="1867" w:type="pct"/>
            <w:vAlign w:val="center"/>
          </w:tcPr>
          <w:p w14:paraId="752AD1BE" w14:textId="77777777" w:rsidR="00BC4E3D" w:rsidRDefault="00BC4E3D"/>
        </w:tc>
      </w:tr>
      <w:tr w:rsidR="003B4BC9" w14:paraId="2E304547" w14:textId="77777777" w:rsidTr="001D18E6">
        <w:trPr>
          <w:gridAfter w:val="1"/>
          <w:wAfter w:w="360" w:type="dxa"/>
          <w:cantSplit/>
          <w:trHeight w:val="454"/>
          <w:tblHeader/>
          <w:jc w:val="center"/>
        </w:trPr>
        <w:tc>
          <w:tcPr>
            <w:tcW w:w="1252" w:type="pct"/>
            <w:vMerge w:val="restart"/>
            <w:vAlign w:val="center"/>
          </w:tcPr>
          <w:p w14:paraId="2A32DA64" w14:textId="77777777" w:rsidR="003B4BC9" w:rsidRPr="00BE24A2" w:rsidRDefault="003B4BC9" w:rsidP="00BE24A2">
            <w:pPr>
              <w:pStyle w:val="scriptNormal"/>
              <w:rPr>
                <w:color w:val="000000" w:themeColor="text1"/>
              </w:rPr>
            </w:pPr>
            <w:r>
              <w:rPr>
                <w:color w:val="000000" w:themeColor="text1"/>
              </w:rPr>
              <w:t>PCM</w:t>
            </w:r>
          </w:p>
        </w:tc>
        <w:tc>
          <w:tcPr>
            <w:tcW w:w="1881" w:type="pct"/>
            <w:vAlign w:val="center"/>
          </w:tcPr>
          <w:p w14:paraId="7BF0E65F" w14:textId="77777777" w:rsidR="003B4BC9" w:rsidRDefault="003B4BC9" w:rsidP="00176970">
            <w:pPr>
              <w:pStyle w:val="TabelleText"/>
              <w:spacing w:line="276" w:lineRule="auto"/>
              <w:rPr>
                <w:lang w:val="en-US"/>
              </w:rPr>
            </w:pPr>
            <w:r w:rsidRPr="00176970">
              <w:rPr>
                <w:lang w:val="en-US"/>
              </w:rPr>
              <w:t>Detect Spare Tire</w:t>
            </w:r>
          </w:p>
        </w:tc>
        <w:tc>
          <w:tcPr>
            <w:tcW w:w="1867" w:type="pct"/>
            <w:vAlign w:val="center"/>
          </w:tcPr>
          <w:p w14:paraId="63C2C59E"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42242906" w14:textId="77777777" w:rsidR="003B4BC9" w:rsidRDefault="003B4BC9" w:rsidP="006E3D82">
            <w:pPr>
              <w:pStyle w:val="TabelleText"/>
              <w:numPr>
                <w:ilvl w:val="0"/>
                <w:numId w:val="20"/>
              </w:numPr>
              <w:spacing w:line="276" w:lineRule="auto"/>
              <w:ind w:left="220" w:hanging="140"/>
              <w:rPr>
                <w:lang w:val="en-US"/>
              </w:rPr>
            </w:pPr>
            <w:r w:rsidRPr="006E3D82">
              <w:rPr>
                <w:lang w:val="en-US"/>
              </w:rPr>
              <w:t>Arbitrate eLocker mode Selection</w:t>
            </w:r>
          </w:p>
          <w:p w14:paraId="004690DE" w14:textId="77777777" w:rsidR="003B4BC9" w:rsidRPr="003B4BC9" w:rsidRDefault="003B4BC9" w:rsidP="003B4BC9">
            <w:pPr>
              <w:rPr>
                <w:rFonts w:cs="Arial"/>
                <w:color w:val="7030A0"/>
                <w:sz w:val="16"/>
                <w:szCs w:val="14"/>
              </w:rPr>
            </w:pPr>
          </w:p>
        </w:tc>
      </w:tr>
      <w:tr w:rsidR="003B4BC9" w14:paraId="1553F439" w14:textId="77777777" w:rsidTr="001D18E6">
        <w:trPr>
          <w:cantSplit/>
          <w:trHeight w:val="454"/>
          <w:tblHeader/>
          <w:jc w:val="center"/>
        </w:trPr>
        <w:tc>
          <w:tcPr>
            <w:tcW w:w="1252" w:type="pct"/>
            <w:vMerge/>
            <w:vAlign w:val="center"/>
          </w:tcPr>
          <w:p w14:paraId="0CDE8A37" w14:textId="77777777" w:rsidR="003B4BC9" w:rsidRDefault="003B4BC9" w:rsidP="00BE24A2">
            <w:pPr>
              <w:pStyle w:val="scriptNormal"/>
              <w:rPr>
                <w:color w:val="000000" w:themeColor="text1"/>
              </w:rPr>
            </w:pPr>
          </w:p>
        </w:tc>
        <w:tc>
          <w:tcPr>
            <w:tcW w:w="1881" w:type="pct"/>
            <w:vAlign w:val="center"/>
          </w:tcPr>
          <w:p w14:paraId="5069248A" w14:textId="77777777" w:rsidR="003B4BC9" w:rsidRDefault="003B4BC9" w:rsidP="00176970">
            <w:pPr>
              <w:pStyle w:val="TabelleText"/>
              <w:spacing w:line="276" w:lineRule="auto"/>
              <w:rPr>
                <w:lang w:val="en-US"/>
              </w:rPr>
            </w:pPr>
            <w:r w:rsidRPr="00176970">
              <w:rPr>
                <w:lang w:val="en-US"/>
              </w:rPr>
              <w:t>Provide Pedal Position</w:t>
            </w:r>
          </w:p>
        </w:tc>
        <w:tc>
          <w:tcPr>
            <w:tcW w:w="1867" w:type="pct"/>
            <w:vAlign w:val="center"/>
          </w:tcPr>
          <w:p w14:paraId="6CABA3B0"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0FB383D0" w14:textId="77777777" w:rsidR="003B4BC9" w:rsidRDefault="003B4BC9" w:rsidP="006E3D82">
            <w:pPr>
              <w:pStyle w:val="TabelleText"/>
              <w:numPr>
                <w:ilvl w:val="0"/>
                <w:numId w:val="20"/>
              </w:numPr>
              <w:spacing w:line="276" w:lineRule="auto"/>
              <w:ind w:left="220" w:hanging="140"/>
              <w:rPr>
                <w:lang w:val="en-US"/>
              </w:rPr>
            </w:pPr>
            <w:r w:rsidRPr="006E3D82">
              <w:rPr>
                <w:lang w:val="en-US"/>
              </w:rPr>
              <w:t>Arbitrate eLocker mode Selection</w:t>
            </w:r>
          </w:p>
        </w:tc>
        <w:tc>
          <w:tcPr>
            <w:tcW w:w="1867" w:type="pct"/>
            <w:vAlign w:val="center"/>
          </w:tcPr>
          <w:p w14:paraId="74D47330" w14:textId="77777777" w:rsidR="00BC4E3D" w:rsidRDefault="00BC4E3D"/>
        </w:tc>
      </w:tr>
      <w:tr w:rsidR="003B4BC9" w14:paraId="37A6BAD7" w14:textId="77777777" w:rsidTr="001D18E6">
        <w:trPr>
          <w:gridAfter w:val="2"/>
          <w:wAfter w:w="4220" w:type="dxa"/>
          <w:cantSplit/>
          <w:trHeight w:val="454"/>
          <w:tblHeader/>
          <w:jc w:val="center"/>
        </w:trPr>
        <w:tc>
          <w:tcPr>
            <w:tcW w:w="1252" w:type="pct"/>
            <w:vMerge w:val="restart"/>
            <w:vAlign w:val="center"/>
          </w:tcPr>
          <w:p w14:paraId="50CCE4E1" w14:textId="77777777" w:rsidR="003B4BC9" w:rsidRPr="00BE24A2" w:rsidRDefault="003B4BC9" w:rsidP="00BE24A2">
            <w:pPr>
              <w:pStyle w:val="scriptNormal"/>
              <w:rPr>
                <w:color w:val="000000" w:themeColor="text1"/>
              </w:rPr>
            </w:pPr>
            <w:r>
              <w:rPr>
                <w:color w:val="000000" w:themeColor="text1"/>
              </w:rPr>
              <w:t>HS2</w:t>
            </w:r>
          </w:p>
        </w:tc>
        <w:tc>
          <w:tcPr>
            <w:tcW w:w="1881" w:type="pct"/>
            <w:vAlign w:val="center"/>
          </w:tcPr>
          <w:p w14:paraId="5F757217" w14:textId="77777777" w:rsidR="00BC4E3D" w:rsidRDefault="00BC4E3D"/>
        </w:tc>
      </w:tr>
      <w:tr w:rsidR="003B4BC9" w14:paraId="7A774725" w14:textId="77777777" w:rsidTr="001D18E6">
        <w:trPr>
          <w:gridAfter w:val="2"/>
          <w:wAfter w:w="4220" w:type="dxa"/>
          <w:cantSplit/>
          <w:trHeight w:val="454"/>
          <w:tblHeader/>
          <w:jc w:val="center"/>
        </w:trPr>
        <w:tc>
          <w:tcPr>
            <w:tcW w:w="1252" w:type="pct"/>
            <w:vMerge w:val="restart"/>
            <w:vAlign w:val="center"/>
          </w:tcPr>
          <w:p w14:paraId="125AA5D2" w14:textId="77777777" w:rsidR="003B4BC9" w:rsidRPr="00BE24A2" w:rsidRDefault="003B4BC9" w:rsidP="00BE24A2">
            <w:pPr>
              <w:pStyle w:val="scriptNormal"/>
              <w:rPr>
                <w:color w:val="000000" w:themeColor="text1"/>
              </w:rPr>
            </w:pPr>
            <w:r>
              <w:rPr>
                <w:color w:val="000000" w:themeColor="text1"/>
              </w:rPr>
              <w:t>HS1</w:t>
            </w:r>
          </w:p>
        </w:tc>
        <w:tc>
          <w:tcPr>
            <w:tcW w:w="1881" w:type="pct"/>
            <w:vAlign w:val="center"/>
          </w:tcPr>
          <w:p w14:paraId="3A98295A" w14:textId="77777777" w:rsidR="00BC4E3D" w:rsidRDefault="00BC4E3D"/>
        </w:tc>
      </w:tr>
      <w:tr w:rsidR="003B4BC9" w14:paraId="283557F0" w14:textId="77777777" w:rsidTr="001D18E6">
        <w:trPr>
          <w:cantSplit/>
          <w:trHeight w:val="454"/>
          <w:tblHeader/>
          <w:jc w:val="center"/>
        </w:trPr>
        <w:tc>
          <w:tcPr>
            <w:tcW w:w="1252" w:type="pct"/>
            <w:vMerge w:val="restart"/>
            <w:vAlign w:val="center"/>
          </w:tcPr>
          <w:p w14:paraId="4CF15465" w14:textId="77777777" w:rsidR="003B4BC9" w:rsidRPr="00BE24A2" w:rsidRDefault="003B4BC9" w:rsidP="00BE24A2">
            <w:pPr>
              <w:pStyle w:val="scriptNormal"/>
              <w:rPr>
                <w:color w:val="000000" w:themeColor="text1"/>
              </w:rPr>
            </w:pPr>
            <w:r>
              <w:rPr>
                <w:color w:val="000000" w:themeColor="text1"/>
              </w:rPr>
              <w:t>APP</w:t>
            </w:r>
          </w:p>
        </w:tc>
        <w:tc>
          <w:tcPr>
            <w:tcW w:w="1881" w:type="pct"/>
            <w:vAlign w:val="center"/>
          </w:tcPr>
          <w:p w14:paraId="613F8D91" w14:textId="77777777" w:rsidR="003B4BC9" w:rsidRDefault="003B4BC9" w:rsidP="00176970">
            <w:pPr>
              <w:pStyle w:val="TabelleText"/>
              <w:spacing w:line="276" w:lineRule="auto"/>
              <w:rPr>
                <w:lang w:val="en-US"/>
              </w:rPr>
            </w:pPr>
            <w:r w:rsidRPr="00176970">
              <w:rPr>
                <w:lang w:val="en-US"/>
              </w:rPr>
              <w:t>Provide Acceleration Position</w:t>
            </w:r>
          </w:p>
        </w:tc>
        <w:tc>
          <w:tcPr>
            <w:tcW w:w="1867" w:type="pct"/>
            <w:vAlign w:val="center"/>
          </w:tcPr>
          <w:p w14:paraId="5E26DC93"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13E8D8A2" w14:textId="77777777" w:rsidR="003B4BC9" w:rsidRDefault="003B4BC9" w:rsidP="006E3D82">
            <w:pPr>
              <w:pStyle w:val="TabelleText"/>
              <w:numPr>
                <w:ilvl w:val="0"/>
                <w:numId w:val="20"/>
              </w:numPr>
              <w:spacing w:line="276" w:lineRule="auto"/>
              <w:ind w:left="220" w:hanging="140"/>
              <w:rPr>
                <w:lang w:val="en-US"/>
              </w:rPr>
            </w:pPr>
            <w:r w:rsidRPr="006E3D82">
              <w:rPr>
                <w:lang w:val="en-US"/>
              </w:rPr>
              <w:t>Arbitrate eLocker mode Selection</w:t>
            </w:r>
          </w:p>
        </w:tc>
        <w:tc>
          <w:tcPr>
            <w:tcW w:w="1867" w:type="pct"/>
            <w:vAlign w:val="center"/>
          </w:tcPr>
          <w:p w14:paraId="66CB8189" w14:textId="77777777" w:rsidR="00BC4E3D" w:rsidRDefault="00BC4E3D"/>
        </w:tc>
      </w:tr>
      <w:tr w:rsidR="003B4BC9" w14:paraId="3459798F" w14:textId="77777777" w:rsidTr="001D18E6">
        <w:trPr>
          <w:gridAfter w:val="1"/>
          <w:wAfter w:w="360" w:type="dxa"/>
          <w:cantSplit/>
          <w:trHeight w:val="454"/>
          <w:tblHeader/>
          <w:jc w:val="center"/>
        </w:trPr>
        <w:tc>
          <w:tcPr>
            <w:tcW w:w="1252" w:type="pct"/>
            <w:vMerge w:val="restart"/>
            <w:vAlign w:val="center"/>
          </w:tcPr>
          <w:p w14:paraId="217B4CA2" w14:textId="77777777" w:rsidR="003B4BC9" w:rsidRPr="00BE24A2" w:rsidRDefault="003B4BC9" w:rsidP="00BE24A2">
            <w:pPr>
              <w:pStyle w:val="scriptNormal"/>
              <w:rPr>
                <w:color w:val="000000" w:themeColor="text1"/>
              </w:rPr>
            </w:pPr>
            <w:r>
              <w:rPr>
                <w:color w:val="000000" w:themeColor="text1"/>
              </w:rPr>
              <w:t>ATCM-DMSM</w:t>
            </w:r>
          </w:p>
        </w:tc>
        <w:tc>
          <w:tcPr>
            <w:tcW w:w="1881" w:type="pct"/>
            <w:vAlign w:val="center"/>
          </w:tcPr>
          <w:p w14:paraId="1237B068" w14:textId="77777777" w:rsidR="003B4BC9" w:rsidRDefault="003B4BC9" w:rsidP="00176970">
            <w:pPr>
              <w:pStyle w:val="TabelleText"/>
              <w:spacing w:line="276" w:lineRule="auto"/>
              <w:rPr>
                <w:lang w:val="en-US"/>
              </w:rPr>
            </w:pPr>
            <w:r w:rsidRPr="00176970">
              <w:rPr>
                <w:lang w:val="en-US"/>
              </w:rPr>
              <w:t>Illuminate Switch LEDs</w:t>
            </w:r>
          </w:p>
        </w:tc>
        <w:tc>
          <w:tcPr>
            <w:tcW w:w="1867" w:type="pct"/>
            <w:vAlign w:val="center"/>
          </w:tcPr>
          <w:p w14:paraId="7D77392E"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61D98AC7" w14:textId="77777777" w:rsidR="003B4BC9" w:rsidRDefault="003B4BC9" w:rsidP="006E3D82">
            <w:pPr>
              <w:pStyle w:val="TabelleText"/>
              <w:numPr>
                <w:ilvl w:val="0"/>
                <w:numId w:val="20"/>
              </w:numPr>
              <w:spacing w:line="276" w:lineRule="auto"/>
              <w:ind w:left="220" w:hanging="140"/>
              <w:rPr>
                <w:lang w:val="en-US"/>
              </w:rPr>
            </w:pPr>
            <w:r w:rsidRPr="006E3D82">
              <w:rPr>
                <w:lang w:val="en-US"/>
              </w:rPr>
              <w:t>Actuate eLocker Update</w:t>
            </w:r>
          </w:p>
          <w:p w14:paraId="71ADD1E0" w14:textId="77777777" w:rsidR="003B4BC9" w:rsidRPr="003B4BC9" w:rsidRDefault="003B4BC9" w:rsidP="003B4BC9">
            <w:pPr>
              <w:rPr>
                <w:rFonts w:cs="Arial"/>
                <w:color w:val="7030A0"/>
                <w:sz w:val="16"/>
                <w:szCs w:val="14"/>
              </w:rPr>
            </w:pPr>
          </w:p>
        </w:tc>
      </w:tr>
      <w:tr w:rsidR="003B4BC9" w14:paraId="70E4F26A" w14:textId="77777777" w:rsidTr="001D18E6">
        <w:trPr>
          <w:cantSplit/>
          <w:trHeight w:val="454"/>
          <w:tblHeader/>
          <w:jc w:val="center"/>
        </w:trPr>
        <w:tc>
          <w:tcPr>
            <w:tcW w:w="1252" w:type="pct"/>
            <w:vMerge/>
            <w:vAlign w:val="center"/>
          </w:tcPr>
          <w:p w14:paraId="67992E1A" w14:textId="77777777" w:rsidR="003B4BC9" w:rsidRDefault="003B4BC9" w:rsidP="00BE24A2">
            <w:pPr>
              <w:pStyle w:val="scriptNormal"/>
              <w:rPr>
                <w:color w:val="000000" w:themeColor="text1"/>
              </w:rPr>
            </w:pPr>
          </w:p>
        </w:tc>
        <w:tc>
          <w:tcPr>
            <w:tcW w:w="1881" w:type="pct"/>
            <w:vAlign w:val="center"/>
          </w:tcPr>
          <w:p w14:paraId="7A8A7C66" w14:textId="77777777" w:rsidR="003B4BC9" w:rsidRDefault="003B4BC9" w:rsidP="00176970">
            <w:pPr>
              <w:pStyle w:val="TabelleText"/>
              <w:spacing w:line="276" w:lineRule="auto"/>
              <w:rPr>
                <w:lang w:val="en-US"/>
              </w:rPr>
            </w:pPr>
            <w:r w:rsidRPr="00176970">
              <w:rPr>
                <w:lang w:val="en-US"/>
              </w:rPr>
              <w:t>Read eLocker Selection</w:t>
            </w:r>
          </w:p>
        </w:tc>
        <w:tc>
          <w:tcPr>
            <w:tcW w:w="1867" w:type="pct"/>
            <w:vAlign w:val="center"/>
          </w:tcPr>
          <w:p w14:paraId="2DD356E8"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1FB9D3E1" w14:textId="77777777" w:rsidR="003B4BC9" w:rsidRDefault="003B4BC9" w:rsidP="006E3D82">
            <w:pPr>
              <w:pStyle w:val="TabelleText"/>
              <w:numPr>
                <w:ilvl w:val="0"/>
                <w:numId w:val="20"/>
              </w:numPr>
              <w:spacing w:line="276" w:lineRule="auto"/>
              <w:ind w:left="220" w:hanging="140"/>
              <w:rPr>
                <w:lang w:val="en-US"/>
              </w:rPr>
            </w:pPr>
            <w:r w:rsidRPr="006E3D82">
              <w:rPr>
                <w:lang w:val="en-US"/>
              </w:rPr>
              <w:t>Arbitrate eLocker mode Selection</w:t>
            </w:r>
          </w:p>
          <w:p w14:paraId="37023129" w14:textId="77777777" w:rsidR="003B4BC9" w:rsidRDefault="003B4BC9" w:rsidP="006E3D82">
            <w:pPr>
              <w:pStyle w:val="TabelleText"/>
              <w:numPr>
                <w:ilvl w:val="0"/>
                <w:numId w:val="20"/>
              </w:numPr>
              <w:spacing w:line="276" w:lineRule="auto"/>
              <w:ind w:left="220" w:hanging="140"/>
              <w:rPr>
                <w:lang w:val="en-US"/>
              </w:rPr>
            </w:pPr>
            <w:r w:rsidRPr="006E3D82">
              <w:rPr>
                <w:lang w:val="en-US"/>
              </w:rPr>
              <w:t>Recieve eLocker mode request</w:t>
            </w:r>
          </w:p>
          <w:p w14:paraId="6A24C43D" w14:textId="77777777" w:rsidR="003B4BC9" w:rsidRDefault="003B4BC9" w:rsidP="006E3D82">
            <w:pPr>
              <w:pStyle w:val="TabelleText"/>
              <w:numPr>
                <w:ilvl w:val="0"/>
                <w:numId w:val="20"/>
              </w:numPr>
              <w:spacing w:line="276" w:lineRule="auto"/>
              <w:ind w:left="220" w:hanging="140"/>
              <w:rPr>
                <w:lang w:val="en-US"/>
              </w:rPr>
            </w:pPr>
            <w:r w:rsidRPr="006E3D82">
              <w:rPr>
                <w:lang w:val="en-US"/>
              </w:rPr>
              <w:t>Sense eLocker Mode Selection</w:t>
            </w:r>
          </w:p>
        </w:tc>
        <w:tc>
          <w:tcPr>
            <w:tcW w:w="1867" w:type="pct"/>
            <w:vAlign w:val="center"/>
          </w:tcPr>
          <w:p w14:paraId="1F8949E7" w14:textId="77777777" w:rsidR="00BC4E3D" w:rsidRDefault="00BC4E3D"/>
        </w:tc>
      </w:tr>
      <w:tr w:rsidR="003B4BC9" w14:paraId="2BB495A9" w14:textId="77777777" w:rsidTr="001D18E6">
        <w:trPr>
          <w:gridAfter w:val="1"/>
          <w:wAfter w:w="360" w:type="dxa"/>
          <w:cantSplit/>
          <w:trHeight w:val="454"/>
          <w:tblHeader/>
          <w:jc w:val="center"/>
        </w:trPr>
        <w:tc>
          <w:tcPr>
            <w:tcW w:w="1252" w:type="pct"/>
            <w:vMerge w:val="restart"/>
            <w:vAlign w:val="center"/>
          </w:tcPr>
          <w:p w14:paraId="1A34C1FF" w14:textId="77777777" w:rsidR="003B4BC9" w:rsidRPr="00BE24A2" w:rsidRDefault="003B4BC9" w:rsidP="00BE24A2">
            <w:pPr>
              <w:pStyle w:val="scriptNormal"/>
              <w:rPr>
                <w:color w:val="000000" w:themeColor="text1"/>
              </w:rPr>
            </w:pPr>
            <w:r>
              <w:rPr>
                <w:color w:val="000000" w:themeColor="text1"/>
              </w:rPr>
              <w:t>ABS-ESC</w:t>
            </w:r>
          </w:p>
        </w:tc>
        <w:tc>
          <w:tcPr>
            <w:tcW w:w="1881" w:type="pct"/>
            <w:vAlign w:val="center"/>
          </w:tcPr>
          <w:p w14:paraId="75032648" w14:textId="77777777" w:rsidR="003B4BC9" w:rsidRDefault="003B4BC9" w:rsidP="00176970">
            <w:pPr>
              <w:pStyle w:val="TabelleText"/>
              <w:spacing w:line="276" w:lineRule="auto"/>
              <w:rPr>
                <w:lang w:val="en-US"/>
              </w:rPr>
            </w:pPr>
            <w:r w:rsidRPr="00176970">
              <w:rPr>
                <w:lang w:val="en-US"/>
              </w:rPr>
              <w:t>Provide Vehicle Speed</w:t>
            </w:r>
          </w:p>
        </w:tc>
        <w:tc>
          <w:tcPr>
            <w:tcW w:w="1867" w:type="pct"/>
            <w:vAlign w:val="center"/>
          </w:tcPr>
          <w:p w14:paraId="14E07F69"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03849E50" w14:textId="77777777" w:rsidR="003B4BC9" w:rsidRDefault="003B4BC9" w:rsidP="006E3D82">
            <w:pPr>
              <w:pStyle w:val="TabelleText"/>
              <w:numPr>
                <w:ilvl w:val="0"/>
                <w:numId w:val="20"/>
              </w:numPr>
              <w:spacing w:line="276" w:lineRule="auto"/>
              <w:ind w:left="220" w:hanging="140"/>
              <w:rPr>
                <w:lang w:val="en-US"/>
              </w:rPr>
            </w:pPr>
            <w:r w:rsidRPr="006E3D82">
              <w:rPr>
                <w:lang w:val="en-US"/>
              </w:rPr>
              <w:t>Arbitrate eLocker mode Selection</w:t>
            </w:r>
          </w:p>
          <w:p w14:paraId="11BA1B43" w14:textId="77777777" w:rsidR="003B4BC9" w:rsidRPr="003B4BC9" w:rsidRDefault="003B4BC9" w:rsidP="003B4BC9">
            <w:pPr>
              <w:rPr>
                <w:rFonts w:cs="Arial"/>
                <w:color w:val="7030A0"/>
                <w:sz w:val="16"/>
                <w:szCs w:val="14"/>
              </w:rPr>
            </w:pPr>
          </w:p>
        </w:tc>
      </w:tr>
      <w:tr w:rsidR="003B4BC9" w14:paraId="6F90FEA9" w14:textId="77777777" w:rsidTr="001D18E6">
        <w:trPr>
          <w:gridAfter w:val="1"/>
          <w:wAfter w:w="360" w:type="dxa"/>
          <w:cantSplit/>
          <w:trHeight w:val="454"/>
          <w:tblHeader/>
          <w:jc w:val="center"/>
        </w:trPr>
        <w:tc>
          <w:tcPr>
            <w:tcW w:w="1252" w:type="pct"/>
            <w:vMerge/>
            <w:vAlign w:val="center"/>
          </w:tcPr>
          <w:p w14:paraId="49DE3056" w14:textId="77777777" w:rsidR="003B4BC9" w:rsidRDefault="003B4BC9" w:rsidP="00BE24A2">
            <w:pPr>
              <w:pStyle w:val="scriptNormal"/>
              <w:rPr>
                <w:color w:val="000000" w:themeColor="text1"/>
              </w:rPr>
            </w:pPr>
          </w:p>
        </w:tc>
        <w:tc>
          <w:tcPr>
            <w:tcW w:w="1881" w:type="pct"/>
            <w:vAlign w:val="center"/>
          </w:tcPr>
          <w:p w14:paraId="6BF13911" w14:textId="77777777" w:rsidR="003B4BC9" w:rsidRDefault="003B4BC9" w:rsidP="00176970">
            <w:pPr>
              <w:pStyle w:val="TabelleText"/>
              <w:spacing w:line="276" w:lineRule="auto"/>
              <w:rPr>
                <w:lang w:val="en-US"/>
              </w:rPr>
            </w:pPr>
            <w:r w:rsidRPr="00176970">
              <w:rPr>
                <w:lang w:val="en-US"/>
              </w:rPr>
              <w:t>Provide Wheel speed</w:t>
            </w:r>
          </w:p>
        </w:tc>
        <w:tc>
          <w:tcPr>
            <w:tcW w:w="1867" w:type="pct"/>
            <w:vAlign w:val="center"/>
          </w:tcPr>
          <w:p w14:paraId="20273B9C"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1C26A205" w14:textId="77777777" w:rsidR="003B4BC9" w:rsidRDefault="003B4BC9" w:rsidP="006E3D82">
            <w:pPr>
              <w:pStyle w:val="TabelleText"/>
              <w:numPr>
                <w:ilvl w:val="0"/>
                <w:numId w:val="20"/>
              </w:numPr>
              <w:spacing w:line="276" w:lineRule="auto"/>
              <w:ind w:left="220" w:hanging="140"/>
              <w:rPr>
                <w:lang w:val="en-US"/>
              </w:rPr>
            </w:pPr>
            <w:r w:rsidRPr="006E3D82">
              <w:rPr>
                <w:lang w:val="en-US"/>
              </w:rPr>
              <w:t>Arbitrate eLocker mode Selection</w:t>
            </w:r>
          </w:p>
          <w:p w14:paraId="11226533" w14:textId="77777777" w:rsidR="003B4BC9" w:rsidRPr="003B4BC9" w:rsidRDefault="003B4BC9" w:rsidP="003B4BC9">
            <w:pPr>
              <w:rPr>
                <w:rFonts w:cs="Arial"/>
                <w:color w:val="7030A0"/>
                <w:sz w:val="16"/>
                <w:szCs w:val="14"/>
              </w:rPr>
            </w:pPr>
          </w:p>
        </w:tc>
      </w:tr>
      <w:tr w:rsidR="003B4BC9" w14:paraId="08A32408" w14:textId="77777777" w:rsidTr="001D18E6">
        <w:trPr>
          <w:cantSplit/>
          <w:trHeight w:val="454"/>
          <w:tblHeader/>
          <w:jc w:val="center"/>
        </w:trPr>
        <w:tc>
          <w:tcPr>
            <w:tcW w:w="1252" w:type="pct"/>
            <w:vMerge/>
            <w:vAlign w:val="center"/>
          </w:tcPr>
          <w:p w14:paraId="28868EE2" w14:textId="77777777" w:rsidR="003B4BC9" w:rsidRDefault="003B4BC9" w:rsidP="00BE24A2">
            <w:pPr>
              <w:pStyle w:val="scriptNormal"/>
              <w:rPr>
                <w:color w:val="000000" w:themeColor="text1"/>
              </w:rPr>
            </w:pPr>
          </w:p>
        </w:tc>
        <w:tc>
          <w:tcPr>
            <w:tcW w:w="1881" w:type="pct"/>
            <w:vAlign w:val="center"/>
          </w:tcPr>
          <w:p w14:paraId="4D2446BF" w14:textId="77777777" w:rsidR="003B4BC9" w:rsidRDefault="003B4BC9" w:rsidP="00176970">
            <w:pPr>
              <w:pStyle w:val="TabelleText"/>
              <w:spacing w:line="276" w:lineRule="auto"/>
              <w:rPr>
                <w:lang w:val="en-US"/>
              </w:rPr>
            </w:pPr>
            <w:r w:rsidRPr="00176970">
              <w:rPr>
                <w:lang w:val="en-US"/>
              </w:rPr>
              <w:t>Override elocker command</w:t>
            </w:r>
          </w:p>
        </w:tc>
        <w:tc>
          <w:tcPr>
            <w:tcW w:w="1867" w:type="pct"/>
            <w:vAlign w:val="center"/>
          </w:tcPr>
          <w:p w14:paraId="03BAF4A4"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3647F698" w14:textId="77777777" w:rsidR="003B4BC9" w:rsidRDefault="003B4BC9" w:rsidP="006E3D82">
            <w:pPr>
              <w:pStyle w:val="TabelleText"/>
              <w:numPr>
                <w:ilvl w:val="0"/>
                <w:numId w:val="20"/>
              </w:numPr>
              <w:spacing w:line="276" w:lineRule="auto"/>
              <w:ind w:left="220" w:hanging="140"/>
              <w:rPr>
                <w:lang w:val="en-US"/>
              </w:rPr>
            </w:pPr>
            <w:r w:rsidRPr="006E3D82">
              <w:rPr>
                <w:lang w:val="en-US"/>
              </w:rPr>
              <w:t>Arbitrate eLocker mode Selection</w:t>
            </w:r>
          </w:p>
        </w:tc>
        <w:tc>
          <w:tcPr>
            <w:tcW w:w="1867" w:type="pct"/>
            <w:vAlign w:val="center"/>
          </w:tcPr>
          <w:p w14:paraId="01CBF5D9" w14:textId="77777777" w:rsidR="00BC4E3D" w:rsidRDefault="00BC4E3D"/>
        </w:tc>
      </w:tr>
      <w:tr w:rsidR="003B4BC9" w14:paraId="510934FE" w14:textId="77777777" w:rsidTr="001D18E6">
        <w:trPr>
          <w:gridAfter w:val="2"/>
          <w:wAfter w:w="4220" w:type="dxa"/>
          <w:cantSplit/>
          <w:trHeight w:val="454"/>
          <w:tblHeader/>
          <w:jc w:val="center"/>
        </w:trPr>
        <w:tc>
          <w:tcPr>
            <w:tcW w:w="1252" w:type="pct"/>
            <w:vMerge w:val="restart"/>
            <w:vAlign w:val="center"/>
          </w:tcPr>
          <w:p w14:paraId="75AA0219" w14:textId="77777777" w:rsidR="003B4BC9" w:rsidRPr="00BE24A2" w:rsidRDefault="003B4BC9" w:rsidP="00BE24A2">
            <w:pPr>
              <w:pStyle w:val="scriptNormal"/>
              <w:rPr>
                <w:color w:val="000000" w:themeColor="text1"/>
              </w:rPr>
            </w:pPr>
            <w:r>
              <w:rPr>
                <w:color w:val="000000" w:themeColor="text1"/>
              </w:rPr>
              <w:t>HS2</w:t>
            </w:r>
          </w:p>
        </w:tc>
        <w:tc>
          <w:tcPr>
            <w:tcW w:w="1881" w:type="pct"/>
            <w:vAlign w:val="center"/>
          </w:tcPr>
          <w:p w14:paraId="161F7CF3" w14:textId="77777777" w:rsidR="00BC4E3D" w:rsidRDefault="00BC4E3D"/>
        </w:tc>
      </w:tr>
      <w:tr w:rsidR="003B4BC9" w14:paraId="78C3D2C8" w14:textId="77777777" w:rsidTr="001D18E6">
        <w:trPr>
          <w:gridAfter w:val="2"/>
          <w:wAfter w:w="4220" w:type="dxa"/>
          <w:cantSplit/>
          <w:trHeight w:val="454"/>
          <w:tblHeader/>
          <w:jc w:val="center"/>
        </w:trPr>
        <w:tc>
          <w:tcPr>
            <w:tcW w:w="1252" w:type="pct"/>
            <w:vMerge w:val="restart"/>
            <w:vAlign w:val="center"/>
          </w:tcPr>
          <w:p w14:paraId="6942CF62" w14:textId="77777777" w:rsidR="003B4BC9" w:rsidRPr="00BE24A2" w:rsidRDefault="003B4BC9" w:rsidP="00BE24A2">
            <w:pPr>
              <w:pStyle w:val="scriptNormal"/>
              <w:rPr>
                <w:color w:val="000000" w:themeColor="text1"/>
              </w:rPr>
            </w:pPr>
            <w:r>
              <w:rPr>
                <w:color w:val="000000" w:themeColor="text1"/>
              </w:rPr>
              <w:t>Phoenix Module</w:t>
            </w:r>
          </w:p>
        </w:tc>
        <w:tc>
          <w:tcPr>
            <w:tcW w:w="1881" w:type="pct"/>
            <w:vAlign w:val="center"/>
          </w:tcPr>
          <w:p w14:paraId="431ADE02" w14:textId="77777777" w:rsidR="00BC4E3D" w:rsidRDefault="00BC4E3D"/>
        </w:tc>
      </w:tr>
      <w:tr w:rsidR="003B4BC9" w14:paraId="23156322" w14:textId="77777777" w:rsidTr="001D18E6">
        <w:trPr>
          <w:gridAfter w:val="2"/>
          <w:wAfter w:w="4220" w:type="dxa"/>
          <w:cantSplit/>
          <w:trHeight w:val="454"/>
          <w:tblHeader/>
          <w:jc w:val="center"/>
        </w:trPr>
        <w:tc>
          <w:tcPr>
            <w:tcW w:w="1252" w:type="pct"/>
            <w:vMerge w:val="restart"/>
            <w:vAlign w:val="center"/>
          </w:tcPr>
          <w:p w14:paraId="0B7A3D9E" w14:textId="77777777" w:rsidR="003B4BC9" w:rsidRPr="00BE24A2" w:rsidRDefault="003B4BC9" w:rsidP="00BE24A2">
            <w:pPr>
              <w:pStyle w:val="scriptNormal"/>
              <w:rPr>
                <w:color w:val="000000" w:themeColor="text1"/>
              </w:rPr>
            </w:pPr>
            <w:r>
              <w:rPr>
                <w:color w:val="000000" w:themeColor="text1"/>
              </w:rPr>
              <w:t>PSCM</w:t>
            </w:r>
          </w:p>
        </w:tc>
        <w:tc>
          <w:tcPr>
            <w:tcW w:w="1881" w:type="pct"/>
            <w:vAlign w:val="center"/>
          </w:tcPr>
          <w:p w14:paraId="6B9A8CB8" w14:textId="77777777" w:rsidR="00BC4E3D" w:rsidRDefault="00BC4E3D"/>
        </w:tc>
      </w:tr>
      <w:tr w:rsidR="003B4BC9" w14:paraId="4ED7F698" w14:textId="77777777" w:rsidTr="001D18E6">
        <w:trPr>
          <w:gridAfter w:val="2"/>
          <w:wAfter w:w="4220" w:type="dxa"/>
          <w:cantSplit/>
          <w:trHeight w:val="454"/>
          <w:tblHeader/>
          <w:jc w:val="center"/>
        </w:trPr>
        <w:tc>
          <w:tcPr>
            <w:tcW w:w="1252" w:type="pct"/>
            <w:vMerge w:val="restart"/>
            <w:vAlign w:val="center"/>
          </w:tcPr>
          <w:p w14:paraId="0688E599" w14:textId="77777777" w:rsidR="003B4BC9" w:rsidRPr="00BE24A2" w:rsidRDefault="003B4BC9" w:rsidP="00BE24A2">
            <w:pPr>
              <w:pStyle w:val="scriptNormal"/>
              <w:rPr>
                <w:color w:val="000000" w:themeColor="text1"/>
              </w:rPr>
            </w:pPr>
            <w:r>
              <w:rPr>
                <w:color w:val="000000" w:themeColor="text1"/>
              </w:rPr>
              <w:t>HS3</w:t>
            </w:r>
          </w:p>
        </w:tc>
        <w:tc>
          <w:tcPr>
            <w:tcW w:w="1881" w:type="pct"/>
            <w:vAlign w:val="center"/>
          </w:tcPr>
          <w:p w14:paraId="4CDCD4AE" w14:textId="77777777" w:rsidR="00BC4E3D" w:rsidRDefault="00BC4E3D"/>
        </w:tc>
      </w:tr>
      <w:tr w:rsidR="003B4BC9" w14:paraId="527D47DC" w14:textId="77777777" w:rsidTr="001D18E6">
        <w:trPr>
          <w:gridAfter w:val="2"/>
          <w:wAfter w:w="4220" w:type="dxa"/>
          <w:cantSplit/>
          <w:trHeight w:val="454"/>
          <w:tblHeader/>
          <w:jc w:val="center"/>
        </w:trPr>
        <w:tc>
          <w:tcPr>
            <w:tcW w:w="1252" w:type="pct"/>
            <w:vMerge w:val="restart"/>
            <w:vAlign w:val="center"/>
          </w:tcPr>
          <w:p w14:paraId="4E1C07D3" w14:textId="77777777" w:rsidR="003B4BC9" w:rsidRPr="00BE24A2" w:rsidRDefault="003B4BC9" w:rsidP="00BE24A2">
            <w:pPr>
              <w:pStyle w:val="scriptNormal"/>
              <w:rPr>
                <w:color w:val="000000" w:themeColor="text1"/>
              </w:rPr>
            </w:pPr>
            <w:r>
              <w:rPr>
                <w:color w:val="000000" w:themeColor="text1"/>
              </w:rPr>
              <w:t>FD1</w:t>
            </w:r>
          </w:p>
        </w:tc>
        <w:tc>
          <w:tcPr>
            <w:tcW w:w="1881" w:type="pct"/>
            <w:vAlign w:val="center"/>
          </w:tcPr>
          <w:p w14:paraId="246504FE" w14:textId="77777777" w:rsidR="00BC4E3D" w:rsidRDefault="00BC4E3D"/>
        </w:tc>
      </w:tr>
      <w:tr w:rsidR="003B4BC9" w14:paraId="4FFC335F" w14:textId="77777777" w:rsidTr="001D18E6">
        <w:trPr>
          <w:gridAfter w:val="1"/>
          <w:wAfter w:w="360" w:type="dxa"/>
          <w:cantSplit/>
          <w:trHeight w:val="454"/>
          <w:tblHeader/>
          <w:jc w:val="center"/>
        </w:trPr>
        <w:tc>
          <w:tcPr>
            <w:tcW w:w="1252" w:type="pct"/>
            <w:vMerge w:val="restart"/>
            <w:vAlign w:val="center"/>
          </w:tcPr>
          <w:p w14:paraId="2B3A969E" w14:textId="77777777" w:rsidR="003B4BC9" w:rsidRPr="00BE24A2" w:rsidRDefault="003B4BC9" w:rsidP="00BE24A2">
            <w:pPr>
              <w:pStyle w:val="scriptNormal"/>
              <w:rPr>
                <w:color w:val="000000" w:themeColor="text1"/>
              </w:rPr>
            </w:pPr>
            <w:r>
              <w:rPr>
                <w:color w:val="000000" w:themeColor="text1"/>
              </w:rPr>
              <w:t>APIM-CDC</w:t>
            </w:r>
          </w:p>
        </w:tc>
        <w:tc>
          <w:tcPr>
            <w:tcW w:w="1881" w:type="pct"/>
            <w:vAlign w:val="center"/>
          </w:tcPr>
          <w:p w14:paraId="01B1011F" w14:textId="77777777" w:rsidR="003B4BC9" w:rsidRDefault="003B4BC9" w:rsidP="00176970">
            <w:pPr>
              <w:pStyle w:val="TabelleText"/>
              <w:spacing w:line="276" w:lineRule="auto"/>
              <w:rPr>
                <w:lang w:val="en-US"/>
              </w:rPr>
            </w:pPr>
            <w:r w:rsidRPr="00176970">
              <w:rPr>
                <w:lang w:val="en-US"/>
              </w:rPr>
              <w:t>Display elocker Oil Temperature</w:t>
            </w:r>
          </w:p>
        </w:tc>
        <w:tc>
          <w:tcPr>
            <w:tcW w:w="1867" w:type="pct"/>
            <w:vAlign w:val="center"/>
          </w:tcPr>
          <w:p w14:paraId="7E84ADF1"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4311F2C9" w14:textId="77777777" w:rsidR="003B4BC9" w:rsidRDefault="003B4BC9" w:rsidP="006E3D82">
            <w:pPr>
              <w:pStyle w:val="TabelleText"/>
              <w:numPr>
                <w:ilvl w:val="0"/>
                <w:numId w:val="20"/>
              </w:numPr>
              <w:spacing w:line="276" w:lineRule="auto"/>
              <w:ind w:left="220" w:hanging="140"/>
              <w:rPr>
                <w:lang w:val="en-US"/>
              </w:rPr>
            </w:pPr>
            <w:r w:rsidRPr="006E3D82">
              <w:rPr>
                <w:lang w:val="en-US"/>
              </w:rPr>
              <w:t>Actuate eLocker Update</w:t>
            </w:r>
          </w:p>
          <w:p w14:paraId="229BD9B8" w14:textId="77777777" w:rsidR="003B4BC9" w:rsidRPr="003B4BC9" w:rsidRDefault="003B4BC9" w:rsidP="003B4BC9">
            <w:pPr>
              <w:rPr>
                <w:rFonts w:cs="Arial"/>
                <w:color w:val="7030A0"/>
                <w:sz w:val="16"/>
                <w:szCs w:val="14"/>
              </w:rPr>
            </w:pPr>
          </w:p>
        </w:tc>
      </w:tr>
      <w:tr w:rsidR="003B4BC9" w14:paraId="304344E9" w14:textId="77777777" w:rsidTr="001D18E6">
        <w:trPr>
          <w:cantSplit/>
          <w:trHeight w:val="454"/>
          <w:tblHeader/>
          <w:jc w:val="center"/>
        </w:trPr>
        <w:tc>
          <w:tcPr>
            <w:tcW w:w="1252" w:type="pct"/>
            <w:vMerge/>
            <w:vAlign w:val="center"/>
          </w:tcPr>
          <w:p w14:paraId="194BA0F3" w14:textId="77777777" w:rsidR="003B4BC9" w:rsidRDefault="003B4BC9" w:rsidP="00BE24A2">
            <w:pPr>
              <w:pStyle w:val="scriptNormal"/>
              <w:rPr>
                <w:color w:val="000000" w:themeColor="text1"/>
              </w:rPr>
            </w:pPr>
          </w:p>
        </w:tc>
        <w:tc>
          <w:tcPr>
            <w:tcW w:w="1881" w:type="pct"/>
            <w:vAlign w:val="center"/>
          </w:tcPr>
          <w:p w14:paraId="056A512A" w14:textId="77777777" w:rsidR="003B4BC9" w:rsidRDefault="003B4BC9" w:rsidP="00176970">
            <w:pPr>
              <w:pStyle w:val="TabelleText"/>
              <w:spacing w:line="276" w:lineRule="auto"/>
              <w:rPr>
                <w:lang w:val="en-US"/>
              </w:rPr>
            </w:pPr>
            <w:r w:rsidRPr="00176970">
              <w:rPr>
                <w:lang w:val="en-US"/>
              </w:rPr>
              <w:t>Display eLocker selection Feedback</w:t>
            </w:r>
          </w:p>
        </w:tc>
        <w:tc>
          <w:tcPr>
            <w:tcW w:w="1867" w:type="pct"/>
            <w:vAlign w:val="center"/>
          </w:tcPr>
          <w:p w14:paraId="5AB8654A"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6F12A817" w14:textId="77777777" w:rsidR="003B4BC9" w:rsidRDefault="003B4BC9" w:rsidP="006E3D82">
            <w:pPr>
              <w:pStyle w:val="TabelleText"/>
              <w:numPr>
                <w:ilvl w:val="0"/>
                <w:numId w:val="20"/>
              </w:numPr>
              <w:spacing w:line="276" w:lineRule="auto"/>
              <w:ind w:left="220" w:hanging="140"/>
              <w:rPr>
                <w:lang w:val="en-US"/>
              </w:rPr>
            </w:pPr>
            <w:r w:rsidRPr="006E3D82">
              <w:rPr>
                <w:lang w:val="en-US"/>
              </w:rPr>
              <w:t>Actuate eLocker Update</w:t>
            </w:r>
          </w:p>
        </w:tc>
        <w:tc>
          <w:tcPr>
            <w:tcW w:w="1867" w:type="pct"/>
            <w:vAlign w:val="center"/>
          </w:tcPr>
          <w:p w14:paraId="39C75CE3" w14:textId="77777777" w:rsidR="00BC4E3D" w:rsidRDefault="00BC4E3D"/>
        </w:tc>
      </w:tr>
      <w:tr w:rsidR="003B4BC9" w14:paraId="525E1086" w14:textId="77777777" w:rsidTr="001D18E6">
        <w:trPr>
          <w:gridAfter w:val="2"/>
          <w:wAfter w:w="4220" w:type="dxa"/>
          <w:cantSplit/>
          <w:trHeight w:val="454"/>
          <w:tblHeader/>
          <w:jc w:val="center"/>
        </w:trPr>
        <w:tc>
          <w:tcPr>
            <w:tcW w:w="1252" w:type="pct"/>
            <w:vMerge w:val="restart"/>
            <w:vAlign w:val="center"/>
          </w:tcPr>
          <w:p w14:paraId="1FB76D52" w14:textId="77777777" w:rsidR="003B4BC9" w:rsidRPr="00BE24A2" w:rsidRDefault="003B4BC9" w:rsidP="00BE24A2">
            <w:pPr>
              <w:pStyle w:val="scriptNormal"/>
              <w:rPr>
                <w:color w:val="000000" w:themeColor="text1"/>
              </w:rPr>
            </w:pPr>
            <w:r>
              <w:rPr>
                <w:color w:val="000000" w:themeColor="text1"/>
              </w:rPr>
              <w:t>CAN connector</w:t>
            </w:r>
          </w:p>
        </w:tc>
        <w:tc>
          <w:tcPr>
            <w:tcW w:w="1881" w:type="pct"/>
            <w:vAlign w:val="center"/>
          </w:tcPr>
          <w:p w14:paraId="5AE9B1FD" w14:textId="77777777" w:rsidR="00BC4E3D" w:rsidRDefault="00BC4E3D"/>
        </w:tc>
      </w:tr>
    </w:tbl>
    <w:p w14:paraId="7DACC7CE" w14:textId="77777777" w:rsidR="00072314" w:rsidRDefault="00072314" w:rsidP="00072314">
      <w:pPr>
        <w:pStyle w:val="Caption"/>
      </w:pPr>
      <w:bookmarkStart w:id="67" w:name="_Ref10186171"/>
      <w:bookmarkStart w:id="68" w:name="_Toc35000667"/>
      <w:r w:rsidRPr="00702453">
        <w:t xml:space="preserve">Table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5</w:t>
      </w:r>
      <w:r>
        <w:rPr>
          <w:noProof/>
        </w:rPr>
        <w:fldChar w:fldCharType="end"/>
      </w:r>
      <w:r w:rsidRPr="00702453">
        <w:t xml:space="preserve">: </w:t>
      </w:r>
      <w:bookmarkStart w:id="69" w:name="_Ref10186287"/>
      <w:r>
        <w:t>Function Allocation Table</w:t>
      </w:r>
      <w:bookmarkEnd w:id="67"/>
      <w:bookmarkEnd w:id="69"/>
      <w:r>
        <w:t xml:space="preserve"> (Basic)</w:t>
      </w:r>
      <w:bookmarkEnd w:id="68"/>
    </w:p>
    <w:p w14:paraId="687A35F3" w14:textId="77777777" w:rsidR="00072314" w:rsidRPr="000E3FCD" w:rsidRDefault="00072314" w:rsidP="00072314"/>
    <w:tbl>
      <w:tblPr>
        <w:tblStyle w:val="TableGrid"/>
        <w:tblW w:w="5000" w:type="pct"/>
        <w:tblLook w:val="01E0" w:firstRow="1" w:lastRow="1" w:firstColumn="1" w:lastColumn="1" w:noHBand="0" w:noVBand="0"/>
      </w:tblPr>
      <w:tblGrid>
        <w:gridCol w:w="2451"/>
        <w:gridCol w:w="627"/>
        <w:gridCol w:w="3387"/>
        <w:gridCol w:w="3024"/>
        <w:gridCol w:w="627"/>
        <w:gridCol w:w="222"/>
      </w:tblGrid>
      <w:tr w:rsidR="00072314" w14:paraId="6DB90AEF" w14:textId="77777777" w:rsidTr="001D18E6">
        <w:trPr>
          <w:gridAfter w:val="1"/>
          <w:wAfter w:w="360" w:type="dxa"/>
        </w:trPr>
        <w:tc>
          <w:tcPr>
            <w:tcW w:w="1522" w:type="pct"/>
            <w:gridSpan w:val="2"/>
            <w:shd w:val="clear" w:color="auto" w:fill="D9D9D9" w:themeFill="background1" w:themeFillShade="D9"/>
          </w:tcPr>
          <w:p w14:paraId="33749EE5" w14:textId="77777777" w:rsidR="00072314" w:rsidRDefault="00072314" w:rsidP="001D18E6">
            <w:pPr>
              <w:pStyle w:val="TableHeader0"/>
              <w:spacing w:line="276" w:lineRule="auto"/>
              <w:jc w:val="center"/>
              <w:rPr>
                <w:lang w:val="en-GB"/>
              </w:rPr>
            </w:pPr>
            <w:r>
              <w:rPr>
                <w:lang w:val="en-GB"/>
              </w:rPr>
              <w:t>Component</w:t>
            </w:r>
          </w:p>
        </w:tc>
        <w:tc>
          <w:tcPr>
            <w:tcW w:w="1681" w:type="pct"/>
            <w:shd w:val="clear" w:color="auto" w:fill="D9D9D9" w:themeFill="background1" w:themeFillShade="D9"/>
          </w:tcPr>
          <w:p w14:paraId="1C007516" w14:textId="77777777" w:rsidR="00072314" w:rsidRDefault="00072314" w:rsidP="001D18E6">
            <w:pPr>
              <w:pStyle w:val="TableHeader0"/>
              <w:spacing w:line="276" w:lineRule="auto"/>
              <w:jc w:val="center"/>
              <w:rPr>
                <w:lang w:val="en-GB"/>
              </w:rPr>
            </w:pPr>
            <w:r>
              <w:rPr>
                <w:lang w:val="en-GB"/>
              </w:rPr>
              <w:t>Technology Function Name</w:t>
            </w:r>
          </w:p>
        </w:tc>
        <w:tc>
          <w:tcPr>
            <w:tcW w:w="1797" w:type="pct"/>
            <w:gridSpan w:val="2"/>
            <w:shd w:val="clear" w:color="auto" w:fill="D9D9D9" w:themeFill="background1" w:themeFillShade="D9"/>
          </w:tcPr>
          <w:p w14:paraId="589881D1" w14:textId="77777777" w:rsidR="00072314" w:rsidRPr="00C527E0" w:rsidRDefault="00072314" w:rsidP="001D18E6">
            <w:pPr>
              <w:pStyle w:val="TableHeader0"/>
              <w:spacing w:line="276" w:lineRule="auto"/>
              <w:jc w:val="center"/>
              <w:rPr>
                <w:lang w:val="en-GB"/>
              </w:rPr>
            </w:pPr>
            <w:r>
              <w:rPr>
                <w:lang w:val="en-GB"/>
              </w:rPr>
              <w:t>TSR</w:t>
            </w:r>
          </w:p>
        </w:tc>
      </w:tr>
      <w:tr w:rsidR="00072314" w14:paraId="61657953" w14:textId="77777777" w:rsidTr="0004232F">
        <w:trPr>
          <w:gridAfter w:val="1"/>
          <w:wAfter w:w="360" w:type="dxa"/>
          <w:trHeight w:val="334"/>
        </w:trPr>
        <w:tc>
          <w:tcPr>
            <w:tcW w:w="1213" w:type="pct"/>
            <w:shd w:val="clear" w:color="auto" w:fill="D9D9D9" w:themeFill="background1" w:themeFillShade="D9"/>
          </w:tcPr>
          <w:p w14:paraId="6EE5751F" w14:textId="77777777" w:rsidR="00072314" w:rsidRDefault="00072314" w:rsidP="001D18E6">
            <w:pPr>
              <w:pStyle w:val="TableHeader0"/>
              <w:spacing w:line="276" w:lineRule="auto"/>
              <w:jc w:val="center"/>
              <w:rPr>
                <w:lang w:val="en-GB"/>
              </w:rPr>
            </w:pPr>
            <w:r>
              <w:rPr>
                <w:lang w:val="en-GB"/>
              </w:rPr>
              <w:t>Name</w:t>
            </w:r>
          </w:p>
        </w:tc>
        <w:tc>
          <w:tcPr>
            <w:tcW w:w="309" w:type="pct"/>
            <w:shd w:val="clear" w:color="auto" w:fill="D9D9D9" w:themeFill="background1" w:themeFillShade="D9"/>
          </w:tcPr>
          <w:p w14:paraId="73CB21AA" w14:textId="77777777" w:rsidR="00072314" w:rsidRDefault="00072314" w:rsidP="001D18E6">
            <w:pPr>
              <w:pStyle w:val="TableHeader0"/>
              <w:spacing w:line="276" w:lineRule="auto"/>
              <w:jc w:val="center"/>
              <w:rPr>
                <w:lang w:val="en-GB"/>
              </w:rPr>
            </w:pPr>
            <w:r>
              <w:rPr>
                <w:lang w:val="en-GB"/>
              </w:rPr>
              <w:t>ASIL</w:t>
            </w:r>
          </w:p>
        </w:tc>
        <w:tc>
          <w:tcPr>
            <w:tcW w:w="1681" w:type="pct"/>
            <w:shd w:val="clear" w:color="auto" w:fill="D9D9D9" w:themeFill="background1" w:themeFillShade="D9"/>
          </w:tcPr>
          <w:p w14:paraId="52D77D41" w14:textId="77777777" w:rsidR="00072314" w:rsidRDefault="00072314" w:rsidP="001D18E6">
            <w:pPr>
              <w:pStyle w:val="TableHeader0"/>
              <w:spacing w:line="276" w:lineRule="auto"/>
              <w:jc w:val="center"/>
              <w:rPr>
                <w:lang w:val="en-GB"/>
              </w:rPr>
            </w:pPr>
          </w:p>
        </w:tc>
        <w:tc>
          <w:tcPr>
            <w:tcW w:w="1489" w:type="pct"/>
            <w:shd w:val="clear" w:color="auto" w:fill="D9D9D9" w:themeFill="background1" w:themeFillShade="D9"/>
          </w:tcPr>
          <w:p w14:paraId="2FED0240" w14:textId="77777777" w:rsidR="00072314" w:rsidRDefault="00072314" w:rsidP="001D18E6">
            <w:pPr>
              <w:pStyle w:val="TableHeader0"/>
              <w:spacing w:line="276" w:lineRule="auto"/>
              <w:jc w:val="center"/>
              <w:rPr>
                <w:lang w:val="en-GB"/>
              </w:rPr>
            </w:pPr>
            <w:r>
              <w:rPr>
                <w:lang w:val="en-GB"/>
              </w:rPr>
              <w:t>ID</w:t>
            </w:r>
          </w:p>
        </w:tc>
        <w:tc>
          <w:tcPr>
            <w:tcW w:w="308" w:type="pct"/>
            <w:shd w:val="clear" w:color="auto" w:fill="D9D9D9" w:themeFill="background1" w:themeFillShade="D9"/>
          </w:tcPr>
          <w:p w14:paraId="327C30B6" w14:textId="77777777" w:rsidR="00072314" w:rsidRDefault="00072314" w:rsidP="001D18E6">
            <w:pPr>
              <w:pStyle w:val="TableHeader0"/>
              <w:spacing w:line="276" w:lineRule="auto"/>
              <w:jc w:val="center"/>
              <w:rPr>
                <w:lang w:val="en-GB"/>
              </w:rPr>
            </w:pPr>
            <w:r>
              <w:rPr>
                <w:lang w:val="en-GB"/>
              </w:rPr>
              <w:t>ASIL</w:t>
            </w:r>
          </w:p>
        </w:tc>
      </w:tr>
      <w:tr w:rsidR="0004232F" w14:paraId="59F6EE90" w14:textId="77777777" w:rsidTr="0004232F">
        <w:tc>
          <w:tcPr>
            <w:tcW w:w="1213" w:type="pct"/>
            <w:vMerge w:val="restart"/>
          </w:tcPr>
          <w:p w14:paraId="0CEC62BC" w14:textId="77777777" w:rsidR="0004232F" w:rsidRPr="00E60F8D" w:rsidRDefault="0004232F" w:rsidP="0004232F">
            <w:pPr>
              <w:overflowPunct/>
              <w:autoSpaceDE/>
              <w:autoSpaceDN/>
              <w:adjustRightInd/>
              <w:rPr>
                <w:sz w:val="18"/>
                <w:szCs w:val="18"/>
                <w:lang w:val="en-GB"/>
              </w:rPr>
            </w:pPr>
            <w:r>
              <w:rPr>
                <w:color w:val="000000" w:themeColor="text1"/>
              </w:rPr>
              <w:t>TCCM</w:t>
            </w:r>
          </w:p>
        </w:tc>
        <w:tc>
          <w:tcPr>
            <w:tcW w:w="309" w:type="pct"/>
          </w:tcPr>
          <w:p w14:paraId="63948A41" w14:textId="77777777" w:rsidR="0004232F" w:rsidRPr="00E60F8D" w:rsidRDefault="0004232F" w:rsidP="001D18E6">
            <w:pPr>
              <w:overflowPunct/>
              <w:autoSpaceDE/>
              <w:autoSpaceDN/>
              <w:adjustRightInd/>
              <w:rPr>
                <w:sz w:val="18"/>
                <w:szCs w:val="18"/>
                <w:lang w:val="en-GB"/>
              </w:rPr>
            </w:pPr>
          </w:p>
        </w:tc>
        <w:tc>
          <w:tcPr>
            <w:tcW w:w="1681" w:type="pct"/>
          </w:tcPr>
          <w:p w14:paraId="5488D626" w14:textId="77777777" w:rsidR="0004232F" w:rsidRDefault="0004232F" w:rsidP="0004232F">
            <w:pPr>
              <w:pStyle w:val="TabelleText"/>
              <w:spacing w:line="276" w:lineRule="auto"/>
              <w:rPr>
                <w:lang w:val="en-US"/>
              </w:rPr>
            </w:pPr>
            <w:r w:rsidRPr="00176970">
              <w:rPr>
                <w:lang w:val="en-US"/>
              </w:rPr>
              <w:t>Manage eLocker Operation</w:t>
            </w:r>
          </w:p>
        </w:tc>
        <w:tc>
          <w:tcPr>
            <w:tcW w:w="1489" w:type="pct"/>
          </w:tcPr>
          <w:p w14:paraId="208C5748"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42FD3913" w14:textId="77777777" w:rsidR="0004232F" w:rsidRDefault="0004232F" w:rsidP="0004232F">
            <w:pPr>
              <w:pStyle w:val="TabelleText"/>
              <w:numPr>
                <w:ilvl w:val="0"/>
                <w:numId w:val="20"/>
              </w:numPr>
              <w:spacing w:line="276" w:lineRule="auto"/>
              <w:ind w:left="220" w:hanging="140"/>
              <w:rPr>
                <w:lang w:val="en-US"/>
              </w:rPr>
            </w:pPr>
            <w:r w:rsidRPr="006E3D82">
              <w:rPr>
                <w:lang w:val="en-US"/>
              </w:rPr>
              <w:t>Control eLocker Operation</w:t>
            </w:r>
          </w:p>
        </w:tc>
        <w:tc>
          <w:tcPr>
            <w:tcW w:w="1489" w:type="pct"/>
          </w:tcPr>
          <w:p w14:paraId="07837887" w14:textId="77777777" w:rsidR="00BC4E3D" w:rsidRDefault="00BC4E3D"/>
        </w:tc>
        <w:tc>
          <w:tcPr>
            <w:tcW w:w="308" w:type="pct"/>
          </w:tcPr>
          <w:p w14:paraId="59B398BA" w14:textId="77777777" w:rsidR="0004232F" w:rsidRPr="00E60F8D" w:rsidRDefault="0004232F" w:rsidP="001D18E6">
            <w:pPr>
              <w:pStyle w:val="TabelleText"/>
              <w:spacing w:line="276" w:lineRule="auto"/>
            </w:pPr>
          </w:p>
        </w:tc>
      </w:tr>
      <w:tr w:rsidR="0004232F" w14:paraId="6DB90ACE" w14:textId="77777777" w:rsidTr="0004232F">
        <w:trPr>
          <w:gridAfter w:val="2"/>
          <w:wAfter w:w="997" w:type="dxa"/>
        </w:trPr>
        <w:tc>
          <w:tcPr>
            <w:tcW w:w="1213" w:type="pct"/>
            <w:vMerge w:val="restart"/>
          </w:tcPr>
          <w:p w14:paraId="712ADFBA" w14:textId="77777777" w:rsidR="0004232F" w:rsidRPr="00E60F8D" w:rsidRDefault="0004232F" w:rsidP="0004232F">
            <w:pPr>
              <w:overflowPunct/>
              <w:autoSpaceDE/>
              <w:autoSpaceDN/>
              <w:adjustRightInd/>
              <w:rPr>
                <w:sz w:val="18"/>
                <w:szCs w:val="18"/>
                <w:lang w:val="en-GB"/>
              </w:rPr>
            </w:pPr>
            <w:r>
              <w:rPr>
                <w:color w:val="000000" w:themeColor="text1"/>
              </w:rPr>
              <w:t>HS3</w:t>
            </w:r>
          </w:p>
        </w:tc>
        <w:tc>
          <w:tcPr>
            <w:tcW w:w="309" w:type="pct"/>
          </w:tcPr>
          <w:p w14:paraId="14D5E579" w14:textId="77777777" w:rsidR="0004232F" w:rsidRPr="00E60F8D" w:rsidRDefault="0004232F" w:rsidP="001D18E6">
            <w:pPr>
              <w:overflowPunct/>
              <w:autoSpaceDE/>
              <w:autoSpaceDN/>
              <w:adjustRightInd/>
              <w:rPr>
                <w:sz w:val="18"/>
                <w:szCs w:val="18"/>
                <w:lang w:val="en-GB"/>
              </w:rPr>
            </w:pPr>
          </w:p>
        </w:tc>
        <w:tc>
          <w:tcPr>
            <w:tcW w:w="1681" w:type="pct"/>
          </w:tcPr>
          <w:p w14:paraId="6CD11305" w14:textId="77777777" w:rsidR="00BC4E3D" w:rsidRDefault="00BC4E3D"/>
        </w:tc>
        <w:tc>
          <w:tcPr>
            <w:tcW w:w="308" w:type="pct"/>
          </w:tcPr>
          <w:p w14:paraId="2BD38C45" w14:textId="77777777" w:rsidR="0004232F" w:rsidRPr="00E60F8D" w:rsidRDefault="0004232F" w:rsidP="001D18E6">
            <w:pPr>
              <w:pStyle w:val="TabelleText"/>
              <w:spacing w:line="276" w:lineRule="auto"/>
            </w:pPr>
          </w:p>
        </w:tc>
      </w:tr>
      <w:tr w:rsidR="0004232F" w14:paraId="3B5E4348" w14:textId="77777777" w:rsidTr="0004232F">
        <w:tc>
          <w:tcPr>
            <w:tcW w:w="1213" w:type="pct"/>
            <w:vMerge w:val="restart"/>
          </w:tcPr>
          <w:p w14:paraId="6EE07592" w14:textId="77777777" w:rsidR="0004232F" w:rsidRPr="00E60F8D" w:rsidRDefault="0004232F" w:rsidP="0004232F">
            <w:pPr>
              <w:overflowPunct/>
              <w:autoSpaceDE/>
              <w:autoSpaceDN/>
              <w:adjustRightInd/>
              <w:rPr>
                <w:sz w:val="18"/>
                <w:szCs w:val="18"/>
                <w:lang w:val="en-GB"/>
              </w:rPr>
            </w:pPr>
            <w:r>
              <w:rPr>
                <w:color w:val="000000" w:themeColor="text1"/>
              </w:rPr>
              <w:t>Electronic Locking Differential Field Coil</w:t>
            </w:r>
          </w:p>
        </w:tc>
        <w:tc>
          <w:tcPr>
            <w:tcW w:w="309" w:type="pct"/>
          </w:tcPr>
          <w:p w14:paraId="340B623E" w14:textId="77777777" w:rsidR="0004232F" w:rsidRPr="00E60F8D" w:rsidRDefault="0004232F" w:rsidP="001D18E6">
            <w:pPr>
              <w:overflowPunct/>
              <w:autoSpaceDE/>
              <w:autoSpaceDN/>
              <w:adjustRightInd/>
              <w:rPr>
                <w:sz w:val="18"/>
                <w:szCs w:val="18"/>
                <w:lang w:val="en-GB"/>
              </w:rPr>
            </w:pPr>
          </w:p>
        </w:tc>
        <w:tc>
          <w:tcPr>
            <w:tcW w:w="1681" w:type="pct"/>
          </w:tcPr>
          <w:p w14:paraId="33C4B645" w14:textId="77777777" w:rsidR="0004232F" w:rsidRDefault="0004232F" w:rsidP="0004232F">
            <w:pPr>
              <w:pStyle w:val="TabelleText"/>
              <w:spacing w:line="276" w:lineRule="auto"/>
              <w:rPr>
                <w:lang w:val="en-US"/>
              </w:rPr>
            </w:pPr>
            <w:r w:rsidRPr="00176970">
              <w:rPr>
                <w:lang w:val="en-US"/>
              </w:rPr>
              <w:t>Actuate coil energy</w:t>
            </w:r>
          </w:p>
        </w:tc>
        <w:tc>
          <w:tcPr>
            <w:tcW w:w="1489" w:type="pct"/>
          </w:tcPr>
          <w:p w14:paraId="1C91556D"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0E8700B5" w14:textId="77777777" w:rsidR="0004232F" w:rsidRDefault="0004232F" w:rsidP="0004232F">
            <w:pPr>
              <w:pStyle w:val="TabelleText"/>
              <w:numPr>
                <w:ilvl w:val="0"/>
                <w:numId w:val="20"/>
              </w:numPr>
              <w:spacing w:line="276" w:lineRule="auto"/>
              <w:ind w:left="220" w:hanging="140"/>
              <w:rPr>
                <w:lang w:val="en-US"/>
              </w:rPr>
            </w:pPr>
            <w:r w:rsidRPr="006E3D82">
              <w:rPr>
                <w:lang w:val="en-US"/>
              </w:rPr>
              <w:t xml:space="preserve">Coil Energy Actuation </w:t>
            </w:r>
          </w:p>
        </w:tc>
        <w:tc>
          <w:tcPr>
            <w:tcW w:w="1489" w:type="pct"/>
          </w:tcPr>
          <w:p w14:paraId="6C32C584" w14:textId="77777777" w:rsidR="00BC4E3D" w:rsidRDefault="00BC4E3D"/>
        </w:tc>
        <w:tc>
          <w:tcPr>
            <w:tcW w:w="308" w:type="pct"/>
          </w:tcPr>
          <w:p w14:paraId="72D047C5" w14:textId="77777777" w:rsidR="0004232F" w:rsidRPr="00E60F8D" w:rsidRDefault="0004232F" w:rsidP="001D18E6">
            <w:pPr>
              <w:pStyle w:val="TabelleText"/>
              <w:spacing w:line="276" w:lineRule="auto"/>
            </w:pPr>
          </w:p>
        </w:tc>
      </w:tr>
      <w:tr w:rsidR="0004232F" w14:paraId="71BCE1A1" w14:textId="77777777" w:rsidTr="0004232F">
        <w:tc>
          <w:tcPr>
            <w:tcW w:w="1213" w:type="pct"/>
            <w:vMerge w:val="restart"/>
          </w:tcPr>
          <w:p w14:paraId="2A47FE98" w14:textId="77777777" w:rsidR="0004232F" w:rsidRPr="00E60F8D" w:rsidRDefault="0004232F" w:rsidP="0004232F">
            <w:pPr>
              <w:overflowPunct/>
              <w:autoSpaceDE/>
              <w:autoSpaceDN/>
              <w:adjustRightInd/>
              <w:rPr>
                <w:sz w:val="18"/>
                <w:szCs w:val="18"/>
                <w:lang w:val="en-GB"/>
              </w:rPr>
            </w:pPr>
            <w:r>
              <w:rPr>
                <w:color w:val="000000" w:themeColor="text1"/>
              </w:rPr>
              <w:t>Wheel Speed Sensor</w:t>
            </w:r>
          </w:p>
        </w:tc>
        <w:tc>
          <w:tcPr>
            <w:tcW w:w="309" w:type="pct"/>
          </w:tcPr>
          <w:p w14:paraId="26FED41A" w14:textId="77777777" w:rsidR="0004232F" w:rsidRPr="00E60F8D" w:rsidRDefault="0004232F" w:rsidP="001D18E6">
            <w:pPr>
              <w:overflowPunct/>
              <w:autoSpaceDE/>
              <w:autoSpaceDN/>
              <w:adjustRightInd/>
              <w:rPr>
                <w:sz w:val="18"/>
                <w:szCs w:val="18"/>
                <w:lang w:val="en-GB"/>
              </w:rPr>
            </w:pPr>
          </w:p>
        </w:tc>
        <w:tc>
          <w:tcPr>
            <w:tcW w:w="1681" w:type="pct"/>
          </w:tcPr>
          <w:p w14:paraId="191BBCD8" w14:textId="77777777" w:rsidR="0004232F" w:rsidRDefault="0004232F" w:rsidP="0004232F">
            <w:pPr>
              <w:pStyle w:val="TabelleText"/>
              <w:spacing w:line="276" w:lineRule="auto"/>
              <w:rPr>
                <w:lang w:val="en-US"/>
              </w:rPr>
            </w:pPr>
            <w:r w:rsidRPr="00176970">
              <w:rPr>
                <w:lang w:val="en-US"/>
              </w:rPr>
              <w:t>Sense Wheel Speed</w:t>
            </w:r>
          </w:p>
        </w:tc>
        <w:tc>
          <w:tcPr>
            <w:tcW w:w="1489" w:type="pct"/>
          </w:tcPr>
          <w:p w14:paraId="58286450"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209D3398" w14:textId="77777777" w:rsidR="0004232F" w:rsidRDefault="0004232F" w:rsidP="0004232F">
            <w:pPr>
              <w:pStyle w:val="TabelleText"/>
              <w:numPr>
                <w:ilvl w:val="0"/>
                <w:numId w:val="20"/>
              </w:numPr>
              <w:spacing w:line="276" w:lineRule="auto"/>
              <w:ind w:left="220" w:hanging="140"/>
              <w:rPr>
                <w:lang w:val="en-US"/>
              </w:rPr>
            </w:pPr>
            <w:r w:rsidRPr="006E3D82">
              <w:rPr>
                <w:lang w:val="en-US"/>
              </w:rPr>
              <w:t xml:space="preserve">Wheel Speed Sensing </w:t>
            </w:r>
          </w:p>
        </w:tc>
        <w:tc>
          <w:tcPr>
            <w:tcW w:w="1489" w:type="pct"/>
          </w:tcPr>
          <w:p w14:paraId="49D12296" w14:textId="77777777" w:rsidR="00BC4E3D" w:rsidRDefault="00BC4E3D"/>
        </w:tc>
        <w:tc>
          <w:tcPr>
            <w:tcW w:w="308" w:type="pct"/>
          </w:tcPr>
          <w:p w14:paraId="7728C28F" w14:textId="77777777" w:rsidR="0004232F" w:rsidRPr="00E60F8D" w:rsidRDefault="0004232F" w:rsidP="001D18E6">
            <w:pPr>
              <w:pStyle w:val="TabelleText"/>
              <w:spacing w:line="276" w:lineRule="auto"/>
            </w:pPr>
          </w:p>
        </w:tc>
      </w:tr>
      <w:tr w:rsidR="0004232F" w14:paraId="19497785" w14:textId="77777777" w:rsidTr="0004232F">
        <w:trPr>
          <w:gridAfter w:val="1"/>
          <w:wAfter w:w="360" w:type="dxa"/>
        </w:trPr>
        <w:tc>
          <w:tcPr>
            <w:tcW w:w="1213" w:type="pct"/>
            <w:vMerge w:val="restart"/>
          </w:tcPr>
          <w:p w14:paraId="7628DD17" w14:textId="77777777" w:rsidR="0004232F" w:rsidRPr="00E60F8D" w:rsidRDefault="0004232F" w:rsidP="0004232F">
            <w:pPr>
              <w:overflowPunct/>
              <w:autoSpaceDE/>
              <w:autoSpaceDN/>
              <w:adjustRightInd/>
              <w:rPr>
                <w:sz w:val="18"/>
                <w:szCs w:val="18"/>
                <w:lang w:val="en-GB"/>
              </w:rPr>
            </w:pPr>
            <w:r>
              <w:rPr>
                <w:color w:val="000000" w:themeColor="text1"/>
              </w:rPr>
              <w:t>IPC</w:t>
            </w:r>
          </w:p>
        </w:tc>
        <w:tc>
          <w:tcPr>
            <w:tcW w:w="309" w:type="pct"/>
          </w:tcPr>
          <w:p w14:paraId="18B6A216" w14:textId="77777777" w:rsidR="0004232F" w:rsidRPr="00E60F8D" w:rsidRDefault="0004232F" w:rsidP="001D18E6">
            <w:pPr>
              <w:overflowPunct/>
              <w:autoSpaceDE/>
              <w:autoSpaceDN/>
              <w:adjustRightInd/>
              <w:rPr>
                <w:sz w:val="18"/>
                <w:szCs w:val="18"/>
                <w:lang w:val="en-GB"/>
              </w:rPr>
            </w:pPr>
          </w:p>
        </w:tc>
        <w:tc>
          <w:tcPr>
            <w:tcW w:w="1681" w:type="pct"/>
          </w:tcPr>
          <w:p w14:paraId="3174DAAB" w14:textId="77777777" w:rsidR="0004232F" w:rsidRDefault="0004232F" w:rsidP="0004232F">
            <w:pPr>
              <w:pStyle w:val="TabelleText"/>
              <w:spacing w:line="276" w:lineRule="auto"/>
              <w:rPr>
                <w:lang w:val="en-US"/>
              </w:rPr>
            </w:pPr>
            <w:r w:rsidRPr="00176970">
              <w:rPr>
                <w:lang w:val="en-US"/>
              </w:rPr>
              <w:t>Display Elocker message Window</w:t>
            </w:r>
          </w:p>
        </w:tc>
        <w:tc>
          <w:tcPr>
            <w:tcW w:w="1489" w:type="pct"/>
          </w:tcPr>
          <w:p w14:paraId="6AF5A032"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6C0F8257" w14:textId="77777777" w:rsidR="0004232F" w:rsidRDefault="0004232F" w:rsidP="0004232F">
            <w:pPr>
              <w:pStyle w:val="TabelleText"/>
              <w:numPr>
                <w:ilvl w:val="0"/>
                <w:numId w:val="20"/>
              </w:numPr>
              <w:spacing w:line="276" w:lineRule="auto"/>
              <w:ind w:left="220" w:hanging="140"/>
              <w:rPr>
                <w:lang w:val="en-US"/>
              </w:rPr>
            </w:pPr>
            <w:r w:rsidRPr="006E3D82">
              <w:rPr>
                <w:lang w:val="en-US"/>
              </w:rPr>
              <w:t>IPC eLocker display</w:t>
            </w:r>
          </w:p>
        </w:tc>
        <w:tc>
          <w:tcPr>
            <w:tcW w:w="308" w:type="pct"/>
          </w:tcPr>
          <w:p w14:paraId="2A083E44" w14:textId="77777777" w:rsidR="0004232F" w:rsidRPr="00E60F8D" w:rsidRDefault="0004232F" w:rsidP="001D18E6">
            <w:pPr>
              <w:pStyle w:val="TabelleText"/>
              <w:spacing w:line="276" w:lineRule="auto"/>
            </w:pPr>
          </w:p>
        </w:tc>
      </w:tr>
      <w:tr w:rsidR="0004232F" w14:paraId="3AA0517E" w14:textId="77777777" w:rsidTr="0004232F">
        <w:trPr>
          <w:gridAfter w:val="1"/>
          <w:wAfter w:w="360" w:type="dxa"/>
        </w:trPr>
        <w:tc>
          <w:tcPr>
            <w:tcW w:w="1213" w:type="pct"/>
            <w:vMerge/>
          </w:tcPr>
          <w:p w14:paraId="327AE15D" w14:textId="77777777" w:rsidR="0004232F" w:rsidRPr="00E60F8D" w:rsidRDefault="0004232F" w:rsidP="001D18E6">
            <w:pPr>
              <w:overflowPunct/>
              <w:autoSpaceDE/>
              <w:autoSpaceDN/>
              <w:adjustRightInd/>
              <w:rPr>
                <w:sz w:val="18"/>
                <w:szCs w:val="18"/>
                <w:lang w:val="en-GB"/>
              </w:rPr>
            </w:pPr>
          </w:p>
        </w:tc>
        <w:tc>
          <w:tcPr>
            <w:tcW w:w="309" w:type="pct"/>
          </w:tcPr>
          <w:p w14:paraId="2F248188" w14:textId="77777777" w:rsidR="0004232F" w:rsidRPr="00E60F8D" w:rsidRDefault="0004232F" w:rsidP="001D18E6">
            <w:pPr>
              <w:overflowPunct/>
              <w:autoSpaceDE/>
              <w:autoSpaceDN/>
              <w:adjustRightInd/>
              <w:rPr>
                <w:sz w:val="18"/>
                <w:szCs w:val="18"/>
                <w:lang w:val="en-GB"/>
              </w:rPr>
            </w:pPr>
          </w:p>
        </w:tc>
        <w:tc>
          <w:tcPr>
            <w:tcW w:w="1681" w:type="pct"/>
          </w:tcPr>
          <w:p w14:paraId="268A0298" w14:textId="77777777" w:rsidR="0004232F" w:rsidRDefault="0004232F" w:rsidP="0004232F">
            <w:pPr>
              <w:pStyle w:val="TabelleText"/>
              <w:spacing w:line="276" w:lineRule="auto"/>
              <w:rPr>
                <w:lang w:val="en-US"/>
              </w:rPr>
            </w:pPr>
            <w:r w:rsidRPr="00176970">
              <w:rPr>
                <w:lang w:val="en-US"/>
              </w:rPr>
              <w:t>Display eLocker Service Request</w:t>
            </w:r>
          </w:p>
        </w:tc>
        <w:tc>
          <w:tcPr>
            <w:tcW w:w="1489" w:type="pct"/>
          </w:tcPr>
          <w:p w14:paraId="17923FF0"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60AB8EEF" w14:textId="77777777" w:rsidR="0004232F" w:rsidRDefault="0004232F" w:rsidP="0004232F">
            <w:pPr>
              <w:pStyle w:val="TabelleText"/>
              <w:numPr>
                <w:ilvl w:val="0"/>
                <w:numId w:val="20"/>
              </w:numPr>
              <w:spacing w:line="276" w:lineRule="auto"/>
              <w:ind w:left="220" w:hanging="140"/>
              <w:rPr>
                <w:lang w:val="en-US"/>
              </w:rPr>
            </w:pPr>
            <w:r w:rsidRPr="006E3D82">
              <w:rPr>
                <w:lang w:val="en-US"/>
              </w:rPr>
              <w:t>IPC eLocker display</w:t>
            </w:r>
          </w:p>
        </w:tc>
        <w:tc>
          <w:tcPr>
            <w:tcW w:w="308" w:type="pct"/>
          </w:tcPr>
          <w:p w14:paraId="3097623B" w14:textId="77777777" w:rsidR="0004232F" w:rsidRPr="00E60F8D" w:rsidRDefault="0004232F" w:rsidP="001D18E6">
            <w:pPr>
              <w:pStyle w:val="TabelleText"/>
              <w:spacing w:line="276" w:lineRule="auto"/>
            </w:pPr>
          </w:p>
        </w:tc>
      </w:tr>
      <w:tr w:rsidR="0004232F" w14:paraId="1E72840A" w14:textId="77777777" w:rsidTr="0004232F">
        <w:tc>
          <w:tcPr>
            <w:tcW w:w="1213" w:type="pct"/>
            <w:vMerge/>
          </w:tcPr>
          <w:p w14:paraId="3363235E" w14:textId="77777777" w:rsidR="0004232F" w:rsidRPr="00E60F8D" w:rsidRDefault="0004232F" w:rsidP="001D18E6">
            <w:pPr>
              <w:overflowPunct/>
              <w:autoSpaceDE/>
              <w:autoSpaceDN/>
              <w:adjustRightInd/>
              <w:rPr>
                <w:sz w:val="18"/>
                <w:szCs w:val="18"/>
                <w:lang w:val="en-GB"/>
              </w:rPr>
            </w:pPr>
          </w:p>
        </w:tc>
        <w:tc>
          <w:tcPr>
            <w:tcW w:w="309" w:type="pct"/>
          </w:tcPr>
          <w:p w14:paraId="7D50A9C2" w14:textId="77777777" w:rsidR="0004232F" w:rsidRPr="00E60F8D" w:rsidRDefault="0004232F" w:rsidP="001D18E6">
            <w:pPr>
              <w:overflowPunct/>
              <w:autoSpaceDE/>
              <w:autoSpaceDN/>
              <w:adjustRightInd/>
              <w:rPr>
                <w:sz w:val="18"/>
                <w:szCs w:val="18"/>
                <w:lang w:val="en-GB"/>
              </w:rPr>
            </w:pPr>
          </w:p>
        </w:tc>
        <w:tc>
          <w:tcPr>
            <w:tcW w:w="1681" w:type="pct"/>
          </w:tcPr>
          <w:p w14:paraId="1A8D64CD" w14:textId="77777777" w:rsidR="0004232F" w:rsidRDefault="0004232F" w:rsidP="0004232F">
            <w:pPr>
              <w:pStyle w:val="TabelleText"/>
              <w:spacing w:line="276" w:lineRule="auto"/>
              <w:rPr>
                <w:lang w:val="en-US"/>
              </w:rPr>
            </w:pPr>
            <w:r w:rsidRPr="00176970">
              <w:rPr>
                <w:lang w:val="en-US"/>
              </w:rPr>
              <w:t>Display elocker engagement status</w:t>
            </w:r>
          </w:p>
        </w:tc>
        <w:tc>
          <w:tcPr>
            <w:tcW w:w="1489" w:type="pct"/>
          </w:tcPr>
          <w:p w14:paraId="3D60C08C"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43C79DEA" w14:textId="77777777" w:rsidR="0004232F" w:rsidRDefault="0004232F" w:rsidP="0004232F">
            <w:pPr>
              <w:pStyle w:val="TabelleText"/>
              <w:numPr>
                <w:ilvl w:val="0"/>
                <w:numId w:val="20"/>
              </w:numPr>
              <w:spacing w:line="276" w:lineRule="auto"/>
              <w:ind w:left="220" w:hanging="140"/>
              <w:rPr>
                <w:lang w:val="en-US"/>
              </w:rPr>
            </w:pPr>
            <w:r w:rsidRPr="006E3D82">
              <w:rPr>
                <w:lang w:val="en-US"/>
              </w:rPr>
              <w:t>IPC eLocker display</w:t>
            </w:r>
          </w:p>
        </w:tc>
        <w:tc>
          <w:tcPr>
            <w:tcW w:w="1489" w:type="pct"/>
          </w:tcPr>
          <w:p w14:paraId="5C01F8CA" w14:textId="77777777" w:rsidR="00BC4E3D" w:rsidRDefault="00BC4E3D"/>
        </w:tc>
        <w:tc>
          <w:tcPr>
            <w:tcW w:w="308" w:type="pct"/>
          </w:tcPr>
          <w:p w14:paraId="52B254F8" w14:textId="77777777" w:rsidR="0004232F" w:rsidRPr="00E60F8D" w:rsidRDefault="0004232F" w:rsidP="001D18E6">
            <w:pPr>
              <w:pStyle w:val="TabelleText"/>
              <w:spacing w:line="276" w:lineRule="auto"/>
            </w:pPr>
          </w:p>
        </w:tc>
      </w:tr>
      <w:tr w:rsidR="0004232F" w14:paraId="07E3BA36" w14:textId="77777777" w:rsidTr="0004232F">
        <w:trPr>
          <w:gridAfter w:val="2"/>
          <w:wAfter w:w="997" w:type="dxa"/>
        </w:trPr>
        <w:tc>
          <w:tcPr>
            <w:tcW w:w="1213" w:type="pct"/>
            <w:vMerge w:val="restart"/>
          </w:tcPr>
          <w:p w14:paraId="2A403439" w14:textId="77777777" w:rsidR="0004232F" w:rsidRPr="00E60F8D" w:rsidRDefault="0004232F" w:rsidP="0004232F">
            <w:pPr>
              <w:overflowPunct/>
              <w:autoSpaceDE/>
              <w:autoSpaceDN/>
              <w:adjustRightInd/>
              <w:rPr>
                <w:sz w:val="18"/>
                <w:szCs w:val="18"/>
                <w:lang w:val="en-GB"/>
              </w:rPr>
            </w:pPr>
            <w:r>
              <w:rPr>
                <w:color w:val="000000" w:themeColor="text1"/>
              </w:rPr>
              <w:lastRenderedPageBreak/>
              <w:t>Vehicle</w:t>
            </w:r>
          </w:p>
        </w:tc>
        <w:tc>
          <w:tcPr>
            <w:tcW w:w="309" w:type="pct"/>
          </w:tcPr>
          <w:p w14:paraId="7C203835" w14:textId="77777777" w:rsidR="0004232F" w:rsidRPr="00E60F8D" w:rsidRDefault="0004232F" w:rsidP="001D18E6">
            <w:pPr>
              <w:overflowPunct/>
              <w:autoSpaceDE/>
              <w:autoSpaceDN/>
              <w:adjustRightInd/>
              <w:rPr>
                <w:sz w:val="18"/>
                <w:szCs w:val="18"/>
                <w:lang w:val="en-GB"/>
              </w:rPr>
            </w:pPr>
          </w:p>
        </w:tc>
        <w:tc>
          <w:tcPr>
            <w:tcW w:w="1681" w:type="pct"/>
          </w:tcPr>
          <w:p w14:paraId="7B1950B9" w14:textId="77777777" w:rsidR="00BC4E3D" w:rsidRDefault="00BC4E3D"/>
        </w:tc>
        <w:tc>
          <w:tcPr>
            <w:tcW w:w="308" w:type="pct"/>
          </w:tcPr>
          <w:p w14:paraId="153AB2A2" w14:textId="77777777" w:rsidR="0004232F" w:rsidRPr="00E60F8D" w:rsidRDefault="0004232F" w:rsidP="001D18E6">
            <w:pPr>
              <w:pStyle w:val="TabelleText"/>
              <w:spacing w:line="276" w:lineRule="auto"/>
            </w:pPr>
          </w:p>
        </w:tc>
      </w:tr>
      <w:tr w:rsidR="0004232F" w14:paraId="71851786" w14:textId="77777777" w:rsidTr="0004232F">
        <w:trPr>
          <w:gridAfter w:val="2"/>
          <w:wAfter w:w="997" w:type="dxa"/>
        </w:trPr>
        <w:tc>
          <w:tcPr>
            <w:tcW w:w="1213" w:type="pct"/>
            <w:vMerge w:val="restart"/>
          </w:tcPr>
          <w:p w14:paraId="466B566D" w14:textId="77777777" w:rsidR="0004232F" w:rsidRPr="00E60F8D" w:rsidRDefault="0004232F" w:rsidP="0004232F">
            <w:pPr>
              <w:overflowPunct/>
              <w:autoSpaceDE/>
              <w:autoSpaceDN/>
              <w:adjustRightInd/>
              <w:rPr>
                <w:sz w:val="18"/>
                <w:szCs w:val="18"/>
                <w:lang w:val="en-GB"/>
              </w:rPr>
            </w:pPr>
            <w:r>
              <w:rPr>
                <w:color w:val="000000" w:themeColor="text1"/>
              </w:rPr>
              <w:t>FD1</w:t>
            </w:r>
          </w:p>
        </w:tc>
        <w:tc>
          <w:tcPr>
            <w:tcW w:w="309" w:type="pct"/>
          </w:tcPr>
          <w:p w14:paraId="1EDF5EE7" w14:textId="77777777" w:rsidR="0004232F" w:rsidRPr="00E60F8D" w:rsidRDefault="0004232F" w:rsidP="001D18E6">
            <w:pPr>
              <w:overflowPunct/>
              <w:autoSpaceDE/>
              <w:autoSpaceDN/>
              <w:adjustRightInd/>
              <w:rPr>
                <w:sz w:val="18"/>
                <w:szCs w:val="18"/>
                <w:lang w:val="en-GB"/>
              </w:rPr>
            </w:pPr>
          </w:p>
        </w:tc>
        <w:tc>
          <w:tcPr>
            <w:tcW w:w="1681" w:type="pct"/>
          </w:tcPr>
          <w:p w14:paraId="7A488C72" w14:textId="77777777" w:rsidR="00BC4E3D" w:rsidRDefault="00BC4E3D"/>
        </w:tc>
        <w:tc>
          <w:tcPr>
            <w:tcW w:w="308" w:type="pct"/>
          </w:tcPr>
          <w:p w14:paraId="4C40EB06" w14:textId="77777777" w:rsidR="0004232F" w:rsidRPr="00E60F8D" w:rsidRDefault="0004232F" w:rsidP="001D18E6">
            <w:pPr>
              <w:pStyle w:val="TabelleText"/>
              <w:spacing w:line="276" w:lineRule="auto"/>
            </w:pPr>
          </w:p>
        </w:tc>
      </w:tr>
      <w:tr w:rsidR="0004232F" w14:paraId="7A8C3B3E" w14:textId="77777777" w:rsidTr="0004232F">
        <w:tc>
          <w:tcPr>
            <w:tcW w:w="1213" w:type="pct"/>
            <w:vMerge w:val="restart"/>
          </w:tcPr>
          <w:p w14:paraId="19E4616C" w14:textId="77777777" w:rsidR="0004232F" w:rsidRPr="00E60F8D" w:rsidRDefault="0004232F" w:rsidP="0004232F">
            <w:pPr>
              <w:overflowPunct/>
              <w:autoSpaceDE/>
              <w:autoSpaceDN/>
              <w:adjustRightInd/>
              <w:rPr>
                <w:sz w:val="18"/>
                <w:szCs w:val="18"/>
                <w:lang w:val="en-GB"/>
              </w:rPr>
            </w:pPr>
            <w:r>
              <w:rPr>
                <w:color w:val="000000" w:themeColor="text1"/>
              </w:rPr>
              <w:t>ECG</w:t>
            </w:r>
          </w:p>
        </w:tc>
        <w:tc>
          <w:tcPr>
            <w:tcW w:w="309" w:type="pct"/>
          </w:tcPr>
          <w:p w14:paraId="697A3BE2" w14:textId="77777777" w:rsidR="0004232F" w:rsidRPr="00E60F8D" w:rsidRDefault="0004232F" w:rsidP="001D18E6">
            <w:pPr>
              <w:overflowPunct/>
              <w:autoSpaceDE/>
              <w:autoSpaceDN/>
              <w:adjustRightInd/>
              <w:rPr>
                <w:sz w:val="18"/>
                <w:szCs w:val="18"/>
                <w:lang w:val="en-GB"/>
              </w:rPr>
            </w:pPr>
          </w:p>
        </w:tc>
        <w:tc>
          <w:tcPr>
            <w:tcW w:w="1681" w:type="pct"/>
          </w:tcPr>
          <w:p w14:paraId="11582A2A" w14:textId="77777777" w:rsidR="0004232F" w:rsidRDefault="0004232F" w:rsidP="0004232F">
            <w:pPr>
              <w:pStyle w:val="TabelleText"/>
              <w:spacing w:line="276" w:lineRule="auto"/>
              <w:rPr>
                <w:lang w:val="en-US"/>
              </w:rPr>
            </w:pPr>
            <w:r w:rsidRPr="00176970">
              <w:rPr>
                <w:lang w:val="en-US"/>
              </w:rPr>
              <w:t>Managing CAN Signal Communication</w:t>
            </w:r>
          </w:p>
        </w:tc>
        <w:tc>
          <w:tcPr>
            <w:tcW w:w="1489" w:type="pct"/>
          </w:tcPr>
          <w:p w14:paraId="7E5657A8"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516DD665" w14:textId="77777777" w:rsidR="0004232F" w:rsidRDefault="0004232F" w:rsidP="0004232F">
            <w:pPr>
              <w:pStyle w:val="TabelleText"/>
              <w:numPr>
                <w:ilvl w:val="0"/>
                <w:numId w:val="20"/>
              </w:numPr>
              <w:spacing w:line="276" w:lineRule="auto"/>
              <w:ind w:left="220" w:hanging="140"/>
              <w:rPr>
                <w:lang w:val="en-US"/>
              </w:rPr>
            </w:pPr>
            <w:r w:rsidRPr="006E3D82">
              <w:rPr>
                <w:lang w:val="en-US"/>
              </w:rPr>
              <w:t>Can Communication</w:t>
            </w:r>
          </w:p>
        </w:tc>
        <w:tc>
          <w:tcPr>
            <w:tcW w:w="1489" w:type="pct"/>
          </w:tcPr>
          <w:p w14:paraId="7DC6BF06" w14:textId="77777777" w:rsidR="00BC4E3D" w:rsidRDefault="00BC4E3D"/>
        </w:tc>
        <w:tc>
          <w:tcPr>
            <w:tcW w:w="308" w:type="pct"/>
          </w:tcPr>
          <w:p w14:paraId="4C9B3D51" w14:textId="77777777" w:rsidR="0004232F" w:rsidRPr="00E60F8D" w:rsidRDefault="0004232F" w:rsidP="001D18E6">
            <w:pPr>
              <w:pStyle w:val="TabelleText"/>
              <w:spacing w:line="276" w:lineRule="auto"/>
            </w:pPr>
          </w:p>
        </w:tc>
      </w:tr>
      <w:tr w:rsidR="0004232F" w14:paraId="1C8DB9B1" w14:textId="77777777" w:rsidTr="0004232F">
        <w:tc>
          <w:tcPr>
            <w:tcW w:w="1213" w:type="pct"/>
            <w:vMerge w:val="restart"/>
          </w:tcPr>
          <w:p w14:paraId="70C9AC29" w14:textId="77777777" w:rsidR="0004232F" w:rsidRPr="00E60F8D" w:rsidRDefault="0004232F" w:rsidP="0004232F">
            <w:pPr>
              <w:overflowPunct/>
              <w:autoSpaceDE/>
              <w:autoSpaceDN/>
              <w:adjustRightInd/>
              <w:rPr>
                <w:sz w:val="18"/>
                <w:szCs w:val="18"/>
                <w:lang w:val="en-GB"/>
              </w:rPr>
            </w:pPr>
            <w:r>
              <w:rPr>
                <w:color w:val="000000" w:themeColor="text1"/>
              </w:rPr>
              <w:t>BCM</w:t>
            </w:r>
          </w:p>
        </w:tc>
        <w:tc>
          <w:tcPr>
            <w:tcW w:w="309" w:type="pct"/>
          </w:tcPr>
          <w:p w14:paraId="03DE9DCE" w14:textId="77777777" w:rsidR="0004232F" w:rsidRPr="00E60F8D" w:rsidRDefault="0004232F" w:rsidP="001D18E6">
            <w:pPr>
              <w:overflowPunct/>
              <w:autoSpaceDE/>
              <w:autoSpaceDN/>
              <w:adjustRightInd/>
              <w:rPr>
                <w:sz w:val="18"/>
                <w:szCs w:val="18"/>
                <w:lang w:val="en-GB"/>
              </w:rPr>
            </w:pPr>
          </w:p>
        </w:tc>
        <w:tc>
          <w:tcPr>
            <w:tcW w:w="1681" w:type="pct"/>
          </w:tcPr>
          <w:p w14:paraId="0E589386" w14:textId="77777777" w:rsidR="0004232F" w:rsidRDefault="0004232F" w:rsidP="0004232F">
            <w:pPr>
              <w:pStyle w:val="TabelleText"/>
              <w:spacing w:line="276" w:lineRule="auto"/>
              <w:rPr>
                <w:lang w:val="en-US"/>
              </w:rPr>
            </w:pPr>
            <w:r w:rsidRPr="00176970">
              <w:rPr>
                <w:lang w:val="en-US"/>
              </w:rPr>
              <w:t>Provide Ignition status</w:t>
            </w:r>
          </w:p>
        </w:tc>
        <w:tc>
          <w:tcPr>
            <w:tcW w:w="1489" w:type="pct"/>
          </w:tcPr>
          <w:p w14:paraId="77202B2E"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28258A0F" w14:textId="77777777" w:rsidR="0004232F" w:rsidRDefault="0004232F" w:rsidP="0004232F">
            <w:pPr>
              <w:pStyle w:val="TabelleText"/>
              <w:numPr>
                <w:ilvl w:val="0"/>
                <w:numId w:val="20"/>
              </w:numPr>
              <w:spacing w:line="276" w:lineRule="auto"/>
              <w:ind w:left="220" w:hanging="140"/>
              <w:rPr>
                <w:lang w:val="en-US"/>
              </w:rPr>
            </w:pPr>
            <w:r w:rsidRPr="006E3D82">
              <w:rPr>
                <w:lang w:val="en-US"/>
              </w:rPr>
              <w:t>Ignition Status</w:t>
            </w:r>
          </w:p>
        </w:tc>
        <w:tc>
          <w:tcPr>
            <w:tcW w:w="1489" w:type="pct"/>
          </w:tcPr>
          <w:p w14:paraId="432E2F26" w14:textId="77777777" w:rsidR="00BC4E3D" w:rsidRDefault="00BC4E3D"/>
        </w:tc>
        <w:tc>
          <w:tcPr>
            <w:tcW w:w="308" w:type="pct"/>
          </w:tcPr>
          <w:p w14:paraId="5DD3AC81" w14:textId="77777777" w:rsidR="0004232F" w:rsidRPr="00E60F8D" w:rsidRDefault="0004232F" w:rsidP="001D18E6">
            <w:pPr>
              <w:pStyle w:val="TabelleText"/>
              <w:spacing w:line="276" w:lineRule="auto"/>
            </w:pPr>
          </w:p>
        </w:tc>
      </w:tr>
      <w:tr w:rsidR="0004232F" w14:paraId="3B7BD2CB" w14:textId="77777777" w:rsidTr="0004232F">
        <w:trPr>
          <w:gridAfter w:val="1"/>
          <w:wAfter w:w="360" w:type="dxa"/>
        </w:trPr>
        <w:tc>
          <w:tcPr>
            <w:tcW w:w="1213" w:type="pct"/>
            <w:vMerge w:val="restart"/>
          </w:tcPr>
          <w:p w14:paraId="04197334" w14:textId="77777777" w:rsidR="0004232F" w:rsidRPr="00E60F8D" w:rsidRDefault="0004232F" w:rsidP="0004232F">
            <w:pPr>
              <w:overflowPunct/>
              <w:autoSpaceDE/>
              <w:autoSpaceDN/>
              <w:adjustRightInd/>
              <w:rPr>
                <w:sz w:val="18"/>
                <w:szCs w:val="18"/>
                <w:lang w:val="en-GB"/>
              </w:rPr>
            </w:pPr>
            <w:r>
              <w:rPr>
                <w:color w:val="000000" w:themeColor="text1"/>
              </w:rPr>
              <w:t>PCM</w:t>
            </w:r>
          </w:p>
        </w:tc>
        <w:tc>
          <w:tcPr>
            <w:tcW w:w="309" w:type="pct"/>
          </w:tcPr>
          <w:p w14:paraId="5F653255" w14:textId="77777777" w:rsidR="0004232F" w:rsidRPr="00E60F8D" w:rsidRDefault="0004232F" w:rsidP="001D18E6">
            <w:pPr>
              <w:overflowPunct/>
              <w:autoSpaceDE/>
              <w:autoSpaceDN/>
              <w:adjustRightInd/>
              <w:rPr>
                <w:sz w:val="18"/>
                <w:szCs w:val="18"/>
                <w:lang w:val="en-GB"/>
              </w:rPr>
            </w:pPr>
          </w:p>
        </w:tc>
        <w:tc>
          <w:tcPr>
            <w:tcW w:w="1681" w:type="pct"/>
          </w:tcPr>
          <w:p w14:paraId="4848D9AB" w14:textId="77777777" w:rsidR="0004232F" w:rsidRDefault="0004232F" w:rsidP="0004232F">
            <w:pPr>
              <w:pStyle w:val="TabelleText"/>
              <w:spacing w:line="276" w:lineRule="auto"/>
              <w:rPr>
                <w:lang w:val="en-US"/>
              </w:rPr>
            </w:pPr>
            <w:r w:rsidRPr="00176970">
              <w:rPr>
                <w:lang w:val="en-US"/>
              </w:rPr>
              <w:t>Detect Spare Tire</w:t>
            </w:r>
          </w:p>
        </w:tc>
        <w:tc>
          <w:tcPr>
            <w:tcW w:w="1489" w:type="pct"/>
          </w:tcPr>
          <w:p w14:paraId="2DD35974"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201B72F0" w14:textId="77777777" w:rsidR="0004232F" w:rsidRDefault="0004232F" w:rsidP="0004232F">
            <w:pPr>
              <w:pStyle w:val="TabelleText"/>
              <w:numPr>
                <w:ilvl w:val="0"/>
                <w:numId w:val="20"/>
              </w:numPr>
              <w:spacing w:line="276" w:lineRule="auto"/>
              <w:ind w:left="220" w:hanging="140"/>
              <w:rPr>
                <w:lang w:val="en-US"/>
              </w:rPr>
            </w:pPr>
            <w:r w:rsidRPr="006E3D82">
              <w:rPr>
                <w:lang w:val="en-US"/>
              </w:rPr>
              <w:t xml:space="preserve">Spare tire </w:t>
            </w:r>
          </w:p>
        </w:tc>
        <w:tc>
          <w:tcPr>
            <w:tcW w:w="308" w:type="pct"/>
          </w:tcPr>
          <w:p w14:paraId="581512B7" w14:textId="77777777" w:rsidR="0004232F" w:rsidRPr="00E60F8D" w:rsidRDefault="0004232F" w:rsidP="001D18E6">
            <w:pPr>
              <w:pStyle w:val="TabelleText"/>
              <w:spacing w:line="276" w:lineRule="auto"/>
            </w:pPr>
          </w:p>
        </w:tc>
      </w:tr>
      <w:tr w:rsidR="0004232F" w14:paraId="4D299753" w14:textId="77777777" w:rsidTr="0004232F">
        <w:tc>
          <w:tcPr>
            <w:tcW w:w="1213" w:type="pct"/>
            <w:vMerge/>
          </w:tcPr>
          <w:p w14:paraId="18528732" w14:textId="77777777" w:rsidR="0004232F" w:rsidRPr="00E60F8D" w:rsidRDefault="0004232F" w:rsidP="001D18E6">
            <w:pPr>
              <w:overflowPunct/>
              <w:autoSpaceDE/>
              <w:autoSpaceDN/>
              <w:adjustRightInd/>
              <w:rPr>
                <w:sz w:val="18"/>
                <w:szCs w:val="18"/>
                <w:lang w:val="en-GB"/>
              </w:rPr>
            </w:pPr>
          </w:p>
        </w:tc>
        <w:tc>
          <w:tcPr>
            <w:tcW w:w="309" w:type="pct"/>
          </w:tcPr>
          <w:p w14:paraId="31194DA6" w14:textId="77777777" w:rsidR="0004232F" w:rsidRPr="00E60F8D" w:rsidRDefault="0004232F" w:rsidP="001D18E6">
            <w:pPr>
              <w:overflowPunct/>
              <w:autoSpaceDE/>
              <w:autoSpaceDN/>
              <w:adjustRightInd/>
              <w:rPr>
                <w:sz w:val="18"/>
                <w:szCs w:val="18"/>
                <w:lang w:val="en-GB"/>
              </w:rPr>
            </w:pPr>
          </w:p>
        </w:tc>
        <w:tc>
          <w:tcPr>
            <w:tcW w:w="1681" w:type="pct"/>
          </w:tcPr>
          <w:p w14:paraId="32C4B3E5" w14:textId="77777777" w:rsidR="0004232F" w:rsidRDefault="0004232F" w:rsidP="0004232F">
            <w:pPr>
              <w:pStyle w:val="TabelleText"/>
              <w:spacing w:line="276" w:lineRule="auto"/>
              <w:rPr>
                <w:lang w:val="en-US"/>
              </w:rPr>
            </w:pPr>
            <w:r w:rsidRPr="00176970">
              <w:rPr>
                <w:lang w:val="en-US"/>
              </w:rPr>
              <w:t>Provide Pedal Position</w:t>
            </w:r>
          </w:p>
        </w:tc>
        <w:tc>
          <w:tcPr>
            <w:tcW w:w="1489" w:type="pct"/>
          </w:tcPr>
          <w:p w14:paraId="3F3622D2"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1AE2A8D5" w14:textId="77777777" w:rsidR="0004232F" w:rsidRDefault="0004232F" w:rsidP="0004232F">
            <w:pPr>
              <w:pStyle w:val="TabelleText"/>
              <w:numPr>
                <w:ilvl w:val="0"/>
                <w:numId w:val="20"/>
              </w:numPr>
              <w:spacing w:line="276" w:lineRule="auto"/>
              <w:ind w:left="220" w:hanging="140"/>
              <w:rPr>
                <w:lang w:val="en-US"/>
              </w:rPr>
            </w:pPr>
            <w:r w:rsidRPr="006E3D82">
              <w:rPr>
                <w:lang w:val="en-US"/>
              </w:rPr>
              <w:t xml:space="preserve">Acc Pedal Position </w:t>
            </w:r>
          </w:p>
        </w:tc>
        <w:tc>
          <w:tcPr>
            <w:tcW w:w="1489" w:type="pct"/>
          </w:tcPr>
          <w:p w14:paraId="0473C55B" w14:textId="77777777" w:rsidR="00BC4E3D" w:rsidRDefault="00BC4E3D"/>
        </w:tc>
        <w:tc>
          <w:tcPr>
            <w:tcW w:w="308" w:type="pct"/>
          </w:tcPr>
          <w:p w14:paraId="6866DC98" w14:textId="77777777" w:rsidR="0004232F" w:rsidRPr="00E60F8D" w:rsidRDefault="0004232F" w:rsidP="001D18E6">
            <w:pPr>
              <w:pStyle w:val="TabelleText"/>
              <w:spacing w:line="276" w:lineRule="auto"/>
            </w:pPr>
          </w:p>
        </w:tc>
      </w:tr>
      <w:tr w:rsidR="0004232F" w14:paraId="3E565E13" w14:textId="77777777" w:rsidTr="0004232F">
        <w:trPr>
          <w:gridAfter w:val="2"/>
          <w:wAfter w:w="997" w:type="dxa"/>
        </w:trPr>
        <w:tc>
          <w:tcPr>
            <w:tcW w:w="1213" w:type="pct"/>
            <w:vMerge w:val="restart"/>
          </w:tcPr>
          <w:p w14:paraId="4F9F1867" w14:textId="77777777" w:rsidR="0004232F" w:rsidRPr="00E60F8D" w:rsidRDefault="0004232F" w:rsidP="0004232F">
            <w:pPr>
              <w:overflowPunct/>
              <w:autoSpaceDE/>
              <w:autoSpaceDN/>
              <w:adjustRightInd/>
              <w:rPr>
                <w:sz w:val="18"/>
                <w:szCs w:val="18"/>
                <w:lang w:val="en-GB"/>
              </w:rPr>
            </w:pPr>
            <w:r>
              <w:rPr>
                <w:color w:val="000000" w:themeColor="text1"/>
              </w:rPr>
              <w:t>HS2</w:t>
            </w:r>
          </w:p>
        </w:tc>
        <w:tc>
          <w:tcPr>
            <w:tcW w:w="309" w:type="pct"/>
          </w:tcPr>
          <w:p w14:paraId="25780BAD" w14:textId="77777777" w:rsidR="0004232F" w:rsidRPr="00E60F8D" w:rsidRDefault="0004232F" w:rsidP="001D18E6">
            <w:pPr>
              <w:overflowPunct/>
              <w:autoSpaceDE/>
              <w:autoSpaceDN/>
              <w:adjustRightInd/>
              <w:rPr>
                <w:sz w:val="18"/>
                <w:szCs w:val="18"/>
                <w:lang w:val="en-GB"/>
              </w:rPr>
            </w:pPr>
          </w:p>
        </w:tc>
        <w:tc>
          <w:tcPr>
            <w:tcW w:w="1681" w:type="pct"/>
          </w:tcPr>
          <w:p w14:paraId="0964A0AD" w14:textId="77777777" w:rsidR="00BC4E3D" w:rsidRDefault="00BC4E3D"/>
        </w:tc>
        <w:tc>
          <w:tcPr>
            <w:tcW w:w="308" w:type="pct"/>
          </w:tcPr>
          <w:p w14:paraId="7474C27E" w14:textId="77777777" w:rsidR="0004232F" w:rsidRPr="00E60F8D" w:rsidRDefault="0004232F" w:rsidP="001D18E6">
            <w:pPr>
              <w:pStyle w:val="TabelleText"/>
              <w:spacing w:line="276" w:lineRule="auto"/>
            </w:pPr>
          </w:p>
        </w:tc>
      </w:tr>
      <w:tr w:rsidR="0004232F" w14:paraId="6E96DC32" w14:textId="77777777" w:rsidTr="0004232F">
        <w:trPr>
          <w:gridAfter w:val="2"/>
          <w:wAfter w:w="997" w:type="dxa"/>
        </w:trPr>
        <w:tc>
          <w:tcPr>
            <w:tcW w:w="1213" w:type="pct"/>
            <w:vMerge w:val="restart"/>
          </w:tcPr>
          <w:p w14:paraId="1263D3F3" w14:textId="77777777" w:rsidR="0004232F" w:rsidRPr="00E60F8D" w:rsidRDefault="0004232F" w:rsidP="0004232F">
            <w:pPr>
              <w:overflowPunct/>
              <w:autoSpaceDE/>
              <w:autoSpaceDN/>
              <w:adjustRightInd/>
              <w:rPr>
                <w:sz w:val="18"/>
                <w:szCs w:val="18"/>
                <w:lang w:val="en-GB"/>
              </w:rPr>
            </w:pPr>
            <w:r>
              <w:rPr>
                <w:color w:val="000000" w:themeColor="text1"/>
              </w:rPr>
              <w:t>HS1</w:t>
            </w:r>
          </w:p>
        </w:tc>
        <w:tc>
          <w:tcPr>
            <w:tcW w:w="309" w:type="pct"/>
          </w:tcPr>
          <w:p w14:paraId="1AC6CAFA" w14:textId="77777777" w:rsidR="0004232F" w:rsidRPr="00E60F8D" w:rsidRDefault="0004232F" w:rsidP="001D18E6">
            <w:pPr>
              <w:overflowPunct/>
              <w:autoSpaceDE/>
              <w:autoSpaceDN/>
              <w:adjustRightInd/>
              <w:rPr>
                <w:sz w:val="18"/>
                <w:szCs w:val="18"/>
                <w:lang w:val="en-GB"/>
              </w:rPr>
            </w:pPr>
          </w:p>
        </w:tc>
        <w:tc>
          <w:tcPr>
            <w:tcW w:w="1681" w:type="pct"/>
          </w:tcPr>
          <w:p w14:paraId="5765870D" w14:textId="77777777" w:rsidR="00BC4E3D" w:rsidRDefault="00BC4E3D"/>
        </w:tc>
        <w:tc>
          <w:tcPr>
            <w:tcW w:w="308" w:type="pct"/>
          </w:tcPr>
          <w:p w14:paraId="6CFADA55" w14:textId="77777777" w:rsidR="0004232F" w:rsidRPr="00E60F8D" w:rsidRDefault="0004232F" w:rsidP="001D18E6">
            <w:pPr>
              <w:pStyle w:val="TabelleText"/>
              <w:spacing w:line="276" w:lineRule="auto"/>
            </w:pPr>
          </w:p>
        </w:tc>
      </w:tr>
      <w:tr w:rsidR="0004232F" w14:paraId="48B010A8" w14:textId="77777777" w:rsidTr="0004232F">
        <w:tc>
          <w:tcPr>
            <w:tcW w:w="1213" w:type="pct"/>
            <w:vMerge w:val="restart"/>
          </w:tcPr>
          <w:p w14:paraId="2C8A6AF8" w14:textId="77777777" w:rsidR="0004232F" w:rsidRPr="00E60F8D" w:rsidRDefault="0004232F" w:rsidP="0004232F">
            <w:pPr>
              <w:overflowPunct/>
              <w:autoSpaceDE/>
              <w:autoSpaceDN/>
              <w:adjustRightInd/>
              <w:rPr>
                <w:sz w:val="18"/>
                <w:szCs w:val="18"/>
                <w:lang w:val="en-GB"/>
              </w:rPr>
            </w:pPr>
            <w:r>
              <w:rPr>
                <w:color w:val="000000" w:themeColor="text1"/>
              </w:rPr>
              <w:t>APP</w:t>
            </w:r>
          </w:p>
        </w:tc>
        <w:tc>
          <w:tcPr>
            <w:tcW w:w="309" w:type="pct"/>
          </w:tcPr>
          <w:p w14:paraId="553668DC" w14:textId="77777777" w:rsidR="0004232F" w:rsidRPr="00E60F8D" w:rsidRDefault="0004232F" w:rsidP="001D18E6">
            <w:pPr>
              <w:overflowPunct/>
              <w:autoSpaceDE/>
              <w:autoSpaceDN/>
              <w:adjustRightInd/>
              <w:rPr>
                <w:sz w:val="18"/>
                <w:szCs w:val="18"/>
                <w:lang w:val="en-GB"/>
              </w:rPr>
            </w:pPr>
          </w:p>
        </w:tc>
        <w:tc>
          <w:tcPr>
            <w:tcW w:w="1681" w:type="pct"/>
          </w:tcPr>
          <w:p w14:paraId="2361A5AD" w14:textId="77777777" w:rsidR="0004232F" w:rsidRDefault="0004232F" w:rsidP="0004232F">
            <w:pPr>
              <w:pStyle w:val="TabelleText"/>
              <w:spacing w:line="276" w:lineRule="auto"/>
              <w:rPr>
                <w:lang w:val="en-US"/>
              </w:rPr>
            </w:pPr>
            <w:r w:rsidRPr="00176970">
              <w:rPr>
                <w:lang w:val="en-US"/>
              </w:rPr>
              <w:t>Provide Acceleration Position</w:t>
            </w:r>
          </w:p>
        </w:tc>
        <w:tc>
          <w:tcPr>
            <w:tcW w:w="1489" w:type="pct"/>
          </w:tcPr>
          <w:p w14:paraId="741DAAF2"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31340299" w14:textId="77777777" w:rsidR="0004232F" w:rsidRDefault="0004232F" w:rsidP="0004232F">
            <w:pPr>
              <w:pStyle w:val="TabelleText"/>
              <w:numPr>
                <w:ilvl w:val="0"/>
                <w:numId w:val="20"/>
              </w:numPr>
              <w:spacing w:line="276" w:lineRule="auto"/>
              <w:ind w:left="220" w:hanging="140"/>
              <w:rPr>
                <w:lang w:val="en-US"/>
              </w:rPr>
            </w:pPr>
            <w:r w:rsidRPr="006E3D82">
              <w:rPr>
                <w:lang w:val="en-US"/>
              </w:rPr>
              <w:t>Acceleration Position</w:t>
            </w:r>
          </w:p>
        </w:tc>
        <w:tc>
          <w:tcPr>
            <w:tcW w:w="1489" w:type="pct"/>
          </w:tcPr>
          <w:p w14:paraId="335464A6" w14:textId="77777777" w:rsidR="00BC4E3D" w:rsidRDefault="00BC4E3D"/>
        </w:tc>
        <w:tc>
          <w:tcPr>
            <w:tcW w:w="308" w:type="pct"/>
          </w:tcPr>
          <w:p w14:paraId="47A60F91" w14:textId="77777777" w:rsidR="0004232F" w:rsidRPr="00E60F8D" w:rsidRDefault="0004232F" w:rsidP="001D18E6">
            <w:pPr>
              <w:pStyle w:val="TabelleText"/>
              <w:spacing w:line="276" w:lineRule="auto"/>
            </w:pPr>
          </w:p>
        </w:tc>
      </w:tr>
      <w:tr w:rsidR="0004232F" w14:paraId="4E2AEFDA" w14:textId="77777777" w:rsidTr="0004232F">
        <w:trPr>
          <w:gridAfter w:val="1"/>
          <w:wAfter w:w="360" w:type="dxa"/>
        </w:trPr>
        <w:tc>
          <w:tcPr>
            <w:tcW w:w="1213" w:type="pct"/>
            <w:vMerge w:val="restart"/>
          </w:tcPr>
          <w:p w14:paraId="257BD4D9" w14:textId="77777777" w:rsidR="0004232F" w:rsidRPr="00E60F8D" w:rsidRDefault="0004232F" w:rsidP="0004232F">
            <w:pPr>
              <w:overflowPunct/>
              <w:autoSpaceDE/>
              <w:autoSpaceDN/>
              <w:adjustRightInd/>
              <w:rPr>
                <w:sz w:val="18"/>
                <w:szCs w:val="18"/>
                <w:lang w:val="en-GB"/>
              </w:rPr>
            </w:pPr>
            <w:r>
              <w:rPr>
                <w:color w:val="000000" w:themeColor="text1"/>
              </w:rPr>
              <w:t>ATCM-DMSM</w:t>
            </w:r>
          </w:p>
        </w:tc>
        <w:tc>
          <w:tcPr>
            <w:tcW w:w="309" w:type="pct"/>
          </w:tcPr>
          <w:p w14:paraId="1AA15E2E" w14:textId="77777777" w:rsidR="0004232F" w:rsidRPr="00E60F8D" w:rsidRDefault="0004232F" w:rsidP="001D18E6">
            <w:pPr>
              <w:overflowPunct/>
              <w:autoSpaceDE/>
              <w:autoSpaceDN/>
              <w:adjustRightInd/>
              <w:rPr>
                <w:sz w:val="18"/>
                <w:szCs w:val="18"/>
                <w:lang w:val="en-GB"/>
              </w:rPr>
            </w:pPr>
          </w:p>
        </w:tc>
        <w:tc>
          <w:tcPr>
            <w:tcW w:w="1681" w:type="pct"/>
          </w:tcPr>
          <w:p w14:paraId="3BA6B9EB" w14:textId="77777777" w:rsidR="0004232F" w:rsidRDefault="0004232F" w:rsidP="0004232F">
            <w:pPr>
              <w:pStyle w:val="TabelleText"/>
              <w:spacing w:line="276" w:lineRule="auto"/>
              <w:rPr>
                <w:lang w:val="en-US"/>
              </w:rPr>
            </w:pPr>
            <w:r w:rsidRPr="00176970">
              <w:rPr>
                <w:lang w:val="en-US"/>
              </w:rPr>
              <w:t>Illuminate Switch LEDs</w:t>
            </w:r>
          </w:p>
        </w:tc>
        <w:tc>
          <w:tcPr>
            <w:tcW w:w="1489" w:type="pct"/>
          </w:tcPr>
          <w:p w14:paraId="0637307C"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0E4BBCCC" w14:textId="77777777" w:rsidR="0004232F" w:rsidRDefault="0004232F" w:rsidP="0004232F">
            <w:pPr>
              <w:pStyle w:val="TabelleText"/>
              <w:numPr>
                <w:ilvl w:val="0"/>
                <w:numId w:val="20"/>
              </w:numPr>
              <w:spacing w:line="276" w:lineRule="auto"/>
              <w:ind w:left="220" w:hanging="140"/>
              <w:rPr>
                <w:lang w:val="en-US"/>
              </w:rPr>
            </w:pPr>
            <w:r w:rsidRPr="006E3D82">
              <w:rPr>
                <w:lang w:val="en-US"/>
              </w:rPr>
              <w:t>Illuminate LED</w:t>
            </w:r>
          </w:p>
        </w:tc>
        <w:tc>
          <w:tcPr>
            <w:tcW w:w="308" w:type="pct"/>
          </w:tcPr>
          <w:p w14:paraId="0A9696FC" w14:textId="77777777" w:rsidR="0004232F" w:rsidRPr="00E60F8D" w:rsidRDefault="0004232F" w:rsidP="001D18E6">
            <w:pPr>
              <w:pStyle w:val="TabelleText"/>
              <w:spacing w:line="276" w:lineRule="auto"/>
            </w:pPr>
          </w:p>
        </w:tc>
      </w:tr>
      <w:tr w:rsidR="0004232F" w14:paraId="2DD7FD26" w14:textId="77777777" w:rsidTr="0004232F">
        <w:tc>
          <w:tcPr>
            <w:tcW w:w="1213" w:type="pct"/>
            <w:vMerge/>
          </w:tcPr>
          <w:p w14:paraId="604061C6" w14:textId="77777777" w:rsidR="0004232F" w:rsidRPr="00E60F8D" w:rsidRDefault="0004232F" w:rsidP="001D18E6">
            <w:pPr>
              <w:overflowPunct/>
              <w:autoSpaceDE/>
              <w:autoSpaceDN/>
              <w:adjustRightInd/>
              <w:rPr>
                <w:sz w:val="18"/>
                <w:szCs w:val="18"/>
                <w:lang w:val="en-GB"/>
              </w:rPr>
            </w:pPr>
          </w:p>
        </w:tc>
        <w:tc>
          <w:tcPr>
            <w:tcW w:w="309" w:type="pct"/>
          </w:tcPr>
          <w:p w14:paraId="20F3D222" w14:textId="77777777" w:rsidR="0004232F" w:rsidRPr="00E60F8D" w:rsidRDefault="0004232F" w:rsidP="001D18E6">
            <w:pPr>
              <w:overflowPunct/>
              <w:autoSpaceDE/>
              <w:autoSpaceDN/>
              <w:adjustRightInd/>
              <w:rPr>
                <w:sz w:val="18"/>
                <w:szCs w:val="18"/>
                <w:lang w:val="en-GB"/>
              </w:rPr>
            </w:pPr>
          </w:p>
        </w:tc>
        <w:tc>
          <w:tcPr>
            <w:tcW w:w="1681" w:type="pct"/>
          </w:tcPr>
          <w:p w14:paraId="44D116BA" w14:textId="77777777" w:rsidR="0004232F" w:rsidRDefault="0004232F" w:rsidP="0004232F">
            <w:pPr>
              <w:pStyle w:val="TabelleText"/>
              <w:spacing w:line="276" w:lineRule="auto"/>
              <w:rPr>
                <w:lang w:val="en-US"/>
              </w:rPr>
            </w:pPr>
            <w:r w:rsidRPr="00176970">
              <w:rPr>
                <w:lang w:val="en-US"/>
              </w:rPr>
              <w:t>Read eLocker Selection</w:t>
            </w:r>
          </w:p>
        </w:tc>
        <w:tc>
          <w:tcPr>
            <w:tcW w:w="1489" w:type="pct"/>
          </w:tcPr>
          <w:p w14:paraId="2461B623"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53952B04" w14:textId="77777777" w:rsidR="0004232F" w:rsidRDefault="0004232F" w:rsidP="0004232F">
            <w:pPr>
              <w:pStyle w:val="TabelleText"/>
              <w:numPr>
                <w:ilvl w:val="0"/>
                <w:numId w:val="20"/>
              </w:numPr>
              <w:spacing w:line="276" w:lineRule="auto"/>
              <w:ind w:left="220" w:hanging="140"/>
              <w:rPr>
                <w:lang w:val="en-US"/>
              </w:rPr>
            </w:pPr>
            <w:r w:rsidRPr="006E3D82">
              <w:rPr>
                <w:lang w:val="en-US"/>
              </w:rPr>
              <w:t>Reading eLocker Selection</w:t>
            </w:r>
          </w:p>
        </w:tc>
        <w:tc>
          <w:tcPr>
            <w:tcW w:w="1489" w:type="pct"/>
          </w:tcPr>
          <w:p w14:paraId="1CA00B2D" w14:textId="77777777" w:rsidR="00BC4E3D" w:rsidRDefault="00BC4E3D"/>
        </w:tc>
        <w:tc>
          <w:tcPr>
            <w:tcW w:w="308" w:type="pct"/>
          </w:tcPr>
          <w:p w14:paraId="42D98534" w14:textId="77777777" w:rsidR="0004232F" w:rsidRPr="00E60F8D" w:rsidRDefault="0004232F" w:rsidP="001D18E6">
            <w:pPr>
              <w:pStyle w:val="TabelleText"/>
              <w:spacing w:line="276" w:lineRule="auto"/>
            </w:pPr>
          </w:p>
        </w:tc>
      </w:tr>
      <w:tr w:rsidR="0004232F" w14:paraId="190BEA23" w14:textId="77777777" w:rsidTr="0004232F">
        <w:trPr>
          <w:gridAfter w:val="1"/>
          <w:wAfter w:w="360" w:type="dxa"/>
        </w:trPr>
        <w:tc>
          <w:tcPr>
            <w:tcW w:w="1213" w:type="pct"/>
            <w:vMerge w:val="restart"/>
          </w:tcPr>
          <w:p w14:paraId="52176BCD" w14:textId="77777777" w:rsidR="0004232F" w:rsidRPr="00E60F8D" w:rsidRDefault="0004232F" w:rsidP="0004232F">
            <w:pPr>
              <w:overflowPunct/>
              <w:autoSpaceDE/>
              <w:autoSpaceDN/>
              <w:adjustRightInd/>
              <w:rPr>
                <w:sz w:val="18"/>
                <w:szCs w:val="18"/>
                <w:lang w:val="en-GB"/>
              </w:rPr>
            </w:pPr>
            <w:r>
              <w:rPr>
                <w:color w:val="000000" w:themeColor="text1"/>
              </w:rPr>
              <w:t>ABS-ESC</w:t>
            </w:r>
          </w:p>
        </w:tc>
        <w:tc>
          <w:tcPr>
            <w:tcW w:w="309" w:type="pct"/>
          </w:tcPr>
          <w:p w14:paraId="678F7EDF" w14:textId="77777777" w:rsidR="0004232F" w:rsidRPr="00E60F8D" w:rsidRDefault="0004232F" w:rsidP="001D18E6">
            <w:pPr>
              <w:overflowPunct/>
              <w:autoSpaceDE/>
              <w:autoSpaceDN/>
              <w:adjustRightInd/>
              <w:rPr>
                <w:sz w:val="18"/>
                <w:szCs w:val="18"/>
                <w:lang w:val="en-GB"/>
              </w:rPr>
            </w:pPr>
          </w:p>
        </w:tc>
        <w:tc>
          <w:tcPr>
            <w:tcW w:w="1681" w:type="pct"/>
          </w:tcPr>
          <w:p w14:paraId="07032455" w14:textId="77777777" w:rsidR="0004232F" w:rsidRDefault="0004232F" w:rsidP="0004232F">
            <w:pPr>
              <w:pStyle w:val="TabelleText"/>
              <w:spacing w:line="276" w:lineRule="auto"/>
              <w:rPr>
                <w:lang w:val="en-US"/>
              </w:rPr>
            </w:pPr>
            <w:r w:rsidRPr="00176970">
              <w:rPr>
                <w:lang w:val="en-US"/>
              </w:rPr>
              <w:t>Provide Vehicle Speed</w:t>
            </w:r>
          </w:p>
        </w:tc>
        <w:tc>
          <w:tcPr>
            <w:tcW w:w="1489" w:type="pct"/>
          </w:tcPr>
          <w:p w14:paraId="1E9572E6"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6665A6DD" w14:textId="77777777" w:rsidR="0004232F" w:rsidRDefault="0004232F" w:rsidP="0004232F">
            <w:pPr>
              <w:pStyle w:val="TabelleText"/>
              <w:numPr>
                <w:ilvl w:val="0"/>
                <w:numId w:val="20"/>
              </w:numPr>
              <w:spacing w:line="276" w:lineRule="auto"/>
              <w:ind w:left="220" w:hanging="140"/>
              <w:rPr>
                <w:lang w:val="en-US"/>
              </w:rPr>
            </w:pPr>
            <w:r w:rsidRPr="006E3D82">
              <w:rPr>
                <w:lang w:val="en-US"/>
              </w:rPr>
              <w:t xml:space="preserve">Vehicle Speed </w:t>
            </w:r>
          </w:p>
        </w:tc>
        <w:tc>
          <w:tcPr>
            <w:tcW w:w="308" w:type="pct"/>
          </w:tcPr>
          <w:p w14:paraId="64BF46CC" w14:textId="77777777" w:rsidR="0004232F" w:rsidRPr="00E60F8D" w:rsidRDefault="0004232F" w:rsidP="001D18E6">
            <w:pPr>
              <w:pStyle w:val="TabelleText"/>
              <w:spacing w:line="276" w:lineRule="auto"/>
            </w:pPr>
          </w:p>
        </w:tc>
      </w:tr>
      <w:tr w:rsidR="0004232F" w14:paraId="5088A9F8" w14:textId="77777777" w:rsidTr="0004232F">
        <w:trPr>
          <w:gridAfter w:val="1"/>
          <w:wAfter w:w="360" w:type="dxa"/>
        </w:trPr>
        <w:tc>
          <w:tcPr>
            <w:tcW w:w="1213" w:type="pct"/>
            <w:vMerge/>
          </w:tcPr>
          <w:p w14:paraId="7921F503" w14:textId="77777777" w:rsidR="0004232F" w:rsidRPr="00E60F8D" w:rsidRDefault="0004232F" w:rsidP="001D18E6">
            <w:pPr>
              <w:overflowPunct/>
              <w:autoSpaceDE/>
              <w:autoSpaceDN/>
              <w:adjustRightInd/>
              <w:rPr>
                <w:sz w:val="18"/>
                <w:szCs w:val="18"/>
                <w:lang w:val="en-GB"/>
              </w:rPr>
            </w:pPr>
          </w:p>
        </w:tc>
        <w:tc>
          <w:tcPr>
            <w:tcW w:w="309" w:type="pct"/>
          </w:tcPr>
          <w:p w14:paraId="26C16C0D" w14:textId="77777777" w:rsidR="0004232F" w:rsidRPr="00E60F8D" w:rsidRDefault="0004232F" w:rsidP="001D18E6">
            <w:pPr>
              <w:overflowPunct/>
              <w:autoSpaceDE/>
              <w:autoSpaceDN/>
              <w:adjustRightInd/>
              <w:rPr>
                <w:sz w:val="18"/>
                <w:szCs w:val="18"/>
                <w:lang w:val="en-GB"/>
              </w:rPr>
            </w:pPr>
          </w:p>
        </w:tc>
        <w:tc>
          <w:tcPr>
            <w:tcW w:w="1681" w:type="pct"/>
          </w:tcPr>
          <w:p w14:paraId="655B0137" w14:textId="77777777" w:rsidR="0004232F" w:rsidRDefault="0004232F" w:rsidP="0004232F">
            <w:pPr>
              <w:pStyle w:val="TabelleText"/>
              <w:spacing w:line="276" w:lineRule="auto"/>
              <w:rPr>
                <w:lang w:val="en-US"/>
              </w:rPr>
            </w:pPr>
            <w:r w:rsidRPr="00176970">
              <w:rPr>
                <w:lang w:val="en-US"/>
              </w:rPr>
              <w:t>Provide Wheel speed</w:t>
            </w:r>
          </w:p>
        </w:tc>
        <w:tc>
          <w:tcPr>
            <w:tcW w:w="1489" w:type="pct"/>
          </w:tcPr>
          <w:p w14:paraId="6F4A9AA8"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1C1C0CA7" w14:textId="77777777" w:rsidR="0004232F" w:rsidRDefault="0004232F" w:rsidP="0004232F">
            <w:pPr>
              <w:pStyle w:val="TabelleText"/>
              <w:numPr>
                <w:ilvl w:val="0"/>
                <w:numId w:val="20"/>
              </w:numPr>
              <w:spacing w:line="276" w:lineRule="auto"/>
              <w:ind w:left="220" w:hanging="140"/>
              <w:rPr>
                <w:lang w:val="en-US"/>
              </w:rPr>
            </w:pPr>
            <w:r w:rsidRPr="006E3D82">
              <w:rPr>
                <w:lang w:val="en-US"/>
              </w:rPr>
              <w:t>Wheel Speed</w:t>
            </w:r>
          </w:p>
        </w:tc>
        <w:tc>
          <w:tcPr>
            <w:tcW w:w="308" w:type="pct"/>
          </w:tcPr>
          <w:p w14:paraId="7B1E329D" w14:textId="77777777" w:rsidR="0004232F" w:rsidRPr="00E60F8D" w:rsidRDefault="0004232F" w:rsidP="001D18E6">
            <w:pPr>
              <w:pStyle w:val="TabelleText"/>
              <w:spacing w:line="276" w:lineRule="auto"/>
            </w:pPr>
          </w:p>
        </w:tc>
      </w:tr>
      <w:tr w:rsidR="0004232F" w14:paraId="45AEFB3F" w14:textId="77777777" w:rsidTr="0004232F">
        <w:tc>
          <w:tcPr>
            <w:tcW w:w="1213" w:type="pct"/>
            <w:vMerge/>
          </w:tcPr>
          <w:p w14:paraId="25ED6F87" w14:textId="77777777" w:rsidR="0004232F" w:rsidRPr="00E60F8D" w:rsidRDefault="0004232F" w:rsidP="001D18E6">
            <w:pPr>
              <w:overflowPunct/>
              <w:autoSpaceDE/>
              <w:autoSpaceDN/>
              <w:adjustRightInd/>
              <w:rPr>
                <w:sz w:val="18"/>
                <w:szCs w:val="18"/>
                <w:lang w:val="en-GB"/>
              </w:rPr>
            </w:pPr>
          </w:p>
        </w:tc>
        <w:tc>
          <w:tcPr>
            <w:tcW w:w="309" w:type="pct"/>
          </w:tcPr>
          <w:p w14:paraId="20DC5F1E" w14:textId="77777777" w:rsidR="0004232F" w:rsidRPr="00E60F8D" w:rsidRDefault="0004232F" w:rsidP="001D18E6">
            <w:pPr>
              <w:overflowPunct/>
              <w:autoSpaceDE/>
              <w:autoSpaceDN/>
              <w:adjustRightInd/>
              <w:rPr>
                <w:sz w:val="18"/>
                <w:szCs w:val="18"/>
                <w:lang w:val="en-GB"/>
              </w:rPr>
            </w:pPr>
          </w:p>
        </w:tc>
        <w:tc>
          <w:tcPr>
            <w:tcW w:w="1681" w:type="pct"/>
          </w:tcPr>
          <w:p w14:paraId="4139C9E8" w14:textId="77777777" w:rsidR="0004232F" w:rsidRDefault="0004232F" w:rsidP="0004232F">
            <w:pPr>
              <w:pStyle w:val="TabelleText"/>
              <w:spacing w:line="276" w:lineRule="auto"/>
              <w:rPr>
                <w:lang w:val="en-US"/>
              </w:rPr>
            </w:pPr>
            <w:r w:rsidRPr="00176970">
              <w:rPr>
                <w:lang w:val="en-US"/>
              </w:rPr>
              <w:t>Override elocker command</w:t>
            </w:r>
          </w:p>
        </w:tc>
        <w:tc>
          <w:tcPr>
            <w:tcW w:w="1489" w:type="pct"/>
          </w:tcPr>
          <w:p w14:paraId="6103921C"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61092B4A" w14:textId="77777777" w:rsidR="0004232F" w:rsidRDefault="0004232F" w:rsidP="0004232F">
            <w:pPr>
              <w:pStyle w:val="TabelleText"/>
              <w:numPr>
                <w:ilvl w:val="0"/>
                <w:numId w:val="20"/>
              </w:numPr>
              <w:spacing w:line="276" w:lineRule="auto"/>
              <w:ind w:left="220" w:hanging="140"/>
              <w:rPr>
                <w:lang w:val="en-US"/>
              </w:rPr>
            </w:pPr>
            <w:r w:rsidRPr="006E3D82">
              <w:rPr>
                <w:lang w:val="en-US"/>
              </w:rPr>
              <w:t xml:space="preserve">Override Command </w:t>
            </w:r>
          </w:p>
        </w:tc>
        <w:tc>
          <w:tcPr>
            <w:tcW w:w="1489" w:type="pct"/>
          </w:tcPr>
          <w:p w14:paraId="37CE9E09" w14:textId="77777777" w:rsidR="00BC4E3D" w:rsidRDefault="00BC4E3D"/>
        </w:tc>
        <w:tc>
          <w:tcPr>
            <w:tcW w:w="308" w:type="pct"/>
          </w:tcPr>
          <w:p w14:paraId="0C91852E" w14:textId="77777777" w:rsidR="0004232F" w:rsidRPr="00E60F8D" w:rsidRDefault="0004232F" w:rsidP="001D18E6">
            <w:pPr>
              <w:pStyle w:val="TabelleText"/>
              <w:spacing w:line="276" w:lineRule="auto"/>
            </w:pPr>
          </w:p>
        </w:tc>
      </w:tr>
      <w:tr w:rsidR="0004232F" w14:paraId="2A6E12E5" w14:textId="77777777" w:rsidTr="0004232F">
        <w:trPr>
          <w:gridAfter w:val="2"/>
          <w:wAfter w:w="997" w:type="dxa"/>
        </w:trPr>
        <w:tc>
          <w:tcPr>
            <w:tcW w:w="1213" w:type="pct"/>
            <w:vMerge w:val="restart"/>
          </w:tcPr>
          <w:p w14:paraId="64E968F1" w14:textId="77777777" w:rsidR="0004232F" w:rsidRPr="00E60F8D" w:rsidRDefault="0004232F" w:rsidP="0004232F">
            <w:pPr>
              <w:overflowPunct/>
              <w:autoSpaceDE/>
              <w:autoSpaceDN/>
              <w:adjustRightInd/>
              <w:rPr>
                <w:sz w:val="18"/>
                <w:szCs w:val="18"/>
                <w:lang w:val="en-GB"/>
              </w:rPr>
            </w:pPr>
            <w:r>
              <w:rPr>
                <w:color w:val="000000" w:themeColor="text1"/>
              </w:rPr>
              <w:t>HS2</w:t>
            </w:r>
          </w:p>
        </w:tc>
        <w:tc>
          <w:tcPr>
            <w:tcW w:w="309" w:type="pct"/>
          </w:tcPr>
          <w:p w14:paraId="696BC335" w14:textId="77777777" w:rsidR="0004232F" w:rsidRPr="00E60F8D" w:rsidRDefault="0004232F" w:rsidP="001D18E6">
            <w:pPr>
              <w:overflowPunct/>
              <w:autoSpaceDE/>
              <w:autoSpaceDN/>
              <w:adjustRightInd/>
              <w:rPr>
                <w:sz w:val="18"/>
                <w:szCs w:val="18"/>
                <w:lang w:val="en-GB"/>
              </w:rPr>
            </w:pPr>
          </w:p>
        </w:tc>
        <w:tc>
          <w:tcPr>
            <w:tcW w:w="1681" w:type="pct"/>
          </w:tcPr>
          <w:p w14:paraId="662CCA67" w14:textId="77777777" w:rsidR="00BC4E3D" w:rsidRDefault="00BC4E3D"/>
        </w:tc>
        <w:tc>
          <w:tcPr>
            <w:tcW w:w="308" w:type="pct"/>
          </w:tcPr>
          <w:p w14:paraId="5F5DBED0" w14:textId="77777777" w:rsidR="0004232F" w:rsidRPr="00E60F8D" w:rsidRDefault="0004232F" w:rsidP="001D18E6">
            <w:pPr>
              <w:pStyle w:val="TabelleText"/>
              <w:spacing w:line="276" w:lineRule="auto"/>
            </w:pPr>
          </w:p>
        </w:tc>
      </w:tr>
      <w:tr w:rsidR="0004232F" w14:paraId="24904A02" w14:textId="77777777" w:rsidTr="0004232F">
        <w:trPr>
          <w:gridAfter w:val="2"/>
          <w:wAfter w:w="997" w:type="dxa"/>
        </w:trPr>
        <w:tc>
          <w:tcPr>
            <w:tcW w:w="1213" w:type="pct"/>
            <w:vMerge w:val="restart"/>
          </w:tcPr>
          <w:p w14:paraId="5BD7B328" w14:textId="77777777" w:rsidR="0004232F" w:rsidRPr="00E60F8D" w:rsidRDefault="0004232F" w:rsidP="0004232F">
            <w:pPr>
              <w:overflowPunct/>
              <w:autoSpaceDE/>
              <w:autoSpaceDN/>
              <w:adjustRightInd/>
              <w:rPr>
                <w:sz w:val="18"/>
                <w:szCs w:val="18"/>
                <w:lang w:val="en-GB"/>
              </w:rPr>
            </w:pPr>
            <w:r>
              <w:rPr>
                <w:color w:val="000000" w:themeColor="text1"/>
              </w:rPr>
              <w:t>Phoenix Module</w:t>
            </w:r>
          </w:p>
        </w:tc>
        <w:tc>
          <w:tcPr>
            <w:tcW w:w="309" w:type="pct"/>
          </w:tcPr>
          <w:p w14:paraId="7D00E8CF" w14:textId="77777777" w:rsidR="0004232F" w:rsidRPr="00E60F8D" w:rsidRDefault="0004232F" w:rsidP="001D18E6">
            <w:pPr>
              <w:overflowPunct/>
              <w:autoSpaceDE/>
              <w:autoSpaceDN/>
              <w:adjustRightInd/>
              <w:rPr>
                <w:sz w:val="18"/>
                <w:szCs w:val="18"/>
                <w:lang w:val="en-GB"/>
              </w:rPr>
            </w:pPr>
          </w:p>
        </w:tc>
        <w:tc>
          <w:tcPr>
            <w:tcW w:w="1681" w:type="pct"/>
          </w:tcPr>
          <w:p w14:paraId="26F040E4" w14:textId="77777777" w:rsidR="00BC4E3D" w:rsidRDefault="00BC4E3D"/>
        </w:tc>
        <w:tc>
          <w:tcPr>
            <w:tcW w:w="308" w:type="pct"/>
          </w:tcPr>
          <w:p w14:paraId="69F62FAF" w14:textId="77777777" w:rsidR="0004232F" w:rsidRPr="00E60F8D" w:rsidRDefault="0004232F" w:rsidP="001D18E6">
            <w:pPr>
              <w:pStyle w:val="TabelleText"/>
              <w:spacing w:line="276" w:lineRule="auto"/>
            </w:pPr>
          </w:p>
        </w:tc>
      </w:tr>
      <w:tr w:rsidR="0004232F" w14:paraId="6ECF81D8" w14:textId="77777777" w:rsidTr="0004232F">
        <w:trPr>
          <w:gridAfter w:val="2"/>
          <w:wAfter w:w="997" w:type="dxa"/>
        </w:trPr>
        <w:tc>
          <w:tcPr>
            <w:tcW w:w="1213" w:type="pct"/>
            <w:vMerge w:val="restart"/>
          </w:tcPr>
          <w:p w14:paraId="4E73E4C0" w14:textId="77777777" w:rsidR="0004232F" w:rsidRPr="00E60F8D" w:rsidRDefault="0004232F" w:rsidP="0004232F">
            <w:pPr>
              <w:overflowPunct/>
              <w:autoSpaceDE/>
              <w:autoSpaceDN/>
              <w:adjustRightInd/>
              <w:rPr>
                <w:sz w:val="18"/>
                <w:szCs w:val="18"/>
                <w:lang w:val="en-GB"/>
              </w:rPr>
            </w:pPr>
            <w:r>
              <w:rPr>
                <w:color w:val="000000" w:themeColor="text1"/>
              </w:rPr>
              <w:t>PSCM</w:t>
            </w:r>
          </w:p>
        </w:tc>
        <w:tc>
          <w:tcPr>
            <w:tcW w:w="309" w:type="pct"/>
          </w:tcPr>
          <w:p w14:paraId="4F1B722A" w14:textId="77777777" w:rsidR="0004232F" w:rsidRPr="00E60F8D" w:rsidRDefault="0004232F" w:rsidP="001D18E6">
            <w:pPr>
              <w:overflowPunct/>
              <w:autoSpaceDE/>
              <w:autoSpaceDN/>
              <w:adjustRightInd/>
              <w:rPr>
                <w:sz w:val="18"/>
                <w:szCs w:val="18"/>
                <w:lang w:val="en-GB"/>
              </w:rPr>
            </w:pPr>
          </w:p>
        </w:tc>
        <w:tc>
          <w:tcPr>
            <w:tcW w:w="1681" w:type="pct"/>
          </w:tcPr>
          <w:p w14:paraId="6AF79BFB" w14:textId="77777777" w:rsidR="00BC4E3D" w:rsidRDefault="00BC4E3D"/>
        </w:tc>
        <w:tc>
          <w:tcPr>
            <w:tcW w:w="308" w:type="pct"/>
          </w:tcPr>
          <w:p w14:paraId="3827ED83" w14:textId="77777777" w:rsidR="0004232F" w:rsidRPr="00E60F8D" w:rsidRDefault="0004232F" w:rsidP="001D18E6">
            <w:pPr>
              <w:pStyle w:val="TabelleText"/>
              <w:spacing w:line="276" w:lineRule="auto"/>
            </w:pPr>
          </w:p>
        </w:tc>
      </w:tr>
      <w:tr w:rsidR="0004232F" w14:paraId="18D4F687" w14:textId="77777777" w:rsidTr="0004232F">
        <w:trPr>
          <w:gridAfter w:val="2"/>
          <w:wAfter w:w="997" w:type="dxa"/>
        </w:trPr>
        <w:tc>
          <w:tcPr>
            <w:tcW w:w="1213" w:type="pct"/>
            <w:vMerge w:val="restart"/>
          </w:tcPr>
          <w:p w14:paraId="29B531B5" w14:textId="77777777" w:rsidR="0004232F" w:rsidRPr="00E60F8D" w:rsidRDefault="0004232F" w:rsidP="0004232F">
            <w:pPr>
              <w:overflowPunct/>
              <w:autoSpaceDE/>
              <w:autoSpaceDN/>
              <w:adjustRightInd/>
              <w:rPr>
                <w:sz w:val="18"/>
                <w:szCs w:val="18"/>
                <w:lang w:val="en-GB"/>
              </w:rPr>
            </w:pPr>
            <w:r>
              <w:rPr>
                <w:color w:val="000000" w:themeColor="text1"/>
              </w:rPr>
              <w:t>HS3</w:t>
            </w:r>
          </w:p>
        </w:tc>
        <w:tc>
          <w:tcPr>
            <w:tcW w:w="309" w:type="pct"/>
          </w:tcPr>
          <w:p w14:paraId="2740B882" w14:textId="77777777" w:rsidR="0004232F" w:rsidRPr="00E60F8D" w:rsidRDefault="0004232F" w:rsidP="001D18E6">
            <w:pPr>
              <w:overflowPunct/>
              <w:autoSpaceDE/>
              <w:autoSpaceDN/>
              <w:adjustRightInd/>
              <w:rPr>
                <w:sz w:val="18"/>
                <w:szCs w:val="18"/>
                <w:lang w:val="en-GB"/>
              </w:rPr>
            </w:pPr>
          </w:p>
        </w:tc>
        <w:tc>
          <w:tcPr>
            <w:tcW w:w="1681" w:type="pct"/>
          </w:tcPr>
          <w:p w14:paraId="78F31F33" w14:textId="77777777" w:rsidR="00BC4E3D" w:rsidRDefault="00BC4E3D"/>
        </w:tc>
        <w:tc>
          <w:tcPr>
            <w:tcW w:w="308" w:type="pct"/>
          </w:tcPr>
          <w:p w14:paraId="2200EEC6" w14:textId="77777777" w:rsidR="0004232F" w:rsidRPr="00E60F8D" w:rsidRDefault="0004232F" w:rsidP="001D18E6">
            <w:pPr>
              <w:pStyle w:val="TabelleText"/>
              <w:spacing w:line="276" w:lineRule="auto"/>
            </w:pPr>
          </w:p>
        </w:tc>
      </w:tr>
      <w:tr w:rsidR="0004232F" w14:paraId="1C5D6AEF" w14:textId="77777777" w:rsidTr="0004232F">
        <w:trPr>
          <w:gridAfter w:val="2"/>
          <w:wAfter w:w="997" w:type="dxa"/>
        </w:trPr>
        <w:tc>
          <w:tcPr>
            <w:tcW w:w="1213" w:type="pct"/>
            <w:vMerge w:val="restart"/>
          </w:tcPr>
          <w:p w14:paraId="3D024F4B" w14:textId="77777777" w:rsidR="0004232F" w:rsidRPr="00E60F8D" w:rsidRDefault="0004232F" w:rsidP="0004232F">
            <w:pPr>
              <w:overflowPunct/>
              <w:autoSpaceDE/>
              <w:autoSpaceDN/>
              <w:adjustRightInd/>
              <w:rPr>
                <w:sz w:val="18"/>
                <w:szCs w:val="18"/>
                <w:lang w:val="en-GB"/>
              </w:rPr>
            </w:pPr>
            <w:r>
              <w:rPr>
                <w:color w:val="000000" w:themeColor="text1"/>
              </w:rPr>
              <w:t>FD1</w:t>
            </w:r>
          </w:p>
        </w:tc>
        <w:tc>
          <w:tcPr>
            <w:tcW w:w="309" w:type="pct"/>
          </w:tcPr>
          <w:p w14:paraId="1CA8B735" w14:textId="77777777" w:rsidR="0004232F" w:rsidRPr="00E60F8D" w:rsidRDefault="0004232F" w:rsidP="001D18E6">
            <w:pPr>
              <w:overflowPunct/>
              <w:autoSpaceDE/>
              <w:autoSpaceDN/>
              <w:adjustRightInd/>
              <w:rPr>
                <w:sz w:val="18"/>
                <w:szCs w:val="18"/>
                <w:lang w:val="en-GB"/>
              </w:rPr>
            </w:pPr>
          </w:p>
        </w:tc>
        <w:tc>
          <w:tcPr>
            <w:tcW w:w="1681" w:type="pct"/>
          </w:tcPr>
          <w:p w14:paraId="0F892042" w14:textId="77777777" w:rsidR="00BC4E3D" w:rsidRDefault="00BC4E3D"/>
        </w:tc>
        <w:tc>
          <w:tcPr>
            <w:tcW w:w="308" w:type="pct"/>
          </w:tcPr>
          <w:p w14:paraId="1AA739B4" w14:textId="77777777" w:rsidR="0004232F" w:rsidRPr="00E60F8D" w:rsidRDefault="0004232F" w:rsidP="001D18E6">
            <w:pPr>
              <w:pStyle w:val="TabelleText"/>
              <w:spacing w:line="276" w:lineRule="auto"/>
            </w:pPr>
          </w:p>
        </w:tc>
      </w:tr>
      <w:tr w:rsidR="0004232F" w14:paraId="7638522E" w14:textId="77777777" w:rsidTr="0004232F">
        <w:trPr>
          <w:gridAfter w:val="1"/>
          <w:wAfter w:w="360" w:type="dxa"/>
        </w:trPr>
        <w:tc>
          <w:tcPr>
            <w:tcW w:w="1213" w:type="pct"/>
            <w:vMerge w:val="restart"/>
          </w:tcPr>
          <w:p w14:paraId="46DC23AC" w14:textId="77777777" w:rsidR="0004232F" w:rsidRPr="00E60F8D" w:rsidRDefault="0004232F" w:rsidP="0004232F">
            <w:pPr>
              <w:overflowPunct/>
              <w:autoSpaceDE/>
              <w:autoSpaceDN/>
              <w:adjustRightInd/>
              <w:rPr>
                <w:sz w:val="18"/>
                <w:szCs w:val="18"/>
                <w:lang w:val="en-GB"/>
              </w:rPr>
            </w:pPr>
            <w:r>
              <w:rPr>
                <w:color w:val="000000" w:themeColor="text1"/>
              </w:rPr>
              <w:t>APIM-CDC</w:t>
            </w:r>
          </w:p>
        </w:tc>
        <w:tc>
          <w:tcPr>
            <w:tcW w:w="309" w:type="pct"/>
          </w:tcPr>
          <w:p w14:paraId="065156F4" w14:textId="77777777" w:rsidR="0004232F" w:rsidRPr="00E60F8D" w:rsidRDefault="0004232F" w:rsidP="001D18E6">
            <w:pPr>
              <w:overflowPunct/>
              <w:autoSpaceDE/>
              <w:autoSpaceDN/>
              <w:adjustRightInd/>
              <w:rPr>
                <w:sz w:val="18"/>
                <w:szCs w:val="18"/>
                <w:lang w:val="en-GB"/>
              </w:rPr>
            </w:pPr>
          </w:p>
        </w:tc>
        <w:tc>
          <w:tcPr>
            <w:tcW w:w="1681" w:type="pct"/>
          </w:tcPr>
          <w:p w14:paraId="79817D78" w14:textId="77777777" w:rsidR="0004232F" w:rsidRDefault="0004232F" w:rsidP="0004232F">
            <w:pPr>
              <w:pStyle w:val="TabelleText"/>
              <w:spacing w:line="276" w:lineRule="auto"/>
              <w:rPr>
                <w:lang w:val="en-US"/>
              </w:rPr>
            </w:pPr>
            <w:r w:rsidRPr="00176970">
              <w:rPr>
                <w:lang w:val="en-US"/>
              </w:rPr>
              <w:t>Display elocker Oil Temperature</w:t>
            </w:r>
          </w:p>
        </w:tc>
        <w:tc>
          <w:tcPr>
            <w:tcW w:w="1489" w:type="pct"/>
          </w:tcPr>
          <w:p w14:paraId="77B75296"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4EE83735" w14:textId="77777777" w:rsidR="0004232F" w:rsidRDefault="0004232F" w:rsidP="0004232F">
            <w:pPr>
              <w:pStyle w:val="TabelleText"/>
              <w:numPr>
                <w:ilvl w:val="0"/>
                <w:numId w:val="20"/>
              </w:numPr>
              <w:spacing w:line="276" w:lineRule="auto"/>
              <w:ind w:left="220" w:hanging="140"/>
              <w:rPr>
                <w:lang w:val="en-US"/>
              </w:rPr>
            </w:pPr>
            <w:r w:rsidRPr="006E3D82">
              <w:rPr>
                <w:lang w:val="en-US"/>
              </w:rPr>
              <w:t>APIM elocker Display</w:t>
            </w:r>
          </w:p>
        </w:tc>
        <w:tc>
          <w:tcPr>
            <w:tcW w:w="308" w:type="pct"/>
          </w:tcPr>
          <w:p w14:paraId="3D9AC9B1" w14:textId="77777777" w:rsidR="0004232F" w:rsidRPr="00E60F8D" w:rsidRDefault="0004232F" w:rsidP="001D18E6">
            <w:pPr>
              <w:pStyle w:val="TabelleText"/>
              <w:spacing w:line="276" w:lineRule="auto"/>
            </w:pPr>
          </w:p>
        </w:tc>
      </w:tr>
      <w:tr w:rsidR="0004232F" w14:paraId="4CEEB592" w14:textId="77777777" w:rsidTr="0004232F">
        <w:tc>
          <w:tcPr>
            <w:tcW w:w="1213" w:type="pct"/>
            <w:vMerge/>
          </w:tcPr>
          <w:p w14:paraId="69B5A878" w14:textId="77777777" w:rsidR="0004232F" w:rsidRPr="00E60F8D" w:rsidRDefault="0004232F" w:rsidP="001D18E6">
            <w:pPr>
              <w:overflowPunct/>
              <w:autoSpaceDE/>
              <w:autoSpaceDN/>
              <w:adjustRightInd/>
              <w:rPr>
                <w:sz w:val="18"/>
                <w:szCs w:val="18"/>
                <w:lang w:val="en-GB"/>
              </w:rPr>
            </w:pPr>
          </w:p>
        </w:tc>
        <w:tc>
          <w:tcPr>
            <w:tcW w:w="309" w:type="pct"/>
          </w:tcPr>
          <w:p w14:paraId="790CE3E0" w14:textId="77777777" w:rsidR="0004232F" w:rsidRPr="00E60F8D" w:rsidRDefault="0004232F" w:rsidP="001D18E6">
            <w:pPr>
              <w:overflowPunct/>
              <w:autoSpaceDE/>
              <w:autoSpaceDN/>
              <w:adjustRightInd/>
              <w:rPr>
                <w:sz w:val="18"/>
                <w:szCs w:val="18"/>
                <w:lang w:val="en-GB"/>
              </w:rPr>
            </w:pPr>
          </w:p>
        </w:tc>
        <w:tc>
          <w:tcPr>
            <w:tcW w:w="1681" w:type="pct"/>
          </w:tcPr>
          <w:p w14:paraId="7E8EF1DF" w14:textId="77777777" w:rsidR="0004232F" w:rsidRDefault="0004232F" w:rsidP="0004232F">
            <w:pPr>
              <w:pStyle w:val="TabelleText"/>
              <w:spacing w:line="276" w:lineRule="auto"/>
              <w:rPr>
                <w:lang w:val="en-US"/>
              </w:rPr>
            </w:pPr>
            <w:r w:rsidRPr="00176970">
              <w:rPr>
                <w:lang w:val="en-US"/>
              </w:rPr>
              <w:t>Display eLocker selection Feedback</w:t>
            </w:r>
          </w:p>
        </w:tc>
        <w:tc>
          <w:tcPr>
            <w:tcW w:w="1489" w:type="pct"/>
          </w:tcPr>
          <w:p w14:paraId="4CE1EE9F"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128C3849" w14:textId="77777777" w:rsidR="0004232F" w:rsidRDefault="0004232F" w:rsidP="0004232F">
            <w:pPr>
              <w:pStyle w:val="TabelleText"/>
              <w:numPr>
                <w:ilvl w:val="0"/>
                <w:numId w:val="20"/>
              </w:numPr>
              <w:spacing w:line="276" w:lineRule="auto"/>
              <w:ind w:left="220" w:hanging="140"/>
              <w:rPr>
                <w:lang w:val="en-US"/>
              </w:rPr>
            </w:pPr>
            <w:r w:rsidRPr="006E3D82">
              <w:rPr>
                <w:lang w:val="en-US"/>
              </w:rPr>
              <w:t>APIM elocker Display</w:t>
            </w:r>
          </w:p>
        </w:tc>
        <w:tc>
          <w:tcPr>
            <w:tcW w:w="1489" w:type="pct"/>
          </w:tcPr>
          <w:p w14:paraId="2857F8ED" w14:textId="77777777" w:rsidR="00BC4E3D" w:rsidRDefault="00BC4E3D"/>
        </w:tc>
        <w:tc>
          <w:tcPr>
            <w:tcW w:w="308" w:type="pct"/>
          </w:tcPr>
          <w:p w14:paraId="51F55C9C" w14:textId="77777777" w:rsidR="0004232F" w:rsidRPr="00E60F8D" w:rsidRDefault="0004232F" w:rsidP="001D18E6">
            <w:pPr>
              <w:pStyle w:val="TabelleText"/>
              <w:spacing w:line="276" w:lineRule="auto"/>
            </w:pPr>
          </w:p>
        </w:tc>
      </w:tr>
      <w:tr w:rsidR="0004232F" w14:paraId="7D75AC41" w14:textId="77777777" w:rsidTr="0004232F">
        <w:trPr>
          <w:gridAfter w:val="2"/>
          <w:wAfter w:w="997" w:type="dxa"/>
        </w:trPr>
        <w:tc>
          <w:tcPr>
            <w:tcW w:w="1213" w:type="pct"/>
            <w:vMerge w:val="restart"/>
          </w:tcPr>
          <w:p w14:paraId="7CB88744" w14:textId="77777777" w:rsidR="0004232F" w:rsidRPr="00E60F8D" w:rsidRDefault="0004232F" w:rsidP="0004232F">
            <w:pPr>
              <w:overflowPunct/>
              <w:autoSpaceDE/>
              <w:autoSpaceDN/>
              <w:adjustRightInd/>
              <w:rPr>
                <w:sz w:val="18"/>
                <w:szCs w:val="18"/>
                <w:lang w:val="en-GB"/>
              </w:rPr>
            </w:pPr>
            <w:r>
              <w:rPr>
                <w:color w:val="000000" w:themeColor="text1"/>
              </w:rPr>
              <w:t>CAN connector</w:t>
            </w:r>
          </w:p>
        </w:tc>
        <w:tc>
          <w:tcPr>
            <w:tcW w:w="309" w:type="pct"/>
          </w:tcPr>
          <w:p w14:paraId="4E2A24C1" w14:textId="77777777" w:rsidR="0004232F" w:rsidRPr="00E60F8D" w:rsidRDefault="0004232F" w:rsidP="001D18E6">
            <w:pPr>
              <w:overflowPunct/>
              <w:autoSpaceDE/>
              <w:autoSpaceDN/>
              <w:adjustRightInd/>
              <w:rPr>
                <w:sz w:val="18"/>
                <w:szCs w:val="18"/>
                <w:lang w:val="en-GB"/>
              </w:rPr>
            </w:pPr>
          </w:p>
        </w:tc>
        <w:tc>
          <w:tcPr>
            <w:tcW w:w="1681" w:type="pct"/>
          </w:tcPr>
          <w:p w14:paraId="41D0CD11" w14:textId="77777777" w:rsidR="00BC4E3D" w:rsidRDefault="00BC4E3D"/>
        </w:tc>
        <w:tc>
          <w:tcPr>
            <w:tcW w:w="308" w:type="pct"/>
          </w:tcPr>
          <w:p w14:paraId="0257CD90" w14:textId="77777777" w:rsidR="0004232F" w:rsidRPr="00E60F8D" w:rsidRDefault="0004232F" w:rsidP="001D18E6">
            <w:pPr>
              <w:pStyle w:val="TabelleText"/>
              <w:spacing w:line="276" w:lineRule="auto"/>
            </w:pPr>
          </w:p>
        </w:tc>
      </w:tr>
    </w:tbl>
    <w:p w14:paraId="265E3A7F" w14:textId="77777777" w:rsidR="00072314" w:rsidRDefault="00072314" w:rsidP="00072314">
      <w:pPr>
        <w:pStyle w:val="Caption"/>
      </w:pPr>
      <w:bookmarkStart w:id="70" w:name="_Toc35000668"/>
      <w:bookmarkStart w:id="71" w:name="_Ref10186202"/>
      <w:r w:rsidRPr="00702453">
        <w:t xml:space="preserve">Table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6</w:t>
      </w:r>
      <w:r>
        <w:rPr>
          <w:noProof/>
        </w:rPr>
        <w:fldChar w:fldCharType="end"/>
      </w:r>
      <w:r w:rsidRPr="00702453">
        <w:t xml:space="preserve">: </w:t>
      </w:r>
      <w:bookmarkStart w:id="72" w:name="_Ref10186311"/>
      <w:r>
        <w:t>Function Allocation Table (Functional Safety Extension)</w:t>
      </w:r>
      <w:bookmarkEnd w:id="70"/>
      <w:bookmarkEnd w:id="71"/>
      <w:bookmarkEnd w:id="72"/>
    </w:p>
    <w:p w14:paraId="07F6CE84" w14:textId="77777777" w:rsidR="00072314" w:rsidRPr="00C60197" w:rsidRDefault="00072314" w:rsidP="00072314"/>
    <w:p w14:paraId="225D5028" w14:textId="77777777" w:rsidR="00072314" w:rsidRPr="00C60197" w:rsidRDefault="00072314" w:rsidP="00072314"/>
    <w:p w14:paraId="70D8DCD4" w14:textId="77777777" w:rsidR="00072314" w:rsidRDefault="00072314" w:rsidP="00072314">
      <w:pPr>
        <w:pStyle w:val="Heading1"/>
        <w:tabs>
          <w:tab w:val="clear" w:pos="540"/>
          <w:tab w:val="num" w:pos="432"/>
        </w:tabs>
      </w:pPr>
      <w:bookmarkStart w:id="73" w:name="_Toc35000594"/>
      <w:r>
        <w:lastRenderedPageBreak/>
        <w:t>Feature Implementation Modeling</w:t>
      </w:r>
      <w:bookmarkEnd w:id="73"/>
    </w:p>
    <w:p w14:paraId="4A9CAA19" w14:textId="77777777" w:rsidR="00072314" w:rsidRDefault="00072314" w:rsidP="00072314">
      <w:pPr>
        <w:pStyle w:val="Heading2"/>
        <w:spacing w:before="240"/>
      </w:pPr>
      <w:bookmarkStart w:id="74" w:name="_Toc35000595"/>
      <w:r>
        <w:t xml:space="preserve">Component </w:t>
      </w:r>
      <w:r w:rsidRPr="00882C07">
        <w:t>Interaction Diagrams</w:t>
      </w:r>
      <w:bookmarkEnd w:id="74"/>
    </w:p>
    <w:p w14:paraId="77366F4C" w14:textId="77777777" w:rsidR="00072314" w:rsidRDefault="00072314" w:rsidP="00072314"/>
    <w:p w14:paraId="7E58BE3A" w14:textId="77777777" w:rsidR="00072314" w:rsidRDefault="00072314" w:rsidP="00072314">
      <w:pPr>
        <w:pStyle w:val="Heading3"/>
        <w:keepNext w:val="0"/>
        <w:tabs>
          <w:tab w:val="clear" w:pos="900"/>
          <w:tab w:val="left" w:pos="709"/>
          <w:tab w:val="left" w:pos="851"/>
        </w:tabs>
        <w:spacing w:before="240"/>
      </w:pPr>
      <w:bookmarkStart w:id="75" w:name="_Toc35000596"/>
      <w:r>
        <w:t>Scenario: “System Startup / Shutdown”</w:t>
      </w:r>
      <w:bookmarkEnd w:id="75"/>
    </w:p>
    <w:p w14:paraId="2D86AE95" w14:textId="77777777" w:rsidR="00072314" w:rsidRDefault="00072314" w:rsidP="00072314"/>
    <w:p w14:paraId="22E4592E" w14:textId="77777777" w:rsidR="00072314" w:rsidRDefault="00072314" w:rsidP="00072314">
      <w:pPr>
        <w:pStyle w:val="Heading3"/>
        <w:keepNext w:val="0"/>
        <w:tabs>
          <w:tab w:val="clear" w:pos="900"/>
          <w:tab w:val="left" w:pos="709"/>
          <w:tab w:val="left" w:pos="851"/>
        </w:tabs>
        <w:spacing w:before="240"/>
      </w:pPr>
      <w:bookmarkStart w:id="76" w:name="_Toc35000597"/>
      <w:r>
        <w:t>Scenario: “Normal Operation”</w:t>
      </w:r>
      <w:bookmarkEnd w:id="76"/>
    </w:p>
    <w:p w14:paraId="2D3E0564" w14:textId="77777777" w:rsidR="00747176" w:rsidRDefault="00747176" w:rsidP="00AC73E7">
      <w:pPr>
        <w:rPr>
          <w:color w:val="7030A0"/>
        </w:rPr>
      </w:pPr>
    </w:p>
    <w:p w14:paraId="3F619256" w14:textId="77777777" w:rsidR="00DE3EA4" w:rsidRPr="00647115" w:rsidRDefault="00747176" w:rsidP="00AC73E7">
      <w:pPr>
        <w:contextualSpacing/>
        <w:rPr>
          <w:color w:val="A6A6A6" w:themeColor="background1" w:themeShade="A6"/>
        </w:rPr>
      </w:pPr>
      <w:r w:rsidRPr="00FF5F72">
        <w:rPr>
          <w:color w:val="A6A6A6" w:themeColor="background1" w:themeShade="A6"/>
        </w:rPr>
        <w:t xml:space="preserve">No </w:t>
      </w:r>
      <w:r>
        <w:rPr>
          <w:color w:val="A6A6A6" w:themeColor="background1" w:themeShade="A6"/>
        </w:rPr>
        <w:t>“Feature Scenario Diagram” found</w:t>
      </w:r>
      <w:r w:rsidRPr="00FF5F72">
        <w:rPr>
          <w:color w:val="A6A6A6" w:themeColor="background1" w:themeShade="A6"/>
        </w:rPr>
        <w:t>.</w:t>
      </w:r>
    </w:p>
    <w:p w14:paraId="1D37D23F" w14:textId="77777777" w:rsidR="00DE3EA4" w:rsidRPr="00E22255" w:rsidRDefault="00DE3EA4" w:rsidP="00AC73E7">
      <w:pPr>
        <w:rPr>
          <w:color w:val="7030A0"/>
        </w:rPr>
      </w:pPr>
    </w:p>
    <w:p w14:paraId="01898F09" w14:textId="77777777" w:rsidR="00AC73E7" w:rsidRDefault="00AC73E7" w:rsidP="00072314"/>
    <w:p w14:paraId="1540FF13" w14:textId="77777777" w:rsidR="00072314" w:rsidRDefault="00072314" w:rsidP="00072314">
      <w:pPr>
        <w:pStyle w:val="Heading2"/>
        <w:spacing w:before="240"/>
      </w:pPr>
      <w:bookmarkStart w:id="77" w:name="_Toc35000598"/>
      <w:r>
        <w:t>Component Interface Behavior Diagrams</w:t>
      </w:r>
      <w:bookmarkEnd w:id="77"/>
    </w:p>
    <w:p w14:paraId="79863538" w14:textId="77777777" w:rsidR="00656ECB" w:rsidRDefault="00656ECB" w:rsidP="00720A45">
      <w:pPr>
        <w:rPr>
          <w:highlight w:val="green"/>
        </w:rPr>
      </w:pPr>
    </w:p>
    <w:p w14:paraId="2CB4AF53" w14:textId="77777777" w:rsidR="00656ECB" w:rsidRDefault="00656ECB" w:rsidP="00656ECB">
      <w:pPr>
        <w:rPr>
          <w:i/>
          <w:color w:val="A6A6A6" w:themeColor="background1" w:themeShade="A6"/>
        </w:rPr>
      </w:pPr>
      <w:r w:rsidRPr="005067FC">
        <w:rPr>
          <w:i/>
          <w:color w:val="A6A6A6" w:themeColor="background1" w:themeShade="A6"/>
        </w:rPr>
        <w:t>Not supported by MagicDraw report generation.</w:t>
      </w:r>
    </w:p>
    <w:p w14:paraId="2AB6DCB1" w14:textId="77777777" w:rsidR="00656ECB" w:rsidRDefault="00656ECB" w:rsidP="00720A45">
      <w:pPr>
        <w:rPr>
          <w:highlight w:val="green"/>
        </w:rPr>
      </w:pPr>
    </w:p>
    <w:p w14:paraId="443D4E76" w14:textId="77777777" w:rsidR="00072314" w:rsidRDefault="00072314" w:rsidP="00072314">
      <w:pPr>
        <w:pStyle w:val="Heading1"/>
        <w:tabs>
          <w:tab w:val="clear" w:pos="540"/>
          <w:tab w:val="num" w:pos="432"/>
        </w:tabs>
      </w:pPr>
      <w:bookmarkStart w:id="78" w:name="_Toc35000599"/>
      <w:bookmarkStart w:id="79" w:name="_Ref12638483"/>
      <w:r>
        <w:lastRenderedPageBreak/>
        <w:t>Feature Implementation Requirements</w:t>
      </w:r>
      <w:bookmarkEnd w:id="78"/>
      <w:bookmarkEnd w:id="79"/>
    </w:p>
    <w:p w14:paraId="7EF7EEBD" w14:textId="77777777" w:rsidR="00072314" w:rsidRPr="00512949" w:rsidRDefault="00072314" w:rsidP="00072314"/>
    <w:p w14:paraId="088EBBC1" w14:textId="77777777" w:rsidR="00072314" w:rsidRDefault="00072314" w:rsidP="00072314">
      <w:pPr>
        <w:pStyle w:val="Heading2"/>
        <w:spacing w:before="240"/>
      </w:pPr>
      <w:bookmarkStart w:id="80" w:name="_Toc35000600"/>
      <w:bookmarkStart w:id="81" w:name="_Toc422994379"/>
      <w:bookmarkStart w:id="82" w:name="_Toc481143821"/>
      <w:r w:rsidRPr="00655CE7">
        <w:t>Functional Safety</w:t>
      </w:r>
      <w:bookmarkEnd w:id="80"/>
      <w:r w:rsidRPr="00655CE7">
        <w:t xml:space="preserve"> </w:t>
      </w:r>
    </w:p>
    <w:p w14:paraId="66C58E96" w14:textId="77777777" w:rsidR="00072314" w:rsidRDefault="00072314" w:rsidP="00072314">
      <w:pPr>
        <w:pStyle w:val="Heading3"/>
        <w:keepNext w:val="0"/>
        <w:tabs>
          <w:tab w:val="clear" w:pos="900"/>
          <w:tab w:val="left" w:pos="709"/>
          <w:tab w:val="left" w:pos="851"/>
        </w:tabs>
        <w:spacing w:before="240"/>
      </w:pPr>
      <w:r>
        <w:t>ASIL Decomposition of Technical Safety Requirements</w:t>
      </w:r>
    </w:p>
    <w:p w14:paraId="43FC0887" w14:textId="77777777" w:rsidR="00072314" w:rsidRDefault="00072314" w:rsidP="00072314">
      <w:pPr>
        <w:rPr>
          <w:highlight w:val="yellow"/>
        </w:rPr>
      </w:pPr>
    </w:p>
    <w:p w14:paraId="36DFFC6F" w14:textId="77777777" w:rsidR="00072314" w:rsidRDefault="00072314" w:rsidP="00072314">
      <w:r w:rsidRPr="00F141FD">
        <w:t>&lt;Place</w:t>
      </w:r>
      <w:r>
        <w:t xml:space="preserve"> the input TSR here above the decomposition table</w:t>
      </w:r>
      <w:r w:rsidRPr="00F141FD">
        <w:t>&gt;</w:t>
      </w:r>
    </w:p>
    <w:p w14:paraId="49E3FC8D" w14:textId="77777777" w:rsidR="00072314" w:rsidRDefault="00072314" w:rsidP="00072314"/>
    <w:tbl>
      <w:tblPr>
        <w:tblW w:w="4965" w:type="pct"/>
        <w:tblInd w:w="-10" w:type="dxa"/>
        <w:tblCellMar>
          <w:left w:w="0" w:type="dxa"/>
          <w:right w:w="0" w:type="dxa"/>
        </w:tblCellMar>
        <w:tblLook w:val="04A0" w:firstRow="1" w:lastRow="0" w:firstColumn="1" w:lastColumn="0" w:noHBand="0" w:noVBand="1"/>
      </w:tblPr>
      <w:tblGrid>
        <w:gridCol w:w="3130"/>
        <w:gridCol w:w="1624"/>
        <w:gridCol w:w="5502"/>
      </w:tblGrid>
      <w:tr w:rsidR="00072314" w:rsidRPr="00412488" w14:paraId="216BA4FE" w14:textId="77777777" w:rsidTr="001D18E6">
        <w:trPr>
          <w:cantSplit/>
          <w:tblHeader/>
        </w:trPr>
        <w:tc>
          <w:tcPr>
            <w:tcW w:w="308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4A5C78FA" w14:textId="77777777" w:rsidR="00072314" w:rsidRPr="00412488" w:rsidRDefault="00072314" w:rsidP="001D18E6">
            <w:pPr>
              <w:spacing w:before="48" w:after="48" w:line="254" w:lineRule="auto"/>
              <w:rPr>
                <w:rFonts w:ascii="Univers" w:hAnsi="Univers"/>
                <w:b/>
              </w:rPr>
            </w:pPr>
            <w:r w:rsidRPr="00412488">
              <w:rPr>
                <w:b/>
              </w:rPr>
              <w:t xml:space="preserve">Input </w:t>
            </w:r>
            <w:r>
              <w:rPr>
                <w:b/>
              </w:rPr>
              <w:t>T</w:t>
            </w:r>
            <w:r w:rsidRPr="00412488">
              <w:rPr>
                <w:b/>
              </w:rPr>
              <w:t>SR</w:t>
            </w:r>
          </w:p>
        </w:tc>
        <w:tc>
          <w:tcPr>
            <w:tcW w:w="7012"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899DACC" w14:textId="77777777" w:rsidR="00072314" w:rsidRDefault="00072314" w:rsidP="001D18E6">
            <w:pPr>
              <w:spacing w:line="254" w:lineRule="auto"/>
              <w:rPr>
                <w:rFonts w:cs="Arial"/>
              </w:rPr>
            </w:pPr>
            <w:r w:rsidRPr="00A07F0E">
              <w:rPr>
                <w:rFonts w:cs="Arial"/>
                <w:bCs/>
              </w:rPr>
              <w:t>&lt;</w:t>
            </w:r>
            <w:r>
              <w:rPr>
                <w:rFonts w:cs="Arial"/>
                <w:bCs/>
              </w:rPr>
              <w:t>Provide</w:t>
            </w:r>
            <w:r w:rsidRPr="00A07F0E">
              <w:rPr>
                <w:rFonts w:cs="Arial"/>
                <w:bCs/>
              </w:rPr>
              <w:t xml:space="preserve"> the ID of</w:t>
            </w:r>
            <w:r>
              <w:rPr>
                <w:rFonts w:cs="Arial"/>
                <w:bCs/>
              </w:rPr>
              <w:t xml:space="preserve"> the</w:t>
            </w:r>
            <w:r w:rsidRPr="00A07F0E">
              <w:rPr>
                <w:rFonts w:cs="Arial"/>
                <w:bCs/>
              </w:rPr>
              <w:t xml:space="preserve"> </w:t>
            </w:r>
            <w:r>
              <w:rPr>
                <w:rFonts w:cs="Arial"/>
                <w:bCs/>
              </w:rPr>
              <w:t>TSR</w:t>
            </w:r>
            <w:r w:rsidRPr="00A07F0E">
              <w:rPr>
                <w:rFonts w:cs="Arial"/>
                <w:bCs/>
              </w:rPr>
              <w:t xml:space="preserve"> which shall be decomposed</w:t>
            </w:r>
            <w:r>
              <w:rPr>
                <w:rFonts w:cs="Arial"/>
                <w:bCs/>
              </w:rPr>
              <w:t>. That TSR is given above</w:t>
            </w:r>
            <w:r w:rsidRPr="00A07F0E">
              <w:rPr>
                <w:rFonts w:cs="Arial"/>
                <w:bCs/>
              </w:rPr>
              <w:t>&gt;</w:t>
            </w:r>
          </w:p>
        </w:tc>
      </w:tr>
      <w:tr w:rsidR="00072314" w:rsidRPr="00412488" w14:paraId="59FB9C68" w14:textId="77777777" w:rsidTr="001D18E6">
        <w:tc>
          <w:tcPr>
            <w:tcW w:w="3080"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9A578CB" w14:textId="77777777" w:rsidR="00072314" w:rsidRPr="00412488" w:rsidRDefault="00072314" w:rsidP="001D18E6">
            <w:pPr>
              <w:spacing w:before="48" w:after="48" w:line="254" w:lineRule="auto"/>
              <w:rPr>
                <w:b/>
              </w:rPr>
            </w:pPr>
            <w:r w:rsidRPr="00412488">
              <w:rPr>
                <w:b/>
              </w:rPr>
              <w:t>Decomposition Rationale</w:t>
            </w:r>
          </w:p>
        </w:tc>
        <w:tc>
          <w:tcPr>
            <w:tcW w:w="7012"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C17D964" w14:textId="77777777" w:rsidR="00072314" w:rsidRDefault="00072314" w:rsidP="001D18E6">
            <w:pPr>
              <w:spacing w:line="254" w:lineRule="auto"/>
              <w:rPr>
                <w:color w:val="FFFFFF"/>
                <w:lang w:val="en-GB"/>
              </w:rPr>
            </w:pPr>
            <w:r>
              <w:rPr>
                <w:bCs/>
              </w:rPr>
              <w:t>&lt;Give a reason why the decomposition was performed&gt;</w:t>
            </w:r>
          </w:p>
        </w:tc>
      </w:tr>
      <w:tr w:rsidR="00072314" w14:paraId="4488737F" w14:textId="77777777" w:rsidTr="001D18E6">
        <w:trPr>
          <w:cantSplit/>
          <w:trHeight w:val="130"/>
          <w:tblHeader/>
        </w:trPr>
        <w:tc>
          <w:tcPr>
            <w:tcW w:w="3080"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4AC1BC6" w14:textId="77777777" w:rsidR="00072314" w:rsidRPr="00412488" w:rsidRDefault="00072314" w:rsidP="001D18E6">
            <w:pPr>
              <w:spacing w:before="48" w:after="48" w:line="254" w:lineRule="auto"/>
              <w:rPr>
                <w:b/>
              </w:rPr>
            </w:pPr>
            <w:r w:rsidRPr="00412488">
              <w:rPr>
                <w:b/>
              </w:rPr>
              <w:t>Method for Decomposition</w:t>
            </w:r>
          </w:p>
        </w:tc>
        <w:tc>
          <w:tcPr>
            <w:tcW w:w="7012"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9B2342C" w14:textId="77777777" w:rsidR="00072314" w:rsidRDefault="006A2E06" w:rsidP="001D18E6">
            <w:pPr>
              <w:spacing w:line="254" w:lineRule="auto"/>
              <w:rPr>
                <w:lang w:val="en-GB"/>
              </w:rPr>
            </w:pPr>
            <w:sdt>
              <w:sdtPr>
                <w:rPr>
                  <w:bCs/>
                </w:rPr>
                <w:alias w:val="Decompostion Method"/>
                <w:tag w:val="Decompostion Method"/>
                <w:id w:val="-1168476202"/>
                <w:comboBox>
                  <w:listItem w:displayText="Choose a Method" w:value="Choose a Method"/>
                  <w:listItem w:displayText="D -&gt; C(D) + A(D)" w:value="D -&gt; C(D) + A(D)"/>
                  <w:listItem w:displayText="D -&gt; B(D) + B(D)" w:value="D -&gt; B(D) + B(D)"/>
                  <w:listItem w:displayText="D -&gt; D(D) + QM (D)" w:value="D -&gt; D(D) + QM (D)"/>
                  <w:listItem w:displayText="C -&gt; B(C) + A(C)" w:value="C -&gt; B(C) + A(C)"/>
                  <w:listItem w:displayText="C-&gt; C(C) + QM(C)" w:value="C-&gt; C(C) + QM(C)"/>
                  <w:listItem w:displayText="B -&gt; A(B) + A(B)" w:value="B -&gt; A(B) + A(B)"/>
                  <w:listItem w:displayText="B -&gt; B(B) + QM(B)" w:value="B -&gt; B(B) + QM(B)"/>
                  <w:listItem w:displayText="A -&gt; A(A) + QM(A)" w:value="A -&gt; A(A) + QM(A)"/>
                  <w:listItem w:displayText="D(D) -&gt; C(D) + A(D)" w:value="D(D) -&gt; C(D) + A(D)"/>
                  <w:listItem w:displayText="D(D) -&gt; B(D) + B(D)" w:value="D(D) -&gt; B(D) + B(D)"/>
                  <w:listItem w:displayText="D(D) -&gt; D(D) + QM(D)" w:value="D(D) -&gt; D(D) + QM(D)"/>
                  <w:listItem w:displayText="C(D) -&gt; B(D) + A(D)" w:value="C(D) -&gt; B(D) + A(D)"/>
                  <w:listItem w:displayText="C(D) -&gt; C(D) + QM(D)" w:value="C(D) -&gt; C(D) + QM(D)"/>
                  <w:listItem w:displayText="B(D) -&gt; A(D) + A(D)" w:value="B(D) -&gt; A(D) + A(D)"/>
                  <w:listItem w:displayText="B(D) -&gt; B(D) + QM(D)" w:value="B(D) -&gt; B(D) + QM(D)"/>
                  <w:listItem w:displayText="A(D) -&gt; A(D) + QM(D)" w:value="A(D) -&gt; A(D) + QM(D)"/>
                  <w:listItem w:displayText="C(C) -&gt; B(C) + A(C)" w:value="C(C) -&gt; B(C) + A(C)"/>
                  <w:listItem w:displayText="C(C) -&gt; C(C) + QM(C)" w:value="C(C) -&gt; C(C) + QM(C)"/>
                  <w:listItem w:displayText="B(C) -&gt; A(C) + A(C)" w:value="B(C) -&gt; A(C) + A(C)"/>
                  <w:listItem w:displayText="B(C) -&gt; B(C) + QM(C)" w:value="B(C) -&gt; B(C) + QM(C)"/>
                  <w:listItem w:displayText="A(C) -&gt; A(C) + QM(C)" w:value="A(C) -&gt; A(C) + QM(C)"/>
                  <w:listItem w:displayText="B(B) -&gt; A(B) + A(B)" w:value="B(B) -&gt; A(B) + A(B)"/>
                  <w:listItem w:displayText="B(B) -&gt; B(B) + QM(B)" w:value="B(B) -&gt; B(B) + QM(B)"/>
                  <w:listItem w:displayText="A(B) -&gt; A(B) + QM(B)" w:value="A(B) -&gt; A(B) + QM(B)"/>
                  <w:listItem w:displayText="A(A) -&gt; A(A) + QM(A)" w:value="A(A) -&gt; A(A) + QM(A)"/>
                </w:comboBox>
              </w:sdtPr>
              <w:sdtEndPr/>
              <w:sdtContent>
                <w:r w:rsidR="00072314">
                  <w:rPr>
                    <w:bCs/>
                  </w:rPr>
                  <w:t>Choose a Method</w:t>
                </w:r>
              </w:sdtContent>
            </w:sdt>
          </w:p>
        </w:tc>
      </w:tr>
      <w:tr w:rsidR="00072314" w:rsidRPr="00412488" w14:paraId="1E23BB49" w14:textId="77777777" w:rsidTr="001D18E6">
        <w:trPr>
          <w:cantSplit/>
          <w:trHeight w:val="347"/>
          <w:tblHeader/>
        </w:trPr>
        <w:tc>
          <w:tcPr>
            <w:tcW w:w="3080" w:type="dxa"/>
            <w:vMerge w:val="restart"/>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41C39E30" w14:textId="77777777" w:rsidR="00072314" w:rsidRPr="00412488" w:rsidRDefault="00072314" w:rsidP="001D18E6">
            <w:pPr>
              <w:spacing w:before="48" w:after="48" w:line="254" w:lineRule="auto"/>
              <w:rPr>
                <w:b/>
              </w:rPr>
            </w:pPr>
            <w:r>
              <w:rPr>
                <w:b/>
              </w:rPr>
              <w:t>T</w:t>
            </w:r>
            <w:r w:rsidRPr="00412488">
              <w:rPr>
                <w:b/>
              </w:rPr>
              <w:t>SR 1 after Decomposition</w:t>
            </w: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0898631E" w14:textId="77777777" w:rsidR="00072314" w:rsidRPr="00412488" w:rsidRDefault="00072314" w:rsidP="001D18E6">
            <w:pPr>
              <w:spacing w:before="48" w:after="48" w:line="254" w:lineRule="auto"/>
              <w:rPr>
                <w:b/>
              </w:rPr>
            </w:pPr>
            <w:r>
              <w:rPr>
                <w:b/>
              </w:rPr>
              <w:t>T</w:t>
            </w:r>
            <w:r w:rsidRPr="00412488">
              <w:rPr>
                <w:b/>
              </w:rPr>
              <w:t>SR ID</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14:paraId="591F3AE8" w14:textId="77777777" w:rsidR="00072314" w:rsidRDefault="00072314" w:rsidP="001D18E6">
            <w:pPr>
              <w:spacing w:line="254" w:lineRule="auto"/>
              <w:rPr>
                <w:rFonts w:cs="Arial"/>
              </w:rPr>
            </w:pPr>
            <w:r w:rsidRPr="00A07F0E">
              <w:rPr>
                <w:rFonts w:cs="Arial"/>
                <w:bCs/>
              </w:rPr>
              <w:t>&lt;</w:t>
            </w:r>
            <w:r>
              <w:rPr>
                <w:rFonts w:cs="Arial"/>
                <w:bCs/>
              </w:rPr>
              <w:t>Provide</w:t>
            </w:r>
            <w:r w:rsidRPr="00A07F0E">
              <w:rPr>
                <w:rFonts w:cs="Arial"/>
                <w:bCs/>
              </w:rPr>
              <w:t xml:space="preserve"> the ID of the decomposed </w:t>
            </w:r>
            <w:r>
              <w:rPr>
                <w:rFonts w:cs="Arial"/>
                <w:bCs/>
              </w:rPr>
              <w:t>T</w:t>
            </w:r>
            <w:r w:rsidRPr="00A07F0E">
              <w:rPr>
                <w:rFonts w:cs="Arial"/>
                <w:bCs/>
              </w:rPr>
              <w:t>SR&gt;</w:t>
            </w:r>
          </w:p>
        </w:tc>
      </w:tr>
      <w:tr w:rsidR="00072314" w:rsidRPr="00412488" w14:paraId="6E50EAFC" w14:textId="77777777" w:rsidTr="001D18E6">
        <w:trPr>
          <w:cantSplit/>
          <w:trHeight w:val="347"/>
          <w:tblHeader/>
        </w:trPr>
        <w:tc>
          <w:tcPr>
            <w:tcW w:w="3080" w:type="dxa"/>
            <w:vMerge/>
            <w:tcBorders>
              <w:top w:val="nil"/>
              <w:left w:val="single" w:sz="8" w:space="0" w:color="auto"/>
              <w:bottom w:val="single" w:sz="8" w:space="0" w:color="auto"/>
              <w:right w:val="single" w:sz="8" w:space="0" w:color="auto"/>
            </w:tcBorders>
            <w:vAlign w:val="center"/>
            <w:hideMark/>
          </w:tcPr>
          <w:p w14:paraId="5BD4B3AA" w14:textId="77777777" w:rsidR="00072314" w:rsidRPr="00412488" w:rsidRDefault="00072314" w:rsidP="001D18E6">
            <w:pPr>
              <w:spacing w:line="276" w:lineRule="auto"/>
              <w:rPr>
                <w:rFonts w:ascii="Univers" w:hAnsi="Univers"/>
                <w:b/>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09FD59ED" w14:textId="77777777" w:rsidR="00072314" w:rsidRPr="00412488" w:rsidRDefault="00072314" w:rsidP="001D18E6">
            <w:pPr>
              <w:spacing w:before="48" w:after="48" w:line="254" w:lineRule="auto"/>
              <w:rPr>
                <w:b/>
              </w:rPr>
            </w:pPr>
            <w:r>
              <w:rPr>
                <w:b/>
              </w:rPr>
              <w:t>T</w:t>
            </w:r>
            <w:r w:rsidRPr="00412488">
              <w:rPr>
                <w:b/>
              </w:rPr>
              <w:t>SR Title</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14:paraId="576F926B" w14:textId="77777777" w:rsidR="00072314" w:rsidRDefault="00072314" w:rsidP="001D18E6">
            <w:pPr>
              <w:spacing w:line="254" w:lineRule="auto"/>
              <w:rPr>
                <w:color w:val="C0C0C0"/>
                <w:lang w:val="en-GB"/>
              </w:rPr>
            </w:pPr>
            <w:r w:rsidRPr="00A07F0E">
              <w:rPr>
                <w:rFonts w:cs="Arial"/>
                <w:bCs/>
              </w:rPr>
              <w:t>&lt;</w:t>
            </w:r>
            <w:r>
              <w:rPr>
                <w:rFonts w:cs="Arial"/>
                <w:bCs/>
              </w:rPr>
              <w:t>Provide</w:t>
            </w:r>
            <w:r w:rsidRPr="00A07F0E">
              <w:rPr>
                <w:rFonts w:cs="Arial"/>
                <w:bCs/>
              </w:rPr>
              <w:t xml:space="preserve"> the title of the decomposed </w:t>
            </w:r>
            <w:r>
              <w:rPr>
                <w:rFonts w:cs="Arial"/>
                <w:bCs/>
              </w:rPr>
              <w:t>T</w:t>
            </w:r>
            <w:r w:rsidRPr="00A07F0E">
              <w:rPr>
                <w:rFonts w:cs="Arial"/>
                <w:bCs/>
              </w:rPr>
              <w:t>SR&gt;</w:t>
            </w:r>
          </w:p>
        </w:tc>
      </w:tr>
      <w:tr w:rsidR="00072314" w14:paraId="1735D9D7" w14:textId="77777777" w:rsidTr="001D18E6">
        <w:trPr>
          <w:cantSplit/>
          <w:trHeight w:val="297"/>
          <w:tblHeader/>
        </w:trPr>
        <w:tc>
          <w:tcPr>
            <w:tcW w:w="3080" w:type="dxa"/>
            <w:vMerge/>
            <w:tcBorders>
              <w:top w:val="nil"/>
              <w:left w:val="single" w:sz="8" w:space="0" w:color="auto"/>
              <w:bottom w:val="single" w:sz="8" w:space="0" w:color="auto"/>
              <w:right w:val="single" w:sz="8" w:space="0" w:color="auto"/>
            </w:tcBorders>
            <w:vAlign w:val="center"/>
            <w:hideMark/>
          </w:tcPr>
          <w:p w14:paraId="3153B6C4" w14:textId="77777777" w:rsidR="00072314" w:rsidRPr="00412488" w:rsidRDefault="00072314" w:rsidP="001D18E6">
            <w:pPr>
              <w:spacing w:line="276" w:lineRule="auto"/>
              <w:rPr>
                <w:rFonts w:ascii="Univers" w:hAnsi="Univers"/>
                <w:b/>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7397425C" w14:textId="77777777" w:rsidR="00072314" w:rsidRPr="00412488" w:rsidRDefault="00072314" w:rsidP="001D18E6">
            <w:pPr>
              <w:spacing w:before="48" w:after="48" w:line="254" w:lineRule="auto"/>
              <w:rPr>
                <w:b/>
              </w:rPr>
            </w:pPr>
            <w:r w:rsidRPr="00412488">
              <w:rPr>
                <w:b/>
              </w:rPr>
              <w:t>ASIL</w:t>
            </w:r>
          </w:p>
        </w:tc>
        <w:tc>
          <w:tcPr>
            <w:tcW w:w="5414" w:type="dxa"/>
            <w:tcBorders>
              <w:top w:val="nil"/>
              <w:left w:val="nil"/>
              <w:bottom w:val="single" w:sz="8" w:space="0" w:color="auto"/>
              <w:right w:val="single" w:sz="8" w:space="0" w:color="auto"/>
            </w:tcBorders>
            <w:tcMar>
              <w:top w:w="0" w:type="dxa"/>
              <w:left w:w="108" w:type="dxa"/>
              <w:bottom w:w="0" w:type="dxa"/>
              <w:right w:w="108" w:type="dxa"/>
            </w:tcMar>
          </w:tcPr>
          <w:p w14:paraId="0CD9B65E" w14:textId="77777777" w:rsidR="00072314" w:rsidRDefault="00072314" w:rsidP="001D18E6">
            <w:pPr>
              <w:spacing w:line="254" w:lineRule="auto"/>
              <w:rPr>
                <w:lang w:val="en-GB"/>
              </w:rPr>
            </w:pPr>
          </w:p>
        </w:tc>
      </w:tr>
      <w:tr w:rsidR="00072314" w:rsidRPr="00412488" w14:paraId="43ECFC6D" w14:textId="77777777" w:rsidTr="001D18E6">
        <w:trPr>
          <w:cantSplit/>
          <w:trHeight w:val="297"/>
          <w:tblHeader/>
        </w:trPr>
        <w:tc>
          <w:tcPr>
            <w:tcW w:w="3080" w:type="dxa"/>
            <w:vMerge/>
            <w:tcBorders>
              <w:top w:val="nil"/>
              <w:left w:val="single" w:sz="8" w:space="0" w:color="auto"/>
              <w:bottom w:val="single" w:sz="8" w:space="0" w:color="auto"/>
              <w:right w:val="single" w:sz="8" w:space="0" w:color="auto"/>
            </w:tcBorders>
            <w:vAlign w:val="center"/>
            <w:hideMark/>
          </w:tcPr>
          <w:p w14:paraId="07F2CE99" w14:textId="77777777" w:rsidR="00072314" w:rsidRPr="00412488" w:rsidRDefault="00072314" w:rsidP="001D18E6">
            <w:pPr>
              <w:spacing w:line="276" w:lineRule="auto"/>
              <w:rPr>
                <w:rFonts w:ascii="Univers" w:hAnsi="Univers"/>
                <w:b/>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08EC6D9F" w14:textId="77777777" w:rsidR="00072314" w:rsidRPr="00412488" w:rsidRDefault="00072314" w:rsidP="001D18E6">
            <w:pPr>
              <w:spacing w:before="48" w:after="48" w:line="254" w:lineRule="auto"/>
              <w:rPr>
                <w:b/>
              </w:rPr>
            </w:pPr>
            <w:r w:rsidRPr="00412488">
              <w:rPr>
                <w:b/>
              </w:rPr>
              <w:t>Rationale</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14:paraId="71361C6A" w14:textId="77777777" w:rsidR="00072314" w:rsidRDefault="00072314" w:rsidP="001D18E6">
            <w:pPr>
              <w:spacing w:line="254" w:lineRule="auto"/>
              <w:rPr>
                <w:lang w:val="en-GB"/>
              </w:rPr>
            </w:pPr>
            <w:r w:rsidRPr="00A07F0E">
              <w:rPr>
                <w:rFonts w:cs="Arial"/>
                <w:bCs/>
                <w:lang w:val="en-GB"/>
              </w:rPr>
              <w:t>&lt;</w:t>
            </w:r>
            <w:r>
              <w:rPr>
                <w:rFonts w:cs="Arial"/>
                <w:bCs/>
                <w:lang w:val="en-GB"/>
              </w:rPr>
              <w:t>Provide</w:t>
            </w:r>
            <w:r w:rsidRPr="00A07F0E">
              <w:rPr>
                <w:rFonts w:cs="Arial"/>
                <w:bCs/>
                <w:lang w:val="en-GB"/>
              </w:rPr>
              <w:t xml:space="preserve"> a r</w:t>
            </w:r>
            <w:r w:rsidRPr="00A07F0E">
              <w:rPr>
                <w:rFonts w:cs="Arial"/>
                <w:bCs/>
              </w:rPr>
              <w:t xml:space="preserve">eason and thought behind that </w:t>
            </w:r>
            <w:proofErr w:type="gramStart"/>
            <w:r w:rsidRPr="00A07F0E">
              <w:rPr>
                <w:rFonts w:cs="Arial"/>
                <w:bCs/>
              </w:rPr>
              <w:t>particular requirement</w:t>
            </w:r>
            <w:proofErr w:type="gramEnd"/>
            <w:r w:rsidRPr="00A07F0E">
              <w:rPr>
                <w:rFonts w:cs="Arial"/>
                <w:bCs/>
              </w:rPr>
              <w:t>. Should include how the requirement is able to independently fulfill the needs of the parent requirement&gt;</w:t>
            </w:r>
          </w:p>
        </w:tc>
      </w:tr>
      <w:tr w:rsidR="00072314" w:rsidRPr="00412488" w14:paraId="698D5531" w14:textId="77777777" w:rsidTr="001D18E6">
        <w:trPr>
          <w:cantSplit/>
          <w:trHeight w:val="297"/>
          <w:tblHeader/>
        </w:trPr>
        <w:tc>
          <w:tcPr>
            <w:tcW w:w="3080" w:type="dxa"/>
            <w:vMerge/>
            <w:tcBorders>
              <w:top w:val="nil"/>
              <w:left w:val="single" w:sz="8" w:space="0" w:color="auto"/>
              <w:bottom w:val="single" w:sz="8" w:space="0" w:color="auto"/>
              <w:right w:val="single" w:sz="8" w:space="0" w:color="auto"/>
            </w:tcBorders>
            <w:vAlign w:val="center"/>
            <w:hideMark/>
          </w:tcPr>
          <w:p w14:paraId="759CCD6B" w14:textId="77777777" w:rsidR="00072314" w:rsidRPr="00412488" w:rsidRDefault="00072314" w:rsidP="001D18E6">
            <w:pPr>
              <w:spacing w:line="276" w:lineRule="auto"/>
              <w:rPr>
                <w:rFonts w:ascii="Univers" w:hAnsi="Univers"/>
                <w:b/>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1B816A53" w14:textId="77777777" w:rsidR="00072314" w:rsidRPr="00412488" w:rsidRDefault="00072314" w:rsidP="001D18E6">
            <w:pPr>
              <w:spacing w:before="48" w:after="48" w:line="254" w:lineRule="auto"/>
              <w:rPr>
                <w:b/>
              </w:rPr>
            </w:pPr>
            <w:r w:rsidRPr="00412488">
              <w:rPr>
                <w:b/>
              </w:rPr>
              <w:t>Satisfied by</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14:paraId="4ED8ADB8" w14:textId="77777777" w:rsidR="00072314" w:rsidRDefault="00072314" w:rsidP="001D18E6">
            <w:pPr>
              <w:spacing w:line="254" w:lineRule="auto"/>
              <w:rPr>
                <w:lang w:val="en-GB"/>
              </w:rPr>
            </w:pPr>
            <w:r w:rsidRPr="00B723AB">
              <w:rPr>
                <w:rFonts w:cs="Arial"/>
                <w:bCs/>
              </w:rPr>
              <w:t xml:space="preserve">&lt;Provide </w:t>
            </w:r>
            <w:proofErr w:type="gramStart"/>
            <w:r w:rsidRPr="00B723AB">
              <w:rPr>
                <w:rFonts w:cs="Arial"/>
                <w:bCs/>
              </w:rPr>
              <w:t>an</w:t>
            </w:r>
            <w:proofErr w:type="gramEnd"/>
            <w:r w:rsidRPr="00B723AB">
              <w:rPr>
                <w:rFonts w:cs="Arial"/>
                <w:bCs/>
              </w:rPr>
              <w:t xml:space="preserve"> </w:t>
            </w:r>
            <w:r>
              <w:rPr>
                <w:rFonts w:cs="Arial"/>
                <w:bCs/>
              </w:rPr>
              <w:t>Technology</w:t>
            </w:r>
            <w:r w:rsidRPr="00B723AB">
              <w:rPr>
                <w:rFonts w:cs="Arial"/>
                <w:bCs/>
              </w:rPr>
              <w:t xml:space="preserve"> Function, physical signal, or physical component satisfying the requirement. This element shall be independent of the element satisfied by the other half of the ASIL decomposition.&gt;</w:t>
            </w:r>
          </w:p>
        </w:tc>
      </w:tr>
      <w:tr w:rsidR="00072314" w:rsidRPr="00412488" w14:paraId="7521C0F3" w14:textId="77777777" w:rsidTr="001D18E6">
        <w:trPr>
          <w:cantSplit/>
          <w:trHeight w:val="347"/>
          <w:tblHeader/>
        </w:trPr>
        <w:tc>
          <w:tcPr>
            <w:tcW w:w="3080" w:type="dxa"/>
            <w:vMerge w:val="restart"/>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6E0A2179" w14:textId="77777777" w:rsidR="00072314" w:rsidRPr="00412488" w:rsidRDefault="00072314" w:rsidP="001D18E6">
            <w:pPr>
              <w:spacing w:before="48" w:after="48" w:line="254" w:lineRule="auto"/>
              <w:ind w:left="-21"/>
              <w:rPr>
                <w:b/>
              </w:rPr>
            </w:pPr>
            <w:r>
              <w:rPr>
                <w:b/>
              </w:rPr>
              <w:t>T</w:t>
            </w:r>
            <w:r w:rsidRPr="00412488">
              <w:rPr>
                <w:b/>
              </w:rPr>
              <w:t>SR 2 after Decomposition</w:t>
            </w: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15B315A5" w14:textId="77777777" w:rsidR="00072314" w:rsidRPr="00412488" w:rsidRDefault="00072314" w:rsidP="001D18E6">
            <w:pPr>
              <w:spacing w:before="48" w:after="48" w:line="254" w:lineRule="auto"/>
              <w:rPr>
                <w:b/>
              </w:rPr>
            </w:pPr>
            <w:r>
              <w:rPr>
                <w:b/>
              </w:rPr>
              <w:t>T</w:t>
            </w:r>
            <w:r w:rsidRPr="00412488">
              <w:rPr>
                <w:b/>
              </w:rPr>
              <w:t>SR ID</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14:paraId="125229FE" w14:textId="77777777" w:rsidR="00072314" w:rsidRDefault="00072314" w:rsidP="001D18E6">
            <w:pPr>
              <w:spacing w:line="254" w:lineRule="auto"/>
              <w:rPr>
                <w:lang w:val="en-GB"/>
              </w:rPr>
            </w:pPr>
            <w:r w:rsidRPr="00A07F0E">
              <w:rPr>
                <w:rFonts w:cs="Arial"/>
                <w:bCs/>
              </w:rPr>
              <w:t>&lt;</w:t>
            </w:r>
            <w:r>
              <w:rPr>
                <w:rFonts w:cs="Arial"/>
                <w:bCs/>
              </w:rPr>
              <w:t>Provide</w:t>
            </w:r>
            <w:r w:rsidRPr="00A07F0E">
              <w:rPr>
                <w:rFonts w:cs="Arial"/>
                <w:bCs/>
              </w:rPr>
              <w:t xml:space="preserve"> the ID of the decomposed </w:t>
            </w:r>
            <w:r>
              <w:rPr>
                <w:rFonts w:cs="Arial"/>
                <w:bCs/>
              </w:rPr>
              <w:t>T</w:t>
            </w:r>
            <w:r w:rsidRPr="00A07F0E">
              <w:rPr>
                <w:rFonts w:cs="Arial"/>
                <w:bCs/>
              </w:rPr>
              <w:t>SR&gt;</w:t>
            </w:r>
          </w:p>
        </w:tc>
      </w:tr>
      <w:tr w:rsidR="00072314" w:rsidRPr="00412488" w14:paraId="0EEA7987" w14:textId="77777777" w:rsidTr="001D18E6">
        <w:trPr>
          <w:cantSplit/>
          <w:trHeight w:val="347"/>
          <w:tblHeader/>
        </w:trPr>
        <w:tc>
          <w:tcPr>
            <w:tcW w:w="3080" w:type="dxa"/>
            <w:vMerge/>
            <w:tcBorders>
              <w:top w:val="nil"/>
              <w:left w:val="single" w:sz="8" w:space="0" w:color="auto"/>
              <w:bottom w:val="single" w:sz="8" w:space="0" w:color="auto"/>
              <w:right w:val="single" w:sz="8" w:space="0" w:color="auto"/>
            </w:tcBorders>
            <w:vAlign w:val="center"/>
            <w:hideMark/>
          </w:tcPr>
          <w:p w14:paraId="2AF415A7" w14:textId="77777777" w:rsidR="00072314" w:rsidRDefault="00072314" w:rsidP="001D18E6">
            <w:pPr>
              <w:spacing w:line="276" w:lineRule="auto"/>
              <w:rPr>
                <w:rFonts w:ascii="Univers" w:hAnsi="Univers"/>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70EF6661" w14:textId="77777777" w:rsidR="00072314" w:rsidRPr="00412488" w:rsidRDefault="00072314" w:rsidP="001D18E6">
            <w:pPr>
              <w:spacing w:before="48" w:after="48" w:line="254" w:lineRule="auto"/>
              <w:rPr>
                <w:b/>
              </w:rPr>
            </w:pPr>
            <w:r>
              <w:rPr>
                <w:b/>
              </w:rPr>
              <w:t>T</w:t>
            </w:r>
            <w:r w:rsidRPr="00412488">
              <w:rPr>
                <w:b/>
              </w:rPr>
              <w:t>SR Title</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14:paraId="2B3798B7" w14:textId="77777777" w:rsidR="00072314" w:rsidRDefault="00072314" w:rsidP="001D18E6">
            <w:pPr>
              <w:spacing w:line="254" w:lineRule="auto"/>
              <w:rPr>
                <w:color w:val="C0C0C0"/>
                <w:lang w:val="en-GB"/>
              </w:rPr>
            </w:pPr>
            <w:r w:rsidRPr="00A07F0E">
              <w:rPr>
                <w:rFonts w:cs="Arial"/>
                <w:bCs/>
              </w:rPr>
              <w:t>&lt;</w:t>
            </w:r>
            <w:r>
              <w:rPr>
                <w:rFonts w:cs="Arial"/>
                <w:bCs/>
              </w:rPr>
              <w:t>Provide</w:t>
            </w:r>
            <w:r w:rsidRPr="00A07F0E">
              <w:rPr>
                <w:rFonts w:cs="Arial"/>
                <w:bCs/>
              </w:rPr>
              <w:t xml:space="preserve"> the title of the decomposed </w:t>
            </w:r>
            <w:r>
              <w:rPr>
                <w:rFonts w:cs="Arial"/>
                <w:bCs/>
              </w:rPr>
              <w:t>T</w:t>
            </w:r>
            <w:r w:rsidRPr="00A07F0E">
              <w:rPr>
                <w:rFonts w:cs="Arial"/>
                <w:bCs/>
              </w:rPr>
              <w:t>SR&gt;</w:t>
            </w:r>
          </w:p>
        </w:tc>
      </w:tr>
      <w:tr w:rsidR="00072314" w14:paraId="21A29608" w14:textId="77777777" w:rsidTr="001D18E6">
        <w:trPr>
          <w:cantSplit/>
          <w:trHeight w:val="347"/>
          <w:tblHeader/>
        </w:trPr>
        <w:tc>
          <w:tcPr>
            <w:tcW w:w="3080" w:type="dxa"/>
            <w:vMerge/>
            <w:tcBorders>
              <w:top w:val="nil"/>
              <w:left w:val="single" w:sz="8" w:space="0" w:color="auto"/>
              <w:bottom w:val="single" w:sz="8" w:space="0" w:color="auto"/>
              <w:right w:val="single" w:sz="8" w:space="0" w:color="auto"/>
            </w:tcBorders>
            <w:vAlign w:val="center"/>
            <w:hideMark/>
          </w:tcPr>
          <w:p w14:paraId="5444E9BD" w14:textId="77777777" w:rsidR="00072314" w:rsidRDefault="00072314" w:rsidP="001D18E6">
            <w:pPr>
              <w:spacing w:line="276" w:lineRule="auto"/>
              <w:rPr>
                <w:rFonts w:ascii="Univers" w:hAnsi="Univers"/>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72C7CC40" w14:textId="77777777" w:rsidR="00072314" w:rsidRPr="00412488" w:rsidRDefault="00072314" w:rsidP="001D18E6">
            <w:pPr>
              <w:spacing w:before="48" w:after="48" w:line="254" w:lineRule="auto"/>
              <w:rPr>
                <w:b/>
              </w:rPr>
            </w:pPr>
            <w:r w:rsidRPr="00412488">
              <w:rPr>
                <w:b/>
              </w:rPr>
              <w:t>ASIL</w:t>
            </w:r>
          </w:p>
        </w:tc>
        <w:tc>
          <w:tcPr>
            <w:tcW w:w="5414" w:type="dxa"/>
            <w:tcBorders>
              <w:top w:val="nil"/>
              <w:left w:val="nil"/>
              <w:bottom w:val="single" w:sz="8" w:space="0" w:color="auto"/>
              <w:right w:val="single" w:sz="8" w:space="0" w:color="auto"/>
            </w:tcBorders>
            <w:tcMar>
              <w:top w:w="0" w:type="dxa"/>
              <w:left w:w="108" w:type="dxa"/>
              <w:bottom w:w="0" w:type="dxa"/>
              <w:right w:w="108" w:type="dxa"/>
            </w:tcMar>
          </w:tcPr>
          <w:p w14:paraId="75F3B639" w14:textId="77777777" w:rsidR="00072314" w:rsidRDefault="00072314" w:rsidP="001D18E6">
            <w:pPr>
              <w:spacing w:line="254" w:lineRule="auto"/>
              <w:rPr>
                <w:color w:val="C0C0C0"/>
                <w:lang w:val="en-GB"/>
              </w:rPr>
            </w:pPr>
          </w:p>
        </w:tc>
      </w:tr>
      <w:tr w:rsidR="00072314" w:rsidRPr="00412488" w14:paraId="6EB402E0" w14:textId="77777777" w:rsidTr="001D18E6">
        <w:trPr>
          <w:cantSplit/>
          <w:trHeight w:val="284"/>
          <w:tblHeader/>
        </w:trPr>
        <w:tc>
          <w:tcPr>
            <w:tcW w:w="3080" w:type="dxa"/>
            <w:vMerge/>
            <w:tcBorders>
              <w:top w:val="nil"/>
              <w:left w:val="single" w:sz="8" w:space="0" w:color="auto"/>
              <w:bottom w:val="single" w:sz="8" w:space="0" w:color="auto"/>
              <w:right w:val="single" w:sz="8" w:space="0" w:color="auto"/>
            </w:tcBorders>
            <w:vAlign w:val="center"/>
            <w:hideMark/>
          </w:tcPr>
          <w:p w14:paraId="756264FA" w14:textId="77777777" w:rsidR="00072314" w:rsidRDefault="00072314" w:rsidP="001D18E6">
            <w:pPr>
              <w:spacing w:line="276" w:lineRule="auto"/>
              <w:rPr>
                <w:rFonts w:ascii="Univers" w:hAnsi="Univers"/>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5AC8D43D" w14:textId="77777777" w:rsidR="00072314" w:rsidRPr="00412488" w:rsidRDefault="00072314" w:rsidP="001D18E6">
            <w:pPr>
              <w:spacing w:before="48" w:after="48" w:line="254" w:lineRule="auto"/>
              <w:rPr>
                <w:b/>
              </w:rPr>
            </w:pPr>
            <w:r w:rsidRPr="00412488">
              <w:rPr>
                <w:b/>
              </w:rPr>
              <w:t>Rationale</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14:paraId="65830718" w14:textId="77777777" w:rsidR="00072314" w:rsidRDefault="00072314" w:rsidP="001D18E6">
            <w:pPr>
              <w:spacing w:line="254" w:lineRule="auto"/>
              <w:rPr>
                <w:lang w:val="en-GB"/>
              </w:rPr>
            </w:pPr>
            <w:r w:rsidRPr="00B723AB">
              <w:rPr>
                <w:rFonts w:cs="Arial"/>
                <w:bCs/>
              </w:rPr>
              <w:t>&lt;Provide a r</w:t>
            </w:r>
            <w:r w:rsidRPr="00A07F0E">
              <w:rPr>
                <w:rFonts w:cs="Arial"/>
                <w:bCs/>
              </w:rPr>
              <w:t xml:space="preserve">eason and thought behind that </w:t>
            </w:r>
            <w:proofErr w:type="gramStart"/>
            <w:r w:rsidRPr="00A07F0E">
              <w:rPr>
                <w:rFonts w:cs="Arial"/>
                <w:bCs/>
              </w:rPr>
              <w:t>particular requirement</w:t>
            </w:r>
            <w:proofErr w:type="gramEnd"/>
            <w:r w:rsidRPr="00A07F0E">
              <w:rPr>
                <w:rFonts w:cs="Arial"/>
                <w:bCs/>
              </w:rPr>
              <w:t>. Should include how the requirement is able to independently fulfill the needs of the parent requirement&gt;</w:t>
            </w:r>
          </w:p>
        </w:tc>
      </w:tr>
      <w:tr w:rsidR="00072314" w:rsidRPr="00412488" w14:paraId="128CFE89" w14:textId="77777777" w:rsidTr="001D18E6">
        <w:trPr>
          <w:cantSplit/>
          <w:trHeight w:val="284"/>
          <w:tblHeader/>
        </w:trPr>
        <w:tc>
          <w:tcPr>
            <w:tcW w:w="3080" w:type="dxa"/>
            <w:vMerge/>
            <w:tcBorders>
              <w:top w:val="nil"/>
              <w:left w:val="single" w:sz="8" w:space="0" w:color="auto"/>
              <w:bottom w:val="single" w:sz="8" w:space="0" w:color="auto"/>
              <w:right w:val="single" w:sz="8" w:space="0" w:color="auto"/>
            </w:tcBorders>
            <w:vAlign w:val="center"/>
            <w:hideMark/>
          </w:tcPr>
          <w:p w14:paraId="0ADF3F71" w14:textId="77777777" w:rsidR="00072314" w:rsidRDefault="00072314" w:rsidP="001D18E6">
            <w:pPr>
              <w:spacing w:line="276" w:lineRule="auto"/>
              <w:rPr>
                <w:rFonts w:ascii="Univers" w:hAnsi="Univers"/>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31919377" w14:textId="77777777" w:rsidR="00072314" w:rsidRPr="00412488" w:rsidRDefault="00072314" w:rsidP="001D18E6">
            <w:pPr>
              <w:spacing w:before="48" w:after="48" w:line="254" w:lineRule="auto"/>
              <w:rPr>
                <w:b/>
              </w:rPr>
            </w:pPr>
            <w:r w:rsidRPr="00412488">
              <w:rPr>
                <w:b/>
              </w:rPr>
              <w:t>Satisfied by</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14:paraId="38D305A9" w14:textId="77777777" w:rsidR="00072314" w:rsidRDefault="00072314" w:rsidP="001D18E6">
            <w:pPr>
              <w:spacing w:line="254" w:lineRule="auto"/>
              <w:rPr>
                <w:lang w:val="en-GB"/>
              </w:rPr>
            </w:pPr>
            <w:r w:rsidRPr="00B723AB">
              <w:rPr>
                <w:rFonts w:cs="Arial"/>
                <w:bCs/>
              </w:rPr>
              <w:t xml:space="preserve">&lt;Provide </w:t>
            </w:r>
            <w:proofErr w:type="gramStart"/>
            <w:r w:rsidRPr="00B723AB">
              <w:rPr>
                <w:rFonts w:cs="Arial"/>
                <w:bCs/>
              </w:rPr>
              <w:t>an</w:t>
            </w:r>
            <w:proofErr w:type="gramEnd"/>
            <w:r w:rsidRPr="00B723AB">
              <w:rPr>
                <w:rFonts w:cs="Arial"/>
                <w:bCs/>
              </w:rPr>
              <w:t xml:space="preserve"> </w:t>
            </w:r>
            <w:r>
              <w:rPr>
                <w:rFonts w:cs="Arial"/>
                <w:bCs/>
              </w:rPr>
              <w:t>Technology</w:t>
            </w:r>
            <w:r w:rsidRPr="00B723AB">
              <w:rPr>
                <w:rFonts w:cs="Arial"/>
                <w:bCs/>
              </w:rPr>
              <w:t xml:space="preserve"> Function, physical signal, or physical component satisfying the requirement. This element shall be independent of the element satisfied by the other half of the ASIL decomposition.&gt;</w:t>
            </w:r>
          </w:p>
        </w:tc>
      </w:tr>
      <w:tr w:rsidR="00072314" w14:paraId="5BA79CB9" w14:textId="77777777" w:rsidTr="001D18E6">
        <w:trPr>
          <w:trHeight w:val="347"/>
        </w:trPr>
        <w:tc>
          <w:tcPr>
            <w:tcW w:w="3080" w:type="dxa"/>
            <w:vMerge w:val="restart"/>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460D94F4" w14:textId="77777777" w:rsidR="00072314" w:rsidRPr="00412488" w:rsidRDefault="00072314" w:rsidP="001D18E6">
            <w:pPr>
              <w:spacing w:before="48" w:after="48" w:line="254" w:lineRule="auto"/>
              <w:rPr>
                <w:b/>
              </w:rPr>
            </w:pPr>
            <w:r>
              <w:rPr>
                <w:b/>
              </w:rPr>
              <w:t>T</w:t>
            </w:r>
            <w:r w:rsidRPr="00412488">
              <w:rPr>
                <w:b/>
              </w:rPr>
              <w:t>SR for Independence</w:t>
            </w:r>
          </w:p>
          <w:p w14:paraId="12181D8D" w14:textId="77777777" w:rsidR="00072314" w:rsidRDefault="00072314" w:rsidP="001D18E6">
            <w:pPr>
              <w:spacing w:before="48" w:after="48" w:line="254" w:lineRule="auto"/>
              <w:rPr>
                <w:i/>
                <w:iCs/>
              </w:rPr>
            </w:pPr>
            <w:r>
              <w:rPr>
                <w:i/>
                <w:iCs/>
              </w:rPr>
              <w:t>Note: should consider commonly used input, output and processing</w:t>
            </w:r>
          </w:p>
          <w:p w14:paraId="42325395" w14:textId="77777777" w:rsidR="00072314" w:rsidRDefault="00072314" w:rsidP="001D18E6">
            <w:pPr>
              <w:spacing w:before="48" w:after="48" w:line="254" w:lineRule="auto"/>
            </w:pPr>
            <w:r>
              <w:rPr>
                <w:i/>
                <w:iCs/>
              </w:rPr>
              <w:t>Note: additional row should be added if additional</w:t>
            </w:r>
            <w:r>
              <w:t xml:space="preserve"> </w:t>
            </w:r>
            <w:r>
              <w:rPr>
                <w:i/>
                <w:iCs/>
              </w:rPr>
              <w:t>requirements for Independence are necessary</w:t>
            </w: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1FBD5F29" w14:textId="77777777" w:rsidR="00072314" w:rsidRPr="00412488" w:rsidRDefault="00072314" w:rsidP="001D18E6">
            <w:pPr>
              <w:spacing w:before="48" w:after="48" w:line="254" w:lineRule="auto"/>
              <w:rPr>
                <w:b/>
              </w:rPr>
            </w:pPr>
            <w:r>
              <w:rPr>
                <w:b/>
              </w:rPr>
              <w:t xml:space="preserve">TSR </w:t>
            </w:r>
            <w:r w:rsidRPr="00412488">
              <w:rPr>
                <w:b/>
              </w:rPr>
              <w:t>ID</w:t>
            </w:r>
          </w:p>
        </w:tc>
        <w:tc>
          <w:tcPr>
            <w:tcW w:w="5414" w:type="dxa"/>
            <w:tcBorders>
              <w:top w:val="nil"/>
              <w:left w:val="nil"/>
              <w:bottom w:val="single" w:sz="8" w:space="0" w:color="auto"/>
              <w:right w:val="single" w:sz="8" w:space="0" w:color="auto"/>
            </w:tcBorders>
            <w:tcMar>
              <w:top w:w="0" w:type="dxa"/>
              <w:left w:w="108" w:type="dxa"/>
              <w:bottom w:w="0" w:type="dxa"/>
              <w:right w:w="108" w:type="dxa"/>
            </w:tcMar>
          </w:tcPr>
          <w:p w14:paraId="3EF86E2D" w14:textId="77777777" w:rsidR="00072314" w:rsidRDefault="00072314" w:rsidP="001D18E6">
            <w:pPr>
              <w:spacing w:line="254" w:lineRule="auto"/>
              <w:rPr>
                <w:lang w:val="en-GB"/>
              </w:rPr>
            </w:pPr>
          </w:p>
        </w:tc>
      </w:tr>
      <w:tr w:rsidR="00072314" w14:paraId="4237E978" w14:textId="77777777" w:rsidTr="001D18E6">
        <w:trPr>
          <w:trHeight w:val="347"/>
        </w:trPr>
        <w:tc>
          <w:tcPr>
            <w:tcW w:w="3080" w:type="dxa"/>
            <w:vMerge/>
            <w:tcBorders>
              <w:top w:val="nil"/>
              <w:left w:val="single" w:sz="8" w:space="0" w:color="auto"/>
              <w:bottom w:val="single" w:sz="8" w:space="0" w:color="auto"/>
              <w:right w:val="single" w:sz="8" w:space="0" w:color="auto"/>
            </w:tcBorders>
            <w:vAlign w:val="center"/>
            <w:hideMark/>
          </w:tcPr>
          <w:p w14:paraId="48344005" w14:textId="77777777" w:rsidR="00072314" w:rsidRDefault="00072314" w:rsidP="001D18E6">
            <w:pPr>
              <w:spacing w:line="276" w:lineRule="auto"/>
              <w:rPr>
                <w:rFonts w:ascii="Univers" w:hAnsi="Univers"/>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1788DF5A" w14:textId="77777777" w:rsidR="00072314" w:rsidRPr="00412488" w:rsidRDefault="00072314" w:rsidP="001D18E6">
            <w:pPr>
              <w:spacing w:before="48" w:after="48" w:line="254" w:lineRule="auto"/>
              <w:rPr>
                <w:b/>
              </w:rPr>
            </w:pPr>
            <w:r>
              <w:rPr>
                <w:b/>
              </w:rPr>
              <w:t>TSR</w:t>
            </w:r>
            <w:r w:rsidRPr="00412488">
              <w:rPr>
                <w:b/>
              </w:rPr>
              <w:t xml:space="preserve"> Title</w:t>
            </w:r>
          </w:p>
        </w:tc>
        <w:tc>
          <w:tcPr>
            <w:tcW w:w="5414" w:type="dxa"/>
            <w:tcBorders>
              <w:top w:val="nil"/>
              <w:left w:val="nil"/>
              <w:bottom w:val="single" w:sz="8" w:space="0" w:color="auto"/>
              <w:right w:val="single" w:sz="8" w:space="0" w:color="auto"/>
            </w:tcBorders>
            <w:tcMar>
              <w:top w:w="0" w:type="dxa"/>
              <w:left w:w="108" w:type="dxa"/>
              <w:bottom w:w="0" w:type="dxa"/>
              <w:right w:w="108" w:type="dxa"/>
            </w:tcMar>
          </w:tcPr>
          <w:p w14:paraId="78ED49DF" w14:textId="77777777" w:rsidR="00072314" w:rsidRDefault="00072314" w:rsidP="001D18E6">
            <w:pPr>
              <w:spacing w:line="254" w:lineRule="auto"/>
              <w:rPr>
                <w:color w:val="C0C0C0"/>
                <w:lang w:val="en-GB"/>
              </w:rPr>
            </w:pPr>
          </w:p>
        </w:tc>
      </w:tr>
      <w:tr w:rsidR="00072314" w14:paraId="2AC62598" w14:textId="77777777" w:rsidTr="001D18E6">
        <w:trPr>
          <w:trHeight w:val="347"/>
        </w:trPr>
        <w:tc>
          <w:tcPr>
            <w:tcW w:w="3080" w:type="dxa"/>
            <w:vMerge/>
            <w:tcBorders>
              <w:top w:val="nil"/>
              <w:left w:val="single" w:sz="8" w:space="0" w:color="auto"/>
              <w:bottom w:val="single" w:sz="8" w:space="0" w:color="auto"/>
              <w:right w:val="single" w:sz="8" w:space="0" w:color="auto"/>
            </w:tcBorders>
            <w:vAlign w:val="center"/>
            <w:hideMark/>
          </w:tcPr>
          <w:p w14:paraId="76048B5D" w14:textId="77777777" w:rsidR="00072314" w:rsidRDefault="00072314" w:rsidP="001D18E6">
            <w:pPr>
              <w:spacing w:line="276" w:lineRule="auto"/>
              <w:rPr>
                <w:rFonts w:ascii="Univers" w:hAnsi="Univers"/>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276368C5" w14:textId="77777777" w:rsidR="00072314" w:rsidRPr="00412488" w:rsidRDefault="00072314" w:rsidP="001D18E6">
            <w:pPr>
              <w:spacing w:before="48" w:after="48" w:line="254" w:lineRule="auto"/>
              <w:rPr>
                <w:b/>
              </w:rPr>
            </w:pPr>
            <w:r w:rsidRPr="00412488">
              <w:rPr>
                <w:b/>
              </w:rPr>
              <w:t>ASIL</w:t>
            </w:r>
          </w:p>
        </w:tc>
        <w:tc>
          <w:tcPr>
            <w:tcW w:w="5414" w:type="dxa"/>
            <w:tcBorders>
              <w:top w:val="nil"/>
              <w:left w:val="nil"/>
              <w:bottom w:val="single" w:sz="8" w:space="0" w:color="auto"/>
              <w:right w:val="single" w:sz="8" w:space="0" w:color="auto"/>
            </w:tcBorders>
            <w:tcMar>
              <w:top w:w="0" w:type="dxa"/>
              <w:left w:w="108" w:type="dxa"/>
              <w:bottom w:w="0" w:type="dxa"/>
              <w:right w:w="108" w:type="dxa"/>
            </w:tcMar>
          </w:tcPr>
          <w:p w14:paraId="2BB71C51" w14:textId="77777777" w:rsidR="00072314" w:rsidRDefault="00072314" w:rsidP="001D18E6">
            <w:pPr>
              <w:spacing w:line="254" w:lineRule="auto"/>
              <w:rPr>
                <w:color w:val="C0C0C0"/>
                <w:lang w:val="en-GB"/>
              </w:rPr>
            </w:pPr>
          </w:p>
        </w:tc>
      </w:tr>
      <w:tr w:rsidR="00072314" w14:paraId="2C6D2222" w14:textId="77777777" w:rsidTr="001D18E6">
        <w:trPr>
          <w:trHeight w:val="347"/>
        </w:trPr>
        <w:tc>
          <w:tcPr>
            <w:tcW w:w="3080" w:type="dxa"/>
            <w:vMerge/>
            <w:tcBorders>
              <w:top w:val="nil"/>
              <w:left w:val="single" w:sz="8" w:space="0" w:color="auto"/>
              <w:bottom w:val="single" w:sz="8" w:space="0" w:color="auto"/>
              <w:right w:val="single" w:sz="8" w:space="0" w:color="auto"/>
            </w:tcBorders>
            <w:vAlign w:val="center"/>
            <w:hideMark/>
          </w:tcPr>
          <w:p w14:paraId="0E9D0DB7" w14:textId="77777777" w:rsidR="00072314" w:rsidRDefault="00072314" w:rsidP="001D18E6">
            <w:pPr>
              <w:spacing w:line="276" w:lineRule="auto"/>
              <w:rPr>
                <w:rFonts w:ascii="Univers" w:hAnsi="Univers"/>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3A23E29F" w14:textId="77777777" w:rsidR="00072314" w:rsidRPr="00412488" w:rsidRDefault="00072314" w:rsidP="001D18E6">
            <w:pPr>
              <w:spacing w:before="48" w:after="48" w:line="254" w:lineRule="auto"/>
              <w:rPr>
                <w:b/>
              </w:rPr>
            </w:pPr>
            <w:r w:rsidRPr="00412488">
              <w:rPr>
                <w:b/>
              </w:rPr>
              <w:t>Rationale</w:t>
            </w:r>
          </w:p>
        </w:tc>
        <w:tc>
          <w:tcPr>
            <w:tcW w:w="5414" w:type="dxa"/>
            <w:tcBorders>
              <w:top w:val="nil"/>
              <w:left w:val="nil"/>
              <w:bottom w:val="single" w:sz="8" w:space="0" w:color="auto"/>
              <w:right w:val="single" w:sz="8" w:space="0" w:color="auto"/>
            </w:tcBorders>
            <w:tcMar>
              <w:top w:w="0" w:type="dxa"/>
              <w:left w:w="108" w:type="dxa"/>
              <w:bottom w:w="0" w:type="dxa"/>
              <w:right w:w="108" w:type="dxa"/>
            </w:tcMar>
          </w:tcPr>
          <w:p w14:paraId="0DB9CFFF" w14:textId="77777777" w:rsidR="00072314" w:rsidRDefault="00072314" w:rsidP="001D18E6">
            <w:pPr>
              <w:spacing w:line="254" w:lineRule="auto"/>
              <w:rPr>
                <w:lang w:val="en-GB"/>
              </w:rPr>
            </w:pPr>
          </w:p>
        </w:tc>
      </w:tr>
    </w:tbl>
    <w:p w14:paraId="71C34A8A" w14:textId="77777777" w:rsidR="00072314" w:rsidRDefault="00072314" w:rsidP="00072314"/>
    <w:p w14:paraId="6C0F8851" w14:textId="77777777" w:rsidR="00072314" w:rsidRDefault="00072314" w:rsidP="00072314">
      <w:pPr>
        <w:pStyle w:val="Caption"/>
      </w:pPr>
      <w:bookmarkStart w:id="83" w:name="_Toc35000669"/>
      <w:bookmarkStart w:id="84" w:name="_Toc4163951"/>
      <w:r>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t>: ASIL Decomposition Table</w:t>
      </w:r>
      <w:bookmarkEnd w:id="83"/>
      <w:bookmarkEnd w:id="84"/>
    </w:p>
    <w:p w14:paraId="2AED72C1" w14:textId="77777777" w:rsidR="00072314" w:rsidRDefault="00072314" w:rsidP="00072314">
      <w:pPr>
        <w:pStyle w:val="Heading2"/>
        <w:spacing w:before="240"/>
      </w:pPr>
      <w:r w:rsidRPr="0008696C">
        <w:t xml:space="preserve">Requirements on </w:t>
      </w:r>
      <w:bookmarkEnd w:id="81"/>
      <w:r w:rsidRPr="0008696C">
        <w:t>Components</w:t>
      </w:r>
      <w:bookmarkEnd w:id="82"/>
    </w:p>
    <w:p w14:paraId="72581C2B" w14:textId="77777777" w:rsidR="00210E01" w:rsidRPr="00B56F4E" w:rsidRDefault="00210E01" w:rsidP="00210E01">
      <w:pPr>
        <w:pStyle w:val="Heading3"/>
        <w:keepNext w:val="0"/>
        <w:tabs>
          <w:tab w:val="clear" w:pos="900"/>
          <w:tab w:val="left" w:pos="709"/>
          <w:tab w:val="left" w:pos="851"/>
        </w:tabs>
        <w:spacing w:before="240"/>
        <w:rPr>
          <w:szCs w:val="20"/>
          <w:lang w:val="en-GB"/>
        </w:rPr>
      </w:pPr>
      <w:r>
        <w:rPr>
          <w:szCs w:val="20"/>
          <w:lang w:val="en-GB"/>
        </w:rPr>
        <w:t>TCCM</w:t>
      </w:r>
    </w:p>
    <w:p w14:paraId="393D9775" w14:textId="77777777" w:rsidR="00210E01" w:rsidRDefault="00210E01" w:rsidP="00210E01">
      <w:r>
        <w:lastRenderedPageBreak/>
        <w:t>TCCM</w:t>
      </w:r>
    </w:p>
    <w:p w14:paraId="0AE82478" w14:textId="77777777" w:rsidR="00072314" w:rsidRDefault="00072314" w:rsidP="00072314"/>
    <w:p w14:paraId="06CBD595" w14:textId="77777777" w:rsidR="008C50D1" w:rsidRPr="003305ED" w:rsidRDefault="008C50D1" w:rsidP="00702F62">
      <w:pPr>
        <w:pStyle w:val="Heading4"/>
        <w:keepNext w:val="0"/>
        <w:tabs>
          <w:tab w:val="clear" w:pos="900"/>
          <w:tab w:val="left" w:pos="709"/>
        </w:tabs>
        <w:spacing w:before="240"/>
      </w:pPr>
      <w:r>
        <w:rPr>
          <w:lang w:val="en-GB"/>
        </w:rPr>
        <w:t xml:space="preserve">Technology </w:t>
      </w:r>
      <w:r w:rsidRPr="003070ED">
        <w:rPr>
          <w:lang w:val="en-GB"/>
        </w:rPr>
        <w:t>Function</w:t>
      </w:r>
      <w:r>
        <w:rPr>
          <w:lang w:val="en-GB"/>
        </w:rPr>
        <w:t xml:space="preserve"> </w:t>
      </w:r>
      <w:r>
        <w:rPr>
          <w:noProof/>
        </w:rPr>
        <w:drawing>
          <wp:inline distT="0" distB="0" distL="0" distR="0" wp14:anchorId="6621A444" wp14:editId="33A7B15A">
            <wp:extent cx="152400" cy="152400"/>
            <wp:effectExtent l="0" t="0" r="0" b="0"/>
            <wp:docPr id="9" name="Picture 885246098.jpg" descr="885246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85246098.jpg"/>
                    <pic:cNvPicPr/>
                  </pic:nvPicPr>
                  <pic:blipFill>
                    <a:blip r:embed="rId26"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Manage eLocker Operation</w:t>
      </w:r>
    </w:p>
    <w:p w14:paraId="54CD5B44"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65332B00" w14:textId="77777777" w:rsidR="00072314" w:rsidRPr="003B799F" w:rsidRDefault="00072314" w:rsidP="00072314"/>
    <w:p w14:paraId="77057D08" w14:textId="77777777" w:rsidR="00072314" w:rsidRDefault="00072314" w:rsidP="00072314">
      <w:pPr>
        <w:pStyle w:val="Heading6"/>
        <w:keepNext w:val="0"/>
        <w:tabs>
          <w:tab w:val="clear" w:pos="900"/>
          <w:tab w:val="left" w:pos="709"/>
        </w:tabs>
        <w:spacing w:before="240"/>
        <w:rPr>
          <w:lang w:val="en-GB"/>
        </w:rPr>
      </w:pPr>
      <w:r>
        <w:rPr>
          <w:lang w:val="en-GB"/>
        </w:rPr>
        <w:t>Inputs</w:t>
      </w:r>
    </w:p>
    <w:p w14:paraId="289A9A89"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559CDAE5"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E2752B5"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143333F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D8667AB"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843FB37"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3093CA1"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467C98D"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CABF0A1"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2B3B1221"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2B60942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B5D3225"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1597DC0" w14:textId="77777777" w:rsidR="0046438F" w:rsidRDefault="0046438F" w:rsidP="0046438F">
            <w:pPr>
              <w:rPr>
                <w:rFonts w:cs="Arial"/>
                <w:color w:val="000000" w:themeColor="text1"/>
                <w:sz w:val="16"/>
                <w:szCs w:val="14"/>
              </w:rPr>
            </w:pPr>
            <w:r>
              <w:rPr>
                <w:rFonts w:cs="Arial"/>
                <w:color w:val="000000" w:themeColor="text1"/>
                <w:sz w:val="16"/>
                <w:szCs w:val="14"/>
              </w:rPr>
              <w:t>input</w:t>
            </w:r>
          </w:p>
          <w:p w14:paraId="3139ED17" w14:textId="77777777" w:rsidR="0046438F" w:rsidRPr="00740CDD" w:rsidRDefault="0046438F" w:rsidP="00927ADC">
            <w:pPr>
              <w:pStyle w:val="VelocityScript"/>
              <w:rPr>
                <w:color w:val="00B0F0"/>
              </w:rPr>
            </w:pPr>
          </w:p>
          <w:p w14:paraId="164969FE" w14:textId="77777777" w:rsidR="004C0655" w:rsidRPr="007215C5" w:rsidRDefault="004C0655" w:rsidP="004F0393">
            <w:pPr>
              <w:pStyle w:val="VelocityScript"/>
            </w:pPr>
          </w:p>
          <w:p w14:paraId="1973F890"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1136423" w14:textId="77777777" w:rsidR="008A674A" w:rsidRPr="003C5D56" w:rsidRDefault="008A674A" w:rsidP="008A674A">
            <w:pPr>
              <w:rPr>
                <w:rFonts w:cs="Arial"/>
                <w:color w:val="000000" w:themeColor="text1"/>
                <w:sz w:val="16"/>
                <w:szCs w:val="14"/>
              </w:rPr>
            </w:pPr>
            <w:r>
              <w:rPr>
                <w:rFonts w:cs="Arial"/>
                <w:color w:val="000000" w:themeColor="text1"/>
                <w:sz w:val="16"/>
                <w:szCs w:val="14"/>
              </w:rPr>
              <w:t>input</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FF5528E"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16CE222"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92C164E" w14:textId="77777777" w:rsidR="00BC4E3D" w:rsidRDefault="00BC4E3D"/>
        </w:tc>
      </w:tr>
      <w:tr w:rsidR="00EB31D7" w:rsidRPr="00B3499B" w14:paraId="722949D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320E367"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0FC0BF96" w14:textId="77777777" w:rsidR="0046438F" w:rsidRDefault="0046438F" w:rsidP="0046438F">
            <w:pPr>
              <w:rPr>
                <w:rFonts w:cs="Arial"/>
                <w:color w:val="000000" w:themeColor="text1"/>
                <w:sz w:val="16"/>
                <w:szCs w:val="14"/>
              </w:rPr>
            </w:pPr>
            <w:r>
              <w:rPr>
                <w:rFonts w:cs="Arial"/>
                <w:color w:val="000000" w:themeColor="text1"/>
                <w:sz w:val="16"/>
                <w:szCs w:val="14"/>
              </w:rPr>
              <w:t>input2</w:t>
            </w:r>
          </w:p>
          <w:p w14:paraId="708296CF" w14:textId="77777777" w:rsidR="0046438F" w:rsidRPr="00740CDD" w:rsidRDefault="0046438F" w:rsidP="00927ADC">
            <w:pPr>
              <w:pStyle w:val="VelocityScript"/>
              <w:rPr>
                <w:color w:val="00B0F0"/>
              </w:rPr>
            </w:pPr>
          </w:p>
          <w:p w14:paraId="5CE081AD" w14:textId="77777777" w:rsidR="004C0655" w:rsidRPr="007215C5" w:rsidRDefault="004C0655" w:rsidP="004F0393">
            <w:pPr>
              <w:pStyle w:val="VelocityScript"/>
            </w:pPr>
          </w:p>
          <w:p w14:paraId="2BDBBB11"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7A44043" w14:textId="77777777" w:rsidR="008A674A" w:rsidRPr="003C5D56" w:rsidRDefault="008A674A" w:rsidP="008A674A">
            <w:pPr>
              <w:rPr>
                <w:rFonts w:cs="Arial"/>
                <w:color w:val="000000" w:themeColor="text1"/>
                <w:sz w:val="16"/>
                <w:szCs w:val="14"/>
              </w:rPr>
            </w:pPr>
            <w:r>
              <w:rPr>
                <w:rFonts w:cs="Arial"/>
                <w:color w:val="000000" w:themeColor="text1"/>
                <w:sz w:val="16"/>
                <w:szCs w:val="14"/>
              </w:rPr>
              <w:t>input2</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3420FF2"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86AAD4C"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F873C83" w14:textId="77777777" w:rsidR="00BC4E3D" w:rsidRDefault="00BC4E3D"/>
        </w:tc>
      </w:tr>
      <w:tr w:rsidR="00EB31D7" w:rsidRPr="00B3499B" w14:paraId="04203CF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502147F"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2BD914E5" w14:textId="77777777" w:rsidR="0046438F" w:rsidRDefault="0046438F" w:rsidP="0046438F">
            <w:pPr>
              <w:rPr>
                <w:rFonts w:cs="Arial"/>
                <w:color w:val="000000" w:themeColor="text1"/>
                <w:sz w:val="16"/>
                <w:szCs w:val="14"/>
              </w:rPr>
            </w:pPr>
            <w:r>
              <w:rPr>
                <w:rFonts w:cs="Arial"/>
                <w:color w:val="000000" w:themeColor="text1"/>
                <w:sz w:val="16"/>
                <w:szCs w:val="14"/>
              </w:rPr>
              <w:t>input3</w:t>
            </w:r>
          </w:p>
          <w:p w14:paraId="420356FB" w14:textId="77777777" w:rsidR="0046438F" w:rsidRPr="00740CDD" w:rsidRDefault="0046438F" w:rsidP="00927ADC">
            <w:pPr>
              <w:pStyle w:val="VelocityScript"/>
              <w:rPr>
                <w:color w:val="00B0F0"/>
              </w:rPr>
            </w:pPr>
          </w:p>
          <w:p w14:paraId="152CA118" w14:textId="77777777" w:rsidR="004C0655" w:rsidRPr="007215C5" w:rsidRDefault="004C0655" w:rsidP="004F0393">
            <w:pPr>
              <w:pStyle w:val="VelocityScript"/>
            </w:pPr>
          </w:p>
          <w:p w14:paraId="6C2CDB40"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FE415AC" w14:textId="77777777" w:rsidR="008A674A" w:rsidRPr="003C5D56" w:rsidRDefault="008A674A" w:rsidP="008A674A">
            <w:pPr>
              <w:rPr>
                <w:rFonts w:cs="Arial"/>
                <w:color w:val="000000" w:themeColor="text1"/>
                <w:sz w:val="16"/>
                <w:szCs w:val="14"/>
              </w:rPr>
            </w:pPr>
            <w:r>
              <w:rPr>
                <w:rFonts w:cs="Arial"/>
                <w:color w:val="000000" w:themeColor="text1"/>
                <w:sz w:val="16"/>
                <w:szCs w:val="14"/>
              </w:rPr>
              <w:t>input3</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C201EDB"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74C9A51"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0C8D857" w14:textId="77777777" w:rsidR="00BC4E3D" w:rsidRDefault="00BC4E3D"/>
        </w:tc>
      </w:tr>
      <w:tr w:rsidR="00EB31D7" w:rsidRPr="00B3499B" w14:paraId="425C218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3CF0AB8"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8DB29E2" w14:textId="77777777" w:rsidR="0046438F" w:rsidRDefault="0046438F" w:rsidP="0046438F">
            <w:pPr>
              <w:rPr>
                <w:rFonts w:cs="Arial"/>
                <w:color w:val="000000" w:themeColor="text1"/>
                <w:sz w:val="16"/>
                <w:szCs w:val="14"/>
              </w:rPr>
            </w:pPr>
            <w:r>
              <w:rPr>
                <w:rFonts w:cs="Arial"/>
                <w:color w:val="000000" w:themeColor="text1"/>
                <w:sz w:val="16"/>
                <w:szCs w:val="14"/>
              </w:rPr>
              <w:t>input4</w:t>
            </w:r>
          </w:p>
          <w:p w14:paraId="2AE2924D" w14:textId="77777777" w:rsidR="0046438F" w:rsidRPr="00740CDD" w:rsidRDefault="0046438F" w:rsidP="00927ADC">
            <w:pPr>
              <w:pStyle w:val="VelocityScript"/>
              <w:rPr>
                <w:color w:val="00B0F0"/>
              </w:rPr>
            </w:pPr>
          </w:p>
          <w:p w14:paraId="51136D96" w14:textId="77777777" w:rsidR="004C0655" w:rsidRPr="007215C5" w:rsidRDefault="004C0655" w:rsidP="004F0393">
            <w:pPr>
              <w:pStyle w:val="VelocityScript"/>
            </w:pPr>
          </w:p>
          <w:p w14:paraId="715FF69F"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9851785" w14:textId="77777777" w:rsidR="008A674A" w:rsidRPr="003C5D56" w:rsidRDefault="008A674A" w:rsidP="008A674A">
            <w:pPr>
              <w:rPr>
                <w:rFonts w:cs="Arial"/>
                <w:color w:val="000000" w:themeColor="text1"/>
                <w:sz w:val="16"/>
                <w:szCs w:val="14"/>
              </w:rPr>
            </w:pPr>
            <w:r>
              <w:rPr>
                <w:rFonts w:cs="Arial"/>
                <w:color w:val="000000" w:themeColor="text1"/>
                <w:sz w:val="16"/>
                <w:szCs w:val="14"/>
              </w:rPr>
              <w:t>input4</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1E3F034"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082DF25"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7B769A2" w14:textId="77777777" w:rsidR="00BC4E3D" w:rsidRDefault="00BC4E3D"/>
        </w:tc>
      </w:tr>
      <w:tr w:rsidR="00EB31D7" w:rsidRPr="00B3499B" w14:paraId="17EEB5A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37E076F"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74F028A7" w14:textId="77777777" w:rsidR="0046438F" w:rsidRDefault="0046438F" w:rsidP="0046438F">
            <w:pPr>
              <w:rPr>
                <w:rFonts w:cs="Arial"/>
                <w:color w:val="000000" w:themeColor="text1"/>
                <w:sz w:val="16"/>
                <w:szCs w:val="14"/>
              </w:rPr>
            </w:pPr>
            <w:r>
              <w:rPr>
                <w:rFonts w:cs="Arial"/>
                <w:color w:val="000000" w:themeColor="text1"/>
                <w:sz w:val="16"/>
                <w:szCs w:val="14"/>
              </w:rPr>
              <w:t>input5</w:t>
            </w:r>
          </w:p>
          <w:p w14:paraId="3C548E1F" w14:textId="77777777" w:rsidR="0046438F" w:rsidRPr="00740CDD" w:rsidRDefault="0046438F" w:rsidP="00927ADC">
            <w:pPr>
              <w:pStyle w:val="VelocityScript"/>
              <w:rPr>
                <w:color w:val="00B0F0"/>
              </w:rPr>
            </w:pPr>
          </w:p>
          <w:p w14:paraId="12DD140E" w14:textId="77777777" w:rsidR="004C0655" w:rsidRPr="007215C5" w:rsidRDefault="004C0655" w:rsidP="004F0393">
            <w:pPr>
              <w:pStyle w:val="VelocityScript"/>
            </w:pPr>
          </w:p>
          <w:p w14:paraId="465719ED"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68A85D2" w14:textId="77777777" w:rsidR="008A674A" w:rsidRPr="003C5D56" w:rsidRDefault="008A674A" w:rsidP="008A674A">
            <w:pPr>
              <w:rPr>
                <w:rFonts w:cs="Arial"/>
                <w:color w:val="000000" w:themeColor="text1"/>
                <w:sz w:val="16"/>
                <w:szCs w:val="14"/>
              </w:rPr>
            </w:pPr>
            <w:r>
              <w:rPr>
                <w:rFonts w:cs="Arial"/>
                <w:color w:val="000000" w:themeColor="text1"/>
                <w:sz w:val="16"/>
                <w:szCs w:val="14"/>
              </w:rPr>
              <w:t>input5</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B3C9245"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DC437C2"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B9BED63" w14:textId="77777777" w:rsidR="00BC4E3D" w:rsidRDefault="00BC4E3D"/>
        </w:tc>
      </w:tr>
      <w:tr w:rsidR="00EB31D7" w:rsidRPr="00B3499B" w14:paraId="08F4B24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BBA799E"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7BD8689A" w14:textId="77777777" w:rsidR="0046438F" w:rsidRDefault="0046438F" w:rsidP="0046438F">
            <w:pPr>
              <w:rPr>
                <w:rFonts w:cs="Arial"/>
                <w:color w:val="000000" w:themeColor="text1"/>
                <w:sz w:val="16"/>
                <w:szCs w:val="14"/>
              </w:rPr>
            </w:pPr>
            <w:r>
              <w:rPr>
                <w:rFonts w:cs="Arial"/>
                <w:color w:val="000000" w:themeColor="text1"/>
                <w:sz w:val="16"/>
                <w:szCs w:val="14"/>
              </w:rPr>
              <w:t>input6</w:t>
            </w:r>
          </w:p>
          <w:p w14:paraId="3831E3B7" w14:textId="77777777" w:rsidR="0046438F" w:rsidRPr="00740CDD" w:rsidRDefault="0046438F" w:rsidP="00927ADC">
            <w:pPr>
              <w:pStyle w:val="VelocityScript"/>
              <w:rPr>
                <w:color w:val="00B0F0"/>
              </w:rPr>
            </w:pPr>
          </w:p>
          <w:p w14:paraId="6CF9C26A" w14:textId="77777777" w:rsidR="004C0655" w:rsidRPr="007215C5" w:rsidRDefault="004C0655" w:rsidP="004F0393">
            <w:pPr>
              <w:pStyle w:val="VelocityScript"/>
            </w:pPr>
          </w:p>
          <w:p w14:paraId="44A43BAB"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B91DCF8" w14:textId="77777777" w:rsidR="008A674A" w:rsidRPr="003C5D56" w:rsidRDefault="008A674A" w:rsidP="008A674A">
            <w:pPr>
              <w:rPr>
                <w:rFonts w:cs="Arial"/>
                <w:color w:val="000000" w:themeColor="text1"/>
                <w:sz w:val="16"/>
                <w:szCs w:val="14"/>
              </w:rPr>
            </w:pPr>
            <w:r>
              <w:rPr>
                <w:rFonts w:cs="Arial"/>
                <w:color w:val="000000" w:themeColor="text1"/>
                <w:sz w:val="16"/>
                <w:szCs w:val="14"/>
              </w:rPr>
              <w:t>input6</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5D70BBB"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5E9E5AB"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91C97B4" w14:textId="77777777" w:rsidR="00BC4E3D" w:rsidRDefault="00BC4E3D"/>
        </w:tc>
      </w:tr>
      <w:tr w:rsidR="00EB31D7" w:rsidRPr="00B3499B" w14:paraId="2F40683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E681820"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6A723E4B" w14:textId="77777777" w:rsidR="0046438F" w:rsidRDefault="0046438F" w:rsidP="0046438F">
            <w:pPr>
              <w:rPr>
                <w:rFonts w:cs="Arial"/>
                <w:color w:val="000000" w:themeColor="text1"/>
                <w:sz w:val="16"/>
                <w:szCs w:val="14"/>
              </w:rPr>
            </w:pPr>
            <w:r>
              <w:rPr>
                <w:rFonts w:cs="Arial"/>
                <w:color w:val="000000" w:themeColor="text1"/>
                <w:sz w:val="16"/>
                <w:szCs w:val="14"/>
              </w:rPr>
              <w:t>input7</w:t>
            </w:r>
          </w:p>
          <w:p w14:paraId="3BCCA5B4" w14:textId="77777777" w:rsidR="0046438F" w:rsidRPr="00740CDD" w:rsidRDefault="0046438F" w:rsidP="00927ADC">
            <w:pPr>
              <w:pStyle w:val="VelocityScript"/>
              <w:rPr>
                <w:color w:val="00B0F0"/>
              </w:rPr>
            </w:pPr>
          </w:p>
          <w:p w14:paraId="34FDB7CB" w14:textId="77777777" w:rsidR="004C0655" w:rsidRPr="007215C5" w:rsidRDefault="004C0655" w:rsidP="004F0393">
            <w:pPr>
              <w:pStyle w:val="VelocityScript"/>
            </w:pPr>
          </w:p>
          <w:p w14:paraId="0480B294"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84F8459" w14:textId="77777777" w:rsidR="008A674A" w:rsidRPr="003C5D56" w:rsidRDefault="008A674A" w:rsidP="008A674A">
            <w:pPr>
              <w:rPr>
                <w:rFonts w:cs="Arial"/>
                <w:color w:val="000000" w:themeColor="text1"/>
                <w:sz w:val="16"/>
                <w:szCs w:val="14"/>
              </w:rPr>
            </w:pPr>
            <w:r>
              <w:rPr>
                <w:rFonts w:cs="Arial"/>
                <w:color w:val="000000" w:themeColor="text1"/>
                <w:sz w:val="16"/>
                <w:szCs w:val="14"/>
              </w:rPr>
              <w:t>input7</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D952717"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E09989C"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130913C" w14:textId="77777777" w:rsidR="00BC4E3D" w:rsidRDefault="00BC4E3D"/>
        </w:tc>
      </w:tr>
      <w:tr w:rsidR="00EB31D7" w:rsidRPr="00B3499B" w14:paraId="33DB456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4EBC3E6"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73C7434A" w14:textId="77777777" w:rsidR="0046438F" w:rsidRDefault="0046438F" w:rsidP="0046438F">
            <w:pPr>
              <w:rPr>
                <w:rFonts w:cs="Arial"/>
                <w:color w:val="000000" w:themeColor="text1"/>
                <w:sz w:val="16"/>
                <w:szCs w:val="14"/>
              </w:rPr>
            </w:pPr>
            <w:r>
              <w:rPr>
                <w:rFonts w:cs="Arial"/>
                <w:color w:val="000000" w:themeColor="text1"/>
                <w:sz w:val="16"/>
                <w:szCs w:val="14"/>
              </w:rPr>
              <w:t>input8</w:t>
            </w:r>
          </w:p>
          <w:p w14:paraId="3E6D6DF0" w14:textId="77777777" w:rsidR="0046438F" w:rsidRPr="00740CDD" w:rsidRDefault="0046438F" w:rsidP="00927ADC">
            <w:pPr>
              <w:pStyle w:val="VelocityScript"/>
              <w:rPr>
                <w:color w:val="00B0F0"/>
              </w:rPr>
            </w:pPr>
          </w:p>
          <w:p w14:paraId="071F5400" w14:textId="77777777" w:rsidR="004C0655" w:rsidRPr="007215C5" w:rsidRDefault="004C0655" w:rsidP="004F0393">
            <w:pPr>
              <w:pStyle w:val="VelocityScript"/>
            </w:pPr>
          </w:p>
          <w:p w14:paraId="57E6463C"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8215B84" w14:textId="77777777" w:rsidR="008A674A" w:rsidRPr="003C5D56" w:rsidRDefault="008A674A" w:rsidP="008A674A">
            <w:pPr>
              <w:rPr>
                <w:rFonts w:cs="Arial"/>
                <w:color w:val="000000" w:themeColor="text1"/>
                <w:sz w:val="16"/>
                <w:szCs w:val="14"/>
              </w:rPr>
            </w:pPr>
            <w:r>
              <w:rPr>
                <w:rFonts w:cs="Arial"/>
                <w:color w:val="000000" w:themeColor="text1"/>
                <w:sz w:val="16"/>
                <w:szCs w:val="14"/>
              </w:rPr>
              <w:t>input8</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2C0AA1F"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44B58ED"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99F6B11" w14:textId="77777777" w:rsidR="00BC4E3D" w:rsidRDefault="00BC4E3D"/>
        </w:tc>
      </w:tr>
      <w:tr w:rsidR="00EB31D7" w:rsidRPr="00B3499B" w14:paraId="749B3C1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E01DB7A"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284DC278" w14:textId="77777777" w:rsidR="0046438F" w:rsidRDefault="0046438F" w:rsidP="0046438F">
            <w:pPr>
              <w:rPr>
                <w:rFonts w:cs="Arial"/>
                <w:color w:val="000000" w:themeColor="text1"/>
                <w:sz w:val="16"/>
                <w:szCs w:val="14"/>
              </w:rPr>
            </w:pPr>
            <w:r>
              <w:rPr>
                <w:rFonts w:cs="Arial"/>
                <w:color w:val="000000" w:themeColor="text1"/>
                <w:sz w:val="16"/>
                <w:szCs w:val="14"/>
              </w:rPr>
              <w:t>input9</w:t>
            </w:r>
          </w:p>
          <w:p w14:paraId="4A2A45D7" w14:textId="77777777" w:rsidR="0046438F" w:rsidRPr="00740CDD" w:rsidRDefault="0046438F" w:rsidP="00927ADC">
            <w:pPr>
              <w:pStyle w:val="VelocityScript"/>
              <w:rPr>
                <w:color w:val="00B0F0"/>
              </w:rPr>
            </w:pPr>
          </w:p>
          <w:p w14:paraId="52C6378D" w14:textId="77777777" w:rsidR="004C0655" w:rsidRPr="007215C5" w:rsidRDefault="004C0655" w:rsidP="004F0393">
            <w:pPr>
              <w:pStyle w:val="VelocityScript"/>
            </w:pPr>
          </w:p>
          <w:p w14:paraId="194DEC06"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D6466D0" w14:textId="77777777" w:rsidR="008A674A" w:rsidRPr="003C5D56" w:rsidRDefault="008A674A" w:rsidP="008A674A">
            <w:pPr>
              <w:rPr>
                <w:rFonts w:cs="Arial"/>
                <w:color w:val="000000" w:themeColor="text1"/>
                <w:sz w:val="16"/>
                <w:szCs w:val="14"/>
              </w:rPr>
            </w:pPr>
            <w:r>
              <w:rPr>
                <w:rFonts w:cs="Arial"/>
                <w:color w:val="000000" w:themeColor="text1"/>
                <w:sz w:val="16"/>
                <w:szCs w:val="14"/>
              </w:rPr>
              <w:t>input9</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FC92216"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22D8EBF"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8C9E676" w14:textId="77777777" w:rsidR="00BC4E3D" w:rsidRDefault="00BC4E3D"/>
        </w:tc>
      </w:tr>
      <w:tr w:rsidR="00EB31D7" w:rsidRPr="00B3499B" w14:paraId="2852D66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25D4F0C"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0AE293E" w14:textId="77777777" w:rsidR="0046438F" w:rsidRDefault="0046438F" w:rsidP="0046438F">
            <w:pPr>
              <w:rPr>
                <w:rFonts w:cs="Arial"/>
                <w:color w:val="000000" w:themeColor="text1"/>
                <w:sz w:val="16"/>
                <w:szCs w:val="14"/>
              </w:rPr>
            </w:pPr>
            <w:r>
              <w:rPr>
                <w:rFonts w:cs="Arial"/>
                <w:color w:val="000000" w:themeColor="text1"/>
                <w:sz w:val="16"/>
                <w:szCs w:val="14"/>
              </w:rPr>
              <w:t>input10</w:t>
            </w:r>
          </w:p>
          <w:p w14:paraId="44711DF8" w14:textId="77777777" w:rsidR="0046438F" w:rsidRPr="00740CDD" w:rsidRDefault="0046438F" w:rsidP="00927ADC">
            <w:pPr>
              <w:pStyle w:val="VelocityScript"/>
              <w:rPr>
                <w:color w:val="00B0F0"/>
              </w:rPr>
            </w:pPr>
          </w:p>
          <w:p w14:paraId="429799E5" w14:textId="77777777" w:rsidR="004C0655" w:rsidRPr="007215C5" w:rsidRDefault="004C0655" w:rsidP="004F0393">
            <w:pPr>
              <w:pStyle w:val="VelocityScript"/>
            </w:pPr>
          </w:p>
          <w:p w14:paraId="4CF7C81F"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8C5369C" w14:textId="77777777" w:rsidR="008A674A" w:rsidRPr="003C5D56" w:rsidRDefault="008A674A" w:rsidP="008A674A">
            <w:pPr>
              <w:rPr>
                <w:rFonts w:cs="Arial"/>
                <w:color w:val="000000" w:themeColor="text1"/>
                <w:sz w:val="16"/>
                <w:szCs w:val="14"/>
              </w:rPr>
            </w:pPr>
            <w:r>
              <w:rPr>
                <w:rFonts w:cs="Arial"/>
                <w:color w:val="000000" w:themeColor="text1"/>
                <w:sz w:val="16"/>
                <w:szCs w:val="14"/>
              </w:rPr>
              <w:lastRenderedPageBreak/>
              <w:t>input10</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0CCE759"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FD411A7"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5B62915" w14:textId="77777777" w:rsidR="00BC4E3D" w:rsidRDefault="00BC4E3D"/>
        </w:tc>
      </w:tr>
      <w:tr w:rsidR="00EB31D7" w:rsidRPr="00B3499B" w14:paraId="3B0B8AE7"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CF73995"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0368C3A7" w14:textId="77777777" w:rsidR="0046438F" w:rsidRDefault="0046438F" w:rsidP="0046438F">
            <w:pPr>
              <w:rPr>
                <w:rFonts w:cs="Arial"/>
                <w:color w:val="000000" w:themeColor="text1"/>
                <w:sz w:val="16"/>
                <w:szCs w:val="14"/>
              </w:rPr>
            </w:pPr>
            <w:r>
              <w:rPr>
                <w:rFonts w:cs="Arial"/>
                <w:color w:val="000000" w:themeColor="text1"/>
                <w:sz w:val="16"/>
                <w:szCs w:val="14"/>
              </w:rPr>
              <w:t>Elocker Selection</w:t>
            </w:r>
          </w:p>
          <w:p w14:paraId="65268BD2" w14:textId="77777777" w:rsidR="0046438F" w:rsidRPr="00740CDD" w:rsidRDefault="0046438F" w:rsidP="00927ADC">
            <w:pPr>
              <w:pStyle w:val="VelocityScript"/>
              <w:rPr>
                <w:color w:val="00B0F0"/>
              </w:rPr>
            </w:pPr>
          </w:p>
          <w:p w14:paraId="12CEF34C" w14:textId="77777777" w:rsidR="004C0655" w:rsidRPr="007215C5" w:rsidRDefault="004C0655" w:rsidP="004F0393">
            <w:pPr>
              <w:pStyle w:val="VelocityScript"/>
            </w:pPr>
          </w:p>
          <w:p w14:paraId="285875B0"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4A7BAED" w14:textId="77777777" w:rsidR="008A674A" w:rsidRPr="003C5D56" w:rsidRDefault="008A674A" w:rsidP="008A674A">
            <w:pPr>
              <w:rPr>
                <w:rFonts w:cs="Arial"/>
                <w:color w:val="000000" w:themeColor="text1"/>
                <w:sz w:val="16"/>
                <w:szCs w:val="14"/>
              </w:rPr>
            </w:pPr>
            <w:r>
              <w:rPr>
                <w:rFonts w:cs="Arial"/>
                <w:color w:val="000000" w:themeColor="text1"/>
                <w:sz w:val="16"/>
                <w:szCs w:val="14"/>
              </w:rPr>
              <w:t>Elocker Selection</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1BAF5B6"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C70F1E7"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3FCF9E5" w14:textId="77777777" w:rsidR="00BC4E3D" w:rsidRDefault="00BC4E3D"/>
        </w:tc>
      </w:tr>
      <w:tr w:rsidR="00EB31D7" w:rsidRPr="00B3499B" w14:paraId="2B7F7A6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4DC890C"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B8275FD" w14:textId="77777777" w:rsidR="0046438F" w:rsidRDefault="0046438F" w:rsidP="0046438F">
            <w:pPr>
              <w:rPr>
                <w:rFonts w:cs="Arial"/>
                <w:color w:val="000000" w:themeColor="text1"/>
                <w:sz w:val="16"/>
                <w:szCs w:val="14"/>
              </w:rPr>
            </w:pPr>
            <w:r>
              <w:rPr>
                <w:rFonts w:cs="Arial"/>
                <w:color w:val="000000" w:themeColor="text1"/>
                <w:sz w:val="16"/>
                <w:szCs w:val="14"/>
              </w:rPr>
              <w:t>Ignition Stat</w:t>
            </w:r>
          </w:p>
          <w:p w14:paraId="36F54294" w14:textId="77777777" w:rsidR="0046438F" w:rsidRPr="00740CDD" w:rsidRDefault="0046438F" w:rsidP="00927ADC">
            <w:pPr>
              <w:pStyle w:val="VelocityScript"/>
              <w:rPr>
                <w:color w:val="00B0F0"/>
              </w:rPr>
            </w:pPr>
          </w:p>
          <w:p w14:paraId="7A07EF2B" w14:textId="77777777" w:rsidR="004C0655" w:rsidRPr="007215C5" w:rsidRDefault="004C0655" w:rsidP="004F0393">
            <w:pPr>
              <w:pStyle w:val="VelocityScript"/>
            </w:pPr>
          </w:p>
          <w:p w14:paraId="1D6F48CC"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1487D78" w14:textId="77777777" w:rsidR="008A674A" w:rsidRPr="003C5D56" w:rsidRDefault="008A674A" w:rsidP="008A674A">
            <w:pPr>
              <w:rPr>
                <w:rFonts w:cs="Arial"/>
                <w:color w:val="000000" w:themeColor="text1"/>
                <w:sz w:val="16"/>
                <w:szCs w:val="14"/>
              </w:rPr>
            </w:pPr>
            <w:r>
              <w:rPr>
                <w:rFonts w:cs="Arial"/>
                <w:color w:val="000000" w:themeColor="text1"/>
                <w:sz w:val="16"/>
                <w:szCs w:val="14"/>
              </w:rPr>
              <w:t>Ignition Stat</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50249BF"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3D40678"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808FA85" w14:textId="77777777" w:rsidR="00BC4E3D" w:rsidRDefault="00BC4E3D"/>
        </w:tc>
      </w:tr>
      <w:tr w:rsidR="00EB31D7" w:rsidRPr="00B3499B" w14:paraId="0604F28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486F909"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90CBCA3" w14:textId="77777777" w:rsidR="0046438F" w:rsidRDefault="0046438F" w:rsidP="0046438F">
            <w:pPr>
              <w:rPr>
                <w:rFonts w:cs="Arial"/>
                <w:color w:val="000000" w:themeColor="text1"/>
                <w:sz w:val="16"/>
                <w:szCs w:val="14"/>
              </w:rPr>
            </w:pPr>
            <w:r>
              <w:rPr>
                <w:rFonts w:cs="Arial"/>
                <w:color w:val="000000" w:themeColor="text1"/>
                <w:sz w:val="16"/>
                <w:szCs w:val="14"/>
              </w:rPr>
              <w:t>input1</w:t>
            </w:r>
          </w:p>
          <w:p w14:paraId="58ADA868" w14:textId="77777777" w:rsidR="0046438F" w:rsidRPr="00740CDD" w:rsidRDefault="0046438F" w:rsidP="00927ADC">
            <w:pPr>
              <w:pStyle w:val="VelocityScript"/>
              <w:rPr>
                <w:color w:val="00B0F0"/>
              </w:rPr>
            </w:pPr>
          </w:p>
          <w:p w14:paraId="19228CE7" w14:textId="77777777" w:rsidR="004C0655" w:rsidRPr="007215C5" w:rsidRDefault="004C0655" w:rsidP="004F0393">
            <w:pPr>
              <w:pStyle w:val="VelocityScript"/>
            </w:pPr>
          </w:p>
          <w:p w14:paraId="5D843BB4"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4F354AA" w14:textId="77777777" w:rsidR="008A674A" w:rsidRPr="003C5D56" w:rsidRDefault="008A674A" w:rsidP="008A674A">
            <w:pPr>
              <w:rPr>
                <w:rFonts w:cs="Arial"/>
                <w:color w:val="000000" w:themeColor="text1"/>
                <w:sz w:val="16"/>
                <w:szCs w:val="14"/>
              </w:rPr>
            </w:pPr>
            <w:r>
              <w:rPr>
                <w:rFonts w:cs="Arial"/>
                <w:color w:val="000000" w:themeColor="text1"/>
                <w:sz w:val="16"/>
                <w:szCs w:val="14"/>
              </w:rPr>
              <w:t>input1</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603C34A"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967DD4E"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0A1B0B5" w14:textId="77777777" w:rsidR="00BC4E3D" w:rsidRDefault="00BC4E3D"/>
        </w:tc>
      </w:tr>
      <w:tr w:rsidR="00EB31D7" w:rsidRPr="00B3499B" w14:paraId="59385ADC"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6D84EA8"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334E25F3" w14:textId="77777777" w:rsidR="0046438F" w:rsidRDefault="0046438F" w:rsidP="0046438F">
            <w:pPr>
              <w:rPr>
                <w:rFonts w:cs="Arial"/>
                <w:color w:val="000000" w:themeColor="text1"/>
                <w:sz w:val="16"/>
                <w:szCs w:val="14"/>
              </w:rPr>
            </w:pPr>
            <w:r>
              <w:rPr>
                <w:rFonts w:cs="Arial"/>
                <w:color w:val="000000" w:themeColor="text1"/>
                <w:sz w:val="16"/>
                <w:szCs w:val="14"/>
              </w:rPr>
              <w:t>input11</w:t>
            </w:r>
          </w:p>
          <w:p w14:paraId="5812A77A" w14:textId="77777777" w:rsidR="0046438F" w:rsidRPr="00740CDD" w:rsidRDefault="0046438F" w:rsidP="00927ADC">
            <w:pPr>
              <w:pStyle w:val="VelocityScript"/>
              <w:rPr>
                <w:color w:val="00B0F0"/>
              </w:rPr>
            </w:pPr>
          </w:p>
          <w:p w14:paraId="5EAFE91B" w14:textId="77777777" w:rsidR="004C0655" w:rsidRPr="007215C5" w:rsidRDefault="004C0655" w:rsidP="004F0393">
            <w:pPr>
              <w:pStyle w:val="VelocityScript"/>
            </w:pPr>
          </w:p>
          <w:p w14:paraId="1D8E9F55"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3833049" w14:textId="77777777" w:rsidR="008A674A" w:rsidRPr="003C5D56" w:rsidRDefault="008A674A" w:rsidP="008A674A">
            <w:pPr>
              <w:rPr>
                <w:rFonts w:cs="Arial"/>
                <w:color w:val="000000" w:themeColor="text1"/>
                <w:sz w:val="16"/>
                <w:szCs w:val="14"/>
              </w:rPr>
            </w:pPr>
            <w:r>
              <w:rPr>
                <w:rFonts w:cs="Arial"/>
                <w:color w:val="000000" w:themeColor="text1"/>
                <w:sz w:val="16"/>
                <w:szCs w:val="14"/>
              </w:rPr>
              <w:t>input11</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AE02108"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36018CE"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8A47C10" w14:textId="77777777" w:rsidR="00BC4E3D" w:rsidRDefault="00BC4E3D"/>
        </w:tc>
      </w:tr>
      <w:tr w:rsidR="00EB31D7" w:rsidRPr="00B3499B" w14:paraId="0E21049C"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2029D3C"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956F58B" w14:textId="77777777" w:rsidR="0046438F" w:rsidRDefault="0046438F" w:rsidP="0046438F">
            <w:pPr>
              <w:rPr>
                <w:rFonts w:cs="Arial"/>
                <w:color w:val="000000" w:themeColor="text1"/>
                <w:sz w:val="16"/>
                <w:szCs w:val="14"/>
              </w:rPr>
            </w:pPr>
            <w:r>
              <w:rPr>
                <w:rFonts w:cs="Arial"/>
                <w:color w:val="000000" w:themeColor="text1"/>
                <w:sz w:val="16"/>
                <w:szCs w:val="14"/>
              </w:rPr>
              <w:t>input12</w:t>
            </w:r>
          </w:p>
          <w:p w14:paraId="38169ACE" w14:textId="77777777" w:rsidR="0046438F" w:rsidRPr="00740CDD" w:rsidRDefault="0046438F" w:rsidP="00927ADC">
            <w:pPr>
              <w:pStyle w:val="VelocityScript"/>
              <w:rPr>
                <w:color w:val="00B0F0"/>
              </w:rPr>
            </w:pPr>
          </w:p>
          <w:p w14:paraId="563DAB59" w14:textId="77777777" w:rsidR="004C0655" w:rsidRPr="007215C5" w:rsidRDefault="004C0655" w:rsidP="004F0393">
            <w:pPr>
              <w:pStyle w:val="VelocityScript"/>
            </w:pPr>
          </w:p>
          <w:p w14:paraId="16E35F5C"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BCE00B9" w14:textId="77777777" w:rsidR="008A674A" w:rsidRPr="003C5D56" w:rsidRDefault="008A674A" w:rsidP="008A674A">
            <w:pPr>
              <w:rPr>
                <w:rFonts w:cs="Arial"/>
                <w:color w:val="000000" w:themeColor="text1"/>
                <w:sz w:val="16"/>
                <w:szCs w:val="14"/>
              </w:rPr>
            </w:pPr>
            <w:r>
              <w:rPr>
                <w:rFonts w:cs="Arial"/>
                <w:color w:val="000000" w:themeColor="text1"/>
                <w:sz w:val="16"/>
                <w:szCs w:val="14"/>
              </w:rPr>
              <w:t>input12</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8FE8ACF"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81FD341"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7F85D52" w14:textId="77777777" w:rsidR="00BC4E3D" w:rsidRDefault="00BC4E3D"/>
        </w:tc>
      </w:tr>
      <w:tr w:rsidR="00EB31D7" w:rsidRPr="00B3499B" w14:paraId="3163CB6C"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3BA84DA" w14:textId="77777777" w:rsidR="00EB31D7" w:rsidRPr="00B3499B" w:rsidRDefault="006A2E06" w:rsidP="00236BAE">
            <w:pPr>
              <w:rPr>
                <w:rFonts w:cs="Arial"/>
                <w:bCs/>
                <w:color w:val="808080" w:themeColor="background1" w:themeShade="80"/>
                <w:sz w:val="16"/>
                <w:szCs w:val="14"/>
              </w:rPr>
            </w:pPr>
            <w:hyperlink r:id="rId27"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587712B" w14:textId="77777777"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80D4D84"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C7FBB7C" w14:textId="77777777" w:rsidR="00414C45" w:rsidRPr="004A50B8" w:rsidRDefault="00414C45" w:rsidP="004A50B8">
      <w:pPr>
        <w:pStyle w:val="Caption"/>
      </w:pPr>
      <w:bookmarkStart w:id="85" w:name="_Toc35000670"/>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bookmarkEnd w:id="85"/>
      <w:r w:rsidRPr="004521EB">
        <w:rPr>
          <w:lang w:val="en-GB"/>
        </w:rPr>
        <w:t>Manage eLocker Operation</w:t>
      </w:r>
    </w:p>
    <w:p w14:paraId="2B48684D" w14:textId="77777777" w:rsidR="008C50D1" w:rsidRPr="00E23282" w:rsidRDefault="008C50D1" w:rsidP="00072314"/>
    <w:p w14:paraId="13D62D2A" w14:textId="77777777" w:rsidR="00072314" w:rsidRDefault="00072314" w:rsidP="00072314">
      <w:pPr>
        <w:pStyle w:val="Heading6"/>
        <w:keepNext w:val="0"/>
        <w:tabs>
          <w:tab w:val="clear" w:pos="900"/>
          <w:tab w:val="left" w:pos="709"/>
        </w:tabs>
        <w:spacing w:before="240"/>
        <w:rPr>
          <w:lang w:val="en-GB"/>
        </w:rPr>
      </w:pPr>
      <w:bookmarkStart w:id="86" w:name="_Toc35000607"/>
      <w:r>
        <w:rPr>
          <w:lang w:val="en-GB"/>
        </w:rPr>
        <w:t>Output</w:t>
      </w:r>
      <w:r w:rsidRPr="002824C9">
        <w:rPr>
          <w:lang w:val="en-GB"/>
        </w:rPr>
        <w:t>s</w:t>
      </w:r>
      <w:bookmarkEnd w:id="86"/>
    </w:p>
    <w:p w14:paraId="1A8F59E9"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23643A51"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878F539"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402DF54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71DE827"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15FF8E2"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9DBD257"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1211E16" w14:textId="77777777" w:rsidR="00236BAE" w:rsidRPr="001C5864" w:rsidRDefault="00BA47AD" w:rsidP="00236BAE">
            <w:pPr>
              <w:rPr>
                <w:rFonts w:cs="Arial"/>
                <w:b/>
                <w:bCs/>
                <w:color w:val="000000"/>
              </w:rPr>
            </w:pPr>
            <w:r>
              <w:rPr>
                <w:rFonts w:cs="Arial"/>
                <w:b/>
                <w:bCs/>
                <w:color w:val="000000"/>
              </w:rPr>
              <w:t>Publisher</w:t>
            </w:r>
            <w:r w:rsidR="00236BAE">
              <w:rPr>
                <w:rFonts w:cs="Arial"/>
                <w:b/>
                <w:bCs/>
                <w:color w:val="000000"/>
              </w:rPr>
              <w:t xml:space="preserve"> </w:t>
            </w:r>
            <w:r w:rsidR="00236BAE"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E8BFA99"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1B1999CC"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04A55CC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E26D020"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720B2BB8" w14:textId="77777777" w:rsidR="0046438F" w:rsidRDefault="0046438F" w:rsidP="0046438F">
            <w:pPr>
              <w:rPr>
                <w:rFonts w:cs="Arial"/>
                <w:color w:val="000000" w:themeColor="text1"/>
                <w:sz w:val="16"/>
                <w:szCs w:val="14"/>
              </w:rPr>
            </w:pPr>
            <w:r>
              <w:rPr>
                <w:rFonts w:cs="Arial"/>
                <w:color w:val="000000" w:themeColor="text1"/>
                <w:sz w:val="16"/>
                <w:szCs w:val="14"/>
              </w:rPr>
              <w:t>output</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19938B7" w14:textId="77777777" w:rsidR="00DD49BA" w:rsidRPr="003C5D56" w:rsidRDefault="00DD49BA" w:rsidP="00DD49BA">
            <w:pPr>
              <w:rPr>
                <w:rFonts w:cs="Arial"/>
                <w:color w:val="000000" w:themeColor="text1"/>
                <w:sz w:val="16"/>
                <w:szCs w:val="14"/>
              </w:rPr>
            </w:pPr>
            <w:r>
              <w:rPr>
                <w:rFonts w:cs="Arial"/>
                <w:color w:val="000000" w:themeColor="text1"/>
                <w:sz w:val="16"/>
                <w:szCs w:val="14"/>
              </w:rPr>
              <w:t>output</w:t>
            </w:r>
          </w:p>
          <w:p w14:paraId="5E219C85"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A7E8490"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2B077E1"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6F3DE55" w14:textId="77777777" w:rsidR="00BC4E3D" w:rsidRDefault="00BC4E3D"/>
        </w:tc>
      </w:tr>
      <w:tr w:rsidR="00CA24CE" w:rsidRPr="00B3499B" w14:paraId="2F89128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6E5793D"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3C68FA6B" w14:textId="77777777" w:rsidR="0046438F" w:rsidRDefault="0046438F" w:rsidP="0046438F">
            <w:pPr>
              <w:rPr>
                <w:rFonts w:cs="Arial"/>
                <w:color w:val="000000" w:themeColor="text1"/>
                <w:sz w:val="16"/>
                <w:szCs w:val="14"/>
              </w:rPr>
            </w:pPr>
            <w:r>
              <w:rPr>
                <w:rFonts w:cs="Arial"/>
                <w:color w:val="000000" w:themeColor="text1"/>
                <w:sz w:val="16"/>
                <w:szCs w:val="14"/>
              </w:rPr>
              <w:t>output1</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25BABDF" w14:textId="77777777" w:rsidR="00DD49BA" w:rsidRPr="003C5D56" w:rsidRDefault="00DD49BA" w:rsidP="00DD49BA">
            <w:pPr>
              <w:rPr>
                <w:rFonts w:cs="Arial"/>
                <w:color w:val="000000" w:themeColor="text1"/>
                <w:sz w:val="16"/>
                <w:szCs w:val="14"/>
              </w:rPr>
            </w:pPr>
            <w:r>
              <w:rPr>
                <w:rFonts w:cs="Arial"/>
                <w:color w:val="000000" w:themeColor="text1"/>
                <w:sz w:val="16"/>
                <w:szCs w:val="14"/>
              </w:rPr>
              <w:t>output1</w:t>
            </w:r>
          </w:p>
          <w:p w14:paraId="31DD4B0D"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194FEAD"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BFAFB3B"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684CBBF" w14:textId="77777777" w:rsidR="00BC4E3D" w:rsidRDefault="00BC4E3D"/>
        </w:tc>
      </w:tr>
      <w:tr w:rsidR="00CA24CE" w:rsidRPr="00B3499B" w14:paraId="4E6A8C9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898FBCB"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60007568" w14:textId="77777777" w:rsidR="0046438F" w:rsidRDefault="0046438F" w:rsidP="0046438F">
            <w:pPr>
              <w:rPr>
                <w:rFonts w:cs="Arial"/>
                <w:color w:val="000000" w:themeColor="text1"/>
                <w:sz w:val="16"/>
                <w:szCs w:val="14"/>
              </w:rPr>
            </w:pPr>
            <w:r>
              <w:rPr>
                <w:rFonts w:cs="Arial"/>
                <w:color w:val="000000" w:themeColor="text1"/>
                <w:sz w:val="16"/>
                <w:szCs w:val="14"/>
              </w:rPr>
              <w:t>output2</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CA50EBF" w14:textId="77777777" w:rsidR="00DD49BA" w:rsidRPr="003C5D56" w:rsidRDefault="00DD49BA" w:rsidP="00DD49BA">
            <w:pPr>
              <w:rPr>
                <w:rFonts w:cs="Arial"/>
                <w:color w:val="000000" w:themeColor="text1"/>
                <w:sz w:val="16"/>
                <w:szCs w:val="14"/>
              </w:rPr>
            </w:pPr>
            <w:r>
              <w:rPr>
                <w:rFonts w:cs="Arial"/>
                <w:color w:val="000000" w:themeColor="text1"/>
                <w:sz w:val="16"/>
                <w:szCs w:val="14"/>
              </w:rPr>
              <w:t>output2</w:t>
            </w:r>
          </w:p>
          <w:p w14:paraId="33336172"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52E24C2"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6451837"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3BEEBD9" w14:textId="77777777" w:rsidR="00BC4E3D" w:rsidRDefault="00BC4E3D"/>
        </w:tc>
      </w:tr>
      <w:tr w:rsidR="00CA24CE" w:rsidRPr="00B3499B" w14:paraId="44F20F6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8A075DD"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6ED68689" w14:textId="77777777" w:rsidR="0046438F" w:rsidRDefault="0046438F" w:rsidP="0046438F">
            <w:pPr>
              <w:rPr>
                <w:rFonts w:cs="Arial"/>
                <w:color w:val="000000" w:themeColor="text1"/>
                <w:sz w:val="16"/>
                <w:szCs w:val="14"/>
              </w:rPr>
            </w:pPr>
            <w:r>
              <w:rPr>
                <w:rFonts w:cs="Arial"/>
                <w:color w:val="000000" w:themeColor="text1"/>
                <w:sz w:val="16"/>
                <w:szCs w:val="14"/>
              </w:rPr>
              <w:t>output3</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6F41B26" w14:textId="77777777" w:rsidR="00DD49BA" w:rsidRPr="003C5D56" w:rsidRDefault="00DD49BA" w:rsidP="00DD49BA">
            <w:pPr>
              <w:rPr>
                <w:rFonts w:cs="Arial"/>
                <w:color w:val="000000" w:themeColor="text1"/>
                <w:sz w:val="16"/>
                <w:szCs w:val="14"/>
              </w:rPr>
            </w:pPr>
            <w:r>
              <w:rPr>
                <w:rFonts w:cs="Arial"/>
                <w:color w:val="000000" w:themeColor="text1"/>
                <w:sz w:val="16"/>
                <w:szCs w:val="14"/>
              </w:rPr>
              <w:t>output3</w:t>
            </w:r>
          </w:p>
          <w:p w14:paraId="4DC25180"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2BD8D64"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CE612C4"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16AB017" w14:textId="77777777" w:rsidR="00BC4E3D" w:rsidRDefault="00BC4E3D"/>
        </w:tc>
      </w:tr>
      <w:tr w:rsidR="00CA24CE" w:rsidRPr="00B3499B" w14:paraId="3F8E04C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545292D"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19495F85" w14:textId="77777777" w:rsidR="0046438F" w:rsidRDefault="0046438F" w:rsidP="0046438F">
            <w:pPr>
              <w:rPr>
                <w:rFonts w:cs="Arial"/>
                <w:color w:val="000000" w:themeColor="text1"/>
                <w:sz w:val="16"/>
                <w:szCs w:val="14"/>
              </w:rPr>
            </w:pPr>
            <w:r>
              <w:rPr>
                <w:rFonts w:cs="Arial"/>
                <w:color w:val="000000" w:themeColor="text1"/>
                <w:sz w:val="16"/>
                <w:szCs w:val="14"/>
              </w:rPr>
              <w:t>Actuation</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EE21F53" w14:textId="77777777" w:rsidR="00DD49BA" w:rsidRPr="003C5D56" w:rsidRDefault="00DD49BA" w:rsidP="00DD49BA">
            <w:pPr>
              <w:rPr>
                <w:rFonts w:cs="Arial"/>
                <w:color w:val="000000" w:themeColor="text1"/>
                <w:sz w:val="16"/>
                <w:szCs w:val="14"/>
              </w:rPr>
            </w:pPr>
            <w:r>
              <w:rPr>
                <w:rFonts w:cs="Arial"/>
                <w:color w:val="000000" w:themeColor="text1"/>
                <w:sz w:val="16"/>
                <w:szCs w:val="14"/>
              </w:rPr>
              <w:t>Actuation</w:t>
            </w:r>
          </w:p>
          <w:p w14:paraId="33D87ADC"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2EE1D3F"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3E4ACC3"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6C49B7F" w14:textId="77777777" w:rsidR="00BC4E3D" w:rsidRDefault="00BC4E3D"/>
        </w:tc>
      </w:tr>
      <w:tr w:rsidR="00CA24CE" w:rsidRPr="00B3499B" w14:paraId="7EAE853D"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659C4CB" w14:textId="77777777" w:rsidR="00CA24CE" w:rsidRPr="00B3499B" w:rsidRDefault="006A2E06" w:rsidP="00CA24CE">
            <w:pPr>
              <w:rPr>
                <w:rFonts w:cs="Arial"/>
                <w:bCs/>
                <w:color w:val="808080" w:themeColor="background1" w:themeShade="80"/>
                <w:sz w:val="16"/>
                <w:szCs w:val="14"/>
              </w:rPr>
            </w:pPr>
            <w:hyperlink r:id="rId28"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CDF87AB" w14:textId="7777777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664A8DA"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083A7165" w14:textId="77777777" w:rsidR="00236BAE" w:rsidRPr="004A50B8" w:rsidRDefault="00236BAE" w:rsidP="004A50B8">
      <w:pPr>
        <w:pStyle w:val="Caption"/>
      </w:pPr>
      <w:bookmarkStart w:id="87" w:name="_Toc35000671"/>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bookmarkEnd w:id="87"/>
      <w:r w:rsidRPr="004521EB">
        <w:rPr>
          <w:lang w:val="en-GB"/>
        </w:rPr>
        <w:t>Manage eLocker Operation</w:t>
      </w:r>
    </w:p>
    <w:p w14:paraId="451CE976" w14:textId="77777777" w:rsidR="00072314" w:rsidRPr="00612064" w:rsidRDefault="00072314" w:rsidP="00072314">
      <w:pPr>
        <w:spacing w:before="20"/>
        <w:rPr>
          <w:vanish/>
        </w:rPr>
      </w:pPr>
    </w:p>
    <w:p w14:paraId="01352F6F" w14:textId="77777777" w:rsidR="00072314" w:rsidRDefault="00072314" w:rsidP="00072314">
      <w:pPr>
        <w:pStyle w:val="Heading6"/>
        <w:keepNext w:val="0"/>
        <w:tabs>
          <w:tab w:val="clear" w:pos="900"/>
          <w:tab w:val="left" w:pos="709"/>
        </w:tabs>
        <w:spacing w:before="240"/>
      </w:pPr>
      <w:bookmarkStart w:id="88" w:name="_Toc35000608"/>
      <w:bookmarkStart w:id="89" w:name="_Ref531361235"/>
      <w:r>
        <w:t>Parameters</w:t>
      </w:r>
      <w:bookmarkEnd w:id="88"/>
      <w:bookmarkEnd w:id="89"/>
    </w:p>
    <w:p w14:paraId="70696773"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6F11E04F" w14:textId="77777777" w:rsidTr="001D18E6">
        <w:trPr>
          <w:trHeight w:val="161"/>
        </w:trPr>
        <w:tc>
          <w:tcPr>
            <w:tcW w:w="1838" w:type="dxa"/>
            <w:shd w:val="clear" w:color="auto" w:fill="D9D9D9" w:themeFill="background1" w:themeFillShade="D9"/>
            <w:noWrap/>
            <w:hideMark/>
          </w:tcPr>
          <w:p w14:paraId="16B2947A"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5BF6C856"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2570780A"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66B9E794"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04F611B4"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76E43C35" w14:textId="77777777" w:rsidTr="001D18E6">
        <w:trPr>
          <w:trHeight w:val="70"/>
        </w:trPr>
        <w:tc>
          <w:tcPr>
            <w:tcW w:w="1838" w:type="dxa"/>
            <w:noWrap/>
          </w:tcPr>
          <w:p w14:paraId="1BD72033"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xml:space="preserve">” name </w:t>
            </w:r>
            <w:r w:rsidRPr="00D20BE7">
              <w:rPr>
                <w:sz w:val="18"/>
              </w:rPr>
              <w:lastRenderedPageBreak/>
              <w:t>bookmark in the Data Dictionary</w:t>
            </w:r>
          </w:p>
        </w:tc>
        <w:tc>
          <w:tcPr>
            <w:tcW w:w="1843" w:type="dxa"/>
          </w:tcPr>
          <w:p w14:paraId="26FB14C7" w14:textId="77777777" w:rsidR="00072314" w:rsidRPr="00D20BE7" w:rsidRDefault="00072314" w:rsidP="001D18E6">
            <w:pPr>
              <w:rPr>
                <w:color w:val="000000" w:themeColor="text1"/>
                <w:sz w:val="18"/>
              </w:rPr>
            </w:pPr>
            <w:r w:rsidRPr="00D20BE7">
              <w:rPr>
                <w:sz w:val="18"/>
              </w:rPr>
              <w:lastRenderedPageBreak/>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xml:space="preserve">” name </w:t>
            </w:r>
            <w:r w:rsidRPr="00D20BE7">
              <w:rPr>
                <w:sz w:val="18"/>
              </w:rPr>
              <w:lastRenderedPageBreak/>
              <w:t>bookmark in the Data Dictionary</w:t>
            </w:r>
          </w:p>
        </w:tc>
        <w:tc>
          <w:tcPr>
            <w:tcW w:w="1701" w:type="dxa"/>
          </w:tcPr>
          <w:p w14:paraId="0958DE61" w14:textId="77777777" w:rsidR="00072314" w:rsidRPr="00D20BE7" w:rsidRDefault="00072314" w:rsidP="001D18E6">
            <w:pPr>
              <w:rPr>
                <w:sz w:val="18"/>
              </w:rPr>
            </w:pPr>
            <w:r w:rsidRPr="00D20BE7">
              <w:rPr>
                <w:sz w:val="18"/>
              </w:rPr>
              <w:lastRenderedPageBreak/>
              <w:t xml:space="preserve">If mapping is not 1:1 you might reference a Mapping </w:t>
            </w:r>
            <w:r w:rsidRPr="00D20BE7">
              <w:rPr>
                <w:sz w:val="18"/>
              </w:rPr>
              <w:lastRenderedPageBreak/>
              <w:t xml:space="preserve">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270847649"/>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3157D8AD"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1220297C"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64DB2757" w14:textId="77777777" w:rsidTr="001D18E6">
        <w:trPr>
          <w:trHeight w:val="71"/>
        </w:trPr>
        <w:tc>
          <w:tcPr>
            <w:tcW w:w="1838" w:type="dxa"/>
            <w:noWrap/>
          </w:tcPr>
          <w:p w14:paraId="2CE6A601"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277B4BCE" w14:textId="77777777" w:rsidR="00072314" w:rsidRPr="00D14691" w:rsidRDefault="00072314" w:rsidP="001D18E6">
            <w:pPr>
              <w:rPr>
                <w:color w:val="000000" w:themeColor="text1"/>
              </w:rPr>
            </w:pPr>
          </w:p>
        </w:tc>
        <w:tc>
          <w:tcPr>
            <w:tcW w:w="1701" w:type="dxa"/>
          </w:tcPr>
          <w:p w14:paraId="4017F6B4" w14:textId="77777777" w:rsidR="00072314" w:rsidRPr="00D14691" w:rsidRDefault="00072314" w:rsidP="001D18E6">
            <w:pPr>
              <w:rPr>
                <w:color w:val="000000" w:themeColor="text1"/>
              </w:rPr>
            </w:pPr>
          </w:p>
        </w:tc>
        <w:tc>
          <w:tcPr>
            <w:tcW w:w="1417" w:type="dxa"/>
            <w:noWrap/>
          </w:tcPr>
          <w:p w14:paraId="72601B33" w14:textId="77777777" w:rsidR="00072314" w:rsidRPr="00D14691" w:rsidRDefault="00072314" w:rsidP="001D18E6">
            <w:pPr>
              <w:rPr>
                <w:color w:val="000000" w:themeColor="text1"/>
              </w:rPr>
            </w:pPr>
          </w:p>
        </w:tc>
        <w:tc>
          <w:tcPr>
            <w:tcW w:w="3402" w:type="dxa"/>
          </w:tcPr>
          <w:p w14:paraId="6C005C20" w14:textId="77777777" w:rsidR="00072314" w:rsidRPr="00D14691" w:rsidRDefault="00072314" w:rsidP="001D18E6">
            <w:pPr>
              <w:rPr>
                <w:color w:val="000000" w:themeColor="text1"/>
              </w:rPr>
            </w:pPr>
          </w:p>
        </w:tc>
      </w:tr>
    </w:tbl>
    <w:p w14:paraId="46812E37" w14:textId="77777777" w:rsidR="008C50D1" w:rsidRDefault="00072314"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p>
    <w:p w14:paraId="64D6C640" w14:textId="77777777" w:rsidR="003678EC" w:rsidRPr="003678EC" w:rsidRDefault="003678EC" w:rsidP="003678EC">
      <w:pPr>
        <w:rPr>
          <w:lang w:val="en-GB"/>
        </w:rPr>
      </w:pPr>
    </w:p>
    <w:p w14:paraId="1E807006"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405669CD" w14:textId="77777777" w:rsidR="00072314" w:rsidRPr="003225C9" w:rsidRDefault="00072314" w:rsidP="00072314">
      <w:pPr>
        <w:tabs>
          <w:tab w:val="left" w:pos="284"/>
          <w:tab w:val="left" w:pos="851"/>
        </w:tabs>
      </w:pPr>
    </w:p>
    <w:p w14:paraId="4E25AC39"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164CDCE1"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1B048A45" w14:textId="77777777" w:rsidTr="001D18E6">
        <w:tc>
          <w:tcPr>
            <w:tcW w:w="1934" w:type="dxa"/>
            <w:shd w:val="clear" w:color="auto" w:fill="D9D9D9" w:themeFill="background1" w:themeFillShade="D9"/>
          </w:tcPr>
          <w:p w14:paraId="1DC252DF" w14:textId="77777777" w:rsidR="00072314" w:rsidRDefault="00072314" w:rsidP="001D18E6">
            <w:pPr>
              <w:rPr>
                <w:b/>
              </w:rPr>
            </w:pPr>
            <w:r w:rsidRPr="00AF169D">
              <w:rPr>
                <w:b/>
              </w:rPr>
              <w:t>Requirement ID</w:t>
            </w:r>
          </w:p>
          <w:p w14:paraId="42F1F227"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56E3A466"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7626BBE9" w14:textId="77777777" w:rsidR="00072314" w:rsidRDefault="00072314" w:rsidP="001D18E6">
            <w:pPr>
              <w:rPr>
                <w:b/>
              </w:rPr>
            </w:pPr>
            <w:r>
              <w:rPr>
                <w:b/>
              </w:rPr>
              <w:t>Modification</w:t>
            </w:r>
          </w:p>
        </w:tc>
        <w:tc>
          <w:tcPr>
            <w:tcW w:w="1712" w:type="dxa"/>
            <w:shd w:val="clear" w:color="auto" w:fill="D9D9D9" w:themeFill="background1" w:themeFillShade="D9"/>
          </w:tcPr>
          <w:p w14:paraId="4703D833" w14:textId="77777777" w:rsidR="00072314" w:rsidRDefault="00072314" w:rsidP="001D18E6">
            <w:pPr>
              <w:rPr>
                <w:b/>
              </w:rPr>
            </w:pPr>
            <w:r w:rsidRPr="00AF169D">
              <w:rPr>
                <w:b/>
              </w:rPr>
              <w:t xml:space="preserve">Requirement </w:t>
            </w:r>
            <w:r>
              <w:rPr>
                <w:b/>
              </w:rPr>
              <w:t>ID</w:t>
            </w:r>
          </w:p>
          <w:p w14:paraId="7989EE6C"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3B8C9388" w14:textId="77777777" w:rsidR="00072314" w:rsidRPr="00AF169D" w:rsidRDefault="00072314" w:rsidP="001D18E6">
            <w:pPr>
              <w:rPr>
                <w:b/>
              </w:rPr>
            </w:pPr>
            <w:r>
              <w:rPr>
                <w:b/>
              </w:rPr>
              <w:t>Comment</w:t>
            </w:r>
          </w:p>
        </w:tc>
      </w:tr>
      <w:tr w:rsidR="00072314" w14:paraId="37E4DEF9" w14:textId="77777777" w:rsidTr="001D18E6">
        <w:tc>
          <w:tcPr>
            <w:tcW w:w="1934" w:type="dxa"/>
          </w:tcPr>
          <w:p w14:paraId="183945F2" w14:textId="77777777" w:rsidR="00072314" w:rsidRPr="000F4E8B" w:rsidRDefault="00072314" w:rsidP="001D18E6">
            <w:r w:rsidRPr="000F4E8B">
              <w:t>REQ_abc</w:t>
            </w:r>
          </w:p>
        </w:tc>
        <w:tc>
          <w:tcPr>
            <w:tcW w:w="2177" w:type="dxa"/>
          </w:tcPr>
          <w:p w14:paraId="683D1653" w14:textId="77777777" w:rsidR="00072314" w:rsidRPr="000F4E8B" w:rsidRDefault="00072314" w:rsidP="001D18E6"/>
        </w:tc>
        <w:sdt>
          <w:sdtPr>
            <w:alias w:val="Modification"/>
            <w:tag w:val="Modification"/>
            <w:id w:val="2006086268"/>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0A8E5DF3" w14:textId="77777777" w:rsidR="00072314" w:rsidRPr="000F4E8B" w:rsidRDefault="00072314" w:rsidP="001D18E6">
                <w:r w:rsidRPr="000F4E8B">
                  <w:t>Removed</w:t>
                </w:r>
              </w:p>
            </w:tc>
          </w:sdtContent>
        </w:sdt>
        <w:tc>
          <w:tcPr>
            <w:tcW w:w="1712" w:type="dxa"/>
          </w:tcPr>
          <w:p w14:paraId="12B6E70E" w14:textId="77777777" w:rsidR="00072314" w:rsidRPr="000F4E8B" w:rsidRDefault="00072314" w:rsidP="001D18E6">
            <w:r w:rsidRPr="000F4E8B">
              <w:t>--</w:t>
            </w:r>
          </w:p>
        </w:tc>
        <w:tc>
          <w:tcPr>
            <w:tcW w:w="2958" w:type="dxa"/>
          </w:tcPr>
          <w:p w14:paraId="0DCACB45" w14:textId="77777777" w:rsidR="00072314" w:rsidRPr="000F4E8B" w:rsidRDefault="00072314" w:rsidP="001D18E6"/>
        </w:tc>
      </w:tr>
      <w:tr w:rsidR="00072314" w14:paraId="7F5432DD" w14:textId="77777777" w:rsidTr="001D18E6">
        <w:tc>
          <w:tcPr>
            <w:tcW w:w="1934" w:type="dxa"/>
          </w:tcPr>
          <w:p w14:paraId="624AC62E" w14:textId="77777777" w:rsidR="00072314" w:rsidRPr="000F4E8B" w:rsidRDefault="00072314" w:rsidP="001D18E6">
            <w:r w:rsidRPr="000F4E8B">
              <w:t>REQ_def</w:t>
            </w:r>
          </w:p>
        </w:tc>
        <w:tc>
          <w:tcPr>
            <w:tcW w:w="2177" w:type="dxa"/>
          </w:tcPr>
          <w:p w14:paraId="69A1B6BD" w14:textId="77777777" w:rsidR="00072314" w:rsidRPr="000F4E8B" w:rsidRDefault="00072314" w:rsidP="001D18E6"/>
        </w:tc>
        <w:sdt>
          <w:sdtPr>
            <w:alias w:val="Modification"/>
            <w:tag w:val="Modification"/>
            <w:id w:val="-245034609"/>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7BEC5D4E" w14:textId="77777777" w:rsidR="00072314" w:rsidRPr="000F4E8B" w:rsidRDefault="00072314" w:rsidP="001D18E6">
                <w:r w:rsidRPr="000F4E8B">
                  <w:t>Replaced</w:t>
                </w:r>
              </w:p>
            </w:tc>
          </w:sdtContent>
        </w:sdt>
        <w:tc>
          <w:tcPr>
            <w:tcW w:w="1712" w:type="dxa"/>
          </w:tcPr>
          <w:p w14:paraId="35C461B6" w14:textId="77777777" w:rsidR="00072314" w:rsidRPr="000F4E8B" w:rsidRDefault="00072314" w:rsidP="001D18E6">
            <w:r w:rsidRPr="000F4E8B">
              <w:t>REQ_xyz</w:t>
            </w:r>
          </w:p>
        </w:tc>
        <w:tc>
          <w:tcPr>
            <w:tcW w:w="2958" w:type="dxa"/>
          </w:tcPr>
          <w:p w14:paraId="49E55E01" w14:textId="77777777" w:rsidR="00072314" w:rsidRPr="000F4E8B" w:rsidRDefault="00072314" w:rsidP="001D18E6"/>
        </w:tc>
      </w:tr>
      <w:tr w:rsidR="00072314" w14:paraId="0A6CB4CD" w14:textId="77777777" w:rsidTr="001D18E6">
        <w:tc>
          <w:tcPr>
            <w:tcW w:w="1934" w:type="dxa"/>
          </w:tcPr>
          <w:p w14:paraId="5C3034B4" w14:textId="77777777" w:rsidR="00072314" w:rsidRPr="000F4E8B" w:rsidRDefault="00072314" w:rsidP="001D18E6">
            <w:r w:rsidRPr="000F4E8B">
              <w:t>--</w:t>
            </w:r>
          </w:p>
        </w:tc>
        <w:tc>
          <w:tcPr>
            <w:tcW w:w="2177" w:type="dxa"/>
          </w:tcPr>
          <w:p w14:paraId="4062D74D" w14:textId="77777777" w:rsidR="00072314" w:rsidRPr="000F4E8B" w:rsidRDefault="00072314" w:rsidP="001D18E6"/>
        </w:tc>
        <w:sdt>
          <w:sdtPr>
            <w:alias w:val="Modification"/>
            <w:tag w:val="Modification"/>
            <w:id w:val="-1159228513"/>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2AEA6CC1" w14:textId="77777777" w:rsidR="00072314" w:rsidRPr="000F4E8B" w:rsidRDefault="00072314" w:rsidP="001D18E6">
                <w:r w:rsidRPr="000F4E8B">
                  <w:t>Added</w:t>
                </w:r>
              </w:p>
            </w:tc>
          </w:sdtContent>
        </w:sdt>
        <w:tc>
          <w:tcPr>
            <w:tcW w:w="1712" w:type="dxa"/>
          </w:tcPr>
          <w:p w14:paraId="7E5B0266" w14:textId="77777777" w:rsidR="00072314" w:rsidRPr="000F4E8B" w:rsidRDefault="00072314" w:rsidP="001D18E6">
            <w:r w:rsidRPr="000F4E8B">
              <w:t>REQ_123</w:t>
            </w:r>
          </w:p>
        </w:tc>
        <w:tc>
          <w:tcPr>
            <w:tcW w:w="2958" w:type="dxa"/>
          </w:tcPr>
          <w:p w14:paraId="0477FE8A" w14:textId="77777777" w:rsidR="00072314" w:rsidRPr="000F4E8B" w:rsidRDefault="00072314" w:rsidP="001D18E6"/>
        </w:tc>
      </w:tr>
    </w:tbl>
    <w:p w14:paraId="0760C696" w14:textId="77777777" w:rsidR="00072314" w:rsidRDefault="00072314" w:rsidP="00072314">
      <w:pPr>
        <w:pStyle w:val="Caption"/>
      </w:pPr>
      <w:bookmarkStart w:id="90" w:name="_Toc531361795"/>
      <w:bookmarkStart w:id="91" w:name="_Toc530489341"/>
      <w:bookmarkStart w:id="92" w:name="_Toc35000673"/>
      <w:bookmarkStart w:id="93" w:name="_Toc536800495"/>
      <w:bookmarkStart w:id="94" w:name="_Toc536710835"/>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5</w:t>
      </w:r>
      <w:r>
        <w:rPr>
          <w:noProof/>
        </w:rPr>
        <w:fldChar w:fldCharType="end"/>
      </w:r>
      <w:r w:rsidRPr="00702453">
        <w:t xml:space="preserve">: </w:t>
      </w:r>
      <w:bookmarkStart w:id="95" w:name="_Ref536722042"/>
      <w:bookmarkEnd w:id="90"/>
      <w:bookmarkEnd w:id="91"/>
      <w:r>
        <w:t>Component Specific Requirements</w:t>
      </w:r>
      <w:bookmarkEnd w:id="92"/>
      <w:bookmarkEnd w:id="93"/>
      <w:bookmarkEnd w:id="94"/>
      <w:bookmarkEnd w:id="95"/>
    </w:p>
    <w:p w14:paraId="26AF1F1E"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2159F3AC" w14:textId="77777777" w:rsidTr="001D18E6">
        <w:tc>
          <w:tcPr>
            <w:tcW w:w="1838" w:type="dxa"/>
            <w:shd w:val="clear" w:color="auto" w:fill="D9D9D9" w:themeFill="background1" w:themeFillShade="D9"/>
          </w:tcPr>
          <w:p w14:paraId="27498556" w14:textId="77777777" w:rsidR="00072314" w:rsidRDefault="00072314" w:rsidP="001D18E6">
            <w:pPr>
              <w:rPr>
                <w:b/>
              </w:rPr>
            </w:pPr>
            <w:r w:rsidRPr="00AF169D">
              <w:rPr>
                <w:b/>
              </w:rPr>
              <w:t>Requirement ID</w:t>
            </w:r>
          </w:p>
          <w:p w14:paraId="4A8CFA00"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1D5FAFF6"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7AEE41A9" w14:textId="77777777" w:rsidR="00072314" w:rsidRPr="00AF169D" w:rsidRDefault="00072314" w:rsidP="001D18E6">
            <w:pPr>
              <w:rPr>
                <w:b/>
              </w:rPr>
            </w:pPr>
            <w:r>
              <w:rPr>
                <w:b/>
              </w:rPr>
              <w:t>Comment</w:t>
            </w:r>
          </w:p>
        </w:tc>
      </w:tr>
      <w:tr w:rsidR="00072314" w14:paraId="51F1C8BC" w14:textId="77777777" w:rsidTr="001D18E6">
        <w:tc>
          <w:tcPr>
            <w:tcW w:w="1838" w:type="dxa"/>
          </w:tcPr>
          <w:p w14:paraId="12E5C9F4" w14:textId="77777777" w:rsidR="00072314" w:rsidRDefault="00072314" w:rsidP="001D18E6"/>
        </w:tc>
        <w:tc>
          <w:tcPr>
            <w:tcW w:w="4253" w:type="dxa"/>
          </w:tcPr>
          <w:p w14:paraId="14815F86" w14:textId="77777777" w:rsidR="00072314" w:rsidRDefault="00072314" w:rsidP="001D18E6"/>
        </w:tc>
        <w:tc>
          <w:tcPr>
            <w:tcW w:w="4110" w:type="dxa"/>
          </w:tcPr>
          <w:p w14:paraId="423A4EE7" w14:textId="77777777" w:rsidR="00072314" w:rsidRDefault="00072314" w:rsidP="001D18E6"/>
        </w:tc>
      </w:tr>
      <w:tr w:rsidR="00072314" w14:paraId="5DADFA5B" w14:textId="77777777" w:rsidTr="001D18E6">
        <w:tc>
          <w:tcPr>
            <w:tcW w:w="1838" w:type="dxa"/>
          </w:tcPr>
          <w:p w14:paraId="43AEC5D0" w14:textId="77777777" w:rsidR="00072314" w:rsidRDefault="00072314" w:rsidP="001D18E6"/>
        </w:tc>
        <w:tc>
          <w:tcPr>
            <w:tcW w:w="4253" w:type="dxa"/>
          </w:tcPr>
          <w:p w14:paraId="22E79D86" w14:textId="77777777" w:rsidR="00072314" w:rsidRDefault="00072314" w:rsidP="001D18E6"/>
        </w:tc>
        <w:tc>
          <w:tcPr>
            <w:tcW w:w="4110" w:type="dxa"/>
          </w:tcPr>
          <w:p w14:paraId="2A92D2CE" w14:textId="77777777" w:rsidR="00072314" w:rsidRDefault="00072314" w:rsidP="001D18E6"/>
        </w:tc>
      </w:tr>
      <w:tr w:rsidR="00072314" w14:paraId="22E076CC" w14:textId="77777777" w:rsidTr="001D18E6">
        <w:tc>
          <w:tcPr>
            <w:tcW w:w="1838" w:type="dxa"/>
          </w:tcPr>
          <w:p w14:paraId="766A66DF" w14:textId="77777777" w:rsidR="00072314" w:rsidRDefault="00072314" w:rsidP="001D18E6">
            <w:r>
              <w:t>…</w:t>
            </w:r>
          </w:p>
        </w:tc>
        <w:tc>
          <w:tcPr>
            <w:tcW w:w="4253" w:type="dxa"/>
          </w:tcPr>
          <w:p w14:paraId="6AF975D7" w14:textId="77777777" w:rsidR="00072314" w:rsidRDefault="00072314" w:rsidP="001D18E6"/>
        </w:tc>
        <w:tc>
          <w:tcPr>
            <w:tcW w:w="4110" w:type="dxa"/>
          </w:tcPr>
          <w:p w14:paraId="7F2AAA9E" w14:textId="77777777" w:rsidR="00072314" w:rsidRDefault="00072314" w:rsidP="001D18E6"/>
        </w:tc>
      </w:tr>
    </w:tbl>
    <w:p w14:paraId="183A2C48" w14:textId="77777777" w:rsidR="00072314" w:rsidRPr="00702453" w:rsidRDefault="00072314" w:rsidP="00072314">
      <w:pPr>
        <w:pStyle w:val="Caption"/>
      </w:pPr>
      <w:bookmarkStart w:id="96" w:name="_Toc35000674"/>
      <w:bookmarkStart w:id="97" w:name="_Toc536800496"/>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6</w:t>
      </w:r>
      <w:r>
        <w:rPr>
          <w:noProof/>
        </w:rPr>
        <w:fldChar w:fldCharType="end"/>
      </w:r>
      <w:r w:rsidRPr="00702453">
        <w:t xml:space="preserve">: </w:t>
      </w:r>
      <w:r>
        <w:t>Inherited Requirements</w:t>
      </w:r>
      <w:bookmarkEnd w:id="96"/>
      <w:bookmarkEnd w:id="97"/>
    </w:p>
    <w:p w14:paraId="0AC1742A" w14:textId="77777777" w:rsidR="00072314" w:rsidRDefault="00072314" w:rsidP="00072314"/>
    <w:p w14:paraId="3A9236F7"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1653750E" w14:textId="77777777" w:rsidR="001C5864" w:rsidRPr="0017445F" w:rsidRDefault="001C5864" w:rsidP="001C5864">
      <w:pPr>
        <w:pStyle w:val="RERequirement"/>
        <w:shd w:val="clear" w:color="auto" w:fill="F2F2F2" w:themeFill="background1" w:themeFillShade="F2"/>
      </w:pPr>
      <w:bookmarkStart w:id="98" w:name="_c2c0f81d22dda1349c990060febf5277"/>
      <w:bookmarkEnd w:id="98"/>
      <w:r>
        <w:t xml:space="preserve"> Control eLocker Operation</w:t>
      </w:r>
    </w:p>
    <w:p w14:paraId="1ABE4CF7" w14:textId="77777777" w:rsidR="001C5864" w:rsidRDefault="001C5864" w:rsidP="001C5864">
      <w:pPr>
        <w:rPr>
          <w:rFonts w:cs="Arial"/>
        </w:rPr>
      </w:pPr>
      <w:r>
        <w:rPr>
          <w:rFonts w:cs="Arial"/>
        </w:rPr>
        <w:t>When "Manage eLocker Operation" receives "RearDiffLck_D_RqDrv" "RearDiffLckLam p_D_Cstm" "RearDiffElckrOpen_B_Rq" "Veh_V_ActlBrk" "VehStab_D_Stat" "VehVActlBrk_D_Qf" "VehVActlBrk_No_Cnt" "VehVActlBrk_No_Cs" "WhlFl_W_Meas" "WhlFr_W_Meas" "WhlRl_W_Meas" "WhlRr_W_Meas" "ApedPos_Pc_ActlArb" "SpareTireDetct_B_Stat" "Ignition_Status"</w:t>
      </w:r>
    </w:p>
    <w:p w14:paraId="119B6006" w14:textId="77777777" w:rsidR="001C5864" w:rsidRDefault="001C5864" w:rsidP="001C5864"/>
    <w:p w14:paraId="10BF73D0" w14:textId="77777777" w:rsidR="001C5864" w:rsidRPr="00287D2F" w:rsidRDefault="001C5864" w:rsidP="001C5864">
      <w:pPr>
        <w:rPr>
          <w:rFonts w:cs="Arial"/>
        </w:rPr>
      </w:pPr>
      <w:r>
        <w:rPr>
          <w:rFonts w:cs="Arial"/>
        </w:rPr>
        <w:t>Satisfied by</w:t>
      </w:r>
      <w:r w:rsidRPr="00287D2F">
        <w:rPr>
          <w:rFonts w:cs="Arial"/>
        </w:rPr>
        <w:t>:</w:t>
      </w:r>
    </w:p>
    <w:p w14:paraId="1BCABDCB"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4BDFD64F"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Manage eLocker Operation</w:t>
      </w:r>
    </w:p>
    <w:p w14:paraId="652D6C10"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44FE92D5"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A979A13"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3C360300"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553DD9A"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D695030" w14:textId="77777777" w:rsidR="00BC4E3D" w:rsidRDefault="00BC4E3D"/>
        </w:tc>
      </w:tr>
      <w:tr w:rsidR="007A24FC" w:rsidRPr="00B3499B" w14:paraId="6B7ABA5D"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F1DEE5D"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A4E5E0C" w14:textId="77777777" w:rsidR="00BC4E3D" w:rsidRDefault="00BC4E3D"/>
        </w:tc>
      </w:tr>
      <w:tr w:rsidR="007A24FC" w:rsidRPr="00B3499B" w14:paraId="00318058"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E4C70FA"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59715F1" w14:textId="77777777" w:rsidR="00BC4E3D" w:rsidRDefault="00BC4E3D"/>
        </w:tc>
      </w:tr>
      <w:tr w:rsidR="007A24FC" w:rsidRPr="00B3499B" w14:paraId="47110DB6"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6154F84"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A98407C"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DEED2D6"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E1B441F" w14:textId="77777777" w:rsidR="00BC4E3D" w:rsidRDefault="00BC4E3D"/>
        </w:tc>
      </w:tr>
      <w:tr w:rsidR="007A24FC" w:rsidRPr="00B3499B" w14:paraId="5CB3C58A"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447DEA6"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43576DA"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21D3615"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5B06F8A" w14:textId="77777777" w:rsidR="00BC4E3D" w:rsidRDefault="00BC4E3D"/>
        </w:tc>
      </w:tr>
      <w:tr w:rsidR="007A24FC" w:rsidRPr="00B3499B" w14:paraId="0133B224"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7AE391D"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1D202A5" w14:textId="77777777" w:rsidR="00BC4E3D" w:rsidRDefault="00BC4E3D"/>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0BC708D"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8368765"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EF5140B"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B0EC8A1"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352D90C1"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745C70D" w14:textId="77777777" w:rsidR="007A24FC" w:rsidRPr="00B3499B" w:rsidRDefault="006A2E06" w:rsidP="009737DA">
            <w:pPr>
              <w:rPr>
                <w:rFonts w:cs="Arial"/>
                <w:bCs/>
                <w:color w:val="808080" w:themeColor="background1" w:themeShade="80"/>
                <w:sz w:val="16"/>
                <w:szCs w:val="14"/>
              </w:rPr>
            </w:pPr>
            <w:hyperlink r:id="rId29"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AF20B81"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2B00146"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30170A0B" w14:textId="77777777" w:rsidR="007A24FC" w:rsidRDefault="007A24FC" w:rsidP="001C5864">
      <w:pPr>
        <w:rPr>
          <w:rFonts w:cs="Arial"/>
        </w:rPr>
      </w:pPr>
    </w:p>
    <w:p w14:paraId="7EE90EE0" w14:textId="77777777" w:rsidR="0047267C" w:rsidRDefault="0047267C" w:rsidP="001C5864">
      <w:pPr>
        <w:rPr>
          <w:rFonts w:cs="Arial"/>
        </w:rPr>
      </w:pPr>
    </w:p>
    <w:p w14:paraId="4DECA122" w14:textId="77777777" w:rsidR="00210E01" w:rsidRPr="00B56F4E" w:rsidRDefault="00210E01" w:rsidP="00210E01">
      <w:pPr>
        <w:pStyle w:val="Heading3"/>
        <w:keepNext w:val="0"/>
        <w:tabs>
          <w:tab w:val="clear" w:pos="900"/>
          <w:tab w:val="left" w:pos="709"/>
          <w:tab w:val="left" w:pos="851"/>
        </w:tabs>
        <w:spacing w:before="240"/>
        <w:rPr>
          <w:szCs w:val="20"/>
          <w:lang w:val="en-GB"/>
        </w:rPr>
      </w:pPr>
      <w:r>
        <w:rPr>
          <w:szCs w:val="20"/>
          <w:lang w:val="en-GB"/>
        </w:rPr>
        <w:t>Wheel Speed Sensor</w:t>
      </w:r>
    </w:p>
    <w:p w14:paraId="09EE75A3" w14:textId="77777777" w:rsidR="00210E01" w:rsidRDefault="00210E01" w:rsidP="00210E01">
      <w:r>
        <w:lastRenderedPageBreak/>
        <w:t>Wheel Speed Sensor</w:t>
      </w:r>
    </w:p>
    <w:p w14:paraId="1C23B15A" w14:textId="77777777" w:rsidR="00072314" w:rsidRDefault="00072314" w:rsidP="00072314"/>
    <w:p w14:paraId="205799F2" w14:textId="77777777" w:rsidR="008C50D1" w:rsidRPr="003305ED" w:rsidRDefault="008C50D1" w:rsidP="00702F62">
      <w:pPr>
        <w:pStyle w:val="Heading4"/>
        <w:keepNext w:val="0"/>
        <w:tabs>
          <w:tab w:val="clear" w:pos="900"/>
          <w:tab w:val="left" w:pos="709"/>
        </w:tabs>
        <w:spacing w:before="240"/>
      </w:pPr>
      <w:r>
        <w:rPr>
          <w:lang w:val="en-GB"/>
        </w:rPr>
        <w:t xml:space="preserve">Technology </w:t>
      </w:r>
      <w:r w:rsidRPr="003070ED">
        <w:rPr>
          <w:lang w:val="en-GB"/>
        </w:rPr>
        <w:t>Function</w:t>
      </w:r>
      <w:r>
        <w:rPr>
          <w:lang w:val="en-GB"/>
        </w:rPr>
        <w:t xml:space="preserve"> </w:t>
      </w:r>
      <w:r>
        <w:rPr>
          <w:noProof/>
        </w:rPr>
        <w:drawing>
          <wp:inline distT="0" distB="0" distL="0" distR="0" wp14:anchorId="434B972C" wp14:editId="45F345C8">
            <wp:extent cx="152400" cy="152400"/>
            <wp:effectExtent l="0" t="0" r="0" b="0"/>
            <wp:docPr id="11" name="Picture 819159056.jpg" descr="819159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19159056.jpg"/>
                    <pic:cNvPicPr/>
                  </pic:nvPicPr>
                  <pic:blipFill>
                    <a:blip r:embed="rId26"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Sense Wheel Speed</w:t>
      </w:r>
    </w:p>
    <w:p w14:paraId="5BB9A0FE"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7B62266F" w14:textId="77777777" w:rsidR="00072314" w:rsidRPr="003B799F" w:rsidRDefault="00072314" w:rsidP="00072314"/>
    <w:p w14:paraId="7F695B51" w14:textId="77777777" w:rsidR="00072314" w:rsidRDefault="00072314" w:rsidP="00072314">
      <w:pPr>
        <w:pStyle w:val="Heading6"/>
        <w:keepNext w:val="0"/>
        <w:tabs>
          <w:tab w:val="clear" w:pos="900"/>
          <w:tab w:val="left" w:pos="709"/>
        </w:tabs>
        <w:spacing w:before="240"/>
        <w:rPr>
          <w:lang w:val="en-GB"/>
        </w:rPr>
      </w:pPr>
      <w:r>
        <w:rPr>
          <w:lang w:val="en-GB"/>
        </w:rPr>
        <w:t>Inputs</w:t>
      </w:r>
    </w:p>
    <w:p w14:paraId="07E14151" w14:textId="77777777" w:rsidR="00647115" w:rsidRDefault="00647115" w:rsidP="008C50D1">
      <w:pPr>
        <w:pStyle w:val="BodyText"/>
        <w:rPr>
          <w:color w:val="BFBFBF" w:themeColor="background1" w:themeShade="BF"/>
        </w:rPr>
      </w:pPr>
    </w:p>
    <w:p w14:paraId="679382E3" w14:textId="77777777" w:rsidR="00072314" w:rsidRDefault="008C50D1" w:rsidP="008C50D1">
      <w:pPr>
        <w:pStyle w:val="BodyText"/>
        <w:rPr>
          <w:color w:val="BFBFBF" w:themeColor="background1" w:themeShade="BF"/>
        </w:rPr>
      </w:pPr>
      <w:r w:rsidRPr="00077687">
        <w:rPr>
          <w:color w:val="BFBFBF" w:themeColor="background1" w:themeShade="BF"/>
        </w:rPr>
        <w:t>(No inputs have been defined)</w:t>
      </w:r>
    </w:p>
    <w:p w14:paraId="21111CBA" w14:textId="77777777" w:rsidR="00647115" w:rsidRPr="008C50D1" w:rsidRDefault="00647115" w:rsidP="008C50D1">
      <w:pPr>
        <w:pStyle w:val="BodyText"/>
        <w:rPr>
          <w:color w:val="BFBFBF" w:themeColor="background1" w:themeShade="BF"/>
        </w:rPr>
      </w:pPr>
    </w:p>
    <w:p w14:paraId="2887D261" w14:textId="77777777" w:rsidR="008C50D1" w:rsidRPr="00E23282" w:rsidRDefault="008C50D1" w:rsidP="00072314"/>
    <w:p w14:paraId="7D9E9FA9"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49602116"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0AA10892"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7E22B3A"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4057EDB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ED27ADD"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BC06878"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F74AAEC"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CDE5B8" w14:textId="77777777" w:rsidR="00236BAE" w:rsidRPr="001C5864" w:rsidRDefault="00BA47AD" w:rsidP="00236BAE">
            <w:pPr>
              <w:rPr>
                <w:rFonts w:cs="Arial"/>
                <w:b/>
                <w:bCs/>
                <w:color w:val="000000"/>
              </w:rPr>
            </w:pPr>
            <w:r>
              <w:rPr>
                <w:rFonts w:cs="Arial"/>
                <w:b/>
                <w:bCs/>
                <w:color w:val="000000"/>
              </w:rPr>
              <w:t>Publisher</w:t>
            </w:r>
            <w:r w:rsidR="00236BAE">
              <w:rPr>
                <w:rFonts w:cs="Arial"/>
                <w:b/>
                <w:bCs/>
                <w:color w:val="000000"/>
              </w:rPr>
              <w:t xml:space="preserve"> </w:t>
            </w:r>
            <w:r w:rsidR="00236BAE"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AF29058"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26986B45"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4362E4A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84843EE"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5762B3E3" w14:textId="77777777" w:rsidR="0046438F" w:rsidRDefault="0046438F" w:rsidP="0046438F">
            <w:pPr>
              <w:rPr>
                <w:rFonts w:cs="Arial"/>
                <w:color w:val="000000" w:themeColor="text1"/>
                <w:sz w:val="16"/>
                <w:szCs w:val="14"/>
              </w:rPr>
            </w:pPr>
            <w:r>
              <w:rPr>
                <w:rFonts w:cs="Arial"/>
                <w:color w:val="000000" w:themeColor="text1"/>
                <w:sz w:val="16"/>
                <w:szCs w:val="14"/>
              </w:rPr>
              <w:t>Sensor 1</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09BEEAD" w14:textId="77777777" w:rsidR="00DD49BA" w:rsidRPr="003C5D56" w:rsidRDefault="00DD49BA" w:rsidP="00DD49BA">
            <w:pPr>
              <w:rPr>
                <w:rFonts w:cs="Arial"/>
                <w:color w:val="000000" w:themeColor="text1"/>
                <w:sz w:val="16"/>
                <w:szCs w:val="14"/>
              </w:rPr>
            </w:pPr>
            <w:r>
              <w:rPr>
                <w:rFonts w:cs="Arial"/>
                <w:color w:val="000000" w:themeColor="text1"/>
                <w:sz w:val="16"/>
                <w:szCs w:val="14"/>
              </w:rPr>
              <w:t>Sensor 1</w:t>
            </w:r>
          </w:p>
          <w:p w14:paraId="792002D7"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C19E173"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7EADB02"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7E0BA96" w14:textId="77777777" w:rsidR="00BC4E3D" w:rsidRDefault="00BC4E3D"/>
        </w:tc>
      </w:tr>
      <w:tr w:rsidR="00CA24CE" w:rsidRPr="00B3499B" w14:paraId="0B72E89C"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3EBDF65"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4AE60D04" w14:textId="77777777" w:rsidR="0046438F" w:rsidRDefault="0046438F" w:rsidP="0046438F">
            <w:pPr>
              <w:rPr>
                <w:rFonts w:cs="Arial"/>
                <w:color w:val="000000" w:themeColor="text1"/>
                <w:sz w:val="16"/>
                <w:szCs w:val="14"/>
              </w:rPr>
            </w:pPr>
            <w:r>
              <w:rPr>
                <w:rFonts w:cs="Arial"/>
                <w:color w:val="000000" w:themeColor="text1"/>
                <w:sz w:val="16"/>
                <w:szCs w:val="14"/>
              </w:rPr>
              <w:t>Sensor 2</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68E3ECC" w14:textId="77777777" w:rsidR="00DD49BA" w:rsidRPr="003C5D56" w:rsidRDefault="00DD49BA" w:rsidP="00DD49BA">
            <w:pPr>
              <w:rPr>
                <w:rFonts w:cs="Arial"/>
                <w:color w:val="000000" w:themeColor="text1"/>
                <w:sz w:val="16"/>
                <w:szCs w:val="14"/>
              </w:rPr>
            </w:pPr>
            <w:r>
              <w:rPr>
                <w:rFonts w:cs="Arial"/>
                <w:color w:val="000000" w:themeColor="text1"/>
                <w:sz w:val="16"/>
                <w:szCs w:val="14"/>
              </w:rPr>
              <w:t>Sensor 2</w:t>
            </w:r>
          </w:p>
          <w:p w14:paraId="4A0C0AF9"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B0DDDD4"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E03F304"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88EDAF6" w14:textId="77777777" w:rsidR="00BC4E3D" w:rsidRDefault="00BC4E3D"/>
        </w:tc>
      </w:tr>
      <w:tr w:rsidR="00CA24CE" w:rsidRPr="00B3499B" w14:paraId="54E6489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25268F6"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3E91795D" w14:textId="77777777" w:rsidR="0046438F" w:rsidRDefault="0046438F" w:rsidP="0046438F">
            <w:pPr>
              <w:rPr>
                <w:rFonts w:cs="Arial"/>
                <w:color w:val="000000" w:themeColor="text1"/>
                <w:sz w:val="16"/>
                <w:szCs w:val="14"/>
              </w:rPr>
            </w:pPr>
            <w:r>
              <w:rPr>
                <w:rFonts w:cs="Arial"/>
                <w:color w:val="000000" w:themeColor="text1"/>
                <w:sz w:val="16"/>
                <w:szCs w:val="14"/>
              </w:rPr>
              <w:t>Sensor 3</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DE9B003" w14:textId="77777777" w:rsidR="00DD49BA" w:rsidRPr="003C5D56" w:rsidRDefault="00DD49BA" w:rsidP="00DD49BA">
            <w:pPr>
              <w:rPr>
                <w:rFonts w:cs="Arial"/>
                <w:color w:val="000000" w:themeColor="text1"/>
                <w:sz w:val="16"/>
                <w:szCs w:val="14"/>
              </w:rPr>
            </w:pPr>
            <w:r>
              <w:rPr>
                <w:rFonts w:cs="Arial"/>
                <w:color w:val="000000" w:themeColor="text1"/>
                <w:sz w:val="16"/>
                <w:szCs w:val="14"/>
              </w:rPr>
              <w:t>Sensor 3</w:t>
            </w:r>
          </w:p>
          <w:p w14:paraId="39124B04"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DD4AFE6"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36CBD0F"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D9DAC42" w14:textId="77777777" w:rsidR="00BC4E3D" w:rsidRDefault="00BC4E3D"/>
        </w:tc>
      </w:tr>
      <w:tr w:rsidR="00CA24CE" w:rsidRPr="00B3499B" w14:paraId="3BC34F0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17B1F1F"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0B65BB70" w14:textId="77777777" w:rsidR="0046438F" w:rsidRDefault="0046438F" w:rsidP="0046438F">
            <w:pPr>
              <w:rPr>
                <w:rFonts w:cs="Arial"/>
                <w:color w:val="000000" w:themeColor="text1"/>
                <w:sz w:val="16"/>
                <w:szCs w:val="14"/>
              </w:rPr>
            </w:pPr>
            <w:r>
              <w:rPr>
                <w:rFonts w:cs="Arial"/>
                <w:color w:val="000000" w:themeColor="text1"/>
                <w:sz w:val="16"/>
                <w:szCs w:val="14"/>
              </w:rPr>
              <w:t>Sensor 4</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8D45CA0" w14:textId="77777777" w:rsidR="00DD49BA" w:rsidRPr="003C5D56" w:rsidRDefault="00DD49BA" w:rsidP="00DD49BA">
            <w:pPr>
              <w:rPr>
                <w:rFonts w:cs="Arial"/>
                <w:color w:val="000000" w:themeColor="text1"/>
                <w:sz w:val="16"/>
                <w:szCs w:val="14"/>
              </w:rPr>
            </w:pPr>
            <w:r>
              <w:rPr>
                <w:rFonts w:cs="Arial"/>
                <w:color w:val="000000" w:themeColor="text1"/>
                <w:sz w:val="16"/>
                <w:szCs w:val="14"/>
              </w:rPr>
              <w:t>Sensor 4</w:t>
            </w:r>
          </w:p>
          <w:p w14:paraId="65F25504"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CB47410"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1D55C15"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13A7C68" w14:textId="77777777" w:rsidR="00BC4E3D" w:rsidRDefault="00BC4E3D"/>
        </w:tc>
      </w:tr>
      <w:tr w:rsidR="00CA24CE" w:rsidRPr="00B3499B" w14:paraId="3D49ED3A"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EBC0162" w14:textId="77777777" w:rsidR="00CA24CE" w:rsidRPr="00B3499B" w:rsidRDefault="006A2E06" w:rsidP="00CA24CE">
            <w:pPr>
              <w:rPr>
                <w:rFonts w:cs="Arial"/>
                <w:bCs/>
                <w:color w:val="808080" w:themeColor="background1" w:themeShade="80"/>
                <w:sz w:val="16"/>
                <w:szCs w:val="14"/>
              </w:rPr>
            </w:pPr>
            <w:hyperlink r:id="rId30"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D8DEE3C" w14:textId="7777777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8F94145"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81E98E5" w14:textId="77777777" w:rsidR="00236BAE" w:rsidRPr="004A50B8" w:rsidRDefault="00236BAE"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Pr="004521EB">
        <w:rPr>
          <w:lang w:val="en-GB"/>
        </w:rPr>
        <w:t>Sense Wheel Speed</w:t>
      </w:r>
    </w:p>
    <w:p w14:paraId="28DC6654" w14:textId="77777777" w:rsidR="00072314" w:rsidRPr="00612064" w:rsidRDefault="00072314" w:rsidP="00072314">
      <w:pPr>
        <w:spacing w:before="20"/>
        <w:rPr>
          <w:vanish/>
        </w:rPr>
      </w:pPr>
    </w:p>
    <w:p w14:paraId="2A4E75E4" w14:textId="77777777" w:rsidR="00072314" w:rsidRDefault="00072314" w:rsidP="00072314">
      <w:pPr>
        <w:pStyle w:val="Heading6"/>
        <w:keepNext w:val="0"/>
        <w:tabs>
          <w:tab w:val="clear" w:pos="900"/>
          <w:tab w:val="left" w:pos="709"/>
        </w:tabs>
        <w:spacing w:before="240"/>
      </w:pPr>
      <w:r>
        <w:t>Parameters</w:t>
      </w:r>
    </w:p>
    <w:p w14:paraId="1F0D6959"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06801F58" w14:textId="77777777" w:rsidTr="001D18E6">
        <w:trPr>
          <w:trHeight w:val="161"/>
        </w:trPr>
        <w:tc>
          <w:tcPr>
            <w:tcW w:w="1838" w:type="dxa"/>
            <w:shd w:val="clear" w:color="auto" w:fill="D9D9D9" w:themeFill="background1" w:themeFillShade="D9"/>
            <w:noWrap/>
            <w:hideMark/>
          </w:tcPr>
          <w:p w14:paraId="608F33AD"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70BE6476"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5321034B"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34883AF9"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694B3D6B"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6FEF05B0" w14:textId="77777777" w:rsidTr="001D18E6">
        <w:trPr>
          <w:trHeight w:val="70"/>
        </w:trPr>
        <w:tc>
          <w:tcPr>
            <w:tcW w:w="1838" w:type="dxa"/>
            <w:noWrap/>
          </w:tcPr>
          <w:p w14:paraId="7C3F34E7"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1FDD7C21"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0EEFBB5C"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387760158"/>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1DF362D5"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1D2357E1"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06D9E9E9" w14:textId="77777777" w:rsidTr="001D18E6">
        <w:trPr>
          <w:trHeight w:val="71"/>
        </w:trPr>
        <w:tc>
          <w:tcPr>
            <w:tcW w:w="1838" w:type="dxa"/>
            <w:noWrap/>
          </w:tcPr>
          <w:p w14:paraId="3FBA1E8F"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623323E5" w14:textId="77777777" w:rsidR="00072314" w:rsidRPr="00D14691" w:rsidRDefault="00072314" w:rsidP="001D18E6">
            <w:pPr>
              <w:rPr>
                <w:color w:val="000000" w:themeColor="text1"/>
              </w:rPr>
            </w:pPr>
          </w:p>
        </w:tc>
        <w:tc>
          <w:tcPr>
            <w:tcW w:w="1701" w:type="dxa"/>
          </w:tcPr>
          <w:p w14:paraId="5EF50120" w14:textId="77777777" w:rsidR="00072314" w:rsidRPr="00D14691" w:rsidRDefault="00072314" w:rsidP="001D18E6">
            <w:pPr>
              <w:rPr>
                <w:color w:val="000000" w:themeColor="text1"/>
              </w:rPr>
            </w:pPr>
          </w:p>
        </w:tc>
        <w:tc>
          <w:tcPr>
            <w:tcW w:w="1417" w:type="dxa"/>
            <w:noWrap/>
          </w:tcPr>
          <w:p w14:paraId="783908E8" w14:textId="77777777" w:rsidR="00072314" w:rsidRPr="00D14691" w:rsidRDefault="00072314" w:rsidP="001D18E6">
            <w:pPr>
              <w:rPr>
                <w:color w:val="000000" w:themeColor="text1"/>
              </w:rPr>
            </w:pPr>
          </w:p>
        </w:tc>
        <w:tc>
          <w:tcPr>
            <w:tcW w:w="3402" w:type="dxa"/>
          </w:tcPr>
          <w:p w14:paraId="3F1795C8" w14:textId="77777777" w:rsidR="00072314" w:rsidRPr="00D14691" w:rsidRDefault="00072314" w:rsidP="001D18E6">
            <w:pPr>
              <w:rPr>
                <w:color w:val="000000" w:themeColor="text1"/>
              </w:rPr>
            </w:pPr>
          </w:p>
        </w:tc>
      </w:tr>
    </w:tbl>
    <w:p w14:paraId="70EF315C" w14:textId="77777777" w:rsidR="008C50D1" w:rsidRDefault="00072314"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p>
    <w:p w14:paraId="23458C96" w14:textId="77777777" w:rsidR="003678EC" w:rsidRPr="003678EC" w:rsidRDefault="003678EC" w:rsidP="003678EC">
      <w:pPr>
        <w:rPr>
          <w:lang w:val="en-GB"/>
        </w:rPr>
      </w:pPr>
    </w:p>
    <w:p w14:paraId="3E2F1B34"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30336306" w14:textId="77777777" w:rsidR="00072314" w:rsidRPr="003225C9" w:rsidRDefault="00072314" w:rsidP="00072314">
      <w:pPr>
        <w:tabs>
          <w:tab w:val="left" w:pos="284"/>
          <w:tab w:val="left" w:pos="851"/>
        </w:tabs>
      </w:pPr>
    </w:p>
    <w:p w14:paraId="3E6A9B72"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1ADA3C15"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36E5BB2B" w14:textId="77777777" w:rsidTr="001D18E6">
        <w:tc>
          <w:tcPr>
            <w:tcW w:w="1934" w:type="dxa"/>
            <w:shd w:val="clear" w:color="auto" w:fill="D9D9D9" w:themeFill="background1" w:themeFillShade="D9"/>
          </w:tcPr>
          <w:p w14:paraId="413FB909" w14:textId="77777777" w:rsidR="00072314" w:rsidRDefault="00072314" w:rsidP="001D18E6">
            <w:pPr>
              <w:rPr>
                <w:b/>
              </w:rPr>
            </w:pPr>
            <w:r w:rsidRPr="00AF169D">
              <w:rPr>
                <w:b/>
              </w:rPr>
              <w:t>Requirement ID</w:t>
            </w:r>
          </w:p>
          <w:p w14:paraId="44AA6C14" w14:textId="77777777" w:rsidR="00072314" w:rsidRPr="00AF169D" w:rsidRDefault="00072314" w:rsidP="001D18E6">
            <w:pPr>
              <w:rPr>
                <w:b/>
              </w:rPr>
            </w:pPr>
            <w:r w:rsidRPr="00EB7BB6">
              <w:lastRenderedPageBreak/>
              <w:t>(of Logical Function)</w:t>
            </w:r>
          </w:p>
        </w:tc>
        <w:tc>
          <w:tcPr>
            <w:tcW w:w="2177" w:type="dxa"/>
            <w:shd w:val="clear" w:color="auto" w:fill="D9D9D9" w:themeFill="background1" w:themeFillShade="D9"/>
          </w:tcPr>
          <w:p w14:paraId="590124FD" w14:textId="77777777" w:rsidR="00072314" w:rsidRDefault="00072314" w:rsidP="001D18E6">
            <w:pPr>
              <w:rPr>
                <w:b/>
              </w:rPr>
            </w:pPr>
            <w:r w:rsidRPr="00AF169D">
              <w:rPr>
                <w:b/>
              </w:rPr>
              <w:lastRenderedPageBreak/>
              <w:t>Requirement Title</w:t>
            </w:r>
          </w:p>
        </w:tc>
        <w:tc>
          <w:tcPr>
            <w:tcW w:w="1425" w:type="dxa"/>
            <w:shd w:val="clear" w:color="auto" w:fill="D9D9D9" w:themeFill="background1" w:themeFillShade="D9"/>
          </w:tcPr>
          <w:p w14:paraId="1BF4E311" w14:textId="77777777" w:rsidR="00072314" w:rsidRDefault="00072314" w:rsidP="001D18E6">
            <w:pPr>
              <w:rPr>
                <w:b/>
              </w:rPr>
            </w:pPr>
            <w:r>
              <w:rPr>
                <w:b/>
              </w:rPr>
              <w:t>Modification</w:t>
            </w:r>
          </w:p>
        </w:tc>
        <w:tc>
          <w:tcPr>
            <w:tcW w:w="1712" w:type="dxa"/>
            <w:shd w:val="clear" w:color="auto" w:fill="D9D9D9" w:themeFill="background1" w:themeFillShade="D9"/>
          </w:tcPr>
          <w:p w14:paraId="1CB7BEE5" w14:textId="77777777" w:rsidR="00072314" w:rsidRDefault="00072314" w:rsidP="001D18E6">
            <w:pPr>
              <w:rPr>
                <w:b/>
              </w:rPr>
            </w:pPr>
            <w:r w:rsidRPr="00AF169D">
              <w:rPr>
                <w:b/>
              </w:rPr>
              <w:t xml:space="preserve">Requirement </w:t>
            </w:r>
            <w:r>
              <w:rPr>
                <w:b/>
              </w:rPr>
              <w:t>ID</w:t>
            </w:r>
          </w:p>
          <w:p w14:paraId="5023281D" w14:textId="77777777" w:rsidR="00072314" w:rsidRPr="00AF169D" w:rsidRDefault="00072314" w:rsidP="001D18E6">
            <w:pPr>
              <w:rPr>
                <w:b/>
              </w:rPr>
            </w:pPr>
            <w:r w:rsidRPr="00EB7BB6">
              <w:lastRenderedPageBreak/>
              <w:t xml:space="preserve">(of </w:t>
            </w:r>
            <w:r>
              <w:t>Technology</w:t>
            </w:r>
            <w:r w:rsidRPr="00EB7BB6">
              <w:t xml:space="preserve"> Function)</w:t>
            </w:r>
          </w:p>
        </w:tc>
        <w:tc>
          <w:tcPr>
            <w:tcW w:w="2958" w:type="dxa"/>
            <w:shd w:val="clear" w:color="auto" w:fill="D9D9D9" w:themeFill="background1" w:themeFillShade="D9"/>
          </w:tcPr>
          <w:p w14:paraId="6FC6C0F7" w14:textId="77777777" w:rsidR="00072314" w:rsidRPr="00AF169D" w:rsidRDefault="00072314" w:rsidP="001D18E6">
            <w:pPr>
              <w:rPr>
                <w:b/>
              </w:rPr>
            </w:pPr>
            <w:r>
              <w:rPr>
                <w:b/>
              </w:rPr>
              <w:lastRenderedPageBreak/>
              <w:t>Comment</w:t>
            </w:r>
          </w:p>
        </w:tc>
      </w:tr>
      <w:tr w:rsidR="00072314" w14:paraId="46F10E54" w14:textId="77777777" w:rsidTr="001D18E6">
        <w:tc>
          <w:tcPr>
            <w:tcW w:w="1934" w:type="dxa"/>
          </w:tcPr>
          <w:p w14:paraId="264A28C7" w14:textId="77777777" w:rsidR="00072314" w:rsidRPr="000F4E8B" w:rsidRDefault="00072314" w:rsidP="001D18E6">
            <w:r w:rsidRPr="000F4E8B">
              <w:t>REQ_abc</w:t>
            </w:r>
          </w:p>
        </w:tc>
        <w:tc>
          <w:tcPr>
            <w:tcW w:w="2177" w:type="dxa"/>
          </w:tcPr>
          <w:p w14:paraId="060B3110" w14:textId="77777777" w:rsidR="00072314" w:rsidRPr="000F4E8B" w:rsidRDefault="00072314" w:rsidP="001D18E6"/>
        </w:tc>
        <w:sdt>
          <w:sdtPr>
            <w:alias w:val="Modification"/>
            <w:tag w:val="Modification"/>
            <w:id w:val="-138963138"/>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7665F353" w14:textId="77777777" w:rsidR="00072314" w:rsidRPr="000F4E8B" w:rsidRDefault="00072314" w:rsidP="001D18E6">
                <w:r w:rsidRPr="000F4E8B">
                  <w:t>Removed</w:t>
                </w:r>
              </w:p>
            </w:tc>
          </w:sdtContent>
        </w:sdt>
        <w:tc>
          <w:tcPr>
            <w:tcW w:w="1712" w:type="dxa"/>
          </w:tcPr>
          <w:p w14:paraId="4034A00D" w14:textId="77777777" w:rsidR="00072314" w:rsidRPr="000F4E8B" w:rsidRDefault="00072314" w:rsidP="001D18E6">
            <w:r w:rsidRPr="000F4E8B">
              <w:t>--</w:t>
            </w:r>
          </w:p>
        </w:tc>
        <w:tc>
          <w:tcPr>
            <w:tcW w:w="2958" w:type="dxa"/>
          </w:tcPr>
          <w:p w14:paraId="3DECF7F4" w14:textId="77777777" w:rsidR="00072314" w:rsidRPr="000F4E8B" w:rsidRDefault="00072314" w:rsidP="001D18E6"/>
        </w:tc>
      </w:tr>
      <w:tr w:rsidR="00072314" w14:paraId="74AEB187" w14:textId="77777777" w:rsidTr="001D18E6">
        <w:tc>
          <w:tcPr>
            <w:tcW w:w="1934" w:type="dxa"/>
          </w:tcPr>
          <w:p w14:paraId="28BF7952" w14:textId="77777777" w:rsidR="00072314" w:rsidRPr="000F4E8B" w:rsidRDefault="00072314" w:rsidP="001D18E6">
            <w:r w:rsidRPr="000F4E8B">
              <w:t>REQ_def</w:t>
            </w:r>
          </w:p>
        </w:tc>
        <w:tc>
          <w:tcPr>
            <w:tcW w:w="2177" w:type="dxa"/>
          </w:tcPr>
          <w:p w14:paraId="549DF93B" w14:textId="77777777" w:rsidR="00072314" w:rsidRPr="000F4E8B" w:rsidRDefault="00072314" w:rsidP="001D18E6"/>
        </w:tc>
        <w:sdt>
          <w:sdtPr>
            <w:alias w:val="Modification"/>
            <w:tag w:val="Modification"/>
            <w:id w:val="1968857083"/>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4B6F4059" w14:textId="77777777" w:rsidR="00072314" w:rsidRPr="000F4E8B" w:rsidRDefault="00072314" w:rsidP="001D18E6">
                <w:r w:rsidRPr="000F4E8B">
                  <w:t>Replaced</w:t>
                </w:r>
              </w:p>
            </w:tc>
          </w:sdtContent>
        </w:sdt>
        <w:tc>
          <w:tcPr>
            <w:tcW w:w="1712" w:type="dxa"/>
          </w:tcPr>
          <w:p w14:paraId="0604701A" w14:textId="77777777" w:rsidR="00072314" w:rsidRPr="000F4E8B" w:rsidRDefault="00072314" w:rsidP="001D18E6">
            <w:r w:rsidRPr="000F4E8B">
              <w:t>REQ_xyz</w:t>
            </w:r>
          </w:p>
        </w:tc>
        <w:tc>
          <w:tcPr>
            <w:tcW w:w="2958" w:type="dxa"/>
          </w:tcPr>
          <w:p w14:paraId="734D39C8" w14:textId="77777777" w:rsidR="00072314" w:rsidRPr="000F4E8B" w:rsidRDefault="00072314" w:rsidP="001D18E6"/>
        </w:tc>
      </w:tr>
      <w:tr w:rsidR="00072314" w14:paraId="3A56B1DF" w14:textId="77777777" w:rsidTr="001D18E6">
        <w:tc>
          <w:tcPr>
            <w:tcW w:w="1934" w:type="dxa"/>
          </w:tcPr>
          <w:p w14:paraId="6CDD7C41" w14:textId="77777777" w:rsidR="00072314" w:rsidRPr="000F4E8B" w:rsidRDefault="00072314" w:rsidP="001D18E6">
            <w:r w:rsidRPr="000F4E8B">
              <w:t>--</w:t>
            </w:r>
          </w:p>
        </w:tc>
        <w:tc>
          <w:tcPr>
            <w:tcW w:w="2177" w:type="dxa"/>
          </w:tcPr>
          <w:p w14:paraId="07F4BF54" w14:textId="77777777" w:rsidR="00072314" w:rsidRPr="000F4E8B" w:rsidRDefault="00072314" w:rsidP="001D18E6"/>
        </w:tc>
        <w:sdt>
          <w:sdtPr>
            <w:alias w:val="Modification"/>
            <w:tag w:val="Modification"/>
            <w:id w:val="-1989701969"/>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535CBAC7" w14:textId="77777777" w:rsidR="00072314" w:rsidRPr="000F4E8B" w:rsidRDefault="00072314" w:rsidP="001D18E6">
                <w:r w:rsidRPr="000F4E8B">
                  <w:t>Added</w:t>
                </w:r>
              </w:p>
            </w:tc>
          </w:sdtContent>
        </w:sdt>
        <w:tc>
          <w:tcPr>
            <w:tcW w:w="1712" w:type="dxa"/>
          </w:tcPr>
          <w:p w14:paraId="27764627" w14:textId="77777777" w:rsidR="00072314" w:rsidRPr="000F4E8B" w:rsidRDefault="00072314" w:rsidP="001D18E6">
            <w:r w:rsidRPr="000F4E8B">
              <w:t>REQ_123</w:t>
            </w:r>
          </w:p>
        </w:tc>
        <w:tc>
          <w:tcPr>
            <w:tcW w:w="2958" w:type="dxa"/>
          </w:tcPr>
          <w:p w14:paraId="7F6E022F" w14:textId="77777777" w:rsidR="00072314" w:rsidRPr="000F4E8B" w:rsidRDefault="00072314" w:rsidP="001D18E6"/>
        </w:tc>
      </w:tr>
    </w:tbl>
    <w:p w14:paraId="2AF287F6" w14:textId="77777777" w:rsidR="00072314" w:rsidRDefault="00072314"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5</w:t>
      </w:r>
      <w:r>
        <w:rPr>
          <w:noProof/>
        </w:rPr>
        <w:fldChar w:fldCharType="end"/>
      </w:r>
      <w:r w:rsidRPr="00702453">
        <w:t xml:space="preserve">: </w:t>
      </w:r>
      <w:r>
        <w:t>Component Specific Requirements</w:t>
      </w:r>
    </w:p>
    <w:p w14:paraId="3556BAF0"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7B93524B" w14:textId="77777777" w:rsidTr="001D18E6">
        <w:tc>
          <w:tcPr>
            <w:tcW w:w="1838" w:type="dxa"/>
            <w:shd w:val="clear" w:color="auto" w:fill="D9D9D9" w:themeFill="background1" w:themeFillShade="D9"/>
          </w:tcPr>
          <w:p w14:paraId="5B4E6978" w14:textId="77777777" w:rsidR="00072314" w:rsidRDefault="00072314" w:rsidP="001D18E6">
            <w:pPr>
              <w:rPr>
                <w:b/>
              </w:rPr>
            </w:pPr>
            <w:r w:rsidRPr="00AF169D">
              <w:rPr>
                <w:b/>
              </w:rPr>
              <w:t>Requirement ID</w:t>
            </w:r>
          </w:p>
          <w:p w14:paraId="6A310A17"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765D0AF7"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6A7A942C" w14:textId="77777777" w:rsidR="00072314" w:rsidRPr="00AF169D" w:rsidRDefault="00072314" w:rsidP="001D18E6">
            <w:pPr>
              <w:rPr>
                <w:b/>
              </w:rPr>
            </w:pPr>
            <w:r>
              <w:rPr>
                <w:b/>
              </w:rPr>
              <w:t>Comment</w:t>
            </w:r>
          </w:p>
        </w:tc>
      </w:tr>
      <w:tr w:rsidR="00072314" w14:paraId="5D57A8F6" w14:textId="77777777" w:rsidTr="001D18E6">
        <w:tc>
          <w:tcPr>
            <w:tcW w:w="1838" w:type="dxa"/>
          </w:tcPr>
          <w:p w14:paraId="5DC9002E" w14:textId="77777777" w:rsidR="00072314" w:rsidRDefault="00072314" w:rsidP="001D18E6"/>
        </w:tc>
        <w:tc>
          <w:tcPr>
            <w:tcW w:w="4253" w:type="dxa"/>
          </w:tcPr>
          <w:p w14:paraId="0318C526" w14:textId="77777777" w:rsidR="00072314" w:rsidRDefault="00072314" w:rsidP="001D18E6"/>
        </w:tc>
        <w:tc>
          <w:tcPr>
            <w:tcW w:w="4110" w:type="dxa"/>
          </w:tcPr>
          <w:p w14:paraId="684FED83" w14:textId="77777777" w:rsidR="00072314" w:rsidRDefault="00072314" w:rsidP="001D18E6"/>
        </w:tc>
      </w:tr>
      <w:tr w:rsidR="00072314" w14:paraId="32F76FDC" w14:textId="77777777" w:rsidTr="001D18E6">
        <w:tc>
          <w:tcPr>
            <w:tcW w:w="1838" w:type="dxa"/>
          </w:tcPr>
          <w:p w14:paraId="06F9C534" w14:textId="77777777" w:rsidR="00072314" w:rsidRDefault="00072314" w:rsidP="001D18E6"/>
        </w:tc>
        <w:tc>
          <w:tcPr>
            <w:tcW w:w="4253" w:type="dxa"/>
          </w:tcPr>
          <w:p w14:paraId="370F1B95" w14:textId="77777777" w:rsidR="00072314" w:rsidRDefault="00072314" w:rsidP="001D18E6"/>
        </w:tc>
        <w:tc>
          <w:tcPr>
            <w:tcW w:w="4110" w:type="dxa"/>
          </w:tcPr>
          <w:p w14:paraId="59A1E5BD" w14:textId="77777777" w:rsidR="00072314" w:rsidRDefault="00072314" w:rsidP="001D18E6"/>
        </w:tc>
      </w:tr>
      <w:tr w:rsidR="00072314" w14:paraId="0AD4419B" w14:textId="77777777" w:rsidTr="001D18E6">
        <w:tc>
          <w:tcPr>
            <w:tcW w:w="1838" w:type="dxa"/>
          </w:tcPr>
          <w:p w14:paraId="598B097C" w14:textId="77777777" w:rsidR="00072314" w:rsidRDefault="00072314" w:rsidP="001D18E6">
            <w:r>
              <w:t>…</w:t>
            </w:r>
          </w:p>
        </w:tc>
        <w:tc>
          <w:tcPr>
            <w:tcW w:w="4253" w:type="dxa"/>
          </w:tcPr>
          <w:p w14:paraId="45F7CD96" w14:textId="77777777" w:rsidR="00072314" w:rsidRDefault="00072314" w:rsidP="001D18E6"/>
        </w:tc>
        <w:tc>
          <w:tcPr>
            <w:tcW w:w="4110" w:type="dxa"/>
          </w:tcPr>
          <w:p w14:paraId="4E96D0C7" w14:textId="77777777" w:rsidR="00072314" w:rsidRDefault="00072314" w:rsidP="001D18E6"/>
        </w:tc>
      </w:tr>
    </w:tbl>
    <w:p w14:paraId="0BE58C96" w14:textId="77777777" w:rsidR="00072314" w:rsidRPr="00702453" w:rsidRDefault="00072314"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6</w:t>
      </w:r>
      <w:r>
        <w:rPr>
          <w:noProof/>
        </w:rPr>
        <w:fldChar w:fldCharType="end"/>
      </w:r>
      <w:r w:rsidRPr="00702453">
        <w:t xml:space="preserve">: </w:t>
      </w:r>
      <w:r>
        <w:t>Inherited Requirements</w:t>
      </w:r>
    </w:p>
    <w:p w14:paraId="004F0F97" w14:textId="77777777" w:rsidR="00072314" w:rsidRDefault="00072314" w:rsidP="00072314"/>
    <w:p w14:paraId="7415D710"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04E87E66" w14:textId="77777777" w:rsidR="001C5864" w:rsidRPr="0017445F" w:rsidRDefault="001C5864" w:rsidP="001C5864">
      <w:pPr>
        <w:pStyle w:val="RERequirement"/>
        <w:shd w:val="clear" w:color="auto" w:fill="F2F2F2" w:themeFill="background1" w:themeFillShade="F2"/>
      </w:pPr>
      <w:bookmarkStart w:id="99" w:name="_735bab9f1cf43c3da8026711680284f3"/>
      <w:bookmarkEnd w:id="99"/>
      <w:r>
        <w:t xml:space="preserve"> Wheel Speed Sensing </w:t>
      </w:r>
    </w:p>
    <w:p w14:paraId="6645BB09" w14:textId="77777777" w:rsidR="001C5864" w:rsidRDefault="001C5864" w:rsidP="001C5864">
      <w:pPr>
        <w:rPr>
          <w:rFonts w:cs="Arial"/>
        </w:rPr>
      </w:pPr>
      <w:r>
        <w:rPr>
          <w:rFonts w:cs="Arial"/>
        </w:rPr>
        <w:t>When "Sense Wheel Speed" receives initial request from wheel speed sensor it shall transmit "Whl_Speed_Semse_1" "Whl_Speed_Semse_2" "Whl_Speed_Semse_3" "Whl_Speed_Semse_4"</w:t>
      </w:r>
    </w:p>
    <w:p w14:paraId="1C253A03" w14:textId="77777777" w:rsidR="001C5864" w:rsidRDefault="001C5864" w:rsidP="001C5864"/>
    <w:p w14:paraId="5B2F5496" w14:textId="77777777" w:rsidR="001C5864" w:rsidRPr="00287D2F" w:rsidRDefault="001C5864" w:rsidP="001C5864">
      <w:pPr>
        <w:rPr>
          <w:rFonts w:cs="Arial"/>
        </w:rPr>
      </w:pPr>
      <w:r>
        <w:rPr>
          <w:rFonts w:cs="Arial"/>
        </w:rPr>
        <w:t>Satisfied by</w:t>
      </w:r>
      <w:r w:rsidRPr="00287D2F">
        <w:rPr>
          <w:rFonts w:cs="Arial"/>
        </w:rPr>
        <w:t>:</w:t>
      </w:r>
    </w:p>
    <w:p w14:paraId="41CCF3FB"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6EB8B6D4"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Sense Wheel Speed</w:t>
      </w:r>
    </w:p>
    <w:p w14:paraId="3F4ACA44"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7E974DFD"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33E783B"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7CDCF69C"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D97EBF5"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843D206" w14:textId="77777777" w:rsidR="00BC4E3D" w:rsidRDefault="00BC4E3D"/>
        </w:tc>
      </w:tr>
      <w:tr w:rsidR="007A24FC" w:rsidRPr="00B3499B" w14:paraId="1E3F110E"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3EDB4FC"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144FA32" w14:textId="77777777" w:rsidR="00BC4E3D" w:rsidRDefault="00BC4E3D"/>
        </w:tc>
      </w:tr>
      <w:tr w:rsidR="007A24FC" w:rsidRPr="00B3499B" w14:paraId="26C8821A"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47E0519"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1968712" w14:textId="77777777" w:rsidR="00BC4E3D" w:rsidRDefault="00BC4E3D"/>
        </w:tc>
      </w:tr>
      <w:tr w:rsidR="007A24FC" w:rsidRPr="00B3499B" w14:paraId="35FD8645"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533DAA3"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1578C15"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6A5FEFB"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933DEF7" w14:textId="77777777" w:rsidR="00BC4E3D" w:rsidRDefault="00BC4E3D"/>
        </w:tc>
      </w:tr>
      <w:tr w:rsidR="007A24FC" w:rsidRPr="00B3499B" w14:paraId="334B63CD"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A14C50E"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9D88891"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2FC24C1"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E1AC02E" w14:textId="77777777" w:rsidR="00BC4E3D" w:rsidRDefault="00BC4E3D"/>
        </w:tc>
      </w:tr>
      <w:tr w:rsidR="007A24FC" w:rsidRPr="00B3499B" w14:paraId="09D5CC4C"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E408710"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C8A579D" w14:textId="77777777" w:rsidR="00BC4E3D" w:rsidRDefault="00BC4E3D"/>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25003F8"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2B50414"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56A5BF1"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C55FCF2"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3F54615F"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A0B472A" w14:textId="77777777" w:rsidR="007A24FC" w:rsidRPr="00B3499B" w:rsidRDefault="006A2E06" w:rsidP="009737DA">
            <w:pPr>
              <w:rPr>
                <w:rFonts w:cs="Arial"/>
                <w:bCs/>
                <w:color w:val="808080" w:themeColor="background1" w:themeShade="80"/>
                <w:sz w:val="16"/>
                <w:szCs w:val="14"/>
              </w:rPr>
            </w:pPr>
            <w:hyperlink r:id="rId31"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DB60201"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A77C1D8"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2328548D" w14:textId="77777777" w:rsidR="007A24FC" w:rsidRDefault="007A24FC" w:rsidP="001C5864">
      <w:pPr>
        <w:rPr>
          <w:rFonts w:cs="Arial"/>
        </w:rPr>
      </w:pPr>
    </w:p>
    <w:p w14:paraId="5D40734C" w14:textId="77777777" w:rsidR="0047267C" w:rsidRDefault="0047267C" w:rsidP="001C5864">
      <w:pPr>
        <w:rPr>
          <w:rFonts w:cs="Arial"/>
        </w:rPr>
      </w:pPr>
    </w:p>
    <w:p w14:paraId="0C940ECB" w14:textId="77777777" w:rsidR="00210E01" w:rsidRPr="00B56F4E" w:rsidRDefault="00210E01" w:rsidP="00210E01">
      <w:pPr>
        <w:pStyle w:val="Heading3"/>
        <w:keepNext w:val="0"/>
        <w:tabs>
          <w:tab w:val="clear" w:pos="900"/>
          <w:tab w:val="left" w:pos="709"/>
          <w:tab w:val="left" w:pos="851"/>
        </w:tabs>
        <w:spacing w:before="240"/>
        <w:rPr>
          <w:szCs w:val="20"/>
          <w:lang w:val="en-GB"/>
        </w:rPr>
      </w:pPr>
      <w:r>
        <w:rPr>
          <w:szCs w:val="20"/>
          <w:lang w:val="en-GB"/>
        </w:rPr>
        <w:t>APP</w:t>
      </w:r>
    </w:p>
    <w:p w14:paraId="27082F9B" w14:textId="77777777" w:rsidR="00210E01" w:rsidRDefault="00210E01" w:rsidP="00210E01">
      <w:r>
        <w:t>APP</w:t>
      </w:r>
    </w:p>
    <w:p w14:paraId="00170715" w14:textId="77777777" w:rsidR="00072314" w:rsidRDefault="00072314" w:rsidP="00072314"/>
    <w:p w14:paraId="0E7765D5" w14:textId="77777777" w:rsidR="008C50D1" w:rsidRPr="003305ED" w:rsidRDefault="008C50D1" w:rsidP="00702F62">
      <w:pPr>
        <w:pStyle w:val="Heading4"/>
        <w:keepNext w:val="0"/>
        <w:tabs>
          <w:tab w:val="clear" w:pos="900"/>
          <w:tab w:val="left" w:pos="709"/>
        </w:tabs>
        <w:spacing w:before="240"/>
      </w:pPr>
      <w:r>
        <w:rPr>
          <w:lang w:val="en-GB"/>
        </w:rPr>
        <w:t xml:space="preserve">Technology </w:t>
      </w:r>
      <w:r w:rsidRPr="003070ED">
        <w:rPr>
          <w:lang w:val="en-GB"/>
        </w:rPr>
        <w:t>Function</w:t>
      </w:r>
      <w:r>
        <w:rPr>
          <w:lang w:val="en-GB"/>
        </w:rPr>
        <w:t xml:space="preserve"> </w:t>
      </w:r>
      <w:r>
        <w:rPr>
          <w:noProof/>
        </w:rPr>
        <w:drawing>
          <wp:inline distT="0" distB="0" distL="0" distR="0" wp14:anchorId="20C8D87C" wp14:editId="5425C3D2">
            <wp:extent cx="152400" cy="152400"/>
            <wp:effectExtent l="0" t="0" r="0" b="0"/>
            <wp:docPr id="13" name="Picture 1323911851.jpg" descr="13239118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23911851.jpg"/>
                    <pic:cNvPicPr/>
                  </pic:nvPicPr>
                  <pic:blipFill>
                    <a:blip r:embed="rId26"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Provide Acceleration Position</w:t>
      </w:r>
    </w:p>
    <w:p w14:paraId="158A4E83"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75F2A636" w14:textId="77777777" w:rsidR="00072314" w:rsidRPr="003B799F" w:rsidRDefault="00072314" w:rsidP="00072314"/>
    <w:p w14:paraId="78DF5D38" w14:textId="77777777" w:rsidR="00072314" w:rsidRDefault="00072314" w:rsidP="00072314">
      <w:pPr>
        <w:pStyle w:val="Heading6"/>
        <w:keepNext w:val="0"/>
        <w:tabs>
          <w:tab w:val="clear" w:pos="900"/>
          <w:tab w:val="left" w:pos="709"/>
        </w:tabs>
        <w:spacing w:before="240"/>
        <w:rPr>
          <w:lang w:val="en-GB"/>
        </w:rPr>
      </w:pPr>
      <w:r>
        <w:rPr>
          <w:lang w:val="en-GB"/>
        </w:rPr>
        <w:t>Inputs</w:t>
      </w:r>
    </w:p>
    <w:p w14:paraId="2C0821DC" w14:textId="77777777" w:rsidR="00647115" w:rsidRDefault="00647115" w:rsidP="008C50D1">
      <w:pPr>
        <w:pStyle w:val="BodyText"/>
        <w:rPr>
          <w:color w:val="BFBFBF" w:themeColor="background1" w:themeShade="BF"/>
        </w:rPr>
      </w:pPr>
    </w:p>
    <w:p w14:paraId="4F07B9C8" w14:textId="77777777" w:rsidR="00072314" w:rsidRDefault="008C50D1" w:rsidP="008C50D1">
      <w:pPr>
        <w:pStyle w:val="BodyText"/>
        <w:rPr>
          <w:color w:val="BFBFBF" w:themeColor="background1" w:themeShade="BF"/>
        </w:rPr>
      </w:pPr>
      <w:r w:rsidRPr="00077687">
        <w:rPr>
          <w:color w:val="BFBFBF" w:themeColor="background1" w:themeShade="BF"/>
        </w:rPr>
        <w:t>(No inputs have been defined)</w:t>
      </w:r>
    </w:p>
    <w:p w14:paraId="766F04B8" w14:textId="77777777" w:rsidR="00647115" w:rsidRPr="008C50D1" w:rsidRDefault="00647115" w:rsidP="008C50D1">
      <w:pPr>
        <w:pStyle w:val="BodyText"/>
        <w:rPr>
          <w:color w:val="BFBFBF" w:themeColor="background1" w:themeShade="BF"/>
        </w:rPr>
      </w:pPr>
    </w:p>
    <w:p w14:paraId="1C150999" w14:textId="77777777" w:rsidR="008C50D1" w:rsidRPr="00E23282" w:rsidRDefault="008C50D1" w:rsidP="00072314"/>
    <w:p w14:paraId="6E1DE4B5" w14:textId="77777777" w:rsidR="00072314" w:rsidRDefault="00072314" w:rsidP="00072314">
      <w:pPr>
        <w:pStyle w:val="Heading6"/>
        <w:keepNext w:val="0"/>
        <w:tabs>
          <w:tab w:val="clear" w:pos="900"/>
          <w:tab w:val="left" w:pos="709"/>
        </w:tabs>
        <w:spacing w:before="240"/>
        <w:rPr>
          <w:lang w:val="en-GB"/>
        </w:rPr>
      </w:pPr>
      <w:r>
        <w:rPr>
          <w:lang w:val="en-GB"/>
        </w:rPr>
        <w:lastRenderedPageBreak/>
        <w:t>Output</w:t>
      </w:r>
      <w:r w:rsidRPr="002824C9">
        <w:rPr>
          <w:lang w:val="en-GB"/>
        </w:rPr>
        <w:t>s</w:t>
      </w:r>
    </w:p>
    <w:p w14:paraId="0BDBE174"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6F7DCE3E"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D64CF9F"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40F8E4C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85E054D"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9FE40A6"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A030CCE"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20EEEEA" w14:textId="77777777" w:rsidR="00236BAE" w:rsidRPr="001C5864" w:rsidRDefault="00BA47AD" w:rsidP="00236BAE">
            <w:pPr>
              <w:rPr>
                <w:rFonts w:cs="Arial"/>
                <w:b/>
                <w:bCs/>
                <w:color w:val="000000"/>
              </w:rPr>
            </w:pPr>
            <w:r>
              <w:rPr>
                <w:rFonts w:cs="Arial"/>
                <w:b/>
                <w:bCs/>
                <w:color w:val="000000"/>
              </w:rPr>
              <w:t>Publisher</w:t>
            </w:r>
            <w:r w:rsidR="00236BAE">
              <w:rPr>
                <w:rFonts w:cs="Arial"/>
                <w:b/>
                <w:bCs/>
                <w:color w:val="000000"/>
              </w:rPr>
              <w:t xml:space="preserve"> </w:t>
            </w:r>
            <w:r w:rsidR="00236BAE"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1F043B4"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796208CF"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31D6CBC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76DE00B"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3D38C47D" w14:textId="77777777" w:rsidR="0046438F" w:rsidRDefault="0046438F" w:rsidP="0046438F">
            <w:pPr>
              <w:rPr>
                <w:rFonts w:cs="Arial"/>
                <w:color w:val="000000" w:themeColor="text1"/>
                <w:sz w:val="16"/>
                <w:szCs w:val="14"/>
              </w:rPr>
            </w:pPr>
            <w:r>
              <w:rPr>
                <w:rFonts w:cs="Arial"/>
                <w:color w:val="000000" w:themeColor="text1"/>
                <w:sz w:val="16"/>
                <w:szCs w:val="14"/>
              </w:rPr>
              <w:t>Pedal Pos</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5D6B59E" w14:textId="77777777" w:rsidR="00DD49BA" w:rsidRPr="003C5D56" w:rsidRDefault="00DD49BA" w:rsidP="00DD49BA">
            <w:pPr>
              <w:rPr>
                <w:rFonts w:cs="Arial"/>
                <w:color w:val="000000" w:themeColor="text1"/>
                <w:sz w:val="16"/>
                <w:szCs w:val="14"/>
              </w:rPr>
            </w:pPr>
            <w:r>
              <w:rPr>
                <w:rFonts w:cs="Arial"/>
                <w:color w:val="000000" w:themeColor="text1"/>
                <w:sz w:val="16"/>
                <w:szCs w:val="14"/>
              </w:rPr>
              <w:t>Pedal Pos</w:t>
            </w:r>
          </w:p>
          <w:p w14:paraId="59024FCE"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8BC70C5"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03F14BB"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F0AF146" w14:textId="77777777" w:rsidR="00BC4E3D" w:rsidRDefault="00BC4E3D"/>
        </w:tc>
      </w:tr>
      <w:tr w:rsidR="00CA24CE" w:rsidRPr="00B3499B" w14:paraId="664401DF"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8541566" w14:textId="77777777" w:rsidR="00CA24CE" w:rsidRPr="00B3499B" w:rsidRDefault="006A2E06" w:rsidP="00CA24CE">
            <w:pPr>
              <w:rPr>
                <w:rFonts w:cs="Arial"/>
                <w:bCs/>
                <w:color w:val="808080" w:themeColor="background1" w:themeShade="80"/>
                <w:sz w:val="16"/>
                <w:szCs w:val="14"/>
              </w:rPr>
            </w:pPr>
            <w:hyperlink r:id="rId32"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CC5A505" w14:textId="7777777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558AF25"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A08A359" w14:textId="77777777" w:rsidR="00236BAE" w:rsidRPr="004A50B8" w:rsidRDefault="00236BAE"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Pr="004521EB">
        <w:rPr>
          <w:lang w:val="en-GB"/>
        </w:rPr>
        <w:t>Provide Acceleration Position</w:t>
      </w:r>
    </w:p>
    <w:p w14:paraId="186F7749" w14:textId="77777777" w:rsidR="00072314" w:rsidRPr="00612064" w:rsidRDefault="00072314" w:rsidP="00072314">
      <w:pPr>
        <w:spacing w:before="20"/>
        <w:rPr>
          <w:vanish/>
        </w:rPr>
      </w:pPr>
    </w:p>
    <w:p w14:paraId="073FD8DB" w14:textId="77777777" w:rsidR="00072314" w:rsidRDefault="00072314" w:rsidP="00072314">
      <w:pPr>
        <w:pStyle w:val="Heading6"/>
        <w:keepNext w:val="0"/>
        <w:tabs>
          <w:tab w:val="clear" w:pos="900"/>
          <w:tab w:val="left" w:pos="709"/>
        </w:tabs>
        <w:spacing w:before="240"/>
      </w:pPr>
      <w:r>
        <w:t>Parameters</w:t>
      </w:r>
    </w:p>
    <w:p w14:paraId="376EF8EA"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7378C5A0" w14:textId="77777777" w:rsidTr="001D18E6">
        <w:trPr>
          <w:trHeight w:val="161"/>
        </w:trPr>
        <w:tc>
          <w:tcPr>
            <w:tcW w:w="1838" w:type="dxa"/>
            <w:shd w:val="clear" w:color="auto" w:fill="D9D9D9" w:themeFill="background1" w:themeFillShade="D9"/>
            <w:noWrap/>
            <w:hideMark/>
          </w:tcPr>
          <w:p w14:paraId="374FFB0E"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125F1DF5"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660CF99F"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1AD13CC1"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6814727B"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2EDFE64B" w14:textId="77777777" w:rsidTr="001D18E6">
        <w:trPr>
          <w:trHeight w:val="70"/>
        </w:trPr>
        <w:tc>
          <w:tcPr>
            <w:tcW w:w="1838" w:type="dxa"/>
            <w:noWrap/>
          </w:tcPr>
          <w:p w14:paraId="7B428F5F"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43832047"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187A2BDF"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882841604"/>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21F1C8F4"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53B7024B"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51EEBF1B" w14:textId="77777777" w:rsidTr="001D18E6">
        <w:trPr>
          <w:trHeight w:val="71"/>
        </w:trPr>
        <w:tc>
          <w:tcPr>
            <w:tcW w:w="1838" w:type="dxa"/>
            <w:noWrap/>
          </w:tcPr>
          <w:p w14:paraId="5E928610"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362E0435" w14:textId="77777777" w:rsidR="00072314" w:rsidRPr="00D14691" w:rsidRDefault="00072314" w:rsidP="001D18E6">
            <w:pPr>
              <w:rPr>
                <w:color w:val="000000" w:themeColor="text1"/>
              </w:rPr>
            </w:pPr>
          </w:p>
        </w:tc>
        <w:tc>
          <w:tcPr>
            <w:tcW w:w="1701" w:type="dxa"/>
          </w:tcPr>
          <w:p w14:paraId="1E642A6A" w14:textId="77777777" w:rsidR="00072314" w:rsidRPr="00D14691" w:rsidRDefault="00072314" w:rsidP="001D18E6">
            <w:pPr>
              <w:rPr>
                <w:color w:val="000000" w:themeColor="text1"/>
              </w:rPr>
            </w:pPr>
          </w:p>
        </w:tc>
        <w:tc>
          <w:tcPr>
            <w:tcW w:w="1417" w:type="dxa"/>
            <w:noWrap/>
          </w:tcPr>
          <w:p w14:paraId="03BBF117" w14:textId="77777777" w:rsidR="00072314" w:rsidRPr="00D14691" w:rsidRDefault="00072314" w:rsidP="001D18E6">
            <w:pPr>
              <w:rPr>
                <w:color w:val="000000" w:themeColor="text1"/>
              </w:rPr>
            </w:pPr>
          </w:p>
        </w:tc>
        <w:tc>
          <w:tcPr>
            <w:tcW w:w="3402" w:type="dxa"/>
          </w:tcPr>
          <w:p w14:paraId="5C1CA4E5" w14:textId="77777777" w:rsidR="00072314" w:rsidRPr="00D14691" w:rsidRDefault="00072314" w:rsidP="001D18E6">
            <w:pPr>
              <w:rPr>
                <w:color w:val="000000" w:themeColor="text1"/>
              </w:rPr>
            </w:pPr>
          </w:p>
        </w:tc>
      </w:tr>
    </w:tbl>
    <w:p w14:paraId="4F264773" w14:textId="77777777" w:rsidR="008C50D1" w:rsidRDefault="00072314"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p>
    <w:p w14:paraId="0A8FDC0D" w14:textId="77777777" w:rsidR="003678EC" w:rsidRPr="003678EC" w:rsidRDefault="003678EC" w:rsidP="003678EC">
      <w:pPr>
        <w:rPr>
          <w:lang w:val="en-GB"/>
        </w:rPr>
      </w:pPr>
    </w:p>
    <w:p w14:paraId="4BF986F5"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3EBB5399" w14:textId="77777777" w:rsidR="00072314" w:rsidRPr="003225C9" w:rsidRDefault="00072314" w:rsidP="00072314">
      <w:pPr>
        <w:tabs>
          <w:tab w:val="left" w:pos="284"/>
          <w:tab w:val="left" w:pos="851"/>
        </w:tabs>
      </w:pPr>
    </w:p>
    <w:p w14:paraId="3382F252"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4196F02E"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76E66821" w14:textId="77777777" w:rsidTr="001D18E6">
        <w:tc>
          <w:tcPr>
            <w:tcW w:w="1934" w:type="dxa"/>
            <w:shd w:val="clear" w:color="auto" w:fill="D9D9D9" w:themeFill="background1" w:themeFillShade="D9"/>
          </w:tcPr>
          <w:p w14:paraId="5688FDFC" w14:textId="77777777" w:rsidR="00072314" w:rsidRDefault="00072314" w:rsidP="001D18E6">
            <w:pPr>
              <w:rPr>
                <w:b/>
              </w:rPr>
            </w:pPr>
            <w:r w:rsidRPr="00AF169D">
              <w:rPr>
                <w:b/>
              </w:rPr>
              <w:t>Requirement ID</w:t>
            </w:r>
          </w:p>
          <w:p w14:paraId="60848E40"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5852280E"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62D7961F" w14:textId="77777777" w:rsidR="00072314" w:rsidRDefault="00072314" w:rsidP="001D18E6">
            <w:pPr>
              <w:rPr>
                <w:b/>
              </w:rPr>
            </w:pPr>
            <w:r>
              <w:rPr>
                <w:b/>
              </w:rPr>
              <w:t>Modification</w:t>
            </w:r>
          </w:p>
        </w:tc>
        <w:tc>
          <w:tcPr>
            <w:tcW w:w="1712" w:type="dxa"/>
            <w:shd w:val="clear" w:color="auto" w:fill="D9D9D9" w:themeFill="background1" w:themeFillShade="D9"/>
          </w:tcPr>
          <w:p w14:paraId="03A718D4" w14:textId="77777777" w:rsidR="00072314" w:rsidRDefault="00072314" w:rsidP="001D18E6">
            <w:pPr>
              <w:rPr>
                <w:b/>
              </w:rPr>
            </w:pPr>
            <w:r w:rsidRPr="00AF169D">
              <w:rPr>
                <w:b/>
              </w:rPr>
              <w:t xml:space="preserve">Requirement </w:t>
            </w:r>
            <w:r>
              <w:rPr>
                <w:b/>
              </w:rPr>
              <w:t>ID</w:t>
            </w:r>
          </w:p>
          <w:p w14:paraId="3C703044"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36F883D6" w14:textId="77777777" w:rsidR="00072314" w:rsidRPr="00AF169D" w:rsidRDefault="00072314" w:rsidP="001D18E6">
            <w:pPr>
              <w:rPr>
                <w:b/>
              </w:rPr>
            </w:pPr>
            <w:r>
              <w:rPr>
                <w:b/>
              </w:rPr>
              <w:t>Comment</w:t>
            </w:r>
          </w:p>
        </w:tc>
      </w:tr>
      <w:tr w:rsidR="00072314" w14:paraId="29AB24A7" w14:textId="77777777" w:rsidTr="001D18E6">
        <w:tc>
          <w:tcPr>
            <w:tcW w:w="1934" w:type="dxa"/>
          </w:tcPr>
          <w:p w14:paraId="0035AD75" w14:textId="77777777" w:rsidR="00072314" w:rsidRPr="000F4E8B" w:rsidRDefault="00072314" w:rsidP="001D18E6">
            <w:r w:rsidRPr="000F4E8B">
              <w:t>REQ_abc</w:t>
            </w:r>
          </w:p>
        </w:tc>
        <w:tc>
          <w:tcPr>
            <w:tcW w:w="2177" w:type="dxa"/>
          </w:tcPr>
          <w:p w14:paraId="264C1189" w14:textId="77777777" w:rsidR="00072314" w:rsidRPr="000F4E8B" w:rsidRDefault="00072314" w:rsidP="001D18E6"/>
        </w:tc>
        <w:sdt>
          <w:sdtPr>
            <w:alias w:val="Modification"/>
            <w:tag w:val="Modification"/>
            <w:id w:val="-1494637950"/>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4F4978CE" w14:textId="77777777" w:rsidR="00072314" w:rsidRPr="000F4E8B" w:rsidRDefault="00072314" w:rsidP="001D18E6">
                <w:r w:rsidRPr="000F4E8B">
                  <w:t>Removed</w:t>
                </w:r>
              </w:p>
            </w:tc>
          </w:sdtContent>
        </w:sdt>
        <w:tc>
          <w:tcPr>
            <w:tcW w:w="1712" w:type="dxa"/>
          </w:tcPr>
          <w:p w14:paraId="50AC5C5D" w14:textId="77777777" w:rsidR="00072314" w:rsidRPr="000F4E8B" w:rsidRDefault="00072314" w:rsidP="001D18E6">
            <w:r w:rsidRPr="000F4E8B">
              <w:t>--</w:t>
            </w:r>
          </w:p>
        </w:tc>
        <w:tc>
          <w:tcPr>
            <w:tcW w:w="2958" w:type="dxa"/>
          </w:tcPr>
          <w:p w14:paraId="7F603A57" w14:textId="77777777" w:rsidR="00072314" w:rsidRPr="000F4E8B" w:rsidRDefault="00072314" w:rsidP="001D18E6"/>
        </w:tc>
      </w:tr>
      <w:tr w:rsidR="00072314" w14:paraId="1CE92E7C" w14:textId="77777777" w:rsidTr="001D18E6">
        <w:tc>
          <w:tcPr>
            <w:tcW w:w="1934" w:type="dxa"/>
          </w:tcPr>
          <w:p w14:paraId="25A9D6B0" w14:textId="77777777" w:rsidR="00072314" w:rsidRPr="000F4E8B" w:rsidRDefault="00072314" w:rsidP="001D18E6">
            <w:r w:rsidRPr="000F4E8B">
              <w:t>REQ_def</w:t>
            </w:r>
          </w:p>
        </w:tc>
        <w:tc>
          <w:tcPr>
            <w:tcW w:w="2177" w:type="dxa"/>
          </w:tcPr>
          <w:p w14:paraId="7F9DE45E" w14:textId="77777777" w:rsidR="00072314" w:rsidRPr="000F4E8B" w:rsidRDefault="00072314" w:rsidP="001D18E6"/>
        </w:tc>
        <w:sdt>
          <w:sdtPr>
            <w:alias w:val="Modification"/>
            <w:tag w:val="Modification"/>
            <w:id w:val="-1099945058"/>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674EE075" w14:textId="77777777" w:rsidR="00072314" w:rsidRPr="000F4E8B" w:rsidRDefault="00072314" w:rsidP="001D18E6">
                <w:r w:rsidRPr="000F4E8B">
                  <w:t>Replaced</w:t>
                </w:r>
              </w:p>
            </w:tc>
          </w:sdtContent>
        </w:sdt>
        <w:tc>
          <w:tcPr>
            <w:tcW w:w="1712" w:type="dxa"/>
          </w:tcPr>
          <w:p w14:paraId="5805E183" w14:textId="77777777" w:rsidR="00072314" w:rsidRPr="000F4E8B" w:rsidRDefault="00072314" w:rsidP="001D18E6">
            <w:r w:rsidRPr="000F4E8B">
              <w:t>REQ_xyz</w:t>
            </w:r>
          </w:p>
        </w:tc>
        <w:tc>
          <w:tcPr>
            <w:tcW w:w="2958" w:type="dxa"/>
          </w:tcPr>
          <w:p w14:paraId="74A945D7" w14:textId="77777777" w:rsidR="00072314" w:rsidRPr="000F4E8B" w:rsidRDefault="00072314" w:rsidP="001D18E6"/>
        </w:tc>
      </w:tr>
      <w:tr w:rsidR="00072314" w14:paraId="3D97EC92" w14:textId="77777777" w:rsidTr="001D18E6">
        <w:tc>
          <w:tcPr>
            <w:tcW w:w="1934" w:type="dxa"/>
          </w:tcPr>
          <w:p w14:paraId="38A91BBF" w14:textId="77777777" w:rsidR="00072314" w:rsidRPr="000F4E8B" w:rsidRDefault="00072314" w:rsidP="001D18E6">
            <w:r w:rsidRPr="000F4E8B">
              <w:t>--</w:t>
            </w:r>
          </w:p>
        </w:tc>
        <w:tc>
          <w:tcPr>
            <w:tcW w:w="2177" w:type="dxa"/>
          </w:tcPr>
          <w:p w14:paraId="4A9A39EA" w14:textId="77777777" w:rsidR="00072314" w:rsidRPr="000F4E8B" w:rsidRDefault="00072314" w:rsidP="001D18E6"/>
        </w:tc>
        <w:sdt>
          <w:sdtPr>
            <w:alias w:val="Modification"/>
            <w:tag w:val="Modification"/>
            <w:id w:val="-1425883400"/>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19ACA372" w14:textId="77777777" w:rsidR="00072314" w:rsidRPr="000F4E8B" w:rsidRDefault="00072314" w:rsidP="001D18E6">
                <w:r w:rsidRPr="000F4E8B">
                  <w:t>Added</w:t>
                </w:r>
              </w:p>
            </w:tc>
          </w:sdtContent>
        </w:sdt>
        <w:tc>
          <w:tcPr>
            <w:tcW w:w="1712" w:type="dxa"/>
          </w:tcPr>
          <w:p w14:paraId="0F07134D" w14:textId="77777777" w:rsidR="00072314" w:rsidRPr="000F4E8B" w:rsidRDefault="00072314" w:rsidP="001D18E6">
            <w:r w:rsidRPr="000F4E8B">
              <w:t>REQ_123</w:t>
            </w:r>
          </w:p>
        </w:tc>
        <w:tc>
          <w:tcPr>
            <w:tcW w:w="2958" w:type="dxa"/>
          </w:tcPr>
          <w:p w14:paraId="1D7C1E02" w14:textId="77777777" w:rsidR="00072314" w:rsidRPr="000F4E8B" w:rsidRDefault="00072314" w:rsidP="001D18E6"/>
        </w:tc>
      </w:tr>
    </w:tbl>
    <w:p w14:paraId="085B7F93" w14:textId="77777777" w:rsidR="00072314" w:rsidRDefault="00072314"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5</w:t>
      </w:r>
      <w:r>
        <w:rPr>
          <w:noProof/>
        </w:rPr>
        <w:fldChar w:fldCharType="end"/>
      </w:r>
      <w:r w:rsidRPr="00702453">
        <w:t xml:space="preserve">: </w:t>
      </w:r>
      <w:r>
        <w:t>Component Specific Requirements</w:t>
      </w:r>
    </w:p>
    <w:p w14:paraId="3939D869"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21A76602" w14:textId="77777777" w:rsidTr="001D18E6">
        <w:tc>
          <w:tcPr>
            <w:tcW w:w="1838" w:type="dxa"/>
            <w:shd w:val="clear" w:color="auto" w:fill="D9D9D9" w:themeFill="background1" w:themeFillShade="D9"/>
          </w:tcPr>
          <w:p w14:paraId="7B2FFBD9" w14:textId="77777777" w:rsidR="00072314" w:rsidRDefault="00072314" w:rsidP="001D18E6">
            <w:pPr>
              <w:rPr>
                <w:b/>
              </w:rPr>
            </w:pPr>
            <w:r w:rsidRPr="00AF169D">
              <w:rPr>
                <w:b/>
              </w:rPr>
              <w:t>Requirement ID</w:t>
            </w:r>
          </w:p>
          <w:p w14:paraId="7ADDAD83"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25567A32"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019A9088" w14:textId="77777777" w:rsidR="00072314" w:rsidRPr="00AF169D" w:rsidRDefault="00072314" w:rsidP="001D18E6">
            <w:pPr>
              <w:rPr>
                <w:b/>
              </w:rPr>
            </w:pPr>
            <w:r>
              <w:rPr>
                <w:b/>
              </w:rPr>
              <w:t>Comment</w:t>
            </w:r>
          </w:p>
        </w:tc>
      </w:tr>
      <w:tr w:rsidR="00072314" w14:paraId="3379B612" w14:textId="77777777" w:rsidTr="001D18E6">
        <w:tc>
          <w:tcPr>
            <w:tcW w:w="1838" w:type="dxa"/>
          </w:tcPr>
          <w:p w14:paraId="2E0121D6" w14:textId="77777777" w:rsidR="00072314" w:rsidRDefault="00072314" w:rsidP="001D18E6"/>
        </w:tc>
        <w:tc>
          <w:tcPr>
            <w:tcW w:w="4253" w:type="dxa"/>
          </w:tcPr>
          <w:p w14:paraId="7C7BDC2D" w14:textId="77777777" w:rsidR="00072314" w:rsidRDefault="00072314" w:rsidP="001D18E6"/>
        </w:tc>
        <w:tc>
          <w:tcPr>
            <w:tcW w:w="4110" w:type="dxa"/>
          </w:tcPr>
          <w:p w14:paraId="36BAB335" w14:textId="77777777" w:rsidR="00072314" w:rsidRDefault="00072314" w:rsidP="001D18E6"/>
        </w:tc>
      </w:tr>
      <w:tr w:rsidR="00072314" w14:paraId="0A55D84A" w14:textId="77777777" w:rsidTr="001D18E6">
        <w:tc>
          <w:tcPr>
            <w:tcW w:w="1838" w:type="dxa"/>
          </w:tcPr>
          <w:p w14:paraId="5F4AA4C2" w14:textId="77777777" w:rsidR="00072314" w:rsidRDefault="00072314" w:rsidP="001D18E6"/>
        </w:tc>
        <w:tc>
          <w:tcPr>
            <w:tcW w:w="4253" w:type="dxa"/>
          </w:tcPr>
          <w:p w14:paraId="4D9F869C" w14:textId="77777777" w:rsidR="00072314" w:rsidRDefault="00072314" w:rsidP="001D18E6"/>
        </w:tc>
        <w:tc>
          <w:tcPr>
            <w:tcW w:w="4110" w:type="dxa"/>
          </w:tcPr>
          <w:p w14:paraId="7BFBEA3B" w14:textId="77777777" w:rsidR="00072314" w:rsidRDefault="00072314" w:rsidP="001D18E6"/>
        </w:tc>
      </w:tr>
      <w:tr w:rsidR="00072314" w14:paraId="74D8BD54" w14:textId="77777777" w:rsidTr="001D18E6">
        <w:tc>
          <w:tcPr>
            <w:tcW w:w="1838" w:type="dxa"/>
          </w:tcPr>
          <w:p w14:paraId="1A57564B" w14:textId="77777777" w:rsidR="00072314" w:rsidRDefault="00072314" w:rsidP="001D18E6">
            <w:r>
              <w:t>…</w:t>
            </w:r>
          </w:p>
        </w:tc>
        <w:tc>
          <w:tcPr>
            <w:tcW w:w="4253" w:type="dxa"/>
          </w:tcPr>
          <w:p w14:paraId="239632B2" w14:textId="77777777" w:rsidR="00072314" w:rsidRDefault="00072314" w:rsidP="001D18E6"/>
        </w:tc>
        <w:tc>
          <w:tcPr>
            <w:tcW w:w="4110" w:type="dxa"/>
          </w:tcPr>
          <w:p w14:paraId="54239A06" w14:textId="77777777" w:rsidR="00072314" w:rsidRDefault="00072314" w:rsidP="001D18E6"/>
        </w:tc>
      </w:tr>
    </w:tbl>
    <w:p w14:paraId="39E447F6" w14:textId="77777777" w:rsidR="00072314" w:rsidRPr="00702453" w:rsidRDefault="00072314"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6</w:t>
      </w:r>
      <w:r>
        <w:rPr>
          <w:noProof/>
        </w:rPr>
        <w:fldChar w:fldCharType="end"/>
      </w:r>
      <w:r w:rsidRPr="00702453">
        <w:t xml:space="preserve">: </w:t>
      </w:r>
      <w:r>
        <w:t>Inherited Requirements</w:t>
      </w:r>
    </w:p>
    <w:p w14:paraId="05A9795E" w14:textId="77777777" w:rsidR="00072314" w:rsidRDefault="00072314" w:rsidP="00072314"/>
    <w:p w14:paraId="51A1CC2F"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47231A64" w14:textId="77777777" w:rsidR="001C5864" w:rsidRPr="0017445F" w:rsidRDefault="001C5864" w:rsidP="001C5864">
      <w:pPr>
        <w:pStyle w:val="RERequirement"/>
        <w:shd w:val="clear" w:color="auto" w:fill="F2F2F2" w:themeFill="background1" w:themeFillShade="F2"/>
      </w:pPr>
      <w:bookmarkStart w:id="100" w:name="_f7bc464ad387ce07dd2271998e1cb3f9"/>
      <w:bookmarkEnd w:id="100"/>
      <w:r>
        <w:t xml:space="preserve"> Acceleration Position</w:t>
      </w:r>
    </w:p>
    <w:p w14:paraId="28B836B6" w14:textId="77777777" w:rsidR="001C5864" w:rsidRDefault="001C5864" w:rsidP="001C5864">
      <w:pPr>
        <w:rPr>
          <w:rFonts w:cs="Arial"/>
        </w:rPr>
      </w:pPr>
      <w:r>
        <w:rPr>
          <w:rFonts w:cs="Arial"/>
        </w:rPr>
        <w:t>When " Provide Acceleration Position" receives initial request from APP it shall transmit "Acc_pedal_Sense"</w:t>
      </w:r>
    </w:p>
    <w:p w14:paraId="3E17A96D" w14:textId="77777777" w:rsidR="001C5864" w:rsidRDefault="001C5864" w:rsidP="001C5864"/>
    <w:p w14:paraId="2CCB951D" w14:textId="77777777" w:rsidR="001C5864" w:rsidRPr="00287D2F" w:rsidRDefault="001C5864" w:rsidP="001C5864">
      <w:pPr>
        <w:rPr>
          <w:rFonts w:cs="Arial"/>
        </w:rPr>
      </w:pPr>
      <w:r>
        <w:rPr>
          <w:rFonts w:cs="Arial"/>
        </w:rPr>
        <w:lastRenderedPageBreak/>
        <w:t>Satisfied by</w:t>
      </w:r>
      <w:r w:rsidRPr="00287D2F">
        <w:rPr>
          <w:rFonts w:cs="Arial"/>
        </w:rPr>
        <w:t>:</w:t>
      </w:r>
    </w:p>
    <w:p w14:paraId="19243D33"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1E4C81D4"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Provide Acceleration Position</w:t>
      </w:r>
    </w:p>
    <w:p w14:paraId="781D739C"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368EFADA"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CE92075"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6585B30A"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63A4893"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4FEFEE7" w14:textId="77777777" w:rsidR="00BC4E3D" w:rsidRDefault="00BC4E3D"/>
        </w:tc>
      </w:tr>
      <w:tr w:rsidR="007A24FC" w:rsidRPr="00B3499B" w14:paraId="754EB364"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5327FA4"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D579DD5" w14:textId="77777777" w:rsidR="00BC4E3D" w:rsidRDefault="00BC4E3D"/>
        </w:tc>
      </w:tr>
      <w:tr w:rsidR="007A24FC" w:rsidRPr="00B3499B" w14:paraId="2D42DA1B"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44FA50"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C43B9FC" w14:textId="77777777" w:rsidR="00BC4E3D" w:rsidRDefault="00BC4E3D"/>
        </w:tc>
      </w:tr>
      <w:tr w:rsidR="007A24FC" w:rsidRPr="00B3499B" w14:paraId="1A2B39E5"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8B60450"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9D06E57"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C25F46B"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71E8D9A" w14:textId="77777777" w:rsidR="00BC4E3D" w:rsidRDefault="00BC4E3D"/>
        </w:tc>
      </w:tr>
      <w:tr w:rsidR="007A24FC" w:rsidRPr="00B3499B" w14:paraId="4B47FE19"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758BDB8"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272DFCE"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C00E93B"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A005EF8" w14:textId="77777777" w:rsidR="00BC4E3D" w:rsidRDefault="00BC4E3D"/>
        </w:tc>
      </w:tr>
      <w:tr w:rsidR="007A24FC" w:rsidRPr="00B3499B" w14:paraId="037A3700"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3EBF327"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DDBF27D" w14:textId="77777777" w:rsidR="00BC4E3D" w:rsidRDefault="00BC4E3D"/>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9F27EA6"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6F18CF6"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BB96700"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2B1363B"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6543B44B"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29CAC02" w14:textId="77777777" w:rsidR="007A24FC" w:rsidRPr="00B3499B" w:rsidRDefault="006A2E06" w:rsidP="009737DA">
            <w:pPr>
              <w:rPr>
                <w:rFonts w:cs="Arial"/>
                <w:bCs/>
                <w:color w:val="808080" w:themeColor="background1" w:themeShade="80"/>
                <w:sz w:val="16"/>
                <w:szCs w:val="14"/>
              </w:rPr>
            </w:pPr>
            <w:hyperlink r:id="rId33"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F7F7442"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79BF645"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1688B6B" w14:textId="77777777" w:rsidR="007A24FC" w:rsidRDefault="007A24FC" w:rsidP="001C5864">
      <w:pPr>
        <w:rPr>
          <w:rFonts w:cs="Arial"/>
        </w:rPr>
      </w:pPr>
    </w:p>
    <w:p w14:paraId="52B97078" w14:textId="77777777" w:rsidR="0047267C" w:rsidRDefault="0047267C" w:rsidP="001C5864">
      <w:pPr>
        <w:rPr>
          <w:rFonts w:cs="Arial"/>
        </w:rPr>
      </w:pPr>
    </w:p>
    <w:p w14:paraId="2F1C9B50" w14:textId="77777777" w:rsidR="00210E01" w:rsidRPr="00B56F4E" w:rsidRDefault="00210E01" w:rsidP="00210E01">
      <w:pPr>
        <w:pStyle w:val="Heading3"/>
        <w:keepNext w:val="0"/>
        <w:tabs>
          <w:tab w:val="clear" w:pos="900"/>
          <w:tab w:val="left" w:pos="709"/>
          <w:tab w:val="left" w:pos="851"/>
        </w:tabs>
        <w:spacing w:before="240"/>
        <w:rPr>
          <w:szCs w:val="20"/>
          <w:lang w:val="en-GB"/>
        </w:rPr>
      </w:pPr>
      <w:r>
        <w:rPr>
          <w:szCs w:val="20"/>
          <w:lang w:val="en-GB"/>
        </w:rPr>
        <w:t>APIM-CDC</w:t>
      </w:r>
    </w:p>
    <w:p w14:paraId="777F1F3B" w14:textId="77777777" w:rsidR="00210E01" w:rsidRDefault="00210E01" w:rsidP="00210E01">
      <w:r>
        <w:t>APIM-CDC</w:t>
      </w:r>
    </w:p>
    <w:p w14:paraId="62DE0C19" w14:textId="77777777" w:rsidR="00072314" w:rsidRDefault="00072314" w:rsidP="00072314"/>
    <w:p w14:paraId="7B830A0C" w14:textId="77777777" w:rsidR="008C50D1" w:rsidRPr="003305ED" w:rsidRDefault="008C50D1" w:rsidP="00702F62">
      <w:pPr>
        <w:pStyle w:val="Heading4"/>
        <w:keepNext w:val="0"/>
        <w:tabs>
          <w:tab w:val="clear" w:pos="900"/>
          <w:tab w:val="left" w:pos="709"/>
        </w:tabs>
        <w:spacing w:before="240"/>
      </w:pPr>
      <w:r>
        <w:rPr>
          <w:lang w:val="en-GB"/>
        </w:rPr>
        <w:t xml:space="preserve">Technology </w:t>
      </w:r>
      <w:r w:rsidRPr="003070ED">
        <w:rPr>
          <w:lang w:val="en-GB"/>
        </w:rPr>
        <w:t>Function</w:t>
      </w:r>
      <w:r>
        <w:rPr>
          <w:lang w:val="en-GB"/>
        </w:rPr>
        <w:t xml:space="preserve"> </w:t>
      </w:r>
      <w:r>
        <w:rPr>
          <w:noProof/>
        </w:rPr>
        <w:drawing>
          <wp:inline distT="0" distB="0" distL="0" distR="0" wp14:anchorId="47D620A9" wp14:editId="7CAFD745">
            <wp:extent cx="152400" cy="152400"/>
            <wp:effectExtent l="0" t="0" r="0" b="0"/>
            <wp:docPr id="17" name="Picture -1684044169.jpg" descr="-1684044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684044169.jpg"/>
                    <pic:cNvPicPr/>
                  </pic:nvPicPr>
                  <pic:blipFill>
                    <a:blip r:embed="rId26"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Display elocker Oil Temperature</w:t>
      </w:r>
    </w:p>
    <w:p w14:paraId="6D256EEF"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501DBB56" w14:textId="77777777" w:rsidR="00072314" w:rsidRPr="003B799F" w:rsidRDefault="00072314" w:rsidP="00072314"/>
    <w:p w14:paraId="1FA8BD78" w14:textId="77777777" w:rsidR="00072314" w:rsidRDefault="00072314" w:rsidP="00072314">
      <w:pPr>
        <w:pStyle w:val="Heading6"/>
        <w:keepNext w:val="0"/>
        <w:tabs>
          <w:tab w:val="clear" w:pos="900"/>
          <w:tab w:val="left" w:pos="709"/>
        </w:tabs>
        <w:spacing w:before="240"/>
        <w:rPr>
          <w:lang w:val="en-GB"/>
        </w:rPr>
      </w:pPr>
      <w:r>
        <w:rPr>
          <w:lang w:val="en-GB"/>
        </w:rPr>
        <w:t>Inputs</w:t>
      </w:r>
    </w:p>
    <w:p w14:paraId="2779554D"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0960AF0E"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4CA20FE"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1BC011D7"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D286C73"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2D552BD"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CD40A21"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D957C5C"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AD0D6AD"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58C86B0F"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7B78AE6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2793475"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6EDE2DB0" w14:textId="77777777" w:rsidR="0046438F" w:rsidRDefault="0046438F" w:rsidP="0046438F">
            <w:pPr>
              <w:rPr>
                <w:rFonts w:cs="Arial"/>
                <w:color w:val="000000" w:themeColor="text1"/>
                <w:sz w:val="16"/>
                <w:szCs w:val="14"/>
              </w:rPr>
            </w:pPr>
            <w:r>
              <w:rPr>
                <w:rFonts w:cs="Arial"/>
                <w:color w:val="000000" w:themeColor="text1"/>
                <w:sz w:val="16"/>
                <w:szCs w:val="14"/>
              </w:rPr>
              <w:t>input</w:t>
            </w:r>
          </w:p>
          <w:p w14:paraId="5C8BBA30" w14:textId="77777777" w:rsidR="0046438F" w:rsidRPr="00740CDD" w:rsidRDefault="0046438F" w:rsidP="00927ADC">
            <w:pPr>
              <w:pStyle w:val="VelocityScript"/>
              <w:rPr>
                <w:color w:val="00B0F0"/>
              </w:rPr>
            </w:pPr>
          </w:p>
          <w:p w14:paraId="7772AA03" w14:textId="77777777" w:rsidR="004C0655" w:rsidRPr="007215C5" w:rsidRDefault="004C0655" w:rsidP="004F0393">
            <w:pPr>
              <w:pStyle w:val="VelocityScript"/>
            </w:pPr>
          </w:p>
          <w:p w14:paraId="04F1287C"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2AAC609" w14:textId="77777777" w:rsidR="008A674A" w:rsidRPr="003C5D56" w:rsidRDefault="008A674A" w:rsidP="008A674A">
            <w:pPr>
              <w:rPr>
                <w:rFonts w:cs="Arial"/>
                <w:color w:val="000000" w:themeColor="text1"/>
                <w:sz w:val="16"/>
                <w:szCs w:val="14"/>
              </w:rPr>
            </w:pPr>
            <w:r>
              <w:rPr>
                <w:rFonts w:cs="Arial"/>
                <w:color w:val="000000" w:themeColor="text1"/>
                <w:sz w:val="16"/>
                <w:szCs w:val="14"/>
              </w:rPr>
              <w:t>input</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C7C0875"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D5D4B65"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F2221D5" w14:textId="77777777" w:rsidR="00BC4E3D" w:rsidRDefault="00BC4E3D"/>
        </w:tc>
      </w:tr>
      <w:tr w:rsidR="00EB31D7" w:rsidRPr="00B3499B" w14:paraId="2DBE20C9"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5FC8D228" w14:textId="77777777" w:rsidR="00EB31D7" w:rsidRPr="00B3499B" w:rsidRDefault="006A2E06" w:rsidP="00236BAE">
            <w:pPr>
              <w:rPr>
                <w:rFonts w:cs="Arial"/>
                <w:bCs/>
                <w:color w:val="808080" w:themeColor="background1" w:themeShade="80"/>
                <w:sz w:val="16"/>
                <w:szCs w:val="14"/>
              </w:rPr>
            </w:pPr>
            <w:hyperlink r:id="rId34"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6332FDC" w14:textId="77777777"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4BFD0E7"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1FC83F3" w14:textId="77777777" w:rsidR="00414C45" w:rsidRPr="004A50B8" w:rsidRDefault="00414C45"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sidRPr="004521EB">
        <w:rPr>
          <w:lang w:val="en-GB"/>
        </w:rPr>
        <w:t>Display elocker Oil Temperature</w:t>
      </w:r>
    </w:p>
    <w:p w14:paraId="7F5F05AC" w14:textId="77777777" w:rsidR="008C50D1" w:rsidRPr="00E23282" w:rsidRDefault="008C50D1" w:rsidP="00072314"/>
    <w:p w14:paraId="7B69962F"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1CB38F46" w14:textId="77777777" w:rsidR="00647115" w:rsidRDefault="00647115" w:rsidP="008C50D1">
      <w:pPr>
        <w:pStyle w:val="BodyText"/>
        <w:rPr>
          <w:color w:val="BFBFBF" w:themeColor="background1" w:themeShade="BF"/>
        </w:rPr>
      </w:pPr>
    </w:p>
    <w:p w14:paraId="2F8C3032" w14:textId="77777777" w:rsidR="00072314" w:rsidRPr="008C50D1" w:rsidRDefault="008C50D1" w:rsidP="008C50D1">
      <w:pPr>
        <w:pStyle w:val="BodyText"/>
        <w:rPr>
          <w:color w:val="BFBFBF" w:themeColor="background1" w:themeShade="BF"/>
        </w:rPr>
      </w:pPr>
      <w:r w:rsidRPr="00077687">
        <w:rPr>
          <w:color w:val="BFBFBF" w:themeColor="background1" w:themeShade="BF"/>
        </w:rPr>
        <w:t>(No outputs have been defined)</w:t>
      </w:r>
    </w:p>
    <w:p w14:paraId="3021B7BF" w14:textId="77777777" w:rsidR="00647115" w:rsidRDefault="00647115" w:rsidP="003678EC">
      <w:pPr>
        <w:pStyle w:val="BodyText"/>
      </w:pPr>
    </w:p>
    <w:p w14:paraId="1892DC1A" w14:textId="77777777" w:rsidR="00072314" w:rsidRPr="00612064" w:rsidRDefault="00072314" w:rsidP="00072314">
      <w:pPr>
        <w:spacing w:before="20"/>
        <w:rPr>
          <w:vanish/>
        </w:rPr>
      </w:pPr>
    </w:p>
    <w:p w14:paraId="55129062" w14:textId="77777777" w:rsidR="00072314" w:rsidRDefault="00072314" w:rsidP="00072314">
      <w:pPr>
        <w:pStyle w:val="Heading6"/>
        <w:keepNext w:val="0"/>
        <w:tabs>
          <w:tab w:val="clear" w:pos="900"/>
          <w:tab w:val="left" w:pos="709"/>
        </w:tabs>
        <w:spacing w:before="240"/>
      </w:pPr>
      <w:r>
        <w:t>Parameters</w:t>
      </w:r>
    </w:p>
    <w:p w14:paraId="4439EF9F"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2D249234" w14:textId="77777777" w:rsidTr="001D18E6">
        <w:trPr>
          <w:trHeight w:val="161"/>
        </w:trPr>
        <w:tc>
          <w:tcPr>
            <w:tcW w:w="1838" w:type="dxa"/>
            <w:shd w:val="clear" w:color="auto" w:fill="D9D9D9" w:themeFill="background1" w:themeFillShade="D9"/>
            <w:noWrap/>
            <w:hideMark/>
          </w:tcPr>
          <w:p w14:paraId="7DAA6F70"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0E82233C"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318E7EE7"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42A7300C"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22EB04D1"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015E066F" w14:textId="77777777" w:rsidTr="001D18E6">
        <w:trPr>
          <w:trHeight w:val="70"/>
        </w:trPr>
        <w:tc>
          <w:tcPr>
            <w:tcW w:w="1838" w:type="dxa"/>
            <w:noWrap/>
          </w:tcPr>
          <w:p w14:paraId="6F09AB48"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xml:space="preserve">” name </w:t>
            </w:r>
            <w:r w:rsidRPr="00D20BE7">
              <w:rPr>
                <w:sz w:val="18"/>
              </w:rPr>
              <w:lastRenderedPageBreak/>
              <w:t>bookmark in the Data Dictionary</w:t>
            </w:r>
          </w:p>
        </w:tc>
        <w:tc>
          <w:tcPr>
            <w:tcW w:w="1843" w:type="dxa"/>
          </w:tcPr>
          <w:p w14:paraId="60FCD38E" w14:textId="77777777" w:rsidR="00072314" w:rsidRPr="00D20BE7" w:rsidRDefault="00072314" w:rsidP="001D18E6">
            <w:pPr>
              <w:rPr>
                <w:color w:val="000000" w:themeColor="text1"/>
                <w:sz w:val="18"/>
              </w:rPr>
            </w:pPr>
            <w:r w:rsidRPr="00D20BE7">
              <w:rPr>
                <w:sz w:val="18"/>
              </w:rPr>
              <w:lastRenderedPageBreak/>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xml:space="preserve">” name </w:t>
            </w:r>
            <w:r w:rsidRPr="00D20BE7">
              <w:rPr>
                <w:sz w:val="18"/>
              </w:rPr>
              <w:lastRenderedPageBreak/>
              <w:t>bookmark in the Data Dictionary</w:t>
            </w:r>
          </w:p>
        </w:tc>
        <w:tc>
          <w:tcPr>
            <w:tcW w:w="1701" w:type="dxa"/>
          </w:tcPr>
          <w:p w14:paraId="5E4CC5BA" w14:textId="77777777" w:rsidR="00072314" w:rsidRPr="00D20BE7" w:rsidRDefault="00072314" w:rsidP="001D18E6">
            <w:pPr>
              <w:rPr>
                <w:sz w:val="18"/>
              </w:rPr>
            </w:pPr>
            <w:r w:rsidRPr="00D20BE7">
              <w:rPr>
                <w:sz w:val="18"/>
              </w:rPr>
              <w:lastRenderedPageBreak/>
              <w:t xml:space="preserve">If mapping is not 1:1 you might reference a Mapping description object </w:t>
            </w:r>
            <w:r w:rsidRPr="00D20BE7">
              <w:rPr>
                <w:sz w:val="18"/>
              </w:rPr>
              <w:lastRenderedPageBreak/>
              <w:t xml:space="preserve">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716033826"/>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424A53ED"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38827F65"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6A8874DA" w14:textId="77777777" w:rsidTr="001D18E6">
        <w:trPr>
          <w:trHeight w:val="71"/>
        </w:trPr>
        <w:tc>
          <w:tcPr>
            <w:tcW w:w="1838" w:type="dxa"/>
            <w:noWrap/>
          </w:tcPr>
          <w:p w14:paraId="0F298168"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46562549" w14:textId="77777777" w:rsidR="00072314" w:rsidRPr="00D14691" w:rsidRDefault="00072314" w:rsidP="001D18E6">
            <w:pPr>
              <w:rPr>
                <w:color w:val="000000" w:themeColor="text1"/>
              </w:rPr>
            </w:pPr>
          </w:p>
        </w:tc>
        <w:tc>
          <w:tcPr>
            <w:tcW w:w="1701" w:type="dxa"/>
          </w:tcPr>
          <w:p w14:paraId="71E130D4" w14:textId="77777777" w:rsidR="00072314" w:rsidRPr="00D14691" w:rsidRDefault="00072314" w:rsidP="001D18E6">
            <w:pPr>
              <w:rPr>
                <w:color w:val="000000" w:themeColor="text1"/>
              </w:rPr>
            </w:pPr>
          </w:p>
        </w:tc>
        <w:tc>
          <w:tcPr>
            <w:tcW w:w="1417" w:type="dxa"/>
            <w:noWrap/>
          </w:tcPr>
          <w:p w14:paraId="671B2C4D" w14:textId="77777777" w:rsidR="00072314" w:rsidRPr="00D14691" w:rsidRDefault="00072314" w:rsidP="001D18E6">
            <w:pPr>
              <w:rPr>
                <w:color w:val="000000" w:themeColor="text1"/>
              </w:rPr>
            </w:pPr>
          </w:p>
        </w:tc>
        <w:tc>
          <w:tcPr>
            <w:tcW w:w="3402" w:type="dxa"/>
          </w:tcPr>
          <w:p w14:paraId="187F6668" w14:textId="77777777" w:rsidR="00072314" w:rsidRPr="00D14691" w:rsidRDefault="00072314" w:rsidP="001D18E6">
            <w:pPr>
              <w:rPr>
                <w:color w:val="000000" w:themeColor="text1"/>
              </w:rPr>
            </w:pPr>
          </w:p>
        </w:tc>
      </w:tr>
    </w:tbl>
    <w:p w14:paraId="0FF7BD91" w14:textId="77777777" w:rsidR="008C50D1" w:rsidRDefault="00072314"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p>
    <w:p w14:paraId="2E302C82" w14:textId="77777777" w:rsidR="003678EC" w:rsidRPr="003678EC" w:rsidRDefault="003678EC" w:rsidP="003678EC">
      <w:pPr>
        <w:rPr>
          <w:lang w:val="en-GB"/>
        </w:rPr>
      </w:pPr>
    </w:p>
    <w:p w14:paraId="09283FFC"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682B6855" w14:textId="77777777" w:rsidR="00072314" w:rsidRPr="003225C9" w:rsidRDefault="00072314" w:rsidP="00072314">
      <w:pPr>
        <w:tabs>
          <w:tab w:val="left" w:pos="284"/>
          <w:tab w:val="left" w:pos="851"/>
        </w:tabs>
      </w:pPr>
    </w:p>
    <w:p w14:paraId="644E7126"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3057AAB4"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2804BB5D" w14:textId="77777777" w:rsidTr="001D18E6">
        <w:tc>
          <w:tcPr>
            <w:tcW w:w="1934" w:type="dxa"/>
            <w:shd w:val="clear" w:color="auto" w:fill="D9D9D9" w:themeFill="background1" w:themeFillShade="D9"/>
          </w:tcPr>
          <w:p w14:paraId="2E3C8472" w14:textId="77777777" w:rsidR="00072314" w:rsidRDefault="00072314" w:rsidP="001D18E6">
            <w:pPr>
              <w:rPr>
                <w:b/>
              </w:rPr>
            </w:pPr>
            <w:r w:rsidRPr="00AF169D">
              <w:rPr>
                <w:b/>
              </w:rPr>
              <w:t>Requirement ID</w:t>
            </w:r>
          </w:p>
          <w:p w14:paraId="62B1E713"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5DFA9FB0"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72CD1054" w14:textId="77777777" w:rsidR="00072314" w:rsidRDefault="00072314" w:rsidP="001D18E6">
            <w:pPr>
              <w:rPr>
                <w:b/>
              </w:rPr>
            </w:pPr>
            <w:r>
              <w:rPr>
                <w:b/>
              </w:rPr>
              <w:t>Modification</w:t>
            </w:r>
          </w:p>
        </w:tc>
        <w:tc>
          <w:tcPr>
            <w:tcW w:w="1712" w:type="dxa"/>
            <w:shd w:val="clear" w:color="auto" w:fill="D9D9D9" w:themeFill="background1" w:themeFillShade="D9"/>
          </w:tcPr>
          <w:p w14:paraId="3FF86E36" w14:textId="77777777" w:rsidR="00072314" w:rsidRDefault="00072314" w:rsidP="001D18E6">
            <w:pPr>
              <w:rPr>
                <w:b/>
              </w:rPr>
            </w:pPr>
            <w:r w:rsidRPr="00AF169D">
              <w:rPr>
                <w:b/>
              </w:rPr>
              <w:t xml:space="preserve">Requirement </w:t>
            </w:r>
            <w:r>
              <w:rPr>
                <w:b/>
              </w:rPr>
              <w:t>ID</w:t>
            </w:r>
          </w:p>
          <w:p w14:paraId="38A8E5A9"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427F4848" w14:textId="77777777" w:rsidR="00072314" w:rsidRPr="00AF169D" w:rsidRDefault="00072314" w:rsidP="001D18E6">
            <w:pPr>
              <w:rPr>
                <w:b/>
              </w:rPr>
            </w:pPr>
            <w:r>
              <w:rPr>
                <w:b/>
              </w:rPr>
              <w:t>Comment</w:t>
            </w:r>
          </w:p>
        </w:tc>
      </w:tr>
      <w:tr w:rsidR="00072314" w14:paraId="6D8681DB" w14:textId="77777777" w:rsidTr="001D18E6">
        <w:tc>
          <w:tcPr>
            <w:tcW w:w="1934" w:type="dxa"/>
          </w:tcPr>
          <w:p w14:paraId="5894A405" w14:textId="77777777" w:rsidR="00072314" w:rsidRPr="000F4E8B" w:rsidRDefault="00072314" w:rsidP="001D18E6">
            <w:r w:rsidRPr="000F4E8B">
              <w:t>REQ_abc</w:t>
            </w:r>
          </w:p>
        </w:tc>
        <w:tc>
          <w:tcPr>
            <w:tcW w:w="2177" w:type="dxa"/>
          </w:tcPr>
          <w:p w14:paraId="5965275C" w14:textId="77777777" w:rsidR="00072314" w:rsidRPr="000F4E8B" w:rsidRDefault="00072314" w:rsidP="001D18E6"/>
        </w:tc>
        <w:sdt>
          <w:sdtPr>
            <w:alias w:val="Modification"/>
            <w:tag w:val="Modification"/>
            <w:id w:val="-1713575263"/>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18A3E292" w14:textId="77777777" w:rsidR="00072314" w:rsidRPr="000F4E8B" w:rsidRDefault="00072314" w:rsidP="001D18E6">
                <w:r w:rsidRPr="000F4E8B">
                  <w:t>Removed</w:t>
                </w:r>
              </w:p>
            </w:tc>
          </w:sdtContent>
        </w:sdt>
        <w:tc>
          <w:tcPr>
            <w:tcW w:w="1712" w:type="dxa"/>
          </w:tcPr>
          <w:p w14:paraId="6237AEF6" w14:textId="77777777" w:rsidR="00072314" w:rsidRPr="000F4E8B" w:rsidRDefault="00072314" w:rsidP="001D18E6">
            <w:r w:rsidRPr="000F4E8B">
              <w:t>--</w:t>
            </w:r>
          </w:p>
        </w:tc>
        <w:tc>
          <w:tcPr>
            <w:tcW w:w="2958" w:type="dxa"/>
          </w:tcPr>
          <w:p w14:paraId="0D400EDA" w14:textId="77777777" w:rsidR="00072314" w:rsidRPr="000F4E8B" w:rsidRDefault="00072314" w:rsidP="001D18E6"/>
        </w:tc>
      </w:tr>
      <w:tr w:rsidR="00072314" w14:paraId="75A20DF7" w14:textId="77777777" w:rsidTr="001D18E6">
        <w:tc>
          <w:tcPr>
            <w:tcW w:w="1934" w:type="dxa"/>
          </w:tcPr>
          <w:p w14:paraId="5C30A565" w14:textId="77777777" w:rsidR="00072314" w:rsidRPr="000F4E8B" w:rsidRDefault="00072314" w:rsidP="001D18E6">
            <w:r w:rsidRPr="000F4E8B">
              <w:t>REQ_def</w:t>
            </w:r>
          </w:p>
        </w:tc>
        <w:tc>
          <w:tcPr>
            <w:tcW w:w="2177" w:type="dxa"/>
          </w:tcPr>
          <w:p w14:paraId="5145F0D4" w14:textId="77777777" w:rsidR="00072314" w:rsidRPr="000F4E8B" w:rsidRDefault="00072314" w:rsidP="001D18E6"/>
        </w:tc>
        <w:sdt>
          <w:sdtPr>
            <w:alias w:val="Modification"/>
            <w:tag w:val="Modification"/>
            <w:id w:val="-1789115881"/>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0334C664" w14:textId="77777777" w:rsidR="00072314" w:rsidRPr="000F4E8B" w:rsidRDefault="00072314" w:rsidP="001D18E6">
                <w:r w:rsidRPr="000F4E8B">
                  <w:t>Replaced</w:t>
                </w:r>
              </w:p>
            </w:tc>
          </w:sdtContent>
        </w:sdt>
        <w:tc>
          <w:tcPr>
            <w:tcW w:w="1712" w:type="dxa"/>
          </w:tcPr>
          <w:p w14:paraId="1AABA7D9" w14:textId="77777777" w:rsidR="00072314" w:rsidRPr="000F4E8B" w:rsidRDefault="00072314" w:rsidP="001D18E6">
            <w:r w:rsidRPr="000F4E8B">
              <w:t>REQ_xyz</w:t>
            </w:r>
          </w:p>
        </w:tc>
        <w:tc>
          <w:tcPr>
            <w:tcW w:w="2958" w:type="dxa"/>
          </w:tcPr>
          <w:p w14:paraId="4652E82E" w14:textId="77777777" w:rsidR="00072314" w:rsidRPr="000F4E8B" w:rsidRDefault="00072314" w:rsidP="001D18E6"/>
        </w:tc>
      </w:tr>
      <w:tr w:rsidR="00072314" w14:paraId="30E07110" w14:textId="77777777" w:rsidTr="001D18E6">
        <w:tc>
          <w:tcPr>
            <w:tcW w:w="1934" w:type="dxa"/>
          </w:tcPr>
          <w:p w14:paraId="64FEB417" w14:textId="77777777" w:rsidR="00072314" w:rsidRPr="000F4E8B" w:rsidRDefault="00072314" w:rsidP="001D18E6">
            <w:r w:rsidRPr="000F4E8B">
              <w:t>--</w:t>
            </w:r>
          </w:p>
        </w:tc>
        <w:tc>
          <w:tcPr>
            <w:tcW w:w="2177" w:type="dxa"/>
          </w:tcPr>
          <w:p w14:paraId="1A4FBDD6" w14:textId="77777777" w:rsidR="00072314" w:rsidRPr="000F4E8B" w:rsidRDefault="00072314" w:rsidP="001D18E6"/>
        </w:tc>
        <w:sdt>
          <w:sdtPr>
            <w:alias w:val="Modification"/>
            <w:tag w:val="Modification"/>
            <w:id w:val="-985771475"/>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0032684E" w14:textId="77777777" w:rsidR="00072314" w:rsidRPr="000F4E8B" w:rsidRDefault="00072314" w:rsidP="001D18E6">
                <w:r w:rsidRPr="000F4E8B">
                  <w:t>Added</w:t>
                </w:r>
              </w:p>
            </w:tc>
          </w:sdtContent>
        </w:sdt>
        <w:tc>
          <w:tcPr>
            <w:tcW w:w="1712" w:type="dxa"/>
          </w:tcPr>
          <w:p w14:paraId="28D8163C" w14:textId="77777777" w:rsidR="00072314" w:rsidRPr="000F4E8B" w:rsidRDefault="00072314" w:rsidP="001D18E6">
            <w:r w:rsidRPr="000F4E8B">
              <w:t>REQ_123</w:t>
            </w:r>
          </w:p>
        </w:tc>
        <w:tc>
          <w:tcPr>
            <w:tcW w:w="2958" w:type="dxa"/>
          </w:tcPr>
          <w:p w14:paraId="04D9C17C" w14:textId="77777777" w:rsidR="00072314" w:rsidRPr="000F4E8B" w:rsidRDefault="00072314" w:rsidP="001D18E6"/>
        </w:tc>
      </w:tr>
    </w:tbl>
    <w:p w14:paraId="2D5E4370" w14:textId="77777777" w:rsidR="00072314" w:rsidRDefault="00072314"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5</w:t>
      </w:r>
      <w:r>
        <w:rPr>
          <w:noProof/>
        </w:rPr>
        <w:fldChar w:fldCharType="end"/>
      </w:r>
      <w:r w:rsidRPr="00702453">
        <w:t xml:space="preserve">: </w:t>
      </w:r>
      <w:r>
        <w:t>Component Specific Requirements</w:t>
      </w:r>
    </w:p>
    <w:p w14:paraId="144DE440"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7C1AE1A1" w14:textId="77777777" w:rsidTr="001D18E6">
        <w:tc>
          <w:tcPr>
            <w:tcW w:w="1838" w:type="dxa"/>
            <w:shd w:val="clear" w:color="auto" w:fill="D9D9D9" w:themeFill="background1" w:themeFillShade="D9"/>
          </w:tcPr>
          <w:p w14:paraId="0B3A2672" w14:textId="77777777" w:rsidR="00072314" w:rsidRDefault="00072314" w:rsidP="001D18E6">
            <w:pPr>
              <w:rPr>
                <w:b/>
              </w:rPr>
            </w:pPr>
            <w:r w:rsidRPr="00AF169D">
              <w:rPr>
                <w:b/>
              </w:rPr>
              <w:t>Requirement ID</w:t>
            </w:r>
          </w:p>
          <w:p w14:paraId="50E1A9EC"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7C4099A6"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55536A1E" w14:textId="77777777" w:rsidR="00072314" w:rsidRPr="00AF169D" w:rsidRDefault="00072314" w:rsidP="001D18E6">
            <w:pPr>
              <w:rPr>
                <w:b/>
              </w:rPr>
            </w:pPr>
            <w:r>
              <w:rPr>
                <w:b/>
              </w:rPr>
              <w:t>Comment</w:t>
            </w:r>
          </w:p>
        </w:tc>
      </w:tr>
      <w:tr w:rsidR="00072314" w14:paraId="6CBD27BA" w14:textId="77777777" w:rsidTr="001D18E6">
        <w:tc>
          <w:tcPr>
            <w:tcW w:w="1838" w:type="dxa"/>
          </w:tcPr>
          <w:p w14:paraId="2E4ECA6F" w14:textId="77777777" w:rsidR="00072314" w:rsidRDefault="00072314" w:rsidP="001D18E6"/>
        </w:tc>
        <w:tc>
          <w:tcPr>
            <w:tcW w:w="4253" w:type="dxa"/>
          </w:tcPr>
          <w:p w14:paraId="1FB8E25D" w14:textId="77777777" w:rsidR="00072314" w:rsidRDefault="00072314" w:rsidP="001D18E6"/>
        </w:tc>
        <w:tc>
          <w:tcPr>
            <w:tcW w:w="4110" w:type="dxa"/>
          </w:tcPr>
          <w:p w14:paraId="12D0BBB1" w14:textId="77777777" w:rsidR="00072314" w:rsidRDefault="00072314" w:rsidP="001D18E6"/>
        </w:tc>
      </w:tr>
      <w:tr w:rsidR="00072314" w14:paraId="49BEE2FF" w14:textId="77777777" w:rsidTr="001D18E6">
        <w:tc>
          <w:tcPr>
            <w:tcW w:w="1838" w:type="dxa"/>
          </w:tcPr>
          <w:p w14:paraId="2FA9EDC7" w14:textId="77777777" w:rsidR="00072314" w:rsidRDefault="00072314" w:rsidP="001D18E6"/>
        </w:tc>
        <w:tc>
          <w:tcPr>
            <w:tcW w:w="4253" w:type="dxa"/>
          </w:tcPr>
          <w:p w14:paraId="2513B1A7" w14:textId="77777777" w:rsidR="00072314" w:rsidRDefault="00072314" w:rsidP="001D18E6"/>
        </w:tc>
        <w:tc>
          <w:tcPr>
            <w:tcW w:w="4110" w:type="dxa"/>
          </w:tcPr>
          <w:p w14:paraId="7F931CA5" w14:textId="77777777" w:rsidR="00072314" w:rsidRDefault="00072314" w:rsidP="001D18E6"/>
        </w:tc>
      </w:tr>
      <w:tr w:rsidR="00072314" w14:paraId="5FD0109C" w14:textId="77777777" w:rsidTr="001D18E6">
        <w:tc>
          <w:tcPr>
            <w:tcW w:w="1838" w:type="dxa"/>
          </w:tcPr>
          <w:p w14:paraId="3B17309F" w14:textId="77777777" w:rsidR="00072314" w:rsidRDefault="00072314" w:rsidP="001D18E6">
            <w:r>
              <w:t>…</w:t>
            </w:r>
          </w:p>
        </w:tc>
        <w:tc>
          <w:tcPr>
            <w:tcW w:w="4253" w:type="dxa"/>
          </w:tcPr>
          <w:p w14:paraId="03B11164" w14:textId="77777777" w:rsidR="00072314" w:rsidRDefault="00072314" w:rsidP="001D18E6"/>
        </w:tc>
        <w:tc>
          <w:tcPr>
            <w:tcW w:w="4110" w:type="dxa"/>
          </w:tcPr>
          <w:p w14:paraId="3AF4E3B3" w14:textId="77777777" w:rsidR="00072314" w:rsidRDefault="00072314" w:rsidP="001D18E6"/>
        </w:tc>
      </w:tr>
    </w:tbl>
    <w:p w14:paraId="4C1A0E8E" w14:textId="77777777" w:rsidR="00072314" w:rsidRPr="00702453" w:rsidRDefault="00072314"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6</w:t>
      </w:r>
      <w:r>
        <w:rPr>
          <w:noProof/>
        </w:rPr>
        <w:fldChar w:fldCharType="end"/>
      </w:r>
      <w:r w:rsidRPr="00702453">
        <w:t xml:space="preserve">: </w:t>
      </w:r>
      <w:r>
        <w:t>Inherited Requirements</w:t>
      </w:r>
    </w:p>
    <w:p w14:paraId="1EAD4E48" w14:textId="77777777" w:rsidR="00072314" w:rsidRDefault="00072314" w:rsidP="00072314"/>
    <w:p w14:paraId="79A0DAD2"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2AF7B31C" w14:textId="77777777" w:rsidR="001C5864" w:rsidRPr="0017445F" w:rsidRDefault="001C5864" w:rsidP="001C5864">
      <w:pPr>
        <w:pStyle w:val="RERequirement"/>
        <w:shd w:val="clear" w:color="auto" w:fill="F2F2F2" w:themeFill="background1" w:themeFillShade="F2"/>
      </w:pPr>
      <w:bookmarkStart w:id="101" w:name="_4ed2a8e85fafaee95fc35e0135100861"/>
      <w:bookmarkEnd w:id="101"/>
      <w:r>
        <w:t xml:space="preserve"> APIM elocker Display</w:t>
      </w:r>
    </w:p>
    <w:p w14:paraId="7B9F06B8" w14:textId="77777777" w:rsidR="001C5864" w:rsidRDefault="001C5864" w:rsidP="001C5864">
      <w:pPr>
        <w:rPr>
          <w:rFonts w:cs="Arial"/>
        </w:rPr>
      </w:pPr>
      <w:r>
        <w:rPr>
          <w:rFonts w:cs="Arial"/>
        </w:rPr>
        <w:t>When "Display eLocker selection Feedback" "Display elocker Oil Temperature" receives "RearDiffLckLamp_D_Rq" "RearDiffOil_Te_Actl"it shall display the content to the drive.</w:t>
      </w:r>
    </w:p>
    <w:p w14:paraId="1ED1C0F9" w14:textId="77777777" w:rsidR="001C5864" w:rsidRDefault="001C5864" w:rsidP="001C5864"/>
    <w:p w14:paraId="6FE4DB4F" w14:textId="77777777" w:rsidR="001C5864" w:rsidRPr="00287D2F" w:rsidRDefault="001C5864" w:rsidP="001C5864">
      <w:pPr>
        <w:rPr>
          <w:rFonts w:cs="Arial"/>
        </w:rPr>
      </w:pPr>
      <w:r>
        <w:rPr>
          <w:rFonts w:cs="Arial"/>
        </w:rPr>
        <w:t>Satisfied by</w:t>
      </w:r>
      <w:r w:rsidRPr="00287D2F">
        <w:rPr>
          <w:rFonts w:cs="Arial"/>
        </w:rPr>
        <w:t>:</w:t>
      </w:r>
    </w:p>
    <w:p w14:paraId="39BE5126"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553BE490"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Display elocker Oil Temperature</w:t>
      </w:r>
    </w:p>
    <w:p w14:paraId="75BC4645"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Display eLocker selection Feedback</w:t>
      </w:r>
    </w:p>
    <w:p w14:paraId="52E0BCBA"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46161962"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2B5088F"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0B4E4DEC"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8D8B0B9"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C00872C" w14:textId="77777777" w:rsidR="00BC4E3D" w:rsidRDefault="00BC4E3D"/>
        </w:tc>
      </w:tr>
      <w:tr w:rsidR="007A24FC" w:rsidRPr="00B3499B" w14:paraId="158764CB"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6100D48"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0DA65FD" w14:textId="77777777" w:rsidR="00BC4E3D" w:rsidRDefault="00BC4E3D"/>
        </w:tc>
      </w:tr>
      <w:tr w:rsidR="007A24FC" w:rsidRPr="00B3499B" w14:paraId="10C9C82A"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63276F9"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90ADCE9" w14:textId="77777777" w:rsidR="00BC4E3D" w:rsidRDefault="00BC4E3D"/>
        </w:tc>
      </w:tr>
      <w:tr w:rsidR="007A24FC" w:rsidRPr="00B3499B" w14:paraId="5431FE3C"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810ADDB"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2EA5FAF"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4658E19"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709208A" w14:textId="77777777" w:rsidR="00BC4E3D" w:rsidRDefault="00BC4E3D"/>
        </w:tc>
      </w:tr>
      <w:tr w:rsidR="007A24FC" w:rsidRPr="00B3499B" w14:paraId="02E43FA4"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CF3352A"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94B5F47"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B930A86"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3078773" w14:textId="77777777" w:rsidR="00BC4E3D" w:rsidRDefault="00BC4E3D"/>
        </w:tc>
      </w:tr>
      <w:tr w:rsidR="007A24FC" w:rsidRPr="00B3499B" w14:paraId="18F78FF9"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96A299C"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8CAED89" w14:textId="77777777" w:rsidR="00BC4E3D" w:rsidRDefault="00BC4E3D"/>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C078384"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74D38F1"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88E5529"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765D70A"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3D0A3520"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C5B0850" w14:textId="77777777" w:rsidR="007A24FC" w:rsidRPr="00B3499B" w:rsidRDefault="006A2E06" w:rsidP="009737DA">
            <w:pPr>
              <w:rPr>
                <w:rFonts w:cs="Arial"/>
                <w:bCs/>
                <w:color w:val="808080" w:themeColor="background1" w:themeShade="80"/>
                <w:sz w:val="16"/>
                <w:szCs w:val="14"/>
              </w:rPr>
            </w:pPr>
            <w:hyperlink r:id="rId35"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B5AE27D"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8AFD84F"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4BA4F214" w14:textId="77777777" w:rsidR="007A24FC" w:rsidRDefault="007A24FC" w:rsidP="001C5864">
      <w:pPr>
        <w:rPr>
          <w:rFonts w:cs="Arial"/>
        </w:rPr>
      </w:pPr>
    </w:p>
    <w:p w14:paraId="11E7C0DC" w14:textId="77777777" w:rsidR="0047267C" w:rsidRDefault="0047267C" w:rsidP="001C5864">
      <w:pPr>
        <w:rPr>
          <w:rFonts w:cs="Arial"/>
        </w:rPr>
      </w:pPr>
    </w:p>
    <w:p w14:paraId="02DE785D" w14:textId="77777777" w:rsidR="008C50D1" w:rsidRPr="003305ED" w:rsidRDefault="008C50D1" w:rsidP="00702F62">
      <w:pPr>
        <w:pStyle w:val="Heading4"/>
        <w:keepNext w:val="0"/>
        <w:tabs>
          <w:tab w:val="clear" w:pos="900"/>
          <w:tab w:val="left" w:pos="709"/>
        </w:tabs>
        <w:spacing w:before="240"/>
      </w:pPr>
      <w:r>
        <w:rPr>
          <w:lang w:val="en-GB"/>
        </w:rPr>
        <w:t xml:space="preserve">Technology </w:t>
      </w:r>
      <w:r w:rsidRPr="003070ED">
        <w:rPr>
          <w:lang w:val="en-GB"/>
        </w:rPr>
        <w:t>Function</w:t>
      </w:r>
      <w:r>
        <w:rPr>
          <w:lang w:val="en-GB"/>
        </w:rPr>
        <w:t xml:space="preserve"> </w:t>
      </w:r>
      <w:r>
        <w:rPr>
          <w:noProof/>
        </w:rPr>
        <w:drawing>
          <wp:inline distT="0" distB="0" distL="0" distR="0" wp14:anchorId="00E27725" wp14:editId="0B016A56">
            <wp:extent cx="152400" cy="152400"/>
            <wp:effectExtent l="0" t="0" r="0" b="0"/>
            <wp:docPr id="20" name="Picture -397130120.jpg" descr="-397130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97130120.jpg"/>
                    <pic:cNvPicPr/>
                  </pic:nvPicPr>
                  <pic:blipFill>
                    <a:blip r:embed="rId26"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Display eLocker selection Feedback</w:t>
      </w:r>
    </w:p>
    <w:p w14:paraId="2BBC435B"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7070BD0B" w14:textId="77777777" w:rsidR="00072314" w:rsidRPr="003B799F" w:rsidRDefault="00072314" w:rsidP="00072314"/>
    <w:p w14:paraId="30114EAD" w14:textId="77777777" w:rsidR="00072314" w:rsidRDefault="00072314" w:rsidP="00072314">
      <w:pPr>
        <w:pStyle w:val="Heading6"/>
        <w:keepNext w:val="0"/>
        <w:tabs>
          <w:tab w:val="clear" w:pos="900"/>
          <w:tab w:val="left" w:pos="709"/>
        </w:tabs>
        <w:spacing w:before="240"/>
        <w:rPr>
          <w:lang w:val="en-GB"/>
        </w:rPr>
      </w:pPr>
      <w:r>
        <w:rPr>
          <w:lang w:val="en-GB"/>
        </w:rPr>
        <w:t>Inputs</w:t>
      </w:r>
    </w:p>
    <w:p w14:paraId="23040A1B"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60566E2D"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D047DAE"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65DF80D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ECD98D3"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06CC6BE"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8115D09"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D2AFF54"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5922A48"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636CF428"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3D18A76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A5F926C"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4F8127E7" w14:textId="77777777" w:rsidR="0046438F" w:rsidRDefault="0046438F" w:rsidP="0046438F">
            <w:pPr>
              <w:rPr>
                <w:rFonts w:cs="Arial"/>
                <w:color w:val="000000" w:themeColor="text1"/>
                <w:sz w:val="16"/>
                <w:szCs w:val="14"/>
              </w:rPr>
            </w:pPr>
            <w:r>
              <w:rPr>
                <w:rFonts w:cs="Arial"/>
                <w:color w:val="000000" w:themeColor="text1"/>
                <w:sz w:val="16"/>
                <w:szCs w:val="14"/>
              </w:rPr>
              <w:t>input</w:t>
            </w:r>
          </w:p>
          <w:p w14:paraId="28E4ADA0" w14:textId="77777777" w:rsidR="0046438F" w:rsidRPr="00740CDD" w:rsidRDefault="0046438F" w:rsidP="00927ADC">
            <w:pPr>
              <w:pStyle w:val="VelocityScript"/>
              <w:rPr>
                <w:color w:val="00B0F0"/>
              </w:rPr>
            </w:pPr>
          </w:p>
          <w:p w14:paraId="67E58B65" w14:textId="77777777" w:rsidR="004C0655" w:rsidRPr="007215C5" w:rsidRDefault="004C0655" w:rsidP="004F0393">
            <w:pPr>
              <w:pStyle w:val="VelocityScript"/>
            </w:pPr>
          </w:p>
          <w:p w14:paraId="6C218B57"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DEB66CA" w14:textId="77777777" w:rsidR="008A674A" w:rsidRPr="003C5D56" w:rsidRDefault="008A674A" w:rsidP="008A674A">
            <w:pPr>
              <w:rPr>
                <w:rFonts w:cs="Arial"/>
                <w:color w:val="000000" w:themeColor="text1"/>
                <w:sz w:val="16"/>
                <w:szCs w:val="14"/>
              </w:rPr>
            </w:pPr>
            <w:r>
              <w:rPr>
                <w:rFonts w:cs="Arial"/>
                <w:color w:val="000000" w:themeColor="text1"/>
                <w:sz w:val="16"/>
                <w:szCs w:val="14"/>
              </w:rPr>
              <w:t>input</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AD339A9"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457DFEA"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A35CD7A" w14:textId="77777777" w:rsidR="00BC4E3D" w:rsidRDefault="00BC4E3D"/>
        </w:tc>
      </w:tr>
      <w:tr w:rsidR="00EB31D7" w:rsidRPr="00B3499B" w14:paraId="71E19B50"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75D9D07C" w14:textId="77777777" w:rsidR="00EB31D7" w:rsidRPr="00B3499B" w:rsidRDefault="006A2E06" w:rsidP="00236BAE">
            <w:pPr>
              <w:rPr>
                <w:rFonts w:cs="Arial"/>
                <w:bCs/>
                <w:color w:val="808080" w:themeColor="background1" w:themeShade="80"/>
                <w:sz w:val="16"/>
                <w:szCs w:val="14"/>
              </w:rPr>
            </w:pPr>
            <w:hyperlink r:id="rId36"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020113E" w14:textId="77777777"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9425C74"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7104FB5" w14:textId="77777777" w:rsidR="00414C45" w:rsidRPr="004A50B8" w:rsidRDefault="00414C45"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sidRPr="004521EB">
        <w:rPr>
          <w:lang w:val="en-GB"/>
        </w:rPr>
        <w:t>Display eLocker selection Feedback</w:t>
      </w:r>
    </w:p>
    <w:p w14:paraId="47CED880" w14:textId="77777777" w:rsidR="008C50D1" w:rsidRPr="00E23282" w:rsidRDefault="008C50D1" w:rsidP="00072314"/>
    <w:p w14:paraId="6554892E"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771F8C04" w14:textId="77777777" w:rsidR="00647115" w:rsidRDefault="00647115" w:rsidP="008C50D1">
      <w:pPr>
        <w:pStyle w:val="BodyText"/>
        <w:rPr>
          <w:color w:val="BFBFBF" w:themeColor="background1" w:themeShade="BF"/>
        </w:rPr>
      </w:pPr>
    </w:p>
    <w:p w14:paraId="104B5B49" w14:textId="77777777" w:rsidR="00072314" w:rsidRPr="008C50D1" w:rsidRDefault="008C50D1" w:rsidP="008C50D1">
      <w:pPr>
        <w:pStyle w:val="BodyText"/>
        <w:rPr>
          <w:color w:val="BFBFBF" w:themeColor="background1" w:themeShade="BF"/>
        </w:rPr>
      </w:pPr>
      <w:r w:rsidRPr="00077687">
        <w:rPr>
          <w:color w:val="BFBFBF" w:themeColor="background1" w:themeShade="BF"/>
        </w:rPr>
        <w:t>(No outputs have been defined)</w:t>
      </w:r>
    </w:p>
    <w:p w14:paraId="35F9AD4D" w14:textId="77777777" w:rsidR="00647115" w:rsidRDefault="00647115" w:rsidP="003678EC">
      <w:pPr>
        <w:pStyle w:val="BodyText"/>
      </w:pPr>
    </w:p>
    <w:p w14:paraId="467A3C23" w14:textId="77777777" w:rsidR="00072314" w:rsidRPr="00612064" w:rsidRDefault="00072314" w:rsidP="00072314">
      <w:pPr>
        <w:spacing w:before="20"/>
        <w:rPr>
          <w:vanish/>
        </w:rPr>
      </w:pPr>
    </w:p>
    <w:p w14:paraId="5A61EA66" w14:textId="77777777" w:rsidR="00072314" w:rsidRDefault="00072314" w:rsidP="00072314">
      <w:pPr>
        <w:pStyle w:val="Heading6"/>
        <w:keepNext w:val="0"/>
        <w:tabs>
          <w:tab w:val="clear" w:pos="900"/>
          <w:tab w:val="left" w:pos="709"/>
        </w:tabs>
        <w:spacing w:before="240"/>
      </w:pPr>
      <w:r>
        <w:t>Parameters</w:t>
      </w:r>
    </w:p>
    <w:p w14:paraId="796A232B"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6739565E" w14:textId="77777777" w:rsidTr="001D18E6">
        <w:trPr>
          <w:trHeight w:val="161"/>
        </w:trPr>
        <w:tc>
          <w:tcPr>
            <w:tcW w:w="1838" w:type="dxa"/>
            <w:shd w:val="clear" w:color="auto" w:fill="D9D9D9" w:themeFill="background1" w:themeFillShade="D9"/>
            <w:noWrap/>
            <w:hideMark/>
          </w:tcPr>
          <w:p w14:paraId="77D419D6"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1EF01244"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7AF9875A"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51CA80EE"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60C10067"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1821F716" w14:textId="77777777" w:rsidTr="001D18E6">
        <w:trPr>
          <w:trHeight w:val="70"/>
        </w:trPr>
        <w:tc>
          <w:tcPr>
            <w:tcW w:w="1838" w:type="dxa"/>
            <w:noWrap/>
          </w:tcPr>
          <w:p w14:paraId="1DB34405"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01452E90"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56180D5F"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402683652"/>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73C5E527"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09F50733"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24D12CBD" w14:textId="77777777" w:rsidTr="001D18E6">
        <w:trPr>
          <w:trHeight w:val="71"/>
        </w:trPr>
        <w:tc>
          <w:tcPr>
            <w:tcW w:w="1838" w:type="dxa"/>
            <w:noWrap/>
          </w:tcPr>
          <w:p w14:paraId="6A10CC60"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217D605C" w14:textId="77777777" w:rsidR="00072314" w:rsidRPr="00D14691" w:rsidRDefault="00072314" w:rsidP="001D18E6">
            <w:pPr>
              <w:rPr>
                <w:color w:val="000000" w:themeColor="text1"/>
              </w:rPr>
            </w:pPr>
          </w:p>
        </w:tc>
        <w:tc>
          <w:tcPr>
            <w:tcW w:w="1701" w:type="dxa"/>
          </w:tcPr>
          <w:p w14:paraId="61E668F6" w14:textId="77777777" w:rsidR="00072314" w:rsidRPr="00D14691" w:rsidRDefault="00072314" w:rsidP="001D18E6">
            <w:pPr>
              <w:rPr>
                <w:color w:val="000000" w:themeColor="text1"/>
              </w:rPr>
            </w:pPr>
          </w:p>
        </w:tc>
        <w:tc>
          <w:tcPr>
            <w:tcW w:w="1417" w:type="dxa"/>
            <w:noWrap/>
          </w:tcPr>
          <w:p w14:paraId="5F558067" w14:textId="77777777" w:rsidR="00072314" w:rsidRPr="00D14691" w:rsidRDefault="00072314" w:rsidP="001D18E6">
            <w:pPr>
              <w:rPr>
                <w:color w:val="000000" w:themeColor="text1"/>
              </w:rPr>
            </w:pPr>
          </w:p>
        </w:tc>
        <w:tc>
          <w:tcPr>
            <w:tcW w:w="3402" w:type="dxa"/>
          </w:tcPr>
          <w:p w14:paraId="6E2BE3DB" w14:textId="77777777" w:rsidR="00072314" w:rsidRPr="00D14691" w:rsidRDefault="00072314" w:rsidP="001D18E6">
            <w:pPr>
              <w:rPr>
                <w:color w:val="000000" w:themeColor="text1"/>
              </w:rPr>
            </w:pPr>
          </w:p>
        </w:tc>
      </w:tr>
    </w:tbl>
    <w:p w14:paraId="07AE22F5" w14:textId="77777777" w:rsidR="008C50D1" w:rsidRDefault="00072314"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p>
    <w:p w14:paraId="3E7FD1BE" w14:textId="77777777" w:rsidR="003678EC" w:rsidRPr="003678EC" w:rsidRDefault="003678EC" w:rsidP="003678EC">
      <w:pPr>
        <w:rPr>
          <w:lang w:val="en-GB"/>
        </w:rPr>
      </w:pPr>
    </w:p>
    <w:p w14:paraId="489E3D77"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79A8D718" w14:textId="77777777" w:rsidR="00072314" w:rsidRPr="003225C9" w:rsidRDefault="00072314" w:rsidP="00072314">
      <w:pPr>
        <w:tabs>
          <w:tab w:val="left" w:pos="284"/>
          <w:tab w:val="left" w:pos="851"/>
        </w:tabs>
      </w:pPr>
    </w:p>
    <w:p w14:paraId="5D509DE4"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78C61C80"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4B6E6116" w14:textId="77777777" w:rsidTr="001D18E6">
        <w:tc>
          <w:tcPr>
            <w:tcW w:w="1934" w:type="dxa"/>
            <w:shd w:val="clear" w:color="auto" w:fill="D9D9D9" w:themeFill="background1" w:themeFillShade="D9"/>
          </w:tcPr>
          <w:p w14:paraId="6340512F" w14:textId="77777777" w:rsidR="00072314" w:rsidRDefault="00072314" w:rsidP="001D18E6">
            <w:pPr>
              <w:rPr>
                <w:b/>
              </w:rPr>
            </w:pPr>
            <w:r w:rsidRPr="00AF169D">
              <w:rPr>
                <w:b/>
              </w:rPr>
              <w:t>Requirement ID</w:t>
            </w:r>
          </w:p>
          <w:p w14:paraId="35776D7D"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41B02017"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1CCBD75E" w14:textId="77777777" w:rsidR="00072314" w:rsidRDefault="00072314" w:rsidP="001D18E6">
            <w:pPr>
              <w:rPr>
                <w:b/>
              </w:rPr>
            </w:pPr>
            <w:r>
              <w:rPr>
                <w:b/>
              </w:rPr>
              <w:t>Modification</w:t>
            </w:r>
          </w:p>
        </w:tc>
        <w:tc>
          <w:tcPr>
            <w:tcW w:w="1712" w:type="dxa"/>
            <w:shd w:val="clear" w:color="auto" w:fill="D9D9D9" w:themeFill="background1" w:themeFillShade="D9"/>
          </w:tcPr>
          <w:p w14:paraId="5311EFCA" w14:textId="77777777" w:rsidR="00072314" w:rsidRDefault="00072314" w:rsidP="001D18E6">
            <w:pPr>
              <w:rPr>
                <w:b/>
              </w:rPr>
            </w:pPr>
            <w:r w:rsidRPr="00AF169D">
              <w:rPr>
                <w:b/>
              </w:rPr>
              <w:t xml:space="preserve">Requirement </w:t>
            </w:r>
            <w:r>
              <w:rPr>
                <w:b/>
              </w:rPr>
              <w:t>ID</w:t>
            </w:r>
          </w:p>
          <w:p w14:paraId="7228EC86"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2706D036" w14:textId="77777777" w:rsidR="00072314" w:rsidRPr="00AF169D" w:rsidRDefault="00072314" w:rsidP="001D18E6">
            <w:pPr>
              <w:rPr>
                <w:b/>
              </w:rPr>
            </w:pPr>
            <w:r>
              <w:rPr>
                <w:b/>
              </w:rPr>
              <w:t>Comment</w:t>
            </w:r>
          </w:p>
        </w:tc>
      </w:tr>
      <w:tr w:rsidR="00072314" w14:paraId="1D9179F3" w14:textId="77777777" w:rsidTr="001D18E6">
        <w:tc>
          <w:tcPr>
            <w:tcW w:w="1934" w:type="dxa"/>
          </w:tcPr>
          <w:p w14:paraId="648F6F0B" w14:textId="77777777" w:rsidR="00072314" w:rsidRPr="000F4E8B" w:rsidRDefault="00072314" w:rsidP="001D18E6">
            <w:r w:rsidRPr="000F4E8B">
              <w:t>REQ_abc</w:t>
            </w:r>
          </w:p>
        </w:tc>
        <w:tc>
          <w:tcPr>
            <w:tcW w:w="2177" w:type="dxa"/>
          </w:tcPr>
          <w:p w14:paraId="6DA3E1F8" w14:textId="77777777" w:rsidR="00072314" w:rsidRPr="000F4E8B" w:rsidRDefault="00072314" w:rsidP="001D18E6"/>
        </w:tc>
        <w:sdt>
          <w:sdtPr>
            <w:alias w:val="Modification"/>
            <w:tag w:val="Modification"/>
            <w:id w:val="2007625519"/>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4320D34A" w14:textId="77777777" w:rsidR="00072314" w:rsidRPr="000F4E8B" w:rsidRDefault="00072314" w:rsidP="001D18E6">
                <w:r w:rsidRPr="000F4E8B">
                  <w:t>Removed</w:t>
                </w:r>
              </w:p>
            </w:tc>
          </w:sdtContent>
        </w:sdt>
        <w:tc>
          <w:tcPr>
            <w:tcW w:w="1712" w:type="dxa"/>
          </w:tcPr>
          <w:p w14:paraId="5D56A2CF" w14:textId="77777777" w:rsidR="00072314" w:rsidRPr="000F4E8B" w:rsidRDefault="00072314" w:rsidP="001D18E6">
            <w:r w:rsidRPr="000F4E8B">
              <w:t>--</w:t>
            </w:r>
          </w:p>
        </w:tc>
        <w:tc>
          <w:tcPr>
            <w:tcW w:w="2958" w:type="dxa"/>
          </w:tcPr>
          <w:p w14:paraId="5FB0D2BD" w14:textId="77777777" w:rsidR="00072314" w:rsidRPr="000F4E8B" w:rsidRDefault="00072314" w:rsidP="001D18E6"/>
        </w:tc>
      </w:tr>
      <w:tr w:rsidR="00072314" w14:paraId="70D6720D" w14:textId="77777777" w:rsidTr="001D18E6">
        <w:tc>
          <w:tcPr>
            <w:tcW w:w="1934" w:type="dxa"/>
          </w:tcPr>
          <w:p w14:paraId="71001838" w14:textId="77777777" w:rsidR="00072314" w:rsidRPr="000F4E8B" w:rsidRDefault="00072314" w:rsidP="001D18E6">
            <w:r w:rsidRPr="000F4E8B">
              <w:t>REQ_def</w:t>
            </w:r>
          </w:p>
        </w:tc>
        <w:tc>
          <w:tcPr>
            <w:tcW w:w="2177" w:type="dxa"/>
          </w:tcPr>
          <w:p w14:paraId="2BAE1E59" w14:textId="77777777" w:rsidR="00072314" w:rsidRPr="000F4E8B" w:rsidRDefault="00072314" w:rsidP="001D18E6"/>
        </w:tc>
        <w:sdt>
          <w:sdtPr>
            <w:alias w:val="Modification"/>
            <w:tag w:val="Modification"/>
            <w:id w:val="1510718059"/>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51CEF580" w14:textId="77777777" w:rsidR="00072314" w:rsidRPr="000F4E8B" w:rsidRDefault="00072314" w:rsidP="001D18E6">
                <w:r w:rsidRPr="000F4E8B">
                  <w:t>Replaced</w:t>
                </w:r>
              </w:p>
            </w:tc>
          </w:sdtContent>
        </w:sdt>
        <w:tc>
          <w:tcPr>
            <w:tcW w:w="1712" w:type="dxa"/>
          </w:tcPr>
          <w:p w14:paraId="0BAD200C" w14:textId="77777777" w:rsidR="00072314" w:rsidRPr="000F4E8B" w:rsidRDefault="00072314" w:rsidP="001D18E6">
            <w:r w:rsidRPr="000F4E8B">
              <w:t>REQ_xyz</w:t>
            </w:r>
          </w:p>
        </w:tc>
        <w:tc>
          <w:tcPr>
            <w:tcW w:w="2958" w:type="dxa"/>
          </w:tcPr>
          <w:p w14:paraId="0BB31918" w14:textId="77777777" w:rsidR="00072314" w:rsidRPr="000F4E8B" w:rsidRDefault="00072314" w:rsidP="001D18E6"/>
        </w:tc>
      </w:tr>
      <w:tr w:rsidR="00072314" w14:paraId="6DDF3073" w14:textId="77777777" w:rsidTr="001D18E6">
        <w:tc>
          <w:tcPr>
            <w:tcW w:w="1934" w:type="dxa"/>
          </w:tcPr>
          <w:p w14:paraId="6DE24FBC" w14:textId="77777777" w:rsidR="00072314" w:rsidRPr="000F4E8B" w:rsidRDefault="00072314" w:rsidP="001D18E6">
            <w:r w:rsidRPr="000F4E8B">
              <w:t>--</w:t>
            </w:r>
          </w:p>
        </w:tc>
        <w:tc>
          <w:tcPr>
            <w:tcW w:w="2177" w:type="dxa"/>
          </w:tcPr>
          <w:p w14:paraId="1E19D89C" w14:textId="77777777" w:rsidR="00072314" w:rsidRPr="000F4E8B" w:rsidRDefault="00072314" w:rsidP="001D18E6"/>
        </w:tc>
        <w:sdt>
          <w:sdtPr>
            <w:alias w:val="Modification"/>
            <w:tag w:val="Modification"/>
            <w:id w:val="-93945878"/>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60978F25" w14:textId="77777777" w:rsidR="00072314" w:rsidRPr="000F4E8B" w:rsidRDefault="00072314" w:rsidP="001D18E6">
                <w:r w:rsidRPr="000F4E8B">
                  <w:t>Added</w:t>
                </w:r>
              </w:p>
            </w:tc>
          </w:sdtContent>
        </w:sdt>
        <w:tc>
          <w:tcPr>
            <w:tcW w:w="1712" w:type="dxa"/>
          </w:tcPr>
          <w:p w14:paraId="315B5A4E" w14:textId="77777777" w:rsidR="00072314" w:rsidRPr="000F4E8B" w:rsidRDefault="00072314" w:rsidP="001D18E6">
            <w:r w:rsidRPr="000F4E8B">
              <w:t>REQ_123</w:t>
            </w:r>
          </w:p>
        </w:tc>
        <w:tc>
          <w:tcPr>
            <w:tcW w:w="2958" w:type="dxa"/>
          </w:tcPr>
          <w:p w14:paraId="18A43057" w14:textId="77777777" w:rsidR="00072314" w:rsidRPr="000F4E8B" w:rsidRDefault="00072314" w:rsidP="001D18E6"/>
        </w:tc>
      </w:tr>
    </w:tbl>
    <w:p w14:paraId="2652AA7C" w14:textId="77777777" w:rsidR="00072314" w:rsidRDefault="00072314"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5</w:t>
      </w:r>
      <w:r>
        <w:rPr>
          <w:noProof/>
        </w:rPr>
        <w:fldChar w:fldCharType="end"/>
      </w:r>
      <w:r w:rsidRPr="00702453">
        <w:t xml:space="preserve">: </w:t>
      </w:r>
      <w:r>
        <w:t>Component Specific Requirements</w:t>
      </w:r>
    </w:p>
    <w:p w14:paraId="4C631084"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1DD00394" w14:textId="77777777" w:rsidTr="001D18E6">
        <w:tc>
          <w:tcPr>
            <w:tcW w:w="1838" w:type="dxa"/>
            <w:shd w:val="clear" w:color="auto" w:fill="D9D9D9" w:themeFill="background1" w:themeFillShade="D9"/>
          </w:tcPr>
          <w:p w14:paraId="0F7D7E02" w14:textId="77777777" w:rsidR="00072314" w:rsidRDefault="00072314" w:rsidP="001D18E6">
            <w:pPr>
              <w:rPr>
                <w:b/>
              </w:rPr>
            </w:pPr>
            <w:r w:rsidRPr="00AF169D">
              <w:rPr>
                <w:b/>
              </w:rPr>
              <w:t>Requirement ID</w:t>
            </w:r>
          </w:p>
          <w:p w14:paraId="5C57D556"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30A03071"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0C6F1D9F" w14:textId="77777777" w:rsidR="00072314" w:rsidRPr="00AF169D" w:rsidRDefault="00072314" w:rsidP="001D18E6">
            <w:pPr>
              <w:rPr>
                <w:b/>
              </w:rPr>
            </w:pPr>
            <w:r>
              <w:rPr>
                <w:b/>
              </w:rPr>
              <w:t>Comment</w:t>
            </w:r>
          </w:p>
        </w:tc>
      </w:tr>
      <w:tr w:rsidR="00072314" w14:paraId="2BABEE24" w14:textId="77777777" w:rsidTr="001D18E6">
        <w:tc>
          <w:tcPr>
            <w:tcW w:w="1838" w:type="dxa"/>
          </w:tcPr>
          <w:p w14:paraId="5025FBB0" w14:textId="77777777" w:rsidR="00072314" w:rsidRDefault="00072314" w:rsidP="001D18E6"/>
        </w:tc>
        <w:tc>
          <w:tcPr>
            <w:tcW w:w="4253" w:type="dxa"/>
          </w:tcPr>
          <w:p w14:paraId="5C356E3F" w14:textId="77777777" w:rsidR="00072314" w:rsidRDefault="00072314" w:rsidP="001D18E6"/>
        </w:tc>
        <w:tc>
          <w:tcPr>
            <w:tcW w:w="4110" w:type="dxa"/>
          </w:tcPr>
          <w:p w14:paraId="08D34287" w14:textId="77777777" w:rsidR="00072314" w:rsidRDefault="00072314" w:rsidP="001D18E6"/>
        </w:tc>
      </w:tr>
      <w:tr w:rsidR="00072314" w14:paraId="2E79BF08" w14:textId="77777777" w:rsidTr="001D18E6">
        <w:tc>
          <w:tcPr>
            <w:tcW w:w="1838" w:type="dxa"/>
          </w:tcPr>
          <w:p w14:paraId="7DDB9E49" w14:textId="77777777" w:rsidR="00072314" w:rsidRDefault="00072314" w:rsidP="001D18E6"/>
        </w:tc>
        <w:tc>
          <w:tcPr>
            <w:tcW w:w="4253" w:type="dxa"/>
          </w:tcPr>
          <w:p w14:paraId="6D545419" w14:textId="77777777" w:rsidR="00072314" w:rsidRDefault="00072314" w:rsidP="001D18E6"/>
        </w:tc>
        <w:tc>
          <w:tcPr>
            <w:tcW w:w="4110" w:type="dxa"/>
          </w:tcPr>
          <w:p w14:paraId="572B2D67" w14:textId="77777777" w:rsidR="00072314" w:rsidRDefault="00072314" w:rsidP="001D18E6"/>
        </w:tc>
      </w:tr>
      <w:tr w:rsidR="00072314" w14:paraId="0C6D6247" w14:textId="77777777" w:rsidTr="001D18E6">
        <w:tc>
          <w:tcPr>
            <w:tcW w:w="1838" w:type="dxa"/>
          </w:tcPr>
          <w:p w14:paraId="0FA25DFE" w14:textId="77777777" w:rsidR="00072314" w:rsidRDefault="00072314" w:rsidP="001D18E6">
            <w:r>
              <w:t>…</w:t>
            </w:r>
          </w:p>
        </w:tc>
        <w:tc>
          <w:tcPr>
            <w:tcW w:w="4253" w:type="dxa"/>
          </w:tcPr>
          <w:p w14:paraId="62FC82B5" w14:textId="77777777" w:rsidR="00072314" w:rsidRDefault="00072314" w:rsidP="001D18E6"/>
        </w:tc>
        <w:tc>
          <w:tcPr>
            <w:tcW w:w="4110" w:type="dxa"/>
          </w:tcPr>
          <w:p w14:paraId="0C2F44C1" w14:textId="77777777" w:rsidR="00072314" w:rsidRDefault="00072314" w:rsidP="001D18E6"/>
        </w:tc>
      </w:tr>
    </w:tbl>
    <w:p w14:paraId="5B60002E" w14:textId="77777777" w:rsidR="00072314" w:rsidRPr="00702453" w:rsidRDefault="00072314"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6</w:t>
      </w:r>
      <w:r>
        <w:rPr>
          <w:noProof/>
        </w:rPr>
        <w:fldChar w:fldCharType="end"/>
      </w:r>
      <w:r w:rsidRPr="00702453">
        <w:t xml:space="preserve">: </w:t>
      </w:r>
      <w:r>
        <w:t>Inherited Requirements</w:t>
      </w:r>
    </w:p>
    <w:p w14:paraId="0CF3BC01" w14:textId="77777777" w:rsidR="00072314" w:rsidRDefault="00072314" w:rsidP="00072314"/>
    <w:p w14:paraId="7D803D4A"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3BBC324D" w14:textId="77777777" w:rsidR="001C5864" w:rsidRPr="0017445F" w:rsidRDefault="001C5864" w:rsidP="001C5864">
      <w:pPr>
        <w:pStyle w:val="RERequirement"/>
        <w:shd w:val="clear" w:color="auto" w:fill="F2F2F2" w:themeFill="background1" w:themeFillShade="F2"/>
      </w:pPr>
      <w:r>
        <w:t xml:space="preserve"> APIM elocker Display</w:t>
      </w:r>
    </w:p>
    <w:p w14:paraId="3DE27589" w14:textId="77777777" w:rsidR="001C5864" w:rsidRDefault="001C5864" w:rsidP="001C5864">
      <w:pPr>
        <w:rPr>
          <w:rFonts w:cs="Arial"/>
        </w:rPr>
      </w:pPr>
      <w:r>
        <w:rPr>
          <w:rFonts w:cs="Arial"/>
        </w:rPr>
        <w:t>When "Display eLocker selection Feedback" "Display elocker Oil Temperature" receives "RearDiffLckLamp_D_Rq" "RearDiffOil_Te_Actl"it shall display the content to the drive.</w:t>
      </w:r>
    </w:p>
    <w:p w14:paraId="33C3E023" w14:textId="77777777" w:rsidR="001C5864" w:rsidRDefault="001C5864" w:rsidP="001C5864"/>
    <w:p w14:paraId="7C7A709C" w14:textId="77777777" w:rsidR="001C5864" w:rsidRPr="00287D2F" w:rsidRDefault="001C5864" w:rsidP="001C5864">
      <w:pPr>
        <w:rPr>
          <w:rFonts w:cs="Arial"/>
        </w:rPr>
      </w:pPr>
      <w:r>
        <w:rPr>
          <w:rFonts w:cs="Arial"/>
        </w:rPr>
        <w:t>Satisfied by</w:t>
      </w:r>
      <w:r w:rsidRPr="00287D2F">
        <w:rPr>
          <w:rFonts w:cs="Arial"/>
        </w:rPr>
        <w:t>:</w:t>
      </w:r>
    </w:p>
    <w:p w14:paraId="003EFEF8"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0BC831F6"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Display elocker Oil Temperature</w:t>
      </w:r>
    </w:p>
    <w:p w14:paraId="1A3150E2"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Display eLocker selection Feedback</w:t>
      </w:r>
    </w:p>
    <w:p w14:paraId="70F8BDE3"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4FF1979B"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199AF95"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5482D085"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2520328"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F4FD3F3" w14:textId="77777777" w:rsidR="00BC4E3D" w:rsidRDefault="00BC4E3D"/>
        </w:tc>
      </w:tr>
      <w:tr w:rsidR="007A24FC" w:rsidRPr="00B3499B" w14:paraId="21C307A4"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986547C"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163EE8A" w14:textId="77777777" w:rsidR="00BC4E3D" w:rsidRDefault="00BC4E3D"/>
        </w:tc>
      </w:tr>
      <w:tr w:rsidR="007A24FC" w:rsidRPr="00B3499B" w14:paraId="7F16239E"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208DA72"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8B12646" w14:textId="77777777" w:rsidR="00BC4E3D" w:rsidRDefault="00BC4E3D"/>
        </w:tc>
      </w:tr>
      <w:tr w:rsidR="007A24FC" w:rsidRPr="00B3499B" w14:paraId="695761F1"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F615C96"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529A775"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A09F97D"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BB4FCE9" w14:textId="77777777" w:rsidR="00BC4E3D" w:rsidRDefault="00BC4E3D"/>
        </w:tc>
      </w:tr>
      <w:tr w:rsidR="007A24FC" w:rsidRPr="00B3499B" w14:paraId="17A76D01"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8553896"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868AAC2"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26BAD44"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7E2ECE9" w14:textId="77777777" w:rsidR="00BC4E3D" w:rsidRDefault="00BC4E3D"/>
        </w:tc>
      </w:tr>
      <w:tr w:rsidR="007A24FC" w:rsidRPr="00B3499B" w14:paraId="59685B92"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D0D8859"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B346EA9" w14:textId="77777777" w:rsidR="00BC4E3D" w:rsidRDefault="00BC4E3D"/>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586294E"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6EB5BFF"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E350421"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2EC2C33"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4E6242C8"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38DCEFA" w14:textId="77777777" w:rsidR="007A24FC" w:rsidRPr="00B3499B" w:rsidRDefault="006A2E06" w:rsidP="009737DA">
            <w:pPr>
              <w:rPr>
                <w:rFonts w:cs="Arial"/>
                <w:bCs/>
                <w:color w:val="808080" w:themeColor="background1" w:themeShade="80"/>
                <w:sz w:val="16"/>
                <w:szCs w:val="14"/>
              </w:rPr>
            </w:pPr>
            <w:hyperlink r:id="rId37"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24A059E"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CC64C1A"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2AA8DB7C" w14:textId="77777777" w:rsidR="007A24FC" w:rsidRDefault="007A24FC" w:rsidP="001C5864">
      <w:pPr>
        <w:rPr>
          <w:rFonts w:cs="Arial"/>
        </w:rPr>
      </w:pPr>
    </w:p>
    <w:p w14:paraId="2AF8DBF2" w14:textId="77777777" w:rsidR="0047267C" w:rsidRDefault="0047267C" w:rsidP="001C5864">
      <w:pPr>
        <w:rPr>
          <w:rFonts w:cs="Arial"/>
        </w:rPr>
      </w:pPr>
    </w:p>
    <w:p w14:paraId="281A99B9" w14:textId="77777777" w:rsidR="00210E01" w:rsidRPr="00B56F4E" w:rsidRDefault="00210E01" w:rsidP="00210E01">
      <w:pPr>
        <w:pStyle w:val="Heading3"/>
        <w:keepNext w:val="0"/>
        <w:tabs>
          <w:tab w:val="clear" w:pos="900"/>
          <w:tab w:val="left" w:pos="709"/>
          <w:tab w:val="left" w:pos="851"/>
        </w:tabs>
        <w:spacing w:before="240"/>
        <w:rPr>
          <w:szCs w:val="20"/>
          <w:lang w:val="en-GB"/>
        </w:rPr>
      </w:pPr>
      <w:r>
        <w:rPr>
          <w:szCs w:val="20"/>
          <w:lang w:val="en-GB"/>
        </w:rPr>
        <w:t>IPC</w:t>
      </w:r>
    </w:p>
    <w:p w14:paraId="1F881AA3" w14:textId="77777777" w:rsidR="00210E01" w:rsidRDefault="00210E01" w:rsidP="00210E01">
      <w:r>
        <w:t>IPC</w:t>
      </w:r>
    </w:p>
    <w:p w14:paraId="43729D2E" w14:textId="77777777" w:rsidR="00072314" w:rsidRDefault="00072314" w:rsidP="00072314"/>
    <w:p w14:paraId="1F04CFDF" w14:textId="77777777" w:rsidR="008C50D1" w:rsidRPr="003305ED" w:rsidRDefault="008C50D1" w:rsidP="00702F62">
      <w:pPr>
        <w:pStyle w:val="Heading4"/>
        <w:keepNext w:val="0"/>
        <w:tabs>
          <w:tab w:val="clear" w:pos="900"/>
          <w:tab w:val="left" w:pos="709"/>
        </w:tabs>
        <w:spacing w:before="240"/>
      </w:pPr>
      <w:r>
        <w:rPr>
          <w:lang w:val="en-GB"/>
        </w:rPr>
        <w:t xml:space="preserve">Technology </w:t>
      </w:r>
      <w:r w:rsidRPr="003070ED">
        <w:rPr>
          <w:lang w:val="en-GB"/>
        </w:rPr>
        <w:t>Function</w:t>
      </w:r>
      <w:r>
        <w:rPr>
          <w:lang w:val="en-GB"/>
        </w:rPr>
        <w:t xml:space="preserve"> </w:t>
      </w:r>
      <w:r>
        <w:rPr>
          <w:noProof/>
        </w:rPr>
        <w:drawing>
          <wp:inline distT="0" distB="0" distL="0" distR="0" wp14:anchorId="505918F1" wp14:editId="051EC7A2">
            <wp:extent cx="152400" cy="152400"/>
            <wp:effectExtent l="0" t="0" r="0" b="0"/>
            <wp:docPr id="22" name="Picture -115084258.jpg" descr="-1150842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15084258.jpg"/>
                    <pic:cNvPicPr/>
                  </pic:nvPicPr>
                  <pic:blipFill>
                    <a:blip r:embed="rId26"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Display Elocker message Window</w:t>
      </w:r>
    </w:p>
    <w:p w14:paraId="16A74F8B"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2BA33D72" w14:textId="77777777" w:rsidR="00072314" w:rsidRPr="003B799F" w:rsidRDefault="00072314" w:rsidP="00072314"/>
    <w:p w14:paraId="30790FDD" w14:textId="77777777" w:rsidR="00072314" w:rsidRDefault="00072314" w:rsidP="00072314">
      <w:pPr>
        <w:pStyle w:val="Heading6"/>
        <w:keepNext w:val="0"/>
        <w:tabs>
          <w:tab w:val="clear" w:pos="900"/>
          <w:tab w:val="left" w:pos="709"/>
        </w:tabs>
        <w:spacing w:before="240"/>
        <w:rPr>
          <w:lang w:val="en-GB"/>
        </w:rPr>
      </w:pPr>
      <w:r>
        <w:rPr>
          <w:lang w:val="en-GB"/>
        </w:rPr>
        <w:t>Inputs</w:t>
      </w:r>
    </w:p>
    <w:p w14:paraId="2F6255C5" w14:textId="77777777" w:rsidR="00647115" w:rsidRDefault="00647115" w:rsidP="008C50D1">
      <w:pPr>
        <w:pStyle w:val="BodyText"/>
        <w:rPr>
          <w:color w:val="BFBFBF" w:themeColor="background1" w:themeShade="BF"/>
        </w:rPr>
      </w:pPr>
    </w:p>
    <w:p w14:paraId="6A814127" w14:textId="77777777" w:rsidR="00072314" w:rsidRDefault="008C50D1" w:rsidP="008C50D1">
      <w:pPr>
        <w:pStyle w:val="BodyText"/>
        <w:rPr>
          <w:color w:val="BFBFBF" w:themeColor="background1" w:themeShade="BF"/>
        </w:rPr>
      </w:pPr>
      <w:r w:rsidRPr="00077687">
        <w:rPr>
          <w:color w:val="BFBFBF" w:themeColor="background1" w:themeShade="BF"/>
        </w:rPr>
        <w:t>(No inputs have been defined)</w:t>
      </w:r>
    </w:p>
    <w:p w14:paraId="7BAD6628" w14:textId="77777777" w:rsidR="00647115" w:rsidRPr="008C50D1" w:rsidRDefault="00647115" w:rsidP="008C50D1">
      <w:pPr>
        <w:pStyle w:val="BodyText"/>
        <w:rPr>
          <w:color w:val="BFBFBF" w:themeColor="background1" w:themeShade="BF"/>
        </w:rPr>
      </w:pPr>
    </w:p>
    <w:p w14:paraId="46350970" w14:textId="77777777" w:rsidR="008C50D1" w:rsidRPr="00E23282" w:rsidRDefault="008C50D1" w:rsidP="00072314"/>
    <w:p w14:paraId="7BB7DFBB"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580F052A"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3EF063E4"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345FC64"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68DC092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734FA52"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673E31F"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6DCF31B"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5671A4B" w14:textId="77777777" w:rsidR="00236BAE" w:rsidRPr="001C5864" w:rsidRDefault="00BA47AD" w:rsidP="00236BAE">
            <w:pPr>
              <w:rPr>
                <w:rFonts w:cs="Arial"/>
                <w:b/>
                <w:bCs/>
                <w:color w:val="000000"/>
              </w:rPr>
            </w:pPr>
            <w:r>
              <w:rPr>
                <w:rFonts w:cs="Arial"/>
                <w:b/>
                <w:bCs/>
                <w:color w:val="000000"/>
              </w:rPr>
              <w:t>Publisher</w:t>
            </w:r>
            <w:r w:rsidR="00236BAE">
              <w:rPr>
                <w:rFonts w:cs="Arial"/>
                <w:b/>
                <w:bCs/>
                <w:color w:val="000000"/>
              </w:rPr>
              <w:t xml:space="preserve"> </w:t>
            </w:r>
            <w:r w:rsidR="00236BAE"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F686DA9"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7443D1FF"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0759D38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C586EE4"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47A30A7A" w14:textId="77777777" w:rsidR="0046438F" w:rsidRDefault="0046438F" w:rsidP="0046438F">
            <w:pPr>
              <w:rPr>
                <w:rFonts w:cs="Arial"/>
                <w:color w:val="000000" w:themeColor="text1"/>
                <w:sz w:val="16"/>
                <w:szCs w:val="14"/>
              </w:rPr>
            </w:pPr>
            <w:r>
              <w:rPr>
                <w:rFonts w:cs="Arial"/>
                <w:color w:val="000000" w:themeColor="text1"/>
                <w:sz w:val="16"/>
                <w:szCs w:val="14"/>
              </w:rPr>
              <w:t>output</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4D5C881" w14:textId="77777777" w:rsidR="00DD49BA" w:rsidRPr="003C5D56" w:rsidRDefault="00DD49BA" w:rsidP="00DD49BA">
            <w:pPr>
              <w:rPr>
                <w:rFonts w:cs="Arial"/>
                <w:color w:val="000000" w:themeColor="text1"/>
                <w:sz w:val="16"/>
                <w:szCs w:val="14"/>
              </w:rPr>
            </w:pPr>
            <w:r>
              <w:rPr>
                <w:rFonts w:cs="Arial"/>
                <w:color w:val="000000" w:themeColor="text1"/>
                <w:sz w:val="16"/>
                <w:szCs w:val="14"/>
              </w:rPr>
              <w:t>output</w:t>
            </w:r>
          </w:p>
          <w:p w14:paraId="2879E311"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708D3B9"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8AF4429"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6D6BE92" w14:textId="77777777" w:rsidR="00BC4E3D" w:rsidRDefault="00BC4E3D"/>
        </w:tc>
      </w:tr>
      <w:tr w:rsidR="00CA24CE" w:rsidRPr="00B3499B" w14:paraId="5446C858"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C150936" w14:textId="77777777" w:rsidR="00CA24CE" w:rsidRPr="00B3499B" w:rsidRDefault="006A2E06" w:rsidP="00CA24CE">
            <w:pPr>
              <w:rPr>
                <w:rFonts w:cs="Arial"/>
                <w:bCs/>
                <w:color w:val="808080" w:themeColor="background1" w:themeShade="80"/>
                <w:sz w:val="16"/>
                <w:szCs w:val="14"/>
              </w:rPr>
            </w:pPr>
            <w:hyperlink r:id="rId38"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E0F194E" w14:textId="7777777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44ACA7C"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3A80B4E1" w14:textId="77777777" w:rsidR="00236BAE" w:rsidRPr="004A50B8" w:rsidRDefault="00236BAE" w:rsidP="004A50B8">
      <w:pPr>
        <w:pStyle w:val="Caption"/>
      </w:pPr>
      <w:r w:rsidRPr="00702453">
        <w:lastRenderedPageBreak/>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Pr="004521EB">
        <w:rPr>
          <w:lang w:val="en-GB"/>
        </w:rPr>
        <w:t>Display Elocker message Window</w:t>
      </w:r>
    </w:p>
    <w:p w14:paraId="76A7FE91" w14:textId="77777777" w:rsidR="00072314" w:rsidRPr="00612064" w:rsidRDefault="00072314" w:rsidP="00072314">
      <w:pPr>
        <w:spacing w:before="20"/>
        <w:rPr>
          <w:vanish/>
        </w:rPr>
      </w:pPr>
    </w:p>
    <w:p w14:paraId="25DDF0EC" w14:textId="77777777" w:rsidR="00072314" w:rsidRDefault="00072314" w:rsidP="00072314">
      <w:pPr>
        <w:pStyle w:val="Heading6"/>
        <w:keepNext w:val="0"/>
        <w:tabs>
          <w:tab w:val="clear" w:pos="900"/>
          <w:tab w:val="left" w:pos="709"/>
        </w:tabs>
        <w:spacing w:before="240"/>
      </w:pPr>
      <w:r>
        <w:t>Parameters</w:t>
      </w:r>
    </w:p>
    <w:p w14:paraId="4E70451B"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730A4EB3" w14:textId="77777777" w:rsidTr="001D18E6">
        <w:trPr>
          <w:trHeight w:val="161"/>
        </w:trPr>
        <w:tc>
          <w:tcPr>
            <w:tcW w:w="1838" w:type="dxa"/>
            <w:shd w:val="clear" w:color="auto" w:fill="D9D9D9" w:themeFill="background1" w:themeFillShade="D9"/>
            <w:noWrap/>
            <w:hideMark/>
          </w:tcPr>
          <w:p w14:paraId="4417FF90"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67B42096"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0452FC34"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7EA204F8"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28A59322"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623DE13D" w14:textId="77777777" w:rsidTr="001D18E6">
        <w:trPr>
          <w:trHeight w:val="70"/>
        </w:trPr>
        <w:tc>
          <w:tcPr>
            <w:tcW w:w="1838" w:type="dxa"/>
            <w:noWrap/>
          </w:tcPr>
          <w:p w14:paraId="6D7A1093"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7EDAD8CD"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2CBC24FD"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747870518"/>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48E3C2C5"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64B3D6A2"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22D06CFD" w14:textId="77777777" w:rsidTr="001D18E6">
        <w:trPr>
          <w:trHeight w:val="71"/>
        </w:trPr>
        <w:tc>
          <w:tcPr>
            <w:tcW w:w="1838" w:type="dxa"/>
            <w:noWrap/>
          </w:tcPr>
          <w:p w14:paraId="7AF6B993"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663A2321" w14:textId="77777777" w:rsidR="00072314" w:rsidRPr="00D14691" w:rsidRDefault="00072314" w:rsidP="001D18E6">
            <w:pPr>
              <w:rPr>
                <w:color w:val="000000" w:themeColor="text1"/>
              </w:rPr>
            </w:pPr>
          </w:p>
        </w:tc>
        <w:tc>
          <w:tcPr>
            <w:tcW w:w="1701" w:type="dxa"/>
          </w:tcPr>
          <w:p w14:paraId="5F628406" w14:textId="77777777" w:rsidR="00072314" w:rsidRPr="00D14691" w:rsidRDefault="00072314" w:rsidP="001D18E6">
            <w:pPr>
              <w:rPr>
                <w:color w:val="000000" w:themeColor="text1"/>
              </w:rPr>
            </w:pPr>
          </w:p>
        </w:tc>
        <w:tc>
          <w:tcPr>
            <w:tcW w:w="1417" w:type="dxa"/>
            <w:noWrap/>
          </w:tcPr>
          <w:p w14:paraId="616FCE9E" w14:textId="77777777" w:rsidR="00072314" w:rsidRPr="00D14691" w:rsidRDefault="00072314" w:rsidP="001D18E6">
            <w:pPr>
              <w:rPr>
                <w:color w:val="000000" w:themeColor="text1"/>
              </w:rPr>
            </w:pPr>
          </w:p>
        </w:tc>
        <w:tc>
          <w:tcPr>
            <w:tcW w:w="3402" w:type="dxa"/>
          </w:tcPr>
          <w:p w14:paraId="19566795" w14:textId="77777777" w:rsidR="00072314" w:rsidRPr="00D14691" w:rsidRDefault="00072314" w:rsidP="001D18E6">
            <w:pPr>
              <w:rPr>
                <w:color w:val="000000" w:themeColor="text1"/>
              </w:rPr>
            </w:pPr>
          </w:p>
        </w:tc>
      </w:tr>
    </w:tbl>
    <w:p w14:paraId="30F1DFAE" w14:textId="77777777" w:rsidR="008C50D1" w:rsidRDefault="00072314"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p>
    <w:p w14:paraId="4A1EF1C6" w14:textId="77777777" w:rsidR="003678EC" w:rsidRPr="003678EC" w:rsidRDefault="003678EC" w:rsidP="003678EC">
      <w:pPr>
        <w:rPr>
          <w:lang w:val="en-GB"/>
        </w:rPr>
      </w:pPr>
    </w:p>
    <w:p w14:paraId="202E116C"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225F2391" w14:textId="77777777" w:rsidR="00072314" w:rsidRPr="003225C9" w:rsidRDefault="00072314" w:rsidP="00072314">
      <w:pPr>
        <w:tabs>
          <w:tab w:val="left" w:pos="284"/>
          <w:tab w:val="left" w:pos="851"/>
        </w:tabs>
      </w:pPr>
    </w:p>
    <w:p w14:paraId="36E44885"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6EBEDDCC"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2ED66145" w14:textId="77777777" w:rsidTr="001D18E6">
        <w:tc>
          <w:tcPr>
            <w:tcW w:w="1934" w:type="dxa"/>
            <w:shd w:val="clear" w:color="auto" w:fill="D9D9D9" w:themeFill="background1" w:themeFillShade="D9"/>
          </w:tcPr>
          <w:p w14:paraId="2B4FBFE4" w14:textId="77777777" w:rsidR="00072314" w:rsidRDefault="00072314" w:rsidP="001D18E6">
            <w:pPr>
              <w:rPr>
                <w:b/>
              </w:rPr>
            </w:pPr>
            <w:r w:rsidRPr="00AF169D">
              <w:rPr>
                <w:b/>
              </w:rPr>
              <w:t>Requirement ID</w:t>
            </w:r>
          </w:p>
          <w:p w14:paraId="2D814D25"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54794A93"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4C2EC3D7" w14:textId="77777777" w:rsidR="00072314" w:rsidRDefault="00072314" w:rsidP="001D18E6">
            <w:pPr>
              <w:rPr>
                <w:b/>
              </w:rPr>
            </w:pPr>
            <w:r>
              <w:rPr>
                <w:b/>
              </w:rPr>
              <w:t>Modification</w:t>
            </w:r>
          </w:p>
        </w:tc>
        <w:tc>
          <w:tcPr>
            <w:tcW w:w="1712" w:type="dxa"/>
            <w:shd w:val="clear" w:color="auto" w:fill="D9D9D9" w:themeFill="background1" w:themeFillShade="D9"/>
          </w:tcPr>
          <w:p w14:paraId="391BF229" w14:textId="77777777" w:rsidR="00072314" w:rsidRDefault="00072314" w:rsidP="001D18E6">
            <w:pPr>
              <w:rPr>
                <w:b/>
              </w:rPr>
            </w:pPr>
            <w:r w:rsidRPr="00AF169D">
              <w:rPr>
                <w:b/>
              </w:rPr>
              <w:t xml:space="preserve">Requirement </w:t>
            </w:r>
            <w:r>
              <w:rPr>
                <w:b/>
              </w:rPr>
              <w:t>ID</w:t>
            </w:r>
          </w:p>
          <w:p w14:paraId="0025EDAF"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4A1BFD6F" w14:textId="77777777" w:rsidR="00072314" w:rsidRPr="00AF169D" w:rsidRDefault="00072314" w:rsidP="001D18E6">
            <w:pPr>
              <w:rPr>
                <w:b/>
              </w:rPr>
            </w:pPr>
            <w:r>
              <w:rPr>
                <w:b/>
              </w:rPr>
              <w:t>Comment</w:t>
            </w:r>
          </w:p>
        </w:tc>
      </w:tr>
      <w:tr w:rsidR="00072314" w14:paraId="478E7FA1" w14:textId="77777777" w:rsidTr="001D18E6">
        <w:tc>
          <w:tcPr>
            <w:tcW w:w="1934" w:type="dxa"/>
          </w:tcPr>
          <w:p w14:paraId="715E630A" w14:textId="77777777" w:rsidR="00072314" w:rsidRPr="000F4E8B" w:rsidRDefault="00072314" w:rsidP="001D18E6">
            <w:r w:rsidRPr="000F4E8B">
              <w:t>REQ_abc</w:t>
            </w:r>
          </w:p>
        </w:tc>
        <w:tc>
          <w:tcPr>
            <w:tcW w:w="2177" w:type="dxa"/>
          </w:tcPr>
          <w:p w14:paraId="4D0A61B4" w14:textId="77777777" w:rsidR="00072314" w:rsidRPr="000F4E8B" w:rsidRDefault="00072314" w:rsidP="001D18E6"/>
        </w:tc>
        <w:sdt>
          <w:sdtPr>
            <w:alias w:val="Modification"/>
            <w:tag w:val="Modification"/>
            <w:id w:val="1470622606"/>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225325F6" w14:textId="77777777" w:rsidR="00072314" w:rsidRPr="000F4E8B" w:rsidRDefault="00072314" w:rsidP="001D18E6">
                <w:r w:rsidRPr="000F4E8B">
                  <w:t>Removed</w:t>
                </w:r>
              </w:p>
            </w:tc>
          </w:sdtContent>
        </w:sdt>
        <w:tc>
          <w:tcPr>
            <w:tcW w:w="1712" w:type="dxa"/>
          </w:tcPr>
          <w:p w14:paraId="6AE41399" w14:textId="77777777" w:rsidR="00072314" w:rsidRPr="000F4E8B" w:rsidRDefault="00072314" w:rsidP="001D18E6">
            <w:r w:rsidRPr="000F4E8B">
              <w:t>--</w:t>
            </w:r>
          </w:p>
        </w:tc>
        <w:tc>
          <w:tcPr>
            <w:tcW w:w="2958" w:type="dxa"/>
          </w:tcPr>
          <w:p w14:paraId="4AD0CE7D" w14:textId="77777777" w:rsidR="00072314" w:rsidRPr="000F4E8B" w:rsidRDefault="00072314" w:rsidP="001D18E6"/>
        </w:tc>
      </w:tr>
      <w:tr w:rsidR="00072314" w14:paraId="5E2BABA8" w14:textId="77777777" w:rsidTr="001D18E6">
        <w:tc>
          <w:tcPr>
            <w:tcW w:w="1934" w:type="dxa"/>
          </w:tcPr>
          <w:p w14:paraId="40C324BF" w14:textId="77777777" w:rsidR="00072314" w:rsidRPr="000F4E8B" w:rsidRDefault="00072314" w:rsidP="001D18E6">
            <w:r w:rsidRPr="000F4E8B">
              <w:t>REQ_def</w:t>
            </w:r>
          </w:p>
        </w:tc>
        <w:tc>
          <w:tcPr>
            <w:tcW w:w="2177" w:type="dxa"/>
          </w:tcPr>
          <w:p w14:paraId="19658463" w14:textId="77777777" w:rsidR="00072314" w:rsidRPr="000F4E8B" w:rsidRDefault="00072314" w:rsidP="001D18E6"/>
        </w:tc>
        <w:sdt>
          <w:sdtPr>
            <w:alias w:val="Modification"/>
            <w:tag w:val="Modification"/>
            <w:id w:val="107321190"/>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66948B00" w14:textId="77777777" w:rsidR="00072314" w:rsidRPr="000F4E8B" w:rsidRDefault="00072314" w:rsidP="001D18E6">
                <w:r w:rsidRPr="000F4E8B">
                  <w:t>Replaced</w:t>
                </w:r>
              </w:p>
            </w:tc>
          </w:sdtContent>
        </w:sdt>
        <w:tc>
          <w:tcPr>
            <w:tcW w:w="1712" w:type="dxa"/>
          </w:tcPr>
          <w:p w14:paraId="6BA57250" w14:textId="77777777" w:rsidR="00072314" w:rsidRPr="000F4E8B" w:rsidRDefault="00072314" w:rsidP="001D18E6">
            <w:r w:rsidRPr="000F4E8B">
              <w:t>REQ_xyz</w:t>
            </w:r>
          </w:p>
        </w:tc>
        <w:tc>
          <w:tcPr>
            <w:tcW w:w="2958" w:type="dxa"/>
          </w:tcPr>
          <w:p w14:paraId="451F55CE" w14:textId="77777777" w:rsidR="00072314" w:rsidRPr="000F4E8B" w:rsidRDefault="00072314" w:rsidP="001D18E6"/>
        </w:tc>
      </w:tr>
      <w:tr w:rsidR="00072314" w14:paraId="6146BF35" w14:textId="77777777" w:rsidTr="001D18E6">
        <w:tc>
          <w:tcPr>
            <w:tcW w:w="1934" w:type="dxa"/>
          </w:tcPr>
          <w:p w14:paraId="4C65347B" w14:textId="77777777" w:rsidR="00072314" w:rsidRPr="000F4E8B" w:rsidRDefault="00072314" w:rsidP="001D18E6">
            <w:r w:rsidRPr="000F4E8B">
              <w:t>--</w:t>
            </w:r>
          </w:p>
        </w:tc>
        <w:tc>
          <w:tcPr>
            <w:tcW w:w="2177" w:type="dxa"/>
          </w:tcPr>
          <w:p w14:paraId="619B3477" w14:textId="77777777" w:rsidR="00072314" w:rsidRPr="000F4E8B" w:rsidRDefault="00072314" w:rsidP="001D18E6"/>
        </w:tc>
        <w:sdt>
          <w:sdtPr>
            <w:alias w:val="Modification"/>
            <w:tag w:val="Modification"/>
            <w:id w:val="-1799600048"/>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1A3894A5" w14:textId="77777777" w:rsidR="00072314" w:rsidRPr="000F4E8B" w:rsidRDefault="00072314" w:rsidP="001D18E6">
                <w:r w:rsidRPr="000F4E8B">
                  <w:t>Added</w:t>
                </w:r>
              </w:p>
            </w:tc>
          </w:sdtContent>
        </w:sdt>
        <w:tc>
          <w:tcPr>
            <w:tcW w:w="1712" w:type="dxa"/>
          </w:tcPr>
          <w:p w14:paraId="07AB4880" w14:textId="77777777" w:rsidR="00072314" w:rsidRPr="000F4E8B" w:rsidRDefault="00072314" w:rsidP="001D18E6">
            <w:r w:rsidRPr="000F4E8B">
              <w:t>REQ_123</w:t>
            </w:r>
          </w:p>
        </w:tc>
        <w:tc>
          <w:tcPr>
            <w:tcW w:w="2958" w:type="dxa"/>
          </w:tcPr>
          <w:p w14:paraId="5108FFB6" w14:textId="77777777" w:rsidR="00072314" w:rsidRPr="000F4E8B" w:rsidRDefault="00072314" w:rsidP="001D18E6"/>
        </w:tc>
      </w:tr>
    </w:tbl>
    <w:p w14:paraId="72224924" w14:textId="77777777" w:rsidR="00072314" w:rsidRDefault="00072314"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5</w:t>
      </w:r>
      <w:r>
        <w:rPr>
          <w:noProof/>
        </w:rPr>
        <w:fldChar w:fldCharType="end"/>
      </w:r>
      <w:r w:rsidRPr="00702453">
        <w:t xml:space="preserve">: </w:t>
      </w:r>
      <w:r>
        <w:t>Component Specific Requirements</w:t>
      </w:r>
    </w:p>
    <w:p w14:paraId="285CD1B5"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3FF8D7B8" w14:textId="77777777" w:rsidTr="001D18E6">
        <w:tc>
          <w:tcPr>
            <w:tcW w:w="1838" w:type="dxa"/>
            <w:shd w:val="clear" w:color="auto" w:fill="D9D9D9" w:themeFill="background1" w:themeFillShade="D9"/>
          </w:tcPr>
          <w:p w14:paraId="0BE5C853" w14:textId="77777777" w:rsidR="00072314" w:rsidRDefault="00072314" w:rsidP="001D18E6">
            <w:pPr>
              <w:rPr>
                <w:b/>
              </w:rPr>
            </w:pPr>
            <w:r w:rsidRPr="00AF169D">
              <w:rPr>
                <w:b/>
              </w:rPr>
              <w:t>Requirement ID</w:t>
            </w:r>
          </w:p>
          <w:p w14:paraId="0942DB24"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64DDB663"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28AAEAA7" w14:textId="77777777" w:rsidR="00072314" w:rsidRPr="00AF169D" w:rsidRDefault="00072314" w:rsidP="001D18E6">
            <w:pPr>
              <w:rPr>
                <w:b/>
              </w:rPr>
            </w:pPr>
            <w:r>
              <w:rPr>
                <w:b/>
              </w:rPr>
              <w:t>Comment</w:t>
            </w:r>
          </w:p>
        </w:tc>
      </w:tr>
      <w:tr w:rsidR="00072314" w14:paraId="046E63B3" w14:textId="77777777" w:rsidTr="001D18E6">
        <w:tc>
          <w:tcPr>
            <w:tcW w:w="1838" w:type="dxa"/>
          </w:tcPr>
          <w:p w14:paraId="48787985" w14:textId="77777777" w:rsidR="00072314" w:rsidRDefault="00072314" w:rsidP="001D18E6"/>
        </w:tc>
        <w:tc>
          <w:tcPr>
            <w:tcW w:w="4253" w:type="dxa"/>
          </w:tcPr>
          <w:p w14:paraId="50DACEB0" w14:textId="77777777" w:rsidR="00072314" w:rsidRDefault="00072314" w:rsidP="001D18E6"/>
        </w:tc>
        <w:tc>
          <w:tcPr>
            <w:tcW w:w="4110" w:type="dxa"/>
          </w:tcPr>
          <w:p w14:paraId="75381AF0" w14:textId="77777777" w:rsidR="00072314" w:rsidRDefault="00072314" w:rsidP="001D18E6"/>
        </w:tc>
      </w:tr>
      <w:tr w:rsidR="00072314" w14:paraId="74EBF57F" w14:textId="77777777" w:rsidTr="001D18E6">
        <w:tc>
          <w:tcPr>
            <w:tcW w:w="1838" w:type="dxa"/>
          </w:tcPr>
          <w:p w14:paraId="19F37CE8" w14:textId="77777777" w:rsidR="00072314" w:rsidRDefault="00072314" w:rsidP="001D18E6"/>
        </w:tc>
        <w:tc>
          <w:tcPr>
            <w:tcW w:w="4253" w:type="dxa"/>
          </w:tcPr>
          <w:p w14:paraId="2D0B9092" w14:textId="77777777" w:rsidR="00072314" w:rsidRDefault="00072314" w:rsidP="001D18E6"/>
        </w:tc>
        <w:tc>
          <w:tcPr>
            <w:tcW w:w="4110" w:type="dxa"/>
          </w:tcPr>
          <w:p w14:paraId="2FB60509" w14:textId="77777777" w:rsidR="00072314" w:rsidRDefault="00072314" w:rsidP="001D18E6"/>
        </w:tc>
      </w:tr>
      <w:tr w:rsidR="00072314" w14:paraId="1DED4AA5" w14:textId="77777777" w:rsidTr="001D18E6">
        <w:tc>
          <w:tcPr>
            <w:tcW w:w="1838" w:type="dxa"/>
          </w:tcPr>
          <w:p w14:paraId="1B35F111" w14:textId="77777777" w:rsidR="00072314" w:rsidRDefault="00072314" w:rsidP="001D18E6">
            <w:r>
              <w:t>…</w:t>
            </w:r>
          </w:p>
        </w:tc>
        <w:tc>
          <w:tcPr>
            <w:tcW w:w="4253" w:type="dxa"/>
          </w:tcPr>
          <w:p w14:paraId="7F6DCA40" w14:textId="77777777" w:rsidR="00072314" w:rsidRDefault="00072314" w:rsidP="001D18E6"/>
        </w:tc>
        <w:tc>
          <w:tcPr>
            <w:tcW w:w="4110" w:type="dxa"/>
          </w:tcPr>
          <w:p w14:paraId="31F4F87B" w14:textId="77777777" w:rsidR="00072314" w:rsidRDefault="00072314" w:rsidP="001D18E6"/>
        </w:tc>
      </w:tr>
    </w:tbl>
    <w:p w14:paraId="33556C1E" w14:textId="77777777" w:rsidR="00072314" w:rsidRPr="00702453" w:rsidRDefault="00072314"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6</w:t>
      </w:r>
      <w:r>
        <w:rPr>
          <w:noProof/>
        </w:rPr>
        <w:fldChar w:fldCharType="end"/>
      </w:r>
      <w:r w:rsidRPr="00702453">
        <w:t xml:space="preserve">: </w:t>
      </w:r>
      <w:r>
        <w:t>Inherited Requirements</w:t>
      </w:r>
    </w:p>
    <w:p w14:paraId="6F217C02" w14:textId="77777777" w:rsidR="00072314" w:rsidRDefault="00072314" w:rsidP="00072314"/>
    <w:p w14:paraId="729F5302"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65405E59" w14:textId="77777777" w:rsidR="001C5864" w:rsidRPr="0017445F" w:rsidRDefault="001C5864" w:rsidP="001C5864">
      <w:pPr>
        <w:pStyle w:val="RERequirement"/>
        <w:shd w:val="clear" w:color="auto" w:fill="F2F2F2" w:themeFill="background1" w:themeFillShade="F2"/>
      </w:pPr>
      <w:bookmarkStart w:id="102" w:name="_f9b1583d2f13f57ef66dd88c2fe00b53"/>
      <w:bookmarkEnd w:id="102"/>
      <w:r>
        <w:t xml:space="preserve"> IPC eLocker display</w:t>
      </w:r>
    </w:p>
    <w:p w14:paraId="71706873" w14:textId="77777777" w:rsidR="001C5864" w:rsidRDefault="001C5864" w:rsidP="001C5864">
      <w:pPr>
        <w:rPr>
          <w:rFonts w:cs="Arial"/>
        </w:rPr>
      </w:pPr>
      <w:r>
        <w:rPr>
          <w:rFonts w:cs="Arial"/>
        </w:rPr>
        <w:t xml:space="preserve">When " Display eLocker Service Request" "Display elocker engagement status" "Display Elocker message Window" receives initial request from IPC it shall transmit "RearDiffSrvcRqd_B_Rq" "RearDiffLckLamp_D_Rq" "RearDiffLckMsg_D_Rq" </w:t>
      </w:r>
    </w:p>
    <w:p w14:paraId="0064081B" w14:textId="77777777" w:rsidR="001C5864" w:rsidRDefault="001C5864" w:rsidP="001C5864"/>
    <w:p w14:paraId="18979EE5" w14:textId="77777777" w:rsidR="001C5864" w:rsidRPr="00287D2F" w:rsidRDefault="001C5864" w:rsidP="001C5864">
      <w:pPr>
        <w:rPr>
          <w:rFonts w:cs="Arial"/>
        </w:rPr>
      </w:pPr>
      <w:r>
        <w:rPr>
          <w:rFonts w:cs="Arial"/>
        </w:rPr>
        <w:t>Satisfied by</w:t>
      </w:r>
      <w:r w:rsidRPr="00287D2F">
        <w:rPr>
          <w:rFonts w:cs="Arial"/>
        </w:rPr>
        <w:t>:</w:t>
      </w:r>
    </w:p>
    <w:p w14:paraId="0BB77BAE"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191084CE"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Display elocker engagement status</w:t>
      </w:r>
    </w:p>
    <w:p w14:paraId="29C3A085"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Display Elocker message Window</w:t>
      </w:r>
    </w:p>
    <w:p w14:paraId="50F1D780"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Display eLocker Service Request</w:t>
      </w:r>
    </w:p>
    <w:p w14:paraId="68E53CF6"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3FCEFDCA"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D60A60C"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lastRenderedPageBreak/>
              <w:t xml:space="preserve">Requirement ID: </w:t>
            </w:r>
          </w:p>
        </w:tc>
      </w:tr>
      <w:tr w:rsidR="007A24FC" w:rsidRPr="00B3499B" w14:paraId="1430F28E"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2EB09A6"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DDDE1ED" w14:textId="77777777" w:rsidR="00BC4E3D" w:rsidRDefault="00BC4E3D"/>
        </w:tc>
      </w:tr>
      <w:tr w:rsidR="007A24FC" w:rsidRPr="00B3499B" w14:paraId="58C2616E"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4D5F792"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F87688B" w14:textId="77777777" w:rsidR="00BC4E3D" w:rsidRDefault="00BC4E3D"/>
        </w:tc>
      </w:tr>
      <w:tr w:rsidR="007A24FC" w:rsidRPr="00B3499B" w14:paraId="772352B4"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42096FF"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14D8CE7" w14:textId="77777777" w:rsidR="00BC4E3D" w:rsidRDefault="00BC4E3D"/>
        </w:tc>
      </w:tr>
      <w:tr w:rsidR="007A24FC" w:rsidRPr="00B3499B" w14:paraId="54D74EEA"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128CCF6"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54BBFBA"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6070B8D"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752F6EA" w14:textId="77777777" w:rsidR="00BC4E3D" w:rsidRDefault="00BC4E3D"/>
        </w:tc>
      </w:tr>
      <w:tr w:rsidR="007A24FC" w:rsidRPr="00B3499B" w14:paraId="0702ED53"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2FB5407"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ED37565"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14B9043"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AEA3BBE" w14:textId="77777777" w:rsidR="00BC4E3D" w:rsidRDefault="00BC4E3D"/>
        </w:tc>
      </w:tr>
      <w:tr w:rsidR="007A24FC" w:rsidRPr="00B3499B" w14:paraId="2515CF17"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6574207"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C8CB4DA" w14:textId="77777777" w:rsidR="00BC4E3D" w:rsidRDefault="00BC4E3D"/>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D02CC6A"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F68C158"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0CE27B5"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FD62353"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72010450"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50B67813" w14:textId="77777777" w:rsidR="007A24FC" w:rsidRPr="00B3499B" w:rsidRDefault="006A2E06" w:rsidP="009737DA">
            <w:pPr>
              <w:rPr>
                <w:rFonts w:cs="Arial"/>
                <w:bCs/>
                <w:color w:val="808080" w:themeColor="background1" w:themeShade="80"/>
                <w:sz w:val="16"/>
                <w:szCs w:val="14"/>
              </w:rPr>
            </w:pPr>
            <w:hyperlink r:id="rId39"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3295F20"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5330984"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2C0F6F78" w14:textId="77777777" w:rsidR="007A24FC" w:rsidRDefault="007A24FC" w:rsidP="001C5864">
      <w:pPr>
        <w:rPr>
          <w:rFonts w:cs="Arial"/>
        </w:rPr>
      </w:pPr>
    </w:p>
    <w:p w14:paraId="6734128D" w14:textId="77777777" w:rsidR="0047267C" w:rsidRDefault="0047267C" w:rsidP="001C5864">
      <w:pPr>
        <w:rPr>
          <w:rFonts w:cs="Arial"/>
        </w:rPr>
      </w:pPr>
    </w:p>
    <w:p w14:paraId="53B8A1C2" w14:textId="77777777" w:rsidR="008C50D1" w:rsidRPr="003305ED" w:rsidRDefault="008C50D1" w:rsidP="00702F62">
      <w:pPr>
        <w:pStyle w:val="Heading4"/>
        <w:keepNext w:val="0"/>
        <w:tabs>
          <w:tab w:val="clear" w:pos="900"/>
          <w:tab w:val="left" w:pos="709"/>
        </w:tabs>
        <w:spacing w:before="240"/>
      </w:pPr>
      <w:r>
        <w:rPr>
          <w:lang w:val="en-GB"/>
        </w:rPr>
        <w:t xml:space="preserve">Technology </w:t>
      </w:r>
      <w:r w:rsidRPr="003070ED">
        <w:rPr>
          <w:lang w:val="en-GB"/>
        </w:rPr>
        <w:t>Function</w:t>
      </w:r>
      <w:r>
        <w:rPr>
          <w:lang w:val="en-GB"/>
        </w:rPr>
        <w:t xml:space="preserve"> </w:t>
      </w:r>
      <w:r>
        <w:rPr>
          <w:noProof/>
        </w:rPr>
        <w:drawing>
          <wp:inline distT="0" distB="0" distL="0" distR="0" wp14:anchorId="08DD4734" wp14:editId="2C0155F5">
            <wp:extent cx="152400" cy="152400"/>
            <wp:effectExtent l="0" t="0" r="0" b="0"/>
            <wp:docPr id="24" name="Picture -529340908.jpg" descr="-5293409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29340908.jpg"/>
                    <pic:cNvPicPr/>
                  </pic:nvPicPr>
                  <pic:blipFill>
                    <a:blip r:embed="rId26"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Display eLocker Service Request</w:t>
      </w:r>
    </w:p>
    <w:p w14:paraId="6D2276F3"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5E3A428F" w14:textId="77777777" w:rsidR="00072314" w:rsidRPr="003B799F" w:rsidRDefault="00072314" w:rsidP="00072314"/>
    <w:p w14:paraId="7C185292" w14:textId="77777777" w:rsidR="00072314" w:rsidRDefault="00072314" w:rsidP="00072314">
      <w:pPr>
        <w:pStyle w:val="Heading6"/>
        <w:keepNext w:val="0"/>
        <w:tabs>
          <w:tab w:val="clear" w:pos="900"/>
          <w:tab w:val="left" w:pos="709"/>
        </w:tabs>
        <w:spacing w:before="240"/>
        <w:rPr>
          <w:lang w:val="en-GB"/>
        </w:rPr>
      </w:pPr>
      <w:r>
        <w:rPr>
          <w:lang w:val="en-GB"/>
        </w:rPr>
        <w:t>Inputs</w:t>
      </w:r>
    </w:p>
    <w:p w14:paraId="4C249716" w14:textId="77777777" w:rsidR="00647115" w:rsidRDefault="00647115" w:rsidP="008C50D1">
      <w:pPr>
        <w:pStyle w:val="BodyText"/>
        <w:rPr>
          <w:color w:val="BFBFBF" w:themeColor="background1" w:themeShade="BF"/>
        </w:rPr>
      </w:pPr>
    </w:p>
    <w:p w14:paraId="32C4FE23" w14:textId="77777777" w:rsidR="00072314" w:rsidRDefault="008C50D1" w:rsidP="008C50D1">
      <w:pPr>
        <w:pStyle w:val="BodyText"/>
        <w:rPr>
          <w:color w:val="BFBFBF" w:themeColor="background1" w:themeShade="BF"/>
        </w:rPr>
      </w:pPr>
      <w:r w:rsidRPr="00077687">
        <w:rPr>
          <w:color w:val="BFBFBF" w:themeColor="background1" w:themeShade="BF"/>
        </w:rPr>
        <w:t>(No inputs have been defined)</w:t>
      </w:r>
    </w:p>
    <w:p w14:paraId="4A5641B5" w14:textId="77777777" w:rsidR="00647115" w:rsidRPr="008C50D1" w:rsidRDefault="00647115" w:rsidP="008C50D1">
      <w:pPr>
        <w:pStyle w:val="BodyText"/>
        <w:rPr>
          <w:color w:val="BFBFBF" w:themeColor="background1" w:themeShade="BF"/>
        </w:rPr>
      </w:pPr>
    </w:p>
    <w:p w14:paraId="6A23910C" w14:textId="77777777" w:rsidR="008C50D1" w:rsidRPr="00E23282" w:rsidRDefault="008C50D1" w:rsidP="00072314"/>
    <w:p w14:paraId="71806075"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6501664E"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0D7E075C"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1BEBDA5"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1A067FF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6ED128A"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FED18DE"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5DFC33C"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4518C51" w14:textId="77777777" w:rsidR="00236BAE" w:rsidRPr="001C5864" w:rsidRDefault="00BA47AD" w:rsidP="00236BAE">
            <w:pPr>
              <w:rPr>
                <w:rFonts w:cs="Arial"/>
                <w:b/>
                <w:bCs/>
                <w:color w:val="000000"/>
              </w:rPr>
            </w:pPr>
            <w:r>
              <w:rPr>
                <w:rFonts w:cs="Arial"/>
                <w:b/>
                <w:bCs/>
                <w:color w:val="000000"/>
              </w:rPr>
              <w:t>Publisher</w:t>
            </w:r>
            <w:r w:rsidR="00236BAE">
              <w:rPr>
                <w:rFonts w:cs="Arial"/>
                <w:b/>
                <w:bCs/>
                <w:color w:val="000000"/>
              </w:rPr>
              <w:t xml:space="preserve"> </w:t>
            </w:r>
            <w:r w:rsidR="00236BAE"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780F01D"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28888FEF"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17A1E467"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66907A6"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06570CA7" w14:textId="77777777" w:rsidR="0046438F" w:rsidRDefault="0046438F" w:rsidP="0046438F">
            <w:pPr>
              <w:rPr>
                <w:rFonts w:cs="Arial"/>
                <w:color w:val="000000" w:themeColor="text1"/>
                <w:sz w:val="16"/>
                <w:szCs w:val="14"/>
              </w:rPr>
            </w:pPr>
            <w:r>
              <w:rPr>
                <w:rFonts w:cs="Arial"/>
                <w:color w:val="000000" w:themeColor="text1"/>
                <w:sz w:val="16"/>
                <w:szCs w:val="14"/>
              </w:rPr>
              <w:t>output</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48D0FA0" w14:textId="77777777" w:rsidR="00DD49BA" w:rsidRPr="003C5D56" w:rsidRDefault="00DD49BA" w:rsidP="00DD49BA">
            <w:pPr>
              <w:rPr>
                <w:rFonts w:cs="Arial"/>
                <w:color w:val="000000" w:themeColor="text1"/>
                <w:sz w:val="16"/>
                <w:szCs w:val="14"/>
              </w:rPr>
            </w:pPr>
            <w:r>
              <w:rPr>
                <w:rFonts w:cs="Arial"/>
                <w:color w:val="000000" w:themeColor="text1"/>
                <w:sz w:val="16"/>
                <w:szCs w:val="14"/>
              </w:rPr>
              <w:t>output</w:t>
            </w:r>
          </w:p>
          <w:p w14:paraId="429D465D"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6A14470"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3CB50AF"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9E314CD" w14:textId="77777777" w:rsidR="00BC4E3D" w:rsidRDefault="00BC4E3D"/>
        </w:tc>
      </w:tr>
      <w:tr w:rsidR="00CA24CE" w:rsidRPr="00B3499B" w14:paraId="5C18EF95"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8C3F47F" w14:textId="77777777" w:rsidR="00CA24CE" w:rsidRPr="00B3499B" w:rsidRDefault="006A2E06" w:rsidP="00CA24CE">
            <w:pPr>
              <w:rPr>
                <w:rFonts w:cs="Arial"/>
                <w:bCs/>
                <w:color w:val="808080" w:themeColor="background1" w:themeShade="80"/>
                <w:sz w:val="16"/>
                <w:szCs w:val="14"/>
              </w:rPr>
            </w:pPr>
            <w:hyperlink r:id="rId40"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0878500" w14:textId="7777777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A063B2C"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43AC16D9" w14:textId="77777777" w:rsidR="00236BAE" w:rsidRPr="004A50B8" w:rsidRDefault="00236BAE"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Pr="004521EB">
        <w:rPr>
          <w:lang w:val="en-GB"/>
        </w:rPr>
        <w:t>Display eLocker Service Request</w:t>
      </w:r>
    </w:p>
    <w:p w14:paraId="3BF55601" w14:textId="77777777" w:rsidR="00072314" w:rsidRPr="00612064" w:rsidRDefault="00072314" w:rsidP="00072314">
      <w:pPr>
        <w:spacing w:before="20"/>
        <w:rPr>
          <w:vanish/>
        </w:rPr>
      </w:pPr>
    </w:p>
    <w:p w14:paraId="4DF12FAA" w14:textId="77777777" w:rsidR="00072314" w:rsidRDefault="00072314" w:rsidP="00072314">
      <w:pPr>
        <w:pStyle w:val="Heading6"/>
        <w:keepNext w:val="0"/>
        <w:tabs>
          <w:tab w:val="clear" w:pos="900"/>
          <w:tab w:val="left" w:pos="709"/>
        </w:tabs>
        <w:spacing w:before="240"/>
      </w:pPr>
      <w:r>
        <w:t>Parameters</w:t>
      </w:r>
    </w:p>
    <w:p w14:paraId="38BE7BA7"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43A3E8FF" w14:textId="77777777" w:rsidTr="001D18E6">
        <w:trPr>
          <w:trHeight w:val="161"/>
        </w:trPr>
        <w:tc>
          <w:tcPr>
            <w:tcW w:w="1838" w:type="dxa"/>
            <w:shd w:val="clear" w:color="auto" w:fill="D9D9D9" w:themeFill="background1" w:themeFillShade="D9"/>
            <w:noWrap/>
            <w:hideMark/>
          </w:tcPr>
          <w:p w14:paraId="7E9A88E9"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09834B48"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0CEBCDB8"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4D3FC709"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22C39124"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49E2B89B" w14:textId="77777777" w:rsidTr="001D18E6">
        <w:trPr>
          <w:trHeight w:val="70"/>
        </w:trPr>
        <w:tc>
          <w:tcPr>
            <w:tcW w:w="1838" w:type="dxa"/>
            <w:noWrap/>
          </w:tcPr>
          <w:p w14:paraId="022E4D17"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455025A6"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2EC13749"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918059454"/>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4572BE2A"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5DF63882"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6C712A79" w14:textId="77777777" w:rsidTr="001D18E6">
        <w:trPr>
          <w:trHeight w:val="71"/>
        </w:trPr>
        <w:tc>
          <w:tcPr>
            <w:tcW w:w="1838" w:type="dxa"/>
            <w:noWrap/>
          </w:tcPr>
          <w:p w14:paraId="19D0E2EF"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7D9EAF61" w14:textId="77777777" w:rsidR="00072314" w:rsidRPr="00D14691" w:rsidRDefault="00072314" w:rsidP="001D18E6">
            <w:pPr>
              <w:rPr>
                <w:color w:val="000000" w:themeColor="text1"/>
              </w:rPr>
            </w:pPr>
          </w:p>
        </w:tc>
        <w:tc>
          <w:tcPr>
            <w:tcW w:w="1701" w:type="dxa"/>
          </w:tcPr>
          <w:p w14:paraId="4BBB2428" w14:textId="77777777" w:rsidR="00072314" w:rsidRPr="00D14691" w:rsidRDefault="00072314" w:rsidP="001D18E6">
            <w:pPr>
              <w:rPr>
                <w:color w:val="000000" w:themeColor="text1"/>
              </w:rPr>
            </w:pPr>
          </w:p>
        </w:tc>
        <w:tc>
          <w:tcPr>
            <w:tcW w:w="1417" w:type="dxa"/>
            <w:noWrap/>
          </w:tcPr>
          <w:p w14:paraId="6566FF8D" w14:textId="77777777" w:rsidR="00072314" w:rsidRPr="00D14691" w:rsidRDefault="00072314" w:rsidP="001D18E6">
            <w:pPr>
              <w:rPr>
                <w:color w:val="000000" w:themeColor="text1"/>
              </w:rPr>
            </w:pPr>
          </w:p>
        </w:tc>
        <w:tc>
          <w:tcPr>
            <w:tcW w:w="3402" w:type="dxa"/>
          </w:tcPr>
          <w:p w14:paraId="3B66A914" w14:textId="77777777" w:rsidR="00072314" w:rsidRPr="00D14691" w:rsidRDefault="00072314" w:rsidP="001D18E6">
            <w:pPr>
              <w:rPr>
                <w:color w:val="000000" w:themeColor="text1"/>
              </w:rPr>
            </w:pPr>
          </w:p>
        </w:tc>
      </w:tr>
    </w:tbl>
    <w:p w14:paraId="4C77455D" w14:textId="77777777" w:rsidR="008C50D1" w:rsidRDefault="00072314"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p>
    <w:p w14:paraId="16ACDFB9" w14:textId="77777777" w:rsidR="003678EC" w:rsidRPr="003678EC" w:rsidRDefault="003678EC" w:rsidP="003678EC">
      <w:pPr>
        <w:rPr>
          <w:lang w:val="en-GB"/>
        </w:rPr>
      </w:pPr>
    </w:p>
    <w:p w14:paraId="010F7502"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49087510" w14:textId="77777777" w:rsidR="00072314" w:rsidRPr="003225C9" w:rsidRDefault="00072314" w:rsidP="00072314">
      <w:pPr>
        <w:tabs>
          <w:tab w:val="left" w:pos="284"/>
          <w:tab w:val="left" w:pos="851"/>
        </w:tabs>
      </w:pPr>
    </w:p>
    <w:p w14:paraId="647FCE83"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16226BE2"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7C2FD77C" w14:textId="77777777" w:rsidTr="001D18E6">
        <w:tc>
          <w:tcPr>
            <w:tcW w:w="1934" w:type="dxa"/>
            <w:shd w:val="clear" w:color="auto" w:fill="D9D9D9" w:themeFill="background1" w:themeFillShade="D9"/>
          </w:tcPr>
          <w:p w14:paraId="41916CFB" w14:textId="77777777" w:rsidR="00072314" w:rsidRDefault="00072314" w:rsidP="001D18E6">
            <w:pPr>
              <w:rPr>
                <w:b/>
              </w:rPr>
            </w:pPr>
            <w:r w:rsidRPr="00AF169D">
              <w:rPr>
                <w:b/>
              </w:rPr>
              <w:t>Requirement ID</w:t>
            </w:r>
          </w:p>
          <w:p w14:paraId="030EB5A6"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665B5A53"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59A504C2" w14:textId="77777777" w:rsidR="00072314" w:rsidRDefault="00072314" w:rsidP="001D18E6">
            <w:pPr>
              <w:rPr>
                <w:b/>
              </w:rPr>
            </w:pPr>
            <w:r>
              <w:rPr>
                <w:b/>
              </w:rPr>
              <w:t>Modification</w:t>
            </w:r>
          </w:p>
        </w:tc>
        <w:tc>
          <w:tcPr>
            <w:tcW w:w="1712" w:type="dxa"/>
            <w:shd w:val="clear" w:color="auto" w:fill="D9D9D9" w:themeFill="background1" w:themeFillShade="D9"/>
          </w:tcPr>
          <w:p w14:paraId="2AB478D2" w14:textId="77777777" w:rsidR="00072314" w:rsidRDefault="00072314" w:rsidP="001D18E6">
            <w:pPr>
              <w:rPr>
                <w:b/>
              </w:rPr>
            </w:pPr>
            <w:r w:rsidRPr="00AF169D">
              <w:rPr>
                <w:b/>
              </w:rPr>
              <w:t xml:space="preserve">Requirement </w:t>
            </w:r>
            <w:r>
              <w:rPr>
                <w:b/>
              </w:rPr>
              <w:t>ID</w:t>
            </w:r>
          </w:p>
          <w:p w14:paraId="688BCACE"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55F03BB8" w14:textId="77777777" w:rsidR="00072314" w:rsidRPr="00AF169D" w:rsidRDefault="00072314" w:rsidP="001D18E6">
            <w:pPr>
              <w:rPr>
                <w:b/>
              </w:rPr>
            </w:pPr>
            <w:r>
              <w:rPr>
                <w:b/>
              </w:rPr>
              <w:t>Comment</w:t>
            </w:r>
          </w:p>
        </w:tc>
      </w:tr>
      <w:tr w:rsidR="00072314" w14:paraId="65A0526C" w14:textId="77777777" w:rsidTr="001D18E6">
        <w:tc>
          <w:tcPr>
            <w:tcW w:w="1934" w:type="dxa"/>
          </w:tcPr>
          <w:p w14:paraId="526AA17D" w14:textId="77777777" w:rsidR="00072314" w:rsidRPr="000F4E8B" w:rsidRDefault="00072314" w:rsidP="001D18E6">
            <w:r w:rsidRPr="000F4E8B">
              <w:t>REQ_abc</w:t>
            </w:r>
          </w:p>
        </w:tc>
        <w:tc>
          <w:tcPr>
            <w:tcW w:w="2177" w:type="dxa"/>
          </w:tcPr>
          <w:p w14:paraId="5FC2128C" w14:textId="77777777" w:rsidR="00072314" w:rsidRPr="000F4E8B" w:rsidRDefault="00072314" w:rsidP="001D18E6"/>
        </w:tc>
        <w:sdt>
          <w:sdtPr>
            <w:alias w:val="Modification"/>
            <w:tag w:val="Modification"/>
            <w:id w:val="735362556"/>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334E7268" w14:textId="77777777" w:rsidR="00072314" w:rsidRPr="000F4E8B" w:rsidRDefault="00072314" w:rsidP="001D18E6">
                <w:r w:rsidRPr="000F4E8B">
                  <w:t>Removed</w:t>
                </w:r>
              </w:p>
            </w:tc>
          </w:sdtContent>
        </w:sdt>
        <w:tc>
          <w:tcPr>
            <w:tcW w:w="1712" w:type="dxa"/>
          </w:tcPr>
          <w:p w14:paraId="6387C8AF" w14:textId="77777777" w:rsidR="00072314" w:rsidRPr="000F4E8B" w:rsidRDefault="00072314" w:rsidP="001D18E6">
            <w:r w:rsidRPr="000F4E8B">
              <w:t>--</w:t>
            </w:r>
          </w:p>
        </w:tc>
        <w:tc>
          <w:tcPr>
            <w:tcW w:w="2958" w:type="dxa"/>
          </w:tcPr>
          <w:p w14:paraId="6B2AD7A9" w14:textId="77777777" w:rsidR="00072314" w:rsidRPr="000F4E8B" w:rsidRDefault="00072314" w:rsidP="001D18E6"/>
        </w:tc>
      </w:tr>
      <w:tr w:rsidR="00072314" w14:paraId="55C32E04" w14:textId="77777777" w:rsidTr="001D18E6">
        <w:tc>
          <w:tcPr>
            <w:tcW w:w="1934" w:type="dxa"/>
          </w:tcPr>
          <w:p w14:paraId="5286E5F4" w14:textId="77777777" w:rsidR="00072314" w:rsidRPr="000F4E8B" w:rsidRDefault="00072314" w:rsidP="001D18E6">
            <w:r w:rsidRPr="000F4E8B">
              <w:t>REQ_def</w:t>
            </w:r>
          </w:p>
        </w:tc>
        <w:tc>
          <w:tcPr>
            <w:tcW w:w="2177" w:type="dxa"/>
          </w:tcPr>
          <w:p w14:paraId="1C30B0FD" w14:textId="77777777" w:rsidR="00072314" w:rsidRPr="000F4E8B" w:rsidRDefault="00072314" w:rsidP="001D18E6"/>
        </w:tc>
        <w:sdt>
          <w:sdtPr>
            <w:alias w:val="Modification"/>
            <w:tag w:val="Modification"/>
            <w:id w:val="-726225990"/>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13028A3E" w14:textId="77777777" w:rsidR="00072314" w:rsidRPr="000F4E8B" w:rsidRDefault="00072314" w:rsidP="001D18E6">
                <w:r w:rsidRPr="000F4E8B">
                  <w:t>Replaced</w:t>
                </w:r>
              </w:p>
            </w:tc>
          </w:sdtContent>
        </w:sdt>
        <w:tc>
          <w:tcPr>
            <w:tcW w:w="1712" w:type="dxa"/>
          </w:tcPr>
          <w:p w14:paraId="637E2611" w14:textId="77777777" w:rsidR="00072314" w:rsidRPr="000F4E8B" w:rsidRDefault="00072314" w:rsidP="001D18E6">
            <w:r w:rsidRPr="000F4E8B">
              <w:t>REQ_xyz</w:t>
            </w:r>
          </w:p>
        </w:tc>
        <w:tc>
          <w:tcPr>
            <w:tcW w:w="2958" w:type="dxa"/>
          </w:tcPr>
          <w:p w14:paraId="79874731" w14:textId="77777777" w:rsidR="00072314" w:rsidRPr="000F4E8B" w:rsidRDefault="00072314" w:rsidP="001D18E6"/>
        </w:tc>
      </w:tr>
      <w:tr w:rsidR="00072314" w14:paraId="518E1FEF" w14:textId="77777777" w:rsidTr="001D18E6">
        <w:tc>
          <w:tcPr>
            <w:tcW w:w="1934" w:type="dxa"/>
          </w:tcPr>
          <w:p w14:paraId="3BC93C2D" w14:textId="77777777" w:rsidR="00072314" w:rsidRPr="000F4E8B" w:rsidRDefault="00072314" w:rsidP="001D18E6">
            <w:r w:rsidRPr="000F4E8B">
              <w:t>--</w:t>
            </w:r>
          </w:p>
        </w:tc>
        <w:tc>
          <w:tcPr>
            <w:tcW w:w="2177" w:type="dxa"/>
          </w:tcPr>
          <w:p w14:paraId="32165354" w14:textId="77777777" w:rsidR="00072314" w:rsidRPr="000F4E8B" w:rsidRDefault="00072314" w:rsidP="001D18E6"/>
        </w:tc>
        <w:sdt>
          <w:sdtPr>
            <w:alias w:val="Modification"/>
            <w:tag w:val="Modification"/>
            <w:id w:val="1792484868"/>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1D879436" w14:textId="77777777" w:rsidR="00072314" w:rsidRPr="000F4E8B" w:rsidRDefault="00072314" w:rsidP="001D18E6">
                <w:r w:rsidRPr="000F4E8B">
                  <w:t>Added</w:t>
                </w:r>
              </w:p>
            </w:tc>
          </w:sdtContent>
        </w:sdt>
        <w:tc>
          <w:tcPr>
            <w:tcW w:w="1712" w:type="dxa"/>
          </w:tcPr>
          <w:p w14:paraId="754D9529" w14:textId="77777777" w:rsidR="00072314" w:rsidRPr="000F4E8B" w:rsidRDefault="00072314" w:rsidP="001D18E6">
            <w:r w:rsidRPr="000F4E8B">
              <w:t>REQ_123</w:t>
            </w:r>
          </w:p>
        </w:tc>
        <w:tc>
          <w:tcPr>
            <w:tcW w:w="2958" w:type="dxa"/>
          </w:tcPr>
          <w:p w14:paraId="3C6032EA" w14:textId="77777777" w:rsidR="00072314" w:rsidRPr="000F4E8B" w:rsidRDefault="00072314" w:rsidP="001D18E6"/>
        </w:tc>
      </w:tr>
    </w:tbl>
    <w:p w14:paraId="546C075D" w14:textId="77777777" w:rsidR="00072314" w:rsidRDefault="00072314"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5</w:t>
      </w:r>
      <w:r>
        <w:rPr>
          <w:noProof/>
        </w:rPr>
        <w:fldChar w:fldCharType="end"/>
      </w:r>
      <w:r w:rsidRPr="00702453">
        <w:t xml:space="preserve">: </w:t>
      </w:r>
      <w:r>
        <w:t>Component Specific Requirements</w:t>
      </w:r>
    </w:p>
    <w:p w14:paraId="4F635812"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7596D2D3" w14:textId="77777777" w:rsidTr="001D18E6">
        <w:tc>
          <w:tcPr>
            <w:tcW w:w="1838" w:type="dxa"/>
            <w:shd w:val="clear" w:color="auto" w:fill="D9D9D9" w:themeFill="background1" w:themeFillShade="D9"/>
          </w:tcPr>
          <w:p w14:paraId="313689D9" w14:textId="77777777" w:rsidR="00072314" w:rsidRDefault="00072314" w:rsidP="001D18E6">
            <w:pPr>
              <w:rPr>
                <w:b/>
              </w:rPr>
            </w:pPr>
            <w:r w:rsidRPr="00AF169D">
              <w:rPr>
                <w:b/>
              </w:rPr>
              <w:t>Requirement ID</w:t>
            </w:r>
          </w:p>
          <w:p w14:paraId="14532579"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54D14C0D"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7C5F784B" w14:textId="77777777" w:rsidR="00072314" w:rsidRPr="00AF169D" w:rsidRDefault="00072314" w:rsidP="001D18E6">
            <w:pPr>
              <w:rPr>
                <w:b/>
              </w:rPr>
            </w:pPr>
            <w:r>
              <w:rPr>
                <w:b/>
              </w:rPr>
              <w:t>Comment</w:t>
            </w:r>
          </w:p>
        </w:tc>
      </w:tr>
      <w:tr w:rsidR="00072314" w14:paraId="0682CEB7" w14:textId="77777777" w:rsidTr="001D18E6">
        <w:tc>
          <w:tcPr>
            <w:tcW w:w="1838" w:type="dxa"/>
          </w:tcPr>
          <w:p w14:paraId="3622D2FA" w14:textId="77777777" w:rsidR="00072314" w:rsidRDefault="00072314" w:rsidP="001D18E6"/>
        </w:tc>
        <w:tc>
          <w:tcPr>
            <w:tcW w:w="4253" w:type="dxa"/>
          </w:tcPr>
          <w:p w14:paraId="71049111" w14:textId="77777777" w:rsidR="00072314" w:rsidRDefault="00072314" w:rsidP="001D18E6"/>
        </w:tc>
        <w:tc>
          <w:tcPr>
            <w:tcW w:w="4110" w:type="dxa"/>
          </w:tcPr>
          <w:p w14:paraId="573E279E" w14:textId="77777777" w:rsidR="00072314" w:rsidRDefault="00072314" w:rsidP="001D18E6"/>
        </w:tc>
      </w:tr>
      <w:tr w:rsidR="00072314" w14:paraId="7B9E0DB7" w14:textId="77777777" w:rsidTr="001D18E6">
        <w:tc>
          <w:tcPr>
            <w:tcW w:w="1838" w:type="dxa"/>
          </w:tcPr>
          <w:p w14:paraId="6340EEB0" w14:textId="77777777" w:rsidR="00072314" w:rsidRDefault="00072314" w:rsidP="001D18E6"/>
        </w:tc>
        <w:tc>
          <w:tcPr>
            <w:tcW w:w="4253" w:type="dxa"/>
          </w:tcPr>
          <w:p w14:paraId="4D11B638" w14:textId="77777777" w:rsidR="00072314" w:rsidRDefault="00072314" w:rsidP="001D18E6"/>
        </w:tc>
        <w:tc>
          <w:tcPr>
            <w:tcW w:w="4110" w:type="dxa"/>
          </w:tcPr>
          <w:p w14:paraId="3B886BD8" w14:textId="77777777" w:rsidR="00072314" w:rsidRDefault="00072314" w:rsidP="001D18E6"/>
        </w:tc>
      </w:tr>
      <w:tr w:rsidR="00072314" w14:paraId="2D4A239E" w14:textId="77777777" w:rsidTr="001D18E6">
        <w:tc>
          <w:tcPr>
            <w:tcW w:w="1838" w:type="dxa"/>
          </w:tcPr>
          <w:p w14:paraId="798113EC" w14:textId="77777777" w:rsidR="00072314" w:rsidRDefault="00072314" w:rsidP="001D18E6">
            <w:r>
              <w:t>…</w:t>
            </w:r>
          </w:p>
        </w:tc>
        <w:tc>
          <w:tcPr>
            <w:tcW w:w="4253" w:type="dxa"/>
          </w:tcPr>
          <w:p w14:paraId="67E63B0B" w14:textId="77777777" w:rsidR="00072314" w:rsidRDefault="00072314" w:rsidP="001D18E6"/>
        </w:tc>
        <w:tc>
          <w:tcPr>
            <w:tcW w:w="4110" w:type="dxa"/>
          </w:tcPr>
          <w:p w14:paraId="06740E02" w14:textId="77777777" w:rsidR="00072314" w:rsidRDefault="00072314" w:rsidP="001D18E6"/>
        </w:tc>
      </w:tr>
    </w:tbl>
    <w:p w14:paraId="1045236B" w14:textId="77777777" w:rsidR="00072314" w:rsidRPr="00702453" w:rsidRDefault="00072314"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6</w:t>
      </w:r>
      <w:r>
        <w:rPr>
          <w:noProof/>
        </w:rPr>
        <w:fldChar w:fldCharType="end"/>
      </w:r>
      <w:r w:rsidRPr="00702453">
        <w:t xml:space="preserve">: </w:t>
      </w:r>
      <w:r>
        <w:t>Inherited Requirements</w:t>
      </w:r>
    </w:p>
    <w:p w14:paraId="476C6A21" w14:textId="77777777" w:rsidR="00072314" w:rsidRDefault="00072314" w:rsidP="00072314"/>
    <w:p w14:paraId="25305EEA"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4BB5F233" w14:textId="77777777" w:rsidR="001C5864" w:rsidRPr="0017445F" w:rsidRDefault="001C5864" w:rsidP="001C5864">
      <w:pPr>
        <w:pStyle w:val="RERequirement"/>
        <w:shd w:val="clear" w:color="auto" w:fill="F2F2F2" w:themeFill="background1" w:themeFillShade="F2"/>
      </w:pPr>
      <w:r>
        <w:t xml:space="preserve"> IPC eLocker display</w:t>
      </w:r>
    </w:p>
    <w:p w14:paraId="1E197B67" w14:textId="77777777" w:rsidR="001C5864" w:rsidRDefault="001C5864" w:rsidP="001C5864">
      <w:pPr>
        <w:rPr>
          <w:rFonts w:cs="Arial"/>
        </w:rPr>
      </w:pPr>
      <w:r>
        <w:rPr>
          <w:rFonts w:cs="Arial"/>
        </w:rPr>
        <w:t xml:space="preserve">When " Display eLocker Service Request" "Display elocker engagement status" "Display Elocker message Window" receives initial request from IPC it shall transmit "RearDiffSrvcRqd_B_Rq" "RearDiffLckLamp_D_Rq" "RearDiffLckMsg_D_Rq" </w:t>
      </w:r>
    </w:p>
    <w:p w14:paraId="529FCEF8" w14:textId="77777777" w:rsidR="001C5864" w:rsidRDefault="001C5864" w:rsidP="001C5864"/>
    <w:p w14:paraId="57D3F4E8" w14:textId="77777777" w:rsidR="001C5864" w:rsidRPr="00287D2F" w:rsidRDefault="001C5864" w:rsidP="001C5864">
      <w:pPr>
        <w:rPr>
          <w:rFonts w:cs="Arial"/>
        </w:rPr>
      </w:pPr>
      <w:r>
        <w:rPr>
          <w:rFonts w:cs="Arial"/>
        </w:rPr>
        <w:t>Satisfied by</w:t>
      </w:r>
      <w:r w:rsidRPr="00287D2F">
        <w:rPr>
          <w:rFonts w:cs="Arial"/>
        </w:rPr>
        <w:t>:</w:t>
      </w:r>
    </w:p>
    <w:p w14:paraId="796748F0"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0A66052B"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Display elocker engagement status</w:t>
      </w:r>
    </w:p>
    <w:p w14:paraId="06E0FE58"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Display Elocker message Window</w:t>
      </w:r>
    </w:p>
    <w:p w14:paraId="008A2088"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Display eLocker Service Request</w:t>
      </w:r>
    </w:p>
    <w:p w14:paraId="4E0EBB7A"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41BDDE29"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63B0865"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1D2E5106"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C00B213"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1BC3AF3" w14:textId="77777777" w:rsidR="00BC4E3D" w:rsidRDefault="00BC4E3D"/>
        </w:tc>
      </w:tr>
      <w:tr w:rsidR="007A24FC" w:rsidRPr="00B3499B" w14:paraId="1DD10C66"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4E7175E"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0782FDE" w14:textId="77777777" w:rsidR="00BC4E3D" w:rsidRDefault="00BC4E3D"/>
        </w:tc>
      </w:tr>
      <w:tr w:rsidR="007A24FC" w:rsidRPr="00B3499B" w14:paraId="211E02DC"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7D57A19"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3B9FCA4" w14:textId="77777777" w:rsidR="00BC4E3D" w:rsidRDefault="00BC4E3D"/>
        </w:tc>
      </w:tr>
      <w:tr w:rsidR="007A24FC" w:rsidRPr="00B3499B" w14:paraId="5D5B1F04"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7607F40"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BFE7F1B"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D5F2C3E"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730FCB2" w14:textId="77777777" w:rsidR="00BC4E3D" w:rsidRDefault="00BC4E3D"/>
        </w:tc>
      </w:tr>
      <w:tr w:rsidR="007A24FC" w:rsidRPr="00B3499B" w14:paraId="3BA677CE"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BC1BAF1"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22D64E7"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284B1FB"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7ACCFA2" w14:textId="77777777" w:rsidR="00BC4E3D" w:rsidRDefault="00BC4E3D"/>
        </w:tc>
      </w:tr>
      <w:tr w:rsidR="007A24FC" w:rsidRPr="00B3499B" w14:paraId="15CD4F39"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C4F00B6"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DDB2F03" w14:textId="77777777" w:rsidR="00BC4E3D" w:rsidRDefault="00BC4E3D"/>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CA791AE"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38CA956"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6491C03"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DC47BC7"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1400AE2D"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064ED97" w14:textId="77777777" w:rsidR="007A24FC" w:rsidRPr="00B3499B" w:rsidRDefault="006A2E06" w:rsidP="009737DA">
            <w:pPr>
              <w:rPr>
                <w:rFonts w:cs="Arial"/>
                <w:bCs/>
                <w:color w:val="808080" w:themeColor="background1" w:themeShade="80"/>
                <w:sz w:val="16"/>
                <w:szCs w:val="14"/>
              </w:rPr>
            </w:pPr>
            <w:hyperlink r:id="rId41"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AFB6FF4"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B02C306"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926A486" w14:textId="77777777" w:rsidR="007A24FC" w:rsidRDefault="007A24FC" w:rsidP="001C5864">
      <w:pPr>
        <w:rPr>
          <w:rFonts w:cs="Arial"/>
        </w:rPr>
      </w:pPr>
    </w:p>
    <w:p w14:paraId="5A82A103" w14:textId="77777777" w:rsidR="0047267C" w:rsidRDefault="0047267C" w:rsidP="001C5864">
      <w:pPr>
        <w:rPr>
          <w:rFonts w:cs="Arial"/>
        </w:rPr>
      </w:pPr>
    </w:p>
    <w:p w14:paraId="6067E580" w14:textId="77777777" w:rsidR="008C50D1" w:rsidRPr="003305ED" w:rsidRDefault="008C50D1" w:rsidP="00702F62">
      <w:pPr>
        <w:pStyle w:val="Heading4"/>
        <w:keepNext w:val="0"/>
        <w:tabs>
          <w:tab w:val="clear" w:pos="900"/>
          <w:tab w:val="left" w:pos="709"/>
        </w:tabs>
        <w:spacing w:before="240"/>
      </w:pPr>
      <w:r>
        <w:rPr>
          <w:lang w:val="en-GB"/>
        </w:rPr>
        <w:t xml:space="preserve">Technology </w:t>
      </w:r>
      <w:r w:rsidRPr="003070ED">
        <w:rPr>
          <w:lang w:val="en-GB"/>
        </w:rPr>
        <w:t>Function</w:t>
      </w:r>
      <w:r>
        <w:rPr>
          <w:lang w:val="en-GB"/>
        </w:rPr>
        <w:t xml:space="preserve"> </w:t>
      </w:r>
      <w:r>
        <w:rPr>
          <w:noProof/>
        </w:rPr>
        <w:drawing>
          <wp:inline distT="0" distB="0" distL="0" distR="0" wp14:anchorId="4A4B5718" wp14:editId="47590B4F">
            <wp:extent cx="152400" cy="152400"/>
            <wp:effectExtent l="0" t="0" r="0" b="0"/>
            <wp:docPr id="26" name="Picture 1643518767.jpg" descr="16435187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643518767.jpg"/>
                    <pic:cNvPicPr/>
                  </pic:nvPicPr>
                  <pic:blipFill>
                    <a:blip r:embed="rId26"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Display elocker engagement status</w:t>
      </w:r>
    </w:p>
    <w:p w14:paraId="0CDC518B"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7B310680" w14:textId="77777777" w:rsidR="00072314" w:rsidRPr="003B799F" w:rsidRDefault="00072314" w:rsidP="00072314"/>
    <w:p w14:paraId="22D367DE" w14:textId="77777777" w:rsidR="00072314" w:rsidRDefault="00072314" w:rsidP="00072314">
      <w:pPr>
        <w:pStyle w:val="Heading6"/>
        <w:keepNext w:val="0"/>
        <w:tabs>
          <w:tab w:val="clear" w:pos="900"/>
          <w:tab w:val="left" w:pos="709"/>
        </w:tabs>
        <w:spacing w:before="240"/>
        <w:rPr>
          <w:lang w:val="en-GB"/>
        </w:rPr>
      </w:pPr>
      <w:r>
        <w:rPr>
          <w:lang w:val="en-GB"/>
        </w:rPr>
        <w:t>Inputs</w:t>
      </w:r>
    </w:p>
    <w:p w14:paraId="234483CC" w14:textId="77777777" w:rsidR="00647115" w:rsidRDefault="00647115" w:rsidP="008C50D1">
      <w:pPr>
        <w:pStyle w:val="BodyText"/>
        <w:rPr>
          <w:color w:val="BFBFBF" w:themeColor="background1" w:themeShade="BF"/>
        </w:rPr>
      </w:pPr>
    </w:p>
    <w:p w14:paraId="1680DBEA" w14:textId="77777777" w:rsidR="00072314" w:rsidRDefault="008C50D1" w:rsidP="008C50D1">
      <w:pPr>
        <w:pStyle w:val="BodyText"/>
        <w:rPr>
          <w:color w:val="BFBFBF" w:themeColor="background1" w:themeShade="BF"/>
        </w:rPr>
      </w:pPr>
      <w:r w:rsidRPr="00077687">
        <w:rPr>
          <w:color w:val="BFBFBF" w:themeColor="background1" w:themeShade="BF"/>
        </w:rPr>
        <w:t>(No inputs have been defined)</w:t>
      </w:r>
    </w:p>
    <w:p w14:paraId="68815953" w14:textId="77777777" w:rsidR="00647115" w:rsidRPr="008C50D1" w:rsidRDefault="00647115" w:rsidP="008C50D1">
      <w:pPr>
        <w:pStyle w:val="BodyText"/>
        <w:rPr>
          <w:color w:val="BFBFBF" w:themeColor="background1" w:themeShade="BF"/>
        </w:rPr>
      </w:pPr>
    </w:p>
    <w:p w14:paraId="454CC3A2" w14:textId="77777777" w:rsidR="008C50D1" w:rsidRPr="00E23282" w:rsidRDefault="008C50D1" w:rsidP="00072314"/>
    <w:p w14:paraId="2CF9E8B5"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0A612CD7"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5FD5B181"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D01F9B7"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0D415C3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4077B68"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E15FA94"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C3AE9A4"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B22054E" w14:textId="77777777" w:rsidR="00236BAE" w:rsidRPr="001C5864" w:rsidRDefault="00BA47AD" w:rsidP="00236BAE">
            <w:pPr>
              <w:rPr>
                <w:rFonts w:cs="Arial"/>
                <w:b/>
                <w:bCs/>
                <w:color w:val="000000"/>
              </w:rPr>
            </w:pPr>
            <w:r>
              <w:rPr>
                <w:rFonts w:cs="Arial"/>
                <w:b/>
                <w:bCs/>
                <w:color w:val="000000"/>
              </w:rPr>
              <w:t>Publisher</w:t>
            </w:r>
            <w:r w:rsidR="00236BAE">
              <w:rPr>
                <w:rFonts w:cs="Arial"/>
                <w:b/>
                <w:bCs/>
                <w:color w:val="000000"/>
              </w:rPr>
              <w:t xml:space="preserve"> </w:t>
            </w:r>
            <w:r w:rsidR="00236BAE"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3325B2D"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5DE09F05"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668E674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F7B2B7B"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533FD96F" w14:textId="77777777" w:rsidR="0046438F" w:rsidRDefault="0046438F" w:rsidP="0046438F">
            <w:pPr>
              <w:rPr>
                <w:rFonts w:cs="Arial"/>
                <w:color w:val="000000" w:themeColor="text1"/>
                <w:sz w:val="16"/>
                <w:szCs w:val="14"/>
              </w:rPr>
            </w:pPr>
            <w:r>
              <w:rPr>
                <w:rFonts w:cs="Arial"/>
                <w:color w:val="000000" w:themeColor="text1"/>
                <w:sz w:val="16"/>
                <w:szCs w:val="14"/>
              </w:rPr>
              <w:t>output</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38569AA" w14:textId="77777777" w:rsidR="00DD49BA" w:rsidRPr="003C5D56" w:rsidRDefault="00DD49BA" w:rsidP="00DD49BA">
            <w:pPr>
              <w:rPr>
                <w:rFonts w:cs="Arial"/>
                <w:color w:val="000000" w:themeColor="text1"/>
                <w:sz w:val="16"/>
                <w:szCs w:val="14"/>
              </w:rPr>
            </w:pPr>
            <w:r>
              <w:rPr>
                <w:rFonts w:cs="Arial"/>
                <w:color w:val="000000" w:themeColor="text1"/>
                <w:sz w:val="16"/>
                <w:szCs w:val="14"/>
              </w:rPr>
              <w:t>output</w:t>
            </w:r>
          </w:p>
          <w:p w14:paraId="40337FA4"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2B48B1A"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34913BA"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58691A7" w14:textId="77777777" w:rsidR="00BC4E3D" w:rsidRDefault="00BC4E3D"/>
        </w:tc>
      </w:tr>
      <w:tr w:rsidR="00CA24CE" w:rsidRPr="00B3499B" w14:paraId="22782406"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01D87DC" w14:textId="77777777" w:rsidR="00CA24CE" w:rsidRPr="00B3499B" w:rsidRDefault="006A2E06" w:rsidP="00CA24CE">
            <w:pPr>
              <w:rPr>
                <w:rFonts w:cs="Arial"/>
                <w:bCs/>
                <w:color w:val="808080" w:themeColor="background1" w:themeShade="80"/>
                <w:sz w:val="16"/>
                <w:szCs w:val="14"/>
              </w:rPr>
            </w:pPr>
            <w:hyperlink r:id="rId42"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7F1ADB6" w14:textId="7777777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DA1C7BA"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60AAF3A" w14:textId="77777777" w:rsidR="00236BAE" w:rsidRPr="004A50B8" w:rsidRDefault="00236BAE"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Pr="004521EB">
        <w:rPr>
          <w:lang w:val="en-GB"/>
        </w:rPr>
        <w:t>Display elocker engagement status</w:t>
      </w:r>
    </w:p>
    <w:p w14:paraId="12F134FE" w14:textId="77777777" w:rsidR="00072314" w:rsidRPr="00612064" w:rsidRDefault="00072314" w:rsidP="00072314">
      <w:pPr>
        <w:spacing w:before="20"/>
        <w:rPr>
          <w:vanish/>
        </w:rPr>
      </w:pPr>
    </w:p>
    <w:p w14:paraId="4A8A9D8F" w14:textId="77777777" w:rsidR="00072314" w:rsidRDefault="00072314" w:rsidP="00072314">
      <w:pPr>
        <w:pStyle w:val="Heading6"/>
        <w:keepNext w:val="0"/>
        <w:tabs>
          <w:tab w:val="clear" w:pos="900"/>
          <w:tab w:val="left" w:pos="709"/>
        </w:tabs>
        <w:spacing w:before="240"/>
      </w:pPr>
      <w:r>
        <w:t>Parameters</w:t>
      </w:r>
    </w:p>
    <w:p w14:paraId="42CB5403"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00C0529E" w14:textId="77777777" w:rsidTr="001D18E6">
        <w:trPr>
          <w:trHeight w:val="161"/>
        </w:trPr>
        <w:tc>
          <w:tcPr>
            <w:tcW w:w="1838" w:type="dxa"/>
            <w:shd w:val="clear" w:color="auto" w:fill="D9D9D9" w:themeFill="background1" w:themeFillShade="D9"/>
            <w:noWrap/>
            <w:hideMark/>
          </w:tcPr>
          <w:p w14:paraId="0D62C17F"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20A5E6C7"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17931844"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0116B67C"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5F6354FD"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3AB96C82" w14:textId="77777777" w:rsidTr="001D18E6">
        <w:trPr>
          <w:trHeight w:val="70"/>
        </w:trPr>
        <w:tc>
          <w:tcPr>
            <w:tcW w:w="1838" w:type="dxa"/>
            <w:noWrap/>
          </w:tcPr>
          <w:p w14:paraId="6D2E3B22"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219F68FD"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7B8B64A2"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376380759"/>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2DA099EE"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053E1BB4"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4F4CA143" w14:textId="77777777" w:rsidTr="001D18E6">
        <w:trPr>
          <w:trHeight w:val="71"/>
        </w:trPr>
        <w:tc>
          <w:tcPr>
            <w:tcW w:w="1838" w:type="dxa"/>
            <w:noWrap/>
          </w:tcPr>
          <w:p w14:paraId="76847FD4"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5428E897" w14:textId="77777777" w:rsidR="00072314" w:rsidRPr="00D14691" w:rsidRDefault="00072314" w:rsidP="001D18E6">
            <w:pPr>
              <w:rPr>
                <w:color w:val="000000" w:themeColor="text1"/>
              </w:rPr>
            </w:pPr>
          </w:p>
        </w:tc>
        <w:tc>
          <w:tcPr>
            <w:tcW w:w="1701" w:type="dxa"/>
          </w:tcPr>
          <w:p w14:paraId="406FDD5F" w14:textId="77777777" w:rsidR="00072314" w:rsidRPr="00D14691" w:rsidRDefault="00072314" w:rsidP="001D18E6">
            <w:pPr>
              <w:rPr>
                <w:color w:val="000000" w:themeColor="text1"/>
              </w:rPr>
            </w:pPr>
          </w:p>
        </w:tc>
        <w:tc>
          <w:tcPr>
            <w:tcW w:w="1417" w:type="dxa"/>
            <w:noWrap/>
          </w:tcPr>
          <w:p w14:paraId="1E8C4A4C" w14:textId="77777777" w:rsidR="00072314" w:rsidRPr="00D14691" w:rsidRDefault="00072314" w:rsidP="001D18E6">
            <w:pPr>
              <w:rPr>
                <w:color w:val="000000" w:themeColor="text1"/>
              </w:rPr>
            </w:pPr>
          </w:p>
        </w:tc>
        <w:tc>
          <w:tcPr>
            <w:tcW w:w="3402" w:type="dxa"/>
          </w:tcPr>
          <w:p w14:paraId="070B15B6" w14:textId="77777777" w:rsidR="00072314" w:rsidRPr="00D14691" w:rsidRDefault="00072314" w:rsidP="001D18E6">
            <w:pPr>
              <w:rPr>
                <w:color w:val="000000" w:themeColor="text1"/>
              </w:rPr>
            </w:pPr>
          </w:p>
        </w:tc>
      </w:tr>
    </w:tbl>
    <w:p w14:paraId="49D35F61" w14:textId="77777777" w:rsidR="008C50D1" w:rsidRDefault="00072314"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p>
    <w:p w14:paraId="4CFEF67C" w14:textId="77777777" w:rsidR="003678EC" w:rsidRPr="003678EC" w:rsidRDefault="003678EC" w:rsidP="003678EC">
      <w:pPr>
        <w:rPr>
          <w:lang w:val="en-GB"/>
        </w:rPr>
      </w:pPr>
    </w:p>
    <w:p w14:paraId="6C42E29D"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5CFC8CA1" w14:textId="77777777" w:rsidR="00072314" w:rsidRPr="003225C9" w:rsidRDefault="00072314" w:rsidP="00072314">
      <w:pPr>
        <w:tabs>
          <w:tab w:val="left" w:pos="284"/>
          <w:tab w:val="left" w:pos="851"/>
        </w:tabs>
      </w:pPr>
    </w:p>
    <w:p w14:paraId="5FABF665"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63186ED6"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085DB72C" w14:textId="77777777" w:rsidTr="001D18E6">
        <w:tc>
          <w:tcPr>
            <w:tcW w:w="1934" w:type="dxa"/>
            <w:shd w:val="clear" w:color="auto" w:fill="D9D9D9" w:themeFill="background1" w:themeFillShade="D9"/>
          </w:tcPr>
          <w:p w14:paraId="3B60E208" w14:textId="77777777" w:rsidR="00072314" w:rsidRDefault="00072314" w:rsidP="001D18E6">
            <w:pPr>
              <w:rPr>
                <w:b/>
              </w:rPr>
            </w:pPr>
            <w:r w:rsidRPr="00AF169D">
              <w:rPr>
                <w:b/>
              </w:rPr>
              <w:t>Requirement ID</w:t>
            </w:r>
          </w:p>
          <w:p w14:paraId="0ECC2207"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48422735"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2CE6ECBA" w14:textId="77777777" w:rsidR="00072314" w:rsidRDefault="00072314" w:rsidP="001D18E6">
            <w:pPr>
              <w:rPr>
                <w:b/>
              </w:rPr>
            </w:pPr>
            <w:r>
              <w:rPr>
                <w:b/>
              </w:rPr>
              <w:t>Modification</w:t>
            </w:r>
          </w:p>
        </w:tc>
        <w:tc>
          <w:tcPr>
            <w:tcW w:w="1712" w:type="dxa"/>
            <w:shd w:val="clear" w:color="auto" w:fill="D9D9D9" w:themeFill="background1" w:themeFillShade="D9"/>
          </w:tcPr>
          <w:p w14:paraId="3214788F" w14:textId="77777777" w:rsidR="00072314" w:rsidRDefault="00072314" w:rsidP="001D18E6">
            <w:pPr>
              <w:rPr>
                <w:b/>
              </w:rPr>
            </w:pPr>
            <w:r w:rsidRPr="00AF169D">
              <w:rPr>
                <w:b/>
              </w:rPr>
              <w:t xml:space="preserve">Requirement </w:t>
            </w:r>
            <w:r>
              <w:rPr>
                <w:b/>
              </w:rPr>
              <w:t>ID</w:t>
            </w:r>
          </w:p>
          <w:p w14:paraId="5661C962"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0077A0BA" w14:textId="77777777" w:rsidR="00072314" w:rsidRPr="00AF169D" w:rsidRDefault="00072314" w:rsidP="001D18E6">
            <w:pPr>
              <w:rPr>
                <w:b/>
              </w:rPr>
            </w:pPr>
            <w:r>
              <w:rPr>
                <w:b/>
              </w:rPr>
              <w:t>Comment</w:t>
            </w:r>
          </w:p>
        </w:tc>
      </w:tr>
      <w:tr w:rsidR="00072314" w14:paraId="1E95B018" w14:textId="77777777" w:rsidTr="001D18E6">
        <w:tc>
          <w:tcPr>
            <w:tcW w:w="1934" w:type="dxa"/>
          </w:tcPr>
          <w:p w14:paraId="0E48BDEC" w14:textId="77777777" w:rsidR="00072314" w:rsidRPr="000F4E8B" w:rsidRDefault="00072314" w:rsidP="001D18E6">
            <w:r w:rsidRPr="000F4E8B">
              <w:t>REQ_abc</w:t>
            </w:r>
          </w:p>
        </w:tc>
        <w:tc>
          <w:tcPr>
            <w:tcW w:w="2177" w:type="dxa"/>
          </w:tcPr>
          <w:p w14:paraId="17AAC8C9" w14:textId="77777777" w:rsidR="00072314" w:rsidRPr="000F4E8B" w:rsidRDefault="00072314" w:rsidP="001D18E6"/>
        </w:tc>
        <w:sdt>
          <w:sdtPr>
            <w:alias w:val="Modification"/>
            <w:tag w:val="Modification"/>
            <w:id w:val="1457445006"/>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0DE59223" w14:textId="77777777" w:rsidR="00072314" w:rsidRPr="000F4E8B" w:rsidRDefault="00072314" w:rsidP="001D18E6">
                <w:r w:rsidRPr="000F4E8B">
                  <w:t>Removed</w:t>
                </w:r>
              </w:p>
            </w:tc>
          </w:sdtContent>
        </w:sdt>
        <w:tc>
          <w:tcPr>
            <w:tcW w:w="1712" w:type="dxa"/>
          </w:tcPr>
          <w:p w14:paraId="3B241302" w14:textId="77777777" w:rsidR="00072314" w:rsidRPr="000F4E8B" w:rsidRDefault="00072314" w:rsidP="001D18E6">
            <w:r w:rsidRPr="000F4E8B">
              <w:t>--</w:t>
            </w:r>
          </w:p>
        </w:tc>
        <w:tc>
          <w:tcPr>
            <w:tcW w:w="2958" w:type="dxa"/>
          </w:tcPr>
          <w:p w14:paraId="71F9FE17" w14:textId="77777777" w:rsidR="00072314" w:rsidRPr="000F4E8B" w:rsidRDefault="00072314" w:rsidP="001D18E6"/>
        </w:tc>
      </w:tr>
      <w:tr w:rsidR="00072314" w14:paraId="67ED92F9" w14:textId="77777777" w:rsidTr="001D18E6">
        <w:tc>
          <w:tcPr>
            <w:tcW w:w="1934" w:type="dxa"/>
          </w:tcPr>
          <w:p w14:paraId="6F914662" w14:textId="77777777" w:rsidR="00072314" w:rsidRPr="000F4E8B" w:rsidRDefault="00072314" w:rsidP="001D18E6">
            <w:r w:rsidRPr="000F4E8B">
              <w:t>REQ_def</w:t>
            </w:r>
          </w:p>
        </w:tc>
        <w:tc>
          <w:tcPr>
            <w:tcW w:w="2177" w:type="dxa"/>
          </w:tcPr>
          <w:p w14:paraId="33460A40" w14:textId="77777777" w:rsidR="00072314" w:rsidRPr="000F4E8B" w:rsidRDefault="00072314" w:rsidP="001D18E6"/>
        </w:tc>
        <w:sdt>
          <w:sdtPr>
            <w:alias w:val="Modification"/>
            <w:tag w:val="Modification"/>
            <w:id w:val="389702960"/>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2103FB6A" w14:textId="77777777" w:rsidR="00072314" w:rsidRPr="000F4E8B" w:rsidRDefault="00072314" w:rsidP="001D18E6">
                <w:r w:rsidRPr="000F4E8B">
                  <w:t>Replaced</w:t>
                </w:r>
              </w:p>
            </w:tc>
          </w:sdtContent>
        </w:sdt>
        <w:tc>
          <w:tcPr>
            <w:tcW w:w="1712" w:type="dxa"/>
          </w:tcPr>
          <w:p w14:paraId="30D0D3E5" w14:textId="77777777" w:rsidR="00072314" w:rsidRPr="000F4E8B" w:rsidRDefault="00072314" w:rsidP="001D18E6">
            <w:r w:rsidRPr="000F4E8B">
              <w:t>REQ_xyz</w:t>
            </w:r>
          </w:p>
        </w:tc>
        <w:tc>
          <w:tcPr>
            <w:tcW w:w="2958" w:type="dxa"/>
          </w:tcPr>
          <w:p w14:paraId="565DCF7B" w14:textId="77777777" w:rsidR="00072314" w:rsidRPr="000F4E8B" w:rsidRDefault="00072314" w:rsidP="001D18E6"/>
        </w:tc>
      </w:tr>
      <w:tr w:rsidR="00072314" w14:paraId="375DE8AD" w14:textId="77777777" w:rsidTr="001D18E6">
        <w:tc>
          <w:tcPr>
            <w:tcW w:w="1934" w:type="dxa"/>
          </w:tcPr>
          <w:p w14:paraId="202C4CE0" w14:textId="77777777" w:rsidR="00072314" w:rsidRPr="000F4E8B" w:rsidRDefault="00072314" w:rsidP="001D18E6">
            <w:r w:rsidRPr="000F4E8B">
              <w:t>--</w:t>
            </w:r>
          </w:p>
        </w:tc>
        <w:tc>
          <w:tcPr>
            <w:tcW w:w="2177" w:type="dxa"/>
          </w:tcPr>
          <w:p w14:paraId="5E8DEEDC" w14:textId="77777777" w:rsidR="00072314" w:rsidRPr="000F4E8B" w:rsidRDefault="00072314" w:rsidP="001D18E6"/>
        </w:tc>
        <w:sdt>
          <w:sdtPr>
            <w:alias w:val="Modification"/>
            <w:tag w:val="Modification"/>
            <w:id w:val="897704703"/>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061164B0" w14:textId="77777777" w:rsidR="00072314" w:rsidRPr="000F4E8B" w:rsidRDefault="00072314" w:rsidP="001D18E6">
                <w:r w:rsidRPr="000F4E8B">
                  <w:t>Added</w:t>
                </w:r>
              </w:p>
            </w:tc>
          </w:sdtContent>
        </w:sdt>
        <w:tc>
          <w:tcPr>
            <w:tcW w:w="1712" w:type="dxa"/>
          </w:tcPr>
          <w:p w14:paraId="64506397" w14:textId="77777777" w:rsidR="00072314" w:rsidRPr="000F4E8B" w:rsidRDefault="00072314" w:rsidP="001D18E6">
            <w:r w:rsidRPr="000F4E8B">
              <w:t>REQ_123</w:t>
            </w:r>
          </w:p>
        </w:tc>
        <w:tc>
          <w:tcPr>
            <w:tcW w:w="2958" w:type="dxa"/>
          </w:tcPr>
          <w:p w14:paraId="7B0985C6" w14:textId="77777777" w:rsidR="00072314" w:rsidRPr="000F4E8B" w:rsidRDefault="00072314" w:rsidP="001D18E6"/>
        </w:tc>
      </w:tr>
    </w:tbl>
    <w:p w14:paraId="28B4167B" w14:textId="77777777" w:rsidR="00072314" w:rsidRDefault="00072314"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5</w:t>
      </w:r>
      <w:r>
        <w:rPr>
          <w:noProof/>
        </w:rPr>
        <w:fldChar w:fldCharType="end"/>
      </w:r>
      <w:r w:rsidRPr="00702453">
        <w:t xml:space="preserve">: </w:t>
      </w:r>
      <w:r>
        <w:t>Component Specific Requirements</w:t>
      </w:r>
    </w:p>
    <w:p w14:paraId="1FCF3A29"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5338675E" w14:textId="77777777" w:rsidTr="001D18E6">
        <w:tc>
          <w:tcPr>
            <w:tcW w:w="1838" w:type="dxa"/>
            <w:shd w:val="clear" w:color="auto" w:fill="D9D9D9" w:themeFill="background1" w:themeFillShade="D9"/>
          </w:tcPr>
          <w:p w14:paraId="6BF709B0" w14:textId="77777777" w:rsidR="00072314" w:rsidRDefault="00072314" w:rsidP="001D18E6">
            <w:pPr>
              <w:rPr>
                <w:b/>
              </w:rPr>
            </w:pPr>
            <w:r w:rsidRPr="00AF169D">
              <w:rPr>
                <w:b/>
              </w:rPr>
              <w:t>Requirement ID</w:t>
            </w:r>
          </w:p>
          <w:p w14:paraId="7F3B9A1F"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2C949AC3"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5C01FC49" w14:textId="77777777" w:rsidR="00072314" w:rsidRPr="00AF169D" w:rsidRDefault="00072314" w:rsidP="001D18E6">
            <w:pPr>
              <w:rPr>
                <w:b/>
              </w:rPr>
            </w:pPr>
            <w:r>
              <w:rPr>
                <w:b/>
              </w:rPr>
              <w:t>Comment</w:t>
            </w:r>
          </w:p>
        </w:tc>
      </w:tr>
      <w:tr w:rsidR="00072314" w14:paraId="3630CC92" w14:textId="77777777" w:rsidTr="001D18E6">
        <w:tc>
          <w:tcPr>
            <w:tcW w:w="1838" w:type="dxa"/>
          </w:tcPr>
          <w:p w14:paraId="35E25BBD" w14:textId="77777777" w:rsidR="00072314" w:rsidRDefault="00072314" w:rsidP="001D18E6"/>
        </w:tc>
        <w:tc>
          <w:tcPr>
            <w:tcW w:w="4253" w:type="dxa"/>
          </w:tcPr>
          <w:p w14:paraId="47E62C4A" w14:textId="77777777" w:rsidR="00072314" w:rsidRDefault="00072314" w:rsidP="001D18E6"/>
        </w:tc>
        <w:tc>
          <w:tcPr>
            <w:tcW w:w="4110" w:type="dxa"/>
          </w:tcPr>
          <w:p w14:paraId="643DE96C" w14:textId="77777777" w:rsidR="00072314" w:rsidRDefault="00072314" w:rsidP="001D18E6"/>
        </w:tc>
      </w:tr>
      <w:tr w:rsidR="00072314" w14:paraId="11B27865" w14:textId="77777777" w:rsidTr="001D18E6">
        <w:tc>
          <w:tcPr>
            <w:tcW w:w="1838" w:type="dxa"/>
          </w:tcPr>
          <w:p w14:paraId="0924CBF1" w14:textId="77777777" w:rsidR="00072314" w:rsidRDefault="00072314" w:rsidP="001D18E6"/>
        </w:tc>
        <w:tc>
          <w:tcPr>
            <w:tcW w:w="4253" w:type="dxa"/>
          </w:tcPr>
          <w:p w14:paraId="63B09A4A" w14:textId="77777777" w:rsidR="00072314" w:rsidRDefault="00072314" w:rsidP="001D18E6"/>
        </w:tc>
        <w:tc>
          <w:tcPr>
            <w:tcW w:w="4110" w:type="dxa"/>
          </w:tcPr>
          <w:p w14:paraId="091BFC80" w14:textId="77777777" w:rsidR="00072314" w:rsidRDefault="00072314" w:rsidP="001D18E6"/>
        </w:tc>
      </w:tr>
      <w:tr w:rsidR="00072314" w14:paraId="22D49E18" w14:textId="77777777" w:rsidTr="001D18E6">
        <w:tc>
          <w:tcPr>
            <w:tcW w:w="1838" w:type="dxa"/>
          </w:tcPr>
          <w:p w14:paraId="06C16F85" w14:textId="77777777" w:rsidR="00072314" w:rsidRDefault="00072314" w:rsidP="001D18E6">
            <w:r>
              <w:t>…</w:t>
            </w:r>
          </w:p>
        </w:tc>
        <w:tc>
          <w:tcPr>
            <w:tcW w:w="4253" w:type="dxa"/>
          </w:tcPr>
          <w:p w14:paraId="45DFF6F7" w14:textId="77777777" w:rsidR="00072314" w:rsidRDefault="00072314" w:rsidP="001D18E6"/>
        </w:tc>
        <w:tc>
          <w:tcPr>
            <w:tcW w:w="4110" w:type="dxa"/>
          </w:tcPr>
          <w:p w14:paraId="3C123DAB" w14:textId="77777777" w:rsidR="00072314" w:rsidRDefault="00072314" w:rsidP="001D18E6"/>
        </w:tc>
      </w:tr>
    </w:tbl>
    <w:p w14:paraId="51C1B172" w14:textId="77777777" w:rsidR="00072314" w:rsidRPr="00702453" w:rsidRDefault="00072314"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6</w:t>
      </w:r>
      <w:r>
        <w:rPr>
          <w:noProof/>
        </w:rPr>
        <w:fldChar w:fldCharType="end"/>
      </w:r>
      <w:r w:rsidRPr="00702453">
        <w:t xml:space="preserve">: </w:t>
      </w:r>
      <w:r>
        <w:t>Inherited Requirements</w:t>
      </w:r>
    </w:p>
    <w:p w14:paraId="0EC13B22" w14:textId="77777777" w:rsidR="00072314" w:rsidRDefault="00072314" w:rsidP="00072314"/>
    <w:p w14:paraId="26063D3A" w14:textId="77777777" w:rsidR="00072314" w:rsidRDefault="00072314" w:rsidP="00072314">
      <w:pPr>
        <w:pStyle w:val="Heading6"/>
        <w:keepNext w:val="0"/>
        <w:tabs>
          <w:tab w:val="clear" w:pos="900"/>
          <w:tab w:val="left" w:pos="709"/>
        </w:tabs>
        <w:spacing w:before="240"/>
        <w:rPr>
          <w:lang w:val="en-GB"/>
        </w:rPr>
      </w:pPr>
      <w:r>
        <w:rPr>
          <w:lang w:val="en-GB"/>
        </w:rPr>
        <w:lastRenderedPageBreak/>
        <w:t>Component Specific Requirements</w:t>
      </w:r>
    </w:p>
    <w:p w14:paraId="5867A48C" w14:textId="77777777" w:rsidR="001C5864" w:rsidRPr="0017445F" w:rsidRDefault="001C5864" w:rsidP="001C5864">
      <w:pPr>
        <w:pStyle w:val="RERequirement"/>
        <w:shd w:val="clear" w:color="auto" w:fill="F2F2F2" w:themeFill="background1" w:themeFillShade="F2"/>
      </w:pPr>
      <w:r>
        <w:t xml:space="preserve"> IPC eLocker display</w:t>
      </w:r>
    </w:p>
    <w:p w14:paraId="1B207DD5" w14:textId="77777777" w:rsidR="001C5864" w:rsidRDefault="001C5864" w:rsidP="001C5864">
      <w:pPr>
        <w:rPr>
          <w:rFonts w:cs="Arial"/>
        </w:rPr>
      </w:pPr>
      <w:r>
        <w:rPr>
          <w:rFonts w:cs="Arial"/>
        </w:rPr>
        <w:t xml:space="preserve">When " Display eLocker Service Request" "Display elocker engagement status" "Display Elocker message Window" receives initial request from IPC it shall transmit "RearDiffSrvcRqd_B_Rq" "RearDiffLckLamp_D_Rq" "RearDiffLckMsg_D_Rq" </w:t>
      </w:r>
    </w:p>
    <w:p w14:paraId="4888083B" w14:textId="77777777" w:rsidR="001C5864" w:rsidRDefault="001C5864" w:rsidP="001C5864"/>
    <w:p w14:paraId="25B08D96" w14:textId="77777777" w:rsidR="001C5864" w:rsidRPr="00287D2F" w:rsidRDefault="001C5864" w:rsidP="001C5864">
      <w:pPr>
        <w:rPr>
          <w:rFonts w:cs="Arial"/>
        </w:rPr>
      </w:pPr>
      <w:r>
        <w:rPr>
          <w:rFonts w:cs="Arial"/>
        </w:rPr>
        <w:t>Satisfied by</w:t>
      </w:r>
      <w:r w:rsidRPr="00287D2F">
        <w:rPr>
          <w:rFonts w:cs="Arial"/>
        </w:rPr>
        <w:t>:</w:t>
      </w:r>
    </w:p>
    <w:p w14:paraId="01347848"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54F70BE4"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Display elocker engagement status</w:t>
      </w:r>
    </w:p>
    <w:p w14:paraId="24900A57"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Display Elocker message Window</w:t>
      </w:r>
    </w:p>
    <w:p w14:paraId="44E968BF"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Display eLocker Service Request</w:t>
      </w:r>
    </w:p>
    <w:p w14:paraId="4964499E"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04C7E92C"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7691142"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2B3C3539"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448E872"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C0A1E60" w14:textId="77777777" w:rsidR="00BC4E3D" w:rsidRDefault="00BC4E3D"/>
        </w:tc>
      </w:tr>
      <w:tr w:rsidR="007A24FC" w:rsidRPr="00B3499B" w14:paraId="657C1709"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FD2985C"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D2BD44C" w14:textId="77777777" w:rsidR="00BC4E3D" w:rsidRDefault="00BC4E3D"/>
        </w:tc>
      </w:tr>
      <w:tr w:rsidR="007A24FC" w:rsidRPr="00B3499B" w14:paraId="6FCC0814"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48CB3A5"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4D4B90E" w14:textId="77777777" w:rsidR="00BC4E3D" w:rsidRDefault="00BC4E3D"/>
        </w:tc>
      </w:tr>
      <w:tr w:rsidR="007A24FC" w:rsidRPr="00B3499B" w14:paraId="6E057087"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15ED7BD"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E871380"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F03E4EE"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3722BC2" w14:textId="77777777" w:rsidR="00BC4E3D" w:rsidRDefault="00BC4E3D"/>
        </w:tc>
      </w:tr>
      <w:tr w:rsidR="007A24FC" w:rsidRPr="00B3499B" w14:paraId="36FF743F"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1BAD254"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723DCAC"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5D58B81"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C557F3F" w14:textId="77777777" w:rsidR="00BC4E3D" w:rsidRDefault="00BC4E3D"/>
        </w:tc>
      </w:tr>
      <w:tr w:rsidR="007A24FC" w:rsidRPr="00B3499B" w14:paraId="5C333A27"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11B5EFF"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2180267" w14:textId="77777777" w:rsidR="00BC4E3D" w:rsidRDefault="00BC4E3D"/>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E20F1E0"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0EBF628"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74F1B2C"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0D23B21"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6BAB0F74"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44AC9DA" w14:textId="77777777" w:rsidR="007A24FC" w:rsidRPr="00B3499B" w:rsidRDefault="006A2E06" w:rsidP="009737DA">
            <w:pPr>
              <w:rPr>
                <w:rFonts w:cs="Arial"/>
                <w:bCs/>
                <w:color w:val="808080" w:themeColor="background1" w:themeShade="80"/>
                <w:sz w:val="16"/>
                <w:szCs w:val="14"/>
              </w:rPr>
            </w:pPr>
            <w:hyperlink r:id="rId43"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42E8850"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8302FEA"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1C7CC144" w14:textId="77777777" w:rsidR="007A24FC" w:rsidRDefault="007A24FC" w:rsidP="001C5864">
      <w:pPr>
        <w:rPr>
          <w:rFonts w:cs="Arial"/>
        </w:rPr>
      </w:pPr>
    </w:p>
    <w:p w14:paraId="790F055F" w14:textId="77777777" w:rsidR="0047267C" w:rsidRDefault="0047267C" w:rsidP="001C5864">
      <w:pPr>
        <w:rPr>
          <w:rFonts w:cs="Arial"/>
        </w:rPr>
      </w:pPr>
    </w:p>
    <w:p w14:paraId="504E0C24" w14:textId="77777777" w:rsidR="00210E01" w:rsidRPr="00B56F4E" w:rsidRDefault="00210E01" w:rsidP="00210E01">
      <w:pPr>
        <w:pStyle w:val="Heading3"/>
        <w:keepNext w:val="0"/>
        <w:tabs>
          <w:tab w:val="clear" w:pos="900"/>
          <w:tab w:val="left" w:pos="709"/>
          <w:tab w:val="left" w:pos="851"/>
        </w:tabs>
        <w:spacing w:before="240"/>
        <w:rPr>
          <w:szCs w:val="20"/>
          <w:lang w:val="en-GB"/>
        </w:rPr>
      </w:pPr>
      <w:r>
        <w:rPr>
          <w:szCs w:val="20"/>
          <w:lang w:val="en-GB"/>
        </w:rPr>
        <w:t>ECG</w:t>
      </w:r>
    </w:p>
    <w:p w14:paraId="5D349A04" w14:textId="77777777" w:rsidR="00210E01" w:rsidRDefault="00210E01" w:rsidP="00210E01">
      <w:r>
        <w:t>ECG</w:t>
      </w:r>
    </w:p>
    <w:p w14:paraId="46057C98" w14:textId="77777777" w:rsidR="00072314" w:rsidRDefault="00072314" w:rsidP="00072314"/>
    <w:p w14:paraId="5B89B7B2" w14:textId="77777777" w:rsidR="008C50D1" w:rsidRPr="003305ED" w:rsidRDefault="008C50D1" w:rsidP="00702F62">
      <w:pPr>
        <w:pStyle w:val="Heading4"/>
        <w:keepNext w:val="0"/>
        <w:tabs>
          <w:tab w:val="clear" w:pos="900"/>
          <w:tab w:val="left" w:pos="709"/>
        </w:tabs>
        <w:spacing w:before="240"/>
      </w:pPr>
      <w:r>
        <w:rPr>
          <w:lang w:val="en-GB"/>
        </w:rPr>
        <w:t xml:space="preserve">Technology </w:t>
      </w:r>
      <w:r w:rsidRPr="003070ED">
        <w:rPr>
          <w:lang w:val="en-GB"/>
        </w:rPr>
        <w:t>Function</w:t>
      </w:r>
      <w:r>
        <w:rPr>
          <w:lang w:val="en-GB"/>
        </w:rPr>
        <w:t xml:space="preserve"> </w:t>
      </w:r>
      <w:r>
        <w:rPr>
          <w:noProof/>
        </w:rPr>
        <w:drawing>
          <wp:inline distT="0" distB="0" distL="0" distR="0" wp14:anchorId="3E13BC80" wp14:editId="16335C6F">
            <wp:extent cx="152400" cy="152400"/>
            <wp:effectExtent l="0" t="0" r="0" b="0"/>
            <wp:docPr id="28" name="Picture -1688521049.jpg" descr="-1688521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688521049.jpg"/>
                    <pic:cNvPicPr/>
                  </pic:nvPicPr>
                  <pic:blipFill>
                    <a:blip r:embed="rId26"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Managing CAN Signal Communication</w:t>
      </w:r>
    </w:p>
    <w:p w14:paraId="4D5917C2"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6DF13D1F" w14:textId="77777777" w:rsidR="00072314" w:rsidRPr="003B799F" w:rsidRDefault="00072314" w:rsidP="00072314"/>
    <w:p w14:paraId="5AC2D1AF" w14:textId="77777777" w:rsidR="00072314" w:rsidRDefault="00072314" w:rsidP="00072314">
      <w:pPr>
        <w:pStyle w:val="Heading6"/>
        <w:keepNext w:val="0"/>
        <w:tabs>
          <w:tab w:val="clear" w:pos="900"/>
          <w:tab w:val="left" w:pos="709"/>
        </w:tabs>
        <w:spacing w:before="240"/>
        <w:rPr>
          <w:lang w:val="en-GB"/>
        </w:rPr>
      </w:pPr>
      <w:r>
        <w:rPr>
          <w:lang w:val="en-GB"/>
        </w:rPr>
        <w:t>Inputs</w:t>
      </w:r>
    </w:p>
    <w:p w14:paraId="7EF3177D"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77BB8892"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ED90C59"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331131E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0734BDC"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2323CD2"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C540E8B"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FBEC490"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4878887"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1E8D7012"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78CA237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5B3B904"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4ACDA957" w14:textId="77777777" w:rsidR="0046438F" w:rsidRDefault="0046438F" w:rsidP="0046438F">
            <w:pPr>
              <w:rPr>
                <w:rFonts w:cs="Arial"/>
                <w:color w:val="000000" w:themeColor="text1"/>
                <w:sz w:val="16"/>
                <w:szCs w:val="14"/>
              </w:rPr>
            </w:pPr>
            <w:r>
              <w:rPr>
                <w:rFonts w:cs="Arial"/>
                <w:color w:val="000000" w:themeColor="text1"/>
                <w:sz w:val="16"/>
                <w:szCs w:val="14"/>
              </w:rPr>
              <w:t>Elocker Selection</w:t>
            </w:r>
          </w:p>
          <w:p w14:paraId="4EE6551B" w14:textId="77777777" w:rsidR="0046438F" w:rsidRPr="00740CDD" w:rsidRDefault="0046438F" w:rsidP="00927ADC">
            <w:pPr>
              <w:pStyle w:val="VelocityScript"/>
              <w:rPr>
                <w:color w:val="00B0F0"/>
              </w:rPr>
            </w:pPr>
          </w:p>
          <w:p w14:paraId="755BD93A" w14:textId="77777777" w:rsidR="004C0655" w:rsidRPr="007215C5" w:rsidRDefault="004C0655" w:rsidP="004F0393">
            <w:pPr>
              <w:pStyle w:val="VelocityScript"/>
            </w:pPr>
          </w:p>
          <w:p w14:paraId="5FA97FE7"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49CA83F" w14:textId="77777777" w:rsidR="008A674A" w:rsidRPr="003C5D56" w:rsidRDefault="008A674A" w:rsidP="008A674A">
            <w:pPr>
              <w:rPr>
                <w:rFonts w:cs="Arial"/>
                <w:color w:val="000000" w:themeColor="text1"/>
                <w:sz w:val="16"/>
                <w:szCs w:val="14"/>
              </w:rPr>
            </w:pPr>
            <w:r>
              <w:rPr>
                <w:rFonts w:cs="Arial"/>
                <w:color w:val="000000" w:themeColor="text1"/>
                <w:sz w:val="16"/>
                <w:szCs w:val="14"/>
              </w:rPr>
              <w:t>Elocker Selection</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8EF3EE0"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D4BBD83"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DB235E3" w14:textId="77777777" w:rsidR="00BC4E3D" w:rsidRDefault="00BC4E3D"/>
        </w:tc>
      </w:tr>
      <w:tr w:rsidR="00EB31D7" w:rsidRPr="00B3499B" w14:paraId="2A961CB1"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DC0BDC3"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663CE124" w14:textId="77777777" w:rsidR="0046438F" w:rsidRDefault="0046438F" w:rsidP="0046438F">
            <w:pPr>
              <w:rPr>
                <w:rFonts w:cs="Arial"/>
                <w:color w:val="000000" w:themeColor="text1"/>
                <w:sz w:val="16"/>
                <w:szCs w:val="14"/>
              </w:rPr>
            </w:pPr>
            <w:r>
              <w:rPr>
                <w:rFonts w:cs="Arial"/>
                <w:color w:val="000000" w:themeColor="text1"/>
                <w:sz w:val="16"/>
                <w:szCs w:val="14"/>
              </w:rPr>
              <w:t>input</w:t>
            </w:r>
          </w:p>
          <w:p w14:paraId="4896134B" w14:textId="77777777" w:rsidR="0046438F" w:rsidRPr="00740CDD" w:rsidRDefault="0046438F" w:rsidP="00927ADC">
            <w:pPr>
              <w:pStyle w:val="VelocityScript"/>
              <w:rPr>
                <w:color w:val="00B0F0"/>
              </w:rPr>
            </w:pPr>
          </w:p>
          <w:p w14:paraId="406F0FB2" w14:textId="77777777" w:rsidR="004C0655" w:rsidRPr="007215C5" w:rsidRDefault="004C0655" w:rsidP="004F0393">
            <w:pPr>
              <w:pStyle w:val="VelocityScript"/>
            </w:pPr>
          </w:p>
          <w:p w14:paraId="7FB9E545"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99D7E75" w14:textId="77777777" w:rsidR="008A674A" w:rsidRPr="003C5D56" w:rsidRDefault="008A674A" w:rsidP="008A674A">
            <w:pPr>
              <w:rPr>
                <w:rFonts w:cs="Arial"/>
                <w:color w:val="000000" w:themeColor="text1"/>
                <w:sz w:val="16"/>
                <w:szCs w:val="14"/>
              </w:rPr>
            </w:pPr>
            <w:r>
              <w:rPr>
                <w:rFonts w:cs="Arial"/>
                <w:color w:val="000000" w:themeColor="text1"/>
                <w:sz w:val="16"/>
                <w:szCs w:val="14"/>
              </w:rPr>
              <w:t>input</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A0901AE"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6924C5F"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588C263" w14:textId="77777777" w:rsidR="00BC4E3D" w:rsidRDefault="00BC4E3D"/>
        </w:tc>
      </w:tr>
      <w:tr w:rsidR="00EB31D7" w:rsidRPr="00B3499B" w14:paraId="22EBAEA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BD78C23"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772812BF" w14:textId="77777777" w:rsidR="0046438F" w:rsidRDefault="0046438F" w:rsidP="0046438F">
            <w:pPr>
              <w:rPr>
                <w:rFonts w:cs="Arial"/>
                <w:color w:val="000000" w:themeColor="text1"/>
                <w:sz w:val="16"/>
                <w:szCs w:val="14"/>
              </w:rPr>
            </w:pPr>
            <w:r>
              <w:rPr>
                <w:rFonts w:cs="Arial"/>
                <w:color w:val="000000" w:themeColor="text1"/>
                <w:sz w:val="16"/>
                <w:szCs w:val="14"/>
              </w:rPr>
              <w:t>input1</w:t>
            </w:r>
          </w:p>
          <w:p w14:paraId="57642923" w14:textId="77777777" w:rsidR="0046438F" w:rsidRPr="00740CDD" w:rsidRDefault="0046438F" w:rsidP="00927ADC">
            <w:pPr>
              <w:pStyle w:val="VelocityScript"/>
              <w:rPr>
                <w:color w:val="00B0F0"/>
              </w:rPr>
            </w:pPr>
          </w:p>
          <w:p w14:paraId="388B1861" w14:textId="77777777" w:rsidR="004C0655" w:rsidRPr="007215C5" w:rsidRDefault="004C0655" w:rsidP="004F0393">
            <w:pPr>
              <w:pStyle w:val="VelocityScript"/>
            </w:pPr>
          </w:p>
          <w:p w14:paraId="4B3313F5"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1918C3A" w14:textId="77777777" w:rsidR="008A674A" w:rsidRPr="003C5D56" w:rsidRDefault="008A674A" w:rsidP="008A674A">
            <w:pPr>
              <w:rPr>
                <w:rFonts w:cs="Arial"/>
                <w:color w:val="000000" w:themeColor="text1"/>
                <w:sz w:val="16"/>
                <w:szCs w:val="14"/>
              </w:rPr>
            </w:pPr>
            <w:r>
              <w:rPr>
                <w:rFonts w:cs="Arial"/>
                <w:color w:val="000000" w:themeColor="text1"/>
                <w:sz w:val="16"/>
                <w:szCs w:val="14"/>
              </w:rPr>
              <w:t>input1</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7BD47F7"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37E9FBB"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BC2956F" w14:textId="77777777" w:rsidR="00BC4E3D" w:rsidRDefault="00BC4E3D"/>
        </w:tc>
      </w:tr>
      <w:tr w:rsidR="00EB31D7" w:rsidRPr="00B3499B" w14:paraId="5A21A17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696E7CC"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26475560" w14:textId="77777777" w:rsidR="0046438F" w:rsidRDefault="0046438F" w:rsidP="0046438F">
            <w:pPr>
              <w:rPr>
                <w:rFonts w:cs="Arial"/>
                <w:color w:val="000000" w:themeColor="text1"/>
                <w:sz w:val="16"/>
                <w:szCs w:val="14"/>
              </w:rPr>
            </w:pPr>
            <w:r>
              <w:rPr>
                <w:rFonts w:cs="Arial"/>
                <w:color w:val="000000" w:themeColor="text1"/>
                <w:sz w:val="16"/>
                <w:szCs w:val="14"/>
              </w:rPr>
              <w:t>input2</w:t>
            </w:r>
          </w:p>
          <w:p w14:paraId="19A31CAB" w14:textId="77777777" w:rsidR="0046438F" w:rsidRPr="00740CDD" w:rsidRDefault="0046438F" w:rsidP="00927ADC">
            <w:pPr>
              <w:pStyle w:val="VelocityScript"/>
              <w:rPr>
                <w:color w:val="00B0F0"/>
              </w:rPr>
            </w:pPr>
          </w:p>
          <w:p w14:paraId="218F88F7" w14:textId="77777777" w:rsidR="004C0655" w:rsidRPr="007215C5" w:rsidRDefault="004C0655" w:rsidP="004F0393">
            <w:pPr>
              <w:pStyle w:val="VelocityScript"/>
            </w:pPr>
          </w:p>
          <w:p w14:paraId="1A863217"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93C6556" w14:textId="77777777" w:rsidR="008A674A" w:rsidRPr="003C5D56" w:rsidRDefault="008A674A" w:rsidP="008A674A">
            <w:pPr>
              <w:rPr>
                <w:rFonts w:cs="Arial"/>
                <w:color w:val="000000" w:themeColor="text1"/>
                <w:sz w:val="16"/>
                <w:szCs w:val="14"/>
              </w:rPr>
            </w:pPr>
            <w:r>
              <w:rPr>
                <w:rFonts w:cs="Arial"/>
                <w:color w:val="000000" w:themeColor="text1"/>
                <w:sz w:val="16"/>
                <w:szCs w:val="14"/>
              </w:rPr>
              <w:lastRenderedPageBreak/>
              <w:t>input2</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D086AF0"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6FB32BC"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DD61CF4" w14:textId="77777777" w:rsidR="00BC4E3D" w:rsidRDefault="00BC4E3D"/>
        </w:tc>
      </w:tr>
      <w:tr w:rsidR="00EB31D7" w:rsidRPr="00B3499B" w14:paraId="7EC4E02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73D4B58"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65805060" w14:textId="77777777" w:rsidR="0046438F" w:rsidRDefault="0046438F" w:rsidP="0046438F">
            <w:pPr>
              <w:rPr>
                <w:rFonts w:cs="Arial"/>
                <w:color w:val="000000" w:themeColor="text1"/>
                <w:sz w:val="16"/>
                <w:szCs w:val="14"/>
              </w:rPr>
            </w:pPr>
            <w:r>
              <w:rPr>
                <w:rFonts w:cs="Arial"/>
                <w:color w:val="000000" w:themeColor="text1"/>
                <w:sz w:val="16"/>
                <w:szCs w:val="14"/>
              </w:rPr>
              <w:t>input3</w:t>
            </w:r>
          </w:p>
          <w:p w14:paraId="069851D0" w14:textId="77777777" w:rsidR="0046438F" w:rsidRPr="00740CDD" w:rsidRDefault="0046438F" w:rsidP="00927ADC">
            <w:pPr>
              <w:pStyle w:val="VelocityScript"/>
              <w:rPr>
                <w:color w:val="00B0F0"/>
              </w:rPr>
            </w:pPr>
          </w:p>
          <w:p w14:paraId="1C87515C" w14:textId="77777777" w:rsidR="004C0655" w:rsidRPr="007215C5" w:rsidRDefault="004C0655" w:rsidP="004F0393">
            <w:pPr>
              <w:pStyle w:val="VelocityScript"/>
            </w:pPr>
          </w:p>
          <w:p w14:paraId="0E490420"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23000F7" w14:textId="77777777" w:rsidR="008A674A" w:rsidRPr="003C5D56" w:rsidRDefault="008A674A" w:rsidP="008A674A">
            <w:pPr>
              <w:rPr>
                <w:rFonts w:cs="Arial"/>
                <w:color w:val="000000" w:themeColor="text1"/>
                <w:sz w:val="16"/>
                <w:szCs w:val="14"/>
              </w:rPr>
            </w:pPr>
            <w:r>
              <w:rPr>
                <w:rFonts w:cs="Arial"/>
                <w:color w:val="000000" w:themeColor="text1"/>
                <w:sz w:val="16"/>
                <w:szCs w:val="14"/>
              </w:rPr>
              <w:t>input3</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6A1C632"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73D2410"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F9D409E" w14:textId="77777777" w:rsidR="00BC4E3D" w:rsidRDefault="00BC4E3D"/>
        </w:tc>
      </w:tr>
      <w:tr w:rsidR="00EB31D7" w:rsidRPr="00B3499B" w14:paraId="1801170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1D975C4"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6E87C26E" w14:textId="77777777" w:rsidR="0046438F" w:rsidRDefault="0046438F" w:rsidP="0046438F">
            <w:pPr>
              <w:rPr>
                <w:rFonts w:cs="Arial"/>
                <w:color w:val="000000" w:themeColor="text1"/>
                <w:sz w:val="16"/>
                <w:szCs w:val="14"/>
              </w:rPr>
            </w:pPr>
            <w:r>
              <w:rPr>
                <w:rFonts w:cs="Arial"/>
                <w:color w:val="000000" w:themeColor="text1"/>
                <w:sz w:val="16"/>
                <w:szCs w:val="14"/>
              </w:rPr>
              <w:t>Ign stat</w:t>
            </w:r>
          </w:p>
          <w:p w14:paraId="693AFB2E" w14:textId="77777777" w:rsidR="0046438F" w:rsidRPr="00740CDD" w:rsidRDefault="0046438F" w:rsidP="00927ADC">
            <w:pPr>
              <w:pStyle w:val="VelocityScript"/>
              <w:rPr>
                <w:color w:val="00B0F0"/>
              </w:rPr>
            </w:pPr>
          </w:p>
          <w:p w14:paraId="16C3126B" w14:textId="77777777" w:rsidR="004C0655" w:rsidRPr="007215C5" w:rsidRDefault="004C0655" w:rsidP="004F0393">
            <w:pPr>
              <w:pStyle w:val="VelocityScript"/>
            </w:pPr>
          </w:p>
          <w:p w14:paraId="54A64C44"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AC8ABCA" w14:textId="77777777" w:rsidR="008A674A" w:rsidRPr="003C5D56" w:rsidRDefault="008A674A" w:rsidP="008A674A">
            <w:pPr>
              <w:rPr>
                <w:rFonts w:cs="Arial"/>
                <w:color w:val="000000" w:themeColor="text1"/>
                <w:sz w:val="16"/>
                <w:szCs w:val="14"/>
              </w:rPr>
            </w:pPr>
            <w:r>
              <w:rPr>
                <w:rFonts w:cs="Arial"/>
                <w:color w:val="000000" w:themeColor="text1"/>
                <w:sz w:val="16"/>
                <w:szCs w:val="14"/>
              </w:rPr>
              <w:t>Ign stat</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F732B1D"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049E35C"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DA40281" w14:textId="77777777" w:rsidR="00BC4E3D" w:rsidRDefault="00BC4E3D"/>
        </w:tc>
      </w:tr>
      <w:tr w:rsidR="00EB31D7" w:rsidRPr="00B3499B" w14:paraId="26CCB44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CDC8336"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32A2A681" w14:textId="77777777" w:rsidR="0046438F" w:rsidRDefault="0046438F" w:rsidP="0046438F">
            <w:pPr>
              <w:rPr>
                <w:rFonts w:cs="Arial"/>
                <w:color w:val="000000" w:themeColor="text1"/>
                <w:sz w:val="16"/>
                <w:szCs w:val="14"/>
              </w:rPr>
            </w:pPr>
            <w:r>
              <w:rPr>
                <w:rFonts w:cs="Arial"/>
                <w:color w:val="000000" w:themeColor="text1"/>
                <w:sz w:val="16"/>
                <w:szCs w:val="14"/>
              </w:rPr>
              <w:t>input4</w:t>
            </w:r>
          </w:p>
          <w:p w14:paraId="24DA6E51" w14:textId="77777777" w:rsidR="0046438F" w:rsidRPr="00740CDD" w:rsidRDefault="0046438F" w:rsidP="00927ADC">
            <w:pPr>
              <w:pStyle w:val="VelocityScript"/>
              <w:rPr>
                <w:color w:val="00B0F0"/>
              </w:rPr>
            </w:pPr>
          </w:p>
          <w:p w14:paraId="6AC6EFE4" w14:textId="77777777" w:rsidR="004C0655" w:rsidRPr="007215C5" w:rsidRDefault="004C0655" w:rsidP="004F0393">
            <w:pPr>
              <w:pStyle w:val="VelocityScript"/>
            </w:pPr>
          </w:p>
          <w:p w14:paraId="6CEDEF31"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EFE2442" w14:textId="77777777" w:rsidR="008A674A" w:rsidRPr="003C5D56" w:rsidRDefault="008A674A" w:rsidP="008A674A">
            <w:pPr>
              <w:rPr>
                <w:rFonts w:cs="Arial"/>
                <w:color w:val="000000" w:themeColor="text1"/>
                <w:sz w:val="16"/>
                <w:szCs w:val="14"/>
              </w:rPr>
            </w:pPr>
            <w:r>
              <w:rPr>
                <w:rFonts w:cs="Arial"/>
                <w:color w:val="000000" w:themeColor="text1"/>
                <w:sz w:val="16"/>
                <w:szCs w:val="14"/>
              </w:rPr>
              <w:t>input4</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6C1E2BF"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724B373"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604F235" w14:textId="77777777" w:rsidR="00BC4E3D" w:rsidRDefault="00BC4E3D"/>
        </w:tc>
      </w:tr>
      <w:tr w:rsidR="00EB31D7" w:rsidRPr="00B3499B" w14:paraId="158A869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62C8CD1"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4622E7EC" w14:textId="77777777" w:rsidR="0046438F" w:rsidRDefault="0046438F" w:rsidP="0046438F">
            <w:pPr>
              <w:rPr>
                <w:rFonts w:cs="Arial"/>
                <w:color w:val="000000" w:themeColor="text1"/>
                <w:sz w:val="16"/>
                <w:szCs w:val="14"/>
              </w:rPr>
            </w:pPr>
            <w:r>
              <w:rPr>
                <w:rFonts w:cs="Arial"/>
                <w:color w:val="000000" w:themeColor="text1"/>
                <w:sz w:val="16"/>
                <w:szCs w:val="14"/>
              </w:rPr>
              <w:t>input5</w:t>
            </w:r>
          </w:p>
          <w:p w14:paraId="442812D7" w14:textId="77777777" w:rsidR="0046438F" w:rsidRPr="00740CDD" w:rsidRDefault="0046438F" w:rsidP="00927ADC">
            <w:pPr>
              <w:pStyle w:val="VelocityScript"/>
              <w:rPr>
                <w:color w:val="00B0F0"/>
              </w:rPr>
            </w:pPr>
          </w:p>
          <w:p w14:paraId="50678E3B" w14:textId="77777777" w:rsidR="004C0655" w:rsidRPr="007215C5" w:rsidRDefault="004C0655" w:rsidP="004F0393">
            <w:pPr>
              <w:pStyle w:val="VelocityScript"/>
            </w:pPr>
          </w:p>
          <w:p w14:paraId="2FC85C41"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487F5E4" w14:textId="77777777" w:rsidR="008A674A" w:rsidRPr="003C5D56" w:rsidRDefault="008A674A" w:rsidP="008A674A">
            <w:pPr>
              <w:rPr>
                <w:rFonts w:cs="Arial"/>
                <w:color w:val="000000" w:themeColor="text1"/>
                <w:sz w:val="16"/>
                <w:szCs w:val="14"/>
              </w:rPr>
            </w:pPr>
            <w:r>
              <w:rPr>
                <w:rFonts w:cs="Arial"/>
                <w:color w:val="000000" w:themeColor="text1"/>
                <w:sz w:val="16"/>
                <w:szCs w:val="14"/>
              </w:rPr>
              <w:t>input5</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EF10238"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EEF08BE"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32F382B" w14:textId="77777777" w:rsidR="00BC4E3D" w:rsidRDefault="00BC4E3D"/>
        </w:tc>
      </w:tr>
      <w:tr w:rsidR="00EB31D7" w:rsidRPr="00B3499B" w14:paraId="3F807CF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E5B0953"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0581C29F" w14:textId="77777777" w:rsidR="0046438F" w:rsidRDefault="0046438F" w:rsidP="0046438F">
            <w:pPr>
              <w:rPr>
                <w:rFonts w:cs="Arial"/>
                <w:color w:val="000000" w:themeColor="text1"/>
                <w:sz w:val="16"/>
                <w:szCs w:val="14"/>
              </w:rPr>
            </w:pPr>
            <w:r>
              <w:rPr>
                <w:rFonts w:cs="Arial"/>
                <w:color w:val="000000" w:themeColor="text1"/>
                <w:sz w:val="16"/>
                <w:szCs w:val="14"/>
              </w:rPr>
              <w:t>input6</w:t>
            </w:r>
          </w:p>
          <w:p w14:paraId="5E13FED7" w14:textId="77777777" w:rsidR="0046438F" w:rsidRPr="00740CDD" w:rsidRDefault="0046438F" w:rsidP="00927ADC">
            <w:pPr>
              <w:pStyle w:val="VelocityScript"/>
              <w:rPr>
                <w:color w:val="00B0F0"/>
              </w:rPr>
            </w:pPr>
          </w:p>
          <w:p w14:paraId="402456F9" w14:textId="77777777" w:rsidR="004C0655" w:rsidRPr="007215C5" w:rsidRDefault="004C0655" w:rsidP="004F0393">
            <w:pPr>
              <w:pStyle w:val="VelocityScript"/>
            </w:pPr>
          </w:p>
          <w:p w14:paraId="4D295244"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545E34E" w14:textId="77777777" w:rsidR="008A674A" w:rsidRPr="003C5D56" w:rsidRDefault="008A674A" w:rsidP="008A674A">
            <w:pPr>
              <w:rPr>
                <w:rFonts w:cs="Arial"/>
                <w:color w:val="000000" w:themeColor="text1"/>
                <w:sz w:val="16"/>
                <w:szCs w:val="14"/>
              </w:rPr>
            </w:pPr>
            <w:r>
              <w:rPr>
                <w:rFonts w:cs="Arial"/>
                <w:color w:val="000000" w:themeColor="text1"/>
                <w:sz w:val="16"/>
                <w:szCs w:val="14"/>
              </w:rPr>
              <w:t>input6</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52DF0B1"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E778978"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AE1B242" w14:textId="77777777" w:rsidR="00BC4E3D" w:rsidRDefault="00BC4E3D"/>
        </w:tc>
      </w:tr>
      <w:tr w:rsidR="00EB31D7" w:rsidRPr="00B3499B" w14:paraId="7B0236E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F462A34"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01CDE203" w14:textId="77777777" w:rsidR="0046438F" w:rsidRDefault="0046438F" w:rsidP="0046438F">
            <w:pPr>
              <w:rPr>
                <w:rFonts w:cs="Arial"/>
                <w:color w:val="000000" w:themeColor="text1"/>
                <w:sz w:val="16"/>
                <w:szCs w:val="14"/>
              </w:rPr>
            </w:pPr>
            <w:r>
              <w:rPr>
                <w:rFonts w:cs="Arial"/>
                <w:color w:val="000000" w:themeColor="text1"/>
                <w:sz w:val="16"/>
                <w:szCs w:val="14"/>
              </w:rPr>
              <w:t>input7</w:t>
            </w:r>
          </w:p>
          <w:p w14:paraId="52644DC1" w14:textId="77777777" w:rsidR="0046438F" w:rsidRPr="00740CDD" w:rsidRDefault="0046438F" w:rsidP="00927ADC">
            <w:pPr>
              <w:pStyle w:val="VelocityScript"/>
              <w:rPr>
                <w:color w:val="00B0F0"/>
              </w:rPr>
            </w:pPr>
          </w:p>
          <w:p w14:paraId="6D07B596" w14:textId="77777777" w:rsidR="004C0655" w:rsidRPr="007215C5" w:rsidRDefault="004C0655" w:rsidP="004F0393">
            <w:pPr>
              <w:pStyle w:val="VelocityScript"/>
            </w:pPr>
          </w:p>
          <w:p w14:paraId="5BCE2F7B"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000626B" w14:textId="77777777" w:rsidR="008A674A" w:rsidRPr="003C5D56" w:rsidRDefault="008A674A" w:rsidP="008A674A">
            <w:pPr>
              <w:rPr>
                <w:rFonts w:cs="Arial"/>
                <w:color w:val="000000" w:themeColor="text1"/>
                <w:sz w:val="16"/>
                <w:szCs w:val="14"/>
              </w:rPr>
            </w:pPr>
            <w:r>
              <w:rPr>
                <w:rFonts w:cs="Arial"/>
                <w:color w:val="000000" w:themeColor="text1"/>
                <w:sz w:val="16"/>
                <w:szCs w:val="14"/>
              </w:rPr>
              <w:t>input7</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9CC6973"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1F66507"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48E87F2" w14:textId="77777777" w:rsidR="00BC4E3D" w:rsidRDefault="00BC4E3D"/>
        </w:tc>
      </w:tr>
      <w:tr w:rsidR="00EB31D7" w:rsidRPr="00B3499B" w14:paraId="4F22A5E5"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F018D58" w14:textId="77777777" w:rsidR="00EB31D7" w:rsidRPr="00B3499B" w:rsidRDefault="006A2E06" w:rsidP="00236BAE">
            <w:pPr>
              <w:rPr>
                <w:rFonts w:cs="Arial"/>
                <w:bCs/>
                <w:color w:val="808080" w:themeColor="background1" w:themeShade="80"/>
                <w:sz w:val="16"/>
                <w:szCs w:val="14"/>
              </w:rPr>
            </w:pPr>
            <w:hyperlink r:id="rId44"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99836D2" w14:textId="77777777"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F7BE58F"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F432146" w14:textId="77777777" w:rsidR="00414C45" w:rsidRPr="004A50B8" w:rsidRDefault="00414C45"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sidRPr="004521EB">
        <w:rPr>
          <w:lang w:val="en-GB"/>
        </w:rPr>
        <w:t>Managing CAN Signal Communication</w:t>
      </w:r>
    </w:p>
    <w:p w14:paraId="4D606786" w14:textId="77777777" w:rsidR="008C50D1" w:rsidRPr="00E23282" w:rsidRDefault="008C50D1" w:rsidP="00072314"/>
    <w:p w14:paraId="06706B81"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21D8F5F4"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587913DC"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B604D10"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1FCF92BC"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7FBCFD7"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2613AAE"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714FB4D"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AF9ADDC" w14:textId="77777777" w:rsidR="00236BAE" w:rsidRPr="001C5864" w:rsidRDefault="00BA47AD" w:rsidP="00236BAE">
            <w:pPr>
              <w:rPr>
                <w:rFonts w:cs="Arial"/>
                <w:b/>
                <w:bCs/>
                <w:color w:val="000000"/>
              </w:rPr>
            </w:pPr>
            <w:r>
              <w:rPr>
                <w:rFonts w:cs="Arial"/>
                <w:b/>
                <w:bCs/>
                <w:color w:val="000000"/>
              </w:rPr>
              <w:t>Publisher</w:t>
            </w:r>
            <w:r w:rsidR="00236BAE">
              <w:rPr>
                <w:rFonts w:cs="Arial"/>
                <w:b/>
                <w:bCs/>
                <w:color w:val="000000"/>
              </w:rPr>
              <w:t xml:space="preserve"> </w:t>
            </w:r>
            <w:r w:rsidR="00236BAE"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78FB88C"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3FA7B4CA"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3F33336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93CF89B"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331A48FF" w14:textId="77777777" w:rsidR="0046438F" w:rsidRDefault="0046438F" w:rsidP="0046438F">
            <w:pPr>
              <w:rPr>
                <w:rFonts w:cs="Arial"/>
                <w:color w:val="000000" w:themeColor="text1"/>
                <w:sz w:val="16"/>
                <w:szCs w:val="14"/>
              </w:rPr>
            </w:pPr>
            <w:r>
              <w:rPr>
                <w:rFonts w:cs="Arial"/>
                <w:color w:val="000000" w:themeColor="text1"/>
                <w:sz w:val="16"/>
                <w:szCs w:val="14"/>
              </w:rPr>
              <w:t>Diff Lamp</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26F2DB0" w14:textId="77777777" w:rsidR="00DD49BA" w:rsidRPr="003C5D56" w:rsidRDefault="00DD49BA" w:rsidP="00DD49BA">
            <w:pPr>
              <w:rPr>
                <w:rFonts w:cs="Arial"/>
                <w:color w:val="000000" w:themeColor="text1"/>
                <w:sz w:val="16"/>
                <w:szCs w:val="14"/>
              </w:rPr>
            </w:pPr>
            <w:r>
              <w:rPr>
                <w:rFonts w:cs="Arial"/>
                <w:color w:val="000000" w:themeColor="text1"/>
                <w:sz w:val="16"/>
                <w:szCs w:val="14"/>
              </w:rPr>
              <w:t>Diff Lamp</w:t>
            </w:r>
          </w:p>
          <w:p w14:paraId="4E38849D"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9446668"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01988CA"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EA15B29" w14:textId="77777777" w:rsidR="00BC4E3D" w:rsidRDefault="00BC4E3D"/>
        </w:tc>
      </w:tr>
      <w:tr w:rsidR="00CA24CE" w:rsidRPr="00B3499B" w14:paraId="1CE4D5D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A48A3B5"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3FBD18B1" w14:textId="77777777" w:rsidR="0046438F" w:rsidRDefault="0046438F" w:rsidP="0046438F">
            <w:pPr>
              <w:rPr>
                <w:rFonts w:cs="Arial"/>
                <w:color w:val="000000" w:themeColor="text1"/>
                <w:sz w:val="16"/>
                <w:szCs w:val="14"/>
              </w:rPr>
            </w:pPr>
            <w:r>
              <w:rPr>
                <w:rFonts w:cs="Arial"/>
                <w:color w:val="000000" w:themeColor="text1"/>
                <w:sz w:val="16"/>
                <w:szCs w:val="14"/>
              </w:rPr>
              <w:t>output</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4691225" w14:textId="77777777" w:rsidR="00DD49BA" w:rsidRPr="003C5D56" w:rsidRDefault="00DD49BA" w:rsidP="00DD49BA">
            <w:pPr>
              <w:rPr>
                <w:rFonts w:cs="Arial"/>
                <w:color w:val="000000" w:themeColor="text1"/>
                <w:sz w:val="16"/>
                <w:szCs w:val="14"/>
              </w:rPr>
            </w:pPr>
            <w:r>
              <w:rPr>
                <w:rFonts w:cs="Arial"/>
                <w:color w:val="000000" w:themeColor="text1"/>
                <w:sz w:val="16"/>
                <w:szCs w:val="14"/>
              </w:rPr>
              <w:t>output</w:t>
            </w:r>
          </w:p>
          <w:p w14:paraId="5DE9F918"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405FDE2"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4E9C415"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7143292" w14:textId="77777777" w:rsidR="00BC4E3D" w:rsidRDefault="00BC4E3D"/>
        </w:tc>
      </w:tr>
      <w:tr w:rsidR="00CA24CE" w:rsidRPr="00B3499B" w14:paraId="6B65209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1EB9768"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161C3A83" w14:textId="77777777" w:rsidR="0046438F" w:rsidRDefault="0046438F" w:rsidP="0046438F">
            <w:pPr>
              <w:rPr>
                <w:rFonts w:cs="Arial"/>
                <w:color w:val="000000" w:themeColor="text1"/>
                <w:sz w:val="16"/>
                <w:szCs w:val="14"/>
              </w:rPr>
            </w:pPr>
            <w:r>
              <w:rPr>
                <w:rFonts w:cs="Arial"/>
                <w:color w:val="000000" w:themeColor="text1"/>
                <w:sz w:val="16"/>
                <w:szCs w:val="14"/>
              </w:rPr>
              <w:t>Elocker Selection</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3FD833D" w14:textId="77777777" w:rsidR="00DD49BA" w:rsidRPr="003C5D56" w:rsidRDefault="00DD49BA" w:rsidP="00DD49BA">
            <w:pPr>
              <w:rPr>
                <w:rFonts w:cs="Arial"/>
                <w:color w:val="000000" w:themeColor="text1"/>
                <w:sz w:val="16"/>
                <w:szCs w:val="14"/>
              </w:rPr>
            </w:pPr>
            <w:r>
              <w:rPr>
                <w:rFonts w:cs="Arial"/>
                <w:color w:val="000000" w:themeColor="text1"/>
                <w:sz w:val="16"/>
                <w:szCs w:val="14"/>
              </w:rPr>
              <w:t>Elocker Selection</w:t>
            </w:r>
          </w:p>
          <w:p w14:paraId="3FA09839"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EFC8D1D"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9BE532D"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5899D51" w14:textId="77777777" w:rsidR="00BC4E3D" w:rsidRDefault="00BC4E3D"/>
        </w:tc>
      </w:tr>
      <w:tr w:rsidR="00CA24CE" w:rsidRPr="00B3499B" w14:paraId="01F4E86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19F22FC"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710DDBF6" w14:textId="77777777" w:rsidR="0046438F" w:rsidRDefault="0046438F" w:rsidP="0046438F">
            <w:pPr>
              <w:rPr>
                <w:rFonts w:cs="Arial"/>
                <w:color w:val="000000" w:themeColor="text1"/>
                <w:sz w:val="16"/>
                <w:szCs w:val="14"/>
              </w:rPr>
            </w:pPr>
            <w:r>
              <w:rPr>
                <w:rFonts w:cs="Arial"/>
                <w:color w:val="000000" w:themeColor="text1"/>
                <w:sz w:val="16"/>
                <w:szCs w:val="14"/>
              </w:rPr>
              <w:t>Ignition Stat</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BBC51F8" w14:textId="77777777" w:rsidR="00DD49BA" w:rsidRPr="003C5D56" w:rsidRDefault="00DD49BA" w:rsidP="00DD49BA">
            <w:pPr>
              <w:rPr>
                <w:rFonts w:cs="Arial"/>
                <w:color w:val="000000" w:themeColor="text1"/>
                <w:sz w:val="16"/>
                <w:szCs w:val="14"/>
              </w:rPr>
            </w:pPr>
            <w:r>
              <w:rPr>
                <w:rFonts w:cs="Arial"/>
                <w:color w:val="000000" w:themeColor="text1"/>
                <w:sz w:val="16"/>
                <w:szCs w:val="14"/>
              </w:rPr>
              <w:t>Ignition Stat</w:t>
            </w:r>
          </w:p>
          <w:p w14:paraId="42A17C9F"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836BE52"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7303277"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F0D07E7" w14:textId="77777777" w:rsidR="00BC4E3D" w:rsidRDefault="00BC4E3D"/>
        </w:tc>
      </w:tr>
      <w:tr w:rsidR="00CA24CE" w:rsidRPr="00B3499B" w14:paraId="30712B1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B83CBAC"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7A2957AE" w14:textId="77777777" w:rsidR="0046438F" w:rsidRDefault="0046438F" w:rsidP="0046438F">
            <w:pPr>
              <w:rPr>
                <w:rFonts w:cs="Arial"/>
                <w:color w:val="000000" w:themeColor="text1"/>
                <w:sz w:val="16"/>
                <w:szCs w:val="14"/>
              </w:rPr>
            </w:pPr>
            <w:r>
              <w:rPr>
                <w:rFonts w:cs="Arial"/>
                <w:color w:val="000000" w:themeColor="text1"/>
                <w:sz w:val="16"/>
                <w:szCs w:val="14"/>
              </w:rPr>
              <w:t>output1</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F15A905" w14:textId="77777777" w:rsidR="00DD49BA" w:rsidRPr="003C5D56" w:rsidRDefault="00DD49BA" w:rsidP="00DD49BA">
            <w:pPr>
              <w:rPr>
                <w:rFonts w:cs="Arial"/>
                <w:color w:val="000000" w:themeColor="text1"/>
                <w:sz w:val="16"/>
                <w:szCs w:val="14"/>
              </w:rPr>
            </w:pPr>
            <w:r>
              <w:rPr>
                <w:rFonts w:cs="Arial"/>
                <w:color w:val="000000" w:themeColor="text1"/>
                <w:sz w:val="16"/>
                <w:szCs w:val="14"/>
              </w:rPr>
              <w:t>output1</w:t>
            </w:r>
          </w:p>
          <w:p w14:paraId="1D01F392"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EE9D7D7"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C0A4EF7"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28416F2" w14:textId="77777777" w:rsidR="00BC4E3D" w:rsidRDefault="00BC4E3D"/>
        </w:tc>
      </w:tr>
      <w:tr w:rsidR="00CA24CE" w:rsidRPr="00B3499B" w14:paraId="706CE42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08FD247"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28829FFF" w14:textId="77777777" w:rsidR="0046438F" w:rsidRDefault="0046438F" w:rsidP="0046438F">
            <w:pPr>
              <w:rPr>
                <w:rFonts w:cs="Arial"/>
                <w:color w:val="000000" w:themeColor="text1"/>
                <w:sz w:val="16"/>
                <w:szCs w:val="14"/>
              </w:rPr>
            </w:pPr>
            <w:r>
              <w:rPr>
                <w:rFonts w:cs="Arial"/>
                <w:color w:val="000000" w:themeColor="text1"/>
                <w:sz w:val="16"/>
                <w:szCs w:val="14"/>
              </w:rPr>
              <w:t>output2</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640C7F0" w14:textId="77777777" w:rsidR="00DD49BA" w:rsidRPr="003C5D56" w:rsidRDefault="00DD49BA" w:rsidP="00DD49BA">
            <w:pPr>
              <w:rPr>
                <w:rFonts w:cs="Arial"/>
                <w:color w:val="000000" w:themeColor="text1"/>
                <w:sz w:val="16"/>
                <w:szCs w:val="14"/>
              </w:rPr>
            </w:pPr>
            <w:r>
              <w:rPr>
                <w:rFonts w:cs="Arial"/>
                <w:color w:val="000000" w:themeColor="text1"/>
                <w:sz w:val="16"/>
                <w:szCs w:val="14"/>
              </w:rPr>
              <w:t>output2</w:t>
            </w:r>
          </w:p>
          <w:p w14:paraId="6E432068"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03F329D"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3857C30"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2FA1E66" w14:textId="77777777" w:rsidR="00BC4E3D" w:rsidRDefault="00BC4E3D"/>
        </w:tc>
      </w:tr>
      <w:tr w:rsidR="00CA24CE" w:rsidRPr="00B3499B" w14:paraId="1F3079D9"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C7A8A3C" w14:textId="77777777" w:rsidR="00CA24CE" w:rsidRPr="00B3499B" w:rsidRDefault="006A2E06" w:rsidP="00CA24CE">
            <w:pPr>
              <w:rPr>
                <w:rFonts w:cs="Arial"/>
                <w:bCs/>
                <w:color w:val="808080" w:themeColor="background1" w:themeShade="80"/>
                <w:sz w:val="16"/>
                <w:szCs w:val="14"/>
              </w:rPr>
            </w:pPr>
            <w:hyperlink r:id="rId45"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415EB40" w14:textId="7777777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7EECCB7"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21BF4CEE" w14:textId="77777777" w:rsidR="00236BAE" w:rsidRPr="004A50B8" w:rsidRDefault="00236BAE"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Pr="004521EB">
        <w:rPr>
          <w:lang w:val="en-GB"/>
        </w:rPr>
        <w:t>Managing CAN Signal Communication</w:t>
      </w:r>
    </w:p>
    <w:p w14:paraId="42F70ACC" w14:textId="77777777" w:rsidR="00072314" w:rsidRPr="00612064" w:rsidRDefault="00072314" w:rsidP="00072314">
      <w:pPr>
        <w:spacing w:before="20"/>
        <w:rPr>
          <w:vanish/>
        </w:rPr>
      </w:pPr>
    </w:p>
    <w:p w14:paraId="1A6600C3" w14:textId="77777777" w:rsidR="00072314" w:rsidRDefault="00072314" w:rsidP="00072314">
      <w:pPr>
        <w:pStyle w:val="Heading6"/>
        <w:keepNext w:val="0"/>
        <w:tabs>
          <w:tab w:val="clear" w:pos="900"/>
          <w:tab w:val="left" w:pos="709"/>
        </w:tabs>
        <w:spacing w:before="240"/>
      </w:pPr>
      <w:r>
        <w:t>Parameters</w:t>
      </w:r>
    </w:p>
    <w:p w14:paraId="56380BB6"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4C566CDF" w14:textId="77777777" w:rsidTr="001D18E6">
        <w:trPr>
          <w:trHeight w:val="161"/>
        </w:trPr>
        <w:tc>
          <w:tcPr>
            <w:tcW w:w="1838" w:type="dxa"/>
            <w:shd w:val="clear" w:color="auto" w:fill="D9D9D9" w:themeFill="background1" w:themeFillShade="D9"/>
            <w:noWrap/>
            <w:hideMark/>
          </w:tcPr>
          <w:p w14:paraId="3F261AE9"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lastRenderedPageBreak/>
              <w:t>Logical Parameter</w:t>
            </w:r>
            <w:r w:rsidRPr="00E54DEA">
              <w:rPr>
                <w:rFonts w:cs="Arial"/>
                <w:b/>
                <w:bCs/>
                <w:color w:val="000000"/>
              </w:rPr>
              <w:t xml:space="preserve"> Name</w:t>
            </w:r>
          </w:p>
        </w:tc>
        <w:tc>
          <w:tcPr>
            <w:tcW w:w="1843" w:type="dxa"/>
            <w:shd w:val="clear" w:color="auto" w:fill="D9D9D9" w:themeFill="background1" w:themeFillShade="D9"/>
          </w:tcPr>
          <w:p w14:paraId="33E335A9"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2E8E6625"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27F15370"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701AB9CA"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1FF784A1" w14:textId="77777777" w:rsidTr="001D18E6">
        <w:trPr>
          <w:trHeight w:val="70"/>
        </w:trPr>
        <w:tc>
          <w:tcPr>
            <w:tcW w:w="1838" w:type="dxa"/>
            <w:noWrap/>
          </w:tcPr>
          <w:p w14:paraId="2A9B95D5"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2DCFD8A8"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19B77B6D"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950555817"/>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2F06C8A2"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324BC5FF"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0061F1B3" w14:textId="77777777" w:rsidTr="001D18E6">
        <w:trPr>
          <w:trHeight w:val="71"/>
        </w:trPr>
        <w:tc>
          <w:tcPr>
            <w:tcW w:w="1838" w:type="dxa"/>
            <w:noWrap/>
          </w:tcPr>
          <w:p w14:paraId="75A7E8C8"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459A27C2" w14:textId="77777777" w:rsidR="00072314" w:rsidRPr="00D14691" w:rsidRDefault="00072314" w:rsidP="001D18E6">
            <w:pPr>
              <w:rPr>
                <w:color w:val="000000" w:themeColor="text1"/>
              </w:rPr>
            </w:pPr>
          </w:p>
        </w:tc>
        <w:tc>
          <w:tcPr>
            <w:tcW w:w="1701" w:type="dxa"/>
          </w:tcPr>
          <w:p w14:paraId="45F414EB" w14:textId="77777777" w:rsidR="00072314" w:rsidRPr="00D14691" w:rsidRDefault="00072314" w:rsidP="001D18E6">
            <w:pPr>
              <w:rPr>
                <w:color w:val="000000" w:themeColor="text1"/>
              </w:rPr>
            </w:pPr>
          </w:p>
        </w:tc>
        <w:tc>
          <w:tcPr>
            <w:tcW w:w="1417" w:type="dxa"/>
            <w:noWrap/>
          </w:tcPr>
          <w:p w14:paraId="3FD3543D" w14:textId="77777777" w:rsidR="00072314" w:rsidRPr="00D14691" w:rsidRDefault="00072314" w:rsidP="001D18E6">
            <w:pPr>
              <w:rPr>
                <w:color w:val="000000" w:themeColor="text1"/>
              </w:rPr>
            </w:pPr>
          </w:p>
        </w:tc>
        <w:tc>
          <w:tcPr>
            <w:tcW w:w="3402" w:type="dxa"/>
          </w:tcPr>
          <w:p w14:paraId="29536BF9" w14:textId="77777777" w:rsidR="00072314" w:rsidRPr="00D14691" w:rsidRDefault="00072314" w:rsidP="001D18E6">
            <w:pPr>
              <w:rPr>
                <w:color w:val="000000" w:themeColor="text1"/>
              </w:rPr>
            </w:pPr>
          </w:p>
        </w:tc>
      </w:tr>
    </w:tbl>
    <w:p w14:paraId="48820305" w14:textId="77777777" w:rsidR="008C50D1" w:rsidRDefault="00072314"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p>
    <w:p w14:paraId="3EBAA9FD" w14:textId="77777777" w:rsidR="003678EC" w:rsidRPr="003678EC" w:rsidRDefault="003678EC" w:rsidP="003678EC">
      <w:pPr>
        <w:rPr>
          <w:lang w:val="en-GB"/>
        </w:rPr>
      </w:pPr>
    </w:p>
    <w:p w14:paraId="1A18289A"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2BDA5FAF" w14:textId="77777777" w:rsidR="00072314" w:rsidRPr="003225C9" w:rsidRDefault="00072314" w:rsidP="00072314">
      <w:pPr>
        <w:tabs>
          <w:tab w:val="left" w:pos="284"/>
          <w:tab w:val="left" w:pos="851"/>
        </w:tabs>
      </w:pPr>
    </w:p>
    <w:p w14:paraId="739577D7"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482366F2"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42C96D1A" w14:textId="77777777" w:rsidTr="001D18E6">
        <w:tc>
          <w:tcPr>
            <w:tcW w:w="1934" w:type="dxa"/>
            <w:shd w:val="clear" w:color="auto" w:fill="D9D9D9" w:themeFill="background1" w:themeFillShade="D9"/>
          </w:tcPr>
          <w:p w14:paraId="113124DD" w14:textId="77777777" w:rsidR="00072314" w:rsidRDefault="00072314" w:rsidP="001D18E6">
            <w:pPr>
              <w:rPr>
                <w:b/>
              </w:rPr>
            </w:pPr>
            <w:r w:rsidRPr="00AF169D">
              <w:rPr>
                <w:b/>
              </w:rPr>
              <w:t>Requirement ID</w:t>
            </w:r>
          </w:p>
          <w:p w14:paraId="255FE8AF"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6B6E5677"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02F80BB8" w14:textId="77777777" w:rsidR="00072314" w:rsidRDefault="00072314" w:rsidP="001D18E6">
            <w:pPr>
              <w:rPr>
                <w:b/>
              </w:rPr>
            </w:pPr>
            <w:r>
              <w:rPr>
                <w:b/>
              </w:rPr>
              <w:t>Modification</w:t>
            </w:r>
          </w:p>
        </w:tc>
        <w:tc>
          <w:tcPr>
            <w:tcW w:w="1712" w:type="dxa"/>
            <w:shd w:val="clear" w:color="auto" w:fill="D9D9D9" w:themeFill="background1" w:themeFillShade="D9"/>
          </w:tcPr>
          <w:p w14:paraId="00E64852" w14:textId="77777777" w:rsidR="00072314" w:rsidRDefault="00072314" w:rsidP="001D18E6">
            <w:pPr>
              <w:rPr>
                <w:b/>
              </w:rPr>
            </w:pPr>
            <w:r w:rsidRPr="00AF169D">
              <w:rPr>
                <w:b/>
              </w:rPr>
              <w:t xml:space="preserve">Requirement </w:t>
            </w:r>
            <w:r>
              <w:rPr>
                <w:b/>
              </w:rPr>
              <w:t>ID</w:t>
            </w:r>
          </w:p>
          <w:p w14:paraId="1D71274B"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18FD26E2" w14:textId="77777777" w:rsidR="00072314" w:rsidRPr="00AF169D" w:rsidRDefault="00072314" w:rsidP="001D18E6">
            <w:pPr>
              <w:rPr>
                <w:b/>
              </w:rPr>
            </w:pPr>
            <w:r>
              <w:rPr>
                <w:b/>
              </w:rPr>
              <w:t>Comment</w:t>
            </w:r>
          </w:p>
        </w:tc>
      </w:tr>
      <w:tr w:rsidR="00072314" w14:paraId="327B8544" w14:textId="77777777" w:rsidTr="001D18E6">
        <w:tc>
          <w:tcPr>
            <w:tcW w:w="1934" w:type="dxa"/>
          </w:tcPr>
          <w:p w14:paraId="446B5B18" w14:textId="77777777" w:rsidR="00072314" w:rsidRPr="000F4E8B" w:rsidRDefault="00072314" w:rsidP="001D18E6">
            <w:r w:rsidRPr="000F4E8B">
              <w:t>REQ_abc</w:t>
            </w:r>
          </w:p>
        </w:tc>
        <w:tc>
          <w:tcPr>
            <w:tcW w:w="2177" w:type="dxa"/>
          </w:tcPr>
          <w:p w14:paraId="65928561" w14:textId="77777777" w:rsidR="00072314" w:rsidRPr="000F4E8B" w:rsidRDefault="00072314" w:rsidP="001D18E6"/>
        </w:tc>
        <w:sdt>
          <w:sdtPr>
            <w:alias w:val="Modification"/>
            <w:tag w:val="Modification"/>
            <w:id w:val="-1741938689"/>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4113B607" w14:textId="77777777" w:rsidR="00072314" w:rsidRPr="000F4E8B" w:rsidRDefault="00072314" w:rsidP="001D18E6">
                <w:r w:rsidRPr="000F4E8B">
                  <w:t>Removed</w:t>
                </w:r>
              </w:p>
            </w:tc>
          </w:sdtContent>
        </w:sdt>
        <w:tc>
          <w:tcPr>
            <w:tcW w:w="1712" w:type="dxa"/>
          </w:tcPr>
          <w:p w14:paraId="2C3AF194" w14:textId="77777777" w:rsidR="00072314" w:rsidRPr="000F4E8B" w:rsidRDefault="00072314" w:rsidP="001D18E6">
            <w:r w:rsidRPr="000F4E8B">
              <w:t>--</w:t>
            </w:r>
          </w:p>
        </w:tc>
        <w:tc>
          <w:tcPr>
            <w:tcW w:w="2958" w:type="dxa"/>
          </w:tcPr>
          <w:p w14:paraId="6C5275BB" w14:textId="77777777" w:rsidR="00072314" w:rsidRPr="000F4E8B" w:rsidRDefault="00072314" w:rsidP="001D18E6"/>
        </w:tc>
      </w:tr>
      <w:tr w:rsidR="00072314" w14:paraId="1CA46C9E" w14:textId="77777777" w:rsidTr="001D18E6">
        <w:tc>
          <w:tcPr>
            <w:tcW w:w="1934" w:type="dxa"/>
          </w:tcPr>
          <w:p w14:paraId="47B43EC5" w14:textId="77777777" w:rsidR="00072314" w:rsidRPr="000F4E8B" w:rsidRDefault="00072314" w:rsidP="001D18E6">
            <w:r w:rsidRPr="000F4E8B">
              <w:t>REQ_def</w:t>
            </w:r>
          </w:p>
        </w:tc>
        <w:tc>
          <w:tcPr>
            <w:tcW w:w="2177" w:type="dxa"/>
          </w:tcPr>
          <w:p w14:paraId="68D8E6D4" w14:textId="77777777" w:rsidR="00072314" w:rsidRPr="000F4E8B" w:rsidRDefault="00072314" w:rsidP="001D18E6"/>
        </w:tc>
        <w:sdt>
          <w:sdtPr>
            <w:alias w:val="Modification"/>
            <w:tag w:val="Modification"/>
            <w:id w:val="-1222438648"/>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641C35FE" w14:textId="77777777" w:rsidR="00072314" w:rsidRPr="000F4E8B" w:rsidRDefault="00072314" w:rsidP="001D18E6">
                <w:r w:rsidRPr="000F4E8B">
                  <w:t>Replaced</w:t>
                </w:r>
              </w:p>
            </w:tc>
          </w:sdtContent>
        </w:sdt>
        <w:tc>
          <w:tcPr>
            <w:tcW w:w="1712" w:type="dxa"/>
          </w:tcPr>
          <w:p w14:paraId="29504F74" w14:textId="77777777" w:rsidR="00072314" w:rsidRPr="000F4E8B" w:rsidRDefault="00072314" w:rsidP="001D18E6">
            <w:r w:rsidRPr="000F4E8B">
              <w:t>REQ_xyz</w:t>
            </w:r>
          </w:p>
        </w:tc>
        <w:tc>
          <w:tcPr>
            <w:tcW w:w="2958" w:type="dxa"/>
          </w:tcPr>
          <w:p w14:paraId="0904EA7D" w14:textId="77777777" w:rsidR="00072314" w:rsidRPr="000F4E8B" w:rsidRDefault="00072314" w:rsidP="001D18E6"/>
        </w:tc>
      </w:tr>
      <w:tr w:rsidR="00072314" w14:paraId="35EAB59C" w14:textId="77777777" w:rsidTr="001D18E6">
        <w:tc>
          <w:tcPr>
            <w:tcW w:w="1934" w:type="dxa"/>
          </w:tcPr>
          <w:p w14:paraId="6AE7AD82" w14:textId="77777777" w:rsidR="00072314" w:rsidRPr="000F4E8B" w:rsidRDefault="00072314" w:rsidP="001D18E6">
            <w:r w:rsidRPr="000F4E8B">
              <w:t>--</w:t>
            </w:r>
          </w:p>
        </w:tc>
        <w:tc>
          <w:tcPr>
            <w:tcW w:w="2177" w:type="dxa"/>
          </w:tcPr>
          <w:p w14:paraId="54F83256" w14:textId="77777777" w:rsidR="00072314" w:rsidRPr="000F4E8B" w:rsidRDefault="00072314" w:rsidP="001D18E6"/>
        </w:tc>
        <w:sdt>
          <w:sdtPr>
            <w:alias w:val="Modification"/>
            <w:tag w:val="Modification"/>
            <w:id w:val="-1491093274"/>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50AFEC7A" w14:textId="77777777" w:rsidR="00072314" w:rsidRPr="000F4E8B" w:rsidRDefault="00072314" w:rsidP="001D18E6">
                <w:r w:rsidRPr="000F4E8B">
                  <w:t>Added</w:t>
                </w:r>
              </w:p>
            </w:tc>
          </w:sdtContent>
        </w:sdt>
        <w:tc>
          <w:tcPr>
            <w:tcW w:w="1712" w:type="dxa"/>
          </w:tcPr>
          <w:p w14:paraId="080FD8FE" w14:textId="77777777" w:rsidR="00072314" w:rsidRPr="000F4E8B" w:rsidRDefault="00072314" w:rsidP="001D18E6">
            <w:r w:rsidRPr="000F4E8B">
              <w:t>REQ_123</w:t>
            </w:r>
          </w:p>
        </w:tc>
        <w:tc>
          <w:tcPr>
            <w:tcW w:w="2958" w:type="dxa"/>
          </w:tcPr>
          <w:p w14:paraId="6304457D" w14:textId="77777777" w:rsidR="00072314" w:rsidRPr="000F4E8B" w:rsidRDefault="00072314" w:rsidP="001D18E6"/>
        </w:tc>
      </w:tr>
    </w:tbl>
    <w:p w14:paraId="0845FC6A" w14:textId="77777777" w:rsidR="00072314" w:rsidRDefault="00072314"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5</w:t>
      </w:r>
      <w:r>
        <w:rPr>
          <w:noProof/>
        </w:rPr>
        <w:fldChar w:fldCharType="end"/>
      </w:r>
      <w:r w:rsidRPr="00702453">
        <w:t xml:space="preserve">: </w:t>
      </w:r>
      <w:r>
        <w:t>Component Specific Requirements</w:t>
      </w:r>
    </w:p>
    <w:p w14:paraId="7FF120B5"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2E575A19" w14:textId="77777777" w:rsidTr="001D18E6">
        <w:tc>
          <w:tcPr>
            <w:tcW w:w="1838" w:type="dxa"/>
            <w:shd w:val="clear" w:color="auto" w:fill="D9D9D9" w:themeFill="background1" w:themeFillShade="D9"/>
          </w:tcPr>
          <w:p w14:paraId="6080B46A" w14:textId="77777777" w:rsidR="00072314" w:rsidRDefault="00072314" w:rsidP="001D18E6">
            <w:pPr>
              <w:rPr>
                <w:b/>
              </w:rPr>
            </w:pPr>
            <w:r w:rsidRPr="00AF169D">
              <w:rPr>
                <w:b/>
              </w:rPr>
              <w:t>Requirement ID</w:t>
            </w:r>
          </w:p>
          <w:p w14:paraId="44963FAB"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531551F2"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73F58E0C" w14:textId="77777777" w:rsidR="00072314" w:rsidRPr="00AF169D" w:rsidRDefault="00072314" w:rsidP="001D18E6">
            <w:pPr>
              <w:rPr>
                <w:b/>
              </w:rPr>
            </w:pPr>
            <w:r>
              <w:rPr>
                <w:b/>
              </w:rPr>
              <w:t>Comment</w:t>
            </w:r>
          </w:p>
        </w:tc>
      </w:tr>
      <w:tr w:rsidR="00072314" w14:paraId="51ED45F8" w14:textId="77777777" w:rsidTr="001D18E6">
        <w:tc>
          <w:tcPr>
            <w:tcW w:w="1838" w:type="dxa"/>
          </w:tcPr>
          <w:p w14:paraId="68282EBF" w14:textId="77777777" w:rsidR="00072314" w:rsidRDefault="00072314" w:rsidP="001D18E6"/>
        </w:tc>
        <w:tc>
          <w:tcPr>
            <w:tcW w:w="4253" w:type="dxa"/>
          </w:tcPr>
          <w:p w14:paraId="68964208" w14:textId="77777777" w:rsidR="00072314" w:rsidRDefault="00072314" w:rsidP="001D18E6"/>
        </w:tc>
        <w:tc>
          <w:tcPr>
            <w:tcW w:w="4110" w:type="dxa"/>
          </w:tcPr>
          <w:p w14:paraId="67701547" w14:textId="77777777" w:rsidR="00072314" w:rsidRDefault="00072314" w:rsidP="001D18E6"/>
        </w:tc>
      </w:tr>
      <w:tr w:rsidR="00072314" w14:paraId="57572BAD" w14:textId="77777777" w:rsidTr="001D18E6">
        <w:tc>
          <w:tcPr>
            <w:tcW w:w="1838" w:type="dxa"/>
          </w:tcPr>
          <w:p w14:paraId="16A21AA1" w14:textId="77777777" w:rsidR="00072314" w:rsidRDefault="00072314" w:rsidP="001D18E6"/>
        </w:tc>
        <w:tc>
          <w:tcPr>
            <w:tcW w:w="4253" w:type="dxa"/>
          </w:tcPr>
          <w:p w14:paraId="63E45CAA" w14:textId="77777777" w:rsidR="00072314" w:rsidRDefault="00072314" w:rsidP="001D18E6"/>
        </w:tc>
        <w:tc>
          <w:tcPr>
            <w:tcW w:w="4110" w:type="dxa"/>
          </w:tcPr>
          <w:p w14:paraId="4AC3DF37" w14:textId="77777777" w:rsidR="00072314" w:rsidRDefault="00072314" w:rsidP="001D18E6"/>
        </w:tc>
      </w:tr>
      <w:tr w:rsidR="00072314" w14:paraId="40D8FC2B" w14:textId="77777777" w:rsidTr="001D18E6">
        <w:tc>
          <w:tcPr>
            <w:tcW w:w="1838" w:type="dxa"/>
          </w:tcPr>
          <w:p w14:paraId="46337EDD" w14:textId="77777777" w:rsidR="00072314" w:rsidRDefault="00072314" w:rsidP="001D18E6">
            <w:r>
              <w:t>…</w:t>
            </w:r>
          </w:p>
        </w:tc>
        <w:tc>
          <w:tcPr>
            <w:tcW w:w="4253" w:type="dxa"/>
          </w:tcPr>
          <w:p w14:paraId="4096B728" w14:textId="77777777" w:rsidR="00072314" w:rsidRDefault="00072314" w:rsidP="001D18E6"/>
        </w:tc>
        <w:tc>
          <w:tcPr>
            <w:tcW w:w="4110" w:type="dxa"/>
          </w:tcPr>
          <w:p w14:paraId="70FD4F52" w14:textId="77777777" w:rsidR="00072314" w:rsidRDefault="00072314" w:rsidP="001D18E6"/>
        </w:tc>
      </w:tr>
    </w:tbl>
    <w:p w14:paraId="5F4ECF5E" w14:textId="77777777" w:rsidR="00072314" w:rsidRPr="00702453" w:rsidRDefault="00072314"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6</w:t>
      </w:r>
      <w:r>
        <w:rPr>
          <w:noProof/>
        </w:rPr>
        <w:fldChar w:fldCharType="end"/>
      </w:r>
      <w:r w:rsidRPr="00702453">
        <w:t xml:space="preserve">: </w:t>
      </w:r>
      <w:r>
        <w:t>Inherited Requirements</w:t>
      </w:r>
    </w:p>
    <w:p w14:paraId="6D762981" w14:textId="77777777" w:rsidR="00072314" w:rsidRDefault="00072314" w:rsidP="00072314"/>
    <w:p w14:paraId="69232A54"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051BCB16" w14:textId="77777777" w:rsidR="001C5864" w:rsidRPr="0017445F" w:rsidRDefault="001C5864" w:rsidP="001C5864">
      <w:pPr>
        <w:pStyle w:val="RERequirement"/>
        <w:shd w:val="clear" w:color="auto" w:fill="F2F2F2" w:themeFill="background1" w:themeFillShade="F2"/>
      </w:pPr>
      <w:bookmarkStart w:id="103" w:name="_4797924cca4d7aeab5dbf08c6ba551f3"/>
      <w:bookmarkEnd w:id="103"/>
      <w:r>
        <w:t xml:space="preserve"> Can Communication</w:t>
      </w:r>
    </w:p>
    <w:p w14:paraId="164AB40E" w14:textId="77777777" w:rsidR="001C5864" w:rsidRDefault="001C5864" w:rsidP="001C5864">
      <w:pPr>
        <w:rPr>
          <w:rFonts w:cs="Arial"/>
        </w:rPr>
      </w:pPr>
      <w:r>
        <w:rPr>
          <w:rFonts w:cs="Arial"/>
        </w:rPr>
        <w:t>When " Managing CAN Signal Communication" receives "RearDiffLck_D_RqDrv" "Ignition_Status" "RearDiffElckrOpen_B_Rq" "RearDiffFalt_D_Stat" "RearDiffLckMsg_D_Rq" "RearDiffLckLamp_D_Rq" "RearDiffLck_Tq_Actl" "RearDiffSrvcRqd_B_Rq" "RearDiffLckLamp_D_Rq" "RearDiffLckMsg_D_Rq" it shall transmit "RearDiffLck_D_RqDrv" "RearDiffLckLamp_D_Cstm" "RearDiffLckLamp_D_Rq" "RearDiffLckLamp_D_Rq" "RearDiffOil_Te_Actl" "Ignition_Status" it shall transmit "RearDiffFalt_D_Stat" "RearDiffLckMsg_D_Rq" "RearDiffLckLamp_D_Rq" "RearDiffLck_Tq_Actl" "Elock_Actuation"</w:t>
      </w:r>
    </w:p>
    <w:p w14:paraId="4AEA453E" w14:textId="77777777" w:rsidR="001C5864" w:rsidRDefault="001C5864" w:rsidP="001C5864"/>
    <w:p w14:paraId="186F324B" w14:textId="77777777" w:rsidR="001C5864" w:rsidRPr="00287D2F" w:rsidRDefault="001C5864" w:rsidP="001C5864">
      <w:pPr>
        <w:rPr>
          <w:rFonts w:cs="Arial"/>
        </w:rPr>
      </w:pPr>
      <w:r>
        <w:rPr>
          <w:rFonts w:cs="Arial"/>
        </w:rPr>
        <w:t>Satisfied by</w:t>
      </w:r>
      <w:r w:rsidRPr="00287D2F">
        <w:rPr>
          <w:rFonts w:cs="Arial"/>
        </w:rPr>
        <w:t>:</w:t>
      </w:r>
    </w:p>
    <w:p w14:paraId="7CE927C2"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17A72661"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Managing CAN Signal Communication</w:t>
      </w:r>
    </w:p>
    <w:p w14:paraId="0278161B"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7155F0F0"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3F4CC7E"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48E9DA81"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9091F00"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DF7078F" w14:textId="77777777" w:rsidR="00BC4E3D" w:rsidRDefault="00BC4E3D"/>
        </w:tc>
      </w:tr>
      <w:tr w:rsidR="007A24FC" w:rsidRPr="00B3499B" w14:paraId="779E6E6D"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E7073BC"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B14CA37" w14:textId="77777777" w:rsidR="00BC4E3D" w:rsidRDefault="00BC4E3D"/>
        </w:tc>
      </w:tr>
      <w:tr w:rsidR="007A24FC" w:rsidRPr="00B3499B" w14:paraId="463DCD9F"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3FF529F" w14:textId="77777777" w:rsidR="007A24FC" w:rsidRPr="00B3499B" w:rsidRDefault="007A24FC" w:rsidP="009737DA">
            <w:pPr>
              <w:rPr>
                <w:rFonts w:cs="Arial"/>
                <w:sz w:val="16"/>
                <w:szCs w:val="14"/>
              </w:rPr>
            </w:pPr>
            <w:r w:rsidRPr="00B3499B">
              <w:rPr>
                <w:rFonts w:cs="Arial"/>
                <w:b/>
                <w:bCs/>
                <w:sz w:val="16"/>
                <w:szCs w:val="14"/>
              </w:rPr>
              <w:lastRenderedPageBreak/>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5115D87" w14:textId="77777777" w:rsidR="00BC4E3D" w:rsidRDefault="00BC4E3D"/>
        </w:tc>
      </w:tr>
      <w:tr w:rsidR="007A24FC" w:rsidRPr="00B3499B" w14:paraId="2681A089"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C0634D6"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525DB0C"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8512504"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C05D323" w14:textId="77777777" w:rsidR="00BC4E3D" w:rsidRDefault="00BC4E3D"/>
        </w:tc>
      </w:tr>
      <w:tr w:rsidR="007A24FC" w:rsidRPr="00B3499B" w14:paraId="774A6032"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5F871CC"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7328AA2"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8FD356E"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4F788DE" w14:textId="77777777" w:rsidR="00BC4E3D" w:rsidRDefault="00BC4E3D"/>
        </w:tc>
      </w:tr>
      <w:tr w:rsidR="007A24FC" w:rsidRPr="00B3499B" w14:paraId="60CD9719"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B595D2A"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E580FF7" w14:textId="77777777" w:rsidR="00BC4E3D" w:rsidRDefault="00BC4E3D"/>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3694C61"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9A3C9F3"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B876FA2"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5D2532C"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14179E7A"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A2A8B4C" w14:textId="77777777" w:rsidR="007A24FC" w:rsidRPr="00B3499B" w:rsidRDefault="006A2E06" w:rsidP="009737DA">
            <w:pPr>
              <w:rPr>
                <w:rFonts w:cs="Arial"/>
                <w:bCs/>
                <w:color w:val="808080" w:themeColor="background1" w:themeShade="80"/>
                <w:sz w:val="16"/>
                <w:szCs w:val="14"/>
              </w:rPr>
            </w:pPr>
            <w:hyperlink r:id="rId46"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D2ECE0E"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7A3DB0E"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6927617F" w14:textId="77777777" w:rsidR="007A24FC" w:rsidRDefault="007A24FC" w:rsidP="001C5864">
      <w:pPr>
        <w:rPr>
          <w:rFonts w:cs="Arial"/>
        </w:rPr>
      </w:pPr>
    </w:p>
    <w:p w14:paraId="26D4214D" w14:textId="77777777" w:rsidR="0047267C" w:rsidRDefault="0047267C" w:rsidP="001C5864">
      <w:pPr>
        <w:rPr>
          <w:rFonts w:cs="Arial"/>
        </w:rPr>
      </w:pPr>
    </w:p>
    <w:p w14:paraId="330E4A7C" w14:textId="77777777" w:rsidR="00210E01" w:rsidRPr="00B56F4E" w:rsidRDefault="00210E01" w:rsidP="00210E01">
      <w:pPr>
        <w:pStyle w:val="Heading3"/>
        <w:keepNext w:val="0"/>
        <w:tabs>
          <w:tab w:val="clear" w:pos="900"/>
          <w:tab w:val="left" w:pos="709"/>
          <w:tab w:val="left" w:pos="851"/>
        </w:tabs>
        <w:spacing w:before="240"/>
        <w:rPr>
          <w:szCs w:val="20"/>
          <w:lang w:val="en-GB"/>
        </w:rPr>
      </w:pPr>
      <w:r>
        <w:rPr>
          <w:szCs w:val="20"/>
          <w:lang w:val="en-GB"/>
        </w:rPr>
        <w:t>PCM</w:t>
      </w:r>
    </w:p>
    <w:p w14:paraId="464C43C6" w14:textId="77777777" w:rsidR="00210E01" w:rsidRDefault="00210E01" w:rsidP="00210E01">
      <w:r>
        <w:t>PCM</w:t>
      </w:r>
    </w:p>
    <w:p w14:paraId="76D0DCC4" w14:textId="77777777" w:rsidR="00072314" w:rsidRDefault="00072314" w:rsidP="00072314"/>
    <w:p w14:paraId="45B2433D" w14:textId="77777777" w:rsidR="008C50D1" w:rsidRPr="003305ED" w:rsidRDefault="008C50D1" w:rsidP="00702F62">
      <w:pPr>
        <w:pStyle w:val="Heading4"/>
        <w:keepNext w:val="0"/>
        <w:tabs>
          <w:tab w:val="clear" w:pos="900"/>
          <w:tab w:val="left" w:pos="709"/>
        </w:tabs>
        <w:spacing w:before="240"/>
      </w:pPr>
      <w:r>
        <w:rPr>
          <w:lang w:val="en-GB"/>
        </w:rPr>
        <w:t xml:space="preserve">Technology </w:t>
      </w:r>
      <w:r w:rsidRPr="003070ED">
        <w:rPr>
          <w:lang w:val="en-GB"/>
        </w:rPr>
        <w:t>Function</w:t>
      </w:r>
      <w:r>
        <w:rPr>
          <w:lang w:val="en-GB"/>
        </w:rPr>
        <w:t xml:space="preserve"> </w:t>
      </w:r>
      <w:r>
        <w:rPr>
          <w:noProof/>
        </w:rPr>
        <w:drawing>
          <wp:inline distT="0" distB="0" distL="0" distR="0" wp14:anchorId="4B6DD14F" wp14:editId="4F03AC60">
            <wp:extent cx="152400" cy="152400"/>
            <wp:effectExtent l="0" t="0" r="0" b="0"/>
            <wp:docPr id="30" name="Picture 297994298.jpg" descr="297994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97994298.jpg"/>
                    <pic:cNvPicPr/>
                  </pic:nvPicPr>
                  <pic:blipFill>
                    <a:blip r:embed="rId26"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Detect Spare Tire</w:t>
      </w:r>
    </w:p>
    <w:p w14:paraId="62CA54B3"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07203331" w14:textId="77777777" w:rsidR="00072314" w:rsidRPr="003B799F" w:rsidRDefault="00072314" w:rsidP="00072314"/>
    <w:p w14:paraId="7958A24F" w14:textId="77777777" w:rsidR="00072314" w:rsidRDefault="00072314" w:rsidP="00072314">
      <w:pPr>
        <w:pStyle w:val="Heading6"/>
        <w:keepNext w:val="0"/>
        <w:tabs>
          <w:tab w:val="clear" w:pos="900"/>
          <w:tab w:val="left" w:pos="709"/>
        </w:tabs>
        <w:spacing w:before="240"/>
        <w:rPr>
          <w:lang w:val="en-GB"/>
        </w:rPr>
      </w:pPr>
      <w:r>
        <w:rPr>
          <w:lang w:val="en-GB"/>
        </w:rPr>
        <w:t>Inputs</w:t>
      </w:r>
    </w:p>
    <w:p w14:paraId="5857A3CA" w14:textId="77777777" w:rsidR="00647115" w:rsidRDefault="00647115" w:rsidP="008C50D1">
      <w:pPr>
        <w:pStyle w:val="BodyText"/>
        <w:rPr>
          <w:color w:val="BFBFBF" w:themeColor="background1" w:themeShade="BF"/>
        </w:rPr>
      </w:pPr>
    </w:p>
    <w:p w14:paraId="35335639" w14:textId="77777777" w:rsidR="00072314" w:rsidRDefault="008C50D1" w:rsidP="008C50D1">
      <w:pPr>
        <w:pStyle w:val="BodyText"/>
        <w:rPr>
          <w:color w:val="BFBFBF" w:themeColor="background1" w:themeShade="BF"/>
        </w:rPr>
      </w:pPr>
      <w:r w:rsidRPr="00077687">
        <w:rPr>
          <w:color w:val="BFBFBF" w:themeColor="background1" w:themeShade="BF"/>
        </w:rPr>
        <w:t>(No inputs have been defined)</w:t>
      </w:r>
    </w:p>
    <w:p w14:paraId="0D7F9A62" w14:textId="77777777" w:rsidR="00647115" w:rsidRPr="008C50D1" w:rsidRDefault="00647115" w:rsidP="008C50D1">
      <w:pPr>
        <w:pStyle w:val="BodyText"/>
        <w:rPr>
          <w:color w:val="BFBFBF" w:themeColor="background1" w:themeShade="BF"/>
        </w:rPr>
      </w:pPr>
    </w:p>
    <w:p w14:paraId="735254A0" w14:textId="77777777" w:rsidR="008C50D1" w:rsidRPr="00E23282" w:rsidRDefault="008C50D1" w:rsidP="00072314"/>
    <w:p w14:paraId="388572B7"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728EA23B"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4B81C3F6"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4F2A3C6"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2A364D3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C4796D3"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171EA0D"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A2CE6EA"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A371F4" w14:textId="77777777" w:rsidR="00236BAE" w:rsidRPr="001C5864" w:rsidRDefault="00BA47AD" w:rsidP="00236BAE">
            <w:pPr>
              <w:rPr>
                <w:rFonts w:cs="Arial"/>
                <w:b/>
                <w:bCs/>
                <w:color w:val="000000"/>
              </w:rPr>
            </w:pPr>
            <w:r>
              <w:rPr>
                <w:rFonts w:cs="Arial"/>
                <w:b/>
                <w:bCs/>
                <w:color w:val="000000"/>
              </w:rPr>
              <w:t>Publisher</w:t>
            </w:r>
            <w:r w:rsidR="00236BAE">
              <w:rPr>
                <w:rFonts w:cs="Arial"/>
                <w:b/>
                <w:bCs/>
                <w:color w:val="000000"/>
              </w:rPr>
              <w:t xml:space="preserve"> </w:t>
            </w:r>
            <w:r w:rsidR="00236BAE"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4577A68"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2AFF9650"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3A7A29A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03BE0EA"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14302682" w14:textId="77777777" w:rsidR="0046438F" w:rsidRDefault="0046438F" w:rsidP="0046438F">
            <w:pPr>
              <w:rPr>
                <w:rFonts w:cs="Arial"/>
                <w:color w:val="000000" w:themeColor="text1"/>
                <w:sz w:val="16"/>
                <w:szCs w:val="14"/>
              </w:rPr>
            </w:pPr>
            <w:r>
              <w:rPr>
                <w:rFonts w:cs="Arial"/>
                <w:color w:val="000000" w:themeColor="text1"/>
                <w:sz w:val="16"/>
                <w:szCs w:val="14"/>
              </w:rPr>
              <w:t>output</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642173B" w14:textId="77777777" w:rsidR="00DD49BA" w:rsidRPr="003C5D56" w:rsidRDefault="00DD49BA" w:rsidP="00DD49BA">
            <w:pPr>
              <w:rPr>
                <w:rFonts w:cs="Arial"/>
                <w:color w:val="000000" w:themeColor="text1"/>
                <w:sz w:val="16"/>
                <w:szCs w:val="14"/>
              </w:rPr>
            </w:pPr>
            <w:r>
              <w:rPr>
                <w:rFonts w:cs="Arial"/>
                <w:color w:val="000000" w:themeColor="text1"/>
                <w:sz w:val="16"/>
                <w:szCs w:val="14"/>
              </w:rPr>
              <w:t>output</w:t>
            </w:r>
          </w:p>
          <w:p w14:paraId="0081F7A7"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50676B4"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404836F"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C32F8A9" w14:textId="77777777" w:rsidR="00BC4E3D" w:rsidRDefault="00BC4E3D"/>
        </w:tc>
      </w:tr>
      <w:tr w:rsidR="00CA24CE" w:rsidRPr="00B3499B" w14:paraId="6E4F40C3"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7B9D100F" w14:textId="77777777" w:rsidR="00CA24CE" w:rsidRPr="00B3499B" w:rsidRDefault="006A2E06" w:rsidP="00CA24CE">
            <w:pPr>
              <w:rPr>
                <w:rFonts w:cs="Arial"/>
                <w:bCs/>
                <w:color w:val="808080" w:themeColor="background1" w:themeShade="80"/>
                <w:sz w:val="16"/>
                <w:szCs w:val="14"/>
              </w:rPr>
            </w:pPr>
            <w:hyperlink r:id="rId47"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37DFD38" w14:textId="7777777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3682B3B"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17459DF" w14:textId="77777777" w:rsidR="00236BAE" w:rsidRPr="004A50B8" w:rsidRDefault="00236BAE"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Pr="004521EB">
        <w:rPr>
          <w:lang w:val="en-GB"/>
        </w:rPr>
        <w:t>Detect Spare Tire</w:t>
      </w:r>
    </w:p>
    <w:p w14:paraId="17A8A28C" w14:textId="77777777" w:rsidR="00072314" w:rsidRPr="00612064" w:rsidRDefault="00072314" w:rsidP="00072314">
      <w:pPr>
        <w:spacing w:before="20"/>
        <w:rPr>
          <w:vanish/>
        </w:rPr>
      </w:pPr>
    </w:p>
    <w:p w14:paraId="3B7082F1" w14:textId="77777777" w:rsidR="00072314" w:rsidRDefault="00072314" w:rsidP="00072314">
      <w:pPr>
        <w:pStyle w:val="Heading6"/>
        <w:keepNext w:val="0"/>
        <w:tabs>
          <w:tab w:val="clear" w:pos="900"/>
          <w:tab w:val="left" w:pos="709"/>
        </w:tabs>
        <w:spacing w:before="240"/>
      </w:pPr>
      <w:r>
        <w:t>Parameters</w:t>
      </w:r>
    </w:p>
    <w:p w14:paraId="665C2639"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48D543FF" w14:textId="77777777" w:rsidTr="001D18E6">
        <w:trPr>
          <w:trHeight w:val="161"/>
        </w:trPr>
        <w:tc>
          <w:tcPr>
            <w:tcW w:w="1838" w:type="dxa"/>
            <w:shd w:val="clear" w:color="auto" w:fill="D9D9D9" w:themeFill="background1" w:themeFillShade="D9"/>
            <w:noWrap/>
            <w:hideMark/>
          </w:tcPr>
          <w:p w14:paraId="78334E44"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634E86AE"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5691A457"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2C5A835C"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276E2D86"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1E0CCCFA" w14:textId="77777777" w:rsidTr="001D18E6">
        <w:trPr>
          <w:trHeight w:val="70"/>
        </w:trPr>
        <w:tc>
          <w:tcPr>
            <w:tcW w:w="1838" w:type="dxa"/>
            <w:noWrap/>
          </w:tcPr>
          <w:p w14:paraId="389E7111"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31647471"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75D3CFAA"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012292856"/>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59D2AAF0"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01F48E89"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7D617513" w14:textId="77777777" w:rsidTr="001D18E6">
        <w:trPr>
          <w:trHeight w:val="71"/>
        </w:trPr>
        <w:tc>
          <w:tcPr>
            <w:tcW w:w="1838" w:type="dxa"/>
            <w:noWrap/>
          </w:tcPr>
          <w:p w14:paraId="6C2056EE"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2FB3DD93" w14:textId="77777777" w:rsidR="00072314" w:rsidRPr="00D14691" w:rsidRDefault="00072314" w:rsidP="001D18E6">
            <w:pPr>
              <w:rPr>
                <w:color w:val="000000" w:themeColor="text1"/>
              </w:rPr>
            </w:pPr>
          </w:p>
        </w:tc>
        <w:tc>
          <w:tcPr>
            <w:tcW w:w="1701" w:type="dxa"/>
          </w:tcPr>
          <w:p w14:paraId="224826A6" w14:textId="77777777" w:rsidR="00072314" w:rsidRPr="00D14691" w:rsidRDefault="00072314" w:rsidP="001D18E6">
            <w:pPr>
              <w:rPr>
                <w:color w:val="000000" w:themeColor="text1"/>
              </w:rPr>
            </w:pPr>
          </w:p>
        </w:tc>
        <w:tc>
          <w:tcPr>
            <w:tcW w:w="1417" w:type="dxa"/>
            <w:noWrap/>
          </w:tcPr>
          <w:p w14:paraId="44FF6467" w14:textId="77777777" w:rsidR="00072314" w:rsidRPr="00D14691" w:rsidRDefault="00072314" w:rsidP="001D18E6">
            <w:pPr>
              <w:rPr>
                <w:color w:val="000000" w:themeColor="text1"/>
              </w:rPr>
            </w:pPr>
          </w:p>
        </w:tc>
        <w:tc>
          <w:tcPr>
            <w:tcW w:w="3402" w:type="dxa"/>
          </w:tcPr>
          <w:p w14:paraId="14BBA2CE" w14:textId="77777777" w:rsidR="00072314" w:rsidRPr="00D14691" w:rsidRDefault="00072314" w:rsidP="001D18E6">
            <w:pPr>
              <w:rPr>
                <w:color w:val="000000" w:themeColor="text1"/>
              </w:rPr>
            </w:pPr>
          </w:p>
        </w:tc>
      </w:tr>
    </w:tbl>
    <w:p w14:paraId="1ED55B9B" w14:textId="77777777" w:rsidR="008C50D1" w:rsidRDefault="00072314"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p>
    <w:p w14:paraId="7A280CF7" w14:textId="77777777" w:rsidR="003678EC" w:rsidRPr="003678EC" w:rsidRDefault="003678EC" w:rsidP="003678EC">
      <w:pPr>
        <w:rPr>
          <w:lang w:val="en-GB"/>
        </w:rPr>
      </w:pPr>
    </w:p>
    <w:p w14:paraId="6D8660C1"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573AC439" w14:textId="77777777" w:rsidR="00072314" w:rsidRPr="003225C9" w:rsidRDefault="00072314" w:rsidP="00072314">
      <w:pPr>
        <w:tabs>
          <w:tab w:val="left" w:pos="284"/>
          <w:tab w:val="left" w:pos="851"/>
        </w:tabs>
      </w:pPr>
    </w:p>
    <w:p w14:paraId="04869F25" w14:textId="77777777" w:rsidR="00072314" w:rsidRDefault="00072314" w:rsidP="00072314">
      <w:pPr>
        <w:pStyle w:val="Heading5"/>
        <w:keepNext w:val="0"/>
        <w:tabs>
          <w:tab w:val="clear" w:pos="900"/>
          <w:tab w:val="left" w:pos="709"/>
        </w:tabs>
        <w:spacing w:before="240"/>
        <w:rPr>
          <w:lang w:val="en-GB"/>
        </w:rPr>
      </w:pPr>
      <w:r>
        <w:rPr>
          <w:lang w:val="en-GB"/>
        </w:rPr>
        <w:lastRenderedPageBreak/>
        <w:t>Function Requirements</w:t>
      </w:r>
    </w:p>
    <w:p w14:paraId="3B93F927"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3D9829E5" w14:textId="77777777" w:rsidTr="001D18E6">
        <w:tc>
          <w:tcPr>
            <w:tcW w:w="1934" w:type="dxa"/>
            <w:shd w:val="clear" w:color="auto" w:fill="D9D9D9" w:themeFill="background1" w:themeFillShade="D9"/>
          </w:tcPr>
          <w:p w14:paraId="36CA152D" w14:textId="77777777" w:rsidR="00072314" w:rsidRDefault="00072314" w:rsidP="001D18E6">
            <w:pPr>
              <w:rPr>
                <w:b/>
              </w:rPr>
            </w:pPr>
            <w:r w:rsidRPr="00AF169D">
              <w:rPr>
                <w:b/>
              </w:rPr>
              <w:t>Requirement ID</w:t>
            </w:r>
          </w:p>
          <w:p w14:paraId="019B282F"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38613578"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044CFE63" w14:textId="77777777" w:rsidR="00072314" w:rsidRDefault="00072314" w:rsidP="001D18E6">
            <w:pPr>
              <w:rPr>
                <w:b/>
              </w:rPr>
            </w:pPr>
            <w:r>
              <w:rPr>
                <w:b/>
              </w:rPr>
              <w:t>Modification</w:t>
            </w:r>
          </w:p>
        </w:tc>
        <w:tc>
          <w:tcPr>
            <w:tcW w:w="1712" w:type="dxa"/>
            <w:shd w:val="clear" w:color="auto" w:fill="D9D9D9" w:themeFill="background1" w:themeFillShade="D9"/>
          </w:tcPr>
          <w:p w14:paraId="18C7C6FA" w14:textId="77777777" w:rsidR="00072314" w:rsidRDefault="00072314" w:rsidP="001D18E6">
            <w:pPr>
              <w:rPr>
                <w:b/>
              </w:rPr>
            </w:pPr>
            <w:r w:rsidRPr="00AF169D">
              <w:rPr>
                <w:b/>
              </w:rPr>
              <w:t xml:space="preserve">Requirement </w:t>
            </w:r>
            <w:r>
              <w:rPr>
                <w:b/>
              </w:rPr>
              <w:t>ID</w:t>
            </w:r>
          </w:p>
          <w:p w14:paraId="43292256"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1C171BF4" w14:textId="77777777" w:rsidR="00072314" w:rsidRPr="00AF169D" w:rsidRDefault="00072314" w:rsidP="001D18E6">
            <w:pPr>
              <w:rPr>
                <w:b/>
              </w:rPr>
            </w:pPr>
            <w:r>
              <w:rPr>
                <w:b/>
              </w:rPr>
              <w:t>Comment</w:t>
            </w:r>
          </w:p>
        </w:tc>
      </w:tr>
      <w:tr w:rsidR="00072314" w14:paraId="3E725500" w14:textId="77777777" w:rsidTr="001D18E6">
        <w:tc>
          <w:tcPr>
            <w:tcW w:w="1934" w:type="dxa"/>
          </w:tcPr>
          <w:p w14:paraId="118C1042" w14:textId="77777777" w:rsidR="00072314" w:rsidRPr="000F4E8B" w:rsidRDefault="00072314" w:rsidP="001D18E6">
            <w:r w:rsidRPr="000F4E8B">
              <w:t>REQ_abc</w:t>
            </w:r>
          </w:p>
        </w:tc>
        <w:tc>
          <w:tcPr>
            <w:tcW w:w="2177" w:type="dxa"/>
          </w:tcPr>
          <w:p w14:paraId="45587431" w14:textId="77777777" w:rsidR="00072314" w:rsidRPr="000F4E8B" w:rsidRDefault="00072314" w:rsidP="001D18E6"/>
        </w:tc>
        <w:sdt>
          <w:sdtPr>
            <w:alias w:val="Modification"/>
            <w:tag w:val="Modification"/>
            <w:id w:val="-800539303"/>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6D6E48D3" w14:textId="77777777" w:rsidR="00072314" w:rsidRPr="000F4E8B" w:rsidRDefault="00072314" w:rsidP="001D18E6">
                <w:r w:rsidRPr="000F4E8B">
                  <w:t>Removed</w:t>
                </w:r>
              </w:p>
            </w:tc>
          </w:sdtContent>
        </w:sdt>
        <w:tc>
          <w:tcPr>
            <w:tcW w:w="1712" w:type="dxa"/>
          </w:tcPr>
          <w:p w14:paraId="3AECBC5E" w14:textId="77777777" w:rsidR="00072314" w:rsidRPr="000F4E8B" w:rsidRDefault="00072314" w:rsidP="001D18E6">
            <w:r w:rsidRPr="000F4E8B">
              <w:t>--</w:t>
            </w:r>
          </w:p>
        </w:tc>
        <w:tc>
          <w:tcPr>
            <w:tcW w:w="2958" w:type="dxa"/>
          </w:tcPr>
          <w:p w14:paraId="2703236A" w14:textId="77777777" w:rsidR="00072314" w:rsidRPr="000F4E8B" w:rsidRDefault="00072314" w:rsidP="001D18E6"/>
        </w:tc>
      </w:tr>
      <w:tr w:rsidR="00072314" w14:paraId="64275D1F" w14:textId="77777777" w:rsidTr="001D18E6">
        <w:tc>
          <w:tcPr>
            <w:tcW w:w="1934" w:type="dxa"/>
          </w:tcPr>
          <w:p w14:paraId="4333C362" w14:textId="77777777" w:rsidR="00072314" w:rsidRPr="000F4E8B" w:rsidRDefault="00072314" w:rsidP="001D18E6">
            <w:r w:rsidRPr="000F4E8B">
              <w:t>REQ_def</w:t>
            </w:r>
          </w:p>
        </w:tc>
        <w:tc>
          <w:tcPr>
            <w:tcW w:w="2177" w:type="dxa"/>
          </w:tcPr>
          <w:p w14:paraId="33DB4D09" w14:textId="77777777" w:rsidR="00072314" w:rsidRPr="000F4E8B" w:rsidRDefault="00072314" w:rsidP="001D18E6"/>
        </w:tc>
        <w:sdt>
          <w:sdtPr>
            <w:alias w:val="Modification"/>
            <w:tag w:val="Modification"/>
            <w:id w:val="1924144884"/>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7F272237" w14:textId="77777777" w:rsidR="00072314" w:rsidRPr="000F4E8B" w:rsidRDefault="00072314" w:rsidP="001D18E6">
                <w:r w:rsidRPr="000F4E8B">
                  <w:t>Replaced</w:t>
                </w:r>
              </w:p>
            </w:tc>
          </w:sdtContent>
        </w:sdt>
        <w:tc>
          <w:tcPr>
            <w:tcW w:w="1712" w:type="dxa"/>
          </w:tcPr>
          <w:p w14:paraId="1B5890EB" w14:textId="77777777" w:rsidR="00072314" w:rsidRPr="000F4E8B" w:rsidRDefault="00072314" w:rsidP="001D18E6">
            <w:r w:rsidRPr="000F4E8B">
              <w:t>REQ_xyz</w:t>
            </w:r>
          </w:p>
        </w:tc>
        <w:tc>
          <w:tcPr>
            <w:tcW w:w="2958" w:type="dxa"/>
          </w:tcPr>
          <w:p w14:paraId="2FBC4171" w14:textId="77777777" w:rsidR="00072314" w:rsidRPr="000F4E8B" w:rsidRDefault="00072314" w:rsidP="001D18E6"/>
        </w:tc>
      </w:tr>
      <w:tr w:rsidR="00072314" w14:paraId="556D6970" w14:textId="77777777" w:rsidTr="001D18E6">
        <w:tc>
          <w:tcPr>
            <w:tcW w:w="1934" w:type="dxa"/>
          </w:tcPr>
          <w:p w14:paraId="552C5CA1" w14:textId="77777777" w:rsidR="00072314" w:rsidRPr="000F4E8B" w:rsidRDefault="00072314" w:rsidP="001D18E6">
            <w:r w:rsidRPr="000F4E8B">
              <w:t>--</w:t>
            </w:r>
          </w:p>
        </w:tc>
        <w:tc>
          <w:tcPr>
            <w:tcW w:w="2177" w:type="dxa"/>
          </w:tcPr>
          <w:p w14:paraId="21EA7BAF" w14:textId="77777777" w:rsidR="00072314" w:rsidRPr="000F4E8B" w:rsidRDefault="00072314" w:rsidP="001D18E6"/>
        </w:tc>
        <w:sdt>
          <w:sdtPr>
            <w:alias w:val="Modification"/>
            <w:tag w:val="Modification"/>
            <w:id w:val="-1234465425"/>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3B97B155" w14:textId="77777777" w:rsidR="00072314" w:rsidRPr="000F4E8B" w:rsidRDefault="00072314" w:rsidP="001D18E6">
                <w:r w:rsidRPr="000F4E8B">
                  <w:t>Added</w:t>
                </w:r>
              </w:p>
            </w:tc>
          </w:sdtContent>
        </w:sdt>
        <w:tc>
          <w:tcPr>
            <w:tcW w:w="1712" w:type="dxa"/>
          </w:tcPr>
          <w:p w14:paraId="457ACBAA" w14:textId="77777777" w:rsidR="00072314" w:rsidRPr="000F4E8B" w:rsidRDefault="00072314" w:rsidP="001D18E6">
            <w:r w:rsidRPr="000F4E8B">
              <w:t>REQ_123</w:t>
            </w:r>
          </w:p>
        </w:tc>
        <w:tc>
          <w:tcPr>
            <w:tcW w:w="2958" w:type="dxa"/>
          </w:tcPr>
          <w:p w14:paraId="12E42508" w14:textId="77777777" w:rsidR="00072314" w:rsidRPr="000F4E8B" w:rsidRDefault="00072314" w:rsidP="001D18E6"/>
        </w:tc>
      </w:tr>
    </w:tbl>
    <w:p w14:paraId="6172DD1B" w14:textId="77777777" w:rsidR="00072314" w:rsidRDefault="00072314"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5</w:t>
      </w:r>
      <w:r>
        <w:rPr>
          <w:noProof/>
        </w:rPr>
        <w:fldChar w:fldCharType="end"/>
      </w:r>
      <w:r w:rsidRPr="00702453">
        <w:t xml:space="preserve">: </w:t>
      </w:r>
      <w:r>
        <w:t>Component Specific Requirements</w:t>
      </w:r>
    </w:p>
    <w:p w14:paraId="0E993279"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26A160EA" w14:textId="77777777" w:rsidTr="001D18E6">
        <w:tc>
          <w:tcPr>
            <w:tcW w:w="1838" w:type="dxa"/>
            <w:shd w:val="clear" w:color="auto" w:fill="D9D9D9" w:themeFill="background1" w:themeFillShade="D9"/>
          </w:tcPr>
          <w:p w14:paraId="26320162" w14:textId="77777777" w:rsidR="00072314" w:rsidRDefault="00072314" w:rsidP="001D18E6">
            <w:pPr>
              <w:rPr>
                <w:b/>
              </w:rPr>
            </w:pPr>
            <w:r w:rsidRPr="00AF169D">
              <w:rPr>
                <w:b/>
              </w:rPr>
              <w:t>Requirement ID</w:t>
            </w:r>
          </w:p>
          <w:p w14:paraId="676BD3A2"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2EA2CF2F"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36F3160A" w14:textId="77777777" w:rsidR="00072314" w:rsidRPr="00AF169D" w:rsidRDefault="00072314" w:rsidP="001D18E6">
            <w:pPr>
              <w:rPr>
                <w:b/>
              </w:rPr>
            </w:pPr>
            <w:r>
              <w:rPr>
                <w:b/>
              </w:rPr>
              <w:t>Comment</w:t>
            </w:r>
          </w:p>
        </w:tc>
      </w:tr>
      <w:tr w:rsidR="00072314" w14:paraId="5B0867FA" w14:textId="77777777" w:rsidTr="001D18E6">
        <w:tc>
          <w:tcPr>
            <w:tcW w:w="1838" w:type="dxa"/>
          </w:tcPr>
          <w:p w14:paraId="180FBE56" w14:textId="77777777" w:rsidR="00072314" w:rsidRDefault="00072314" w:rsidP="001D18E6"/>
        </w:tc>
        <w:tc>
          <w:tcPr>
            <w:tcW w:w="4253" w:type="dxa"/>
          </w:tcPr>
          <w:p w14:paraId="2F05AE1A" w14:textId="77777777" w:rsidR="00072314" w:rsidRDefault="00072314" w:rsidP="001D18E6"/>
        </w:tc>
        <w:tc>
          <w:tcPr>
            <w:tcW w:w="4110" w:type="dxa"/>
          </w:tcPr>
          <w:p w14:paraId="07F4F284" w14:textId="77777777" w:rsidR="00072314" w:rsidRDefault="00072314" w:rsidP="001D18E6"/>
        </w:tc>
      </w:tr>
      <w:tr w:rsidR="00072314" w14:paraId="691DD9FE" w14:textId="77777777" w:rsidTr="001D18E6">
        <w:tc>
          <w:tcPr>
            <w:tcW w:w="1838" w:type="dxa"/>
          </w:tcPr>
          <w:p w14:paraId="6C89BA3C" w14:textId="77777777" w:rsidR="00072314" w:rsidRDefault="00072314" w:rsidP="001D18E6"/>
        </w:tc>
        <w:tc>
          <w:tcPr>
            <w:tcW w:w="4253" w:type="dxa"/>
          </w:tcPr>
          <w:p w14:paraId="7ABA7685" w14:textId="77777777" w:rsidR="00072314" w:rsidRDefault="00072314" w:rsidP="001D18E6"/>
        </w:tc>
        <w:tc>
          <w:tcPr>
            <w:tcW w:w="4110" w:type="dxa"/>
          </w:tcPr>
          <w:p w14:paraId="5E61CDB7" w14:textId="77777777" w:rsidR="00072314" w:rsidRDefault="00072314" w:rsidP="001D18E6"/>
        </w:tc>
      </w:tr>
      <w:tr w:rsidR="00072314" w14:paraId="6482FE01" w14:textId="77777777" w:rsidTr="001D18E6">
        <w:tc>
          <w:tcPr>
            <w:tcW w:w="1838" w:type="dxa"/>
          </w:tcPr>
          <w:p w14:paraId="3940D06C" w14:textId="77777777" w:rsidR="00072314" w:rsidRDefault="00072314" w:rsidP="001D18E6">
            <w:r>
              <w:t>…</w:t>
            </w:r>
          </w:p>
        </w:tc>
        <w:tc>
          <w:tcPr>
            <w:tcW w:w="4253" w:type="dxa"/>
          </w:tcPr>
          <w:p w14:paraId="06888F56" w14:textId="77777777" w:rsidR="00072314" w:rsidRDefault="00072314" w:rsidP="001D18E6"/>
        </w:tc>
        <w:tc>
          <w:tcPr>
            <w:tcW w:w="4110" w:type="dxa"/>
          </w:tcPr>
          <w:p w14:paraId="3FEF9063" w14:textId="77777777" w:rsidR="00072314" w:rsidRDefault="00072314" w:rsidP="001D18E6"/>
        </w:tc>
      </w:tr>
    </w:tbl>
    <w:p w14:paraId="1057569D" w14:textId="77777777" w:rsidR="00072314" w:rsidRPr="00702453" w:rsidRDefault="00072314"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6</w:t>
      </w:r>
      <w:r>
        <w:rPr>
          <w:noProof/>
        </w:rPr>
        <w:fldChar w:fldCharType="end"/>
      </w:r>
      <w:r w:rsidRPr="00702453">
        <w:t xml:space="preserve">: </w:t>
      </w:r>
      <w:r>
        <w:t>Inherited Requirements</w:t>
      </w:r>
    </w:p>
    <w:p w14:paraId="01A28E3F" w14:textId="77777777" w:rsidR="00072314" w:rsidRDefault="00072314" w:rsidP="00072314"/>
    <w:p w14:paraId="5437A5C2"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75DED705" w14:textId="77777777" w:rsidR="001C5864" w:rsidRPr="0017445F" w:rsidRDefault="001C5864" w:rsidP="001C5864">
      <w:pPr>
        <w:pStyle w:val="RERequirement"/>
        <w:shd w:val="clear" w:color="auto" w:fill="F2F2F2" w:themeFill="background1" w:themeFillShade="F2"/>
      </w:pPr>
      <w:bookmarkStart w:id="104" w:name="_a9ad7466274207dea93d2ddea5b735ff"/>
      <w:bookmarkEnd w:id="104"/>
      <w:r>
        <w:t xml:space="preserve"> Spare tire </w:t>
      </w:r>
    </w:p>
    <w:p w14:paraId="00EBD46E" w14:textId="77777777" w:rsidR="001C5864" w:rsidRDefault="001C5864" w:rsidP="001C5864">
      <w:pPr>
        <w:rPr>
          <w:rFonts w:cs="Arial"/>
        </w:rPr>
      </w:pPr>
      <w:r>
        <w:rPr>
          <w:rFonts w:cs="Arial"/>
        </w:rPr>
        <w:t>When "Detect Spare Tire" receives initial request from PCM it shall transmit "SpareTireDetct_B_Stat"</w:t>
      </w:r>
    </w:p>
    <w:p w14:paraId="72412BF1" w14:textId="77777777" w:rsidR="001C5864" w:rsidRDefault="001C5864" w:rsidP="001C5864"/>
    <w:p w14:paraId="493FAE4B" w14:textId="77777777" w:rsidR="001C5864" w:rsidRPr="00287D2F" w:rsidRDefault="001C5864" w:rsidP="001C5864">
      <w:pPr>
        <w:rPr>
          <w:rFonts w:cs="Arial"/>
        </w:rPr>
      </w:pPr>
      <w:r>
        <w:rPr>
          <w:rFonts w:cs="Arial"/>
        </w:rPr>
        <w:t>Satisfied by</w:t>
      </w:r>
      <w:r w:rsidRPr="00287D2F">
        <w:rPr>
          <w:rFonts w:cs="Arial"/>
        </w:rPr>
        <w:t>:</w:t>
      </w:r>
    </w:p>
    <w:p w14:paraId="2B0E4E49"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5EDE1498"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Detect Spare Tire</w:t>
      </w:r>
    </w:p>
    <w:p w14:paraId="08C8EF67"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2FD28D90"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F94F047"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0DE118FC"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B8DA8E0"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49471DE" w14:textId="77777777" w:rsidR="00BC4E3D" w:rsidRDefault="00BC4E3D"/>
        </w:tc>
      </w:tr>
      <w:tr w:rsidR="007A24FC" w:rsidRPr="00B3499B" w14:paraId="0AF25AF6"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F882C07"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60DD006" w14:textId="77777777" w:rsidR="00BC4E3D" w:rsidRDefault="00BC4E3D"/>
        </w:tc>
      </w:tr>
      <w:tr w:rsidR="007A24FC" w:rsidRPr="00B3499B" w14:paraId="5B57DB31"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E984EAF"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40F55B6" w14:textId="77777777" w:rsidR="00BC4E3D" w:rsidRDefault="00BC4E3D"/>
        </w:tc>
      </w:tr>
      <w:tr w:rsidR="007A24FC" w:rsidRPr="00B3499B" w14:paraId="60BB0AF9"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480C9DB"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BCCB557"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755C231"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007A7BF" w14:textId="77777777" w:rsidR="00BC4E3D" w:rsidRDefault="00BC4E3D"/>
        </w:tc>
      </w:tr>
      <w:tr w:rsidR="007A24FC" w:rsidRPr="00B3499B" w14:paraId="67777B86"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2A0E254"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1176B42"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A7AAC68"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F34CBB4" w14:textId="77777777" w:rsidR="00BC4E3D" w:rsidRDefault="00BC4E3D"/>
        </w:tc>
      </w:tr>
      <w:tr w:rsidR="007A24FC" w:rsidRPr="00B3499B" w14:paraId="0313644A"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DCABA4A"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5599754" w14:textId="77777777" w:rsidR="00BC4E3D" w:rsidRDefault="00BC4E3D"/>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0F4177"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94F44CD"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10F4CC2"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300719D"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4C08DAA9"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9FB1811" w14:textId="77777777" w:rsidR="007A24FC" w:rsidRPr="00B3499B" w:rsidRDefault="006A2E06" w:rsidP="009737DA">
            <w:pPr>
              <w:rPr>
                <w:rFonts w:cs="Arial"/>
                <w:bCs/>
                <w:color w:val="808080" w:themeColor="background1" w:themeShade="80"/>
                <w:sz w:val="16"/>
                <w:szCs w:val="14"/>
              </w:rPr>
            </w:pPr>
            <w:hyperlink r:id="rId48"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0D70BF5"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4F2A74B"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0AB96D40" w14:textId="77777777" w:rsidR="007A24FC" w:rsidRDefault="007A24FC" w:rsidP="001C5864">
      <w:pPr>
        <w:rPr>
          <w:rFonts w:cs="Arial"/>
        </w:rPr>
      </w:pPr>
    </w:p>
    <w:p w14:paraId="06A0DA4A" w14:textId="77777777" w:rsidR="0047267C" w:rsidRDefault="0047267C" w:rsidP="001C5864">
      <w:pPr>
        <w:rPr>
          <w:rFonts w:cs="Arial"/>
        </w:rPr>
      </w:pPr>
    </w:p>
    <w:p w14:paraId="63E2F889" w14:textId="77777777" w:rsidR="008C50D1" w:rsidRPr="003305ED" w:rsidRDefault="008C50D1" w:rsidP="00702F62">
      <w:pPr>
        <w:pStyle w:val="Heading4"/>
        <w:keepNext w:val="0"/>
        <w:tabs>
          <w:tab w:val="clear" w:pos="900"/>
          <w:tab w:val="left" w:pos="709"/>
        </w:tabs>
        <w:spacing w:before="240"/>
      </w:pPr>
      <w:r>
        <w:rPr>
          <w:lang w:val="en-GB"/>
        </w:rPr>
        <w:t xml:space="preserve">Technology </w:t>
      </w:r>
      <w:r w:rsidRPr="003070ED">
        <w:rPr>
          <w:lang w:val="en-GB"/>
        </w:rPr>
        <w:t>Function</w:t>
      </w:r>
      <w:r>
        <w:rPr>
          <w:lang w:val="en-GB"/>
        </w:rPr>
        <w:t xml:space="preserve"> </w:t>
      </w:r>
      <w:r>
        <w:rPr>
          <w:noProof/>
        </w:rPr>
        <w:drawing>
          <wp:inline distT="0" distB="0" distL="0" distR="0" wp14:anchorId="5AF8AF32" wp14:editId="11660694">
            <wp:extent cx="152400" cy="152400"/>
            <wp:effectExtent l="0" t="0" r="0" b="0"/>
            <wp:docPr id="32" name="Picture 1175860714.jpg" descr="1175860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175860714.jpg"/>
                    <pic:cNvPicPr/>
                  </pic:nvPicPr>
                  <pic:blipFill>
                    <a:blip r:embed="rId26"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Provide Pedal Position</w:t>
      </w:r>
    </w:p>
    <w:p w14:paraId="15658DB1"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73F984AE" w14:textId="77777777" w:rsidR="00072314" w:rsidRPr="003B799F" w:rsidRDefault="00072314" w:rsidP="00072314"/>
    <w:p w14:paraId="46640F0E" w14:textId="77777777" w:rsidR="00072314" w:rsidRDefault="00072314" w:rsidP="00072314">
      <w:pPr>
        <w:pStyle w:val="Heading6"/>
        <w:keepNext w:val="0"/>
        <w:tabs>
          <w:tab w:val="clear" w:pos="900"/>
          <w:tab w:val="left" w:pos="709"/>
        </w:tabs>
        <w:spacing w:before="240"/>
        <w:rPr>
          <w:lang w:val="en-GB"/>
        </w:rPr>
      </w:pPr>
      <w:r>
        <w:rPr>
          <w:lang w:val="en-GB"/>
        </w:rPr>
        <w:t>Inputs</w:t>
      </w:r>
    </w:p>
    <w:p w14:paraId="07A27211"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2EF88F3F"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DFEB1D1"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1909F69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09C2228"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0D709D5"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4A11E26"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40E759E"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9C2F1C3"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16C184A2"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74E005F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E450FF7"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2A8230CD" w14:textId="77777777" w:rsidR="0046438F" w:rsidRDefault="0046438F" w:rsidP="0046438F">
            <w:pPr>
              <w:rPr>
                <w:rFonts w:cs="Arial"/>
                <w:color w:val="000000" w:themeColor="text1"/>
                <w:sz w:val="16"/>
                <w:szCs w:val="14"/>
              </w:rPr>
            </w:pPr>
            <w:r>
              <w:rPr>
                <w:rFonts w:cs="Arial"/>
                <w:color w:val="000000" w:themeColor="text1"/>
                <w:sz w:val="16"/>
                <w:szCs w:val="14"/>
              </w:rPr>
              <w:t>Pedal Pos</w:t>
            </w:r>
          </w:p>
          <w:p w14:paraId="5F96F98B" w14:textId="77777777" w:rsidR="0046438F" w:rsidRPr="00740CDD" w:rsidRDefault="0046438F" w:rsidP="00927ADC">
            <w:pPr>
              <w:pStyle w:val="VelocityScript"/>
              <w:rPr>
                <w:color w:val="00B0F0"/>
              </w:rPr>
            </w:pPr>
          </w:p>
          <w:p w14:paraId="3DF037DE" w14:textId="77777777" w:rsidR="004C0655" w:rsidRPr="007215C5" w:rsidRDefault="004C0655" w:rsidP="004F0393">
            <w:pPr>
              <w:pStyle w:val="VelocityScript"/>
            </w:pPr>
          </w:p>
          <w:p w14:paraId="439C087B"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3FE1F70" w14:textId="77777777" w:rsidR="008A674A" w:rsidRPr="003C5D56" w:rsidRDefault="008A674A" w:rsidP="008A674A">
            <w:pPr>
              <w:rPr>
                <w:rFonts w:cs="Arial"/>
                <w:color w:val="000000" w:themeColor="text1"/>
                <w:sz w:val="16"/>
                <w:szCs w:val="14"/>
              </w:rPr>
            </w:pPr>
            <w:r>
              <w:rPr>
                <w:rFonts w:cs="Arial"/>
                <w:color w:val="000000" w:themeColor="text1"/>
                <w:sz w:val="16"/>
                <w:szCs w:val="14"/>
              </w:rPr>
              <w:lastRenderedPageBreak/>
              <w:t>Pedal Pos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708F3D6"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D7F4504"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6876FFC" w14:textId="77777777" w:rsidR="00BC4E3D" w:rsidRDefault="00BC4E3D"/>
        </w:tc>
      </w:tr>
      <w:tr w:rsidR="00EB31D7" w:rsidRPr="00B3499B" w14:paraId="7C3E8292"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5151B264" w14:textId="77777777" w:rsidR="00EB31D7" w:rsidRPr="00B3499B" w:rsidRDefault="006A2E06" w:rsidP="00236BAE">
            <w:pPr>
              <w:rPr>
                <w:rFonts w:cs="Arial"/>
                <w:bCs/>
                <w:color w:val="808080" w:themeColor="background1" w:themeShade="80"/>
                <w:sz w:val="16"/>
                <w:szCs w:val="14"/>
              </w:rPr>
            </w:pPr>
            <w:hyperlink r:id="rId49"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6358244" w14:textId="77777777"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DD33FAD"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05241A1F" w14:textId="77777777" w:rsidR="00414C45" w:rsidRPr="004A50B8" w:rsidRDefault="00414C45"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sidRPr="004521EB">
        <w:rPr>
          <w:lang w:val="en-GB"/>
        </w:rPr>
        <w:t>Provide Pedal Position</w:t>
      </w:r>
    </w:p>
    <w:p w14:paraId="550ACD22" w14:textId="77777777" w:rsidR="008C50D1" w:rsidRPr="00E23282" w:rsidRDefault="008C50D1" w:rsidP="00072314"/>
    <w:p w14:paraId="1A6C8232"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4FCB80C5"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27F0C9CF"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D17DFC8"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4B8C41A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B7ACEFB"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16369A6"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DD8BF73"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F3576D1" w14:textId="77777777" w:rsidR="00236BAE" w:rsidRPr="001C5864" w:rsidRDefault="00BA47AD" w:rsidP="00236BAE">
            <w:pPr>
              <w:rPr>
                <w:rFonts w:cs="Arial"/>
                <w:b/>
                <w:bCs/>
                <w:color w:val="000000"/>
              </w:rPr>
            </w:pPr>
            <w:r>
              <w:rPr>
                <w:rFonts w:cs="Arial"/>
                <w:b/>
                <w:bCs/>
                <w:color w:val="000000"/>
              </w:rPr>
              <w:t>Publisher</w:t>
            </w:r>
            <w:r w:rsidR="00236BAE">
              <w:rPr>
                <w:rFonts w:cs="Arial"/>
                <w:b/>
                <w:bCs/>
                <w:color w:val="000000"/>
              </w:rPr>
              <w:t xml:space="preserve"> </w:t>
            </w:r>
            <w:r w:rsidR="00236BAE"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11C1A2C"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5E24F9B3"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2FCA125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EBEDC7C"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5B1D6BD2" w14:textId="77777777" w:rsidR="0046438F" w:rsidRDefault="0046438F" w:rsidP="0046438F">
            <w:pPr>
              <w:rPr>
                <w:rFonts w:cs="Arial"/>
                <w:color w:val="000000" w:themeColor="text1"/>
                <w:sz w:val="16"/>
                <w:szCs w:val="14"/>
              </w:rPr>
            </w:pPr>
            <w:r>
              <w:rPr>
                <w:rFonts w:cs="Arial"/>
                <w:color w:val="000000" w:themeColor="text1"/>
                <w:sz w:val="16"/>
                <w:szCs w:val="14"/>
              </w:rPr>
              <w:t>output</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2BE2AEA" w14:textId="77777777" w:rsidR="00DD49BA" w:rsidRPr="003C5D56" w:rsidRDefault="00DD49BA" w:rsidP="00DD49BA">
            <w:pPr>
              <w:rPr>
                <w:rFonts w:cs="Arial"/>
                <w:color w:val="000000" w:themeColor="text1"/>
                <w:sz w:val="16"/>
                <w:szCs w:val="14"/>
              </w:rPr>
            </w:pPr>
            <w:r>
              <w:rPr>
                <w:rFonts w:cs="Arial"/>
                <w:color w:val="000000" w:themeColor="text1"/>
                <w:sz w:val="16"/>
                <w:szCs w:val="14"/>
              </w:rPr>
              <w:t>output</w:t>
            </w:r>
          </w:p>
          <w:p w14:paraId="2480FB65"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33927DD"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2BAF86A"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9D8DE05" w14:textId="77777777" w:rsidR="00BC4E3D" w:rsidRDefault="00BC4E3D"/>
        </w:tc>
      </w:tr>
      <w:tr w:rsidR="00CA24CE" w:rsidRPr="00B3499B" w14:paraId="62F1E49C"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762DCFF1" w14:textId="77777777" w:rsidR="00CA24CE" w:rsidRPr="00B3499B" w:rsidRDefault="006A2E06" w:rsidP="00CA24CE">
            <w:pPr>
              <w:rPr>
                <w:rFonts w:cs="Arial"/>
                <w:bCs/>
                <w:color w:val="808080" w:themeColor="background1" w:themeShade="80"/>
                <w:sz w:val="16"/>
                <w:szCs w:val="14"/>
              </w:rPr>
            </w:pPr>
            <w:hyperlink r:id="rId50"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68F4FEE" w14:textId="7777777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2FA2F35"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4DC2523" w14:textId="77777777" w:rsidR="00236BAE" w:rsidRPr="004A50B8" w:rsidRDefault="00236BAE"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Pr="004521EB">
        <w:rPr>
          <w:lang w:val="en-GB"/>
        </w:rPr>
        <w:t>Provide Pedal Position</w:t>
      </w:r>
    </w:p>
    <w:p w14:paraId="3C89A235" w14:textId="77777777" w:rsidR="00072314" w:rsidRPr="00612064" w:rsidRDefault="00072314" w:rsidP="00072314">
      <w:pPr>
        <w:spacing w:before="20"/>
        <w:rPr>
          <w:vanish/>
        </w:rPr>
      </w:pPr>
    </w:p>
    <w:p w14:paraId="072093B7" w14:textId="77777777" w:rsidR="00072314" w:rsidRDefault="00072314" w:rsidP="00072314">
      <w:pPr>
        <w:pStyle w:val="Heading6"/>
        <w:keepNext w:val="0"/>
        <w:tabs>
          <w:tab w:val="clear" w:pos="900"/>
          <w:tab w:val="left" w:pos="709"/>
        </w:tabs>
        <w:spacing w:before="240"/>
      </w:pPr>
      <w:r>
        <w:t>Parameters</w:t>
      </w:r>
    </w:p>
    <w:p w14:paraId="07CF7966"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605B75B7" w14:textId="77777777" w:rsidTr="001D18E6">
        <w:trPr>
          <w:trHeight w:val="161"/>
        </w:trPr>
        <w:tc>
          <w:tcPr>
            <w:tcW w:w="1838" w:type="dxa"/>
            <w:shd w:val="clear" w:color="auto" w:fill="D9D9D9" w:themeFill="background1" w:themeFillShade="D9"/>
            <w:noWrap/>
            <w:hideMark/>
          </w:tcPr>
          <w:p w14:paraId="3D70EE16"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306A8607"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01A491B0"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2175C9EE"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3ED083C2"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4D232D8A" w14:textId="77777777" w:rsidTr="001D18E6">
        <w:trPr>
          <w:trHeight w:val="70"/>
        </w:trPr>
        <w:tc>
          <w:tcPr>
            <w:tcW w:w="1838" w:type="dxa"/>
            <w:noWrap/>
          </w:tcPr>
          <w:p w14:paraId="2FBFD389"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6D22F161"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7093026F"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939176748"/>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52D14140"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40C127DD"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54AFCBD7" w14:textId="77777777" w:rsidTr="001D18E6">
        <w:trPr>
          <w:trHeight w:val="71"/>
        </w:trPr>
        <w:tc>
          <w:tcPr>
            <w:tcW w:w="1838" w:type="dxa"/>
            <w:noWrap/>
          </w:tcPr>
          <w:p w14:paraId="5996E252"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0C753FCE" w14:textId="77777777" w:rsidR="00072314" w:rsidRPr="00D14691" w:rsidRDefault="00072314" w:rsidP="001D18E6">
            <w:pPr>
              <w:rPr>
                <w:color w:val="000000" w:themeColor="text1"/>
              </w:rPr>
            </w:pPr>
          </w:p>
        </w:tc>
        <w:tc>
          <w:tcPr>
            <w:tcW w:w="1701" w:type="dxa"/>
          </w:tcPr>
          <w:p w14:paraId="091D776A" w14:textId="77777777" w:rsidR="00072314" w:rsidRPr="00D14691" w:rsidRDefault="00072314" w:rsidP="001D18E6">
            <w:pPr>
              <w:rPr>
                <w:color w:val="000000" w:themeColor="text1"/>
              </w:rPr>
            </w:pPr>
          </w:p>
        </w:tc>
        <w:tc>
          <w:tcPr>
            <w:tcW w:w="1417" w:type="dxa"/>
            <w:noWrap/>
          </w:tcPr>
          <w:p w14:paraId="4A7ACC1D" w14:textId="77777777" w:rsidR="00072314" w:rsidRPr="00D14691" w:rsidRDefault="00072314" w:rsidP="001D18E6">
            <w:pPr>
              <w:rPr>
                <w:color w:val="000000" w:themeColor="text1"/>
              </w:rPr>
            </w:pPr>
          </w:p>
        </w:tc>
        <w:tc>
          <w:tcPr>
            <w:tcW w:w="3402" w:type="dxa"/>
          </w:tcPr>
          <w:p w14:paraId="63F54D9F" w14:textId="77777777" w:rsidR="00072314" w:rsidRPr="00D14691" w:rsidRDefault="00072314" w:rsidP="001D18E6">
            <w:pPr>
              <w:rPr>
                <w:color w:val="000000" w:themeColor="text1"/>
              </w:rPr>
            </w:pPr>
          </w:p>
        </w:tc>
      </w:tr>
    </w:tbl>
    <w:p w14:paraId="772BD357" w14:textId="77777777" w:rsidR="008C50D1" w:rsidRDefault="00072314"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p>
    <w:p w14:paraId="6757A172" w14:textId="77777777" w:rsidR="003678EC" w:rsidRPr="003678EC" w:rsidRDefault="003678EC" w:rsidP="003678EC">
      <w:pPr>
        <w:rPr>
          <w:lang w:val="en-GB"/>
        </w:rPr>
      </w:pPr>
    </w:p>
    <w:p w14:paraId="27D98189"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5E4B268E" w14:textId="77777777" w:rsidR="00072314" w:rsidRPr="003225C9" w:rsidRDefault="00072314" w:rsidP="00072314">
      <w:pPr>
        <w:tabs>
          <w:tab w:val="left" w:pos="284"/>
          <w:tab w:val="left" w:pos="851"/>
        </w:tabs>
      </w:pPr>
    </w:p>
    <w:p w14:paraId="041301DC"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683B1A74"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7F313196" w14:textId="77777777" w:rsidTr="001D18E6">
        <w:tc>
          <w:tcPr>
            <w:tcW w:w="1934" w:type="dxa"/>
            <w:shd w:val="clear" w:color="auto" w:fill="D9D9D9" w:themeFill="background1" w:themeFillShade="D9"/>
          </w:tcPr>
          <w:p w14:paraId="3E72C38F" w14:textId="77777777" w:rsidR="00072314" w:rsidRDefault="00072314" w:rsidP="001D18E6">
            <w:pPr>
              <w:rPr>
                <w:b/>
              </w:rPr>
            </w:pPr>
            <w:r w:rsidRPr="00AF169D">
              <w:rPr>
                <w:b/>
              </w:rPr>
              <w:t>Requirement ID</w:t>
            </w:r>
          </w:p>
          <w:p w14:paraId="53C5229C"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4CCD9675"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0611F3E7" w14:textId="77777777" w:rsidR="00072314" w:rsidRDefault="00072314" w:rsidP="001D18E6">
            <w:pPr>
              <w:rPr>
                <w:b/>
              </w:rPr>
            </w:pPr>
            <w:r>
              <w:rPr>
                <w:b/>
              </w:rPr>
              <w:t>Modification</w:t>
            </w:r>
          </w:p>
        </w:tc>
        <w:tc>
          <w:tcPr>
            <w:tcW w:w="1712" w:type="dxa"/>
            <w:shd w:val="clear" w:color="auto" w:fill="D9D9D9" w:themeFill="background1" w:themeFillShade="D9"/>
          </w:tcPr>
          <w:p w14:paraId="79C69FE2" w14:textId="77777777" w:rsidR="00072314" w:rsidRDefault="00072314" w:rsidP="001D18E6">
            <w:pPr>
              <w:rPr>
                <w:b/>
              </w:rPr>
            </w:pPr>
            <w:r w:rsidRPr="00AF169D">
              <w:rPr>
                <w:b/>
              </w:rPr>
              <w:t xml:space="preserve">Requirement </w:t>
            </w:r>
            <w:r>
              <w:rPr>
                <w:b/>
              </w:rPr>
              <w:t>ID</w:t>
            </w:r>
          </w:p>
          <w:p w14:paraId="53F09F6E"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51212264" w14:textId="77777777" w:rsidR="00072314" w:rsidRPr="00AF169D" w:rsidRDefault="00072314" w:rsidP="001D18E6">
            <w:pPr>
              <w:rPr>
                <w:b/>
              </w:rPr>
            </w:pPr>
            <w:r>
              <w:rPr>
                <w:b/>
              </w:rPr>
              <w:t>Comment</w:t>
            </w:r>
          </w:p>
        </w:tc>
      </w:tr>
      <w:tr w:rsidR="00072314" w14:paraId="0245C6C1" w14:textId="77777777" w:rsidTr="001D18E6">
        <w:tc>
          <w:tcPr>
            <w:tcW w:w="1934" w:type="dxa"/>
          </w:tcPr>
          <w:p w14:paraId="1D4850D7" w14:textId="77777777" w:rsidR="00072314" w:rsidRPr="000F4E8B" w:rsidRDefault="00072314" w:rsidP="001D18E6">
            <w:r w:rsidRPr="000F4E8B">
              <w:t>REQ_abc</w:t>
            </w:r>
          </w:p>
        </w:tc>
        <w:tc>
          <w:tcPr>
            <w:tcW w:w="2177" w:type="dxa"/>
          </w:tcPr>
          <w:p w14:paraId="7A51F9A1" w14:textId="77777777" w:rsidR="00072314" w:rsidRPr="000F4E8B" w:rsidRDefault="00072314" w:rsidP="001D18E6"/>
        </w:tc>
        <w:sdt>
          <w:sdtPr>
            <w:alias w:val="Modification"/>
            <w:tag w:val="Modification"/>
            <w:id w:val="323710936"/>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35E2982A" w14:textId="77777777" w:rsidR="00072314" w:rsidRPr="000F4E8B" w:rsidRDefault="00072314" w:rsidP="001D18E6">
                <w:r w:rsidRPr="000F4E8B">
                  <w:t>Removed</w:t>
                </w:r>
              </w:p>
            </w:tc>
          </w:sdtContent>
        </w:sdt>
        <w:tc>
          <w:tcPr>
            <w:tcW w:w="1712" w:type="dxa"/>
          </w:tcPr>
          <w:p w14:paraId="50F454B4" w14:textId="77777777" w:rsidR="00072314" w:rsidRPr="000F4E8B" w:rsidRDefault="00072314" w:rsidP="001D18E6">
            <w:r w:rsidRPr="000F4E8B">
              <w:t>--</w:t>
            </w:r>
          </w:p>
        </w:tc>
        <w:tc>
          <w:tcPr>
            <w:tcW w:w="2958" w:type="dxa"/>
          </w:tcPr>
          <w:p w14:paraId="4862683D" w14:textId="77777777" w:rsidR="00072314" w:rsidRPr="000F4E8B" w:rsidRDefault="00072314" w:rsidP="001D18E6"/>
        </w:tc>
      </w:tr>
      <w:tr w:rsidR="00072314" w14:paraId="36D70E0A" w14:textId="77777777" w:rsidTr="001D18E6">
        <w:tc>
          <w:tcPr>
            <w:tcW w:w="1934" w:type="dxa"/>
          </w:tcPr>
          <w:p w14:paraId="49E67E61" w14:textId="77777777" w:rsidR="00072314" w:rsidRPr="000F4E8B" w:rsidRDefault="00072314" w:rsidP="001D18E6">
            <w:r w:rsidRPr="000F4E8B">
              <w:t>REQ_def</w:t>
            </w:r>
          </w:p>
        </w:tc>
        <w:tc>
          <w:tcPr>
            <w:tcW w:w="2177" w:type="dxa"/>
          </w:tcPr>
          <w:p w14:paraId="2A8B25C9" w14:textId="77777777" w:rsidR="00072314" w:rsidRPr="000F4E8B" w:rsidRDefault="00072314" w:rsidP="001D18E6"/>
        </w:tc>
        <w:sdt>
          <w:sdtPr>
            <w:alias w:val="Modification"/>
            <w:tag w:val="Modification"/>
            <w:id w:val="255028211"/>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373552A2" w14:textId="77777777" w:rsidR="00072314" w:rsidRPr="000F4E8B" w:rsidRDefault="00072314" w:rsidP="001D18E6">
                <w:r w:rsidRPr="000F4E8B">
                  <w:t>Replaced</w:t>
                </w:r>
              </w:p>
            </w:tc>
          </w:sdtContent>
        </w:sdt>
        <w:tc>
          <w:tcPr>
            <w:tcW w:w="1712" w:type="dxa"/>
          </w:tcPr>
          <w:p w14:paraId="13AFD6B0" w14:textId="77777777" w:rsidR="00072314" w:rsidRPr="000F4E8B" w:rsidRDefault="00072314" w:rsidP="001D18E6">
            <w:r w:rsidRPr="000F4E8B">
              <w:t>REQ_xyz</w:t>
            </w:r>
          </w:p>
        </w:tc>
        <w:tc>
          <w:tcPr>
            <w:tcW w:w="2958" w:type="dxa"/>
          </w:tcPr>
          <w:p w14:paraId="5BCBDC80" w14:textId="77777777" w:rsidR="00072314" w:rsidRPr="000F4E8B" w:rsidRDefault="00072314" w:rsidP="001D18E6"/>
        </w:tc>
      </w:tr>
      <w:tr w:rsidR="00072314" w14:paraId="5B5809B8" w14:textId="77777777" w:rsidTr="001D18E6">
        <w:tc>
          <w:tcPr>
            <w:tcW w:w="1934" w:type="dxa"/>
          </w:tcPr>
          <w:p w14:paraId="734272EA" w14:textId="77777777" w:rsidR="00072314" w:rsidRPr="000F4E8B" w:rsidRDefault="00072314" w:rsidP="001D18E6">
            <w:r w:rsidRPr="000F4E8B">
              <w:t>--</w:t>
            </w:r>
          </w:p>
        </w:tc>
        <w:tc>
          <w:tcPr>
            <w:tcW w:w="2177" w:type="dxa"/>
          </w:tcPr>
          <w:p w14:paraId="573F80AE" w14:textId="77777777" w:rsidR="00072314" w:rsidRPr="000F4E8B" w:rsidRDefault="00072314" w:rsidP="001D18E6"/>
        </w:tc>
        <w:sdt>
          <w:sdtPr>
            <w:alias w:val="Modification"/>
            <w:tag w:val="Modification"/>
            <w:id w:val="-1264056694"/>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3A386ED9" w14:textId="77777777" w:rsidR="00072314" w:rsidRPr="000F4E8B" w:rsidRDefault="00072314" w:rsidP="001D18E6">
                <w:r w:rsidRPr="000F4E8B">
                  <w:t>Added</w:t>
                </w:r>
              </w:p>
            </w:tc>
          </w:sdtContent>
        </w:sdt>
        <w:tc>
          <w:tcPr>
            <w:tcW w:w="1712" w:type="dxa"/>
          </w:tcPr>
          <w:p w14:paraId="22015A4B" w14:textId="77777777" w:rsidR="00072314" w:rsidRPr="000F4E8B" w:rsidRDefault="00072314" w:rsidP="001D18E6">
            <w:r w:rsidRPr="000F4E8B">
              <w:t>REQ_123</w:t>
            </w:r>
          </w:p>
        </w:tc>
        <w:tc>
          <w:tcPr>
            <w:tcW w:w="2958" w:type="dxa"/>
          </w:tcPr>
          <w:p w14:paraId="28F1B275" w14:textId="77777777" w:rsidR="00072314" w:rsidRPr="000F4E8B" w:rsidRDefault="00072314" w:rsidP="001D18E6"/>
        </w:tc>
      </w:tr>
    </w:tbl>
    <w:p w14:paraId="5B79C22A" w14:textId="77777777" w:rsidR="00072314" w:rsidRDefault="00072314"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5</w:t>
      </w:r>
      <w:r>
        <w:rPr>
          <w:noProof/>
        </w:rPr>
        <w:fldChar w:fldCharType="end"/>
      </w:r>
      <w:r w:rsidRPr="00702453">
        <w:t xml:space="preserve">: </w:t>
      </w:r>
      <w:r>
        <w:t>Component Specific Requirements</w:t>
      </w:r>
    </w:p>
    <w:p w14:paraId="691ABBCB"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04D3B478" w14:textId="77777777" w:rsidTr="001D18E6">
        <w:tc>
          <w:tcPr>
            <w:tcW w:w="1838" w:type="dxa"/>
            <w:shd w:val="clear" w:color="auto" w:fill="D9D9D9" w:themeFill="background1" w:themeFillShade="D9"/>
          </w:tcPr>
          <w:p w14:paraId="41A34239" w14:textId="77777777" w:rsidR="00072314" w:rsidRDefault="00072314" w:rsidP="001D18E6">
            <w:pPr>
              <w:rPr>
                <w:b/>
              </w:rPr>
            </w:pPr>
            <w:r w:rsidRPr="00AF169D">
              <w:rPr>
                <w:b/>
              </w:rPr>
              <w:t>Requirement ID</w:t>
            </w:r>
          </w:p>
          <w:p w14:paraId="2F3058A1"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6CC4DCBF"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5755776F" w14:textId="77777777" w:rsidR="00072314" w:rsidRPr="00AF169D" w:rsidRDefault="00072314" w:rsidP="001D18E6">
            <w:pPr>
              <w:rPr>
                <w:b/>
              </w:rPr>
            </w:pPr>
            <w:r>
              <w:rPr>
                <w:b/>
              </w:rPr>
              <w:t>Comment</w:t>
            </w:r>
          </w:p>
        </w:tc>
      </w:tr>
      <w:tr w:rsidR="00072314" w14:paraId="3B8074B4" w14:textId="77777777" w:rsidTr="001D18E6">
        <w:tc>
          <w:tcPr>
            <w:tcW w:w="1838" w:type="dxa"/>
          </w:tcPr>
          <w:p w14:paraId="48BF1C96" w14:textId="77777777" w:rsidR="00072314" w:rsidRDefault="00072314" w:rsidP="001D18E6"/>
        </w:tc>
        <w:tc>
          <w:tcPr>
            <w:tcW w:w="4253" w:type="dxa"/>
          </w:tcPr>
          <w:p w14:paraId="66B87AC9" w14:textId="77777777" w:rsidR="00072314" w:rsidRDefault="00072314" w:rsidP="001D18E6"/>
        </w:tc>
        <w:tc>
          <w:tcPr>
            <w:tcW w:w="4110" w:type="dxa"/>
          </w:tcPr>
          <w:p w14:paraId="4E4B581F" w14:textId="77777777" w:rsidR="00072314" w:rsidRDefault="00072314" w:rsidP="001D18E6"/>
        </w:tc>
      </w:tr>
      <w:tr w:rsidR="00072314" w14:paraId="7046151D" w14:textId="77777777" w:rsidTr="001D18E6">
        <w:tc>
          <w:tcPr>
            <w:tcW w:w="1838" w:type="dxa"/>
          </w:tcPr>
          <w:p w14:paraId="4A09F641" w14:textId="77777777" w:rsidR="00072314" w:rsidRDefault="00072314" w:rsidP="001D18E6"/>
        </w:tc>
        <w:tc>
          <w:tcPr>
            <w:tcW w:w="4253" w:type="dxa"/>
          </w:tcPr>
          <w:p w14:paraId="7B3905C9" w14:textId="77777777" w:rsidR="00072314" w:rsidRDefault="00072314" w:rsidP="001D18E6"/>
        </w:tc>
        <w:tc>
          <w:tcPr>
            <w:tcW w:w="4110" w:type="dxa"/>
          </w:tcPr>
          <w:p w14:paraId="559FD89E" w14:textId="77777777" w:rsidR="00072314" w:rsidRDefault="00072314" w:rsidP="001D18E6"/>
        </w:tc>
      </w:tr>
      <w:tr w:rsidR="00072314" w14:paraId="1D4DB607" w14:textId="77777777" w:rsidTr="001D18E6">
        <w:tc>
          <w:tcPr>
            <w:tcW w:w="1838" w:type="dxa"/>
          </w:tcPr>
          <w:p w14:paraId="4BA4F312" w14:textId="77777777" w:rsidR="00072314" w:rsidRDefault="00072314" w:rsidP="001D18E6">
            <w:r>
              <w:t>…</w:t>
            </w:r>
          </w:p>
        </w:tc>
        <w:tc>
          <w:tcPr>
            <w:tcW w:w="4253" w:type="dxa"/>
          </w:tcPr>
          <w:p w14:paraId="120DC4FF" w14:textId="77777777" w:rsidR="00072314" w:rsidRDefault="00072314" w:rsidP="001D18E6"/>
        </w:tc>
        <w:tc>
          <w:tcPr>
            <w:tcW w:w="4110" w:type="dxa"/>
          </w:tcPr>
          <w:p w14:paraId="354B1ABE" w14:textId="77777777" w:rsidR="00072314" w:rsidRDefault="00072314" w:rsidP="001D18E6"/>
        </w:tc>
      </w:tr>
    </w:tbl>
    <w:p w14:paraId="494CFD90" w14:textId="77777777" w:rsidR="00072314" w:rsidRPr="00702453" w:rsidRDefault="00072314"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6</w:t>
      </w:r>
      <w:r>
        <w:rPr>
          <w:noProof/>
        </w:rPr>
        <w:fldChar w:fldCharType="end"/>
      </w:r>
      <w:r w:rsidRPr="00702453">
        <w:t xml:space="preserve">: </w:t>
      </w:r>
      <w:r>
        <w:t>Inherited Requirements</w:t>
      </w:r>
    </w:p>
    <w:p w14:paraId="29A8610B" w14:textId="77777777" w:rsidR="00072314" w:rsidRDefault="00072314" w:rsidP="00072314"/>
    <w:p w14:paraId="3B9FB3C5"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78C05F0F" w14:textId="77777777" w:rsidR="001C5864" w:rsidRPr="0017445F" w:rsidRDefault="001C5864" w:rsidP="001C5864">
      <w:pPr>
        <w:pStyle w:val="RERequirement"/>
        <w:shd w:val="clear" w:color="auto" w:fill="F2F2F2" w:themeFill="background1" w:themeFillShade="F2"/>
      </w:pPr>
      <w:bookmarkStart w:id="105" w:name="_5b4677149a8a22e9690987be87484c3f"/>
      <w:bookmarkEnd w:id="105"/>
      <w:r>
        <w:lastRenderedPageBreak/>
        <w:t xml:space="preserve"> Acc Pedal Position </w:t>
      </w:r>
    </w:p>
    <w:p w14:paraId="070BC221" w14:textId="77777777" w:rsidR="001C5864" w:rsidRDefault="001C5864" w:rsidP="001C5864">
      <w:pPr>
        <w:rPr>
          <w:rFonts w:cs="Arial"/>
        </w:rPr>
      </w:pPr>
      <w:r>
        <w:rPr>
          <w:rFonts w:cs="Arial"/>
        </w:rPr>
        <w:t>When "Provide Pedal Position" receives "Acc_pedal_Sense" it shall transmit " ApedPos_Pc_ActlArb"</w:t>
      </w:r>
    </w:p>
    <w:p w14:paraId="6923333E" w14:textId="77777777" w:rsidR="001C5864" w:rsidRDefault="001C5864" w:rsidP="001C5864"/>
    <w:p w14:paraId="0671C7C4" w14:textId="77777777" w:rsidR="001C5864" w:rsidRPr="00287D2F" w:rsidRDefault="001C5864" w:rsidP="001C5864">
      <w:pPr>
        <w:rPr>
          <w:rFonts w:cs="Arial"/>
        </w:rPr>
      </w:pPr>
      <w:r>
        <w:rPr>
          <w:rFonts w:cs="Arial"/>
        </w:rPr>
        <w:t>Satisfied by</w:t>
      </w:r>
      <w:r w:rsidRPr="00287D2F">
        <w:rPr>
          <w:rFonts w:cs="Arial"/>
        </w:rPr>
        <w:t>:</w:t>
      </w:r>
    </w:p>
    <w:p w14:paraId="56094F71"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3E398675"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Provide Pedal Position</w:t>
      </w:r>
    </w:p>
    <w:p w14:paraId="3FE7F944"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140AF3A5"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1527979"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4BFB374B"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331CEDF"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8D9F0E5" w14:textId="77777777" w:rsidR="00BC4E3D" w:rsidRDefault="00BC4E3D"/>
        </w:tc>
      </w:tr>
      <w:tr w:rsidR="007A24FC" w:rsidRPr="00B3499B" w14:paraId="320BCE8C"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F850844"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D9B189B" w14:textId="77777777" w:rsidR="00BC4E3D" w:rsidRDefault="00BC4E3D"/>
        </w:tc>
      </w:tr>
      <w:tr w:rsidR="007A24FC" w:rsidRPr="00B3499B" w14:paraId="7CC1EED4"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9FF9B57"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DF72136" w14:textId="77777777" w:rsidR="00BC4E3D" w:rsidRDefault="00BC4E3D"/>
        </w:tc>
      </w:tr>
      <w:tr w:rsidR="007A24FC" w:rsidRPr="00B3499B" w14:paraId="7DD5420D"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6F42F88"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0D03944"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F31BCC5"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223ADF5" w14:textId="77777777" w:rsidR="00BC4E3D" w:rsidRDefault="00BC4E3D"/>
        </w:tc>
      </w:tr>
      <w:tr w:rsidR="007A24FC" w:rsidRPr="00B3499B" w14:paraId="23EF84C0"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953F9CF"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5A37B9A"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BC99119"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ED030DE" w14:textId="77777777" w:rsidR="00BC4E3D" w:rsidRDefault="00BC4E3D"/>
        </w:tc>
      </w:tr>
      <w:tr w:rsidR="007A24FC" w:rsidRPr="00B3499B" w14:paraId="5F19A0A8"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6C473E5"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99EF03C" w14:textId="77777777" w:rsidR="00BC4E3D" w:rsidRDefault="00BC4E3D"/>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172F1AE"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1AE8FC8"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0CEB0E3"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464EE5F"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3ECA7752"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75352777" w14:textId="77777777" w:rsidR="007A24FC" w:rsidRPr="00B3499B" w:rsidRDefault="006A2E06" w:rsidP="009737DA">
            <w:pPr>
              <w:rPr>
                <w:rFonts w:cs="Arial"/>
                <w:bCs/>
                <w:color w:val="808080" w:themeColor="background1" w:themeShade="80"/>
                <w:sz w:val="16"/>
                <w:szCs w:val="14"/>
              </w:rPr>
            </w:pPr>
            <w:hyperlink r:id="rId51"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33809A7"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7D7043D"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850527D" w14:textId="77777777" w:rsidR="007A24FC" w:rsidRDefault="007A24FC" w:rsidP="001C5864">
      <w:pPr>
        <w:rPr>
          <w:rFonts w:cs="Arial"/>
        </w:rPr>
      </w:pPr>
    </w:p>
    <w:p w14:paraId="3C796D1D" w14:textId="77777777" w:rsidR="0047267C" w:rsidRDefault="0047267C" w:rsidP="001C5864">
      <w:pPr>
        <w:rPr>
          <w:rFonts w:cs="Arial"/>
        </w:rPr>
      </w:pPr>
    </w:p>
    <w:p w14:paraId="195BB400" w14:textId="77777777" w:rsidR="00210E01" w:rsidRPr="00B56F4E" w:rsidRDefault="00210E01" w:rsidP="00210E01">
      <w:pPr>
        <w:pStyle w:val="Heading3"/>
        <w:keepNext w:val="0"/>
        <w:tabs>
          <w:tab w:val="clear" w:pos="900"/>
          <w:tab w:val="left" w:pos="709"/>
          <w:tab w:val="left" w:pos="851"/>
        </w:tabs>
        <w:spacing w:before="240"/>
        <w:rPr>
          <w:szCs w:val="20"/>
          <w:lang w:val="en-GB"/>
        </w:rPr>
      </w:pPr>
      <w:r>
        <w:rPr>
          <w:szCs w:val="20"/>
          <w:lang w:val="en-GB"/>
        </w:rPr>
        <w:t>BCM</w:t>
      </w:r>
    </w:p>
    <w:p w14:paraId="6E151BE5" w14:textId="77777777" w:rsidR="00210E01" w:rsidRDefault="00210E01" w:rsidP="00210E01">
      <w:r>
        <w:t>BCM</w:t>
      </w:r>
    </w:p>
    <w:p w14:paraId="3ADC0D5D" w14:textId="77777777" w:rsidR="00072314" w:rsidRDefault="00072314" w:rsidP="00072314"/>
    <w:p w14:paraId="26F9754A" w14:textId="77777777" w:rsidR="008C50D1" w:rsidRPr="003305ED" w:rsidRDefault="008C50D1" w:rsidP="00702F62">
      <w:pPr>
        <w:pStyle w:val="Heading4"/>
        <w:keepNext w:val="0"/>
        <w:tabs>
          <w:tab w:val="clear" w:pos="900"/>
          <w:tab w:val="left" w:pos="709"/>
        </w:tabs>
        <w:spacing w:before="240"/>
      </w:pPr>
      <w:r>
        <w:rPr>
          <w:lang w:val="en-GB"/>
        </w:rPr>
        <w:t xml:space="preserve">Technology </w:t>
      </w:r>
      <w:r w:rsidRPr="003070ED">
        <w:rPr>
          <w:lang w:val="en-GB"/>
        </w:rPr>
        <w:t>Function</w:t>
      </w:r>
      <w:r>
        <w:rPr>
          <w:lang w:val="en-GB"/>
        </w:rPr>
        <w:t xml:space="preserve"> </w:t>
      </w:r>
      <w:r>
        <w:rPr>
          <w:noProof/>
        </w:rPr>
        <w:drawing>
          <wp:inline distT="0" distB="0" distL="0" distR="0" wp14:anchorId="12172772" wp14:editId="1D51056D">
            <wp:extent cx="152400" cy="152400"/>
            <wp:effectExtent l="0" t="0" r="0" b="0"/>
            <wp:docPr id="34" name="Picture -1456395171.jpg" descr="-1456395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456395171.jpg"/>
                    <pic:cNvPicPr/>
                  </pic:nvPicPr>
                  <pic:blipFill>
                    <a:blip r:embed="rId26"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Provide Ignition status</w:t>
      </w:r>
    </w:p>
    <w:p w14:paraId="4B155CD1"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0D969BF7" w14:textId="77777777" w:rsidR="00072314" w:rsidRPr="003B799F" w:rsidRDefault="00072314" w:rsidP="00072314"/>
    <w:p w14:paraId="65EA04A1" w14:textId="77777777" w:rsidR="00072314" w:rsidRDefault="00072314" w:rsidP="00072314">
      <w:pPr>
        <w:pStyle w:val="Heading6"/>
        <w:keepNext w:val="0"/>
        <w:tabs>
          <w:tab w:val="clear" w:pos="900"/>
          <w:tab w:val="left" w:pos="709"/>
        </w:tabs>
        <w:spacing w:before="240"/>
        <w:rPr>
          <w:lang w:val="en-GB"/>
        </w:rPr>
      </w:pPr>
      <w:r>
        <w:rPr>
          <w:lang w:val="en-GB"/>
        </w:rPr>
        <w:t>Inputs</w:t>
      </w:r>
    </w:p>
    <w:p w14:paraId="5DC093A4" w14:textId="77777777" w:rsidR="00647115" w:rsidRDefault="00647115" w:rsidP="008C50D1">
      <w:pPr>
        <w:pStyle w:val="BodyText"/>
        <w:rPr>
          <w:color w:val="BFBFBF" w:themeColor="background1" w:themeShade="BF"/>
        </w:rPr>
      </w:pPr>
    </w:p>
    <w:p w14:paraId="3FECDDC9" w14:textId="77777777" w:rsidR="00072314" w:rsidRDefault="008C50D1" w:rsidP="008C50D1">
      <w:pPr>
        <w:pStyle w:val="BodyText"/>
        <w:rPr>
          <w:color w:val="BFBFBF" w:themeColor="background1" w:themeShade="BF"/>
        </w:rPr>
      </w:pPr>
      <w:r w:rsidRPr="00077687">
        <w:rPr>
          <w:color w:val="BFBFBF" w:themeColor="background1" w:themeShade="BF"/>
        </w:rPr>
        <w:t>(No inputs have been defined)</w:t>
      </w:r>
    </w:p>
    <w:p w14:paraId="7D052E60" w14:textId="77777777" w:rsidR="00647115" w:rsidRPr="008C50D1" w:rsidRDefault="00647115" w:rsidP="008C50D1">
      <w:pPr>
        <w:pStyle w:val="BodyText"/>
        <w:rPr>
          <w:color w:val="BFBFBF" w:themeColor="background1" w:themeShade="BF"/>
        </w:rPr>
      </w:pPr>
    </w:p>
    <w:p w14:paraId="4AD10838" w14:textId="77777777" w:rsidR="008C50D1" w:rsidRPr="00E23282" w:rsidRDefault="008C50D1" w:rsidP="00072314"/>
    <w:p w14:paraId="5035232F"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2193AFEC"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15DC2A69"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9D0AF26"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5A90A8D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A53BD4F"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9925E42"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F36ECA8"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921CB57" w14:textId="77777777" w:rsidR="00236BAE" w:rsidRPr="001C5864" w:rsidRDefault="00BA47AD" w:rsidP="00236BAE">
            <w:pPr>
              <w:rPr>
                <w:rFonts w:cs="Arial"/>
                <w:b/>
                <w:bCs/>
                <w:color w:val="000000"/>
              </w:rPr>
            </w:pPr>
            <w:r>
              <w:rPr>
                <w:rFonts w:cs="Arial"/>
                <w:b/>
                <w:bCs/>
                <w:color w:val="000000"/>
              </w:rPr>
              <w:t>Publisher</w:t>
            </w:r>
            <w:r w:rsidR="00236BAE">
              <w:rPr>
                <w:rFonts w:cs="Arial"/>
                <w:b/>
                <w:bCs/>
                <w:color w:val="000000"/>
              </w:rPr>
              <w:t xml:space="preserve"> </w:t>
            </w:r>
            <w:r w:rsidR="00236BAE"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0828811"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0AAAEE9D"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4C7EA2B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AAB3073"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146EA9E2" w14:textId="77777777" w:rsidR="0046438F" w:rsidRDefault="0046438F" w:rsidP="0046438F">
            <w:pPr>
              <w:rPr>
                <w:rFonts w:cs="Arial"/>
                <w:color w:val="000000" w:themeColor="text1"/>
                <w:sz w:val="16"/>
                <w:szCs w:val="14"/>
              </w:rPr>
            </w:pPr>
            <w:r>
              <w:rPr>
                <w:rFonts w:cs="Arial"/>
                <w:color w:val="000000" w:themeColor="text1"/>
                <w:sz w:val="16"/>
                <w:szCs w:val="14"/>
              </w:rPr>
              <w:t>Ign stat</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478118C" w14:textId="77777777" w:rsidR="00DD49BA" w:rsidRPr="003C5D56" w:rsidRDefault="00DD49BA" w:rsidP="00DD49BA">
            <w:pPr>
              <w:rPr>
                <w:rFonts w:cs="Arial"/>
                <w:color w:val="000000" w:themeColor="text1"/>
                <w:sz w:val="16"/>
                <w:szCs w:val="14"/>
              </w:rPr>
            </w:pPr>
            <w:r>
              <w:rPr>
                <w:rFonts w:cs="Arial"/>
                <w:color w:val="000000" w:themeColor="text1"/>
                <w:sz w:val="16"/>
                <w:szCs w:val="14"/>
              </w:rPr>
              <w:t>Ign stat</w:t>
            </w:r>
          </w:p>
          <w:p w14:paraId="3D462EE1"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88153DE"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47B353B"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5B5DA26" w14:textId="77777777" w:rsidR="00BC4E3D" w:rsidRDefault="00BC4E3D"/>
        </w:tc>
      </w:tr>
      <w:tr w:rsidR="00CA24CE" w:rsidRPr="00B3499B" w14:paraId="45AC7FEF"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136430B" w14:textId="77777777" w:rsidR="00CA24CE" w:rsidRPr="00B3499B" w:rsidRDefault="006A2E06" w:rsidP="00CA24CE">
            <w:pPr>
              <w:rPr>
                <w:rFonts w:cs="Arial"/>
                <w:bCs/>
                <w:color w:val="808080" w:themeColor="background1" w:themeShade="80"/>
                <w:sz w:val="16"/>
                <w:szCs w:val="14"/>
              </w:rPr>
            </w:pPr>
            <w:hyperlink r:id="rId52"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9B6C5AE" w14:textId="7777777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3CA5F08"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05B4DF5A" w14:textId="77777777" w:rsidR="00236BAE" w:rsidRPr="004A50B8" w:rsidRDefault="00236BAE"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Pr="004521EB">
        <w:rPr>
          <w:lang w:val="en-GB"/>
        </w:rPr>
        <w:t>Provide Ignition status</w:t>
      </w:r>
    </w:p>
    <w:p w14:paraId="06E925EA" w14:textId="77777777" w:rsidR="00072314" w:rsidRPr="00612064" w:rsidRDefault="00072314" w:rsidP="00072314">
      <w:pPr>
        <w:spacing w:before="20"/>
        <w:rPr>
          <w:vanish/>
        </w:rPr>
      </w:pPr>
    </w:p>
    <w:p w14:paraId="3960278C" w14:textId="77777777" w:rsidR="00072314" w:rsidRDefault="00072314" w:rsidP="00072314">
      <w:pPr>
        <w:pStyle w:val="Heading6"/>
        <w:keepNext w:val="0"/>
        <w:tabs>
          <w:tab w:val="clear" w:pos="900"/>
          <w:tab w:val="left" w:pos="709"/>
        </w:tabs>
        <w:spacing w:before="240"/>
      </w:pPr>
      <w:r>
        <w:t>Parameters</w:t>
      </w:r>
    </w:p>
    <w:p w14:paraId="38D9FFC6"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4FF230E1" w14:textId="77777777" w:rsidTr="001D18E6">
        <w:trPr>
          <w:trHeight w:val="161"/>
        </w:trPr>
        <w:tc>
          <w:tcPr>
            <w:tcW w:w="1838" w:type="dxa"/>
            <w:shd w:val="clear" w:color="auto" w:fill="D9D9D9" w:themeFill="background1" w:themeFillShade="D9"/>
            <w:noWrap/>
            <w:hideMark/>
          </w:tcPr>
          <w:p w14:paraId="1E362792"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1E98E14F"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6A08624C"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5EAFEC34"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1E0564A1"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08E9F1C0" w14:textId="77777777" w:rsidTr="001D18E6">
        <w:trPr>
          <w:trHeight w:val="70"/>
        </w:trPr>
        <w:tc>
          <w:tcPr>
            <w:tcW w:w="1838" w:type="dxa"/>
            <w:noWrap/>
          </w:tcPr>
          <w:p w14:paraId="194A1104"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 xml:space="preserve">Logical </w:t>
            </w:r>
            <w:r w:rsidRPr="00334BB8">
              <w:rPr>
                <w:i/>
                <w:color w:val="0000FF"/>
                <w:sz w:val="18"/>
              </w:rPr>
              <w:lastRenderedPageBreak/>
              <w:t>Parameters</w:t>
            </w:r>
            <w:r w:rsidRPr="00D20BE7">
              <w:rPr>
                <w:i/>
                <w:color w:val="0000FF"/>
                <w:sz w:val="18"/>
              </w:rPr>
              <w:fldChar w:fldCharType="end"/>
            </w:r>
            <w:r w:rsidRPr="00D20BE7">
              <w:rPr>
                <w:sz w:val="18"/>
              </w:rPr>
              <w:t>” name bookmark in the Data Dictionary</w:t>
            </w:r>
          </w:p>
        </w:tc>
        <w:tc>
          <w:tcPr>
            <w:tcW w:w="1843" w:type="dxa"/>
          </w:tcPr>
          <w:p w14:paraId="497B81CC" w14:textId="77777777" w:rsidR="00072314" w:rsidRPr="00D20BE7" w:rsidRDefault="00072314" w:rsidP="001D18E6">
            <w:pPr>
              <w:rPr>
                <w:color w:val="000000" w:themeColor="text1"/>
                <w:sz w:val="18"/>
              </w:rPr>
            </w:pPr>
            <w:r w:rsidRPr="00D20BE7">
              <w:rPr>
                <w:sz w:val="18"/>
              </w:rPr>
              <w:lastRenderedPageBreak/>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 xml:space="preserve">Technical </w:t>
            </w:r>
            <w:r w:rsidRPr="00334BB8">
              <w:rPr>
                <w:i/>
                <w:color w:val="0000FF"/>
                <w:sz w:val="18"/>
              </w:rPr>
              <w:lastRenderedPageBreak/>
              <w:t>Parameters</w:t>
            </w:r>
            <w:r w:rsidRPr="00D20BE7">
              <w:rPr>
                <w:sz w:val="18"/>
              </w:rPr>
              <w:fldChar w:fldCharType="end"/>
            </w:r>
            <w:r w:rsidRPr="00D20BE7">
              <w:rPr>
                <w:sz w:val="18"/>
              </w:rPr>
              <w:t>” name bookmark in the Data Dictionary</w:t>
            </w:r>
          </w:p>
        </w:tc>
        <w:tc>
          <w:tcPr>
            <w:tcW w:w="1701" w:type="dxa"/>
          </w:tcPr>
          <w:p w14:paraId="222F438E" w14:textId="77777777" w:rsidR="00072314" w:rsidRPr="00D20BE7" w:rsidRDefault="00072314" w:rsidP="001D18E6">
            <w:pPr>
              <w:rPr>
                <w:sz w:val="18"/>
              </w:rPr>
            </w:pPr>
            <w:r w:rsidRPr="00D20BE7">
              <w:rPr>
                <w:sz w:val="18"/>
              </w:rPr>
              <w:lastRenderedPageBreak/>
              <w:t xml:space="preserve">If mapping is not 1:1 you might reference a </w:t>
            </w:r>
            <w:r w:rsidRPr="00D20BE7">
              <w:rPr>
                <w:sz w:val="18"/>
              </w:rPr>
              <w:lastRenderedPageBreak/>
              <w:t xml:space="preserve">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803285140"/>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0A3F6D44"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3E4F728A" w14:textId="77777777" w:rsidR="00072314" w:rsidRPr="00D20BE7" w:rsidRDefault="00072314" w:rsidP="001D18E6">
            <w:pPr>
              <w:rPr>
                <w:sz w:val="18"/>
              </w:rPr>
            </w:pPr>
            <w:r w:rsidRPr="00D20BE7">
              <w:rPr>
                <w:sz w:val="18"/>
              </w:rPr>
              <w:t xml:space="preserve">Depends on Method selection. For Method 2 a DID including start bit and </w:t>
            </w:r>
            <w:r w:rsidRPr="00D20BE7">
              <w:rPr>
                <w:sz w:val="18"/>
              </w:rPr>
              <w:lastRenderedPageBreak/>
              <w:t>length could be given. For Central Car Config a signal could be referenced</w:t>
            </w:r>
          </w:p>
        </w:tc>
      </w:tr>
      <w:tr w:rsidR="00072314" w:rsidRPr="003F473D" w14:paraId="5064B919" w14:textId="77777777" w:rsidTr="001D18E6">
        <w:trPr>
          <w:trHeight w:val="71"/>
        </w:trPr>
        <w:tc>
          <w:tcPr>
            <w:tcW w:w="1838" w:type="dxa"/>
            <w:noWrap/>
          </w:tcPr>
          <w:p w14:paraId="11EC0F85"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281C20B5" w14:textId="77777777" w:rsidR="00072314" w:rsidRPr="00D14691" w:rsidRDefault="00072314" w:rsidP="001D18E6">
            <w:pPr>
              <w:rPr>
                <w:color w:val="000000" w:themeColor="text1"/>
              </w:rPr>
            </w:pPr>
          </w:p>
        </w:tc>
        <w:tc>
          <w:tcPr>
            <w:tcW w:w="1701" w:type="dxa"/>
          </w:tcPr>
          <w:p w14:paraId="5A1F8CDB" w14:textId="77777777" w:rsidR="00072314" w:rsidRPr="00D14691" w:rsidRDefault="00072314" w:rsidP="001D18E6">
            <w:pPr>
              <w:rPr>
                <w:color w:val="000000" w:themeColor="text1"/>
              </w:rPr>
            </w:pPr>
          </w:p>
        </w:tc>
        <w:tc>
          <w:tcPr>
            <w:tcW w:w="1417" w:type="dxa"/>
            <w:noWrap/>
          </w:tcPr>
          <w:p w14:paraId="076B83E1" w14:textId="77777777" w:rsidR="00072314" w:rsidRPr="00D14691" w:rsidRDefault="00072314" w:rsidP="001D18E6">
            <w:pPr>
              <w:rPr>
                <w:color w:val="000000" w:themeColor="text1"/>
              </w:rPr>
            </w:pPr>
          </w:p>
        </w:tc>
        <w:tc>
          <w:tcPr>
            <w:tcW w:w="3402" w:type="dxa"/>
          </w:tcPr>
          <w:p w14:paraId="42AF0BCE" w14:textId="77777777" w:rsidR="00072314" w:rsidRPr="00D14691" w:rsidRDefault="00072314" w:rsidP="001D18E6">
            <w:pPr>
              <w:rPr>
                <w:color w:val="000000" w:themeColor="text1"/>
              </w:rPr>
            </w:pPr>
          </w:p>
        </w:tc>
      </w:tr>
    </w:tbl>
    <w:p w14:paraId="431DD710" w14:textId="77777777" w:rsidR="008C50D1" w:rsidRDefault="00072314"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p>
    <w:p w14:paraId="6AD058A0" w14:textId="77777777" w:rsidR="003678EC" w:rsidRPr="003678EC" w:rsidRDefault="003678EC" w:rsidP="003678EC">
      <w:pPr>
        <w:rPr>
          <w:lang w:val="en-GB"/>
        </w:rPr>
      </w:pPr>
    </w:p>
    <w:p w14:paraId="55E4EDD5"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4A84DA06" w14:textId="77777777" w:rsidR="00072314" w:rsidRPr="003225C9" w:rsidRDefault="00072314" w:rsidP="00072314">
      <w:pPr>
        <w:tabs>
          <w:tab w:val="left" w:pos="284"/>
          <w:tab w:val="left" w:pos="851"/>
        </w:tabs>
      </w:pPr>
    </w:p>
    <w:p w14:paraId="65ACE342"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349734F7"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72161F75" w14:textId="77777777" w:rsidTr="001D18E6">
        <w:tc>
          <w:tcPr>
            <w:tcW w:w="1934" w:type="dxa"/>
            <w:shd w:val="clear" w:color="auto" w:fill="D9D9D9" w:themeFill="background1" w:themeFillShade="D9"/>
          </w:tcPr>
          <w:p w14:paraId="27D7C757" w14:textId="77777777" w:rsidR="00072314" w:rsidRDefault="00072314" w:rsidP="001D18E6">
            <w:pPr>
              <w:rPr>
                <w:b/>
              </w:rPr>
            </w:pPr>
            <w:r w:rsidRPr="00AF169D">
              <w:rPr>
                <w:b/>
              </w:rPr>
              <w:t>Requirement ID</w:t>
            </w:r>
          </w:p>
          <w:p w14:paraId="1C0725C1"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59402C16"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0DE83311" w14:textId="77777777" w:rsidR="00072314" w:rsidRDefault="00072314" w:rsidP="001D18E6">
            <w:pPr>
              <w:rPr>
                <w:b/>
              </w:rPr>
            </w:pPr>
            <w:r>
              <w:rPr>
                <w:b/>
              </w:rPr>
              <w:t>Modification</w:t>
            </w:r>
          </w:p>
        </w:tc>
        <w:tc>
          <w:tcPr>
            <w:tcW w:w="1712" w:type="dxa"/>
            <w:shd w:val="clear" w:color="auto" w:fill="D9D9D9" w:themeFill="background1" w:themeFillShade="D9"/>
          </w:tcPr>
          <w:p w14:paraId="1FFBDC4F" w14:textId="77777777" w:rsidR="00072314" w:rsidRDefault="00072314" w:rsidP="001D18E6">
            <w:pPr>
              <w:rPr>
                <w:b/>
              </w:rPr>
            </w:pPr>
            <w:r w:rsidRPr="00AF169D">
              <w:rPr>
                <w:b/>
              </w:rPr>
              <w:t xml:space="preserve">Requirement </w:t>
            </w:r>
            <w:r>
              <w:rPr>
                <w:b/>
              </w:rPr>
              <w:t>ID</w:t>
            </w:r>
          </w:p>
          <w:p w14:paraId="1C3F80F8"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4B435B65" w14:textId="77777777" w:rsidR="00072314" w:rsidRPr="00AF169D" w:rsidRDefault="00072314" w:rsidP="001D18E6">
            <w:pPr>
              <w:rPr>
                <w:b/>
              </w:rPr>
            </w:pPr>
            <w:r>
              <w:rPr>
                <w:b/>
              </w:rPr>
              <w:t>Comment</w:t>
            </w:r>
          </w:p>
        </w:tc>
      </w:tr>
      <w:tr w:rsidR="00072314" w14:paraId="7A90519C" w14:textId="77777777" w:rsidTr="001D18E6">
        <w:tc>
          <w:tcPr>
            <w:tcW w:w="1934" w:type="dxa"/>
          </w:tcPr>
          <w:p w14:paraId="55C1CFAD" w14:textId="77777777" w:rsidR="00072314" w:rsidRPr="000F4E8B" w:rsidRDefault="00072314" w:rsidP="001D18E6">
            <w:r w:rsidRPr="000F4E8B">
              <w:t>REQ_abc</w:t>
            </w:r>
          </w:p>
        </w:tc>
        <w:tc>
          <w:tcPr>
            <w:tcW w:w="2177" w:type="dxa"/>
          </w:tcPr>
          <w:p w14:paraId="07490993" w14:textId="77777777" w:rsidR="00072314" w:rsidRPr="000F4E8B" w:rsidRDefault="00072314" w:rsidP="001D18E6"/>
        </w:tc>
        <w:sdt>
          <w:sdtPr>
            <w:alias w:val="Modification"/>
            <w:tag w:val="Modification"/>
            <w:id w:val="54441585"/>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18010B32" w14:textId="77777777" w:rsidR="00072314" w:rsidRPr="000F4E8B" w:rsidRDefault="00072314" w:rsidP="001D18E6">
                <w:r w:rsidRPr="000F4E8B">
                  <w:t>Removed</w:t>
                </w:r>
              </w:p>
            </w:tc>
          </w:sdtContent>
        </w:sdt>
        <w:tc>
          <w:tcPr>
            <w:tcW w:w="1712" w:type="dxa"/>
          </w:tcPr>
          <w:p w14:paraId="7B1738E1" w14:textId="77777777" w:rsidR="00072314" w:rsidRPr="000F4E8B" w:rsidRDefault="00072314" w:rsidP="001D18E6">
            <w:r w:rsidRPr="000F4E8B">
              <w:t>--</w:t>
            </w:r>
          </w:p>
        </w:tc>
        <w:tc>
          <w:tcPr>
            <w:tcW w:w="2958" w:type="dxa"/>
          </w:tcPr>
          <w:p w14:paraId="44EE0706" w14:textId="77777777" w:rsidR="00072314" w:rsidRPr="000F4E8B" w:rsidRDefault="00072314" w:rsidP="001D18E6"/>
        </w:tc>
      </w:tr>
      <w:tr w:rsidR="00072314" w14:paraId="32DB2811" w14:textId="77777777" w:rsidTr="001D18E6">
        <w:tc>
          <w:tcPr>
            <w:tcW w:w="1934" w:type="dxa"/>
          </w:tcPr>
          <w:p w14:paraId="0D97C51C" w14:textId="77777777" w:rsidR="00072314" w:rsidRPr="000F4E8B" w:rsidRDefault="00072314" w:rsidP="001D18E6">
            <w:r w:rsidRPr="000F4E8B">
              <w:t>REQ_def</w:t>
            </w:r>
          </w:p>
        </w:tc>
        <w:tc>
          <w:tcPr>
            <w:tcW w:w="2177" w:type="dxa"/>
          </w:tcPr>
          <w:p w14:paraId="12718B55" w14:textId="77777777" w:rsidR="00072314" w:rsidRPr="000F4E8B" w:rsidRDefault="00072314" w:rsidP="001D18E6"/>
        </w:tc>
        <w:sdt>
          <w:sdtPr>
            <w:alias w:val="Modification"/>
            <w:tag w:val="Modification"/>
            <w:id w:val="1759405399"/>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28FAEC49" w14:textId="77777777" w:rsidR="00072314" w:rsidRPr="000F4E8B" w:rsidRDefault="00072314" w:rsidP="001D18E6">
                <w:r w:rsidRPr="000F4E8B">
                  <w:t>Replaced</w:t>
                </w:r>
              </w:p>
            </w:tc>
          </w:sdtContent>
        </w:sdt>
        <w:tc>
          <w:tcPr>
            <w:tcW w:w="1712" w:type="dxa"/>
          </w:tcPr>
          <w:p w14:paraId="3D476D09" w14:textId="77777777" w:rsidR="00072314" w:rsidRPr="000F4E8B" w:rsidRDefault="00072314" w:rsidP="001D18E6">
            <w:r w:rsidRPr="000F4E8B">
              <w:t>REQ_xyz</w:t>
            </w:r>
          </w:p>
        </w:tc>
        <w:tc>
          <w:tcPr>
            <w:tcW w:w="2958" w:type="dxa"/>
          </w:tcPr>
          <w:p w14:paraId="782EB4CE" w14:textId="77777777" w:rsidR="00072314" w:rsidRPr="000F4E8B" w:rsidRDefault="00072314" w:rsidP="001D18E6"/>
        </w:tc>
      </w:tr>
      <w:tr w:rsidR="00072314" w14:paraId="491EBF86" w14:textId="77777777" w:rsidTr="001D18E6">
        <w:tc>
          <w:tcPr>
            <w:tcW w:w="1934" w:type="dxa"/>
          </w:tcPr>
          <w:p w14:paraId="1C9CD6F0" w14:textId="77777777" w:rsidR="00072314" w:rsidRPr="000F4E8B" w:rsidRDefault="00072314" w:rsidP="001D18E6">
            <w:r w:rsidRPr="000F4E8B">
              <w:t>--</w:t>
            </w:r>
          </w:p>
        </w:tc>
        <w:tc>
          <w:tcPr>
            <w:tcW w:w="2177" w:type="dxa"/>
          </w:tcPr>
          <w:p w14:paraId="47EE88F5" w14:textId="77777777" w:rsidR="00072314" w:rsidRPr="000F4E8B" w:rsidRDefault="00072314" w:rsidP="001D18E6"/>
        </w:tc>
        <w:sdt>
          <w:sdtPr>
            <w:alias w:val="Modification"/>
            <w:tag w:val="Modification"/>
            <w:id w:val="563526287"/>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2508FBB1" w14:textId="77777777" w:rsidR="00072314" w:rsidRPr="000F4E8B" w:rsidRDefault="00072314" w:rsidP="001D18E6">
                <w:r w:rsidRPr="000F4E8B">
                  <w:t>Added</w:t>
                </w:r>
              </w:p>
            </w:tc>
          </w:sdtContent>
        </w:sdt>
        <w:tc>
          <w:tcPr>
            <w:tcW w:w="1712" w:type="dxa"/>
          </w:tcPr>
          <w:p w14:paraId="64AC8339" w14:textId="77777777" w:rsidR="00072314" w:rsidRPr="000F4E8B" w:rsidRDefault="00072314" w:rsidP="001D18E6">
            <w:r w:rsidRPr="000F4E8B">
              <w:t>REQ_123</w:t>
            </w:r>
          </w:p>
        </w:tc>
        <w:tc>
          <w:tcPr>
            <w:tcW w:w="2958" w:type="dxa"/>
          </w:tcPr>
          <w:p w14:paraId="49331E50" w14:textId="77777777" w:rsidR="00072314" w:rsidRPr="000F4E8B" w:rsidRDefault="00072314" w:rsidP="001D18E6"/>
        </w:tc>
      </w:tr>
    </w:tbl>
    <w:p w14:paraId="3BA65710" w14:textId="77777777" w:rsidR="00072314" w:rsidRDefault="00072314"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5</w:t>
      </w:r>
      <w:r>
        <w:rPr>
          <w:noProof/>
        </w:rPr>
        <w:fldChar w:fldCharType="end"/>
      </w:r>
      <w:r w:rsidRPr="00702453">
        <w:t xml:space="preserve">: </w:t>
      </w:r>
      <w:r>
        <w:t>Component Specific Requirements</w:t>
      </w:r>
    </w:p>
    <w:p w14:paraId="7766E36A"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0EB1E9DF" w14:textId="77777777" w:rsidTr="001D18E6">
        <w:tc>
          <w:tcPr>
            <w:tcW w:w="1838" w:type="dxa"/>
            <w:shd w:val="clear" w:color="auto" w:fill="D9D9D9" w:themeFill="background1" w:themeFillShade="D9"/>
          </w:tcPr>
          <w:p w14:paraId="412F5B35" w14:textId="77777777" w:rsidR="00072314" w:rsidRDefault="00072314" w:rsidP="001D18E6">
            <w:pPr>
              <w:rPr>
                <w:b/>
              </w:rPr>
            </w:pPr>
            <w:r w:rsidRPr="00AF169D">
              <w:rPr>
                <w:b/>
              </w:rPr>
              <w:t>Requirement ID</w:t>
            </w:r>
          </w:p>
          <w:p w14:paraId="50CAEA47"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138A8076"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436EDA1A" w14:textId="77777777" w:rsidR="00072314" w:rsidRPr="00AF169D" w:rsidRDefault="00072314" w:rsidP="001D18E6">
            <w:pPr>
              <w:rPr>
                <w:b/>
              </w:rPr>
            </w:pPr>
            <w:r>
              <w:rPr>
                <w:b/>
              </w:rPr>
              <w:t>Comment</w:t>
            </w:r>
          </w:p>
        </w:tc>
      </w:tr>
      <w:tr w:rsidR="00072314" w14:paraId="4D1B60C4" w14:textId="77777777" w:rsidTr="001D18E6">
        <w:tc>
          <w:tcPr>
            <w:tcW w:w="1838" w:type="dxa"/>
          </w:tcPr>
          <w:p w14:paraId="5A65BBFE" w14:textId="77777777" w:rsidR="00072314" w:rsidRDefault="00072314" w:rsidP="001D18E6"/>
        </w:tc>
        <w:tc>
          <w:tcPr>
            <w:tcW w:w="4253" w:type="dxa"/>
          </w:tcPr>
          <w:p w14:paraId="0BE9F105" w14:textId="77777777" w:rsidR="00072314" w:rsidRDefault="00072314" w:rsidP="001D18E6"/>
        </w:tc>
        <w:tc>
          <w:tcPr>
            <w:tcW w:w="4110" w:type="dxa"/>
          </w:tcPr>
          <w:p w14:paraId="28CFF5F4" w14:textId="77777777" w:rsidR="00072314" w:rsidRDefault="00072314" w:rsidP="001D18E6"/>
        </w:tc>
      </w:tr>
      <w:tr w:rsidR="00072314" w14:paraId="1CFD3D5A" w14:textId="77777777" w:rsidTr="001D18E6">
        <w:tc>
          <w:tcPr>
            <w:tcW w:w="1838" w:type="dxa"/>
          </w:tcPr>
          <w:p w14:paraId="2E5C11DA" w14:textId="77777777" w:rsidR="00072314" w:rsidRDefault="00072314" w:rsidP="001D18E6"/>
        </w:tc>
        <w:tc>
          <w:tcPr>
            <w:tcW w:w="4253" w:type="dxa"/>
          </w:tcPr>
          <w:p w14:paraId="1D259916" w14:textId="77777777" w:rsidR="00072314" w:rsidRDefault="00072314" w:rsidP="001D18E6"/>
        </w:tc>
        <w:tc>
          <w:tcPr>
            <w:tcW w:w="4110" w:type="dxa"/>
          </w:tcPr>
          <w:p w14:paraId="466EA002" w14:textId="77777777" w:rsidR="00072314" w:rsidRDefault="00072314" w:rsidP="001D18E6"/>
        </w:tc>
      </w:tr>
      <w:tr w:rsidR="00072314" w14:paraId="35D7C7B1" w14:textId="77777777" w:rsidTr="001D18E6">
        <w:tc>
          <w:tcPr>
            <w:tcW w:w="1838" w:type="dxa"/>
          </w:tcPr>
          <w:p w14:paraId="3A276A41" w14:textId="77777777" w:rsidR="00072314" w:rsidRDefault="00072314" w:rsidP="001D18E6">
            <w:r>
              <w:t>…</w:t>
            </w:r>
          </w:p>
        </w:tc>
        <w:tc>
          <w:tcPr>
            <w:tcW w:w="4253" w:type="dxa"/>
          </w:tcPr>
          <w:p w14:paraId="1524212C" w14:textId="77777777" w:rsidR="00072314" w:rsidRDefault="00072314" w:rsidP="001D18E6"/>
        </w:tc>
        <w:tc>
          <w:tcPr>
            <w:tcW w:w="4110" w:type="dxa"/>
          </w:tcPr>
          <w:p w14:paraId="26195B7E" w14:textId="77777777" w:rsidR="00072314" w:rsidRDefault="00072314" w:rsidP="001D18E6"/>
        </w:tc>
      </w:tr>
    </w:tbl>
    <w:p w14:paraId="32149FC0" w14:textId="77777777" w:rsidR="00072314" w:rsidRPr="00702453" w:rsidRDefault="00072314"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6</w:t>
      </w:r>
      <w:r>
        <w:rPr>
          <w:noProof/>
        </w:rPr>
        <w:fldChar w:fldCharType="end"/>
      </w:r>
      <w:r w:rsidRPr="00702453">
        <w:t xml:space="preserve">: </w:t>
      </w:r>
      <w:r>
        <w:t>Inherited Requirements</w:t>
      </w:r>
    </w:p>
    <w:p w14:paraId="5C416968" w14:textId="77777777" w:rsidR="00072314" w:rsidRDefault="00072314" w:rsidP="00072314"/>
    <w:p w14:paraId="5475A0C2"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3FA5147C" w14:textId="77777777" w:rsidR="001C5864" w:rsidRPr="0017445F" w:rsidRDefault="001C5864" w:rsidP="001C5864">
      <w:pPr>
        <w:pStyle w:val="RERequirement"/>
        <w:shd w:val="clear" w:color="auto" w:fill="F2F2F2" w:themeFill="background1" w:themeFillShade="F2"/>
      </w:pPr>
      <w:bookmarkStart w:id="106" w:name="_d6e1740da73c0b3ed45ee2388f7a0f73"/>
      <w:bookmarkEnd w:id="106"/>
      <w:r>
        <w:t xml:space="preserve"> Ignition Status</w:t>
      </w:r>
    </w:p>
    <w:p w14:paraId="3B0FA300" w14:textId="77777777" w:rsidR="001C5864" w:rsidRDefault="001C5864" w:rsidP="001C5864">
      <w:pPr>
        <w:rPr>
          <w:rFonts w:cs="Arial"/>
        </w:rPr>
      </w:pPr>
      <w:r>
        <w:rPr>
          <w:rFonts w:cs="Arial"/>
        </w:rPr>
        <w:t>While " Provide Ignition status" receives initial request from BCM it shall transmit "Ignition_Status"</w:t>
      </w:r>
    </w:p>
    <w:p w14:paraId="61ED1B8D" w14:textId="77777777" w:rsidR="001C5864" w:rsidRDefault="001C5864" w:rsidP="001C5864"/>
    <w:p w14:paraId="6046E748" w14:textId="77777777" w:rsidR="001C5864" w:rsidRPr="00287D2F" w:rsidRDefault="001C5864" w:rsidP="001C5864">
      <w:pPr>
        <w:rPr>
          <w:rFonts w:cs="Arial"/>
        </w:rPr>
      </w:pPr>
      <w:r>
        <w:rPr>
          <w:rFonts w:cs="Arial"/>
        </w:rPr>
        <w:t>Satisfied by</w:t>
      </w:r>
      <w:r w:rsidRPr="00287D2F">
        <w:rPr>
          <w:rFonts w:cs="Arial"/>
        </w:rPr>
        <w:t>:</w:t>
      </w:r>
    </w:p>
    <w:p w14:paraId="1B23A70D"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41CC54CC"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Provide Ignition status</w:t>
      </w:r>
    </w:p>
    <w:p w14:paraId="56DDDCFE"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2DF2B355"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873CFAC"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02236DA5"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2D6800C"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9FB20BB" w14:textId="77777777" w:rsidR="00BC4E3D" w:rsidRDefault="00BC4E3D"/>
        </w:tc>
      </w:tr>
      <w:tr w:rsidR="007A24FC" w:rsidRPr="00B3499B" w14:paraId="16BFB067"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431FFE7"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D32F3CC" w14:textId="77777777" w:rsidR="00BC4E3D" w:rsidRDefault="00BC4E3D"/>
        </w:tc>
      </w:tr>
      <w:tr w:rsidR="007A24FC" w:rsidRPr="00B3499B" w14:paraId="7DDFEB73"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2DF2A58"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6686462" w14:textId="77777777" w:rsidR="00BC4E3D" w:rsidRDefault="00BC4E3D"/>
        </w:tc>
      </w:tr>
      <w:tr w:rsidR="007A24FC" w:rsidRPr="00B3499B" w14:paraId="66082253"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258918B"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AD43139"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9714C98"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A944AD8" w14:textId="77777777" w:rsidR="00BC4E3D" w:rsidRDefault="00BC4E3D"/>
        </w:tc>
      </w:tr>
      <w:tr w:rsidR="007A24FC" w:rsidRPr="00B3499B" w14:paraId="799E4B47"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119AC88"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0FCCA34"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CE5FCD6"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E2196AD" w14:textId="77777777" w:rsidR="00BC4E3D" w:rsidRDefault="00BC4E3D"/>
        </w:tc>
      </w:tr>
      <w:tr w:rsidR="007A24FC" w:rsidRPr="00B3499B" w14:paraId="114E16F8"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8BADA3A"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352D197" w14:textId="77777777" w:rsidR="00BC4E3D" w:rsidRDefault="00BC4E3D"/>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B3F649F"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A040EA4"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8B26C1C"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FEA79C3"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0E5D44FA"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7BD3D592" w14:textId="77777777" w:rsidR="007A24FC" w:rsidRPr="00B3499B" w:rsidRDefault="006A2E06" w:rsidP="009737DA">
            <w:pPr>
              <w:rPr>
                <w:rFonts w:cs="Arial"/>
                <w:bCs/>
                <w:color w:val="808080" w:themeColor="background1" w:themeShade="80"/>
                <w:sz w:val="16"/>
                <w:szCs w:val="14"/>
              </w:rPr>
            </w:pPr>
            <w:hyperlink r:id="rId53"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8B54C10"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E33A568"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2B2BD528" w14:textId="77777777" w:rsidR="007A24FC" w:rsidRDefault="007A24FC" w:rsidP="001C5864">
      <w:pPr>
        <w:rPr>
          <w:rFonts w:cs="Arial"/>
        </w:rPr>
      </w:pPr>
    </w:p>
    <w:p w14:paraId="4B9D2B0F" w14:textId="77777777" w:rsidR="0047267C" w:rsidRDefault="0047267C" w:rsidP="001C5864">
      <w:pPr>
        <w:rPr>
          <w:rFonts w:cs="Arial"/>
        </w:rPr>
      </w:pPr>
    </w:p>
    <w:p w14:paraId="6789BBE2" w14:textId="77777777" w:rsidR="00210E01" w:rsidRPr="00B56F4E" w:rsidRDefault="00210E01" w:rsidP="00210E01">
      <w:pPr>
        <w:pStyle w:val="Heading3"/>
        <w:keepNext w:val="0"/>
        <w:tabs>
          <w:tab w:val="clear" w:pos="900"/>
          <w:tab w:val="left" w:pos="709"/>
          <w:tab w:val="left" w:pos="851"/>
        </w:tabs>
        <w:spacing w:before="240"/>
        <w:rPr>
          <w:szCs w:val="20"/>
          <w:lang w:val="en-GB"/>
        </w:rPr>
      </w:pPr>
      <w:r>
        <w:rPr>
          <w:szCs w:val="20"/>
          <w:lang w:val="en-GB"/>
        </w:rPr>
        <w:t>Electronic Locking Differential Field Coil</w:t>
      </w:r>
    </w:p>
    <w:p w14:paraId="29F9BA59" w14:textId="77777777" w:rsidR="00210E01" w:rsidRDefault="00210E01" w:rsidP="00210E01">
      <w:r>
        <w:t>Electronic Locking Differential Field Coil</w:t>
      </w:r>
    </w:p>
    <w:p w14:paraId="6C6EBBBA" w14:textId="77777777" w:rsidR="00072314" w:rsidRDefault="00072314" w:rsidP="00072314"/>
    <w:p w14:paraId="6F24AEC7" w14:textId="77777777" w:rsidR="008C50D1" w:rsidRPr="003305ED" w:rsidRDefault="008C50D1" w:rsidP="00702F62">
      <w:pPr>
        <w:pStyle w:val="Heading4"/>
        <w:keepNext w:val="0"/>
        <w:tabs>
          <w:tab w:val="clear" w:pos="900"/>
          <w:tab w:val="left" w:pos="709"/>
        </w:tabs>
        <w:spacing w:before="240"/>
      </w:pPr>
      <w:r>
        <w:rPr>
          <w:lang w:val="en-GB"/>
        </w:rPr>
        <w:lastRenderedPageBreak/>
        <w:t xml:space="preserve">Technology </w:t>
      </w:r>
      <w:r w:rsidRPr="003070ED">
        <w:rPr>
          <w:lang w:val="en-GB"/>
        </w:rPr>
        <w:t>Function</w:t>
      </w:r>
      <w:r>
        <w:rPr>
          <w:lang w:val="en-GB"/>
        </w:rPr>
        <w:t xml:space="preserve"> </w:t>
      </w:r>
      <w:r>
        <w:rPr>
          <w:noProof/>
        </w:rPr>
        <w:drawing>
          <wp:inline distT="0" distB="0" distL="0" distR="0" wp14:anchorId="4849E53D" wp14:editId="55EC294E">
            <wp:extent cx="152400" cy="152400"/>
            <wp:effectExtent l="0" t="0" r="0" b="0"/>
            <wp:docPr id="36" name="Picture -560145268.jpg" descr="-5601452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560145268.jpg"/>
                    <pic:cNvPicPr/>
                  </pic:nvPicPr>
                  <pic:blipFill>
                    <a:blip r:embed="rId26"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Actuate coil energy</w:t>
      </w:r>
    </w:p>
    <w:p w14:paraId="6D51EAD2"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7AAA7518" w14:textId="77777777" w:rsidR="00072314" w:rsidRPr="003B799F" w:rsidRDefault="00072314" w:rsidP="00072314"/>
    <w:p w14:paraId="785B0ED4" w14:textId="77777777" w:rsidR="00072314" w:rsidRDefault="00072314" w:rsidP="00072314">
      <w:pPr>
        <w:pStyle w:val="Heading6"/>
        <w:keepNext w:val="0"/>
        <w:tabs>
          <w:tab w:val="clear" w:pos="900"/>
          <w:tab w:val="left" w:pos="709"/>
        </w:tabs>
        <w:spacing w:before="240"/>
        <w:rPr>
          <w:lang w:val="en-GB"/>
        </w:rPr>
      </w:pPr>
      <w:r>
        <w:rPr>
          <w:lang w:val="en-GB"/>
        </w:rPr>
        <w:t>Inputs</w:t>
      </w:r>
    </w:p>
    <w:p w14:paraId="5854D79F"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4FE408F6"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9E0CB4C"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5E480DD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A38A3D9"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9F2BDE8"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06C53B6"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6D42C34"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4B0C4D8"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4C7C7958"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70E30457"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D48E2E1"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4034946D" w14:textId="77777777" w:rsidR="0046438F" w:rsidRDefault="0046438F" w:rsidP="0046438F">
            <w:pPr>
              <w:rPr>
                <w:rFonts w:cs="Arial"/>
                <w:color w:val="000000" w:themeColor="text1"/>
                <w:sz w:val="16"/>
                <w:szCs w:val="14"/>
              </w:rPr>
            </w:pPr>
            <w:r>
              <w:rPr>
                <w:rFonts w:cs="Arial"/>
                <w:color w:val="000000" w:themeColor="text1"/>
                <w:sz w:val="16"/>
                <w:szCs w:val="14"/>
              </w:rPr>
              <w:t>Actuation</w:t>
            </w:r>
          </w:p>
          <w:p w14:paraId="3C2EE666" w14:textId="77777777" w:rsidR="0046438F" w:rsidRPr="00740CDD" w:rsidRDefault="0046438F" w:rsidP="00927ADC">
            <w:pPr>
              <w:pStyle w:val="VelocityScript"/>
              <w:rPr>
                <w:color w:val="00B0F0"/>
              </w:rPr>
            </w:pPr>
          </w:p>
          <w:p w14:paraId="6E49B7DC" w14:textId="77777777" w:rsidR="004C0655" w:rsidRPr="007215C5" w:rsidRDefault="004C0655" w:rsidP="004F0393">
            <w:pPr>
              <w:pStyle w:val="VelocityScript"/>
            </w:pPr>
          </w:p>
          <w:p w14:paraId="1D1F66D7"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8B8F994" w14:textId="77777777" w:rsidR="008A674A" w:rsidRPr="003C5D56" w:rsidRDefault="008A674A" w:rsidP="008A674A">
            <w:pPr>
              <w:rPr>
                <w:rFonts w:cs="Arial"/>
                <w:color w:val="000000" w:themeColor="text1"/>
                <w:sz w:val="16"/>
                <w:szCs w:val="14"/>
              </w:rPr>
            </w:pPr>
            <w:r>
              <w:rPr>
                <w:rFonts w:cs="Arial"/>
                <w:color w:val="000000" w:themeColor="text1"/>
                <w:sz w:val="16"/>
                <w:szCs w:val="14"/>
              </w:rPr>
              <w:t>Actuation</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B4B9ACD"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E7E83DD"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6958383" w14:textId="77777777" w:rsidR="00BC4E3D" w:rsidRDefault="00BC4E3D"/>
        </w:tc>
      </w:tr>
      <w:tr w:rsidR="00EB31D7" w:rsidRPr="00B3499B" w14:paraId="794F46E9"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502A6FF2" w14:textId="77777777" w:rsidR="00EB31D7" w:rsidRPr="00B3499B" w:rsidRDefault="006A2E06" w:rsidP="00236BAE">
            <w:pPr>
              <w:rPr>
                <w:rFonts w:cs="Arial"/>
                <w:bCs/>
                <w:color w:val="808080" w:themeColor="background1" w:themeShade="80"/>
                <w:sz w:val="16"/>
                <w:szCs w:val="14"/>
              </w:rPr>
            </w:pPr>
            <w:hyperlink r:id="rId54"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71577F3" w14:textId="77777777"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DA7615E"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1604AD5" w14:textId="77777777" w:rsidR="00414C45" w:rsidRPr="004A50B8" w:rsidRDefault="00414C45"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sidRPr="004521EB">
        <w:rPr>
          <w:lang w:val="en-GB"/>
        </w:rPr>
        <w:t>Actuate coil energy</w:t>
      </w:r>
    </w:p>
    <w:p w14:paraId="1623C6B1" w14:textId="77777777" w:rsidR="008C50D1" w:rsidRPr="00E23282" w:rsidRDefault="008C50D1" w:rsidP="00072314"/>
    <w:p w14:paraId="758A2AC5"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5097C9CB" w14:textId="77777777" w:rsidR="00647115" w:rsidRDefault="00647115" w:rsidP="008C50D1">
      <w:pPr>
        <w:pStyle w:val="BodyText"/>
        <w:rPr>
          <w:color w:val="BFBFBF" w:themeColor="background1" w:themeShade="BF"/>
        </w:rPr>
      </w:pPr>
    </w:p>
    <w:p w14:paraId="6A253EE5" w14:textId="77777777" w:rsidR="00072314" w:rsidRPr="008C50D1" w:rsidRDefault="008C50D1" w:rsidP="008C50D1">
      <w:pPr>
        <w:pStyle w:val="BodyText"/>
        <w:rPr>
          <w:color w:val="BFBFBF" w:themeColor="background1" w:themeShade="BF"/>
        </w:rPr>
      </w:pPr>
      <w:r w:rsidRPr="00077687">
        <w:rPr>
          <w:color w:val="BFBFBF" w:themeColor="background1" w:themeShade="BF"/>
        </w:rPr>
        <w:t>(No outputs have been defined)</w:t>
      </w:r>
    </w:p>
    <w:p w14:paraId="31EAC257" w14:textId="77777777" w:rsidR="00647115" w:rsidRDefault="00647115" w:rsidP="003678EC">
      <w:pPr>
        <w:pStyle w:val="BodyText"/>
      </w:pPr>
    </w:p>
    <w:p w14:paraId="162E53B5" w14:textId="77777777" w:rsidR="00072314" w:rsidRPr="00612064" w:rsidRDefault="00072314" w:rsidP="00072314">
      <w:pPr>
        <w:spacing w:before="20"/>
        <w:rPr>
          <w:vanish/>
        </w:rPr>
      </w:pPr>
    </w:p>
    <w:p w14:paraId="0A4E00E7" w14:textId="77777777" w:rsidR="00072314" w:rsidRDefault="00072314" w:rsidP="00072314">
      <w:pPr>
        <w:pStyle w:val="Heading6"/>
        <w:keepNext w:val="0"/>
        <w:tabs>
          <w:tab w:val="clear" w:pos="900"/>
          <w:tab w:val="left" w:pos="709"/>
        </w:tabs>
        <w:spacing w:before="240"/>
      </w:pPr>
      <w:r>
        <w:t>Parameters</w:t>
      </w:r>
    </w:p>
    <w:p w14:paraId="6D854F98"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78C2B623" w14:textId="77777777" w:rsidTr="001D18E6">
        <w:trPr>
          <w:trHeight w:val="161"/>
        </w:trPr>
        <w:tc>
          <w:tcPr>
            <w:tcW w:w="1838" w:type="dxa"/>
            <w:shd w:val="clear" w:color="auto" w:fill="D9D9D9" w:themeFill="background1" w:themeFillShade="D9"/>
            <w:noWrap/>
            <w:hideMark/>
          </w:tcPr>
          <w:p w14:paraId="2E4B6478"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1D5A18F3"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247BF573"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42840815"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5E36D628"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4E2306F8" w14:textId="77777777" w:rsidTr="001D18E6">
        <w:trPr>
          <w:trHeight w:val="70"/>
        </w:trPr>
        <w:tc>
          <w:tcPr>
            <w:tcW w:w="1838" w:type="dxa"/>
            <w:noWrap/>
          </w:tcPr>
          <w:p w14:paraId="60D25559"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00212242"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122BF92C"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880508073"/>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3C02D37E"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53786E0F"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551E5554" w14:textId="77777777" w:rsidTr="001D18E6">
        <w:trPr>
          <w:trHeight w:val="71"/>
        </w:trPr>
        <w:tc>
          <w:tcPr>
            <w:tcW w:w="1838" w:type="dxa"/>
            <w:noWrap/>
          </w:tcPr>
          <w:p w14:paraId="30CF49E9"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1B53461D" w14:textId="77777777" w:rsidR="00072314" w:rsidRPr="00D14691" w:rsidRDefault="00072314" w:rsidP="001D18E6">
            <w:pPr>
              <w:rPr>
                <w:color w:val="000000" w:themeColor="text1"/>
              </w:rPr>
            </w:pPr>
          </w:p>
        </w:tc>
        <w:tc>
          <w:tcPr>
            <w:tcW w:w="1701" w:type="dxa"/>
          </w:tcPr>
          <w:p w14:paraId="64B59189" w14:textId="77777777" w:rsidR="00072314" w:rsidRPr="00D14691" w:rsidRDefault="00072314" w:rsidP="001D18E6">
            <w:pPr>
              <w:rPr>
                <w:color w:val="000000" w:themeColor="text1"/>
              </w:rPr>
            </w:pPr>
          </w:p>
        </w:tc>
        <w:tc>
          <w:tcPr>
            <w:tcW w:w="1417" w:type="dxa"/>
            <w:noWrap/>
          </w:tcPr>
          <w:p w14:paraId="249D2E28" w14:textId="77777777" w:rsidR="00072314" w:rsidRPr="00D14691" w:rsidRDefault="00072314" w:rsidP="001D18E6">
            <w:pPr>
              <w:rPr>
                <w:color w:val="000000" w:themeColor="text1"/>
              </w:rPr>
            </w:pPr>
          </w:p>
        </w:tc>
        <w:tc>
          <w:tcPr>
            <w:tcW w:w="3402" w:type="dxa"/>
          </w:tcPr>
          <w:p w14:paraId="3D0071E6" w14:textId="77777777" w:rsidR="00072314" w:rsidRPr="00D14691" w:rsidRDefault="00072314" w:rsidP="001D18E6">
            <w:pPr>
              <w:rPr>
                <w:color w:val="000000" w:themeColor="text1"/>
              </w:rPr>
            </w:pPr>
          </w:p>
        </w:tc>
      </w:tr>
    </w:tbl>
    <w:p w14:paraId="07BC4A04" w14:textId="77777777" w:rsidR="008C50D1" w:rsidRDefault="00072314"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p>
    <w:p w14:paraId="5D702E67" w14:textId="77777777" w:rsidR="003678EC" w:rsidRPr="003678EC" w:rsidRDefault="003678EC" w:rsidP="003678EC">
      <w:pPr>
        <w:rPr>
          <w:lang w:val="en-GB"/>
        </w:rPr>
      </w:pPr>
    </w:p>
    <w:p w14:paraId="33B1130A"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2B343682" w14:textId="77777777" w:rsidR="00072314" w:rsidRPr="003225C9" w:rsidRDefault="00072314" w:rsidP="00072314">
      <w:pPr>
        <w:tabs>
          <w:tab w:val="left" w:pos="284"/>
          <w:tab w:val="left" w:pos="851"/>
        </w:tabs>
      </w:pPr>
    </w:p>
    <w:p w14:paraId="0D1BE4D5"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02267D6C"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6A1195EC" w14:textId="77777777" w:rsidTr="001D18E6">
        <w:tc>
          <w:tcPr>
            <w:tcW w:w="1934" w:type="dxa"/>
            <w:shd w:val="clear" w:color="auto" w:fill="D9D9D9" w:themeFill="background1" w:themeFillShade="D9"/>
          </w:tcPr>
          <w:p w14:paraId="19A65B00" w14:textId="77777777" w:rsidR="00072314" w:rsidRDefault="00072314" w:rsidP="001D18E6">
            <w:pPr>
              <w:rPr>
                <w:b/>
              </w:rPr>
            </w:pPr>
            <w:r w:rsidRPr="00AF169D">
              <w:rPr>
                <w:b/>
              </w:rPr>
              <w:t>Requirement ID</w:t>
            </w:r>
          </w:p>
          <w:p w14:paraId="1DFDBC69"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2A31D579"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54D747D1" w14:textId="77777777" w:rsidR="00072314" w:rsidRDefault="00072314" w:rsidP="001D18E6">
            <w:pPr>
              <w:rPr>
                <w:b/>
              </w:rPr>
            </w:pPr>
            <w:r>
              <w:rPr>
                <w:b/>
              </w:rPr>
              <w:t>Modification</w:t>
            </w:r>
          </w:p>
        </w:tc>
        <w:tc>
          <w:tcPr>
            <w:tcW w:w="1712" w:type="dxa"/>
            <w:shd w:val="clear" w:color="auto" w:fill="D9D9D9" w:themeFill="background1" w:themeFillShade="D9"/>
          </w:tcPr>
          <w:p w14:paraId="61EAF3FE" w14:textId="77777777" w:rsidR="00072314" w:rsidRDefault="00072314" w:rsidP="001D18E6">
            <w:pPr>
              <w:rPr>
                <w:b/>
              </w:rPr>
            </w:pPr>
            <w:r w:rsidRPr="00AF169D">
              <w:rPr>
                <w:b/>
              </w:rPr>
              <w:t xml:space="preserve">Requirement </w:t>
            </w:r>
            <w:r>
              <w:rPr>
                <w:b/>
              </w:rPr>
              <w:t>ID</w:t>
            </w:r>
          </w:p>
          <w:p w14:paraId="0D9F33AA"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2F8DB2D0" w14:textId="77777777" w:rsidR="00072314" w:rsidRPr="00AF169D" w:rsidRDefault="00072314" w:rsidP="001D18E6">
            <w:pPr>
              <w:rPr>
                <w:b/>
              </w:rPr>
            </w:pPr>
            <w:r>
              <w:rPr>
                <w:b/>
              </w:rPr>
              <w:t>Comment</w:t>
            </w:r>
          </w:p>
        </w:tc>
      </w:tr>
      <w:tr w:rsidR="00072314" w14:paraId="2304A4CA" w14:textId="77777777" w:rsidTr="001D18E6">
        <w:tc>
          <w:tcPr>
            <w:tcW w:w="1934" w:type="dxa"/>
          </w:tcPr>
          <w:p w14:paraId="3FB18010" w14:textId="77777777" w:rsidR="00072314" w:rsidRPr="000F4E8B" w:rsidRDefault="00072314" w:rsidP="001D18E6">
            <w:r w:rsidRPr="000F4E8B">
              <w:t>REQ_abc</w:t>
            </w:r>
          </w:p>
        </w:tc>
        <w:tc>
          <w:tcPr>
            <w:tcW w:w="2177" w:type="dxa"/>
          </w:tcPr>
          <w:p w14:paraId="178AACEC" w14:textId="77777777" w:rsidR="00072314" w:rsidRPr="000F4E8B" w:rsidRDefault="00072314" w:rsidP="001D18E6"/>
        </w:tc>
        <w:sdt>
          <w:sdtPr>
            <w:alias w:val="Modification"/>
            <w:tag w:val="Modification"/>
            <w:id w:val="461002416"/>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3E189BAC" w14:textId="77777777" w:rsidR="00072314" w:rsidRPr="000F4E8B" w:rsidRDefault="00072314" w:rsidP="001D18E6">
                <w:r w:rsidRPr="000F4E8B">
                  <w:t>Removed</w:t>
                </w:r>
              </w:p>
            </w:tc>
          </w:sdtContent>
        </w:sdt>
        <w:tc>
          <w:tcPr>
            <w:tcW w:w="1712" w:type="dxa"/>
          </w:tcPr>
          <w:p w14:paraId="5118E954" w14:textId="77777777" w:rsidR="00072314" w:rsidRPr="000F4E8B" w:rsidRDefault="00072314" w:rsidP="001D18E6">
            <w:r w:rsidRPr="000F4E8B">
              <w:t>--</w:t>
            </w:r>
          </w:p>
        </w:tc>
        <w:tc>
          <w:tcPr>
            <w:tcW w:w="2958" w:type="dxa"/>
          </w:tcPr>
          <w:p w14:paraId="43BC1F2C" w14:textId="77777777" w:rsidR="00072314" w:rsidRPr="000F4E8B" w:rsidRDefault="00072314" w:rsidP="001D18E6"/>
        </w:tc>
      </w:tr>
      <w:tr w:rsidR="00072314" w14:paraId="1C7A7FCD" w14:textId="77777777" w:rsidTr="001D18E6">
        <w:tc>
          <w:tcPr>
            <w:tcW w:w="1934" w:type="dxa"/>
          </w:tcPr>
          <w:p w14:paraId="0432B001" w14:textId="77777777" w:rsidR="00072314" w:rsidRPr="000F4E8B" w:rsidRDefault="00072314" w:rsidP="001D18E6">
            <w:r w:rsidRPr="000F4E8B">
              <w:t>REQ_def</w:t>
            </w:r>
          </w:p>
        </w:tc>
        <w:tc>
          <w:tcPr>
            <w:tcW w:w="2177" w:type="dxa"/>
          </w:tcPr>
          <w:p w14:paraId="2796C8F1" w14:textId="77777777" w:rsidR="00072314" w:rsidRPr="000F4E8B" w:rsidRDefault="00072314" w:rsidP="001D18E6"/>
        </w:tc>
        <w:sdt>
          <w:sdtPr>
            <w:alias w:val="Modification"/>
            <w:tag w:val="Modification"/>
            <w:id w:val="-148065621"/>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5EA79054" w14:textId="77777777" w:rsidR="00072314" w:rsidRPr="000F4E8B" w:rsidRDefault="00072314" w:rsidP="001D18E6">
                <w:r w:rsidRPr="000F4E8B">
                  <w:t>Replaced</w:t>
                </w:r>
              </w:p>
            </w:tc>
          </w:sdtContent>
        </w:sdt>
        <w:tc>
          <w:tcPr>
            <w:tcW w:w="1712" w:type="dxa"/>
          </w:tcPr>
          <w:p w14:paraId="5D58CAFE" w14:textId="77777777" w:rsidR="00072314" w:rsidRPr="000F4E8B" w:rsidRDefault="00072314" w:rsidP="001D18E6">
            <w:r w:rsidRPr="000F4E8B">
              <w:t>REQ_xyz</w:t>
            </w:r>
          </w:p>
        </w:tc>
        <w:tc>
          <w:tcPr>
            <w:tcW w:w="2958" w:type="dxa"/>
          </w:tcPr>
          <w:p w14:paraId="3270625E" w14:textId="77777777" w:rsidR="00072314" w:rsidRPr="000F4E8B" w:rsidRDefault="00072314" w:rsidP="001D18E6"/>
        </w:tc>
      </w:tr>
      <w:tr w:rsidR="00072314" w14:paraId="6D55DCD1" w14:textId="77777777" w:rsidTr="001D18E6">
        <w:tc>
          <w:tcPr>
            <w:tcW w:w="1934" w:type="dxa"/>
          </w:tcPr>
          <w:p w14:paraId="2285922C" w14:textId="77777777" w:rsidR="00072314" w:rsidRPr="000F4E8B" w:rsidRDefault="00072314" w:rsidP="001D18E6">
            <w:r w:rsidRPr="000F4E8B">
              <w:t>--</w:t>
            </w:r>
          </w:p>
        </w:tc>
        <w:tc>
          <w:tcPr>
            <w:tcW w:w="2177" w:type="dxa"/>
          </w:tcPr>
          <w:p w14:paraId="79456C63" w14:textId="77777777" w:rsidR="00072314" w:rsidRPr="000F4E8B" w:rsidRDefault="00072314" w:rsidP="001D18E6"/>
        </w:tc>
        <w:sdt>
          <w:sdtPr>
            <w:alias w:val="Modification"/>
            <w:tag w:val="Modification"/>
            <w:id w:val="-1176564661"/>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775BF9F6" w14:textId="77777777" w:rsidR="00072314" w:rsidRPr="000F4E8B" w:rsidRDefault="00072314" w:rsidP="001D18E6">
                <w:r w:rsidRPr="000F4E8B">
                  <w:t>Added</w:t>
                </w:r>
              </w:p>
            </w:tc>
          </w:sdtContent>
        </w:sdt>
        <w:tc>
          <w:tcPr>
            <w:tcW w:w="1712" w:type="dxa"/>
          </w:tcPr>
          <w:p w14:paraId="1E915711" w14:textId="77777777" w:rsidR="00072314" w:rsidRPr="000F4E8B" w:rsidRDefault="00072314" w:rsidP="001D18E6">
            <w:r w:rsidRPr="000F4E8B">
              <w:t>REQ_123</w:t>
            </w:r>
          </w:p>
        </w:tc>
        <w:tc>
          <w:tcPr>
            <w:tcW w:w="2958" w:type="dxa"/>
          </w:tcPr>
          <w:p w14:paraId="48C5F507" w14:textId="77777777" w:rsidR="00072314" w:rsidRPr="000F4E8B" w:rsidRDefault="00072314" w:rsidP="001D18E6"/>
        </w:tc>
      </w:tr>
    </w:tbl>
    <w:p w14:paraId="12051E83" w14:textId="77777777" w:rsidR="00072314" w:rsidRDefault="00072314" w:rsidP="00072314">
      <w:pPr>
        <w:pStyle w:val="Caption"/>
      </w:pPr>
      <w:r w:rsidRPr="00702453">
        <w:lastRenderedPageBreak/>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5</w:t>
      </w:r>
      <w:r>
        <w:rPr>
          <w:noProof/>
        </w:rPr>
        <w:fldChar w:fldCharType="end"/>
      </w:r>
      <w:r w:rsidRPr="00702453">
        <w:t xml:space="preserve">: </w:t>
      </w:r>
      <w:r>
        <w:t>Component Specific Requirements</w:t>
      </w:r>
    </w:p>
    <w:p w14:paraId="6970404F"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28276B45" w14:textId="77777777" w:rsidTr="001D18E6">
        <w:tc>
          <w:tcPr>
            <w:tcW w:w="1838" w:type="dxa"/>
            <w:shd w:val="clear" w:color="auto" w:fill="D9D9D9" w:themeFill="background1" w:themeFillShade="D9"/>
          </w:tcPr>
          <w:p w14:paraId="126003CC" w14:textId="77777777" w:rsidR="00072314" w:rsidRDefault="00072314" w:rsidP="001D18E6">
            <w:pPr>
              <w:rPr>
                <w:b/>
              </w:rPr>
            </w:pPr>
            <w:r w:rsidRPr="00AF169D">
              <w:rPr>
                <w:b/>
              </w:rPr>
              <w:t>Requirement ID</w:t>
            </w:r>
          </w:p>
          <w:p w14:paraId="087E6E92"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7564991F"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2F534268" w14:textId="77777777" w:rsidR="00072314" w:rsidRPr="00AF169D" w:rsidRDefault="00072314" w:rsidP="001D18E6">
            <w:pPr>
              <w:rPr>
                <w:b/>
              </w:rPr>
            </w:pPr>
            <w:r>
              <w:rPr>
                <w:b/>
              </w:rPr>
              <w:t>Comment</w:t>
            </w:r>
          </w:p>
        </w:tc>
      </w:tr>
      <w:tr w:rsidR="00072314" w14:paraId="413304A0" w14:textId="77777777" w:rsidTr="001D18E6">
        <w:tc>
          <w:tcPr>
            <w:tcW w:w="1838" w:type="dxa"/>
          </w:tcPr>
          <w:p w14:paraId="0B4B0798" w14:textId="77777777" w:rsidR="00072314" w:rsidRDefault="00072314" w:rsidP="001D18E6"/>
        </w:tc>
        <w:tc>
          <w:tcPr>
            <w:tcW w:w="4253" w:type="dxa"/>
          </w:tcPr>
          <w:p w14:paraId="586EF74F" w14:textId="77777777" w:rsidR="00072314" w:rsidRDefault="00072314" w:rsidP="001D18E6"/>
        </w:tc>
        <w:tc>
          <w:tcPr>
            <w:tcW w:w="4110" w:type="dxa"/>
          </w:tcPr>
          <w:p w14:paraId="3412682B" w14:textId="77777777" w:rsidR="00072314" w:rsidRDefault="00072314" w:rsidP="001D18E6"/>
        </w:tc>
      </w:tr>
      <w:tr w:rsidR="00072314" w14:paraId="013518FA" w14:textId="77777777" w:rsidTr="001D18E6">
        <w:tc>
          <w:tcPr>
            <w:tcW w:w="1838" w:type="dxa"/>
          </w:tcPr>
          <w:p w14:paraId="5D454125" w14:textId="77777777" w:rsidR="00072314" w:rsidRDefault="00072314" w:rsidP="001D18E6"/>
        </w:tc>
        <w:tc>
          <w:tcPr>
            <w:tcW w:w="4253" w:type="dxa"/>
          </w:tcPr>
          <w:p w14:paraId="44E10C2C" w14:textId="77777777" w:rsidR="00072314" w:rsidRDefault="00072314" w:rsidP="001D18E6"/>
        </w:tc>
        <w:tc>
          <w:tcPr>
            <w:tcW w:w="4110" w:type="dxa"/>
          </w:tcPr>
          <w:p w14:paraId="089CC4C3" w14:textId="77777777" w:rsidR="00072314" w:rsidRDefault="00072314" w:rsidP="001D18E6"/>
        </w:tc>
      </w:tr>
      <w:tr w:rsidR="00072314" w14:paraId="3F7F61B2" w14:textId="77777777" w:rsidTr="001D18E6">
        <w:tc>
          <w:tcPr>
            <w:tcW w:w="1838" w:type="dxa"/>
          </w:tcPr>
          <w:p w14:paraId="6D0BE1C5" w14:textId="77777777" w:rsidR="00072314" w:rsidRDefault="00072314" w:rsidP="001D18E6">
            <w:r>
              <w:t>…</w:t>
            </w:r>
          </w:p>
        </w:tc>
        <w:tc>
          <w:tcPr>
            <w:tcW w:w="4253" w:type="dxa"/>
          </w:tcPr>
          <w:p w14:paraId="7BE1302F" w14:textId="77777777" w:rsidR="00072314" w:rsidRDefault="00072314" w:rsidP="001D18E6"/>
        </w:tc>
        <w:tc>
          <w:tcPr>
            <w:tcW w:w="4110" w:type="dxa"/>
          </w:tcPr>
          <w:p w14:paraId="09027CEE" w14:textId="77777777" w:rsidR="00072314" w:rsidRDefault="00072314" w:rsidP="001D18E6"/>
        </w:tc>
      </w:tr>
    </w:tbl>
    <w:p w14:paraId="14D3BC17" w14:textId="77777777" w:rsidR="00072314" w:rsidRPr="00702453" w:rsidRDefault="00072314"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6</w:t>
      </w:r>
      <w:r>
        <w:rPr>
          <w:noProof/>
        </w:rPr>
        <w:fldChar w:fldCharType="end"/>
      </w:r>
      <w:r w:rsidRPr="00702453">
        <w:t xml:space="preserve">: </w:t>
      </w:r>
      <w:r>
        <w:t>Inherited Requirements</w:t>
      </w:r>
    </w:p>
    <w:p w14:paraId="19E36A57" w14:textId="77777777" w:rsidR="00072314" w:rsidRDefault="00072314" w:rsidP="00072314"/>
    <w:p w14:paraId="447356FC"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17DCD10C" w14:textId="77777777" w:rsidR="001C5864" w:rsidRPr="0017445F" w:rsidRDefault="001C5864" w:rsidP="001C5864">
      <w:pPr>
        <w:pStyle w:val="RERequirement"/>
        <w:shd w:val="clear" w:color="auto" w:fill="F2F2F2" w:themeFill="background1" w:themeFillShade="F2"/>
      </w:pPr>
      <w:bookmarkStart w:id="107" w:name="_79e96554b18dff812f32e75c983a7859"/>
      <w:bookmarkEnd w:id="107"/>
      <w:r>
        <w:t xml:space="preserve"> Coil Energy Actuation </w:t>
      </w:r>
    </w:p>
    <w:p w14:paraId="0D4C887D" w14:textId="77777777" w:rsidR="001C5864" w:rsidRDefault="001C5864" w:rsidP="001C5864">
      <w:pPr>
        <w:rPr>
          <w:rFonts w:cs="Arial"/>
        </w:rPr>
      </w:pPr>
      <w:r>
        <w:rPr>
          <w:rFonts w:cs="Arial"/>
        </w:rPr>
        <w:t>When " Actuate coil energy" receives 12V it shall activate elocker</w:t>
      </w:r>
    </w:p>
    <w:p w14:paraId="4C1CCFB1" w14:textId="77777777" w:rsidR="001C5864" w:rsidRDefault="001C5864" w:rsidP="001C5864"/>
    <w:p w14:paraId="0858A08E" w14:textId="77777777" w:rsidR="001C5864" w:rsidRPr="00287D2F" w:rsidRDefault="001C5864" w:rsidP="001C5864">
      <w:pPr>
        <w:rPr>
          <w:rFonts w:cs="Arial"/>
        </w:rPr>
      </w:pPr>
      <w:r>
        <w:rPr>
          <w:rFonts w:cs="Arial"/>
        </w:rPr>
        <w:t>Satisfied by</w:t>
      </w:r>
      <w:r w:rsidRPr="00287D2F">
        <w:rPr>
          <w:rFonts w:cs="Arial"/>
        </w:rPr>
        <w:t>:</w:t>
      </w:r>
    </w:p>
    <w:p w14:paraId="4B14269A"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5F19B291"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Actuate coil energy</w:t>
      </w:r>
    </w:p>
    <w:p w14:paraId="77E44F98"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696365BC"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CCE8224"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7CF6FC47"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542C227"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D1F1861" w14:textId="77777777" w:rsidR="00BC4E3D" w:rsidRDefault="00BC4E3D"/>
        </w:tc>
      </w:tr>
      <w:tr w:rsidR="007A24FC" w:rsidRPr="00B3499B" w14:paraId="4A227F86"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A393518"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FB69296" w14:textId="77777777" w:rsidR="00BC4E3D" w:rsidRDefault="00BC4E3D"/>
        </w:tc>
      </w:tr>
      <w:tr w:rsidR="007A24FC" w:rsidRPr="00B3499B" w14:paraId="703618DD"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8831B69"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8BF5BEB" w14:textId="77777777" w:rsidR="00BC4E3D" w:rsidRDefault="00BC4E3D"/>
        </w:tc>
      </w:tr>
      <w:tr w:rsidR="007A24FC" w:rsidRPr="00B3499B" w14:paraId="62ADD22A"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664D5F6"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5712BFD"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1B158C9"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BA7E2A0" w14:textId="77777777" w:rsidR="00BC4E3D" w:rsidRDefault="00BC4E3D"/>
        </w:tc>
      </w:tr>
      <w:tr w:rsidR="007A24FC" w:rsidRPr="00B3499B" w14:paraId="7BD1B061"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1647E62"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751495F"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4789E33"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259D873" w14:textId="77777777" w:rsidR="00BC4E3D" w:rsidRDefault="00BC4E3D"/>
        </w:tc>
      </w:tr>
      <w:tr w:rsidR="007A24FC" w:rsidRPr="00B3499B" w14:paraId="1D2B750C"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6687C24"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16F3124" w14:textId="77777777" w:rsidR="00BC4E3D" w:rsidRDefault="00BC4E3D"/>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1BD1789"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E3C93FF"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5068472"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613B59F"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3491EA29"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736107F" w14:textId="77777777" w:rsidR="007A24FC" w:rsidRPr="00B3499B" w:rsidRDefault="006A2E06" w:rsidP="009737DA">
            <w:pPr>
              <w:rPr>
                <w:rFonts w:cs="Arial"/>
                <w:bCs/>
                <w:color w:val="808080" w:themeColor="background1" w:themeShade="80"/>
                <w:sz w:val="16"/>
                <w:szCs w:val="14"/>
              </w:rPr>
            </w:pPr>
            <w:hyperlink r:id="rId55"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023A862"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2FFA60C"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CD0EB87" w14:textId="77777777" w:rsidR="007A24FC" w:rsidRDefault="007A24FC" w:rsidP="001C5864">
      <w:pPr>
        <w:rPr>
          <w:rFonts w:cs="Arial"/>
        </w:rPr>
      </w:pPr>
    </w:p>
    <w:p w14:paraId="55E88291" w14:textId="77777777" w:rsidR="0047267C" w:rsidRDefault="0047267C" w:rsidP="001C5864">
      <w:pPr>
        <w:rPr>
          <w:rFonts w:cs="Arial"/>
        </w:rPr>
      </w:pPr>
    </w:p>
    <w:p w14:paraId="53E5DD6D" w14:textId="77777777" w:rsidR="00210E01" w:rsidRPr="00B56F4E" w:rsidRDefault="00210E01" w:rsidP="00210E01">
      <w:pPr>
        <w:pStyle w:val="Heading3"/>
        <w:keepNext w:val="0"/>
        <w:tabs>
          <w:tab w:val="clear" w:pos="900"/>
          <w:tab w:val="left" w:pos="709"/>
          <w:tab w:val="left" w:pos="851"/>
        </w:tabs>
        <w:spacing w:before="240"/>
        <w:rPr>
          <w:szCs w:val="20"/>
          <w:lang w:val="en-GB"/>
        </w:rPr>
      </w:pPr>
      <w:r>
        <w:rPr>
          <w:szCs w:val="20"/>
          <w:lang w:val="en-GB"/>
        </w:rPr>
        <w:t>ABS-ESC</w:t>
      </w:r>
    </w:p>
    <w:p w14:paraId="346C75E4" w14:textId="77777777" w:rsidR="00210E01" w:rsidRDefault="00210E01" w:rsidP="00210E01">
      <w:r>
        <w:t>ABS-ESC</w:t>
      </w:r>
    </w:p>
    <w:p w14:paraId="3FF376C2" w14:textId="77777777" w:rsidR="00072314" w:rsidRDefault="00072314" w:rsidP="00072314"/>
    <w:p w14:paraId="7A1FBC87" w14:textId="77777777" w:rsidR="008C50D1" w:rsidRPr="003305ED" w:rsidRDefault="008C50D1" w:rsidP="00702F62">
      <w:pPr>
        <w:pStyle w:val="Heading4"/>
        <w:keepNext w:val="0"/>
        <w:tabs>
          <w:tab w:val="clear" w:pos="900"/>
          <w:tab w:val="left" w:pos="709"/>
        </w:tabs>
        <w:spacing w:before="240"/>
      </w:pPr>
      <w:r>
        <w:rPr>
          <w:lang w:val="en-GB"/>
        </w:rPr>
        <w:t xml:space="preserve">Technology </w:t>
      </w:r>
      <w:r w:rsidRPr="003070ED">
        <w:rPr>
          <w:lang w:val="en-GB"/>
        </w:rPr>
        <w:t>Function</w:t>
      </w:r>
      <w:r>
        <w:rPr>
          <w:lang w:val="en-GB"/>
        </w:rPr>
        <w:t xml:space="preserve"> </w:t>
      </w:r>
      <w:r>
        <w:rPr>
          <w:noProof/>
        </w:rPr>
        <w:drawing>
          <wp:inline distT="0" distB="0" distL="0" distR="0" wp14:anchorId="5FF96E80" wp14:editId="7F11042E">
            <wp:extent cx="152400" cy="152400"/>
            <wp:effectExtent l="0" t="0" r="0" b="0"/>
            <wp:docPr id="38" name="Picture -597425140.jpg" descr="-597425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597425140.jpg"/>
                    <pic:cNvPicPr/>
                  </pic:nvPicPr>
                  <pic:blipFill>
                    <a:blip r:embed="rId26"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Provide Vehicle Speed</w:t>
      </w:r>
    </w:p>
    <w:p w14:paraId="2E906EE5"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75FB17BD" w14:textId="77777777" w:rsidR="00072314" w:rsidRPr="003B799F" w:rsidRDefault="00072314" w:rsidP="00072314"/>
    <w:p w14:paraId="3CCA919D" w14:textId="77777777" w:rsidR="00072314" w:rsidRDefault="00072314" w:rsidP="00072314">
      <w:pPr>
        <w:pStyle w:val="Heading6"/>
        <w:keepNext w:val="0"/>
        <w:tabs>
          <w:tab w:val="clear" w:pos="900"/>
          <w:tab w:val="left" w:pos="709"/>
        </w:tabs>
        <w:spacing w:before="240"/>
        <w:rPr>
          <w:lang w:val="en-GB"/>
        </w:rPr>
      </w:pPr>
      <w:r>
        <w:rPr>
          <w:lang w:val="en-GB"/>
        </w:rPr>
        <w:t>Inputs</w:t>
      </w:r>
    </w:p>
    <w:p w14:paraId="424119DD" w14:textId="77777777" w:rsidR="00647115" w:rsidRDefault="00647115" w:rsidP="008C50D1">
      <w:pPr>
        <w:pStyle w:val="BodyText"/>
        <w:rPr>
          <w:color w:val="BFBFBF" w:themeColor="background1" w:themeShade="BF"/>
        </w:rPr>
      </w:pPr>
    </w:p>
    <w:p w14:paraId="568A075B" w14:textId="77777777" w:rsidR="00072314" w:rsidRDefault="008C50D1" w:rsidP="008C50D1">
      <w:pPr>
        <w:pStyle w:val="BodyText"/>
        <w:rPr>
          <w:color w:val="BFBFBF" w:themeColor="background1" w:themeShade="BF"/>
        </w:rPr>
      </w:pPr>
      <w:r w:rsidRPr="00077687">
        <w:rPr>
          <w:color w:val="BFBFBF" w:themeColor="background1" w:themeShade="BF"/>
        </w:rPr>
        <w:t>(No inputs have been defined)</w:t>
      </w:r>
    </w:p>
    <w:p w14:paraId="08490042" w14:textId="77777777" w:rsidR="00647115" w:rsidRPr="008C50D1" w:rsidRDefault="00647115" w:rsidP="008C50D1">
      <w:pPr>
        <w:pStyle w:val="BodyText"/>
        <w:rPr>
          <w:color w:val="BFBFBF" w:themeColor="background1" w:themeShade="BF"/>
        </w:rPr>
      </w:pPr>
    </w:p>
    <w:p w14:paraId="739BA16A" w14:textId="77777777" w:rsidR="008C50D1" w:rsidRPr="00E23282" w:rsidRDefault="008C50D1" w:rsidP="00072314"/>
    <w:p w14:paraId="348C5D9D"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07F01E7D"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04A0EE5F"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1CE5BB5"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663D691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CE56E28"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8BFBE7B"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EFB7F99"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15B07CB" w14:textId="77777777" w:rsidR="00236BAE" w:rsidRPr="001C5864" w:rsidRDefault="00BA47AD" w:rsidP="00236BAE">
            <w:pPr>
              <w:rPr>
                <w:rFonts w:cs="Arial"/>
                <w:b/>
                <w:bCs/>
                <w:color w:val="000000"/>
              </w:rPr>
            </w:pPr>
            <w:r>
              <w:rPr>
                <w:rFonts w:cs="Arial"/>
                <w:b/>
                <w:bCs/>
                <w:color w:val="000000"/>
              </w:rPr>
              <w:t>Publisher</w:t>
            </w:r>
            <w:r w:rsidR="00236BAE">
              <w:rPr>
                <w:rFonts w:cs="Arial"/>
                <w:b/>
                <w:bCs/>
                <w:color w:val="000000"/>
              </w:rPr>
              <w:t xml:space="preserve"> </w:t>
            </w:r>
            <w:r w:rsidR="00236BAE"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C46D049"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23B15CAF"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63F2B63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CF53DB8" w14:textId="77777777" w:rsidR="001A1D18" w:rsidRPr="001A1D18" w:rsidRDefault="001A1D18" w:rsidP="001A1D18">
            <w:pPr>
              <w:rPr>
                <w:rFonts w:cs="Arial"/>
                <w:sz w:val="16"/>
                <w:szCs w:val="14"/>
              </w:rPr>
            </w:pPr>
            <w:r w:rsidRPr="001A1D18">
              <w:rPr>
                <w:rFonts w:cs="Arial"/>
                <w:sz w:val="16"/>
                <w:szCs w:val="14"/>
                <w:highlight w:val="lightGray"/>
              </w:rPr>
              <w:lastRenderedPageBreak/>
              <w:t>Review in model</w:t>
            </w:r>
            <w:r>
              <w:rPr>
                <w:rFonts w:cs="Arial"/>
                <w:sz w:val="16"/>
                <w:szCs w:val="14"/>
              </w:rPr>
              <w:t xml:space="preserve"> </w:t>
            </w:r>
          </w:p>
          <w:p w14:paraId="474D95AF" w14:textId="77777777" w:rsidR="0046438F" w:rsidRDefault="0046438F" w:rsidP="0046438F">
            <w:pPr>
              <w:rPr>
                <w:rFonts w:cs="Arial"/>
                <w:color w:val="000000" w:themeColor="text1"/>
                <w:sz w:val="16"/>
                <w:szCs w:val="14"/>
              </w:rPr>
            </w:pPr>
            <w:r>
              <w:rPr>
                <w:rFonts w:cs="Arial"/>
                <w:color w:val="000000" w:themeColor="text1"/>
                <w:sz w:val="16"/>
                <w:szCs w:val="14"/>
              </w:rPr>
              <w:t>output</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6742C40" w14:textId="77777777" w:rsidR="00DD49BA" w:rsidRPr="003C5D56" w:rsidRDefault="00DD49BA" w:rsidP="00DD49BA">
            <w:pPr>
              <w:rPr>
                <w:rFonts w:cs="Arial"/>
                <w:color w:val="000000" w:themeColor="text1"/>
                <w:sz w:val="16"/>
                <w:szCs w:val="14"/>
              </w:rPr>
            </w:pPr>
            <w:r>
              <w:rPr>
                <w:rFonts w:cs="Arial"/>
                <w:color w:val="000000" w:themeColor="text1"/>
                <w:sz w:val="16"/>
                <w:szCs w:val="14"/>
              </w:rPr>
              <w:t>output</w:t>
            </w:r>
          </w:p>
          <w:p w14:paraId="31D24647"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ADEE004"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344EB93"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60E0C18" w14:textId="77777777" w:rsidR="00BC4E3D" w:rsidRDefault="00BC4E3D"/>
        </w:tc>
      </w:tr>
      <w:tr w:rsidR="00CA24CE" w:rsidRPr="00B3499B" w14:paraId="37AB0E27"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144F6A5"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7DB6FBF8" w14:textId="77777777" w:rsidR="0046438F" w:rsidRDefault="0046438F" w:rsidP="0046438F">
            <w:pPr>
              <w:rPr>
                <w:rFonts w:cs="Arial"/>
                <w:color w:val="000000" w:themeColor="text1"/>
                <w:sz w:val="16"/>
                <w:szCs w:val="14"/>
              </w:rPr>
            </w:pPr>
            <w:r>
              <w:rPr>
                <w:rFonts w:cs="Arial"/>
                <w:color w:val="000000" w:themeColor="text1"/>
                <w:sz w:val="16"/>
                <w:szCs w:val="14"/>
              </w:rPr>
              <w:t>output1</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FED45D0" w14:textId="77777777" w:rsidR="00DD49BA" w:rsidRPr="003C5D56" w:rsidRDefault="00DD49BA" w:rsidP="00DD49BA">
            <w:pPr>
              <w:rPr>
                <w:rFonts w:cs="Arial"/>
                <w:color w:val="000000" w:themeColor="text1"/>
                <w:sz w:val="16"/>
                <w:szCs w:val="14"/>
              </w:rPr>
            </w:pPr>
            <w:r>
              <w:rPr>
                <w:rFonts w:cs="Arial"/>
                <w:color w:val="000000" w:themeColor="text1"/>
                <w:sz w:val="16"/>
                <w:szCs w:val="14"/>
              </w:rPr>
              <w:t>output1</w:t>
            </w:r>
          </w:p>
          <w:p w14:paraId="7C9C2BFA"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E5019EC"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1FF2F34"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5C2A7C6" w14:textId="77777777" w:rsidR="00BC4E3D" w:rsidRDefault="00BC4E3D"/>
        </w:tc>
      </w:tr>
      <w:tr w:rsidR="00CA24CE" w:rsidRPr="00B3499B" w14:paraId="39B0F1B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84AC2FD"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27272F11" w14:textId="77777777" w:rsidR="0046438F" w:rsidRDefault="0046438F" w:rsidP="0046438F">
            <w:pPr>
              <w:rPr>
                <w:rFonts w:cs="Arial"/>
                <w:color w:val="000000" w:themeColor="text1"/>
                <w:sz w:val="16"/>
                <w:szCs w:val="14"/>
              </w:rPr>
            </w:pPr>
            <w:r>
              <w:rPr>
                <w:rFonts w:cs="Arial"/>
                <w:color w:val="000000" w:themeColor="text1"/>
                <w:sz w:val="16"/>
                <w:szCs w:val="14"/>
              </w:rPr>
              <w:t>output2</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54559C6" w14:textId="77777777" w:rsidR="00DD49BA" w:rsidRPr="003C5D56" w:rsidRDefault="00DD49BA" w:rsidP="00DD49BA">
            <w:pPr>
              <w:rPr>
                <w:rFonts w:cs="Arial"/>
                <w:color w:val="000000" w:themeColor="text1"/>
                <w:sz w:val="16"/>
                <w:szCs w:val="14"/>
              </w:rPr>
            </w:pPr>
            <w:r>
              <w:rPr>
                <w:rFonts w:cs="Arial"/>
                <w:color w:val="000000" w:themeColor="text1"/>
                <w:sz w:val="16"/>
                <w:szCs w:val="14"/>
              </w:rPr>
              <w:t>output2</w:t>
            </w:r>
          </w:p>
          <w:p w14:paraId="7091B60D"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102089C"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611141F"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83DE618" w14:textId="77777777" w:rsidR="00BC4E3D" w:rsidRDefault="00BC4E3D"/>
        </w:tc>
      </w:tr>
      <w:tr w:rsidR="00CA24CE" w:rsidRPr="00B3499B" w14:paraId="39B4EA4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436193A"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3A72A9CD" w14:textId="77777777" w:rsidR="0046438F" w:rsidRDefault="0046438F" w:rsidP="0046438F">
            <w:pPr>
              <w:rPr>
                <w:rFonts w:cs="Arial"/>
                <w:color w:val="000000" w:themeColor="text1"/>
                <w:sz w:val="16"/>
                <w:szCs w:val="14"/>
              </w:rPr>
            </w:pPr>
            <w:r>
              <w:rPr>
                <w:rFonts w:cs="Arial"/>
                <w:color w:val="000000" w:themeColor="text1"/>
                <w:sz w:val="16"/>
                <w:szCs w:val="14"/>
              </w:rPr>
              <w:t>output3</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BE8EE3E" w14:textId="77777777" w:rsidR="00DD49BA" w:rsidRPr="003C5D56" w:rsidRDefault="00DD49BA" w:rsidP="00DD49BA">
            <w:pPr>
              <w:rPr>
                <w:rFonts w:cs="Arial"/>
                <w:color w:val="000000" w:themeColor="text1"/>
                <w:sz w:val="16"/>
                <w:szCs w:val="14"/>
              </w:rPr>
            </w:pPr>
            <w:r>
              <w:rPr>
                <w:rFonts w:cs="Arial"/>
                <w:color w:val="000000" w:themeColor="text1"/>
                <w:sz w:val="16"/>
                <w:szCs w:val="14"/>
              </w:rPr>
              <w:t>output3</w:t>
            </w:r>
          </w:p>
          <w:p w14:paraId="1208B963"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3BCBDEA"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ACEA7A1"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5019B70" w14:textId="77777777" w:rsidR="00BC4E3D" w:rsidRDefault="00BC4E3D"/>
        </w:tc>
      </w:tr>
      <w:tr w:rsidR="00CA24CE" w:rsidRPr="00B3499B" w14:paraId="00F5205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C8BC642"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4941BB7A" w14:textId="77777777" w:rsidR="0046438F" w:rsidRDefault="0046438F" w:rsidP="0046438F">
            <w:pPr>
              <w:rPr>
                <w:rFonts w:cs="Arial"/>
                <w:color w:val="000000" w:themeColor="text1"/>
                <w:sz w:val="16"/>
                <w:szCs w:val="14"/>
              </w:rPr>
            </w:pPr>
            <w:r>
              <w:rPr>
                <w:rFonts w:cs="Arial"/>
                <w:color w:val="000000" w:themeColor="text1"/>
                <w:sz w:val="16"/>
                <w:szCs w:val="14"/>
              </w:rPr>
              <w:t>output4</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9C20791" w14:textId="77777777" w:rsidR="00DD49BA" w:rsidRPr="003C5D56" w:rsidRDefault="00DD49BA" w:rsidP="00DD49BA">
            <w:pPr>
              <w:rPr>
                <w:rFonts w:cs="Arial"/>
                <w:color w:val="000000" w:themeColor="text1"/>
                <w:sz w:val="16"/>
                <w:szCs w:val="14"/>
              </w:rPr>
            </w:pPr>
            <w:r>
              <w:rPr>
                <w:rFonts w:cs="Arial"/>
                <w:color w:val="000000" w:themeColor="text1"/>
                <w:sz w:val="16"/>
                <w:szCs w:val="14"/>
              </w:rPr>
              <w:t>output4</w:t>
            </w:r>
          </w:p>
          <w:p w14:paraId="23A9341F"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D415936"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F083F30"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A6CF4B9" w14:textId="77777777" w:rsidR="00BC4E3D" w:rsidRDefault="00BC4E3D"/>
        </w:tc>
      </w:tr>
      <w:tr w:rsidR="00CA24CE" w:rsidRPr="00B3499B" w14:paraId="4284F6E7"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56E6A037" w14:textId="77777777" w:rsidR="00CA24CE" w:rsidRPr="00B3499B" w:rsidRDefault="006A2E06" w:rsidP="00CA24CE">
            <w:pPr>
              <w:rPr>
                <w:rFonts w:cs="Arial"/>
                <w:bCs/>
                <w:color w:val="808080" w:themeColor="background1" w:themeShade="80"/>
                <w:sz w:val="16"/>
                <w:szCs w:val="14"/>
              </w:rPr>
            </w:pPr>
            <w:hyperlink r:id="rId56"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89D4C6C" w14:textId="7777777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589CCDB"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0200D3D0" w14:textId="77777777" w:rsidR="00236BAE" w:rsidRPr="004A50B8" w:rsidRDefault="00236BAE"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Pr="004521EB">
        <w:rPr>
          <w:lang w:val="en-GB"/>
        </w:rPr>
        <w:t>Provide Vehicle Speed</w:t>
      </w:r>
    </w:p>
    <w:p w14:paraId="74CA8882" w14:textId="77777777" w:rsidR="00072314" w:rsidRPr="00612064" w:rsidRDefault="00072314" w:rsidP="00072314">
      <w:pPr>
        <w:spacing w:before="20"/>
        <w:rPr>
          <w:vanish/>
        </w:rPr>
      </w:pPr>
    </w:p>
    <w:p w14:paraId="18E3DB0B" w14:textId="77777777" w:rsidR="00072314" w:rsidRDefault="00072314" w:rsidP="00072314">
      <w:pPr>
        <w:pStyle w:val="Heading6"/>
        <w:keepNext w:val="0"/>
        <w:tabs>
          <w:tab w:val="clear" w:pos="900"/>
          <w:tab w:val="left" w:pos="709"/>
        </w:tabs>
        <w:spacing w:before="240"/>
      </w:pPr>
      <w:r>
        <w:t>Parameters</w:t>
      </w:r>
    </w:p>
    <w:p w14:paraId="7856EA1E"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4FD78F76" w14:textId="77777777" w:rsidTr="001D18E6">
        <w:trPr>
          <w:trHeight w:val="161"/>
        </w:trPr>
        <w:tc>
          <w:tcPr>
            <w:tcW w:w="1838" w:type="dxa"/>
            <w:shd w:val="clear" w:color="auto" w:fill="D9D9D9" w:themeFill="background1" w:themeFillShade="D9"/>
            <w:noWrap/>
            <w:hideMark/>
          </w:tcPr>
          <w:p w14:paraId="396078C9"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45068279"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25C8326D"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0C434A9B"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0C91C8F8"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4B654030" w14:textId="77777777" w:rsidTr="001D18E6">
        <w:trPr>
          <w:trHeight w:val="70"/>
        </w:trPr>
        <w:tc>
          <w:tcPr>
            <w:tcW w:w="1838" w:type="dxa"/>
            <w:noWrap/>
          </w:tcPr>
          <w:p w14:paraId="1BA772A4"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01E5D014"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686C4237"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462810643"/>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1C35259B"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3DF06BD3"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360F8384" w14:textId="77777777" w:rsidTr="001D18E6">
        <w:trPr>
          <w:trHeight w:val="71"/>
        </w:trPr>
        <w:tc>
          <w:tcPr>
            <w:tcW w:w="1838" w:type="dxa"/>
            <w:noWrap/>
          </w:tcPr>
          <w:p w14:paraId="065C56AB"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1F75A0CF" w14:textId="77777777" w:rsidR="00072314" w:rsidRPr="00D14691" w:rsidRDefault="00072314" w:rsidP="001D18E6">
            <w:pPr>
              <w:rPr>
                <w:color w:val="000000" w:themeColor="text1"/>
              </w:rPr>
            </w:pPr>
          </w:p>
        </w:tc>
        <w:tc>
          <w:tcPr>
            <w:tcW w:w="1701" w:type="dxa"/>
          </w:tcPr>
          <w:p w14:paraId="7EA6F1FF" w14:textId="77777777" w:rsidR="00072314" w:rsidRPr="00D14691" w:rsidRDefault="00072314" w:rsidP="001D18E6">
            <w:pPr>
              <w:rPr>
                <w:color w:val="000000" w:themeColor="text1"/>
              </w:rPr>
            </w:pPr>
          </w:p>
        </w:tc>
        <w:tc>
          <w:tcPr>
            <w:tcW w:w="1417" w:type="dxa"/>
            <w:noWrap/>
          </w:tcPr>
          <w:p w14:paraId="659ECACE" w14:textId="77777777" w:rsidR="00072314" w:rsidRPr="00D14691" w:rsidRDefault="00072314" w:rsidP="001D18E6">
            <w:pPr>
              <w:rPr>
                <w:color w:val="000000" w:themeColor="text1"/>
              </w:rPr>
            </w:pPr>
          </w:p>
        </w:tc>
        <w:tc>
          <w:tcPr>
            <w:tcW w:w="3402" w:type="dxa"/>
          </w:tcPr>
          <w:p w14:paraId="17D734C1" w14:textId="77777777" w:rsidR="00072314" w:rsidRPr="00D14691" w:rsidRDefault="00072314" w:rsidP="001D18E6">
            <w:pPr>
              <w:rPr>
                <w:color w:val="000000" w:themeColor="text1"/>
              </w:rPr>
            </w:pPr>
          </w:p>
        </w:tc>
      </w:tr>
    </w:tbl>
    <w:p w14:paraId="0C3529A9" w14:textId="77777777" w:rsidR="008C50D1" w:rsidRDefault="00072314"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p>
    <w:p w14:paraId="6E8BEF8A" w14:textId="77777777" w:rsidR="003678EC" w:rsidRPr="003678EC" w:rsidRDefault="003678EC" w:rsidP="003678EC">
      <w:pPr>
        <w:rPr>
          <w:lang w:val="en-GB"/>
        </w:rPr>
      </w:pPr>
    </w:p>
    <w:p w14:paraId="0971755A"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60AFA6AE" w14:textId="77777777" w:rsidR="00072314" w:rsidRPr="003225C9" w:rsidRDefault="00072314" w:rsidP="00072314">
      <w:pPr>
        <w:tabs>
          <w:tab w:val="left" w:pos="284"/>
          <w:tab w:val="left" w:pos="851"/>
        </w:tabs>
      </w:pPr>
    </w:p>
    <w:p w14:paraId="4D9A48C3"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32E63BBB"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0D2CBBC4" w14:textId="77777777" w:rsidTr="001D18E6">
        <w:tc>
          <w:tcPr>
            <w:tcW w:w="1934" w:type="dxa"/>
            <w:shd w:val="clear" w:color="auto" w:fill="D9D9D9" w:themeFill="background1" w:themeFillShade="D9"/>
          </w:tcPr>
          <w:p w14:paraId="458E3512" w14:textId="77777777" w:rsidR="00072314" w:rsidRDefault="00072314" w:rsidP="001D18E6">
            <w:pPr>
              <w:rPr>
                <w:b/>
              </w:rPr>
            </w:pPr>
            <w:r w:rsidRPr="00AF169D">
              <w:rPr>
                <w:b/>
              </w:rPr>
              <w:t>Requirement ID</w:t>
            </w:r>
          </w:p>
          <w:p w14:paraId="7B96DFF5"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661AB3D6"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29720012" w14:textId="77777777" w:rsidR="00072314" w:rsidRDefault="00072314" w:rsidP="001D18E6">
            <w:pPr>
              <w:rPr>
                <w:b/>
              </w:rPr>
            </w:pPr>
            <w:r>
              <w:rPr>
                <w:b/>
              </w:rPr>
              <w:t>Modification</w:t>
            </w:r>
          </w:p>
        </w:tc>
        <w:tc>
          <w:tcPr>
            <w:tcW w:w="1712" w:type="dxa"/>
            <w:shd w:val="clear" w:color="auto" w:fill="D9D9D9" w:themeFill="background1" w:themeFillShade="D9"/>
          </w:tcPr>
          <w:p w14:paraId="15797886" w14:textId="77777777" w:rsidR="00072314" w:rsidRDefault="00072314" w:rsidP="001D18E6">
            <w:pPr>
              <w:rPr>
                <w:b/>
              </w:rPr>
            </w:pPr>
            <w:r w:rsidRPr="00AF169D">
              <w:rPr>
                <w:b/>
              </w:rPr>
              <w:t xml:space="preserve">Requirement </w:t>
            </w:r>
            <w:r>
              <w:rPr>
                <w:b/>
              </w:rPr>
              <w:t>ID</w:t>
            </w:r>
          </w:p>
          <w:p w14:paraId="7011792E"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6962C502" w14:textId="77777777" w:rsidR="00072314" w:rsidRPr="00AF169D" w:rsidRDefault="00072314" w:rsidP="001D18E6">
            <w:pPr>
              <w:rPr>
                <w:b/>
              </w:rPr>
            </w:pPr>
            <w:r>
              <w:rPr>
                <w:b/>
              </w:rPr>
              <w:t>Comment</w:t>
            </w:r>
          </w:p>
        </w:tc>
      </w:tr>
      <w:tr w:rsidR="00072314" w14:paraId="2135CE0F" w14:textId="77777777" w:rsidTr="001D18E6">
        <w:tc>
          <w:tcPr>
            <w:tcW w:w="1934" w:type="dxa"/>
          </w:tcPr>
          <w:p w14:paraId="082C001C" w14:textId="77777777" w:rsidR="00072314" w:rsidRPr="000F4E8B" w:rsidRDefault="00072314" w:rsidP="001D18E6">
            <w:r w:rsidRPr="000F4E8B">
              <w:t>REQ_abc</w:t>
            </w:r>
          </w:p>
        </w:tc>
        <w:tc>
          <w:tcPr>
            <w:tcW w:w="2177" w:type="dxa"/>
          </w:tcPr>
          <w:p w14:paraId="1B0CE49A" w14:textId="77777777" w:rsidR="00072314" w:rsidRPr="000F4E8B" w:rsidRDefault="00072314" w:rsidP="001D18E6"/>
        </w:tc>
        <w:sdt>
          <w:sdtPr>
            <w:alias w:val="Modification"/>
            <w:tag w:val="Modification"/>
            <w:id w:val="69238521"/>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58AAA4C9" w14:textId="77777777" w:rsidR="00072314" w:rsidRPr="000F4E8B" w:rsidRDefault="00072314" w:rsidP="001D18E6">
                <w:r w:rsidRPr="000F4E8B">
                  <w:t>Removed</w:t>
                </w:r>
              </w:p>
            </w:tc>
          </w:sdtContent>
        </w:sdt>
        <w:tc>
          <w:tcPr>
            <w:tcW w:w="1712" w:type="dxa"/>
          </w:tcPr>
          <w:p w14:paraId="25809FBE" w14:textId="77777777" w:rsidR="00072314" w:rsidRPr="000F4E8B" w:rsidRDefault="00072314" w:rsidP="001D18E6">
            <w:r w:rsidRPr="000F4E8B">
              <w:t>--</w:t>
            </w:r>
          </w:p>
        </w:tc>
        <w:tc>
          <w:tcPr>
            <w:tcW w:w="2958" w:type="dxa"/>
          </w:tcPr>
          <w:p w14:paraId="527D0501" w14:textId="77777777" w:rsidR="00072314" w:rsidRPr="000F4E8B" w:rsidRDefault="00072314" w:rsidP="001D18E6"/>
        </w:tc>
      </w:tr>
      <w:tr w:rsidR="00072314" w14:paraId="12AB2FD7" w14:textId="77777777" w:rsidTr="001D18E6">
        <w:tc>
          <w:tcPr>
            <w:tcW w:w="1934" w:type="dxa"/>
          </w:tcPr>
          <w:p w14:paraId="282ECEFF" w14:textId="77777777" w:rsidR="00072314" w:rsidRPr="000F4E8B" w:rsidRDefault="00072314" w:rsidP="001D18E6">
            <w:r w:rsidRPr="000F4E8B">
              <w:t>REQ_def</w:t>
            </w:r>
          </w:p>
        </w:tc>
        <w:tc>
          <w:tcPr>
            <w:tcW w:w="2177" w:type="dxa"/>
          </w:tcPr>
          <w:p w14:paraId="26C7D34C" w14:textId="77777777" w:rsidR="00072314" w:rsidRPr="000F4E8B" w:rsidRDefault="00072314" w:rsidP="001D18E6"/>
        </w:tc>
        <w:sdt>
          <w:sdtPr>
            <w:alias w:val="Modification"/>
            <w:tag w:val="Modification"/>
            <w:id w:val="1808580540"/>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5B01C919" w14:textId="77777777" w:rsidR="00072314" w:rsidRPr="000F4E8B" w:rsidRDefault="00072314" w:rsidP="001D18E6">
                <w:r w:rsidRPr="000F4E8B">
                  <w:t>Replaced</w:t>
                </w:r>
              </w:p>
            </w:tc>
          </w:sdtContent>
        </w:sdt>
        <w:tc>
          <w:tcPr>
            <w:tcW w:w="1712" w:type="dxa"/>
          </w:tcPr>
          <w:p w14:paraId="6E8CB0A7" w14:textId="77777777" w:rsidR="00072314" w:rsidRPr="000F4E8B" w:rsidRDefault="00072314" w:rsidP="001D18E6">
            <w:r w:rsidRPr="000F4E8B">
              <w:t>REQ_xyz</w:t>
            </w:r>
          </w:p>
        </w:tc>
        <w:tc>
          <w:tcPr>
            <w:tcW w:w="2958" w:type="dxa"/>
          </w:tcPr>
          <w:p w14:paraId="2661D814" w14:textId="77777777" w:rsidR="00072314" w:rsidRPr="000F4E8B" w:rsidRDefault="00072314" w:rsidP="001D18E6"/>
        </w:tc>
      </w:tr>
      <w:tr w:rsidR="00072314" w14:paraId="5F807F2C" w14:textId="77777777" w:rsidTr="001D18E6">
        <w:tc>
          <w:tcPr>
            <w:tcW w:w="1934" w:type="dxa"/>
          </w:tcPr>
          <w:p w14:paraId="4C5703E7" w14:textId="77777777" w:rsidR="00072314" w:rsidRPr="000F4E8B" w:rsidRDefault="00072314" w:rsidP="001D18E6">
            <w:r w:rsidRPr="000F4E8B">
              <w:t>--</w:t>
            </w:r>
          </w:p>
        </w:tc>
        <w:tc>
          <w:tcPr>
            <w:tcW w:w="2177" w:type="dxa"/>
          </w:tcPr>
          <w:p w14:paraId="413D829E" w14:textId="77777777" w:rsidR="00072314" w:rsidRPr="000F4E8B" w:rsidRDefault="00072314" w:rsidP="001D18E6"/>
        </w:tc>
        <w:sdt>
          <w:sdtPr>
            <w:alias w:val="Modification"/>
            <w:tag w:val="Modification"/>
            <w:id w:val="-328366131"/>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6FC8CF19" w14:textId="77777777" w:rsidR="00072314" w:rsidRPr="000F4E8B" w:rsidRDefault="00072314" w:rsidP="001D18E6">
                <w:r w:rsidRPr="000F4E8B">
                  <w:t>Added</w:t>
                </w:r>
              </w:p>
            </w:tc>
          </w:sdtContent>
        </w:sdt>
        <w:tc>
          <w:tcPr>
            <w:tcW w:w="1712" w:type="dxa"/>
          </w:tcPr>
          <w:p w14:paraId="05BDDAE9" w14:textId="77777777" w:rsidR="00072314" w:rsidRPr="000F4E8B" w:rsidRDefault="00072314" w:rsidP="001D18E6">
            <w:r w:rsidRPr="000F4E8B">
              <w:t>REQ_123</w:t>
            </w:r>
          </w:p>
        </w:tc>
        <w:tc>
          <w:tcPr>
            <w:tcW w:w="2958" w:type="dxa"/>
          </w:tcPr>
          <w:p w14:paraId="5F83D49D" w14:textId="77777777" w:rsidR="00072314" w:rsidRPr="000F4E8B" w:rsidRDefault="00072314" w:rsidP="001D18E6"/>
        </w:tc>
      </w:tr>
    </w:tbl>
    <w:p w14:paraId="5F9BA9A7" w14:textId="77777777" w:rsidR="00072314" w:rsidRDefault="00072314"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5</w:t>
      </w:r>
      <w:r>
        <w:rPr>
          <w:noProof/>
        </w:rPr>
        <w:fldChar w:fldCharType="end"/>
      </w:r>
      <w:r w:rsidRPr="00702453">
        <w:t xml:space="preserve">: </w:t>
      </w:r>
      <w:r>
        <w:t>Component Specific Requirements</w:t>
      </w:r>
    </w:p>
    <w:p w14:paraId="71C8505E"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0C63FBFF" w14:textId="77777777" w:rsidTr="001D18E6">
        <w:tc>
          <w:tcPr>
            <w:tcW w:w="1838" w:type="dxa"/>
            <w:shd w:val="clear" w:color="auto" w:fill="D9D9D9" w:themeFill="background1" w:themeFillShade="D9"/>
          </w:tcPr>
          <w:p w14:paraId="2CC02B26" w14:textId="77777777" w:rsidR="00072314" w:rsidRDefault="00072314" w:rsidP="001D18E6">
            <w:pPr>
              <w:rPr>
                <w:b/>
              </w:rPr>
            </w:pPr>
            <w:r w:rsidRPr="00AF169D">
              <w:rPr>
                <w:b/>
              </w:rPr>
              <w:t>Requirement ID</w:t>
            </w:r>
          </w:p>
          <w:p w14:paraId="6344142A"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45C67469"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696CC239" w14:textId="77777777" w:rsidR="00072314" w:rsidRPr="00AF169D" w:rsidRDefault="00072314" w:rsidP="001D18E6">
            <w:pPr>
              <w:rPr>
                <w:b/>
              </w:rPr>
            </w:pPr>
            <w:r>
              <w:rPr>
                <w:b/>
              </w:rPr>
              <w:t>Comment</w:t>
            </w:r>
          </w:p>
        </w:tc>
      </w:tr>
      <w:tr w:rsidR="00072314" w14:paraId="50D7B2C0" w14:textId="77777777" w:rsidTr="001D18E6">
        <w:tc>
          <w:tcPr>
            <w:tcW w:w="1838" w:type="dxa"/>
          </w:tcPr>
          <w:p w14:paraId="72C71FB4" w14:textId="77777777" w:rsidR="00072314" w:rsidRDefault="00072314" w:rsidP="001D18E6"/>
        </w:tc>
        <w:tc>
          <w:tcPr>
            <w:tcW w:w="4253" w:type="dxa"/>
          </w:tcPr>
          <w:p w14:paraId="5C1833D3" w14:textId="77777777" w:rsidR="00072314" w:rsidRDefault="00072314" w:rsidP="001D18E6"/>
        </w:tc>
        <w:tc>
          <w:tcPr>
            <w:tcW w:w="4110" w:type="dxa"/>
          </w:tcPr>
          <w:p w14:paraId="2789142C" w14:textId="77777777" w:rsidR="00072314" w:rsidRDefault="00072314" w:rsidP="001D18E6"/>
        </w:tc>
      </w:tr>
      <w:tr w:rsidR="00072314" w14:paraId="46B526D5" w14:textId="77777777" w:rsidTr="001D18E6">
        <w:tc>
          <w:tcPr>
            <w:tcW w:w="1838" w:type="dxa"/>
          </w:tcPr>
          <w:p w14:paraId="7DF156A0" w14:textId="77777777" w:rsidR="00072314" w:rsidRDefault="00072314" w:rsidP="001D18E6"/>
        </w:tc>
        <w:tc>
          <w:tcPr>
            <w:tcW w:w="4253" w:type="dxa"/>
          </w:tcPr>
          <w:p w14:paraId="2E952107" w14:textId="77777777" w:rsidR="00072314" w:rsidRDefault="00072314" w:rsidP="001D18E6"/>
        </w:tc>
        <w:tc>
          <w:tcPr>
            <w:tcW w:w="4110" w:type="dxa"/>
          </w:tcPr>
          <w:p w14:paraId="2A20C869" w14:textId="77777777" w:rsidR="00072314" w:rsidRDefault="00072314" w:rsidP="001D18E6"/>
        </w:tc>
      </w:tr>
      <w:tr w:rsidR="00072314" w14:paraId="2398586A" w14:textId="77777777" w:rsidTr="001D18E6">
        <w:tc>
          <w:tcPr>
            <w:tcW w:w="1838" w:type="dxa"/>
          </w:tcPr>
          <w:p w14:paraId="2E9F862F" w14:textId="77777777" w:rsidR="00072314" w:rsidRDefault="00072314" w:rsidP="001D18E6">
            <w:r>
              <w:t>…</w:t>
            </w:r>
          </w:p>
        </w:tc>
        <w:tc>
          <w:tcPr>
            <w:tcW w:w="4253" w:type="dxa"/>
          </w:tcPr>
          <w:p w14:paraId="38EB7385" w14:textId="77777777" w:rsidR="00072314" w:rsidRDefault="00072314" w:rsidP="001D18E6"/>
        </w:tc>
        <w:tc>
          <w:tcPr>
            <w:tcW w:w="4110" w:type="dxa"/>
          </w:tcPr>
          <w:p w14:paraId="3BBB82DE" w14:textId="77777777" w:rsidR="00072314" w:rsidRDefault="00072314" w:rsidP="001D18E6"/>
        </w:tc>
      </w:tr>
    </w:tbl>
    <w:p w14:paraId="2684A537" w14:textId="77777777" w:rsidR="00072314" w:rsidRPr="00702453" w:rsidRDefault="00072314"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6</w:t>
      </w:r>
      <w:r>
        <w:rPr>
          <w:noProof/>
        </w:rPr>
        <w:fldChar w:fldCharType="end"/>
      </w:r>
      <w:r w:rsidRPr="00702453">
        <w:t xml:space="preserve">: </w:t>
      </w:r>
      <w:r>
        <w:t>Inherited Requirements</w:t>
      </w:r>
    </w:p>
    <w:p w14:paraId="49C2E621" w14:textId="77777777" w:rsidR="00072314" w:rsidRDefault="00072314" w:rsidP="00072314"/>
    <w:p w14:paraId="55034DD6"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7ACE0060" w14:textId="77777777" w:rsidR="001C5864" w:rsidRPr="0017445F" w:rsidRDefault="001C5864" w:rsidP="001C5864">
      <w:pPr>
        <w:pStyle w:val="RERequirement"/>
        <w:shd w:val="clear" w:color="auto" w:fill="F2F2F2" w:themeFill="background1" w:themeFillShade="F2"/>
      </w:pPr>
      <w:bookmarkStart w:id="108" w:name="_ea9d32f056b7be91440d5ef528d25616"/>
      <w:bookmarkEnd w:id="108"/>
      <w:r>
        <w:t xml:space="preserve"> Vehicle Speed </w:t>
      </w:r>
    </w:p>
    <w:p w14:paraId="4BF169D2" w14:textId="77777777" w:rsidR="001C5864" w:rsidRDefault="001C5864" w:rsidP="001C5864">
      <w:pPr>
        <w:rPr>
          <w:rFonts w:cs="Arial"/>
        </w:rPr>
      </w:pPr>
      <w:r>
        <w:rPr>
          <w:rFonts w:cs="Arial"/>
        </w:rPr>
        <w:lastRenderedPageBreak/>
        <w:t>While "Provide Vehicle Speed" receives initial request from ABS it shall transmit "Veh_V_ActlBrk" "VehStab_D_Stat" "VehVActlBrk_D_Qf" "VehVActlBrk_No_Cnt" "VehVActlBrk_No_Cs"</w:t>
      </w:r>
    </w:p>
    <w:p w14:paraId="07757C60" w14:textId="77777777" w:rsidR="001C5864" w:rsidRDefault="001C5864" w:rsidP="001C5864"/>
    <w:p w14:paraId="4131359C" w14:textId="77777777" w:rsidR="001C5864" w:rsidRPr="00287D2F" w:rsidRDefault="001C5864" w:rsidP="001C5864">
      <w:pPr>
        <w:rPr>
          <w:rFonts w:cs="Arial"/>
        </w:rPr>
      </w:pPr>
      <w:r>
        <w:rPr>
          <w:rFonts w:cs="Arial"/>
        </w:rPr>
        <w:t>Satisfied by</w:t>
      </w:r>
      <w:r w:rsidRPr="00287D2F">
        <w:rPr>
          <w:rFonts w:cs="Arial"/>
        </w:rPr>
        <w:t>:</w:t>
      </w:r>
    </w:p>
    <w:p w14:paraId="17E26722"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639B4570"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Provide Vehicle Speed</w:t>
      </w:r>
    </w:p>
    <w:p w14:paraId="56C3BB78"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2EE80548"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DFBC602"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2F7A0112"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61F6ABC"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E4E5E07" w14:textId="77777777" w:rsidR="00BC4E3D" w:rsidRDefault="00BC4E3D"/>
        </w:tc>
      </w:tr>
      <w:tr w:rsidR="007A24FC" w:rsidRPr="00B3499B" w14:paraId="77FEBB0B"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687D0CC"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3622A54" w14:textId="77777777" w:rsidR="00BC4E3D" w:rsidRDefault="00BC4E3D"/>
        </w:tc>
      </w:tr>
      <w:tr w:rsidR="007A24FC" w:rsidRPr="00B3499B" w14:paraId="6D18E6A4"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25A8FBC"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748C0CA" w14:textId="77777777" w:rsidR="00BC4E3D" w:rsidRDefault="00BC4E3D"/>
        </w:tc>
      </w:tr>
      <w:tr w:rsidR="007A24FC" w:rsidRPr="00B3499B" w14:paraId="33C308AF"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F550993"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C5D511A"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2FD204D"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3CCD2E3" w14:textId="77777777" w:rsidR="00BC4E3D" w:rsidRDefault="00BC4E3D"/>
        </w:tc>
      </w:tr>
      <w:tr w:rsidR="007A24FC" w:rsidRPr="00B3499B" w14:paraId="751342B2"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C310095"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EF03A41"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0F7BF8E"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B7C92A8" w14:textId="77777777" w:rsidR="00BC4E3D" w:rsidRDefault="00BC4E3D"/>
        </w:tc>
      </w:tr>
      <w:tr w:rsidR="007A24FC" w:rsidRPr="00B3499B" w14:paraId="2484607E"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EF296AE"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B8B8055" w14:textId="77777777" w:rsidR="00BC4E3D" w:rsidRDefault="00BC4E3D"/>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1C6FEBD"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A278BE6"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A2EDE7B"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319EC20"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6FD3D20D"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5768596" w14:textId="77777777" w:rsidR="007A24FC" w:rsidRPr="00B3499B" w:rsidRDefault="006A2E06" w:rsidP="009737DA">
            <w:pPr>
              <w:rPr>
                <w:rFonts w:cs="Arial"/>
                <w:bCs/>
                <w:color w:val="808080" w:themeColor="background1" w:themeShade="80"/>
                <w:sz w:val="16"/>
                <w:szCs w:val="14"/>
              </w:rPr>
            </w:pPr>
            <w:hyperlink r:id="rId57"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EEF8DBB"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71D084A"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2C2E2E64" w14:textId="77777777" w:rsidR="007A24FC" w:rsidRDefault="007A24FC" w:rsidP="001C5864">
      <w:pPr>
        <w:rPr>
          <w:rFonts w:cs="Arial"/>
        </w:rPr>
      </w:pPr>
    </w:p>
    <w:p w14:paraId="02B67AF0" w14:textId="77777777" w:rsidR="0047267C" w:rsidRDefault="0047267C" w:rsidP="001C5864">
      <w:pPr>
        <w:rPr>
          <w:rFonts w:cs="Arial"/>
        </w:rPr>
      </w:pPr>
    </w:p>
    <w:p w14:paraId="2D96FD0A" w14:textId="77777777" w:rsidR="008C50D1" w:rsidRPr="003305ED" w:rsidRDefault="008C50D1" w:rsidP="00702F62">
      <w:pPr>
        <w:pStyle w:val="Heading4"/>
        <w:keepNext w:val="0"/>
        <w:tabs>
          <w:tab w:val="clear" w:pos="900"/>
          <w:tab w:val="left" w:pos="709"/>
        </w:tabs>
        <w:spacing w:before="240"/>
      </w:pPr>
      <w:r>
        <w:rPr>
          <w:lang w:val="en-GB"/>
        </w:rPr>
        <w:t xml:space="preserve">Technology </w:t>
      </w:r>
      <w:r w:rsidRPr="003070ED">
        <w:rPr>
          <w:lang w:val="en-GB"/>
        </w:rPr>
        <w:t>Function</w:t>
      </w:r>
      <w:r>
        <w:rPr>
          <w:lang w:val="en-GB"/>
        </w:rPr>
        <w:t xml:space="preserve"> </w:t>
      </w:r>
      <w:r>
        <w:rPr>
          <w:noProof/>
        </w:rPr>
        <w:drawing>
          <wp:inline distT="0" distB="0" distL="0" distR="0" wp14:anchorId="4ADA5731" wp14:editId="354FBDA8">
            <wp:extent cx="152400" cy="152400"/>
            <wp:effectExtent l="0" t="0" r="0" b="0"/>
            <wp:docPr id="40" name="Picture -1448721010.jpg" descr="-1448721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448721010.jpg"/>
                    <pic:cNvPicPr/>
                  </pic:nvPicPr>
                  <pic:blipFill>
                    <a:blip r:embed="rId26"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Provide Wheel speed</w:t>
      </w:r>
    </w:p>
    <w:p w14:paraId="147636CA"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162098CF" w14:textId="77777777" w:rsidR="00072314" w:rsidRPr="003B799F" w:rsidRDefault="00072314" w:rsidP="00072314"/>
    <w:p w14:paraId="7B93043A" w14:textId="77777777" w:rsidR="00072314" w:rsidRDefault="00072314" w:rsidP="00072314">
      <w:pPr>
        <w:pStyle w:val="Heading6"/>
        <w:keepNext w:val="0"/>
        <w:tabs>
          <w:tab w:val="clear" w:pos="900"/>
          <w:tab w:val="left" w:pos="709"/>
        </w:tabs>
        <w:spacing w:before="240"/>
        <w:rPr>
          <w:lang w:val="en-GB"/>
        </w:rPr>
      </w:pPr>
      <w:r>
        <w:rPr>
          <w:lang w:val="en-GB"/>
        </w:rPr>
        <w:t>Inputs</w:t>
      </w:r>
    </w:p>
    <w:p w14:paraId="52162CC4"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637ABBC5"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7C0333F"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5873686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6826422"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34857F4"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962D8D3"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024DE70"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176399C"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7F8CD279"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7526368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E780935"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3E062A65" w14:textId="77777777" w:rsidR="0046438F" w:rsidRDefault="0046438F" w:rsidP="0046438F">
            <w:pPr>
              <w:rPr>
                <w:rFonts w:cs="Arial"/>
                <w:color w:val="000000" w:themeColor="text1"/>
                <w:sz w:val="16"/>
                <w:szCs w:val="14"/>
              </w:rPr>
            </w:pPr>
            <w:r>
              <w:rPr>
                <w:rFonts w:cs="Arial"/>
                <w:color w:val="000000" w:themeColor="text1"/>
                <w:sz w:val="16"/>
                <w:szCs w:val="14"/>
              </w:rPr>
              <w:t>Sensor 1</w:t>
            </w:r>
          </w:p>
          <w:p w14:paraId="0D952D00" w14:textId="77777777" w:rsidR="0046438F" w:rsidRPr="00740CDD" w:rsidRDefault="0046438F" w:rsidP="00927ADC">
            <w:pPr>
              <w:pStyle w:val="VelocityScript"/>
              <w:rPr>
                <w:color w:val="00B0F0"/>
              </w:rPr>
            </w:pPr>
          </w:p>
          <w:p w14:paraId="2EEC1757" w14:textId="77777777" w:rsidR="004C0655" w:rsidRPr="007215C5" w:rsidRDefault="004C0655" w:rsidP="004F0393">
            <w:pPr>
              <w:pStyle w:val="VelocityScript"/>
            </w:pPr>
          </w:p>
          <w:p w14:paraId="3248433E"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94864D0" w14:textId="77777777" w:rsidR="008A674A" w:rsidRPr="003C5D56" w:rsidRDefault="008A674A" w:rsidP="008A674A">
            <w:pPr>
              <w:rPr>
                <w:rFonts w:cs="Arial"/>
                <w:color w:val="000000" w:themeColor="text1"/>
                <w:sz w:val="16"/>
                <w:szCs w:val="14"/>
              </w:rPr>
            </w:pPr>
            <w:r>
              <w:rPr>
                <w:rFonts w:cs="Arial"/>
                <w:color w:val="000000" w:themeColor="text1"/>
                <w:sz w:val="16"/>
                <w:szCs w:val="14"/>
              </w:rPr>
              <w:t>Sensor 1</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9503763"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56990CD"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DE4FF63" w14:textId="77777777" w:rsidR="00BC4E3D" w:rsidRDefault="00BC4E3D"/>
        </w:tc>
      </w:tr>
      <w:tr w:rsidR="00EB31D7" w:rsidRPr="00B3499B" w14:paraId="24975C7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607CB43"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040DB5EA" w14:textId="77777777" w:rsidR="0046438F" w:rsidRDefault="0046438F" w:rsidP="0046438F">
            <w:pPr>
              <w:rPr>
                <w:rFonts w:cs="Arial"/>
                <w:color w:val="000000" w:themeColor="text1"/>
                <w:sz w:val="16"/>
                <w:szCs w:val="14"/>
              </w:rPr>
            </w:pPr>
            <w:r>
              <w:rPr>
                <w:rFonts w:cs="Arial"/>
                <w:color w:val="000000" w:themeColor="text1"/>
                <w:sz w:val="16"/>
                <w:szCs w:val="14"/>
              </w:rPr>
              <w:t>Sensor 2</w:t>
            </w:r>
          </w:p>
          <w:p w14:paraId="1D088D0E" w14:textId="77777777" w:rsidR="0046438F" w:rsidRPr="00740CDD" w:rsidRDefault="0046438F" w:rsidP="00927ADC">
            <w:pPr>
              <w:pStyle w:val="VelocityScript"/>
              <w:rPr>
                <w:color w:val="00B0F0"/>
              </w:rPr>
            </w:pPr>
          </w:p>
          <w:p w14:paraId="6C180AA8" w14:textId="77777777" w:rsidR="004C0655" w:rsidRPr="007215C5" w:rsidRDefault="004C0655" w:rsidP="004F0393">
            <w:pPr>
              <w:pStyle w:val="VelocityScript"/>
            </w:pPr>
          </w:p>
          <w:p w14:paraId="715DAE30"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1F05BA7" w14:textId="77777777" w:rsidR="008A674A" w:rsidRPr="003C5D56" w:rsidRDefault="008A674A" w:rsidP="008A674A">
            <w:pPr>
              <w:rPr>
                <w:rFonts w:cs="Arial"/>
                <w:color w:val="000000" w:themeColor="text1"/>
                <w:sz w:val="16"/>
                <w:szCs w:val="14"/>
              </w:rPr>
            </w:pPr>
            <w:r>
              <w:rPr>
                <w:rFonts w:cs="Arial"/>
                <w:color w:val="000000" w:themeColor="text1"/>
                <w:sz w:val="16"/>
                <w:szCs w:val="14"/>
              </w:rPr>
              <w:t>Sensor 2</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CF8E504"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376B202"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B97AB67" w14:textId="77777777" w:rsidR="00BC4E3D" w:rsidRDefault="00BC4E3D"/>
        </w:tc>
      </w:tr>
      <w:tr w:rsidR="00EB31D7" w:rsidRPr="00B3499B" w14:paraId="21661E0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DC431F3"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4ABD31DC" w14:textId="77777777" w:rsidR="0046438F" w:rsidRDefault="0046438F" w:rsidP="0046438F">
            <w:pPr>
              <w:rPr>
                <w:rFonts w:cs="Arial"/>
                <w:color w:val="000000" w:themeColor="text1"/>
                <w:sz w:val="16"/>
                <w:szCs w:val="14"/>
              </w:rPr>
            </w:pPr>
            <w:r>
              <w:rPr>
                <w:rFonts w:cs="Arial"/>
                <w:color w:val="000000" w:themeColor="text1"/>
                <w:sz w:val="16"/>
                <w:szCs w:val="14"/>
              </w:rPr>
              <w:t>Sensor 3</w:t>
            </w:r>
          </w:p>
          <w:p w14:paraId="572EA50E" w14:textId="77777777" w:rsidR="0046438F" w:rsidRPr="00740CDD" w:rsidRDefault="0046438F" w:rsidP="00927ADC">
            <w:pPr>
              <w:pStyle w:val="VelocityScript"/>
              <w:rPr>
                <w:color w:val="00B0F0"/>
              </w:rPr>
            </w:pPr>
          </w:p>
          <w:p w14:paraId="337EE5A6" w14:textId="77777777" w:rsidR="004C0655" w:rsidRPr="007215C5" w:rsidRDefault="004C0655" w:rsidP="004F0393">
            <w:pPr>
              <w:pStyle w:val="VelocityScript"/>
            </w:pPr>
          </w:p>
          <w:p w14:paraId="263CE9CC"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9E1FE72" w14:textId="77777777" w:rsidR="008A674A" w:rsidRPr="003C5D56" w:rsidRDefault="008A674A" w:rsidP="008A674A">
            <w:pPr>
              <w:rPr>
                <w:rFonts w:cs="Arial"/>
                <w:color w:val="000000" w:themeColor="text1"/>
                <w:sz w:val="16"/>
                <w:szCs w:val="14"/>
              </w:rPr>
            </w:pPr>
            <w:r>
              <w:rPr>
                <w:rFonts w:cs="Arial"/>
                <w:color w:val="000000" w:themeColor="text1"/>
                <w:sz w:val="16"/>
                <w:szCs w:val="14"/>
              </w:rPr>
              <w:t>Sensor 3</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DEB0BE5"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D3417AB"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27D0643" w14:textId="77777777" w:rsidR="00BC4E3D" w:rsidRDefault="00BC4E3D"/>
        </w:tc>
      </w:tr>
      <w:tr w:rsidR="00EB31D7" w:rsidRPr="00B3499B" w14:paraId="4B39292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59A6BF3"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702C23B7" w14:textId="77777777" w:rsidR="0046438F" w:rsidRDefault="0046438F" w:rsidP="0046438F">
            <w:pPr>
              <w:rPr>
                <w:rFonts w:cs="Arial"/>
                <w:color w:val="000000" w:themeColor="text1"/>
                <w:sz w:val="16"/>
                <w:szCs w:val="14"/>
              </w:rPr>
            </w:pPr>
            <w:r>
              <w:rPr>
                <w:rFonts w:cs="Arial"/>
                <w:color w:val="000000" w:themeColor="text1"/>
                <w:sz w:val="16"/>
                <w:szCs w:val="14"/>
              </w:rPr>
              <w:t>Sensor 4</w:t>
            </w:r>
          </w:p>
          <w:p w14:paraId="68630689" w14:textId="77777777" w:rsidR="0046438F" w:rsidRPr="00740CDD" w:rsidRDefault="0046438F" w:rsidP="00927ADC">
            <w:pPr>
              <w:pStyle w:val="VelocityScript"/>
              <w:rPr>
                <w:color w:val="00B0F0"/>
              </w:rPr>
            </w:pPr>
          </w:p>
          <w:p w14:paraId="39FE94B4" w14:textId="77777777" w:rsidR="004C0655" w:rsidRPr="007215C5" w:rsidRDefault="004C0655" w:rsidP="004F0393">
            <w:pPr>
              <w:pStyle w:val="VelocityScript"/>
            </w:pPr>
          </w:p>
          <w:p w14:paraId="769B9C8C"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AD19AEC" w14:textId="77777777" w:rsidR="008A674A" w:rsidRPr="003C5D56" w:rsidRDefault="008A674A" w:rsidP="008A674A">
            <w:pPr>
              <w:rPr>
                <w:rFonts w:cs="Arial"/>
                <w:color w:val="000000" w:themeColor="text1"/>
                <w:sz w:val="16"/>
                <w:szCs w:val="14"/>
              </w:rPr>
            </w:pPr>
            <w:r>
              <w:rPr>
                <w:rFonts w:cs="Arial"/>
                <w:color w:val="000000" w:themeColor="text1"/>
                <w:sz w:val="16"/>
                <w:szCs w:val="14"/>
              </w:rPr>
              <w:t>Sensor 4</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6313782"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92B6606"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0F5A7F4" w14:textId="77777777" w:rsidR="00BC4E3D" w:rsidRDefault="00BC4E3D"/>
        </w:tc>
      </w:tr>
      <w:tr w:rsidR="00EB31D7" w:rsidRPr="00B3499B" w14:paraId="45B09729"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AEDDF57" w14:textId="77777777" w:rsidR="00EB31D7" w:rsidRPr="00B3499B" w:rsidRDefault="006A2E06" w:rsidP="00236BAE">
            <w:pPr>
              <w:rPr>
                <w:rFonts w:cs="Arial"/>
                <w:bCs/>
                <w:color w:val="808080" w:themeColor="background1" w:themeShade="80"/>
                <w:sz w:val="16"/>
                <w:szCs w:val="14"/>
              </w:rPr>
            </w:pPr>
            <w:hyperlink r:id="rId58"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29E02B1" w14:textId="77777777"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2DA2455"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22A3E846" w14:textId="77777777" w:rsidR="00414C45" w:rsidRPr="004A50B8" w:rsidRDefault="00414C45"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sidRPr="004521EB">
        <w:rPr>
          <w:lang w:val="en-GB"/>
        </w:rPr>
        <w:t>Provide Wheel speed</w:t>
      </w:r>
    </w:p>
    <w:p w14:paraId="051279E2" w14:textId="77777777" w:rsidR="008C50D1" w:rsidRPr="00E23282" w:rsidRDefault="008C50D1" w:rsidP="00072314"/>
    <w:p w14:paraId="30DA8C46"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4B44239C"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5A394BE6"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016EAC5"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2B21662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321A991" w14:textId="77777777" w:rsidR="00236BAE" w:rsidRPr="00B3499B" w:rsidRDefault="00236BAE" w:rsidP="00236BAE">
            <w:pPr>
              <w:rPr>
                <w:rFonts w:cs="Arial"/>
                <w:b/>
                <w:bCs/>
                <w:sz w:val="16"/>
                <w:szCs w:val="14"/>
              </w:rPr>
            </w:pPr>
            <w:r>
              <w:rPr>
                <w:rFonts w:cs="Arial"/>
                <w:b/>
                <w:bCs/>
                <w:color w:val="000000"/>
              </w:rPr>
              <w:lastRenderedPageBreak/>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7318EA"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38F7870"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20C39B5" w14:textId="77777777" w:rsidR="00236BAE" w:rsidRPr="001C5864" w:rsidRDefault="00BA47AD" w:rsidP="00236BAE">
            <w:pPr>
              <w:rPr>
                <w:rFonts w:cs="Arial"/>
                <w:b/>
                <w:bCs/>
                <w:color w:val="000000"/>
              </w:rPr>
            </w:pPr>
            <w:r>
              <w:rPr>
                <w:rFonts w:cs="Arial"/>
                <w:b/>
                <w:bCs/>
                <w:color w:val="000000"/>
              </w:rPr>
              <w:t>Publisher</w:t>
            </w:r>
            <w:r w:rsidR="00236BAE">
              <w:rPr>
                <w:rFonts w:cs="Arial"/>
                <w:b/>
                <w:bCs/>
                <w:color w:val="000000"/>
              </w:rPr>
              <w:t xml:space="preserve"> </w:t>
            </w:r>
            <w:r w:rsidR="00236BAE"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A0E8022"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19569F13"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6F016AF7"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B58E698"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5C933BCB" w14:textId="77777777" w:rsidR="0046438F" w:rsidRDefault="0046438F" w:rsidP="0046438F">
            <w:pPr>
              <w:rPr>
                <w:rFonts w:cs="Arial"/>
                <w:color w:val="000000" w:themeColor="text1"/>
                <w:sz w:val="16"/>
                <w:szCs w:val="14"/>
              </w:rPr>
            </w:pPr>
            <w:r>
              <w:rPr>
                <w:rFonts w:cs="Arial"/>
                <w:color w:val="000000" w:themeColor="text1"/>
                <w:sz w:val="16"/>
                <w:szCs w:val="14"/>
              </w:rPr>
              <w:t>output</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769CE23" w14:textId="77777777" w:rsidR="00DD49BA" w:rsidRPr="003C5D56" w:rsidRDefault="00DD49BA" w:rsidP="00DD49BA">
            <w:pPr>
              <w:rPr>
                <w:rFonts w:cs="Arial"/>
                <w:color w:val="000000" w:themeColor="text1"/>
                <w:sz w:val="16"/>
                <w:szCs w:val="14"/>
              </w:rPr>
            </w:pPr>
            <w:r>
              <w:rPr>
                <w:rFonts w:cs="Arial"/>
                <w:color w:val="000000" w:themeColor="text1"/>
                <w:sz w:val="16"/>
                <w:szCs w:val="14"/>
              </w:rPr>
              <w:t>output</w:t>
            </w:r>
          </w:p>
          <w:p w14:paraId="5115E410"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FDB215D"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49BC7AD"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747F7FD" w14:textId="77777777" w:rsidR="00BC4E3D" w:rsidRDefault="00BC4E3D"/>
        </w:tc>
      </w:tr>
      <w:tr w:rsidR="00CA24CE" w:rsidRPr="00B3499B" w14:paraId="280CE0B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4717F91"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31379EA4" w14:textId="77777777" w:rsidR="0046438F" w:rsidRDefault="0046438F" w:rsidP="0046438F">
            <w:pPr>
              <w:rPr>
                <w:rFonts w:cs="Arial"/>
                <w:color w:val="000000" w:themeColor="text1"/>
                <w:sz w:val="16"/>
                <w:szCs w:val="14"/>
              </w:rPr>
            </w:pPr>
            <w:r>
              <w:rPr>
                <w:rFonts w:cs="Arial"/>
                <w:color w:val="000000" w:themeColor="text1"/>
                <w:sz w:val="16"/>
                <w:szCs w:val="14"/>
              </w:rPr>
              <w:t>output1</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DCDBF90" w14:textId="77777777" w:rsidR="00DD49BA" w:rsidRPr="003C5D56" w:rsidRDefault="00DD49BA" w:rsidP="00DD49BA">
            <w:pPr>
              <w:rPr>
                <w:rFonts w:cs="Arial"/>
                <w:color w:val="000000" w:themeColor="text1"/>
                <w:sz w:val="16"/>
                <w:szCs w:val="14"/>
              </w:rPr>
            </w:pPr>
            <w:r>
              <w:rPr>
                <w:rFonts w:cs="Arial"/>
                <w:color w:val="000000" w:themeColor="text1"/>
                <w:sz w:val="16"/>
                <w:szCs w:val="14"/>
              </w:rPr>
              <w:t>output1</w:t>
            </w:r>
          </w:p>
          <w:p w14:paraId="193AC3D1"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E76EDDB"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38FEEF5"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3CF0558" w14:textId="77777777" w:rsidR="00BC4E3D" w:rsidRDefault="00BC4E3D"/>
        </w:tc>
      </w:tr>
      <w:tr w:rsidR="00CA24CE" w:rsidRPr="00B3499B" w14:paraId="1E60FE2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1161EA8"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18A2D9C4" w14:textId="77777777" w:rsidR="0046438F" w:rsidRDefault="0046438F" w:rsidP="0046438F">
            <w:pPr>
              <w:rPr>
                <w:rFonts w:cs="Arial"/>
                <w:color w:val="000000" w:themeColor="text1"/>
                <w:sz w:val="16"/>
                <w:szCs w:val="14"/>
              </w:rPr>
            </w:pPr>
            <w:r>
              <w:rPr>
                <w:rFonts w:cs="Arial"/>
                <w:color w:val="000000" w:themeColor="text1"/>
                <w:sz w:val="16"/>
                <w:szCs w:val="14"/>
              </w:rPr>
              <w:t>output2</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A88F9AA" w14:textId="77777777" w:rsidR="00DD49BA" w:rsidRPr="003C5D56" w:rsidRDefault="00DD49BA" w:rsidP="00DD49BA">
            <w:pPr>
              <w:rPr>
                <w:rFonts w:cs="Arial"/>
                <w:color w:val="000000" w:themeColor="text1"/>
                <w:sz w:val="16"/>
                <w:szCs w:val="14"/>
              </w:rPr>
            </w:pPr>
            <w:r>
              <w:rPr>
                <w:rFonts w:cs="Arial"/>
                <w:color w:val="000000" w:themeColor="text1"/>
                <w:sz w:val="16"/>
                <w:szCs w:val="14"/>
              </w:rPr>
              <w:t>output2</w:t>
            </w:r>
          </w:p>
          <w:p w14:paraId="33DEB0D8"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1333041"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3CEE2AA"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2DA5E50" w14:textId="77777777" w:rsidR="00BC4E3D" w:rsidRDefault="00BC4E3D"/>
        </w:tc>
      </w:tr>
      <w:tr w:rsidR="00CA24CE" w:rsidRPr="00B3499B" w14:paraId="7030B2E7"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A02696C"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19930C82" w14:textId="77777777" w:rsidR="0046438F" w:rsidRDefault="0046438F" w:rsidP="0046438F">
            <w:pPr>
              <w:rPr>
                <w:rFonts w:cs="Arial"/>
                <w:color w:val="000000" w:themeColor="text1"/>
                <w:sz w:val="16"/>
                <w:szCs w:val="14"/>
              </w:rPr>
            </w:pPr>
            <w:r>
              <w:rPr>
                <w:rFonts w:cs="Arial"/>
                <w:color w:val="000000" w:themeColor="text1"/>
                <w:sz w:val="16"/>
                <w:szCs w:val="14"/>
              </w:rPr>
              <w:t>output3</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9539A83" w14:textId="77777777" w:rsidR="00DD49BA" w:rsidRPr="003C5D56" w:rsidRDefault="00DD49BA" w:rsidP="00DD49BA">
            <w:pPr>
              <w:rPr>
                <w:rFonts w:cs="Arial"/>
                <w:color w:val="000000" w:themeColor="text1"/>
                <w:sz w:val="16"/>
                <w:szCs w:val="14"/>
              </w:rPr>
            </w:pPr>
            <w:r>
              <w:rPr>
                <w:rFonts w:cs="Arial"/>
                <w:color w:val="000000" w:themeColor="text1"/>
                <w:sz w:val="16"/>
                <w:szCs w:val="14"/>
              </w:rPr>
              <w:t>output3</w:t>
            </w:r>
          </w:p>
          <w:p w14:paraId="575B71C6"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A289F21"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36DABE7"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1687A83" w14:textId="77777777" w:rsidR="00BC4E3D" w:rsidRDefault="00BC4E3D"/>
        </w:tc>
      </w:tr>
      <w:tr w:rsidR="00CA24CE" w:rsidRPr="00B3499B" w14:paraId="652976E0"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74C346B" w14:textId="77777777" w:rsidR="00CA24CE" w:rsidRPr="00B3499B" w:rsidRDefault="006A2E06" w:rsidP="00CA24CE">
            <w:pPr>
              <w:rPr>
                <w:rFonts w:cs="Arial"/>
                <w:bCs/>
                <w:color w:val="808080" w:themeColor="background1" w:themeShade="80"/>
                <w:sz w:val="16"/>
                <w:szCs w:val="14"/>
              </w:rPr>
            </w:pPr>
            <w:hyperlink r:id="rId59"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183A0F2" w14:textId="7777777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1C246F9"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02C266F7" w14:textId="77777777" w:rsidR="00236BAE" w:rsidRPr="004A50B8" w:rsidRDefault="00236BAE"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Pr="004521EB">
        <w:rPr>
          <w:lang w:val="en-GB"/>
        </w:rPr>
        <w:t>Provide Wheel speed</w:t>
      </w:r>
    </w:p>
    <w:p w14:paraId="76F4C14F" w14:textId="77777777" w:rsidR="00072314" w:rsidRPr="00612064" w:rsidRDefault="00072314" w:rsidP="00072314">
      <w:pPr>
        <w:spacing w:before="20"/>
        <w:rPr>
          <w:vanish/>
        </w:rPr>
      </w:pPr>
    </w:p>
    <w:p w14:paraId="26A8DAA8" w14:textId="77777777" w:rsidR="00072314" w:rsidRDefault="00072314" w:rsidP="00072314">
      <w:pPr>
        <w:pStyle w:val="Heading6"/>
        <w:keepNext w:val="0"/>
        <w:tabs>
          <w:tab w:val="clear" w:pos="900"/>
          <w:tab w:val="left" w:pos="709"/>
        </w:tabs>
        <w:spacing w:before="240"/>
      </w:pPr>
      <w:r>
        <w:t>Parameters</w:t>
      </w:r>
    </w:p>
    <w:p w14:paraId="36D91940"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60E5104E" w14:textId="77777777" w:rsidTr="001D18E6">
        <w:trPr>
          <w:trHeight w:val="161"/>
        </w:trPr>
        <w:tc>
          <w:tcPr>
            <w:tcW w:w="1838" w:type="dxa"/>
            <w:shd w:val="clear" w:color="auto" w:fill="D9D9D9" w:themeFill="background1" w:themeFillShade="D9"/>
            <w:noWrap/>
            <w:hideMark/>
          </w:tcPr>
          <w:p w14:paraId="41AA8B42"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46AD491B"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00DA5A64"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53CA700A"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183914F1"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79CF7C32" w14:textId="77777777" w:rsidTr="001D18E6">
        <w:trPr>
          <w:trHeight w:val="70"/>
        </w:trPr>
        <w:tc>
          <w:tcPr>
            <w:tcW w:w="1838" w:type="dxa"/>
            <w:noWrap/>
          </w:tcPr>
          <w:p w14:paraId="4EAF675D"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3A1D2B42"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0C115FF7"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646719978"/>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119B4A2B"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0D791962"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6D2301EE" w14:textId="77777777" w:rsidTr="001D18E6">
        <w:trPr>
          <w:trHeight w:val="71"/>
        </w:trPr>
        <w:tc>
          <w:tcPr>
            <w:tcW w:w="1838" w:type="dxa"/>
            <w:noWrap/>
          </w:tcPr>
          <w:p w14:paraId="27DC81D4"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516D58A3" w14:textId="77777777" w:rsidR="00072314" w:rsidRPr="00D14691" w:rsidRDefault="00072314" w:rsidP="001D18E6">
            <w:pPr>
              <w:rPr>
                <w:color w:val="000000" w:themeColor="text1"/>
              </w:rPr>
            </w:pPr>
          </w:p>
        </w:tc>
        <w:tc>
          <w:tcPr>
            <w:tcW w:w="1701" w:type="dxa"/>
          </w:tcPr>
          <w:p w14:paraId="6AEE4F03" w14:textId="77777777" w:rsidR="00072314" w:rsidRPr="00D14691" w:rsidRDefault="00072314" w:rsidP="001D18E6">
            <w:pPr>
              <w:rPr>
                <w:color w:val="000000" w:themeColor="text1"/>
              </w:rPr>
            </w:pPr>
          </w:p>
        </w:tc>
        <w:tc>
          <w:tcPr>
            <w:tcW w:w="1417" w:type="dxa"/>
            <w:noWrap/>
          </w:tcPr>
          <w:p w14:paraId="535A1236" w14:textId="77777777" w:rsidR="00072314" w:rsidRPr="00D14691" w:rsidRDefault="00072314" w:rsidP="001D18E6">
            <w:pPr>
              <w:rPr>
                <w:color w:val="000000" w:themeColor="text1"/>
              </w:rPr>
            </w:pPr>
          </w:p>
        </w:tc>
        <w:tc>
          <w:tcPr>
            <w:tcW w:w="3402" w:type="dxa"/>
          </w:tcPr>
          <w:p w14:paraId="41797FA7" w14:textId="77777777" w:rsidR="00072314" w:rsidRPr="00D14691" w:rsidRDefault="00072314" w:rsidP="001D18E6">
            <w:pPr>
              <w:rPr>
                <w:color w:val="000000" w:themeColor="text1"/>
              </w:rPr>
            </w:pPr>
          </w:p>
        </w:tc>
      </w:tr>
    </w:tbl>
    <w:p w14:paraId="730E069D" w14:textId="77777777" w:rsidR="008C50D1" w:rsidRDefault="00072314"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p>
    <w:p w14:paraId="7C209850" w14:textId="77777777" w:rsidR="003678EC" w:rsidRPr="003678EC" w:rsidRDefault="003678EC" w:rsidP="003678EC">
      <w:pPr>
        <w:rPr>
          <w:lang w:val="en-GB"/>
        </w:rPr>
      </w:pPr>
    </w:p>
    <w:p w14:paraId="098028D5"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14AB18EC" w14:textId="77777777" w:rsidR="00072314" w:rsidRPr="003225C9" w:rsidRDefault="00072314" w:rsidP="00072314">
      <w:pPr>
        <w:tabs>
          <w:tab w:val="left" w:pos="284"/>
          <w:tab w:val="left" w:pos="851"/>
        </w:tabs>
      </w:pPr>
    </w:p>
    <w:p w14:paraId="02E7C94A"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1121CE2A"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0A53DFF1" w14:textId="77777777" w:rsidTr="001D18E6">
        <w:tc>
          <w:tcPr>
            <w:tcW w:w="1934" w:type="dxa"/>
            <w:shd w:val="clear" w:color="auto" w:fill="D9D9D9" w:themeFill="background1" w:themeFillShade="D9"/>
          </w:tcPr>
          <w:p w14:paraId="58EED02A" w14:textId="77777777" w:rsidR="00072314" w:rsidRDefault="00072314" w:rsidP="001D18E6">
            <w:pPr>
              <w:rPr>
                <w:b/>
              </w:rPr>
            </w:pPr>
            <w:r w:rsidRPr="00AF169D">
              <w:rPr>
                <w:b/>
              </w:rPr>
              <w:t>Requirement ID</w:t>
            </w:r>
          </w:p>
          <w:p w14:paraId="5CB4C0DC"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1D579D74"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45402356" w14:textId="77777777" w:rsidR="00072314" w:rsidRDefault="00072314" w:rsidP="001D18E6">
            <w:pPr>
              <w:rPr>
                <w:b/>
              </w:rPr>
            </w:pPr>
            <w:r>
              <w:rPr>
                <w:b/>
              </w:rPr>
              <w:t>Modification</w:t>
            </w:r>
          </w:p>
        </w:tc>
        <w:tc>
          <w:tcPr>
            <w:tcW w:w="1712" w:type="dxa"/>
            <w:shd w:val="clear" w:color="auto" w:fill="D9D9D9" w:themeFill="background1" w:themeFillShade="D9"/>
          </w:tcPr>
          <w:p w14:paraId="48987CEC" w14:textId="77777777" w:rsidR="00072314" w:rsidRDefault="00072314" w:rsidP="001D18E6">
            <w:pPr>
              <w:rPr>
                <w:b/>
              </w:rPr>
            </w:pPr>
            <w:r w:rsidRPr="00AF169D">
              <w:rPr>
                <w:b/>
              </w:rPr>
              <w:t xml:space="preserve">Requirement </w:t>
            </w:r>
            <w:r>
              <w:rPr>
                <w:b/>
              </w:rPr>
              <w:t>ID</w:t>
            </w:r>
          </w:p>
          <w:p w14:paraId="1CFD4C0B"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3C5B0176" w14:textId="77777777" w:rsidR="00072314" w:rsidRPr="00AF169D" w:rsidRDefault="00072314" w:rsidP="001D18E6">
            <w:pPr>
              <w:rPr>
                <w:b/>
              </w:rPr>
            </w:pPr>
            <w:r>
              <w:rPr>
                <w:b/>
              </w:rPr>
              <w:t>Comment</w:t>
            </w:r>
          </w:p>
        </w:tc>
      </w:tr>
      <w:tr w:rsidR="00072314" w14:paraId="6672BB07" w14:textId="77777777" w:rsidTr="001D18E6">
        <w:tc>
          <w:tcPr>
            <w:tcW w:w="1934" w:type="dxa"/>
          </w:tcPr>
          <w:p w14:paraId="4EC2CC62" w14:textId="77777777" w:rsidR="00072314" w:rsidRPr="000F4E8B" w:rsidRDefault="00072314" w:rsidP="001D18E6">
            <w:r w:rsidRPr="000F4E8B">
              <w:t>REQ_abc</w:t>
            </w:r>
          </w:p>
        </w:tc>
        <w:tc>
          <w:tcPr>
            <w:tcW w:w="2177" w:type="dxa"/>
          </w:tcPr>
          <w:p w14:paraId="2227AF68" w14:textId="77777777" w:rsidR="00072314" w:rsidRPr="000F4E8B" w:rsidRDefault="00072314" w:rsidP="001D18E6"/>
        </w:tc>
        <w:sdt>
          <w:sdtPr>
            <w:alias w:val="Modification"/>
            <w:tag w:val="Modification"/>
            <w:id w:val="1003326610"/>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67810085" w14:textId="77777777" w:rsidR="00072314" w:rsidRPr="000F4E8B" w:rsidRDefault="00072314" w:rsidP="001D18E6">
                <w:r w:rsidRPr="000F4E8B">
                  <w:t>Removed</w:t>
                </w:r>
              </w:p>
            </w:tc>
          </w:sdtContent>
        </w:sdt>
        <w:tc>
          <w:tcPr>
            <w:tcW w:w="1712" w:type="dxa"/>
          </w:tcPr>
          <w:p w14:paraId="5AFDE30E" w14:textId="77777777" w:rsidR="00072314" w:rsidRPr="000F4E8B" w:rsidRDefault="00072314" w:rsidP="001D18E6">
            <w:r w:rsidRPr="000F4E8B">
              <w:t>--</w:t>
            </w:r>
          </w:p>
        </w:tc>
        <w:tc>
          <w:tcPr>
            <w:tcW w:w="2958" w:type="dxa"/>
          </w:tcPr>
          <w:p w14:paraId="58FC69C6" w14:textId="77777777" w:rsidR="00072314" w:rsidRPr="000F4E8B" w:rsidRDefault="00072314" w:rsidP="001D18E6"/>
        </w:tc>
      </w:tr>
      <w:tr w:rsidR="00072314" w14:paraId="60B5A700" w14:textId="77777777" w:rsidTr="001D18E6">
        <w:tc>
          <w:tcPr>
            <w:tcW w:w="1934" w:type="dxa"/>
          </w:tcPr>
          <w:p w14:paraId="5A7DDD2C" w14:textId="77777777" w:rsidR="00072314" w:rsidRPr="000F4E8B" w:rsidRDefault="00072314" w:rsidP="001D18E6">
            <w:r w:rsidRPr="000F4E8B">
              <w:t>REQ_def</w:t>
            </w:r>
          </w:p>
        </w:tc>
        <w:tc>
          <w:tcPr>
            <w:tcW w:w="2177" w:type="dxa"/>
          </w:tcPr>
          <w:p w14:paraId="299AD4D3" w14:textId="77777777" w:rsidR="00072314" w:rsidRPr="000F4E8B" w:rsidRDefault="00072314" w:rsidP="001D18E6"/>
        </w:tc>
        <w:sdt>
          <w:sdtPr>
            <w:alias w:val="Modification"/>
            <w:tag w:val="Modification"/>
            <w:id w:val="291485992"/>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33E37573" w14:textId="77777777" w:rsidR="00072314" w:rsidRPr="000F4E8B" w:rsidRDefault="00072314" w:rsidP="001D18E6">
                <w:r w:rsidRPr="000F4E8B">
                  <w:t>Replaced</w:t>
                </w:r>
              </w:p>
            </w:tc>
          </w:sdtContent>
        </w:sdt>
        <w:tc>
          <w:tcPr>
            <w:tcW w:w="1712" w:type="dxa"/>
          </w:tcPr>
          <w:p w14:paraId="381D8B9A" w14:textId="77777777" w:rsidR="00072314" w:rsidRPr="000F4E8B" w:rsidRDefault="00072314" w:rsidP="001D18E6">
            <w:r w:rsidRPr="000F4E8B">
              <w:t>REQ_xyz</w:t>
            </w:r>
          </w:p>
        </w:tc>
        <w:tc>
          <w:tcPr>
            <w:tcW w:w="2958" w:type="dxa"/>
          </w:tcPr>
          <w:p w14:paraId="60817014" w14:textId="77777777" w:rsidR="00072314" w:rsidRPr="000F4E8B" w:rsidRDefault="00072314" w:rsidP="001D18E6"/>
        </w:tc>
      </w:tr>
      <w:tr w:rsidR="00072314" w14:paraId="1F9B2346" w14:textId="77777777" w:rsidTr="001D18E6">
        <w:tc>
          <w:tcPr>
            <w:tcW w:w="1934" w:type="dxa"/>
          </w:tcPr>
          <w:p w14:paraId="33D48EE1" w14:textId="77777777" w:rsidR="00072314" w:rsidRPr="000F4E8B" w:rsidRDefault="00072314" w:rsidP="001D18E6">
            <w:r w:rsidRPr="000F4E8B">
              <w:t>--</w:t>
            </w:r>
          </w:p>
        </w:tc>
        <w:tc>
          <w:tcPr>
            <w:tcW w:w="2177" w:type="dxa"/>
          </w:tcPr>
          <w:p w14:paraId="7C7A2C72" w14:textId="77777777" w:rsidR="00072314" w:rsidRPr="000F4E8B" w:rsidRDefault="00072314" w:rsidP="001D18E6"/>
        </w:tc>
        <w:sdt>
          <w:sdtPr>
            <w:alias w:val="Modification"/>
            <w:tag w:val="Modification"/>
            <w:id w:val="-1815638545"/>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76080207" w14:textId="77777777" w:rsidR="00072314" w:rsidRPr="000F4E8B" w:rsidRDefault="00072314" w:rsidP="001D18E6">
                <w:r w:rsidRPr="000F4E8B">
                  <w:t>Added</w:t>
                </w:r>
              </w:p>
            </w:tc>
          </w:sdtContent>
        </w:sdt>
        <w:tc>
          <w:tcPr>
            <w:tcW w:w="1712" w:type="dxa"/>
          </w:tcPr>
          <w:p w14:paraId="2C42C70C" w14:textId="77777777" w:rsidR="00072314" w:rsidRPr="000F4E8B" w:rsidRDefault="00072314" w:rsidP="001D18E6">
            <w:r w:rsidRPr="000F4E8B">
              <w:t>REQ_123</w:t>
            </w:r>
          </w:p>
        </w:tc>
        <w:tc>
          <w:tcPr>
            <w:tcW w:w="2958" w:type="dxa"/>
          </w:tcPr>
          <w:p w14:paraId="18DADE9E" w14:textId="77777777" w:rsidR="00072314" w:rsidRPr="000F4E8B" w:rsidRDefault="00072314" w:rsidP="001D18E6"/>
        </w:tc>
      </w:tr>
    </w:tbl>
    <w:p w14:paraId="1DA50009" w14:textId="77777777" w:rsidR="00072314" w:rsidRDefault="00072314"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5</w:t>
      </w:r>
      <w:r>
        <w:rPr>
          <w:noProof/>
        </w:rPr>
        <w:fldChar w:fldCharType="end"/>
      </w:r>
      <w:r w:rsidRPr="00702453">
        <w:t xml:space="preserve">: </w:t>
      </w:r>
      <w:r>
        <w:t>Component Specific Requirements</w:t>
      </w:r>
    </w:p>
    <w:p w14:paraId="5DFF174F"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38FBDFA3" w14:textId="77777777" w:rsidTr="001D18E6">
        <w:tc>
          <w:tcPr>
            <w:tcW w:w="1838" w:type="dxa"/>
            <w:shd w:val="clear" w:color="auto" w:fill="D9D9D9" w:themeFill="background1" w:themeFillShade="D9"/>
          </w:tcPr>
          <w:p w14:paraId="1E2E1AD3" w14:textId="77777777" w:rsidR="00072314" w:rsidRDefault="00072314" w:rsidP="001D18E6">
            <w:pPr>
              <w:rPr>
                <w:b/>
              </w:rPr>
            </w:pPr>
            <w:r w:rsidRPr="00AF169D">
              <w:rPr>
                <w:b/>
              </w:rPr>
              <w:t>Requirement ID</w:t>
            </w:r>
          </w:p>
          <w:p w14:paraId="69C7E46C"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3492DFEC"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01A52EAA" w14:textId="77777777" w:rsidR="00072314" w:rsidRPr="00AF169D" w:rsidRDefault="00072314" w:rsidP="001D18E6">
            <w:pPr>
              <w:rPr>
                <w:b/>
              </w:rPr>
            </w:pPr>
            <w:r>
              <w:rPr>
                <w:b/>
              </w:rPr>
              <w:t>Comment</w:t>
            </w:r>
          </w:p>
        </w:tc>
      </w:tr>
      <w:tr w:rsidR="00072314" w14:paraId="4DD2DE3E" w14:textId="77777777" w:rsidTr="001D18E6">
        <w:tc>
          <w:tcPr>
            <w:tcW w:w="1838" w:type="dxa"/>
          </w:tcPr>
          <w:p w14:paraId="31BF4CAE" w14:textId="77777777" w:rsidR="00072314" w:rsidRDefault="00072314" w:rsidP="001D18E6"/>
        </w:tc>
        <w:tc>
          <w:tcPr>
            <w:tcW w:w="4253" w:type="dxa"/>
          </w:tcPr>
          <w:p w14:paraId="12ED73B3" w14:textId="77777777" w:rsidR="00072314" w:rsidRDefault="00072314" w:rsidP="001D18E6"/>
        </w:tc>
        <w:tc>
          <w:tcPr>
            <w:tcW w:w="4110" w:type="dxa"/>
          </w:tcPr>
          <w:p w14:paraId="3A7C4E41" w14:textId="77777777" w:rsidR="00072314" w:rsidRDefault="00072314" w:rsidP="001D18E6"/>
        </w:tc>
      </w:tr>
      <w:tr w:rsidR="00072314" w14:paraId="0E070E80" w14:textId="77777777" w:rsidTr="001D18E6">
        <w:tc>
          <w:tcPr>
            <w:tcW w:w="1838" w:type="dxa"/>
          </w:tcPr>
          <w:p w14:paraId="2DA4C711" w14:textId="77777777" w:rsidR="00072314" w:rsidRDefault="00072314" w:rsidP="001D18E6"/>
        </w:tc>
        <w:tc>
          <w:tcPr>
            <w:tcW w:w="4253" w:type="dxa"/>
          </w:tcPr>
          <w:p w14:paraId="2575A926" w14:textId="77777777" w:rsidR="00072314" w:rsidRDefault="00072314" w:rsidP="001D18E6"/>
        </w:tc>
        <w:tc>
          <w:tcPr>
            <w:tcW w:w="4110" w:type="dxa"/>
          </w:tcPr>
          <w:p w14:paraId="2DE6E5B5" w14:textId="77777777" w:rsidR="00072314" w:rsidRDefault="00072314" w:rsidP="001D18E6"/>
        </w:tc>
      </w:tr>
      <w:tr w:rsidR="00072314" w14:paraId="1FB5C16C" w14:textId="77777777" w:rsidTr="001D18E6">
        <w:tc>
          <w:tcPr>
            <w:tcW w:w="1838" w:type="dxa"/>
          </w:tcPr>
          <w:p w14:paraId="3FC3EB63" w14:textId="77777777" w:rsidR="00072314" w:rsidRDefault="00072314" w:rsidP="001D18E6">
            <w:r>
              <w:t>…</w:t>
            </w:r>
          </w:p>
        </w:tc>
        <w:tc>
          <w:tcPr>
            <w:tcW w:w="4253" w:type="dxa"/>
          </w:tcPr>
          <w:p w14:paraId="5A2A1938" w14:textId="77777777" w:rsidR="00072314" w:rsidRDefault="00072314" w:rsidP="001D18E6"/>
        </w:tc>
        <w:tc>
          <w:tcPr>
            <w:tcW w:w="4110" w:type="dxa"/>
          </w:tcPr>
          <w:p w14:paraId="1C165489" w14:textId="77777777" w:rsidR="00072314" w:rsidRDefault="00072314" w:rsidP="001D18E6"/>
        </w:tc>
      </w:tr>
    </w:tbl>
    <w:p w14:paraId="1ACA01D0" w14:textId="77777777" w:rsidR="00072314" w:rsidRPr="00702453" w:rsidRDefault="00072314"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6</w:t>
      </w:r>
      <w:r>
        <w:rPr>
          <w:noProof/>
        </w:rPr>
        <w:fldChar w:fldCharType="end"/>
      </w:r>
      <w:r w:rsidRPr="00702453">
        <w:t xml:space="preserve">: </w:t>
      </w:r>
      <w:r>
        <w:t>Inherited Requirements</w:t>
      </w:r>
    </w:p>
    <w:p w14:paraId="52B4372B" w14:textId="77777777" w:rsidR="00072314" w:rsidRDefault="00072314" w:rsidP="00072314"/>
    <w:p w14:paraId="66B545B5"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53402FD5" w14:textId="77777777" w:rsidR="001C5864" w:rsidRPr="0017445F" w:rsidRDefault="001C5864" w:rsidP="001C5864">
      <w:pPr>
        <w:pStyle w:val="RERequirement"/>
        <w:shd w:val="clear" w:color="auto" w:fill="F2F2F2" w:themeFill="background1" w:themeFillShade="F2"/>
      </w:pPr>
      <w:bookmarkStart w:id="109" w:name="_95efb9c3eb7ec5452bb316bdb05a5e3d"/>
      <w:bookmarkEnd w:id="109"/>
      <w:r>
        <w:t xml:space="preserve"> Wheel Speed</w:t>
      </w:r>
    </w:p>
    <w:p w14:paraId="6077DA9D" w14:textId="77777777" w:rsidR="001C5864" w:rsidRDefault="001C5864" w:rsidP="001C5864">
      <w:pPr>
        <w:rPr>
          <w:rFonts w:cs="Arial"/>
        </w:rPr>
      </w:pPr>
      <w:r>
        <w:rPr>
          <w:rFonts w:cs="Arial"/>
        </w:rPr>
        <w:lastRenderedPageBreak/>
        <w:t>When "Provide Wheel speed" receives "Whl_Speed_Semse_1" "Whl_Speed_Semse_2" "Whl_Speed_Semse_3" "Whl_Speed_Semse_4" it shall transmit "WhlFl_W_Meas" "WhlFr_W_Meas" "WhlFr_W_Meas" "WhlRr_W_Meas"</w:t>
      </w:r>
    </w:p>
    <w:p w14:paraId="710AA9E0" w14:textId="77777777" w:rsidR="001C5864" w:rsidRDefault="001C5864" w:rsidP="001C5864"/>
    <w:p w14:paraId="4123E558" w14:textId="77777777" w:rsidR="001C5864" w:rsidRPr="00287D2F" w:rsidRDefault="001C5864" w:rsidP="001C5864">
      <w:pPr>
        <w:rPr>
          <w:rFonts w:cs="Arial"/>
        </w:rPr>
      </w:pPr>
      <w:r>
        <w:rPr>
          <w:rFonts w:cs="Arial"/>
        </w:rPr>
        <w:t>Satisfied by</w:t>
      </w:r>
      <w:r w:rsidRPr="00287D2F">
        <w:rPr>
          <w:rFonts w:cs="Arial"/>
        </w:rPr>
        <w:t>:</w:t>
      </w:r>
    </w:p>
    <w:p w14:paraId="19223B43"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51482818"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Provide Wheel speed</w:t>
      </w:r>
    </w:p>
    <w:p w14:paraId="583707BE"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3C14A6E9"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230FADC"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4AC2EF00"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F53FC14"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3FA7763" w14:textId="77777777" w:rsidR="00BC4E3D" w:rsidRDefault="00BC4E3D"/>
        </w:tc>
      </w:tr>
      <w:tr w:rsidR="007A24FC" w:rsidRPr="00B3499B" w14:paraId="7BE84CFA"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357AB44"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552287E" w14:textId="77777777" w:rsidR="00BC4E3D" w:rsidRDefault="00BC4E3D"/>
        </w:tc>
      </w:tr>
      <w:tr w:rsidR="007A24FC" w:rsidRPr="00B3499B" w14:paraId="69363EE1"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DDFF8B"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4A1408C" w14:textId="77777777" w:rsidR="00BC4E3D" w:rsidRDefault="00BC4E3D"/>
        </w:tc>
      </w:tr>
      <w:tr w:rsidR="007A24FC" w:rsidRPr="00B3499B" w14:paraId="467165C9"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1174009"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400949A"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551B109"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A017EFD" w14:textId="77777777" w:rsidR="00BC4E3D" w:rsidRDefault="00BC4E3D"/>
        </w:tc>
      </w:tr>
      <w:tr w:rsidR="007A24FC" w:rsidRPr="00B3499B" w14:paraId="166408AA"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75A9A81"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9E5E91B"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42C8B06"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BDE3354" w14:textId="77777777" w:rsidR="00BC4E3D" w:rsidRDefault="00BC4E3D"/>
        </w:tc>
      </w:tr>
      <w:tr w:rsidR="007A24FC" w:rsidRPr="00B3499B" w14:paraId="7B47166A"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6AD3202"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D643ED0" w14:textId="77777777" w:rsidR="00BC4E3D" w:rsidRDefault="00BC4E3D"/>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9CA5AFF"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311D3A2"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DF0D661"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B5D09A0"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417156C0"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7133D1CC" w14:textId="77777777" w:rsidR="007A24FC" w:rsidRPr="00B3499B" w:rsidRDefault="006A2E06" w:rsidP="009737DA">
            <w:pPr>
              <w:rPr>
                <w:rFonts w:cs="Arial"/>
                <w:bCs/>
                <w:color w:val="808080" w:themeColor="background1" w:themeShade="80"/>
                <w:sz w:val="16"/>
                <w:szCs w:val="14"/>
              </w:rPr>
            </w:pPr>
            <w:hyperlink r:id="rId60"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C047186"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184099C"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3419DC9E" w14:textId="77777777" w:rsidR="007A24FC" w:rsidRDefault="007A24FC" w:rsidP="001C5864">
      <w:pPr>
        <w:rPr>
          <w:rFonts w:cs="Arial"/>
        </w:rPr>
      </w:pPr>
    </w:p>
    <w:p w14:paraId="5F3168AC" w14:textId="77777777" w:rsidR="0047267C" w:rsidRDefault="0047267C" w:rsidP="001C5864">
      <w:pPr>
        <w:rPr>
          <w:rFonts w:cs="Arial"/>
        </w:rPr>
      </w:pPr>
    </w:p>
    <w:p w14:paraId="05896F12" w14:textId="77777777" w:rsidR="008C50D1" w:rsidRPr="003305ED" w:rsidRDefault="008C50D1" w:rsidP="00702F62">
      <w:pPr>
        <w:pStyle w:val="Heading4"/>
        <w:keepNext w:val="0"/>
        <w:tabs>
          <w:tab w:val="clear" w:pos="900"/>
          <w:tab w:val="left" w:pos="709"/>
        </w:tabs>
        <w:spacing w:before="240"/>
      </w:pPr>
      <w:r>
        <w:rPr>
          <w:lang w:val="en-GB"/>
        </w:rPr>
        <w:t xml:space="preserve">Technology </w:t>
      </w:r>
      <w:r w:rsidRPr="003070ED">
        <w:rPr>
          <w:lang w:val="en-GB"/>
        </w:rPr>
        <w:t>Function</w:t>
      </w:r>
      <w:r>
        <w:rPr>
          <w:lang w:val="en-GB"/>
        </w:rPr>
        <w:t xml:space="preserve"> </w:t>
      </w:r>
      <w:r>
        <w:rPr>
          <w:noProof/>
        </w:rPr>
        <w:drawing>
          <wp:inline distT="0" distB="0" distL="0" distR="0" wp14:anchorId="4F2B9B1D" wp14:editId="56EA9381">
            <wp:extent cx="152400" cy="152400"/>
            <wp:effectExtent l="0" t="0" r="0" b="0"/>
            <wp:docPr id="42" name="Picture 1155392551.jpg" descr="1155392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155392551.jpg"/>
                    <pic:cNvPicPr/>
                  </pic:nvPicPr>
                  <pic:blipFill>
                    <a:blip r:embed="rId26"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Override elocker command</w:t>
      </w:r>
    </w:p>
    <w:p w14:paraId="0476BE30"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5A6AF733" w14:textId="77777777" w:rsidR="00072314" w:rsidRPr="003B799F" w:rsidRDefault="00072314" w:rsidP="00072314"/>
    <w:p w14:paraId="549A4F78" w14:textId="77777777" w:rsidR="00072314" w:rsidRDefault="00072314" w:rsidP="00072314">
      <w:pPr>
        <w:pStyle w:val="Heading6"/>
        <w:keepNext w:val="0"/>
        <w:tabs>
          <w:tab w:val="clear" w:pos="900"/>
          <w:tab w:val="left" w:pos="709"/>
        </w:tabs>
        <w:spacing w:before="240"/>
        <w:rPr>
          <w:lang w:val="en-GB"/>
        </w:rPr>
      </w:pPr>
      <w:r>
        <w:rPr>
          <w:lang w:val="en-GB"/>
        </w:rPr>
        <w:t>Inputs</w:t>
      </w:r>
    </w:p>
    <w:p w14:paraId="3EE796AB" w14:textId="77777777" w:rsidR="00647115" w:rsidRDefault="00647115" w:rsidP="008C50D1">
      <w:pPr>
        <w:pStyle w:val="BodyText"/>
        <w:rPr>
          <w:color w:val="BFBFBF" w:themeColor="background1" w:themeShade="BF"/>
        </w:rPr>
      </w:pPr>
    </w:p>
    <w:p w14:paraId="558C036C" w14:textId="77777777" w:rsidR="00072314" w:rsidRDefault="008C50D1" w:rsidP="008C50D1">
      <w:pPr>
        <w:pStyle w:val="BodyText"/>
        <w:rPr>
          <w:color w:val="BFBFBF" w:themeColor="background1" w:themeShade="BF"/>
        </w:rPr>
      </w:pPr>
      <w:r w:rsidRPr="00077687">
        <w:rPr>
          <w:color w:val="BFBFBF" w:themeColor="background1" w:themeShade="BF"/>
        </w:rPr>
        <w:t>(No inputs have been defined)</w:t>
      </w:r>
    </w:p>
    <w:p w14:paraId="776C3640" w14:textId="77777777" w:rsidR="00647115" w:rsidRPr="008C50D1" w:rsidRDefault="00647115" w:rsidP="008C50D1">
      <w:pPr>
        <w:pStyle w:val="BodyText"/>
        <w:rPr>
          <w:color w:val="BFBFBF" w:themeColor="background1" w:themeShade="BF"/>
        </w:rPr>
      </w:pPr>
    </w:p>
    <w:p w14:paraId="0D6A244C" w14:textId="77777777" w:rsidR="008C50D1" w:rsidRPr="00E23282" w:rsidRDefault="008C50D1" w:rsidP="00072314"/>
    <w:p w14:paraId="3BFF3294"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48442FBB"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30C3974F"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AE7FC36"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509CEDA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A90768F"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3212303"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9492CD7"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4A0C98" w14:textId="77777777" w:rsidR="00236BAE" w:rsidRPr="001C5864" w:rsidRDefault="00BA47AD" w:rsidP="00236BAE">
            <w:pPr>
              <w:rPr>
                <w:rFonts w:cs="Arial"/>
                <w:b/>
                <w:bCs/>
                <w:color w:val="000000"/>
              </w:rPr>
            </w:pPr>
            <w:r>
              <w:rPr>
                <w:rFonts w:cs="Arial"/>
                <w:b/>
                <w:bCs/>
                <w:color w:val="000000"/>
              </w:rPr>
              <w:t>Publisher</w:t>
            </w:r>
            <w:r w:rsidR="00236BAE">
              <w:rPr>
                <w:rFonts w:cs="Arial"/>
                <w:b/>
                <w:bCs/>
                <w:color w:val="000000"/>
              </w:rPr>
              <w:t xml:space="preserve"> </w:t>
            </w:r>
            <w:r w:rsidR="00236BAE"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ED210EB"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7BDFB7D9"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7827CF7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F56EAC7"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3479A178" w14:textId="77777777" w:rsidR="0046438F" w:rsidRDefault="0046438F" w:rsidP="0046438F">
            <w:pPr>
              <w:rPr>
                <w:rFonts w:cs="Arial"/>
                <w:color w:val="000000" w:themeColor="text1"/>
                <w:sz w:val="16"/>
                <w:szCs w:val="14"/>
              </w:rPr>
            </w:pPr>
            <w:r>
              <w:rPr>
                <w:rFonts w:cs="Arial"/>
                <w:color w:val="000000" w:themeColor="text1"/>
                <w:sz w:val="16"/>
                <w:szCs w:val="14"/>
              </w:rPr>
              <w:t>output</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93455E1" w14:textId="77777777" w:rsidR="00DD49BA" w:rsidRPr="003C5D56" w:rsidRDefault="00DD49BA" w:rsidP="00DD49BA">
            <w:pPr>
              <w:rPr>
                <w:rFonts w:cs="Arial"/>
                <w:color w:val="000000" w:themeColor="text1"/>
                <w:sz w:val="16"/>
                <w:szCs w:val="14"/>
              </w:rPr>
            </w:pPr>
            <w:r>
              <w:rPr>
                <w:rFonts w:cs="Arial"/>
                <w:color w:val="000000" w:themeColor="text1"/>
                <w:sz w:val="16"/>
                <w:szCs w:val="14"/>
              </w:rPr>
              <w:t>output</w:t>
            </w:r>
          </w:p>
          <w:p w14:paraId="27CF780D"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D3D3FFF"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1CCF919"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F7CF74A" w14:textId="77777777" w:rsidR="00BC4E3D" w:rsidRDefault="00BC4E3D"/>
        </w:tc>
      </w:tr>
      <w:tr w:rsidR="00CA24CE" w:rsidRPr="00B3499B" w14:paraId="2266A4A3"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A4ECC31" w14:textId="77777777" w:rsidR="00CA24CE" w:rsidRPr="00B3499B" w:rsidRDefault="006A2E06" w:rsidP="00CA24CE">
            <w:pPr>
              <w:rPr>
                <w:rFonts w:cs="Arial"/>
                <w:bCs/>
                <w:color w:val="808080" w:themeColor="background1" w:themeShade="80"/>
                <w:sz w:val="16"/>
                <w:szCs w:val="14"/>
              </w:rPr>
            </w:pPr>
            <w:hyperlink r:id="rId61"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BFC440D" w14:textId="7777777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7CB6ECF"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6C6C5D9" w14:textId="77777777" w:rsidR="00236BAE" w:rsidRPr="004A50B8" w:rsidRDefault="00236BAE"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Pr="004521EB">
        <w:rPr>
          <w:lang w:val="en-GB"/>
        </w:rPr>
        <w:t>Override elocker command</w:t>
      </w:r>
    </w:p>
    <w:p w14:paraId="22A0FE5C" w14:textId="77777777" w:rsidR="00072314" w:rsidRPr="00612064" w:rsidRDefault="00072314" w:rsidP="00072314">
      <w:pPr>
        <w:spacing w:before="20"/>
        <w:rPr>
          <w:vanish/>
        </w:rPr>
      </w:pPr>
    </w:p>
    <w:p w14:paraId="154AD1D0" w14:textId="77777777" w:rsidR="00072314" w:rsidRDefault="00072314" w:rsidP="00072314">
      <w:pPr>
        <w:pStyle w:val="Heading6"/>
        <w:keepNext w:val="0"/>
        <w:tabs>
          <w:tab w:val="clear" w:pos="900"/>
          <w:tab w:val="left" w:pos="709"/>
        </w:tabs>
        <w:spacing w:before="240"/>
      </w:pPr>
      <w:r>
        <w:t>Parameters</w:t>
      </w:r>
    </w:p>
    <w:p w14:paraId="725FC97D"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4D668FF8" w14:textId="77777777" w:rsidTr="001D18E6">
        <w:trPr>
          <w:trHeight w:val="161"/>
        </w:trPr>
        <w:tc>
          <w:tcPr>
            <w:tcW w:w="1838" w:type="dxa"/>
            <w:shd w:val="clear" w:color="auto" w:fill="D9D9D9" w:themeFill="background1" w:themeFillShade="D9"/>
            <w:noWrap/>
            <w:hideMark/>
          </w:tcPr>
          <w:p w14:paraId="5FC1B1B3"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24CB1272"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1D8F60E7"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20854E51"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351A4F72"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69F7DB1B" w14:textId="77777777" w:rsidTr="001D18E6">
        <w:trPr>
          <w:trHeight w:val="70"/>
        </w:trPr>
        <w:tc>
          <w:tcPr>
            <w:tcW w:w="1838" w:type="dxa"/>
            <w:noWrap/>
          </w:tcPr>
          <w:p w14:paraId="72AE08D6"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19960197"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2AC7BD79"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772820638"/>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4BBC8699"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1A848BE7"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5F68C832" w14:textId="77777777" w:rsidTr="001D18E6">
        <w:trPr>
          <w:trHeight w:val="71"/>
        </w:trPr>
        <w:tc>
          <w:tcPr>
            <w:tcW w:w="1838" w:type="dxa"/>
            <w:noWrap/>
          </w:tcPr>
          <w:p w14:paraId="649D91DE"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0BF1E38B" w14:textId="77777777" w:rsidR="00072314" w:rsidRPr="00D14691" w:rsidRDefault="00072314" w:rsidP="001D18E6">
            <w:pPr>
              <w:rPr>
                <w:color w:val="000000" w:themeColor="text1"/>
              </w:rPr>
            </w:pPr>
          </w:p>
        </w:tc>
        <w:tc>
          <w:tcPr>
            <w:tcW w:w="1701" w:type="dxa"/>
          </w:tcPr>
          <w:p w14:paraId="59B30291" w14:textId="77777777" w:rsidR="00072314" w:rsidRPr="00D14691" w:rsidRDefault="00072314" w:rsidP="001D18E6">
            <w:pPr>
              <w:rPr>
                <w:color w:val="000000" w:themeColor="text1"/>
              </w:rPr>
            </w:pPr>
          </w:p>
        </w:tc>
        <w:tc>
          <w:tcPr>
            <w:tcW w:w="1417" w:type="dxa"/>
            <w:noWrap/>
          </w:tcPr>
          <w:p w14:paraId="437661EC" w14:textId="77777777" w:rsidR="00072314" w:rsidRPr="00D14691" w:rsidRDefault="00072314" w:rsidP="001D18E6">
            <w:pPr>
              <w:rPr>
                <w:color w:val="000000" w:themeColor="text1"/>
              </w:rPr>
            </w:pPr>
          </w:p>
        </w:tc>
        <w:tc>
          <w:tcPr>
            <w:tcW w:w="3402" w:type="dxa"/>
          </w:tcPr>
          <w:p w14:paraId="2F976E22" w14:textId="77777777" w:rsidR="00072314" w:rsidRPr="00D14691" w:rsidRDefault="00072314" w:rsidP="001D18E6">
            <w:pPr>
              <w:rPr>
                <w:color w:val="000000" w:themeColor="text1"/>
              </w:rPr>
            </w:pPr>
          </w:p>
        </w:tc>
      </w:tr>
    </w:tbl>
    <w:p w14:paraId="51D508B2" w14:textId="77777777" w:rsidR="008C50D1" w:rsidRDefault="00072314" w:rsidP="003678EC">
      <w:pPr>
        <w:pStyle w:val="Caption"/>
        <w:rPr>
          <w:lang w:val="en-GB"/>
        </w:rPr>
      </w:pPr>
      <w:r w:rsidRPr="00702453">
        <w:lastRenderedPageBreak/>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p>
    <w:p w14:paraId="74BB6908" w14:textId="77777777" w:rsidR="003678EC" w:rsidRPr="003678EC" w:rsidRDefault="003678EC" w:rsidP="003678EC">
      <w:pPr>
        <w:rPr>
          <w:lang w:val="en-GB"/>
        </w:rPr>
      </w:pPr>
    </w:p>
    <w:p w14:paraId="54B945FA"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62BE5B37" w14:textId="77777777" w:rsidR="00072314" w:rsidRPr="003225C9" w:rsidRDefault="00072314" w:rsidP="00072314">
      <w:pPr>
        <w:tabs>
          <w:tab w:val="left" w:pos="284"/>
          <w:tab w:val="left" w:pos="851"/>
        </w:tabs>
      </w:pPr>
    </w:p>
    <w:p w14:paraId="3BBE2D30"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09D86CF9"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3384DDA0" w14:textId="77777777" w:rsidTr="001D18E6">
        <w:tc>
          <w:tcPr>
            <w:tcW w:w="1934" w:type="dxa"/>
            <w:shd w:val="clear" w:color="auto" w:fill="D9D9D9" w:themeFill="background1" w:themeFillShade="D9"/>
          </w:tcPr>
          <w:p w14:paraId="4ED93A76" w14:textId="77777777" w:rsidR="00072314" w:rsidRDefault="00072314" w:rsidP="001D18E6">
            <w:pPr>
              <w:rPr>
                <w:b/>
              </w:rPr>
            </w:pPr>
            <w:r w:rsidRPr="00AF169D">
              <w:rPr>
                <w:b/>
              </w:rPr>
              <w:t>Requirement ID</w:t>
            </w:r>
          </w:p>
          <w:p w14:paraId="7EA4AEEF"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0ED80083"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0F985478" w14:textId="77777777" w:rsidR="00072314" w:rsidRDefault="00072314" w:rsidP="001D18E6">
            <w:pPr>
              <w:rPr>
                <w:b/>
              </w:rPr>
            </w:pPr>
            <w:r>
              <w:rPr>
                <w:b/>
              </w:rPr>
              <w:t>Modification</w:t>
            </w:r>
          </w:p>
        </w:tc>
        <w:tc>
          <w:tcPr>
            <w:tcW w:w="1712" w:type="dxa"/>
            <w:shd w:val="clear" w:color="auto" w:fill="D9D9D9" w:themeFill="background1" w:themeFillShade="D9"/>
          </w:tcPr>
          <w:p w14:paraId="61ED3FE1" w14:textId="77777777" w:rsidR="00072314" w:rsidRDefault="00072314" w:rsidP="001D18E6">
            <w:pPr>
              <w:rPr>
                <w:b/>
              </w:rPr>
            </w:pPr>
            <w:r w:rsidRPr="00AF169D">
              <w:rPr>
                <w:b/>
              </w:rPr>
              <w:t xml:space="preserve">Requirement </w:t>
            </w:r>
            <w:r>
              <w:rPr>
                <w:b/>
              </w:rPr>
              <w:t>ID</w:t>
            </w:r>
          </w:p>
          <w:p w14:paraId="65B89518"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753CAB4F" w14:textId="77777777" w:rsidR="00072314" w:rsidRPr="00AF169D" w:rsidRDefault="00072314" w:rsidP="001D18E6">
            <w:pPr>
              <w:rPr>
                <w:b/>
              </w:rPr>
            </w:pPr>
            <w:r>
              <w:rPr>
                <w:b/>
              </w:rPr>
              <w:t>Comment</w:t>
            </w:r>
          </w:p>
        </w:tc>
      </w:tr>
      <w:tr w:rsidR="00072314" w14:paraId="12C0CCAB" w14:textId="77777777" w:rsidTr="001D18E6">
        <w:tc>
          <w:tcPr>
            <w:tcW w:w="1934" w:type="dxa"/>
          </w:tcPr>
          <w:p w14:paraId="0B371A92" w14:textId="77777777" w:rsidR="00072314" w:rsidRPr="000F4E8B" w:rsidRDefault="00072314" w:rsidP="001D18E6">
            <w:r w:rsidRPr="000F4E8B">
              <w:t>REQ_abc</w:t>
            </w:r>
          </w:p>
        </w:tc>
        <w:tc>
          <w:tcPr>
            <w:tcW w:w="2177" w:type="dxa"/>
          </w:tcPr>
          <w:p w14:paraId="5C03058A" w14:textId="77777777" w:rsidR="00072314" w:rsidRPr="000F4E8B" w:rsidRDefault="00072314" w:rsidP="001D18E6"/>
        </w:tc>
        <w:sdt>
          <w:sdtPr>
            <w:alias w:val="Modification"/>
            <w:tag w:val="Modification"/>
            <w:id w:val="-1417554502"/>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7AF8694E" w14:textId="77777777" w:rsidR="00072314" w:rsidRPr="000F4E8B" w:rsidRDefault="00072314" w:rsidP="001D18E6">
                <w:r w:rsidRPr="000F4E8B">
                  <w:t>Removed</w:t>
                </w:r>
              </w:p>
            </w:tc>
          </w:sdtContent>
        </w:sdt>
        <w:tc>
          <w:tcPr>
            <w:tcW w:w="1712" w:type="dxa"/>
          </w:tcPr>
          <w:p w14:paraId="26ECBDF0" w14:textId="77777777" w:rsidR="00072314" w:rsidRPr="000F4E8B" w:rsidRDefault="00072314" w:rsidP="001D18E6">
            <w:r w:rsidRPr="000F4E8B">
              <w:t>--</w:t>
            </w:r>
          </w:p>
        </w:tc>
        <w:tc>
          <w:tcPr>
            <w:tcW w:w="2958" w:type="dxa"/>
          </w:tcPr>
          <w:p w14:paraId="633F698A" w14:textId="77777777" w:rsidR="00072314" w:rsidRPr="000F4E8B" w:rsidRDefault="00072314" w:rsidP="001D18E6"/>
        </w:tc>
      </w:tr>
      <w:tr w:rsidR="00072314" w14:paraId="241E07A9" w14:textId="77777777" w:rsidTr="001D18E6">
        <w:tc>
          <w:tcPr>
            <w:tcW w:w="1934" w:type="dxa"/>
          </w:tcPr>
          <w:p w14:paraId="0978876D" w14:textId="77777777" w:rsidR="00072314" w:rsidRPr="000F4E8B" w:rsidRDefault="00072314" w:rsidP="001D18E6">
            <w:r w:rsidRPr="000F4E8B">
              <w:t>REQ_def</w:t>
            </w:r>
          </w:p>
        </w:tc>
        <w:tc>
          <w:tcPr>
            <w:tcW w:w="2177" w:type="dxa"/>
          </w:tcPr>
          <w:p w14:paraId="6FF02920" w14:textId="77777777" w:rsidR="00072314" w:rsidRPr="000F4E8B" w:rsidRDefault="00072314" w:rsidP="001D18E6"/>
        </w:tc>
        <w:sdt>
          <w:sdtPr>
            <w:alias w:val="Modification"/>
            <w:tag w:val="Modification"/>
            <w:id w:val="-1754355967"/>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6B66AA3B" w14:textId="77777777" w:rsidR="00072314" w:rsidRPr="000F4E8B" w:rsidRDefault="00072314" w:rsidP="001D18E6">
                <w:r w:rsidRPr="000F4E8B">
                  <w:t>Replaced</w:t>
                </w:r>
              </w:p>
            </w:tc>
          </w:sdtContent>
        </w:sdt>
        <w:tc>
          <w:tcPr>
            <w:tcW w:w="1712" w:type="dxa"/>
          </w:tcPr>
          <w:p w14:paraId="5C9D9224" w14:textId="77777777" w:rsidR="00072314" w:rsidRPr="000F4E8B" w:rsidRDefault="00072314" w:rsidP="001D18E6">
            <w:r w:rsidRPr="000F4E8B">
              <w:t>REQ_xyz</w:t>
            </w:r>
          </w:p>
        </w:tc>
        <w:tc>
          <w:tcPr>
            <w:tcW w:w="2958" w:type="dxa"/>
          </w:tcPr>
          <w:p w14:paraId="23FC60E5" w14:textId="77777777" w:rsidR="00072314" w:rsidRPr="000F4E8B" w:rsidRDefault="00072314" w:rsidP="001D18E6"/>
        </w:tc>
      </w:tr>
      <w:tr w:rsidR="00072314" w14:paraId="143AD514" w14:textId="77777777" w:rsidTr="001D18E6">
        <w:tc>
          <w:tcPr>
            <w:tcW w:w="1934" w:type="dxa"/>
          </w:tcPr>
          <w:p w14:paraId="2F18A966" w14:textId="77777777" w:rsidR="00072314" w:rsidRPr="000F4E8B" w:rsidRDefault="00072314" w:rsidP="001D18E6">
            <w:r w:rsidRPr="000F4E8B">
              <w:t>--</w:t>
            </w:r>
          </w:p>
        </w:tc>
        <w:tc>
          <w:tcPr>
            <w:tcW w:w="2177" w:type="dxa"/>
          </w:tcPr>
          <w:p w14:paraId="60278113" w14:textId="77777777" w:rsidR="00072314" w:rsidRPr="000F4E8B" w:rsidRDefault="00072314" w:rsidP="001D18E6"/>
        </w:tc>
        <w:sdt>
          <w:sdtPr>
            <w:alias w:val="Modification"/>
            <w:tag w:val="Modification"/>
            <w:id w:val="1002014256"/>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668F99A1" w14:textId="77777777" w:rsidR="00072314" w:rsidRPr="000F4E8B" w:rsidRDefault="00072314" w:rsidP="001D18E6">
                <w:r w:rsidRPr="000F4E8B">
                  <w:t>Added</w:t>
                </w:r>
              </w:p>
            </w:tc>
          </w:sdtContent>
        </w:sdt>
        <w:tc>
          <w:tcPr>
            <w:tcW w:w="1712" w:type="dxa"/>
          </w:tcPr>
          <w:p w14:paraId="2E05ACA0" w14:textId="77777777" w:rsidR="00072314" w:rsidRPr="000F4E8B" w:rsidRDefault="00072314" w:rsidP="001D18E6">
            <w:r w:rsidRPr="000F4E8B">
              <w:t>REQ_123</w:t>
            </w:r>
          </w:p>
        </w:tc>
        <w:tc>
          <w:tcPr>
            <w:tcW w:w="2958" w:type="dxa"/>
          </w:tcPr>
          <w:p w14:paraId="2ABC489F" w14:textId="77777777" w:rsidR="00072314" w:rsidRPr="000F4E8B" w:rsidRDefault="00072314" w:rsidP="001D18E6"/>
        </w:tc>
      </w:tr>
    </w:tbl>
    <w:p w14:paraId="300D2786" w14:textId="77777777" w:rsidR="00072314" w:rsidRDefault="00072314"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5</w:t>
      </w:r>
      <w:r>
        <w:rPr>
          <w:noProof/>
        </w:rPr>
        <w:fldChar w:fldCharType="end"/>
      </w:r>
      <w:r w:rsidRPr="00702453">
        <w:t xml:space="preserve">: </w:t>
      </w:r>
      <w:r>
        <w:t>Component Specific Requirements</w:t>
      </w:r>
    </w:p>
    <w:p w14:paraId="03B20F8F"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14407E94" w14:textId="77777777" w:rsidTr="001D18E6">
        <w:tc>
          <w:tcPr>
            <w:tcW w:w="1838" w:type="dxa"/>
            <w:shd w:val="clear" w:color="auto" w:fill="D9D9D9" w:themeFill="background1" w:themeFillShade="D9"/>
          </w:tcPr>
          <w:p w14:paraId="610B8630" w14:textId="77777777" w:rsidR="00072314" w:rsidRDefault="00072314" w:rsidP="001D18E6">
            <w:pPr>
              <w:rPr>
                <w:b/>
              </w:rPr>
            </w:pPr>
            <w:r w:rsidRPr="00AF169D">
              <w:rPr>
                <w:b/>
              </w:rPr>
              <w:t>Requirement ID</w:t>
            </w:r>
          </w:p>
          <w:p w14:paraId="1227C3D8"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1A90F83C"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468FC334" w14:textId="77777777" w:rsidR="00072314" w:rsidRPr="00AF169D" w:rsidRDefault="00072314" w:rsidP="001D18E6">
            <w:pPr>
              <w:rPr>
                <w:b/>
              </w:rPr>
            </w:pPr>
            <w:r>
              <w:rPr>
                <w:b/>
              </w:rPr>
              <w:t>Comment</w:t>
            </w:r>
          </w:p>
        </w:tc>
      </w:tr>
      <w:tr w:rsidR="00072314" w14:paraId="73818763" w14:textId="77777777" w:rsidTr="001D18E6">
        <w:tc>
          <w:tcPr>
            <w:tcW w:w="1838" w:type="dxa"/>
          </w:tcPr>
          <w:p w14:paraId="0944C1B2" w14:textId="77777777" w:rsidR="00072314" w:rsidRDefault="00072314" w:rsidP="001D18E6"/>
        </w:tc>
        <w:tc>
          <w:tcPr>
            <w:tcW w:w="4253" w:type="dxa"/>
          </w:tcPr>
          <w:p w14:paraId="2DC7798B" w14:textId="77777777" w:rsidR="00072314" w:rsidRDefault="00072314" w:rsidP="001D18E6"/>
        </w:tc>
        <w:tc>
          <w:tcPr>
            <w:tcW w:w="4110" w:type="dxa"/>
          </w:tcPr>
          <w:p w14:paraId="588EA5F5" w14:textId="77777777" w:rsidR="00072314" w:rsidRDefault="00072314" w:rsidP="001D18E6"/>
        </w:tc>
      </w:tr>
      <w:tr w:rsidR="00072314" w14:paraId="59CB7959" w14:textId="77777777" w:rsidTr="001D18E6">
        <w:tc>
          <w:tcPr>
            <w:tcW w:w="1838" w:type="dxa"/>
          </w:tcPr>
          <w:p w14:paraId="4B33C392" w14:textId="77777777" w:rsidR="00072314" w:rsidRDefault="00072314" w:rsidP="001D18E6"/>
        </w:tc>
        <w:tc>
          <w:tcPr>
            <w:tcW w:w="4253" w:type="dxa"/>
          </w:tcPr>
          <w:p w14:paraId="1BE29361" w14:textId="77777777" w:rsidR="00072314" w:rsidRDefault="00072314" w:rsidP="001D18E6"/>
        </w:tc>
        <w:tc>
          <w:tcPr>
            <w:tcW w:w="4110" w:type="dxa"/>
          </w:tcPr>
          <w:p w14:paraId="5E3CB3D2" w14:textId="77777777" w:rsidR="00072314" w:rsidRDefault="00072314" w:rsidP="001D18E6"/>
        </w:tc>
      </w:tr>
      <w:tr w:rsidR="00072314" w14:paraId="2F00FA2E" w14:textId="77777777" w:rsidTr="001D18E6">
        <w:tc>
          <w:tcPr>
            <w:tcW w:w="1838" w:type="dxa"/>
          </w:tcPr>
          <w:p w14:paraId="6DFB210C" w14:textId="77777777" w:rsidR="00072314" w:rsidRDefault="00072314" w:rsidP="001D18E6">
            <w:r>
              <w:t>…</w:t>
            </w:r>
          </w:p>
        </w:tc>
        <w:tc>
          <w:tcPr>
            <w:tcW w:w="4253" w:type="dxa"/>
          </w:tcPr>
          <w:p w14:paraId="562FC1C5" w14:textId="77777777" w:rsidR="00072314" w:rsidRDefault="00072314" w:rsidP="001D18E6"/>
        </w:tc>
        <w:tc>
          <w:tcPr>
            <w:tcW w:w="4110" w:type="dxa"/>
          </w:tcPr>
          <w:p w14:paraId="01297883" w14:textId="77777777" w:rsidR="00072314" w:rsidRDefault="00072314" w:rsidP="001D18E6"/>
        </w:tc>
      </w:tr>
    </w:tbl>
    <w:p w14:paraId="538A8037" w14:textId="77777777" w:rsidR="00072314" w:rsidRPr="00702453" w:rsidRDefault="00072314"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6</w:t>
      </w:r>
      <w:r>
        <w:rPr>
          <w:noProof/>
        </w:rPr>
        <w:fldChar w:fldCharType="end"/>
      </w:r>
      <w:r w:rsidRPr="00702453">
        <w:t xml:space="preserve">: </w:t>
      </w:r>
      <w:r>
        <w:t>Inherited Requirements</w:t>
      </w:r>
    </w:p>
    <w:p w14:paraId="0365AA98" w14:textId="77777777" w:rsidR="00072314" w:rsidRDefault="00072314" w:rsidP="00072314"/>
    <w:p w14:paraId="6E4E3486"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4941F86F" w14:textId="77777777" w:rsidR="001C5864" w:rsidRPr="0017445F" w:rsidRDefault="001C5864" w:rsidP="001C5864">
      <w:pPr>
        <w:pStyle w:val="RERequirement"/>
        <w:shd w:val="clear" w:color="auto" w:fill="F2F2F2" w:themeFill="background1" w:themeFillShade="F2"/>
      </w:pPr>
      <w:bookmarkStart w:id="110" w:name="_7434ec593ef13b753ff153a5b064b8e6"/>
      <w:bookmarkEnd w:id="110"/>
      <w:r>
        <w:t xml:space="preserve"> Override Command </w:t>
      </w:r>
    </w:p>
    <w:p w14:paraId="02E488A1" w14:textId="77777777" w:rsidR="001C5864" w:rsidRDefault="001C5864" w:rsidP="001C5864">
      <w:pPr>
        <w:rPr>
          <w:rFonts w:cs="Arial"/>
        </w:rPr>
      </w:pPr>
      <w:r>
        <w:rPr>
          <w:rFonts w:cs="Arial"/>
        </w:rPr>
        <w:t>If "Override elocker command" determines elocker needs to be open it shall transmit "RearDiffElckrOpen_B_Rq"</w:t>
      </w:r>
    </w:p>
    <w:p w14:paraId="145A34D9" w14:textId="77777777" w:rsidR="001C5864" w:rsidRDefault="001C5864" w:rsidP="001C5864"/>
    <w:p w14:paraId="63AA30B0" w14:textId="77777777" w:rsidR="001C5864" w:rsidRPr="00287D2F" w:rsidRDefault="001C5864" w:rsidP="001C5864">
      <w:pPr>
        <w:rPr>
          <w:rFonts w:cs="Arial"/>
        </w:rPr>
      </w:pPr>
      <w:r>
        <w:rPr>
          <w:rFonts w:cs="Arial"/>
        </w:rPr>
        <w:t>Satisfied by</w:t>
      </w:r>
      <w:r w:rsidRPr="00287D2F">
        <w:rPr>
          <w:rFonts w:cs="Arial"/>
        </w:rPr>
        <w:t>:</w:t>
      </w:r>
    </w:p>
    <w:p w14:paraId="131AC833"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057F1476"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Override elocker command</w:t>
      </w:r>
    </w:p>
    <w:p w14:paraId="7740B4BA"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3ADD8B20"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86236D0"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797962EA"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02F21FD"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B37DF2C" w14:textId="77777777" w:rsidR="00BC4E3D" w:rsidRDefault="00BC4E3D"/>
        </w:tc>
      </w:tr>
      <w:tr w:rsidR="007A24FC" w:rsidRPr="00B3499B" w14:paraId="327E5B22"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0D4933C"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62131C0" w14:textId="77777777" w:rsidR="00BC4E3D" w:rsidRDefault="00BC4E3D"/>
        </w:tc>
      </w:tr>
      <w:tr w:rsidR="007A24FC" w:rsidRPr="00B3499B" w14:paraId="2B7B534E"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47AECA9"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AD5E9E8" w14:textId="77777777" w:rsidR="00BC4E3D" w:rsidRDefault="00BC4E3D"/>
        </w:tc>
      </w:tr>
      <w:tr w:rsidR="007A24FC" w:rsidRPr="00B3499B" w14:paraId="3EBF27DD"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537B213"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4B75B78"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93CD8E4"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E599BEA" w14:textId="77777777" w:rsidR="00BC4E3D" w:rsidRDefault="00BC4E3D"/>
        </w:tc>
      </w:tr>
      <w:tr w:rsidR="007A24FC" w:rsidRPr="00B3499B" w14:paraId="6D7F255A"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6692A8B"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B91E77E"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76AB42D"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38EEF4D" w14:textId="77777777" w:rsidR="00BC4E3D" w:rsidRDefault="00BC4E3D"/>
        </w:tc>
      </w:tr>
      <w:tr w:rsidR="007A24FC" w:rsidRPr="00B3499B" w14:paraId="466BBC4B"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1C8D95E"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147C5BC" w14:textId="77777777" w:rsidR="00BC4E3D" w:rsidRDefault="00BC4E3D"/>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979AE4A"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C20236C"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7FBDE91"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49655F0"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6B54B8F6"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E235680" w14:textId="77777777" w:rsidR="007A24FC" w:rsidRPr="00B3499B" w:rsidRDefault="006A2E06" w:rsidP="009737DA">
            <w:pPr>
              <w:rPr>
                <w:rFonts w:cs="Arial"/>
                <w:bCs/>
                <w:color w:val="808080" w:themeColor="background1" w:themeShade="80"/>
                <w:sz w:val="16"/>
                <w:szCs w:val="14"/>
              </w:rPr>
            </w:pPr>
            <w:hyperlink r:id="rId62"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CBA2A65"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CF91984"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2C48B7AB" w14:textId="77777777" w:rsidR="007A24FC" w:rsidRDefault="007A24FC" w:rsidP="001C5864">
      <w:pPr>
        <w:rPr>
          <w:rFonts w:cs="Arial"/>
        </w:rPr>
      </w:pPr>
    </w:p>
    <w:p w14:paraId="7CBAF029" w14:textId="77777777" w:rsidR="0047267C" w:rsidRDefault="0047267C" w:rsidP="001C5864">
      <w:pPr>
        <w:rPr>
          <w:rFonts w:cs="Arial"/>
        </w:rPr>
      </w:pPr>
    </w:p>
    <w:p w14:paraId="2A9C5B51" w14:textId="77777777" w:rsidR="00210E01" w:rsidRPr="00B56F4E" w:rsidRDefault="00210E01" w:rsidP="00210E01">
      <w:pPr>
        <w:pStyle w:val="Heading3"/>
        <w:keepNext w:val="0"/>
        <w:tabs>
          <w:tab w:val="clear" w:pos="900"/>
          <w:tab w:val="left" w:pos="709"/>
          <w:tab w:val="left" w:pos="851"/>
        </w:tabs>
        <w:spacing w:before="240"/>
        <w:rPr>
          <w:szCs w:val="20"/>
          <w:lang w:val="en-GB"/>
        </w:rPr>
      </w:pPr>
      <w:r>
        <w:rPr>
          <w:szCs w:val="20"/>
          <w:lang w:val="en-GB"/>
        </w:rPr>
        <w:t>ATCM-DMSM</w:t>
      </w:r>
    </w:p>
    <w:p w14:paraId="4B68072B" w14:textId="77777777" w:rsidR="00210E01" w:rsidRDefault="00210E01" w:rsidP="00210E01">
      <w:r>
        <w:t>ATCM-DMSM</w:t>
      </w:r>
    </w:p>
    <w:p w14:paraId="70E7E72B" w14:textId="77777777" w:rsidR="00072314" w:rsidRDefault="00072314" w:rsidP="00072314"/>
    <w:p w14:paraId="0B9C41B4" w14:textId="77777777" w:rsidR="008C50D1" w:rsidRPr="003305ED" w:rsidRDefault="008C50D1" w:rsidP="00702F62">
      <w:pPr>
        <w:pStyle w:val="Heading4"/>
        <w:keepNext w:val="0"/>
        <w:tabs>
          <w:tab w:val="clear" w:pos="900"/>
          <w:tab w:val="left" w:pos="709"/>
        </w:tabs>
        <w:spacing w:before="240"/>
      </w:pPr>
      <w:r>
        <w:rPr>
          <w:lang w:val="en-GB"/>
        </w:rPr>
        <w:t xml:space="preserve">Technology </w:t>
      </w:r>
      <w:r w:rsidRPr="003070ED">
        <w:rPr>
          <w:lang w:val="en-GB"/>
        </w:rPr>
        <w:t>Function</w:t>
      </w:r>
      <w:r>
        <w:rPr>
          <w:lang w:val="en-GB"/>
        </w:rPr>
        <w:t xml:space="preserve"> </w:t>
      </w:r>
      <w:r>
        <w:rPr>
          <w:noProof/>
        </w:rPr>
        <w:drawing>
          <wp:inline distT="0" distB="0" distL="0" distR="0" wp14:anchorId="0029B241" wp14:editId="5AA81ACA">
            <wp:extent cx="152400" cy="152400"/>
            <wp:effectExtent l="0" t="0" r="0" b="0"/>
            <wp:docPr id="44" name="Picture 183623595.jpg" descr="1836235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83623595.jpg"/>
                    <pic:cNvPicPr/>
                  </pic:nvPicPr>
                  <pic:blipFill>
                    <a:blip r:embed="rId26"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Illuminate Switch LEDs</w:t>
      </w:r>
    </w:p>
    <w:p w14:paraId="04914B38"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54FF58FE" w14:textId="77777777" w:rsidR="00072314" w:rsidRPr="003B799F" w:rsidRDefault="00072314" w:rsidP="00072314"/>
    <w:p w14:paraId="6305E435" w14:textId="77777777" w:rsidR="00072314" w:rsidRDefault="00072314" w:rsidP="00072314">
      <w:pPr>
        <w:pStyle w:val="Heading6"/>
        <w:keepNext w:val="0"/>
        <w:tabs>
          <w:tab w:val="clear" w:pos="900"/>
          <w:tab w:val="left" w:pos="709"/>
        </w:tabs>
        <w:spacing w:before="240"/>
        <w:rPr>
          <w:lang w:val="en-GB"/>
        </w:rPr>
      </w:pPr>
      <w:r>
        <w:rPr>
          <w:lang w:val="en-GB"/>
        </w:rPr>
        <w:t>Inputs</w:t>
      </w:r>
    </w:p>
    <w:p w14:paraId="7410C095"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743113EB"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1B91395"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2093F8D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D60194"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2075120"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DC0019B"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A0A6E00"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D2AD5E9"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2F5D124E"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051D3837"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7BDA339"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712BA31C" w14:textId="77777777" w:rsidR="0046438F" w:rsidRDefault="0046438F" w:rsidP="0046438F">
            <w:pPr>
              <w:rPr>
                <w:rFonts w:cs="Arial"/>
                <w:color w:val="000000" w:themeColor="text1"/>
                <w:sz w:val="16"/>
                <w:szCs w:val="14"/>
              </w:rPr>
            </w:pPr>
            <w:r>
              <w:rPr>
                <w:rFonts w:cs="Arial"/>
                <w:color w:val="000000" w:themeColor="text1"/>
                <w:sz w:val="16"/>
                <w:szCs w:val="14"/>
              </w:rPr>
              <w:t>Diff Lamp</w:t>
            </w:r>
          </w:p>
          <w:p w14:paraId="321D6E78" w14:textId="77777777" w:rsidR="0046438F" w:rsidRPr="00740CDD" w:rsidRDefault="0046438F" w:rsidP="00927ADC">
            <w:pPr>
              <w:pStyle w:val="VelocityScript"/>
              <w:rPr>
                <w:color w:val="00B0F0"/>
              </w:rPr>
            </w:pPr>
          </w:p>
          <w:p w14:paraId="2E23D0D4" w14:textId="77777777" w:rsidR="004C0655" w:rsidRPr="007215C5" w:rsidRDefault="004C0655" w:rsidP="004F0393">
            <w:pPr>
              <w:pStyle w:val="VelocityScript"/>
            </w:pPr>
          </w:p>
          <w:p w14:paraId="2F0F29B0"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3BF0227" w14:textId="77777777" w:rsidR="008A674A" w:rsidRPr="003C5D56" w:rsidRDefault="008A674A" w:rsidP="008A674A">
            <w:pPr>
              <w:rPr>
                <w:rFonts w:cs="Arial"/>
                <w:color w:val="000000" w:themeColor="text1"/>
                <w:sz w:val="16"/>
                <w:szCs w:val="14"/>
              </w:rPr>
            </w:pPr>
            <w:r>
              <w:rPr>
                <w:rFonts w:cs="Arial"/>
                <w:color w:val="000000" w:themeColor="text1"/>
                <w:sz w:val="16"/>
                <w:szCs w:val="14"/>
              </w:rPr>
              <w:t>Diff Lamp</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1C27B5F" w14:textId="77777777" w:rsidR="00C84B54" w:rsidRDefault="00C84B54" w:rsidP="00090710">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D039FE4" w14:textId="77777777" w:rsidR="00831DCD" w:rsidRDefault="00831DCD" w:rsidP="00831DCD">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F19A009" w14:textId="77777777" w:rsidR="00BC4E3D" w:rsidRDefault="00BC4E3D"/>
        </w:tc>
      </w:tr>
      <w:tr w:rsidR="00EB31D7" w:rsidRPr="00B3499B" w14:paraId="5FA76716"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D023945" w14:textId="77777777" w:rsidR="00EB31D7" w:rsidRPr="00B3499B" w:rsidRDefault="006A2E06" w:rsidP="00236BAE">
            <w:pPr>
              <w:rPr>
                <w:rFonts w:cs="Arial"/>
                <w:bCs/>
                <w:color w:val="808080" w:themeColor="background1" w:themeShade="80"/>
                <w:sz w:val="16"/>
                <w:szCs w:val="14"/>
              </w:rPr>
            </w:pPr>
            <w:hyperlink r:id="rId63"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95BFB1C" w14:textId="77777777"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8BD425C"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342AA284" w14:textId="77777777" w:rsidR="00414C45" w:rsidRPr="004A50B8" w:rsidRDefault="00414C45"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sidRPr="004521EB">
        <w:rPr>
          <w:lang w:val="en-GB"/>
        </w:rPr>
        <w:t>Illuminate Switch LEDs</w:t>
      </w:r>
    </w:p>
    <w:p w14:paraId="62A96E87" w14:textId="77777777" w:rsidR="008C50D1" w:rsidRPr="00E23282" w:rsidRDefault="008C50D1" w:rsidP="00072314"/>
    <w:p w14:paraId="19022350"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0211679E" w14:textId="77777777" w:rsidR="00647115" w:rsidRDefault="00647115" w:rsidP="008C50D1">
      <w:pPr>
        <w:pStyle w:val="BodyText"/>
        <w:rPr>
          <w:color w:val="BFBFBF" w:themeColor="background1" w:themeShade="BF"/>
        </w:rPr>
      </w:pPr>
    </w:p>
    <w:p w14:paraId="70C0CAAC" w14:textId="77777777" w:rsidR="00072314" w:rsidRPr="008C50D1" w:rsidRDefault="008C50D1" w:rsidP="008C50D1">
      <w:pPr>
        <w:pStyle w:val="BodyText"/>
        <w:rPr>
          <w:color w:val="BFBFBF" w:themeColor="background1" w:themeShade="BF"/>
        </w:rPr>
      </w:pPr>
      <w:r w:rsidRPr="00077687">
        <w:rPr>
          <w:color w:val="BFBFBF" w:themeColor="background1" w:themeShade="BF"/>
        </w:rPr>
        <w:t>(No outputs have been defined)</w:t>
      </w:r>
    </w:p>
    <w:p w14:paraId="2F2C241F" w14:textId="77777777" w:rsidR="00647115" w:rsidRDefault="00647115" w:rsidP="003678EC">
      <w:pPr>
        <w:pStyle w:val="BodyText"/>
      </w:pPr>
    </w:p>
    <w:p w14:paraId="4B727893" w14:textId="77777777" w:rsidR="00072314" w:rsidRPr="00612064" w:rsidRDefault="00072314" w:rsidP="00072314">
      <w:pPr>
        <w:spacing w:before="20"/>
        <w:rPr>
          <w:vanish/>
        </w:rPr>
      </w:pPr>
    </w:p>
    <w:p w14:paraId="01888BE7" w14:textId="77777777" w:rsidR="00072314" w:rsidRDefault="00072314" w:rsidP="00072314">
      <w:pPr>
        <w:pStyle w:val="Heading6"/>
        <w:keepNext w:val="0"/>
        <w:tabs>
          <w:tab w:val="clear" w:pos="900"/>
          <w:tab w:val="left" w:pos="709"/>
        </w:tabs>
        <w:spacing w:before="240"/>
      </w:pPr>
      <w:r>
        <w:t>Parameters</w:t>
      </w:r>
    </w:p>
    <w:p w14:paraId="6E6BD0FE"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238D022C" w14:textId="77777777" w:rsidTr="001D18E6">
        <w:trPr>
          <w:trHeight w:val="161"/>
        </w:trPr>
        <w:tc>
          <w:tcPr>
            <w:tcW w:w="1838" w:type="dxa"/>
            <w:shd w:val="clear" w:color="auto" w:fill="D9D9D9" w:themeFill="background1" w:themeFillShade="D9"/>
            <w:noWrap/>
            <w:hideMark/>
          </w:tcPr>
          <w:p w14:paraId="393D8355"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07E417D8"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54736347"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69B48244"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4CF664FC"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2A9A7DB7" w14:textId="77777777" w:rsidTr="001D18E6">
        <w:trPr>
          <w:trHeight w:val="70"/>
        </w:trPr>
        <w:tc>
          <w:tcPr>
            <w:tcW w:w="1838" w:type="dxa"/>
            <w:noWrap/>
          </w:tcPr>
          <w:p w14:paraId="739917AA"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532DD21D"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1FE27808"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886612980"/>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4E23880C"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44271697"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19E1BBFB" w14:textId="77777777" w:rsidTr="001D18E6">
        <w:trPr>
          <w:trHeight w:val="71"/>
        </w:trPr>
        <w:tc>
          <w:tcPr>
            <w:tcW w:w="1838" w:type="dxa"/>
            <w:noWrap/>
          </w:tcPr>
          <w:p w14:paraId="03D5ADAD"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3774714F" w14:textId="77777777" w:rsidR="00072314" w:rsidRPr="00D14691" w:rsidRDefault="00072314" w:rsidP="001D18E6">
            <w:pPr>
              <w:rPr>
                <w:color w:val="000000" w:themeColor="text1"/>
              </w:rPr>
            </w:pPr>
          </w:p>
        </w:tc>
        <w:tc>
          <w:tcPr>
            <w:tcW w:w="1701" w:type="dxa"/>
          </w:tcPr>
          <w:p w14:paraId="092BA4AA" w14:textId="77777777" w:rsidR="00072314" w:rsidRPr="00D14691" w:rsidRDefault="00072314" w:rsidP="001D18E6">
            <w:pPr>
              <w:rPr>
                <w:color w:val="000000" w:themeColor="text1"/>
              </w:rPr>
            </w:pPr>
          </w:p>
        </w:tc>
        <w:tc>
          <w:tcPr>
            <w:tcW w:w="1417" w:type="dxa"/>
            <w:noWrap/>
          </w:tcPr>
          <w:p w14:paraId="6A58D3BD" w14:textId="77777777" w:rsidR="00072314" w:rsidRPr="00D14691" w:rsidRDefault="00072314" w:rsidP="001D18E6">
            <w:pPr>
              <w:rPr>
                <w:color w:val="000000" w:themeColor="text1"/>
              </w:rPr>
            </w:pPr>
          </w:p>
        </w:tc>
        <w:tc>
          <w:tcPr>
            <w:tcW w:w="3402" w:type="dxa"/>
          </w:tcPr>
          <w:p w14:paraId="6CBFEC86" w14:textId="77777777" w:rsidR="00072314" w:rsidRPr="00D14691" w:rsidRDefault="00072314" w:rsidP="001D18E6">
            <w:pPr>
              <w:rPr>
                <w:color w:val="000000" w:themeColor="text1"/>
              </w:rPr>
            </w:pPr>
          </w:p>
        </w:tc>
      </w:tr>
    </w:tbl>
    <w:p w14:paraId="03F543DC" w14:textId="77777777" w:rsidR="008C50D1" w:rsidRDefault="00072314"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p>
    <w:p w14:paraId="733900D2" w14:textId="77777777" w:rsidR="003678EC" w:rsidRPr="003678EC" w:rsidRDefault="003678EC" w:rsidP="003678EC">
      <w:pPr>
        <w:rPr>
          <w:lang w:val="en-GB"/>
        </w:rPr>
      </w:pPr>
    </w:p>
    <w:p w14:paraId="6CE17771"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20B00D55" w14:textId="77777777" w:rsidR="00072314" w:rsidRPr="003225C9" w:rsidRDefault="00072314" w:rsidP="00072314">
      <w:pPr>
        <w:tabs>
          <w:tab w:val="left" w:pos="284"/>
          <w:tab w:val="left" w:pos="851"/>
        </w:tabs>
      </w:pPr>
    </w:p>
    <w:p w14:paraId="1CFC4348"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14ADECFD"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121ADA4F" w14:textId="77777777" w:rsidTr="001D18E6">
        <w:tc>
          <w:tcPr>
            <w:tcW w:w="1934" w:type="dxa"/>
            <w:shd w:val="clear" w:color="auto" w:fill="D9D9D9" w:themeFill="background1" w:themeFillShade="D9"/>
          </w:tcPr>
          <w:p w14:paraId="6F69527D" w14:textId="77777777" w:rsidR="00072314" w:rsidRDefault="00072314" w:rsidP="001D18E6">
            <w:pPr>
              <w:rPr>
                <w:b/>
              </w:rPr>
            </w:pPr>
            <w:r w:rsidRPr="00AF169D">
              <w:rPr>
                <w:b/>
              </w:rPr>
              <w:t>Requirement ID</w:t>
            </w:r>
          </w:p>
          <w:p w14:paraId="368E8889"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1518C4D1"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72433F9E" w14:textId="77777777" w:rsidR="00072314" w:rsidRDefault="00072314" w:rsidP="001D18E6">
            <w:pPr>
              <w:rPr>
                <w:b/>
              </w:rPr>
            </w:pPr>
            <w:r>
              <w:rPr>
                <w:b/>
              </w:rPr>
              <w:t>Modification</w:t>
            </w:r>
          </w:p>
        </w:tc>
        <w:tc>
          <w:tcPr>
            <w:tcW w:w="1712" w:type="dxa"/>
            <w:shd w:val="clear" w:color="auto" w:fill="D9D9D9" w:themeFill="background1" w:themeFillShade="D9"/>
          </w:tcPr>
          <w:p w14:paraId="18EC8B5C" w14:textId="77777777" w:rsidR="00072314" w:rsidRDefault="00072314" w:rsidP="001D18E6">
            <w:pPr>
              <w:rPr>
                <w:b/>
              </w:rPr>
            </w:pPr>
            <w:r w:rsidRPr="00AF169D">
              <w:rPr>
                <w:b/>
              </w:rPr>
              <w:t xml:space="preserve">Requirement </w:t>
            </w:r>
            <w:r>
              <w:rPr>
                <w:b/>
              </w:rPr>
              <w:t>ID</w:t>
            </w:r>
          </w:p>
          <w:p w14:paraId="45AAFEBF"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4BFBB350" w14:textId="77777777" w:rsidR="00072314" w:rsidRPr="00AF169D" w:rsidRDefault="00072314" w:rsidP="001D18E6">
            <w:pPr>
              <w:rPr>
                <w:b/>
              </w:rPr>
            </w:pPr>
            <w:r>
              <w:rPr>
                <w:b/>
              </w:rPr>
              <w:t>Comment</w:t>
            </w:r>
          </w:p>
        </w:tc>
      </w:tr>
      <w:tr w:rsidR="00072314" w14:paraId="0DDD5C65" w14:textId="77777777" w:rsidTr="001D18E6">
        <w:tc>
          <w:tcPr>
            <w:tcW w:w="1934" w:type="dxa"/>
          </w:tcPr>
          <w:p w14:paraId="2B35BECD" w14:textId="77777777" w:rsidR="00072314" w:rsidRPr="000F4E8B" w:rsidRDefault="00072314" w:rsidP="001D18E6">
            <w:r w:rsidRPr="000F4E8B">
              <w:t>REQ_abc</w:t>
            </w:r>
          </w:p>
        </w:tc>
        <w:tc>
          <w:tcPr>
            <w:tcW w:w="2177" w:type="dxa"/>
          </w:tcPr>
          <w:p w14:paraId="47E5777E" w14:textId="77777777" w:rsidR="00072314" w:rsidRPr="000F4E8B" w:rsidRDefault="00072314" w:rsidP="001D18E6"/>
        </w:tc>
        <w:sdt>
          <w:sdtPr>
            <w:alias w:val="Modification"/>
            <w:tag w:val="Modification"/>
            <w:id w:val="861469901"/>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4925FF61" w14:textId="77777777" w:rsidR="00072314" w:rsidRPr="000F4E8B" w:rsidRDefault="00072314" w:rsidP="001D18E6">
                <w:r w:rsidRPr="000F4E8B">
                  <w:t>Removed</w:t>
                </w:r>
              </w:p>
            </w:tc>
          </w:sdtContent>
        </w:sdt>
        <w:tc>
          <w:tcPr>
            <w:tcW w:w="1712" w:type="dxa"/>
          </w:tcPr>
          <w:p w14:paraId="51C30793" w14:textId="77777777" w:rsidR="00072314" w:rsidRPr="000F4E8B" w:rsidRDefault="00072314" w:rsidP="001D18E6">
            <w:r w:rsidRPr="000F4E8B">
              <w:t>--</w:t>
            </w:r>
          </w:p>
        </w:tc>
        <w:tc>
          <w:tcPr>
            <w:tcW w:w="2958" w:type="dxa"/>
          </w:tcPr>
          <w:p w14:paraId="42067C5A" w14:textId="77777777" w:rsidR="00072314" w:rsidRPr="000F4E8B" w:rsidRDefault="00072314" w:rsidP="001D18E6"/>
        </w:tc>
      </w:tr>
      <w:tr w:rsidR="00072314" w14:paraId="7E0F64BF" w14:textId="77777777" w:rsidTr="001D18E6">
        <w:tc>
          <w:tcPr>
            <w:tcW w:w="1934" w:type="dxa"/>
          </w:tcPr>
          <w:p w14:paraId="002E3E0D" w14:textId="77777777" w:rsidR="00072314" w:rsidRPr="000F4E8B" w:rsidRDefault="00072314" w:rsidP="001D18E6">
            <w:r w:rsidRPr="000F4E8B">
              <w:t>REQ_def</w:t>
            </w:r>
          </w:p>
        </w:tc>
        <w:tc>
          <w:tcPr>
            <w:tcW w:w="2177" w:type="dxa"/>
          </w:tcPr>
          <w:p w14:paraId="090F2469" w14:textId="77777777" w:rsidR="00072314" w:rsidRPr="000F4E8B" w:rsidRDefault="00072314" w:rsidP="001D18E6"/>
        </w:tc>
        <w:sdt>
          <w:sdtPr>
            <w:alias w:val="Modification"/>
            <w:tag w:val="Modification"/>
            <w:id w:val="-1491863315"/>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24F47FA7" w14:textId="77777777" w:rsidR="00072314" w:rsidRPr="000F4E8B" w:rsidRDefault="00072314" w:rsidP="001D18E6">
                <w:r w:rsidRPr="000F4E8B">
                  <w:t>Replaced</w:t>
                </w:r>
              </w:p>
            </w:tc>
          </w:sdtContent>
        </w:sdt>
        <w:tc>
          <w:tcPr>
            <w:tcW w:w="1712" w:type="dxa"/>
          </w:tcPr>
          <w:p w14:paraId="52D1F1AA" w14:textId="77777777" w:rsidR="00072314" w:rsidRPr="000F4E8B" w:rsidRDefault="00072314" w:rsidP="001D18E6">
            <w:r w:rsidRPr="000F4E8B">
              <w:t>REQ_xyz</w:t>
            </w:r>
          </w:p>
        </w:tc>
        <w:tc>
          <w:tcPr>
            <w:tcW w:w="2958" w:type="dxa"/>
          </w:tcPr>
          <w:p w14:paraId="5B30E6B4" w14:textId="77777777" w:rsidR="00072314" w:rsidRPr="000F4E8B" w:rsidRDefault="00072314" w:rsidP="001D18E6"/>
        </w:tc>
      </w:tr>
      <w:tr w:rsidR="00072314" w14:paraId="216A95A3" w14:textId="77777777" w:rsidTr="001D18E6">
        <w:tc>
          <w:tcPr>
            <w:tcW w:w="1934" w:type="dxa"/>
          </w:tcPr>
          <w:p w14:paraId="2F990007" w14:textId="77777777" w:rsidR="00072314" w:rsidRPr="000F4E8B" w:rsidRDefault="00072314" w:rsidP="001D18E6">
            <w:r w:rsidRPr="000F4E8B">
              <w:t>--</w:t>
            </w:r>
          </w:p>
        </w:tc>
        <w:tc>
          <w:tcPr>
            <w:tcW w:w="2177" w:type="dxa"/>
          </w:tcPr>
          <w:p w14:paraId="1BA2E423" w14:textId="77777777" w:rsidR="00072314" w:rsidRPr="000F4E8B" w:rsidRDefault="00072314" w:rsidP="001D18E6"/>
        </w:tc>
        <w:sdt>
          <w:sdtPr>
            <w:alias w:val="Modification"/>
            <w:tag w:val="Modification"/>
            <w:id w:val="-55857597"/>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5316D327" w14:textId="77777777" w:rsidR="00072314" w:rsidRPr="000F4E8B" w:rsidRDefault="00072314" w:rsidP="001D18E6">
                <w:r w:rsidRPr="000F4E8B">
                  <w:t>Added</w:t>
                </w:r>
              </w:p>
            </w:tc>
          </w:sdtContent>
        </w:sdt>
        <w:tc>
          <w:tcPr>
            <w:tcW w:w="1712" w:type="dxa"/>
          </w:tcPr>
          <w:p w14:paraId="2DAF611A" w14:textId="77777777" w:rsidR="00072314" w:rsidRPr="000F4E8B" w:rsidRDefault="00072314" w:rsidP="001D18E6">
            <w:r w:rsidRPr="000F4E8B">
              <w:t>REQ_123</w:t>
            </w:r>
          </w:p>
        </w:tc>
        <w:tc>
          <w:tcPr>
            <w:tcW w:w="2958" w:type="dxa"/>
          </w:tcPr>
          <w:p w14:paraId="3C2CE56F" w14:textId="77777777" w:rsidR="00072314" w:rsidRPr="000F4E8B" w:rsidRDefault="00072314" w:rsidP="001D18E6"/>
        </w:tc>
      </w:tr>
    </w:tbl>
    <w:p w14:paraId="10FB5E8B" w14:textId="77777777" w:rsidR="00072314" w:rsidRDefault="00072314"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5</w:t>
      </w:r>
      <w:r>
        <w:rPr>
          <w:noProof/>
        </w:rPr>
        <w:fldChar w:fldCharType="end"/>
      </w:r>
      <w:r w:rsidRPr="00702453">
        <w:t xml:space="preserve">: </w:t>
      </w:r>
      <w:r>
        <w:t>Component Specific Requirements</w:t>
      </w:r>
    </w:p>
    <w:p w14:paraId="1666A32F"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2F2CA7E4" w14:textId="77777777" w:rsidTr="001D18E6">
        <w:tc>
          <w:tcPr>
            <w:tcW w:w="1838" w:type="dxa"/>
            <w:shd w:val="clear" w:color="auto" w:fill="D9D9D9" w:themeFill="background1" w:themeFillShade="D9"/>
          </w:tcPr>
          <w:p w14:paraId="7A8F0DC0" w14:textId="77777777" w:rsidR="00072314" w:rsidRDefault="00072314" w:rsidP="001D18E6">
            <w:pPr>
              <w:rPr>
                <w:b/>
              </w:rPr>
            </w:pPr>
            <w:r w:rsidRPr="00AF169D">
              <w:rPr>
                <w:b/>
              </w:rPr>
              <w:t>Requirement ID</w:t>
            </w:r>
          </w:p>
          <w:p w14:paraId="5D0F6A1F"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33670C57"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135140B9" w14:textId="77777777" w:rsidR="00072314" w:rsidRPr="00AF169D" w:rsidRDefault="00072314" w:rsidP="001D18E6">
            <w:pPr>
              <w:rPr>
                <w:b/>
              </w:rPr>
            </w:pPr>
            <w:r>
              <w:rPr>
                <w:b/>
              </w:rPr>
              <w:t>Comment</w:t>
            </w:r>
          </w:p>
        </w:tc>
      </w:tr>
      <w:tr w:rsidR="00072314" w14:paraId="4A71DAF4" w14:textId="77777777" w:rsidTr="001D18E6">
        <w:tc>
          <w:tcPr>
            <w:tcW w:w="1838" w:type="dxa"/>
          </w:tcPr>
          <w:p w14:paraId="5F318F85" w14:textId="77777777" w:rsidR="00072314" w:rsidRDefault="00072314" w:rsidP="001D18E6"/>
        </w:tc>
        <w:tc>
          <w:tcPr>
            <w:tcW w:w="4253" w:type="dxa"/>
          </w:tcPr>
          <w:p w14:paraId="0B5BDC47" w14:textId="77777777" w:rsidR="00072314" w:rsidRDefault="00072314" w:rsidP="001D18E6"/>
        </w:tc>
        <w:tc>
          <w:tcPr>
            <w:tcW w:w="4110" w:type="dxa"/>
          </w:tcPr>
          <w:p w14:paraId="5E1E460A" w14:textId="77777777" w:rsidR="00072314" w:rsidRDefault="00072314" w:rsidP="001D18E6"/>
        </w:tc>
      </w:tr>
      <w:tr w:rsidR="00072314" w14:paraId="6D74936B" w14:textId="77777777" w:rsidTr="001D18E6">
        <w:tc>
          <w:tcPr>
            <w:tcW w:w="1838" w:type="dxa"/>
          </w:tcPr>
          <w:p w14:paraId="0CE99D02" w14:textId="77777777" w:rsidR="00072314" w:rsidRDefault="00072314" w:rsidP="001D18E6"/>
        </w:tc>
        <w:tc>
          <w:tcPr>
            <w:tcW w:w="4253" w:type="dxa"/>
          </w:tcPr>
          <w:p w14:paraId="79390B72" w14:textId="77777777" w:rsidR="00072314" w:rsidRDefault="00072314" w:rsidP="001D18E6"/>
        </w:tc>
        <w:tc>
          <w:tcPr>
            <w:tcW w:w="4110" w:type="dxa"/>
          </w:tcPr>
          <w:p w14:paraId="1C791DAF" w14:textId="77777777" w:rsidR="00072314" w:rsidRDefault="00072314" w:rsidP="001D18E6"/>
        </w:tc>
      </w:tr>
      <w:tr w:rsidR="00072314" w14:paraId="5ADE86E3" w14:textId="77777777" w:rsidTr="001D18E6">
        <w:tc>
          <w:tcPr>
            <w:tcW w:w="1838" w:type="dxa"/>
          </w:tcPr>
          <w:p w14:paraId="2C486FB3" w14:textId="77777777" w:rsidR="00072314" w:rsidRDefault="00072314" w:rsidP="001D18E6">
            <w:r>
              <w:t>…</w:t>
            </w:r>
          </w:p>
        </w:tc>
        <w:tc>
          <w:tcPr>
            <w:tcW w:w="4253" w:type="dxa"/>
          </w:tcPr>
          <w:p w14:paraId="71F1FB5E" w14:textId="77777777" w:rsidR="00072314" w:rsidRDefault="00072314" w:rsidP="001D18E6"/>
        </w:tc>
        <w:tc>
          <w:tcPr>
            <w:tcW w:w="4110" w:type="dxa"/>
          </w:tcPr>
          <w:p w14:paraId="6B454114" w14:textId="77777777" w:rsidR="00072314" w:rsidRDefault="00072314" w:rsidP="001D18E6"/>
        </w:tc>
      </w:tr>
    </w:tbl>
    <w:p w14:paraId="25E99E97" w14:textId="77777777" w:rsidR="00072314" w:rsidRPr="00702453" w:rsidRDefault="00072314"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6</w:t>
      </w:r>
      <w:r>
        <w:rPr>
          <w:noProof/>
        </w:rPr>
        <w:fldChar w:fldCharType="end"/>
      </w:r>
      <w:r w:rsidRPr="00702453">
        <w:t xml:space="preserve">: </w:t>
      </w:r>
      <w:r>
        <w:t>Inherited Requirements</w:t>
      </w:r>
    </w:p>
    <w:p w14:paraId="0E75BE75" w14:textId="77777777" w:rsidR="00072314" w:rsidRDefault="00072314" w:rsidP="00072314"/>
    <w:p w14:paraId="56183970"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7A605A98" w14:textId="77777777" w:rsidR="001C5864" w:rsidRPr="0017445F" w:rsidRDefault="001C5864" w:rsidP="001C5864">
      <w:pPr>
        <w:pStyle w:val="RERequirement"/>
        <w:shd w:val="clear" w:color="auto" w:fill="F2F2F2" w:themeFill="background1" w:themeFillShade="F2"/>
      </w:pPr>
      <w:bookmarkStart w:id="111" w:name="_530f5526234d4dd58f61668d9f798165"/>
      <w:bookmarkEnd w:id="111"/>
      <w:r>
        <w:t xml:space="preserve"> Illuminate LED</w:t>
      </w:r>
    </w:p>
    <w:p w14:paraId="5D808269" w14:textId="77777777" w:rsidR="001C5864" w:rsidRDefault="001C5864" w:rsidP="001C5864">
      <w:pPr>
        <w:rPr>
          <w:rFonts w:cs="Arial"/>
        </w:rPr>
      </w:pPr>
      <w:r>
        <w:rPr>
          <w:rFonts w:cs="Arial"/>
        </w:rPr>
        <w:t>When "Illuminate Switch LEDs" receives "RearDiffLckLamp_D_Rq" it shall turn on LED's</w:t>
      </w:r>
    </w:p>
    <w:p w14:paraId="2617E677" w14:textId="77777777" w:rsidR="001C5864" w:rsidRDefault="001C5864" w:rsidP="001C5864"/>
    <w:p w14:paraId="7DF1216B" w14:textId="77777777" w:rsidR="001C5864" w:rsidRPr="00287D2F" w:rsidRDefault="001C5864" w:rsidP="001C5864">
      <w:pPr>
        <w:rPr>
          <w:rFonts w:cs="Arial"/>
        </w:rPr>
      </w:pPr>
      <w:r>
        <w:rPr>
          <w:rFonts w:cs="Arial"/>
        </w:rPr>
        <w:t>Satisfied by</w:t>
      </w:r>
      <w:r w:rsidRPr="00287D2F">
        <w:rPr>
          <w:rFonts w:cs="Arial"/>
        </w:rPr>
        <w:t>:</w:t>
      </w:r>
    </w:p>
    <w:p w14:paraId="269BFCEF"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4943286D"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Illuminate Switch LEDs</w:t>
      </w:r>
    </w:p>
    <w:p w14:paraId="3072C201"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5AAC9665"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D896320"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74B8E17F"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A127D61"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260C02A" w14:textId="77777777" w:rsidR="00BC4E3D" w:rsidRDefault="00BC4E3D"/>
        </w:tc>
      </w:tr>
      <w:tr w:rsidR="007A24FC" w:rsidRPr="00B3499B" w14:paraId="7216F32B"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3AFC7F5"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99707E7" w14:textId="77777777" w:rsidR="00BC4E3D" w:rsidRDefault="00BC4E3D"/>
        </w:tc>
      </w:tr>
      <w:tr w:rsidR="007A24FC" w:rsidRPr="00B3499B" w14:paraId="3AB26F08"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57BB90C"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676E817" w14:textId="77777777" w:rsidR="00BC4E3D" w:rsidRDefault="00BC4E3D"/>
        </w:tc>
      </w:tr>
      <w:tr w:rsidR="007A24FC" w:rsidRPr="00B3499B" w14:paraId="7F5E3DB2"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A5A53FB"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654A85D"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8CBCC02"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D5E227F" w14:textId="77777777" w:rsidR="00BC4E3D" w:rsidRDefault="00BC4E3D"/>
        </w:tc>
      </w:tr>
      <w:tr w:rsidR="007A24FC" w:rsidRPr="00B3499B" w14:paraId="3E0D6680"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D71D484"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2F2B9B8"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4CBCC04"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95E9F2C" w14:textId="77777777" w:rsidR="00BC4E3D" w:rsidRDefault="00BC4E3D"/>
        </w:tc>
      </w:tr>
      <w:tr w:rsidR="007A24FC" w:rsidRPr="00B3499B" w14:paraId="17E1483F"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3221EBC"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F01CACA" w14:textId="77777777" w:rsidR="00BC4E3D" w:rsidRDefault="00BC4E3D"/>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2CDA5F0"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663BA16"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AE6A5ED"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D7836F6"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0701A723"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89D5A4D" w14:textId="77777777" w:rsidR="007A24FC" w:rsidRPr="00B3499B" w:rsidRDefault="006A2E06" w:rsidP="009737DA">
            <w:pPr>
              <w:rPr>
                <w:rFonts w:cs="Arial"/>
                <w:bCs/>
                <w:color w:val="808080" w:themeColor="background1" w:themeShade="80"/>
                <w:sz w:val="16"/>
                <w:szCs w:val="14"/>
              </w:rPr>
            </w:pPr>
            <w:hyperlink r:id="rId64"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79E0568"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4421A8E"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65758C41" w14:textId="77777777" w:rsidR="007A24FC" w:rsidRDefault="007A24FC" w:rsidP="001C5864">
      <w:pPr>
        <w:rPr>
          <w:rFonts w:cs="Arial"/>
        </w:rPr>
      </w:pPr>
    </w:p>
    <w:p w14:paraId="69928FB3" w14:textId="77777777" w:rsidR="0047267C" w:rsidRDefault="0047267C" w:rsidP="001C5864">
      <w:pPr>
        <w:rPr>
          <w:rFonts w:cs="Arial"/>
        </w:rPr>
      </w:pPr>
    </w:p>
    <w:p w14:paraId="369FAA0F" w14:textId="77777777" w:rsidR="008C50D1" w:rsidRPr="003305ED" w:rsidRDefault="008C50D1" w:rsidP="00702F62">
      <w:pPr>
        <w:pStyle w:val="Heading4"/>
        <w:keepNext w:val="0"/>
        <w:tabs>
          <w:tab w:val="clear" w:pos="900"/>
          <w:tab w:val="left" w:pos="709"/>
        </w:tabs>
        <w:spacing w:before="240"/>
      </w:pPr>
      <w:r>
        <w:rPr>
          <w:lang w:val="en-GB"/>
        </w:rPr>
        <w:t xml:space="preserve">Technology </w:t>
      </w:r>
      <w:r w:rsidRPr="003070ED">
        <w:rPr>
          <w:lang w:val="en-GB"/>
        </w:rPr>
        <w:t>Function</w:t>
      </w:r>
      <w:r>
        <w:rPr>
          <w:lang w:val="en-GB"/>
        </w:rPr>
        <w:t xml:space="preserve"> </w:t>
      </w:r>
      <w:r>
        <w:rPr>
          <w:noProof/>
        </w:rPr>
        <w:drawing>
          <wp:inline distT="0" distB="0" distL="0" distR="0" wp14:anchorId="7E18938B" wp14:editId="0FE133C2">
            <wp:extent cx="152400" cy="152400"/>
            <wp:effectExtent l="0" t="0" r="0" b="0"/>
            <wp:docPr id="46" name="Picture 371558832.jpg" descr="3715588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371558832.jpg"/>
                    <pic:cNvPicPr/>
                  </pic:nvPicPr>
                  <pic:blipFill>
                    <a:blip r:embed="rId26"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Read eLocker Selection</w:t>
      </w:r>
    </w:p>
    <w:p w14:paraId="264BC7BC"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443A394F" w14:textId="77777777" w:rsidR="00072314" w:rsidRPr="003B799F" w:rsidRDefault="00072314" w:rsidP="00072314"/>
    <w:p w14:paraId="08B56684" w14:textId="77777777" w:rsidR="00072314" w:rsidRDefault="00072314" w:rsidP="00072314">
      <w:pPr>
        <w:pStyle w:val="Heading6"/>
        <w:keepNext w:val="0"/>
        <w:tabs>
          <w:tab w:val="clear" w:pos="900"/>
          <w:tab w:val="left" w:pos="709"/>
        </w:tabs>
        <w:spacing w:before="240"/>
        <w:rPr>
          <w:lang w:val="en-GB"/>
        </w:rPr>
      </w:pPr>
      <w:r>
        <w:rPr>
          <w:lang w:val="en-GB"/>
        </w:rPr>
        <w:t>Inputs</w:t>
      </w:r>
    </w:p>
    <w:p w14:paraId="322A8F20" w14:textId="77777777" w:rsidR="00647115" w:rsidRDefault="00647115" w:rsidP="008C50D1">
      <w:pPr>
        <w:pStyle w:val="BodyText"/>
        <w:rPr>
          <w:color w:val="BFBFBF" w:themeColor="background1" w:themeShade="BF"/>
        </w:rPr>
      </w:pPr>
    </w:p>
    <w:p w14:paraId="25C188CE" w14:textId="77777777" w:rsidR="00072314" w:rsidRDefault="008C50D1" w:rsidP="008C50D1">
      <w:pPr>
        <w:pStyle w:val="BodyText"/>
        <w:rPr>
          <w:color w:val="BFBFBF" w:themeColor="background1" w:themeShade="BF"/>
        </w:rPr>
      </w:pPr>
      <w:r w:rsidRPr="00077687">
        <w:rPr>
          <w:color w:val="BFBFBF" w:themeColor="background1" w:themeShade="BF"/>
        </w:rPr>
        <w:t>(No inputs have been defined)</w:t>
      </w:r>
    </w:p>
    <w:p w14:paraId="0CAA19EF" w14:textId="77777777" w:rsidR="00647115" w:rsidRPr="008C50D1" w:rsidRDefault="00647115" w:rsidP="008C50D1">
      <w:pPr>
        <w:pStyle w:val="BodyText"/>
        <w:rPr>
          <w:color w:val="BFBFBF" w:themeColor="background1" w:themeShade="BF"/>
        </w:rPr>
      </w:pPr>
    </w:p>
    <w:p w14:paraId="74B1AA28" w14:textId="77777777" w:rsidR="008C50D1" w:rsidRPr="00E23282" w:rsidRDefault="008C50D1" w:rsidP="00072314"/>
    <w:p w14:paraId="5ED9B38B"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60C9D4CE"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23C4257A"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9F5BF99"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685AD13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6DE8B71"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2984AE4"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77DC253"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E94DE84" w14:textId="77777777" w:rsidR="00236BAE" w:rsidRPr="001C5864" w:rsidRDefault="00BA47AD" w:rsidP="00236BAE">
            <w:pPr>
              <w:rPr>
                <w:rFonts w:cs="Arial"/>
                <w:b/>
                <w:bCs/>
                <w:color w:val="000000"/>
              </w:rPr>
            </w:pPr>
            <w:r>
              <w:rPr>
                <w:rFonts w:cs="Arial"/>
                <w:b/>
                <w:bCs/>
                <w:color w:val="000000"/>
              </w:rPr>
              <w:t>Publisher</w:t>
            </w:r>
            <w:r w:rsidR="00236BAE">
              <w:rPr>
                <w:rFonts w:cs="Arial"/>
                <w:b/>
                <w:bCs/>
                <w:color w:val="000000"/>
              </w:rPr>
              <w:t xml:space="preserve"> </w:t>
            </w:r>
            <w:r w:rsidR="00236BAE"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0294B3E"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6B384277"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6155B61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F19A3F7"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15B42B47" w14:textId="77777777" w:rsidR="0046438F" w:rsidRDefault="0046438F" w:rsidP="0046438F">
            <w:pPr>
              <w:rPr>
                <w:rFonts w:cs="Arial"/>
                <w:color w:val="000000" w:themeColor="text1"/>
                <w:sz w:val="16"/>
                <w:szCs w:val="14"/>
              </w:rPr>
            </w:pPr>
            <w:r>
              <w:rPr>
                <w:rFonts w:cs="Arial"/>
                <w:color w:val="000000" w:themeColor="text1"/>
                <w:sz w:val="16"/>
                <w:szCs w:val="14"/>
              </w:rPr>
              <w:t>Elocker Selection</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BECEFAD" w14:textId="77777777" w:rsidR="00DD49BA" w:rsidRPr="003C5D56" w:rsidRDefault="00DD49BA" w:rsidP="00DD49BA">
            <w:pPr>
              <w:rPr>
                <w:rFonts w:cs="Arial"/>
                <w:color w:val="000000" w:themeColor="text1"/>
                <w:sz w:val="16"/>
                <w:szCs w:val="14"/>
              </w:rPr>
            </w:pPr>
            <w:r>
              <w:rPr>
                <w:rFonts w:cs="Arial"/>
                <w:color w:val="000000" w:themeColor="text1"/>
                <w:sz w:val="16"/>
                <w:szCs w:val="14"/>
              </w:rPr>
              <w:t>Elocker Selection</w:t>
            </w:r>
          </w:p>
          <w:p w14:paraId="0BB3921F"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2F973AD" w14:textId="77777777" w:rsidR="00C84B54" w:rsidRDefault="00C84B54" w:rsidP="00B31A0E">
            <w:pPr>
              <w:pStyle w:val="VelocityScript"/>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6D7611B"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FB5178F" w14:textId="77777777" w:rsidR="00BC4E3D" w:rsidRDefault="00BC4E3D"/>
        </w:tc>
      </w:tr>
      <w:tr w:rsidR="00CA24CE" w:rsidRPr="00B3499B" w14:paraId="6B62D903"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0388FC4" w14:textId="77777777" w:rsidR="00CA24CE" w:rsidRPr="00B3499B" w:rsidRDefault="006A2E06" w:rsidP="00CA24CE">
            <w:pPr>
              <w:rPr>
                <w:rFonts w:cs="Arial"/>
                <w:bCs/>
                <w:color w:val="808080" w:themeColor="background1" w:themeShade="80"/>
                <w:sz w:val="16"/>
                <w:szCs w:val="14"/>
              </w:rPr>
            </w:pPr>
            <w:hyperlink r:id="rId65"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4F01724" w14:textId="7777777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9B477C1"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4A2C473E" w14:textId="77777777" w:rsidR="00236BAE" w:rsidRPr="004A50B8" w:rsidRDefault="00236BAE" w:rsidP="004A50B8">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Pr="004521EB">
        <w:rPr>
          <w:lang w:val="en-GB"/>
        </w:rPr>
        <w:t>Read eLocker Selection</w:t>
      </w:r>
    </w:p>
    <w:p w14:paraId="1FB5F8CE" w14:textId="77777777" w:rsidR="00072314" w:rsidRPr="00612064" w:rsidRDefault="00072314" w:rsidP="00072314">
      <w:pPr>
        <w:spacing w:before="20"/>
        <w:rPr>
          <w:vanish/>
        </w:rPr>
      </w:pPr>
    </w:p>
    <w:p w14:paraId="2316C42A" w14:textId="77777777" w:rsidR="00072314" w:rsidRDefault="00072314" w:rsidP="00072314">
      <w:pPr>
        <w:pStyle w:val="Heading6"/>
        <w:keepNext w:val="0"/>
        <w:tabs>
          <w:tab w:val="clear" w:pos="900"/>
          <w:tab w:val="left" w:pos="709"/>
        </w:tabs>
        <w:spacing w:before="240"/>
      </w:pPr>
      <w:r>
        <w:t>Parameters</w:t>
      </w:r>
    </w:p>
    <w:p w14:paraId="3B70441E"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597AE070" w14:textId="77777777" w:rsidTr="001D18E6">
        <w:trPr>
          <w:trHeight w:val="161"/>
        </w:trPr>
        <w:tc>
          <w:tcPr>
            <w:tcW w:w="1838" w:type="dxa"/>
            <w:shd w:val="clear" w:color="auto" w:fill="D9D9D9" w:themeFill="background1" w:themeFillShade="D9"/>
            <w:noWrap/>
            <w:hideMark/>
          </w:tcPr>
          <w:p w14:paraId="5CF209F7"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lastRenderedPageBreak/>
              <w:t>Logical Parameter</w:t>
            </w:r>
            <w:r w:rsidRPr="00E54DEA">
              <w:rPr>
                <w:rFonts w:cs="Arial"/>
                <w:b/>
                <w:bCs/>
                <w:color w:val="000000"/>
              </w:rPr>
              <w:t xml:space="preserve"> Name</w:t>
            </w:r>
          </w:p>
        </w:tc>
        <w:tc>
          <w:tcPr>
            <w:tcW w:w="1843" w:type="dxa"/>
            <w:shd w:val="clear" w:color="auto" w:fill="D9D9D9" w:themeFill="background1" w:themeFillShade="D9"/>
          </w:tcPr>
          <w:p w14:paraId="4C75251E"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451DC850"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229A8BCB"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1DF19F59"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5E8DB4B5" w14:textId="77777777" w:rsidTr="001D18E6">
        <w:trPr>
          <w:trHeight w:val="70"/>
        </w:trPr>
        <w:tc>
          <w:tcPr>
            <w:tcW w:w="1838" w:type="dxa"/>
            <w:noWrap/>
          </w:tcPr>
          <w:p w14:paraId="5A0110FD" w14:textId="7777777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Pr="00334BB8">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75F58DC0" w14:textId="7777777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Pr="00334BB8">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684C08C4" w14:textId="7777777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Pr="00334BB8">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641956166"/>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47F93785"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3ED3CDDF"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47966FE5" w14:textId="77777777" w:rsidTr="001D18E6">
        <w:trPr>
          <w:trHeight w:val="71"/>
        </w:trPr>
        <w:tc>
          <w:tcPr>
            <w:tcW w:w="1838" w:type="dxa"/>
            <w:noWrap/>
          </w:tcPr>
          <w:p w14:paraId="7D5A75A4"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12601861" w14:textId="77777777" w:rsidR="00072314" w:rsidRPr="00D14691" w:rsidRDefault="00072314" w:rsidP="001D18E6">
            <w:pPr>
              <w:rPr>
                <w:color w:val="000000" w:themeColor="text1"/>
              </w:rPr>
            </w:pPr>
          </w:p>
        </w:tc>
        <w:tc>
          <w:tcPr>
            <w:tcW w:w="1701" w:type="dxa"/>
          </w:tcPr>
          <w:p w14:paraId="0B940833" w14:textId="77777777" w:rsidR="00072314" w:rsidRPr="00D14691" w:rsidRDefault="00072314" w:rsidP="001D18E6">
            <w:pPr>
              <w:rPr>
                <w:color w:val="000000" w:themeColor="text1"/>
              </w:rPr>
            </w:pPr>
          </w:p>
        </w:tc>
        <w:tc>
          <w:tcPr>
            <w:tcW w:w="1417" w:type="dxa"/>
            <w:noWrap/>
          </w:tcPr>
          <w:p w14:paraId="490B4087" w14:textId="77777777" w:rsidR="00072314" w:rsidRPr="00D14691" w:rsidRDefault="00072314" w:rsidP="001D18E6">
            <w:pPr>
              <w:rPr>
                <w:color w:val="000000" w:themeColor="text1"/>
              </w:rPr>
            </w:pPr>
          </w:p>
        </w:tc>
        <w:tc>
          <w:tcPr>
            <w:tcW w:w="3402" w:type="dxa"/>
          </w:tcPr>
          <w:p w14:paraId="4FB75721" w14:textId="77777777" w:rsidR="00072314" w:rsidRPr="00D14691" w:rsidRDefault="00072314" w:rsidP="001D18E6">
            <w:pPr>
              <w:rPr>
                <w:color w:val="000000" w:themeColor="text1"/>
              </w:rPr>
            </w:pPr>
          </w:p>
        </w:tc>
      </w:tr>
    </w:tbl>
    <w:p w14:paraId="714F7509" w14:textId="77777777" w:rsidR="008C50D1" w:rsidRDefault="00072314" w:rsidP="003678EC">
      <w:pPr>
        <w:pStyle w:val="Caption"/>
        <w:rPr>
          <w:lang w:val="en-GB"/>
        </w:rPr>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p>
    <w:p w14:paraId="1049DA1A" w14:textId="77777777" w:rsidR="003678EC" w:rsidRPr="003678EC" w:rsidRDefault="003678EC" w:rsidP="003678EC">
      <w:pPr>
        <w:rPr>
          <w:lang w:val="en-GB"/>
        </w:rPr>
      </w:pPr>
    </w:p>
    <w:p w14:paraId="7C40C66C"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5C09192A" w14:textId="77777777" w:rsidR="00072314" w:rsidRPr="003225C9" w:rsidRDefault="00072314" w:rsidP="00072314">
      <w:pPr>
        <w:tabs>
          <w:tab w:val="left" w:pos="284"/>
          <w:tab w:val="left" w:pos="851"/>
        </w:tabs>
      </w:pPr>
    </w:p>
    <w:p w14:paraId="64174AE1"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6CA085C8"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562F3587" w14:textId="77777777" w:rsidTr="001D18E6">
        <w:tc>
          <w:tcPr>
            <w:tcW w:w="1934" w:type="dxa"/>
            <w:shd w:val="clear" w:color="auto" w:fill="D9D9D9" w:themeFill="background1" w:themeFillShade="D9"/>
          </w:tcPr>
          <w:p w14:paraId="65394702" w14:textId="77777777" w:rsidR="00072314" w:rsidRDefault="00072314" w:rsidP="001D18E6">
            <w:pPr>
              <w:rPr>
                <w:b/>
              </w:rPr>
            </w:pPr>
            <w:r w:rsidRPr="00AF169D">
              <w:rPr>
                <w:b/>
              </w:rPr>
              <w:t>Requirement ID</w:t>
            </w:r>
          </w:p>
          <w:p w14:paraId="61661395"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240A1EA3"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33460F15" w14:textId="77777777" w:rsidR="00072314" w:rsidRDefault="00072314" w:rsidP="001D18E6">
            <w:pPr>
              <w:rPr>
                <w:b/>
              </w:rPr>
            </w:pPr>
            <w:r>
              <w:rPr>
                <w:b/>
              </w:rPr>
              <w:t>Modification</w:t>
            </w:r>
          </w:p>
        </w:tc>
        <w:tc>
          <w:tcPr>
            <w:tcW w:w="1712" w:type="dxa"/>
            <w:shd w:val="clear" w:color="auto" w:fill="D9D9D9" w:themeFill="background1" w:themeFillShade="D9"/>
          </w:tcPr>
          <w:p w14:paraId="21BD777E" w14:textId="77777777" w:rsidR="00072314" w:rsidRDefault="00072314" w:rsidP="001D18E6">
            <w:pPr>
              <w:rPr>
                <w:b/>
              </w:rPr>
            </w:pPr>
            <w:r w:rsidRPr="00AF169D">
              <w:rPr>
                <w:b/>
              </w:rPr>
              <w:t xml:space="preserve">Requirement </w:t>
            </w:r>
            <w:r>
              <w:rPr>
                <w:b/>
              </w:rPr>
              <w:t>ID</w:t>
            </w:r>
          </w:p>
          <w:p w14:paraId="7C9DCE99"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4D0BBBC4" w14:textId="77777777" w:rsidR="00072314" w:rsidRPr="00AF169D" w:rsidRDefault="00072314" w:rsidP="001D18E6">
            <w:pPr>
              <w:rPr>
                <w:b/>
              </w:rPr>
            </w:pPr>
            <w:r>
              <w:rPr>
                <w:b/>
              </w:rPr>
              <w:t>Comment</w:t>
            </w:r>
          </w:p>
        </w:tc>
      </w:tr>
      <w:tr w:rsidR="00072314" w14:paraId="74D7B736" w14:textId="77777777" w:rsidTr="001D18E6">
        <w:tc>
          <w:tcPr>
            <w:tcW w:w="1934" w:type="dxa"/>
          </w:tcPr>
          <w:p w14:paraId="6C256863" w14:textId="77777777" w:rsidR="00072314" w:rsidRPr="000F4E8B" w:rsidRDefault="00072314" w:rsidP="001D18E6">
            <w:r w:rsidRPr="000F4E8B">
              <w:t>REQ_abc</w:t>
            </w:r>
          </w:p>
        </w:tc>
        <w:tc>
          <w:tcPr>
            <w:tcW w:w="2177" w:type="dxa"/>
          </w:tcPr>
          <w:p w14:paraId="722290D4" w14:textId="77777777" w:rsidR="00072314" w:rsidRPr="000F4E8B" w:rsidRDefault="00072314" w:rsidP="001D18E6"/>
        </w:tc>
        <w:sdt>
          <w:sdtPr>
            <w:alias w:val="Modification"/>
            <w:tag w:val="Modification"/>
            <w:id w:val="-2003107508"/>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331B0064" w14:textId="77777777" w:rsidR="00072314" w:rsidRPr="000F4E8B" w:rsidRDefault="00072314" w:rsidP="001D18E6">
                <w:r w:rsidRPr="000F4E8B">
                  <w:t>Removed</w:t>
                </w:r>
              </w:p>
            </w:tc>
          </w:sdtContent>
        </w:sdt>
        <w:tc>
          <w:tcPr>
            <w:tcW w:w="1712" w:type="dxa"/>
          </w:tcPr>
          <w:p w14:paraId="2DEABB0B" w14:textId="77777777" w:rsidR="00072314" w:rsidRPr="000F4E8B" w:rsidRDefault="00072314" w:rsidP="001D18E6">
            <w:r w:rsidRPr="000F4E8B">
              <w:t>--</w:t>
            </w:r>
          </w:p>
        </w:tc>
        <w:tc>
          <w:tcPr>
            <w:tcW w:w="2958" w:type="dxa"/>
          </w:tcPr>
          <w:p w14:paraId="2116701C" w14:textId="77777777" w:rsidR="00072314" w:rsidRPr="000F4E8B" w:rsidRDefault="00072314" w:rsidP="001D18E6"/>
        </w:tc>
      </w:tr>
      <w:tr w:rsidR="00072314" w14:paraId="374A5943" w14:textId="77777777" w:rsidTr="001D18E6">
        <w:tc>
          <w:tcPr>
            <w:tcW w:w="1934" w:type="dxa"/>
          </w:tcPr>
          <w:p w14:paraId="129C990B" w14:textId="77777777" w:rsidR="00072314" w:rsidRPr="000F4E8B" w:rsidRDefault="00072314" w:rsidP="001D18E6">
            <w:r w:rsidRPr="000F4E8B">
              <w:t>REQ_def</w:t>
            </w:r>
          </w:p>
        </w:tc>
        <w:tc>
          <w:tcPr>
            <w:tcW w:w="2177" w:type="dxa"/>
          </w:tcPr>
          <w:p w14:paraId="1CA7E961" w14:textId="77777777" w:rsidR="00072314" w:rsidRPr="000F4E8B" w:rsidRDefault="00072314" w:rsidP="001D18E6"/>
        </w:tc>
        <w:sdt>
          <w:sdtPr>
            <w:alias w:val="Modification"/>
            <w:tag w:val="Modification"/>
            <w:id w:val="417520968"/>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70B0F26C" w14:textId="77777777" w:rsidR="00072314" w:rsidRPr="000F4E8B" w:rsidRDefault="00072314" w:rsidP="001D18E6">
                <w:r w:rsidRPr="000F4E8B">
                  <w:t>Replaced</w:t>
                </w:r>
              </w:p>
            </w:tc>
          </w:sdtContent>
        </w:sdt>
        <w:tc>
          <w:tcPr>
            <w:tcW w:w="1712" w:type="dxa"/>
          </w:tcPr>
          <w:p w14:paraId="4F50FE50" w14:textId="77777777" w:rsidR="00072314" w:rsidRPr="000F4E8B" w:rsidRDefault="00072314" w:rsidP="001D18E6">
            <w:r w:rsidRPr="000F4E8B">
              <w:t>REQ_xyz</w:t>
            </w:r>
          </w:p>
        </w:tc>
        <w:tc>
          <w:tcPr>
            <w:tcW w:w="2958" w:type="dxa"/>
          </w:tcPr>
          <w:p w14:paraId="71391E3F" w14:textId="77777777" w:rsidR="00072314" w:rsidRPr="000F4E8B" w:rsidRDefault="00072314" w:rsidP="001D18E6"/>
        </w:tc>
      </w:tr>
      <w:tr w:rsidR="00072314" w14:paraId="7D24FDF8" w14:textId="77777777" w:rsidTr="001D18E6">
        <w:tc>
          <w:tcPr>
            <w:tcW w:w="1934" w:type="dxa"/>
          </w:tcPr>
          <w:p w14:paraId="3A4F3B47" w14:textId="77777777" w:rsidR="00072314" w:rsidRPr="000F4E8B" w:rsidRDefault="00072314" w:rsidP="001D18E6">
            <w:r w:rsidRPr="000F4E8B">
              <w:t>--</w:t>
            </w:r>
          </w:p>
        </w:tc>
        <w:tc>
          <w:tcPr>
            <w:tcW w:w="2177" w:type="dxa"/>
          </w:tcPr>
          <w:p w14:paraId="0CA1E7C4" w14:textId="77777777" w:rsidR="00072314" w:rsidRPr="000F4E8B" w:rsidRDefault="00072314" w:rsidP="001D18E6"/>
        </w:tc>
        <w:sdt>
          <w:sdtPr>
            <w:alias w:val="Modification"/>
            <w:tag w:val="Modification"/>
            <w:id w:val="-2132549286"/>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3A44FCEE" w14:textId="77777777" w:rsidR="00072314" w:rsidRPr="000F4E8B" w:rsidRDefault="00072314" w:rsidP="001D18E6">
                <w:r w:rsidRPr="000F4E8B">
                  <w:t>Added</w:t>
                </w:r>
              </w:p>
            </w:tc>
          </w:sdtContent>
        </w:sdt>
        <w:tc>
          <w:tcPr>
            <w:tcW w:w="1712" w:type="dxa"/>
          </w:tcPr>
          <w:p w14:paraId="03A80F2E" w14:textId="77777777" w:rsidR="00072314" w:rsidRPr="000F4E8B" w:rsidRDefault="00072314" w:rsidP="001D18E6">
            <w:r w:rsidRPr="000F4E8B">
              <w:t>REQ_123</w:t>
            </w:r>
          </w:p>
        </w:tc>
        <w:tc>
          <w:tcPr>
            <w:tcW w:w="2958" w:type="dxa"/>
          </w:tcPr>
          <w:p w14:paraId="615B0D95" w14:textId="77777777" w:rsidR="00072314" w:rsidRPr="000F4E8B" w:rsidRDefault="00072314" w:rsidP="001D18E6"/>
        </w:tc>
      </w:tr>
    </w:tbl>
    <w:p w14:paraId="0F300211" w14:textId="77777777" w:rsidR="00072314" w:rsidRDefault="00072314"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5</w:t>
      </w:r>
      <w:r>
        <w:rPr>
          <w:noProof/>
        </w:rPr>
        <w:fldChar w:fldCharType="end"/>
      </w:r>
      <w:r w:rsidRPr="00702453">
        <w:t xml:space="preserve">: </w:t>
      </w:r>
      <w:r>
        <w:t>Component Specific Requirements</w:t>
      </w:r>
    </w:p>
    <w:p w14:paraId="3FCBFA1A"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01704A0E" w14:textId="77777777" w:rsidTr="001D18E6">
        <w:tc>
          <w:tcPr>
            <w:tcW w:w="1838" w:type="dxa"/>
            <w:shd w:val="clear" w:color="auto" w:fill="D9D9D9" w:themeFill="background1" w:themeFillShade="D9"/>
          </w:tcPr>
          <w:p w14:paraId="0F468C91" w14:textId="77777777" w:rsidR="00072314" w:rsidRDefault="00072314" w:rsidP="001D18E6">
            <w:pPr>
              <w:rPr>
                <w:b/>
              </w:rPr>
            </w:pPr>
            <w:r w:rsidRPr="00AF169D">
              <w:rPr>
                <w:b/>
              </w:rPr>
              <w:t>Requirement ID</w:t>
            </w:r>
          </w:p>
          <w:p w14:paraId="208B5757"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1CA27515"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1F725D41" w14:textId="77777777" w:rsidR="00072314" w:rsidRPr="00AF169D" w:rsidRDefault="00072314" w:rsidP="001D18E6">
            <w:pPr>
              <w:rPr>
                <w:b/>
              </w:rPr>
            </w:pPr>
            <w:r>
              <w:rPr>
                <w:b/>
              </w:rPr>
              <w:t>Comment</w:t>
            </w:r>
          </w:p>
        </w:tc>
      </w:tr>
      <w:tr w:rsidR="00072314" w14:paraId="703DFA48" w14:textId="77777777" w:rsidTr="001D18E6">
        <w:tc>
          <w:tcPr>
            <w:tcW w:w="1838" w:type="dxa"/>
          </w:tcPr>
          <w:p w14:paraId="4BD59A7B" w14:textId="77777777" w:rsidR="00072314" w:rsidRDefault="00072314" w:rsidP="001D18E6"/>
        </w:tc>
        <w:tc>
          <w:tcPr>
            <w:tcW w:w="4253" w:type="dxa"/>
          </w:tcPr>
          <w:p w14:paraId="5C943EA5" w14:textId="77777777" w:rsidR="00072314" w:rsidRDefault="00072314" w:rsidP="001D18E6"/>
        </w:tc>
        <w:tc>
          <w:tcPr>
            <w:tcW w:w="4110" w:type="dxa"/>
          </w:tcPr>
          <w:p w14:paraId="3E341CB4" w14:textId="77777777" w:rsidR="00072314" w:rsidRDefault="00072314" w:rsidP="001D18E6"/>
        </w:tc>
      </w:tr>
      <w:tr w:rsidR="00072314" w14:paraId="0C0AE484" w14:textId="77777777" w:rsidTr="001D18E6">
        <w:tc>
          <w:tcPr>
            <w:tcW w:w="1838" w:type="dxa"/>
          </w:tcPr>
          <w:p w14:paraId="14B794A5" w14:textId="77777777" w:rsidR="00072314" w:rsidRDefault="00072314" w:rsidP="001D18E6"/>
        </w:tc>
        <w:tc>
          <w:tcPr>
            <w:tcW w:w="4253" w:type="dxa"/>
          </w:tcPr>
          <w:p w14:paraId="61CE346A" w14:textId="77777777" w:rsidR="00072314" w:rsidRDefault="00072314" w:rsidP="001D18E6"/>
        </w:tc>
        <w:tc>
          <w:tcPr>
            <w:tcW w:w="4110" w:type="dxa"/>
          </w:tcPr>
          <w:p w14:paraId="3EBDA25F" w14:textId="77777777" w:rsidR="00072314" w:rsidRDefault="00072314" w:rsidP="001D18E6"/>
        </w:tc>
      </w:tr>
      <w:tr w:rsidR="00072314" w14:paraId="6CF1D1DF" w14:textId="77777777" w:rsidTr="001D18E6">
        <w:tc>
          <w:tcPr>
            <w:tcW w:w="1838" w:type="dxa"/>
          </w:tcPr>
          <w:p w14:paraId="18ED52CE" w14:textId="77777777" w:rsidR="00072314" w:rsidRDefault="00072314" w:rsidP="001D18E6">
            <w:r>
              <w:t>…</w:t>
            </w:r>
          </w:p>
        </w:tc>
        <w:tc>
          <w:tcPr>
            <w:tcW w:w="4253" w:type="dxa"/>
          </w:tcPr>
          <w:p w14:paraId="638E5AD0" w14:textId="77777777" w:rsidR="00072314" w:rsidRDefault="00072314" w:rsidP="001D18E6"/>
        </w:tc>
        <w:tc>
          <w:tcPr>
            <w:tcW w:w="4110" w:type="dxa"/>
          </w:tcPr>
          <w:p w14:paraId="673EBD52" w14:textId="77777777" w:rsidR="00072314" w:rsidRDefault="00072314" w:rsidP="001D18E6"/>
        </w:tc>
      </w:tr>
    </w:tbl>
    <w:p w14:paraId="140D451C" w14:textId="77777777" w:rsidR="00072314" w:rsidRPr="00702453" w:rsidRDefault="00072314" w:rsidP="0007231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6</w:t>
      </w:r>
      <w:r>
        <w:rPr>
          <w:noProof/>
        </w:rPr>
        <w:fldChar w:fldCharType="end"/>
      </w:r>
      <w:r w:rsidRPr="00702453">
        <w:t xml:space="preserve">: </w:t>
      </w:r>
      <w:r>
        <w:t>Inherited Requirements</w:t>
      </w:r>
    </w:p>
    <w:p w14:paraId="5C2108A1" w14:textId="77777777" w:rsidR="00072314" w:rsidRDefault="00072314" w:rsidP="00072314"/>
    <w:p w14:paraId="7A54F0EF"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27AC08F9" w14:textId="77777777" w:rsidR="001C5864" w:rsidRPr="0017445F" w:rsidRDefault="001C5864" w:rsidP="001C5864">
      <w:pPr>
        <w:pStyle w:val="RERequirement"/>
        <w:shd w:val="clear" w:color="auto" w:fill="F2F2F2" w:themeFill="background1" w:themeFillShade="F2"/>
      </w:pPr>
      <w:bookmarkStart w:id="112" w:name="_9f86280c2cc672434a26a920fde1680c"/>
      <w:bookmarkEnd w:id="112"/>
      <w:r>
        <w:t xml:space="preserve"> Reading eLocker Selection</w:t>
      </w:r>
    </w:p>
    <w:p w14:paraId="0DE0ED96" w14:textId="77777777" w:rsidR="001C5864" w:rsidRDefault="001C5864" w:rsidP="001C5864">
      <w:pPr>
        <w:rPr>
          <w:rFonts w:cs="Arial"/>
        </w:rPr>
      </w:pPr>
      <w:r>
        <w:rPr>
          <w:rFonts w:cs="Arial"/>
        </w:rPr>
        <w:t>When "Read eLocker Selection" recieves an initial request from driver input it will transmit "RearDiffLck_D_RqDrv" signal</w:t>
      </w:r>
    </w:p>
    <w:p w14:paraId="09073EA8" w14:textId="77777777" w:rsidR="001C5864" w:rsidRDefault="001C5864" w:rsidP="001C5864"/>
    <w:p w14:paraId="75FB581E" w14:textId="77777777" w:rsidR="001C5864" w:rsidRPr="00287D2F" w:rsidRDefault="001C5864" w:rsidP="001C5864">
      <w:pPr>
        <w:rPr>
          <w:rFonts w:cs="Arial"/>
        </w:rPr>
      </w:pPr>
      <w:r>
        <w:rPr>
          <w:rFonts w:cs="Arial"/>
        </w:rPr>
        <w:t>Satisfied by</w:t>
      </w:r>
      <w:r w:rsidRPr="00287D2F">
        <w:rPr>
          <w:rFonts w:cs="Arial"/>
        </w:rPr>
        <w:t>:</w:t>
      </w:r>
    </w:p>
    <w:p w14:paraId="467073BB" w14:textId="77777777" w:rsidR="001C5864" w:rsidRDefault="001C5864" w:rsidP="001C5864">
      <w:pPr>
        <w:pStyle w:val="ListParagraph"/>
        <w:numPr>
          <w:ilvl w:val="0"/>
          <w:numId w:val="35"/>
        </w:numPr>
        <w:rPr>
          <w:rFonts w:ascii="Arial" w:hAnsi="Arial" w:cs="Arial"/>
        </w:rPr>
      </w:pPr>
      <w:r w:rsidRPr="00287D2F">
        <w:rPr>
          <w:rFonts w:ascii="Arial" w:hAnsi="Arial" w:cs="Arial"/>
        </w:rPr>
        <w:t>Functions:</w:t>
      </w:r>
    </w:p>
    <w:p w14:paraId="63149816" w14:textId="77777777" w:rsidR="00CB430B" w:rsidRPr="00C46AA2" w:rsidRDefault="001C5864" w:rsidP="00C46AA2">
      <w:pPr>
        <w:pStyle w:val="ListParagraph"/>
        <w:numPr>
          <w:ilvl w:val="1"/>
          <w:numId w:val="35"/>
        </w:numPr>
        <w:rPr>
          <w:rFonts w:ascii="Arial" w:hAnsi="Arial" w:cs="Arial"/>
        </w:rPr>
      </w:pPr>
      <w:r w:rsidRPr="00287D2F">
        <w:rPr>
          <w:rFonts w:ascii="Arial" w:hAnsi="Arial" w:cs="Arial"/>
        </w:rPr>
        <w:t>Read eLocker Selection</w:t>
      </w:r>
    </w:p>
    <w:p w14:paraId="281B64F4" w14:textId="77777777" w:rsidR="007A24FC" w:rsidRDefault="007A24FC" w:rsidP="007A24FC">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7A24FC" w:rsidRPr="00B3499B" w14:paraId="1EA3C5BA" w14:textId="77777777" w:rsidTr="009737DA">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DFC99C4" w14:textId="77777777" w:rsidR="007A24FC" w:rsidRPr="00B3499B" w:rsidRDefault="007A24FC" w:rsidP="009737D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7A24FC" w:rsidRPr="00B3499B" w14:paraId="5153134F"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BE53C07" w14:textId="77777777" w:rsidR="007A24FC" w:rsidRPr="00B3499B" w:rsidRDefault="007A24FC" w:rsidP="009737D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43C88A5" w14:textId="77777777" w:rsidR="00BC4E3D" w:rsidRDefault="00BC4E3D"/>
        </w:tc>
      </w:tr>
      <w:tr w:rsidR="007A24FC" w:rsidRPr="00B3499B" w14:paraId="21393011"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B1890CB" w14:textId="77777777" w:rsidR="007A24FC" w:rsidRPr="00B3499B" w:rsidRDefault="007A24FC" w:rsidP="009737D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877A671" w14:textId="77777777" w:rsidR="00BC4E3D" w:rsidRDefault="00BC4E3D"/>
        </w:tc>
      </w:tr>
      <w:tr w:rsidR="007A24FC" w:rsidRPr="00B3499B" w14:paraId="66887C12"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F5CF20" w14:textId="77777777" w:rsidR="007A24FC" w:rsidRPr="00B3499B" w:rsidRDefault="007A24FC" w:rsidP="009737D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617B506" w14:textId="77777777" w:rsidR="00BC4E3D" w:rsidRDefault="00BC4E3D"/>
        </w:tc>
      </w:tr>
      <w:tr w:rsidR="007A24FC" w:rsidRPr="00B3499B" w14:paraId="5483D2CF"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0CB707" w14:textId="77777777" w:rsidR="007A24FC" w:rsidRPr="00B3499B" w:rsidRDefault="007A24FC" w:rsidP="009737D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BD63E05"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515FB51" w14:textId="77777777" w:rsidR="007A24FC" w:rsidRPr="00B3499B" w:rsidRDefault="007A24FC" w:rsidP="009737D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757206E" w14:textId="77777777" w:rsidR="00BC4E3D" w:rsidRDefault="00BC4E3D"/>
        </w:tc>
      </w:tr>
      <w:tr w:rsidR="007A24FC" w:rsidRPr="00B3499B" w14:paraId="0FD3027C" w14:textId="77777777" w:rsidTr="009737DA">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03B278A" w14:textId="77777777" w:rsidR="007A24FC" w:rsidRPr="00B3499B" w:rsidRDefault="007A24FC" w:rsidP="009737D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868B8E4"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489E1EA" w14:textId="77777777" w:rsidR="007A24FC" w:rsidRPr="00B3499B" w:rsidRDefault="007A24FC" w:rsidP="009737D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8AC94BD" w14:textId="77777777" w:rsidR="00BC4E3D" w:rsidRDefault="00BC4E3D"/>
        </w:tc>
      </w:tr>
      <w:tr w:rsidR="007A24FC" w:rsidRPr="00B3499B" w14:paraId="583F257A" w14:textId="77777777" w:rsidTr="009737DA">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D131136" w14:textId="77777777" w:rsidR="007A24FC" w:rsidRPr="00B3499B" w:rsidRDefault="007A24FC" w:rsidP="009737D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F880701" w14:textId="77777777" w:rsidR="00BC4E3D" w:rsidRDefault="00BC4E3D"/>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08188A8" w14:textId="77777777" w:rsidR="007A24FC" w:rsidRPr="00B3499B" w:rsidRDefault="007A24FC" w:rsidP="009737D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4645FF5" w14:textId="77777777" w:rsidR="00BC4E3D" w:rsidRDefault="00BC4E3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9C22C6B" w14:textId="77777777" w:rsidR="007A24FC" w:rsidRPr="00B3499B" w:rsidRDefault="007A24FC" w:rsidP="009737D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92EECCC" w14:textId="77777777" w:rsidR="007A24FC" w:rsidRPr="00B3499B" w:rsidRDefault="007A24FC" w:rsidP="009737DA">
            <w:pPr>
              <w:ind w:left="141"/>
              <w:rPr>
                <w:rFonts w:cs="Arial"/>
                <w:color w:val="000000" w:themeColor="text1"/>
                <w:sz w:val="16"/>
                <w:szCs w:val="14"/>
              </w:rPr>
            </w:pPr>
            <w:r w:rsidRPr="00B3499B">
              <w:rPr>
                <w:rFonts w:cs="Arial"/>
                <w:color w:val="000000" w:themeColor="text1"/>
                <w:sz w:val="16"/>
                <w:szCs w:val="14"/>
              </w:rPr>
              <w:t>In-Progress</w:t>
            </w:r>
          </w:p>
        </w:tc>
      </w:tr>
      <w:tr w:rsidR="007A24FC" w:rsidRPr="00B3499B" w14:paraId="7A1AEDE8" w14:textId="77777777" w:rsidTr="009737DA">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98D8B38" w14:textId="77777777" w:rsidR="007A24FC" w:rsidRPr="00B3499B" w:rsidRDefault="006A2E06" w:rsidP="009737DA">
            <w:pPr>
              <w:rPr>
                <w:rFonts w:cs="Arial"/>
                <w:bCs/>
                <w:color w:val="808080" w:themeColor="background1" w:themeShade="80"/>
                <w:sz w:val="16"/>
                <w:szCs w:val="14"/>
              </w:rPr>
            </w:pPr>
            <w:hyperlink r:id="rId66" w:history="1">
              <w:r w:rsidR="007A24FC" w:rsidRPr="00B3499B">
                <w:rPr>
                  <w:rStyle w:val="Hyperlink"/>
                  <w:rFonts w:cs="Arial"/>
                  <w:bCs/>
                  <w:sz w:val="16"/>
                  <w:szCs w:val="14"/>
                </w:rPr>
                <w:t>Req. Template</w:t>
              </w:r>
            </w:hyperlink>
            <w:r w:rsidR="007A24FC"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622AB47" w14:textId="77777777" w:rsidR="007A24FC" w:rsidRPr="00B3499B" w:rsidRDefault="007A24FC" w:rsidP="009737D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B1184A8" w14:textId="77777777" w:rsidR="007A24FC" w:rsidRPr="00B3499B" w:rsidRDefault="007A24FC" w:rsidP="009737D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625C50E" w14:textId="77777777" w:rsidR="007A24FC" w:rsidRDefault="007A24FC" w:rsidP="001C5864">
      <w:pPr>
        <w:rPr>
          <w:rFonts w:cs="Arial"/>
        </w:rPr>
      </w:pPr>
    </w:p>
    <w:p w14:paraId="220599F5" w14:textId="77777777" w:rsidR="0047267C" w:rsidRDefault="0047267C" w:rsidP="001C5864">
      <w:pPr>
        <w:rPr>
          <w:rFonts w:cs="Arial"/>
        </w:rPr>
      </w:pPr>
    </w:p>
    <w:p w14:paraId="4BF006D2" w14:textId="77777777" w:rsidR="00072314" w:rsidRPr="00222BAA" w:rsidRDefault="00072314" w:rsidP="00072314">
      <w:pPr>
        <w:rPr>
          <w:lang w:val="en-GB"/>
        </w:rPr>
      </w:pPr>
    </w:p>
    <w:p w14:paraId="524296AE" w14:textId="77777777" w:rsidR="00072314" w:rsidRPr="00B16542" w:rsidRDefault="00072314" w:rsidP="00072314">
      <w:pPr>
        <w:pStyle w:val="Heading2"/>
        <w:spacing w:before="240"/>
      </w:pPr>
      <w:bookmarkStart w:id="113" w:name="_Toc422994386"/>
      <w:bookmarkStart w:id="114" w:name="_Toc35000614"/>
      <w:bookmarkStart w:id="115" w:name="_Ref531347950"/>
      <w:bookmarkStart w:id="116" w:name="_Toc481143824"/>
      <w:r w:rsidRPr="00B16542">
        <w:t xml:space="preserve">Requirements on </w:t>
      </w:r>
      <w:bookmarkEnd w:id="113"/>
      <w:r w:rsidRPr="00B16542">
        <w:t>Connections</w:t>
      </w:r>
      <w:bookmarkEnd w:id="114"/>
      <w:bookmarkEnd w:id="115"/>
      <w:bookmarkEnd w:id="116"/>
    </w:p>
    <w:p w14:paraId="5F9B7CBB" w14:textId="77777777" w:rsidR="00072314" w:rsidRPr="00912020" w:rsidRDefault="00072314" w:rsidP="00072314">
      <w:pPr>
        <w:pStyle w:val="Heading3"/>
        <w:keepNext w:val="0"/>
        <w:tabs>
          <w:tab w:val="clear" w:pos="900"/>
          <w:tab w:val="left" w:pos="709"/>
          <w:tab w:val="left" w:pos="851"/>
        </w:tabs>
        <w:spacing w:before="240"/>
        <w:rPr>
          <w:lang w:val="en-GB"/>
        </w:rPr>
      </w:pPr>
      <w:bookmarkStart w:id="117" w:name="_Toc35000615"/>
      <w:r w:rsidRPr="00912020">
        <w:rPr>
          <w:lang w:val="en-GB"/>
        </w:rPr>
        <w:t>Networks</w:t>
      </w:r>
      <w:bookmarkEnd w:id="117"/>
    </w:p>
    <w:p w14:paraId="6B0D04DF" w14:textId="77777777" w:rsidR="00072314" w:rsidRDefault="00072314" w:rsidP="00072314">
      <w:pPr>
        <w:pStyle w:val="Heading4"/>
        <w:keepNext w:val="0"/>
        <w:tabs>
          <w:tab w:val="clear" w:pos="900"/>
          <w:tab w:val="left" w:pos="709"/>
        </w:tabs>
        <w:spacing w:before="240"/>
        <w:rPr>
          <w:lang w:val="en-GB"/>
        </w:rPr>
      </w:pPr>
      <w:bookmarkStart w:id="118" w:name="_Toc481143825"/>
      <w:bookmarkStart w:id="119" w:name="_Toc35000616"/>
      <w:bookmarkStart w:id="120" w:name="_Toc422994387"/>
      <w:r>
        <w:rPr>
          <w:lang w:val="en-GB"/>
        </w:rPr>
        <w:t>“CAN</w:t>
      </w:r>
      <w:bookmarkEnd w:id="118"/>
      <w:r>
        <w:rPr>
          <w:lang w:val="en-GB"/>
        </w:rPr>
        <w:t xml:space="preserve"> Bus xxx”</w:t>
      </w:r>
      <w:bookmarkEnd w:id="119"/>
    </w:p>
    <w:p w14:paraId="6D80D146" w14:textId="77777777" w:rsidR="00072314" w:rsidRPr="00B66169" w:rsidRDefault="00072314" w:rsidP="00072314">
      <w:pPr>
        <w:pStyle w:val="Heading5"/>
        <w:keepNext w:val="0"/>
        <w:tabs>
          <w:tab w:val="clear" w:pos="900"/>
          <w:tab w:val="left" w:pos="709"/>
        </w:tabs>
        <w:spacing w:before="240"/>
        <w:rPr>
          <w:lang w:val="en-GB"/>
        </w:rPr>
      </w:pPr>
      <w:bookmarkStart w:id="121" w:name="_Toc35000617"/>
      <w:bookmarkStart w:id="122" w:name="_Toc380050580"/>
      <w:r w:rsidRPr="00B66169">
        <w:rPr>
          <w:lang w:val="en-GB"/>
        </w:rPr>
        <w:t>Protocol Requirements</w:t>
      </w:r>
      <w:bookmarkEnd w:id="121"/>
      <w:bookmarkEnd w:id="122"/>
    </w:p>
    <w:p w14:paraId="01E96AC9" w14:textId="77777777" w:rsidR="00072314" w:rsidRDefault="00072314" w:rsidP="00072314"/>
    <w:p w14:paraId="72B25A56" w14:textId="77777777" w:rsidR="00072314" w:rsidRPr="00BB29B2" w:rsidRDefault="00072314" w:rsidP="00072314">
      <w:pPr>
        <w:pStyle w:val="Heading5"/>
        <w:keepNext w:val="0"/>
        <w:tabs>
          <w:tab w:val="clear" w:pos="900"/>
          <w:tab w:val="left" w:pos="709"/>
        </w:tabs>
        <w:spacing w:before="240"/>
        <w:rPr>
          <w:lang w:val="en-GB"/>
        </w:rPr>
      </w:pPr>
      <w:bookmarkStart w:id="123" w:name="_Toc35000618"/>
      <w:bookmarkStart w:id="124" w:name="_Toc380050579"/>
      <w:r w:rsidRPr="00BB29B2">
        <w:rPr>
          <w:lang w:val="en-GB"/>
        </w:rPr>
        <w:t>Electrical Requirements</w:t>
      </w:r>
      <w:bookmarkEnd w:id="123"/>
      <w:bookmarkEnd w:id="124"/>
    </w:p>
    <w:p w14:paraId="3F4093B9" w14:textId="77777777" w:rsidR="00072314" w:rsidRDefault="00072314" w:rsidP="00072314"/>
    <w:p w14:paraId="2B700224" w14:textId="77777777" w:rsidR="00072314" w:rsidRDefault="00072314" w:rsidP="00072314">
      <w:pPr>
        <w:pStyle w:val="Heading4"/>
        <w:keepNext w:val="0"/>
        <w:tabs>
          <w:tab w:val="clear" w:pos="900"/>
          <w:tab w:val="left" w:pos="709"/>
        </w:tabs>
        <w:spacing w:before="240"/>
        <w:rPr>
          <w:lang w:val="en-GB"/>
        </w:rPr>
      </w:pPr>
      <w:bookmarkStart w:id="125" w:name="_Toc481143826"/>
      <w:bookmarkStart w:id="126" w:name="_Toc35000619"/>
      <w:r>
        <w:rPr>
          <w:lang w:val="en-GB"/>
        </w:rPr>
        <w:t>“</w:t>
      </w:r>
      <w:bookmarkEnd w:id="125"/>
      <w:r>
        <w:rPr>
          <w:lang w:val="en-GB"/>
        </w:rPr>
        <w:t>LIN Bus xxx”</w:t>
      </w:r>
      <w:bookmarkEnd w:id="126"/>
    </w:p>
    <w:p w14:paraId="030EE211" w14:textId="77777777" w:rsidR="00072314" w:rsidRPr="00BB29B2" w:rsidRDefault="00072314" w:rsidP="00072314">
      <w:pPr>
        <w:pStyle w:val="Heading5"/>
        <w:keepNext w:val="0"/>
        <w:tabs>
          <w:tab w:val="clear" w:pos="900"/>
          <w:tab w:val="left" w:pos="709"/>
        </w:tabs>
        <w:spacing w:before="240"/>
        <w:rPr>
          <w:lang w:val="en-GB"/>
        </w:rPr>
      </w:pPr>
      <w:bookmarkStart w:id="127" w:name="_Toc35000620"/>
      <w:r w:rsidRPr="00BB29B2">
        <w:rPr>
          <w:lang w:val="en-GB"/>
        </w:rPr>
        <w:t>Protocol Requirements</w:t>
      </w:r>
      <w:bookmarkEnd w:id="127"/>
    </w:p>
    <w:p w14:paraId="6D03687C" w14:textId="77777777" w:rsidR="00072314" w:rsidRDefault="00072314" w:rsidP="00072314"/>
    <w:p w14:paraId="36CC53BD" w14:textId="77777777" w:rsidR="00072314" w:rsidRPr="00BB29B2" w:rsidRDefault="00072314" w:rsidP="00072314">
      <w:pPr>
        <w:pStyle w:val="Heading6"/>
        <w:keepNext w:val="0"/>
        <w:tabs>
          <w:tab w:val="clear" w:pos="900"/>
          <w:tab w:val="left" w:pos="709"/>
        </w:tabs>
        <w:spacing w:before="240"/>
      </w:pPr>
      <w:bookmarkStart w:id="128" w:name="_Toc35000621"/>
      <w:r w:rsidRPr="00BB29B2">
        <w:t>Schedule Table</w:t>
      </w:r>
      <w:bookmarkEnd w:id="128"/>
    </w:p>
    <w:p w14:paraId="57B5396C" w14:textId="77777777" w:rsidR="00072314" w:rsidRPr="008D3AB8" w:rsidRDefault="00072314" w:rsidP="00072314"/>
    <w:p w14:paraId="5E68D42D" w14:textId="77777777" w:rsidR="00072314" w:rsidRPr="0008696C" w:rsidRDefault="00072314" w:rsidP="00072314">
      <w:pPr>
        <w:pStyle w:val="Heading5"/>
        <w:keepNext w:val="0"/>
        <w:tabs>
          <w:tab w:val="clear" w:pos="900"/>
          <w:tab w:val="left" w:pos="709"/>
        </w:tabs>
        <w:spacing w:before="240"/>
        <w:rPr>
          <w:sz w:val="20"/>
          <w:lang w:val="en-GB"/>
        </w:rPr>
      </w:pPr>
      <w:bookmarkStart w:id="129" w:name="_Toc35000622"/>
      <w:r w:rsidRPr="00BB29B2">
        <w:rPr>
          <w:lang w:val="en-GB"/>
        </w:rPr>
        <w:t>Electrical Requirements</w:t>
      </w:r>
      <w:bookmarkEnd w:id="129"/>
    </w:p>
    <w:p w14:paraId="76A0AA6C" w14:textId="77777777" w:rsidR="00072314" w:rsidRDefault="00072314" w:rsidP="00072314"/>
    <w:p w14:paraId="0CB6D68A" w14:textId="77777777" w:rsidR="00072314" w:rsidRDefault="00072314" w:rsidP="00072314">
      <w:pPr>
        <w:pStyle w:val="Heading4"/>
        <w:keepNext w:val="0"/>
        <w:tabs>
          <w:tab w:val="clear" w:pos="900"/>
          <w:tab w:val="left" w:pos="709"/>
        </w:tabs>
        <w:spacing w:before="240"/>
        <w:rPr>
          <w:lang w:val="en-GB"/>
        </w:rPr>
      </w:pPr>
      <w:bookmarkStart w:id="130" w:name="_Toc481143827"/>
      <w:bookmarkStart w:id="131" w:name="_Toc35000623"/>
      <w:r>
        <w:rPr>
          <w:lang w:val="en-GB"/>
        </w:rPr>
        <w:t>“</w:t>
      </w:r>
      <w:r w:rsidRPr="00BB29B2">
        <w:rPr>
          <w:lang w:val="en-GB"/>
        </w:rPr>
        <w:t>Ethernet</w:t>
      </w:r>
      <w:bookmarkEnd w:id="130"/>
      <w:r>
        <w:rPr>
          <w:lang w:val="en-GB"/>
        </w:rPr>
        <w:t xml:space="preserve"> xxx”</w:t>
      </w:r>
      <w:bookmarkEnd w:id="131"/>
    </w:p>
    <w:p w14:paraId="5D5135C9" w14:textId="77777777" w:rsidR="00072314" w:rsidRDefault="00072314" w:rsidP="00072314">
      <w:pPr>
        <w:pStyle w:val="Heading3"/>
        <w:keepNext w:val="0"/>
        <w:tabs>
          <w:tab w:val="clear" w:pos="900"/>
          <w:tab w:val="left" w:pos="709"/>
          <w:tab w:val="left" w:pos="851"/>
        </w:tabs>
        <w:spacing w:before="240"/>
      </w:pPr>
      <w:bookmarkStart w:id="132" w:name="_Toc35000624"/>
      <w:r>
        <w:t>HW I/Os</w:t>
      </w:r>
      <w:bookmarkEnd w:id="132"/>
    </w:p>
    <w:p w14:paraId="0F894F11" w14:textId="77777777" w:rsidR="00072314" w:rsidRDefault="00072314" w:rsidP="00072314">
      <w:pPr>
        <w:pStyle w:val="Heading4"/>
        <w:keepNext w:val="0"/>
        <w:tabs>
          <w:tab w:val="clear" w:pos="900"/>
          <w:tab w:val="left" w:pos="709"/>
        </w:tabs>
        <w:spacing w:before="240"/>
        <w:rPr>
          <w:lang w:val="en-GB"/>
        </w:rPr>
      </w:pPr>
      <w:bookmarkStart w:id="133" w:name="_Toc35000625"/>
      <w:r>
        <w:rPr>
          <w:lang w:val="en-GB"/>
        </w:rPr>
        <w:t>“HW I/O xxx”</w:t>
      </w:r>
      <w:bookmarkEnd w:id="120"/>
      <w:bookmarkEnd w:id="133"/>
    </w:p>
    <w:p w14:paraId="21AAF9FF" w14:textId="77777777" w:rsidR="00072314" w:rsidRPr="003225C9" w:rsidRDefault="00072314" w:rsidP="00072314"/>
    <w:p w14:paraId="374575AB" w14:textId="77777777" w:rsidR="00072314" w:rsidRPr="00B16542" w:rsidRDefault="00072314" w:rsidP="00072314">
      <w:pPr>
        <w:pStyle w:val="Heading2"/>
        <w:spacing w:before="240"/>
      </w:pPr>
      <w:bookmarkStart w:id="134" w:name="_Signal_4"/>
      <w:bookmarkStart w:id="135" w:name="_Toc35000626"/>
      <w:bookmarkStart w:id="136" w:name="_Toc481143831"/>
      <w:bookmarkStart w:id="137" w:name="_Toc422994394"/>
      <w:bookmarkEnd w:id="134"/>
      <w:r w:rsidRPr="00B16542">
        <w:t>Requirements on Development Process</w:t>
      </w:r>
      <w:bookmarkEnd w:id="135"/>
      <w:bookmarkEnd w:id="136"/>
      <w:bookmarkEnd w:id="137"/>
    </w:p>
    <w:p w14:paraId="7EBFE647" w14:textId="77777777" w:rsidR="00072314" w:rsidRPr="00BB29B2" w:rsidRDefault="00072314" w:rsidP="00072314">
      <w:pPr>
        <w:pStyle w:val="Heading1"/>
        <w:tabs>
          <w:tab w:val="clear" w:pos="540"/>
          <w:tab w:val="num" w:pos="360"/>
          <w:tab w:val="left" w:pos="1134"/>
          <w:tab w:val="left" w:pos="2268"/>
          <w:tab w:val="left" w:pos="3402"/>
          <w:tab w:val="left" w:pos="4536"/>
          <w:tab w:val="left" w:pos="5670"/>
          <w:tab w:val="left" w:pos="6804"/>
          <w:tab w:val="left" w:pos="7938"/>
          <w:tab w:val="left" w:pos="9072"/>
        </w:tabs>
        <w:overflowPunct/>
        <w:autoSpaceDE/>
        <w:adjustRightInd/>
        <w:spacing w:before="320" w:after="160"/>
        <w:rPr>
          <w:lang w:val="en-GB"/>
        </w:rPr>
      </w:pPr>
      <w:bookmarkStart w:id="138" w:name="_Toc35000627"/>
      <w:bookmarkStart w:id="139" w:name="_Toc423616456"/>
      <w:r w:rsidRPr="00BB29B2">
        <w:rPr>
          <w:lang w:val="en-GB"/>
        </w:rPr>
        <w:lastRenderedPageBreak/>
        <w:t>Open Concerns</w:t>
      </w:r>
      <w:bookmarkEnd w:id="138"/>
    </w:p>
    <w:p w14:paraId="22F224BC" w14:textId="77777777" w:rsidR="00072314" w:rsidRDefault="00072314" w:rsidP="00072314"/>
    <w:tbl>
      <w:tblPr>
        <w:tblW w:w="102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3544"/>
        <w:gridCol w:w="1843"/>
        <w:gridCol w:w="1134"/>
        <w:gridCol w:w="2863"/>
      </w:tblGrid>
      <w:tr w:rsidR="00072314" w14:paraId="0307C4A0" w14:textId="77777777" w:rsidTr="001D18E6">
        <w:trPr>
          <w:tblHeader/>
        </w:trPr>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780C59" w14:textId="77777777" w:rsidR="00072314" w:rsidRDefault="00072314" w:rsidP="001D18E6">
            <w:pPr>
              <w:pStyle w:val="Caption"/>
              <w:rPr>
                <w:lang w:val="en-GB"/>
              </w:rPr>
            </w:pPr>
            <w:r>
              <w:rPr>
                <w:lang w:val="en-GB"/>
              </w:rPr>
              <w:t>ID</w:t>
            </w:r>
          </w:p>
        </w:tc>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7E9A2F" w14:textId="77777777" w:rsidR="00072314" w:rsidRDefault="00072314" w:rsidP="001D18E6">
            <w:pPr>
              <w:pStyle w:val="Caption"/>
              <w:rPr>
                <w:lang w:val="en-GB"/>
              </w:rPr>
            </w:pPr>
            <w:r>
              <w:rPr>
                <w:lang w:val="en-GB"/>
              </w:rPr>
              <w:t>Concern Description</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EDCD78" w14:textId="77777777" w:rsidR="00072314" w:rsidRDefault="00072314" w:rsidP="001D18E6">
            <w:pPr>
              <w:pStyle w:val="Caption"/>
              <w:rPr>
                <w:lang w:val="en-GB"/>
              </w:rPr>
            </w:pPr>
            <w:r>
              <w:rPr>
                <w:lang w:val="en-GB"/>
              </w:rPr>
              <w:t>e-Tracker Reference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F070FA" w14:textId="77777777" w:rsidR="00072314" w:rsidRDefault="00072314" w:rsidP="001D18E6">
            <w:pPr>
              <w:pStyle w:val="Caption"/>
              <w:rPr>
                <w:lang w:val="en-GB"/>
              </w:rPr>
            </w:pPr>
            <w:r>
              <w:rPr>
                <w:lang w:val="en-GB"/>
              </w:rPr>
              <w:t>Status</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2AEE60" w14:textId="77777777" w:rsidR="00072314" w:rsidRDefault="00072314" w:rsidP="001D18E6">
            <w:pPr>
              <w:pStyle w:val="Caption"/>
              <w:rPr>
                <w:lang w:val="en-GB"/>
              </w:rPr>
            </w:pPr>
            <w:r>
              <w:rPr>
                <w:lang w:val="en-GB"/>
              </w:rPr>
              <w:t>Solution</w:t>
            </w:r>
          </w:p>
        </w:tc>
      </w:tr>
      <w:tr w:rsidR="00072314" w14:paraId="42BEBF48" w14:textId="77777777" w:rsidTr="001D18E6">
        <w:tc>
          <w:tcPr>
            <w:tcW w:w="851" w:type="dxa"/>
            <w:tcBorders>
              <w:top w:val="single" w:sz="4" w:space="0" w:color="auto"/>
              <w:left w:val="single" w:sz="4" w:space="0" w:color="auto"/>
              <w:bottom w:val="single" w:sz="4" w:space="0" w:color="auto"/>
              <w:right w:val="single" w:sz="4" w:space="0" w:color="auto"/>
            </w:tcBorders>
            <w:hideMark/>
          </w:tcPr>
          <w:p w14:paraId="5C0EE93E" w14:textId="77777777" w:rsidR="00072314" w:rsidRDefault="00072314" w:rsidP="001D18E6">
            <w:pPr>
              <w:pStyle w:val="BodyText"/>
              <w:jc w:val="center"/>
            </w:pPr>
            <w:r>
              <w:t>1</w:t>
            </w:r>
          </w:p>
        </w:tc>
        <w:tc>
          <w:tcPr>
            <w:tcW w:w="3544" w:type="dxa"/>
            <w:tcBorders>
              <w:top w:val="single" w:sz="4" w:space="0" w:color="auto"/>
              <w:left w:val="single" w:sz="4" w:space="0" w:color="auto"/>
              <w:bottom w:val="single" w:sz="4" w:space="0" w:color="auto"/>
              <w:right w:val="single" w:sz="4" w:space="0" w:color="auto"/>
            </w:tcBorders>
          </w:tcPr>
          <w:p w14:paraId="4316D56E" w14:textId="77777777" w:rsidR="00072314" w:rsidRDefault="00072314" w:rsidP="001D18E6">
            <w:r w:rsidRPr="009E3B7C">
              <w:rPr>
                <w:rFonts w:cs="Arial"/>
                <w:lang w:val="en-GB"/>
              </w:rPr>
              <w:t>How to fully capture Wake/Sleep requirements. Currently we have a mismatch between what is captured in old EuCD SRD requirements and what is captured in AIS Publisher Interfaces (Publishing Network Sleep Inhibitor, Network Wake Up)</w:t>
            </w:r>
          </w:p>
        </w:tc>
        <w:tc>
          <w:tcPr>
            <w:tcW w:w="1843" w:type="dxa"/>
            <w:tcBorders>
              <w:top w:val="single" w:sz="4" w:space="0" w:color="auto"/>
              <w:left w:val="single" w:sz="4" w:space="0" w:color="auto"/>
              <w:bottom w:val="single" w:sz="4" w:space="0" w:color="auto"/>
              <w:right w:val="single" w:sz="4" w:space="0" w:color="auto"/>
            </w:tcBorders>
          </w:tcPr>
          <w:p w14:paraId="5E06A8A3" w14:textId="77777777" w:rsidR="00072314" w:rsidRDefault="00072314" w:rsidP="001D18E6">
            <w:pPr>
              <w:pStyle w:val="BodyText"/>
            </w:pPr>
          </w:p>
        </w:tc>
        <w:tc>
          <w:tcPr>
            <w:tcW w:w="1134" w:type="dxa"/>
            <w:tcBorders>
              <w:top w:val="single" w:sz="4" w:space="0" w:color="auto"/>
              <w:left w:val="single" w:sz="4" w:space="0" w:color="auto"/>
              <w:bottom w:val="single" w:sz="4" w:space="0" w:color="auto"/>
              <w:right w:val="single" w:sz="4" w:space="0" w:color="auto"/>
            </w:tcBorders>
          </w:tcPr>
          <w:p w14:paraId="40806096" w14:textId="77777777" w:rsidR="00072314" w:rsidRDefault="00072314" w:rsidP="001D18E6">
            <w:r w:rsidRPr="009E3B7C">
              <w:rPr>
                <w:rFonts w:cs="Arial"/>
                <w:lang w:val="en-GB"/>
              </w:rPr>
              <w:t>Open</w:t>
            </w:r>
          </w:p>
        </w:tc>
        <w:tc>
          <w:tcPr>
            <w:tcW w:w="2863" w:type="dxa"/>
            <w:tcBorders>
              <w:top w:val="single" w:sz="4" w:space="0" w:color="auto"/>
              <w:left w:val="single" w:sz="4" w:space="0" w:color="auto"/>
              <w:bottom w:val="single" w:sz="4" w:space="0" w:color="auto"/>
              <w:right w:val="single" w:sz="4" w:space="0" w:color="auto"/>
            </w:tcBorders>
          </w:tcPr>
          <w:p w14:paraId="18063F80" w14:textId="77777777" w:rsidR="00072314" w:rsidRDefault="00072314" w:rsidP="001D18E6">
            <w:r w:rsidRPr="009E3B7C">
              <w:rPr>
                <w:rFonts w:cs="Arial"/>
              </w:rPr>
              <w:t>Extend AIS attributes?</w:t>
            </w:r>
          </w:p>
        </w:tc>
      </w:tr>
      <w:tr w:rsidR="00072314" w14:paraId="34385912" w14:textId="77777777" w:rsidTr="001D18E6">
        <w:tc>
          <w:tcPr>
            <w:tcW w:w="851" w:type="dxa"/>
            <w:tcBorders>
              <w:top w:val="single" w:sz="4" w:space="0" w:color="auto"/>
              <w:left w:val="single" w:sz="4" w:space="0" w:color="auto"/>
              <w:bottom w:val="single" w:sz="4" w:space="0" w:color="auto"/>
              <w:right w:val="single" w:sz="4" w:space="0" w:color="auto"/>
            </w:tcBorders>
            <w:hideMark/>
          </w:tcPr>
          <w:p w14:paraId="2ABD0653" w14:textId="77777777" w:rsidR="00072314" w:rsidRDefault="00072314" w:rsidP="001D18E6">
            <w:pPr>
              <w:pStyle w:val="BodyText"/>
              <w:jc w:val="center"/>
            </w:pPr>
            <w:r>
              <w:t>2</w:t>
            </w:r>
          </w:p>
        </w:tc>
        <w:tc>
          <w:tcPr>
            <w:tcW w:w="3544" w:type="dxa"/>
            <w:tcBorders>
              <w:top w:val="single" w:sz="4" w:space="0" w:color="auto"/>
              <w:left w:val="single" w:sz="4" w:space="0" w:color="auto"/>
              <w:bottom w:val="single" w:sz="4" w:space="0" w:color="auto"/>
              <w:right w:val="single" w:sz="4" w:space="0" w:color="auto"/>
            </w:tcBorders>
          </w:tcPr>
          <w:p w14:paraId="30A85779" w14:textId="77777777" w:rsidR="00072314" w:rsidRDefault="00072314" w:rsidP="001D18E6">
            <w:r w:rsidRPr="009E3B7C">
              <w:rPr>
                <w:rFonts w:cs="Arial"/>
                <w:lang w:val="en-GB"/>
              </w:rPr>
              <w:t>Clarify how to export Message list entries from CMDB in VSEM</w:t>
            </w:r>
          </w:p>
        </w:tc>
        <w:tc>
          <w:tcPr>
            <w:tcW w:w="1843" w:type="dxa"/>
            <w:tcBorders>
              <w:top w:val="single" w:sz="4" w:space="0" w:color="auto"/>
              <w:left w:val="single" w:sz="4" w:space="0" w:color="auto"/>
              <w:bottom w:val="single" w:sz="4" w:space="0" w:color="auto"/>
              <w:right w:val="single" w:sz="4" w:space="0" w:color="auto"/>
            </w:tcBorders>
          </w:tcPr>
          <w:p w14:paraId="45309513" w14:textId="77777777" w:rsidR="00072314" w:rsidRDefault="00072314" w:rsidP="001D18E6">
            <w:pPr>
              <w:pStyle w:val="BodyText"/>
            </w:pPr>
          </w:p>
        </w:tc>
        <w:tc>
          <w:tcPr>
            <w:tcW w:w="1134" w:type="dxa"/>
            <w:tcBorders>
              <w:top w:val="single" w:sz="4" w:space="0" w:color="auto"/>
              <w:left w:val="single" w:sz="4" w:space="0" w:color="auto"/>
              <w:bottom w:val="single" w:sz="4" w:space="0" w:color="auto"/>
              <w:right w:val="single" w:sz="4" w:space="0" w:color="auto"/>
            </w:tcBorders>
          </w:tcPr>
          <w:p w14:paraId="73D3C4C1" w14:textId="77777777" w:rsidR="00072314" w:rsidRDefault="00072314" w:rsidP="001D18E6">
            <w:r w:rsidRPr="009E3B7C">
              <w:rPr>
                <w:rFonts w:cs="Arial"/>
                <w:lang w:val="en-GB"/>
              </w:rPr>
              <w:t>Open</w:t>
            </w:r>
          </w:p>
        </w:tc>
        <w:tc>
          <w:tcPr>
            <w:tcW w:w="2863" w:type="dxa"/>
            <w:tcBorders>
              <w:top w:val="single" w:sz="4" w:space="0" w:color="auto"/>
              <w:left w:val="single" w:sz="4" w:space="0" w:color="auto"/>
              <w:bottom w:val="single" w:sz="4" w:space="0" w:color="auto"/>
              <w:right w:val="single" w:sz="4" w:space="0" w:color="auto"/>
            </w:tcBorders>
          </w:tcPr>
          <w:p w14:paraId="1E300B90" w14:textId="77777777" w:rsidR="00072314" w:rsidRDefault="00072314" w:rsidP="001D18E6"/>
        </w:tc>
      </w:tr>
      <w:tr w:rsidR="00072314" w14:paraId="10DB87DE" w14:textId="77777777" w:rsidTr="001D18E6">
        <w:tc>
          <w:tcPr>
            <w:tcW w:w="851" w:type="dxa"/>
            <w:tcBorders>
              <w:top w:val="single" w:sz="4" w:space="0" w:color="auto"/>
              <w:left w:val="single" w:sz="4" w:space="0" w:color="auto"/>
              <w:bottom w:val="single" w:sz="4" w:space="0" w:color="auto"/>
              <w:right w:val="single" w:sz="4" w:space="0" w:color="auto"/>
            </w:tcBorders>
          </w:tcPr>
          <w:p w14:paraId="70BDE57F" w14:textId="77777777" w:rsidR="00072314" w:rsidRDefault="00072314" w:rsidP="001D18E6">
            <w:pPr>
              <w:pStyle w:val="BodyText"/>
              <w:jc w:val="center"/>
            </w:pPr>
            <w:r w:rsidRPr="009E3B7C">
              <w:rPr>
                <w:rFonts w:cs="Arial"/>
              </w:rPr>
              <w:t>3</w:t>
            </w:r>
          </w:p>
        </w:tc>
        <w:tc>
          <w:tcPr>
            <w:tcW w:w="3544" w:type="dxa"/>
            <w:tcBorders>
              <w:top w:val="single" w:sz="4" w:space="0" w:color="auto"/>
              <w:left w:val="single" w:sz="4" w:space="0" w:color="auto"/>
              <w:bottom w:val="single" w:sz="4" w:space="0" w:color="auto"/>
              <w:right w:val="single" w:sz="4" w:space="0" w:color="auto"/>
            </w:tcBorders>
          </w:tcPr>
          <w:p w14:paraId="401A30CC" w14:textId="77777777" w:rsidR="00072314" w:rsidRPr="0008696C" w:rsidRDefault="00072314" w:rsidP="001D18E6">
            <w:pPr>
              <w:rPr>
                <w:lang w:val="en-GB"/>
              </w:rPr>
            </w:pPr>
          </w:p>
        </w:tc>
        <w:tc>
          <w:tcPr>
            <w:tcW w:w="1843" w:type="dxa"/>
            <w:tcBorders>
              <w:top w:val="single" w:sz="4" w:space="0" w:color="auto"/>
              <w:left w:val="single" w:sz="4" w:space="0" w:color="auto"/>
              <w:bottom w:val="single" w:sz="4" w:space="0" w:color="auto"/>
              <w:right w:val="single" w:sz="4" w:space="0" w:color="auto"/>
            </w:tcBorders>
          </w:tcPr>
          <w:p w14:paraId="47CEDF18" w14:textId="77777777" w:rsidR="00072314" w:rsidRDefault="00072314" w:rsidP="001D18E6">
            <w:pPr>
              <w:pStyle w:val="BodyText"/>
            </w:pPr>
          </w:p>
        </w:tc>
        <w:tc>
          <w:tcPr>
            <w:tcW w:w="1134" w:type="dxa"/>
            <w:tcBorders>
              <w:top w:val="single" w:sz="4" w:space="0" w:color="auto"/>
              <w:left w:val="single" w:sz="4" w:space="0" w:color="auto"/>
              <w:bottom w:val="single" w:sz="4" w:space="0" w:color="auto"/>
              <w:right w:val="single" w:sz="4" w:space="0" w:color="auto"/>
            </w:tcBorders>
          </w:tcPr>
          <w:p w14:paraId="66518584" w14:textId="77777777" w:rsidR="00072314" w:rsidRPr="0008696C" w:rsidRDefault="00072314" w:rsidP="001D18E6">
            <w:pPr>
              <w:rPr>
                <w:lang w:val="en-GB"/>
              </w:rPr>
            </w:pPr>
          </w:p>
        </w:tc>
        <w:tc>
          <w:tcPr>
            <w:tcW w:w="2863" w:type="dxa"/>
            <w:tcBorders>
              <w:top w:val="single" w:sz="4" w:space="0" w:color="auto"/>
              <w:left w:val="single" w:sz="4" w:space="0" w:color="auto"/>
              <w:bottom w:val="single" w:sz="4" w:space="0" w:color="auto"/>
              <w:right w:val="single" w:sz="4" w:space="0" w:color="auto"/>
            </w:tcBorders>
          </w:tcPr>
          <w:p w14:paraId="607C0513" w14:textId="77777777" w:rsidR="00072314" w:rsidRDefault="00072314" w:rsidP="001D18E6"/>
        </w:tc>
      </w:tr>
      <w:tr w:rsidR="00072314" w14:paraId="77788E4B" w14:textId="77777777" w:rsidTr="001D18E6">
        <w:tc>
          <w:tcPr>
            <w:tcW w:w="851" w:type="dxa"/>
            <w:tcBorders>
              <w:top w:val="single" w:sz="4" w:space="0" w:color="auto"/>
              <w:left w:val="single" w:sz="4" w:space="0" w:color="auto"/>
              <w:bottom w:val="single" w:sz="4" w:space="0" w:color="auto"/>
              <w:right w:val="single" w:sz="4" w:space="0" w:color="auto"/>
            </w:tcBorders>
          </w:tcPr>
          <w:p w14:paraId="50F7FA95" w14:textId="77777777" w:rsidR="00072314" w:rsidRDefault="00072314" w:rsidP="001D18E6">
            <w:pPr>
              <w:pStyle w:val="BodyText"/>
              <w:jc w:val="center"/>
            </w:pPr>
            <w:r w:rsidRPr="009E3B7C">
              <w:rPr>
                <w:rFonts w:cs="Arial"/>
              </w:rPr>
              <w:t xml:space="preserve">4 </w:t>
            </w:r>
          </w:p>
        </w:tc>
        <w:tc>
          <w:tcPr>
            <w:tcW w:w="3544" w:type="dxa"/>
            <w:tcBorders>
              <w:top w:val="single" w:sz="4" w:space="0" w:color="auto"/>
              <w:left w:val="single" w:sz="4" w:space="0" w:color="auto"/>
              <w:bottom w:val="single" w:sz="4" w:space="0" w:color="auto"/>
              <w:right w:val="single" w:sz="4" w:space="0" w:color="auto"/>
            </w:tcBorders>
          </w:tcPr>
          <w:p w14:paraId="5455030A" w14:textId="77777777" w:rsidR="00072314" w:rsidRPr="0008696C" w:rsidRDefault="00072314" w:rsidP="001D18E6">
            <w:pPr>
              <w:rPr>
                <w:lang w:val="en-GB"/>
              </w:rPr>
            </w:pPr>
          </w:p>
        </w:tc>
        <w:tc>
          <w:tcPr>
            <w:tcW w:w="1843" w:type="dxa"/>
            <w:tcBorders>
              <w:top w:val="single" w:sz="4" w:space="0" w:color="auto"/>
              <w:left w:val="single" w:sz="4" w:space="0" w:color="auto"/>
              <w:bottom w:val="single" w:sz="4" w:space="0" w:color="auto"/>
              <w:right w:val="single" w:sz="4" w:space="0" w:color="auto"/>
            </w:tcBorders>
          </w:tcPr>
          <w:p w14:paraId="5C627976" w14:textId="77777777" w:rsidR="00072314" w:rsidRDefault="00072314" w:rsidP="001D18E6">
            <w:pPr>
              <w:pStyle w:val="BodyText"/>
            </w:pPr>
          </w:p>
        </w:tc>
        <w:tc>
          <w:tcPr>
            <w:tcW w:w="1134" w:type="dxa"/>
            <w:tcBorders>
              <w:top w:val="single" w:sz="4" w:space="0" w:color="auto"/>
              <w:left w:val="single" w:sz="4" w:space="0" w:color="auto"/>
              <w:bottom w:val="single" w:sz="4" w:space="0" w:color="auto"/>
              <w:right w:val="single" w:sz="4" w:space="0" w:color="auto"/>
            </w:tcBorders>
          </w:tcPr>
          <w:p w14:paraId="48DA941C" w14:textId="77777777" w:rsidR="00072314" w:rsidRPr="0008696C" w:rsidRDefault="00072314" w:rsidP="001D18E6">
            <w:pPr>
              <w:rPr>
                <w:lang w:val="en-GB"/>
              </w:rPr>
            </w:pPr>
          </w:p>
        </w:tc>
        <w:tc>
          <w:tcPr>
            <w:tcW w:w="2863" w:type="dxa"/>
            <w:tcBorders>
              <w:top w:val="single" w:sz="4" w:space="0" w:color="auto"/>
              <w:left w:val="single" w:sz="4" w:space="0" w:color="auto"/>
              <w:bottom w:val="single" w:sz="4" w:space="0" w:color="auto"/>
              <w:right w:val="single" w:sz="4" w:space="0" w:color="auto"/>
            </w:tcBorders>
          </w:tcPr>
          <w:p w14:paraId="0470D3C3" w14:textId="77777777" w:rsidR="00072314" w:rsidRDefault="00072314" w:rsidP="001D18E6"/>
        </w:tc>
      </w:tr>
    </w:tbl>
    <w:p w14:paraId="66F7C4C3" w14:textId="77777777" w:rsidR="00072314" w:rsidRPr="00B36D98" w:rsidRDefault="00072314" w:rsidP="00072314">
      <w:pPr>
        <w:pStyle w:val="Caption"/>
        <w:rPr>
          <w:lang w:val="en-GB"/>
        </w:rPr>
      </w:pPr>
      <w:bookmarkStart w:id="140" w:name="_Toc468813035"/>
      <w:bookmarkStart w:id="141" w:name="_Toc35000675"/>
      <w:bookmarkStart w:id="142" w:name="_Toc520108491"/>
      <w:bookmarkStart w:id="143" w:name="_Toc471490047"/>
      <w:r>
        <w:t xml:space="preserve">Table </w:t>
      </w:r>
      <w:r>
        <w:rPr>
          <w:noProof/>
        </w:rPr>
        <w:fldChar w:fldCharType="begin"/>
      </w:r>
      <w:r>
        <w:rPr>
          <w:noProof/>
        </w:rPr>
        <w:instrText xml:space="preserve"> STYLEREF 1 \s </w:instrText>
      </w:r>
      <w:r>
        <w:rPr>
          <w:noProof/>
        </w:rPr>
        <w:fldChar w:fldCharType="separate"/>
      </w:r>
      <w:r>
        <w:rPr>
          <w:noProof/>
        </w:rPr>
        <w:t>6</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t>: Open Concerns</w:t>
      </w:r>
      <w:bookmarkEnd w:id="140"/>
      <w:bookmarkEnd w:id="141"/>
      <w:bookmarkEnd w:id="142"/>
      <w:bookmarkEnd w:id="143"/>
    </w:p>
    <w:p w14:paraId="4A444DDF" w14:textId="77777777" w:rsidR="00072314" w:rsidRDefault="00072314" w:rsidP="00072314">
      <w:pPr>
        <w:pStyle w:val="Heading1"/>
        <w:tabs>
          <w:tab w:val="clear" w:pos="540"/>
          <w:tab w:val="num" w:pos="360"/>
          <w:tab w:val="left" w:pos="1134"/>
          <w:tab w:val="left" w:pos="2268"/>
          <w:tab w:val="left" w:pos="3402"/>
          <w:tab w:val="left" w:pos="4536"/>
          <w:tab w:val="left" w:pos="5670"/>
          <w:tab w:val="left" w:pos="6804"/>
          <w:tab w:val="left" w:pos="7938"/>
          <w:tab w:val="left" w:pos="9072"/>
        </w:tabs>
        <w:overflowPunct/>
        <w:autoSpaceDE/>
        <w:adjustRightInd/>
        <w:spacing w:before="320" w:after="160"/>
        <w:rPr>
          <w:lang w:val="en-GB"/>
        </w:rPr>
      </w:pPr>
      <w:bookmarkStart w:id="144" w:name="_Toc35000628"/>
      <w:bookmarkStart w:id="145" w:name="_Toc422994348"/>
      <w:r w:rsidRPr="00BB29B2">
        <w:rPr>
          <w:lang w:val="en-GB"/>
        </w:rPr>
        <w:lastRenderedPageBreak/>
        <w:t>Revision History</w:t>
      </w:r>
      <w:bookmarkEnd w:id="144"/>
    </w:p>
    <w:p w14:paraId="396C4678" w14:textId="77777777" w:rsidR="00CA5666" w:rsidRPr="00CA5666" w:rsidRDefault="00CA5666" w:rsidP="00CA5666">
      <w:pPr>
        <w:rPr>
          <w:color w:val="808080" w:themeColor="background1" w:themeShade="80"/>
        </w:rPr>
      </w:pPr>
      <w:r w:rsidRPr="0048761F">
        <w:rPr>
          <w:color w:val="808080" w:themeColor="background1" w:themeShade="80"/>
        </w:rPr>
        <w:t>No Revision History found.</w:t>
      </w:r>
    </w:p>
    <w:tbl>
      <w:tblPr>
        <w:tblStyle w:val="TableGrid"/>
        <w:tblW w:w="10201" w:type="dxa"/>
        <w:tblLayout w:type="fixed"/>
        <w:tblLook w:val="04A0" w:firstRow="1" w:lastRow="0" w:firstColumn="1" w:lastColumn="0" w:noHBand="0" w:noVBand="1"/>
      </w:tblPr>
      <w:tblGrid>
        <w:gridCol w:w="1163"/>
        <w:gridCol w:w="994"/>
        <w:gridCol w:w="5101"/>
        <w:gridCol w:w="1276"/>
        <w:gridCol w:w="1667"/>
      </w:tblGrid>
      <w:tr w:rsidR="00072314" w:rsidRPr="005D5B0A" w14:paraId="5E3A844C" w14:textId="77777777" w:rsidTr="001D18E6">
        <w:tc>
          <w:tcPr>
            <w:tcW w:w="1163" w:type="dxa"/>
            <w:shd w:val="clear" w:color="auto" w:fill="D9D9D9" w:themeFill="background1" w:themeFillShade="D9"/>
            <w:hideMark/>
          </w:tcPr>
          <w:p w14:paraId="09D83700" w14:textId="77777777" w:rsidR="00072314" w:rsidRPr="005D5B0A" w:rsidRDefault="00072314" w:rsidP="001D18E6">
            <w:pPr>
              <w:pStyle w:val="Caption"/>
            </w:pPr>
            <w:r w:rsidRPr="005D5B0A">
              <w:rPr>
                <w:lang w:val="en-GB"/>
              </w:rPr>
              <w:t>Rev</w:t>
            </w:r>
            <w:r w:rsidRPr="005D5B0A">
              <w:t>ision</w:t>
            </w:r>
          </w:p>
        </w:tc>
        <w:tc>
          <w:tcPr>
            <w:tcW w:w="994" w:type="dxa"/>
            <w:shd w:val="clear" w:color="auto" w:fill="D9D9D9" w:themeFill="background1" w:themeFillShade="D9"/>
            <w:hideMark/>
          </w:tcPr>
          <w:p w14:paraId="46C2A077" w14:textId="77777777" w:rsidR="00072314" w:rsidRPr="005D5B0A" w:rsidRDefault="00072314" w:rsidP="001D18E6">
            <w:pPr>
              <w:pStyle w:val="Caption"/>
              <w:rPr>
                <w:lang w:val="en-GB"/>
              </w:rPr>
            </w:pPr>
            <w:r w:rsidRPr="005D5B0A">
              <w:rPr>
                <w:lang w:val="en-GB"/>
              </w:rPr>
              <w:t>Date</w:t>
            </w:r>
          </w:p>
        </w:tc>
        <w:tc>
          <w:tcPr>
            <w:tcW w:w="5101" w:type="dxa"/>
            <w:shd w:val="clear" w:color="auto" w:fill="D9D9D9" w:themeFill="background1" w:themeFillShade="D9"/>
            <w:hideMark/>
          </w:tcPr>
          <w:p w14:paraId="3392C82D" w14:textId="77777777" w:rsidR="00072314" w:rsidRPr="005D5B0A" w:rsidRDefault="00072314" w:rsidP="001D18E6">
            <w:pPr>
              <w:pStyle w:val="Caption"/>
              <w:rPr>
                <w:lang w:val="en-GB"/>
              </w:rPr>
            </w:pPr>
            <w:r w:rsidRPr="005D5B0A">
              <w:rPr>
                <w:lang w:val="en-GB"/>
              </w:rPr>
              <w:t>Description</w:t>
            </w:r>
          </w:p>
        </w:tc>
        <w:tc>
          <w:tcPr>
            <w:tcW w:w="1276" w:type="dxa"/>
            <w:shd w:val="clear" w:color="auto" w:fill="D9D9D9" w:themeFill="background1" w:themeFillShade="D9"/>
            <w:hideMark/>
          </w:tcPr>
          <w:p w14:paraId="2116431C" w14:textId="77777777" w:rsidR="00072314" w:rsidRPr="005D5B0A" w:rsidRDefault="00072314" w:rsidP="001D18E6">
            <w:pPr>
              <w:pStyle w:val="Caption"/>
              <w:rPr>
                <w:lang w:val="en-GB"/>
              </w:rPr>
            </w:pPr>
            <w:r w:rsidRPr="005D5B0A">
              <w:rPr>
                <w:lang w:val="en-GB"/>
              </w:rPr>
              <w:t>Approved by</w:t>
            </w:r>
          </w:p>
        </w:tc>
        <w:tc>
          <w:tcPr>
            <w:tcW w:w="1667" w:type="dxa"/>
            <w:shd w:val="clear" w:color="auto" w:fill="D9D9D9" w:themeFill="background1" w:themeFillShade="D9"/>
            <w:hideMark/>
          </w:tcPr>
          <w:p w14:paraId="6E195E10" w14:textId="77777777" w:rsidR="00072314" w:rsidRPr="005D5B0A" w:rsidRDefault="00072314" w:rsidP="001D18E6">
            <w:pPr>
              <w:pStyle w:val="Caption"/>
              <w:rPr>
                <w:lang w:val="en-GB"/>
              </w:rPr>
            </w:pPr>
            <w:r w:rsidRPr="005D5B0A">
              <w:rPr>
                <w:lang w:val="en-GB"/>
              </w:rPr>
              <w:t>Responsible</w:t>
            </w:r>
          </w:p>
        </w:tc>
      </w:tr>
      <w:tr w:rsidR="00072314" w:rsidRPr="005D5B0A" w14:paraId="5A08A4BA" w14:textId="77777777" w:rsidTr="001D18E6">
        <w:tc>
          <w:tcPr>
            <w:tcW w:w="1163" w:type="dxa"/>
            <w:hideMark/>
          </w:tcPr>
          <w:p w14:paraId="05F23473" w14:textId="77777777" w:rsidR="00072314" w:rsidRPr="005D5B0A" w:rsidRDefault="00072314" w:rsidP="001D18E6">
            <w:pPr>
              <w:jc w:val="center"/>
              <w:rPr>
                <w:snapToGrid w:val="0"/>
              </w:rPr>
            </w:pPr>
            <w:r w:rsidRPr="005D5B0A">
              <w:rPr>
                <w:snapToGrid w:val="0"/>
              </w:rPr>
              <w:t>A</w:t>
            </w:r>
          </w:p>
        </w:tc>
        <w:tc>
          <w:tcPr>
            <w:tcW w:w="994" w:type="dxa"/>
          </w:tcPr>
          <w:p w14:paraId="37D2D547" w14:textId="77777777" w:rsidR="00072314" w:rsidRPr="005D5B0A" w:rsidRDefault="00072314" w:rsidP="001D18E6">
            <w:pPr>
              <w:jc w:val="center"/>
              <w:rPr>
                <w:snapToGrid w:val="0"/>
              </w:rPr>
            </w:pPr>
          </w:p>
        </w:tc>
        <w:tc>
          <w:tcPr>
            <w:tcW w:w="5101" w:type="dxa"/>
            <w:hideMark/>
          </w:tcPr>
          <w:p w14:paraId="2E4CD2CB" w14:textId="77777777" w:rsidR="00072314" w:rsidRPr="005D5B0A" w:rsidRDefault="00072314" w:rsidP="001D18E6">
            <w:pPr>
              <w:pStyle w:val="Header"/>
              <w:rPr>
                <w:snapToGrid w:val="0"/>
              </w:rPr>
            </w:pPr>
            <w:r w:rsidRPr="005D5B0A">
              <w:rPr>
                <w:snapToGrid w:val="0"/>
              </w:rPr>
              <w:t>Initial version</w:t>
            </w:r>
          </w:p>
        </w:tc>
        <w:tc>
          <w:tcPr>
            <w:tcW w:w="1276" w:type="dxa"/>
          </w:tcPr>
          <w:p w14:paraId="543F92F5" w14:textId="77777777" w:rsidR="00072314" w:rsidRPr="005D5B0A" w:rsidRDefault="00072314" w:rsidP="001D18E6">
            <w:pPr>
              <w:rPr>
                <w:snapToGrid w:val="0"/>
              </w:rPr>
            </w:pPr>
          </w:p>
        </w:tc>
        <w:tc>
          <w:tcPr>
            <w:tcW w:w="1667" w:type="dxa"/>
            <w:hideMark/>
          </w:tcPr>
          <w:p w14:paraId="25F59959" w14:textId="77777777" w:rsidR="00072314" w:rsidRPr="005D5B0A" w:rsidRDefault="00072314" w:rsidP="001D18E6">
            <w:pPr>
              <w:rPr>
                <w:snapToGrid w:val="0"/>
              </w:rPr>
            </w:pPr>
            <w:r w:rsidRPr="005D5B0A">
              <w:rPr>
                <w:snapToGrid w:val="0"/>
              </w:rPr>
              <w:t>Jbaden1</w:t>
            </w:r>
          </w:p>
        </w:tc>
      </w:tr>
      <w:tr w:rsidR="00072314" w:rsidRPr="005D5B0A" w14:paraId="56EE506C" w14:textId="77777777" w:rsidTr="001D18E6">
        <w:tc>
          <w:tcPr>
            <w:tcW w:w="1163" w:type="dxa"/>
          </w:tcPr>
          <w:p w14:paraId="18A452A8" w14:textId="77777777" w:rsidR="00072314" w:rsidRPr="005D5B0A" w:rsidRDefault="00072314" w:rsidP="001D18E6">
            <w:pPr>
              <w:jc w:val="center"/>
              <w:rPr>
                <w:snapToGrid w:val="0"/>
              </w:rPr>
            </w:pPr>
          </w:p>
        </w:tc>
        <w:tc>
          <w:tcPr>
            <w:tcW w:w="994" w:type="dxa"/>
          </w:tcPr>
          <w:p w14:paraId="7303BDC3" w14:textId="77777777" w:rsidR="00072314" w:rsidRPr="005D5B0A" w:rsidRDefault="00072314" w:rsidP="001D18E6">
            <w:pPr>
              <w:jc w:val="center"/>
              <w:rPr>
                <w:snapToGrid w:val="0"/>
              </w:rPr>
            </w:pPr>
          </w:p>
        </w:tc>
        <w:tc>
          <w:tcPr>
            <w:tcW w:w="5101" w:type="dxa"/>
          </w:tcPr>
          <w:p w14:paraId="7193CDA9" w14:textId="77777777" w:rsidR="00072314" w:rsidRPr="005D5B0A" w:rsidRDefault="00072314" w:rsidP="001D18E6">
            <w:pPr>
              <w:pStyle w:val="Header"/>
              <w:rPr>
                <w:snapToGrid w:val="0"/>
              </w:rPr>
            </w:pPr>
          </w:p>
        </w:tc>
        <w:tc>
          <w:tcPr>
            <w:tcW w:w="1276" w:type="dxa"/>
          </w:tcPr>
          <w:p w14:paraId="4E45B4EB" w14:textId="77777777" w:rsidR="00072314" w:rsidRPr="005D5B0A" w:rsidRDefault="00072314" w:rsidP="001D18E6">
            <w:pPr>
              <w:rPr>
                <w:snapToGrid w:val="0"/>
              </w:rPr>
            </w:pPr>
          </w:p>
        </w:tc>
        <w:tc>
          <w:tcPr>
            <w:tcW w:w="1667" w:type="dxa"/>
          </w:tcPr>
          <w:p w14:paraId="633A8432" w14:textId="77777777" w:rsidR="00072314" w:rsidRPr="005D5B0A" w:rsidRDefault="00072314" w:rsidP="001D18E6">
            <w:pPr>
              <w:rPr>
                <w:snapToGrid w:val="0"/>
              </w:rPr>
            </w:pPr>
          </w:p>
        </w:tc>
      </w:tr>
    </w:tbl>
    <w:p w14:paraId="0F902C68" w14:textId="77777777" w:rsidR="00072314" w:rsidRPr="00F4766E" w:rsidRDefault="00072314" w:rsidP="00072314">
      <w:pPr>
        <w:pStyle w:val="Heading2"/>
        <w:spacing w:before="240"/>
        <w:rPr>
          <w:vanish/>
        </w:rPr>
      </w:pPr>
      <w:r w:rsidRPr="00F4766E">
        <w:rPr>
          <w:vanish/>
        </w:rPr>
        <w:t>Template Revisions</w:t>
      </w:r>
      <w:bookmarkStart w:id="146" w:name="_Toc426532436"/>
      <w:bookmarkStart w:id="147" w:name="_Toc446402368"/>
      <w:bookmarkStart w:id="148" w:name="_Toc446425676"/>
      <w:bookmarkStart w:id="149" w:name="_Toc451775260"/>
      <w:bookmarkStart w:id="150" w:name="_Toc455752516"/>
      <w:bookmarkStart w:id="151" w:name="_Toc456346098"/>
      <w:bookmarkStart w:id="152" w:name="_Toc460940913"/>
      <w:bookmarkStart w:id="153" w:name="_Toc462743835"/>
      <w:bookmarkStart w:id="154" w:name="_Toc462744059"/>
      <w:bookmarkStart w:id="155" w:name="_Toc462744254"/>
      <w:bookmarkStart w:id="156" w:name="_Toc471489767"/>
      <w:bookmarkStart w:id="157" w:name="_Toc471489845"/>
      <w:bookmarkStart w:id="158" w:name="_Toc471490161"/>
      <w:bookmarkStart w:id="159" w:name="_Toc472077557"/>
      <w:bookmarkStart w:id="160" w:name="_Toc472077929"/>
      <w:bookmarkStart w:id="161" w:name="_Toc472080300"/>
      <w:bookmarkStart w:id="162" w:name="_Toc472490846"/>
      <w:bookmarkStart w:id="163" w:name="_Toc472695880"/>
      <w:bookmarkStart w:id="164" w:name="_Toc472696449"/>
      <w:bookmarkStart w:id="165" w:name="_Toc473705155"/>
      <w:bookmarkStart w:id="166" w:name="_Toc481143834"/>
      <w:bookmarkStart w:id="167" w:name="_Toc473894793"/>
      <w:bookmarkStart w:id="168" w:name="_Toc473895357"/>
      <w:bookmarkStart w:id="169" w:name="_Toc482085285"/>
      <w:bookmarkStart w:id="170" w:name="_Toc482085343"/>
      <w:bookmarkStart w:id="171" w:name="_Toc488828527"/>
      <w:bookmarkStart w:id="172" w:name="_Toc488828585"/>
      <w:bookmarkStart w:id="173" w:name="_Toc488842677"/>
      <w:bookmarkStart w:id="174" w:name="_Toc488842868"/>
      <w:bookmarkStart w:id="175" w:name="_Toc488842996"/>
      <w:bookmarkStart w:id="176" w:name="_Toc492467814"/>
      <w:bookmarkStart w:id="177" w:name="_Toc492467906"/>
      <w:bookmarkStart w:id="178" w:name="_Toc495419623"/>
      <w:bookmarkStart w:id="179" w:name="_Toc495419793"/>
      <w:bookmarkStart w:id="180" w:name="_Toc495501362"/>
      <w:bookmarkStart w:id="181" w:name="_Toc495501740"/>
      <w:bookmarkStart w:id="182" w:name="_Toc495501837"/>
      <w:bookmarkStart w:id="183" w:name="_Toc495570271"/>
      <w:bookmarkStart w:id="184" w:name="_Toc495575622"/>
      <w:bookmarkStart w:id="185" w:name="_Toc498099617"/>
      <w:bookmarkStart w:id="186" w:name="_Toc498341580"/>
      <w:bookmarkStart w:id="187" w:name="_Toc498414151"/>
      <w:bookmarkStart w:id="188" w:name="_Toc499221208"/>
      <w:bookmarkStart w:id="189" w:name="_Toc499554719"/>
      <w:bookmarkStart w:id="190" w:name="_Toc499656451"/>
      <w:bookmarkStart w:id="191" w:name="_Toc518288164"/>
      <w:bookmarkStart w:id="192" w:name="_Toc518288312"/>
      <w:bookmarkStart w:id="193" w:name="_Toc520106256"/>
      <w:bookmarkStart w:id="194" w:name="_Toc520108456"/>
      <w:bookmarkStart w:id="195" w:name="_Toc520201040"/>
      <w:bookmarkStart w:id="196" w:name="_Toc520203506"/>
      <w:bookmarkStart w:id="197" w:name="_Toc520203718"/>
      <w:bookmarkStart w:id="198" w:name="_Toc520204233"/>
      <w:bookmarkStart w:id="199" w:name="_Toc521190452"/>
      <w:bookmarkStart w:id="200" w:name="_Toc534371528"/>
      <w:bookmarkStart w:id="201" w:name="_Toc534373706"/>
      <w:bookmarkStart w:id="202" w:name="_Toc536013176"/>
      <w:bookmarkStart w:id="203" w:name="_Toc536016076"/>
      <w:bookmarkStart w:id="204" w:name="_Toc536800583"/>
      <w:bookmarkStart w:id="205" w:name="_Toc258763"/>
      <w:bookmarkStart w:id="206" w:name="_Toc259756"/>
      <w:bookmarkStart w:id="207" w:name="_Toc1128357"/>
      <w:bookmarkStart w:id="208" w:name="_Toc3562956"/>
      <w:bookmarkStart w:id="209" w:name="_Toc5830375"/>
      <w:bookmarkStart w:id="210" w:name="_Toc5869713"/>
      <w:bookmarkStart w:id="211" w:name="_Toc10186525"/>
      <w:bookmarkStart w:id="212" w:name="_Toc10204809"/>
      <w:bookmarkStart w:id="213" w:name="_Toc10206190"/>
      <w:bookmarkStart w:id="214" w:name="_Toc10215745"/>
      <w:bookmarkStart w:id="215" w:name="_Toc12638433"/>
      <w:bookmarkStart w:id="216" w:name="_Toc12639481"/>
      <w:bookmarkStart w:id="217" w:name="_Toc12868707"/>
      <w:bookmarkStart w:id="218" w:name="_Toc12959293"/>
      <w:bookmarkStart w:id="219" w:name="_Toc12962660"/>
      <w:bookmarkStart w:id="220" w:name="_Toc19091536"/>
      <w:bookmarkStart w:id="221" w:name="_Toc21524595"/>
      <w:bookmarkStart w:id="222" w:name="_Toc21531625"/>
      <w:bookmarkStart w:id="223" w:name="_Toc22917805"/>
      <w:bookmarkStart w:id="224" w:name="_Toc22917932"/>
      <w:bookmarkStart w:id="225" w:name="_Toc23857197"/>
      <w:bookmarkStart w:id="226" w:name="_Toc23857323"/>
      <w:bookmarkStart w:id="227" w:name="_Toc23857736"/>
      <w:bookmarkStart w:id="228" w:name="_Toc23858554"/>
      <w:bookmarkStart w:id="229" w:name="_Toc23863524"/>
      <w:bookmarkStart w:id="230" w:name="_Toc23967856"/>
      <w:bookmarkStart w:id="231" w:name="_Toc26362094"/>
      <w:bookmarkStart w:id="232" w:name="_Toc26371778"/>
      <w:bookmarkStart w:id="233" w:name="_Toc26437961"/>
      <w:bookmarkStart w:id="234" w:name="_Toc29286885"/>
      <w:bookmarkStart w:id="235" w:name="_Toc29293079"/>
      <w:bookmarkStart w:id="236" w:name="_Toc29294596"/>
      <w:bookmarkStart w:id="237" w:name="_Toc32412031"/>
      <w:bookmarkStart w:id="238" w:name="_Toc32419149"/>
      <w:bookmarkStart w:id="239" w:name="_Toc34409275"/>
      <w:bookmarkStart w:id="240" w:name="_Toc34638479"/>
      <w:bookmarkStart w:id="241" w:name="_Toc34641783"/>
      <w:bookmarkStart w:id="242" w:name="_Toc34668754"/>
      <w:bookmarkStart w:id="243" w:name="_Toc34913822"/>
      <w:bookmarkStart w:id="244" w:name="_Toc34990598"/>
      <w:bookmarkStart w:id="245" w:name="_Toc35000629"/>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p>
    <w:p w14:paraId="29045E36" w14:textId="77777777" w:rsidR="00072314" w:rsidRPr="00EB5501" w:rsidRDefault="00072314" w:rsidP="00072314"/>
    <w:tbl>
      <w:tblPr>
        <w:tblStyle w:val="TableGrid"/>
        <w:tblW w:w="10201" w:type="dxa"/>
        <w:tblLayout w:type="fixed"/>
        <w:tblLook w:val="0000" w:firstRow="0" w:lastRow="0" w:firstColumn="0" w:lastColumn="0" w:noHBand="0" w:noVBand="0"/>
      </w:tblPr>
      <w:tblGrid>
        <w:gridCol w:w="993"/>
        <w:gridCol w:w="850"/>
        <w:gridCol w:w="993"/>
        <w:gridCol w:w="5669"/>
        <w:gridCol w:w="1696"/>
      </w:tblGrid>
      <w:tr w:rsidR="00072314" w:rsidRPr="005D5B0A" w14:paraId="5F100928" w14:textId="77777777" w:rsidTr="001D18E6">
        <w:trPr>
          <w:hidden/>
        </w:trPr>
        <w:tc>
          <w:tcPr>
            <w:tcW w:w="993" w:type="dxa"/>
            <w:shd w:val="clear" w:color="auto" w:fill="D9D9D9" w:themeFill="background1" w:themeFillShade="D9"/>
          </w:tcPr>
          <w:p w14:paraId="279EFB96" w14:textId="77777777" w:rsidR="00072314" w:rsidRPr="005D5B0A" w:rsidRDefault="00072314" w:rsidP="001D18E6">
            <w:pPr>
              <w:pStyle w:val="Caption"/>
              <w:rPr>
                <w:vanish/>
                <w:lang w:val="en-GB"/>
              </w:rPr>
            </w:pPr>
            <w:r w:rsidRPr="005D5B0A">
              <w:rPr>
                <w:vanish/>
                <w:lang w:val="en-GB"/>
              </w:rPr>
              <w:t>Version</w:t>
            </w:r>
          </w:p>
        </w:tc>
        <w:tc>
          <w:tcPr>
            <w:tcW w:w="850" w:type="dxa"/>
            <w:shd w:val="clear" w:color="auto" w:fill="D9D9D9" w:themeFill="background1" w:themeFillShade="D9"/>
          </w:tcPr>
          <w:p w14:paraId="1926654A" w14:textId="77777777" w:rsidR="00072314" w:rsidRPr="005D5B0A" w:rsidRDefault="00072314" w:rsidP="001D18E6">
            <w:pPr>
              <w:pStyle w:val="Caption"/>
              <w:rPr>
                <w:vanish/>
                <w:lang w:val="en-GB"/>
              </w:rPr>
            </w:pPr>
            <w:r w:rsidRPr="005D5B0A">
              <w:rPr>
                <w:vanish/>
                <w:lang w:val="en-GB"/>
              </w:rPr>
              <w:t>Rev.</w:t>
            </w:r>
          </w:p>
          <w:p w14:paraId="71087968" w14:textId="77777777" w:rsidR="00072314" w:rsidRPr="005D5B0A" w:rsidRDefault="00072314" w:rsidP="001D18E6">
            <w:pPr>
              <w:jc w:val="center"/>
              <w:rPr>
                <w:vanish/>
              </w:rPr>
            </w:pPr>
          </w:p>
        </w:tc>
        <w:tc>
          <w:tcPr>
            <w:tcW w:w="993" w:type="dxa"/>
            <w:shd w:val="clear" w:color="auto" w:fill="D9D9D9" w:themeFill="background1" w:themeFillShade="D9"/>
          </w:tcPr>
          <w:p w14:paraId="6D268D74" w14:textId="77777777" w:rsidR="00072314" w:rsidRPr="005D5B0A" w:rsidRDefault="00072314" w:rsidP="001D18E6">
            <w:pPr>
              <w:pStyle w:val="Caption"/>
              <w:rPr>
                <w:vanish/>
                <w:lang w:val="en-GB"/>
              </w:rPr>
            </w:pPr>
            <w:r w:rsidRPr="005D5B0A">
              <w:rPr>
                <w:vanish/>
                <w:lang w:val="en-GB"/>
              </w:rPr>
              <w:t>Date</w:t>
            </w:r>
          </w:p>
        </w:tc>
        <w:tc>
          <w:tcPr>
            <w:tcW w:w="5669" w:type="dxa"/>
            <w:shd w:val="clear" w:color="auto" w:fill="D9D9D9" w:themeFill="background1" w:themeFillShade="D9"/>
          </w:tcPr>
          <w:p w14:paraId="7B0D92F3" w14:textId="77777777" w:rsidR="00072314" w:rsidRPr="005D5B0A" w:rsidRDefault="00072314" w:rsidP="001D18E6">
            <w:pPr>
              <w:pStyle w:val="Caption"/>
              <w:rPr>
                <w:vanish/>
                <w:lang w:val="en-GB"/>
              </w:rPr>
            </w:pPr>
            <w:r w:rsidRPr="005D5B0A">
              <w:rPr>
                <w:vanish/>
                <w:lang w:val="en-GB"/>
              </w:rPr>
              <w:t>Description</w:t>
            </w:r>
          </w:p>
        </w:tc>
        <w:tc>
          <w:tcPr>
            <w:tcW w:w="1696" w:type="dxa"/>
            <w:shd w:val="clear" w:color="auto" w:fill="D9D9D9" w:themeFill="background1" w:themeFillShade="D9"/>
          </w:tcPr>
          <w:p w14:paraId="52CB5F33" w14:textId="77777777" w:rsidR="00072314" w:rsidRPr="005D5B0A" w:rsidRDefault="00072314" w:rsidP="001D18E6">
            <w:pPr>
              <w:pStyle w:val="Caption"/>
              <w:rPr>
                <w:vanish/>
                <w:lang w:val="en-GB"/>
              </w:rPr>
            </w:pPr>
            <w:r w:rsidRPr="005D5B0A">
              <w:rPr>
                <w:vanish/>
                <w:lang w:val="en-GB"/>
              </w:rPr>
              <w:t>Responsible</w:t>
            </w:r>
          </w:p>
        </w:tc>
      </w:tr>
      <w:tr w:rsidR="00072314" w:rsidRPr="005D5B0A" w14:paraId="520A8C1E" w14:textId="77777777" w:rsidTr="001D18E6">
        <w:trPr>
          <w:hidden/>
        </w:trPr>
        <w:tc>
          <w:tcPr>
            <w:tcW w:w="993" w:type="dxa"/>
          </w:tcPr>
          <w:p w14:paraId="053C3760" w14:textId="77777777" w:rsidR="00072314" w:rsidRPr="005D5B0A" w:rsidRDefault="00072314" w:rsidP="001D18E6">
            <w:pPr>
              <w:jc w:val="center"/>
              <w:rPr>
                <w:snapToGrid w:val="0"/>
                <w:vanish/>
              </w:rPr>
            </w:pPr>
            <w:r w:rsidRPr="005D5B0A">
              <w:rPr>
                <w:snapToGrid w:val="0"/>
                <w:vanish/>
              </w:rPr>
              <w:t>0</w:t>
            </w:r>
          </w:p>
        </w:tc>
        <w:tc>
          <w:tcPr>
            <w:tcW w:w="850" w:type="dxa"/>
          </w:tcPr>
          <w:p w14:paraId="72250A4E" w14:textId="77777777" w:rsidR="00072314" w:rsidRPr="005D5B0A" w:rsidRDefault="00072314" w:rsidP="001D18E6">
            <w:pPr>
              <w:jc w:val="center"/>
              <w:rPr>
                <w:snapToGrid w:val="0"/>
                <w:vanish/>
              </w:rPr>
            </w:pPr>
            <w:r w:rsidRPr="005D5B0A">
              <w:rPr>
                <w:snapToGrid w:val="0"/>
                <w:vanish/>
              </w:rPr>
              <w:t>2</w:t>
            </w:r>
          </w:p>
        </w:tc>
        <w:tc>
          <w:tcPr>
            <w:tcW w:w="993" w:type="dxa"/>
          </w:tcPr>
          <w:p w14:paraId="12094787" w14:textId="77777777" w:rsidR="00072314" w:rsidRPr="005D5B0A" w:rsidRDefault="00072314" w:rsidP="001D18E6">
            <w:pPr>
              <w:jc w:val="center"/>
              <w:rPr>
                <w:snapToGrid w:val="0"/>
                <w:vanish/>
              </w:rPr>
            </w:pPr>
            <w:r w:rsidRPr="005D5B0A">
              <w:rPr>
                <w:snapToGrid w:val="0"/>
                <w:vanish/>
              </w:rPr>
              <w:t>2015-08-05</w:t>
            </w:r>
          </w:p>
        </w:tc>
        <w:tc>
          <w:tcPr>
            <w:tcW w:w="5669" w:type="dxa"/>
          </w:tcPr>
          <w:p w14:paraId="0909BCD2"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TOC corrected</w:t>
            </w:r>
          </w:p>
          <w:p w14:paraId="559D6F4C"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Document Properties adapted to match needs of VBA macros</w:t>
            </w:r>
          </w:p>
        </w:tc>
        <w:tc>
          <w:tcPr>
            <w:tcW w:w="1696" w:type="dxa"/>
          </w:tcPr>
          <w:p w14:paraId="13C39A7E" w14:textId="77777777" w:rsidR="00072314" w:rsidRPr="005D5B0A" w:rsidRDefault="00072314" w:rsidP="001D18E6">
            <w:pPr>
              <w:rPr>
                <w:snapToGrid w:val="0"/>
                <w:vanish/>
              </w:rPr>
            </w:pPr>
            <w:r w:rsidRPr="005D5B0A">
              <w:rPr>
                <w:snapToGrid w:val="0"/>
                <w:vanish/>
              </w:rPr>
              <w:t>Awegman1</w:t>
            </w:r>
          </w:p>
        </w:tc>
      </w:tr>
      <w:tr w:rsidR="00072314" w:rsidRPr="005D5B0A" w14:paraId="2D537054" w14:textId="77777777" w:rsidTr="001D18E6">
        <w:trPr>
          <w:hidden/>
        </w:trPr>
        <w:tc>
          <w:tcPr>
            <w:tcW w:w="993" w:type="dxa"/>
          </w:tcPr>
          <w:p w14:paraId="79AE4B83" w14:textId="77777777" w:rsidR="00072314" w:rsidRPr="005D5B0A" w:rsidRDefault="00072314" w:rsidP="001D18E6">
            <w:pPr>
              <w:jc w:val="center"/>
              <w:rPr>
                <w:snapToGrid w:val="0"/>
                <w:vanish/>
              </w:rPr>
            </w:pPr>
            <w:r w:rsidRPr="005D5B0A">
              <w:rPr>
                <w:snapToGrid w:val="0"/>
                <w:vanish/>
              </w:rPr>
              <w:t>1</w:t>
            </w:r>
          </w:p>
        </w:tc>
        <w:tc>
          <w:tcPr>
            <w:tcW w:w="850" w:type="dxa"/>
          </w:tcPr>
          <w:p w14:paraId="2E93E105" w14:textId="77777777" w:rsidR="00072314" w:rsidRPr="005D5B0A" w:rsidRDefault="00072314" w:rsidP="001D18E6">
            <w:pPr>
              <w:jc w:val="center"/>
              <w:rPr>
                <w:snapToGrid w:val="0"/>
                <w:vanish/>
              </w:rPr>
            </w:pPr>
            <w:r w:rsidRPr="005D5B0A">
              <w:rPr>
                <w:snapToGrid w:val="0"/>
                <w:vanish/>
              </w:rPr>
              <w:t>0</w:t>
            </w:r>
          </w:p>
        </w:tc>
        <w:tc>
          <w:tcPr>
            <w:tcW w:w="993" w:type="dxa"/>
          </w:tcPr>
          <w:p w14:paraId="7A2C3D2D" w14:textId="77777777" w:rsidR="00072314" w:rsidRPr="005D5B0A" w:rsidRDefault="00072314" w:rsidP="001D18E6">
            <w:pPr>
              <w:jc w:val="center"/>
              <w:rPr>
                <w:snapToGrid w:val="0"/>
                <w:vanish/>
              </w:rPr>
            </w:pPr>
            <w:r w:rsidRPr="005D5B0A">
              <w:rPr>
                <w:snapToGrid w:val="0"/>
                <w:vanish/>
              </w:rPr>
              <w:t>2015-11-16</w:t>
            </w:r>
          </w:p>
        </w:tc>
        <w:tc>
          <w:tcPr>
            <w:tcW w:w="5669" w:type="dxa"/>
          </w:tcPr>
          <w:p w14:paraId="0E33E8AD"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Revision History moved to chapter 7</w:t>
            </w:r>
          </w:p>
          <w:p w14:paraId="7871FC1A"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Table-Styles removed</w:t>
            </w:r>
          </w:p>
        </w:tc>
        <w:tc>
          <w:tcPr>
            <w:tcW w:w="1696" w:type="dxa"/>
          </w:tcPr>
          <w:p w14:paraId="47E167AF" w14:textId="77777777" w:rsidR="00072314" w:rsidRPr="005D5B0A" w:rsidRDefault="00072314" w:rsidP="001D18E6">
            <w:pPr>
              <w:rPr>
                <w:snapToGrid w:val="0"/>
                <w:vanish/>
              </w:rPr>
            </w:pPr>
            <w:r w:rsidRPr="005D5B0A">
              <w:rPr>
                <w:snapToGrid w:val="0"/>
                <w:vanish/>
              </w:rPr>
              <w:t>Awegman1</w:t>
            </w:r>
          </w:p>
        </w:tc>
      </w:tr>
      <w:tr w:rsidR="00072314" w:rsidRPr="005D5B0A" w14:paraId="23181DA8" w14:textId="77777777" w:rsidTr="001D18E6">
        <w:trPr>
          <w:hidden/>
        </w:trPr>
        <w:tc>
          <w:tcPr>
            <w:tcW w:w="993" w:type="dxa"/>
          </w:tcPr>
          <w:p w14:paraId="7509127D" w14:textId="77777777" w:rsidR="00072314" w:rsidRPr="005D5B0A" w:rsidRDefault="00072314" w:rsidP="001D18E6">
            <w:pPr>
              <w:jc w:val="center"/>
              <w:rPr>
                <w:snapToGrid w:val="0"/>
                <w:vanish/>
              </w:rPr>
            </w:pPr>
            <w:r w:rsidRPr="005D5B0A">
              <w:rPr>
                <w:snapToGrid w:val="0"/>
                <w:vanish/>
              </w:rPr>
              <w:t>1</w:t>
            </w:r>
          </w:p>
        </w:tc>
        <w:tc>
          <w:tcPr>
            <w:tcW w:w="850" w:type="dxa"/>
          </w:tcPr>
          <w:p w14:paraId="78174CA7" w14:textId="77777777" w:rsidR="00072314" w:rsidRPr="005D5B0A" w:rsidRDefault="00072314" w:rsidP="001D18E6">
            <w:pPr>
              <w:jc w:val="center"/>
              <w:rPr>
                <w:snapToGrid w:val="0"/>
                <w:vanish/>
              </w:rPr>
            </w:pPr>
            <w:r w:rsidRPr="005D5B0A">
              <w:rPr>
                <w:snapToGrid w:val="0"/>
                <w:vanish/>
              </w:rPr>
              <w:t>1</w:t>
            </w:r>
          </w:p>
        </w:tc>
        <w:tc>
          <w:tcPr>
            <w:tcW w:w="993" w:type="dxa"/>
          </w:tcPr>
          <w:p w14:paraId="30E49DA0" w14:textId="77777777" w:rsidR="00072314" w:rsidRPr="005D5B0A" w:rsidRDefault="00072314" w:rsidP="001D18E6">
            <w:pPr>
              <w:jc w:val="center"/>
              <w:rPr>
                <w:snapToGrid w:val="0"/>
                <w:vanish/>
              </w:rPr>
            </w:pPr>
            <w:r w:rsidRPr="005D5B0A">
              <w:rPr>
                <w:snapToGrid w:val="0"/>
                <w:vanish/>
              </w:rPr>
              <w:t>2016-03-02</w:t>
            </w:r>
          </w:p>
        </w:tc>
        <w:tc>
          <w:tcPr>
            <w:tcW w:w="5669" w:type="dxa"/>
          </w:tcPr>
          <w:p w14:paraId="4D7FDFD0"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Rework according to PCL example</w:t>
            </w:r>
          </w:p>
        </w:tc>
        <w:tc>
          <w:tcPr>
            <w:tcW w:w="1696" w:type="dxa"/>
          </w:tcPr>
          <w:p w14:paraId="3DB9FC7D" w14:textId="77777777" w:rsidR="00072314" w:rsidRPr="005D5B0A" w:rsidRDefault="00072314" w:rsidP="001D18E6">
            <w:pPr>
              <w:rPr>
                <w:snapToGrid w:val="0"/>
                <w:vanish/>
              </w:rPr>
            </w:pPr>
            <w:r w:rsidRPr="005D5B0A">
              <w:rPr>
                <w:snapToGrid w:val="0"/>
                <w:vanish/>
              </w:rPr>
              <w:t>Jbaden1</w:t>
            </w:r>
          </w:p>
        </w:tc>
      </w:tr>
      <w:tr w:rsidR="00072314" w:rsidRPr="005D5B0A" w14:paraId="00DE12B8" w14:textId="77777777" w:rsidTr="001D18E6">
        <w:trPr>
          <w:hidden/>
        </w:trPr>
        <w:tc>
          <w:tcPr>
            <w:tcW w:w="993" w:type="dxa"/>
          </w:tcPr>
          <w:p w14:paraId="6F366C20" w14:textId="77777777" w:rsidR="00072314" w:rsidRPr="005D5B0A" w:rsidRDefault="00072314" w:rsidP="001D18E6">
            <w:pPr>
              <w:jc w:val="center"/>
              <w:rPr>
                <w:snapToGrid w:val="0"/>
                <w:vanish/>
              </w:rPr>
            </w:pPr>
            <w:r w:rsidRPr="005D5B0A">
              <w:rPr>
                <w:snapToGrid w:val="0"/>
                <w:vanish/>
              </w:rPr>
              <w:t>1</w:t>
            </w:r>
          </w:p>
        </w:tc>
        <w:tc>
          <w:tcPr>
            <w:tcW w:w="850" w:type="dxa"/>
          </w:tcPr>
          <w:p w14:paraId="15DF0D60" w14:textId="77777777" w:rsidR="00072314" w:rsidRPr="005D5B0A" w:rsidRDefault="00072314" w:rsidP="001D18E6">
            <w:pPr>
              <w:jc w:val="center"/>
              <w:rPr>
                <w:snapToGrid w:val="0"/>
                <w:vanish/>
              </w:rPr>
            </w:pPr>
            <w:r w:rsidRPr="005D5B0A">
              <w:rPr>
                <w:snapToGrid w:val="0"/>
                <w:vanish/>
              </w:rPr>
              <w:t>2</w:t>
            </w:r>
          </w:p>
        </w:tc>
        <w:tc>
          <w:tcPr>
            <w:tcW w:w="993" w:type="dxa"/>
          </w:tcPr>
          <w:p w14:paraId="2910D832" w14:textId="77777777" w:rsidR="00072314" w:rsidRPr="005D5B0A" w:rsidRDefault="00072314" w:rsidP="001D18E6">
            <w:pPr>
              <w:jc w:val="center"/>
              <w:rPr>
                <w:snapToGrid w:val="0"/>
                <w:vanish/>
              </w:rPr>
            </w:pPr>
            <w:r w:rsidRPr="005D5B0A">
              <w:rPr>
                <w:snapToGrid w:val="0"/>
                <w:vanish/>
              </w:rPr>
              <w:t>2016-03-22</w:t>
            </w:r>
          </w:p>
        </w:tc>
        <w:tc>
          <w:tcPr>
            <w:tcW w:w="5669" w:type="dxa"/>
          </w:tcPr>
          <w:p w14:paraId="0642B21C"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V1.3: Footer formating corrected (Issue 19)</w:t>
            </w:r>
          </w:p>
          <w:p w14:paraId="47B79BA3"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“Constraints” chapter renamed to “Input Requirements” (Issue 20)</w:t>
            </w:r>
          </w:p>
        </w:tc>
        <w:tc>
          <w:tcPr>
            <w:tcW w:w="1696" w:type="dxa"/>
          </w:tcPr>
          <w:p w14:paraId="69DA9048" w14:textId="77777777" w:rsidR="00072314" w:rsidRPr="005D5B0A" w:rsidRDefault="00072314" w:rsidP="001D18E6">
            <w:pPr>
              <w:rPr>
                <w:snapToGrid w:val="0"/>
                <w:vanish/>
              </w:rPr>
            </w:pPr>
            <w:r w:rsidRPr="005D5B0A">
              <w:rPr>
                <w:snapToGrid w:val="0"/>
                <w:vanish/>
              </w:rPr>
              <w:t>Jbaden1</w:t>
            </w:r>
          </w:p>
        </w:tc>
      </w:tr>
      <w:tr w:rsidR="00072314" w:rsidRPr="005D5B0A" w14:paraId="2711BA80" w14:textId="77777777" w:rsidTr="001D18E6">
        <w:trPr>
          <w:hidden/>
        </w:trPr>
        <w:tc>
          <w:tcPr>
            <w:tcW w:w="993" w:type="dxa"/>
          </w:tcPr>
          <w:p w14:paraId="6280DA48" w14:textId="77777777" w:rsidR="00072314" w:rsidRPr="005D5B0A" w:rsidRDefault="00072314" w:rsidP="001D18E6">
            <w:pPr>
              <w:jc w:val="center"/>
              <w:rPr>
                <w:snapToGrid w:val="0"/>
                <w:vanish/>
              </w:rPr>
            </w:pPr>
            <w:r w:rsidRPr="005D5B0A">
              <w:rPr>
                <w:snapToGrid w:val="0"/>
                <w:vanish/>
              </w:rPr>
              <w:t>1</w:t>
            </w:r>
          </w:p>
        </w:tc>
        <w:tc>
          <w:tcPr>
            <w:tcW w:w="850" w:type="dxa"/>
          </w:tcPr>
          <w:p w14:paraId="0442FA44" w14:textId="77777777" w:rsidR="00072314" w:rsidRPr="005D5B0A" w:rsidRDefault="00072314" w:rsidP="001D18E6">
            <w:pPr>
              <w:jc w:val="center"/>
              <w:rPr>
                <w:snapToGrid w:val="0"/>
                <w:vanish/>
              </w:rPr>
            </w:pPr>
            <w:r w:rsidRPr="005D5B0A">
              <w:rPr>
                <w:snapToGrid w:val="0"/>
                <w:vanish/>
              </w:rPr>
              <w:t>3</w:t>
            </w:r>
          </w:p>
        </w:tc>
        <w:tc>
          <w:tcPr>
            <w:tcW w:w="993" w:type="dxa"/>
          </w:tcPr>
          <w:p w14:paraId="1887B62E" w14:textId="77777777" w:rsidR="00072314" w:rsidRPr="005D5B0A" w:rsidRDefault="00072314" w:rsidP="001D18E6">
            <w:pPr>
              <w:jc w:val="center"/>
              <w:rPr>
                <w:snapToGrid w:val="0"/>
                <w:vanish/>
              </w:rPr>
            </w:pPr>
            <w:r w:rsidRPr="005D5B0A">
              <w:rPr>
                <w:snapToGrid w:val="0"/>
                <w:vanish/>
              </w:rPr>
              <w:t>2016-04-20</w:t>
            </w:r>
          </w:p>
        </w:tc>
        <w:tc>
          <w:tcPr>
            <w:tcW w:w="5669" w:type="dxa"/>
          </w:tcPr>
          <w:p w14:paraId="2964D462"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Broken Wiki links repaired</w:t>
            </w:r>
          </w:p>
        </w:tc>
        <w:tc>
          <w:tcPr>
            <w:tcW w:w="1696" w:type="dxa"/>
          </w:tcPr>
          <w:p w14:paraId="1C348CFE" w14:textId="77777777" w:rsidR="00072314" w:rsidRPr="005D5B0A" w:rsidRDefault="00072314" w:rsidP="001D18E6">
            <w:pPr>
              <w:rPr>
                <w:snapToGrid w:val="0"/>
                <w:vanish/>
              </w:rPr>
            </w:pPr>
            <w:r w:rsidRPr="005D5B0A">
              <w:rPr>
                <w:snapToGrid w:val="0"/>
                <w:vanish/>
              </w:rPr>
              <w:t>Jbaden1</w:t>
            </w:r>
          </w:p>
        </w:tc>
      </w:tr>
      <w:tr w:rsidR="00072314" w:rsidRPr="005D5B0A" w14:paraId="58CC5C71" w14:textId="77777777" w:rsidTr="001D18E6">
        <w:trPr>
          <w:hidden/>
        </w:trPr>
        <w:tc>
          <w:tcPr>
            <w:tcW w:w="993" w:type="dxa"/>
          </w:tcPr>
          <w:p w14:paraId="6E2C8C40" w14:textId="77777777" w:rsidR="00072314" w:rsidRPr="005D5B0A" w:rsidRDefault="00072314" w:rsidP="001D18E6">
            <w:pPr>
              <w:jc w:val="center"/>
              <w:rPr>
                <w:snapToGrid w:val="0"/>
                <w:vanish/>
              </w:rPr>
            </w:pPr>
            <w:r w:rsidRPr="005D5B0A">
              <w:rPr>
                <w:snapToGrid w:val="0"/>
                <w:vanish/>
              </w:rPr>
              <w:t>2</w:t>
            </w:r>
          </w:p>
        </w:tc>
        <w:tc>
          <w:tcPr>
            <w:tcW w:w="850" w:type="dxa"/>
          </w:tcPr>
          <w:p w14:paraId="3E0D6597" w14:textId="77777777" w:rsidR="00072314" w:rsidRPr="005D5B0A" w:rsidRDefault="00072314" w:rsidP="001D18E6">
            <w:pPr>
              <w:jc w:val="center"/>
              <w:rPr>
                <w:snapToGrid w:val="0"/>
                <w:vanish/>
              </w:rPr>
            </w:pPr>
            <w:r w:rsidRPr="005D5B0A">
              <w:rPr>
                <w:snapToGrid w:val="0"/>
                <w:vanish/>
              </w:rPr>
              <w:t>0</w:t>
            </w:r>
          </w:p>
        </w:tc>
        <w:tc>
          <w:tcPr>
            <w:tcW w:w="993" w:type="dxa"/>
          </w:tcPr>
          <w:p w14:paraId="22FF32E4" w14:textId="77777777" w:rsidR="00072314" w:rsidRPr="005D5B0A" w:rsidRDefault="00072314" w:rsidP="001D18E6">
            <w:pPr>
              <w:jc w:val="center"/>
              <w:rPr>
                <w:snapToGrid w:val="0"/>
                <w:vanish/>
              </w:rPr>
            </w:pPr>
            <w:r w:rsidRPr="005D5B0A">
              <w:rPr>
                <w:snapToGrid w:val="0"/>
                <w:vanish/>
              </w:rPr>
              <w:t>2016-05-23</w:t>
            </w:r>
          </w:p>
        </w:tc>
        <w:tc>
          <w:tcPr>
            <w:tcW w:w="5669" w:type="dxa"/>
          </w:tcPr>
          <w:p w14:paraId="335010EC"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Prepared for Specification_Macros.dotm v2.0</w:t>
            </w:r>
          </w:p>
          <w:p w14:paraId="21A5FB23"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Additional explanations added to ch. 2.2 “Input Requirements” (ARL and SDS requirements often go here)</w:t>
            </w:r>
          </w:p>
        </w:tc>
        <w:tc>
          <w:tcPr>
            <w:tcW w:w="1696" w:type="dxa"/>
          </w:tcPr>
          <w:p w14:paraId="77A0398A" w14:textId="77777777" w:rsidR="00072314" w:rsidRPr="005D5B0A" w:rsidRDefault="00072314" w:rsidP="001D18E6">
            <w:pPr>
              <w:rPr>
                <w:snapToGrid w:val="0"/>
                <w:vanish/>
              </w:rPr>
            </w:pPr>
            <w:r w:rsidRPr="005D5B0A">
              <w:rPr>
                <w:snapToGrid w:val="0"/>
                <w:vanish/>
              </w:rPr>
              <w:t>Jbaden1</w:t>
            </w:r>
          </w:p>
        </w:tc>
      </w:tr>
      <w:tr w:rsidR="00072314" w:rsidRPr="005D5B0A" w14:paraId="191DD058" w14:textId="77777777" w:rsidTr="001D18E6">
        <w:trPr>
          <w:hidden/>
        </w:trPr>
        <w:tc>
          <w:tcPr>
            <w:tcW w:w="993" w:type="dxa"/>
          </w:tcPr>
          <w:p w14:paraId="330337E3" w14:textId="77777777" w:rsidR="00072314" w:rsidRPr="005D5B0A" w:rsidRDefault="00072314" w:rsidP="001D18E6">
            <w:pPr>
              <w:jc w:val="center"/>
              <w:rPr>
                <w:snapToGrid w:val="0"/>
                <w:vanish/>
              </w:rPr>
            </w:pPr>
            <w:r w:rsidRPr="005D5B0A">
              <w:rPr>
                <w:snapToGrid w:val="0"/>
                <w:vanish/>
              </w:rPr>
              <w:t>2</w:t>
            </w:r>
          </w:p>
        </w:tc>
        <w:tc>
          <w:tcPr>
            <w:tcW w:w="850" w:type="dxa"/>
          </w:tcPr>
          <w:p w14:paraId="1D83DB54" w14:textId="77777777" w:rsidR="00072314" w:rsidRPr="005D5B0A" w:rsidRDefault="00072314" w:rsidP="001D18E6">
            <w:pPr>
              <w:jc w:val="center"/>
              <w:rPr>
                <w:snapToGrid w:val="0"/>
                <w:vanish/>
              </w:rPr>
            </w:pPr>
            <w:r w:rsidRPr="005D5B0A">
              <w:rPr>
                <w:snapToGrid w:val="0"/>
                <w:vanish/>
              </w:rPr>
              <w:t>1</w:t>
            </w:r>
          </w:p>
        </w:tc>
        <w:tc>
          <w:tcPr>
            <w:tcW w:w="993" w:type="dxa"/>
          </w:tcPr>
          <w:p w14:paraId="6681F384" w14:textId="77777777" w:rsidR="00072314" w:rsidRPr="005D5B0A" w:rsidRDefault="00072314" w:rsidP="001D18E6">
            <w:pPr>
              <w:jc w:val="center"/>
              <w:rPr>
                <w:snapToGrid w:val="0"/>
                <w:vanish/>
              </w:rPr>
            </w:pPr>
            <w:r w:rsidRPr="005D5B0A">
              <w:rPr>
                <w:snapToGrid w:val="0"/>
                <w:vanish/>
              </w:rPr>
              <w:t>2016-07-08</w:t>
            </w:r>
          </w:p>
        </w:tc>
        <w:tc>
          <w:tcPr>
            <w:tcW w:w="5669" w:type="dxa"/>
          </w:tcPr>
          <w:p w14:paraId="2267EC2B"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Template version added to footer</w:t>
            </w:r>
          </w:p>
        </w:tc>
        <w:tc>
          <w:tcPr>
            <w:tcW w:w="1696" w:type="dxa"/>
          </w:tcPr>
          <w:p w14:paraId="07DBDF9A" w14:textId="77777777" w:rsidR="00072314" w:rsidRPr="005D5B0A" w:rsidRDefault="00072314" w:rsidP="001D18E6">
            <w:pPr>
              <w:rPr>
                <w:snapToGrid w:val="0"/>
                <w:vanish/>
              </w:rPr>
            </w:pPr>
            <w:r w:rsidRPr="005D5B0A">
              <w:rPr>
                <w:snapToGrid w:val="0"/>
                <w:vanish/>
              </w:rPr>
              <w:t>Jbaden1</w:t>
            </w:r>
          </w:p>
        </w:tc>
      </w:tr>
      <w:tr w:rsidR="00072314" w:rsidRPr="005D5B0A" w14:paraId="54C91C60" w14:textId="77777777" w:rsidTr="001D18E6">
        <w:trPr>
          <w:hidden/>
        </w:trPr>
        <w:tc>
          <w:tcPr>
            <w:tcW w:w="993" w:type="dxa"/>
          </w:tcPr>
          <w:p w14:paraId="27CE78B1" w14:textId="77777777" w:rsidR="00072314" w:rsidRPr="005D5B0A" w:rsidRDefault="00072314" w:rsidP="001D18E6">
            <w:pPr>
              <w:jc w:val="center"/>
              <w:rPr>
                <w:snapToGrid w:val="0"/>
                <w:vanish/>
              </w:rPr>
            </w:pPr>
            <w:r w:rsidRPr="005D5B0A">
              <w:rPr>
                <w:snapToGrid w:val="0"/>
                <w:vanish/>
              </w:rPr>
              <w:t>2</w:t>
            </w:r>
          </w:p>
        </w:tc>
        <w:tc>
          <w:tcPr>
            <w:tcW w:w="850" w:type="dxa"/>
          </w:tcPr>
          <w:p w14:paraId="36F8E509" w14:textId="77777777" w:rsidR="00072314" w:rsidRPr="005D5B0A" w:rsidRDefault="00072314" w:rsidP="001D18E6">
            <w:pPr>
              <w:jc w:val="center"/>
              <w:rPr>
                <w:snapToGrid w:val="0"/>
                <w:vanish/>
              </w:rPr>
            </w:pPr>
            <w:r w:rsidRPr="005D5B0A">
              <w:rPr>
                <w:snapToGrid w:val="0"/>
                <w:vanish/>
              </w:rPr>
              <w:t>2</w:t>
            </w:r>
          </w:p>
        </w:tc>
        <w:tc>
          <w:tcPr>
            <w:tcW w:w="993" w:type="dxa"/>
          </w:tcPr>
          <w:p w14:paraId="05774FBB" w14:textId="77777777" w:rsidR="00072314" w:rsidRPr="005D5B0A" w:rsidRDefault="00072314" w:rsidP="001D18E6">
            <w:pPr>
              <w:jc w:val="center"/>
              <w:rPr>
                <w:snapToGrid w:val="0"/>
                <w:vanish/>
              </w:rPr>
            </w:pPr>
            <w:r w:rsidRPr="005D5B0A">
              <w:rPr>
                <w:snapToGrid w:val="0"/>
                <w:vanish/>
              </w:rPr>
              <w:t>2016-07-15</w:t>
            </w:r>
          </w:p>
        </w:tc>
        <w:tc>
          <w:tcPr>
            <w:tcW w:w="5669" w:type="dxa"/>
          </w:tcPr>
          <w:p w14:paraId="4D3A7B05"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Sample SysML diagrams added</w:t>
            </w:r>
          </w:p>
          <w:p w14:paraId="578E5099"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Data Dictionary reworked</w:t>
            </w:r>
          </w:p>
          <w:p w14:paraId="09B6D900"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Alignment with relevant sections in SRD templated</w:t>
            </w:r>
          </w:p>
        </w:tc>
        <w:tc>
          <w:tcPr>
            <w:tcW w:w="1696" w:type="dxa"/>
          </w:tcPr>
          <w:p w14:paraId="46AF7931" w14:textId="77777777" w:rsidR="00072314" w:rsidRPr="005D5B0A" w:rsidRDefault="00072314" w:rsidP="001D18E6">
            <w:pPr>
              <w:rPr>
                <w:snapToGrid w:val="0"/>
                <w:vanish/>
              </w:rPr>
            </w:pPr>
            <w:r w:rsidRPr="005D5B0A">
              <w:rPr>
                <w:snapToGrid w:val="0"/>
                <w:vanish/>
              </w:rPr>
              <w:t>Jbaden1</w:t>
            </w:r>
          </w:p>
        </w:tc>
      </w:tr>
      <w:tr w:rsidR="00072314" w:rsidRPr="005D5B0A" w14:paraId="363CA2FE" w14:textId="77777777" w:rsidTr="001D18E6">
        <w:trPr>
          <w:hidden/>
        </w:trPr>
        <w:tc>
          <w:tcPr>
            <w:tcW w:w="993" w:type="dxa"/>
          </w:tcPr>
          <w:p w14:paraId="425264F8" w14:textId="77777777" w:rsidR="00072314" w:rsidRPr="005D5B0A" w:rsidRDefault="00072314" w:rsidP="001D18E6">
            <w:pPr>
              <w:jc w:val="center"/>
              <w:rPr>
                <w:snapToGrid w:val="0"/>
                <w:vanish/>
              </w:rPr>
            </w:pPr>
            <w:r w:rsidRPr="005D5B0A">
              <w:rPr>
                <w:snapToGrid w:val="0"/>
                <w:vanish/>
              </w:rPr>
              <w:t>3</w:t>
            </w:r>
          </w:p>
        </w:tc>
        <w:tc>
          <w:tcPr>
            <w:tcW w:w="850" w:type="dxa"/>
          </w:tcPr>
          <w:p w14:paraId="6DF84C9E" w14:textId="77777777" w:rsidR="00072314" w:rsidRPr="005D5B0A" w:rsidRDefault="00072314" w:rsidP="001D18E6">
            <w:pPr>
              <w:jc w:val="center"/>
              <w:rPr>
                <w:snapToGrid w:val="0"/>
                <w:vanish/>
              </w:rPr>
            </w:pPr>
            <w:r w:rsidRPr="005D5B0A">
              <w:rPr>
                <w:snapToGrid w:val="0"/>
                <w:vanish/>
              </w:rPr>
              <w:t>0</w:t>
            </w:r>
          </w:p>
        </w:tc>
        <w:tc>
          <w:tcPr>
            <w:tcW w:w="993" w:type="dxa"/>
          </w:tcPr>
          <w:p w14:paraId="69A03106" w14:textId="77777777" w:rsidR="00072314" w:rsidRPr="005D5B0A" w:rsidRDefault="00072314" w:rsidP="001D18E6">
            <w:pPr>
              <w:jc w:val="center"/>
              <w:rPr>
                <w:snapToGrid w:val="0"/>
                <w:vanish/>
              </w:rPr>
            </w:pPr>
            <w:r w:rsidRPr="005D5B0A">
              <w:rPr>
                <w:snapToGrid w:val="0"/>
                <w:vanish/>
              </w:rPr>
              <w:t>2016-09-05</w:t>
            </w:r>
          </w:p>
        </w:tc>
        <w:tc>
          <w:tcPr>
            <w:tcW w:w="5669" w:type="dxa"/>
          </w:tcPr>
          <w:p w14:paraId="4185951C" w14:textId="77777777" w:rsidR="00072314" w:rsidRPr="005D5B0A" w:rsidRDefault="00072314" w:rsidP="001D18E6">
            <w:pPr>
              <w:pStyle w:val="Header"/>
              <w:numPr>
                <w:ilvl w:val="0"/>
                <w:numId w:val="8"/>
              </w:numPr>
              <w:ind w:left="458"/>
              <w:rPr>
                <w:snapToGrid w:val="0"/>
                <w:vanish/>
              </w:rPr>
            </w:pPr>
            <w:r w:rsidRPr="005D5B0A">
              <w:rPr>
                <w:snapToGrid w:val="0"/>
                <w:vanish/>
              </w:rPr>
              <w:t>Lessons learned from IPRB incorporated</w:t>
            </w:r>
          </w:p>
        </w:tc>
        <w:tc>
          <w:tcPr>
            <w:tcW w:w="1696" w:type="dxa"/>
          </w:tcPr>
          <w:p w14:paraId="3CB63C86" w14:textId="77777777" w:rsidR="00072314" w:rsidRPr="005D5B0A" w:rsidRDefault="00072314" w:rsidP="001D18E6">
            <w:pPr>
              <w:rPr>
                <w:snapToGrid w:val="0"/>
                <w:vanish/>
              </w:rPr>
            </w:pPr>
            <w:r w:rsidRPr="005D5B0A">
              <w:rPr>
                <w:snapToGrid w:val="0"/>
                <w:vanish/>
              </w:rPr>
              <w:t>Jbaden1</w:t>
            </w:r>
          </w:p>
        </w:tc>
      </w:tr>
      <w:tr w:rsidR="00072314" w:rsidRPr="005D5B0A" w14:paraId="3AF29EBC" w14:textId="77777777" w:rsidTr="001D18E6">
        <w:trPr>
          <w:hidden/>
        </w:trPr>
        <w:tc>
          <w:tcPr>
            <w:tcW w:w="993" w:type="dxa"/>
          </w:tcPr>
          <w:p w14:paraId="4F45BA99" w14:textId="77777777" w:rsidR="00072314" w:rsidRPr="005D5B0A" w:rsidRDefault="00072314" w:rsidP="001D18E6">
            <w:pPr>
              <w:jc w:val="center"/>
              <w:rPr>
                <w:snapToGrid w:val="0"/>
                <w:vanish/>
              </w:rPr>
            </w:pPr>
            <w:r w:rsidRPr="005D5B0A">
              <w:rPr>
                <w:snapToGrid w:val="0"/>
                <w:vanish/>
              </w:rPr>
              <w:t>4</w:t>
            </w:r>
          </w:p>
        </w:tc>
        <w:tc>
          <w:tcPr>
            <w:tcW w:w="850" w:type="dxa"/>
          </w:tcPr>
          <w:p w14:paraId="41144EA2" w14:textId="77777777" w:rsidR="00072314" w:rsidRPr="005D5B0A" w:rsidRDefault="00072314" w:rsidP="001D18E6">
            <w:pPr>
              <w:jc w:val="center"/>
              <w:rPr>
                <w:snapToGrid w:val="0"/>
                <w:vanish/>
              </w:rPr>
            </w:pPr>
            <w:r w:rsidRPr="005D5B0A">
              <w:rPr>
                <w:snapToGrid w:val="0"/>
                <w:vanish/>
              </w:rPr>
              <w:t>0</w:t>
            </w:r>
          </w:p>
        </w:tc>
        <w:tc>
          <w:tcPr>
            <w:tcW w:w="993" w:type="dxa"/>
          </w:tcPr>
          <w:p w14:paraId="43196887" w14:textId="77777777" w:rsidR="00072314" w:rsidRPr="005D5B0A" w:rsidRDefault="00072314" w:rsidP="001D18E6">
            <w:pPr>
              <w:jc w:val="center"/>
              <w:rPr>
                <w:snapToGrid w:val="0"/>
                <w:vanish/>
              </w:rPr>
            </w:pPr>
            <w:r w:rsidRPr="005D5B0A">
              <w:rPr>
                <w:snapToGrid w:val="0"/>
                <w:vanish/>
              </w:rPr>
              <w:t>2016-09-27</w:t>
            </w:r>
          </w:p>
        </w:tc>
        <w:tc>
          <w:tcPr>
            <w:tcW w:w="5669" w:type="dxa"/>
          </w:tcPr>
          <w:p w14:paraId="40CBEE6A" w14:textId="77777777" w:rsidR="00072314" w:rsidRPr="005D5B0A" w:rsidRDefault="00072314" w:rsidP="001D18E6">
            <w:pPr>
              <w:pStyle w:val="Header"/>
              <w:numPr>
                <w:ilvl w:val="0"/>
                <w:numId w:val="8"/>
              </w:numPr>
              <w:ind w:left="458"/>
              <w:rPr>
                <w:snapToGrid w:val="0"/>
                <w:vanish/>
              </w:rPr>
            </w:pPr>
            <w:r w:rsidRPr="005D5B0A">
              <w:rPr>
                <w:snapToGrid w:val="0"/>
                <w:vanish/>
              </w:rPr>
              <w:t>Alignment with QPIP Feature Function Ownership workstream. Platform Spec renamed to Feature Implementation Spec</w:t>
            </w:r>
          </w:p>
        </w:tc>
        <w:tc>
          <w:tcPr>
            <w:tcW w:w="1696" w:type="dxa"/>
          </w:tcPr>
          <w:p w14:paraId="6A863D82" w14:textId="77777777" w:rsidR="00072314" w:rsidRPr="005D5B0A" w:rsidRDefault="00072314" w:rsidP="001D18E6">
            <w:pPr>
              <w:rPr>
                <w:snapToGrid w:val="0"/>
                <w:vanish/>
              </w:rPr>
            </w:pPr>
            <w:r w:rsidRPr="005D5B0A">
              <w:rPr>
                <w:snapToGrid w:val="0"/>
                <w:vanish/>
              </w:rPr>
              <w:t>Jbaden1</w:t>
            </w:r>
          </w:p>
        </w:tc>
      </w:tr>
      <w:tr w:rsidR="00072314" w:rsidRPr="005D5B0A" w14:paraId="1E1B6B67" w14:textId="77777777" w:rsidTr="001D18E6">
        <w:trPr>
          <w:hidden/>
        </w:trPr>
        <w:tc>
          <w:tcPr>
            <w:tcW w:w="993" w:type="dxa"/>
          </w:tcPr>
          <w:p w14:paraId="08C06B77" w14:textId="77777777" w:rsidR="00072314" w:rsidRPr="005D5B0A" w:rsidRDefault="00072314" w:rsidP="001D18E6">
            <w:pPr>
              <w:jc w:val="center"/>
              <w:rPr>
                <w:snapToGrid w:val="0"/>
                <w:vanish/>
              </w:rPr>
            </w:pPr>
            <w:r w:rsidRPr="005D5B0A">
              <w:rPr>
                <w:snapToGrid w:val="0"/>
                <w:vanish/>
              </w:rPr>
              <w:t>4</w:t>
            </w:r>
          </w:p>
        </w:tc>
        <w:tc>
          <w:tcPr>
            <w:tcW w:w="850" w:type="dxa"/>
          </w:tcPr>
          <w:p w14:paraId="58E76D8D" w14:textId="77777777" w:rsidR="00072314" w:rsidRPr="005D5B0A" w:rsidRDefault="00072314" w:rsidP="001D18E6">
            <w:pPr>
              <w:jc w:val="center"/>
              <w:rPr>
                <w:snapToGrid w:val="0"/>
                <w:vanish/>
              </w:rPr>
            </w:pPr>
            <w:r w:rsidRPr="005D5B0A">
              <w:rPr>
                <w:snapToGrid w:val="0"/>
                <w:vanish/>
              </w:rPr>
              <w:t>1</w:t>
            </w:r>
          </w:p>
        </w:tc>
        <w:tc>
          <w:tcPr>
            <w:tcW w:w="993" w:type="dxa"/>
          </w:tcPr>
          <w:p w14:paraId="41629257" w14:textId="77777777" w:rsidR="00072314" w:rsidRPr="005D5B0A" w:rsidRDefault="00072314" w:rsidP="001D18E6">
            <w:pPr>
              <w:jc w:val="center"/>
              <w:rPr>
                <w:snapToGrid w:val="0"/>
                <w:vanish/>
              </w:rPr>
            </w:pPr>
            <w:r w:rsidRPr="005D5B0A">
              <w:rPr>
                <w:snapToGrid w:val="0"/>
                <w:vanish/>
              </w:rPr>
              <w:t>2016-11-04</w:t>
            </w:r>
          </w:p>
        </w:tc>
        <w:tc>
          <w:tcPr>
            <w:tcW w:w="5669" w:type="dxa"/>
          </w:tcPr>
          <w:p w14:paraId="7D94DE75" w14:textId="77777777" w:rsidR="00072314" w:rsidRPr="005D5B0A" w:rsidRDefault="00072314" w:rsidP="001D18E6">
            <w:pPr>
              <w:pStyle w:val="Header"/>
              <w:numPr>
                <w:ilvl w:val="0"/>
                <w:numId w:val="8"/>
              </w:numPr>
              <w:ind w:left="458"/>
              <w:rPr>
                <w:snapToGrid w:val="0"/>
                <w:vanish/>
              </w:rPr>
            </w:pPr>
            <w:r w:rsidRPr="005D5B0A">
              <w:rPr>
                <w:rFonts w:cs="Arial"/>
                <w:snapToGrid w:val="0"/>
                <w:vanish/>
              </w:rPr>
              <w:t>Chapters “Purpose” and “Scope” reworked.</w:t>
            </w:r>
          </w:p>
        </w:tc>
        <w:tc>
          <w:tcPr>
            <w:tcW w:w="1696" w:type="dxa"/>
          </w:tcPr>
          <w:p w14:paraId="532719F3" w14:textId="77777777" w:rsidR="00072314" w:rsidRPr="005D5B0A" w:rsidRDefault="00072314" w:rsidP="001D18E6">
            <w:pPr>
              <w:rPr>
                <w:snapToGrid w:val="0"/>
                <w:vanish/>
              </w:rPr>
            </w:pPr>
            <w:r w:rsidRPr="005D5B0A">
              <w:rPr>
                <w:snapToGrid w:val="0"/>
                <w:vanish/>
              </w:rPr>
              <w:t>Jbaden1</w:t>
            </w:r>
          </w:p>
        </w:tc>
      </w:tr>
      <w:tr w:rsidR="00072314" w:rsidRPr="005D5B0A" w14:paraId="594441DD" w14:textId="77777777" w:rsidTr="001D18E6">
        <w:trPr>
          <w:hidden/>
        </w:trPr>
        <w:tc>
          <w:tcPr>
            <w:tcW w:w="993" w:type="dxa"/>
          </w:tcPr>
          <w:p w14:paraId="1CF40604" w14:textId="77777777" w:rsidR="00072314" w:rsidRPr="005D5B0A" w:rsidRDefault="00072314" w:rsidP="001D18E6">
            <w:pPr>
              <w:jc w:val="center"/>
              <w:rPr>
                <w:snapToGrid w:val="0"/>
                <w:vanish/>
              </w:rPr>
            </w:pPr>
            <w:r w:rsidRPr="005D5B0A">
              <w:rPr>
                <w:snapToGrid w:val="0"/>
                <w:vanish/>
              </w:rPr>
              <w:t>4</w:t>
            </w:r>
          </w:p>
        </w:tc>
        <w:tc>
          <w:tcPr>
            <w:tcW w:w="850" w:type="dxa"/>
          </w:tcPr>
          <w:p w14:paraId="589798C0" w14:textId="77777777" w:rsidR="00072314" w:rsidRPr="005D5B0A" w:rsidRDefault="00072314" w:rsidP="001D18E6">
            <w:pPr>
              <w:jc w:val="center"/>
              <w:rPr>
                <w:snapToGrid w:val="0"/>
                <w:vanish/>
              </w:rPr>
            </w:pPr>
            <w:r w:rsidRPr="005D5B0A">
              <w:rPr>
                <w:snapToGrid w:val="0"/>
                <w:vanish/>
              </w:rPr>
              <w:t>1</w:t>
            </w:r>
          </w:p>
        </w:tc>
        <w:tc>
          <w:tcPr>
            <w:tcW w:w="993" w:type="dxa"/>
          </w:tcPr>
          <w:p w14:paraId="4ACBDAA9" w14:textId="77777777" w:rsidR="00072314" w:rsidRPr="005D5B0A" w:rsidRDefault="00072314" w:rsidP="001D18E6">
            <w:pPr>
              <w:jc w:val="center"/>
              <w:rPr>
                <w:snapToGrid w:val="0"/>
                <w:vanish/>
              </w:rPr>
            </w:pPr>
            <w:r w:rsidRPr="005D5B0A">
              <w:rPr>
                <w:snapToGrid w:val="0"/>
                <w:vanish/>
              </w:rPr>
              <w:t>2016-11-10</w:t>
            </w:r>
          </w:p>
        </w:tc>
        <w:tc>
          <w:tcPr>
            <w:tcW w:w="5669" w:type="dxa"/>
          </w:tcPr>
          <w:p w14:paraId="0990683B"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Subsection for “Logical Service Interfaces” added.</w:t>
            </w:r>
          </w:p>
        </w:tc>
        <w:tc>
          <w:tcPr>
            <w:tcW w:w="1696" w:type="dxa"/>
          </w:tcPr>
          <w:p w14:paraId="03FB42F4" w14:textId="77777777" w:rsidR="00072314" w:rsidRPr="005D5B0A" w:rsidRDefault="00072314" w:rsidP="001D18E6">
            <w:pPr>
              <w:rPr>
                <w:snapToGrid w:val="0"/>
                <w:vanish/>
              </w:rPr>
            </w:pPr>
            <w:r w:rsidRPr="005D5B0A">
              <w:rPr>
                <w:snapToGrid w:val="0"/>
                <w:vanish/>
              </w:rPr>
              <w:t>Jbaden1</w:t>
            </w:r>
          </w:p>
        </w:tc>
      </w:tr>
      <w:tr w:rsidR="00072314" w:rsidRPr="005D5B0A" w14:paraId="22F2072F" w14:textId="77777777" w:rsidTr="001D18E6">
        <w:trPr>
          <w:hidden/>
        </w:trPr>
        <w:tc>
          <w:tcPr>
            <w:tcW w:w="993" w:type="dxa"/>
          </w:tcPr>
          <w:p w14:paraId="2A9F901B" w14:textId="77777777" w:rsidR="00072314" w:rsidRPr="005D5B0A" w:rsidRDefault="00072314" w:rsidP="001D18E6">
            <w:pPr>
              <w:jc w:val="center"/>
              <w:rPr>
                <w:snapToGrid w:val="0"/>
                <w:vanish/>
              </w:rPr>
            </w:pPr>
            <w:r w:rsidRPr="005D5B0A">
              <w:rPr>
                <w:snapToGrid w:val="0"/>
                <w:vanish/>
              </w:rPr>
              <w:t>5</w:t>
            </w:r>
          </w:p>
        </w:tc>
        <w:tc>
          <w:tcPr>
            <w:tcW w:w="850" w:type="dxa"/>
          </w:tcPr>
          <w:p w14:paraId="466826F6" w14:textId="77777777" w:rsidR="00072314" w:rsidRPr="005D5B0A" w:rsidRDefault="00072314" w:rsidP="001D18E6">
            <w:pPr>
              <w:jc w:val="center"/>
              <w:rPr>
                <w:snapToGrid w:val="0"/>
                <w:vanish/>
              </w:rPr>
            </w:pPr>
            <w:r w:rsidRPr="005D5B0A">
              <w:rPr>
                <w:snapToGrid w:val="0"/>
                <w:vanish/>
              </w:rPr>
              <w:t>0</w:t>
            </w:r>
          </w:p>
        </w:tc>
        <w:tc>
          <w:tcPr>
            <w:tcW w:w="993" w:type="dxa"/>
          </w:tcPr>
          <w:p w14:paraId="24AB8C54" w14:textId="77777777" w:rsidR="00072314" w:rsidRPr="005D5B0A" w:rsidRDefault="00072314" w:rsidP="001D18E6">
            <w:pPr>
              <w:jc w:val="center"/>
              <w:rPr>
                <w:snapToGrid w:val="0"/>
                <w:vanish/>
              </w:rPr>
            </w:pPr>
            <w:r w:rsidRPr="005D5B0A">
              <w:rPr>
                <w:snapToGrid w:val="0"/>
                <w:vanish/>
              </w:rPr>
              <w:t>2017-01-13</w:t>
            </w:r>
          </w:p>
        </w:tc>
        <w:tc>
          <w:tcPr>
            <w:tcW w:w="5669" w:type="dxa"/>
          </w:tcPr>
          <w:p w14:paraId="643327A3"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Meta data updated for specification macros, version 3.1</w:t>
            </w:r>
          </w:p>
          <w:p w14:paraId="1984901A"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SW Unit chapter removed for the time being</w:t>
            </w:r>
          </w:p>
          <w:p w14:paraId="0D9900E7"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Green boxes added for user hints</w:t>
            </w:r>
          </w:p>
        </w:tc>
        <w:tc>
          <w:tcPr>
            <w:tcW w:w="1696" w:type="dxa"/>
          </w:tcPr>
          <w:p w14:paraId="41C44E06" w14:textId="77777777" w:rsidR="00072314" w:rsidRPr="005D5B0A" w:rsidRDefault="00072314" w:rsidP="001D18E6">
            <w:pPr>
              <w:rPr>
                <w:snapToGrid w:val="0"/>
                <w:vanish/>
              </w:rPr>
            </w:pPr>
            <w:r w:rsidRPr="005D5B0A">
              <w:rPr>
                <w:snapToGrid w:val="0"/>
                <w:vanish/>
              </w:rPr>
              <w:t>Jbaden1</w:t>
            </w:r>
          </w:p>
        </w:tc>
      </w:tr>
      <w:tr w:rsidR="00072314" w:rsidRPr="005D5B0A" w14:paraId="01EA8007" w14:textId="77777777" w:rsidTr="001D18E6">
        <w:trPr>
          <w:hidden/>
        </w:trPr>
        <w:tc>
          <w:tcPr>
            <w:tcW w:w="993" w:type="dxa"/>
          </w:tcPr>
          <w:p w14:paraId="3A0A6918" w14:textId="77777777" w:rsidR="00072314" w:rsidRPr="005D5B0A" w:rsidRDefault="00072314" w:rsidP="001D18E6">
            <w:pPr>
              <w:jc w:val="center"/>
              <w:rPr>
                <w:snapToGrid w:val="0"/>
                <w:vanish/>
              </w:rPr>
            </w:pPr>
            <w:r w:rsidRPr="005D5B0A">
              <w:rPr>
                <w:snapToGrid w:val="0"/>
                <w:vanish/>
              </w:rPr>
              <w:t>5</w:t>
            </w:r>
          </w:p>
        </w:tc>
        <w:tc>
          <w:tcPr>
            <w:tcW w:w="850" w:type="dxa"/>
          </w:tcPr>
          <w:p w14:paraId="3C6EA173" w14:textId="77777777" w:rsidR="00072314" w:rsidRPr="005D5B0A" w:rsidRDefault="00072314" w:rsidP="001D18E6">
            <w:pPr>
              <w:jc w:val="center"/>
              <w:rPr>
                <w:snapToGrid w:val="0"/>
                <w:vanish/>
              </w:rPr>
            </w:pPr>
            <w:r w:rsidRPr="005D5B0A">
              <w:rPr>
                <w:snapToGrid w:val="0"/>
                <w:vanish/>
              </w:rPr>
              <w:t>1</w:t>
            </w:r>
          </w:p>
        </w:tc>
        <w:tc>
          <w:tcPr>
            <w:tcW w:w="993" w:type="dxa"/>
          </w:tcPr>
          <w:p w14:paraId="7B34898C" w14:textId="77777777" w:rsidR="00072314" w:rsidRPr="005D5B0A" w:rsidRDefault="00072314" w:rsidP="001D18E6">
            <w:pPr>
              <w:jc w:val="center"/>
              <w:rPr>
                <w:snapToGrid w:val="0"/>
                <w:vanish/>
              </w:rPr>
            </w:pPr>
            <w:r w:rsidRPr="005D5B0A">
              <w:rPr>
                <w:snapToGrid w:val="0"/>
                <w:vanish/>
              </w:rPr>
              <w:t>2017-01-18</w:t>
            </w:r>
          </w:p>
        </w:tc>
        <w:tc>
          <w:tcPr>
            <w:tcW w:w="5669" w:type="dxa"/>
          </w:tcPr>
          <w:p w14:paraId="298DB8B8"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Minor editorial changes (e.g. hyperlinks highlighted in comments)</w:t>
            </w:r>
          </w:p>
        </w:tc>
        <w:tc>
          <w:tcPr>
            <w:tcW w:w="1696" w:type="dxa"/>
          </w:tcPr>
          <w:p w14:paraId="3CF4443C" w14:textId="77777777" w:rsidR="00072314" w:rsidRPr="005D5B0A" w:rsidRDefault="00072314" w:rsidP="001D18E6">
            <w:pPr>
              <w:rPr>
                <w:snapToGrid w:val="0"/>
                <w:vanish/>
              </w:rPr>
            </w:pPr>
            <w:r w:rsidRPr="005D5B0A">
              <w:rPr>
                <w:snapToGrid w:val="0"/>
                <w:vanish/>
              </w:rPr>
              <w:t>Jbaden1</w:t>
            </w:r>
          </w:p>
        </w:tc>
      </w:tr>
      <w:tr w:rsidR="00072314" w:rsidRPr="005D5B0A" w14:paraId="502981FA" w14:textId="77777777" w:rsidTr="001D18E6">
        <w:trPr>
          <w:hidden/>
        </w:trPr>
        <w:tc>
          <w:tcPr>
            <w:tcW w:w="993" w:type="dxa"/>
          </w:tcPr>
          <w:p w14:paraId="1C3E31EF" w14:textId="77777777" w:rsidR="00072314" w:rsidRPr="005D5B0A" w:rsidRDefault="00072314" w:rsidP="001D18E6">
            <w:pPr>
              <w:jc w:val="center"/>
              <w:rPr>
                <w:snapToGrid w:val="0"/>
                <w:vanish/>
              </w:rPr>
            </w:pPr>
            <w:r w:rsidRPr="005D5B0A">
              <w:rPr>
                <w:snapToGrid w:val="0"/>
                <w:vanish/>
              </w:rPr>
              <w:t>5</w:t>
            </w:r>
          </w:p>
        </w:tc>
        <w:tc>
          <w:tcPr>
            <w:tcW w:w="850" w:type="dxa"/>
          </w:tcPr>
          <w:p w14:paraId="190E69CE" w14:textId="77777777" w:rsidR="00072314" w:rsidRPr="005D5B0A" w:rsidRDefault="00072314" w:rsidP="001D18E6">
            <w:pPr>
              <w:jc w:val="center"/>
              <w:rPr>
                <w:snapToGrid w:val="0"/>
                <w:vanish/>
              </w:rPr>
            </w:pPr>
            <w:r w:rsidRPr="005D5B0A">
              <w:rPr>
                <w:snapToGrid w:val="0"/>
                <w:vanish/>
              </w:rPr>
              <w:t>1b</w:t>
            </w:r>
          </w:p>
        </w:tc>
        <w:tc>
          <w:tcPr>
            <w:tcW w:w="993" w:type="dxa"/>
          </w:tcPr>
          <w:p w14:paraId="58FDD55B" w14:textId="77777777" w:rsidR="00072314" w:rsidRPr="005D5B0A" w:rsidRDefault="00072314" w:rsidP="001D18E6">
            <w:pPr>
              <w:jc w:val="center"/>
              <w:rPr>
                <w:snapToGrid w:val="0"/>
                <w:vanish/>
              </w:rPr>
            </w:pPr>
            <w:r w:rsidRPr="005D5B0A">
              <w:rPr>
                <w:snapToGrid w:val="0"/>
                <w:vanish/>
              </w:rPr>
              <w:t>2017-01-20</w:t>
            </w:r>
          </w:p>
        </w:tc>
        <w:tc>
          <w:tcPr>
            <w:tcW w:w="5669" w:type="dxa"/>
          </w:tcPr>
          <w:p w14:paraId="1CEEF5E1"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Some editorial corrections</w:t>
            </w:r>
          </w:p>
          <w:p w14:paraId="165B68D8"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Substructure of old Network Communication (now Connections) moved to Requirements on Connections</w:t>
            </w:r>
          </w:p>
        </w:tc>
        <w:tc>
          <w:tcPr>
            <w:tcW w:w="1696" w:type="dxa"/>
          </w:tcPr>
          <w:p w14:paraId="4BD1F179" w14:textId="77777777" w:rsidR="00072314" w:rsidRPr="005D5B0A" w:rsidRDefault="00072314" w:rsidP="001D18E6">
            <w:pPr>
              <w:rPr>
                <w:snapToGrid w:val="0"/>
                <w:vanish/>
              </w:rPr>
            </w:pPr>
            <w:r w:rsidRPr="005D5B0A">
              <w:rPr>
                <w:snapToGrid w:val="0"/>
                <w:vanish/>
              </w:rPr>
              <w:t>Jbaden1</w:t>
            </w:r>
          </w:p>
        </w:tc>
      </w:tr>
      <w:tr w:rsidR="00072314" w:rsidRPr="005D5B0A" w14:paraId="52B80194" w14:textId="77777777" w:rsidTr="001D18E6">
        <w:trPr>
          <w:hidden/>
        </w:trPr>
        <w:tc>
          <w:tcPr>
            <w:tcW w:w="993" w:type="dxa"/>
          </w:tcPr>
          <w:p w14:paraId="636C378C" w14:textId="77777777" w:rsidR="00072314" w:rsidRPr="005D5B0A" w:rsidRDefault="00072314" w:rsidP="001D18E6">
            <w:pPr>
              <w:jc w:val="center"/>
              <w:rPr>
                <w:snapToGrid w:val="0"/>
                <w:vanish/>
              </w:rPr>
            </w:pPr>
            <w:r w:rsidRPr="005D5B0A">
              <w:rPr>
                <w:snapToGrid w:val="0"/>
                <w:vanish/>
              </w:rPr>
              <w:t>6</w:t>
            </w:r>
          </w:p>
        </w:tc>
        <w:tc>
          <w:tcPr>
            <w:tcW w:w="850" w:type="dxa"/>
          </w:tcPr>
          <w:p w14:paraId="499BECFF" w14:textId="77777777" w:rsidR="00072314" w:rsidRPr="005D5B0A" w:rsidRDefault="00072314" w:rsidP="001D18E6">
            <w:pPr>
              <w:jc w:val="center"/>
              <w:rPr>
                <w:snapToGrid w:val="0"/>
                <w:vanish/>
              </w:rPr>
            </w:pPr>
            <w:r w:rsidRPr="005D5B0A">
              <w:rPr>
                <w:snapToGrid w:val="0"/>
                <w:vanish/>
              </w:rPr>
              <w:t>0</w:t>
            </w:r>
          </w:p>
        </w:tc>
        <w:tc>
          <w:tcPr>
            <w:tcW w:w="993" w:type="dxa"/>
          </w:tcPr>
          <w:p w14:paraId="7DDFC521" w14:textId="77777777" w:rsidR="00072314" w:rsidRPr="005D5B0A" w:rsidRDefault="00072314" w:rsidP="001D18E6">
            <w:pPr>
              <w:jc w:val="center"/>
              <w:rPr>
                <w:snapToGrid w:val="0"/>
                <w:vanish/>
              </w:rPr>
            </w:pPr>
            <w:r w:rsidRPr="005D5B0A">
              <w:rPr>
                <w:rFonts w:cs="Arial"/>
                <w:snapToGrid w:val="0"/>
                <w:vanish/>
              </w:rPr>
              <w:t>2018-07-24</w:t>
            </w:r>
          </w:p>
        </w:tc>
        <w:tc>
          <w:tcPr>
            <w:tcW w:w="5669" w:type="dxa"/>
          </w:tcPr>
          <w:p w14:paraId="0C9A82AB" w14:textId="77777777" w:rsidR="00072314" w:rsidRPr="005D5B0A" w:rsidRDefault="00072314" w:rsidP="001D18E6">
            <w:pPr>
              <w:pStyle w:val="Header"/>
              <w:numPr>
                <w:ilvl w:val="0"/>
                <w:numId w:val="8"/>
              </w:numPr>
              <w:ind w:left="345"/>
              <w:rPr>
                <w:rFonts w:cs="Arial"/>
                <w:snapToGrid w:val="0"/>
                <w:vanish/>
              </w:rPr>
            </w:pPr>
            <w:r w:rsidRPr="005D5B0A">
              <w:rPr>
                <w:rFonts w:cs="Arial"/>
                <w:snapToGrid w:val="0"/>
                <w:vanish/>
              </w:rPr>
              <w:t>CR53:</w:t>
            </w:r>
          </w:p>
          <w:p w14:paraId="1E93A161" w14:textId="77777777" w:rsidR="00072314" w:rsidRPr="005D5B0A" w:rsidRDefault="00072314" w:rsidP="001D18E6">
            <w:pPr>
              <w:pStyle w:val="Header"/>
              <w:numPr>
                <w:ilvl w:val="0"/>
                <w:numId w:val="8"/>
              </w:numPr>
              <w:rPr>
                <w:rFonts w:cs="Arial"/>
                <w:snapToGrid w:val="0"/>
                <w:vanish/>
              </w:rPr>
            </w:pPr>
            <w:r w:rsidRPr="005D5B0A">
              <w:rPr>
                <w:rFonts w:cs="Arial"/>
                <w:snapToGrid w:val="0"/>
                <w:vanish/>
              </w:rPr>
              <w:t>Add new cover sheet</w:t>
            </w:r>
          </w:p>
          <w:p w14:paraId="20A2D61D" w14:textId="77777777" w:rsidR="00072314" w:rsidRPr="005D5B0A" w:rsidRDefault="00072314" w:rsidP="001D18E6">
            <w:pPr>
              <w:pStyle w:val="Header"/>
              <w:numPr>
                <w:ilvl w:val="0"/>
                <w:numId w:val="8"/>
              </w:numPr>
              <w:rPr>
                <w:rFonts w:cs="Arial"/>
                <w:snapToGrid w:val="0"/>
                <w:vanish/>
              </w:rPr>
            </w:pPr>
            <w:r w:rsidRPr="005D5B0A">
              <w:rPr>
                <w:rFonts w:cs="Arial"/>
                <w:snapToGrid w:val="0"/>
                <w:vanish/>
              </w:rPr>
              <w:t>Add disclaimer section</w:t>
            </w:r>
          </w:p>
          <w:p w14:paraId="21FCE224" w14:textId="77777777" w:rsidR="00072314" w:rsidRPr="005D5B0A" w:rsidRDefault="00072314" w:rsidP="001D18E6">
            <w:pPr>
              <w:pStyle w:val="Header"/>
              <w:numPr>
                <w:ilvl w:val="0"/>
                <w:numId w:val="8"/>
              </w:numPr>
              <w:rPr>
                <w:rFonts w:cs="Arial"/>
                <w:snapToGrid w:val="0"/>
                <w:vanish/>
              </w:rPr>
            </w:pPr>
            <w:r w:rsidRPr="005D5B0A">
              <w:rPr>
                <w:rFonts w:cs="Arial"/>
                <w:snapToGrid w:val="0"/>
                <w:vanish/>
              </w:rPr>
              <w:t>Add the following meta-data to the doc properties for the the new cover sheet</w:t>
            </w:r>
          </w:p>
          <w:p w14:paraId="7D7C3D1E" w14:textId="77777777" w:rsidR="00072314" w:rsidRPr="005D5B0A" w:rsidRDefault="00072314" w:rsidP="001D18E6">
            <w:pPr>
              <w:pStyle w:val="Header"/>
              <w:numPr>
                <w:ilvl w:val="1"/>
                <w:numId w:val="8"/>
              </w:numPr>
              <w:rPr>
                <w:rFonts w:cs="Arial"/>
                <w:snapToGrid w:val="0"/>
                <w:vanish/>
              </w:rPr>
            </w:pPr>
            <w:r w:rsidRPr="005D5B0A">
              <w:rPr>
                <w:rFonts w:cs="Arial"/>
                <w:snapToGrid w:val="0"/>
                <w:vanish/>
              </w:rPr>
              <w:t>DocGis1ItemNumber</w:t>
            </w:r>
          </w:p>
          <w:p w14:paraId="22419106" w14:textId="77777777" w:rsidR="00072314" w:rsidRPr="005D5B0A" w:rsidRDefault="00072314" w:rsidP="001D18E6">
            <w:pPr>
              <w:pStyle w:val="Header"/>
              <w:numPr>
                <w:ilvl w:val="1"/>
                <w:numId w:val="8"/>
              </w:numPr>
              <w:rPr>
                <w:rFonts w:cs="Arial"/>
                <w:snapToGrid w:val="0"/>
                <w:vanish/>
              </w:rPr>
            </w:pPr>
            <w:r w:rsidRPr="005D5B0A">
              <w:rPr>
                <w:rFonts w:cs="Arial"/>
                <w:snapToGrid w:val="0"/>
                <w:vanish/>
              </w:rPr>
              <w:t>DocGis2Classification</w:t>
            </w:r>
          </w:p>
          <w:p w14:paraId="48656706" w14:textId="77777777" w:rsidR="00072314" w:rsidRPr="005D5B0A" w:rsidRDefault="00072314" w:rsidP="001D18E6">
            <w:pPr>
              <w:pStyle w:val="Header"/>
              <w:numPr>
                <w:ilvl w:val="1"/>
                <w:numId w:val="8"/>
              </w:numPr>
              <w:rPr>
                <w:rFonts w:cs="Arial"/>
                <w:snapToGrid w:val="0"/>
                <w:vanish/>
              </w:rPr>
            </w:pPr>
            <w:r w:rsidRPr="005D5B0A">
              <w:rPr>
                <w:rFonts w:cs="Arial"/>
                <w:snapToGrid w:val="0"/>
                <w:vanish/>
              </w:rPr>
              <w:t>DocType</w:t>
            </w:r>
          </w:p>
          <w:p w14:paraId="752E34D5" w14:textId="77777777" w:rsidR="00072314" w:rsidRPr="005D5B0A" w:rsidRDefault="00072314" w:rsidP="001D18E6">
            <w:pPr>
              <w:pStyle w:val="Header"/>
              <w:numPr>
                <w:ilvl w:val="1"/>
                <w:numId w:val="8"/>
              </w:numPr>
              <w:rPr>
                <w:rFonts w:cs="Arial"/>
                <w:snapToGrid w:val="0"/>
                <w:vanish/>
              </w:rPr>
            </w:pPr>
            <w:r w:rsidRPr="005D5B0A">
              <w:rPr>
                <w:rFonts w:cs="Arial"/>
                <w:snapToGrid w:val="0"/>
                <w:vanish/>
              </w:rPr>
              <w:t>DocStatus</w:t>
            </w:r>
          </w:p>
          <w:p w14:paraId="08ADBF8D" w14:textId="77777777" w:rsidR="00072314" w:rsidRPr="005D5B0A" w:rsidRDefault="00072314" w:rsidP="001D18E6">
            <w:pPr>
              <w:pStyle w:val="Header"/>
              <w:numPr>
                <w:ilvl w:val="1"/>
                <w:numId w:val="8"/>
              </w:numPr>
              <w:rPr>
                <w:rFonts w:cs="Arial"/>
                <w:snapToGrid w:val="0"/>
                <w:vanish/>
              </w:rPr>
            </w:pPr>
            <w:r w:rsidRPr="005D5B0A">
              <w:rPr>
                <w:rFonts w:cs="Arial"/>
                <w:snapToGrid w:val="0"/>
                <w:vanish/>
              </w:rPr>
              <w:t>DocIssueDate</w:t>
            </w:r>
          </w:p>
          <w:p w14:paraId="0C9A348E" w14:textId="77777777" w:rsidR="00072314" w:rsidRPr="005D5B0A" w:rsidRDefault="00072314" w:rsidP="001D18E6">
            <w:pPr>
              <w:pStyle w:val="Header"/>
              <w:numPr>
                <w:ilvl w:val="1"/>
                <w:numId w:val="8"/>
              </w:numPr>
              <w:rPr>
                <w:rFonts w:cs="Arial"/>
                <w:snapToGrid w:val="0"/>
                <w:vanish/>
              </w:rPr>
            </w:pPr>
            <w:r w:rsidRPr="005D5B0A">
              <w:rPr>
                <w:rFonts w:cs="Arial"/>
                <w:snapToGrid w:val="0"/>
                <w:vanish/>
              </w:rPr>
              <w:t>DocReleaseDate</w:t>
            </w:r>
          </w:p>
          <w:p w14:paraId="12DEE522" w14:textId="77777777" w:rsidR="00072314" w:rsidRPr="005D5B0A" w:rsidRDefault="00072314" w:rsidP="001D18E6">
            <w:pPr>
              <w:pStyle w:val="Header"/>
              <w:numPr>
                <w:ilvl w:val="0"/>
                <w:numId w:val="8"/>
              </w:numPr>
              <w:ind w:left="345"/>
              <w:rPr>
                <w:rFonts w:cs="Arial"/>
                <w:snapToGrid w:val="0"/>
                <w:vanish/>
              </w:rPr>
            </w:pPr>
            <w:r w:rsidRPr="005D5B0A">
              <w:rPr>
                <w:rFonts w:cs="Arial"/>
                <w:snapToGrid w:val="0"/>
                <w:vanish/>
              </w:rPr>
              <w:t>CR63: Update FuSa sharepoint references in templates</w:t>
            </w:r>
          </w:p>
        </w:tc>
        <w:tc>
          <w:tcPr>
            <w:tcW w:w="1696" w:type="dxa"/>
          </w:tcPr>
          <w:p w14:paraId="0C091003" w14:textId="77777777" w:rsidR="00072314" w:rsidRPr="005D5B0A" w:rsidRDefault="00072314" w:rsidP="001D18E6">
            <w:pPr>
              <w:rPr>
                <w:snapToGrid w:val="0"/>
                <w:vanish/>
              </w:rPr>
            </w:pPr>
            <w:r w:rsidRPr="005D5B0A">
              <w:rPr>
                <w:snapToGrid w:val="0"/>
                <w:vanish/>
              </w:rPr>
              <w:t>Jbaden1</w:t>
            </w:r>
          </w:p>
        </w:tc>
      </w:tr>
      <w:tr w:rsidR="00072314" w:rsidRPr="005D5B0A" w14:paraId="0A5F431D" w14:textId="77777777" w:rsidTr="001D18E6">
        <w:trPr>
          <w:hidden/>
        </w:trPr>
        <w:tc>
          <w:tcPr>
            <w:tcW w:w="993" w:type="dxa"/>
          </w:tcPr>
          <w:p w14:paraId="78217755" w14:textId="77777777" w:rsidR="00072314" w:rsidRPr="005D5B0A" w:rsidRDefault="00072314" w:rsidP="001D18E6">
            <w:pPr>
              <w:jc w:val="center"/>
              <w:rPr>
                <w:snapToGrid w:val="0"/>
                <w:vanish/>
              </w:rPr>
            </w:pPr>
            <w:r w:rsidRPr="005D5B0A">
              <w:rPr>
                <w:snapToGrid w:val="0"/>
                <w:vanish/>
              </w:rPr>
              <w:t>6</w:t>
            </w:r>
          </w:p>
        </w:tc>
        <w:tc>
          <w:tcPr>
            <w:tcW w:w="850" w:type="dxa"/>
          </w:tcPr>
          <w:p w14:paraId="36EBFFA6" w14:textId="77777777" w:rsidR="00072314" w:rsidRPr="005D5B0A" w:rsidRDefault="00072314" w:rsidP="001D18E6">
            <w:pPr>
              <w:jc w:val="center"/>
              <w:rPr>
                <w:snapToGrid w:val="0"/>
                <w:vanish/>
              </w:rPr>
            </w:pPr>
            <w:r w:rsidRPr="005D5B0A">
              <w:rPr>
                <w:snapToGrid w:val="0"/>
                <w:vanish/>
              </w:rPr>
              <w:t>0</w:t>
            </w:r>
          </w:p>
        </w:tc>
        <w:tc>
          <w:tcPr>
            <w:tcW w:w="993" w:type="dxa"/>
          </w:tcPr>
          <w:p w14:paraId="16BB623E" w14:textId="77777777" w:rsidR="00072314" w:rsidRPr="005D5B0A" w:rsidRDefault="00072314" w:rsidP="001D18E6">
            <w:pPr>
              <w:jc w:val="center"/>
              <w:rPr>
                <w:rFonts w:cs="Arial"/>
                <w:snapToGrid w:val="0"/>
                <w:vanish/>
              </w:rPr>
            </w:pPr>
            <w:r w:rsidRPr="005D5B0A">
              <w:rPr>
                <w:rFonts w:cs="Arial"/>
                <w:snapToGrid w:val="0"/>
                <w:vanish/>
              </w:rPr>
              <w:t>2018-08-06</w:t>
            </w:r>
          </w:p>
        </w:tc>
        <w:tc>
          <w:tcPr>
            <w:tcW w:w="5669" w:type="dxa"/>
          </w:tcPr>
          <w:p w14:paraId="2DB49D52" w14:textId="77777777" w:rsidR="00072314" w:rsidRPr="005D5B0A" w:rsidRDefault="00072314" w:rsidP="001D18E6">
            <w:pPr>
              <w:pStyle w:val="Header"/>
              <w:numPr>
                <w:ilvl w:val="0"/>
                <w:numId w:val="8"/>
              </w:numPr>
              <w:ind w:left="312"/>
              <w:rPr>
                <w:rFonts w:cs="Arial"/>
                <w:snapToGrid w:val="0"/>
                <w:vanish/>
              </w:rPr>
            </w:pPr>
            <w:r w:rsidRPr="005D5B0A">
              <w:rPr>
                <w:rFonts w:cs="Arial"/>
                <w:snapToGrid w:val="0"/>
                <w:vanish/>
              </w:rPr>
              <w:t>CR81: Incorporate lessons learned from System Service Spec pilot (Vehicle Speed) into AFS and FIS</w:t>
            </w:r>
          </w:p>
        </w:tc>
        <w:tc>
          <w:tcPr>
            <w:tcW w:w="1696" w:type="dxa"/>
          </w:tcPr>
          <w:p w14:paraId="0504207E" w14:textId="77777777" w:rsidR="00072314" w:rsidRPr="005D5B0A" w:rsidRDefault="00072314" w:rsidP="001D18E6">
            <w:pPr>
              <w:rPr>
                <w:snapToGrid w:val="0"/>
                <w:vanish/>
              </w:rPr>
            </w:pPr>
            <w:r w:rsidRPr="005D5B0A">
              <w:rPr>
                <w:snapToGrid w:val="0"/>
                <w:vanish/>
              </w:rPr>
              <w:t>Jbaden1</w:t>
            </w:r>
          </w:p>
        </w:tc>
      </w:tr>
      <w:tr w:rsidR="00072314" w:rsidRPr="005D5B0A" w14:paraId="14E881F7" w14:textId="77777777" w:rsidTr="001D18E6">
        <w:trPr>
          <w:hidden/>
        </w:trPr>
        <w:tc>
          <w:tcPr>
            <w:tcW w:w="993" w:type="dxa"/>
          </w:tcPr>
          <w:p w14:paraId="039E7200" w14:textId="77777777" w:rsidR="00072314" w:rsidRPr="005D5B0A" w:rsidRDefault="00072314" w:rsidP="001D18E6">
            <w:pPr>
              <w:jc w:val="center"/>
              <w:rPr>
                <w:snapToGrid w:val="0"/>
                <w:vanish/>
              </w:rPr>
            </w:pPr>
            <w:r w:rsidRPr="005D5B0A">
              <w:rPr>
                <w:snapToGrid w:val="0"/>
                <w:vanish/>
              </w:rPr>
              <w:t>6</w:t>
            </w:r>
          </w:p>
        </w:tc>
        <w:tc>
          <w:tcPr>
            <w:tcW w:w="850" w:type="dxa"/>
          </w:tcPr>
          <w:p w14:paraId="708821E5" w14:textId="77777777" w:rsidR="00072314" w:rsidRPr="005D5B0A" w:rsidRDefault="00072314" w:rsidP="001D18E6">
            <w:pPr>
              <w:jc w:val="center"/>
              <w:rPr>
                <w:snapToGrid w:val="0"/>
                <w:vanish/>
              </w:rPr>
            </w:pPr>
            <w:r w:rsidRPr="005D5B0A">
              <w:rPr>
                <w:snapToGrid w:val="0"/>
                <w:vanish/>
              </w:rPr>
              <w:t>0</w:t>
            </w:r>
          </w:p>
        </w:tc>
        <w:tc>
          <w:tcPr>
            <w:tcW w:w="993" w:type="dxa"/>
          </w:tcPr>
          <w:p w14:paraId="31893B5D" w14:textId="77777777" w:rsidR="00072314" w:rsidRPr="005D5B0A" w:rsidRDefault="00072314" w:rsidP="001D18E6">
            <w:pPr>
              <w:jc w:val="center"/>
              <w:rPr>
                <w:rFonts w:cs="Arial"/>
                <w:snapToGrid w:val="0"/>
                <w:vanish/>
              </w:rPr>
            </w:pPr>
            <w:r w:rsidRPr="005D5B0A">
              <w:rPr>
                <w:rFonts w:cs="Arial"/>
                <w:snapToGrid w:val="0"/>
                <w:vanish/>
              </w:rPr>
              <w:t>2018-09-28</w:t>
            </w:r>
          </w:p>
        </w:tc>
        <w:tc>
          <w:tcPr>
            <w:tcW w:w="5669" w:type="dxa"/>
          </w:tcPr>
          <w:p w14:paraId="78B72B49"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Broken links to RE Wiki repaired</w:t>
            </w:r>
          </w:p>
        </w:tc>
        <w:tc>
          <w:tcPr>
            <w:tcW w:w="1696" w:type="dxa"/>
          </w:tcPr>
          <w:p w14:paraId="26047AD2" w14:textId="77777777" w:rsidR="00072314" w:rsidRPr="005D5B0A" w:rsidRDefault="00072314" w:rsidP="001D18E6">
            <w:pPr>
              <w:rPr>
                <w:snapToGrid w:val="0"/>
                <w:vanish/>
              </w:rPr>
            </w:pPr>
            <w:r w:rsidRPr="005D5B0A">
              <w:rPr>
                <w:snapToGrid w:val="0"/>
                <w:vanish/>
              </w:rPr>
              <w:t>Jbaden1</w:t>
            </w:r>
          </w:p>
        </w:tc>
      </w:tr>
      <w:tr w:rsidR="00072314" w:rsidRPr="005D5B0A" w14:paraId="6F863811" w14:textId="77777777" w:rsidTr="001D18E6">
        <w:trPr>
          <w:hidden/>
        </w:trPr>
        <w:tc>
          <w:tcPr>
            <w:tcW w:w="993" w:type="dxa"/>
          </w:tcPr>
          <w:p w14:paraId="36CE92A2" w14:textId="77777777" w:rsidR="00072314" w:rsidRPr="005D5B0A" w:rsidRDefault="00072314" w:rsidP="001D18E6">
            <w:pPr>
              <w:jc w:val="center"/>
              <w:rPr>
                <w:snapToGrid w:val="0"/>
                <w:vanish/>
              </w:rPr>
            </w:pPr>
            <w:r w:rsidRPr="005D5B0A">
              <w:rPr>
                <w:snapToGrid w:val="0"/>
                <w:vanish/>
              </w:rPr>
              <w:t>6</w:t>
            </w:r>
          </w:p>
        </w:tc>
        <w:tc>
          <w:tcPr>
            <w:tcW w:w="850" w:type="dxa"/>
          </w:tcPr>
          <w:p w14:paraId="2DDC29A5" w14:textId="77777777" w:rsidR="00072314" w:rsidRPr="005D5B0A" w:rsidRDefault="00072314" w:rsidP="001D18E6">
            <w:pPr>
              <w:jc w:val="center"/>
              <w:rPr>
                <w:snapToGrid w:val="0"/>
                <w:vanish/>
              </w:rPr>
            </w:pPr>
            <w:r w:rsidRPr="005D5B0A">
              <w:rPr>
                <w:snapToGrid w:val="0"/>
                <w:vanish/>
              </w:rPr>
              <w:t>0</w:t>
            </w:r>
          </w:p>
        </w:tc>
        <w:tc>
          <w:tcPr>
            <w:tcW w:w="993" w:type="dxa"/>
          </w:tcPr>
          <w:p w14:paraId="72365BC8" w14:textId="77777777" w:rsidR="00072314" w:rsidRPr="005D5B0A" w:rsidRDefault="00072314" w:rsidP="001D18E6">
            <w:pPr>
              <w:jc w:val="center"/>
              <w:rPr>
                <w:rFonts w:cs="Arial"/>
                <w:snapToGrid w:val="0"/>
                <w:vanish/>
              </w:rPr>
            </w:pPr>
            <w:r w:rsidRPr="005D5B0A">
              <w:rPr>
                <w:rFonts w:cs="Arial"/>
                <w:snapToGrid w:val="0"/>
                <w:vanish/>
              </w:rPr>
              <w:t>2018-10-31</w:t>
            </w:r>
          </w:p>
        </w:tc>
        <w:tc>
          <w:tcPr>
            <w:tcW w:w="5669" w:type="dxa"/>
          </w:tcPr>
          <w:p w14:paraId="2A6BF461"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Minor corrections on cover sheet and in footer to be more GIS compliant and VSEM aligned</w:t>
            </w:r>
          </w:p>
          <w:p w14:paraId="0A8AF64C"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“Overview” and “Description” exchanged in headings (following common sense)</w:t>
            </w:r>
          </w:p>
        </w:tc>
        <w:tc>
          <w:tcPr>
            <w:tcW w:w="1696" w:type="dxa"/>
          </w:tcPr>
          <w:p w14:paraId="101778E9" w14:textId="77777777" w:rsidR="00072314" w:rsidRPr="005D5B0A" w:rsidRDefault="00072314" w:rsidP="001D18E6">
            <w:pPr>
              <w:rPr>
                <w:snapToGrid w:val="0"/>
                <w:vanish/>
              </w:rPr>
            </w:pPr>
            <w:r w:rsidRPr="005D5B0A">
              <w:rPr>
                <w:snapToGrid w:val="0"/>
                <w:vanish/>
              </w:rPr>
              <w:t>Jbaden1</w:t>
            </w:r>
          </w:p>
        </w:tc>
      </w:tr>
      <w:tr w:rsidR="00072314" w:rsidRPr="005D5B0A" w14:paraId="10BDBEF4" w14:textId="77777777" w:rsidTr="001D18E6">
        <w:trPr>
          <w:hidden/>
        </w:trPr>
        <w:tc>
          <w:tcPr>
            <w:tcW w:w="993" w:type="dxa"/>
          </w:tcPr>
          <w:p w14:paraId="0B21D193" w14:textId="77777777" w:rsidR="00072314" w:rsidRPr="005D5B0A" w:rsidRDefault="00072314" w:rsidP="001D18E6">
            <w:pPr>
              <w:jc w:val="center"/>
              <w:rPr>
                <w:snapToGrid w:val="0"/>
                <w:vanish/>
              </w:rPr>
            </w:pPr>
            <w:r w:rsidRPr="005D5B0A">
              <w:rPr>
                <w:snapToGrid w:val="0"/>
                <w:vanish/>
              </w:rPr>
              <w:t>6</w:t>
            </w:r>
          </w:p>
        </w:tc>
        <w:tc>
          <w:tcPr>
            <w:tcW w:w="850" w:type="dxa"/>
          </w:tcPr>
          <w:p w14:paraId="2B71AF5F" w14:textId="77777777" w:rsidR="00072314" w:rsidRPr="005D5B0A" w:rsidRDefault="00072314" w:rsidP="001D18E6">
            <w:pPr>
              <w:jc w:val="center"/>
              <w:rPr>
                <w:snapToGrid w:val="0"/>
                <w:vanish/>
              </w:rPr>
            </w:pPr>
            <w:r w:rsidRPr="005D5B0A">
              <w:rPr>
                <w:snapToGrid w:val="0"/>
                <w:vanish/>
              </w:rPr>
              <w:t>0</w:t>
            </w:r>
          </w:p>
        </w:tc>
        <w:tc>
          <w:tcPr>
            <w:tcW w:w="993" w:type="dxa"/>
          </w:tcPr>
          <w:p w14:paraId="4361A77A" w14:textId="77777777" w:rsidR="00072314" w:rsidRPr="005D5B0A" w:rsidRDefault="00072314" w:rsidP="001D18E6">
            <w:pPr>
              <w:jc w:val="center"/>
              <w:rPr>
                <w:rFonts w:cs="Arial"/>
                <w:snapToGrid w:val="0"/>
                <w:vanish/>
              </w:rPr>
            </w:pPr>
            <w:r w:rsidRPr="005D5B0A">
              <w:rPr>
                <w:rFonts w:cs="Arial"/>
                <w:snapToGrid w:val="0"/>
                <w:vanish/>
              </w:rPr>
              <w:t>2018-11-30</w:t>
            </w:r>
          </w:p>
        </w:tc>
        <w:tc>
          <w:tcPr>
            <w:tcW w:w="5669" w:type="dxa"/>
          </w:tcPr>
          <w:p w14:paraId="1462D69A"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Update of Functional Safety sections after review by Functional Safety Team</w:t>
            </w:r>
          </w:p>
          <w:p w14:paraId="2ECF9F46"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Initial support for variant handling</w:t>
            </w:r>
          </w:p>
        </w:tc>
        <w:tc>
          <w:tcPr>
            <w:tcW w:w="1696" w:type="dxa"/>
          </w:tcPr>
          <w:p w14:paraId="6E1E0549" w14:textId="77777777" w:rsidR="00072314" w:rsidRPr="005D5B0A" w:rsidRDefault="00072314" w:rsidP="001D18E6">
            <w:pPr>
              <w:rPr>
                <w:snapToGrid w:val="0"/>
                <w:vanish/>
              </w:rPr>
            </w:pPr>
            <w:r w:rsidRPr="005D5B0A">
              <w:rPr>
                <w:snapToGrid w:val="0"/>
                <w:vanish/>
              </w:rPr>
              <w:t>Jbaden1</w:t>
            </w:r>
          </w:p>
        </w:tc>
      </w:tr>
      <w:tr w:rsidR="00072314" w:rsidRPr="005D5B0A" w14:paraId="62AEAAE2" w14:textId="77777777" w:rsidTr="001D18E6">
        <w:trPr>
          <w:hidden/>
        </w:trPr>
        <w:tc>
          <w:tcPr>
            <w:tcW w:w="993" w:type="dxa"/>
          </w:tcPr>
          <w:p w14:paraId="5A534CD0" w14:textId="77777777" w:rsidR="00072314" w:rsidRPr="005D5B0A" w:rsidRDefault="00072314" w:rsidP="001D18E6">
            <w:pPr>
              <w:jc w:val="center"/>
              <w:rPr>
                <w:snapToGrid w:val="0"/>
                <w:vanish/>
              </w:rPr>
            </w:pPr>
            <w:r w:rsidRPr="005D5B0A">
              <w:rPr>
                <w:snapToGrid w:val="0"/>
                <w:vanish/>
              </w:rPr>
              <w:t>6</w:t>
            </w:r>
          </w:p>
        </w:tc>
        <w:tc>
          <w:tcPr>
            <w:tcW w:w="850" w:type="dxa"/>
          </w:tcPr>
          <w:p w14:paraId="48B6ADEA" w14:textId="77777777" w:rsidR="00072314" w:rsidRPr="005D5B0A" w:rsidRDefault="00072314" w:rsidP="001D18E6">
            <w:pPr>
              <w:jc w:val="center"/>
              <w:rPr>
                <w:snapToGrid w:val="0"/>
                <w:vanish/>
              </w:rPr>
            </w:pPr>
            <w:r w:rsidRPr="005D5B0A">
              <w:rPr>
                <w:snapToGrid w:val="0"/>
                <w:vanish/>
              </w:rPr>
              <w:t>0</w:t>
            </w:r>
          </w:p>
        </w:tc>
        <w:tc>
          <w:tcPr>
            <w:tcW w:w="993" w:type="dxa"/>
          </w:tcPr>
          <w:p w14:paraId="233AC87F" w14:textId="77777777" w:rsidR="00072314" w:rsidRPr="005D5B0A" w:rsidRDefault="00072314" w:rsidP="001D18E6">
            <w:pPr>
              <w:jc w:val="center"/>
              <w:rPr>
                <w:rFonts w:cs="Arial"/>
                <w:snapToGrid w:val="0"/>
                <w:vanish/>
              </w:rPr>
            </w:pPr>
            <w:r w:rsidRPr="005D5B0A">
              <w:rPr>
                <w:snapToGrid w:val="0"/>
                <w:vanish/>
              </w:rPr>
              <w:t>2018-12-01</w:t>
            </w:r>
          </w:p>
        </w:tc>
        <w:tc>
          <w:tcPr>
            <w:tcW w:w="5669" w:type="dxa"/>
          </w:tcPr>
          <w:p w14:paraId="212A657D"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Variant condition fields added consistently</w:t>
            </w:r>
          </w:p>
          <w:p w14:paraId="72842C79"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Links updated</w:t>
            </w:r>
          </w:p>
        </w:tc>
        <w:tc>
          <w:tcPr>
            <w:tcW w:w="1696" w:type="dxa"/>
          </w:tcPr>
          <w:p w14:paraId="53AB0369" w14:textId="77777777" w:rsidR="00072314" w:rsidRPr="005D5B0A" w:rsidRDefault="00072314" w:rsidP="001D18E6">
            <w:pPr>
              <w:rPr>
                <w:snapToGrid w:val="0"/>
                <w:vanish/>
              </w:rPr>
            </w:pPr>
            <w:r w:rsidRPr="005D5B0A">
              <w:rPr>
                <w:snapToGrid w:val="0"/>
                <w:vanish/>
              </w:rPr>
              <w:t>Jbaden1</w:t>
            </w:r>
          </w:p>
        </w:tc>
      </w:tr>
      <w:tr w:rsidR="00072314" w:rsidRPr="005D5B0A" w14:paraId="39D9E080" w14:textId="77777777" w:rsidTr="001D18E6">
        <w:trPr>
          <w:hidden/>
        </w:trPr>
        <w:tc>
          <w:tcPr>
            <w:tcW w:w="993" w:type="dxa"/>
          </w:tcPr>
          <w:p w14:paraId="61DE94D7" w14:textId="77777777" w:rsidR="00072314" w:rsidRPr="005D5B0A" w:rsidRDefault="00072314" w:rsidP="001D18E6">
            <w:pPr>
              <w:jc w:val="center"/>
              <w:rPr>
                <w:snapToGrid w:val="0"/>
                <w:vanish/>
              </w:rPr>
            </w:pPr>
            <w:r w:rsidRPr="005D5B0A">
              <w:rPr>
                <w:snapToGrid w:val="0"/>
                <w:vanish/>
              </w:rPr>
              <w:t>6</w:t>
            </w:r>
          </w:p>
        </w:tc>
        <w:tc>
          <w:tcPr>
            <w:tcW w:w="850" w:type="dxa"/>
          </w:tcPr>
          <w:p w14:paraId="3300D5CC" w14:textId="77777777" w:rsidR="00072314" w:rsidRPr="005D5B0A" w:rsidRDefault="00072314" w:rsidP="001D18E6">
            <w:pPr>
              <w:jc w:val="center"/>
              <w:rPr>
                <w:snapToGrid w:val="0"/>
                <w:vanish/>
              </w:rPr>
            </w:pPr>
            <w:r w:rsidRPr="005D5B0A">
              <w:rPr>
                <w:snapToGrid w:val="0"/>
                <w:vanish/>
              </w:rPr>
              <w:t>0</w:t>
            </w:r>
          </w:p>
        </w:tc>
        <w:tc>
          <w:tcPr>
            <w:tcW w:w="993" w:type="dxa"/>
          </w:tcPr>
          <w:p w14:paraId="4216B6D8" w14:textId="77777777" w:rsidR="00072314" w:rsidRPr="005D5B0A" w:rsidRDefault="00072314" w:rsidP="001D18E6">
            <w:pPr>
              <w:jc w:val="center"/>
              <w:rPr>
                <w:snapToGrid w:val="0"/>
                <w:vanish/>
              </w:rPr>
            </w:pPr>
            <w:r w:rsidRPr="005D5B0A">
              <w:rPr>
                <w:snapToGrid w:val="0"/>
                <w:vanish/>
              </w:rPr>
              <w:t>2018-12-11</w:t>
            </w:r>
          </w:p>
        </w:tc>
        <w:tc>
          <w:tcPr>
            <w:tcW w:w="5669" w:type="dxa"/>
          </w:tcPr>
          <w:p w14:paraId="7C715E19"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Variant condition fields removed from mapping/allocation tables</w:t>
            </w:r>
          </w:p>
          <w:p w14:paraId="2433D8EC"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Mapping tables simplified</w:t>
            </w:r>
          </w:p>
          <w:p w14:paraId="7415A8AD"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Explanatory text for “Variants” sections revised</w:t>
            </w:r>
          </w:p>
        </w:tc>
        <w:tc>
          <w:tcPr>
            <w:tcW w:w="1696" w:type="dxa"/>
          </w:tcPr>
          <w:p w14:paraId="7DF4F7F8" w14:textId="77777777" w:rsidR="00072314" w:rsidRPr="005D5B0A" w:rsidRDefault="00072314" w:rsidP="001D18E6">
            <w:pPr>
              <w:rPr>
                <w:snapToGrid w:val="0"/>
                <w:vanish/>
              </w:rPr>
            </w:pPr>
            <w:r w:rsidRPr="005D5B0A">
              <w:rPr>
                <w:snapToGrid w:val="0"/>
                <w:vanish/>
              </w:rPr>
              <w:t>Jbaden1</w:t>
            </w:r>
          </w:p>
        </w:tc>
      </w:tr>
      <w:tr w:rsidR="00072314" w:rsidRPr="005D5B0A" w14:paraId="1D967F6A" w14:textId="77777777" w:rsidTr="001D18E6">
        <w:trPr>
          <w:hidden/>
        </w:trPr>
        <w:tc>
          <w:tcPr>
            <w:tcW w:w="993" w:type="dxa"/>
          </w:tcPr>
          <w:p w14:paraId="76866EA1" w14:textId="77777777" w:rsidR="00072314" w:rsidRPr="005D5B0A" w:rsidRDefault="00072314" w:rsidP="001D18E6">
            <w:pPr>
              <w:jc w:val="center"/>
              <w:rPr>
                <w:snapToGrid w:val="0"/>
                <w:vanish/>
              </w:rPr>
            </w:pPr>
            <w:r w:rsidRPr="005D5B0A">
              <w:rPr>
                <w:snapToGrid w:val="0"/>
                <w:vanish/>
              </w:rPr>
              <w:t>6</w:t>
            </w:r>
          </w:p>
        </w:tc>
        <w:tc>
          <w:tcPr>
            <w:tcW w:w="850" w:type="dxa"/>
          </w:tcPr>
          <w:p w14:paraId="1E4F186B" w14:textId="77777777" w:rsidR="00072314" w:rsidRPr="005D5B0A" w:rsidRDefault="00072314" w:rsidP="001D18E6">
            <w:pPr>
              <w:jc w:val="center"/>
              <w:rPr>
                <w:snapToGrid w:val="0"/>
                <w:vanish/>
              </w:rPr>
            </w:pPr>
            <w:r w:rsidRPr="005D5B0A">
              <w:rPr>
                <w:snapToGrid w:val="0"/>
                <w:vanish/>
              </w:rPr>
              <w:t>0a</w:t>
            </w:r>
          </w:p>
        </w:tc>
        <w:tc>
          <w:tcPr>
            <w:tcW w:w="993" w:type="dxa"/>
          </w:tcPr>
          <w:p w14:paraId="5B687326" w14:textId="77777777" w:rsidR="00072314" w:rsidRPr="005D5B0A" w:rsidRDefault="00072314" w:rsidP="001D18E6">
            <w:pPr>
              <w:jc w:val="center"/>
              <w:rPr>
                <w:snapToGrid w:val="0"/>
                <w:vanish/>
              </w:rPr>
            </w:pPr>
            <w:r w:rsidRPr="005D5B0A">
              <w:rPr>
                <w:snapToGrid w:val="0"/>
                <w:vanish/>
              </w:rPr>
              <w:t>2019-01-04</w:t>
            </w:r>
          </w:p>
        </w:tc>
        <w:tc>
          <w:tcPr>
            <w:tcW w:w="5669" w:type="dxa"/>
          </w:tcPr>
          <w:p w14:paraId="51164E13"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Chapter heading “Inherited Function Requirements” removed. Corresponding table renamed to “Requirements not cascaded”.</w:t>
            </w:r>
          </w:p>
          <w:p w14:paraId="5FBDFD80"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E/E Connection table got another column for allocated messages</w:t>
            </w:r>
          </w:p>
          <w:p w14:paraId="16B30619"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Naming conventions for Implemented Functions corrected (FncName_CmpName instead of FncName_on_CmpName)</w:t>
            </w:r>
          </w:p>
          <w:p w14:paraId="6CFDA474"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Editorial corrections on the cover sheet</w:t>
            </w:r>
          </w:p>
          <w:p w14:paraId="599AD8E5"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Explanatory text added to “Ethernet” section in chapter “Requirements on Connections”</w:t>
            </w:r>
          </w:p>
          <w:p w14:paraId="247FB29E"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AIS templates updated. Linked to Wiki page</w:t>
            </w:r>
          </w:p>
        </w:tc>
        <w:tc>
          <w:tcPr>
            <w:tcW w:w="1696" w:type="dxa"/>
          </w:tcPr>
          <w:p w14:paraId="51F420AD" w14:textId="77777777" w:rsidR="00072314" w:rsidRPr="005D5B0A" w:rsidRDefault="00072314" w:rsidP="001D18E6">
            <w:pPr>
              <w:rPr>
                <w:snapToGrid w:val="0"/>
                <w:vanish/>
              </w:rPr>
            </w:pPr>
            <w:r w:rsidRPr="005D5B0A">
              <w:rPr>
                <w:snapToGrid w:val="0"/>
                <w:vanish/>
              </w:rPr>
              <w:t>Jbaden1</w:t>
            </w:r>
          </w:p>
        </w:tc>
      </w:tr>
      <w:tr w:rsidR="00072314" w:rsidRPr="005D5B0A" w14:paraId="7B2BD277" w14:textId="77777777" w:rsidTr="001D18E6">
        <w:trPr>
          <w:hidden/>
        </w:trPr>
        <w:tc>
          <w:tcPr>
            <w:tcW w:w="993" w:type="dxa"/>
          </w:tcPr>
          <w:p w14:paraId="31A2D4EF" w14:textId="77777777" w:rsidR="00072314" w:rsidRPr="005D5B0A" w:rsidRDefault="00072314" w:rsidP="001D18E6">
            <w:pPr>
              <w:jc w:val="center"/>
              <w:rPr>
                <w:snapToGrid w:val="0"/>
                <w:vanish/>
              </w:rPr>
            </w:pPr>
            <w:r w:rsidRPr="005D5B0A">
              <w:rPr>
                <w:snapToGrid w:val="0"/>
                <w:vanish/>
              </w:rPr>
              <w:t>6</w:t>
            </w:r>
          </w:p>
        </w:tc>
        <w:tc>
          <w:tcPr>
            <w:tcW w:w="850" w:type="dxa"/>
          </w:tcPr>
          <w:p w14:paraId="4ECF9CFB" w14:textId="77777777" w:rsidR="00072314" w:rsidRPr="005D5B0A" w:rsidRDefault="00072314" w:rsidP="001D18E6">
            <w:pPr>
              <w:jc w:val="center"/>
              <w:rPr>
                <w:snapToGrid w:val="0"/>
                <w:vanish/>
              </w:rPr>
            </w:pPr>
            <w:r w:rsidRPr="005D5B0A">
              <w:rPr>
                <w:snapToGrid w:val="0"/>
                <w:vanish/>
              </w:rPr>
              <w:t>0a</w:t>
            </w:r>
          </w:p>
        </w:tc>
        <w:tc>
          <w:tcPr>
            <w:tcW w:w="993" w:type="dxa"/>
          </w:tcPr>
          <w:p w14:paraId="0DC61FF4" w14:textId="77777777" w:rsidR="00072314" w:rsidRPr="005D5B0A" w:rsidRDefault="00072314" w:rsidP="001D18E6">
            <w:pPr>
              <w:jc w:val="center"/>
              <w:rPr>
                <w:snapToGrid w:val="0"/>
                <w:vanish/>
              </w:rPr>
            </w:pPr>
            <w:r w:rsidRPr="005D5B0A">
              <w:rPr>
                <w:snapToGrid w:val="0"/>
                <w:vanish/>
              </w:rPr>
              <w:t>2019-01-04</w:t>
            </w:r>
          </w:p>
        </w:tc>
        <w:tc>
          <w:tcPr>
            <w:tcW w:w="5669" w:type="dxa"/>
          </w:tcPr>
          <w:p w14:paraId="04C49428"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Minor restructuring in FuSa chapter – after aligning with ECU Functional Spec</w:t>
            </w:r>
          </w:p>
          <w:p w14:paraId="04748512"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Bugfix: table 13 renamed from FTTI table to FHT table, includes a bug fix: each FSR is allocated to only one ECU/component</w:t>
            </w:r>
          </w:p>
        </w:tc>
        <w:tc>
          <w:tcPr>
            <w:tcW w:w="1696" w:type="dxa"/>
          </w:tcPr>
          <w:p w14:paraId="0521C268" w14:textId="77777777" w:rsidR="00072314" w:rsidRPr="005D5B0A" w:rsidRDefault="00072314" w:rsidP="001D18E6">
            <w:pPr>
              <w:rPr>
                <w:snapToGrid w:val="0"/>
                <w:vanish/>
              </w:rPr>
            </w:pPr>
            <w:r w:rsidRPr="005D5B0A">
              <w:rPr>
                <w:snapToGrid w:val="0"/>
                <w:vanish/>
              </w:rPr>
              <w:t>Jbaden1</w:t>
            </w:r>
          </w:p>
        </w:tc>
      </w:tr>
      <w:tr w:rsidR="00072314" w:rsidRPr="005D5B0A" w14:paraId="7E65F72B" w14:textId="77777777" w:rsidTr="001D18E6">
        <w:trPr>
          <w:hidden/>
        </w:trPr>
        <w:tc>
          <w:tcPr>
            <w:tcW w:w="993" w:type="dxa"/>
          </w:tcPr>
          <w:p w14:paraId="5B361265" w14:textId="77777777" w:rsidR="00072314" w:rsidRPr="005D5B0A" w:rsidRDefault="00072314" w:rsidP="001D18E6">
            <w:pPr>
              <w:jc w:val="center"/>
              <w:rPr>
                <w:snapToGrid w:val="0"/>
                <w:vanish/>
              </w:rPr>
            </w:pPr>
            <w:r w:rsidRPr="005D5B0A">
              <w:rPr>
                <w:snapToGrid w:val="0"/>
                <w:vanish/>
              </w:rPr>
              <w:t>6</w:t>
            </w:r>
          </w:p>
        </w:tc>
        <w:tc>
          <w:tcPr>
            <w:tcW w:w="850" w:type="dxa"/>
          </w:tcPr>
          <w:p w14:paraId="446C8D93" w14:textId="77777777" w:rsidR="00072314" w:rsidRPr="005D5B0A" w:rsidRDefault="00072314" w:rsidP="001D18E6">
            <w:pPr>
              <w:jc w:val="center"/>
              <w:rPr>
                <w:snapToGrid w:val="0"/>
                <w:vanish/>
              </w:rPr>
            </w:pPr>
            <w:r w:rsidRPr="005D5B0A">
              <w:rPr>
                <w:snapToGrid w:val="0"/>
                <w:vanish/>
              </w:rPr>
              <w:t>0b</w:t>
            </w:r>
          </w:p>
        </w:tc>
        <w:tc>
          <w:tcPr>
            <w:tcW w:w="993" w:type="dxa"/>
          </w:tcPr>
          <w:p w14:paraId="138014ED" w14:textId="77777777" w:rsidR="00072314" w:rsidRPr="005D5B0A" w:rsidRDefault="00072314" w:rsidP="001D18E6">
            <w:pPr>
              <w:jc w:val="center"/>
              <w:rPr>
                <w:snapToGrid w:val="0"/>
                <w:vanish/>
              </w:rPr>
            </w:pPr>
            <w:r w:rsidRPr="005D5B0A">
              <w:rPr>
                <w:snapToGrid w:val="0"/>
                <w:vanish/>
              </w:rPr>
              <w:t>2019-02-04</w:t>
            </w:r>
          </w:p>
        </w:tc>
        <w:tc>
          <w:tcPr>
            <w:tcW w:w="5669" w:type="dxa"/>
          </w:tcPr>
          <w:p w14:paraId="33AF7761"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Change: Chapter “Interface Requirements” added to “Implemented Function xxx” section (to have a single chapter for to collect subscriber/publisher interface and mapping requirements which to not conform to the corresponding Data Dictionary objects)</w:t>
            </w:r>
          </w:p>
          <w:p w14:paraId="6D838F50"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Change: “CAN Interface” subsection renamed to “AIS Interfaces” again. Although several Subscriber/Publisher interface attributes are probably CAN bus specific, other attributes seem to be well suited for other networks than CAN.</w:t>
            </w:r>
          </w:p>
          <w:p w14:paraId="6B1DF06A"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Change: Chapter “ECU Specific Requirements” renamed to “Component Specific Requirements” in chapter “Implemented Function xxx”. Table “Requirements not cascaded” renamed to “Component Specific Requirements” and refined to describe changes from Logical Function requirements set more formally. This is also to help during VSEM import to identify those requirements of the Logical Function which cannot be simply carried over to the ECU.</w:t>
            </w:r>
          </w:p>
          <w:p w14:paraId="769CF230"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Change: Explanatory text in section “Implemented Function xxx” improved.</w:t>
            </w:r>
          </w:p>
        </w:tc>
        <w:tc>
          <w:tcPr>
            <w:tcW w:w="1696" w:type="dxa"/>
          </w:tcPr>
          <w:p w14:paraId="7E0419FD" w14:textId="77777777" w:rsidR="00072314" w:rsidRPr="005D5B0A" w:rsidRDefault="00072314" w:rsidP="001D18E6">
            <w:pPr>
              <w:rPr>
                <w:snapToGrid w:val="0"/>
                <w:vanish/>
              </w:rPr>
            </w:pPr>
            <w:r w:rsidRPr="005D5B0A">
              <w:rPr>
                <w:snapToGrid w:val="0"/>
                <w:vanish/>
              </w:rPr>
              <w:t>Jbaden1</w:t>
            </w:r>
          </w:p>
        </w:tc>
      </w:tr>
      <w:tr w:rsidR="00072314" w:rsidRPr="005D5B0A" w14:paraId="61910BFB" w14:textId="77777777" w:rsidTr="001D18E6">
        <w:trPr>
          <w:hidden/>
        </w:trPr>
        <w:tc>
          <w:tcPr>
            <w:tcW w:w="993" w:type="dxa"/>
          </w:tcPr>
          <w:p w14:paraId="28C81AFE" w14:textId="77777777" w:rsidR="00072314" w:rsidRPr="005D5B0A" w:rsidRDefault="00072314" w:rsidP="001D18E6">
            <w:pPr>
              <w:jc w:val="center"/>
              <w:rPr>
                <w:snapToGrid w:val="0"/>
                <w:vanish/>
              </w:rPr>
            </w:pPr>
            <w:r w:rsidRPr="005D5B0A">
              <w:rPr>
                <w:snapToGrid w:val="0"/>
                <w:vanish/>
              </w:rPr>
              <w:t>6</w:t>
            </w:r>
          </w:p>
        </w:tc>
        <w:tc>
          <w:tcPr>
            <w:tcW w:w="850" w:type="dxa"/>
          </w:tcPr>
          <w:p w14:paraId="1FC04B2E" w14:textId="77777777" w:rsidR="00072314" w:rsidRPr="005D5B0A" w:rsidRDefault="00072314" w:rsidP="001D18E6">
            <w:pPr>
              <w:jc w:val="center"/>
              <w:rPr>
                <w:snapToGrid w:val="0"/>
                <w:vanish/>
              </w:rPr>
            </w:pPr>
            <w:r w:rsidRPr="005D5B0A">
              <w:rPr>
                <w:snapToGrid w:val="0"/>
                <w:vanish/>
              </w:rPr>
              <w:t>0c</w:t>
            </w:r>
          </w:p>
        </w:tc>
        <w:tc>
          <w:tcPr>
            <w:tcW w:w="993" w:type="dxa"/>
          </w:tcPr>
          <w:p w14:paraId="2F10F370" w14:textId="77777777" w:rsidR="00072314" w:rsidRPr="005D5B0A" w:rsidRDefault="00072314" w:rsidP="001D18E6">
            <w:pPr>
              <w:jc w:val="center"/>
              <w:rPr>
                <w:snapToGrid w:val="0"/>
                <w:vanish/>
              </w:rPr>
            </w:pPr>
            <w:r w:rsidRPr="005D5B0A">
              <w:rPr>
                <w:snapToGrid w:val="0"/>
                <w:vanish/>
              </w:rPr>
              <w:t>2019-02-05</w:t>
            </w:r>
          </w:p>
        </w:tc>
        <w:tc>
          <w:tcPr>
            <w:tcW w:w="5669" w:type="dxa"/>
          </w:tcPr>
          <w:p w14:paraId="3857CD5B"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Change: Layout of AIS Interfaces in Data Dictionary reworked to enable Excel Import</w:t>
            </w:r>
          </w:p>
        </w:tc>
        <w:tc>
          <w:tcPr>
            <w:tcW w:w="1696" w:type="dxa"/>
          </w:tcPr>
          <w:p w14:paraId="1B6DE258" w14:textId="77777777" w:rsidR="00072314" w:rsidRPr="005D5B0A" w:rsidRDefault="00072314" w:rsidP="001D18E6">
            <w:pPr>
              <w:rPr>
                <w:snapToGrid w:val="0"/>
                <w:vanish/>
              </w:rPr>
            </w:pPr>
            <w:r w:rsidRPr="005D5B0A">
              <w:rPr>
                <w:snapToGrid w:val="0"/>
                <w:vanish/>
              </w:rPr>
              <w:t>Jbaden1</w:t>
            </w:r>
          </w:p>
        </w:tc>
      </w:tr>
      <w:tr w:rsidR="00072314" w:rsidRPr="005D5B0A" w14:paraId="4ADC0658" w14:textId="77777777" w:rsidTr="001D18E6">
        <w:trPr>
          <w:hidden/>
        </w:trPr>
        <w:tc>
          <w:tcPr>
            <w:tcW w:w="993" w:type="dxa"/>
          </w:tcPr>
          <w:p w14:paraId="14857700" w14:textId="77777777" w:rsidR="00072314" w:rsidRPr="005D5B0A" w:rsidRDefault="00072314" w:rsidP="001D18E6">
            <w:pPr>
              <w:jc w:val="center"/>
              <w:rPr>
                <w:snapToGrid w:val="0"/>
                <w:vanish/>
              </w:rPr>
            </w:pPr>
            <w:r w:rsidRPr="005D5B0A">
              <w:rPr>
                <w:snapToGrid w:val="0"/>
                <w:vanish/>
              </w:rPr>
              <w:t>6</w:t>
            </w:r>
          </w:p>
        </w:tc>
        <w:tc>
          <w:tcPr>
            <w:tcW w:w="850" w:type="dxa"/>
          </w:tcPr>
          <w:p w14:paraId="5F32F42B" w14:textId="77777777" w:rsidR="00072314" w:rsidRPr="005D5B0A" w:rsidRDefault="00072314" w:rsidP="001D18E6">
            <w:pPr>
              <w:jc w:val="center"/>
              <w:rPr>
                <w:snapToGrid w:val="0"/>
                <w:vanish/>
              </w:rPr>
            </w:pPr>
            <w:r w:rsidRPr="005D5B0A">
              <w:rPr>
                <w:snapToGrid w:val="0"/>
                <w:vanish/>
              </w:rPr>
              <w:t>0c</w:t>
            </w:r>
          </w:p>
        </w:tc>
        <w:tc>
          <w:tcPr>
            <w:tcW w:w="993" w:type="dxa"/>
          </w:tcPr>
          <w:p w14:paraId="40CE062A" w14:textId="77777777" w:rsidR="00072314" w:rsidRPr="005D5B0A" w:rsidRDefault="00072314" w:rsidP="001D18E6">
            <w:pPr>
              <w:jc w:val="center"/>
              <w:rPr>
                <w:snapToGrid w:val="0"/>
                <w:vanish/>
              </w:rPr>
            </w:pPr>
            <w:r w:rsidRPr="005D5B0A">
              <w:rPr>
                <w:snapToGrid w:val="0"/>
                <w:vanish/>
              </w:rPr>
              <w:t>2019-02-20</w:t>
            </w:r>
          </w:p>
        </w:tc>
        <w:tc>
          <w:tcPr>
            <w:tcW w:w="5669" w:type="dxa"/>
          </w:tcPr>
          <w:p w14:paraId="3ACF4C5B"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Bugfix: In AIS Interfaces none-picklist fields formatted as invisible</w:t>
            </w:r>
          </w:p>
        </w:tc>
        <w:tc>
          <w:tcPr>
            <w:tcW w:w="1696" w:type="dxa"/>
          </w:tcPr>
          <w:p w14:paraId="3DB10365" w14:textId="77777777" w:rsidR="00072314" w:rsidRPr="005D5B0A" w:rsidRDefault="00072314" w:rsidP="001D18E6">
            <w:pPr>
              <w:rPr>
                <w:snapToGrid w:val="0"/>
                <w:vanish/>
              </w:rPr>
            </w:pPr>
            <w:r w:rsidRPr="005D5B0A">
              <w:rPr>
                <w:snapToGrid w:val="0"/>
                <w:vanish/>
              </w:rPr>
              <w:t>Jbaden1</w:t>
            </w:r>
          </w:p>
        </w:tc>
      </w:tr>
      <w:tr w:rsidR="00072314" w:rsidRPr="005D5B0A" w14:paraId="2D782121" w14:textId="77777777" w:rsidTr="001D18E6">
        <w:trPr>
          <w:hidden/>
        </w:trPr>
        <w:tc>
          <w:tcPr>
            <w:tcW w:w="993" w:type="dxa"/>
          </w:tcPr>
          <w:p w14:paraId="75EC30D6" w14:textId="77777777" w:rsidR="00072314" w:rsidRPr="005D5B0A" w:rsidRDefault="00072314" w:rsidP="001D18E6">
            <w:pPr>
              <w:jc w:val="center"/>
              <w:rPr>
                <w:snapToGrid w:val="0"/>
                <w:vanish/>
              </w:rPr>
            </w:pPr>
            <w:r w:rsidRPr="005D5B0A">
              <w:rPr>
                <w:snapToGrid w:val="0"/>
                <w:vanish/>
              </w:rPr>
              <w:t>6</w:t>
            </w:r>
          </w:p>
        </w:tc>
        <w:tc>
          <w:tcPr>
            <w:tcW w:w="850" w:type="dxa"/>
          </w:tcPr>
          <w:p w14:paraId="011A7DE7" w14:textId="77777777" w:rsidR="00072314" w:rsidRPr="005D5B0A" w:rsidRDefault="00072314" w:rsidP="001D18E6">
            <w:pPr>
              <w:jc w:val="center"/>
              <w:rPr>
                <w:snapToGrid w:val="0"/>
                <w:vanish/>
              </w:rPr>
            </w:pPr>
            <w:r>
              <w:rPr>
                <w:snapToGrid w:val="0"/>
                <w:vanish/>
              </w:rPr>
              <w:t>1a</w:t>
            </w:r>
          </w:p>
        </w:tc>
        <w:tc>
          <w:tcPr>
            <w:tcW w:w="993" w:type="dxa"/>
          </w:tcPr>
          <w:p w14:paraId="705CB9A4" w14:textId="77777777" w:rsidR="00072314" w:rsidRPr="005D5B0A" w:rsidRDefault="00072314" w:rsidP="001D18E6">
            <w:pPr>
              <w:jc w:val="center"/>
              <w:rPr>
                <w:snapToGrid w:val="0"/>
                <w:vanish/>
              </w:rPr>
            </w:pPr>
            <w:r w:rsidRPr="005D5B0A">
              <w:rPr>
                <w:snapToGrid w:val="0"/>
                <w:vanish/>
              </w:rPr>
              <w:t>2019-02-05</w:t>
            </w:r>
          </w:p>
        </w:tc>
        <w:tc>
          <w:tcPr>
            <w:tcW w:w="5669" w:type="dxa"/>
          </w:tcPr>
          <w:p w14:paraId="304AC7A9" w14:textId="77777777" w:rsidR="00072314" w:rsidRPr="005D5B0A" w:rsidRDefault="00072314" w:rsidP="001D18E6">
            <w:pPr>
              <w:pStyle w:val="Header"/>
              <w:rPr>
                <w:rFonts w:cs="Arial"/>
                <w:snapToGrid w:val="0"/>
                <w:vanish/>
              </w:rPr>
            </w:pPr>
            <w:r w:rsidRPr="005D5B0A">
              <w:rPr>
                <w:rFonts w:cs="Arial"/>
                <w:snapToGrid w:val="0"/>
                <w:vanish/>
              </w:rPr>
              <w:t>Functional Safety related changes:</w:t>
            </w:r>
          </w:p>
          <w:p w14:paraId="3FDA5FCF"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Table “Architectural Redundancy Summary” updated</w:t>
            </w:r>
          </w:p>
          <w:p w14:paraId="379A51A1"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Section “</w:t>
            </w:r>
            <w:r w:rsidRPr="005D5B0A">
              <w:rPr>
                <w:vanish/>
              </w:rPr>
              <w:t>Functional Flows for FTTI ‘xyz’</w:t>
            </w:r>
            <w:r w:rsidRPr="005D5B0A">
              <w:rPr>
                <w:rFonts w:cs="Arial"/>
                <w:snapToGrid w:val="0"/>
                <w:vanish/>
              </w:rPr>
              <w:t>” added to chapter “Component Interaction Diagrams”</w:t>
            </w:r>
          </w:p>
          <w:p w14:paraId="363A67A1"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Fault Tolerant Time Summary section added to Functional Safety chapter</w:t>
            </w:r>
          </w:p>
          <w:p w14:paraId="79A652AB"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Chapter “HW Metrics” added</w:t>
            </w:r>
          </w:p>
        </w:tc>
        <w:tc>
          <w:tcPr>
            <w:tcW w:w="1696" w:type="dxa"/>
          </w:tcPr>
          <w:p w14:paraId="7CBE5963" w14:textId="77777777" w:rsidR="00072314" w:rsidRPr="005D5B0A" w:rsidRDefault="00072314" w:rsidP="001D18E6">
            <w:pPr>
              <w:rPr>
                <w:snapToGrid w:val="0"/>
                <w:vanish/>
              </w:rPr>
            </w:pPr>
            <w:r w:rsidRPr="005D5B0A">
              <w:rPr>
                <w:snapToGrid w:val="0"/>
                <w:vanish/>
              </w:rPr>
              <w:t>Jbaden1</w:t>
            </w:r>
          </w:p>
        </w:tc>
      </w:tr>
      <w:tr w:rsidR="00072314" w:rsidRPr="005D5B0A" w14:paraId="4C82DDA7" w14:textId="77777777" w:rsidTr="001D18E6">
        <w:trPr>
          <w:hidden/>
        </w:trPr>
        <w:tc>
          <w:tcPr>
            <w:tcW w:w="993" w:type="dxa"/>
          </w:tcPr>
          <w:p w14:paraId="749BB3B2" w14:textId="77777777" w:rsidR="00072314" w:rsidRPr="005D5B0A" w:rsidRDefault="00072314" w:rsidP="001D18E6">
            <w:pPr>
              <w:jc w:val="center"/>
              <w:rPr>
                <w:snapToGrid w:val="0"/>
                <w:vanish/>
              </w:rPr>
            </w:pPr>
            <w:r w:rsidRPr="005D5B0A">
              <w:rPr>
                <w:snapToGrid w:val="0"/>
                <w:vanish/>
              </w:rPr>
              <w:t>6</w:t>
            </w:r>
          </w:p>
        </w:tc>
        <w:tc>
          <w:tcPr>
            <w:tcW w:w="850" w:type="dxa"/>
          </w:tcPr>
          <w:p w14:paraId="1449A329" w14:textId="77777777" w:rsidR="00072314" w:rsidRPr="005D5B0A" w:rsidRDefault="00072314" w:rsidP="001D18E6">
            <w:pPr>
              <w:jc w:val="center"/>
              <w:rPr>
                <w:snapToGrid w:val="0"/>
                <w:vanish/>
              </w:rPr>
            </w:pPr>
            <w:r>
              <w:rPr>
                <w:snapToGrid w:val="0"/>
                <w:vanish/>
              </w:rPr>
              <w:t>1a</w:t>
            </w:r>
          </w:p>
        </w:tc>
        <w:tc>
          <w:tcPr>
            <w:tcW w:w="993" w:type="dxa"/>
          </w:tcPr>
          <w:p w14:paraId="68051A28" w14:textId="77777777" w:rsidR="00072314" w:rsidRPr="005D5B0A" w:rsidRDefault="00072314" w:rsidP="001D18E6">
            <w:pPr>
              <w:jc w:val="center"/>
              <w:rPr>
                <w:snapToGrid w:val="0"/>
                <w:vanish/>
              </w:rPr>
            </w:pPr>
            <w:r w:rsidRPr="005D5B0A">
              <w:rPr>
                <w:snapToGrid w:val="0"/>
                <w:vanish/>
              </w:rPr>
              <w:t>2019-04-02</w:t>
            </w:r>
          </w:p>
        </w:tc>
        <w:tc>
          <w:tcPr>
            <w:tcW w:w="5669" w:type="dxa"/>
          </w:tcPr>
          <w:p w14:paraId="26C96E90" w14:textId="77777777" w:rsidR="00072314" w:rsidRPr="005D5B0A" w:rsidRDefault="00072314" w:rsidP="001D18E6">
            <w:pPr>
              <w:pStyle w:val="Header"/>
              <w:rPr>
                <w:vanish/>
              </w:rPr>
            </w:pPr>
            <w:r w:rsidRPr="005D5B0A">
              <w:rPr>
                <w:vanish/>
              </w:rPr>
              <w:t>Headings of “Architectural Redundancy Summary” table clarified</w:t>
            </w:r>
          </w:p>
        </w:tc>
        <w:tc>
          <w:tcPr>
            <w:tcW w:w="1696" w:type="dxa"/>
          </w:tcPr>
          <w:p w14:paraId="18A351B9" w14:textId="77777777" w:rsidR="00072314" w:rsidRPr="005D5B0A" w:rsidRDefault="00072314" w:rsidP="001D18E6">
            <w:pPr>
              <w:rPr>
                <w:snapToGrid w:val="0"/>
                <w:vanish/>
              </w:rPr>
            </w:pPr>
            <w:r w:rsidRPr="005D5B0A">
              <w:rPr>
                <w:snapToGrid w:val="0"/>
                <w:vanish/>
              </w:rPr>
              <w:t>Jbaden1</w:t>
            </w:r>
          </w:p>
        </w:tc>
      </w:tr>
      <w:tr w:rsidR="00072314" w:rsidRPr="005D5B0A" w14:paraId="6A97D6AF" w14:textId="77777777" w:rsidTr="001D18E6">
        <w:trPr>
          <w:hidden/>
        </w:trPr>
        <w:tc>
          <w:tcPr>
            <w:tcW w:w="993" w:type="dxa"/>
          </w:tcPr>
          <w:p w14:paraId="537E3964" w14:textId="77777777" w:rsidR="00072314" w:rsidRPr="005D5B0A" w:rsidRDefault="00072314" w:rsidP="001D18E6">
            <w:pPr>
              <w:jc w:val="center"/>
              <w:rPr>
                <w:snapToGrid w:val="0"/>
                <w:vanish/>
              </w:rPr>
            </w:pPr>
            <w:r w:rsidRPr="005D5B0A">
              <w:rPr>
                <w:snapToGrid w:val="0"/>
                <w:vanish/>
              </w:rPr>
              <w:t>6</w:t>
            </w:r>
          </w:p>
        </w:tc>
        <w:tc>
          <w:tcPr>
            <w:tcW w:w="850" w:type="dxa"/>
          </w:tcPr>
          <w:p w14:paraId="2C6C967C" w14:textId="77777777" w:rsidR="00072314" w:rsidRPr="005D5B0A" w:rsidRDefault="00072314" w:rsidP="001D18E6">
            <w:pPr>
              <w:jc w:val="center"/>
              <w:rPr>
                <w:snapToGrid w:val="0"/>
                <w:vanish/>
              </w:rPr>
            </w:pPr>
            <w:r>
              <w:rPr>
                <w:snapToGrid w:val="0"/>
                <w:vanish/>
              </w:rPr>
              <w:t>1a</w:t>
            </w:r>
          </w:p>
        </w:tc>
        <w:tc>
          <w:tcPr>
            <w:tcW w:w="993" w:type="dxa"/>
          </w:tcPr>
          <w:p w14:paraId="5CD5CEC3" w14:textId="77777777" w:rsidR="00072314" w:rsidRPr="005D5B0A" w:rsidRDefault="00072314" w:rsidP="001D18E6">
            <w:pPr>
              <w:jc w:val="center"/>
              <w:rPr>
                <w:snapToGrid w:val="0"/>
                <w:vanish/>
              </w:rPr>
            </w:pPr>
            <w:r w:rsidRPr="005D5B0A">
              <w:rPr>
                <w:snapToGrid w:val="0"/>
                <w:vanish/>
              </w:rPr>
              <w:t>2019-04-10</w:t>
            </w:r>
          </w:p>
        </w:tc>
        <w:tc>
          <w:tcPr>
            <w:tcW w:w="5669" w:type="dxa"/>
          </w:tcPr>
          <w:p w14:paraId="116A0621" w14:textId="77777777" w:rsidR="00072314" w:rsidRPr="005D5B0A" w:rsidRDefault="00072314" w:rsidP="00072314">
            <w:pPr>
              <w:pStyle w:val="Header"/>
              <w:numPr>
                <w:ilvl w:val="0"/>
                <w:numId w:val="39"/>
              </w:numPr>
              <w:rPr>
                <w:vanish/>
              </w:rPr>
            </w:pPr>
            <w:r w:rsidRPr="005D5B0A">
              <w:rPr>
                <w:vanish/>
              </w:rPr>
              <w:t>ASIL Decomposition table moved from Function Spec into the Feature Implementation Spec (ASIL Decomposition of Technical Safety Requirements)</w:t>
            </w:r>
          </w:p>
          <w:p w14:paraId="2B79DA0F" w14:textId="77777777" w:rsidR="00072314" w:rsidRPr="005D5B0A" w:rsidRDefault="00072314" w:rsidP="00072314">
            <w:pPr>
              <w:pStyle w:val="Header"/>
              <w:numPr>
                <w:ilvl w:val="0"/>
                <w:numId w:val="39"/>
              </w:numPr>
              <w:rPr>
                <w:vanish/>
              </w:rPr>
            </w:pPr>
            <w:r w:rsidRPr="005D5B0A">
              <w:rPr>
                <w:vanish/>
              </w:rPr>
              <w:t>2 alternative versions of the Function Allocation Table (Standard variant vs. Functional Safety variant) placed next to each other.</w:t>
            </w:r>
          </w:p>
        </w:tc>
        <w:tc>
          <w:tcPr>
            <w:tcW w:w="1696" w:type="dxa"/>
          </w:tcPr>
          <w:p w14:paraId="7CAF4285" w14:textId="77777777" w:rsidR="00072314" w:rsidRPr="005D5B0A" w:rsidRDefault="00072314" w:rsidP="001D18E6">
            <w:pPr>
              <w:rPr>
                <w:snapToGrid w:val="0"/>
                <w:vanish/>
              </w:rPr>
            </w:pPr>
            <w:r w:rsidRPr="005D5B0A">
              <w:rPr>
                <w:snapToGrid w:val="0"/>
                <w:vanish/>
              </w:rPr>
              <w:t>Jbaden1</w:t>
            </w:r>
          </w:p>
        </w:tc>
      </w:tr>
      <w:tr w:rsidR="00072314" w:rsidRPr="005D5B0A" w14:paraId="25C96B62" w14:textId="77777777" w:rsidTr="001D18E6">
        <w:trPr>
          <w:hidden/>
        </w:trPr>
        <w:tc>
          <w:tcPr>
            <w:tcW w:w="993" w:type="dxa"/>
          </w:tcPr>
          <w:p w14:paraId="5E13E6D7" w14:textId="77777777" w:rsidR="00072314" w:rsidRPr="005D5B0A" w:rsidRDefault="00072314" w:rsidP="001D18E6">
            <w:pPr>
              <w:jc w:val="center"/>
              <w:rPr>
                <w:snapToGrid w:val="0"/>
                <w:vanish/>
              </w:rPr>
            </w:pPr>
            <w:r w:rsidRPr="005D5B0A">
              <w:rPr>
                <w:snapToGrid w:val="0"/>
                <w:vanish/>
              </w:rPr>
              <w:t>6</w:t>
            </w:r>
          </w:p>
        </w:tc>
        <w:tc>
          <w:tcPr>
            <w:tcW w:w="850" w:type="dxa"/>
          </w:tcPr>
          <w:p w14:paraId="3C8BBC31" w14:textId="77777777" w:rsidR="00072314" w:rsidRPr="005D5B0A" w:rsidRDefault="00072314" w:rsidP="001D18E6">
            <w:pPr>
              <w:jc w:val="center"/>
              <w:rPr>
                <w:snapToGrid w:val="0"/>
                <w:vanish/>
              </w:rPr>
            </w:pPr>
            <w:r>
              <w:rPr>
                <w:snapToGrid w:val="0"/>
                <w:vanish/>
              </w:rPr>
              <w:t>1a</w:t>
            </w:r>
          </w:p>
        </w:tc>
        <w:tc>
          <w:tcPr>
            <w:tcW w:w="993" w:type="dxa"/>
          </w:tcPr>
          <w:p w14:paraId="57BF87D4" w14:textId="77777777" w:rsidR="00072314" w:rsidRPr="005D5B0A" w:rsidRDefault="00072314" w:rsidP="001D18E6">
            <w:pPr>
              <w:jc w:val="center"/>
              <w:rPr>
                <w:snapToGrid w:val="0"/>
                <w:vanish/>
              </w:rPr>
            </w:pPr>
            <w:r w:rsidRPr="005D5B0A">
              <w:rPr>
                <w:snapToGrid w:val="0"/>
                <w:vanish/>
              </w:rPr>
              <w:t>2019-05-31</w:t>
            </w:r>
          </w:p>
        </w:tc>
        <w:tc>
          <w:tcPr>
            <w:tcW w:w="5669" w:type="dxa"/>
          </w:tcPr>
          <w:p w14:paraId="69CABCA9" w14:textId="77777777" w:rsidR="00072314" w:rsidRPr="005D5B0A" w:rsidRDefault="00072314" w:rsidP="00072314">
            <w:pPr>
              <w:pStyle w:val="Header"/>
              <w:numPr>
                <w:ilvl w:val="0"/>
                <w:numId w:val="39"/>
              </w:numPr>
              <w:rPr>
                <w:vanish/>
              </w:rPr>
            </w:pPr>
            <w:r w:rsidRPr="005D5B0A">
              <w:rPr>
                <w:vanish/>
              </w:rPr>
              <w:t>Function Allocation Table split into a base (non FuSa) part and a FuSa part to allow a more flexible mapping of MBSE functions (Logical and Technology) to RE functions (Atomic Logical and Implemented).</w:t>
            </w:r>
          </w:p>
        </w:tc>
        <w:tc>
          <w:tcPr>
            <w:tcW w:w="1696" w:type="dxa"/>
          </w:tcPr>
          <w:p w14:paraId="21B487C6" w14:textId="77777777" w:rsidR="00072314" w:rsidRPr="005D5B0A" w:rsidRDefault="00072314" w:rsidP="001D18E6">
            <w:pPr>
              <w:rPr>
                <w:snapToGrid w:val="0"/>
                <w:vanish/>
              </w:rPr>
            </w:pPr>
            <w:r w:rsidRPr="005D5B0A">
              <w:rPr>
                <w:snapToGrid w:val="0"/>
                <w:vanish/>
              </w:rPr>
              <w:t>Jbaden1</w:t>
            </w:r>
          </w:p>
        </w:tc>
      </w:tr>
      <w:tr w:rsidR="00072314" w:rsidRPr="005D5B0A" w14:paraId="13494B83" w14:textId="77777777" w:rsidTr="001D18E6">
        <w:trPr>
          <w:hidden/>
        </w:trPr>
        <w:tc>
          <w:tcPr>
            <w:tcW w:w="993" w:type="dxa"/>
          </w:tcPr>
          <w:p w14:paraId="3B2947C6" w14:textId="77777777" w:rsidR="00072314" w:rsidRPr="005D5B0A" w:rsidRDefault="00072314" w:rsidP="001D18E6">
            <w:pPr>
              <w:jc w:val="center"/>
              <w:rPr>
                <w:snapToGrid w:val="0"/>
                <w:vanish/>
              </w:rPr>
            </w:pPr>
            <w:r w:rsidRPr="005D5B0A">
              <w:rPr>
                <w:snapToGrid w:val="0"/>
                <w:vanish/>
              </w:rPr>
              <w:t>6</w:t>
            </w:r>
          </w:p>
        </w:tc>
        <w:tc>
          <w:tcPr>
            <w:tcW w:w="850" w:type="dxa"/>
          </w:tcPr>
          <w:p w14:paraId="39B3411C" w14:textId="77777777" w:rsidR="00072314" w:rsidRPr="005D5B0A" w:rsidRDefault="00072314" w:rsidP="001D18E6">
            <w:pPr>
              <w:jc w:val="center"/>
              <w:rPr>
                <w:snapToGrid w:val="0"/>
                <w:vanish/>
              </w:rPr>
            </w:pPr>
            <w:r>
              <w:rPr>
                <w:snapToGrid w:val="0"/>
                <w:vanish/>
              </w:rPr>
              <w:t>1a</w:t>
            </w:r>
          </w:p>
        </w:tc>
        <w:tc>
          <w:tcPr>
            <w:tcW w:w="993" w:type="dxa"/>
          </w:tcPr>
          <w:p w14:paraId="2CD5A245" w14:textId="77777777" w:rsidR="00072314" w:rsidRPr="005D5B0A" w:rsidRDefault="00072314" w:rsidP="001D18E6">
            <w:pPr>
              <w:jc w:val="center"/>
              <w:rPr>
                <w:snapToGrid w:val="0"/>
                <w:vanish/>
              </w:rPr>
            </w:pPr>
            <w:r w:rsidRPr="005D5B0A">
              <w:rPr>
                <w:snapToGrid w:val="0"/>
                <w:vanish/>
              </w:rPr>
              <w:t>2019-05-31</w:t>
            </w:r>
          </w:p>
        </w:tc>
        <w:tc>
          <w:tcPr>
            <w:tcW w:w="5669" w:type="dxa"/>
          </w:tcPr>
          <w:p w14:paraId="1ABEF567" w14:textId="77777777" w:rsidR="00072314" w:rsidRPr="005D5B0A" w:rsidRDefault="00072314" w:rsidP="00072314">
            <w:pPr>
              <w:pStyle w:val="Header"/>
              <w:numPr>
                <w:ilvl w:val="0"/>
                <w:numId w:val="39"/>
              </w:numPr>
              <w:rPr>
                <w:vanish/>
              </w:rPr>
            </w:pPr>
            <w:r w:rsidRPr="005D5B0A">
              <w:rPr>
                <w:vanish/>
              </w:rPr>
              <w:t>“Input Requirement” section reworked (symmetrically to all other templates).</w:t>
            </w:r>
          </w:p>
          <w:p w14:paraId="2AD93D12" w14:textId="77777777" w:rsidR="00072314" w:rsidRPr="005D5B0A" w:rsidRDefault="00072314" w:rsidP="00072314">
            <w:pPr>
              <w:pStyle w:val="Header"/>
              <w:numPr>
                <w:ilvl w:val="0"/>
                <w:numId w:val="39"/>
              </w:numPr>
              <w:rPr>
                <w:vanish/>
              </w:rPr>
            </w:pPr>
            <w:r w:rsidRPr="005D5B0A">
              <w:rPr>
                <w:vanish/>
              </w:rPr>
              <w:t>Sections “Functional Flows for FTTI xyz” and “Fault Tolerant Time Summary” removed, because guidance is not available yet.</w:t>
            </w:r>
          </w:p>
          <w:p w14:paraId="6B08AE68" w14:textId="77777777" w:rsidR="00072314" w:rsidRPr="005D5B0A" w:rsidRDefault="00072314" w:rsidP="00072314">
            <w:pPr>
              <w:pStyle w:val="Header"/>
              <w:numPr>
                <w:ilvl w:val="0"/>
                <w:numId w:val="39"/>
              </w:numPr>
              <w:rPr>
                <w:vanish/>
              </w:rPr>
            </w:pPr>
            <w:r w:rsidRPr="005D5B0A">
              <w:rPr>
                <w:vanish/>
              </w:rPr>
              <w:t>“Reference” and “Glossary” section moved back to introduction, i.e., to the very beginning of the document (such that also section 2 can already rely on it).</w:t>
            </w:r>
          </w:p>
          <w:p w14:paraId="4717C7F0" w14:textId="77777777" w:rsidR="00072314" w:rsidRPr="005D5B0A" w:rsidRDefault="00072314" w:rsidP="00072314">
            <w:pPr>
              <w:pStyle w:val="Header"/>
              <w:numPr>
                <w:ilvl w:val="0"/>
                <w:numId w:val="39"/>
              </w:numPr>
              <w:rPr>
                <w:vanish/>
              </w:rPr>
            </w:pPr>
            <w:r w:rsidRPr="005D5B0A">
              <w:rPr>
                <w:vanish/>
              </w:rPr>
              <w:t>Some mostly editorial changes per request from FuSa team.</w:t>
            </w:r>
          </w:p>
        </w:tc>
        <w:tc>
          <w:tcPr>
            <w:tcW w:w="1696" w:type="dxa"/>
          </w:tcPr>
          <w:p w14:paraId="765E1B46" w14:textId="77777777" w:rsidR="00072314" w:rsidRPr="005D5B0A" w:rsidRDefault="00072314" w:rsidP="001D18E6">
            <w:pPr>
              <w:rPr>
                <w:snapToGrid w:val="0"/>
                <w:vanish/>
              </w:rPr>
            </w:pPr>
            <w:r w:rsidRPr="005D5B0A">
              <w:rPr>
                <w:snapToGrid w:val="0"/>
                <w:vanish/>
              </w:rPr>
              <w:t>Jbaden1</w:t>
            </w:r>
          </w:p>
        </w:tc>
      </w:tr>
      <w:tr w:rsidR="00072314" w:rsidRPr="005D5B0A" w14:paraId="7B3C51C9" w14:textId="77777777" w:rsidTr="001D18E6">
        <w:trPr>
          <w:hidden/>
        </w:trPr>
        <w:tc>
          <w:tcPr>
            <w:tcW w:w="993" w:type="dxa"/>
          </w:tcPr>
          <w:p w14:paraId="7DE29676" w14:textId="77777777" w:rsidR="00072314" w:rsidRPr="005D5B0A" w:rsidRDefault="00072314" w:rsidP="001D18E6">
            <w:pPr>
              <w:jc w:val="center"/>
              <w:rPr>
                <w:snapToGrid w:val="0"/>
                <w:vanish/>
              </w:rPr>
            </w:pPr>
            <w:r w:rsidRPr="005D5B0A">
              <w:rPr>
                <w:snapToGrid w:val="0"/>
                <w:vanish/>
              </w:rPr>
              <w:t>6</w:t>
            </w:r>
          </w:p>
        </w:tc>
        <w:tc>
          <w:tcPr>
            <w:tcW w:w="850" w:type="dxa"/>
          </w:tcPr>
          <w:p w14:paraId="78B31DB5" w14:textId="77777777" w:rsidR="00072314" w:rsidRPr="005D5B0A" w:rsidRDefault="00072314" w:rsidP="001D18E6">
            <w:pPr>
              <w:jc w:val="center"/>
              <w:rPr>
                <w:snapToGrid w:val="0"/>
                <w:vanish/>
              </w:rPr>
            </w:pPr>
            <w:r>
              <w:rPr>
                <w:snapToGrid w:val="0"/>
                <w:vanish/>
              </w:rPr>
              <w:t>1a</w:t>
            </w:r>
          </w:p>
        </w:tc>
        <w:tc>
          <w:tcPr>
            <w:tcW w:w="993" w:type="dxa"/>
          </w:tcPr>
          <w:p w14:paraId="0A8797E0" w14:textId="77777777" w:rsidR="00072314" w:rsidRPr="005D5B0A" w:rsidRDefault="00072314" w:rsidP="001D18E6">
            <w:pPr>
              <w:jc w:val="center"/>
              <w:rPr>
                <w:snapToGrid w:val="0"/>
                <w:vanish/>
              </w:rPr>
            </w:pPr>
            <w:r w:rsidRPr="005D5B0A">
              <w:rPr>
                <w:snapToGrid w:val="0"/>
                <w:vanish/>
              </w:rPr>
              <w:t>2019-07-02</w:t>
            </w:r>
          </w:p>
        </w:tc>
        <w:tc>
          <w:tcPr>
            <w:tcW w:w="5669" w:type="dxa"/>
          </w:tcPr>
          <w:p w14:paraId="0EDA2E3E" w14:textId="77777777" w:rsidR="00072314" w:rsidRPr="005D5B0A" w:rsidRDefault="00072314" w:rsidP="001D18E6">
            <w:pPr>
              <w:pStyle w:val="Header"/>
              <w:numPr>
                <w:ilvl w:val="0"/>
                <w:numId w:val="8"/>
              </w:numPr>
              <w:ind w:left="429"/>
              <w:textAlignment w:val="auto"/>
              <w:rPr>
                <w:vanish/>
              </w:rPr>
            </w:pPr>
            <w:r w:rsidRPr="005D5B0A">
              <w:rPr>
                <w:vanish/>
              </w:rPr>
              <w:t>"Important" box added on cover sheet which points to the macros</w:t>
            </w:r>
          </w:p>
          <w:p w14:paraId="632CA709" w14:textId="77777777" w:rsidR="00072314" w:rsidRPr="005D5B0A" w:rsidRDefault="00072314" w:rsidP="001D18E6">
            <w:pPr>
              <w:pStyle w:val="Header"/>
              <w:numPr>
                <w:ilvl w:val="0"/>
                <w:numId w:val="8"/>
              </w:numPr>
              <w:ind w:left="429"/>
              <w:textAlignment w:val="auto"/>
              <w:rPr>
                <w:vanish/>
              </w:rPr>
            </w:pPr>
            <w:r w:rsidRPr="005D5B0A">
              <w:rPr>
                <w:vanish/>
              </w:rPr>
              <w:t>“Input Requirements” section renamed to Input Information (after discussion with FuSa team)</w:t>
            </w:r>
          </w:p>
        </w:tc>
        <w:tc>
          <w:tcPr>
            <w:tcW w:w="1696" w:type="dxa"/>
          </w:tcPr>
          <w:p w14:paraId="4310EC0C" w14:textId="77777777" w:rsidR="00072314" w:rsidRPr="005D5B0A" w:rsidRDefault="00072314" w:rsidP="001D18E6">
            <w:pPr>
              <w:rPr>
                <w:snapToGrid w:val="0"/>
                <w:vanish/>
              </w:rPr>
            </w:pPr>
            <w:r w:rsidRPr="005D5B0A">
              <w:rPr>
                <w:snapToGrid w:val="0"/>
                <w:vanish/>
              </w:rPr>
              <w:t>Jbaden1</w:t>
            </w:r>
          </w:p>
        </w:tc>
      </w:tr>
      <w:tr w:rsidR="00072314" w:rsidRPr="005D5B0A" w14:paraId="28E464B7" w14:textId="77777777" w:rsidTr="001D18E6">
        <w:trPr>
          <w:hidden/>
        </w:trPr>
        <w:tc>
          <w:tcPr>
            <w:tcW w:w="993" w:type="dxa"/>
          </w:tcPr>
          <w:p w14:paraId="541A8C85" w14:textId="77777777" w:rsidR="00072314" w:rsidRPr="005D5B0A" w:rsidRDefault="00072314" w:rsidP="001D18E6">
            <w:pPr>
              <w:jc w:val="center"/>
              <w:rPr>
                <w:snapToGrid w:val="0"/>
                <w:vanish/>
              </w:rPr>
            </w:pPr>
            <w:r w:rsidRPr="005D5B0A">
              <w:rPr>
                <w:snapToGrid w:val="0"/>
                <w:vanish/>
              </w:rPr>
              <w:t>6</w:t>
            </w:r>
          </w:p>
        </w:tc>
        <w:tc>
          <w:tcPr>
            <w:tcW w:w="850" w:type="dxa"/>
          </w:tcPr>
          <w:p w14:paraId="198DB7F0" w14:textId="77777777" w:rsidR="00072314" w:rsidRPr="005D5B0A" w:rsidRDefault="00072314" w:rsidP="001D18E6">
            <w:pPr>
              <w:jc w:val="center"/>
              <w:rPr>
                <w:snapToGrid w:val="0"/>
                <w:vanish/>
              </w:rPr>
            </w:pPr>
            <w:r>
              <w:rPr>
                <w:snapToGrid w:val="0"/>
                <w:vanish/>
              </w:rPr>
              <w:t>1a</w:t>
            </w:r>
          </w:p>
        </w:tc>
        <w:tc>
          <w:tcPr>
            <w:tcW w:w="993" w:type="dxa"/>
          </w:tcPr>
          <w:p w14:paraId="6CD6420F" w14:textId="77777777" w:rsidR="00072314" w:rsidRPr="005D5B0A" w:rsidRDefault="00072314" w:rsidP="001D18E6">
            <w:pPr>
              <w:jc w:val="center"/>
              <w:rPr>
                <w:snapToGrid w:val="0"/>
                <w:vanish/>
              </w:rPr>
            </w:pPr>
            <w:r w:rsidRPr="005D5B0A">
              <w:rPr>
                <w:snapToGrid w:val="0"/>
                <w:vanish/>
              </w:rPr>
              <w:t>2019-07-17</w:t>
            </w:r>
          </w:p>
        </w:tc>
        <w:tc>
          <w:tcPr>
            <w:tcW w:w="5669" w:type="dxa"/>
          </w:tcPr>
          <w:p w14:paraId="72B12B6A" w14:textId="77777777" w:rsidR="00072314" w:rsidRPr="005D5B0A" w:rsidRDefault="00072314" w:rsidP="001D18E6">
            <w:pPr>
              <w:pStyle w:val="Header"/>
              <w:numPr>
                <w:ilvl w:val="0"/>
                <w:numId w:val="8"/>
              </w:numPr>
              <w:ind w:left="429"/>
              <w:textAlignment w:val="auto"/>
              <w:rPr>
                <w:vanish/>
              </w:rPr>
            </w:pPr>
            <w:r w:rsidRPr="005D5B0A">
              <w:rPr>
                <w:vanish/>
              </w:rPr>
              <w:t>Chapter “Message List” removed from CAN and LIN specific chapters of section “Requirements on Connections”</w:t>
            </w:r>
          </w:p>
        </w:tc>
        <w:tc>
          <w:tcPr>
            <w:tcW w:w="1696" w:type="dxa"/>
          </w:tcPr>
          <w:p w14:paraId="11DB65FD" w14:textId="77777777" w:rsidR="00072314" w:rsidRPr="005D5B0A" w:rsidRDefault="00072314" w:rsidP="001D18E6">
            <w:pPr>
              <w:rPr>
                <w:snapToGrid w:val="0"/>
                <w:vanish/>
              </w:rPr>
            </w:pPr>
            <w:r w:rsidRPr="005D5B0A">
              <w:rPr>
                <w:snapToGrid w:val="0"/>
                <w:vanish/>
              </w:rPr>
              <w:t>Jbaden1</w:t>
            </w:r>
          </w:p>
        </w:tc>
      </w:tr>
      <w:tr w:rsidR="00072314" w:rsidRPr="005D5B0A" w14:paraId="0D65CDF2" w14:textId="77777777" w:rsidTr="001D18E6">
        <w:trPr>
          <w:hidden/>
        </w:trPr>
        <w:tc>
          <w:tcPr>
            <w:tcW w:w="993" w:type="dxa"/>
          </w:tcPr>
          <w:p w14:paraId="5CF89719" w14:textId="77777777" w:rsidR="00072314" w:rsidRPr="005D5B0A" w:rsidRDefault="00072314" w:rsidP="001D18E6">
            <w:pPr>
              <w:jc w:val="center"/>
              <w:rPr>
                <w:snapToGrid w:val="0"/>
                <w:vanish/>
              </w:rPr>
            </w:pPr>
            <w:r w:rsidRPr="005D5B0A">
              <w:rPr>
                <w:snapToGrid w:val="0"/>
                <w:vanish/>
              </w:rPr>
              <w:t>6</w:t>
            </w:r>
          </w:p>
        </w:tc>
        <w:tc>
          <w:tcPr>
            <w:tcW w:w="850" w:type="dxa"/>
          </w:tcPr>
          <w:p w14:paraId="47C97306" w14:textId="77777777" w:rsidR="00072314" w:rsidRPr="005D5B0A" w:rsidRDefault="00072314" w:rsidP="001D18E6">
            <w:pPr>
              <w:jc w:val="center"/>
              <w:rPr>
                <w:snapToGrid w:val="0"/>
                <w:vanish/>
              </w:rPr>
            </w:pPr>
            <w:r>
              <w:rPr>
                <w:snapToGrid w:val="0"/>
                <w:vanish/>
              </w:rPr>
              <w:t>1a</w:t>
            </w:r>
          </w:p>
        </w:tc>
        <w:tc>
          <w:tcPr>
            <w:tcW w:w="993" w:type="dxa"/>
          </w:tcPr>
          <w:p w14:paraId="164E77F6" w14:textId="77777777" w:rsidR="00072314" w:rsidRPr="005D5B0A" w:rsidRDefault="00072314" w:rsidP="001D18E6">
            <w:pPr>
              <w:jc w:val="center"/>
              <w:rPr>
                <w:snapToGrid w:val="0"/>
                <w:vanish/>
              </w:rPr>
            </w:pPr>
            <w:r w:rsidRPr="005D5B0A">
              <w:rPr>
                <w:snapToGrid w:val="0"/>
                <w:vanish/>
              </w:rPr>
              <w:t>2019-10-08</w:t>
            </w:r>
          </w:p>
        </w:tc>
        <w:tc>
          <w:tcPr>
            <w:tcW w:w="5669" w:type="dxa"/>
          </w:tcPr>
          <w:p w14:paraId="5B5CD67B" w14:textId="77777777" w:rsidR="00072314" w:rsidRPr="005D5B0A" w:rsidRDefault="00072314" w:rsidP="001D18E6">
            <w:pPr>
              <w:pStyle w:val="Header"/>
              <w:numPr>
                <w:ilvl w:val="0"/>
                <w:numId w:val="8"/>
              </w:numPr>
              <w:ind w:left="429"/>
              <w:textAlignment w:val="auto"/>
              <w:rPr>
                <w:vanish/>
              </w:rPr>
            </w:pPr>
            <w:r w:rsidRPr="005D5B0A">
              <w:rPr>
                <w:vanish/>
              </w:rPr>
              <w:t>Chapter “ASIL Decomposition of Technical Safety Requirements”: Input TSRs are specified in the chapter right above the decomposition table.</w:t>
            </w:r>
          </w:p>
        </w:tc>
        <w:tc>
          <w:tcPr>
            <w:tcW w:w="1696" w:type="dxa"/>
          </w:tcPr>
          <w:p w14:paraId="139D1CC8" w14:textId="77777777" w:rsidR="00072314" w:rsidRPr="005D5B0A" w:rsidRDefault="00072314" w:rsidP="001D18E6">
            <w:pPr>
              <w:rPr>
                <w:snapToGrid w:val="0"/>
                <w:vanish/>
              </w:rPr>
            </w:pPr>
            <w:r w:rsidRPr="005D5B0A">
              <w:rPr>
                <w:snapToGrid w:val="0"/>
                <w:vanish/>
              </w:rPr>
              <w:t>Jbaden1</w:t>
            </w:r>
          </w:p>
        </w:tc>
      </w:tr>
      <w:tr w:rsidR="00072314" w:rsidRPr="005D5B0A" w14:paraId="3904AE8F" w14:textId="77777777" w:rsidTr="001D18E6">
        <w:trPr>
          <w:hidden/>
        </w:trPr>
        <w:tc>
          <w:tcPr>
            <w:tcW w:w="993" w:type="dxa"/>
          </w:tcPr>
          <w:p w14:paraId="159A739D" w14:textId="77777777" w:rsidR="00072314" w:rsidRPr="005D5B0A" w:rsidRDefault="00072314" w:rsidP="001D18E6">
            <w:pPr>
              <w:jc w:val="center"/>
              <w:rPr>
                <w:snapToGrid w:val="0"/>
                <w:vanish/>
              </w:rPr>
            </w:pPr>
            <w:r w:rsidRPr="005D5B0A">
              <w:rPr>
                <w:snapToGrid w:val="0"/>
                <w:vanish/>
              </w:rPr>
              <w:t>6</w:t>
            </w:r>
          </w:p>
        </w:tc>
        <w:tc>
          <w:tcPr>
            <w:tcW w:w="850" w:type="dxa"/>
          </w:tcPr>
          <w:p w14:paraId="61521870" w14:textId="77777777" w:rsidR="00072314" w:rsidRPr="005D5B0A" w:rsidRDefault="00072314" w:rsidP="001D18E6">
            <w:pPr>
              <w:jc w:val="center"/>
              <w:rPr>
                <w:snapToGrid w:val="0"/>
                <w:vanish/>
              </w:rPr>
            </w:pPr>
            <w:r>
              <w:rPr>
                <w:snapToGrid w:val="0"/>
                <w:vanish/>
              </w:rPr>
              <w:t>1a</w:t>
            </w:r>
          </w:p>
        </w:tc>
        <w:tc>
          <w:tcPr>
            <w:tcW w:w="993" w:type="dxa"/>
          </w:tcPr>
          <w:p w14:paraId="258068B1" w14:textId="77777777" w:rsidR="00072314" w:rsidRPr="005D5B0A" w:rsidRDefault="00072314" w:rsidP="001D18E6">
            <w:pPr>
              <w:jc w:val="center"/>
              <w:rPr>
                <w:snapToGrid w:val="0"/>
                <w:vanish/>
              </w:rPr>
            </w:pPr>
            <w:r w:rsidRPr="005D5B0A">
              <w:rPr>
                <w:snapToGrid w:val="0"/>
                <w:vanish/>
              </w:rPr>
              <w:t>2019-10-09</w:t>
            </w:r>
          </w:p>
        </w:tc>
        <w:tc>
          <w:tcPr>
            <w:tcW w:w="5669" w:type="dxa"/>
          </w:tcPr>
          <w:p w14:paraId="4A3D0646" w14:textId="77777777" w:rsidR="00072314" w:rsidRPr="005D5B0A" w:rsidRDefault="00072314" w:rsidP="001D18E6">
            <w:pPr>
              <w:pStyle w:val="Header"/>
              <w:numPr>
                <w:ilvl w:val="0"/>
                <w:numId w:val="8"/>
              </w:numPr>
              <w:ind w:left="429"/>
              <w:textAlignment w:val="auto"/>
              <w:rPr>
                <w:vanish/>
              </w:rPr>
            </w:pPr>
            <w:r w:rsidRPr="005D5B0A">
              <w:rPr>
                <w:vanish/>
              </w:rPr>
              <w:t>Chapter “Service Oriented Communication” moved to section “Messages” in the Data Dictionary. Details from Central SW Wiki about FNV2 SOA added</w:t>
            </w:r>
          </w:p>
        </w:tc>
        <w:tc>
          <w:tcPr>
            <w:tcW w:w="1696" w:type="dxa"/>
          </w:tcPr>
          <w:p w14:paraId="22267935" w14:textId="77777777" w:rsidR="00072314" w:rsidRPr="005D5B0A" w:rsidRDefault="00072314" w:rsidP="001D18E6">
            <w:pPr>
              <w:rPr>
                <w:snapToGrid w:val="0"/>
                <w:vanish/>
              </w:rPr>
            </w:pPr>
            <w:r w:rsidRPr="005D5B0A">
              <w:rPr>
                <w:snapToGrid w:val="0"/>
                <w:vanish/>
              </w:rPr>
              <w:t>Jbaden1</w:t>
            </w:r>
          </w:p>
        </w:tc>
      </w:tr>
      <w:tr w:rsidR="00072314" w:rsidRPr="005D5B0A" w14:paraId="4647475E" w14:textId="77777777" w:rsidTr="001D18E6">
        <w:trPr>
          <w:hidden/>
        </w:trPr>
        <w:tc>
          <w:tcPr>
            <w:tcW w:w="993" w:type="dxa"/>
          </w:tcPr>
          <w:p w14:paraId="03A988A8" w14:textId="77777777" w:rsidR="00072314" w:rsidRPr="005D5B0A" w:rsidRDefault="00072314" w:rsidP="001D18E6">
            <w:pPr>
              <w:jc w:val="center"/>
              <w:rPr>
                <w:snapToGrid w:val="0"/>
                <w:vanish/>
              </w:rPr>
            </w:pPr>
            <w:r w:rsidRPr="005D5B0A">
              <w:rPr>
                <w:snapToGrid w:val="0"/>
                <w:vanish/>
              </w:rPr>
              <w:t>6</w:t>
            </w:r>
          </w:p>
        </w:tc>
        <w:tc>
          <w:tcPr>
            <w:tcW w:w="850" w:type="dxa"/>
          </w:tcPr>
          <w:p w14:paraId="19EC4D4E" w14:textId="77777777" w:rsidR="00072314" w:rsidRPr="005D5B0A" w:rsidRDefault="00072314" w:rsidP="001D18E6">
            <w:pPr>
              <w:jc w:val="center"/>
              <w:rPr>
                <w:snapToGrid w:val="0"/>
                <w:vanish/>
              </w:rPr>
            </w:pPr>
            <w:r>
              <w:rPr>
                <w:snapToGrid w:val="0"/>
                <w:vanish/>
              </w:rPr>
              <w:t>1a</w:t>
            </w:r>
          </w:p>
        </w:tc>
        <w:tc>
          <w:tcPr>
            <w:tcW w:w="993" w:type="dxa"/>
          </w:tcPr>
          <w:p w14:paraId="195E6CA0" w14:textId="77777777" w:rsidR="00072314" w:rsidRPr="005D5B0A" w:rsidRDefault="00072314" w:rsidP="001D18E6">
            <w:pPr>
              <w:jc w:val="center"/>
              <w:rPr>
                <w:snapToGrid w:val="0"/>
                <w:vanish/>
              </w:rPr>
            </w:pPr>
            <w:r w:rsidRPr="005D5B0A">
              <w:rPr>
                <w:snapToGrid w:val="0"/>
                <w:vanish/>
              </w:rPr>
              <w:t>2019-10-25</w:t>
            </w:r>
          </w:p>
        </w:tc>
        <w:tc>
          <w:tcPr>
            <w:tcW w:w="5669" w:type="dxa"/>
          </w:tcPr>
          <w:p w14:paraId="5679EDF2" w14:textId="77777777" w:rsidR="00072314" w:rsidRPr="005D5B0A" w:rsidRDefault="00072314" w:rsidP="001D18E6">
            <w:pPr>
              <w:pStyle w:val="Header"/>
              <w:numPr>
                <w:ilvl w:val="0"/>
                <w:numId w:val="8"/>
              </w:numPr>
              <w:ind w:left="429"/>
              <w:textAlignment w:val="auto"/>
              <w:rPr>
                <w:vanish/>
              </w:rPr>
            </w:pPr>
            <w:r w:rsidRPr="005D5B0A">
              <w:rPr>
                <w:vanish/>
              </w:rPr>
              <w:t>Minor updates for HW IOs/Signals</w:t>
            </w:r>
          </w:p>
          <w:p w14:paraId="1EAA431E" w14:textId="77777777" w:rsidR="00072314" w:rsidRPr="005D5B0A" w:rsidRDefault="00072314" w:rsidP="001D18E6">
            <w:pPr>
              <w:pStyle w:val="Header"/>
              <w:numPr>
                <w:ilvl w:val="0"/>
                <w:numId w:val="8"/>
              </w:numPr>
              <w:ind w:left="429"/>
              <w:textAlignment w:val="auto"/>
              <w:rPr>
                <w:vanish/>
              </w:rPr>
            </w:pPr>
            <w:r w:rsidRPr="005D5B0A">
              <w:rPr>
                <w:vanish/>
              </w:rPr>
              <w:t>Subsection “Functional Safety” removed from chapter “Feature Implementation Modeling”. Per requrest from FuSa team since no guidance is available how to model e.g.  FHT timing diagram.</w:t>
            </w:r>
          </w:p>
        </w:tc>
        <w:tc>
          <w:tcPr>
            <w:tcW w:w="1696" w:type="dxa"/>
          </w:tcPr>
          <w:p w14:paraId="04DDA673" w14:textId="77777777" w:rsidR="00072314" w:rsidRPr="005D5B0A" w:rsidRDefault="00072314" w:rsidP="001D18E6">
            <w:pPr>
              <w:rPr>
                <w:snapToGrid w:val="0"/>
                <w:vanish/>
              </w:rPr>
            </w:pPr>
            <w:r w:rsidRPr="005D5B0A">
              <w:rPr>
                <w:snapToGrid w:val="0"/>
                <w:vanish/>
              </w:rPr>
              <w:t>Jbaden1</w:t>
            </w:r>
          </w:p>
        </w:tc>
      </w:tr>
      <w:tr w:rsidR="00072314" w:rsidRPr="005D5B0A" w14:paraId="3873735C" w14:textId="77777777" w:rsidTr="001D18E6">
        <w:trPr>
          <w:hidden/>
        </w:trPr>
        <w:tc>
          <w:tcPr>
            <w:tcW w:w="993" w:type="dxa"/>
          </w:tcPr>
          <w:p w14:paraId="3789C6D4" w14:textId="77777777" w:rsidR="00072314" w:rsidRPr="005D5B0A" w:rsidRDefault="00072314" w:rsidP="001D18E6">
            <w:pPr>
              <w:jc w:val="center"/>
              <w:rPr>
                <w:snapToGrid w:val="0"/>
                <w:vanish/>
              </w:rPr>
            </w:pPr>
            <w:r w:rsidRPr="005D5B0A">
              <w:rPr>
                <w:snapToGrid w:val="0"/>
                <w:vanish/>
              </w:rPr>
              <w:t>6</w:t>
            </w:r>
          </w:p>
        </w:tc>
        <w:tc>
          <w:tcPr>
            <w:tcW w:w="850" w:type="dxa"/>
          </w:tcPr>
          <w:p w14:paraId="3B9D7926" w14:textId="77777777" w:rsidR="00072314" w:rsidRPr="005D5B0A" w:rsidRDefault="00072314" w:rsidP="001D18E6">
            <w:pPr>
              <w:jc w:val="center"/>
              <w:rPr>
                <w:snapToGrid w:val="0"/>
                <w:vanish/>
              </w:rPr>
            </w:pPr>
            <w:r>
              <w:rPr>
                <w:snapToGrid w:val="0"/>
                <w:vanish/>
              </w:rPr>
              <w:t>1a</w:t>
            </w:r>
          </w:p>
        </w:tc>
        <w:tc>
          <w:tcPr>
            <w:tcW w:w="993" w:type="dxa"/>
          </w:tcPr>
          <w:p w14:paraId="233D813F" w14:textId="77777777" w:rsidR="00072314" w:rsidRPr="005D5B0A" w:rsidRDefault="00072314" w:rsidP="001D18E6">
            <w:pPr>
              <w:jc w:val="center"/>
              <w:rPr>
                <w:snapToGrid w:val="0"/>
                <w:vanish/>
              </w:rPr>
            </w:pPr>
            <w:r w:rsidRPr="005D5B0A">
              <w:rPr>
                <w:snapToGrid w:val="0"/>
                <w:vanish/>
              </w:rPr>
              <w:t>2019-05-11</w:t>
            </w:r>
          </w:p>
        </w:tc>
        <w:tc>
          <w:tcPr>
            <w:tcW w:w="5669" w:type="dxa"/>
          </w:tcPr>
          <w:p w14:paraId="09940A95" w14:textId="77777777" w:rsidR="00072314" w:rsidRPr="005D5B0A" w:rsidRDefault="00072314" w:rsidP="001D18E6">
            <w:pPr>
              <w:pStyle w:val="Header"/>
              <w:numPr>
                <w:ilvl w:val="0"/>
                <w:numId w:val="8"/>
              </w:numPr>
              <w:ind w:left="429"/>
              <w:textAlignment w:val="auto"/>
              <w:rPr>
                <w:vanish/>
              </w:rPr>
            </w:pPr>
            <w:r w:rsidRPr="005D5B0A">
              <w:rPr>
                <w:vanish/>
              </w:rPr>
              <w:t xml:space="preserve">Copyright notice shortened and moved to cover sheet and added to footer (to be compliant </w:t>
            </w:r>
            <w:hyperlink r:id="rId67" w:history="1">
              <w:r w:rsidRPr="005D5B0A">
                <w:rPr>
                  <w:rStyle w:val="Hyperlink"/>
                  <w:vanish/>
                </w:rPr>
                <w:t>with Ford copyright guidelines</w:t>
              </w:r>
            </w:hyperlink>
            <w:r w:rsidRPr="005D5B0A">
              <w:rPr>
                <w:vanish/>
              </w:rPr>
              <w:t>)</w:t>
            </w:r>
          </w:p>
          <w:p w14:paraId="0F66AE8E" w14:textId="77777777" w:rsidR="00072314" w:rsidRPr="005D5B0A" w:rsidRDefault="00072314" w:rsidP="001D18E6">
            <w:pPr>
              <w:pStyle w:val="Header"/>
              <w:numPr>
                <w:ilvl w:val="0"/>
                <w:numId w:val="8"/>
              </w:numPr>
              <w:ind w:left="429"/>
              <w:textAlignment w:val="auto"/>
              <w:rPr>
                <w:vanish/>
              </w:rPr>
            </w:pPr>
            <w:r w:rsidRPr="005D5B0A">
              <w:rPr>
                <w:vanish/>
              </w:rPr>
              <w:t>Term “Disclaimer” no longer used for what is actually only a copyright notice</w:t>
            </w:r>
          </w:p>
        </w:tc>
        <w:tc>
          <w:tcPr>
            <w:tcW w:w="1696" w:type="dxa"/>
          </w:tcPr>
          <w:p w14:paraId="71432871" w14:textId="77777777" w:rsidR="00072314" w:rsidRPr="005D5B0A" w:rsidRDefault="00072314" w:rsidP="001D18E6">
            <w:pPr>
              <w:rPr>
                <w:snapToGrid w:val="0"/>
                <w:vanish/>
              </w:rPr>
            </w:pPr>
            <w:r w:rsidRPr="005D5B0A">
              <w:rPr>
                <w:snapToGrid w:val="0"/>
                <w:vanish/>
              </w:rPr>
              <w:t>Jbaden1</w:t>
            </w:r>
          </w:p>
        </w:tc>
      </w:tr>
      <w:tr w:rsidR="00072314" w:rsidRPr="005D5B0A" w14:paraId="629E84C3" w14:textId="77777777" w:rsidTr="001D18E6">
        <w:trPr>
          <w:hidden/>
        </w:trPr>
        <w:tc>
          <w:tcPr>
            <w:tcW w:w="993" w:type="dxa"/>
          </w:tcPr>
          <w:p w14:paraId="401D5116" w14:textId="77777777" w:rsidR="00072314" w:rsidRPr="005D5B0A" w:rsidRDefault="00072314" w:rsidP="001D18E6">
            <w:pPr>
              <w:jc w:val="center"/>
              <w:rPr>
                <w:snapToGrid w:val="0"/>
                <w:vanish/>
              </w:rPr>
            </w:pPr>
            <w:r w:rsidRPr="005D5B0A">
              <w:rPr>
                <w:snapToGrid w:val="0"/>
                <w:vanish/>
              </w:rPr>
              <w:t>6</w:t>
            </w:r>
          </w:p>
        </w:tc>
        <w:tc>
          <w:tcPr>
            <w:tcW w:w="850" w:type="dxa"/>
          </w:tcPr>
          <w:p w14:paraId="3FBC8977" w14:textId="77777777" w:rsidR="00072314" w:rsidRPr="005D5B0A" w:rsidRDefault="00072314" w:rsidP="001D18E6">
            <w:pPr>
              <w:jc w:val="center"/>
              <w:rPr>
                <w:snapToGrid w:val="0"/>
                <w:vanish/>
              </w:rPr>
            </w:pPr>
            <w:r>
              <w:rPr>
                <w:snapToGrid w:val="0"/>
                <w:vanish/>
              </w:rPr>
              <w:t>1a</w:t>
            </w:r>
          </w:p>
        </w:tc>
        <w:tc>
          <w:tcPr>
            <w:tcW w:w="993" w:type="dxa"/>
          </w:tcPr>
          <w:p w14:paraId="3EF27738" w14:textId="77777777" w:rsidR="00072314" w:rsidRPr="005D5B0A" w:rsidRDefault="00072314" w:rsidP="001D18E6">
            <w:pPr>
              <w:jc w:val="center"/>
              <w:rPr>
                <w:snapToGrid w:val="0"/>
                <w:vanish/>
              </w:rPr>
            </w:pPr>
            <w:r w:rsidRPr="005D5B0A">
              <w:rPr>
                <w:snapToGrid w:val="0"/>
                <w:vanish/>
              </w:rPr>
              <w:t>2019-22-11</w:t>
            </w:r>
          </w:p>
        </w:tc>
        <w:tc>
          <w:tcPr>
            <w:tcW w:w="5669" w:type="dxa"/>
          </w:tcPr>
          <w:p w14:paraId="76D462C7" w14:textId="77777777" w:rsidR="00072314" w:rsidRPr="005D5B0A" w:rsidRDefault="00072314" w:rsidP="001D18E6">
            <w:pPr>
              <w:pStyle w:val="Header"/>
              <w:numPr>
                <w:ilvl w:val="0"/>
                <w:numId w:val="8"/>
              </w:numPr>
              <w:ind w:left="429"/>
              <w:textAlignment w:val="auto"/>
              <w:rPr>
                <w:vanish/>
              </w:rPr>
            </w:pPr>
            <w:r w:rsidRPr="005D5B0A">
              <w:rPr>
                <w:vanish/>
              </w:rPr>
              <w:t>Some minor modifications for the SOA APIs/MQTT Messages in the section “Messages” of the Data Dictionary (section references Service Contracts via the API name)</w:t>
            </w:r>
          </w:p>
          <w:p w14:paraId="4CDE586A" w14:textId="77777777" w:rsidR="00072314" w:rsidRPr="005D5B0A" w:rsidRDefault="00072314" w:rsidP="001D18E6">
            <w:pPr>
              <w:pStyle w:val="Header"/>
              <w:numPr>
                <w:ilvl w:val="0"/>
                <w:numId w:val="8"/>
              </w:numPr>
              <w:ind w:left="429"/>
              <w:textAlignment w:val="auto"/>
              <w:rPr>
                <w:vanish/>
              </w:rPr>
            </w:pPr>
            <w:r w:rsidRPr="005D5B0A">
              <w:rPr>
                <w:vanish/>
              </w:rPr>
              <w:t>Some minor updates of the Input/Output mapping tables in section “Requirements on Components” for mappings to SOA APIs and EDAS signals.</w:t>
            </w:r>
          </w:p>
        </w:tc>
        <w:tc>
          <w:tcPr>
            <w:tcW w:w="1696" w:type="dxa"/>
          </w:tcPr>
          <w:p w14:paraId="08F2B88C" w14:textId="77777777" w:rsidR="00072314" w:rsidRPr="005D5B0A" w:rsidRDefault="00072314" w:rsidP="001D18E6">
            <w:pPr>
              <w:rPr>
                <w:snapToGrid w:val="0"/>
                <w:vanish/>
              </w:rPr>
            </w:pPr>
            <w:r w:rsidRPr="005D5B0A">
              <w:rPr>
                <w:snapToGrid w:val="0"/>
                <w:vanish/>
              </w:rPr>
              <w:t>Jbaden1</w:t>
            </w:r>
          </w:p>
        </w:tc>
      </w:tr>
      <w:tr w:rsidR="00072314" w:rsidRPr="005D5B0A" w14:paraId="251C8D14" w14:textId="77777777" w:rsidTr="001D18E6">
        <w:trPr>
          <w:hidden/>
        </w:trPr>
        <w:tc>
          <w:tcPr>
            <w:tcW w:w="993" w:type="dxa"/>
          </w:tcPr>
          <w:p w14:paraId="765805A0" w14:textId="77777777" w:rsidR="00072314" w:rsidRPr="005D5B0A" w:rsidRDefault="00072314" w:rsidP="001D18E6">
            <w:pPr>
              <w:jc w:val="center"/>
              <w:rPr>
                <w:snapToGrid w:val="0"/>
                <w:vanish/>
              </w:rPr>
            </w:pPr>
            <w:r w:rsidRPr="005D5B0A">
              <w:rPr>
                <w:snapToGrid w:val="0"/>
                <w:vanish/>
              </w:rPr>
              <w:t>6</w:t>
            </w:r>
          </w:p>
        </w:tc>
        <w:tc>
          <w:tcPr>
            <w:tcW w:w="850" w:type="dxa"/>
          </w:tcPr>
          <w:p w14:paraId="29DCD4B2" w14:textId="77777777" w:rsidR="00072314" w:rsidRPr="005D5B0A" w:rsidRDefault="00072314" w:rsidP="001D18E6">
            <w:pPr>
              <w:jc w:val="center"/>
              <w:rPr>
                <w:snapToGrid w:val="0"/>
                <w:vanish/>
              </w:rPr>
            </w:pPr>
            <w:r>
              <w:rPr>
                <w:snapToGrid w:val="0"/>
                <w:vanish/>
              </w:rPr>
              <w:t>1a</w:t>
            </w:r>
          </w:p>
        </w:tc>
        <w:tc>
          <w:tcPr>
            <w:tcW w:w="993" w:type="dxa"/>
          </w:tcPr>
          <w:p w14:paraId="17D87706" w14:textId="77777777" w:rsidR="00072314" w:rsidRPr="005D5B0A" w:rsidRDefault="00072314" w:rsidP="001D18E6">
            <w:pPr>
              <w:jc w:val="center"/>
              <w:rPr>
                <w:snapToGrid w:val="0"/>
                <w:vanish/>
              </w:rPr>
            </w:pPr>
            <w:r w:rsidRPr="005D5B0A">
              <w:rPr>
                <w:snapToGrid w:val="0"/>
                <w:vanish/>
              </w:rPr>
              <w:t>2019-12-05</w:t>
            </w:r>
          </w:p>
        </w:tc>
        <w:tc>
          <w:tcPr>
            <w:tcW w:w="5669" w:type="dxa"/>
          </w:tcPr>
          <w:p w14:paraId="665AEA28" w14:textId="77777777" w:rsidR="00072314" w:rsidRPr="005D5B0A" w:rsidRDefault="00072314" w:rsidP="001D18E6">
            <w:pPr>
              <w:pStyle w:val="Header"/>
              <w:numPr>
                <w:ilvl w:val="0"/>
                <w:numId w:val="8"/>
              </w:numPr>
              <w:ind w:left="429"/>
              <w:textAlignment w:val="auto"/>
              <w:rPr>
                <w:rFonts w:cs="Arial"/>
                <w:snapToGrid w:val="0"/>
                <w:vanish/>
              </w:rPr>
            </w:pPr>
            <w:r w:rsidRPr="005D5B0A">
              <w:rPr>
                <w:rFonts w:cs="Arial"/>
                <w:snapToGrid w:val="0"/>
                <w:vanish/>
              </w:rPr>
              <w:t>Upstream Documents section added to “Input Requirements/Documents” table</w:t>
            </w:r>
          </w:p>
          <w:p w14:paraId="48D5FD96" w14:textId="77777777" w:rsidR="00072314" w:rsidRPr="005D5B0A" w:rsidRDefault="00072314" w:rsidP="001D18E6">
            <w:pPr>
              <w:pStyle w:val="Header"/>
              <w:numPr>
                <w:ilvl w:val="0"/>
                <w:numId w:val="8"/>
              </w:numPr>
              <w:ind w:left="429"/>
              <w:textAlignment w:val="auto"/>
              <w:rPr>
                <w:vanish/>
              </w:rPr>
            </w:pPr>
            <w:r w:rsidRPr="005D5B0A">
              <w:rPr>
                <w:rFonts w:cs="Arial"/>
                <w:snapToGrid w:val="0"/>
                <w:vanish/>
              </w:rPr>
              <w:t>Custom style table formatting removed</w:t>
            </w:r>
          </w:p>
        </w:tc>
        <w:tc>
          <w:tcPr>
            <w:tcW w:w="1696" w:type="dxa"/>
          </w:tcPr>
          <w:p w14:paraId="546E4366" w14:textId="77777777" w:rsidR="00072314" w:rsidRPr="005D5B0A" w:rsidRDefault="00072314" w:rsidP="001D18E6">
            <w:pPr>
              <w:rPr>
                <w:snapToGrid w:val="0"/>
                <w:vanish/>
              </w:rPr>
            </w:pPr>
            <w:r w:rsidRPr="005D5B0A">
              <w:rPr>
                <w:snapToGrid w:val="0"/>
                <w:vanish/>
              </w:rPr>
              <w:t>Jbaden1</w:t>
            </w:r>
          </w:p>
        </w:tc>
      </w:tr>
      <w:tr w:rsidR="00072314" w:rsidRPr="005D5B0A" w14:paraId="444F71B0" w14:textId="77777777" w:rsidTr="001D18E6">
        <w:trPr>
          <w:hidden/>
        </w:trPr>
        <w:tc>
          <w:tcPr>
            <w:tcW w:w="993" w:type="dxa"/>
          </w:tcPr>
          <w:p w14:paraId="535CF6C1" w14:textId="77777777" w:rsidR="00072314" w:rsidRDefault="00072314" w:rsidP="001D18E6">
            <w:pPr>
              <w:jc w:val="center"/>
              <w:rPr>
                <w:snapToGrid w:val="0"/>
                <w:vanish/>
              </w:rPr>
            </w:pPr>
            <w:r>
              <w:rPr>
                <w:snapToGrid w:val="0"/>
                <w:vanish/>
              </w:rPr>
              <w:t>6</w:t>
            </w:r>
          </w:p>
        </w:tc>
        <w:tc>
          <w:tcPr>
            <w:tcW w:w="850" w:type="dxa"/>
          </w:tcPr>
          <w:p w14:paraId="307336B0" w14:textId="77777777" w:rsidR="00072314" w:rsidRDefault="00072314" w:rsidP="001D18E6">
            <w:pPr>
              <w:jc w:val="center"/>
              <w:rPr>
                <w:snapToGrid w:val="0"/>
                <w:vanish/>
              </w:rPr>
            </w:pPr>
            <w:r>
              <w:rPr>
                <w:snapToGrid w:val="0"/>
                <w:vanish/>
              </w:rPr>
              <w:t>1a</w:t>
            </w:r>
          </w:p>
        </w:tc>
        <w:tc>
          <w:tcPr>
            <w:tcW w:w="993" w:type="dxa"/>
          </w:tcPr>
          <w:p w14:paraId="4F05B8FB" w14:textId="77777777" w:rsidR="00072314" w:rsidRDefault="00072314" w:rsidP="001D18E6">
            <w:pPr>
              <w:jc w:val="center"/>
              <w:rPr>
                <w:snapToGrid w:val="0"/>
                <w:vanish/>
              </w:rPr>
            </w:pPr>
            <w:r>
              <w:rPr>
                <w:snapToGrid w:val="0"/>
                <w:vanish/>
              </w:rPr>
              <w:t>2020-01-07</w:t>
            </w:r>
          </w:p>
        </w:tc>
        <w:tc>
          <w:tcPr>
            <w:tcW w:w="5669" w:type="dxa"/>
          </w:tcPr>
          <w:p w14:paraId="2996541F" w14:textId="77777777" w:rsidR="00072314" w:rsidRDefault="00072314" w:rsidP="001D18E6">
            <w:pPr>
              <w:pStyle w:val="Header"/>
              <w:numPr>
                <w:ilvl w:val="0"/>
                <w:numId w:val="8"/>
              </w:numPr>
              <w:ind w:left="429"/>
              <w:textAlignment w:val="auto"/>
              <w:rPr>
                <w:rFonts w:cs="Arial"/>
                <w:snapToGrid w:val="0"/>
                <w:vanish/>
              </w:rPr>
            </w:pPr>
            <w:r>
              <w:rPr>
                <w:rFonts w:cs="Arial"/>
                <w:snapToGrid w:val="0"/>
                <w:vanish/>
              </w:rPr>
              <w:t>Some fine tuning for naming conventions of E/E components and connections.</w:t>
            </w:r>
          </w:p>
          <w:p w14:paraId="0725E210" w14:textId="77777777" w:rsidR="00072314" w:rsidRDefault="00072314" w:rsidP="001D18E6">
            <w:pPr>
              <w:pStyle w:val="Header"/>
              <w:numPr>
                <w:ilvl w:val="0"/>
                <w:numId w:val="8"/>
              </w:numPr>
              <w:ind w:left="429"/>
              <w:textAlignment w:val="auto"/>
              <w:rPr>
                <w:rFonts w:cs="Arial"/>
                <w:snapToGrid w:val="0"/>
                <w:vanish/>
              </w:rPr>
            </w:pPr>
            <w:r>
              <w:rPr>
                <w:rFonts w:cs="Arial"/>
                <w:snapToGrid w:val="0"/>
                <w:vanish/>
              </w:rPr>
              <w:t>List of HW I/O signal types reduced to RF-A, RF-D, D, A, Networked and PWM.</w:t>
            </w:r>
          </w:p>
          <w:p w14:paraId="535E2726" w14:textId="77777777" w:rsidR="00072314" w:rsidRDefault="00072314" w:rsidP="001D18E6">
            <w:pPr>
              <w:pStyle w:val="Header"/>
              <w:numPr>
                <w:ilvl w:val="0"/>
                <w:numId w:val="8"/>
              </w:numPr>
              <w:ind w:left="429"/>
              <w:textAlignment w:val="auto"/>
              <w:rPr>
                <w:rFonts w:cs="Arial"/>
                <w:snapToGrid w:val="0"/>
                <w:vanish/>
              </w:rPr>
            </w:pPr>
            <w:r>
              <w:rPr>
                <w:rFonts w:cs="Arial"/>
                <w:snapToGrid w:val="0"/>
                <w:vanish/>
              </w:rPr>
              <w:t>Protocol column added to the E/E connection table</w:t>
            </w:r>
          </w:p>
        </w:tc>
        <w:tc>
          <w:tcPr>
            <w:tcW w:w="1696" w:type="dxa"/>
          </w:tcPr>
          <w:p w14:paraId="5E10C481" w14:textId="77777777" w:rsidR="00072314" w:rsidRDefault="00072314" w:rsidP="001D18E6">
            <w:pPr>
              <w:rPr>
                <w:snapToGrid w:val="0"/>
                <w:vanish/>
              </w:rPr>
            </w:pPr>
            <w:r>
              <w:rPr>
                <w:snapToGrid w:val="0"/>
                <w:vanish/>
              </w:rPr>
              <w:t>Jbaden1</w:t>
            </w:r>
          </w:p>
        </w:tc>
      </w:tr>
      <w:tr w:rsidR="00072314" w:rsidRPr="005D5B0A" w14:paraId="4627EACB" w14:textId="77777777" w:rsidTr="001D18E6">
        <w:trPr>
          <w:hidden/>
        </w:trPr>
        <w:tc>
          <w:tcPr>
            <w:tcW w:w="993" w:type="dxa"/>
          </w:tcPr>
          <w:p w14:paraId="36C94B33" w14:textId="77777777" w:rsidR="00072314" w:rsidRPr="00BE04E8" w:rsidRDefault="00072314" w:rsidP="001D18E6">
            <w:pPr>
              <w:jc w:val="center"/>
              <w:rPr>
                <w:snapToGrid w:val="0"/>
                <w:vanish/>
              </w:rPr>
            </w:pPr>
            <w:r w:rsidRPr="00BE04E8">
              <w:rPr>
                <w:snapToGrid w:val="0"/>
                <w:vanish/>
              </w:rPr>
              <w:t>6</w:t>
            </w:r>
          </w:p>
        </w:tc>
        <w:tc>
          <w:tcPr>
            <w:tcW w:w="850" w:type="dxa"/>
          </w:tcPr>
          <w:p w14:paraId="6356AA55" w14:textId="77777777" w:rsidR="00072314" w:rsidRPr="00BE04E8" w:rsidRDefault="00072314" w:rsidP="001D18E6">
            <w:pPr>
              <w:jc w:val="center"/>
              <w:rPr>
                <w:snapToGrid w:val="0"/>
                <w:vanish/>
              </w:rPr>
            </w:pPr>
            <w:r>
              <w:rPr>
                <w:snapToGrid w:val="0"/>
                <w:vanish/>
              </w:rPr>
              <w:t>1a</w:t>
            </w:r>
          </w:p>
        </w:tc>
        <w:tc>
          <w:tcPr>
            <w:tcW w:w="993" w:type="dxa"/>
          </w:tcPr>
          <w:p w14:paraId="0ED171AC" w14:textId="77777777" w:rsidR="00072314" w:rsidRPr="00BE04E8" w:rsidRDefault="00072314" w:rsidP="001D18E6">
            <w:pPr>
              <w:jc w:val="center"/>
              <w:rPr>
                <w:snapToGrid w:val="0"/>
                <w:vanish/>
              </w:rPr>
            </w:pPr>
            <w:r w:rsidRPr="00BE04E8">
              <w:rPr>
                <w:snapToGrid w:val="0"/>
                <w:vanish/>
              </w:rPr>
              <w:t>2020-01-07</w:t>
            </w:r>
          </w:p>
        </w:tc>
        <w:tc>
          <w:tcPr>
            <w:tcW w:w="5669" w:type="dxa"/>
          </w:tcPr>
          <w:p w14:paraId="14029174" w14:textId="77777777" w:rsidR="00072314" w:rsidRPr="00BE04E8" w:rsidRDefault="00072314" w:rsidP="001D18E6">
            <w:pPr>
              <w:pStyle w:val="Header"/>
              <w:numPr>
                <w:ilvl w:val="0"/>
                <w:numId w:val="8"/>
              </w:numPr>
              <w:ind w:left="429"/>
              <w:textAlignment w:val="auto"/>
              <w:rPr>
                <w:rFonts w:cs="Arial"/>
                <w:snapToGrid w:val="0"/>
                <w:vanish/>
              </w:rPr>
            </w:pPr>
            <w:r>
              <w:rPr>
                <w:rFonts w:cs="Arial"/>
                <w:snapToGrid w:val="0"/>
                <w:vanish/>
              </w:rPr>
              <w:t>“</w:t>
            </w:r>
            <w:r w:rsidRPr="00BE04E8">
              <w:rPr>
                <w:rFonts w:cs="Arial"/>
                <w:snapToGrid w:val="0"/>
                <w:vanish/>
              </w:rPr>
              <w:t>HW Metric</w:t>
            </w:r>
            <w:r>
              <w:rPr>
                <w:rFonts w:cs="Arial"/>
                <w:snapToGrid w:val="0"/>
                <w:vanish/>
              </w:rPr>
              <w:t>”</w:t>
            </w:r>
            <w:r w:rsidRPr="00BE04E8">
              <w:rPr>
                <w:rFonts w:cs="Arial"/>
                <w:snapToGrid w:val="0"/>
                <w:vanish/>
              </w:rPr>
              <w:t xml:space="preserve"> and </w:t>
            </w:r>
            <w:r>
              <w:rPr>
                <w:rFonts w:cs="Arial"/>
                <w:snapToGrid w:val="0"/>
                <w:vanish/>
              </w:rPr>
              <w:t>“</w:t>
            </w:r>
            <w:r w:rsidRPr="00BE04E8">
              <w:rPr>
                <w:rFonts w:cs="Arial"/>
                <w:snapToGrid w:val="0"/>
                <w:vanish/>
              </w:rPr>
              <w:t>Architecture Redundancy Summary</w:t>
            </w:r>
            <w:r>
              <w:rPr>
                <w:rFonts w:cs="Arial"/>
                <w:snapToGrid w:val="0"/>
                <w:vanish/>
              </w:rPr>
              <w:t>” sections</w:t>
            </w:r>
            <w:r w:rsidRPr="00BE04E8">
              <w:rPr>
                <w:rFonts w:cs="Arial"/>
                <w:snapToGrid w:val="0"/>
                <w:vanish/>
              </w:rPr>
              <w:t xml:space="preserve"> removed per request from the Functional Architecture Team (based on Governance Board decision </w:t>
            </w:r>
            <w:hyperlink r:id="rId68" w:history="1">
              <w:r w:rsidRPr="00BE04E8">
                <w:rPr>
                  <w:rStyle w:val="Hyperlink"/>
                  <w:rFonts w:cs="Arial"/>
                  <w:snapToGrid w:val="0"/>
                  <w:vanish/>
                </w:rPr>
                <w:t>FSTGB-97</w:t>
              </w:r>
            </w:hyperlink>
            <w:r w:rsidRPr="00BE04E8">
              <w:rPr>
                <w:rFonts w:cs="Arial"/>
                <w:snapToGrid w:val="0"/>
                <w:vanish/>
              </w:rPr>
              <w:t>)</w:t>
            </w:r>
          </w:p>
          <w:p w14:paraId="4192CAEF" w14:textId="77777777" w:rsidR="00072314" w:rsidRPr="00BE04E8" w:rsidRDefault="00072314" w:rsidP="001D18E6">
            <w:pPr>
              <w:pStyle w:val="Header"/>
              <w:numPr>
                <w:ilvl w:val="0"/>
                <w:numId w:val="8"/>
              </w:numPr>
              <w:ind w:left="429"/>
              <w:textAlignment w:val="auto"/>
              <w:rPr>
                <w:rFonts w:cs="Arial"/>
                <w:snapToGrid w:val="0"/>
                <w:vanish/>
              </w:rPr>
            </w:pPr>
            <w:r w:rsidRPr="00BE04E8">
              <w:rPr>
                <w:rFonts w:cs="Arial"/>
                <w:snapToGrid w:val="0"/>
                <w:vanish/>
              </w:rPr>
              <w:t>“Functional Safety” chapter moved to “Feature Implementation Requirements” section. “Function Allocation” chapter seemed no longer appropriate.</w:t>
            </w:r>
          </w:p>
        </w:tc>
        <w:tc>
          <w:tcPr>
            <w:tcW w:w="1696" w:type="dxa"/>
          </w:tcPr>
          <w:p w14:paraId="37800AB7" w14:textId="77777777" w:rsidR="00072314" w:rsidRDefault="00072314" w:rsidP="001D18E6">
            <w:pPr>
              <w:rPr>
                <w:snapToGrid w:val="0"/>
                <w:vanish/>
              </w:rPr>
            </w:pPr>
            <w:r>
              <w:rPr>
                <w:snapToGrid w:val="0"/>
                <w:vanish/>
              </w:rPr>
              <w:t>Jbaden1</w:t>
            </w:r>
          </w:p>
        </w:tc>
      </w:tr>
      <w:tr w:rsidR="00072314" w:rsidRPr="005D5B0A" w14:paraId="63ECD498" w14:textId="77777777" w:rsidTr="001D18E6">
        <w:trPr>
          <w:hidden/>
        </w:trPr>
        <w:tc>
          <w:tcPr>
            <w:tcW w:w="993" w:type="dxa"/>
          </w:tcPr>
          <w:p w14:paraId="04673F32" w14:textId="77777777" w:rsidR="00072314" w:rsidRPr="00BE04E8" w:rsidRDefault="00072314" w:rsidP="001D18E6">
            <w:pPr>
              <w:jc w:val="center"/>
              <w:rPr>
                <w:snapToGrid w:val="0"/>
                <w:vanish/>
              </w:rPr>
            </w:pPr>
            <w:r w:rsidRPr="00BE04E8">
              <w:rPr>
                <w:snapToGrid w:val="0"/>
                <w:vanish/>
              </w:rPr>
              <w:t>6</w:t>
            </w:r>
          </w:p>
        </w:tc>
        <w:tc>
          <w:tcPr>
            <w:tcW w:w="850" w:type="dxa"/>
          </w:tcPr>
          <w:p w14:paraId="07F025A7" w14:textId="77777777" w:rsidR="00072314" w:rsidRPr="00BE04E8" w:rsidRDefault="00072314" w:rsidP="001D18E6">
            <w:pPr>
              <w:jc w:val="center"/>
              <w:rPr>
                <w:snapToGrid w:val="0"/>
                <w:vanish/>
              </w:rPr>
            </w:pPr>
            <w:r>
              <w:rPr>
                <w:snapToGrid w:val="0"/>
                <w:vanish/>
              </w:rPr>
              <w:t>1a</w:t>
            </w:r>
          </w:p>
        </w:tc>
        <w:tc>
          <w:tcPr>
            <w:tcW w:w="993" w:type="dxa"/>
          </w:tcPr>
          <w:p w14:paraId="22E12BE5" w14:textId="77777777" w:rsidR="00072314" w:rsidRPr="00BE04E8" w:rsidRDefault="00072314" w:rsidP="001D18E6">
            <w:pPr>
              <w:jc w:val="center"/>
              <w:rPr>
                <w:snapToGrid w:val="0"/>
                <w:vanish/>
              </w:rPr>
            </w:pPr>
            <w:r w:rsidRPr="00BE04E8">
              <w:rPr>
                <w:snapToGrid w:val="0"/>
                <w:vanish/>
              </w:rPr>
              <w:t>2020-01-07</w:t>
            </w:r>
          </w:p>
        </w:tc>
        <w:tc>
          <w:tcPr>
            <w:tcW w:w="5669" w:type="dxa"/>
          </w:tcPr>
          <w:p w14:paraId="335DBAD2" w14:textId="77777777" w:rsidR="00072314" w:rsidRDefault="00072314" w:rsidP="001D18E6">
            <w:pPr>
              <w:pStyle w:val="Header"/>
              <w:numPr>
                <w:ilvl w:val="0"/>
                <w:numId w:val="8"/>
              </w:numPr>
              <w:ind w:left="429"/>
              <w:textAlignment w:val="auto"/>
              <w:rPr>
                <w:rFonts w:cs="Arial"/>
                <w:snapToGrid w:val="0"/>
                <w:vanish/>
              </w:rPr>
            </w:pPr>
            <w:r>
              <w:rPr>
                <w:rFonts w:cs="Arial"/>
                <w:snapToGrid w:val="0"/>
                <w:vanish/>
              </w:rPr>
              <w:t>Ordering of fields in AIS interfaces tables modified to conform with the Macro Template and the Importer Sheet</w:t>
            </w:r>
          </w:p>
          <w:p w14:paraId="2DD4E0D5" w14:textId="77777777" w:rsidR="00072314" w:rsidRDefault="00072314" w:rsidP="001D18E6">
            <w:pPr>
              <w:pStyle w:val="Header"/>
              <w:numPr>
                <w:ilvl w:val="0"/>
                <w:numId w:val="8"/>
              </w:numPr>
              <w:ind w:left="429"/>
              <w:textAlignment w:val="auto"/>
              <w:rPr>
                <w:rFonts w:cs="Arial"/>
                <w:snapToGrid w:val="0"/>
                <w:vanish/>
              </w:rPr>
            </w:pPr>
            <w:r>
              <w:rPr>
                <w:rFonts w:cs="Arial"/>
                <w:snapToGrid w:val="0"/>
                <w:vanish/>
              </w:rPr>
              <w:t>Page Header: no longer in bold letters</w:t>
            </w:r>
          </w:p>
        </w:tc>
        <w:tc>
          <w:tcPr>
            <w:tcW w:w="1696" w:type="dxa"/>
          </w:tcPr>
          <w:p w14:paraId="5AC21D59" w14:textId="77777777" w:rsidR="00072314" w:rsidRDefault="00072314" w:rsidP="001D18E6">
            <w:pPr>
              <w:rPr>
                <w:snapToGrid w:val="0"/>
                <w:vanish/>
              </w:rPr>
            </w:pPr>
            <w:r>
              <w:rPr>
                <w:snapToGrid w:val="0"/>
                <w:vanish/>
              </w:rPr>
              <w:t>Jbaden1</w:t>
            </w:r>
          </w:p>
        </w:tc>
      </w:tr>
      <w:tr w:rsidR="00072314" w:rsidRPr="005D5B0A" w14:paraId="5A9615E9" w14:textId="77777777" w:rsidTr="001D18E6">
        <w:trPr>
          <w:hidden/>
        </w:trPr>
        <w:tc>
          <w:tcPr>
            <w:tcW w:w="993" w:type="dxa"/>
          </w:tcPr>
          <w:p w14:paraId="0FA4AF54" w14:textId="77777777" w:rsidR="00072314" w:rsidRPr="00DC33EF" w:rsidRDefault="00072314" w:rsidP="001D18E6">
            <w:pPr>
              <w:jc w:val="center"/>
              <w:rPr>
                <w:snapToGrid w:val="0"/>
                <w:vanish/>
              </w:rPr>
            </w:pPr>
            <w:r w:rsidRPr="00DC33EF">
              <w:rPr>
                <w:snapToGrid w:val="0"/>
                <w:vanish/>
              </w:rPr>
              <w:t>6</w:t>
            </w:r>
          </w:p>
        </w:tc>
        <w:tc>
          <w:tcPr>
            <w:tcW w:w="850" w:type="dxa"/>
          </w:tcPr>
          <w:p w14:paraId="3BE6D067" w14:textId="77777777" w:rsidR="00072314" w:rsidRPr="00DC33EF" w:rsidRDefault="00072314" w:rsidP="001D18E6">
            <w:pPr>
              <w:jc w:val="center"/>
              <w:rPr>
                <w:snapToGrid w:val="0"/>
                <w:vanish/>
              </w:rPr>
            </w:pPr>
            <w:r w:rsidRPr="00DC33EF">
              <w:rPr>
                <w:snapToGrid w:val="0"/>
                <w:vanish/>
              </w:rPr>
              <w:t>1a</w:t>
            </w:r>
          </w:p>
        </w:tc>
        <w:tc>
          <w:tcPr>
            <w:tcW w:w="993" w:type="dxa"/>
          </w:tcPr>
          <w:p w14:paraId="20D5E3AD" w14:textId="77777777" w:rsidR="00072314" w:rsidRPr="00DC33EF" w:rsidRDefault="00072314" w:rsidP="001D18E6">
            <w:pPr>
              <w:jc w:val="center"/>
              <w:rPr>
                <w:snapToGrid w:val="0"/>
                <w:vanish/>
              </w:rPr>
            </w:pPr>
            <w:r w:rsidRPr="00DC33EF">
              <w:rPr>
                <w:snapToGrid w:val="0"/>
                <w:vanish/>
              </w:rPr>
              <w:t>2020-03-09</w:t>
            </w:r>
          </w:p>
        </w:tc>
        <w:tc>
          <w:tcPr>
            <w:tcW w:w="5669" w:type="dxa"/>
          </w:tcPr>
          <w:p w14:paraId="488C18AC" w14:textId="77777777" w:rsidR="00072314" w:rsidRPr="00DC33EF" w:rsidRDefault="00072314" w:rsidP="001D18E6">
            <w:pPr>
              <w:pStyle w:val="Header"/>
              <w:numPr>
                <w:ilvl w:val="0"/>
                <w:numId w:val="8"/>
              </w:numPr>
              <w:ind w:left="429"/>
              <w:textAlignment w:val="auto"/>
              <w:rPr>
                <w:snapToGrid w:val="0"/>
                <w:vanish/>
              </w:rPr>
            </w:pPr>
            <w:r w:rsidRPr="00DC33EF">
              <w:rPr>
                <w:snapToGrid w:val="0"/>
                <w:vanish/>
              </w:rPr>
              <w:t>Missing doc property “LatestSigMappingID” and “LatestAisInterfaceID” added</w:t>
            </w:r>
          </w:p>
          <w:p w14:paraId="419B5A7F" w14:textId="77777777" w:rsidR="00072314" w:rsidRPr="00DC33EF" w:rsidRDefault="00072314" w:rsidP="001D18E6">
            <w:pPr>
              <w:pStyle w:val="Header"/>
              <w:numPr>
                <w:ilvl w:val="0"/>
                <w:numId w:val="8"/>
              </w:numPr>
              <w:ind w:left="429"/>
              <w:textAlignment w:val="auto"/>
              <w:rPr>
                <w:snapToGrid w:val="0"/>
                <w:vanish/>
              </w:rPr>
            </w:pPr>
            <w:r w:rsidRPr="00DC33EF">
              <w:rPr>
                <w:snapToGrid w:val="0"/>
                <w:vanish/>
              </w:rPr>
              <w:t>doc property “CopyrightDate” re-formatted to text and copyright date field in footer corrected</w:t>
            </w:r>
          </w:p>
          <w:p w14:paraId="7FEB9612" w14:textId="77777777" w:rsidR="00072314" w:rsidRPr="00DC33EF" w:rsidRDefault="00072314" w:rsidP="001D18E6">
            <w:pPr>
              <w:pStyle w:val="Header"/>
              <w:numPr>
                <w:ilvl w:val="0"/>
                <w:numId w:val="8"/>
              </w:numPr>
              <w:ind w:left="429"/>
              <w:textAlignment w:val="auto"/>
              <w:rPr>
                <w:snapToGrid w:val="0"/>
                <w:vanish/>
              </w:rPr>
            </w:pPr>
            <w:r w:rsidRPr="00DC33EF">
              <w:rPr>
                <w:snapToGrid w:val="0"/>
                <w:vanish/>
              </w:rPr>
              <w:t>Version numbering re-initialized as 0.1</w:t>
            </w:r>
          </w:p>
          <w:p w14:paraId="0BE92BE0" w14:textId="77777777" w:rsidR="00072314" w:rsidRPr="00DC33EF" w:rsidRDefault="00072314" w:rsidP="001D18E6">
            <w:pPr>
              <w:pStyle w:val="Header"/>
              <w:numPr>
                <w:ilvl w:val="0"/>
                <w:numId w:val="8"/>
              </w:numPr>
              <w:ind w:left="429"/>
              <w:textAlignment w:val="auto"/>
              <w:rPr>
                <w:rFonts w:cs="Arial"/>
                <w:snapToGrid w:val="0"/>
                <w:vanish/>
              </w:rPr>
            </w:pPr>
            <w:r w:rsidRPr="00DC33EF">
              <w:rPr>
                <w:snapToGrid w:val="0"/>
                <w:vanish/>
              </w:rPr>
              <w:t>Init value of version/revision date set to “yyyy/mm/dd” instead of “yyyy-mm-dd” to be in line with the “Edit Document Property” dialog</w:t>
            </w:r>
          </w:p>
          <w:p w14:paraId="0B44E341" w14:textId="77777777" w:rsidR="00072314" w:rsidRPr="00DC33EF" w:rsidRDefault="00072314" w:rsidP="001D18E6">
            <w:pPr>
              <w:pStyle w:val="Header"/>
              <w:numPr>
                <w:ilvl w:val="0"/>
                <w:numId w:val="8"/>
              </w:numPr>
              <w:ind w:left="429"/>
              <w:textAlignment w:val="auto"/>
              <w:rPr>
                <w:rFonts w:cs="Arial"/>
                <w:snapToGrid w:val="0"/>
                <w:vanish/>
              </w:rPr>
            </w:pPr>
            <w:r w:rsidRPr="00DC33EF">
              <w:rPr>
                <w:snapToGrid w:val="0"/>
                <w:vanish/>
              </w:rPr>
              <w:t>Type of “Latest….ID” doc properties changed from Text to Number</w:t>
            </w:r>
          </w:p>
        </w:tc>
        <w:tc>
          <w:tcPr>
            <w:tcW w:w="1696" w:type="dxa"/>
          </w:tcPr>
          <w:p w14:paraId="6CCEF4E6" w14:textId="77777777" w:rsidR="00072314" w:rsidRPr="00DC33EF" w:rsidRDefault="00072314" w:rsidP="001D18E6">
            <w:pPr>
              <w:rPr>
                <w:snapToGrid w:val="0"/>
                <w:vanish/>
              </w:rPr>
            </w:pPr>
            <w:r w:rsidRPr="00DC33EF">
              <w:rPr>
                <w:snapToGrid w:val="0"/>
                <w:vanish/>
              </w:rPr>
              <w:t>Jbaden1</w:t>
            </w:r>
          </w:p>
        </w:tc>
      </w:tr>
      <w:tr w:rsidR="00072314" w:rsidRPr="005D5B0A" w14:paraId="46E7150D" w14:textId="77777777" w:rsidTr="001D18E6">
        <w:trPr>
          <w:hidden/>
        </w:trPr>
        <w:tc>
          <w:tcPr>
            <w:tcW w:w="993" w:type="dxa"/>
          </w:tcPr>
          <w:p w14:paraId="4AD37D4F" w14:textId="77777777" w:rsidR="00072314" w:rsidRPr="00DC33EF" w:rsidRDefault="00072314" w:rsidP="001D18E6">
            <w:pPr>
              <w:jc w:val="center"/>
              <w:rPr>
                <w:snapToGrid w:val="0"/>
                <w:vanish/>
              </w:rPr>
            </w:pPr>
            <w:r w:rsidRPr="00DC33EF">
              <w:rPr>
                <w:snapToGrid w:val="0"/>
                <w:vanish/>
              </w:rPr>
              <w:t>6</w:t>
            </w:r>
          </w:p>
        </w:tc>
        <w:tc>
          <w:tcPr>
            <w:tcW w:w="850" w:type="dxa"/>
          </w:tcPr>
          <w:p w14:paraId="2E7B2E98" w14:textId="77777777" w:rsidR="00072314" w:rsidRPr="00DC33EF" w:rsidRDefault="00072314" w:rsidP="001D18E6">
            <w:pPr>
              <w:jc w:val="center"/>
              <w:rPr>
                <w:snapToGrid w:val="0"/>
                <w:vanish/>
              </w:rPr>
            </w:pPr>
            <w:r w:rsidRPr="00DC33EF">
              <w:rPr>
                <w:snapToGrid w:val="0"/>
                <w:vanish/>
              </w:rPr>
              <w:t>1a</w:t>
            </w:r>
          </w:p>
        </w:tc>
        <w:tc>
          <w:tcPr>
            <w:tcW w:w="993" w:type="dxa"/>
          </w:tcPr>
          <w:p w14:paraId="46B75077" w14:textId="77777777" w:rsidR="00072314" w:rsidRPr="00DC33EF" w:rsidRDefault="00072314" w:rsidP="001D18E6">
            <w:pPr>
              <w:jc w:val="center"/>
              <w:rPr>
                <w:snapToGrid w:val="0"/>
                <w:vanish/>
              </w:rPr>
            </w:pPr>
            <w:r w:rsidRPr="00DC33EF">
              <w:rPr>
                <w:snapToGrid w:val="0"/>
                <w:vanish/>
              </w:rPr>
              <w:t>2020-03-11</w:t>
            </w:r>
          </w:p>
        </w:tc>
        <w:tc>
          <w:tcPr>
            <w:tcW w:w="5669" w:type="dxa"/>
          </w:tcPr>
          <w:p w14:paraId="0196B782" w14:textId="77777777" w:rsidR="00072314" w:rsidRPr="00DC33EF" w:rsidRDefault="00072314" w:rsidP="001D18E6">
            <w:pPr>
              <w:pStyle w:val="Header"/>
              <w:numPr>
                <w:ilvl w:val="0"/>
                <w:numId w:val="8"/>
              </w:numPr>
              <w:ind w:left="429"/>
              <w:textAlignment w:val="auto"/>
              <w:rPr>
                <w:snapToGrid w:val="0"/>
                <w:vanish/>
              </w:rPr>
            </w:pPr>
            <w:r w:rsidRPr="00DC33EF">
              <w:rPr>
                <w:snapToGrid w:val="0"/>
                <w:vanish/>
              </w:rPr>
              <w:t>“Mapping” table removed from template. Has been migrated to macro.</w:t>
            </w:r>
          </w:p>
        </w:tc>
        <w:tc>
          <w:tcPr>
            <w:tcW w:w="1696" w:type="dxa"/>
          </w:tcPr>
          <w:p w14:paraId="0E0A9447" w14:textId="77777777" w:rsidR="00072314" w:rsidRPr="00DC33EF" w:rsidRDefault="00072314" w:rsidP="001D18E6">
            <w:pPr>
              <w:rPr>
                <w:snapToGrid w:val="0"/>
                <w:vanish/>
              </w:rPr>
            </w:pPr>
            <w:r w:rsidRPr="00DC33EF">
              <w:rPr>
                <w:snapToGrid w:val="0"/>
                <w:vanish/>
              </w:rPr>
              <w:t>Jbaden1</w:t>
            </w:r>
          </w:p>
        </w:tc>
      </w:tr>
      <w:tr w:rsidR="00072314" w14:paraId="46DEFD9C" w14:textId="77777777" w:rsidTr="001D18E6">
        <w:tblPrEx>
          <w:tblLook w:val="04A0" w:firstRow="1" w:lastRow="0" w:firstColumn="1" w:lastColumn="0" w:noHBand="0" w:noVBand="1"/>
        </w:tblPrEx>
        <w:trPr>
          <w:hidden/>
        </w:trPr>
        <w:tc>
          <w:tcPr>
            <w:tcW w:w="993" w:type="dxa"/>
            <w:hideMark/>
          </w:tcPr>
          <w:p w14:paraId="2A1F6DFA" w14:textId="77777777" w:rsidR="00072314" w:rsidRPr="00DC33EF" w:rsidRDefault="00072314" w:rsidP="001D18E6">
            <w:pPr>
              <w:jc w:val="center"/>
              <w:rPr>
                <w:snapToGrid w:val="0"/>
                <w:vanish/>
              </w:rPr>
            </w:pPr>
            <w:r w:rsidRPr="00DC33EF">
              <w:rPr>
                <w:snapToGrid w:val="0"/>
                <w:vanish/>
              </w:rPr>
              <w:t>6</w:t>
            </w:r>
          </w:p>
        </w:tc>
        <w:tc>
          <w:tcPr>
            <w:tcW w:w="850" w:type="dxa"/>
            <w:hideMark/>
          </w:tcPr>
          <w:p w14:paraId="12CACE50" w14:textId="77777777" w:rsidR="00072314" w:rsidRPr="00DC33EF" w:rsidRDefault="00072314" w:rsidP="001D18E6">
            <w:pPr>
              <w:jc w:val="center"/>
              <w:rPr>
                <w:snapToGrid w:val="0"/>
                <w:vanish/>
              </w:rPr>
            </w:pPr>
            <w:r w:rsidRPr="00DC33EF">
              <w:rPr>
                <w:snapToGrid w:val="0"/>
                <w:vanish/>
              </w:rPr>
              <w:t>1a</w:t>
            </w:r>
          </w:p>
        </w:tc>
        <w:tc>
          <w:tcPr>
            <w:tcW w:w="993" w:type="dxa"/>
            <w:hideMark/>
          </w:tcPr>
          <w:p w14:paraId="09599946" w14:textId="77777777" w:rsidR="00072314" w:rsidRPr="00DC33EF" w:rsidRDefault="00072314" w:rsidP="001D18E6">
            <w:pPr>
              <w:jc w:val="center"/>
              <w:rPr>
                <w:snapToGrid w:val="0"/>
                <w:vanish/>
              </w:rPr>
            </w:pPr>
            <w:r w:rsidRPr="00DC33EF">
              <w:rPr>
                <w:snapToGrid w:val="0"/>
                <w:vanish/>
              </w:rPr>
              <w:t>2020-03-13</w:t>
            </w:r>
          </w:p>
        </w:tc>
        <w:tc>
          <w:tcPr>
            <w:tcW w:w="5669" w:type="dxa"/>
            <w:hideMark/>
          </w:tcPr>
          <w:p w14:paraId="4D59CD79" w14:textId="77777777" w:rsidR="00072314" w:rsidRPr="00DC33EF" w:rsidRDefault="00072314" w:rsidP="00072314">
            <w:pPr>
              <w:pStyle w:val="Header"/>
              <w:numPr>
                <w:ilvl w:val="0"/>
                <w:numId w:val="8"/>
              </w:numPr>
              <w:ind w:left="429"/>
              <w:textAlignment w:val="auto"/>
              <w:rPr>
                <w:rFonts w:cs="Arial"/>
                <w:snapToGrid w:val="0"/>
                <w:vanish/>
              </w:rPr>
            </w:pPr>
            <w:r w:rsidRPr="00DC33EF">
              <w:rPr>
                <w:rFonts w:cs="Arial"/>
                <w:snapToGrid w:val="0"/>
                <w:vanish/>
              </w:rPr>
              <w:t>Separate chapter “Technical Safety Requirements” removed. Content already covered by Allocation Table in chapter Function Allocation.</w:t>
            </w:r>
          </w:p>
          <w:p w14:paraId="092C79E5" w14:textId="77777777" w:rsidR="00072314" w:rsidRPr="00DC33EF" w:rsidRDefault="00072314" w:rsidP="00072314">
            <w:pPr>
              <w:pStyle w:val="Header"/>
              <w:numPr>
                <w:ilvl w:val="0"/>
                <w:numId w:val="8"/>
              </w:numPr>
              <w:ind w:left="429"/>
              <w:textAlignment w:val="auto"/>
              <w:rPr>
                <w:rFonts w:cs="Arial"/>
                <w:snapToGrid w:val="0"/>
                <w:vanish/>
              </w:rPr>
            </w:pPr>
            <w:r w:rsidRPr="00DC33EF">
              <w:rPr>
                <w:rFonts w:cs="Arial"/>
                <w:snapToGrid w:val="0"/>
                <w:vanish/>
              </w:rPr>
              <w:t>“Implemented Function” replaced by term “Technology Function”</w:t>
            </w:r>
          </w:p>
        </w:tc>
        <w:tc>
          <w:tcPr>
            <w:tcW w:w="1696" w:type="dxa"/>
            <w:hideMark/>
          </w:tcPr>
          <w:p w14:paraId="0A4CFEFE" w14:textId="77777777" w:rsidR="00072314" w:rsidRPr="00DC33EF" w:rsidRDefault="00072314" w:rsidP="001D18E6">
            <w:pPr>
              <w:rPr>
                <w:snapToGrid w:val="0"/>
                <w:vanish/>
              </w:rPr>
            </w:pPr>
            <w:r w:rsidRPr="00DC33EF">
              <w:rPr>
                <w:snapToGrid w:val="0"/>
                <w:vanish/>
              </w:rPr>
              <w:t>Jbaden1</w:t>
            </w:r>
            <w:bookmarkEnd w:id="145"/>
          </w:p>
        </w:tc>
      </w:tr>
    </w:tbl>
    <w:p w14:paraId="73B4315F" w14:textId="77777777" w:rsidR="00072314" w:rsidRDefault="00072314" w:rsidP="00072314"/>
    <w:p w14:paraId="62D6F256" w14:textId="77777777" w:rsidR="00072314" w:rsidRPr="00BC3C56" w:rsidRDefault="00072314" w:rsidP="00072314">
      <w:pPr>
        <w:pStyle w:val="Heading1"/>
        <w:tabs>
          <w:tab w:val="clear" w:pos="540"/>
          <w:tab w:val="num" w:pos="360"/>
          <w:tab w:val="left" w:pos="1134"/>
          <w:tab w:val="left" w:pos="2268"/>
          <w:tab w:val="left" w:pos="3402"/>
          <w:tab w:val="left" w:pos="4536"/>
          <w:tab w:val="left" w:pos="5670"/>
          <w:tab w:val="left" w:pos="6804"/>
          <w:tab w:val="left" w:pos="7938"/>
          <w:tab w:val="left" w:pos="9072"/>
        </w:tabs>
        <w:overflowPunct/>
        <w:autoSpaceDE/>
        <w:adjustRightInd/>
        <w:spacing w:before="320" w:after="160"/>
        <w:rPr>
          <w:lang w:val="en-GB"/>
        </w:rPr>
      </w:pPr>
      <w:bookmarkStart w:id="246" w:name="_Toc35000630"/>
      <w:r w:rsidRPr="00BC3C56">
        <w:rPr>
          <w:lang w:val="en-GB"/>
        </w:rPr>
        <w:lastRenderedPageBreak/>
        <w:t>Appendix</w:t>
      </w:r>
      <w:bookmarkEnd w:id="139"/>
      <w:bookmarkEnd w:id="246"/>
    </w:p>
    <w:p w14:paraId="6B1BAB93" w14:textId="77777777" w:rsidR="00072314" w:rsidRPr="00BC3C56" w:rsidRDefault="00072314" w:rsidP="00072314">
      <w:pPr>
        <w:pStyle w:val="Heading2"/>
        <w:tabs>
          <w:tab w:val="clear" w:pos="709"/>
        </w:tabs>
        <w:spacing w:before="240"/>
        <w:rPr>
          <w:lang w:val="en-GB"/>
        </w:rPr>
      </w:pPr>
      <w:bookmarkStart w:id="247" w:name="_Toc35000631"/>
      <w:r w:rsidRPr="00BC3C56">
        <w:rPr>
          <w:lang w:val="en-GB"/>
        </w:rPr>
        <w:t>Data Dictionary</w:t>
      </w:r>
      <w:bookmarkEnd w:id="247"/>
    </w:p>
    <w:p w14:paraId="1F921A8B" w14:textId="77777777" w:rsidR="00072314" w:rsidRPr="00BC3C56" w:rsidRDefault="00072314" w:rsidP="00072314">
      <w:pPr>
        <w:pStyle w:val="Heading3"/>
        <w:keepNext w:val="0"/>
        <w:tabs>
          <w:tab w:val="clear" w:pos="900"/>
          <w:tab w:val="left" w:pos="709"/>
          <w:tab w:val="left" w:pos="851"/>
        </w:tabs>
        <w:spacing w:before="240"/>
        <w:rPr>
          <w:lang w:val="en-GB"/>
        </w:rPr>
      </w:pPr>
      <w:bookmarkStart w:id="248" w:name="_Toc35000632"/>
      <w:r w:rsidRPr="00BC3C56">
        <w:rPr>
          <w:lang w:val="en-GB"/>
        </w:rPr>
        <w:t>Logical Signals</w:t>
      </w:r>
      <w:bookmarkEnd w:id="248"/>
    </w:p>
    <w:p w14:paraId="43110EF4" w14:textId="77777777" w:rsidR="00595617" w:rsidRDefault="00595617" w:rsidP="00072314"/>
    <w:p w14:paraId="007772EC" w14:textId="77777777" w:rsidR="00237051" w:rsidRPr="00F03856" w:rsidRDefault="00237051" w:rsidP="00237051">
      <w:pPr>
        <w:pStyle w:val="RELogSignal"/>
        <w:shd w:val="clear" w:color="auto" w:fill="F2F2F2" w:themeFill="background1" w:themeFillShade="F2"/>
        <w:rPr>
          <w:rFonts w:ascii="Arial" w:hAnsi="Arial" w:cs="Arial"/>
        </w:rPr>
      </w:pPr>
      <w:r>
        <w:rPr>
          <w:rFonts w:ascii="Arial" w:hAnsi="Arial" w:cs="Arial"/>
        </w:rPr>
        <w:t>Actuation Status</w:t>
      </w:r>
    </w:p>
    <w:p w14:paraId="018077C4" w14:textId="77777777" w:rsidR="00237051" w:rsidRPr="00F03856" w:rsidRDefault="00237051" w:rsidP="00237051">
      <w:pPr>
        <w:rPr>
          <w:rFonts w:cs="Arial"/>
        </w:rPr>
      </w:pPr>
      <w:bookmarkStart w:id="249" w:name="LSG_D_Logical_Signal_Example_00022"/>
    </w:p>
    <w:p w14:paraId="387F5E3D" w14:textId="77777777" w:rsidR="00237051" w:rsidRPr="00F03856" w:rsidRDefault="00237051" w:rsidP="00237051">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237051" w:rsidRPr="00981CB3" w14:paraId="086C62AB" w14:textId="77777777" w:rsidTr="00121C0E">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94F2CCE" w14:textId="77777777" w:rsidR="00237051" w:rsidRPr="00981CB3" w:rsidRDefault="00237051" w:rsidP="00121C0E">
            <w:pPr>
              <w:ind w:left="138"/>
              <w:rPr>
                <w:rFonts w:eastAsiaTheme="minorHAnsi" w:cs="Arial"/>
                <w:b/>
                <w:bCs/>
                <w:sz w:val="16"/>
                <w:szCs w:val="16"/>
                <w:lang w:val="en-GB"/>
              </w:rPr>
            </w:pPr>
            <w:r w:rsidRPr="00981CB3">
              <w:rPr>
                <w:rFonts w:eastAsiaTheme="minorHAnsi" w:cs="Arial"/>
                <w:b/>
                <w:bCs/>
                <w:sz w:val="16"/>
                <w:szCs w:val="16"/>
                <w:lang w:val="en-GB"/>
              </w:rPr>
              <w:t>ASIL</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D768F83" w14:textId="77777777" w:rsidR="00237051" w:rsidRPr="002338ED" w:rsidRDefault="006A2E06" w:rsidP="002338ED">
            <w:pPr>
              <w:rPr>
                <w:rFonts w:cs="Arial"/>
                <w:color w:val="000000" w:themeColor="text1"/>
                <w:sz w:val="16"/>
                <w:szCs w:val="14"/>
              </w:rPr>
            </w:pPr>
            <w:sdt>
              <w:sdtPr>
                <w:rPr>
                  <w:sz w:val="16"/>
                  <w:szCs w:val="16"/>
                </w:rPr>
                <w:alias w:val="ASIL"/>
                <w:tag w:val="ASIL"/>
                <w:id w:val="-226994501"/>
                <w:placeholder>
                  <w:docPart w:val="B145FA1F76A946048F68DD6AE0B68701"/>
                </w:placeholder>
                <w:showingPlcHdr/>
                <w:comboBox>
                  <w:listItem w:value="Choose an item."/>
                  <w:listItem w:displayText="QM" w:value="QM"/>
                  <w:listItem w:displayText="A" w:value="A"/>
                  <w:listItem w:displayText="B" w:value="B"/>
                  <w:listItem w:displayText="C" w:value="C"/>
                  <w:listItem w:displayText="D" w:value="D"/>
                </w:comboBox>
              </w:sdtPr>
              <w:sdtEndPr/>
              <w:sdtContent>
                <w:r w:rsidR="00237051" w:rsidRPr="00981CB3">
                  <w:rPr>
                    <w:color w:val="000000" w:themeColor="text1"/>
                    <w:sz w:val="16"/>
                    <w:szCs w:val="16"/>
                  </w:rPr>
                  <w:t>Choose an item.</w:t>
                </w:r>
              </w:sdtContent>
            </w:sdt>
            <w:r w:rsidR="0017372E">
              <w:tab/>
            </w:r>
            <w:r w:rsidR="002338ED">
              <w:rPr>
                <w:sz w:val="16"/>
                <w:szCs w:val="16"/>
              </w:rPr>
              <w:t xml:space="preserve"> </w:t>
            </w:r>
          </w:p>
        </w:tc>
      </w:tr>
      <w:tr w:rsidR="00237051" w:rsidRPr="00981CB3" w14:paraId="5D6E23EA" w14:textId="77777777" w:rsidTr="00121C0E">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111F7F0" w14:textId="77777777" w:rsidR="00237051" w:rsidRPr="00981CB3" w:rsidRDefault="00237051" w:rsidP="00121C0E">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9618668" w14:textId="77777777" w:rsidR="00237051" w:rsidRPr="00981CB3" w:rsidRDefault="00237051" w:rsidP="00121C0E">
            <w:pPr>
              <w:rPr>
                <w:rFonts w:eastAsiaTheme="minorHAnsi" w:cs="Arial"/>
                <w:color w:val="000000" w:themeColor="text1"/>
                <w:sz w:val="16"/>
                <w:szCs w:val="16"/>
              </w:rPr>
            </w:pPr>
          </w:p>
        </w:tc>
      </w:tr>
      <w:tr w:rsidR="00237051" w:rsidRPr="00981CB3" w14:paraId="60E3F087" w14:textId="77777777" w:rsidTr="00121C0E">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6564A391" w14:textId="77777777" w:rsidR="00237051" w:rsidRPr="00981CB3" w:rsidRDefault="00237051" w:rsidP="00121C0E">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237051" w:rsidRPr="00981CB3" w14:paraId="66C16A10" w14:textId="77777777" w:rsidTr="00121C0E">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38F58BD" w14:textId="77777777" w:rsidR="00237051" w:rsidRPr="00981CB3" w:rsidRDefault="00237051" w:rsidP="00121C0E">
            <w:pPr>
              <w:rPr>
                <w:rFonts w:cs="Arial"/>
                <w:b/>
                <w:bCs/>
                <w:sz w:val="16"/>
                <w:szCs w:val="16"/>
                <w:lang w:val="en-GB"/>
              </w:rPr>
            </w:pPr>
            <w:r w:rsidRPr="00981CB3">
              <w:rPr>
                <w:rFonts w:cs="Arial"/>
                <w:b/>
                <w:bCs/>
                <w:sz w:val="16"/>
                <w:szCs w:val="16"/>
                <w:lang w:val="en-GB"/>
              </w:rPr>
              <w:t>Value</w:t>
            </w:r>
          </w:p>
          <w:p w14:paraId="4D4C2180" w14:textId="77777777" w:rsidR="00237051" w:rsidRPr="00981CB3" w:rsidRDefault="00237051" w:rsidP="00121C0E">
            <w:pPr>
              <w:rPr>
                <w:rFonts w:eastAsiaTheme="minorHAnsi" w:cs="Arial"/>
                <w:bCs/>
                <w:sz w:val="16"/>
                <w:szCs w:val="16"/>
              </w:rPr>
            </w:pPr>
            <w:r w:rsidRPr="00981CB3">
              <w:rPr>
                <w:rFonts w:cs="Arial"/>
                <w:bCs/>
                <w:sz w:val="16"/>
                <w:szCs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CAE1957" w14:textId="77777777" w:rsidR="00237051" w:rsidRPr="00981CB3" w:rsidRDefault="00237051" w:rsidP="00121C0E">
            <w:pPr>
              <w:rPr>
                <w:rFonts w:eastAsiaTheme="minorHAnsi" w:cs="Arial"/>
                <w:b/>
                <w:bCs/>
                <w:sz w:val="16"/>
                <w:szCs w:val="16"/>
                <w:lang w:val="en-GB"/>
              </w:rPr>
            </w:pPr>
            <w:r w:rsidRPr="00981CB3">
              <w:rPr>
                <w:rFonts w:cs="Arial"/>
                <w:bCs/>
                <w:sz w:val="16"/>
                <w:szCs w:val="16"/>
                <w:lang w:val="en-GB"/>
              </w:rPr>
              <w:t>Min Value</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E0F29BF" w14:textId="77777777" w:rsidR="00237051" w:rsidRPr="00981CB3" w:rsidRDefault="00237051" w:rsidP="00121C0E">
            <w:pPr>
              <w:rPr>
                <w:rFonts w:eastAsiaTheme="minorHAnsi" w:cs="Arial"/>
                <w:color w:val="000000" w:themeColor="text1"/>
                <w:sz w:val="16"/>
                <w:szCs w:val="16"/>
              </w:rPr>
            </w:pPr>
          </w:p>
        </w:tc>
      </w:tr>
      <w:tr w:rsidR="00237051" w:rsidRPr="00981CB3" w14:paraId="3CA07E5A"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50ED450"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4F3B523" w14:textId="77777777" w:rsidR="00237051" w:rsidRPr="00981CB3" w:rsidRDefault="00237051" w:rsidP="00121C0E">
            <w:pPr>
              <w:rPr>
                <w:rFonts w:eastAsiaTheme="minorHAnsi" w:cs="Arial"/>
                <w:b/>
                <w:bCs/>
                <w:sz w:val="16"/>
                <w:szCs w:val="16"/>
                <w:lang w:val="en-GB"/>
              </w:rPr>
            </w:pPr>
            <w:r w:rsidRPr="00981CB3">
              <w:rPr>
                <w:rFonts w:cs="Arial"/>
                <w:bCs/>
                <w:sz w:val="16"/>
                <w:szCs w:val="16"/>
                <w:lang w:val="en-GB"/>
              </w:rPr>
              <w:t>Max Value</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478E2C5" w14:textId="77777777" w:rsidR="00237051" w:rsidRPr="00981CB3" w:rsidRDefault="00237051" w:rsidP="00121C0E">
            <w:pPr>
              <w:rPr>
                <w:rFonts w:eastAsiaTheme="minorHAnsi" w:cs="Arial"/>
                <w:color w:val="000000" w:themeColor="text1"/>
                <w:sz w:val="16"/>
                <w:szCs w:val="16"/>
              </w:rPr>
            </w:pPr>
          </w:p>
        </w:tc>
      </w:tr>
      <w:tr w:rsidR="00237051" w:rsidRPr="00981CB3" w14:paraId="06AAAAE8"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41C13EA"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434F450" w14:textId="77777777" w:rsidR="00237051" w:rsidRPr="00981CB3" w:rsidRDefault="00237051" w:rsidP="00121C0E">
            <w:pPr>
              <w:rPr>
                <w:rFonts w:eastAsiaTheme="minorHAnsi" w:cs="Arial"/>
                <w:b/>
                <w:bCs/>
                <w:sz w:val="16"/>
                <w:szCs w:val="16"/>
                <w:lang w:val="en-GB"/>
              </w:rPr>
            </w:pPr>
            <w:r w:rsidRPr="00981CB3">
              <w:rPr>
                <w:rFonts w:cs="Arial"/>
                <w:bCs/>
                <w:sz w:val="16"/>
                <w:szCs w:val="16"/>
                <w:lang w:val="en-GB"/>
              </w:rPr>
              <w:t>Resolution</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E8D8817" w14:textId="77777777" w:rsidR="00237051" w:rsidRPr="00981CB3" w:rsidRDefault="00237051" w:rsidP="00121C0E">
            <w:pPr>
              <w:rPr>
                <w:rFonts w:eastAsiaTheme="minorHAnsi" w:cs="Arial"/>
                <w:color w:val="000000" w:themeColor="text1"/>
                <w:sz w:val="16"/>
                <w:szCs w:val="16"/>
              </w:rPr>
            </w:pPr>
          </w:p>
        </w:tc>
      </w:tr>
      <w:tr w:rsidR="00237051" w:rsidRPr="00981CB3" w14:paraId="598937C3"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C6B43DF"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1A17A7B1" w14:textId="77777777" w:rsidR="00237051" w:rsidRPr="00981CB3" w:rsidRDefault="00237051" w:rsidP="00121C0E">
            <w:pPr>
              <w:rPr>
                <w:rFonts w:eastAsiaTheme="minorHAnsi" w:cs="Arial"/>
                <w:b/>
                <w:bCs/>
                <w:sz w:val="16"/>
                <w:szCs w:val="16"/>
                <w:lang w:val="en-GB"/>
              </w:rPr>
            </w:pPr>
            <w:r w:rsidRPr="00981CB3">
              <w:rPr>
                <w:rFonts w:cs="Arial"/>
                <w:bCs/>
                <w:sz w:val="16"/>
                <w:szCs w:val="16"/>
                <w:lang w:val="en-GB"/>
              </w:rPr>
              <w:t>Offset</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888F770" w14:textId="77777777" w:rsidR="00237051" w:rsidRPr="00981CB3" w:rsidRDefault="00237051" w:rsidP="00121C0E">
            <w:pPr>
              <w:rPr>
                <w:rFonts w:eastAsiaTheme="minorHAnsi" w:cs="Arial"/>
                <w:color w:val="000000" w:themeColor="text1"/>
                <w:sz w:val="16"/>
                <w:szCs w:val="16"/>
              </w:rPr>
            </w:pPr>
          </w:p>
        </w:tc>
      </w:tr>
      <w:tr w:rsidR="00237051" w:rsidRPr="00981CB3" w14:paraId="73CCDD4E" w14:textId="77777777" w:rsidTr="00121C0E">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02D16E6" w14:textId="77777777" w:rsidR="00237051" w:rsidRPr="00981CB3" w:rsidRDefault="00237051" w:rsidP="00121C0E">
            <w:pPr>
              <w:rPr>
                <w:rFonts w:cs="Arial"/>
                <w:b/>
                <w:bCs/>
                <w:sz w:val="16"/>
                <w:szCs w:val="16"/>
                <w:lang w:val="en-GB"/>
              </w:rPr>
            </w:pPr>
            <w:r w:rsidRPr="00981CB3">
              <w:rPr>
                <w:rFonts w:cs="Arial"/>
                <w:b/>
                <w:bCs/>
                <w:sz w:val="16"/>
                <w:szCs w:val="16"/>
                <w:lang w:val="en-GB"/>
              </w:rPr>
              <w:t>Value</w:t>
            </w:r>
          </w:p>
          <w:p w14:paraId="5CD42DF9" w14:textId="77777777" w:rsidR="00237051" w:rsidRPr="00981CB3" w:rsidRDefault="00237051" w:rsidP="00121C0E">
            <w:pPr>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2F4A10B" w14:textId="77777777" w:rsidR="00237051" w:rsidRPr="00981CB3" w:rsidRDefault="00237051" w:rsidP="00121C0E">
            <w:pPr>
              <w:rPr>
                <w:rFonts w:eastAsiaTheme="minorHAnsi" w:cs="Arial"/>
                <w:b/>
                <w:bCs/>
                <w:sz w:val="16"/>
                <w:szCs w:val="16"/>
                <w:lang w:val="en-GB"/>
              </w:rPr>
            </w:pPr>
            <w:r w:rsidRPr="00981CB3">
              <w:rPr>
                <w:rFonts w:eastAsiaTheme="minorHAnsi" w:cs="Arial"/>
                <w:color w:val="000000" w:themeColor="text1"/>
                <w:sz w:val="16"/>
                <w:szCs w:val="16"/>
              </w:rPr>
              <w:t>Value 1</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DD30754" w14:textId="77777777" w:rsidR="00237051" w:rsidRPr="00981CB3" w:rsidRDefault="00237051" w:rsidP="00121C0E">
            <w:pPr>
              <w:rPr>
                <w:rFonts w:eastAsiaTheme="minorHAnsi" w:cs="Arial"/>
                <w:color w:val="000000" w:themeColor="text1"/>
                <w:sz w:val="16"/>
                <w:szCs w:val="16"/>
              </w:rPr>
            </w:pPr>
          </w:p>
        </w:tc>
      </w:tr>
      <w:tr w:rsidR="00237051" w:rsidRPr="00981CB3" w14:paraId="51042FEA"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552F798"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AF1383E" w14:textId="77777777" w:rsidR="00237051" w:rsidRPr="00981CB3" w:rsidRDefault="00237051" w:rsidP="00121C0E">
            <w:pPr>
              <w:rPr>
                <w:rFonts w:eastAsiaTheme="minorHAnsi" w:cs="Arial"/>
                <w:b/>
                <w:bCs/>
                <w:sz w:val="16"/>
                <w:szCs w:val="16"/>
                <w:lang w:val="en-GB"/>
              </w:rPr>
            </w:pPr>
            <w:r w:rsidRPr="00981CB3">
              <w:rPr>
                <w:rFonts w:eastAsiaTheme="minorHAnsi" w:cs="Arial"/>
                <w:color w:val="000000" w:themeColor="text1"/>
                <w:sz w:val="16"/>
                <w:szCs w:val="16"/>
              </w:rPr>
              <w:t>Value 2</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3077AF1" w14:textId="77777777" w:rsidR="00237051" w:rsidRPr="00981CB3" w:rsidRDefault="00237051" w:rsidP="00121C0E">
            <w:pPr>
              <w:rPr>
                <w:rFonts w:eastAsiaTheme="minorHAnsi" w:cs="Arial"/>
                <w:color w:val="000000" w:themeColor="text1"/>
                <w:sz w:val="16"/>
                <w:szCs w:val="16"/>
              </w:rPr>
            </w:pPr>
            <w:r w:rsidRPr="00981CB3">
              <w:rPr>
                <w:rFonts w:eastAsiaTheme="minorHAnsi" w:cs="Arial"/>
                <w:color w:val="000000" w:themeColor="text1"/>
                <w:sz w:val="16"/>
                <w:szCs w:val="16"/>
              </w:rPr>
              <w:t>…</w:t>
            </w:r>
          </w:p>
        </w:tc>
      </w:tr>
      <w:tr w:rsidR="00237051" w:rsidRPr="00981CB3" w14:paraId="2DAE6851"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8AEFEFA"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C787491" w14:textId="77777777" w:rsidR="00237051" w:rsidRPr="00981CB3" w:rsidRDefault="00237051" w:rsidP="00121C0E">
            <w:pPr>
              <w:rPr>
                <w:rFonts w:eastAsiaTheme="minorHAnsi" w:cs="Arial"/>
                <w:b/>
                <w:bCs/>
                <w:sz w:val="16"/>
                <w:szCs w:val="16"/>
                <w:lang w:val="en-GB"/>
              </w:rPr>
            </w:pPr>
            <w:r w:rsidRPr="00981CB3">
              <w:rPr>
                <w:rFonts w:eastAsiaTheme="minorHAnsi" w:cs="Arial"/>
                <w:color w:val="000000" w:themeColor="text1"/>
                <w:sz w:val="16"/>
                <w:szCs w:val="16"/>
              </w:rPr>
              <w:t>…</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41CBDEA" w14:textId="77777777" w:rsidR="00237051" w:rsidRPr="00981CB3" w:rsidRDefault="00237051" w:rsidP="00121C0E">
            <w:pPr>
              <w:rPr>
                <w:rFonts w:eastAsiaTheme="minorHAnsi" w:cs="Arial"/>
                <w:color w:val="000000" w:themeColor="text1"/>
                <w:sz w:val="16"/>
                <w:szCs w:val="16"/>
              </w:rPr>
            </w:pPr>
            <w:r w:rsidRPr="00981CB3">
              <w:rPr>
                <w:rFonts w:eastAsiaTheme="minorHAnsi" w:cs="Arial"/>
                <w:color w:val="000000" w:themeColor="text1"/>
                <w:sz w:val="16"/>
                <w:szCs w:val="16"/>
              </w:rPr>
              <w:t>…</w:t>
            </w:r>
          </w:p>
        </w:tc>
      </w:tr>
      <w:tr w:rsidR="00237051" w:rsidRPr="00981CB3" w14:paraId="5DEE8878"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6E4A8A5"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D2684C7" w14:textId="77777777" w:rsidR="00237051" w:rsidRPr="00981CB3" w:rsidRDefault="00237051" w:rsidP="00121C0E">
            <w:pPr>
              <w:rPr>
                <w:rFonts w:eastAsiaTheme="minorHAnsi" w:cs="Arial"/>
                <w:b/>
                <w:bCs/>
                <w:sz w:val="16"/>
                <w:szCs w:val="16"/>
                <w:lang w:val="en-GB"/>
              </w:rPr>
            </w:pP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9C0A108" w14:textId="77777777" w:rsidR="00237051" w:rsidRPr="00981CB3" w:rsidRDefault="00237051" w:rsidP="00121C0E">
            <w:pPr>
              <w:rPr>
                <w:rFonts w:eastAsiaTheme="minorHAnsi" w:cs="Arial"/>
                <w:color w:val="000000" w:themeColor="text1"/>
                <w:sz w:val="16"/>
                <w:szCs w:val="16"/>
              </w:rPr>
            </w:pPr>
          </w:p>
        </w:tc>
      </w:tr>
      <w:tr w:rsidR="00237051" w:rsidRPr="00981CB3" w14:paraId="58304F5B"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2F65842"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FA4AEB2" w14:textId="77777777" w:rsidR="00237051" w:rsidRPr="00981CB3" w:rsidRDefault="00237051" w:rsidP="00121C0E">
            <w:pPr>
              <w:rPr>
                <w:rFonts w:eastAsiaTheme="minorHAnsi" w:cs="Arial"/>
                <w:b/>
                <w:bCs/>
                <w:sz w:val="16"/>
                <w:szCs w:val="16"/>
                <w:lang w:val="en-GB"/>
              </w:rPr>
            </w:pP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BCED0E2" w14:textId="77777777" w:rsidR="00237051" w:rsidRPr="00981CB3" w:rsidRDefault="00237051" w:rsidP="00121C0E">
            <w:pPr>
              <w:rPr>
                <w:rFonts w:eastAsiaTheme="minorHAnsi" w:cs="Arial"/>
                <w:color w:val="000000" w:themeColor="text1"/>
                <w:sz w:val="16"/>
                <w:szCs w:val="16"/>
              </w:rPr>
            </w:pPr>
          </w:p>
        </w:tc>
      </w:tr>
      <w:tr w:rsidR="00237051" w:rsidRPr="00981CB3" w14:paraId="2578EF62" w14:textId="77777777" w:rsidTr="00121C0E">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0614D6B" w14:textId="77777777" w:rsidR="00237051" w:rsidRPr="00981CB3" w:rsidRDefault="00237051" w:rsidP="00121C0E">
            <w:pPr>
              <w:ind w:left="138"/>
              <w:rPr>
                <w:rFonts w:eastAsiaTheme="minorHAnsi" w:cs="Arial"/>
                <w:b/>
                <w:bCs/>
                <w:sz w:val="16"/>
                <w:szCs w:val="16"/>
                <w:lang w:val="en-GB"/>
              </w:rPr>
            </w:pPr>
            <w:r w:rsidRPr="00981CB3">
              <w:rPr>
                <w:rFonts w:eastAsiaTheme="minorHAnsi" w:cs="Arial"/>
                <w:b/>
                <w:bCs/>
                <w:sz w:val="16"/>
                <w:szCs w:val="16"/>
                <w:lang w:val="en-GB"/>
              </w:rPr>
              <w:t>Unit</w:t>
            </w:r>
            <w:bookmarkEnd w:id="249"/>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FE3E946" w14:textId="77777777" w:rsidR="00237051" w:rsidRPr="00981CB3" w:rsidRDefault="00237051" w:rsidP="00121C0E">
            <w:pPr>
              <w:rPr>
                <w:rFonts w:eastAsiaTheme="minorHAnsi" w:cs="Arial"/>
                <w:color w:val="000000" w:themeColor="text1"/>
                <w:sz w:val="16"/>
                <w:szCs w:val="16"/>
              </w:rPr>
            </w:pPr>
          </w:p>
        </w:tc>
      </w:tr>
    </w:tbl>
    <w:p w14:paraId="2B844AFC" w14:textId="77777777" w:rsidR="00237051" w:rsidRDefault="00237051" w:rsidP="00237051">
      <w:pPr>
        <w:pStyle w:val="Caption"/>
        <w:rPr>
          <w:lang w:val="en-GB"/>
        </w:rPr>
      </w:pPr>
      <w:r w:rsidRPr="00702453">
        <w:t xml:space="preserve">Table: </w:t>
      </w:r>
      <w:r>
        <w:t xml:space="preserve">Signal Details of </w:t>
      </w:r>
      <w:r w:rsidRPr="004521EB">
        <w:rPr>
          <w:lang w:val="en-GB"/>
        </w:rPr>
        <w:t>Actuation Status</w:t>
      </w:r>
    </w:p>
    <w:p w14:paraId="0D3D6ADC" w14:textId="77777777" w:rsidR="00495854" w:rsidRPr="00495854" w:rsidRDefault="00495854" w:rsidP="00495854">
      <w:pPr>
        <w:rPr>
          <w:lang w:val="en-GB"/>
        </w:rPr>
      </w:pPr>
    </w:p>
    <w:p w14:paraId="08392E13" w14:textId="77777777" w:rsidR="00237051" w:rsidRPr="00F03856" w:rsidRDefault="00237051" w:rsidP="00237051">
      <w:pPr>
        <w:pStyle w:val="RELogSignal"/>
        <w:shd w:val="clear" w:color="auto" w:fill="F2F2F2" w:themeFill="background1" w:themeFillShade="F2"/>
        <w:rPr>
          <w:rFonts w:ascii="Arial" w:hAnsi="Arial" w:cs="Arial"/>
        </w:rPr>
      </w:pPr>
      <w:r>
        <w:rPr>
          <w:rFonts w:ascii="Arial" w:hAnsi="Arial" w:cs="Arial"/>
        </w:rPr>
        <w:t>User Command</w:t>
      </w:r>
    </w:p>
    <w:p w14:paraId="14A95291" w14:textId="77777777" w:rsidR="00237051" w:rsidRPr="00F03856" w:rsidRDefault="00237051" w:rsidP="00237051">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237051" w:rsidRPr="00981CB3" w14:paraId="03ADFB4C" w14:textId="77777777" w:rsidTr="00121C0E">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ED138FA" w14:textId="77777777" w:rsidR="00237051" w:rsidRPr="00981CB3" w:rsidRDefault="00237051" w:rsidP="00121C0E">
            <w:pPr>
              <w:ind w:left="138"/>
              <w:rPr>
                <w:rFonts w:eastAsiaTheme="minorHAnsi" w:cs="Arial"/>
                <w:b/>
                <w:bCs/>
                <w:sz w:val="16"/>
                <w:szCs w:val="16"/>
                <w:lang w:val="en-GB"/>
              </w:rPr>
            </w:pPr>
            <w:r w:rsidRPr="00981CB3">
              <w:rPr>
                <w:rFonts w:eastAsiaTheme="minorHAnsi" w:cs="Arial"/>
                <w:b/>
                <w:bCs/>
                <w:sz w:val="16"/>
                <w:szCs w:val="16"/>
                <w:lang w:val="en-GB"/>
              </w:rPr>
              <w:t>ASIL</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B83A06A" w14:textId="77777777" w:rsidR="00237051" w:rsidRPr="002338ED" w:rsidRDefault="006A2E06" w:rsidP="002338ED">
            <w:pPr>
              <w:rPr>
                <w:rFonts w:cs="Arial"/>
                <w:color w:val="000000" w:themeColor="text1"/>
                <w:sz w:val="16"/>
                <w:szCs w:val="14"/>
              </w:rPr>
            </w:pPr>
            <w:sdt>
              <w:sdtPr>
                <w:rPr>
                  <w:sz w:val="16"/>
                  <w:szCs w:val="16"/>
                </w:rPr>
                <w:alias w:val="ASIL"/>
                <w:tag w:val="ASIL"/>
                <w:id w:val="-1320648222"/>
                <w:placeholder>
                  <w:docPart w:val="B145FA1F76A946048F68DD6AE0B68701"/>
                </w:placeholder>
                <w:showingPlcHdr/>
                <w:comboBox>
                  <w:listItem w:value="Choose an item."/>
                  <w:listItem w:displayText="QM" w:value="QM"/>
                  <w:listItem w:displayText="A" w:value="A"/>
                  <w:listItem w:displayText="B" w:value="B"/>
                  <w:listItem w:displayText="C" w:value="C"/>
                  <w:listItem w:displayText="D" w:value="D"/>
                </w:comboBox>
              </w:sdtPr>
              <w:sdtEndPr/>
              <w:sdtContent>
                <w:r w:rsidR="00237051" w:rsidRPr="00981CB3">
                  <w:rPr>
                    <w:color w:val="000000" w:themeColor="text1"/>
                    <w:sz w:val="16"/>
                    <w:szCs w:val="16"/>
                  </w:rPr>
                  <w:t>Choose an item.</w:t>
                </w:r>
              </w:sdtContent>
            </w:sdt>
            <w:r w:rsidR="0017372E">
              <w:tab/>
            </w:r>
            <w:r w:rsidR="002338ED">
              <w:rPr>
                <w:sz w:val="16"/>
                <w:szCs w:val="16"/>
              </w:rPr>
              <w:t xml:space="preserve"> </w:t>
            </w:r>
          </w:p>
        </w:tc>
      </w:tr>
      <w:tr w:rsidR="00237051" w:rsidRPr="00981CB3" w14:paraId="58307514" w14:textId="77777777" w:rsidTr="00121C0E">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48E3E98" w14:textId="77777777" w:rsidR="00237051" w:rsidRPr="00981CB3" w:rsidRDefault="00237051" w:rsidP="00121C0E">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0041899" w14:textId="77777777" w:rsidR="00237051" w:rsidRPr="00981CB3" w:rsidRDefault="00237051" w:rsidP="00121C0E">
            <w:pPr>
              <w:rPr>
                <w:rFonts w:eastAsiaTheme="minorHAnsi" w:cs="Arial"/>
                <w:color w:val="000000" w:themeColor="text1"/>
                <w:sz w:val="16"/>
                <w:szCs w:val="16"/>
              </w:rPr>
            </w:pPr>
          </w:p>
        </w:tc>
      </w:tr>
      <w:tr w:rsidR="00237051" w:rsidRPr="00981CB3" w14:paraId="1D9A3FC3" w14:textId="77777777" w:rsidTr="00121C0E">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560875C1" w14:textId="77777777" w:rsidR="00237051" w:rsidRPr="00981CB3" w:rsidRDefault="00237051" w:rsidP="00121C0E">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237051" w:rsidRPr="00981CB3" w14:paraId="18C9BDE1" w14:textId="77777777" w:rsidTr="00121C0E">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18CDCBA" w14:textId="77777777" w:rsidR="00237051" w:rsidRPr="00981CB3" w:rsidRDefault="00237051" w:rsidP="00121C0E">
            <w:pPr>
              <w:rPr>
                <w:rFonts w:cs="Arial"/>
                <w:b/>
                <w:bCs/>
                <w:sz w:val="16"/>
                <w:szCs w:val="16"/>
                <w:lang w:val="en-GB"/>
              </w:rPr>
            </w:pPr>
            <w:r w:rsidRPr="00981CB3">
              <w:rPr>
                <w:rFonts w:cs="Arial"/>
                <w:b/>
                <w:bCs/>
                <w:sz w:val="16"/>
                <w:szCs w:val="16"/>
                <w:lang w:val="en-GB"/>
              </w:rPr>
              <w:t>Value</w:t>
            </w:r>
          </w:p>
          <w:p w14:paraId="53FCB0F3" w14:textId="77777777" w:rsidR="00237051" w:rsidRPr="00981CB3" w:rsidRDefault="00237051" w:rsidP="00121C0E">
            <w:pPr>
              <w:rPr>
                <w:rFonts w:eastAsiaTheme="minorHAnsi" w:cs="Arial"/>
                <w:bCs/>
                <w:sz w:val="16"/>
                <w:szCs w:val="16"/>
              </w:rPr>
            </w:pPr>
            <w:r w:rsidRPr="00981CB3">
              <w:rPr>
                <w:rFonts w:cs="Arial"/>
                <w:bCs/>
                <w:sz w:val="16"/>
                <w:szCs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01D2AE7" w14:textId="77777777" w:rsidR="00237051" w:rsidRPr="00981CB3" w:rsidRDefault="00237051" w:rsidP="00121C0E">
            <w:pPr>
              <w:rPr>
                <w:rFonts w:eastAsiaTheme="minorHAnsi" w:cs="Arial"/>
                <w:b/>
                <w:bCs/>
                <w:sz w:val="16"/>
                <w:szCs w:val="16"/>
                <w:lang w:val="en-GB"/>
              </w:rPr>
            </w:pPr>
            <w:r w:rsidRPr="00981CB3">
              <w:rPr>
                <w:rFonts w:cs="Arial"/>
                <w:bCs/>
                <w:sz w:val="16"/>
                <w:szCs w:val="16"/>
                <w:lang w:val="en-GB"/>
              </w:rPr>
              <w:t>Min Value</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A03A47B" w14:textId="77777777" w:rsidR="00237051" w:rsidRPr="00981CB3" w:rsidRDefault="00237051" w:rsidP="00121C0E">
            <w:pPr>
              <w:rPr>
                <w:rFonts w:eastAsiaTheme="minorHAnsi" w:cs="Arial"/>
                <w:color w:val="000000" w:themeColor="text1"/>
                <w:sz w:val="16"/>
                <w:szCs w:val="16"/>
              </w:rPr>
            </w:pPr>
          </w:p>
        </w:tc>
      </w:tr>
      <w:tr w:rsidR="00237051" w:rsidRPr="00981CB3" w14:paraId="61A32C2D"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E862740"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B9C72CE" w14:textId="77777777" w:rsidR="00237051" w:rsidRPr="00981CB3" w:rsidRDefault="00237051" w:rsidP="00121C0E">
            <w:pPr>
              <w:rPr>
                <w:rFonts w:eastAsiaTheme="minorHAnsi" w:cs="Arial"/>
                <w:b/>
                <w:bCs/>
                <w:sz w:val="16"/>
                <w:szCs w:val="16"/>
                <w:lang w:val="en-GB"/>
              </w:rPr>
            </w:pPr>
            <w:r w:rsidRPr="00981CB3">
              <w:rPr>
                <w:rFonts w:cs="Arial"/>
                <w:bCs/>
                <w:sz w:val="16"/>
                <w:szCs w:val="16"/>
                <w:lang w:val="en-GB"/>
              </w:rPr>
              <w:t>Max Value</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BED1749" w14:textId="77777777" w:rsidR="00237051" w:rsidRPr="00981CB3" w:rsidRDefault="00237051" w:rsidP="00121C0E">
            <w:pPr>
              <w:rPr>
                <w:rFonts w:eastAsiaTheme="minorHAnsi" w:cs="Arial"/>
                <w:color w:val="000000" w:themeColor="text1"/>
                <w:sz w:val="16"/>
                <w:szCs w:val="16"/>
              </w:rPr>
            </w:pPr>
          </w:p>
        </w:tc>
      </w:tr>
      <w:tr w:rsidR="00237051" w:rsidRPr="00981CB3" w14:paraId="4F3A6163"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BE2A053"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02D7228" w14:textId="77777777" w:rsidR="00237051" w:rsidRPr="00981CB3" w:rsidRDefault="00237051" w:rsidP="00121C0E">
            <w:pPr>
              <w:rPr>
                <w:rFonts w:eastAsiaTheme="minorHAnsi" w:cs="Arial"/>
                <w:b/>
                <w:bCs/>
                <w:sz w:val="16"/>
                <w:szCs w:val="16"/>
                <w:lang w:val="en-GB"/>
              </w:rPr>
            </w:pPr>
            <w:r w:rsidRPr="00981CB3">
              <w:rPr>
                <w:rFonts w:cs="Arial"/>
                <w:bCs/>
                <w:sz w:val="16"/>
                <w:szCs w:val="16"/>
                <w:lang w:val="en-GB"/>
              </w:rPr>
              <w:t>Resolution</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A8158D8" w14:textId="77777777" w:rsidR="00237051" w:rsidRPr="00981CB3" w:rsidRDefault="00237051" w:rsidP="00121C0E">
            <w:pPr>
              <w:rPr>
                <w:rFonts w:eastAsiaTheme="minorHAnsi" w:cs="Arial"/>
                <w:color w:val="000000" w:themeColor="text1"/>
                <w:sz w:val="16"/>
                <w:szCs w:val="16"/>
              </w:rPr>
            </w:pPr>
          </w:p>
        </w:tc>
      </w:tr>
      <w:tr w:rsidR="00237051" w:rsidRPr="00981CB3" w14:paraId="4DC5334B"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DB6E3D1"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C4E7C07" w14:textId="77777777" w:rsidR="00237051" w:rsidRPr="00981CB3" w:rsidRDefault="00237051" w:rsidP="00121C0E">
            <w:pPr>
              <w:rPr>
                <w:rFonts w:eastAsiaTheme="minorHAnsi" w:cs="Arial"/>
                <w:b/>
                <w:bCs/>
                <w:sz w:val="16"/>
                <w:szCs w:val="16"/>
                <w:lang w:val="en-GB"/>
              </w:rPr>
            </w:pPr>
            <w:r w:rsidRPr="00981CB3">
              <w:rPr>
                <w:rFonts w:cs="Arial"/>
                <w:bCs/>
                <w:sz w:val="16"/>
                <w:szCs w:val="16"/>
                <w:lang w:val="en-GB"/>
              </w:rPr>
              <w:t>Offset</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9F8EDBD" w14:textId="77777777" w:rsidR="00237051" w:rsidRPr="00981CB3" w:rsidRDefault="00237051" w:rsidP="00121C0E">
            <w:pPr>
              <w:rPr>
                <w:rFonts w:eastAsiaTheme="minorHAnsi" w:cs="Arial"/>
                <w:color w:val="000000" w:themeColor="text1"/>
                <w:sz w:val="16"/>
                <w:szCs w:val="16"/>
              </w:rPr>
            </w:pPr>
          </w:p>
        </w:tc>
      </w:tr>
      <w:tr w:rsidR="00237051" w:rsidRPr="00981CB3" w14:paraId="3FF5CA3D" w14:textId="77777777" w:rsidTr="00121C0E">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14D909A" w14:textId="77777777" w:rsidR="00237051" w:rsidRPr="00981CB3" w:rsidRDefault="00237051" w:rsidP="00121C0E">
            <w:pPr>
              <w:rPr>
                <w:rFonts w:cs="Arial"/>
                <w:b/>
                <w:bCs/>
                <w:sz w:val="16"/>
                <w:szCs w:val="16"/>
                <w:lang w:val="en-GB"/>
              </w:rPr>
            </w:pPr>
            <w:r w:rsidRPr="00981CB3">
              <w:rPr>
                <w:rFonts w:cs="Arial"/>
                <w:b/>
                <w:bCs/>
                <w:sz w:val="16"/>
                <w:szCs w:val="16"/>
                <w:lang w:val="en-GB"/>
              </w:rPr>
              <w:t>Value</w:t>
            </w:r>
          </w:p>
          <w:p w14:paraId="37B11AF2" w14:textId="77777777" w:rsidR="00237051" w:rsidRPr="00981CB3" w:rsidRDefault="00237051" w:rsidP="00121C0E">
            <w:pPr>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06375D5" w14:textId="77777777" w:rsidR="00237051" w:rsidRPr="00981CB3" w:rsidRDefault="00237051" w:rsidP="00121C0E">
            <w:pPr>
              <w:rPr>
                <w:rFonts w:eastAsiaTheme="minorHAnsi" w:cs="Arial"/>
                <w:b/>
                <w:bCs/>
                <w:sz w:val="16"/>
                <w:szCs w:val="16"/>
                <w:lang w:val="en-GB"/>
              </w:rPr>
            </w:pPr>
            <w:r w:rsidRPr="00981CB3">
              <w:rPr>
                <w:rFonts w:eastAsiaTheme="minorHAnsi" w:cs="Arial"/>
                <w:color w:val="000000" w:themeColor="text1"/>
                <w:sz w:val="16"/>
                <w:szCs w:val="16"/>
              </w:rPr>
              <w:t>Value 1</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2AC1D89" w14:textId="77777777" w:rsidR="00237051" w:rsidRPr="00981CB3" w:rsidRDefault="00237051" w:rsidP="00121C0E">
            <w:pPr>
              <w:rPr>
                <w:rFonts w:eastAsiaTheme="minorHAnsi" w:cs="Arial"/>
                <w:color w:val="000000" w:themeColor="text1"/>
                <w:sz w:val="16"/>
                <w:szCs w:val="16"/>
              </w:rPr>
            </w:pPr>
          </w:p>
        </w:tc>
      </w:tr>
      <w:tr w:rsidR="00237051" w:rsidRPr="00981CB3" w14:paraId="5B922CA6"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35C6C36"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BB03C98" w14:textId="77777777" w:rsidR="00237051" w:rsidRPr="00981CB3" w:rsidRDefault="00237051" w:rsidP="00121C0E">
            <w:pPr>
              <w:rPr>
                <w:rFonts w:eastAsiaTheme="minorHAnsi" w:cs="Arial"/>
                <w:b/>
                <w:bCs/>
                <w:sz w:val="16"/>
                <w:szCs w:val="16"/>
                <w:lang w:val="en-GB"/>
              </w:rPr>
            </w:pPr>
            <w:r w:rsidRPr="00981CB3">
              <w:rPr>
                <w:rFonts w:eastAsiaTheme="minorHAnsi" w:cs="Arial"/>
                <w:color w:val="000000" w:themeColor="text1"/>
                <w:sz w:val="16"/>
                <w:szCs w:val="16"/>
              </w:rPr>
              <w:t>Value 2</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311590D" w14:textId="77777777" w:rsidR="00237051" w:rsidRPr="00981CB3" w:rsidRDefault="00237051" w:rsidP="00121C0E">
            <w:pPr>
              <w:rPr>
                <w:rFonts w:eastAsiaTheme="minorHAnsi" w:cs="Arial"/>
                <w:color w:val="000000" w:themeColor="text1"/>
                <w:sz w:val="16"/>
                <w:szCs w:val="16"/>
              </w:rPr>
            </w:pPr>
            <w:r w:rsidRPr="00981CB3">
              <w:rPr>
                <w:rFonts w:eastAsiaTheme="minorHAnsi" w:cs="Arial"/>
                <w:color w:val="000000" w:themeColor="text1"/>
                <w:sz w:val="16"/>
                <w:szCs w:val="16"/>
              </w:rPr>
              <w:t>…</w:t>
            </w:r>
          </w:p>
        </w:tc>
      </w:tr>
      <w:tr w:rsidR="00237051" w:rsidRPr="00981CB3" w14:paraId="7D1F27DE"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1C7CFD9"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97D6EC1" w14:textId="77777777" w:rsidR="00237051" w:rsidRPr="00981CB3" w:rsidRDefault="00237051" w:rsidP="00121C0E">
            <w:pPr>
              <w:rPr>
                <w:rFonts w:eastAsiaTheme="minorHAnsi" w:cs="Arial"/>
                <w:b/>
                <w:bCs/>
                <w:sz w:val="16"/>
                <w:szCs w:val="16"/>
                <w:lang w:val="en-GB"/>
              </w:rPr>
            </w:pPr>
            <w:r w:rsidRPr="00981CB3">
              <w:rPr>
                <w:rFonts w:eastAsiaTheme="minorHAnsi" w:cs="Arial"/>
                <w:color w:val="000000" w:themeColor="text1"/>
                <w:sz w:val="16"/>
                <w:szCs w:val="16"/>
              </w:rPr>
              <w:t>…</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C0EC16D" w14:textId="77777777" w:rsidR="00237051" w:rsidRPr="00981CB3" w:rsidRDefault="00237051" w:rsidP="00121C0E">
            <w:pPr>
              <w:rPr>
                <w:rFonts w:eastAsiaTheme="minorHAnsi" w:cs="Arial"/>
                <w:color w:val="000000" w:themeColor="text1"/>
                <w:sz w:val="16"/>
                <w:szCs w:val="16"/>
              </w:rPr>
            </w:pPr>
            <w:r w:rsidRPr="00981CB3">
              <w:rPr>
                <w:rFonts w:eastAsiaTheme="minorHAnsi" w:cs="Arial"/>
                <w:color w:val="000000" w:themeColor="text1"/>
                <w:sz w:val="16"/>
                <w:szCs w:val="16"/>
              </w:rPr>
              <w:t>…</w:t>
            </w:r>
          </w:p>
        </w:tc>
      </w:tr>
      <w:tr w:rsidR="00237051" w:rsidRPr="00981CB3" w14:paraId="5E950DD8"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F497579"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02C6652" w14:textId="77777777" w:rsidR="00237051" w:rsidRPr="00981CB3" w:rsidRDefault="00237051" w:rsidP="00121C0E">
            <w:pPr>
              <w:rPr>
                <w:rFonts w:eastAsiaTheme="minorHAnsi" w:cs="Arial"/>
                <w:b/>
                <w:bCs/>
                <w:sz w:val="16"/>
                <w:szCs w:val="16"/>
                <w:lang w:val="en-GB"/>
              </w:rPr>
            </w:pP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25E1695" w14:textId="77777777" w:rsidR="00237051" w:rsidRPr="00981CB3" w:rsidRDefault="00237051" w:rsidP="00121C0E">
            <w:pPr>
              <w:rPr>
                <w:rFonts w:eastAsiaTheme="minorHAnsi" w:cs="Arial"/>
                <w:color w:val="000000" w:themeColor="text1"/>
                <w:sz w:val="16"/>
                <w:szCs w:val="16"/>
              </w:rPr>
            </w:pPr>
          </w:p>
        </w:tc>
      </w:tr>
      <w:tr w:rsidR="00237051" w:rsidRPr="00981CB3" w14:paraId="2F3BC9D5"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7410EC2"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5DFE28C" w14:textId="77777777" w:rsidR="00237051" w:rsidRPr="00981CB3" w:rsidRDefault="00237051" w:rsidP="00121C0E">
            <w:pPr>
              <w:rPr>
                <w:rFonts w:eastAsiaTheme="minorHAnsi" w:cs="Arial"/>
                <w:b/>
                <w:bCs/>
                <w:sz w:val="16"/>
                <w:szCs w:val="16"/>
                <w:lang w:val="en-GB"/>
              </w:rPr>
            </w:pP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902E5EE" w14:textId="77777777" w:rsidR="00237051" w:rsidRPr="00981CB3" w:rsidRDefault="00237051" w:rsidP="00121C0E">
            <w:pPr>
              <w:rPr>
                <w:rFonts w:eastAsiaTheme="minorHAnsi" w:cs="Arial"/>
                <w:color w:val="000000" w:themeColor="text1"/>
                <w:sz w:val="16"/>
                <w:szCs w:val="16"/>
              </w:rPr>
            </w:pPr>
          </w:p>
        </w:tc>
      </w:tr>
      <w:tr w:rsidR="00237051" w:rsidRPr="00981CB3" w14:paraId="7A20C5A9" w14:textId="77777777" w:rsidTr="00121C0E">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3BAB936" w14:textId="77777777" w:rsidR="00237051" w:rsidRPr="00981CB3" w:rsidRDefault="00237051" w:rsidP="00121C0E">
            <w:pPr>
              <w:ind w:left="138"/>
              <w:rPr>
                <w:rFonts w:eastAsiaTheme="minorHAnsi" w:cs="Arial"/>
                <w:b/>
                <w:bCs/>
                <w:sz w:val="16"/>
                <w:szCs w:val="16"/>
                <w:lang w:val="en-GB"/>
              </w:rPr>
            </w:pPr>
            <w:r w:rsidRPr="00981CB3">
              <w:rPr>
                <w:rFonts w:eastAsiaTheme="minorHAnsi" w:cs="Arial"/>
                <w:b/>
                <w:bCs/>
                <w:sz w:val="16"/>
                <w:szCs w:val="16"/>
                <w:lang w:val="en-GB"/>
              </w:rPr>
              <w:t>Unit</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D60155F" w14:textId="77777777" w:rsidR="00237051" w:rsidRPr="00981CB3" w:rsidRDefault="00237051" w:rsidP="00121C0E">
            <w:pPr>
              <w:rPr>
                <w:rFonts w:eastAsiaTheme="minorHAnsi" w:cs="Arial"/>
                <w:color w:val="000000" w:themeColor="text1"/>
                <w:sz w:val="16"/>
                <w:szCs w:val="16"/>
              </w:rPr>
            </w:pPr>
          </w:p>
        </w:tc>
      </w:tr>
    </w:tbl>
    <w:p w14:paraId="564BD0AA" w14:textId="77777777" w:rsidR="00237051" w:rsidRDefault="00237051" w:rsidP="00237051">
      <w:pPr>
        <w:pStyle w:val="Caption"/>
        <w:rPr>
          <w:lang w:val="en-GB"/>
        </w:rPr>
      </w:pPr>
      <w:r w:rsidRPr="00702453">
        <w:t xml:space="preserve">Table: </w:t>
      </w:r>
      <w:r>
        <w:t xml:space="preserve">Signal Details of </w:t>
      </w:r>
      <w:r w:rsidRPr="004521EB">
        <w:rPr>
          <w:lang w:val="en-GB"/>
        </w:rPr>
        <w:t>User Command</w:t>
      </w:r>
    </w:p>
    <w:p w14:paraId="3590F5BB" w14:textId="77777777" w:rsidR="00495854" w:rsidRPr="00495854" w:rsidRDefault="00495854" w:rsidP="00495854">
      <w:pPr>
        <w:rPr>
          <w:lang w:val="en-GB"/>
        </w:rPr>
      </w:pPr>
    </w:p>
    <w:p w14:paraId="152FD6F6" w14:textId="77777777" w:rsidR="00237051" w:rsidRPr="00F03856" w:rsidRDefault="00237051" w:rsidP="00237051">
      <w:pPr>
        <w:pStyle w:val="RELogSignal"/>
        <w:shd w:val="clear" w:color="auto" w:fill="F2F2F2" w:themeFill="background1" w:themeFillShade="F2"/>
        <w:rPr>
          <w:rFonts w:ascii="Arial" w:hAnsi="Arial" w:cs="Arial"/>
        </w:rPr>
      </w:pPr>
      <w:r>
        <w:rPr>
          <w:rFonts w:ascii="Arial" w:hAnsi="Arial" w:cs="Arial"/>
        </w:rPr>
        <w:t>User Feedback</w:t>
      </w:r>
    </w:p>
    <w:p w14:paraId="67564E8B" w14:textId="77777777" w:rsidR="00237051" w:rsidRPr="00F03856" w:rsidRDefault="00237051" w:rsidP="00237051">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237051" w:rsidRPr="00981CB3" w14:paraId="574C4515" w14:textId="77777777" w:rsidTr="00121C0E">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51006A8" w14:textId="77777777" w:rsidR="00237051" w:rsidRPr="00981CB3" w:rsidRDefault="00237051" w:rsidP="00121C0E">
            <w:pPr>
              <w:ind w:left="138"/>
              <w:rPr>
                <w:rFonts w:eastAsiaTheme="minorHAnsi" w:cs="Arial"/>
                <w:b/>
                <w:bCs/>
                <w:sz w:val="16"/>
                <w:szCs w:val="16"/>
                <w:lang w:val="en-GB"/>
              </w:rPr>
            </w:pPr>
            <w:r w:rsidRPr="00981CB3">
              <w:rPr>
                <w:rFonts w:eastAsiaTheme="minorHAnsi" w:cs="Arial"/>
                <w:b/>
                <w:bCs/>
                <w:sz w:val="16"/>
                <w:szCs w:val="16"/>
                <w:lang w:val="en-GB"/>
              </w:rPr>
              <w:t>ASIL</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2DC44E9" w14:textId="77777777" w:rsidR="00237051" w:rsidRPr="002338ED" w:rsidRDefault="006A2E06" w:rsidP="002338ED">
            <w:pPr>
              <w:rPr>
                <w:rFonts w:cs="Arial"/>
                <w:color w:val="000000" w:themeColor="text1"/>
                <w:sz w:val="16"/>
                <w:szCs w:val="14"/>
              </w:rPr>
            </w:pPr>
            <w:sdt>
              <w:sdtPr>
                <w:rPr>
                  <w:sz w:val="16"/>
                  <w:szCs w:val="16"/>
                </w:rPr>
                <w:alias w:val="ASIL"/>
                <w:tag w:val="ASIL"/>
                <w:id w:val="409822306"/>
                <w:placeholder>
                  <w:docPart w:val="B145FA1F76A946048F68DD6AE0B68701"/>
                </w:placeholder>
                <w:showingPlcHdr/>
                <w:comboBox>
                  <w:listItem w:value="Choose an item."/>
                  <w:listItem w:displayText="QM" w:value="QM"/>
                  <w:listItem w:displayText="A" w:value="A"/>
                  <w:listItem w:displayText="B" w:value="B"/>
                  <w:listItem w:displayText="C" w:value="C"/>
                  <w:listItem w:displayText="D" w:value="D"/>
                </w:comboBox>
              </w:sdtPr>
              <w:sdtEndPr/>
              <w:sdtContent>
                <w:r w:rsidR="00237051" w:rsidRPr="00981CB3">
                  <w:rPr>
                    <w:color w:val="000000" w:themeColor="text1"/>
                    <w:sz w:val="16"/>
                    <w:szCs w:val="16"/>
                  </w:rPr>
                  <w:t>Choose an item.</w:t>
                </w:r>
              </w:sdtContent>
            </w:sdt>
            <w:r w:rsidR="0017372E">
              <w:tab/>
            </w:r>
            <w:r w:rsidR="002338ED">
              <w:rPr>
                <w:sz w:val="16"/>
                <w:szCs w:val="16"/>
              </w:rPr>
              <w:t xml:space="preserve"> </w:t>
            </w:r>
          </w:p>
        </w:tc>
      </w:tr>
      <w:tr w:rsidR="00237051" w:rsidRPr="00981CB3" w14:paraId="13F40339" w14:textId="77777777" w:rsidTr="00121C0E">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4031771" w14:textId="77777777" w:rsidR="00237051" w:rsidRPr="00981CB3" w:rsidRDefault="00237051" w:rsidP="00121C0E">
            <w:pPr>
              <w:ind w:left="138"/>
              <w:rPr>
                <w:rFonts w:eastAsiaTheme="minorHAnsi" w:cs="Arial"/>
                <w:b/>
                <w:bCs/>
                <w:sz w:val="16"/>
                <w:szCs w:val="16"/>
                <w:lang w:val="en-GB"/>
              </w:rPr>
            </w:pPr>
            <w:r w:rsidRPr="00981CB3">
              <w:rPr>
                <w:rFonts w:eastAsiaTheme="minorHAnsi" w:cs="Arial"/>
                <w:b/>
                <w:bCs/>
                <w:sz w:val="16"/>
                <w:szCs w:val="16"/>
                <w:lang w:val="en-GB"/>
              </w:rPr>
              <w:lastRenderedPageBreak/>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5A7083E" w14:textId="77777777" w:rsidR="00237051" w:rsidRPr="00981CB3" w:rsidRDefault="00237051" w:rsidP="00121C0E">
            <w:pPr>
              <w:rPr>
                <w:rFonts w:eastAsiaTheme="minorHAnsi" w:cs="Arial"/>
                <w:color w:val="000000" w:themeColor="text1"/>
                <w:sz w:val="16"/>
                <w:szCs w:val="16"/>
              </w:rPr>
            </w:pPr>
          </w:p>
        </w:tc>
      </w:tr>
      <w:tr w:rsidR="00237051" w:rsidRPr="00981CB3" w14:paraId="2A67743C" w14:textId="77777777" w:rsidTr="00121C0E">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132C6D3D" w14:textId="77777777" w:rsidR="00237051" w:rsidRPr="00981CB3" w:rsidRDefault="00237051" w:rsidP="00121C0E">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237051" w:rsidRPr="00981CB3" w14:paraId="1ACD7B6B" w14:textId="77777777" w:rsidTr="00121C0E">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DE2E8AD" w14:textId="77777777" w:rsidR="00237051" w:rsidRPr="00981CB3" w:rsidRDefault="00237051" w:rsidP="00121C0E">
            <w:pPr>
              <w:rPr>
                <w:rFonts w:cs="Arial"/>
                <w:b/>
                <w:bCs/>
                <w:sz w:val="16"/>
                <w:szCs w:val="16"/>
                <w:lang w:val="en-GB"/>
              </w:rPr>
            </w:pPr>
            <w:r w:rsidRPr="00981CB3">
              <w:rPr>
                <w:rFonts w:cs="Arial"/>
                <w:b/>
                <w:bCs/>
                <w:sz w:val="16"/>
                <w:szCs w:val="16"/>
                <w:lang w:val="en-GB"/>
              </w:rPr>
              <w:t>Value</w:t>
            </w:r>
          </w:p>
          <w:p w14:paraId="65052E9B" w14:textId="77777777" w:rsidR="00237051" w:rsidRPr="00981CB3" w:rsidRDefault="00237051" w:rsidP="00121C0E">
            <w:pPr>
              <w:rPr>
                <w:rFonts w:eastAsiaTheme="minorHAnsi" w:cs="Arial"/>
                <w:bCs/>
                <w:sz w:val="16"/>
                <w:szCs w:val="16"/>
              </w:rPr>
            </w:pPr>
            <w:r w:rsidRPr="00981CB3">
              <w:rPr>
                <w:rFonts w:cs="Arial"/>
                <w:bCs/>
                <w:sz w:val="16"/>
                <w:szCs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2D9D085" w14:textId="77777777" w:rsidR="00237051" w:rsidRPr="00981CB3" w:rsidRDefault="00237051" w:rsidP="00121C0E">
            <w:pPr>
              <w:rPr>
                <w:rFonts w:eastAsiaTheme="minorHAnsi" w:cs="Arial"/>
                <w:b/>
                <w:bCs/>
                <w:sz w:val="16"/>
                <w:szCs w:val="16"/>
                <w:lang w:val="en-GB"/>
              </w:rPr>
            </w:pPr>
            <w:r w:rsidRPr="00981CB3">
              <w:rPr>
                <w:rFonts w:cs="Arial"/>
                <w:bCs/>
                <w:sz w:val="16"/>
                <w:szCs w:val="16"/>
                <w:lang w:val="en-GB"/>
              </w:rPr>
              <w:t>Min Value</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9213A7C" w14:textId="77777777" w:rsidR="00237051" w:rsidRPr="00981CB3" w:rsidRDefault="00237051" w:rsidP="00121C0E">
            <w:pPr>
              <w:rPr>
                <w:rFonts w:eastAsiaTheme="minorHAnsi" w:cs="Arial"/>
                <w:color w:val="000000" w:themeColor="text1"/>
                <w:sz w:val="16"/>
                <w:szCs w:val="16"/>
              </w:rPr>
            </w:pPr>
          </w:p>
        </w:tc>
      </w:tr>
      <w:tr w:rsidR="00237051" w:rsidRPr="00981CB3" w14:paraId="22F87316"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8047F94"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F9F2416" w14:textId="77777777" w:rsidR="00237051" w:rsidRPr="00981CB3" w:rsidRDefault="00237051" w:rsidP="00121C0E">
            <w:pPr>
              <w:rPr>
                <w:rFonts w:eastAsiaTheme="minorHAnsi" w:cs="Arial"/>
                <w:b/>
                <w:bCs/>
                <w:sz w:val="16"/>
                <w:szCs w:val="16"/>
                <w:lang w:val="en-GB"/>
              </w:rPr>
            </w:pPr>
            <w:r w:rsidRPr="00981CB3">
              <w:rPr>
                <w:rFonts w:cs="Arial"/>
                <w:bCs/>
                <w:sz w:val="16"/>
                <w:szCs w:val="16"/>
                <w:lang w:val="en-GB"/>
              </w:rPr>
              <w:t>Max Value</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738393B" w14:textId="77777777" w:rsidR="00237051" w:rsidRPr="00981CB3" w:rsidRDefault="00237051" w:rsidP="00121C0E">
            <w:pPr>
              <w:rPr>
                <w:rFonts w:eastAsiaTheme="minorHAnsi" w:cs="Arial"/>
                <w:color w:val="000000" w:themeColor="text1"/>
                <w:sz w:val="16"/>
                <w:szCs w:val="16"/>
              </w:rPr>
            </w:pPr>
          </w:p>
        </w:tc>
      </w:tr>
      <w:tr w:rsidR="00237051" w:rsidRPr="00981CB3" w14:paraId="0775D3F3"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063E6FD"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3A14324" w14:textId="77777777" w:rsidR="00237051" w:rsidRPr="00981CB3" w:rsidRDefault="00237051" w:rsidP="00121C0E">
            <w:pPr>
              <w:rPr>
                <w:rFonts w:eastAsiaTheme="minorHAnsi" w:cs="Arial"/>
                <w:b/>
                <w:bCs/>
                <w:sz w:val="16"/>
                <w:szCs w:val="16"/>
                <w:lang w:val="en-GB"/>
              </w:rPr>
            </w:pPr>
            <w:r w:rsidRPr="00981CB3">
              <w:rPr>
                <w:rFonts w:cs="Arial"/>
                <w:bCs/>
                <w:sz w:val="16"/>
                <w:szCs w:val="16"/>
                <w:lang w:val="en-GB"/>
              </w:rPr>
              <w:t>Resolution</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C997DA4" w14:textId="77777777" w:rsidR="00237051" w:rsidRPr="00981CB3" w:rsidRDefault="00237051" w:rsidP="00121C0E">
            <w:pPr>
              <w:rPr>
                <w:rFonts w:eastAsiaTheme="minorHAnsi" w:cs="Arial"/>
                <w:color w:val="000000" w:themeColor="text1"/>
                <w:sz w:val="16"/>
                <w:szCs w:val="16"/>
              </w:rPr>
            </w:pPr>
          </w:p>
        </w:tc>
      </w:tr>
      <w:tr w:rsidR="00237051" w:rsidRPr="00981CB3" w14:paraId="50F1A5E0"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E50BCCF"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0A683F7F" w14:textId="77777777" w:rsidR="00237051" w:rsidRPr="00981CB3" w:rsidRDefault="00237051" w:rsidP="00121C0E">
            <w:pPr>
              <w:rPr>
                <w:rFonts w:eastAsiaTheme="minorHAnsi" w:cs="Arial"/>
                <w:b/>
                <w:bCs/>
                <w:sz w:val="16"/>
                <w:szCs w:val="16"/>
                <w:lang w:val="en-GB"/>
              </w:rPr>
            </w:pPr>
            <w:r w:rsidRPr="00981CB3">
              <w:rPr>
                <w:rFonts w:cs="Arial"/>
                <w:bCs/>
                <w:sz w:val="16"/>
                <w:szCs w:val="16"/>
                <w:lang w:val="en-GB"/>
              </w:rPr>
              <w:t>Offset</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5C58ACFF" w14:textId="77777777" w:rsidR="00237051" w:rsidRPr="00981CB3" w:rsidRDefault="00237051" w:rsidP="00121C0E">
            <w:pPr>
              <w:rPr>
                <w:rFonts w:eastAsiaTheme="minorHAnsi" w:cs="Arial"/>
                <w:color w:val="000000" w:themeColor="text1"/>
                <w:sz w:val="16"/>
                <w:szCs w:val="16"/>
              </w:rPr>
            </w:pPr>
          </w:p>
        </w:tc>
      </w:tr>
      <w:tr w:rsidR="00237051" w:rsidRPr="00981CB3" w14:paraId="047E132F" w14:textId="77777777" w:rsidTr="00121C0E">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1756A26" w14:textId="77777777" w:rsidR="00237051" w:rsidRPr="00981CB3" w:rsidRDefault="00237051" w:rsidP="00121C0E">
            <w:pPr>
              <w:rPr>
                <w:rFonts w:cs="Arial"/>
                <w:b/>
                <w:bCs/>
                <w:sz w:val="16"/>
                <w:szCs w:val="16"/>
                <w:lang w:val="en-GB"/>
              </w:rPr>
            </w:pPr>
            <w:r w:rsidRPr="00981CB3">
              <w:rPr>
                <w:rFonts w:cs="Arial"/>
                <w:b/>
                <w:bCs/>
                <w:sz w:val="16"/>
                <w:szCs w:val="16"/>
                <w:lang w:val="en-GB"/>
              </w:rPr>
              <w:t>Value</w:t>
            </w:r>
          </w:p>
          <w:p w14:paraId="70762398" w14:textId="77777777" w:rsidR="00237051" w:rsidRPr="00981CB3" w:rsidRDefault="00237051" w:rsidP="00121C0E">
            <w:pPr>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F407EB8" w14:textId="77777777" w:rsidR="00237051" w:rsidRPr="00981CB3" w:rsidRDefault="00237051" w:rsidP="00121C0E">
            <w:pPr>
              <w:rPr>
                <w:rFonts w:eastAsiaTheme="minorHAnsi" w:cs="Arial"/>
                <w:b/>
                <w:bCs/>
                <w:sz w:val="16"/>
                <w:szCs w:val="16"/>
                <w:lang w:val="en-GB"/>
              </w:rPr>
            </w:pPr>
            <w:r w:rsidRPr="00981CB3">
              <w:rPr>
                <w:rFonts w:eastAsiaTheme="minorHAnsi" w:cs="Arial"/>
                <w:color w:val="000000" w:themeColor="text1"/>
                <w:sz w:val="16"/>
                <w:szCs w:val="16"/>
              </w:rPr>
              <w:t>Value 1</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84A4676" w14:textId="77777777" w:rsidR="00237051" w:rsidRPr="00981CB3" w:rsidRDefault="00237051" w:rsidP="00121C0E">
            <w:pPr>
              <w:rPr>
                <w:rFonts w:eastAsiaTheme="minorHAnsi" w:cs="Arial"/>
                <w:color w:val="000000" w:themeColor="text1"/>
                <w:sz w:val="16"/>
                <w:szCs w:val="16"/>
              </w:rPr>
            </w:pPr>
          </w:p>
        </w:tc>
      </w:tr>
      <w:tr w:rsidR="00237051" w:rsidRPr="00981CB3" w14:paraId="79501B8E"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3B29E47"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66F1071" w14:textId="77777777" w:rsidR="00237051" w:rsidRPr="00981CB3" w:rsidRDefault="00237051" w:rsidP="00121C0E">
            <w:pPr>
              <w:rPr>
                <w:rFonts w:eastAsiaTheme="minorHAnsi" w:cs="Arial"/>
                <w:b/>
                <w:bCs/>
                <w:sz w:val="16"/>
                <w:szCs w:val="16"/>
                <w:lang w:val="en-GB"/>
              </w:rPr>
            </w:pPr>
            <w:r w:rsidRPr="00981CB3">
              <w:rPr>
                <w:rFonts w:eastAsiaTheme="minorHAnsi" w:cs="Arial"/>
                <w:color w:val="000000" w:themeColor="text1"/>
                <w:sz w:val="16"/>
                <w:szCs w:val="16"/>
              </w:rPr>
              <w:t>Value 2</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DD68244" w14:textId="77777777" w:rsidR="00237051" w:rsidRPr="00981CB3" w:rsidRDefault="00237051" w:rsidP="00121C0E">
            <w:pPr>
              <w:rPr>
                <w:rFonts w:eastAsiaTheme="minorHAnsi" w:cs="Arial"/>
                <w:color w:val="000000" w:themeColor="text1"/>
                <w:sz w:val="16"/>
                <w:szCs w:val="16"/>
              </w:rPr>
            </w:pPr>
            <w:r w:rsidRPr="00981CB3">
              <w:rPr>
                <w:rFonts w:eastAsiaTheme="minorHAnsi" w:cs="Arial"/>
                <w:color w:val="000000" w:themeColor="text1"/>
                <w:sz w:val="16"/>
                <w:szCs w:val="16"/>
              </w:rPr>
              <w:t>…</w:t>
            </w:r>
          </w:p>
        </w:tc>
      </w:tr>
      <w:tr w:rsidR="00237051" w:rsidRPr="00981CB3" w14:paraId="19EA6C3B"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13E00EA"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2B5BAE5" w14:textId="77777777" w:rsidR="00237051" w:rsidRPr="00981CB3" w:rsidRDefault="00237051" w:rsidP="00121C0E">
            <w:pPr>
              <w:rPr>
                <w:rFonts w:eastAsiaTheme="minorHAnsi" w:cs="Arial"/>
                <w:b/>
                <w:bCs/>
                <w:sz w:val="16"/>
                <w:szCs w:val="16"/>
                <w:lang w:val="en-GB"/>
              </w:rPr>
            </w:pPr>
            <w:r w:rsidRPr="00981CB3">
              <w:rPr>
                <w:rFonts w:eastAsiaTheme="minorHAnsi" w:cs="Arial"/>
                <w:color w:val="000000" w:themeColor="text1"/>
                <w:sz w:val="16"/>
                <w:szCs w:val="16"/>
              </w:rPr>
              <w:t>…</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0CFAB45" w14:textId="77777777" w:rsidR="00237051" w:rsidRPr="00981CB3" w:rsidRDefault="00237051" w:rsidP="00121C0E">
            <w:pPr>
              <w:rPr>
                <w:rFonts w:eastAsiaTheme="minorHAnsi" w:cs="Arial"/>
                <w:color w:val="000000" w:themeColor="text1"/>
                <w:sz w:val="16"/>
                <w:szCs w:val="16"/>
              </w:rPr>
            </w:pPr>
            <w:r w:rsidRPr="00981CB3">
              <w:rPr>
                <w:rFonts w:eastAsiaTheme="minorHAnsi" w:cs="Arial"/>
                <w:color w:val="000000" w:themeColor="text1"/>
                <w:sz w:val="16"/>
                <w:szCs w:val="16"/>
              </w:rPr>
              <w:t>…</w:t>
            </w:r>
          </w:p>
        </w:tc>
      </w:tr>
      <w:tr w:rsidR="00237051" w:rsidRPr="00981CB3" w14:paraId="0943E497"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146D811"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5DBECB4" w14:textId="77777777" w:rsidR="00237051" w:rsidRPr="00981CB3" w:rsidRDefault="00237051" w:rsidP="00121C0E">
            <w:pPr>
              <w:rPr>
                <w:rFonts w:eastAsiaTheme="minorHAnsi" w:cs="Arial"/>
                <w:b/>
                <w:bCs/>
                <w:sz w:val="16"/>
                <w:szCs w:val="16"/>
                <w:lang w:val="en-GB"/>
              </w:rPr>
            </w:pP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11477C8" w14:textId="77777777" w:rsidR="00237051" w:rsidRPr="00981CB3" w:rsidRDefault="00237051" w:rsidP="00121C0E">
            <w:pPr>
              <w:rPr>
                <w:rFonts w:eastAsiaTheme="minorHAnsi" w:cs="Arial"/>
                <w:color w:val="000000" w:themeColor="text1"/>
                <w:sz w:val="16"/>
                <w:szCs w:val="16"/>
              </w:rPr>
            </w:pPr>
          </w:p>
        </w:tc>
      </w:tr>
      <w:tr w:rsidR="00237051" w:rsidRPr="00981CB3" w14:paraId="65DE9320" w14:textId="77777777" w:rsidTr="00121C0E">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CA5196D" w14:textId="77777777" w:rsidR="00237051" w:rsidRPr="00981CB3" w:rsidRDefault="00237051" w:rsidP="00121C0E">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4CD1BCA" w14:textId="77777777" w:rsidR="00237051" w:rsidRPr="00981CB3" w:rsidRDefault="00237051" w:rsidP="00121C0E">
            <w:pPr>
              <w:rPr>
                <w:rFonts w:eastAsiaTheme="minorHAnsi" w:cs="Arial"/>
                <w:b/>
                <w:bCs/>
                <w:sz w:val="16"/>
                <w:szCs w:val="16"/>
                <w:lang w:val="en-GB"/>
              </w:rPr>
            </w:pP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BAFE485" w14:textId="77777777" w:rsidR="00237051" w:rsidRPr="00981CB3" w:rsidRDefault="00237051" w:rsidP="00121C0E">
            <w:pPr>
              <w:rPr>
                <w:rFonts w:eastAsiaTheme="minorHAnsi" w:cs="Arial"/>
                <w:color w:val="000000" w:themeColor="text1"/>
                <w:sz w:val="16"/>
                <w:szCs w:val="16"/>
              </w:rPr>
            </w:pPr>
          </w:p>
        </w:tc>
      </w:tr>
      <w:tr w:rsidR="00237051" w:rsidRPr="00981CB3" w14:paraId="3C34FCE5" w14:textId="77777777" w:rsidTr="00121C0E">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6BF1BD4" w14:textId="77777777" w:rsidR="00237051" w:rsidRPr="00981CB3" w:rsidRDefault="00237051" w:rsidP="00121C0E">
            <w:pPr>
              <w:ind w:left="138"/>
              <w:rPr>
                <w:rFonts w:eastAsiaTheme="minorHAnsi" w:cs="Arial"/>
                <w:b/>
                <w:bCs/>
                <w:sz w:val="16"/>
                <w:szCs w:val="16"/>
                <w:lang w:val="en-GB"/>
              </w:rPr>
            </w:pPr>
            <w:r w:rsidRPr="00981CB3">
              <w:rPr>
                <w:rFonts w:eastAsiaTheme="minorHAnsi" w:cs="Arial"/>
                <w:b/>
                <w:bCs/>
                <w:sz w:val="16"/>
                <w:szCs w:val="16"/>
                <w:lang w:val="en-GB"/>
              </w:rPr>
              <w:t>Unit</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C9B4865" w14:textId="77777777" w:rsidR="00237051" w:rsidRPr="00981CB3" w:rsidRDefault="00237051" w:rsidP="00121C0E">
            <w:pPr>
              <w:rPr>
                <w:rFonts w:eastAsiaTheme="minorHAnsi" w:cs="Arial"/>
                <w:color w:val="000000" w:themeColor="text1"/>
                <w:sz w:val="16"/>
                <w:szCs w:val="16"/>
              </w:rPr>
            </w:pPr>
          </w:p>
        </w:tc>
      </w:tr>
    </w:tbl>
    <w:p w14:paraId="57D6AB7E" w14:textId="77777777" w:rsidR="00237051" w:rsidRDefault="00237051" w:rsidP="00237051">
      <w:pPr>
        <w:pStyle w:val="Caption"/>
        <w:rPr>
          <w:lang w:val="en-GB"/>
        </w:rPr>
      </w:pPr>
      <w:r w:rsidRPr="00702453">
        <w:t xml:space="preserve">Table: </w:t>
      </w:r>
      <w:r>
        <w:t xml:space="preserve">Signal Details of </w:t>
      </w:r>
      <w:r w:rsidRPr="004521EB">
        <w:rPr>
          <w:lang w:val="en-GB"/>
        </w:rPr>
        <w:t>User Feedback</w:t>
      </w:r>
    </w:p>
    <w:p w14:paraId="617DD37E" w14:textId="77777777" w:rsidR="00495854" w:rsidRPr="00495854" w:rsidRDefault="00495854" w:rsidP="00495854">
      <w:pPr>
        <w:rPr>
          <w:lang w:val="en-GB"/>
        </w:rPr>
      </w:pPr>
    </w:p>
    <w:p w14:paraId="332776FE" w14:textId="77777777" w:rsidR="00756360" w:rsidRDefault="00756360" w:rsidP="00072314"/>
    <w:p w14:paraId="0C0CCF89" w14:textId="77777777" w:rsidR="00072314" w:rsidRPr="00BC3C56" w:rsidRDefault="00072314" w:rsidP="00072314">
      <w:pPr>
        <w:pStyle w:val="Heading3"/>
        <w:keepNext w:val="0"/>
        <w:tabs>
          <w:tab w:val="clear" w:pos="900"/>
          <w:tab w:val="left" w:pos="709"/>
          <w:tab w:val="left" w:pos="851"/>
        </w:tabs>
        <w:spacing w:before="240"/>
        <w:rPr>
          <w:lang w:val="en-GB"/>
        </w:rPr>
      </w:pPr>
      <w:bookmarkStart w:id="250" w:name="_Toc35000633"/>
      <w:r w:rsidRPr="00BC3C56">
        <w:rPr>
          <w:lang w:val="en-GB"/>
        </w:rPr>
        <w:t>Logical Parameters</w:t>
      </w:r>
      <w:bookmarkEnd w:id="250"/>
    </w:p>
    <w:p w14:paraId="62826567" w14:textId="77777777" w:rsidR="00072314" w:rsidRDefault="00072314" w:rsidP="00072314"/>
    <w:p w14:paraId="3F7907D2" w14:textId="77777777" w:rsidR="00072314" w:rsidRPr="00BC3C56" w:rsidRDefault="00072314" w:rsidP="00072314">
      <w:pPr>
        <w:pStyle w:val="Heading3"/>
        <w:keepNext w:val="0"/>
        <w:tabs>
          <w:tab w:val="clear" w:pos="900"/>
          <w:tab w:val="left" w:pos="709"/>
          <w:tab w:val="left" w:pos="851"/>
        </w:tabs>
        <w:spacing w:before="240"/>
        <w:rPr>
          <w:szCs w:val="24"/>
        </w:rPr>
      </w:pPr>
      <w:bookmarkStart w:id="251" w:name="_Toc35000634"/>
      <w:r w:rsidRPr="00BC3C56">
        <w:rPr>
          <w:szCs w:val="24"/>
        </w:rPr>
        <w:t>Technical Signals</w:t>
      </w:r>
      <w:bookmarkEnd w:id="251"/>
    </w:p>
    <w:tbl>
      <w:tblPr>
        <w:tblStyle w:val="TableGrid"/>
        <w:tblW w:w="9351" w:type="dxa"/>
        <w:tblLook w:val="04A0" w:firstRow="1" w:lastRow="0" w:firstColumn="1" w:lastColumn="0" w:noHBand="0" w:noVBand="1"/>
      </w:tblPr>
      <w:tblGrid>
        <w:gridCol w:w="2689"/>
        <w:gridCol w:w="4252"/>
        <w:gridCol w:w="2410"/>
      </w:tblGrid>
      <w:tr w:rsidR="00756360" w14:paraId="67C17271" w14:textId="77777777" w:rsidTr="00EF1973">
        <w:tc>
          <w:tcPr>
            <w:tcW w:w="2689" w:type="dxa"/>
            <w:shd w:val="clear" w:color="auto" w:fill="D9D9D9" w:themeFill="background1" w:themeFillShade="D9"/>
            <w:vAlign w:val="bottom"/>
          </w:tcPr>
          <w:p w14:paraId="212DD03E" w14:textId="77777777" w:rsidR="00756360" w:rsidRPr="00F259A8" w:rsidRDefault="00756360" w:rsidP="00EF1973">
            <w:pPr>
              <w:rPr>
                <w:rFonts w:cs="Arial"/>
                <w:b/>
                <w:color w:val="000000"/>
              </w:rPr>
            </w:pPr>
            <w:r>
              <w:rPr>
                <w:rFonts w:cs="Arial"/>
                <w:b/>
                <w:color w:val="000000"/>
              </w:rPr>
              <w:t>Signal Name</w:t>
            </w:r>
          </w:p>
        </w:tc>
        <w:tc>
          <w:tcPr>
            <w:tcW w:w="4252" w:type="dxa"/>
            <w:shd w:val="clear" w:color="auto" w:fill="D9D9D9" w:themeFill="background1" w:themeFillShade="D9"/>
            <w:vAlign w:val="bottom"/>
          </w:tcPr>
          <w:p w14:paraId="759AA2E7" w14:textId="77777777" w:rsidR="00756360" w:rsidRPr="00F259A8" w:rsidRDefault="00756360" w:rsidP="00EF1973">
            <w:pPr>
              <w:rPr>
                <w:b/>
              </w:rPr>
            </w:pPr>
            <w:r>
              <w:rPr>
                <w:b/>
              </w:rPr>
              <w:t>Description</w:t>
            </w:r>
          </w:p>
        </w:tc>
        <w:tc>
          <w:tcPr>
            <w:tcW w:w="2410" w:type="dxa"/>
            <w:shd w:val="clear" w:color="auto" w:fill="D9D9D9" w:themeFill="background1" w:themeFillShade="D9"/>
          </w:tcPr>
          <w:p w14:paraId="48686397" w14:textId="77777777" w:rsidR="00756360" w:rsidRDefault="00756360" w:rsidP="00EF1973">
            <w:pPr>
              <w:rPr>
                <w:b/>
              </w:rPr>
            </w:pPr>
            <w:r>
              <w:rPr>
                <w:b/>
              </w:rPr>
              <w:t>Details</w:t>
            </w:r>
          </w:p>
        </w:tc>
      </w:tr>
      <w:tr w:rsidR="00756360" w14:paraId="4B5E0428" w14:textId="77777777" w:rsidTr="00EF1973">
        <w:tc>
          <w:tcPr>
            <w:tcW w:w="2689" w:type="dxa"/>
            <w:shd w:val="clear" w:color="auto" w:fill="D9D9D9" w:themeFill="background1" w:themeFillShade="D9"/>
            <w:vAlign w:val="center"/>
          </w:tcPr>
          <w:p w14:paraId="03504A0C" w14:textId="77777777" w:rsidR="00756360" w:rsidRPr="00761226" w:rsidRDefault="00756360" w:rsidP="00EF1973">
            <w:pPr>
              <w:rPr>
                <w:b/>
              </w:rPr>
            </w:pPr>
            <w:r w:rsidRPr="00761226">
              <w:rPr>
                <w:b/>
              </w:rPr>
              <w:t>User Feedback</w:t>
            </w:r>
          </w:p>
        </w:tc>
        <w:tc>
          <w:tcPr>
            <w:tcW w:w="4252" w:type="dxa"/>
            <w:vAlign w:val="center"/>
          </w:tcPr>
          <w:p w14:paraId="3A355E8A" w14:textId="77777777" w:rsidR="00756360" w:rsidRPr="00761226" w:rsidRDefault="00756360" w:rsidP="00EF1973">
            <w:pPr>
              <w:rPr>
                <w:rFonts w:cs="Arial"/>
              </w:rPr>
            </w:pPr>
          </w:p>
        </w:tc>
        <w:tc>
          <w:tcPr>
            <w:tcW w:w="2410" w:type="dxa"/>
            <w:vAlign w:val="center"/>
          </w:tcPr>
          <w:p w14:paraId="2C78A61C" w14:textId="77777777" w:rsidR="00696879" w:rsidRDefault="00696879" w:rsidP="00696879">
            <w:pPr>
              <w:rPr>
                <w:rFonts w:cs="Arial"/>
              </w:rPr>
            </w:pPr>
            <w:r w:rsidRPr="00AE47D0">
              <w:rPr>
                <w:rFonts w:cs="Arial"/>
              </w:rPr>
              <w:t>Satisfies:</w:t>
            </w:r>
          </w:p>
          <w:p w14:paraId="2B893FB6" w14:textId="77777777" w:rsidR="00DB635C" w:rsidRPr="008B7EF6" w:rsidRDefault="00DB635C" w:rsidP="00DB635C">
            <w:pPr>
              <w:rPr>
                <w:rFonts w:cs="Arial"/>
                <w:i/>
                <w:iCs/>
                <w:sz w:val="18"/>
                <w:szCs w:val="16"/>
              </w:rPr>
            </w:pPr>
            <w:r w:rsidRPr="008B7EF6">
              <w:rPr>
                <w:rFonts w:cs="Arial"/>
                <w:i/>
                <w:iCs/>
                <w:sz w:val="18"/>
                <w:szCs w:val="16"/>
                <w:highlight w:val="lightGray"/>
              </w:rPr>
              <w:t>No reqs</w:t>
            </w:r>
            <w:r>
              <w:rPr>
                <w:rFonts w:cs="Arial"/>
                <w:i/>
                <w:iCs/>
                <w:sz w:val="18"/>
                <w:szCs w:val="16"/>
                <w:highlight w:val="lightGray"/>
              </w:rPr>
              <w:t>.</w:t>
            </w:r>
            <w:r w:rsidRPr="008B7EF6">
              <w:rPr>
                <w:rFonts w:cs="Arial"/>
                <w:i/>
                <w:iCs/>
                <w:sz w:val="18"/>
                <w:szCs w:val="16"/>
                <w:highlight w:val="lightGray"/>
              </w:rPr>
              <w:t xml:space="preserve"> satisfied</w:t>
            </w:r>
          </w:p>
        </w:tc>
      </w:tr>
      <w:tr w:rsidR="00756360" w14:paraId="59C13637" w14:textId="77777777" w:rsidTr="00EF1973">
        <w:tc>
          <w:tcPr>
            <w:tcW w:w="2689" w:type="dxa"/>
            <w:shd w:val="clear" w:color="auto" w:fill="D9D9D9" w:themeFill="background1" w:themeFillShade="D9"/>
            <w:vAlign w:val="center"/>
          </w:tcPr>
          <w:p w14:paraId="70D2409B" w14:textId="77777777" w:rsidR="00756360" w:rsidRPr="00761226" w:rsidRDefault="00756360" w:rsidP="00EF1973">
            <w:pPr>
              <w:rPr>
                <w:b/>
              </w:rPr>
            </w:pPr>
            <w:r w:rsidRPr="00761226">
              <w:rPr>
                <w:b/>
              </w:rPr>
              <w:t>Actuation Status</w:t>
            </w:r>
          </w:p>
        </w:tc>
        <w:tc>
          <w:tcPr>
            <w:tcW w:w="4252" w:type="dxa"/>
            <w:vAlign w:val="center"/>
          </w:tcPr>
          <w:p w14:paraId="4D055E7D" w14:textId="77777777" w:rsidR="00756360" w:rsidRPr="00761226" w:rsidRDefault="00756360" w:rsidP="00EF1973">
            <w:pPr>
              <w:rPr>
                <w:rFonts w:cs="Arial"/>
              </w:rPr>
            </w:pPr>
          </w:p>
        </w:tc>
        <w:tc>
          <w:tcPr>
            <w:tcW w:w="2410" w:type="dxa"/>
            <w:vAlign w:val="center"/>
          </w:tcPr>
          <w:p w14:paraId="6206B5B4" w14:textId="77777777" w:rsidR="00696879" w:rsidRDefault="00696879" w:rsidP="00696879">
            <w:pPr>
              <w:rPr>
                <w:rFonts w:cs="Arial"/>
              </w:rPr>
            </w:pPr>
            <w:r w:rsidRPr="00AE47D0">
              <w:rPr>
                <w:rFonts w:cs="Arial"/>
              </w:rPr>
              <w:t>Satisfies:</w:t>
            </w:r>
          </w:p>
          <w:p w14:paraId="3675A17E" w14:textId="77777777" w:rsidR="00DB635C" w:rsidRPr="008B7EF6" w:rsidRDefault="00DB635C" w:rsidP="00DB635C">
            <w:pPr>
              <w:rPr>
                <w:rFonts w:cs="Arial"/>
                <w:i/>
                <w:iCs/>
                <w:sz w:val="18"/>
                <w:szCs w:val="16"/>
              </w:rPr>
            </w:pPr>
            <w:r w:rsidRPr="008B7EF6">
              <w:rPr>
                <w:rFonts w:cs="Arial"/>
                <w:i/>
                <w:iCs/>
                <w:sz w:val="18"/>
                <w:szCs w:val="16"/>
                <w:highlight w:val="lightGray"/>
              </w:rPr>
              <w:t>No reqs</w:t>
            </w:r>
            <w:r>
              <w:rPr>
                <w:rFonts w:cs="Arial"/>
                <w:i/>
                <w:iCs/>
                <w:sz w:val="18"/>
                <w:szCs w:val="16"/>
                <w:highlight w:val="lightGray"/>
              </w:rPr>
              <w:t>.</w:t>
            </w:r>
            <w:r w:rsidRPr="008B7EF6">
              <w:rPr>
                <w:rFonts w:cs="Arial"/>
                <w:i/>
                <w:iCs/>
                <w:sz w:val="18"/>
                <w:szCs w:val="16"/>
                <w:highlight w:val="lightGray"/>
              </w:rPr>
              <w:t xml:space="preserve"> satisfied</w:t>
            </w:r>
          </w:p>
        </w:tc>
      </w:tr>
      <w:tr w:rsidR="00756360" w14:paraId="10AA1ACA" w14:textId="77777777" w:rsidTr="00EF1973">
        <w:tc>
          <w:tcPr>
            <w:tcW w:w="2689" w:type="dxa"/>
            <w:shd w:val="clear" w:color="auto" w:fill="D9D9D9" w:themeFill="background1" w:themeFillShade="D9"/>
            <w:vAlign w:val="center"/>
          </w:tcPr>
          <w:p w14:paraId="6449B4D8" w14:textId="77777777" w:rsidR="00756360" w:rsidRPr="00761226" w:rsidRDefault="00756360" w:rsidP="00EF1973">
            <w:pPr>
              <w:rPr>
                <w:b/>
              </w:rPr>
            </w:pPr>
            <w:r w:rsidRPr="00761226">
              <w:rPr>
                <w:b/>
              </w:rPr>
              <w:t>Example Signal</w:t>
            </w:r>
          </w:p>
        </w:tc>
        <w:tc>
          <w:tcPr>
            <w:tcW w:w="4252" w:type="dxa"/>
            <w:vAlign w:val="center"/>
          </w:tcPr>
          <w:p w14:paraId="7AABACA4" w14:textId="77777777" w:rsidR="00756360" w:rsidRPr="00761226" w:rsidRDefault="00756360" w:rsidP="00EF1973">
            <w:pPr>
              <w:rPr>
                <w:rFonts w:cs="Arial"/>
              </w:rPr>
            </w:pPr>
            <w:r w:rsidRPr="00761226">
              <w:rPr>
                <w:rFonts w:cs="Arial"/>
              </w:rPr>
              <w:t>The description of the signal in the Documentation field.</w:t>
            </w:r>
          </w:p>
          <w:p w14:paraId="270AF82E" w14:textId="77777777" w:rsidR="00756360" w:rsidRPr="00761226" w:rsidRDefault="00756360" w:rsidP="00EF1973">
            <w:pPr>
              <w:rPr>
                <w:rFonts w:cs="Arial"/>
              </w:rPr>
            </w:pPr>
          </w:p>
        </w:tc>
        <w:tc>
          <w:tcPr>
            <w:tcW w:w="2410" w:type="dxa"/>
            <w:vAlign w:val="center"/>
          </w:tcPr>
          <w:p w14:paraId="6ADFC610" w14:textId="77777777" w:rsidR="00696879" w:rsidRDefault="00696879" w:rsidP="00696879">
            <w:pPr>
              <w:rPr>
                <w:rFonts w:cs="Arial"/>
              </w:rPr>
            </w:pPr>
            <w:r w:rsidRPr="00AE47D0">
              <w:rPr>
                <w:rFonts w:cs="Arial"/>
              </w:rPr>
              <w:t>Satisfies:</w:t>
            </w:r>
          </w:p>
          <w:p w14:paraId="25BE4D59" w14:textId="77777777" w:rsidR="00DB635C" w:rsidRPr="008B7EF6" w:rsidRDefault="00DB635C" w:rsidP="00DB635C">
            <w:pPr>
              <w:rPr>
                <w:rFonts w:cs="Arial"/>
                <w:i/>
                <w:iCs/>
                <w:sz w:val="18"/>
                <w:szCs w:val="16"/>
              </w:rPr>
            </w:pPr>
            <w:r w:rsidRPr="008B7EF6">
              <w:rPr>
                <w:rFonts w:cs="Arial"/>
                <w:i/>
                <w:iCs/>
                <w:sz w:val="18"/>
                <w:szCs w:val="16"/>
                <w:highlight w:val="lightGray"/>
              </w:rPr>
              <w:t>No reqs</w:t>
            </w:r>
            <w:r>
              <w:rPr>
                <w:rFonts w:cs="Arial"/>
                <w:i/>
                <w:iCs/>
                <w:sz w:val="18"/>
                <w:szCs w:val="16"/>
                <w:highlight w:val="lightGray"/>
              </w:rPr>
              <w:t>.</w:t>
            </w:r>
            <w:r w:rsidRPr="008B7EF6">
              <w:rPr>
                <w:rFonts w:cs="Arial"/>
                <w:i/>
                <w:iCs/>
                <w:sz w:val="18"/>
                <w:szCs w:val="16"/>
                <w:highlight w:val="lightGray"/>
              </w:rPr>
              <w:t xml:space="preserve"> satisfied</w:t>
            </w:r>
          </w:p>
        </w:tc>
      </w:tr>
      <w:tr w:rsidR="00756360" w14:paraId="1C5634B4" w14:textId="77777777" w:rsidTr="00EF1973">
        <w:tc>
          <w:tcPr>
            <w:tcW w:w="2689" w:type="dxa"/>
            <w:shd w:val="clear" w:color="auto" w:fill="D9D9D9" w:themeFill="background1" w:themeFillShade="D9"/>
            <w:vAlign w:val="center"/>
          </w:tcPr>
          <w:p w14:paraId="68D2677C" w14:textId="77777777" w:rsidR="00756360" w:rsidRPr="00761226" w:rsidRDefault="00756360" w:rsidP="00EF1973">
            <w:pPr>
              <w:rPr>
                <w:b/>
              </w:rPr>
            </w:pPr>
            <w:r w:rsidRPr="00761226">
              <w:rPr>
                <w:b/>
              </w:rPr>
              <w:t>Trigger Name Transition 1</w:t>
            </w:r>
          </w:p>
        </w:tc>
        <w:tc>
          <w:tcPr>
            <w:tcW w:w="4252" w:type="dxa"/>
            <w:vAlign w:val="center"/>
          </w:tcPr>
          <w:p w14:paraId="6AD8F169" w14:textId="77777777" w:rsidR="00756360" w:rsidRPr="00761226" w:rsidRDefault="00756360" w:rsidP="00EF1973">
            <w:pPr>
              <w:rPr>
                <w:rFonts w:cs="Arial"/>
              </w:rPr>
            </w:pPr>
          </w:p>
        </w:tc>
        <w:tc>
          <w:tcPr>
            <w:tcW w:w="2410" w:type="dxa"/>
            <w:vAlign w:val="center"/>
          </w:tcPr>
          <w:p w14:paraId="1FB24288" w14:textId="77777777" w:rsidR="00696879" w:rsidRDefault="00696879" w:rsidP="00696879">
            <w:pPr>
              <w:rPr>
                <w:rFonts w:cs="Arial"/>
              </w:rPr>
            </w:pPr>
            <w:r w:rsidRPr="00AE47D0">
              <w:rPr>
                <w:rFonts w:cs="Arial"/>
              </w:rPr>
              <w:t>Satisfies:</w:t>
            </w:r>
          </w:p>
          <w:p w14:paraId="14AF18C7" w14:textId="77777777" w:rsidR="00DB635C" w:rsidRPr="008B7EF6" w:rsidRDefault="00DB635C" w:rsidP="00DB635C">
            <w:pPr>
              <w:rPr>
                <w:rFonts w:cs="Arial"/>
                <w:i/>
                <w:iCs/>
                <w:sz w:val="18"/>
                <w:szCs w:val="16"/>
              </w:rPr>
            </w:pPr>
            <w:r w:rsidRPr="008B7EF6">
              <w:rPr>
                <w:rFonts w:cs="Arial"/>
                <w:i/>
                <w:iCs/>
                <w:sz w:val="18"/>
                <w:szCs w:val="16"/>
                <w:highlight w:val="lightGray"/>
              </w:rPr>
              <w:t>No reqs</w:t>
            </w:r>
            <w:r>
              <w:rPr>
                <w:rFonts w:cs="Arial"/>
                <w:i/>
                <w:iCs/>
                <w:sz w:val="18"/>
                <w:szCs w:val="16"/>
                <w:highlight w:val="lightGray"/>
              </w:rPr>
              <w:t>.</w:t>
            </w:r>
            <w:r w:rsidRPr="008B7EF6">
              <w:rPr>
                <w:rFonts w:cs="Arial"/>
                <w:i/>
                <w:iCs/>
                <w:sz w:val="18"/>
                <w:szCs w:val="16"/>
                <w:highlight w:val="lightGray"/>
              </w:rPr>
              <w:t xml:space="preserve"> satisfied</w:t>
            </w:r>
          </w:p>
        </w:tc>
      </w:tr>
      <w:tr w:rsidR="00756360" w14:paraId="372030B4" w14:textId="77777777" w:rsidTr="00EF1973">
        <w:tc>
          <w:tcPr>
            <w:tcW w:w="2689" w:type="dxa"/>
            <w:shd w:val="clear" w:color="auto" w:fill="D9D9D9" w:themeFill="background1" w:themeFillShade="D9"/>
            <w:vAlign w:val="center"/>
          </w:tcPr>
          <w:p w14:paraId="3230AFE3" w14:textId="77777777" w:rsidR="00756360" w:rsidRPr="00761226" w:rsidRDefault="00756360" w:rsidP="00EF1973">
            <w:pPr>
              <w:rPr>
                <w:b/>
              </w:rPr>
            </w:pPr>
            <w:r w:rsidRPr="00761226">
              <w:rPr>
                <w:b/>
              </w:rPr>
              <w:t>Technology Signal</w:t>
            </w:r>
          </w:p>
        </w:tc>
        <w:tc>
          <w:tcPr>
            <w:tcW w:w="4252" w:type="dxa"/>
            <w:vAlign w:val="center"/>
          </w:tcPr>
          <w:p w14:paraId="10D870C8" w14:textId="77777777" w:rsidR="00756360" w:rsidRPr="00761226" w:rsidRDefault="00756360" w:rsidP="00EF1973">
            <w:pPr>
              <w:rPr>
                <w:rFonts w:cs="Arial"/>
              </w:rPr>
            </w:pPr>
          </w:p>
        </w:tc>
        <w:tc>
          <w:tcPr>
            <w:tcW w:w="2410" w:type="dxa"/>
            <w:vAlign w:val="center"/>
          </w:tcPr>
          <w:p w14:paraId="5A6B6FE9" w14:textId="77777777" w:rsidR="00696879" w:rsidRDefault="00696879" w:rsidP="00696879">
            <w:pPr>
              <w:rPr>
                <w:rFonts w:cs="Arial"/>
              </w:rPr>
            </w:pPr>
            <w:r w:rsidRPr="00AE47D0">
              <w:rPr>
                <w:rFonts w:cs="Arial"/>
              </w:rPr>
              <w:t>Satisfies:</w:t>
            </w:r>
          </w:p>
          <w:p w14:paraId="66B133E1" w14:textId="77777777" w:rsidR="00DB635C" w:rsidRPr="008B7EF6" w:rsidRDefault="00DB635C" w:rsidP="00DB635C">
            <w:pPr>
              <w:rPr>
                <w:rFonts w:cs="Arial"/>
                <w:i/>
                <w:iCs/>
                <w:sz w:val="18"/>
                <w:szCs w:val="16"/>
              </w:rPr>
            </w:pPr>
            <w:r w:rsidRPr="008B7EF6">
              <w:rPr>
                <w:rFonts w:cs="Arial"/>
                <w:i/>
                <w:iCs/>
                <w:sz w:val="18"/>
                <w:szCs w:val="16"/>
                <w:highlight w:val="lightGray"/>
              </w:rPr>
              <w:t>No reqs</w:t>
            </w:r>
            <w:r>
              <w:rPr>
                <w:rFonts w:cs="Arial"/>
                <w:i/>
                <w:iCs/>
                <w:sz w:val="18"/>
                <w:szCs w:val="16"/>
                <w:highlight w:val="lightGray"/>
              </w:rPr>
              <w:t>.</w:t>
            </w:r>
            <w:r w:rsidRPr="008B7EF6">
              <w:rPr>
                <w:rFonts w:cs="Arial"/>
                <w:i/>
                <w:iCs/>
                <w:sz w:val="18"/>
                <w:szCs w:val="16"/>
                <w:highlight w:val="lightGray"/>
              </w:rPr>
              <w:t xml:space="preserve"> satisfied</w:t>
            </w:r>
          </w:p>
        </w:tc>
      </w:tr>
      <w:tr w:rsidR="00756360" w14:paraId="51578DE5" w14:textId="77777777" w:rsidTr="00EF1973">
        <w:tc>
          <w:tcPr>
            <w:tcW w:w="2689" w:type="dxa"/>
            <w:shd w:val="clear" w:color="auto" w:fill="D9D9D9" w:themeFill="background1" w:themeFillShade="D9"/>
            <w:vAlign w:val="center"/>
          </w:tcPr>
          <w:p w14:paraId="68F94DCB" w14:textId="77777777" w:rsidR="00756360" w:rsidRPr="00761226" w:rsidRDefault="00756360" w:rsidP="00EF1973">
            <w:pPr>
              <w:rPr>
                <w:b/>
              </w:rPr>
            </w:pPr>
            <w:r w:rsidRPr="00761226">
              <w:rPr>
                <w:b/>
              </w:rPr>
              <w:t>User Command</w:t>
            </w:r>
          </w:p>
        </w:tc>
        <w:tc>
          <w:tcPr>
            <w:tcW w:w="4252" w:type="dxa"/>
            <w:vAlign w:val="center"/>
          </w:tcPr>
          <w:p w14:paraId="3F2A4DDF" w14:textId="77777777" w:rsidR="00756360" w:rsidRPr="00761226" w:rsidRDefault="00756360" w:rsidP="00EF1973">
            <w:pPr>
              <w:rPr>
                <w:rFonts w:cs="Arial"/>
              </w:rPr>
            </w:pPr>
          </w:p>
        </w:tc>
        <w:tc>
          <w:tcPr>
            <w:tcW w:w="2410" w:type="dxa"/>
            <w:vAlign w:val="center"/>
          </w:tcPr>
          <w:p w14:paraId="54FA37C8" w14:textId="77777777" w:rsidR="00696879" w:rsidRDefault="00696879" w:rsidP="00696879">
            <w:pPr>
              <w:rPr>
                <w:rFonts w:cs="Arial"/>
              </w:rPr>
            </w:pPr>
            <w:r w:rsidRPr="00AE47D0">
              <w:rPr>
                <w:rFonts w:cs="Arial"/>
              </w:rPr>
              <w:t>Satisfies:</w:t>
            </w:r>
          </w:p>
          <w:p w14:paraId="1E3AD058" w14:textId="77777777" w:rsidR="00DB635C" w:rsidRPr="008B7EF6" w:rsidRDefault="00DB635C" w:rsidP="00DB635C">
            <w:pPr>
              <w:rPr>
                <w:rFonts w:cs="Arial"/>
                <w:i/>
                <w:iCs/>
                <w:sz w:val="18"/>
                <w:szCs w:val="16"/>
              </w:rPr>
            </w:pPr>
            <w:r w:rsidRPr="008B7EF6">
              <w:rPr>
                <w:rFonts w:cs="Arial"/>
                <w:i/>
                <w:iCs/>
                <w:sz w:val="18"/>
                <w:szCs w:val="16"/>
                <w:highlight w:val="lightGray"/>
              </w:rPr>
              <w:t>No reqs</w:t>
            </w:r>
            <w:r>
              <w:rPr>
                <w:rFonts w:cs="Arial"/>
                <w:i/>
                <w:iCs/>
                <w:sz w:val="18"/>
                <w:szCs w:val="16"/>
                <w:highlight w:val="lightGray"/>
              </w:rPr>
              <w:t>.</w:t>
            </w:r>
            <w:r w:rsidRPr="008B7EF6">
              <w:rPr>
                <w:rFonts w:cs="Arial"/>
                <w:i/>
                <w:iCs/>
                <w:sz w:val="18"/>
                <w:szCs w:val="16"/>
                <w:highlight w:val="lightGray"/>
              </w:rPr>
              <w:t xml:space="preserve"> satisfied</w:t>
            </w:r>
          </w:p>
        </w:tc>
      </w:tr>
    </w:tbl>
    <w:p w14:paraId="26EB6070" w14:textId="77777777" w:rsidR="002B0D09" w:rsidRDefault="002B0D09" w:rsidP="00072314">
      <w:pPr>
        <w:rPr>
          <w:rFonts w:cs="Arial"/>
          <w:color w:val="000000" w:themeColor="text1"/>
        </w:rPr>
      </w:pPr>
    </w:p>
    <w:p w14:paraId="2EDF5EC9" w14:textId="77777777" w:rsidR="00072314" w:rsidRPr="009E3B7C" w:rsidRDefault="00072314" w:rsidP="00072314">
      <w:pPr>
        <w:pStyle w:val="Heading4"/>
        <w:keepNext w:val="0"/>
        <w:tabs>
          <w:tab w:val="clear" w:pos="900"/>
          <w:tab w:val="left" w:pos="709"/>
        </w:tabs>
        <w:spacing w:before="240"/>
      </w:pPr>
      <w:bookmarkStart w:id="252" w:name="_Toc35000635"/>
      <w:r>
        <w:t>GSDB Signals</w:t>
      </w:r>
      <w:bookmarkEnd w:id="252"/>
    </w:p>
    <w:p w14:paraId="4A442467" w14:textId="77777777" w:rsidR="00072314" w:rsidRPr="009E3B7C" w:rsidRDefault="00072314" w:rsidP="00072314">
      <w:pPr>
        <w:rPr>
          <w:rFonts w:cs="Arial"/>
        </w:rPr>
      </w:pPr>
    </w:p>
    <w:p w14:paraId="33356606" w14:textId="77777777" w:rsidR="00050F45" w:rsidRPr="00050F45" w:rsidRDefault="00072314" w:rsidP="00050F45">
      <w:pPr>
        <w:pStyle w:val="Heading4"/>
        <w:keepNext w:val="0"/>
        <w:tabs>
          <w:tab w:val="clear" w:pos="900"/>
          <w:tab w:val="left" w:pos="709"/>
        </w:tabs>
        <w:spacing w:before="240"/>
      </w:pPr>
      <w:bookmarkStart w:id="253" w:name="_Toc35000636"/>
      <w:r>
        <w:t>HW I/Os</w:t>
      </w:r>
      <w:bookmarkEnd w:id="253"/>
    </w:p>
    <w:p w14:paraId="2297CF85" w14:textId="77777777" w:rsidR="00072314" w:rsidRDefault="00072314" w:rsidP="00072314"/>
    <w:p w14:paraId="3500E4E7" w14:textId="77777777" w:rsidR="00072314" w:rsidRDefault="00072314" w:rsidP="00072314">
      <w:pPr>
        <w:pStyle w:val="Heading4"/>
        <w:keepNext w:val="0"/>
        <w:tabs>
          <w:tab w:val="clear" w:pos="900"/>
          <w:tab w:val="left" w:pos="709"/>
        </w:tabs>
        <w:spacing w:before="240"/>
      </w:pPr>
      <w:bookmarkStart w:id="254" w:name="_Toc35000637"/>
      <w:r>
        <w:t>Diagnostic Interfaces</w:t>
      </w:r>
      <w:bookmarkEnd w:id="254"/>
    </w:p>
    <w:p w14:paraId="7E5A459C" w14:textId="77777777" w:rsidR="00072314" w:rsidRPr="00A7743A" w:rsidRDefault="00072314" w:rsidP="00072314"/>
    <w:p w14:paraId="682D6DC0" w14:textId="77777777" w:rsidR="00072314" w:rsidRDefault="00072314" w:rsidP="00072314">
      <w:pPr>
        <w:pStyle w:val="Heading5"/>
        <w:keepNext w:val="0"/>
        <w:tabs>
          <w:tab w:val="clear" w:pos="900"/>
          <w:tab w:val="left" w:pos="709"/>
        </w:tabs>
        <w:spacing w:before="240"/>
      </w:pPr>
      <w:bookmarkStart w:id="255" w:name="_Toc35000638"/>
      <w:r>
        <w:t>DTCs</w:t>
      </w:r>
      <w:bookmarkEnd w:id="255"/>
    </w:p>
    <w:p w14:paraId="31D85729" w14:textId="77777777" w:rsidR="00072314" w:rsidRDefault="00072314" w:rsidP="00072314"/>
    <w:p w14:paraId="539495C3" w14:textId="77777777" w:rsidR="00072314" w:rsidRDefault="00072314" w:rsidP="00072314">
      <w:pPr>
        <w:rPr>
          <w:rFonts w:cs="Arial"/>
          <w:color w:val="000000" w:themeColor="text1"/>
        </w:rPr>
      </w:pPr>
      <w:r>
        <w:rPr>
          <w:rFonts w:cs="Arial"/>
          <w:color w:val="000000" w:themeColor="text1"/>
        </w:rPr>
        <w:t>&lt;Some Description of the DTC.</w:t>
      </w:r>
    </w:p>
    <w:p w14:paraId="064239D4" w14:textId="77777777" w:rsidR="00072314" w:rsidRPr="00F64E8D" w:rsidRDefault="00072314" w:rsidP="00072314">
      <w:pPr>
        <w:rPr>
          <w:rStyle w:val="Hyperlink"/>
          <w:rFonts w:cs="Arial"/>
        </w:rPr>
      </w:pPr>
      <w:r>
        <w:rPr>
          <w:rFonts w:cs="Arial"/>
          <w:color w:val="000000" w:themeColor="text1"/>
        </w:rPr>
        <w:t>Refer to VSEM document “</w:t>
      </w:r>
      <w:r>
        <w:rPr>
          <w:rFonts w:cs="Arial"/>
          <w:color w:val="000000" w:themeColor="text1"/>
        </w:rPr>
        <w:fldChar w:fldCharType="begin"/>
      </w:r>
      <w:r>
        <w:rPr>
          <w:rFonts w:cs="Arial"/>
          <w:color w:val="000000" w:themeColor="text1"/>
        </w:rPr>
        <w:instrText xml:space="preserve"> HYPERLINK "https://www.vsemweb.ford.com/tc/launchapp?-attach=true&amp;-s=226TCSession&amp;-o=yAUtrNhnx3NrTDAAAAAAAAAAAAA&amp;servername=Production_Server" </w:instrText>
      </w:r>
      <w:r>
        <w:rPr>
          <w:rFonts w:cs="Arial"/>
          <w:color w:val="000000" w:themeColor="text1"/>
        </w:rPr>
        <w:fldChar w:fldCharType="separate"/>
      </w:r>
      <w:r w:rsidRPr="00F64E8D">
        <w:rPr>
          <w:rStyle w:val="Hyperlink"/>
          <w:rFonts w:cs="Arial"/>
        </w:rPr>
        <w:t>Diagnostic Fault Coverage and DTC Numbers</w:t>
      </w:r>
    </w:p>
    <w:p w14:paraId="35B12147" w14:textId="77777777" w:rsidR="00072314" w:rsidRPr="009E3B7C" w:rsidRDefault="00072314" w:rsidP="00072314">
      <w:pPr>
        <w:rPr>
          <w:rFonts w:cs="Arial"/>
          <w:color w:val="000000" w:themeColor="text1"/>
        </w:rPr>
      </w:pPr>
      <w:r w:rsidRPr="00F64E8D">
        <w:rPr>
          <w:rStyle w:val="Hyperlink"/>
          <w:rFonts w:cs="Arial"/>
        </w:rPr>
        <w:t>Design Consideration</w:t>
      </w:r>
      <w:r>
        <w:rPr>
          <w:rFonts w:cs="Arial"/>
          <w:color w:val="000000" w:themeColor="text1"/>
        </w:rPr>
        <w:fldChar w:fldCharType="end"/>
      </w:r>
      <w:r>
        <w:rPr>
          <w:rFonts w:cs="Arial"/>
          <w:color w:val="000000" w:themeColor="text1"/>
        </w:rPr>
        <w:t>”, what to fill into the attributes below&gt;</w:t>
      </w:r>
    </w:p>
    <w:p w14:paraId="67568186" w14:textId="77777777" w:rsidR="00072314" w:rsidRDefault="00072314" w:rsidP="00072314">
      <w:pPr>
        <w:rPr>
          <w:rFonts w:cs="Arial"/>
          <w:color w:val="000000" w:themeColor="text1"/>
        </w:rPr>
      </w:pPr>
    </w:p>
    <w:tbl>
      <w:tblPr>
        <w:tblW w:w="10230" w:type="dxa"/>
        <w:tblInd w:w="-34" w:type="dxa"/>
        <w:tblCellMar>
          <w:left w:w="0" w:type="dxa"/>
          <w:right w:w="0" w:type="dxa"/>
        </w:tblCellMar>
        <w:tblLook w:val="04A0" w:firstRow="1" w:lastRow="0" w:firstColumn="1" w:lastColumn="0" w:noHBand="0" w:noVBand="1"/>
      </w:tblPr>
      <w:tblGrid>
        <w:gridCol w:w="2694"/>
        <w:gridCol w:w="7536"/>
      </w:tblGrid>
      <w:tr w:rsidR="00072314" w:rsidRPr="00AC7603" w14:paraId="459F037E" w14:textId="77777777" w:rsidTr="001D18E6">
        <w:trPr>
          <w:trHeight w:val="227"/>
        </w:trPr>
        <w:tc>
          <w:tcPr>
            <w:tcW w:w="2694" w:type="dxa"/>
            <w:tcBorders>
              <w:top w:val="single" w:sz="4" w:space="0" w:color="000000"/>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7CB3DE9F" w14:textId="77777777" w:rsidR="00072314" w:rsidRPr="00E01AE4" w:rsidRDefault="00072314" w:rsidP="001D18E6">
            <w:pPr>
              <w:spacing w:line="276" w:lineRule="auto"/>
              <w:rPr>
                <w:rFonts w:cs="Arial"/>
                <w:b/>
                <w:bCs/>
                <w:lang w:val="en-GB"/>
              </w:rPr>
            </w:pPr>
            <w:r w:rsidRPr="00E01AE4">
              <w:rPr>
                <w:b/>
              </w:rPr>
              <w:lastRenderedPageBreak/>
              <w:t>Test Period Time</w:t>
            </w:r>
          </w:p>
        </w:tc>
        <w:tc>
          <w:tcPr>
            <w:tcW w:w="7536" w:type="dxa"/>
            <w:tcBorders>
              <w:top w:val="single" w:sz="4" w:space="0" w:color="000000"/>
              <w:left w:val="nil"/>
              <w:bottom w:val="single" w:sz="8" w:space="0" w:color="auto"/>
              <w:right w:val="single" w:sz="8" w:space="0" w:color="auto"/>
            </w:tcBorders>
            <w:tcMar>
              <w:top w:w="0" w:type="dxa"/>
              <w:left w:w="108" w:type="dxa"/>
              <w:bottom w:w="0" w:type="dxa"/>
              <w:right w:w="108" w:type="dxa"/>
            </w:tcMar>
          </w:tcPr>
          <w:p w14:paraId="1B707E03" w14:textId="77777777" w:rsidR="00072314" w:rsidRPr="00AC7603" w:rsidRDefault="00072314" w:rsidP="001D18E6">
            <w:pPr>
              <w:ind w:left="3"/>
              <w:rPr>
                <w:rFonts w:eastAsiaTheme="minorHAnsi" w:cs="Arial"/>
                <w:color w:val="000000" w:themeColor="text1"/>
                <w:szCs w:val="22"/>
              </w:rPr>
            </w:pPr>
          </w:p>
        </w:tc>
      </w:tr>
      <w:tr w:rsidR="00072314" w:rsidRPr="00AC7603" w14:paraId="13D4007C" w14:textId="77777777" w:rsidTr="001D18E6">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14:paraId="0055E0C7" w14:textId="77777777" w:rsidR="00072314" w:rsidRPr="00E01AE4" w:rsidRDefault="00072314" w:rsidP="001D18E6">
            <w:pPr>
              <w:spacing w:line="276" w:lineRule="auto"/>
              <w:rPr>
                <w:rFonts w:cs="Arial"/>
                <w:b/>
                <w:bCs/>
                <w:lang w:val="en-GB"/>
              </w:rPr>
            </w:pPr>
            <w:r w:rsidRPr="00E01AE4">
              <w:rPr>
                <w:b/>
              </w:rPr>
              <w:t>Test Run Criteria,</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799CEA43" w14:textId="77777777" w:rsidR="00072314" w:rsidRPr="00AC7603" w:rsidRDefault="00072314" w:rsidP="001D18E6">
            <w:pPr>
              <w:ind w:left="3"/>
              <w:rPr>
                <w:rFonts w:eastAsiaTheme="minorHAnsi" w:cs="Arial"/>
                <w:color w:val="000000" w:themeColor="text1"/>
                <w:szCs w:val="22"/>
              </w:rPr>
            </w:pPr>
          </w:p>
        </w:tc>
      </w:tr>
      <w:tr w:rsidR="00072314" w:rsidRPr="00AC7603" w14:paraId="5F800CAD" w14:textId="77777777" w:rsidTr="001D18E6">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14:paraId="47234560" w14:textId="77777777" w:rsidR="00072314" w:rsidRPr="00E01AE4" w:rsidRDefault="00072314" w:rsidP="001D18E6">
            <w:pPr>
              <w:spacing w:line="276" w:lineRule="auto"/>
              <w:rPr>
                <w:rFonts w:cs="Arial"/>
                <w:b/>
                <w:bCs/>
                <w:lang w:val="en-GB"/>
              </w:rPr>
            </w:pPr>
            <w:r w:rsidRPr="00E01AE4">
              <w:rPr>
                <w:b/>
              </w:rPr>
              <w:t>Enable Criteria (EC)</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2F2953C9" w14:textId="77777777" w:rsidR="00072314" w:rsidRDefault="00072314" w:rsidP="001D18E6">
            <w:pPr>
              <w:ind w:left="3"/>
              <w:rPr>
                <w:rFonts w:eastAsiaTheme="minorHAnsi" w:cs="Arial"/>
                <w:color w:val="000000" w:themeColor="text1"/>
                <w:szCs w:val="22"/>
              </w:rPr>
            </w:pPr>
          </w:p>
        </w:tc>
      </w:tr>
      <w:tr w:rsidR="00072314" w:rsidRPr="00AC7603" w14:paraId="129586FE" w14:textId="77777777" w:rsidTr="001D18E6">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14:paraId="4E732DB3" w14:textId="77777777" w:rsidR="00072314" w:rsidRPr="00E01AE4" w:rsidRDefault="00072314" w:rsidP="001D18E6">
            <w:pPr>
              <w:spacing w:line="276" w:lineRule="auto"/>
              <w:rPr>
                <w:rFonts w:cs="Arial"/>
                <w:b/>
                <w:bCs/>
                <w:lang w:val="en-GB"/>
              </w:rPr>
            </w:pPr>
            <w:r w:rsidRPr="00E01AE4">
              <w:rPr>
                <w:b/>
              </w:rPr>
              <w:t>Applicable</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33AD1899" w14:textId="77777777" w:rsidR="00072314" w:rsidRDefault="00072314" w:rsidP="001D18E6">
            <w:pPr>
              <w:ind w:left="3"/>
              <w:rPr>
                <w:rFonts w:eastAsiaTheme="minorHAnsi" w:cs="Arial"/>
                <w:color w:val="000000" w:themeColor="text1"/>
                <w:szCs w:val="22"/>
              </w:rPr>
            </w:pPr>
          </w:p>
        </w:tc>
      </w:tr>
      <w:tr w:rsidR="00072314" w:rsidRPr="00AC7603" w14:paraId="61C4BD30" w14:textId="77777777" w:rsidTr="001D18E6">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14:paraId="0D6876D9" w14:textId="77777777" w:rsidR="00072314" w:rsidRPr="00E01AE4" w:rsidRDefault="00072314" w:rsidP="001D18E6">
            <w:pPr>
              <w:spacing w:line="276" w:lineRule="auto"/>
              <w:rPr>
                <w:rFonts w:cs="Arial"/>
                <w:b/>
                <w:bCs/>
                <w:lang w:val="en-GB"/>
              </w:rPr>
            </w:pPr>
            <w:r w:rsidRPr="00E01AE4">
              <w:rPr>
                <w:b/>
              </w:rPr>
              <w:t>FailureTypeBytes</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7BA41BA0" w14:textId="77777777" w:rsidR="00072314" w:rsidRDefault="00072314" w:rsidP="001D18E6">
            <w:pPr>
              <w:ind w:left="3"/>
              <w:rPr>
                <w:rFonts w:eastAsiaTheme="minorHAnsi" w:cs="Arial"/>
                <w:color w:val="000000" w:themeColor="text1"/>
                <w:szCs w:val="22"/>
              </w:rPr>
            </w:pPr>
          </w:p>
        </w:tc>
      </w:tr>
      <w:tr w:rsidR="00072314" w:rsidRPr="00AC7603" w14:paraId="34867349" w14:textId="77777777" w:rsidTr="001D18E6">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14:paraId="539AC236" w14:textId="77777777" w:rsidR="00072314" w:rsidRPr="00E01AE4" w:rsidRDefault="00072314" w:rsidP="001D18E6">
            <w:pPr>
              <w:spacing w:line="276" w:lineRule="auto"/>
              <w:rPr>
                <w:rFonts w:cs="Arial"/>
                <w:b/>
                <w:bCs/>
                <w:lang w:val="en-GB"/>
              </w:rPr>
            </w:pPr>
            <w:r w:rsidRPr="00E01AE4">
              <w:rPr>
                <w:b/>
              </w:rPr>
              <w:t>Test Period Time</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73198168" w14:textId="77777777" w:rsidR="00072314" w:rsidRDefault="00072314" w:rsidP="001D18E6">
            <w:pPr>
              <w:ind w:left="3"/>
              <w:rPr>
                <w:rFonts w:eastAsiaTheme="minorHAnsi" w:cs="Arial"/>
                <w:color w:val="000000" w:themeColor="text1"/>
                <w:szCs w:val="22"/>
              </w:rPr>
            </w:pPr>
          </w:p>
        </w:tc>
      </w:tr>
      <w:tr w:rsidR="00072314" w:rsidRPr="00AC7603" w14:paraId="77CE0538" w14:textId="77777777" w:rsidTr="001D18E6">
        <w:trPr>
          <w:trHeight w:val="227"/>
        </w:trPr>
        <w:tc>
          <w:tcPr>
            <w:tcW w:w="2694" w:type="dxa"/>
            <w:tcBorders>
              <w:top w:val="single" w:sz="4" w:space="0" w:color="000000"/>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25017EC7" w14:textId="77777777" w:rsidR="00072314" w:rsidRPr="00E01AE4" w:rsidRDefault="00072314" w:rsidP="001D18E6">
            <w:pPr>
              <w:spacing w:line="276" w:lineRule="auto"/>
              <w:rPr>
                <w:rFonts w:cs="Arial"/>
                <w:b/>
                <w:bCs/>
                <w:lang w:val="en-GB"/>
              </w:rPr>
            </w:pPr>
            <w:r w:rsidRPr="00E01AE4">
              <w:rPr>
                <w:b/>
              </w:rPr>
              <w:t>Test Run Criteria,</w:t>
            </w:r>
          </w:p>
        </w:tc>
        <w:tc>
          <w:tcPr>
            <w:tcW w:w="7536" w:type="dxa"/>
            <w:tcBorders>
              <w:top w:val="single" w:sz="4" w:space="0" w:color="000000"/>
              <w:left w:val="nil"/>
              <w:bottom w:val="single" w:sz="8" w:space="0" w:color="auto"/>
              <w:right w:val="single" w:sz="8" w:space="0" w:color="auto"/>
            </w:tcBorders>
            <w:tcMar>
              <w:top w:w="0" w:type="dxa"/>
              <w:left w:w="108" w:type="dxa"/>
              <w:bottom w:w="0" w:type="dxa"/>
              <w:right w:w="108" w:type="dxa"/>
            </w:tcMar>
          </w:tcPr>
          <w:p w14:paraId="4569682B" w14:textId="77777777" w:rsidR="00072314" w:rsidRDefault="00072314" w:rsidP="001D18E6">
            <w:pPr>
              <w:ind w:left="3"/>
              <w:rPr>
                <w:rFonts w:eastAsiaTheme="minorHAnsi" w:cs="Arial"/>
                <w:color w:val="000000" w:themeColor="text1"/>
                <w:szCs w:val="22"/>
              </w:rPr>
            </w:pPr>
          </w:p>
        </w:tc>
      </w:tr>
    </w:tbl>
    <w:p w14:paraId="35AB401D" w14:textId="77777777" w:rsidR="00072314" w:rsidRPr="009E3B7C" w:rsidRDefault="00072314" w:rsidP="00072314">
      <w:pPr>
        <w:rPr>
          <w:rFonts w:cs="Arial"/>
          <w:color w:val="000000" w:themeColor="text1"/>
        </w:rPr>
      </w:pPr>
    </w:p>
    <w:p w14:paraId="05C75B4D" w14:textId="77777777" w:rsidR="00072314" w:rsidRDefault="00072314" w:rsidP="00072314">
      <w:pPr>
        <w:pStyle w:val="Heading5"/>
        <w:keepNext w:val="0"/>
        <w:tabs>
          <w:tab w:val="clear" w:pos="900"/>
          <w:tab w:val="left" w:pos="709"/>
        </w:tabs>
        <w:spacing w:before="240"/>
      </w:pPr>
      <w:bookmarkStart w:id="256" w:name="_Toc35000639"/>
      <w:r>
        <w:t>DIDs</w:t>
      </w:r>
      <w:bookmarkEnd w:id="256"/>
    </w:p>
    <w:p w14:paraId="4C064661" w14:textId="77777777" w:rsidR="00072314" w:rsidRDefault="00072314" w:rsidP="00072314">
      <w:pPr>
        <w:overflowPunct/>
        <w:autoSpaceDE/>
        <w:autoSpaceDN/>
        <w:adjustRightInd/>
        <w:textAlignment w:val="auto"/>
      </w:pPr>
    </w:p>
    <w:p w14:paraId="27C6D3ED" w14:textId="77777777" w:rsidR="00072314" w:rsidRDefault="00072314" w:rsidP="00072314">
      <w:pPr>
        <w:pStyle w:val="Heading3"/>
        <w:keepNext w:val="0"/>
        <w:tabs>
          <w:tab w:val="clear" w:pos="900"/>
          <w:tab w:val="left" w:pos="709"/>
          <w:tab w:val="left" w:pos="851"/>
        </w:tabs>
        <w:spacing w:before="240"/>
      </w:pPr>
      <w:bookmarkStart w:id="257" w:name="_Toc35000640"/>
      <w:r w:rsidRPr="00BC3C56">
        <w:t>Technical Parameters</w:t>
      </w:r>
      <w:bookmarkEnd w:id="257"/>
    </w:p>
    <w:p w14:paraId="11BCF907" w14:textId="77777777" w:rsidR="00072314" w:rsidRDefault="00072314" w:rsidP="00072314"/>
    <w:p w14:paraId="19AA316D" w14:textId="77777777" w:rsidR="00072314" w:rsidRDefault="00072314" w:rsidP="00072314">
      <w:pPr>
        <w:pStyle w:val="Heading3"/>
        <w:keepNext w:val="0"/>
        <w:tabs>
          <w:tab w:val="clear" w:pos="900"/>
          <w:tab w:val="left" w:pos="709"/>
          <w:tab w:val="left" w:pos="851"/>
        </w:tabs>
        <w:spacing w:before="240"/>
      </w:pPr>
      <w:bookmarkStart w:id="258" w:name="_Toc35000641"/>
      <w:r>
        <w:t>Mappings</w:t>
      </w:r>
      <w:bookmarkEnd w:id="258"/>
    </w:p>
    <w:p w14:paraId="3136D8B2" w14:textId="77777777" w:rsidR="00072314" w:rsidRDefault="00072314" w:rsidP="00072314">
      <w:pPr>
        <w:overflowPunct/>
        <w:autoSpaceDE/>
        <w:autoSpaceDN/>
        <w:adjustRightInd/>
        <w:textAlignment w:val="auto"/>
      </w:pPr>
    </w:p>
    <w:p w14:paraId="2024040D" w14:textId="77777777" w:rsidR="008A39B6" w:rsidRDefault="008A39B6" w:rsidP="008A39B6">
      <w:pPr>
        <w:pStyle w:val="VelocityScript"/>
        <w:rPr>
          <w:rFonts w:ascii="Arial" w:hAnsi="Arial" w:cs="Arial"/>
          <w:color w:val="000000" w:themeColor="text1"/>
          <w:sz w:val="16"/>
          <w:szCs w:val="14"/>
          <w:lang w:val="en-US"/>
        </w:rPr>
      </w:pPr>
    </w:p>
    <w:p w14:paraId="20BC22F8" w14:textId="77777777" w:rsidR="00BF4EB2" w:rsidRDefault="00BF4EB2" w:rsidP="008A39B6">
      <w:pPr>
        <w:pStyle w:val="VelocityScript"/>
        <w:rPr>
          <w:rFonts w:ascii="Arial" w:hAnsi="Arial" w:cs="Arial"/>
          <w:color w:val="000000" w:themeColor="text1"/>
          <w:sz w:val="16"/>
          <w:szCs w:val="14"/>
          <w:lang w:val="en-US"/>
        </w:rPr>
      </w:pPr>
    </w:p>
    <w:p w14:paraId="6C963911" w14:textId="77777777" w:rsidR="00BF4EB2" w:rsidRDefault="00BF4EB2" w:rsidP="008A39B6">
      <w:pPr>
        <w:pStyle w:val="VelocityScript"/>
        <w:rPr>
          <w:rFonts w:ascii="Arial" w:hAnsi="Arial" w:cs="Arial"/>
          <w:color w:val="000000" w:themeColor="text1"/>
          <w:sz w:val="16"/>
          <w:szCs w:val="14"/>
          <w:lang w:val="en-US"/>
        </w:rPr>
      </w:pPr>
    </w:p>
    <w:p w14:paraId="5A182B20" w14:textId="77777777" w:rsidR="008A39B6" w:rsidRDefault="008A39B6" w:rsidP="008A39B6">
      <w:pPr>
        <w:pStyle w:val="VelocityScript"/>
        <w:rPr>
          <w:rFonts w:ascii="Arial" w:hAnsi="Arial" w:cs="Arial"/>
          <w:color w:val="000000" w:themeColor="text1"/>
          <w:sz w:val="16"/>
          <w:szCs w:val="14"/>
          <w:lang w:val="en-US"/>
        </w:rPr>
      </w:pPr>
    </w:p>
    <w:p w14:paraId="6C3B3E78" w14:textId="77777777" w:rsidR="00BF4EB2" w:rsidRDefault="00BF4EB2" w:rsidP="008A39B6">
      <w:pPr>
        <w:pStyle w:val="VelocityScript"/>
        <w:rPr>
          <w:rFonts w:ascii="Arial" w:hAnsi="Arial" w:cs="Arial"/>
          <w:color w:val="000000" w:themeColor="text1"/>
          <w:sz w:val="16"/>
          <w:szCs w:val="14"/>
          <w:lang w:val="en-US"/>
        </w:rPr>
      </w:pPr>
    </w:p>
    <w:p w14:paraId="37D86540" w14:textId="77777777" w:rsidR="00BF4EB2" w:rsidRDefault="00BF4EB2" w:rsidP="008A39B6">
      <w:pPr>
        <w:pStyle w:val="VelocityScript"/>
        <w:rPr>
          <w:rFonts w:ascii="Arial" w:hAnsi="Arial" w:cs="Arial"/>
          <w:color w:val="000000" w:themeColor="text1"/>
          <w:sz w:val="16"/>
          <w:szCs w:val="14"/>
          <w:lang w:val="en-US"/>
        </w:rPr>
      </w:pPr>
    </w:p>
    <w:p w14:paraId="03B11235" w14:textId="77777777" w:rsidR="00072314" w:rsidRDefault="00072314" w:rsidP="00072314">
      <w:pPr>
        <w:overflowPunct/>
        <w:autoSpaceDE/>
        <w:autoSpaceDN/>
        <w:adjustRightInd/>
        <w:textAlignment w:val="auto"/>
      </w:pPr>
    </w:p>
    <w:p w14:paraId="3B143972" w14:textId="77777777" w:rsidR="00072314" w:rsidRDefault="00072314" w:rsidP="00072314">
      <w:pPr>
        <w:pStyle w:val="Heading3"/>
        <w:keepNext w:val="0"/>
        <w:tabs>
          <w:tab w:val="clear" w:pos="900"/>
          <w:tab w:val="left" w:pos="709"/>
          <w:tab w:val="left" w:pos="851"/>
        </w:tabs>
        <w:spacing w:before="240"/>
        <w:rPr>
          <w:szCs w:val="20"/>
        </w:rPr>
      </w:pPr>
      <w:bookmarkStart w:id="259" w:name="_Toc35000642"/>
      <w:r w:rsidRPr="00BC3C56">
        <w:rPr>
          <w:szCs w:val="20"/>
        </w:rPr>
        <w:t>Technical Interfaces</w:t>
      </w:r>
      <w:bookmarkEnd w:id="259"/>
    </w:p>
    <w:p w14:paraId="11EC9B1D" w14:textId="77777777" w:rsidR="00072314" w:rsidRDefault="00072314" w:rsidP="00072314">
      <w:pPr>
        <w:rPr>
          <w:rFonts w:cs="Arial"/>
          <w:color w:val="000000" w:themeColor="text1"/>
        </w:rPr>
      </w:pPr>
    </w:p>
    <w:p w14:paraId="3D077310" w14:textId="77777777" w:rsidR="00072314" w:rsidRDefault="00072314" w:rsidP="00072314">
      <w:pPr>
        <w:pStyle w:val="Heading4"/>
        <w:keepNext w:val="0"/>
        <w:tabs>
          <w:tab w:val="clear" w:pos="900"/>
          <w:tab w:val="left" w:pos="709"/>
        </w:tabs>
        <w:spacing w:before="240"/>
      </w:pPr>
      <w:bookmarkStart w:id="260" w:name="_Toc35000643"/>
      <w:r>
        <w:t>AIS Interfaces</w:t>
      </w:r>
      <w:bookmarkEnd w:id="260"/>
    </w:p>
    <w:p w14:paraId="61D60A3F" w14:textId="77777777" w:rsidR="00072314" w:rsidRDefault="00072314" w:rsidP="00072314">
      <w:pPr>
        <w:pStyle w:val="Heading5"/>
        <w:keepNext w:val="0"/>
        <w:tabs>
          <w:tab w:val="clear" w:pos="900"/>
          <w:tab w:val="left" w:pos="709"/>
        </w:tabs>
        <w:spacing w:before="240"/>
      </w:pPr>
      <w:bookmarkStart w:id="261" w:name="_Toc35000644"/>
      <w:r w:rsidRPr="00532AF2">
        <w:t>Publisher Interfaces</w:t>
      </w:r>
      <w:bookmarkEnd w:id="261"/>
    </w:p>
    <w:p w14:paraId="6B540021" w14:textId="77777777" w:rsidR="00D42EF4" w:rsidRDefault="00D42EF4" w:rsidP="00D42EF4"/>
    <w:p w14:paraId="1095EBC0" w14:textId="77777777" w:rsidR="00D42EF4" w:rsidRDefault="00D42EF4" w:rsidP="00D42EF4">
      <w:pPr>
        <w:pStyle w:val="VelocityScript"/>
        <w:rPr>
          <w:rFonts w:ascii="Arial" w:hAnsi="Arial" w:cs="Arial"/>
          <w:color w:val="000000" w:themeColor="text1"/>
          <w:sz w:val="16"/>
          <w:szCs w:val="14"/>
          <w:lang w:val="en-US"/>
        </w:rPr>
      </w:pPr>
    </w:p>
    <w:p w14:paraId="6281DEAB" w14:textId="77777777" w:rsidR="00072314" w:rsidRDefault="00072314" w:rsidP="00072314">
      <w:pPr>
        <w:pStyle w:val="Heading5"/>
        <w:keepNext w:val="0"/>
        <w:tabs>
          <w:tab w:val="clear" w:pos="900"/>
          <w:tab w:val="left" w:pos="709"/>
        </w:tabs>
        <w:spacing w:before="240"/>
      </w:pPr>
      <w:bookmarkStart w:id="262" w:name="_Toc35000645"/>
      <w:r w:rsidRPr="00BC3C56">
        <w:t>Subscriber Interfaces</w:t>
      </w:r>
      <w:bookmarkEnd w:id="262"/>
    </w:p>
    <w:p w14:paraId="2B482F9F" w14:textId="77777777" w:rsidR="00D42EF4" w:rsidRDefault="00D42EF4" w:rsidP="00D42EF4"/>
    <w:p w14:paraId="0B57B703" w14:textId="77777777" w:rsidR="00072314" w:rsidRDefault="00072314" w:rsidP="00072314"/>
    <w:p w14:paraId="3F14B62C" w14:textId="77777777" w:rsidR="00072314" w:rsidRDefault="00072314" w:rsidP="00072314">
      <w:pPr>
        <w:pStyle w:val="Heading4"/>
        <w:keepNext w:val="0"/>
        <w:tabs>
          <w:tab w:val="clear" w:pos="900"/>
          <w:tab w:val="left" w:pos="709"/>
        </w:tabs>
        <w:spacing w:before="240"/>
      </w:pPr>
      <w:bookmarkStart w:id="263" w:name="_Toc35000646"/>
      <w:r>
        <w:t>AUTOSAR Ports</w:t>
      </w:r>
      <w:bookmarkEnd w:id="263"/>
    </w:p>
    <w:p w14:paraId="189D85C9" w14:textId="77777777" w:rsidR="00072314" w:rsidRDefault="00072314" w:rsidP="00072314">
      <w:pPr>
        <w:pStyle w:val="BlockText"/>
        <w:ind w:left="0" w:firstLine="0"/>
      </w:pPr>
    </w:p>
    <w:p w14:paraId="6E2234A7" w14:textId="77777777" w:rsidR="00072314" w:rsidRDefault="00072314" w:rsidP="00072314">
      <w:pPr>
        <w:pStyle w:val="Heading3"/>
        <w:keepNext w:val="0"/>
        <w:tabs>
          <w:tab w:val="clear" w:pos="900"/>
          <w:tab w:val="left" w:pos="709"/>
          <w:tab w:val="left" w:pos="851"/>
        </w:tabs>
        <w:spacing w:before="240"/>
      </w:pPr>
      <w:bookmarkStart w:id="264" w:name="_Toc35000647"/>
      <w:r>
        <w:t>Messages/APIs</w:t>
      </w:r>
      <w:bookmarkEnd w:id="264"/>
    </w:p>
    <w:p w14:paraId="314AD332" w14:textId="77777777" w:rsidR="00072314" w:rsidRPr="00AA48C6" w:rsidRDefault="00072314" w:rsidP="00072314">
      <w:pPr>
        <w:pStyle w:val="Heading4"/>
        <w:keepNext w:val="0"/>
        <w:tabs>
          <w:tab w:val="clear" w:pos="900"/>
          <w:tab w:val="clear" w:pos="992"/>
          <w:tab w:val="left" w:pos="709"/>
          <w:tab w:val="left" w:pos="1134"/>
        </w:tabs>
        <w:spacing w:before="240"/>
      </w:pPr>
      <w:bookmarkStart w:id="265" w:name="_Toc35000648"/>
      <w:r>
        <w:t>CAN Bus “&lt;Bus Name&gt;”</w:t>
      </w:r>
      <w:bookmarkEnd w:id="265"/>
    </w:p>
    <w:p w14:paraId="1E94E7A1" w14:textId="77777777" w:rsidR="00072314" w:rsidRDefault="00072314" w:rsidP="00072314"/>
    <w:tbl>
      <w:tblPr>
        <w:tblStyle w:val="TableGrid"/>
        <w:tblW w:w="10212" w:type="dxa"/>
        <w:tblLayout w:type="fixed"/>
        <w:tblLook w:val="0620" w:firstRow="1" w:lastRow="0" w:firstColumn="0" w:lastColumn="0" w:noHBand="1" w:noVBand="1"/>
      </w:tblPr>
      <w:tblGrid>
        <w:gridCol w:w="1163"/>
        <w:gridCol w:w="1530"/>
        <w:gridCol w:w="900"/>
        <w:gridCol w:w="2957"/>
        <w:gridCol w:w="1819"/>
        <w:gridCol w:w="1843"/>
      </w:tblGrid>
      <w:tr w:rsidR="00072314" w:rsidRPr="00427709" w14:paraId="0545674D" w14:textId="77777777" w:rsidTr="001D18E6">
        <w:trPr>
          <w:trHeight w:val="166"/>
        </w:trPr>
        <w:tc>
          <w:tcPr>
            <w:tcW w:w="1163" w:type="dxa"/>
            <w:shd w:val="clear" w:color="auto" w:fill="D9D9D9" w:themeFill="background1" w:themeFillShade="D9"/>
          </w:tcPr>
          <w:p w14:paraId="5186C362" w14:textId="77777777" w:rsidR="00072314" w:rsidRPr="00C96BC7" w:rsidRDefault="00072314" w:rsidP="001D18E6">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CAN ID</w:t>
            </w:r>
          </w:p>
        </w:tc>
        <w:tc>
          <w:tcPr>
            <w:tcW w:w="1530" w:type="dxa"/>
            <w:shd w:val="clear" w:color="auto" w:fill="D9D9D9" w:themeFill="background1" w:themeFillShade="D9"/>
          </w:tcPr>
          <w:p w14:paraId="3A0273C6" w14:textId="77777777" w:rsidR="00072314" w:rsidRPr="00C96BC7" w:rsidRDefault="00072314" w:rsidP="001D18E6">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Transmission Mode</w:t>
            </w:r>
          </w:p>
        </w:tc>
        <w:tc>
          <w:tcPr>
            <w:tcW w:w="900" w:type="dxa"/>
            <w:shd w:val="clear" w:color="auto" w:fill="D9D9D9" w:themeFill="background1" w:themeFillShade="D9"/>
          </w:tcPr>
          <w:p w14:paraId="0B203F5C" w14:textId="77777777" w:rsidR="00072314" w:rsidRPr="00C96BC7" w:rsidRDefault="00072314" w:rsidP="001D18E6">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Period</w:t>
            </w:r>
          </w:p>
        </w:tc>
        <w:tc>
          <w:tcPr>
            <w:tcW w:w="2957" w:type="dxa"/>
            <w:shd w:val="clear" w:color="auto" w:fill="D9D9D9" w:themeFill="background1" w:themeFillShade="D9"/>
          </w:tcPr>
          <w:p w14:paraId="6F2B6A63" w14:textId="77777777" w:rsidR="00072314" w:rsidRPr="00C96BC7" w:rsidRDefault="00072314" w:rsidP="001D18E6">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Signal Names</w:t>
            </w:r>
          </w:p>
        </w:tc>
        <w:tc>
          <w:tcPr>
            <w:tcW w:w="1819" w:type="dxa"/>
            <w:shd w:val="clear" w:color="auto" w:fill="D9D9D9" w:themeFill="background1" w:themeFillShade="D9"/>
          </w:tcPr>
          <w:p w14:paraId="6F9D3A1E" w14:textId="77777777" w:rsidR="00072314" w:rsidRPr="00C96BC7" w:rsidRDefault="00072314" w:rsidP="001D18E6">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Transmitter(s)</w:t>
            </w:r>
          </w:p>
        </w:tc>
        <w:tc>
          <w:tcPr>
            <w:tcW w:w="1843" w:type="dxa"/>
            <w:shd w:val="clear" w:color="auto" w:fill="D9D9D9" w:themeFill="background1" w:themeFillShade="D9"/>
          </w:tcPr>
          <w:p w14:paraId="7DCB8F4D" w14:textId="77777777" w:rsidR="00072314" w:rsidRPr="00C96BC7" w:rsidRDefault="00072314" w:rsidP="001D18E6">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Receiver(s)</w:t>
            </w:r>
          </w:p>
        </w:tc>
      </w:tr>
      <w:tr w:rsidR="00072314" w:rsidRPr="00427709" w14:paraId="62F7D7B4" w14:textId="77777777" w:rsidTr="001D18E6">
        <w:trPr>
          <w:trHeight w:val="233"/>
        </w:trPr>
        <w:tc>
          <w:tcPr>
            <w:tcW w:w="1163" w:type="dxa"/>
            <w:vMerge w:val="restart"/>
          </w:tcPr>
          <w:p w14:paraId="52989EDB" w14:textId="77777777" w:rsidR="00072314" w:rsidRPr="00427709" w:rsidRDefault="00072314" w:rsidP="001D18E6">
            <w:pPr>
              <w:spacing w:before="100" w:beforeAutospacing="1"/>
              <w:rPr>
                <w:rFonts w:cs="Arial"/>
                <w:color w:val="333333"/>
                <w:sz w:val="14"/>
                <w:szCs w:val="21"/>
                <w:lang w:eastAsia="de-DE"/>
              </w:rPr>
            </w:pPr>
          </w:p>
        </w:tc>
        <w:tc>
          <w:tcPr>
            <w:tcW w:w="1530" w:type="dxa"/>
            <w:vMerge w:val="restart"/>
          </w:tcPr>
          <w:p w14:paraId="44132601" w14:textId="77777777" w:rsidR="00072314" w:rsidRPr="00427709" w:rsidRDefault="00072314" w:rsidP="001D18E6">
            <w:pPr>
              <w:spacing w:before="100" w:beforeAutospacing="1"/>
              <w:rPr>
                <w:rFonts w:cs="Arial"/>
                <w:color w:val="333333"/>
                <w:sz w:val="14"/>
                <w:szCs w:val="21"/>
                <w:lang w:eastAsia="de-DE"/>
              </w:rPr>
            </w:pPr>
          </w:p>
        </w:tc>
        <w:tc>
          <w:tcPr>
            <w:tcW w:w="900" w:type="dxa"/>
            <w:vMerge w:val="restart"/>
          </w:tcPr>
          <w:p w14:paraId="2DA5C42A" w14:textId="77777777" w:rsidR="00072314" w:rsidRPr="00427709" w:rsidRDefault="00072314" w:rsidP="001D18E6">
            <w:pPr>
              <w:spacing w:before="100" w:beforeAutospacing="1"/>
              <w:rPr>
                <w:rFonts w:cs="Arial"/>
                <w:color w:val="333333"/>
                <w:sz w:val="14"/>
                <w:szCs w:val="21"/>
                <w:lang w:eastAsia="de-DE"/>
              </w:rPr>
            </w:pPr>
          </w:p>
        </w:tc>
        <w:tc>
          <w:tcPr>
            <w:tcW w:w="2957" w:type="dxa"/>
          </w:tcPr>
          <w:p w14:paraId="4B6343E4" w14:textId="77777777" w:rsidR="00072314" w:rsidRPr="00427709" w:rsidRDefault="00072314" w:rsidP="001D18E6">
            <w:pPr>
              <w:spacing w:before="100" w:beforeAutospacing="1"/>
              <w:rPr>
                <w:rFonts w:cs="Arial"/>
                <w:color w:val="333333"/>
                <w:sz w:val="14"/>
                <w:szCs w:val="21"/>
                <w:lang w:eastAsia="de-DE"/>
              </w:rPr>
            </w:pPr>
          </w:p>
        </w:tc>
        <w:tc>
          <w:tcPr>
            <w:tcW w:w="1819" w:type="dxa"/>
            <w:vMerge w:val="restart"/>
          </w:tcPr>
          <w:p w14:paraId="3A306A5B" w14:textId="77777777" w:rsidR="00072314" w:rsidRPr="00427709" w:rsidRDefault="00072314" w:rsidP="001D18E6">
            <w:pPr>
              <w:spacing w:before="100" w:beforeAutospacing="1"/>
              <w:rPr>
                <w:color w:val="333333"/>
                <w:sz w:val="14"/>
                <w:szCs w:val="21"/>
                <w:lang w:eastAsia="de-DE"/>
              </w:rPr>
            </w:pPr>
          </w:p>
        </w:tc>
        <w:tc>
          <w:tcPr>
            <w:tcW w:w="1843" w:type="dxa"/>
            <w:vMerge w:val="restart"/>
          </w:tcPr>
          <w:p w14:paraId="6E6CE771" w14:textId="77777777" w:rsidR="00072314" w:rsidRPr="00427709" w:rsidRDefault="00072314" w:rsidP="001D18E6">
            <w:pPr>
              <w:spacing w:before="100" w:beforeAutospacing="1"/>
              <w:rPr>
                <w:rFonts w:cs="Arial"/>
                <w:color w:val="333333"/>
                <w:sz w:val="14"/>
                <w:szCs w:val="21"/>
                <w:lang w:eastAsia="de-DE"/>
              </w:rPr>
            </w:pPr>
          </w:p>
        </w:tc>
      </w:tr>
      <w:tr w:rsidR="00072314" w:rsidRPr="00427709" w14:paraId="046B3CB7" w14:textId="77777777" w:rsidTr="001D18E6">
        <w:trPr>
          <w:trHeight w:val="232"/>
        </w:trPr>
        <w:tc>
          <w:tcPr>
            <w:tcW w:w="1163" w:type="dxa"/>
            <w:vMerge/>
          </w:tcPr>
          <w:p w14:paraId="591B05C2" w14:textId="77777777" w:rsidR="00072314" w:rsidRPr="00427709" w:rsidRDefault="00072314" w:rsidP="001D18E6">
            <w:pPr>
              <w:spacing w:before="100" w:beforeAutospacing="1"/>
              <w:rPr>
                <w:rFonts w:cs="Arial"/>
                <w:color w:val="333333"/>
                <w:sz w:val="14"/>
                <w:szCs w:val="21"/>
                <w:lang w:eastAsia="de-DE"/>
              </w:rPr>
            </w:pPr>
          </w:p>
        </w:tc>
        <w:tc>
          <w:tcPr>
            <w:tcW w:w="1530" w:type="dxa"/>
            <w:vMerge/>
          </w:tcPr>
          <w:p w14:paraId="7CB8B67E" w14:textId="77777777" w:rsidR="00072314" w:rsidRPr="00427709" w:rsidRDefault="00072314" w:rsidP="001D18E6">
            <w:pPr>
              <w:spacing w:before="100" w:beforeAutospacing="1"/>
              <w:rPr>
                <w:rFonts w:cs="Arial"/>
                <w:color w:val="333333"/>
                <w:sz w:val="14"/>
                <w:szCs w:val="21"/>
                <w:lang w:eastAsia="de-DE"/>
              </w:rPr>
            </w:pPr>
          </w:p>
        </w:tc>
        <w:tc>
          <w:tcPr>
            <w:tcW w:w="900" w:type="dxa"/>
            <w:vMerge/>
          </w:tcPr>
          <w:p w14:paraId="553E09DE" w14:textId="77777777" w:rsidR="00072314" w:rsidRPr="00427709" w:rsidRDefault="00072314" w:rsidP="001D18E6">
            <w:pPr>
              <w:spacing w:before="100" w:beforeAutospacing="1"/>
              <w:rPr>
                <w:rFonts w:cs="Arial"/>
                <w:color w:val="333333"/>
                <w:sz w:val="14"/>
                <w:szCs w:val="21"/>
                <w:lang w:eastAsia="de-DE"/>
              </w:rPr>
            </w:pPr>
          </w:p>
        </w:tc>
        <w:tc>
          <w:tcPr>
            <w:tcW w:w="2957" w:type="dxa"/>
          </w:tcPr>
          <w:p w14:paraId="480D5A7F" w14:textId="77777777" w:rsidR="00072314" w:rsidRPr="00427709" w:rsidRDefault="00072314" w:rsidP="001D18E6">
            <w:pPr>
              <w:spacing w:before="100" w:beforeAutospacing="1"/>
              <w:rPr>
                <w:rFonts w:cs="Arial"/>
                <w:color w:val="333333"/>
                <w:sz w:val="14"/>
                <w:szCs w:val="21"/>
                <w:lang w:eastAsia="de-DE"/>
              </w:rPr>
            </w:pPr>
          </w:p>
        </w:tc>
        <w:tc>
          <w:tcPr>
            <w:tcW w:w="1819" w:type="dxa"/>
            <w:vMerge/>
          </w:tcPr>
          <w:p w14:paraId="4355939A" w14:textId="77777777" w:rsidR="00072314" w:rsidRPr="00427709" w:rsidRDefault="00072314" w:rsidP="001D18E6">
            <w:pPr>
              <w:spacing w:before="100" w:beforeAutospacing="1"/>
              <w:rPr>
                <w:rFonts w:cs="Arial"/>
                <w:color w:val="333333"/>
                <w:sz w:val="14"/>
                <w:szCs w:val="21"/>
                <w:lang w:eastAsia="de-DE"/>
              </w:rPr>
            </w:pPr>
          </w:p>
        </w:tc>
        <w:tc>
          <w:tcPr>
            <w:tcW w:w="1843" w:type="dxa"/>
            <w:vMerge/>
          </w:tcPr>
          <w:p w14:paraId="450C5024" w14:textId="77777777" w:rsidR="00072314" w:rsidRPr="00427709" w:rsidRDefault="00072314" w:rsidP="001D18E6">
            <w:pPr>
              <w:spacing w:before="100" w:beforeAutospacing="1"/>
              <w:rPr>
                <w:rFonts w:cs="Arial"/>
                <w:color w:val="333333"/>
                <w:sz w:val="14"/>
                <w:szCs w:val="21"/>
                <w:lang w:eastAsia="de-DE"/>
              </w:rPr>
            </w:pPr>
          </w:p>
        </w:tc>
      </w:tr>
      <w:tr w:rsidR="00072314" w:rsidRPr="00427709" w14:paraId="2CB9E73E" w14:textId="77777777" w:rsidTr="001D18E6">
        <w:trPr>
          <w:trHeight w:val="232"/>
        </w:trPr>
        <w:tc>
          <w:tcPr>
            <w:tcW w:w="1163" w:type="dxa"/>
            <w:vMerge/>
          </w:tcPr>
          <w:p w14:paraId="2104DE79" w14:textId="77777777" w:rsidR="00072314" w:rsidRPr="00427709" w:rsidRDefault="00072314" w:rsidP="001D18E6">
            <w:pPr>
              <w:spacing w:before="100" w:beforeAutospacing="1"/>
              <w:rPr>
                <w:rFonts w:cs="Arial"/>
                <w:color w:val="333333"/>
                <w:sz w:val="14"/>
                <w:szCs w:val="21"/>
                <w:lang w:eastAsia="de-DE"/>
              </w:rPr>
            </w:pPr>
          </w:p>
        </w:tc>
        <w:tc>
          <w:tcPr>
            <w:tcW w:w="1530" w:type="dxa"/>
            <w:vMerge/>
          </w:tcPr>
          <w:p w14:paraId="52D77EF4" w14:textId="77777777" w:rsidR="00072314" w:rsidRPr="00427709" w:rsidRDefault="00072314" w:rsidP="001D18E6">
            <w:pPr>
              <w:spacing w:before="100" w:beforeAutospacing="1"/>
              <w:rPr>
                <w:rFonts w:cs="Arial"/>
                <w:color w:val="333333"/>
                <w:sz w:val="14"/>
                <w:szCs w:val="21"/>
                <w:lang w:eastAsia="de-DE"/>
              </w:rPr>
            </w:pPr>
          </w:p>
        </w:tc>
        <w:tc>
          <w:tcPr>
            <w:tcW w:w="900" w:type="dxa"/>
            <w:vMerge/>
          </w:tcPr>
          <w:p w14:paraId="302E3CEB" w14:textId="77777777" w:rsidR="00072314" w:rsidRPr="00427709" w:rsidRDefault="00072314" w:rsidP="001D18E6">
            <w:pPr>
              <w:spacing w:before="100" w:beforeAutospacing="1"/>
              <w:rPr>
                <w:rFonts w:cs="Arial"/>
                <w:color w:val="333333"/>
                <w:sz w:val="14"/>
                <w:szCs w:val="21"/>
                <w:lang w:eastAsia="de-DE"/>
              </w:rPr>
            </w:pPr>
          </w:p>
        </w:tc>
        <w:tc>
          <w:tcPr>
            <w:tcW w:w="2957" w:type="dxa"/>
          </w:tcPr>
          <w:p w14:paraId="78E3DAE2" w14:textId="77777777" w:rsidR="00072314" w:rsidRPr="00427709" w:rsidRDefault="00072314" w:rsidP="001D18E6">
            <w:pPr>
              <w:spacing w:before="100" w:beforeAutospacing="1"/>
              <w:rPr>
                <w:rFonts w:cs="Arial"/>
                <w:color w:val="333333"/>
                <w:sz w:val="14"/>
                <w:szCs w:val="21"/>
                <w:lang w:eastAsia="de-DE"/>
              </w:rPr>
            </w:pPr>
          </w:p>
        </w:tc>
        <w:tc>
          <w:tcPr>
            <w:tcW w:w="1819" w:type="dxa"/>
            <w:vMerge/>
          </w:tcPr>
          <w:p w14:paraId="5851164C" w14:textId="77777777" w:rsidR="00072314" w:rsidRPr="00427709" w:rsidRDefault="00072314" w:rsidP="001D18E6">
            <w:pPr>
              <w:spacing w:before="100" w:beforeAutospacing="1"/>
              <w:rPr>
                <w:rFonts w:cs="Arial"/>
                <w:color w:val="333333"/>
                <w:sz w:val="14"/>
                <w:szCs w:val="21"/>
                <w:lang w:eastAsia="de-DE"/>
              </w:rPr>
            </w:pPr>
          </w:p>
        </w:tc>
        <w:tc>
          <w:tcPr>
            <w:tcW w:w="1843" w:type="dxa"/>
            <w:vMerge/>
          </w:tcPr>
          <w:p w14:paraId="39D147BD" w14:textId="77777777" w:rsidR="00072314" w:rsidRPr="00427709" w:rsidRDefault="00072314" w:rsidP="001D18E6">
            <w:pPr>
              <w:spacing w:before="100" w:beforeAutospacing="1"/>
              <w:rPr>
                <w:rFonts w:cs="Arial"/>
                <w:color w:val="333333"/>
                <w:sz w:val="14"/>
                <w:szCs w:val="21"/>
                <w:lang w:eastAsia="de-DE"/>
              </w:rPr>
            </w:pPr>
          </w:p>
        </w:tc>
      </w:tr>
      <w:tr w:rsidR="00072314" w:rsidRPr="00427709" w14:paraId="0B94B6CC" w14:textId="77777777" w:rsidTr="001D18E6">
        <w:trPr>
          <w:trHeight w:val="232"/>
        </w:trPr>
        <w:tc>
          <w:tcPr>
            <w:tcW w:w="1163" w:type="dxa"/>
            <w:vMerge/>
          </w:tcPr>
          <w:p w14:paraId="72E8F73C" w14:textId="77777777" w:rsidR="00072314" w:rsidRPr="00427709" w:rsidRDefault="00072314" w:rsidP="001D18E6">
            <w:pPr>
              <w:spacing w:before="100" w:beforeAutospacing="1"/>
              <w:rPr>
                <w:rFonts w:cs="Arial"/>
                <w:color w:val="333333"/>
                <w:sz w:val="14"/>
                <w:szCs w:val="21"/>
                <w:lang w:eastAsia="de-DE"/>
              </w:rPr>
            </w:pPr>
          </w:p>
        </w:tc>
        <w:tc>
          <w:tcPr>
            <w:tcW w:w="1530" w:type="dxa"/>
            <w:vMerge/>
          </w:tcPr>
          <w:p w14:paraId="6E619E19" w14:textId="77777777" w:rsidR="00072314" w:rsidRPr="00427709" w:rsidRDefault="00072314" w:rsidP="001D18E6">
            <w:pPr>
              <w:spacing w:before="100" w:beforeAutospacing="1"/>
              <w:rPr>
                <w:rFonts w:cs="Arial"/>
                <w:color w:val="333333"/>
                <w:sz w:val="14"/>
                <w:szCs w:val="21"/>
                <w:lang w:eastAsia="de-DE"/>
              </w:rPr>
            </w:pPr>
          </w:p>
        </w:tc>
        <w:tc>
          <w:tcPr>
            <w:tcW w:w="900" w:type="dxa"/>
            <w:vMerge/>
          </w:tcPr>
          <w:p w14:paraId="31FB151A" w14:textId="77777777" w:rsidR="00072314" w:rsidRPr="00427709" w:rsidRDefault="00072314" w:rsidP="001D18E6">
            <w:pPr>
              <w:spacing w:before="100" w:beforeAutospacing="1"/>
              <w:rPr>
                <w:rFonts w:cs="Arial"/>
                <w:color w:val="333333"/>
                <w:sz w:val="14"/>
                <w:szCs w:val="21"/>
                <w:lang w:eastAsia="de-DE"/>
              </w:rPr>
            </w:pPr>
          </w:p>
        </w:tc>
        <w:tc>
          <w:tcPr>
            <w:tcW w:w="2957" w:type="dxa"/>
          </w:tcPr>
          <w:p w14:paraId="08654F34" w14:textId="77777777" w:rsidR="00072314" w:rsidRPr="00427709" w:rsidRDefault="00072314" w:rsidP="001D18E6">
            <w:pPr>
              <w:spacing w:before="100" w:beforeAutospacing="1"/>
              <w:rPr>
                <w:rFonts w:cs="Arial"/>
                <w:color w:val="333333"/>
                <w:sz w:val="14"/>
                <w:szCs w:val="21"/>
                <w:lang w:eastAsia="de-DE"/>
              </w:rPr>
            </w:pPr>
          </w:p>
        </w:tc>
        <w:tc>
          <w:tcPr>
            <w:tcW w:w="1819" w:type="dxa"/>
            <w:vMerge/>
          </w:tcPr>
          <w:p w14:paraId="319C3FAE" w14:textId="77777777" w:rsidR="00072314" w:rsidRPr="00427709" w:rsidRDefault="00072314" w:rsidP="001D18E6">
            <w:pPr>
              <w:spacing w:before="100" w:beforeAutospacing="1"/>
              <w:rPr>
                <w:rFonts w:cs="Arial"/>
                <w:color w:val="333333"/>
                <w:sz w:val="14"/>
                <w:szCs w:val="21"/>
                <w:lang w:eastAsia="de-DE"/>
              </w:rPr>
            </w:pPr>
          </w:p>
        </w:tc>
        <w:tc>
          <w:tcPr>
            <w:tcW w:w="1843" w:type="dxa"/>
            <w:vMerge/>
          </w:tcPr>
          <w:p w14:paraId="5243BC1E" w14:textId="77777777" w:rsidR="00072314" w:rsidRPr="00427709" w:rsidRDefault="00072314" w:rsidP="001D18E6">
            <w:pPr>
              <w:spacing w:before="100" w:beforeAutospacing="1"/>
              <w:rPr>
                <w:rFonts w:cs="Arial"/>
                <w:color w:val="333333"/>
                <w:sz w:val="14"/>
                <w:szCs w:val="21"/>
                <w:lang w:eastAsia="de-DE"/>
              </w:rPr>
            </w:pPr>
          </w:p>
        </w:tc>
      </w:tr>
    </w:tbl>
    <w:p w14:paraId="6335792A" w14:textId="77777777" w:rsidR="00072314" w:rsidRPr="00427709" w:rsidRDefault="00072314" w:rsidP="00072314"/>
    <w:p w14:paraId="15761DEC" w14:textId="77777777" w:rsidR="00072314" w:rsidRPr="00AA48C6" w:rsidRDefault="00072314" w:rsidP="00072314">
      <w:pPr>
        <w:pStyle w:val="Heading4"/>
        <w:keepNext w:val="0"/>
        <w:tabs>
          <w:tab w:val="clear" w:pos="900"/>
          <w:tab w:val="clear" w:pos="992"/>
          <w:tab w:val="left" w:pos="709"/>
          <w:tab w:val="left" w:pos="1134"/>
        </w:tabs>
        <w:spacing w:before="240"/>
      </w:pPr>
      <w:bookmarkStart w:id="266" w:name="_Toc35000649"/>
      <w:r>
        <w:t>LIN Bus “&lt;Bus Name&gt;”</w:t>
      </w:r>
      <w:bookmarkEnd w:id="266"/>
    </w:p>
    <w:p w14:paraId="6F669C28" w14:textId="77777777" w:rsidR="00072314" w:rsidRDefault="00072314" w:rsidP="00072314"/>
    <w:p w14:paraId="4E8197ED" w14:textId="77777777" w:rsidR="00072314" w:rsidRDefault="00072314" w:rsidP="00072314">
      <w:pPr>
        <w:pStyle w:val="Heading4"/>
        <w:keepNext w:val="0"/>
        <w:tabs>
          <w:tab w:val="clear" w:pos="900"/>
          <w:tab w:val="left" w:pos="709"/>
        </w:tabs>
        <w:spacing w:before="240"/>
      </w:pPr>
      <w:bookmarkStart w:id="267" w:name="_Toc35000650"/>
      <w:bookmarkStart w:id="268" w:name="_Ref22737477"/>
      <w:bookmarkStart w:id="269" w:name="_Ref21531676"/>
      <w:bookmarkStart w:id="270" w:name="_Ref21531342"/>
      <w:bookmarkStart w:id="271" w:name="_Hlk25066769"/>
      <w:r>
        <w:t>AUTOSAR Interfaces</w:t>
      </w:r>
      <w:bookmarkEnd w:id="267"/>
    </w:p>
    <w:p w14:paraId="5CAE406E" w14:textId="77777777" w:rsidR="00072314" w:rsidRPr="00B71712" w:rsidRDefault="00072314" w:rsidP="00072314"/>
    <w:p w14:paraId="23EA93EE" w14:textId="77777777" w:rsidR="00072314" w:rsidRDefault="00072314" w:rsidP="00072314">
      <w:pPr>
        <w:pStyle w:val="Heading4"/>
        <w:keepNext w:val="0"/>
        <w:tabs>
          <w:tab w:val="clear" w:pos="900"/>
          <w:tab w:val="left" w:pos="709"/>
        </w:tabs>
        <w:spacing w:before="240"/>
      </w:pPr>
      <w:bookmarkStart w:id="272" w:name="_Toc35000651"/>
      <w:r>
        <w:t xml:space="preserve">SOA Service </w:t>
      </w:r>
      <w:bookmarkEnd w:id="268"/>
      <w:bookmarkEnd w:id="269"/>
      <w:bookmarkEnd w:id="270"/>
      <w:r>
        <w:t>Contracts</w:t>
      </w:r>
      <w:bookmarkEnd w:id="271"/>
      <w:bookmarkEnd w:id="272"/>
    </w:p>
    <w:p w14:paraId="7939CE60" w14:textId="77777777" w:rsidR="00072314" w:rsidRDefault="00072314" w:rsidP="00072314">
      <w:pPr>
        <w:rPr>
          <w:rFonts w:cs="Arial"/>
        </w:rPr>
      </w:pPr>
    </w:p>
    <w:p w14:paraId="39AF2C91" w14:textId="77777777" w:rsidR="00072314" w:rsidRDefault="00072314" w:rsidP="00072314">
      <w:pPr>
        <w:rPr>
          <w:rFonts w:cs="Arial"/>
        </w:rPr>
      </w:pPr>
      <w:r>
        <w:rPr>
          <w:rFonts w:cs="Arial"/>
        </w:rPr>
        <w:t>&lt;Service contract purpose/behavior&gt;</w:t>
      </w:r>
    </w:p>
    <w:p w14:paraId="104D7B8A" w14:textId="77777777" w:rsidR="00072314" w:rsidRDefault="00072314" w:rsidP="00072314">
      <w:pPr>
        <w:rPr>
          <w:rFonts w:cs="Arial"/>
        </w:rPr>
      </w:pPr>
    </w:p>
    <w:tbl>
      <w:tblPr>
        <w:tblStyle w:val="TableGrid"/>
        <w:tblW w:w="5014" w:type="pct"/>
        <w:tblLayout w:type="fixed"/>
        <w:tblLook w:val="0620" w:firstRow="1" w:lastRow="0" w:firstColumn="0" w:lastColumn="0" w:noHBand="1" w:noVBand="1"/>
      </w:tblPr>
      <w:tblGrid>
        <w:gridCol w:w="1292"/>
        <w:gridCol w:w="1203"/>
        <w:gridCol w:w="2254"/>
        <w:gridCol w:w="3253"/>
        <w:gridCol w:w="2365"/>
      </w:tblGrid>
      <w:tr w:rsidR="00072314" w:rsidRPr="00C0260E" w14:paraId="385CC011" w14:textId="77777777" w:rsidTr="001D18E6">
        <w:trPr>
          <w:trHeight w:val="625"/>
        </w:trPr>
        <w:tc>
          <w:tcPr>
            <w:tcW w:w="1271" w:type="dxa"/>
            <w:shd w:val="clear" w:color="auto" w:fill="D9D9D9" w:themeFill="background1" w:themeFillShade="D9"/>
            <w:hideMark/>
          </w:tcPr>
          <w:p w14:paraId="07890DD7" w14:textId="77777777" w:rsidR="00072314" w:rsidRPr="00C96BC7" w:rsidRDefault="00072314" w:rsidP="001D18E6">
            <w:pPr>
              <w:overflowPunct/>
              <w:autoSpaceDE/>
              <w:autoSpaceDN/>
              <w:adjustRightInd/>
              <w:textAlignment w:val="auto"/>
              <w:rPr>
                <w:rFonts w:cs="Arial"/>
                <w:color w:val="333333"/>
                <w:sz w:val="18"/>
                <w:szCs w:val="21"/>
                <w:lang w:val="de-DE" w:eastAsia="de-DE"/>
              </w:rPr>
            </w:pPr>
            <w:r w:rsidRPr="00C96BC7">
              <w:rPr>
                <w:rFonts w:cs="Arial"/>
                <w:color w:val="333333"/>
                <w:sz w:val="18"/>
                <w:szCs w:val="21"/>
                <w:lang w:val="de-DE" w:eastAsia="de-DE"/>
              </w:rPr>
              <w:t>Messaging Pattern</w:t>
            </w:r>
          </w:p>
        </w:tc>
        <w:tc>
          <w:tcPr>
            <w:tcW w:w="1184" w:type="dxa"/>
            <w:shd w:val="clear" w:color="auto" w:fill="D9D9D9" w:themeFill="background1" w:themeFillShade="D9"/>
          </w:tcPr>
          <w:p w14:paraId="2FE4A721" w14:textId="77777777" w:rsidR="00072314" w:rsidRPr="00C96BC7" w:rsidRDefault="00072314" w:rsidP="001D18E6">
            <w:pPr>
              <w:overflowPunct/>
              <w:autoSpaceDE/>
              <w:autoSpaceDN/>
              <w:adjustRightInd/>
              <w:textAlignment w:val="auto"/>
              <w:rPr>
                <w:rFonts w:cs="Arial"/>
                <w:b/>
                <w:bCs/>
                <w:color w:val="333333"/>
                <w:sz w:val="18"/>
                <w:szCs w:val="21"/>
                <w:lang w:eastAsia="de-DE"/>
              </w:rPr>
            </w:pPr>
            <w:r w:rsidRPr="00C96BC7">
              <w:rPr>
                <w:rFonts w:cs="Arial"/>
                <w:color w:val="333333"/>
                <w:sz w:val="18"/>
                <w:szCs w:val="21"/>
                <w:lang w:eastAsia="de-DE"/>
              </w:rPr>
              <w:t>Frequency</w:t>
            </w:r>
          </w:p>
          <w:p w14:paraId="71EC7567" w14:textId="77777777" w:rsidR="00072314" w:rsidRPr="00C96BC7" w:rsidRDefault="00072314" w:rsidP="001D18E6">
            <w:pPr>
              <w:overflowPunct/>
              <w:autoSpaceDE/>
              <w:autoSpaceDN/>
              <w:adjustRightInd/>
              <w:textAlignment w:val="auto"/>
              <w:rPr>
                <w:rFonts w:cs="Arial"/>
                <w:color w:val="333333"/>
                <w:sz w:val="18"/>
                <w:szCs w:val="21"/>
                <w:lang w:eastAsia="de-DE"/>
              </w:rPr>
            </w:pPr>
            <w:r w:rsidRPr="00C96BC7">
              <w:rPr>
                <w:rFonts w:cs="Arial"/>
                <w:color w:val="333333"/>
                <w:sz w:val="18"/>
                <w:szCs w:val="21"/>
                <w:lang w:eastAsia="de-DE"/>
              </w:rPr>
              <w:t>(For Data Broadcast Only)</w:t>
            </w:r>
          </w:p>
        </w:tc>
        <w:tc>
          <w:tcPr>
            <w:tcW w:w="2218" w:type="dxa"/>
            <w:shd w:val="clear" w:color="auto" w:fill="D9D9D9" w:themeFill="background1" w:themeFillShade="D9"/>
          </w:tcPr>
          <w:p w14:paraId="1760D726" w14:textId="77777777" w:rsidR="00072314" w:rsidRPr="00C96BC7" w:rsidRDefault="00072314" w:rsidP="001D18E6">
            <w:pPr>
              <w:overflowPunct/>
              <w:autoSpaceDE/>
              <w:autoSpaceDN/>
              <w:adjustRightInd/>
              <w:textAlignment w:val="auto"/>
              <w:rPr>
                <w:rFonts w:cs="Arial"/>
                <w:b/>
                <w:bCs/>
                <w:color w:val="333333"/>
                <w:sz w:val="18"/>
                <w:szCs w:val="21"/>
                <w:lang w:eastAsia="de-DE"/>
              </w:rPr>
            </w:pPr>
            <w:r w:rsidRPr="00C96BC7">
              <w:rPr>
                <w:rFonts w:cs="Arial"/>
                <w:color w:val="333333"/>
                <w:sz w:val="18"/>
                <w:szCs w:val="21"/>
                <w:lang w:eastAsia="de-DE"/>
              </w:rPr>
              <w:t>Message Data Element(s)</w:t>
            </w:r>
          </w:p>
          <w:p w14:paraId="792A817A" w14:textId="77777777" w:rsidR="00072314" w:rsidRPr="00C96BC7" w:rsidRDefault="00072314" w:rsidP="001D18E6">
            <w:pPr>
              <w:overflowPunct/>
              <w:autoSpaceDE/>
              <w:autoSpaceDN/>
              <w:adjustRightInd/>
              <w:textAlignment w:val="auto"/>
              <w:rPr>
                <w:rFonts w:cs="Arial"/>
                <w:color w:val="333333"/>
                <w:sz w:val="18"/>
                <w:szCs w:val="21"/>
                <w:lang w:eastAsia="de-DE"/>
              </w:rPr>
            </w:pPr>
            <w:r w:rsidRPr="00C96BC7">
              <w:rPr>
                <w:rFonts w:cs="Arial"/>
                <w:color w:val="333333"/>
                <w:sz w:val="18"/>
                <w:szCs w:val="21"/>
                <w:lang w:eastAsia="de-DE"/>
              </w:rPr>
              <w:t>(Must Match GPB) or applicable CAN signal</w:t>
            </w:r>
          </w:p>
        </w:tc>
        <w:tc>
          <w:tcPr>
            <w:tcW w:w="3201" w:type="dxa"/>
            <w:shd w:val="clear" w:color="auto" w:fill="D9D9D9" w:themeFill="background1" w:themeFillShade="D9"/>
            <w:hideMark/>
          </w:tcPr>
          <w:p w14:paraId="6EB619C2" w14:textId="77777777" w:rsidR="00072314" w:rsidRPr="00C96BC7" w:rsidRDefault="00072314" w:rsidP="001D18E6">
            <w:pPr>
              <w:overflowPunct/>
              <w:autoSpaceDE/>
              <w:autoSpaceDN/>
              <w:adjustRightInd/>
              <w:textAlignment w:val="auto"/>
              <w:rPr>
                <w:rFonts w:cs="Arial"/>
                <w:color w:val="333333"/>
                <w:sz w:val="18"/>
                <w:szCs w:val="21"/>
                <w:lang w:eastAsia="de-DE"/>
              </w:rPr>
            </w:pPr>
            <w:r w:rsidRPr="00C96BC7">
              <w:rPr>
                <w:rFonts w:cs="Arial"/>
                <w:color w:val="333333"/>
                <w:sz w:val="18"/>
                <w:szCs w:val="21"/>
                <w:lang w:eastAsia="de-DE"/>
              </w:rPr>
              <w:t>Description of Data Element(s)</w:t>
            </w:r>
          </w:p>
        </w:tc>
        <w:tc>
          <w:tcPr>
            <w:tcW w:w="2327" w:type="dxa"/>
            <w:shd w:val="clear" w:color="auto" w:fill="D9D9D9" w:themeFill="background1" w:themeFillShade="D9"/>
            <w:hideMark/>
          </w:tcPr>
          <w:p w14:paraId="5B070BCE" w14:textId="77777777" w:rsidR="00072314" w:rsidRPr="00C96BC7" w:rsidRDefault="00072314" w:rsidP="001D18E6">
            <w:pPr>
              <w:overflowPunct/>
              <w:autoSpaceDE/>
              <w:autoSpaceDN/>
              <w:adjustRightInd/>
              <w:textAlignment w:val="auto"/>
              <w:rPr>
                <w:rFonts w:cs="Arial"/>
                <w:color w:val="333333"/>
                <w:sz w:val="18"/>
                <w:szCs w:val="21"/>
                <w:lang w:val="de-DE" w:eastAsia="de-DE"/>
              </w:rPr>
            </w:pPr>
            <w:r w:rsidRPr="00C96BC7">
              <w:rPr>
                <w:rFonts w:cs="Arial"/>
                <w:color w:val="333333"/>
                <w:sz w:val="18"/>
                <w:szCs w:val="21"/>
                <w:lang w:val="de-DE" w:eastAsia="de-DE"/>
              </w:rPr>
              <w:t>Topic Name</w:t>
            </w:r>
          </w:p>
        </w:tc>
      </w:tr>
      <w:tr w:rsidR="00072314" w:rsidRPr="00C0260E" w14:paraId="24129971" w14:textId="77777777" w:rsidTr="001D18E6">
        <w:sdt>
          <w:sdtPr>
            <w:rPr>
              <w:rFonts w:cs="Arial"/>
              <w:color w:val="333333"/>
              <w:szCs w:val="21"/>
              <w:lang w:val="de-DE" w:eastAsia="de-DE"/>
            </w:rPr>
            <w:alias w:val="Messaging Pattern"/>
            <w:tag w:val="Messaging Pattern"/>
            <w:id w:val="-424110215"/>
            <w:placeholder>
              <w:docPart w:val="CDD4217B844A421DBE0DB7402C6FEC5A"/>
            </w:placeholder>
            <w:showingPlcHdr/>
            <w15:color w:val="000000"/>
            <w:dropDownList>
              <w:listItem w:value="Choose an item."/>
              <w:listItem w:displayText="Request" w:value="Request"/>
              <w:listItem w:displayText="Response" w:value="Response"/>
              <w:listItem w:displayText="Data Broadcast" w:value="Data Broadcast"/>
              <w:listItem w:displayText="On Demand Broadcast " w:value="On Demand Broadcast "/>
            </w:dropDownList>
          </w:sdtPr>
          <w:sdtEndPr/>
          <w:sdtContent>
            <w:tc>
              <w:tcPr>
                <w:tcW w:w="1271" w:type="dxa"/>
                <w:vMerge w:val="restart"/>
              </w:tcPr>
              <w:p w14:paraId="59412B09" w14:textId="77777777" w:rsidR="00072314" w:rsidRPr="00C96BC7" w:rsidRDefault="00072314" w:rsidP="001D18E6">
                <w:pPr>
                  <w:spacing w:before="100" w:beforeAutospacing="1"/>
                  <w:rPr>
                    <w:rFonts w:cs="Arial"/>
                    <w:color w:val="333333"/>
                    <w:szCs w:val="21"/>
                    <w:lang w:val="de-DE" w:eastAsia="de-DE"/>
                  </w:rPr>
                </w:pPr>
                <w:r w:rsidRPr="00C96BC7">
                  <w:rPr>
                    <w:rStyle w:val="PlaceholderText"/>
                  </w:rPr>
                  <w:t>Choose an item.</w:t>
                </w:r>
              </w:p>
            </w:tc>
          </w:sdtContent>
        </w:sdt>
        <w:tc>
          <w:tcPr>
            <w:tcW w:w="1184" w:type="dxa"/>
            <w:vMerge w:val="restart"/>
          </w:tcPr>
          <w:p w14:paraId="341CD076" w14:textId="77777777" w:rsidR="00072314" w:rsidRPr="00C96BC7" w:rsidRDefault="00072314" w:rsidP="001D18E6">
            <w:pPr>
              <w:spacing w:before="100" w:beforeAutospacing="1"/>
              <w:rPr>
                <w:rFonts w:cs="Arial"/>
                <w:color w:val="333333"/>
                <w:szCs w:val="21"/>
                <w:lang w:val="de-DE" w:eastAsia="de-DE"/>
              </w:rPr>
            </w:pPr>
          </w:p>
        </w:tc>
        <w:tc>
          <w:tcPr>
            <w:tcW w:w="2218" w:type="dxa"/>
          </w:tcPr>
          <w:p w14:paraId="507610B0" w14:textId="77777777" w:rsidR="00072314" w:rsidRPr="00C96BC7" w:rsidRDefault="00072314" w:rsidP="001D18E6">
            <w:pPr>
              <w:spacing w:before="100" w:beforeAutospacing="1"/>
              <w:rPr>
                <w:rFonts w:cs="Arial"/>
                <w:color w:val="333333"/>
                <w:szCs w:val="21"/>
                <w:lang w:eastAsia="de-DE"/>
              </w:rPr>
            </w:pPr>
            <w:r w:rsidRPr="00C96BC7">
              <w:rPr>
                <w:rFonts w:cs="Arial"/>
                <w:color w:val="333333"/>
                <w:szCs w:val="21"/>
                <w:lang w:eastAsia="de-DE"/>
              </w:rPr>
              <w:t>GBP Data element / CAN Signal name 1</w:t>
            </w:r>
          </w:p>
        </w:tc>
        <w:tc>
          <w:tcPr>
            <w:tcW w:w="3201" w:type="dxa"/>
          </w:tcPr>
          <w:p w14:paraId="5C6B1743" w14:textId="77777777" w:rsidR="00072314" w:rsidRPr="00C96BC7" w:rsidRDefault="00072314" w:rsidP="001D18E6">
            <w:pPr>
              <w:spacing w:before="100" w:beforeAutospacing="1"/>
              <w:rPr>
                <w:rFonts w:cs="Arial"/>
                <w:color w:val="333333"/>
                <w:szCs w:val="21"/>
                <w:lang w:eastAsia="de-DE"/>
              </w:rPr>
            </w:pPr>
            <w:r w:rsidRPr="00C96BC7">
              <w:rPr>
                <w:rFonts w:cs="Arial"/>
                <w:color w:val="333333"/>
                <w:szCs w:val="21"/>
                <w:lang w:eastAsia="de-DE"/>
              </w:rPr>
              <w:t>Detailed encoding of data element 1</w:t>
            </w:r>
          </w:p>
        </w:tc>
        <w:tc>
          <w:tcPr>
            <w:tcW w:w="2327" w:type="dxa"/>
          </w:tcPr>
          <w:p w14:paraId="136851B0" w14:textId="77777777" w:rsidR="00072314" w:rsidRPr="00C96BC7" w:rsidRDefault="00072314" w:rsidP="001D18E6">
            <w:pPr>
              <w:spacing w:before="100" w:beforeAutospacing="1"/>
              <w:rPr>
                <w:rFonts w:cs="Arial"/>
                <w:color w:val="333333"/>
                <w:szCs w:val="21"/>
                <w:lang w:eastAsia="de-DE"/>
              </w:rPr>
            </w:pPr>
          </w:p>
        </w:tc>
      </w:tr>
      <w:tr w:rsidR="00072314" w:rsidRPr="00C0260E" w14:paraId="0168B665" w14:textId="77777777" w:rsidTr="001D18E6">
        <w:tc>
          <w:tcPr>
            <w:tcW w:w="1271" w:type="dxa"/>
            <w:vMerge/>
          </w:tcPr>
          <w:p w14:paraId="789548FB" w14:textId="77777777" w:rsidR="00072314" w:rsidRPr="00C96BC7" w:rsidRDefault="00072314" w:rsidP="001D18E6">
            <w:pPr>
              <w:overflowPunct/>
              <w:autoSpaceDE/>
              <w:autoSpaceDN/>
              <w:adjustRightInd/>
              <w:textAlignment w:val="auto"/>
              <w:rPr>
                <w:rFonts w:cs="Arial"/>
                <w:color w:val="333333"/>
                <w:szCs w:val="21"/>
                <w:lang w:eastAsia="de-DE"/>
              </w:rPr>
            </w:pPr>
          </w:p>
        </w:tc>
        <w:tc>
          <w:tcPr>
            <w:tcW w:w="1184" w:type="dxa"/>
            <w:vMerge/>
          </w:tcPr>
          <w:p w14:paraId="121DC996" w14:textId="77777777" w:rsidR="00072314" w:rsidRPr="00C96BC7" w:rsidRDefault="00072314" w:rsidP="001D18E6">
            <w:pPr>
              <w:spacing w:before="150"/>
              <w:rPr>
                <w:rFonts w:cs="Arial"/>
                <w:color w:val="333333"/>
                <w:szCs w:val="21"/>
                <w:lang w:eastAsia="de-DE"/>
              </w:rPr>
            </w:pPr>
          </w:p>
        </w:tc>
        <w:tc>
          <w:tcPr>
            <w:tcW w:w="2218" w:type="dxa"/>
          </w:tcPr>
          <w:p w14:paraId="1BCB3179" w14:textId="77777777" w:rsidR="00072314" w:rsidRPr="00C96BC7" w:rsidRDefault="00072314" w:rsidP="001D18E6">
            <w:pPr>
              <w:spacing w:before="100" w:beforeAutospacing="1"/>
              <w:rPr>
                <w:rFonts w:cs="Arial"/>
                <w:color w:val="333333"/>
                <w:szCs w:val="21"/>
                <w:lang w:val="de-DE" w:eastAsia="de-DE"/>
              </w:rPr>
            </w:pPr>
            <w:r w:rsidRPr="00C96BC7">
              <w:rPr>
                <w:rFonts w:cs="Arial"/>
                <w:color w:val="333333"/>
                <w:szCs w:val="21"/>
                <w:lang w:val="de-DE" w:eastAsia="de-DE"/>
              </w:rPr>
              <w:t>…</w:t>
            </w:r>
          </w:p>
        </w:tc>
        <w:tc>
          <w:tcPr>
            <w:tcW w:w="3201" w:type="dxa"/>
          </w:tcPr>
          <w:p w14:paraId="5D35A85A" w14:textId="77777777" w:rsidR="00072314" w:rsidRPr="00C96BC7" w:rsidRDefault="00072314" w:rsidP="001D18E6">
            <w:pPr>
              <w:spacing w:before="100" w:beforeAutospacing="1"/>
              <w:rPr>
                <w:rFonts w:cs="Arial"/>
                <w:color w:val="333333"/>
                <w:szCs w:val="21"/>
                <w:lang w:val="de-DE" w:eastAsia="de-DE"/>
              </w:rPr>
            </w:pPr>
          </w:p>
        </w:tc>
        <w:tc>
          <w:tcPr>
            <w:tcW w:w="2327" w:type="dxa"/>
          </w:tcPr>
          <w:p w14:paraId="6E8863C7" w14:textId="77777777" w:rsidR="00072314" w:rsidRPr="00C96BC7" w:rsidRDefault="00072314" w:rsidP="001D18E6">
            <w:pPr>
              <w:overflowPunct/>
              <w:autoSpaceDE/>
              <w:autoSpaceDN/>
              <w:adjustRightInd/>
              <w:spacing w:before="100" w:beforeAutospacing="1"/>
              <w:textAlignment w:val="auto"/>
              <w:rPr>
                <w:rFonts w:cs="Arial"/>
                <w:color w:val="333333"/>
                <w:szCs w:val="21"/>
                <w:lang w:val="de-DE" w:eastAsia="de-DE"/>
              </w:rPr>
            </w:pPr>
          </w:p>
        </w:tc>
      </w:tr>
      <w:tr w:rsidR="00072314" w:rsidRPr="00C0260E" w14:paraId="2D7ACA55" w14:textId="77777777" w:rsidTr="001D18E6">
        <w:tc>
          <w:tcPr>
            <w:tcW w:w="1271" w:type="dxa"/>
            <w:vMerge/>
          </w:tcPr>
          <w:p w14:paraId="2929DFCA" w14:textId="77777777" w:rsidR="00072314" w:rsidRPr="00C96BC7" w:rsidRDefault="00072314" w:rsidP="001D18E6">
            <w:pPr>
              <w:overflowPunct/>
              <w:autoSpaceDE/>
              <w:autoSpaceDN/>
              <w:adjustRightInd/>
              <w:textAlignment w:val="auto"/>
              <w:rPr>
                <w:rFonts w:cs="Arial"/>
                <w:color w:val="333333"/>
                <w:szCs w:val="21"/>
                <w:lang w:eastAsia="de-DE"/>
              </w:rPr>
            </w:pPr>
          </w:p>
        </w:tc>
        <w:tc>
          <w:tcPr>
            <w:tcW w:w="1184" w:type="dxa"/>
            <w:vMerge/>
          </w:tcPr>
          <w:p w14:paraId="467B0A78" w14:textId="77777777" w:rsidR="00072314" w:rsidRPr="00C96BC7" w:rsidRDefault="00072314" w:rsidP="001D18E6">
            <w:pPr>
              <w:spacing w:before="150"/>
              <w:rPr>
                <w:rFonts w:cs="Arial"/>
                <w:color w:val="333333"/>
                <w:szCs w:val="21"/>
                <w:lang w:eastAsia="de-DE"/>
              </w:rPr>
            </w:pPr>
          </w:p>
        </w:tc>
        <w:tc>
          <w:tcPr>
            <w:tcW w:w="2218" w:type="dxa"/>
          </w:tcPr>
          <w:p w14:paraId="794D8AE0" w14:textId="77777777" w:rsidR="00072314" w:rsidRPr="00C96BC7" w:rsidRDefault="00072314" w:rsidP="001D18E6">
            <w:pPr>
              <w:spacing w:before="100" w:beforeAutospacing="1"/>
              <w:rPr>
                <w:rFonts w:cs="Arial"/>
                <w:color w:val="333333"/>
                <w:szCs w:val="21"/>
                <w:lang w:eastAsia="de-DE"/>
              </w:rPr>
            </w:pPr>
            <w:r w:rsidRPr="00C96BC7">
              <w:rPr>
                <w:rFonts w:cs="Arial"/>
                <w:color w:val="333333"/>
                <w:szCs w:val="21"/>
                <w:lang w:eastAsia="de-DE"/>
              </w:rPr>
              <w:t>GBP Data element / CAN Signal name 1</w:t>
            </w:r>
          </w:p>
        </w:tc>
        <w:tc>
          <w:tcPr>
            <w:tcW w:w="3201" w:type="dxa"/>
          </w:tcPr>
          <w:p w14:paraId="2ED59D7A" w14:textId="77777777" w:rsidR="00072314" w:rsidRPr="00C96BC7" w:rsidRDefault="00072314" w:rsidP="001D18E6">
            <w:pPr>
              <w:spacing w:before="100" w:beforeAutospacing="1"/>
              <w:rPr>
                <w:rFonts w:cs="Arial"/>
                <w:color w:val="333333"/>
                <w:szCs w:val="21"/>
                <w:lang w:eastAsia="de-DE"/>
              </w:rPr>
            </w:pPr>
            <w:r w:rsidRPr="00C96BC7">
              <w:rPr>
                <w:rFonts w:cs="Arial"/>
                <w:color w:val="333333"/>
                <w:szCs w:val="21"/>
                <w:lang w:eastAsia="de-DE"/>
              </w:rPr>
              <w:t>Detailed encoding of data element 3</w:t>
            </w:r>
          </w:p>
        </w:tc>
        <w:tc>
          <w:tcPr>
            <w:tcW w:w="2327" w:type="dxa"/>
          </w:tcPr>
          <w:p w14:paraId="54070C96" w14:textId="77777777" w:rsidR="00072314" w:rsidRPr="00C96BC7" w:rsidRDefault="00072314" w:rsidP="001D18E6">
            <w:pPr>
              <w:overflowPunct/>
              <w:autoSpaceDE/>
              <w:autoSpaceDN/>
              <w:adjustRightInd/>
              <w:spacing w:before="100" w:beforeAutospacing="1"/>
              <w:textAlignment w:val="auto"/>
              <w:rPr>
                <w:rFonts w:cs="Arial"/>
                <w:color w:val="333333"/>
                <w:szCs w:val="21"/>
                <w:lang w:eastAsia="de-DE"/>
              </w:rPr>
            </w:pPr>
          </w:p>
        </w:tc>
      </w:tr>
    </w:tbl>
    <w:p w14:paraId="5AB0F1AC" w14:textId="77777777" w:rsidR="00072314" w:rsidRPr="00016962" w:rsidRDefault="00072314" w:rsidP="00072314"/>
    <w:p w14:paraId="513448AC" w14:textId="77777777" w:rsidR="00072314" w:rsidRPr="00BC3C56" w:rsidRDefault="00072314" w:rsidP="00072314">
      <w:pPr>
        <w:pStyle w:val="Heading3"/>
        <w:keepNext w:val="0"/>
        <w:tabs>
          <w:tab w:val="clear" w:pos="900"/>
          <w:tab w:val="left" w:pos="709"/>
          <w:tab w:val="left" w:pos="851"/>
        </w:tabs>
        <w:spacing w:before="240"/>
      </w:pPr>
      <w:bookmarkStart w:id="273" w:name="_Toc35000652"/>
      <w:r>
        <w:t>Encoding</w:t>
      </w:r>
      <w:r w:rsidRPr="00BC3C56">
        <w:t xml:space="preserve"> Types</w:t>
      </w:r>
      <w:bookmarkEnd w:id="273"/>
    </w:p>
    <w:p w14:paraId="5DD4CB9E" w14:textId="77777777" w:rsidR="00072314" w:rsidRPr="009E3B7C" w:rsidRDefault="00072314" w:rsidP="00072314">
      <w:pPr>
        <w:rPr>
          <w:rFonts w:cs="Arial"/>
        </w:rPr>
      </w:pPr>
    </w:p>
    <w:p w14:paraId="47946422"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Whl_Speed_Semse_2</w:t>
      </w:r>
    </w:p>
    <w:p w14:paraId="22D2503C" w14:textId="77777777" w:rsidR="00B442FD" w:rsidRDefault="00B442FD" w:rsidP="00B442FD">
      <w:pPr>
        <w:rPr>
          <w:rFonts w:cs="Arial"/>
        </w:rPr>
      </w:pPr>
    </w:p>
    <w:p w14:paraId="795CC624"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4D4801D2"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72A43B1"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2B73DDCE"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710EF18"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FB13B97" w14:textId="77777777" w:rsidR="00E8119E" w:rsidRPr="00F03856" w:rsidRDefault="00E8119E" w:rsidP="00747176">
            <w:pPr>
              <w:rPr>
                <w:rFonts w:eastAsiaTheme="minorHAnsi" w:cs="Arial"/>
                <w:color w:val="000000" w:themeColor="text1"/>
                <w:sz w:val="16"/>
                <w:szCs w:val="16"/>
              </w:rPr>
            </w:pPr>
          </w:p>
        </w:tc>
      </w:tr>
      <w:tr w:rsidR="00E8119E" w:rsidRPr="00F03856" w14:paraId="3FEBEC0A"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E7AB9C4"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535844C"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1212743" w14:textId="77777777" w:rsidR="00E8119E" w:rsidRPr="00F03856" w:rsidRDefault="00E8119E" w:rsidP="00747176">
            <w:pPr>
              <w:rPr>
                <w:rFonts w:eastAsiaTheme="minorHAnsi" w:cs="Arial"/>
                <w:color w:val="000000" w:themeColor="text1"/>
                <w:sz w:val="16"/>
                <w:szCs w:val="16"/>
              </w:rPr>
            </w:pPr>
          </w:p>
        </w:tc>
      </w:tr>
      <w:tr w:rsidR="00E8119E" w:rsidRPr="00F03856" w14:paraId="723DA54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8CB0609"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FB36F4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1C08867" w14:textId="77777777" w:rsidR="00E8119E" w:rsidRPr="00F03856" w:rsidRDefault="00E8119E" w:rsidP="00747176">
            <w:pPr>
              <w:rPr>
                <w:rFonts w:eastAsiaTheme="minorHAnsi" w:cs="Arial"/>
                <w:color w:val="000000" w:themeColor="text1"/>
                <w:sz w:val="16"/>
                <w:szCs w:val="16"/>
              </w:rPr>
            </w:pPr>
          </w:p>
        </w:tc>
      </w:tr>
      <w:tr w:rsidR="00E8119E" w:rsidRPr="00F03856" w14:paraId="6849CC52"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1FA1757"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25E4557"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596E130" w14:textId="77777777" w:rsidR="00E8119E" w:rsidRPr="00F03856" w:rsidRDefault="00E8119E" w:rsidP="00747176">
            <w:pPr>
              <w:rPr>
                <w:rFonts w:eastAsiaTheme="minorHAnsi" w:cs="Arial"/>
                <w:color w:val="000000" w:themeColor="text1"/>
                <w:sz w:val="16"/>
                <w:szCs w:val="16"/>
              </w:rPr>
            </w:pPr>
          </w:p>
        </w:tc>
      </w:tr>
      <w:tr w:rsidR="00E8119E" w:rsidRPr="00F03856" w14:paraId="73D90992"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230567A"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43728DB7"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1CB38803"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2E75AF76" w14:textId="77777777" w:rsidR="00E8119E" w:rsidRPr="001B386B" w:rsidRDefault="00E8119E" w:rsidP="00747176">
            <w:pPr>
              <w:rPr>
                <w:rFonts w:eastAsiaTheme="minorHAnsi" w:cs="Arial"/>
                <w:color w:val="000000" w:themeColor="text1"/>
                <w:sz w:val="4"/>
                <w:szCs w:val="4"/>
              </w:rPr>
            </w:pPr>
          </w:p>
        </w:tc>
      </w:tr>
      <w:tr w:rsidR="00E8119E" w:rsidRPr="00F03856" w14:paraId="6B1B5D10"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8511FB8"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3AD573" w14:textId="77777777" w:rsidR="00E8119E" w:rsidRPr="00F03856" w:rsidRDefault="00E8119E" w:rsidP="00747176">
            <w:pPr>
              <w:rPr>
                <w:rFonts w:eastAsiaTheme="minorHAnsi" w:cs="Arial"/>
                <w:color w:val="000000" w:themeColor="text1"/>
                <w:sz w:val="16"/>
                <w:szCs w:val="16"/>
              </w:rPr>
            </w:pPr>
          </w:p>
        </w:tc>
      </w:tr>
    </w:tbl>
    <w:p w14:paraId="13CE292C" w14:textId="77777777" w:rsidR="00E8119E" w:rsidRDefault="00E8119E" w:rsidP="00E8119E">
      <w:pPr>
        <w:pStyle w:val="Caption"/>
        <w:rPr>
          <w:lang w:val="en-GB"/>
        </w:rPr>
      </w:pPr>
      <w:r w:rsidRPr="00702453">
        <w:t xml:space="preserve">Table: </w:t>
      </w:r>
      <w:r>
        <w:t xml:space="preserve">Encoding Details of </w:t>
      </w:r>
      <w:r w:rsidRPr="004521EB">
        <w:rPr>
          <w:lang w:val="en-GB"/>
        </w:rPr>
        <w:t>Whl_Speed_Semse_2</w:t>
      </w:r>
    </w:p>
    <w:p w14:paraId="670E4849" w14:textId="77777777" w:rsidR="00495854" w:rsidRPr="00495854" w:rsidRDefault="00495854" w:rsidP="00495854">
      <w:pPr>
        <w:rPr>
          <w:lang w:val="en-GB"/>
        </w:rPr>
      </w:pPr>
    </w:p>
    <w:p w14:paraId="29F8076A"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Elock_Actuation</w:t>
      </w:r>
    </w:p>
    <w:p w14:paraId="2B4140C1" w14:textId="77777777" w:rsidR="00B442FD" w:rsidRDefault="00B442FD" w:rsidP="00B442FD">
      <w:pPr>
        <w:rPr>
          <w:rFonts w:cs="Arial"/>
        </w:rPr>
      </w:pPr>
    </w:p>
    <w:p w14:paraId="015DFE64"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3C7EC086"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DF4E061"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06509680"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CAA6063"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F409AC9" w14:textId="77777777" w:rsidR="00E8119E" w:rsidRPr="00F03856" w:rsidRDefault="00E8119E" w:rsidP="00747176">
            <w:pPr>
              <w:rPr>
                <w:rFonts w:eastAsiaTheme="minorHAnsi" w:cs="Arial"/>
                <w:color w:val="000000" w:themeColor="text1"/>
                <w:sz w:val="16"/>
                <w:szCs w:val="16"/>
              </w:rPr>
            </w:pPr>
          </w:p>
        </w:tc>
      </w:tr>
      <w:tr w:rsidR="00E8119E" w:rsidRPr="00F03856" w14:paraId="5CF53CD3"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5ACB4A9"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D9BAB63"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80AAF55" w14:textId="77777777" w:rsidR="00E8119E" w:rsidRPr="00F03856" w:rsidRDefault="00E8119E" w:rsidP="00747176">
            <w:pPr>
              <w:rPr>
                <w:rFonts w:eastAsiaTheme="minorHAnsi" w:cs="Arial"/>
                <w:color w:val="000000" w:themeColor="text1"/>
                <w:sz w:val="16"/>
                <w:szCs w:val="16"/>
              </w:rPr>
            </w:pPr>
          </w:p>
        </w:tc>
      </w:tr>
      <w:tr w:rsidR="00E8119E" w:rsidRPr="00F03856" w14:paraId="157AED03"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72B488A"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28AA07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B3AAFE5" w14:textId="77777777" w:rsidR="00E8119E" w:rsidRPr="00F03856" w:rsidRDefault="00E8119E" w:rsidP="00747176">
            <w:pPr>
              <w:rPr>
                <w:rFonts w:eastAsiaTheme="minorHAnsi" w:cs="Arial"/>
                <w:color w:val="000000" w:themeColor="text1"/>
                <w:sz w:val="16"/>
                <w:szCs w:val="16"/>
              </w:rPr>
            </w:pPr>
          </w:p>
        </w:tc>
      </w:tr>
      <w:tr w:rsidR="00E8119E" w:rsidRPr="00F03856" w14:paraId="5386C7FE"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7E359A4"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7F2C257"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71674AD" w14:textId="77777777" w:rsidR="00E8119E" w:rsidRPr="00F03856" w:rsidRDefault="00E8119E" w:rsidP="00747176">
            <w:pPr>
              <w:rPr>
                <w:rFonts w:eastAsiaTheme="minorHAnsi" w:cs="Arial"/>
                <w:color w:val="000000" w:themeColor="text1"/>
                <w:sz w:val="16"/>
                <w:szCs w:val="16"/>
              </w:rPr>
            </w:pPr>
          </w:p>
        </w:tc>
      </w:tr>
      <w:tr w:rsidR="00E8119E" w:rsidRPr="00F03856" w14:paraId="64D64C0A"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4B34F7C"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DFD3DB0"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1734434F"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4B06F448" w14:textId="77777777" w:rsidR="00E8119E" w:rsidRPr="001B386B" w:rsidRDefault="00E8119E" w:rsidP="00747176">
            <w:pPr>
              <w:rPr>
                <w:rFonts w:eastAsiaTheme="minorHAnsi" w:cs="Arial"/>
                <w:color w:val="000000" w:themeColor="text1"/>
                <w:sz w:val="4"/>
                <w:szCs w:val="4"/>
              </w:rPr>
            </w:pPr>
          </w:p>
        </w:tc>
      </w:tr>
      <w:tr w:rsidR="00E8119E" w:rsidRPr="00F03856" w14:paraId="33E1C688"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C300C54"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A55AD30" w14:textId="77777777" w:rsidR="00E8119E" w:rsidRPr="00F03856" w:rsidRDefault="00E8119E" w:rsidP="00747176">
            <w:pPr>
              <w:rPr>
                <w:rFonts w:eastAsiaTheme="minorHAnsi" w:cs="Arial"/>
                <w:color w:val="000000" w:themeColor="text1"/>
                <w:sz w:val="16"/>
                <w:szCs w:val="16"/>
              </w:rPr>
            </w:pPr>
          </w:p>
        </w:tc>
      </w:tr>
    </w:tbl>
    <w:p w14:paraId="778A1CCE" w14:textId="77777777" w:rsidR="00E8119E" w:rsidRDefault="00E8119E" w:rsidP="00E8119E">
      <w:pPr>
        <w:pStyle w:val="Caption"/>
        <w:rPr>
          <w:lang w:val="en-GB"/>
        </w:rPr>
      </w:pPr>
      <w:r w:rsidRPr="00702453">
        <w:lastRenderedPageBreak/>
        <w:t xml:space="preserve">Table: </w:t>
      </w:r>
      <w:r>
        <w:t xml:space="preserve">Encoding Details of </w:t>
      </w:r>
      <w:r w:rsidRPr="004521EB">
        <w:rPr>
          <w:lang w:val="en-GB"/>
        </w:rPr>
        <w:t>Elock_Actuation</w:t>
      </w:r>
    </w:p>
    <w:p w14:paraId="087FFD08" w14:textId="77777777" w:rsidR="00495854" w:rsidRPr="00495854" w:rsidRDefault="00495854" w:rsidP="00495854">
      <w:pPr>
        <w:rPr>
          <w:lang w:val="en-GB"/>
        </w:rPr>
      </w:pPr>
    </w:p>
    <w:p w14:paraId="311AC87D"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WhlRl_W_Meas</w:t>
      </w:r>
    </w:p>
    <w:p w14:paraId="6B8A402B" w14:textId="77777777" w:rsidR="00B442FD" w:rsidRDefault="00B442FD" w:rsidP="00B442FD">
      <w:pPr>
        <w:rPr>
          <w:rFonts w:cs="Arial"/>
        </w:rPr>
      </w:pPr>
    </w:p>
    <w:p w14:paraId="31CCACE1"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172400C3"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41105F0"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6C1D85A0"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39C493B"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DB22AE2" w14:textId="77777777" w:rsidR="00E8119E" w:rsidRPr="00F03856" w:rsidRDefault="00E8119E" w:rsidP="00747176">
            <w:pPr>
              <w:rPr>
                <w:rFonts w:eastAsiaTheme="minorHAnsi" w:cs="Arial"/>
                <w:color w:val="000000" w:themeColor="text1"/>
                <w:sz w:val="16"/>
                <w:szCs w:val="16"/>
              </w:rPr>
            </w:pPr>
          </w:p>
        </w:tc>
      </w:tr>
      <w:tr w:rsidR="00E8119E" w:rsidRPr="00F03856" w14:paraId="280FE21B"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B3DF874"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3715C25"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EE8E7C2" w14:textId="77777777" w:rsidR="00E8119E" w:rsidRPr="00F03856" w:rsidRDefault="00E8119E" w:rsidP="00747176">
            <w:pPr>
              <w:rPr>
                <w:rFonts w:eastAsiaTheme="minorHAnsi" w:cs="Arial"/>
                <w:color w:val="000000" w:themeColor="text1"/>
                <w:sz w:val="16"/>
                <w:szCs w:val="16"/>
              </w:rPr>
            </w:pPr>
          </w:p>
        </w:tc>
      </w:tr>
      <w:tr w:rsidR="00E8119E" w:rsidRPr="00F03856" w14:paraId="19FDD3F7"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461FD7B"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E45F8BA"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D63D562" w14:textId="77777777" w:rsidR="00E8119E" w:rsidRPr="00F03856" w:rsidRDefault="00E8119E" w:rsidP="00747176">
            <w:pPr>
              <w:rPr>
                <w:rFonts w:eastAsiaTheme="minorHAnsi" w:cs="Arial"/>
                <w:color w:val="000000" w:themeColor="text1"/>
                <w:sz w:val="16"/>
                <w:szCs w:val="16"/>
              </w:rPr>
            </w:pPr>
          </w:p>
        </w:tc>
      </w:tr>
      <w:tr w:rsidR="00E8119E" w:rsidRPr="00F03856" w14:paraId="5C17C940"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9B96985"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1911F56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1001AFA" w14:textId="77777777" w:rsidR="00E8119E" w:rsidRPr="00F03856" w:rsidRDefault="00E8119E" w:rsidP="00747176">
            <w:pPr>
              <w:rPr>
                <w:rFonts w:eastAsiaTheme="minorHAnsi" w:cs="Arial"/>
                <w:color w:val="000000" w:themeColor="text1"/>
                <w:sz w:val="16"/>
                <w:szCs w:val="16"/>
              </w:rPr>
            </w:pPr>
          </w:p>
        </w:tc>
      </w:tr>
      <w:tr w:rsidR="00E8119E" w:rsidRPr="00F03856" w14:paraId="2D54473B"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79093B0"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207E8EF2"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23EA2BF"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27F64225" w14:textId="77777777" w:rsidR="00E8119E" w:rsidRPr="001B386B" w:rsidRDefault="00E8119E" w:rsidP="00747176">
            <w:pPr>
              <w:rPr>
                <w:rFonts w:eastAsiaTheme="minorHAnsi" w:cs="Arial"/>
                <w:color w:val="000000" w:themeColor="text1"/>
                <w:sz w:val="4"/>
                <w:szCs w:val="4"/>
              </w:rPr>
            </w:pPr>
          </w:p>
        </w:tc>
      </w:tr>
      <w:tr w:rsidR="00E8119E" w:rsidRPr="00F03856" w14:paraId="68EAC6EB"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53D6858"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FD8BD80" w14:textId="77777777" w:rsidR="00E8119E" w:rsidRPr="00F03856" w:rsidRDefault="00E8119E" w:rsidP="00747176">
            <w:pPr>
              <w:rPr>
                <w:rFonts w:eastAsiaTheme="minorHAnsi" w:cs="Arial"/>
                <w:color w:val="000000" w:themeColor="text1"/>
                <w:sz w:val="16"/>
                <w:szCs w:val="16"/>
              </w:rPr>
            </w:pPr>
          </w:p>
        </w:tc>
      </w:tr>
    </w:tbl>
    <w:p w14:paraId="11DE031C" w14:textId="77777777" w:rsidR="00E8119E" w:rsidRDefault="00E8119E" w:rsidP="00E8119E">
      <w:pPr>
        <w:pStyle w:val="Caption"/>
        <w:rPr>
          <w:lang w:val="en-GB"/>
        </w:rPr>
      </w:pPr>
      <w:r w:rsidRPr="00702453">
        <w:t xml:space="preserve">Table: </w:t>
      </w:r>
      <w:r>
        <w:t xml:space="preserve">Encoding Details of </w:t>
      </w:r>
      <w:r w:rsidRPr="004521EB">
        <w:rPr>
          <w:lang w:val="en-GB"/>
        </w:rPr>
        <w:t>WhlRl_W_Meas</w:t>
      </w:r>
    </w:p>
    <w:p w14:paraId="0D2A0591" w14:textId="77777777" w:rsidR="00495854" w:rsidRPr="00495854" w:rsidRDefault="00495854" w:rsidP="00495854">
      <w:pPr>
        <w:rPr>
          <w:lang w:val="en-GB"/>
        </w:rPr>
      </w:pPr>
    </w:p>
    <w:p w14:paraId="20244E97"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ApedPos_Pc_ActlArb</w:t>
      </w:r>
    </w:p>
    <w:p w14:paraId="2BE7B233" w14:textId="77777777" w:rsidR="00B442FD" w:rsidRDefault="00B442FD" w:rsidP="00B442FD">
      <w:pPr>
        <w:rPr>
          <w:rFonts w:cs="Arial"/>
        </w:rPr>
      </w:pPr>
    </w:p>
    <w:p w14:paraId="72AC22F8"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6C1C2B2B"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0C67922"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6921DCB3"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31CA69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D2F56A8" w14:textId="77777777" w:rsidR="00E8119E" w:rsidRPr="00F03856" w:rsidRDefault="00E8119E" w:rsidP="00747176">
            <w:pPr>
              <w:rPr>
                <w:rFonts w:eastAsiaTheme="minorHAnsi" w:cs="Arial"/>
                <w:color w:val="000000" w:themeColor="text1"/>
                <w:sz w:val="16"/>
                <w:szCs w:val="16"/>
              </w:rPr>
            </w:pPr>
          </w:p>
        </w:tc>
      </w:tr>
      <w:tr w:rsidR="00E8119E" w:rsidRPr="00F03856" w14:paraId="43441C15"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FB0FD0C"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3E8628B"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5193647" w14:textId="77777777" w:rsidR="00E8119E" w:rsidRPr="00F03856" w:rsidRDefault="00E8119E" w:rsidP="00747176">
            <w:pPr>
              <w:rPr>
                <w:rFonts w:eastAsiaTheme="minorHAnsi" w:cs="Arial"/>
                <w:color w:val="000000" w:themeColor="text1"/>
                <w:sz w:val="16"/>
                <w:szCs w:val="16"/>
              </w:rPr>
            </w:pPr>
          </w:p>
        </w:tc>
      </w:tr>
      <w:tr w:rsidR="00E8119E" w:rsidRPr="00F03856" w14:paraId="0F12182C"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6F626C0"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C39546A"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E6836FB" w14:textId="77777777" w:rsidR="00E8119E" w:rsidRPr="00F03856" w:rsidRDefault="00E8119E" w:rsidP="00747176">
            <w:pPr>
              <w:rPr>
                <w:rFonts w:eastAsiaTheme="minorHAnsi" w:cs="Arial"/>
                <w:color w:val="000000" w:themeColor="text1"/>
                <w:sz w:val="16"/>
                <w:szCs w:val="16"/>
              </w:rPr>
            </w:pPr>
          </w:p>
        </w:tc>
      </w:tr>
      <w:tr w:rsidR="00E8119E" w:rsidRPr="00F03856" w14:paraId="7EB03817"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436136B"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993DBFE"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86B7D3B" w14:textId="77777777" w:rsidR="00E8119E" w:rsidRPr="00F03856" w:rsidRDefault="00E8119E" w:rsidP="00747176">
            <w:pPr>
              <w:rPr>
                <w:rFonts w:eastAsiaTheme="minorHAnsi" w:cs="Arial"/>
                <w:color w:val="000000" w:themeColor="text1"/>
                <w:sz w:val="16"/>
                <w:szCs w:val="16"/>
              </w:rPr>
            </w:pPr>
          </w:p>
        </w:tc>
      </w:tr>
      <w:tr w:rsidR="00E8119E" w:rsidRPr="00F03856" w14:paraId="2A3FB4A6"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964CDA1"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3B317C52"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747B1FAA"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327AC0B5" w14:textId="77777777" w:rsidR="00E8119E" w:rsidRPr="001B386B" w:rsidRDefault="00E8119E" w:rsidP="00747176">
            <w:pPr>
              <w:rPr>
                <w:rFonts w:eastAsiaTheme="minorHAnsi" w:cs="Arial"/>
                <w:color w:val="000000" w:themeColor="text1"/>
                <w:sz w:val="4"/>
                <w:szCs w:val="4"/>
              </w:rPr>
            </w:pPr>
          </w:p>
        </w:tc>
      </w:tr>
      <w:tr w:rsidR="00E8119E" w:rsidRPr="00F03856" w14:paraId="3105EE30"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902166D"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0233070" w14:textId="77777777" w:rsidR="00E8119E" w:rsidRPr="00F03856" w:rsidRDefault="00E8119E" w:rsidP="00747176">
            <w:pPr>
              <w:rPr>
                <w:rFonts w:eastAsiaTheme="minorHAnsi" w:cs="Arial"/>
                <w:color w:val="000000" w:themeColor="text1"/>
                <w:sz w:val="16"/>
                <w:szCs w:val="16"/>
              </w:rPr>
            </w:pPr>
          </w:p>
        </w:tc>
      </w:tr>
    </w:tbl>
    <w:p w14:paraId="4B8F7570" w14:textId="77777777" w:rsidR="00E8119E" w:rsidRDefault="00E8119E" w:rsidP="00E8119E">
      <w:pPr>
        <w:pStyle w:val="Caption"/>
        <w:rPr>
          <w:lang w:val="en-GB"/>
        </w:rPr>
      </w:pPr>
      <w:r w:rsidRPr="00702453">
        <w:t xml:space="preserve">Table: </w:t>
      </w:r>
      <w:r>
        <w:t xml:space="preserve">Encoding Details of </w:t>
      </w:r>
      <w:r w:rsidRPr="004521EB">
        <w:rPr>
          <w:lang w:val="en-GB"/>
        </w:rPr>
        <w:t>ApedPos_Pc_ActlArb</w:t>
      </w:r>
    </w:p>
    <w:p w14:paraId="599926E6" w14:textId="77777777" w:rsidR="00495854" w:rsidRPr="00495854" w:rsidRDefault="00495854" w:rsidP="00495854">
      <w:pPr>
        <w:rPr>
          <w:lang w:val="en-GB"/>
        </w:rPr>
      </w:pPr>
    </w:p>
    <w:p w14:paraId="63761DE5"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RearDiffFalt_D_Stat</w:t>
      </w:r>
    </w:p>
    <w:p w14:paraId="4565B9F3" w14:textId="77777777" w:rsidR="00B442FD" w:rsidRDefault="00B442FD" w:rsidP="00B442FD">
      <w:pPr>
        <w:rPr>
          <w:rFonts w:cs="Arial"/>
        </w:rPr>
      </w:pPr>
    </w:p>
    <w:p w14:paraId="6A9B7E5C"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789D28F8"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A4B7C84"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6CF4BFC6"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46DF762"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9B8262C" w14:textId="77777777" w:rsidR="00E8119E" w:rsidRPr="00F03856" w:rsidRDefault="00E8119E" w:rsidP="00747176">
            <w:pPr>
              <w:rPr>
                <w:rFonts w:eastAsiaTheme="minorHAnsi" w:cs="Arial"/>
                <w:color w:val="000000" w:themeColor="text1"/>
                <w:sz w:val="16"/>
                <w:szCs w:val="16"/>
              </w:rPr>
            </w:pPr>
          </w:p>
        </w:tc>
      </w:tr>
      <w:tr w:rsidR="00E8119E" w:rsidRPr="00F03856" w14:paraId="11E9214F"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0399AC5"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CF347F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C1CA4C0" w14:textId="77777777" w:rsidR="00E8119E" w:rsidRPr="00F03856" w:rsidRDefault="00E8119E" w:rsidP="00747176">
            <w:pPr>
              <w:rPr>
                <w:rFonts w:eastAsiaTheme="minorHAnsi" w:cs="Arial"/>
                <w:color w:val="000000" w:themeColor="text1"/>
                <w:sz w:val="16"/>
                <w:szCs w:val="16"/>
              </w:rPr>
            </w:pPr>
          </w:p>
        </w:tc>
      </w:tr>
      <w:tr w:rsidR="00E8119E" w:rsidRPr="00F03856" w14:paraId="288BE7F1"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7AF9915"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6909C1C"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4C1C413" w14:textId="77777777" w:rsidR="00E8119E" w:rsidRPr="00F03856" w:rsidRDefault="00E8119E" w:rsidP="00747176">
            <w:pPr>
              <w:rPr>
                <w:rFonts w:eastAsiaTheme="minorHAnsi" w:cs="Arial"/>
                <w:color w:val="000000" w:themeColor="text1"/>
                <w:sz w:val="16"/>
                <w:szCs w:val="16"/>
              </w:rPr>
            </w:pPr>
          </w:p>
        </w:tc>
      </w:tr>
      <w:tr w:rsidR="00E8119E" w:rsidRPr="00F03856" w14:paraId="752F97B7"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A4DD6A1"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72F9C4E"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88C308E" w14:textId="77777777" w:rsidR="00E8119E" w:rsidRPr="00F03856" w:rsidRDefault="00E8119E" w:rsidP="00747176">
            <w:pPr>
              <w:rPr>
                <w:rFonts w:eastAsiaTheme="minorHAnsi" w:cs="Arial"/>
                <w:color w:val="000000" w:themeColor="text1"/>
                <w:sz w:val="16"/>
                <w:szCs w:val="16"/>
              </w:rPr>
            </w:pPr>
          </w:p>
        </w:tc>
      </w:tr>
      <w:tr w:rsidR="00E8119E" w:rsidRPr="00F03856" w14:paraId="166E3777"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DDC4968"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46F8F36C"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579F4B80"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15206277" w14:textId="77777777" w:rsidR="00E8119E" w:rsidRPr="001B386B" w:rsidRDefault="00E8119E" w:rsidP="00747176">
            <w:pPr>
              <w:rPr>
                <w:rFonts w:eastAsiaTheme="minorHAnsi" w:cs="Arial"/>
                <w:color w:val="000000" w:themeColor="text1"/>
                <w:sz w:val="4"/>
                <w:szCs w:val="4"/>
              </w:rPr>
            </w:pPr>
          </w:p>
        </w:tc>
      </w:tr>
      <w:tr w:rsidR="00E8119E" w:rsidRPr="00F03856" w14:paraId="7A33194C"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D52879B"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22901B4" w14:textId="77777777" w:rsidR="00E8119E" w:rsidRPr="00F03856" w:rsidRDefault="00E8119E" w:rsidP="00747176">
            <w:pPr>
              <w:rPr>
                <w:rFonts w:eastAsiaTheme="minorHAnsi" w:cs="Arial"/>
                <w:color w:val="000000" w:themeColor="text1"/>
                <w:sz w:val="16"/>
                <w:szCs w:val="16"/>
              </w:rPr>
            </w:pPr>
          </w:p>
        </w:tc>
      </w:tr>
    </w:tbl>
    <w:p w14:paraId="155E80AF" w14:textId="77777777" w:rsidR="00E8119E" w:rsidRDefault="00E8119E" w:rsidP="00E8119E">
      <w:pPr>
        <w:pStyle w:val="Caption"/>
        <w:rPr>
          <w:lang w:val="en-GB"/>
        </w:rPr>
      </w:pPr>
      <w:r w:rsidRPr="00702453">
        <w:t xml:space="preserve">Table: </w:t>
      </w:r>
      <w:r>
        <w:t xml:space="preserve">Encoding Details of </w:t>
      </w:r>
      <w:r w:rsidRPr="004521EB">
        <w:rPr>
          <w:lang w:val="en-GB"/>
        </w:rPr>
        <w:t>RearDiffFalt_D_Stat</w:t>
      </w:r>
    </w:p>
    <w:p w14:paraId="657B7EBB" w14:textId="77777777" w:rsidR="00495854" w:rsidRPr="00495854" w:rsidRDefault="00495854" w:rsidP="00495854">
      <w:pPr>
        <w:rPr>
          <w:lang w:val="en-GB"/>
        </w:rPr>
      </w:pPr>
    </w:p>
    <w:p w14:paraId="4DB9BEE0"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WhlFl_W_Meas</w:t>
      </w:r>
    </w:p>
    <w:p w14:paraId="69DC6346" w14:textId="77777777" w:rsidR="00B442FD" w:rsidRDefault="00B442FD" w:rsidP="00B442FD">
      <w:pPr>
        <w:rPr>
          <w:rFonts w:cs="Arial"/>
        </w:rPr>
      </w:pPr>
    </w:p>
    <w:p w14:paraId="46D974B5"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56D629E3"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F5F1C65"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ED123F6"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85D62F7"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1AA8C54" w14:textId="77777777" w:rsidR="00E8119E" w:rsidRPr="00F03856" w:rsidRDefault="00E8119E" w:rsidP="00747176">
            <w:pPr>
              <w:rPr>
                <w:rFonts w:eastAsiaTheme="minorHAnsi" w:cs="Arial"/>
                <w:color w:val="000000" w:themeColor="text1"/>
                <w:sz w:val="16"/>
                <w:szCs w:val="16"/>
              </w:rPr>
            </w:pPr>
          </w:p>
        </w:tc>
      </w:tr>
      <w:tr w:rsidR="00E8119E" w:rsidRPr="00F03856" w14:paraId="15E12420"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111CC38"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2D4699E"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9E4B42E" w14:textId="77777777" w:rsidR="00E8119E" w:rsidRPr="00F03856" w:rsidRDefault="00E8119E" w:rsidP="00747176">
            <w:pPr>
              <w:rPr>
                <w:rFonts w:eastAsiaTheme="minorHAnsi" w:cs="Arial"/>
                <w:color w:val="000000" w:themeColor="text1"/>
                <w:sz w:val="16"/>
                <w:szCs w:val="16"/>
              </w:rPr>
            </w:pPr>
          </w:p>
        </w:tc>
      </w:tr>
      <w:tr w:rsidR="00E8119E" w:rsidRPr="00F03856" w14:paraId="6D5FA94D"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933AA2D"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E14764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20AA4C4" w14:textId="77777777" w:rsidR="00E8119E" w:rsidRPr="00F03856" w:rsidRDefault="00E8119E" w:rsidP="00747176">
            <w:pPr>
              <w:rPr>
                <w:rFonts w:eastAsiaTheme="minorHAnsi" w:cs="Arial"/>
                <w:color w:val="000000" w:themeColor="text1"/>
                <w:sz w:val="16"/>
                <w:szCs w:val="16"/>
              </w:rPr>
            </w:pPr>
          </w:p>
        </w:tc>
      </w:tr>
      <w:tr w:rsidR="00E8119E" w:rsidRPr="00F03856" w14:paraId="0AA9D31B"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9EECE5D"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296F72AB"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38EDC65" w14:textId="77777777" w:rsidR="00E8119E" w:rsidRPr="00F03856" w:rsidRDefault="00E8119E" w:rsidP="00747176">
            <w:pPr>
              <w:rPr>
                <w:rFonts w:eastAsiaTheme="minorHAnsi" w:cs="Arial"/>
                <w:color w:val="000000" w:themeColor="text1"/>
                <w:sz w:val="16"/>
                <w:szCs w:val="16"/>
              </w:rPr>
            </w:pPr>
          </w:p>
        </w:tc>
      </w:tr>
      <w:tr w:rsidR="00E8119E" w:rsidRPr="00F03856" w14:paraId="359D5BAB"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0146011"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8B63AEE"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21FF6C44"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EE94232" w14:textId="77777777" w:rsidR="00E8119E" w:rsidRPr="001B386B" w:rsidRDefault="00E8119E" w:rsidP="00747176">
            <w:pPr>
              <w:rPr>
                <w:rFonts w:eastAsiaTheme="minorHAnsi" w:cs="Arial"/>
                <w:color w:val="000000" w:themeColor="text1"/>
                <w:sz w:val="4"/>
                <w:szCs w:val="4"/>
              </w:rPr>
            </w:pPr>
          </w:p>
        </w:tc>
      </w:tr>
      <w:tr w:rsidR="00E8119E" w:rsidRPr="00F03856" w14:paraId="169807EE"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0D29159"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91F088E" w14:textId="77777777" w:rsidR="00E8119E" w:rsidRPr="00F03856" w:rsidRDefault="00E8119E" w:rsidP="00747176">
            <w:pPr>
              <w:rPr>
                <w:rFonts w:eastAsiaTheme="minorHAnsi" w:cs="Arial"/>
                <w:color w:val="000000" w:themeColor="text1"/>
                <w:sz w:val="16"/>
                <w:szCs w:val="16"/>
              </w:rPr>
            </w:pPr>
          </w:p>
        </w:tc>
      </w:tr>
    </w:tbl>
    <w:p w14:paraId="6174EEDB" w14:textId="77777777" w:rsidR="00E8119E" w:rsidRDefault="00E8119E" w:rsidP="00E8119E">
      <w:pPr>
        <w:pStyle w:val="Caption"/>
        <w:rPr>
          <w:lang w:val="en-GB"/>
        </w:rPr>
      </w:pPr>
      <w:r w:rsidRPr="00702453">
        <w:t xml:space="preserve">Table: </w:t>
      </w:r>
      <w:r>
        <w:t xml:space="preserve">Encoding Details of </w:t>
      </w:r>
      <w:r w:rsidRPr="004521EB">
        <w:rPr>
          <w:lang w:val="en-GB"/>
        </w:rPr>
        <w:t>WhlFl_W_Meas</w:t>
      </w:r>
    </w:p>
    <w:p w14:paraId="5DFC26A4" w14:textId="77777777" w:rsidR="00495854" w:rsidRPr="00495854" w:rsidRDefault="00495854" w:rsidP="00495854">
      <w:pPr>
        <w:rPr>
          <w:lang w:val="en-GB"/>
        </w:rPr>
      </w:pPr>
    </w:p>
    <w:p w14:paraId="2D634EAD"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RearDiffLckLamp_D_Cstm</w:t>
      </w:r>
    </w:p>
    <w:p w14:paraId="55CE084E" w14:textId="77777777" w:rsidR="00B442FD" w:rsidRDefault="00B442FD" w:rsidP="00B442FD">
      <w:pPr>
        <w:rPr>
          <w:rFonts w:cs="Arial"/>
        </w:rPr>
      </w:pPr>
    </w:p>
    <w:p w14:paraId="5C2180C9"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65A98B5D"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C5680CE"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6D9813E2"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E3FB60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D36AD76" w14:textId="77777777" w:rsidR="00E8119E" w:rsidRPr="00F03856" w:rsidRDefault="00E8119E" w:rsidP="00747176">
            <w:pPr>
              <w:rPr>
                <w:rFonts w:eastAsiaTheme="minorHAnsi" w:cs="Arial"/>
                <w:color w:val="000000" w:themeColor="text1"/>
                <w:sz w:val="16"/>
                <w:szCs w:val="16"/>
              </w:rPr>
            </w:pPr>
          </w:p>
        </w:tc>
      </w:tr>
      <w:tr w:rsidR="00E8119E" w:rsidRPr="00F03856" w14:paraId="37ACF7D5"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4546699"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4F0C012"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30526C4" w14:textId="77777777" w:rsidR="00E8119E" w:rsidRPr="00F03856" w:rsidRDefault="00E8119E" w:rsidP="00747176">
            <w:pPr>
              <w:rPr>
                <w:rFonts w:eastAsiaTheme="minorHAnsi" w:cs="Arial"/>
                <w:color w:val="000000" w:themeColor="text1"/>
                <w:sz w:val="16"/>
                <w:szCs w:val="16"/>
              </w:rPr>
            </w:pPr>
          </w:p>
        </w:tc>
      </w:tr>
      <w:tr w:rsidR="00E8119E" w:rsidRPr="00F03856" w14:paraId="5FC1CAC6"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1AC7CED"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1413BB5"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E9C5DA8" w14:textId="77777777" w:rsidR="00E8119E" w:rsidRPr="00F03856" w:rsidRDefault="00E8119E" w:rsidP="00747176">
            <w:pPr>
              <w:rPr>
                <w:rFonts w:eastAsiaTheme="minorHAnsi" w:cs="Arial"/>
                <w:color w:val="000000" w:themeColor="text1"/>
                <w:sz w:val="16"/>
                <w:szCs w:val="16"/>
              </w:rPr>
            </w:pPr>
          </w:p>
        </w:tc>
      </w:tr>
      <w:tr w:rsidR="00E8119E" w:rsidRPr="00F03856" w14:paraId="58D887AA"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88CF87B"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325456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7E4352C" w14:textId="77777777" w:rsidR="00E8119E" w:rsidRPr="00F03856" w:rsidRDefault="00E8119E" w:rsidP="00747176">
            <w:pPr>
              <w:rPr>
                <w:rFonts w:eastAsiaTheme="minorHAnsi" w:cs="Arial"/>
                <w:color w:val="000000" w:themeColor="text1"/>
                <w:sz w:val="16"/>
                <w:szCs w:val="16"/>
              </w:rPr>
            </w:pPr>
          </w:p>
        </w:tc>
      </w:tr>
      <w:tr w:rsidR="00E8119E" w:rsidRPr="00F03856" w14:paraId="799FEC3B"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5D964D2"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7FFD7A84"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A521CEE"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7B2C9D6A" w14:textId="77777777" w:rsidR="00E8119E" w:rsidRPr="001B386B" w:rsidRDefault="00E8119E" w:rsidP="00747176">
            <w:pPr>
              <w:rPr>
                <w:rFonts w:eastAsiaTheme="minorHAnsi" w:cs="Arial"/>
                <w:color w:val="000000" w:themeColor="text1"/>
                <w:sz w:val="4"/>
                <w:szCs w:val="4"/>
              </w:rPr>
            </w:pPr>
          </w:p>
        </w:tc>
      </w:tr>
      <w:tr w:rsidR="00E8119E" w:rsidRPr="00F03856" w14:paraId="691AEB39"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736960A"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426A1D3" w14:textId="77777777" w:rsidR="00E8119E" w:rsidRPr="00F03856" w:rsidRDefault="00E8119E" w:rsidP="00747176">
            <w:pPr>
              <w:rPr>
                <w:rFonts w:eastAsiaTheme="minorHAnsi" w:cs="Arial"/>
                <w:color w:val="000000" w:themeColor="text1"/>
                <w:sz w:val="16"/>
                <w:szCs w:val="16"/>
              </w:rPr>
            </w:pPr>
          </w:p>
        </w:tc>
      </w:tr>
    </w:tbl>
    <w:p w14:paraId="48BEE62A" w14:textId="77777777" w:rsidR="00E8119E" w:rsidRDefault="00E8119E" w:rsidP="00E8119E">
      <w:pPr>
        <w:pStyle w:val="Caption"/>
        <w:rPr>
          <w:lang w:val="en-GB"/>
        </w:rPr>
      </w:pPr>
      <w:r w:rsidRPr="00702453">
        <w:t xml:space="preserve">Table: </w:t>
      </w:r>
      <w:r>
        <w:t xml:space="preserve">Encoding Details of </w:t>
      </w:r>
      <w:r w:rsidRPr="004521EB">
        <w:rPr>
          <w:lang w:val="en-GB"/>
        </w:rPr>
        <w:t>RearDiffLckLamp_D_Cstm</w:t>
      </w:r>
    </w:p>
    <w:p w14:paraId="5E90A7C8" w14:textId="77777777" w:rsidR="00495854" w:rsidRPr="00495854" w:rsidRDefault="00495854" w:rsidP="00495854">
      <w:pPr>
        <w:rPr>
          <w:lang w:val="en-GB"/>
        </w:rPr>
      </w:pPr>
    </w:p>
    <w:p w14:paraId="6E818B48"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StePinComp_An_Est</w:t>
      </w:r>
    </w:p>
    <w:p w14:paraId="7AC92B02" w14:textId="77777777" w:rsidR="00B442FD" w:rsidRDefault="00B442FD" w:rsidP="00B442FD">
      <w:pPr>
        <w:rPr>
          <w:rFonts w:cs="Arial"/>
        </w:rPr>
      </w:pPr>
    </w:p>
    <w:p w14:paraId="1283F4A0"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5E0824A3"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B4C4C34"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69145BED"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D1788C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AE854C1" w14:textId="77777777" w:rsidR="00E8119E" w:rsidRPr="00F03856" w:rsidRDefault="00E8119E" w:rsidP="00747176">
            <w:pPr>
              <w:rPr>
                <w:rFonts w:eastAsiaTheme="minorHAnsi" w:cs="Arial"/>
                <w:color w:val="000000" w:themeColor="text1"/>
                <w:sz w:val="16"/>
                <w:szCs w:val="16"/>
              </w:rPr>
            </w:pPr>
          </w:p>
        </w:tc>
      </w:tr>
      <w:tr w:rsidR="00E8119E" w:rsidRPr="00F03856" w14:paraId="6E79C502"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97267B7"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501C3E7"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FC54877" w14:textId="77777777" w:rsidR="00E8119E" w:rsidRPr="00F03856" w:rsidRDefault="00E8119E" w:rsidP="00747176">
            <w:pPr>
              <w:rPr>
                <w:rFonts w:eastAsiaTheme="minorHAnsi" w:cs="Arial"/>
                <w:color w:val="000000" w:themeColor="text1"/>
                <w:sz w:val="16"/>
                <w:szCs w:val="16"/>
              </w:rPr>
            </w:pPr>
          </w:p>
        </w:tc>
      </w:tr>
      <w:tr w:rsidR="00E8119E" w:rsidRPr="00F03856" w14:paraId="2370CC5C"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087DE61"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76B046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F95DDF5" w14:textId="77777777" w:rsidR="00E8119E" w:rsidRPr="00F03856" w:rsidRDefault="00E8119E" w:rsidP="00747176">
            <w:pPr>
              <w:rPr>
                <w:rFonts w:eastAsiaTheme="minorHAnsi" w:cs="Arial"/>
                <w:color w:val="000000" w:themeColor="text1"/>
                <w:sz w:val="16"/>
                <w:szCs w:val="16"/>
              </w:rPr>
            </w:pPr>
          </w:p>
        </w:tc>
      </w:tr>
      <w:tr w:rsidR="00E8119E" w:rsidRPr="00F03856" w14:paraId="3504A1A0"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95C9C6C"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0E99B2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CF1D853" w14:textId="77777777" w:rsidR="00E8119E" w:rsidRPr="00F03856" w:rsidRDefault="00E8119E" w:rsidP="00747176">
            <w:pPr>
              <w:rPr>
                <w:rFonts w:eastAsiaTheme="minorHAnsi" w:cs="Arial"/>
                <w:color w:val="000000" w:themeColor="text1"/>
                <w:sz w:val="16"/>
                <w:szCs w:val="16"/>
              </w:rPr>
            </w:pPr>
          </w:p>
        </w:tc>
      </w:tr>
      <w:tr w:rsidR="00E8119E" w:rsidRPr="00F03856" w14:paraId="1D4D2D93"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DB936D1"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578B28A"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52661DF7"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329871A9" w14:textId="77777777" w:rsidR="00E8119E" w:rsidRPr="001B386B" w:rsidRDefault="00E8119E" w:rsidP="00747176">
            <w:pPr>
              <w:rPr>
                <w:rFonts w:eastAsiaTheme="minorHAnsi" w:cs="Arial"/>
                <w:color w:val="000000" w:themeColor="text1"/>
                <w:sz w:val="4"/>
                <w:szCs w:val="4"/>
              </w:rPr>
            </w:pPr>
          </w:p>
        </w:tc>
      </w:tr>
      <w:tr w:rsidR="00E8119E" w:rsidRPr="00F03856" w14:paraId="60414C81"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4DA1753"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DBDAA76" w14:textId="77777777" w:rsidR="00E8119E" w:rsidRPr="00F03856" w:rsidRDefault="00E8119E" w:rsidP="00747176">
            <w:pPr>
              <w:rPr>
                <w:rFonts w:eastAsiaTheme="minorHAnsi" w:cs="Arial"/>
                <w:color w:val="000000" w:themeColor="text1"/>
                <w:sz w:val="16"/>
                <w:szCs w:val="16"/>
              </w:rPr>
            </w:pPr>
          </w:p>
        </w:tc>
      </w:tr>
    </w:tbl>
    <w:p w14:paraId="4420D052" w14:textId="77777777" w:rsidR="00E8119E" w:rsidRDefault="00E8119E" w:rsidP="00E8119E">
      <w:pPr>
        <w:pStyle w:val="Caption"/>
        <w:rPr>
          <w:lang w:val="en-GB"/>
        </w:rPr>
      </w:pPr>
      <w:r w:rsidRPr="00702453">
        <w:t xml:space="preserve">Table: </w:t>
      </w:r>
      <w:r>
        <w:t xml:space="preserve">Encoding Details of </w:t>
      </w:r>
      <w:r w:rsidRPr="004521EB">
        <w:rPr>
          <w:lang w:val="en-GB"/>
        </w:rPr>
        <w:t>StePinComp_An_Est</w:t>
      </w:r>
    </w:p>
    <w:p w14:paraId="39E4C35D" w14:textId="77777777" w:rsidR="00495854" w:rsidRPr="00495854" w:rsidRDefault="00495854" w:rsidP="00495854">
      <w:pPr>
        <w:rPr>
          <w:lang w:val="en-GB"/>
        </w:rPr>
      </w:pPr>
    </w:p>
    <w:p w14:paraId="18279E01"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Acc_pedal_Sense</w:t>
      </w:r>
    </w:p>
    <w:p w14:paraId="42E55053" w14:textId="77777777" w:rsidR="00B442FD" w:rsidRDefault="00B442FD" w:rsidP="00B442FD">
      <w:pPr>
        <w:rPr>
          <w:rFonts w:cs="Arial"/>
        </w:rPr>
      </w:pPr>
    </w:p>
    <w:p w14:paraId="72475053"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3FE9666D"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4E167A1"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46515F7C"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AC8E347"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7C3DC5B" w14:textId="77777777" w:rsidR="00E8119E" w:rsidRPr="00F03856" w:rsidRDefault="00E8119E" w:rsidP="00747176">
            <w:pPr>
              <w:rPr>
                <w:rFonts w:eastAsiaTheme="minorHAnsi" w:cs="Arial"/>
                <w:color w:val="000000" w:themeColor="text1"/>
                <w:sz w:val="16"/>
                <w:szCs w:val="16"/>
              </w:rPr>
            </w:pPr>
          </w:p>
        </w:tc>
      </w:tr>
      <w:tr w:rsidR="00E8119E" w:rsidRPr="00F03856" w14:paraId="7C1BB94B"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80B357E"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1101111"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06BA167" w14:textId="77777777" w:rsidR="00E8119E" w:rsidRPr="00F03856" w:rsidRDefault="00E8119E" w:rsidP="00747176">
            <w:pPr>
              <w:rPr>
                <w:rFonts w:eastAsiaTheme="minorHAnsi" w:cs="Arial"/>
                <w:color w:val="000000" w:themeColor="text1"/>
                <w:sz w:val="16"/>
                <w:szCs w:val="16"/>
              </w:rPr>
            </w:pPr>
          </w:p>
        </w:tc>
      </w:tr>
      <w:tr w:rsidR="00E8119E" w:rsidRPr="00F03856" w14:paraId="2C9A97A3"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EA05A05"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8AA61AE"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B7257AF" w14:textId="77777777" w:rsidR="00E8119E" w:rsidRPr="00F03856" w:rsidRDefault="00E8119E" w:rsidP="00747176">
            <w:pPr>
              <w:rPr>
                <w:rFonts w:eastAsiaTheme="minorHAnsi" w:cs="Arial"/>
                <w:color w:val="000000" w:themeColor="text1"/>
                <w:sz w:val="16"/>
                <w:szCs w:val="16"/>
              </w:rPr>
            </w:pPr>
          </w:p>
        </w:tc>
      </w:tr>
      <w:tr w:rsidR="00E8119E" w:rsidRPr="00F03856" w14:paraId="5A099910"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1B8117F"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D840157"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5C343607" w14:textId="77777777" w:rsidR="00E8119E" w:rsidRPr="00F03856" w:rsidRDefault="00E8119E" w:rsidP="00747176">
            <w:pPr>
              <w:rPr>
                <w:rFonts w:eastAsiaTheme="minorHAnsi" w:cs="Arial"/>
                <w:color w:val="000000" w:themeColor="text1"/>
                <w:sz w:val="16"/>
                <w:szCs w:val="16"/>
              </w:rPr>
            </w:pPr>
          </w:p>
        </w:tc>
      </w:tr>
      <w:tr w:rsidR="00E8119E" w:rsidRPr="00F03856" w14:paraId="203F9DE9"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D41D194"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211201A5"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4AD5D97A"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905028D" w14:textId="77777777" w:rsidR="00E8119E" w:rsidRPr="001B386B" w:rsidRDefault="00E8119E" w:rsidP="00747176">
            <w:pPr>
              <w:rPr>
                <w:rFonts w:eastAsiaTheme="minorHAnsi" w:cs="Arial"/>
                <w:color w:val="000000" w:themeColor="text1"/>
                <w:sz w:val="4"/>
                <w:szCs w:val="4"/>
              </w:rPr>
            </w:pPr>
          </w:p>
        </w:tc>
      </w:tr>
      <w:tr w:rsidR="00E8119E" w:rsidRPr="00F03856" w14:paraId="3DF37642"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399C072"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C78B638" w14:textId="77777777" w:rsidR="00E8119E" w:rsidRPr="00F03856" w:rsidRDefault="00E8119E" w:rsidP="00747176">
            <w:pPr>
              <w:rPr>
                <w:rFonts w:eastAsiaTheme="minorHAnsi" w:cs="Arial"/>
                <w:color w:val="000000" w:themeColor="text1"/>
                <w:sz w:val="16"/>
                <w:szCs w:val="16"/>
              </w:rPr>
            </w:pPr>
          </w:p>
        </w:tc>
      </w:tr>
    </w:tbl>
    <w:p w14:paraId="400C9BD1" w14:textId="77777777" w:rsidR="00E8119E" w:rsidRDefault="00E8119E" w:rsidP="00E8119E">
      <w:pPr>
        <w:pStyle w:val="Caption"/>
        <w:rPr>
          <w:lang w:val="en-GB"/>
        </w:rPr>
      </w:pPr>
      <w:r w:rsidRPr="00702453">
        <w:t xml:space="preserve">Table: </w:t>
      </w:r>
      <w:r>
        <w:t xml:space="preserve">Encoding Details of </w:t>
      </w:r>
      <w:r w:rsidRPr="004521EB">
        <w:rPr>
          <w:lang w:val="en-GB"/>
        </w:rPr>
        <w:t>Acc_pedal_Sense</w:t>
      </w:r>
    </w:p>
    <w:p w14:paraId="3EC27299" w14:textId="77777777" w:rsidR="00495854" w:rsidRPr="00495854" w:rsidRDefault="00495854" w:rsidP="00495854">
      <w:pPr>
        <w:rPr>
          <w:lang w:val="en-GB"/>
        </w:rPr>
      </w:pPr>
    </w:p>
    <w:p w14:paraId="44B330F9"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eLocker Mode Selection</w:t>
      </w:r>
    </w:p>
    <w:p w14:paraId="296A8EAF" w14:textId="77777777" w:rsidR="00B442FD" w:rsidRDefault="00B442FD" w:rsidP="00B442FD">
      <w:pPr>
        <w:rPr>
          <w:rFonts w:cs="Arial"/>
        </w:rPr>
      </w:pPr>
    </w:p>
    <w:p w14:paraId="77F09B53"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lastRenderedPageBreak/>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0F1E2223"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483B17E"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2B3D0FCF"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094344A"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0A6EEA6" w14:textId="77777777" w:rsidR="00E8119E" w:rsidRPr="00F03856" w:rsidRDefault="00E8119E" w:rsidP="00747176">
            <w:pPr>
              <w:rPr>
                <w:rFonts w:eastAsiaTheme="minorHAnsi" w:cs="Arial"/>
                <w:color w:val="000000" w:themeColor="text1"/>
                <w:sz w:val="16"/>
                <w:szCs w:val="16"/>
              </w:rPr>
            </w:pPr>
          </w:p>
        </w:tc>
      </w:tr>
      <w:tr w:rsidR="00E8119E" w:rsidRPr="00F03856" w14:paraId="54FB2DE7"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210454D"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53F5160"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9217E68" w14:textId="77777777" w:rsidR="00E8119E" w:rsidRPr="00F03856" w:rsidRDefault="00E8119E" w:rsidP="00747176">
            <w:pPr>
              <w:rPr>
                <w:rFonts w:eastAsiaTheme="minorHAnsi" w:cs="Arial"/>
                <w:color w:val="000000" w:themeColor="text1"/>
                <w:sz w:val="16"/>
                <w:szCs w:val="16"/>
              </w:rPr>
            </w:pPr>
          </w:p>
        </w:tc>
      </w:tr>
      <w:tr w:rsidR="00E8119E" w:rsidRPr="00F03856" w14:paraId="54A76780"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31CD3C1"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3F46EFA"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3523AD3" w14:textId="77777777" w:rsidR="00E8119E" w:rsidRPr="00F03856" w:rsidRDefault="00E8119E" w:rsidP="00747176">
            <w:pPr>
              <w:rPr>
                <w:rFonts w:eastAsiaTheme="minorHAnsi" w:cs="Arial"/>
                <w:color w:val="000000" w:themeColor="text1"/>
                <w:sz w:val="16"/>
                <w:szCs w:val="16"/>
              </w:rPr>
            </w:pPr>
          </w:p>
        </w:tc>
      </w:tr>
      <w:tr w:rsidR="00E8119E" w:rsidRPr="00F03856" w14:paraId="6D2C303E"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53A71D7"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1E2E24DE"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B49115E" w14:textId="77777777" w:rsidR="00E8119E" w:rsidRPr="00F03856" w:rsidRDefault="00E8119E" w:rsidP="00747176">
            <w:pPr>
              <w:rPr>
                <w:rFonts w:eastAsiaTheme="minorHAnsi" w:cs="Arial"/>
                <w:color w:val="000000" w:themeColor="text1"/>
                <w:sz w:val="16"/>
                <w:szCs w:val="16"/>
              </w:rPr>
            </w:pPr>
          </w:p>
        </w:tc>
      </w:tr>
      <w:tr w:rsidR="00E8119E" w:rsidRPr="00F03856" w14:paraId="77681275"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343A658"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6551667E"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7ED5D885"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6CE063F8" w14:textId="77777777" w:rsidR="00E8119E" w:rsidRPr="001B386B" w:rsidRDefault="00E8119E" w:rsidP="00747176">
            <w:pPr>
              <w:rPr>
                <w:rFonts w:eastAsiaTheme="minorHAnsi" w:cs="Arial"/>
                <w:color w:val="000000" w:themeColor="text1"/>
                <w:sz w:val="4"/>
                <w:szCs w:val="4"/>
              </w:rPr>
            </w:pPr>
          </w:p>
        </w:tc>
      </w:tr>
      <w:tr w:rsidR="00E8119E" w:rsidRPr="00F03856" w14:paraId="682083C5"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E990BF6"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06CC725" w14:textId="77777777" w:rsidR="00E8119E" w:rsidRPr="00F03856" w:rsidRDefault="00E8119E" w:rsidP="00747176">
            <w:pPr>
              <w:rPr>
                <w:rFonts w:eastAsiaTheme="minorHAnsi" w:cs="Arial"/>
                <w:color w:val="000000" w:themeColor="text1"/>
                <w:sz w:val="16"/>
                <w:szCs w:val="16"/>
              </w:rPr>
            </w:pPr>
          </w:p>
        </w:tc>
      </w:tr>
    </w:tbl>
    <w:p w14:paraId="426C18A6" w14:textId="77777777" w:rsidR="00E8119E" w:rsidRDefault="00E8119E" w:rsidP="00E8119E">
      <w:pPr>
        <w:pStyle w:val="Caption"/>
        <w:rPr>
          <w:lang w:val="en-GB"/>
        </w:rPr>
      </w:pPr>
      <w:r w:rsidRPr="00702453">
        <w:t xml:space="preserve">Table: </w:t>
      </w:r>
      <w:r>
        <w:t xml:space="preserve">Encoding Details of </w:t>
      </w:r>
      <w:r w:rsidRPr="004521EB">
        <w:rPr>
          <w:lang w:val="en-GB"/>
        </w:rPr>
        <w:t>eLocker Mode Selection</w:t>
      </w:r>
    </w:p>
    <w:p w14:paraId="47FA75D1" w14:textId="77777777" w:rsidR="00495854" w:rsidRPr="00495854" w:rsidRDefault="00495854" w:rsidP="00495854">
      <w:pPr>
        <w:rPr>
          <w:lang w:val="en-GB"/>
        </w:rPr>
      </w:pPr>
    </w:p>
    <w:p w14:paraId="6E86A0C6"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Cluster Feedback</w:t>
      </w:r>
    </w:p>
    <w:p w14:paraId="3DD2C191" w14:textId="77777777" w:rsidR="00B442FD" w:rsidRDefault="00B442FD" w:rsidP="00B442FD">
      <w:pPr>
        <w:rPr>
          <w:rFonts w:cs="Arial"/>
        </w:rPr>
      </w:pPr>
    </w:p>
    <w:p w14:paraId="5958B868"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674D4799"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BA75ABA"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E506F75"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ED0A5D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576BD68" w14:textId="77777777" w:rsidR="00E8119E" w:rsidRPr="00F03856" w:rsidRDefault="00E8119E" w:rsidP="00747176">
            <w:pPr>
              <w:rPr>
                <w:rFonts w:eastAsiaTheme="minorHAnsi" w:cs="Arial"/>
                <w:color w:val="000000" w:themeColor="text1"/>
                <w:sz w:val="16"/>
                <w:szCs w:val="16"/>
              </w:rPr>
            </w:pPr>
          </w:p>
        </w:tc>
      </w:tr>
      <w:tr w:rsidR="00E8119E" w:rsidRPr="00F03856" w14:paraId="09157E5A"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AC0AC80"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CA65DE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56D319F" w14:textId="77777777" w:rsidR="00E8119E" w:rsidRPr="00F03856" w:rsidRDefault="00E8119E" w:rsidP="00747176">
            <w:pPr>
              <w:rPr>
                <w:rFonts w:eastAsiaTheme="minorHAnsi" w:cs="Arial"/>
                <w:color w:val="000000" w:themeColor="text1"/>
                <w:sz w:val="16"/>
                <w:szCs w:val="16"/>
              </w:rPr>
            </w:pPr>
          </w:p>
        </w:tc>
      </w:tr>
      <w:tr w:rsidR="00E8119E" w:rsidRPr="00F03856" w14:paraId="0ADB6CE1"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89CF127"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7DC3052"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5369ABF" w14:textId="77777777" w:rsidR="00E8119E" w:rsidRPr="00F03856" w:rsidRDefault="00E8119E" w:rsidP="00747176">
            <w:pPr>
              <w:rPr>
                <w:rFonts w:eastAsiaTheme="minorHAnsi" w:cs="Arial"/>
                <w:color w:val="000000" w:themeColor="text1"/>
                <w:sz w:val="16"/>
                <w:szCs w:val="16"/>
              </w:rPr>
            </w:pPr>
          </w:p>
        </w:tc>
      </w:tr>
      <w:tr w:rsidR="00E8119E" w:rsidRPr="00F03856" w14:paraId="4BADB151"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EEC9EE6"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698A901"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59988831" w14:textId="77777777" w:rsidR="00E8119E" w:rsidRPr="00F03856" w:rsidRDefault="00E8119E" w:rsidP="00747176">
            <w:pPr>
              <w:rPr>
                <w:rFonts w:eastAsiaTheme="minorHAnsi" w:cs="Arial"/>
                <w:color w:val="000000" w:themeColor="text1"/>
                <w:sz w:val="16"/>
                <w:szCs w:val="16"/>
              </w:rPr>
            </w:pPr>
          </w:p>
        </w:tc>
      </w:tr>
      <w:tr w:rsidR="00E8119E" w:rsidRPr="00F03856" w14:paraId="599A3844"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1785162"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5FD6F816"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54F85BE0"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6E99231" w14:textId="77777777" w:rsidR="00E8119E" w:rsidRPr="001B386B" w:rsidRDefault="00E8119E" w:rsidP="00747176">
            <w:pPr>
              <w:rPr>
                <w:rFonts w:eastAsiaTheme="minorHAnsi" w:cs="Arial"/>
                <w:color w:val="000000" w:themeColor="text1"/>
                <w:sz w:val="4"/>
                <w:szCs w:val="4"/>
              </w:rPr>
            </w:pPr>
          </w:p>
        </w:tc>
      </w:tr>
      <w:tr w:rsidR="00E8119E" w:rsidRPr="00F03856" w14:paraId="588A6CAD"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C6D7A13"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EF0D78F" w14:textId="77777777" w:rsidR="00E8119E" w:rsidRPr="00F03856" w:rsidRDefault="00E8119E" w:rsidP="00747176">
            <w:pPr>
              <w:rPr>
                <w:rFonts w:eastAsiaTheme="minorHAnsi" w:cs="Arial"/>
                <w:color w:val="000000" w:themeColor="text1"/>
                <w:sz w:val="16"/>
                <w:szCs w:val="16"/>
              </w:rPr>
            </w:pPr>
          </w:p>
        </w:tc>
      </w:tr>
    </w:tbl>
    <w:p w14:paraId="51781FFC" w14:textId="77777777" w:rsidR="00E8119E" w:rsidRDefault="00E8119E" w:rsidP="00E8119E">
      <w:pPr>
        <w:pStyle w:val="Caption"/>
        <w:rPr>
          <w:lang w:val="en-GB"/>
        </w:rPr>
      </w:pPr>
      <w:r w:rsidRPr="00702453">
        <w:t xml:space="preserve">Table: </w:t>
      </w:r>
      <w:r>
        <w:t xml:space="preserve">Encoding Details of </w:t>
      </w:r>
      <w:r w:rsidRPr="004521EB">
        <w:rPr>
          <w:lang w:val="en-GB"/>
        </w:rPr>
        <w:t>Cluster Feedback</w:t>
      </w:r>
    </w:p>
    <w:p w14:paraId="086FD90C" w14:textId="77777777" w:rsidR="00495854" w:rsidRPr="00495854" w:rsidRDefault="00495854" w:rsidP="00495854">
      <w:pPr>
        <w:rPr>
          <w:lang w:val="en-GB"/>
        </w:rPr>
      </w:pPr>
    </w:p>
    <w:p w14:paraId="45E65450"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VehVActlBrk_D_Qf</w:t>
      </w:r>
    </w:p>
    <w:p w14:paraId="303D4852" w14:textId="77777777" w:rsidR="00B442FD" w:rsidRDefault="00B442FD" w:rsidP="00B442FD">
      <w:pPr>
        <w:rPr>
          <w:rFonts w:cs="Arial"/>
        </w:rPr>
      </w:pPr>
    </w:p>
    <w:p w14:paraId="3A0C41AA"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5107EACC"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33FE25D"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44DBC7D3"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E8DD2C8"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1DC0710" w14:textId="77777777" w:rsidR="00E8119E" w:rsidRPr="00F03856" w:rsidRDefault="00E8119E" w:rsidP="00747176">
            <w:pPr>
              <w:rPr>
                <w:rFonts w:eastAsiaTheme="minorHAnsi" w:cs="Arial"/>
                <w:color w:val="000000" w:themeColor="text1"/>
                <w:sz w:val="16"/>
                <w:szCs w:val="16"/>
              </w:rPr>
            </w:pPr>
          </w:p>
        </w:tc>
      </w:tr>
      <w:tr w:rsidR="00E8119E" w:rsidRPr="00F03856" w14:paraId="5622DB69"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7C762DC"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728681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42E0FD9" w14:textId="77777777" w:rsidR="00E8119E" w:rsidRPr="00F03856" w:rsidRDefault="00E8119E" w:rsidP="00747176">
            <w:pPr>
              <w:rPr>
                <w:rFonts w:eastAsiaTheme="minorHAnsi" w:cs="Arial"/>
                <w:color w:val="000000" w:themeColor="text1"/>
                <w:sz w:val="16"/>
                <w:szCs w:val="16"/>
              </w:rPr>
            </w:pPr>
          </w:p>
        </w:tc>
      </w:tr>
      <w:tr w:rsidR="00E8119E" w:rsidRPr="00F03856" w14:paraId="7E4B0E3C"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2483459"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70CEEB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62E6E52" w14:textId="77777777" w:rsidR="00E8119E" w:rsidRPr="00F03856" w:rsidRDefault="00E8119E" w:rsidP="00747176">
            <w:pPr>
              <w:rPr>
                <w:rFonts w:eastAsiaTheme="minorHAnsi" w:cs="Arial"/>
                <w:color w:val="000000" w:themeColor="text1"/>
                <w:sz w:val="16"/>
                <w:szCs w:val="16"/>
              </w:rPr>
            </w:pPr>
          </w:p>
        </w:tc>
      </w:tr>
      <w:tr w:rsidR="00E8119E" w:rsidRPr="00F03856" w14:paraId="7CA0F5D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06E1AD2"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B07AA0E"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013A4AB" w14:textId="77777777" w:rsidR="00E8119E" w:rsidRPr="00F03856" w:rsidRDefault="00E8119E" w:rsidP="00747176">
            <w:pPr>
              <w:rPr>
                <w:rFonts w:eastAsiaTheme="minorHAnsi" w:cs="Arial"/>
                <w:color w:val="000000" w:themeColor="text1"/>
                <w:sz w:val="16"/>
                <w:szCs w:val="16"/>
              </w:rPr>
            </w:pPr>
          </w:p>
        </w:tc>
      </w:tr>
      <w:tr w:rsidR="00E8119E" w:rsidRPr="00F03856" w14:paraId="674A61F2"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603D1AF"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B8FF03B"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7BFFD01C"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1FDFC9B8" w14:textId="77777777" w:rsidR="00E8119E" w:rsidRPr="001B386B" w:rsidRDefault="00E8119E" w:rsidP="00747176">
            <w:pPr>
              <w:rPr>
                <w:rFonts w:eastAsiaTheme="minorHAnsi" w:cs="Arial"/>
                <w:color w:val="000000" w:themeColor="text1"/>
                <w:sz w:val="4"/>
                <w:szCs w:val="4"/>
              </w:rPr>
            </w:pPr>
          </w:p>
        </w:tc>
      </w:tr>
      <w:tr w:rsidR="00E8119E" w:rsidRPr="00F03856" w14:paraId="36156170"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B9C7368"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C04253D" w14:textId="77777777" w:rsidR="00E8119E" w:rsidRPr="00F03856" w:rsidRDefault="00E8119E" w:rsidP="00747176">
            <w:pPr>
              <w:rPr>
                <w:rFonts w:eastAsiaTheme="minorHAnsi" w:cs="Arial"/>
                <w:color w:val="000000" w:themeColor="text1"/>
                <w:sz w:val="16"/>
                <w:szCs w:val="16"/>
              </w:rPr>
            </w:pPr>
          </w:p>
        </w:tc>
      </w:tr>
    </w:tbl>
    <w:p w14:paraId="6D47DC14" w14:textId="77777777" w:rsidR="00E8119E" w:rsidRDefault="00E8119E" w:rsidP="00E8119E">
      <w:pPr>
        <w:pStyle w:val="Caption"/>
        <w:rPr>
          <w:lang w:val="en-GB"/>
        </w:rPr>
      </w:pPr>
      <w:r w:rsidRPr="00702453">
        <w:t xml:space="preserve">Table: </w:t>
      </w:r>
      <w:r>
        <w:t xml:space="preserve">Encoding Details of </w:t>
      </w:r>
      <w:r w:rsidRPr="004521EB">
        <w:rPr>
          <w:lang w:val="en-GB"/>
        </w:rPr>
        <w:t>VehVActlBrk_D_Qf</w:t>
      </w:r>
    </w:p>
    <w:p w14:paraId="78D2D5A9" w14:textId="77777777" w:rsidR="00495854" w:rsidRPr="00495854" w:rsidRDefault="00495854" w:rsidP="00495854">
      <w:pPr>
        <w:rPr>
          <w:lang w:val="en-GB"/>
        </w:rPr>
      </w:pPr>
    </w:p>
    <w:p w14:paraId="4B5BB1E6"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RearDiffLck_D_RqDrv</w:t>
      </w:r>
    </w:p>
    <w:p w14:paraId="17C4A7FD" w14:textId="77777777" w:rsidR="00B442FD" w:rsidRDefault="00B442FD" w:rsidP="00B442FD">
      <w:pPr>
        <w:rPr>
          <w:rFonts w:cs="Arial"/>
        </w:rPr>
      </w:pPr>
    </w:p>
    <w:p w14:paraId="6E6D49CF"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01245DFA"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1B56D2D"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582A559A"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B22D15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1C5824C" w14:textId="77777777" w:rsidR="00E8119E" w:rsidRPr="00F03856" w:rsidRDefault="00E8119E" w:rsidP="00747176">
            <w:pPr>
              <w:rPr>
                <w:rFonts w:eastAsiaTheme="minorHAnsi" w:cs="Arial"/>
                <w:color w:val="000000" w:themeColor="text1"/>
                <w:sz w:val="16"/>
                <w:szCs w:val="16"/>
              </w:rPr>
            </w:pPr>
          </w:p>
        </w:tc>
      </w:tr>
      <w:tr w:rsidR="00E8119E" w:rsidRPr="00F03856" w14:paraId="5F289B1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B35F46B"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FEE9A5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FA3EF85" w14:textId="77777777" w:rsidR="00E8119E" w:rsidRPr="00F03856" w:rsidRDefault="00E8119E" w:rsidP="00747176">
            <w:pPr>
              <w:rPr>
                <w:rFonts w:eastAsiaTheme="minorHAnsi" w:cs="Arial"/>
                <w:color w:val="000000" w:themeColor="text1"/>
                <w:sz w:val="16"/>
                <w:szCs w:val="16"/>
              </w:rPr>
            </w:pPr>
          </w:p>
        </w:tc>
      </w:tr>
      <w:tr w:rsidR="00E8119E" w:rsidRPr="00F03856" w14:paraId="59473AFC"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3D23F55"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3D47D6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9DB332E" w14:textId="77777777" w:rsidR="00E8119E" w:rsidRPr="00F03856" w:rsidRDefault="00E8119E" w:rsidP="00747176">
            <w:pPr>
              <w:rPr>
                <w:rFonts w:eastAsiaTheme="minorHAnsi" w:cs="Arial"/>
                <w:color w:val="000000" w:themeColor="text1"/>
                <w:sz w:val="16"/>
                <w:szCs w:val="16"/>
              </w:rPr>
            </w:pPr>
          </w:p>
        </w:tc>
      </w:tr>
      <w:tr w:rsidR="00E8119E" w:rsidRPr="00F03856" w14:paraId="3A0932DC"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CAEB622"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58DEEF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11692C3" w14:textId="77777777" w:rsidR="00E8119E" w:rsidRPr="00F03856" w:rsidRDefault="00E8119E" w:rsidP="00747176">
            <w:pPr>
              <w:rPr>
                <w:rFonts w:eastAsiaTheme="minorHAnsi" w:cs="Arial"/>
                <w:color w:val="000000" w:themeColor="text1"/>
                <w:sz w:val="16"/>
                <w:szCs w:val="16"/>
              </w:rPr>
            </w:pPr>
          </w:p>
        </w:tc>
      </w:tr>
      <w:tr w:rsidR="00E8119E" w:rsidRPr="00F03856" w14:paraId="2B5CA666"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DF0EA9B"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6E64F720"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2697705"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1307BFFA" w14:textId="77777777" w:rsidR="00E8119E" w:rsidRPr="001B386B" w:rsidRDefault="00E8119E" w:rsidP="00747176">
            <w:pPr>
              <w:rPr>
                <w:rFonts w:eastAsiaTheme="minorHAnsi" w:cs="Arial"/>
                <w:color w:val="000000" w:themeColor="text1"/>
                <w:sz w:val="4"/>
                <w:szCs w:val="4"/>
              </w:rPr>
            </w:pPr>
          </w:p>
        </w:tc>
      </w:tr>
      <w:tr w:rsidR="00E8119E" w:rsidRPr="00F03856" w14:paraId="53E05203"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C6862F6"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BA92AEA" w14:textId="77777777" w:rsidR="00E8119E" w:rsidRPr="00F03856" w:rsidRDefault="00E8119E" w:rsidP="00747176">
            <w:pPr>
              <w:rPr>
                <w:rFonts w:eastAsiaTheme="minorHAnsi" w:cs="Arial"/>
                <w:color w:val="000000" w:themeColor="text1"/>
                <w:sz w:val="16"/>
                <w:szCs w:val="16"/>
              </w:rPr>
            </w:pPr>
          </w:p>
        </w:tc>
      </w:tr>
    </w:tbl>
    <w:p w14:paraId="5FB7126E" w14:textId="77777777" w:rsidR="00E8119E" w:rsidRDefault="00E8119E" w:rsidP="00E8119E">
      <w:pPr>
        <w:pStyle w:val="Caption"/>
        <w:rPr>
          <w:lang w:val="en-GB"/>
        </w:rPr>
      </w:pPr>
      <w:r w:rsidRPr="00702453">
        <w:t xml:space="preserve">Table: </w:t>
      </w:r>
      <w:r>
        <w:t xml:space="preserve">Encoding Details of </w:t>
      </w:r>
      <w:r w:rsidRPr="004521EB">
        <w:rPr>
          <w:lang w:val="en-GB"/>
        </w:rPr>
        <w:t>RearDiffLck_D_RqDrv</w:t>
      </w:r>
    </w:p>
    <w:p w14:paraId="0D4B01E5" w14:textId="77777777" w:rsidR="00495854" w:rsidRPr="00495854" w:rsidRDefault="00495854" w:rsidP="00495854">
      <w:pPr>
        <w:rPr>
          <w:lang w:val="en-GB"/>
        </w:rPr>
      </w:pPr>
    </w:p>
    <w:p w14:paraId="1194724E"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lastRenderedPageBreak/>
        <w:t>RearDiffElckrOpen_B_Rq</w:t>
      </w:r>
    </w:p>
    <w:p w14:paraId="06F1D216" w14:textId="77777777" w:rsidR="00B442FD" w:rsidRDefault="00B442FD" w:rsidP="00B442FD">
      <w:pPr>
        <w:rPr>
          <w:rFonts w:cs="Arial"/>
        </w:rPr>
      </w:pPr>
    </w:p>
    <w:p w14:paraId="06154EDE"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539E62A3"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A7F48F3"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001E9C39"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15BF99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084041C" w14:textId="77777777" w:rsidR="00E8119E" w:rsidRPr="00F03856" w:rsidRDefault="00E8119E" w:rsidP="00747176">
            <w:pPr>
              <w:rPr>
                <w:rFonts w:eastAsiaTheme="minorHAnsi" w:cs="Arial"/>
                <w:color w:val="000000" w:themeColor="text1"/>
                <w:sz w:val="16"/>
                <w:szCs w:val="16"/>
              </w:rPr>
            </w:pPr>
          </w:p>
        </w:tc>
      </w:tr>
      <w:tr w:rsidR="00E8119E" w:rsidRPr="00F03856" w14:paraId="4DD51D5F"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E3AF774"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7342117"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5E6443F" w14:textId="77777777" w:rsidR="00E8119E" w:rsidRPr="00F03856" w:rsidRDefault="00E8119E" w:rsidP="00747176">
            <w:pPr>
              <w:rPr>
                <w:rFonts w:eastAsiaTheme="minorHAnsi" w:cs="Arial"/>
                <w:color w:val="000000" w:themeColor="text1"/>
                <w:sz w:val="16"/>
                <w:szCs w:val="16"/>
              </w:rPr>
            </w:pPr>
          </w:p>
        </w:tc>
      </w:tr>
      <w:tr w:rsidR="00E8119E" w:rsidRPr="00F03856" w14:paraId="18ED3079"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3D4A25A"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F650C33"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291A82A" w14:textId="77777777" w:rsidR="00E8119E" w:rsidRPr="00F03856" w:rsidRDefault="00E8119E" w:rsidP="00747176">
            <w:pPr>
              <w:rPr>
                <w:rFonts w:eastAsiaTheme="minorHAnsi" w:cs="Arial"/>
                <w:color w:val="000000" w:themeColor="text1"/>
                <w:sz w:val="16"/>
                <w:szCs w:val="16"/>
              </w:rPr>
            </w:pPr>
          </w:p>
        </w:tc>
      </w:tr>
      <w:tr w:rsidR="00E8119E" w:rsidRPr="00F03856" w14:paraId="19010AB7"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E6943EF"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0760079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A0FBE37" w14:textId="77777777" w:rsidR="00E8119E" w:rsidRPr="00F03856" w:rsidRDefault="00E8119E" w:rsidP="00747176">
            <w:pPr>
              <w:rPr>
                <w:rFonts w:eastAsiaTheme="minorHAnsi" w:cs="Arial"/>
                <w:color w:val="000000" w:themeColor="text1"/>
                <w:sz w:val="16"/>
                <w:szCs w:val="16"/>
              </w:rPr>
            </w:pPr>
          </w:p>
        </w:tc>
      </w:tr>
      <w:tr w:rsidR="00E8119E" w:rsidRPr="00F03856" w14:paraId="4E2A2347"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804D3F0"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4C4386A3"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5590FCFF"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36469E0D" w14:textId="77777777" w:rsidR="00E8119E" w:rsidRPr="001B386B" w:rsidRDefault="00E8119E" w:rsidP="00747176">
            <w:pPr>
              <w:rPr>
                <w:rFonts w:eastAsiaTheme="minorHAnsi" w:cs="Arial"/>
                <w:color w:val="000000" w:themeColor="text1"/>
                <w:sz w:val="4"/>
                <w:szCs w:val="4"/>
              </w:rPr>
            </w:pPr>
          </w:p>
        </w:tc>
      </w:tr>
      <w:tr w:rsidR="00E8119E" w:rsidRPr="00F03856" w14:paraId="2060CF0D"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1982A5E"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59E2E3F" w14:textId="77777777" w:rsidR="00E8119E" w:rsidRPr="00F03856" w:rsidRDefault="00E8119E" w:rsidP="00747176">
            <w:pPr>
              <w:rPr>
                <w:rFonts w:eastAsiaTheme="minorHAnsi" w:cs="Arial"/>
                <w:color w:val="000000" w:themeColor="text1"/>
                <w:sz w:val="16"/>
                <w:szCs w:val="16"/>
              </w:rPr>
            </w:pPr>
          </w:p>
        </w:tc>
      </w:tr>
    </w:tbl>
    <w:p w14:paraId="3CF3E6FC" w14:textId="77777777" w:rsidR="00E8119E" w:rsidRDefault="00E8119E" w:rsidP="00E8119E">
      <w:pPr>
        <w:pStyle w:val="Caption"/>
        <w:rPr>
          <w:lang w:val="en-GB"/>
        </w:rPr>
      </w:pPr>
      <w:r w:rsidRPr="00702453">
        <w:t xml:space="preserve">Table: </w:t>
      </w:r>
      <w:r>
        <w:t xml:space="preserve">Encoding Details of </w:t>
      </w:r>
      <w:r w:rsidRPr="004521EB">
        <w:rPr>
          <w:lang w:val="en-GB"/>
        </w:rPr>
        <w:t>RearDiffElckrOpen_B_Rq</w:t>
      </w:r>
    </w:p>
    <w:p w14:paraId="73F13366" w14:textId="77777777" w:rsidR="00495854" w:rsidRPr="00495854" w:rsidRDefault="00495854" w:rsidP="00495854">
      <w:pPr>
        <w:rPr>
          <w:lang w:val="en-GB"/>
        </w:rPr>
      </w:pPr>
    </w:p>
    <w:p w14:paraId="074DD8CD"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StePinAn_No_Cs</w:t>
      </w:r>
    </w:p>
    <w:p w14:paraId="5082F6FB" w14:textId="77777777" w:rsidR="00B442FD" w:rsidRDefault="00B442FD" w:rsidP="00B442FD">
      <w:pPr>
        <w:rPr>
          <w:rFonts w:cs="Arial"/>
        </w:rPr>
      </w:pPr>
    </w:p>
    <w:p w14:paraId="4B49D21A"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11A66236"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A0DFDE5"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35D21ADA"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85CDCC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D8FD334" w14:textId="77777777" w:rsidR="00E8119E" w:rsidRPr="00F03856" w:rsidRDefault="00E8119E" w:rsidP="00747176">
            <w:pPr>
              <w:rPr>
                <w:rFonts w:eastAsiaTheme="minorHAnsi" w:cs="Arial"/>
                <w:color w:val="000000" w:themeColor="text1"/>
                <w:sz w:val="16"/>
                <w:szCs w:val="16"/>
              </w:rPr>
            </w:pPr>
          </w:p>
        </w:tc>
      </w:tr>
      <w:tr w:rsidR="00E8119E" w:rsidRPr="00F03856" w14:paraId="16391245"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7126FE2"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95B08C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46C34FA" w14:textId="77777777" w:rsidR="00E8119E" w:rsidRPr="00F03856" w:rsidRDefault="00E8119E" w:rsidP="00747176">
            <w:pPr>
              <w:rPr>
                <w:rFonts w:eastAsiaTheme="minorHAnsi" w:cs="Arial"/>
                <w:color w:val="000000" w:themeColor="text1"/>
                <w:sz w:val="16"/>
                <w:szCs w:val="16"/>
              </w:rPr>
            </w:pPr>
          </w:p>
        </w:tc>
      </w:tr>
      <w:tr w:rsidR="00E8119E" w:rsidRPr="00F03856" w14:paraId="2876254E"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67EA46E"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376CEC0"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FE67DD4" w14:textId="77777777" w:rsidR="00E8119E" w:rsidRPr="00F03856" w:rsidRDefault="00E8119E" w:rsidP="00747176">
            <w:pPr>
              <w:rPr>
                <w:rFonts w:eastAsiaTheme="minorHAnsi" w:cs="Arial"/>
                <w:color w:val="000000" w:themeColor="text1"/>
                <w:sz w:val="16"/>
                <w:szCs w:val="16"/>
              </w:rPr>
            </w:pPr>
          </w:p>
        </w:tc>
      </w:tr>
      <w:tr w:rsidR="00E8119E" w:rsidRPr="00F03856" w14:paraId="43A47582"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781DB67"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2BCAF5DB"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4469A91" w14:textId="77777777" w:rsidR="00E8119E" w:rsidRPr="00F03856" w:rsidRDefault="00E8119E" w:rsidP="00747176">
            <w:pPr>
              <w:rPr>
                <w:rFonts w:eastAsiaTheme="minorHAnsi" w:cs="Arial"/>
                <w:color w:val="000000" w:themeColor="text1"/>
                <w:sz w:val="16"/>
                <w:szCs w:val="16"/>
              </w:rPr>
            </w:pPr>
          </w:p>
        </w:tc>
      </w:tr>
      <w:tr w:rsidR="00E8119E" w:rsidRPr="00F03856" w14:paraId="0E801973"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73CC4FC"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15DB956"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539BDE26"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1DA643B4" w14:textId="77777777" w:rsidR="00E8119E" w:rsidRPr="001B386B" w:rsidRDefault="00E8119E" w:rsidP="00747176">
            <w:pPr>
              <w:rPr>
                <w:rFonts w:eastAsiaTheme="minorHAnsi" w:cs="Arial"/>
                <w:color w:val="000000" w:themeColor="text1"/>
                <w:sz w:val="4"/>
                <w:szCs w:val="4"/>
              </w:rPr>
            </w:pPr>
          </w:p>
        </w:tc>
      </w:tr>
      <w:tr w:rsidR="00E8119E" w:rsidRPr="00F03856" w14:paraId="6F86F955"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35D0813"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30B9CB2" w14:textId="77777777" w:rsidR="00E8119E" w:rsidRPr="00F03856" w:rsidRDefault="00E8119E" w:rsidP="00747176">
            <w:pPr>
              <w:rPr>
                <w:rFonts w:eastAsiaTheme="minorHAnsi" w:cs="Arial"/>
                <w:color w:val="000000" w:themeColor="text1"/>
                <w:sz w:val="16"/>
                <w:szCs w:val="16"/>
              </w:rPr>
            </w:pPr>
          </w:p>
        </w:tc>
      </w:tr>
    </w:tbl>
    <w:p w14:paraId="28181337" w14:textId="77777777" w:rsidR="00E8119E" w:rsidRDefault="00E8119E" w:rsidP="00E8119E">
      <w:pPr>
        <w:pStyle w:val="Caption"/>
        <w:rPr>
          <w:lang w:val="en-GB"/>
        </w:rPr>
      </w:pPr>
      <w:r w:rsidRPr="00702453">
        <w:t xml:space="preserve">Table: </w:t>
      </w:r>
      <w:r>
        <w:t xml:space="preserve">Encoding Details of </w:t>
      </w:r>
      <w:r w:rsidRPr="004521EB">
        <w:rPr>
          <w:lang w:val="en-GB"/>
        </w:rPr>
        <w:t>StePinAn_No_Cs</w:t>
      </w:r>
    </w:p>
    <w:p w14:paraId="3EA5ED96" w14:textId="77777777" w:rsidR="00495854" w:rsidRPr="00495854" w:rsidRDefault="00495854" w:rsidP="00495854">
      <w:pPr>
        <w:rPr>
          <w:lang w:val="en-GB"/>
        </w:rPr>
      </w:pPr>
    </w:p>
    <w:p w14:paraId="7E986DB4"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WhlRr_W_Meas</w:t>
      </w:r>
    </w:p>
    <w:p w14:paraId="38B586E8" w14:textId="77777777" w:rsidR="00B442FD" w:rsidRDefault="00B442FD" w:rsidP="00B442FD">
      <w:pPr>
        <w:rPr>
          <w:rFonts w:cs="Arial"/>
        </w:rPr>
      </w:pPr>
    </w:p>
    <w:p w14:paraId="27053724"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4D6303E6"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E213726"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2B4D62D4"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2D5376E"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8BC5DB0" w14:textId="77777777" w:rsidR="00E8119E" w:rsidRPr="00F03856" w:rsidRDefault="00E8119E" w:rsidP="00747176">
            <w:pPr>
              <w:rPr>
                <w:rFonts w:eastAsiaTheme="minorHAnsi" w:cs="Arial"/>
                <w:color w:val="000000" w:themeColor="text1"/>
                <w:sz w:val="16"/>
                <w:szCs w:val="16"/>
              </w:rPr>
            </w:pPr>
          </w:p>
        </w:tc>
      </w:tr>
      <w:tr w:rsidR="00E8119E" w:rsidRPr="00F03856" w14:paraId="6C1442B2"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A997C06"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D37DA7B"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2C57488" w14:textId="77777777" w:rsidR="00E8119E" w:rsidRPr="00F03856" w:rsidRDefault="00E8119E" w:rsidP="00747176">
            <w:pPr>
              <w:rPr>
                <w:rFonts w:eastAsiaTheme="minorHAnsi" w:cs="Arial"/>
                <w:color w:val="000000" w:themeColor="text1"/>
                <w:sz w:val="16"/>
                <w:szCs w:val="16"/>
              </w:rPr>
            </w:pPr>
          </w:p>
        </w:tc>
      </w:tr>
      <w:tr w:rsidR="00E8119E" w:rsidRPr="00F03856" w14:paraId="5FB8DEFA"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04F96D5"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85A56F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CC86ADF" w14:textId="77777777" w:rsidR="00E8119E" w:rsidRPr="00F03856" w:rsidRDefault="00E8119E" w:rsidP="00747176">
            <w:pPr>
              <w:rPr>
                <w:rFonts w:eastAsiaTheme="minorHAnsi" w:cs="Arial"/>
                <w:color w:val="000000" w:themeColor="text1"/>
                <w:sz w:val="16"/>
                <w:szCs w:val="16"/>
              </w:rPr>
            </w:pPr>
          </w:p>
        </w:tc>
      </w:tr>
      <w:tr w:rsidR="00E8119E" w:rsidRPr="00F03856" w14:paraId="300B91B2"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24F014C"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BF1B0B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214B90A" w14:textId="77777777" w:rsidR="00E8119E" w:rsidRPr="00F03856" w:rsidRDefault="00E8119E" w:rsidP="00747176">
            <w:pPr>
              <w:rPr>
                <w:rFonts w:eastAsiaTheme="minorHAnsi" w:cs="Arial"/>
                <w:color w:val="000000" w:themeColor="text1"/>
                <w:sz w:val="16"/>
                <w:szCs w:val="16"/>
              </w:rPr>
            </w:pPr>
          </w:p>
        </w:tc>
      </w:tr>
      <w:tr w:rsidR="00E8119E" w:rsidRPr="00F03856" w14:paraId="0D1AF428"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6E12411"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4631882D"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754204AE"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0BA7B5B" w14:textId="77777777" w:rsidR="00E8119E" w:rsidRPr="001B386B" w:rsidRDefault="00E8119E" w:rsidP="00747176">
            <w:pPr>
              <w:rPr>
                <w:rFonts w:eastAsiaTheme="minorHAnsi" w:cs="Arial"/>
                <w:color w:val="000000" w:themeColor="text1"/>
                <w:sz w:val="4"/>
                <w:szCs w:val="4"/>
              </w:rPr>
            </w:pPr>
          </w:p>
        </w:tc>
      </w:tr>
      <w:tr w:rsidR="00E8119E" w:rsidRPr="00F03856" w14:paraId="3482EC6C"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E154872"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1891F4E" w14:textId="77777777" w:rsidR="00E8119E" w:rsidRPr="00F03856" w:rsidRDefault="00E8119E" w:rsidP="00747176">
            <w:pPr>
              <w:rPr>
                <w:rFonts w:eastAsiaTheme="minorHAnsi" w:cs="Arial"/>
                <w:color w:val="000000" w:themeColor="text1"/>
                <w:sz w:val="16"/>
                <w:szCs w:val="16"/>
              </w:rPr>
            </w:pPr>
          </w:p>
        </w:tc>
      </w:tr>
    </w:tbl>
    <w:p w14:paraId="1DB4B318" w14:textId="77777777" w:rsidR="00E8119E" w:rsidRDefault="00E8119E" w:rsidP="00E8119E">
      <w:pPr>
        <w:pStyle w:val="Caption"/>
        <w:rPr>
          <w:lang w:val="en-GB"/>
        </w:rPr>
      </w:pPr>
      <w:r w:rsidRPr="00702453">
        <w:t xml:space="preserve">Table: </w:t>
      </w:r>
      <w:r>
        <w:t xml:space="preserve">Encoding Details of </w:t>
      </w:r>
      <w:r w:rsidRPr="004521EB">
        <w:rPr>
          <w:lang w:val="en-GB"/>
        </w:rPr>
        <w:t>WhlRr_W_Meas</w:t>
      </w:r>
    </w:p>
    <w:p w14:paraId="38475A9D" w14:textId="77777777" w:rsidR="00495854" w:rsidRPr="00495854" w:rsidRDefault="00495854" w:rsidP="00495854">
      <w:pPr>
        <w:rPr>
          <w:lang w:val="en-GB"/>
        </w:rPr>
      </w:pPr>
    </w:p>
    <w:p w14:paraId="246C0A09"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Sense eLocker Selection</w:t>
      </w:r>
    </w:p>
    <w:p w14:paraId="5FC9BC4E" w14:textId="77777777" w:rsidR="00B442FD" w:rsidRDefault="00B442FD" w:rsidP="00B442FD">
      <w:pPr>
        <w:rPr>
          <w:rFonts w:cs="Arial"/>
        </w:rPr>
      </w:pPr>
    </w:p>
    <w:p w14:paraId="5949EFA6"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676724DA"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47BA20D"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6049209"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863176B"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C864DE6" w14:textId="77777777" w:rsidR="00E8119E" w:rsidRPr="00F03856" w:rsidRDefault="00E8119E" w:rsidP="00747176">
            <w:pPr>
              <w:rPr>
                <w:rFonts w:eastAsiaTheme="minorHAnsi" w:cs="Arial"/>
                <w:color w:val="000000" w:themeColor="text1"/>
                <w:sz w:val="16"/>
                <w:szCs w:val="16"/>
              </w:rPr>
            </w:pPr>
          </w:p>
        </w:tc>
      </w:tr>
      <w:tr w:rsidR="00E8119E" w:rsidRPr="00F03856" w14:paraId="18F1325E"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AFDB727"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2684BF3"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636A1FD" w14:textId="77777777" w:rsidR="00E8119E" w:rsidRPr="00F03856" w:rsidRDefault="00E8119E" w:rsidP="00747176">
            <w:pPr>
              <w:rPr>
                <w:rFonts w:eastAsiaTheme="minorHAnsi" w:cs="Arial"/>
                <w:color w:val="000000" w:themeColor="text1"/>
                <w:sz w:val="16"/>
                <w:szCs w:val="16"/>
              </w:rPr>
            </w:pPr>
          </w:p>
        </w:tc>
      </w:tr>
      <w:tr w:rsidR="00E8119E" w:rsidRPr="00F03856" w14:paraId="0DB8C47A"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825F040"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27EB89D"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27D587F" w14:textId="77777777" w:rsidR="00E8119E" w:rsidRPr="00F03856" w:rsidRDefault="00E8119E" w:rsidP="00747176">
            <w:pPr>
              <w:rPr>
                <w:rFonts w:eastAsiaTheme="minorHAnsi" w:cs="Arial"/>
                <w:color w:val="000000" w:themeColor="text1"/>
                <w:sz w:val="16"/>
                <w:szCs w:val="16"/>
              </w:rPr>
            </w:pPr>
          </w:p>
        </w:tc>
      </w:tr>
      <w:tr w:rsidR="00E8119E" w:rsidRPr="00F03856" w14:paraId="71E066F8"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456229D"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77A8D8A"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394E34A" w14:textId="77777777" w:rsidR="00E8119E" w:rsidRPr="00F03856" w:rsidRDefault="00E8119E" w:rsidP="00747176">
            <w:pPr>
              <w:rPr>
                <w:rFonts w:eastAsiaTheme="minorHAnsi" w:cs="Arial"/>
                <w:color w:val="000000" w:themeColor="text1"/>
                <w:sz w:val="16"/>
                <w:szCs w:val="16"/>
              </w:rPr>
            </w:pPr>
          </w:p>
        </w:tc>
      </w:tr>
      <w:tr w:rsidR="00E8119E" w:rsidRPr="00F03856" w14:paraId="3B073A36"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8DB372C"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CE06F39" w14:textId="77777777" w:rsidR="00E8119E" w:rsidRPr="00F03856" w:rsidRDefault="00E8119E" w:rsidP="00747176">
            <w:pPr>
              <w:rPr>
                <w:rFonts w:eastAsiaTheme="minorHAnsi" w:cs="Arial"/>
                <w:bCs/>
                <w:sz w:val="16"/>
                <w:szCs w:val="16"/>
              </w:rPr>
            </w:pPr>
            <w:r w:rsidRPr="00F03856">
              <w:rPr>
                <w:rFonts w:cs="Arial"/>
                <w:bCs/>
                <w:sz w:val="16"/>
                <w:szCs w:val="16"/>
                <w:lang w:val="en-GB"/>
              </w:rPr>
              <w:lastRenderedPageBreak/>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6917A82F"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4B9C020B" w14:textId="77777777" w:rsidR="00E8119E" w:rsidRPr="001B386B" w:rsidRDefault="00E8119E" w:rsidP="00747176">
            <w:pPr>
              <w:rPr>
                <w:rFonts w:eastAsiaTheme="minorHAnsi" w:cs="Arial"/>
                <w:color w:val="000000" w:themeColor="text1"/>
                <w:sz w:val="4"/>
                <w:szCs w:val="4"/>
              </w:rPr>
            </w:pPr>
          </w:p>
        </w:tc>
      </w:tr>
      <w:tr w:rsidR="00E8119E" w:rsidRPr="00F03856" w14:paraId="1063D542"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F50F7C5"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03E055B"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2H</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6601DCB" w14:textId="77777777" w:rsidR="00BC4E3D" w:rsidRDefault="00BC4E3D"/>
        </w:tc>
      </w:tr>
      <w:tr w:rsidR="00E8119E" w:rsidRPr="00F03856" w14:paraId="1ED557EF"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0F9050A"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C433616"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4H</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97EC195" w14:textId="77777777" w:rsidR="00BC4E3D" w:rsidRDefault="00BC4E3D"/>
        </w:tc>
      </w:tr>
      <w:tr w:rsidR="00E8119E" w:rsidRPr="00F03856" w14:paraId="335795BF"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99B2764"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04310AD"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4L</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7E3A5AC" w14:textId="77777777" w:rsidR="00BC4E3D" w:rsidRDefault="00BC4E3D"/>
        </w:tc>
      </w:tr>
      <w:tr w:rsidR="00E8119E" w:rsidRPr="00F03856" w14:paraId="693BFB3A"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2188732"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2075597"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4A</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E6B6630" w14:textId="77777777" w:rsidR="00BC4E3D" w:rsidRDefault="00BC4E3D"/>
        </w:tc>
      </w:tr>
      <w:tr w:rsidR="00E8119E" w:rsidRPr="00F03856" w14:paraId="571490AD"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D21DE53"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75AF277" w14:textId="77777777" w:rsidR="00E8119E" w:rsidRPr="00F03856" w:rsidRDefault="00E8119E" w:rsidP="00747176">
            <w:pPr>
              <w:rPr>
                <w:rFonts w:eastAsiaTheme="minorHAnsi" w:cs="Arial"/>
                <w:color w:val="000000" w:themeColor="text1"/>
                <w:sz w:val="16"/>
                <w:szCs w:val="16"/>
              </w:rPr>
            </w:pPr>
          </w:p>
        </w:tc>
      </w:tr>
    </w:tbl>
    <w:p w14:paraId="4AFF27B2" w14:textId="77777777" w:rsidR="00E8119E" w:rsidRDefault="00E8119E" w:rsidP="00E8119E">
      <w:pPr>
        <w:pStyle w:val="Caption"/>
        <w:rPr>
          <w:lang w:val="en-GB"/>
        </w:rPr>
      </w:pPr>
      <w:r w:rsidRPr="00702453">
        <w:t xml:space="preserve">Table: </w:t>
      </w:r>
      <w:r>
        <w:t xml:space="preserve">Encoding Details of </w:t>
      </w:r>
      <w:r w:rsidRPr="004521EB">
        <w:rPr>
          <w:lang w:val="en-GB"/>
        </w:rPr>
        <w:t>Sense eLocker Selection</w:t>
      </w:r>
    </w:p>
    <w:p w14:paraId="39A2B241" w14:textId="77777777" w:rsidR="00495854" w:rsidRPr="00495854" w:rsidRDefault="00495854" w:rsidP="00495854">
      <w:pPr>
        <w:rPr>
          <w:lang w:val="en-GB"/>
        </w:rPr>
      </w:pPr>
    </w:p>
    <w:p w14:paraId="319D323E"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VehVActlBrk_No_Cnt</w:t>
      </w:r>
    </w:p>
    <w:p w14:paraId="769D4B10" w14:textId="77777777" w:rsidR="00B442FD" w:rsidRDefault="00B442FD" w:rsidP="00B442FD">
      <w:pPr>
        <w:rPr>
          <w:rFonts w:cs="Arial"/>
        </w:rPr>
      </w:pPr>
    </w:p>
    <w:p w14:paraId="0B559D27"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256C9AEC"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E7A89DA"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6E07623C"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C508352"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7CAAD71" w14:textId="77777777" w:rsidR="00E8119E" w:rsidRPr="00F03856" w:rsidRDefault="00E8119E" w:rsidP="00747176">
            <w:pPr>
              <w:rPr>
                <w:rFonts w:eastAsiaTheme="minorHAnsi" w:cs="Arial"/>
                <w:color w:val="000000" w:themeColor="text1"/>
                <w:sz w:val="16"/>
                <w:szCs w:val="16"/>
              </w:rPr>
            </w:pPr>
          </w:p>
        </w:tc>
      </w:tr>
      <w:tr w:rsidR="00E8119E" w:rsidRPr="00F03856" w14:paraId="0938F887"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2802587"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92C850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BF96232" w14:textId="77777777" w:rsidR="00E8119E" w:rsidRPr="00F03856" w:rsidRDefault="00E8119E" w:rsidP="00747176">
            <w:pPr>
              <w:rPr>
                <w:rFonts w:eastAsiaTheme="minorHAnsi" w:cs="Arial"/>
                <w:color w:val="000000" w:themeColor="text1"/>
                <w:sz w:val="16"/>
                <w:szCs w:val="16"/>
              </w:rPr>
            </w:pPr>
          </w:p>
        </w:tc>
      </w:tr>
      <w:tr w:rsidR="00E8119E" w:rsidRPr="00F03856" w14:paraId="2A79799E"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9A2F6C8"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BE2492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31CFF43" w14:textId="77777777" w:rsidR="00E8119E" w:rsidRPr="00F03856" w:rsidRDefault="00E8119E" w:rsidP="00747176">
            <w:pPr>
              <w:rPr>
                <w:rFonts w:eastAsiaTheme="minorHAnsi" w:cs="Arial"/>
                <w:color w:val="000000" w:themeColor="text1"/>
                <w:sz w:val="16"/>
                <w:szCs w:val="16"/>
              </w:rPr>
            </w:pPr>
          </w:p>
        </w:tc>
      </w:tr>
      <w:tr w:rsidR="00E8119E" w:rsidRPr="00F03856" w14:paraId="4FF6E777"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13B78CB"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195C7C8"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5A1E1ACC" w14:textId="77777777" w:rsidR="00E8119E" w:rsidRPr="00F03856" w:rsidRDefault="00E8119E" w:rsidP="00747176">
            <w:pPr>
              <w:rPr>
                <w:rFonts w:eastAsiaTheme="minorHAnsi" w:cs="Arial"/>
                <w:color w:val="000000" w:themeColor="text1"/>
                <w:sz w:val="16"/>
                <w:szCs w:val="16"/>
              </w:rPr>
            </w:pPr>
          </w:p>
        </w:tc>
      </w:tr>
      <w:tr w:rsidR="00E8119E" w:rsidRPr="00F03856" w14:paraId="28CDF3F6"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E1A9486"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6CC0BFC7"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98A3319"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5D71F07" w14:textId="77777777" w:rsidR="00E8119E" w:rsidRPr="001B386B" w:rsidRDefault="00E8119E" w:rsidP="00747176">
            <w:pPr>
              <w:rPr>
                <w:rFonts w:eastAsiaTheme="minorHAnsi" w:cs="Arial"/>
                <w:color w:val="000000" w:themeColor="text1"/>
                <w:sz w:val="4"/>
                <w:szCs w:val="4"/>
              </w:rPr>
            </w:pPr>
          </w:p>
        </w:tc>
      </w:tr>
      <w:tr w:rsidR="00E8119E" w:rsidRPr="00F03856" w14:paraId="36C339F2"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014E27D"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C4178C7" w14:textId="77777777" w:rsidR="00E8119E" w:rsidRPr="00F03856" w:rsidRDefault="00E8119E" w:rsidP="00747176">
            <w:pPr>
              <w:rPr>
                <w:rFonts w:eastAsiaTheme="minorHAnsi" w:cs="Arial"/>
                <w:color w:val="000000" w:themeColor="text1"/>
                <w:sz w:val="16"/>
                <w:szCs w:val="16"/>
              </w:rPr>
            </w:pPr>
          </w:p>
        </w:tc>
      </w:tr>
    </w:tbl>
    <w:p w14:paraId="7A92BD3F" w14:textId="77777777" w:rsidR="00E8119E" w:rsidRDefault="00E8119E" w:rsidP="00E8119E">
      <w:pPr>
        <w:pStyle w:val="Caption"/>
        <w:rPr>
          <w:lang w:val="en-GB"/>
        </w:rPr>
      </w:pPr>
      <w:r w:rsidRPr="00702453">
        <w:t xml:space="preserve">Table: </w:t>
      </w:r>
      <w:r>
        <w:t xml:space="preserve">Encoding Details of </w:t>
      </w:r>
      <w:r w:rsidRPr="004521EB">
        <w:rPr>
          <w:lang w:val="en-GB"/>
        </w:rPr>
        <w:t>VehVActlBrk_No_Cnt</w:t>
      </w:r>
    </w:p>
    <w:p w14:paraId="6A730CE6" w14:textId="77777777" w:rsidR="00495854" w:rsidRPr="00495854" w:rsidRDefault="00495854" w:rsidP="00495854">
      <w:pPr>
        <w:rPr>
          <w:lang w:val="en-GB"/>
        </w:rPr>
      </w:pPr>
    </w:p>
    <w:p w14:paraId="5AC2CCDD"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Veh_V_ActlBrk</w:t>
      </w:r>
    </w:p>
    <w:p w14:paraId="7E3A170B" w14:textId="77777777" w:rsidR="00B442FD" w:rsidRDefault="00B442FD" w:rsidP="00B442FD">
      <w:pPr>
        <w:rPr>
          <w:rFonts w:cs="Arial"/>
        </w:rPr>
      </w:pPr>
    </w:p>
    <w:p w14:paraId="1592FC42"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6B431CC3"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2E41BCF"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440BB801"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09ED61C"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888982F" w14:textId="77777777" w:rsidR="00E8119E" w:rsidRPr="00F03856" w:rsidRDefault="00E8119E" w:rsidP="00747176">
            <w:pPr>
              <w:rPr>
                <w:rFonts w:eastAsiaTheme="minorHAnsi" w:cs="Arial"/>
                <w:color w:val="000000" w:themeColor="text1"/>
                <w:sz w:val="16"/>
                <w:szCs w:val="16"/>
              </w:rPr>
            </w:pPr>
          </w:p>
        </w:tc>
      </w:tr>
      <w:tr w:rsidR="00E8119E" w:rsidRPr="00F03856" w14:paraId="27BF6100"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8B34EF1"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1E82ED1"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358FBC4" w14:textId="77777777" w:rsidR="00E8119E" w:rsidRPr="00F03856" w:rsidRDefault="00E8119E" w:rsidP="00747176">
            <w:pPr>
              <w:rPr>
                <w:rFonts w:eastAsiaTheme="minorHAnsi" w:cs="Arial"/>
                <w:color w:val="000000" w:themeColor="text1"/>
                <w:sz w:val="16"/>
                <w:szCs w:val="16"/>
              </w:rPr>
            </w:pPr>
          </w:p>
        </w:tc>
      </w:tr>
      <w:tr w:rsidR="00E8119E" w:rsidRPr="00F03856" w14:paraId="364877DD"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3F90BD2"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4477ACA"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53E68D5" w14:textId="77777777" w:rsidR="00E8119E" w:rsidRPr="00F03856" w:rsidRDefault="00E8119E" w:rsidP="00747176">
            <w:pPr>
              <w:rPr>
                <w:rFonts w:eastAsiaTheme="minorHAnsi" w:cs="Arial"/>
                <w:color w:val="000000" w:themeColor="text1"/>
                <w:sz w:val="16"/>
                <w:szCs w:val="16"/>
              </w:rPr>
            </w:pPr>
          </w:p>
        </w:tc>
      </w:tr>
      <w:tr w:rsidR="00E8119E" w:rsidRPr="00F03856" w14:paraId="44515D41"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52B33E0"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571E301"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D1E73E7" w14:textId="77777777" w:rsidR="00E8119E" w:rsidRPr="00F03856" w:rsidRDefault="00E8119E" w:rsidP="00747176">
            <w:pPr>
              <w:rPr>
                <w:rFonts w:eastAsiaTheme="minorHAnsi" w:cs="Arial"/>
                <w:color w:val="000000" w:themeColor="text1"/>
                <w:sz w:val="16"/>
                <w:szCs w:val="16"/>
              </w:rPr>
            </w:pPr>
          </w:p>
        </w:tc>
      </w:tr>
      <w:tr w:rsidR="00E8119E" w:rsidRPr="00F03856" w14:paraId="5A13607A"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07355AB"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63AA266F"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11915BB3"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1077AC22" w14:textId="77777777" w:rsidR="00E8119E" w:rsidRPr="001B386B" w:rsidRDefault="00E8119E" w:rsidP="00747176">
            <w:pPr>
              <w:rPr>
                <w:rFonts w:eastAsiaTheme="minorHAnsi" w:cs="Arial"/>
                <w:color w:val="000000" w:themeColor="text1"/>
                <w:sz w:val="4"/>
                <w:szCs w:val="4"/>
              </w:rPr>
            </w:pPr>
          </w:p>
        </w:tc>
      </w:tr>
      <w:tr w:rsidR="00E8119E" w:rsidRPr="00F03856" w14:paraId="097A5574"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4691724"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EA98C5B" w14:textId="77777777" w:rsidR="00E8119E" w:rsidRPr="00F03856" w:rsidRDefault="00E8119E" w:rsidP="00747176">
            <w:pPr>
              <w:rPr>
                <w:rFonts w:eastAsiaTheme="minorHAnsi" w:cs="Arial"/>
                <w:color w:val="000000" w:themeColor="text1"/>
                <w:sz w:val="16"/>
                <w:szCs w:val="16"/>
              </w:rPr>
            </w:pPr>
          </w:p>
        </w:tc>
      </w:tr>
    </w:tbl>
    <w:p w14:paraId="352D072D" w14:textId="77777777" w:rsidR="00E8119E" w:rsidRDefault="00E8119E" w:rsidP="00E8119E">
      <w:pPr>
        <w:pStyle w:val="Caption"/>
        <w:rPr>
          <w:lang w:val="en-GB"/>
        </w:rPr>
      </w:pPr>
      <w:r w:rsidRPr="00702453">
        <w:t xml:space="preserve">Table: </w:t>
      </w:r>
      <w:r>
        <w:t xml:space="preserve">Encoding Details of </w:t>
      </w:r>
      <w:r w:rsidRPr="004521EB">
        <w:rPr>
          <w:lang w:val="en-GB"/>
        </w:rPr>
        <w:t>Veh_V_ActlBrk</w:t>
      </w:r>
    </w:p>
    <w:p w14:paraId="1B79207E" w14:textId="77777777" w:rsidR="00495854" w:rsidRPr="00495854" w:rsidRDefault="00495854" w:rsidP="00495854">
      <w:pPr>
        <w:rPr>
          <w:lang w:val="en-GB"/>
        </w:rPr>
      </w:pPr>
    </w:p>
    <w:p w14:paraId="10E03EC5"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StePinCompAnEst_D_Qf</w:t>
      </w:r>
    </w:p>
    <w:p w14:paraId="05D4B980" w14:textId="77777777" w:rsidR="00B442FD" w:rsidRDefault="00B442FD" w:rsidP="00B442FD">
      <w:pPr>
        <w:rPr>
          <w:rFonts w:cs="Arial"/>
        </w:rPr>
      </w:pPr>
    </w:p>
    <w:p w14:paraId="4CDD243D"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098A14E5"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AC40F9A"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2E975FD0"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0437260"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6878F1D" w14:textId="77777777" w:rsidR="00E8119E" w:rsidRPr="00F03856" w:rsidRDefault="00E8119E" w:rsidP="00747176">
            <w:pPr>
              <w:rPr>
                <w:rFonts w:eastAsiaTheme="minorHAnsi" w:cs="Arial"/>
                <w:color w:val="000000" w:themeColor="text1"/>
                <w:sz w:val="16"/>
                <w:szCs w:val="16"/>
              </w:rPr>
            </w:pPr>
          </w:p>
        </w:tc>
      </w:tr>
      <w:tr w:rsidR="00E8119E" w:rsidRPr="00F03856" w14:paraId="222983D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1505063"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128AC7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06D74E0" w14:textId="77777777" w:rsidR="00E8119E" w:rsidRPr="00F03856" w:rsidRDefault="00E8119E" w:rsidP="00747176">
            <w:pPr>
              <w:rPr>
                <w:rFonts w:eastAsiaTheme="minorHAnsi" w:cs="Arial"/>
                <w:color w:val="000000" w:themeColor="text1"/>
                <w:sz w:val="16"/>
                <w:szCs w:val="16"/>
              </w:rPr>
            </w:pPr>
          </w:p>
        </w:tc>
      </w:tr>
      <w:tr w:rsidR="00E8119E" w:rsidRPr="00F03856" w14:paraId="77C17B82"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DB31650"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A6BBAAD"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1E560DB" w14:textId="77777777" w:rsidR="00E8119E" w:rsidRPr="00F03856" w:rsidRDefault="00E8119E" w:rsidP="00747176">
            <w:pPr>
              <w:rPr>
                <w:rFonts w:eastAsiaTheme="minorHAnsi" w:cs="Arial"/>
                <w:color w:val="000000" w:themeColor="text1"/>
                <w:sz w:val="16"/>
                <w:szCs w:val="16"/>
              </w:rPr>
            </w:pPr>
          </w:p>
        </w:tc>
      </w:tr>
      <w:tr w:rsidR="00E8119E" w:rsidRPr="00F03856" w14:paraId="5387A0AD"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4AC3525"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D7F9D4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53C1F959" w14:textId="77777777" w:rsidR="00E8119E" w:rsidRPr="00F03856" w:rsidRDefault="00E8119E" w:rsidP="00747176">
            <w:pPr>
              <w:rPr>
                <w:rFonts w:eastAsiaTheme="minorHAnsi" w:cs="Arial"/>
                <w:color w:val="000000" w:themeColor="text1"/>
                <w:sz w:val="16"/>
                <w:szCs w:val="16"/>
              </w:rPr>
            </w:pPr>
          </w:p>
        </w:tc>
      </w:tr>
      <w:tr w:rsidR="00E8119E" w:rsidRPr="00F03856" w14:paraId="472C805A"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52BE26B"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4F99E6FB"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5E3F094B"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3354617B" w14:textId="77777777" w:rsidR="00E8119E" w:rsidRPr="001B386B" w:rsidRDefault="00E8119E" w:rsidP="00747176">
            <w:pPr>
              <w:rPr>
                <w:rFonts w:eastAsiaTheme="minorHAnsi" w:cs="Arial"/>
                <w:color w:val="000000" w:themeColor="text1"/>
                <w:sz w:val="4"/>
                <w:szCs w:val="4"/>
              </w:rPr>
            </w:pPr>
          </w:p>
        </w:tc>
      </w:tr>
      <w:tr w:rsidR="00E8119E" w:rsidRPr="00F03856" w14:paraId="743CE939"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144E047"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A5CC6A2" w14:textId="77777777" w:rsidR="00E8119E" w:rsidRPr="00F03856" w:rsidRDefault="00E8119E" w:rsidP="00747176">
            <w:pPr>
              <w:rPr>
                <w:rFonts w:eastAsiaTheme="minorHAnsi" w:cs="Arial"/>
                <w:color w:val="000000" w:themeColor="text1"/>
                <w:sz w:val="16"/>
                <w:szCs w:val="16"/>
              </w:rPr>
            </w:pPr>
          </w:p>
        </w:tc>
      </w:tr>
    </w:tbl>
    <w:p w14:paraId="5FCC2EA2" w14:textId="77777777" w:rsidR="00E8119E" w:rsidRDefault="00E8119E" w:rsidP="00E8119E">
      <w:pPr>
        <w:pStyle w:val="Caption"/>
        <w:rPr>
          <w:lang w:val="en-GB"/>
        </w:rPr>
      </w:pPr>
      <w:r w:rsidRPr="00702453">
        <w:t xml:space="preserve">Table: </w:t>
      </w:r>
      <w:r>
        <w:t xml:space="preserve">Encoding Details of </w:t>
      </w:r>
      <w:r w:rsidRPr="004521EB">
        <w:rPr>
          <w:lang w:val="en-GB"/>
        </w:rPr>
        <w:t>StePinCompAnEst_D_Qf</w:t>
      </w:r>
    </w:p>
    <w:p w14:paraId="3725F1AA" w14:textId="77777777" w:rsidR="00495854" w:rsidRPr="00495854" w:rsidRDefault="00495854" w:rsidP="00495854">
      <w:pPr>
        <w:rPr>
          <w:lang w:val="en-GB"/>
        </w:rPr>
      </w:pPr>
    </w:p>
    <w:p w14:paraId="45B4E76A"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Whl_Speed_Semse_1</w:t>
      </w:r>
    </w:p>
    <w:p w14:paraId="481EB37C" w14:textId="77777777" w:rsidR="00B442FD" w:rsidRDefault="00B442FD" w:rsidP="00B442FD">
      <w:pPr>
        <w:rPr>
          <w:rFonts w:cs="Arial"/>
        </w:rPr>
      </w:pPr>
    </w:p>
    <w:p w14:paraId="5CD87E0D"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lastRenderedPageBreak/>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3BB51CE4"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868A909"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6229C92F"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8180748"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CDC54FC" w14:textId="77777777" w:rsidR="00E8119E" w:rsidRPr="00F03856" w:rsidRDefault="00E8119E" w:rsidP="00747176">
            <w:pPr>
              <w:rPr>
                <w:rFonts w:eastAsiaTheme="minorHAnsi" w:cs="Arial"/>
                <w:color w:val="000000" w:themeColor="text1"/>
                <w:sz w:val="16"/>
                <w:szCs w:val="16"/>
              </w:rPr>
            </w:pPr>
          </w:p>
        </w:tc>
      </w:tr>
      <w:tr w:rsidR="00E8119E" w:rsidRPr="00F03856" w14:paraId="57D0EB62"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E222C66"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00E092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5826E5E" w14:textId="77777777" w:rsidR="00E8119E" w:rsidRPr="00F03856" w:rsidRDefault="00E8119E" w:rsidP="00747176">
            <w:pPr>
              <w:rPr>
                <w:rFonts w:eastAsiaTheme="minorHAnsi" w:cs="Arial"/>
                <w:color w:val="000000" w:themeColor="text1"/>
                <w:sz w:val="16"/>
                <w:szCs w:val="16"/>
              </w:rPr>
            </w:pPr>
          </w:p>
        </w:tc>
      </w:tr>
      <w:tr w:rsidR="00E8119E" w:rsidRPr="00F03856" w14:paraId="31C56FD1"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4E2E346"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F35B1A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9ECF025" w14:textId="77777777" w:rsidR="00E8119E" w:rsidRPr="00F03856" w:rsidRDefault="00E8119E" w:rsidP="00747176">
            <w:pPr>
              <w:rPr>
                <w:rFonts w:eastAsiaTheme="minorHAnsi" w:cs="Arial"/>
                <w:color w:val="000000" w:themeColor="text1"/>
                <w:sz w:val="16"/>
                <w:szCs w:val="16"/>
              </w:rPr>
            </w:pPr>
          </w:p>
        </w:tc>
      </w:tr>
      <w:tr w:rsidR="00E8119E" w:rsidRPr="00F03856" w14:paraId="5C9161DA"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E5F7D7D"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05E1913"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4F4C0B3" w14:textId="77777777" w:rsidR="00E8119E" w:rsidRPr="00F03856" w:rsidRDefault="00E8119E" w:rsidP="00747176">
            <w:pPr>
              <w:rPr>
                <w:rFonts w:eastAsiaTheme="minorHAnsi" w:cs="Arial"/>
                <w:color w:val="000000" w:themeColor="text1"/>
                <w:sz w:val="16"/>
                <w:szCs w:val="16"/>
              </w:rPr>
            </w:pPr>
          </w:p>
        </w:tc>
      </w:tr>
      <w:tr w:rsidR="00E8119E" w:rsidRPr="00F03856" w14:paraId="261C5B49"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063C555"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E961F41"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0039BE22"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423FD6B3" w14:textId="77777777" w:rsidR="00E8119E" w:rsidRPr="001B386B" w:rsidRDefault="00E8119E" w:rsidP="00747176">
            <w:pPr>
              <w:rPr>
                <w:rFonts w:eastAsiaTheme="minorHAnsi" w:cs="Arial"/>
                <w:color w:val="000000" w:themeColor="text1"/>
                <w:sz w:val="4"/>
                <w:szCs w:val="4"/>
              </w:rPr>
            </w:pPr>
          </w:p>
        </w:tc>
      </w:tr>
      <w:tr w:rsidR="00E8119E" w:rsidRPr="00F03856" w14:paraId="4C0102C4"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8E6C19C"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79E3917" w14:textId="77777777" w:rsidR="00E8119E" w:rsidRPr="00F03856" w:rsidRDefault="00E8119E" w:rsidP="00747176">
            <w:pPr>
              <w:rPr>
                <w:rFonts w:eastAsiaTheme="minorHAnsi" w:cs="Arial"/>
                <w:color w:val="000000" w:themeColor="text1"/>
                <w:sz w:val="16"/>
                <w:szCs w:val="16"/>
              </w:rPr>
            </w:pPr>
          </w:p>
        </w:tc>
      </w:tr>
    </w:tbl>
    <w:p w14:paraId="5DD40A1E" w14:textId="77777777" w:rsidR="00E8119E" w:rsidRDefault="00E8119E" w:rsidP="00E8119E">
      <w:pPr>
        <w:pStyle w:val="Caption"/>
        <w:rPr>
          <w:lang w:val="en-GB"/>
        </w:rPr>
      </w:pPr>
      <w:r w:rsidRPr="00702453">
        <w:t xml:space="preserve">Table: </w:t>
      </w:r>
      <w:r>
        <w:t xml:space="preserve">Encoding Details of </w:t>
      </w:r>
      <w:r w:rsidRPr="004521EB">
        <w:rPr>
          <w:lang w:val="en-GB"/>
        </w:rPr>
        <w:t>Whl_Speed_Semse_1</w:t>
      </w:r>
    </w:p>
    <w:p w14:paraId="2A9516D6" w14:textId="77777777" w:rsidR="00495854" w:rsidRPr="00495854" w:rsidRDefault="00495854" w:rsidP="00495854">
      <w:pPr>
        <w:rPr>
          <w:lang w:val="en-GB"/>
        </w:rPr>
      </w:pPr>
    </w:p>
    <w:p w14:paraId="3499E5D6"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RearDiffLck_Tq_Actl</w:t>
      </w:r>
    </w:p>
    <w:p w14:paraId="0F131145" w14:textId="77777777" w:rsidR="00B442FD" w:rsidRDefault="00B442FD" w:rsidP="00B442FD">
      <w:pPr>
        <w:rPr>
          <w:rFonts w:cs="Arial"/>
        </w:rPr>
      </w:pPr>
    </w:p>
    <w:p w14:paraId="698A4554"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165BF55E"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892895E"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28ACE3E5"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BAF8EB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9023FF1" w14:textId="77777777" w:rsidR="00E8119E" w:rsidRPr="00F03856" w:rsidRDefault="00E8119E" w:rsidP="00747176">
            <w:pPr>
              <w:rPr>
                <w:rFonts w:eastAsiaTheme="minorHAnsi" w:cs="Arial"/>
                <w:color w:val="000000" w:themeColor="text1"/>
                <w:sz w:val="16"/>
                <w:szCs w:val="16"/>
              </w:rPr>
            </w:pPr>
          </w:p>
        </w:tc>
      </w:tr>
      <w:tr w:rsidR="00E8119E" w:rsidRPr="00F03856" w14:paraId="06DEB32E"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0E0D171"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BCFC208"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C53688C" w14:textId="77777777" w:rsidR="00E8119E" w:rsidRPr="00F03856" w:rsidRDefault="00E8119E" w:rsidP="00747176">
            <w:pPr>
              <w:rPr>
                <w:rFonts w:eastAsiaTheme="minorHAnsi" w:cs="Arial"/>
                <w:color w:val="000000" w:themeColor="text1"/>
                <w:sz w:val="16"/>
                <w:szCs w:val="16"/>
              </w:rPr>
            </w:pPr>
          </w:p>
        </w:tc>
      </w:tr>
      <w:tr w:rsidR="00E8119E" w:rsidRPr="00F03856" w14:paraId="497AA488"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88CA9E7"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75ED39E"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BE91FED" w14:textId="77777777" w:rsidR="00E8119E" w:rsidRPr="00F03856" w:rsidRDefault="00E8119E" w:rsidP="00747176">
            <w:pPr>
              <w:rPr>
                <w:rFonts w:eastAsiaTheme="minorHAnsi" w:cs="Arial"/>
                <w:color w:val="000000" w:themeColor="text1"/>
                <w:sz w:val="16"/>
                <w:szCs w:val="16"/>
              </w:rPr>
            </w:pPr>
          </w:p>
        </w:tc>
      </w:tr>
      <w:tr w:rsidR="00E8119E" w:rsidRPr="00F03856" w14:paraId="485AAFD9"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106E2A8"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0031F411"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76CEA06" w14:textId="77777777" w:rsidR="00E8119E" w:rsidRPr="00F03856" w:rsidRDefault="00E8119E" w:rsidP="00747176">
            <w:pPr>
              <w:rPr>
                <w:rFonts w:eastAsiaTheme="minorHAnsi" w:cs="Arial"/>
                <w:color w:val="000000" w:themeColor="text1"/>
                <w:sz w:val="16"/>
                <w:szCs w:val="16"/>
              </w:rPr>
            </w:pPr>
          </w:p>
        </w:tc>
      </w:tr>
      <w:tr w:rsidR="00E8119E" w:rsidRPr="00F03856" w14:paraId="1BB2FC40"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A18E6BB"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0858780B"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4501E4E2"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74B6965A" w14:textId="77777777" w:rsidR="00E8119E" w:rsidRPr="001B386B" w:rsidRDefault="00E8119E" w:rsidP="00747176">
            <w:pPr>
              <w:rPr>
                <w:rFonts w:eastAsiaTheme="minorHAnsi" w:cs="Arial"/>
                <w:color w:val="000000" w:themeColor="text1"/>
                <w:sz w:val="4"/>
                <w:szCs w:val="4"/>
              </w:rPr>
            </w:pPr>
          </w:p>
        </w:tc>
      </w:tr>
      <w:tr w:rsidR="00E8119E" w:rsidRPr="00F03856" w14:paraId="71E5DFA1"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C83D8F9"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927AB5D" w14:textId="77777777" w:rsidR="00E8119E" w:rsidRPr="00F03856" w:rsidRDefault="00E8119E" w:rsidP="00747176">
            <w:pPr>
              <w:rPr>
                <w:rFonts w:eastAsiaTheme="minorHAnsi" w:cs="Arial"/>
                <w:color w:val="000000" w:themeColor="text1"/>
                <w:sz w:val="16"/>
                <w:szCs w:val="16"/>
              </w:rPr>
            </w:pPr>
          </w:p>
        </w:tc>
      </w:tr>
    </w:tbl>
    <w:p w14:paraId="1AC12352" w14:textId="77777777" w:rsidR="00E8119E" w:rsidRDefault="00E8119E" w:rsidP="00E8119E">
      <w:pPr>
        <w:pStyle w:val="Caption"/>
        <w:rPr>
          <w:lang w:val="en-GB"/>
        </w:rPr>
      </w:pPr>
      <w:r w:rsidRPr="00702453">
        <w:t xml:space="preserve">Table: </w:t>
      </w:r>
      <w:r>
        <w:t xml:space="preserve">Encoding Details of </w:t>
      </w:r>
      <w:r w:rsidRPr="004521EB">
        <w:rPr>
          <w:lang w:val="en-GB"/>
        </w:rPr>
        <w:t>RearDiffLck_Tq_Actl</w:t>
      </w:r>
    </w:p>
    <w:p w14:paraId="7E74AFC4" w14:textId="77777777" w:rsidR="00495854" w:rsidRPr="00495854" w:rsidRDefault="00495854" w:rsidP="00495854">
      <w:pPr>
        <w:rPr>
          <w:lang w:val="en-GB"/>
        </w:rPr>
      </w:pPr>
    </w:p>
    <w:p w14:paraId="5D87EE22"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RearDiffLckMsg_D_Rq</w:t>
      </w:r>
    </w:p>
    <w:p w14:paraId="42C778FA" w14:textId="77777777" w:rsidR="00B442FD" w:rsidRDefault="00B442FD" w:rsidP="00B442FD">
      <w:pPr>
        <w:rPr>
          <w:rFonts w:cs="Arial"/>
        </w:rPr>
      </w:pPr>
    </w:p>
    <w:p w14:paraId="7978D480"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18DD77D6"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B7D2FDB"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7CA1BA0C"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36B683A"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A8A5B4E" w14:textId="77777777" w:rsidR="00E8119E" w:rsidRPr="00F03856" w:rsidRDefault="00E8119E" w:rsidP="00747176">
            <w:pPr>
              <w:rPr>
                <w:rFonts w:eastAsiaTheme="minorHAnsi" w:cs="Arial"/>
                <w:color w:val="000000" w:themeColor="text1"/>
                <w:sz w:val="16"/>
                <w:szCs w:val="16"/>
              </w:rPr>
            </w:pPr>
          </w:p>
        </w:tc>
      </w:tr>
      <w:tr w:rsidR="00E8119E" w:rsidRPr="00F03856" w14:paraId="04692F3D"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34AFE93"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F14F8DC"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29BF741" w14:textId="77777777" w:rsidR="00E8119E" w:rsidRPr="00F03856" w:rsidRDefault="00E8119E" w:rsidP="00747176">
            <w:pPr>
              <w:rPr>
                <w:rFonts w:eastAsiaTheme="minorHAnsi" w:cs="Arial"/>
                <w:color w:val="000000" w:themeColor="text1"/>
                <w:sz w:val="16"/>
                <w:szCs w:val="16"/>
              </w:rPr>
            </w:pPr>
          </w:p>
        </w:tc>
      </w:tr>
      <w:tr w:rsidR="00E8119E" w:rsidRPr="00F03856" w14:paraId="57B1E3F9"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245FA98"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1AB8557"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C273892" w14:textId="77777777" w:rsidR="00E8119E" w:rsidRPr="00F03856" w:rsidRDefault="00E8119E" w:rsidP="00747176">
            <w:pPr>
              <w:rPr>
                <w:rFonts w:eastAsiaTheme="minorHAnsi" w:cs="Arial"/>
                <w:color w:val="000000" w:themeColor="text1"/>
                <w:sz w:val="16"/>
                <w:szCs w:val="16"/>
              </w:rPr>
            </w:pPr>
          </w:p>
        </w:tc>
      </w:tr>
      <w:tr w:rsidR="00E8119E" w:rsidRPr="00F03856" w14:paraId="0D9F9A8D"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E83A45E"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B458CFA"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63E4310" w14:textId="77777777" w:rsidR="00E8119E" w:rsidRPr="00F03856" w:rsidRDefault="00E8119E" w:rsidP="00747176">
            <w:pPr>
              <w:rPr>
                <w:rFonts w:eastAsiaTheme="minorHAnsi" w:cs="Arial"/>
                <w:color w:val="000000" w:themeColor="text1"/>
                <w:sz w:val="16"/>
                <w:szCs w:val="16"/>
              </w:rPr>
            </w:pPr>
          </w:p>
        </w:tc>
      </w:tr>
      <w:tr w:rsidR="00E8119E" w:rsidRPr="00F03856" w14:paraId="2E04A8D2"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EF8CF9E"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6A41A34F"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7322EF67"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1E473D3A" w14:textId="77777777" w:rsidR="00E8119E" w:rsidRPr="001B386B" w:rsidRDefault="00E8119E" w:rsidP="00747176">
            <w:pPr>
              <w:rPr>
                <w:rFonts w:eastAsiaTheme="minorHAnsi" w:cs="Arial"/>
                <w:color w:val="000000" w:themeColor="text1"/>
                <w:sz w:val="4"/>
                <w:szCs w:val="4"/>
              </w:rPr>
            </w:pPr>
          </w:p>
        </w:tc>
      </w:tr>
      <w:tr w:rsidR="00E8119E" w:rsidRPr="00F03856" w14:paraId="35BF6924"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3CD5676"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77A9BFE" w14:textId="77777777" w:rsidR="00E8119E" w:rsidRPr="00F03856" w:rsidRDefault="00E8119E" w:rsidP="00747176">
            <w:pPr>
              <w:rPr>
                <w:rFonts w:eastAsiaTheme="minorHAnsi" w:cs="Arial"/>
                <w:color w:val="000000" w:themeColor="text1"/>
                <w:sz w:val="16"/>
                <w:szCs w:val="16"/>
              </w:rPr>
            </w:pPr>
          </w:p>
        </w:tc>
      </w:tr>
    </w:tbl>
    <w:p w14:paraId="0B316C50" w14:textId="77777777" w:rsidR="00E8119E" w:rsidRDefault="00E8119E" w:rsidP="00E8119E">
      <w:pPr>
        <w:pStyle w:val="Caption"/>
        <w:rPr>
          <w:lang w:val="en-GB"/>
        </w:rPr>
      </w:pPr>
      <w:r w:rsidRPr="00702453">
        <w:t xml:space="preserve">Table: </w:t>
      </w:r>
      <w:r>
        <w:t xml:space="preserve">Encoding Details of </w:t>
      </w:r>
      <w:r w:rsidRPr="004521EB">
        <w:rPr>
          <w:lang w:val="en-GB"/>
        </w:rPr>
        <w:t>RearDiffLckMsg_D_Rq</w:t>
      </w:r>
    </w:p>
    <w:p w14:paraId="0214F190" w14:textId="77777777" w:rsidR="00495854" w:rsidRPr="00495854" w:rsidRDefault="00495854" w:rsidP="00495854">
      <w:pPr>
        <w:rPr>
          <w:lang w:val="en-GB"/>
        </w:rPr>
      </w:pPr>
    </w:p>
    <w:p w14:paraId="7883D323"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Actuate eLocker Mode Selection</w:t>
      </w:r>
    </w:p>
    <w:p w14:paraId="7447DDE6" w14:textId="77777777" w:rsidR="00B442FD" w:rsidRDefault="00B442FD" w:rsidP="00B442FD">
      <w:pPr>
        <w:rPr>
          <w:rFonts w:cs="Arial"/>
        </w:rPr>
      </w:pPr>
    </w:p>
    <w:p w14:paraId="0418BEF6"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58BB7238"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462A754"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7BA11B1"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845746A"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B8FDA6D" w14:textId="77777777" w:rsidR="00E8119E" w:rsidRPr="00F03856" w:rsidRDefault="00E8119E" w:rsidP="00747176">
            <w:pPr>
              <w:rPr>
                <w:rFonts w:eastAsiaTheme="minorHAnsi" w:cs="Arial"/>
                <w:color w:val="000000" w:themeColor="text1"/>
                <w:sz w:val="16"/>
                <w:szCs w:val="16"/>
              </w:rPr>
            </w:pPr>
          </w:p>
        </w:tc>
      </w:tr>
      <w:tr w:rsidR="00E8119E" w:rsidRPr="00F03856" w14:paraId="2B8BADFF"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A19BA78"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8134531"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6523A19" w14:textId="77777777" w:rsidR="00E8119E" w:rsidRPr="00F03856" w:rsidRDefault="00E8119E" w:rsidP="00747176">
            <w:pPr>
              <w:rPr>
                <w:rFonts w:eastAsiaTheme="minorHAnsi" w:cs="Arial"/>
                <w:color w:val="000000" w:themeColor="text1"/>
                <w:sz w:val="16"/>
                <w:szCs w:val="16"/>
              </w:rPr>
            </w:pPr>
          </w:p>
        </w:tc>
      </w:tr>
      <w:tr w:rsidR="00E8119E" w:rsidRPr="00F03856" w14:paraId="62624B92"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89ECC1B"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F08F1A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52CCA86" w14:textId="77777777" w:rsidR="00E8119E" w:rsidRPr="00F03856" w:rsidRDefault="00E8119E" w:rsidP="00747176">
            <w:pPr>
              <w:rPr>
                <w:rFonts w:eastAsiaTheme="minorHAnsi" w:cs="Arial"/>
                <w:color w:val="000000" w:themeColor="text1"/>
                <w:sz w:val="16"/>
                <w:szCs w:val="16"/>
              </w:rPr>
            </w:pPr>
          </w:p>
        </w:tc>
      </w:tr>
      <w:tr w:rsidR="00E8119E" w:rsidRPr="00F03856" w14:paraId="16A8E7CD"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FFA1885"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88BA98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50F308E4" w14:textId="77777777" w:rsidR="00E8119E" w:rsidRPr="00F03856" w:rsidRDefault="00E8119E" w:rsidP="00747176">
            <w:pPr>
              <w:rPr>
                <w:rFonts w:eastAsiaTheme="minorHAnsi" w:cs="Arial"/>
                <w:color w:val="000000" w:themeColor="text1"/>
                <w:sz w:val="16"/>
                <w:szCs w:val="16"/>
              </w:rPr>
            </w:pPr>
          </w:p>
        </w:tc>
      </w:tr>
      <w:tr w:rsidR="00E8119E" w:rsidRPr="00F03856" w14:paraId="4ACFA68B"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8D15632"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41E4BB3E"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7EF015C2"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B7FA451" w14:textId="77777777" w:rsidR="00E8119E" w:rsidRPr="001B386B" w:rsidRDefault="00E8119E" w:rsidP="00747176">
            <w:pPr>
              <w:rPr>
                <w:rFonts w:eastAsiaTheme="minorHAnsi" w:cs="Arial"/>
                <w:color w:val="000000" w:themeColor="text1"/>
                <w:sz w:val="4"/>
                <w:szCs w:val="4"/>
              </w:rPr>
            </w:pPr>
          </w:p>
        </w:tc>
      </w:tr>
      <w:tr w:rsidR="00E8119E" w:rsidRPr="00F03856" w14:paraId="096D2B85"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B350AA6"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CE64836" w14:textId="77777777" w:rsidR="00E8119E" w:rsidRPr="00F03856" w:rsidRDefault="00E8119E" w:rsidP="00747176">
            <w:pPr>
              <w:rPr>
                <w:rFonts w:eastAsiaTheme="minorHAnsi" w:cs="Arial"/>
                <w:color w:val="000000" w:themeColor="text1"/>
                <w:sz w:val="16"/>
                <w:szCs w:val="16"/>
              </w:rPr>
            </w:pPr>
          </w:p>
        </w:tc>
      </w:tr>
    </w:tbl>
    <w:p w14:paraId="3C2B3002" w14:textId="77777777" w:rsidR="00E8119E" w:rsidRDefault="00E8119E" w:rsidP="00E8119E">
      <w:pPr>
        <w:pStyle w:val="Caption"/>
        <w:rPr>
          <w:lang w:val="en-GB"/>
        </w:rPr>
      </w:pPr>
      <w:r w:rsidRPr="00702453">
        <w:t xml:space="preserve">Table: </w:t>
      </w:r>
      <w:r>
        <w:t xml:space="preserve">Encoding Details of </w:t>
      </w:r>
      <w:r w:rsidRPr="004521EB">
        <w:rPr>
          <w:lang w:val="en-GB"/>
        </w:rPr>
        <w:t>Actuate eLocker Mode Selection</w:t>
      </w:r>
    </w:p>
    <w:p w14:paraId="5FDD9A63" w14:textId="77777777" w:rsidR="00495854" w:rsidRPr="00495854" w:rsidRDefault="00495854" w:rsidP="00495854">
      <w:pPr>
        <w:rPr>
          <w:lang w:val="en-GB"/>
        </w:rPr>
      </w:pPr>
    </w:p>
    <w:p w14:paraId="5378A3C0"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lastRenderedPageBreak/>
        <w:t>eLocker LED feedback</w:t>
      </w:r>
    </w:p>
    <w:p w14:paraId="562EEA25" w14:textId="77777777" w:rsidR="00B442FD" w:rsidRDefault="00B442FD" w:rsidP="00B442FD">
      <w:pPr>
        <w:rPr>
          <w:rFonts w:cs="Arial"/>
        </w:rPr>
      </w:pPr>
    </w:p>
    <w:p w14:paraId="60D96EC6"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715B954D"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07B79E6"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6C002978"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D43D448"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E33B962" w14:textId="77777777" w:rsidR="00E8119E" w:rsidRPr="00F03856" w:rsidRDefault="00E8119E" w:rsidP="00747176">
            <w:pPr>
              <w:rPr>
                <w:rFonts w:eastAsiaTheme="minorHAnsi" w:cs="Arial"/>
                <w:color w:val="000000" w:themeColor="text1"/>
                <w:sz w:val="16"/>
                <w:szCs w:val="16"/>
              </w:rPr>
            </w:pPr>
          </w:p>
        </w:tc>
      </w:tr>
      <w:tr w:rsidR="00E8119E" w:rsidRPr="00F03856" w14:paraId="6BD2CC43"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17BADB9"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0C46AB2"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A3E1C5B" w14:textId="77777777" w:rsidR="00E8119E" w:rsidRPr="00F03856" w:rsidRDefault="00E8119E" w:rsidP="00747176">
            <w:pPr>
              <w:rPr>
                <w:rFonts w:eastAsiaTheme="minorHAnsi" w:cs="Arial"/>
                <w:color w:val="000000" w:themeColor="text1"/>
                <w:sz w:val="16"/>
                <w:szCs w:val="16"/>
              </w:rPr>
            </w:pPr>
          </w:p>
        </w:tc>
      </w:tr>
      <w:tr w:rsidR="00E8119E" w:rsidRPr="00F03856" w14:paraId="1E1EA66C"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0F31430"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85A3400"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789D78B" w14:textId="77777777" w:rsidR="00E8119E" w:rsidRPr="00F03856" w:rsidRDefault="00E8119E" w:rsidP="00747176">
            <w:pPr>
              <w:rPr>
                <w:rFonts w:eastAsiaTheme="minorHAnsi" w:cs="Arial"/>
                <w:color w:val="000000" w:themeColor="text1"/>
                <w:sz w:val="16"/>
                <w:szCs w:val="16"/>
              </w:rPr>
            </w:pPr>
          </w:p>
        </w:tc>
      </w:tr>
      <w:tr w:rsidR="00E8119E" w:rsidRPr="00F03856" w14:paraId="6F703DF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8E3362F"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FA25E5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30A5BCA" w14:textId="77777777" w:rsidR="00E8119E" w:rsidRPr="00F03856" w:rsidRDefault="00E8119E" w:rsidP="00747176">
            <w:pPr>
              <w:rPr>
                <w:rFonts w:eastAsiaTheme="minorHAnsi" w:cs="Arial"/>
                <w:color w:val="000000" w:themeColor="text1"/>
                <w:sz w:val="16"/>
                <w:szCs w:val="16"/>
              </w:rPr>
            </w:pPr>
          </w:p>
        </w:tc>
      </w:tr>
      <w:tr w:rsidR="00E8119E" w:rsidRPr="00F03856" w14:paraId="3BB6A5B3"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005B74C"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3655A99D"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0F58BF0F"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AA65FD0" w14:textId="77777777" w:rsidR="00E8119E" w:rsidRPr="001B386B" w:rsidRDefault="00E8119E" w:rsidP="00747176">
            <w:pPr>
              <w:rPr>
                <w:rFonts w:eastAsiaTheme="minorHAnsi" w:cs="Arial"/>
                <w:color w:val="000000" w:themeColor="text1"/>
                <w:sz w:val="4"/>
                <w:szCs w:val="4"/>
              </w:rPr>
            </w:pPr>
          </w:p>
        </w:tc>
      </w:tr>
      <w:tr w:rsidR="00E8119E" w:rsidRPr="00F03856" w14:paraId="65C1DCE4"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8FF9685"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03E6BFF" w14:textId="77777777" w:rsidR="00E8119E" w:rsidRPr="00F03856" w:rsidRDefault="00E8119E" w:rsidP="00747176">
            <w:pPr>
              <w:rPr>
                <w:rFonts w:eastAsiaTheme="minorHAnsi" w:cs="Arial"/>
                <w:color w:val="000000" w:themeColor="text1"/>
                <w:sz w:val="16"/>
                <w:szCs w:val="16"/>
              </w:rPr>
            </w:pPr>
          </w:p>
        </w:tc>
      </w:tr>
    </w:tbl>
    <w:p w14:paraId="59440D10" w14:textId="77777777" w:rsidR="00E8119E" w:rsidRDefault="00E8119E" w:rsidP="00E8119E">
      <w:pPr>
        <w:pStyle w:val="Caption"/>
        <w:rPr>
          <w:lang w:val="en-GB"/>
        </w:rPr>
      </w:pPr>
      <w:r w:rsidRPr="00702453">
        <w:t xml:space="preserve">Table: </w:t>
      </w:r>
      <w:r>
        <w:t xml:space="preserve">Encoding Details of </w:t>
      </w:r>
      <w:r w:rsidRPr="004521EB">
        <w:rPr>
          <w:lang w:val="en-GB"/>
        </w:rPr>
        <w:t>eLocker LED feedback</w:t>
      </w:r>
    </w:p>
    <w:p w14:paraId="22B610C8" w14:textId="77777777" w:rsidR="00495854" w:rsidRPr="00495854" w:rsidRDefault="00495854" w:rsidP="00495854">
      <w:pPr>
        <w:rPr>
          <w:lang w:val="en-GB"/>
        </w:rPr>
      </w:pPr>
    </w:p>
    <w:p w14:paraId="3DAE86B3"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StePinAn_No_Cnt</w:t>
      </w:r>
    </w:p>
    <w:p w14:paraId="6B7243C9" w14:textId="77777777" w:rsidR="00B442FD" w:rsidRDefault="00B442FD" w:rsidP="00B442FD">
      <w:pPr>
        <w:rPr>
          <w:rFonts w:cs="Arial"/>
        </w:rPr>
      </w:pPr>
    </w:p>
    <w:p w14:paraId="199F7028"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2972C718"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49E6502"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B95B33A"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9098612"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D693DC0" w14:textId="77777777" w:rsidR="00E8119E" w:rsidRPr="00F03856" w:rsidRDefault="00E8119E" w:rsidP="00747176">
            <w:pPr>
              <w:rPr>
                <w:rFonts w:eastAsiaTheme="minorHAnsi" w:cs="Arial"/>
                <w:color w:val="000000" w:themeColor="text1"/>
                <w:sz w:val="16"/>
                <w:szCs w:val="16"/>
              </w:rPr>
            </w:pPr>
          </w:p>
        </w:tc>
      </w:tr>
      <w:tr w:rsidR="00E8119E" w:rsidRPr="00F03856" w14:paraId="278DFF99"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34C9D1D"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D34409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89FDA7E" w14:textId="77777777" w:rsidR="00E8119E" w:rsidRPr="00F03856" w:rsidRDefault="00E8119E" w:rsidP="00747176">
            <w:pPr>
              <w:rPr>
                <w:rFonts w:eastAsiaTheme="minorHAnsi" w:cs="Arial"/>
                <w:color w:val="000000" w:themeColor="text1"/>
                <w:sz w:val="16"/>
                <w:szCs w:val="16"/>
              </w:rPr>
            </w:pPr>
          </w:p>
        </w:tc>
      </w:tr>
      <w:tr w:rsidR="00E8119E" w:rsidRPr="00F03856" w14:paraId="7A03AFA2"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D9352BF"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7DA2BC5"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7CE2239" w14:textId="77777777" w:rsidR="00E8119E" w:rsidRPr="00F03856" w:rsidRDefault="00E8119E" w:rsidP="00747176">
            <w:pPr>
              <w:rPr>
                <w:rFonts w:eastAsiaTheme="minorHAnsi" w:cs="Arial"/>
                <w:color w:val="000000" w:themeColor="text1"/>
                <w:sz w:val="16"/>
                <w:szCs w:val="16"/>
              </w:rPr>
            </w:pPr>
          </w:p>
        </w:tc>
      </w:tr>
      <w:tr w:rsidR="00E8119E" w:rsidRPr="00F03856" w14:paraId="3DCF125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A75CC44"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142A34A2"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231DBEE" w14:textId="77777777" w:rsidR="00E8119E" w:rsidRPr="00F03856" w:rsidRDefault="00E8119E" w:rsidP="00747176">
            <w:pPr>
              <w:rPr>
                <w:rFonts w:eastAsiaTheme="minorHAnsi" w:cs="Arial"/>
                <w:color w:val="000000" w:themeColor="text1"/>
                <w:sz w:val="16"/>
                <w:szCs w:val="16"/>
              </w:rPr>
            </w:pPr>
          </w:p>
        </w:tc>
      </w:tr>
      <w:tr w:rsidR="00E8119E" w:rsidRPr="00F03856" w14:paraId="2661F982"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BFEE453"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0C8A2CC1"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2BE3B178"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91C1BC3" w14:textId="77777777" w:rsidR="00E8119E" w:rsidRPr="001B386B" w:rsidRDefault="00E8119E" w:rsidP="00747176">
            <w:pPr>
              <w:rPr>
                <w:rFonts w:eastAsiaTheme="minorHAnsi" w:cs="Arial"/>
                <w:color w:val="000000" w:themeColor="text1"/>
                <w:sz w:val="4"/>
                <w:szCs w:val="4"/>
              </w:rPr>
            </w:pPr>
          </w:p>
        </w:tc>
      </w:tr>
      <w:tr w:rsidR="00E8119E" w:rsidRPr="00F03856" w14:paraId="519C347A"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7ADB8C3"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E95BDB8" w14:textId="77777777" w:rsidR="00E8119E" w:rsidRPr="00F03856" w:rsidRDefault="00E8119E" w:rsidP="00747176">
            <w:pPr>
              <w:rPr>
                <w:rFonts w:eastAsiaTheme="minorHAnsi" w:cs="Arial"/>
                <w:color w:val="000000" w:themeColor="text1"/>
                <w:sz w:val="16"/>
                <w:szCs w:val="16"/>
              </w:rPr>
            </w:pPr>
          </w:p>
        </w:tc>
      </w:tr>
    </w:tbl>
    <w:p w14:paraId="7096173E" w14:textId="77777777" w:rsidR="00E8119E" w:rsidRDefault="00E8119E" w:rsidP="00E8119E">
      <w:pPr>
        <w:pStyle w:val="Caption"/>
        <w:rPr>
          <w:lang w:val="en-GB"/>
        </w:rPr>
      </w:pPr>
      <w:r w:rsidRPr="00702453">
        <w:t xml:space="preserve">Table: </w:t>
      </w:r>
      <w:r>
        <w:t xml:space="preserve">Encoding Details of </w:t>
      </w:r>
      <w:r w:rsidRPr="004521EB">
        <w:rPr>
          <w:lang w:val="en-GB"/>
        </w:rPr>
        <w:t>StePinAn_No_Cnt</w:t>
      </w:r>
    </w:p>
    <w:p w14:paraId="49068714" w14:textId="77777777" w:rsidR="00495854" w:rsidRPr="00495854" w:rsidRDefault="00495854" w:rsidP="00495854">
      <w:pPr>
        <w:rPr>
          <w:lang w:val="en-GB"/>
        </w:rPr>
      </w:pPr>
    </w:p>
    <w:p w14:paraId="1A78F74A"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eLocker feedback Sensing</w:t>
      </w:r>
    </w:p>
    <w:p w14:paraId="2DB39060" w14:textId="77777777" w:rsidR="00B442FD" w:rsidRDefault="00B442FD" w:rsidP="00B442FD">
      <w:pPr>
        <w:rPr>
          <w:rFonts w:cs="Arial"/>
        </w:rPr>
      </w:pPr>
    </w:p>
    <w:p w14:paraId="5CB67915"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446C2503"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F4FFC09"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A84C435"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267DE0C"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5BE666D" w14:textId="77777777" w:rsidR="00E8119E" w:rsidRPr="00F03856" w:rsidRDefault="00E8119E" w:rsidP="00747176">
            <w:pPr>
              <w:rPr>
                <w:rFonts w:eastAsiaTheme="minorHAnsi" w:cs="Arial"/>
                <w:color w:val="000000" w:themeColor="text1"/>
                <w:sz w:val="16"/>
                <w:szCs w:val="16"/>
              </w:rPr>
            </w:pPr>
          </w:p>
        </w:tc>
      </w:tr>
      <w:tr w:rsidR="00E8119E" w:rsidRPr="00F03856" w14:paraId="7E9844D7"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3D4AD86"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111A175"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C6BCCAF" w14:textId="77777777" w:rsidR="00E8119E" w:rsidRPr="00F03856" w:rsidRDefault="00E8119E" w:rsidP="00747176">
            <w:pPr>
              <w:rPr>
                <w:rFonts w:eastAsiaTheme="minorHAnsi" w:cs="Arial"/>
                <w:color w:val="000000" w:themeColor="text1"/>
                <w:sz w:val="16"/>
                <w:szCs w:val="16"/>
              </w:rPr>
            </w:pPr>
          </w:p>
        </w:tc>
      </w:tr>
      <w:tr w:rsidR="00E8119E" w:rsidRPr="00F03856" w14:paraId="2129FFDE"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295E245"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B1635C7"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E19DC6C" w14:textId="77777777" w:rsidR="00E8119E" w:rsidRPr="00F03856" w:rsidRDefault="00E8119E" w:rsidP="00747176">
            <w:pPr>
              <w:rPr>
                <w:rFonts w:eastAsiaTheme="minorHAnsi" w:cs="Arial"/>
                <w:color w:val="000000" w:themeColor="text1"/>
                <w:sz w:val="16"/>
                <w:szCs w:val="16"/>
              </w:rPr>
            </w:pPr>
          </w:p>
        </w:tc>
      </w:tr>
      <w:tr w:rsidR="00E8119E" w:rsidRPr="00F03856" w14:paraId="43892D58"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34998F3"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197D900D"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10BFA2C" w14:textId="77777777" w:rsidR="00E8119E" w:rsidRPr="00F03856" w:rsidRDefault="00E8119E" w:rsidP="00747176">
            <w:pPr>
              <w:rPr>
                <w:rFonts w:eastAsiaTheme="minorHAnsi" w:cs="Arial"/>
                <w:color w:val="000000" w:themeColor="text1"/>
                <w:sz w:val="16"/>
                <w:szCs w:val="16"/>
              </w:rPr>
            </w:pPr>
          </w:p>
        </w:tc>
      </w:tr>
      <w:tr w:rsidR="00E8119E" w:rsidRPr="00F03856" w14:paraId="0027768D"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09D6E21"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329688CF"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540B361B"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4D278509" w14:textId="77777777" w:rsidR="00E8119E" w:rsidRPr="001B386B" w:rsidRDefault="00E8119E" w:rsidP="00747176">
            <w:pPr>
              <w:rPr>
                <w:rFonts w:eastAsiaTheme="minorHAnsi" w:cs="Arial"/>
                <w:color w:val="000000" w:themeColor="text1"/>
                <w:sz w:val="4"/>
                <w:szCs w:val="4"/>
              </w:rPr>
            </w:pPr>
          </w:p>
        </w:tc>
      </w:tr>
      <w:tr w:rsidR="00E8119E" w:rsidRPr="00F03856" w14:paraId="144809D2"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4FBAF41"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67F14A6" w14:textId="77777777" w:rsidR="00E8119E" w:rsidRPr="00F03856" w:rsidRDefault="00E8119E" w:rsidP="00747176">
            <w:pPr>
              <w:rPr>
                <w:rFonts w:eastAsiaTheme="minorHAnsi" w:cs="Arial"/>
                <w:color w:val="000000" w:themeColor="text1"/>
                <w:sz w:val="16"/>
                <w:szCs w:val="16"/>
              </w:rPr>
            </w:pPr>
          </w:p>
        </w:tc>
      </w:tr>
    </w:tbl>
    <w:p w14:paraId="2AAD84FF" w14:textId="77777777" w:rsidR="00E8119E" w:rsidRDefault="00E8119E" w:rsidP="00E8119E">
      <w:pPr>
        <w:pStyle w:val="Caption"/>
        <w:rPr>
          <w:lang w:val="en-GB"/>
        </w:rPr>
      </w:pPr>
      <w:r w:rsidRPr="00702453">
        <w:t xml:space="preserve">Table: </w:t>
      </w:r>
      <w:r>
        <w:t xml:space="preserve">Encoding Details of </w:t>
      </w:r>
      <w:r w:rsidRPr="004521EB">
        <w:rPr>
          <w:lang w:val="en-GB"/>
        </w:rPr>
        <w:t>eLocker feedback Sensing</w:t>
      </w:r>
    </w:p>
    <w:p w14:paraId="5DD3FDF5" w14:textId="77777777" w:rsidR="00495854" w:rsidRPr="00495854" w:rsidRDefault="00495854" w:rsidP="00495854">
      <w:pPr>
        <w:rPr>
          <w:lang w:val="en-GB"/>
        </w:rPr>
      </w:pPr>
    </w:p>
    <w:p w14:paraId="28C2793F"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Vehicle Status</w:t>
      </w:r>
    </w:p>
    <w:p w14:paraId="47B2262D" w14:textId="77777777" w:rsidR="00B442FD" w:rsidRDefault="00B442FD" w:rsidP="00B442FD">
      <w:pPr>
        <w:rPr>
          <w:rFonts w:cs="Arial"/>
        </w:rPr>
      </w:pPr>
    </w:p>
    <w:p w14:paraId="186F6058"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61006CBD"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3CFDB33"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5818F517"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07F4AB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E626D1B" w14:textId="77777777" w:rsidR="00E8119E" w:rsidRPr="00F03856" w:rsidRDefault="00E8119E" w:rsidP="00747176">
            <w:pPr>
              <w:rPr>
                <w:rFonts w:eastAsiaTheme="minorHAnsi" w:cs="Arial"/>
                <w:color w:val="000000" w:themeColor="text1"/>
                <w:sz w:val="16"/>
                <w:szCs w:val="16"/>
              </w:rPr>
            </w:pPr>
          </w:p>
        </w:tc>
      </w:tr>
      <w:tr w:rsidR="00E8119E" w:rsidRPr="00F03856" w14:paraId="0C476D09"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85876E2"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4D5AF58"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4B48462" w14:textId="77777777" w:rsidR="00E8119E" w:rsidRPr="00F03856" w:rsidRDefault="00E8119E" w:rsidP="00747176">
            <w:pPr>
              <w:rPr>
                <w:rFonts w:eastAsiaTheme="minorHAnsi" w:cs="Arial"/>
                <w:color w:val="000000" w:themeColor="text1"/>
                <w:sz w:val="16"/>
                <w:szCs w:val="16"/>
              </w:rPr>
            </w:pPr>
          </w:p>
        </w:tc>
      </w:tr>
      <w:tr w:rsidR="00E8119E" w:rsidRPr="00F03856" w14:paraId="3D31F12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B2EA60C"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7A4E18B"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B6D5A67" w14:textId="77777777" w:rsidR="00E8119E" w:rsidRPr="00F03856" w:rsidRDefault="00E8119E" w:rsidP="00747176">
            <w:pPr>
              <w:rPr>
                <w:rFonts w:eastAsiaTheme="minorHAnsi" w:cs="Arial"/>
                <w:color w:val="000000" w:themeColor="text1"/>
                <w:sz w:val="16"/>
                <w:szCs w:val="16"/>
              </w:rPr>
            </w:pPr>
          </w:p>
        </w:tc>
      </w:tr>
      <w:tr w:rsidR="00E8119E" w:rsidRPr="00F03856" w14:paraId="6CA86AC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FFCD61C"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1AEB67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69A6885" w14:textId="77777777" w:rsidR="00E8119E" w:rsidRPr="00F03856" w:rsidRDefault="00E8119E" w:rsidP="00747176">
            <w:pPr>
              <w:rPr>
                <w:rFonts w:eastAsiaTheme="minorHAnsi" w:cs="Arial"/>
                <w:color w:val="000000" w:themeColor="text1"/>
                <w:sz w:val="16"/>
                <w:szCs w:val="16"/>
              </w:rPr>
            </w:pPr>
          </w:p>
        </w:tc>
      </w:tr>
      <w:tr w:rsidR="00E8119E" w:rsidRPr="00F03856" w14:paraId="46746FAA"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414C0BD"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7B32DCE9" w14:textId="77777777" w:rsidR="00E8119E" w:rsidRPr="00F03856" w:rsidRDefault="00E8119E" w:rsidP="00747176">
            <w:pPr>
              <w:rPr>
                <w:rFonts w:eastAsiaTheme="minorHAnsi" w:cs="Arial"/>
                <w:bCs/>
                <w:sz w:val="16"/>
                <w:szCs w:val="16"/>
              </w:rPr>
            </w:pPr>
            <w:r w:rsidRPr="00F03856">
              <w:rPr>
                <w:rFonts w:cs="Arial"/>
                <w:bCs/>
                <w:sz w:val="16"/>
                <w:szCs w:val="16"/>
                <w:lang w:val="en-GB"/>
              </w:rPr>
              <w:lastRenderedPageBreak/>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6951D712"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3B4B445" w14:textId="77777777" w:rsidR="00E8119E" w:rsidRPr="001B386B" w:rsidRDefault="00E8119E" w:rsidP="00747176">
            <w:pPr>
              <w:rPr>
                <w:rFonts w:eastAsiaTheme="minorHAnsi" w:cs="Arial"/>
                <w:color w:val="000000" w:themeColor="text1"/>
                <w:sz w:val="4"/>
                <w:szCs w:val="4"/>
              </w:rPr>
            </w:pPr>
          </w:p>
        </w:tc>
      </w:tr>
      <w:tr w:rsidR="00E8119E" w:rsidRPr="00F03856" w14:paraId="002919B8"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BECBA3A"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3B12B5F" w14:textId="77777777" w:rsidR="00BC4E3D" w:rsidRDefault="00BC4E3D"/>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ED9AF5A" w14:textId="77777777" w:rsidR="00BC4E3D" w:rsidRDefault="00BC4E3D"/>
        </w:tc>
      </w:tr>
      <w:tr w:rsidR="00E8119E" w:rsidRPr="00F03856" w14:paraId="340E9063"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3CC4B6F"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F76C5E2" w14:textId="77777777" w:rsidR="00BC4E3D" w:rsidRDefault="00BC4E3D"/>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A9227D2" w14:textId="77777777" w:rsidR="00BC4E3D" w:rsidRDefault="00BC4E3D"/>
        </w:tc>
      </w:tr>
      <w:tr w:rsidR="00E8119E" w:rsidRPr="00F03856" w14:paraId="2A06F95B"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DC5EB6D"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CE576B0" w14:textId="77777777" w:rsidR="00E8119E" w:rsidRPr="00F03856" w:rsidRDefault="00E8119E" w:rsidP="00747176">
            <w:pPr>
              <w:rPr>
                <w:rFonts w:eastAsiaTheme="minorHAnsi" w:cs="Arial"/>
                <w:color w:val="000000" w:themeColor="text1"/>
                <w:sz w:val="16"/>
                <w:szCs w:val="16"/>
              </w:rPr>
            </w:pPr>
          </w:p>
        </w:tc>
      </w:tr>
    </w:tbl>
    <w:p w14:paraId="6898F378" w14:textId="77777777" w:rsidR="00E8119E" w:rsidRDefault="00E8119E" w:rsidP="00E8119E">
      <w:pPr>
        <w:pStyle w:val="Caption"/>
        <w:rPr>
          <w:lang w:val="en-GB"/>
        </w:rPr>
      </w:pPr>
      <w:r w:rsidRPr="00702453">
        <w:t xml:space="preserve">Table: </w:t>
      </w:r>
      <w:r>
        <w:t xml:space="preserve">Encoding Details of </w:t>
      </w:r>
      <w:r w:rsidRPr="004521EB">
        <w:rPr>
          <w:lang w:val="en-GB"/>
        </w:rPr>
        <w:t>Vehicle Status</w:t>
      </w:r>
    </w:p>
    <w:p w14:paraId="4EC13383" w14:textId="77777777" w:rsidR="00495854" w:rsidRPr="00495854" w:rsidRDefault="00495854" w:rsidP="00495854">
      <w:pPr>
        <w:rPr>
          <w:lang w:val="en-GB"/>
        </w:rPr>
      </w:pPr>
    </w:p>
    <w:p w14:paraId="64E1F829"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Automatic Mode</w:t>
      </w:r>
    </w:p>
    <w:p w14:paraId="4BFA395A" w14:textId="77777777" w:rsidR="00B442FD" w:rsidRDefault="00B442FD" w:rsidP="00B442FD">
      <w:pPr>
        <w:rPr>
          <w:rFonts w:cs="Arial"/>
        </w:rPr>
      </w:pPr>
    </w:p>
    <w:p w14:paraId="59770038"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08D6C7F8"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5504BF8"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347F4AF3"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26B2EA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4E9CFD4" w14:textId="77777777" w:rsidR="00E8119E" w:rsidRPr="00F03856" w:rsidRDefault="00E8119E" w:rsidP="00747176">
            <w:pPr>
              <w:rPr>
                <w:rFonts w:eastAsiaTheme="minorHAnsi" w:cs="Arial"/>
                <w:color w:val="000000" w:themeColor="text1"/>
                <w:sz w:val="16"/>
                <w:szCs w:val="16"/>
              </w:rPr>
            </w:pPr>
          </w:p>
        </w:tc>
      </w:tr>
      <w:tr w:rsidR="00E8119E" w:rsidRPr="00F03856" w14:paraId="0C15B2C9"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2C2214D"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C846741"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E7A121C" w14:textId="77777777" w:rsidR="00E8119E" w:rsidRPr="00F03856" w:rsidRDefault="00E8119E" w:rsidP="00747176">
            <w:pPr>
              <w:rPr>
                <w:rFonts w:eastAsiaTheme="minorHAnsi" w:cs="Arial"/>
                <w:color w:val="000000" w:themeColor="text1"/>
                <w:sz w:val="16"/>
                <w:szCs w:val="16"/>
              </w:rPr>
            </w:pPr>
          </w:p>
        </w:tc>
      </w:tr>
      <w:tr w:rsidR="00E8119E" w:rsidRPr="00F03856" w14:paraId="287209D8"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778911A"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763623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ABCCF86" w14:textId="77777777" w:rsidR="00E8119E" w:rsidRPr="00F03856" w:rsidRDefault="00E8119E" w:rsidP="00747176">
            <w:pPr>
              <w:rPr>
                <w:rFonts w:eastAsiaTheme="minorHAnsi" w:cs="Arial"/>
                <w:color w:val="000000" w:themeColor="text1"/>
                <w:sz w:val="16"/>
                <w:szCs w:val="16"/>
              </w:rPr>
            </w:pPr>
          </w:p>
        </w:tc>
      </w:tr>
      <w:tr w:rsidR="00E8119E" w:rsidRPr="00F03856" w14:paraId="4D9456AD"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9F065DB"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68059D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503CB20" w14:textId="77777777" w:rsidR="00E8119E" w:rsidRPr="00F03856" w:rsidRDefault="00E8119E" w:rsidP="00747176">
            <w:pPr>
              <w:rPr>
                <w:rFonts w:eastAsiaTheme="minorHAnsi" w:cs="Arial"/>
                <w:color w:val="000000" w:themeColor="text1"/>
                <w:sz w:val="16"/>
                <w:szCs w:val="16"/>
              </w:rPr>
            </w:pPr>
          </w:p>
        </w:tc>
      </w:tr>
      <w:tr w:rsidR="00E8119E" w:rsidRPr="00F03856" w14:paraId="1FE64464"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ECE12B3"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52B02D6D"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4BCB849D"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9AB68F4" w14:textId="77777777" w:rsidR="00E8119E" w:rsidRPr="001B386B" w:rsidRDefault="00E8119E" w:rsidP="00747176">
            <w:pPr>
              <w:rPr>
                <w:rFonts w:eastAsiaTheme="minorHAnsi" w:cs="Arial"/>
                <w:color w:val="000000" w:themeColor="text1"/>
                <w:sz w:val="4"/>
                <w:szCs w:val="4"/>
              </w:rPr>
            </w:pPr>
          </w:p>
        </w:tc>
      </w:tr>
      <w:tr w:rsidR="00E8119E" w:rsidRPr="00F03856" w14:paraId="40BC3077"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FDA6B72"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958DA51" w14:textId="77777777" w:rsidR="00E8119E" w:rsidRPr="00F03856" w:rsidRDefault="00E8119E" w:rsidP="00747176">
            <w:pPr>
              <w:rPr>
                <w:rFonts w:eastAsiaTheme="minorHAnsi" w:cs="Arial"/>
                <w:color w:val="000000" w:themeColor="text1"/>
                <w:sz w:val="16"/>
                <w:szCs w:val="16"/>
              </w:rPr>
            </w:pPr>
          </w:p>
        </w:tc>
      </w:tr>
    </w:tbl>
    <w:p w14:paraId="0E9C134F" w14:textId="77777777" w:rsidR="00E8119E" w:rsidRDefault="00E8119E" w:rsidP="00E8119E">
      <w:pPr>
        <w:pStyle w:val="Caption"/>
        <w:rPr>
          <w:lang w:val="en-GB"/>
        </w:rPr>
      </w:pPr>
      <w:r w:rsidRPr="00702453">
        <w:t xml:space="preserve">Table: </w:t>
      </w:r>
      <w:r>
        <w:t xml:space="preserve">Encoding Details of </w:t>
      </w:r>
      <w:r w:rsidRPr="004521EB">
        <w:rPr>
          <w:lang w:val="en-GB"/>
        </w:rPr>
        <w:t>Automatic Mode</w:t>
      </w:r>
    </w:p>
    <w:p w14:paraId="149D7B85" w14:textId="77777777" w:rsidR="00495854" w:rsidRPr="00495854" w:rsidRDefault="00495854" w:rsidP="00495854">
      <w:pPr>
        <w:rPr>
          <w:lang w:val="en-GB"/>
        </w:rPr>
      </w:pPr>
    </w:p>
    <w:p w14:paraId="78984B2B"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RearDiffSrvcRqd_B_Rq</w:t>
      </w:r>
    </w:p>
    <w:p w14:paraId="0588B71F" w14:textId="77777777" w:rsidR="00B442FD" w:rsidRDefault="00B442FD" w:rsidP="00B442FD">
      <w:pPr>
        <w:rPr>
          <w:rFonts w:cs="Arial"/>
        </w:rPr>
      </w:pPr>
    </w:p>
    <w:p w14:paraId="68E5D589"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72AC0CBB"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43DC83A"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613742A4"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0048B2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95B67DA" w14:textId="77777777" w:rsidR="00E8119E" w:rsidRPr="00F03856" w:rsidRDefault="00E8119E" w:rsidP="00747176">
            <w:pPr>
              <w:rPr>
                <w:rFonts w:eastAsiaTheme="minorHAnsi" w:cs="Arial"/>
                <w:color w:val="000000" w:themeColor="text1"/>
                <w:sz w:val="16"/>
                <w:szCs w:val="16"/>
              </w:rPr>
            </w:pPr>
          </w:p>
        </w:tc>
      </w:tr>
      <w:tr w:rsidR="00E8119E" w:rsidRPr="00F03856" w14:paraId="22CF8543"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D714969"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E1A152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9A9D14F" w14:textId="77777777" w:rsidR="00E8119E" w:rsidRPr="00F03856" w:rsidRDefault="00E8119E" w:rsidP="00747176">
            <w:pPr>
              <w:rPr>
                <w:rFonts w:eastAsiaTheme="minorHAnsi" w:cs="Arial"/>
                <w:color w:val="000000" w:themeColor="text1"/>
                <w:sz w:val="16"/>
                <w:szCs w:val="16"/>
              </w:rPr>
            </w:pPr>
          </w:p>
        </w:tc>
      </w:tr>
      <w:tr w:rsidR="00E8119E" w:rsidRPr="00F03856" w14:paraId="16E5DECF"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E3832B6"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CFE1BA7"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B779D99" w14:textId="77777777" w:rsidR="00E8119E" w:rsidRPr="00F03856" w:rsidRDefault="00E8119E" w:rsidP="00747176">
            <w:pPr>
              <w:rPr>
                <w:rFonts w:eastAsiaTheme="minorHAnsi" w:cs="Arial"/>
                <w:color w:val="000000" w:themeColor="text1"/>
                <w:sz w:val="16"/>
                <w:szCs w:val="16"/>
              </w:rPr>
            </w:pPr>
          </w:p>
        </w:tc>
      </w:tr>
      <w:tr w:rsidR="00E8119E" w:rsidRPr="00F03856" w14:paraId="24F071B8"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BA17814"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C8858AD"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5BED4A5" w14:textId="77777777" w:rsidR="00E8119E" w:rsidRPr="00F03856" w:rsidRDefault="00E8119E" w:rsidP="00747176">
            <w:pPr>
              <w:rPr>
                <w:rFonts w:eastAsiaTheme="minorHAnsi" w:cs="Arial"/>
                <w:color w:val="000000" w:themeColor="text1"/>
                <w:sz w:val="16"/>
                <w:szCs w:val="16"/>
              </w:rPr>
            </w:pPr>
          </w:p>
        </w:tc>
      </w:tr>
      <w:tr w:rsidR="00E8119E" w:rsidRPr="00F03856" w14:paraId="069294C5"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7476707"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49484073"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73DD4B80"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BA65188" w14:textId="77777777" w:rsidR="00E8119E" w:rsidRPr="001B386B" w:rsidRDefault="00E8119E" w:rsidP="00747176">
            <w:pPr>
              <w:rPr>
                <w:rFonts w:eastAsiaTheme="minorHAnsi" w:cs="Arial"/>
                <w:color w:val="000000" w:themeColor="text1"/>
                <w:sz w:val="4"/>
                <w:szCs w:val="4"/>
              </w:rPr>
            </w:pPr>
          </w:p>
        </w:tc>
      </w:tr>
      <w:tr w:rsidR="00E8119E" w:rsidRPr="00F03856" w14:paraId="50E7481C"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061EC2F"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7AE9DC5" w14:textId="77777777" w:rsidR="00E8119E" w:rsidRPr="00F03856" w:rsidRDefault="00E8119E" w:rsidP="00747176">
            <w:pPr>
              <w:rPr>
                <w:rFonts w:eastAsiaTheme="minorHAnsi" w:cs="Arial"/>
                <w:color w:val="000000" w:themeColor="text1"/>
                <w:sz w:val="16"/>
                <w:szCs w:val="16"/>
              </w:rPr>
            </w:pPr>
          </w:p>
        </w:tc>
      </w:tr>
    </w:tbl>
    <w:p w14:paraId="53C64731" w14:textId="77777777" w:rsidR="00E8119E" w:rsidRDefault="00E8119E" w:rsidP="00E8119E">
      <w:pPr>
        <w:pStyle w:val="Caption"/>
        <w:rPr>
          <w:lang w:val="en-GB"/>
        </w:rPr>
      </w:pPr>
      <w:r w:rsidRPr="00702453">
        <w:t xml:space="preserve">Table: </w:t>
      </w:r>
      <w:r>
        <w:t xml:space="preserve">Encoding Details of </w:t>
      </w:r>
      <w:r w:rsidRPr="004521EB">
        <w:rPr>
          <w:lang w:val="en-GB"/>
        </w:rPr>
        <w:t>RearDiffSrvcRqd_B_Rq</w:t>
      </w:r>
    </w:p>
    <w:p w14:paraId="78A607A7" w14:textId="77777777" w:rsidR="00495854" w:rsidRPr="00495854" w:rsidRDefault="00495854" w:rsidP="00495854">
      <w:pPr>
        <w:rPr>
          <w:lang w:val="en-GB"/>
        </w:rPr>
      </w:pPr>
    </w:p>
    <w:p w14:paraId="14807E3E"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RearDiffLckLamp_D_Rq</w:t>
      </w:r>
    </w:p>
    <w:p w14:paraId="2077CBA5" w14:textId="77777777" w:rsidR="00B442FD" w:rsidRDefault="00B442FD" w:rsidP="00B442FD">
      <w:pPr>
        <w:rPr>
          <w:rFonts w:cs="Arial"/>
        </w:rPr>
      </w:pPr>
    </w:p>
    <w:p w14:paraId="2ECC387B"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61968FEE"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B9FA1B8"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660C0448"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60D227B"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0F0D133" w14:textId="77777777" w:rsidR="00E8119E" w:rsidRPr="00F03856" w:rsidRDefault="00E8119E" w:rsidP="00747176">
            <w:pPr>
              <w:rPr>
                <w:rFonts w:eastAsiaTheme="minorHAnsi" w:cs="Arial"/>
                <w:color w:val="000000" w:themeColor="text1"/>
                <w:sz w:val="16"/>
                <w:szCs w:val="16"/>
              </w:rPr>
            </w:pPr>
          </w:p>
        </w:tc>
      </w:tr>
      <w:tr w:rsidR="00E8119E" w:rsidRPr="00F03856" w14:paraId="61FBA4B6"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81C87C8"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991FA32"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0381146" w14:textId="77777777" w:rsidR="00E8119E" w:rsidRPr="00F03856" w:rsidRDefault="00E8119E" w:rsidP="00747176">
            <w:pPr>
              <w:rPr>
                <w:rFonts w:eastAsiaTheme="minorHAnsi" w:cs="Arial"/>
                <w:color w:val="000000" w:themeColor="text1"/>
                <w:sz w:val="16"/>
                <w:szCs w:val="16"/>
              </w:rPr>
            </w:pPr>
          </w:p>
        </w:tc>
      </w:tr>
      <w:tr w:rsidR="00E8119E" w:rsidRPr="00F03856" w14:paraId="2A0F54CF"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DEAC4BE"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28A72B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45F60C0" w14:textId="77777777" w:rsidR="00E8119E" w:rsidRPr="00F03856" w:rsidRDefault="00E8119E" w:rsidP="00747176">
            <w:pPr>
              <w:rPr>
                <w:rFonts w:eastAsiaTheme="minorHAnsi" w:cs="Arial"/>
                <w:color w:val="000000" w:themeColor="text1"/>
                <w:sz w:val="16"/>
                <w:szCs w:val="16"/>
              </w:rPr>
            </w:pPr>
          </w:p>
        </w:tc>
      </w:tr>
      <w:tr w:rsidR="00E8119E" w:rsidRPr="00F03856" w14:paraId="45750887"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9355661"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E3F7E28"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4D7CA34" w14:textId="77777777" w:rsidR="00E8119E" w:rsidRPr="00F03856" w:rsidRDefault="00E8119E" w:rsidP="00747176">
            <w:pPr>
              <w:rPr>
                <w:rFonts w:eastAsiaTheme="minorHAnsi" w:cs="Arial"/>
                <w:color w:val="000000" w:themeColor="text1"/>
                <w:sz w:val="16"/>
                <w:szCs w:val="16"/>
              </w:rPr>
            </w:pPr>
          </w:p>
        </w:tc>
      </w:tr>
      <w:tr w:rsidR="00E8119E" w:rsidRPr="00F03856" w14:paraId="7354C9E1"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5D50281"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47CDD213"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E00FA1F"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46883B39" w14:textId="77777777" w:rsidR="00E8119E" w:rsidRPr="001B386B" w:rsidRDefault="00E8119E" w:rsidP="00747176">
            <w:pPr>
              <w:rPr>
                <w:rFonts w:eastAsiaTheme="minorHAnsi" w:cs="Arial"/>
                <w:color w:val="000000" w:themeColor="text1"/>
                <w:sz w:val="4"/>
                <w:szCs w:val="4"/>
              </w:rPr>
            </w:pPr>
          </w:p>
        </w:tc>
      </w:tr>
      <w:tr w:rsidR="00E8119E" w:rsidRPr="00F03856" w14:paraId="1F0D330D"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6D1A438"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395A5FB" w14:textId="77777777" w:rsidR="00E8119E" w:rsidRPr="00F03856" w:rsidRDefault="00E8119E" w:rsidP="00747176">
            <w:pPr>
              <w:rPr>
                <w:rFonts w:eastAsiaTheme="minorHAnsi" w:cs="Arial"/>
                <w:color w:val="000000" w:themeColor="text1"/>
                <w:sz w:val="16"/>
                <w:szCs w:val="16"/>
              </w:rPr>
            </w:pPr>
          </w:p>
        </w:tc>
      </w:tr>
    </w:tbl>
    <w:p w14:paraId="586C3B49" w14:textId="77777777" w:rsidR="00E8119E" w:rsidRDefault="00E8119E" w:rsidP="00E8119E">
      <w:pPr>
        <w:pStyle w:val="Caption"/>
        <w:rPr>
          <w:lang w:val="en-GB"/>
        </w:rPr>
      </w:pPr>
      <w:r w:rsidRPr="00702453">
        <w:t xml:space="preserve">Table: </w:t>
      </w:r>
      <w:r>
        <w:t xml:space="preserve">Encoding Details of </w:t>
      </w:r>
      <w:r w:rsidRPr="004521EB">
        <w:rPr>
          <w:lang w:val="en-GB"/>
        </w:rPr>
        <w:t>RearDiffLckLamp_D_Rq</w:t>
      </w:r>
    </w:p>
    <w:p w14:paraId="4B2B36E3" w14:textId="77777777" w:rsidR="00495854" w:rsidRPr="00495854" w:rsidRDefault="00495854" w:rsidP="00495854">
      <w:pPr>
        <w:rPr>
          <w:lang w:val="en-GB"/>
        </w:rPr>
      </w:pPr>
    </w:p>
    <w:p w14:paraId="53E5745C"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RearDiffOil_Te_Actl</w:t>
      </w:r>
    </w:p>
    <w:p w14:paraId="24ADDBB8" w14:textId="77777777" w:rsidR="00B442FD" w:rsidRDefault="00B442FD" w:rsidP="00B442FD">
      <w:pPr>
        <w:rPr>
          <w:rFonts w:cs="Arial"/>
        </w:rPr>
      </w:pPr>
    </w:p>
    <w:p w14:paraId="3CD2E3B5"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1F59A42C"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17663A2"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35D8FF44" w14:textId="77777777" w:rsidR="00E8119E" w:rsidRPr="00F03856" w:rsidRDefault="00E8119E" w:rsidP="00747176">
            <w:pPr>
              <w:rPr>
                <w:rFonts w:eastAsiaTheme="minorHAnsi" w:cs="Arial"/>
                <w:bCs/>
                <w:sz w:val="16"/>
                <w:szCs w:val="16"/>
              </w:rPr>
            </w:pPr>
            <w:r w:rsidRPr="00F03856">
              <w:rPr>
                <w:rFonts w:cs="Arial"/>
                <w:bCs/>
                <w:sz w:val="16"/>
                <w:szCs w:val="16"/>
                <w:lang w:val="en-GB"/>
              </w:rPr>
              <w:lastRenderedPageBreak/>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0C59D22"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lastRenderedPageBreak/>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82A06F5" w14:textId="77777777" w:rsidR="00E8119E" w:rsidRPr="00F03856" w:rsidRDefault="00E8119E" w:rsidP="00747176">
            <w:pPr>
              <w:rPr>
                <w:rFonts w:eastAsiaTheme="minorHAnsi" w:cs="Arial"/>
                <w:color w:val="000000" w:themeColor="text1"/>
                <w:sz w:val="16"/>
                <w:szCs w:val="16"/>
              </w:rPr>
            </w:pPr>
          </w:p>
        </w:tc>
      </w:tr>
      <w:tr w:rsidR="00E8119E" w:rsidRPr="00F03856" w14:paraId="23B685AE"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CFBE42E"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66D9B63"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5EF2DA2" w14:textId="77777777" w:rsidR="00E8119E" w:rsidRPr="00F03856" w:rsidRDefault="00E8119E" w:rsidP="00747176">
            <w:pPr>
              <w:rPr>
                <w:rFonts w:eastAsiaTheme="minorHAnsi" w:cs="Arial"/>
                <w:color w:val="000000" w:themeColor="text1"/>
                <w:sz w:val="16"/>
                <w:szCs w:val="16"/>
              </w:rPr>
            </w:pPr>
          </w:p>
        </w:tc>
      </w:tr>
      <w:tr w:rsidR="00E8119E" w:rsidRPr="00F03856" w14:paraId="7E6A7A3D"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C333848"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402F45A"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0650480" w14:textId="77777777" w:rsidR="00E8119E" w:rsidRPr="00F03856" w:rsidRDefault="00E8119E" w:rsidP="00747176">
            <w:pPr>
              <w:rPr>
                <w:rFonts w:eastAsiaTheme="minorHAnsi" w:cs="Arial"/>
                <w:color w:val="000000" w:themeColor="text1"/>
                <w:sz w:val="16"/>
                <w:szCs w:val="16"/>
              </w:rPr>
            </w:pPr>
          </w:p>
        </w:tc>
      </w:tr>
      <w:tr w:rsidR="00E8119E" w:rsidRPr="00F03856" w14:paraId="2EA0182D"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5E06AE6"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1D71D365"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2C79B5D" w14:textId="77777777" w:rsidR="00E8119E" w:rsidRPr="00F03856" w:rsidRDefault="00E8119E" w:rsidP="00747176">
            <w:pPr>
              <w:rPr>
                <w:rFonts w:eastAsiaTheme="minorHAnsi" w:cs="Arial"/>
                <w:color w:val="000000" w:themeColor="text1"/>
                <w:sz w:val="16"/>
                <w:szCs w:val="16"/>
              </w:rPr>
            </w:pPr>
          </w:p>
        </w:tc>
      </w:tr>
      <w:tr w:rsidR="00E8119E" w:rsidRPr="00F03856" w14:paraId="4402AFB1"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ECC4492"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0D6F8729"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0AA0D583"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72BBD1C" w14:textId="77777777" w:rsidR="00E8119E" w:rsidRPr="001B386B" w:rsidRDefault="00E8119E" w:rsidP="00747176">
            <w:pPr>
              <w:rPr>
                <w:rFonts w:eastAsiaTheme="minorHAnsi" w:cs="Arial"/>
                <w:color w:val="000000" w:themeColor="text1"/>
                <w:sz w:val="4"/>
                <w:szCs w:val="4"/>
              </w:rPr>
            </w:pPr>
          </w:p>
        </w:tc>
      </w:tr>
      <w:tr w:rsidR="00E8119E" w:rsidRPr="00F03856" w14:paraId="32F3DE43"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61AEEF2"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24D84FE" w14:textId="77777777" w:rsidR="00E8119E" w:rsidRPr="00F03856" w:rsidRDefault="00E8119E" w:rsidP="00747176">
            <w:pPr>
              <w:rPr>
                <w:rFonts w:eastAsiaTheme="minorHAnsi" w:cs="Arial"/>
                <w:color w:val="000000" w:themeColor="text1"/>
                <w:sz w:val="16"/>
                <w:szCs w:val="16"/>
              </w:rPr>
            </w:pPr>
          </w:p>
        </w:tc>
      </w:tr>
    </w:tbl>
    <w:p w14:paraId="50A28FF3" w14:textId="77777777" w:rsidR="00E8119E" w:rsidRDefault="00E8119E" w:rsidP="00E8119E">
      <w:pPr>
        <w:pStyle w:val="Caption"/>
        <w:rPr>
          <w:lang w:val="en-GB"/>
        </w:rPr>
      </w:pPr>
      <w:r w:rsidRPr="00702453">
        <w:t xml:space="preserve">Table: </w:t>
      </w:r>
      <w:r>
        <w:t xml:space="preserve">Encoding Details of </w:t>
      </w:r>
      <w:r w:rsidRPr="004521EB">
        <w:rPr>
          <w:lang w:val="en-GB"/>
        </w:rPr>
        <w:t>RearDiffOil_Te_Actl</w:t>
      </w:r>
    </w:p>
    <w:p w14:paraId="07792E6E" w14:textId="77777777" w:rsidR="00495854" w:rsidRPr="00495854" w:rsidRDefault="00495854" w:rsidP="00495854">
      <w:pPr>
        <w:rPr>
          <w:lang w:val="en-GB"/>
        </w:rPr>
      </w:pPr>
    </w:p>
    <w:p w14:paraId="4EF6DA92"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WhlFr_W_Meas</w:t>
      </w:r>
    </w:p>
    <w:p w14:paraId="6F2BFE1C" w14:textId="77777777" w:rsidR="00B442FD" w:rsidRDefault="00B442FD" w:rsidP="00B442FD">
      <w:pPr>
        <w:rPr>
          <w:rFonts w:cs="Arial"/>
        </w:rPr>
      </w:pPr>
    </w:p>
    <w:p w14:paraId="05C067AB"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291D9DBF"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155C963"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31BB2A2"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8A0B843"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8C999CA" w14:textId="77777777" w:rsidR="00E8119E" w:rsidRPr="00F03856" w:rsidRDefault="00E8119E" w:rsidP="00747176">
            <w:pPr>
              <w:rPr>
                <w:rFonts w:eastAsiaTheme="minorHAnsi" w:cs="Arial"/>
                <w:color w:val="000000" w:themeColor="text1"/>
                <w:sz w:val="16"/>
                <w:szCs w:val="16"/>
              </w:rPr>
            </w:pPr>
          </w:p>
        </w:tc>
      </w:tr>
      <w:tr w:rsidR="00E8119E" w:rsidRPr="00F03856" w14:paraId="5C3DDD67"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039672D"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5380B6D"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21B4BF6" w14:textId="77777777" w:rsidR="00E8119E" w:rsidRPr="00F03856" w:rsidRDefault="00E8119E" w:rsidP="00747176">
            <w:pPr>
              <w:rPr>
                <w:rFonts w:eastAsiaTheme="minorHAnsi" w:cs="Arial"/>
                <w:color w:val="000000" w:themeColor="text1"/>
                <w:sz w:val="16"/>
                <w:szCs w:val="16"/>
              </w:rPr>
            </w:pPr>
          </w:p>
        </w:tc>
      </w:tr>
      <w:tr w:rsidR="00E8119E" w:rsidRPr="00F03856" w14:paraId="24232BD5"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C63ABBB"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6C013AE"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1BFBF85" w14:textId="77777777" w:rsidR="00E8119E" w:rsidRPr="00F03856" w:rsidRDefault="00E8119E" w:rsidP="00747176">
            <w:pPr>
              <w:rPr>
                <w:rFonts w:eastAsiaTheme="minorHAnsi" w:cs="Arial"/>
                <w:color w:val="000000" w:themeColor="text1"/>
                <w:sz w:val="16"/>
                <w:szCs w:val="16"/>
              </w:rPr>
            </w:pPr>
          </w:p>
        </w:tc>
      </w:tr>
      <w:tr w:rsidR="00E8119E" w:rsidRPr="00F03856" w14:paraId="3C14F46B"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4554E09"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079FB04D"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43B255C" w14:textId="77777777" w:rsidR="00E8119E" w:rsidRPr="00F03856" w:rsidRDefault="00E8119E" w:rsidP="00747176">
            <w:pPr>
              <w:rPr>
                <w:rFonts w:eastAsiaTheme="minorHAnsi" w:cs="Arial"/>
                <w:color w:val="000000" w:themeColor="text1"/>
                <w:sz w:val="16"/>
                <w:szCs w:val="16"/>
              </w:rPr>
            </w:pPr>
          </w:p>
        </w:tc>
      </w:tr>
      <w:tr w:rsidR="00E8119E" w:rsidRPr="00F03856" w14:paraId="0E88B7AB"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AF176FB"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6C6E20F2"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57F2D2BB"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198B42A7" w14:textId="77777777" w:rsidR="00E8119E" w:rsidRPr="001B386B" w:rsidRDefault="00E8119E" w:rsidP="00747176">
            <w:pPr>
              <w:rPr>
                <w:rFonts w:eastAsiaTheme="minorHAnsi" w:cs="Arial"/>
                <w:color w:val="000000" w:themeColor="text1"/>
                <w:sz w:val="4"/>
                <w:szCs w:val="4"/>
              </w:rPr>
            </w:pPr>
          </w:p>
        </w:tc>
      </w:tr>
      <w:tr w:rsidR="00E8119E" w:rsidRPr="00F03856" w14:paraId="3D1761DA"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DFADB09"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B1BFCA" w14:textId="77777777" w:rsidR="00E8119E" w:rsidRPr="00F03856" w:rsidRDefault="00E8119E" w:rsidP="00747176">
            <w:pPr>
              <w:rPr>
                <w:rFonts w:eastAsiaTheme="minorHAnsi" w:cs="Arial"/>
                <w:color w:val="000000" w:themeColor="text1"/>
                <w:sz w:val="16"/>
                <w:szCs w:val="16"/>
              </w:rPr>
            </w:pPr>
          </w:p>
        </w:tc>
      </w:tr>
    </w:tbl>
    <w:p w14:paraId="4511CE3F" w14:textId="77777777" w:rsidR="00E8119E" w:rsidRDefault="00E8119E" w:rsidP="00E8119E">
      <w:pPr>
        <w:pStyle w:val="Caption"/>
        <w:rPr>
          <w:lang w:val="en-GB"/>
        </w:rPr>
      </w:pPr>
      <w:r w:rsidRPr="00702453">
        <w:t xml:space="preserve">Table: </w:t>
      </w:r>
      <w:r>
        <w:t xml:space="preserve">Encoding Details of </w:t>
      </w:r>
      <w:r w:rsidRPr="004521EB">
        <w:rPr>
          <w:lang w:val="en-GB"/>
        </w:rPr>
        <w:t>WhlFr_W_Meas</w:t>
      </w:r>
    </w:p>
    <w:p w14:paraId="57222FDC" w14:textId="77777777" w:rsidR="00495854" w:rsidRPr="00495854" w:rsidRDefault="00495854" w:rsidP="00495854">
      <w:pPr>
        <w:rPr>
          <w:lang w:val="en-GB"/>
        </w:rPr>
      </w:pPr>
    </w:p>
    <w:p w14:paraId="5592F71E"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RearDiffOilTeWarn_B_Rq</w:t>
      </w:r>
    </w:p>
    <w:p w14:paraId="021F1ED5" w14:textId="77777777" w:rsidR="00B442FD" w:rsidRDefault="00B442FD" w:rsidP="00B442FD">
      <w:pPr>
        <w:rPr>
          <w:rFonts w:cs="Arial"/>
        </w:rPr>
      </w:pPr>
    </w:p>
    <w:p w14:paraId="7EEE7830"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1A99CAD0"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D85CD17"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3119BB4E"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33371E8"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7A5B191" w14:textId="77777777" w:rsidR="00E8119E" w:rsidRPr="00F03856" w:rsidRDefault="00E8119E" w:rsidP="00747176">
            <w:pPr>
              <w:rPr>
                <w:rFonts w:eastAsiaTheme="minorHAnsi" w:cs="Arial"/>
                <w:color w:val="000000" w:themeColor="text1"/>
                <w:sz w:val="16"/>
                <w:szCs w:val="16"/>
              </w:rPr>
            </w:pPr>
          </w:p>
        </w:tc>
      </w:tr>
      <w:tr w:rsidR="00E8119E" w:rsidRPr="00F03856" w14:paraId="3BD29EA9"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9065DD0"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449BCA5"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BD6D5BE" w14:textId="77777777" w:rsidR="00E8119E" w:rsidRPr="00F03856" w:rsidRDefault="00E8119E" w:rsidP="00747176">
            <w:pPr>
              <w:rPr>
                <w:rFonts w:eastAsiaTheme="minorHAnsi" w:cs="Arial"/>
                <w:color w:val="000000" w:themeColor="text1"/>
                <w:sz w:val="16"/>
                <w:szCs w:val="16"/>
              </w:rPr>
            </w:pPr>
          </w:p>
        </w:tc>
      </w:tr>
      <w:tr w:rsidR="00E8119E" w:rsidRPr="00F03856" w14:paraId="0C08FBC7"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A1D7B8F"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819DF55"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399BD89" w14:textId="77777777" w:rsidR="00E8119E" w:rsidRPr="00F03856" w:rsidRDefault="00E8119E" w:rsidP="00747176">
            <w:pPr>
              <w:rPr>
                <w:rFonts w:eastAsiaTheme="minorHAnsi" w:cs="Arial"/>
                <w:color w:val="000000" w:themeColor="text1"/>
                <w:sz w:val="16"/>
                <w:szCs w:val="16"/>
              </w:rPr>
            </w:pPr>
          </w:p>
        </w:tc>
      </w:tr>
      <w:tr w:rsidR="00E8119E" w:rsidRPr="00F03856" w14:paraId="381428FF"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FAFADF3"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21B12702"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4324880" w14:textId="77777777" w:rsidR="00E8119E" w:rsidRPr="00F03856" w:rsidRDefault="00E8119E" w:rsidP="00747176">
            <w:pPr>
              <w:rPr>
                <w:rFonts w:eastAsiaTheme="minorHAnsi" w:cs="Arial"/>
                <w:color w:val="000000" w:themeColor="text1"/>
                <w:sz w:val="16"/>
                <w:szCs w:val="16"/>
              </w:rPr>
            </w:pPr>
          </w:p>
        </w:tc>
      </w:tr>
      <w:tr w:rsidR="00E8119E" w:rsidRPr="00F03856" w14:paraId="44CF669B"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87597F3"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525332E6"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5CD47180"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D13346F" w14:textId="77777777" w:rsidR="00E8119E" w:rsidRPr="001B386B" w:rsidRDefault="00E8119E" w:rsidP="00747176">
            <w:pPr>
              <w:rPr>
                <w:rFonts w:eastAsiaTheme="minorHAnsi" w:cs="Arial"/>
                <w:color w:val="000000" w:themeColor="text1"/>
                <w:sz w:val="4"/>
                <w:szCs w:val="4"/>
              </w:rPr>
            </w:pPr>
          </w:p>
        </w:tc>
      </w:tr>
      <w:tr w:rsidR="00E8119E" w:rsidRPr="00F03856" w14:paraId="079BDDDD"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3A031CE"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3A3A273" w14:textId="77777777" w:rsidR="00E8119E" w:rsidRPr="00F03856" w:rsidRDefault="00E8119E" w:rsidP="00747176">
            <w:pPr>
              <w:rPr>
                <w:rFonts w:eastAsiaTheme="minorHAnsi" w:cs="Arial"/>
                <w:color w:val="000000" w:themeColor="text1"/>
                <w:sz w:val="16"/>
                <w:szCs w:val="16"/>
              </w:rPr>
            </w:pPr>
          </w:p>
        </w:tc>
      </w:tr>
    </w:tbl>
    <w:p w14:paraId="019B10BA" w14:textId="77777777" w:rsidR="00E8119E" w:rsidRDefault="00E8119E" w:rsidP="00E8119E">
      <w:pPr>
        <w:pStyle w:val="Caption"/>
        <w:rPr>
          <w:lang w:val="en-GB"/>
        </w:rPr>
      </w:pPr>
      <w:r w:rsidRPr="00702453">
        <w:t xml:space="preserve">Table: </w:t>
      </w:r>
      <w:r>
        <w:t xml:space="preserve">Encoding Details of </w:t>
      </w:r>
      <w:r w:rsidRPr="004521EB">
        <w:rPr>
          <w:lang w:val="en-GB"/>
        </w:rPr>
        <w:t>RearDiffOilTeWarn_B_Rq</w:t>
      </w:r>
    </w:p>
    <w:p w14:paraId="34DD4DD8" w14:textId="77777777" w:rsidR="00495854" w:rsidRPr="00495854" w:rsidRDefault="00495854" w:rsidP="00495854">
      <w:pPr>
        <w:rPr>
          <w:lang w:val="en-GB"/>
        </w:rPr>
      </w:pPr>
    </w:p>
    <w:p w14:paraId="290019A2"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Ignition_Status</w:t>
      </w:r>
    </w:p>
    <w:p w14:paraId="03E429BE" w14:textId="77777777" w:rsidR="00B442FD" w:rsidRDefault="00B442FD" w:rsidP="00B442FD">
      <w:pPr>
        <w:rPr>
          <w:rFonts w:cs="Arial"/>
        </w:rPr>
      </w:pPr>
    </w:p>
    <w:p w14:paraId="63221D99"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78A015A9"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ED66849"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726B97AD"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4A6BBEA"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B83C16C" w14:textId="77777777" w:rsidR="00E8119E" w:rsidRPr="00F03856" w:rsidRDefault="00E8119E" w:rsidP="00747176">
            <w:pPr>
              <w:rPr>
                <w:rFonts w:eastAsiaTheme="minorHAnsi" w:cs="Arial"/>
                <w:color w:val="000000" w:themeColor="text1"/>
                <w:sz w:val="16"/>
                <w:szCs w:val="16"/>
              </w:rPr>
            </w:pPr>
          </w:p>
        </w:tc>
      </w:tr>
      <w:tr w:rsidR="00E8119E" w:rsidRPr="00F03856" w14:paraId="60F3354A"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06BF4E6"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89EE2D0"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2701570" w14:textId="77777777" w:rsidR="00E8119E" w:rsidRPr="00F03856" w:rsidRDefault="00E8119E" w:rsidP="00747176">
            <w:pPr>
              <w:rPr>
                <w:rFonts w:eastAsiaTheme="minorHAnsi" w:cs="Arial"/>
                <w:color w:val="000000" w:themeColor="text1"/>
                <w:sz w:val="16"/>
                <w:szCs w:val="16"/>
              </w:rPr>
            </w:pPr>
          </w:p>
        </w:tc>
      </w:tr>
      <w:tr w:rsidR="00E8119E" w:rsidRPr="00F03856" w14:paraId="181CC8AD"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D503C49"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A25A5A5"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1507EC9" w14:textId="77777777" w:rsidR="00E8119E" w:rsidRPr="00F03856" w:rsidRDefault="00E8119E" w:rsidP="00747176">
            <w:pPr>
              <w:rPr>
                <w:rFonts w:eastAsiaTheme="minorHAnsi" w:cs="Arial"/>
                <w:color w:val="000000" w:themeColor="text1"/>
                <w:sz w:val="16"/>
                <w:szCs w:val="16"/>
              </w:rPr>
            </w:pPr>
          </w:p>
        </w:tc>
      </w:tr>
      <w:tr w:rsidR="00E8119E" w:rsidRPr="00F03856" w14:paraId="2E64D9A6"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34B5EA7"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1D7B034A"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339E076" w14:textId="77777777" w:rsidR="00E8119E" w:rsidRPr="00F03856" w:rsidRDefault="00E8119E" w:rsidP="00747176">
            <w:pPr>
              <w:rPr>
                <w:rFonts w:eastAsiaTheme="minorHAnsi" w:cs="Arial"/>
                <w:color w:val="000000" w:themeColor="text1"/>
                <w:sz w:val="16"/>
                <w:szCs w:val="16"/>
              </w:rPr>
            </w:pPr>
          </w:p>
        </w:tc>
      </w:tr>
      <w:tr w:rsidR="00E8119E" w:rsidRPr="00F03856" w14:paraId="3367C861"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DFE736B"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559EBFF6"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46373661"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4F2E044C" w14:textId="77777777" w:rsidR="00E8119E" w:rsidRPr="001B386B" w:rsidRDefault="00E8119E" w:rsidP="00747176">
            <w:pPr>
              <w:rPr>
                <w:rFonts w:eastAsiaTheme="minorHAnsi" w:cs="Arial"/>
                <w:color w:val="000000" w:themeColor="text1"/>
                <w:sz w:val="4"/>
                <w:szCs w:val="4"/>
              </w:rPr>
            </w:pPr>
          </w:p>
        </w:tc>
      </w:tr>
      <w:tr w:rsidR="00E8119E" w:rsidRPr="00F03856" w14:paraId="70D668E4"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F7EF2E0"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43859B6" w14:textId="77777777" w:rsidR="00E8119E" w:rsidRPr="00F03856" w:rsidRDefault="00E8119E" w:rsidP="00747176">
            <w:pPr>
              <w:rPr>
                <w:rFonts w:eastAsiaTheme="minorHAnsi" w:cs="Arial"/>
                <w:color w:val="000000" w:themeColor="text1"/>
                <w:sz w:val="16"/>
                <w:szCs w:val="16"/>
              </w:rPr>
            </w:pPr>
          </w:p>
        </w:tc>
      </w:tr>
    </w:tbl>
    <w:p w14:paraId="6C82E17F" w14:textId="77777777" w:rsidR="00E8119E" w:rsidRDefault="00E8119E" w:rsidP="00E8119E">
      <w:pPr>
        <w:pStyle w:val="Caption"/>
        <w:rPr>
          <w:lang w:val="en-GB"/>
        </w:rPr>
      </w:pPr>
      <w:r w:rsidRPr="00702453">
        <w:t xml:space="preserve">Table: </w:t>
      </w:r>
      <w:r>
        <w:t xml:space="preserve">Encoding Details of </w:t>
      </w:r>
      <w:r w:rsidRPr="004521EB">
        <w:rPr>
          <w:lang w:val="en-GB"/>
        </w:rPr>
        <w:t>Ignition_Status</w:t>
      </w:r>
    </w:p>
    <w:p w14:paraId="7411A9EA" w14:textId="77777777" w:rsidR="00495854" w:rsidRPr="00495854" w:rsidRDefault="00495854" w:rsidP="00495854">
      <w:pPr>
        <w:rPr>
          <w:lang w:val="en-GB"/>
        </w:rPr>
      </w:pPr>
    </w:p>
    <w:p w14:paraId="64B05BAF"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StePinRellnit_An_Sns</w:t>
      </w:r>
    </w:p>
    <w:p w14:paraId="5CBA3525" w14:textId="77777777" w:rsidR="00B442FD" w:rsidRDefault="00B442FD" w:rsidP="00B442FD">
      <w:pPr>
        <w:rPr>
          <w:rFonts w:cs="Arial"/>
        </w:rPr>
      </w:pPr>
    </w:p>
    <w:p w14:paraId="6E95ADD8"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72DEE54D"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F3B3CC3"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E970A70"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3783F6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7264982" w14:textId="77777777" w:rsidR="00E8119E" w:rsidRPr="00F03856" w:rsidRDefault="00E8119E" w:rsidP="00747176">
            <w:pPr>
              <w:rPr>
                <w:rFonts w:eastAsiaTheme="minorHAnsi" w:cs="Arial"/>
                <w:color w:val="000000" w:themeColor="text1"/>
                <w:sz w:val="16"/>
                <w:szCs w:val="16"/>
              </w:rPr>
            </w:pPr>
          </w:p>
        </w:tc>
      </w:tr>
      <w:tr w:rsidR="00E8119E" w:rsidRPr="00F03856" w14:paraId="56E23ECC"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C0FBC72"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2BD5CD2"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59EC46D" w14:textId="77777777" w:rsidR="00E8119E" w:rsidRPr="00F03856" w:rsidRDefault="00E8119E" w:rsidP="00747176">
            <w:pPr>
              <w:rPr>
                <w:rFonts w:eastAsiaTheme="minorHAnsi" w:cs="Arial"/>
                <w:color w:val="000000" w:themeColor="text1"/>
                <w:sz w:val="16"/>
                <w:szCs w:val="16"/>
              </w:rPr>
            </w:pPr>
          </w:p>
        </w:tc>
      </w:tr>
      <w:tr w:rsidR="00E8119E" w:rsidRPr="00F03856" w14:paraId="21EE29C6"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08FF09A"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D0E0B4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ED379A2" w14:textId="77777777" w:rsidR="00E8119E" w:rsidRPr="00F03856" w:rsidRDefault="00E8119E" w:rsidP="00747176">
            <w:pPr>
              <w:rPr>
                <w:rFonts w:eastAsiaTheme="minorHAnsi" w:cs="Arial"/>
                <w:color w:val="000000" w:themeColor="text1"/>
                <w:sz w:val="16"/>
                <w:szCs w:val="16"/>
              </w:rPr>
            </w:pPr>
          </w:p>
        </w:tc>
      </w:tr>
      <w:tr w:rsidR="00E8119E" w:rsidRPr="00F03856" w14:paraId="356FB218"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8C55650"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58D1C8B"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18CE667" w14:textId="77777777" w:rsidR="00E8119E" w:rsidRPr="00F03856" w:rsidRDefault="00E8119E" w:rsidP="00747176">
            <w:pPr>
              <w:rPr>
                <w:rFonts w:eastAsiaTheme="minorHAnsi" w:cs="Arial"/>
                <w:color w:val="000000" w:themeColor="text1"/>
                <w:sz w:val="16"/>
                <w:szCs w:val="16"/>
              </w:rPr>
            </w:pPr>
          </w:p>
        </w:tc>
      </w:tr>
      <w:tr w:rsidR="00E8119E" w:rsidRPr="00F03856" w14:paraId="42B51383"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91010CC"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8611FEE"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61129B51"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21DD5290" w14:textId="77777777" w:rsidR="00E8119E" w:rsidRPr="001B386B" w:rsidRDefault="00E8119E" w:rsidP="00747176">
            <w:pPr>
              <w:rPr>
                <w:rFonts w:eastAsiaTheme="minorHAnsi" w:cs="Arial"/>
                <w:color w:val="000000" w:themeColor="text1"/>
                <w:sz w:val="4"/>
                <w:szCs w:val="4"/>
              </w:rPr>
            </w:pPr>
          </w:p>
        </w:tc>
      </w:tr>
      <w:tr w:rsidR="00E8119E" w:rsidRPr="00F03856" w14:paraId="06F59936"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7BA6115"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42B29F7" w14:textId="77777777" w:rsidR="00E8119E" w:rsidRPr="00F03856" w:rsidRDefault="00E8119E" w:rsidP="00747176">
            <w:pPr>
              <w:rPr>
                <w:rFonts w:eastAsiaTheme="minorHAnsi" w:cs="Arial"/>
                <w:color w:val="000000" w:themeColor="text1"/>
                <w:sz w:val="16"/>
                <w:szCs w:val="16"/>
              </w:rPr>
            </w:pPr>
          </w:p>
        </w:tc>
      </w:tr>
    </w:tbl>
    <w:p w14:paraId="1703741A" w14:textId="77777777" w:rsidR="00E8119E" w:rsidRDefault="00E8119E" w:rsidP="00E8119E">
      <w:pPr>
        <w:pStyle w:val="Caption"/>
        <w:rPr>
          <w:lang w:val="en-GB"/>
        </w:rPr>
      </w:pPr>
      <w:r w:rsidRPr="00702453">
        <w:t xml:space="preserve">Table: </w:t>
      </w:r>
      <w:r>
        <w:t xml:space="preserve">Encoding Details of </w:t>
      </w:r>
      <w:r w:rsidRPr="004521EB">
        <w:rPr>
          <w:lang w:val="en-GB"/>
        </w:rPr>
        <w:t>StePinRellnit_An_Sns</w:t>
      </w:r>
    </w:p>
    <w:p w14:paraId="7A89C7DB" w14:textId="77777777" w:rsidR="00495854" w:rsidRPr="00495854" w:rsidRDefault="00495854" w:rsidP="00495854">
      <w:pPr>
        <w:rPr>
          <w:lang w:val="en-GB"/>
        </w:rPr>
      </w:pPr>
    </w:p>
    <w:p w14:paraId="12C52887"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Vehicle Speed</w:t>
      </w:r>
    </w:p>
    <w:p w14:paraId="30B08235" w14:textId="77777777" w:rsidR="00B442FD" w:rsidRDefault="00B442FD" w:rsidP="00B442FD">
      <w:pPr>
        <w:rPr>
          <w:rFonts w:cs="Arial"/>
        </w:rPr>
      </w:pPr>
    </w:p>
    <w:p w14:paraId="7E8009CF"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6065139B"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105533F"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45753E8"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53AB1B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7C0896D" w14:textId="77777777" w:rsidR="00E8119E" w:rsidRPr="00F03856" w:rsidRDefault="00E8119E" w:rsidP="00747176">
            <w:pPr>
              <w:rPr>
                <w:rFonts w:eastAsiaTheme="minorHAnsi" w:cs="Arial"/>
                <w:color w:val="000000" w:themeColor="text1"/>
                <w:sz w:val="16"/>
                <w:szCs w:val="16"/>
              </w:rPr>
            </w:pPr>
          </w:p>
        </w:tc>
      </w:tr>
      <w:tr w:rsidR="00E8119E" w:rsidRPr="00F03856" w14:paraId="7C76E7A2"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0AE0890"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F8B3B5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B6FD624" w14:textId="77777777" w:rsidR="00E8119E" w:rsidRPr="00F03856" w:rsidRDefault="00E8119E" w:rsidP="00747176">
            <w:pPr>
              <w:rPr>
                <w:rFonts w:eastAsiaTheme="minorHAnsi" w:cs="Arial"/>
                <w:color w:val="000000" w:themeColor="text1"/>
                <w:sz w:val="16"/>
                <w:szCs w:val="16"/>
              </w:rPr>
            </w:pPr>
          </w:p>
        </w:tc>
      </w:tr>
      <w:tr w:rsidR="00E8119E" w:rsidRPr="00F03856" w14:paraId="3A3C1E69"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8A139C5"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C32279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B258A6D" w14:textId="77777777" w:rsidR="00E8119E" w:rsidRPr="00F03856" w:rsidRDefault="00E8119E" w:rsidP="00747176">
            <w:pPr>
              <w:rPr>
                <w:rFonts w:eastAsiaTheme="minorHAnsi" w:cs="Arial"/>
                <w:color w:val="000000" w:themeColor="text1"/>
                <w:sz w:val="16"/>
                <w:szCs w:val="16"/>
              </w:rPr>
            </w:pPr>
          </w:p>
        </w:tc>
      </w:tr>
      <w:tr w:rsidR="00E8119E" w:rsidRPr="00F03856" w14:paraId="3479F0DA"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F677F6E"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0907E45"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248F8B4" w14:textId="77777777" w:rsidR="00E8119E" w:rsidRPr="00F03856" w:rsidRDefault="00E8119E" w:rsidP="00747176">
            <w:pPr>
              <w:rPr>
                <w:rFonts w:eastAsiaTheme="minorHAnsi" w:cs="Arial"/>
                <w:color w:val="000000" w:themeColor="text1"/>
                <w:sz w:val="16"/>
                <w:szCs w:val="16"/>
              </w:rPr>
            </w:pPr>
          </w:p>
        </w:tc>
      </w:tr>
      <w:tr w:rsidR="00E8119E" w:rsidRPr="00F03856" w14:paraId="0E09BF9D"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5199E68"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02DED300"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9516AF6"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3812F8C" w14:textId="77777777" w:rsidR="00E8119E" w:rsidRPr="001B386B" w:rsidRDefault="00E8119E" w:rsidP="00747176">
            <w:pPr>
              <w:rPr>
                <w:rFonts w:eastAsiaTheme="minorHAnsi" w:cs="Arial"/>
                <w:color w:val="000000" w:themeColor="text1"/>
                <w:sz w:val="4"/>
                <w:szCs w:val="4"/>
              </w:rPr>
            </w:pPr>
          </w:p>
        </w:tc>
      </w:tr>
      <w:tr w:rsidR="00E8119E" w:rsidRPr="00F03856" w14:paraId="5061666C"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708B4E4"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41053EA"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Above 25MPH</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16FFD9E" w14:textId="77777777" w:rsidR="00BC4E3D" w:rsidRDefault="00BC4E3D"/>
        </w:tc>
      </w:tr>
      <w:tr w:rsidR="00E8119E" w:rsidRPr="00F03856" w14:paraId="6DDB4628"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3A316C6"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2AD8617"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Below 25MPH</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5FE0A3B" w14:textId="77777777" w:rsidR="00BC4E3D" w:rsidRDefault="00BC4E3D"/>
        </w:tc>
      </w:tr>
      <w:tr w:rsidR="00E8119E" w:rsidRPr="00F03856" w14:paraId="10F7A52A"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01F6CBD"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09B3A0C"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None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E0E985A" w14:textId="77777777" w:rsidR="00BC4E3D" w:rsidRDefault="00BC4E3D"/>
        </w:tc>
      </w:tr>
      <w:tr w:rsidR="00E8119E" w:rsidRPr="00F03856" w14:paraId="4B961367"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7880877"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8B9664B" w14:textId="77777777" w:rsidR="00E8119E" w:rsidRPr="00F03856" w:rsidRDefault="00E8119E" w:rsidP="00747176">
            <w:pPr>
              <w:rPr>
                <w:rFonts w:eastAsiaTheme="minorHAnsi" w:cs="Arial"/>
                <w:color w:val="000000" w:themeColor="text1"/>
                <w:sz w:val="16"/>
                <w:szCs w:val="16"/>
              </w:rPr>
            </w:pPr>
          </w:p>
        </w:tc>
      </w:tr>
    </w:tbl>
    <w:p w14:paraId="57732D2F" w14:textId="77777777" w:rsidR="00E8119E" w:rsidRDefault="00E8119E" w:rsidP="00E8119E">
      <w:pPr>
        <w:pStyle w:val="Caption"/>
        <w:rPr>
          <w:lang w:val="en-GB"/>
        </w:rPr>
      </w:pPr>
      <w:r w:rsidRPr="00702453">
        <w:t xml:space="preserve">Table: </w:t>
      </w:r>
      <w:r>
        <w:t xml:space="preserve">Encoding Details of </w:t>
      </w:r>
      <w:r w:rsidRPr="004521EB">
        <w:rPr>
          <w:lang w:val="en-GB"/>
        </w:rPr>
        <w:t>Vehicle Speed</w:t>
      </w:r>
    </w:p>
    <w:p w14:paraId="78994AF3" w14:textId="77777777" w:rsidR="00495854" w:rsidRPr="00495854" w:rsidRDefault="00495854" w:rsidP="00495854">
      <w:pPr>
        <w:rPr>
          <w:lang w:val="en-GB"/>
        </w:rPr>
      </w:pPr>
    </w:p>
    <w:p w14:paraId="2BDD352E"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SpareTireDetct_B_Stat</w:t>
      </w:r>
    </w:p>
    <w:p w14:paraId="604DE493" w14:textId="77777777" w:rsidR="00B442FD" w:rsidRDefault="00B442FD" w:rsidP="00B442FD">
      <w:pPr>
        <w:rPr>
          <w:rFonts w:cs="Arial"/>
        </w:rPr>
      </w:pPr>
    </w:p>
    <w:p w14:paraId="2746C474"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7E265568"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0EB62F1"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413F985C"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FC4CEF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C450038" w14:textId="77777777" w:rsidR="00E8119E" w:rsidRPr="00F03856" w:rsidRDefault="00E8119E" w:rsidP="00747176">
            <w:pPr>
              <w:rPr>
                <w:rFonts w:eastAsiaTheme="minorHAnsi" w:cs="Arial"/>
                <w:color w:val="000000" w:themeColor="text1"/>
                <w:sz w:val="16"/>
                <w:szCs w:val="16"/>
              </w:rPr>
            </w:pPr>
          </w:p>
        </w:tc>
      </w:tr>
      <w:tr w:rsidR="00E8119E" w:rsidRPr="00F03856" w14:paraId="3E49828D"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FA77ABB"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71C2CD3"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EF09324" w14:textId="77777777" w:rsidR="00E8119E" w:rsidRPr="00F03856" w:rsidRDefault="00E8119E" w:rsidP="00747176">
            <w:pPr>
              <w:rPr>
                <w:rFonts w:eastAsiaTheme="minorHAnsi" w:cs="Arial"/>
                <w:color w:val="000000" w:themeColor="text1"/>
                <w:sz w:val="16"/>
                <w:szCs w:val="16"/>
              </w:rPr>
            </w:pPr>
          </w:p>
        </w:tc>
      </w:tr>
      <w:tr w:rsidR="00E8119E" w:rsidRPr="00F03856" w14:paraId="1E893A6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5223716"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CA814FE"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73A317C" w14:textId="77777777" w:rsidR="00E8119E" w:rsidRPr="00F03856" w:rsidRDefault="00E8119E" w:rsidP="00747176">
            <w:pPr>
              <w:rPr>
                <w:rFonts w:eastAsiaTheme="minorHAnsi" w:cs="Arial"/>
                <w:color w:val="000000" w:themeColor="text1"/>
                <w:sz w:val="16"/>
                <w:szCs w:val="16"/>
              </w:rPr>
            </w:pPr>
          </w:p>
        </w:tc>
      </w:tr>
      <w:tr w:rsidR="00E8119E" w:rsidRPr="00F03856" w14:paraId="76C5B4A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191C7BA"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20A7E34B"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3C77AFA" w14:textId="77777777" w:rsidR="00E8119E" w:rsidRPr="00F03856" w:rsidRDefault="00E8119E" w:rsidP="00747176">
            <w:pPr>
              <w:rPr>
                <w:rFonts w:eastAsiaTheme="minorHAnsi" w:cs="Arial"/>
                <w:color w:val="000000" w:themeColor="text1"/>
                <w:sz w:val="16"/>
                <w:szCs w:val="16"/>
              </w:rPr>
            </w:pPr>
          </w:p>
        </w:tc>
      </w:tr>
      <w:tr w:rsidR="00E8119E" w:rsidRPr="00F03856" w14:paraId="541D0169"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9AFE008"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0B324E7A"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23F9614F"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3116D603" w14:textId="77777777" w:rsidR="00E8119E" w:rsidRPr="001B386B" w:rsidRDefault="00E8119E" w:rsidP="00747176">
            <w:pPr>
              <w:rPr>
                <w:rFonts w:eastAsiaTheme="minorHAnsi" w:cs="Arial"/>
                <w:color w:val="000000" w:themeColor="text1"/>
                <w:sz w:val="4"/>
                <w:szCs w:val="4"/>
              </w:rPr>
            </w:pPr>
          </w:p>
        </w:tc>
      </w:tr>
      <w:tr w:rsidR="00E8119E" w:rsidRPr="00F03856" w14:paraId="329698A6"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7CC0E8E"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A574FA0" w14:textId="77777777" w:rsidR="00E8119E" w:rsidRPr="00F03856" w:rsidRDefault="00E8119E" w:rsidP="00747176">
            <w:pPr>
              <w:rPr>
                <w:rFonts w:eastAsiaTheme="minorHAnsi" w:cs="Arial"/>
                <w:color w:val="000000" w:themeColor="text1"/>
                <w:sz w:val="16"/>
                <w:szCs w:val="16"/>
              </w:rPr>
            </w:pPr>
          </w:p>
        </w:tc>
      </w:tr>
    </w:tbl>
    <w:p w14:paraId="566AE4E1" w14:textId="77777777" w:rsidR="00E8119E" w:rsidRDefault="00E8119E" w:rsidP="00E8119E">
      <w:pPr>
        <w:pStyle w:val="Caption"/>
        <w:rPr>
          <w:lang w:val="en-GB"/>
        </w:rPr>
      </w:pPr>
      <w:r w:rsidRPr="00702453">
        <w:t xml:space="preserve">Table: </w:t>
      </w:r>
      <w:r>
        <w:t xml:space="preserve">Encoding Details of </w:t>
      </w:r>
      <w:r w:rsidRPr="004521EB">
        <w:rPr>
          <w:lang w:val="en-GB"/>
        </w:rPr>
        <w:t>SpareTireDetct_B_Stat</w:t>
      </w:r>
    </w:p>
    <w:p w14:paraId="5DDB7E01" w14:textId="77777777" w:rsidR="00495854" w:rsidRPr="00495854" w:rsidRDefault="00495854" w:rsidP="00495854">
      <w:pPr>
        <w:rPr>
          <w:lang w:val="en-GB"/>
        </w:rPr>
      </w:pPr>
    </w:p>
    <w:p w14:paraId="487DC647"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VehVActlBrk_No_Cs</w:t>
      </w:r>
    </w:p>
    <w:p w14:paraId="1C2C6A70" w14:textId="77777777" w:rsidR="00B442FD" w:rsidRDefault="00B442FD" w:rsidP="00B442FD">
      <w:pPr>
        <w:rPr>
          <w:rFonts w:cs="Arial"/>
        </w:rPr>
      </w:pPr>
    </w:p>
    <w:p w14:paraId="6EFBF997"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58C778CC"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3A30AD1"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30E2E299"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B1BC5ED"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384CD5E" w14:textId="77777777" w:rsidR="00E8119E" w:rsidRPr="00F03856" w:rsidRDefault="00E8119E" w:rsidP="00747176">
            <w:pPr>
              <w:rPr>
                <w:rFonts w:eastAsiaTheme="minorHAnsi" w:cs="Arial"/>
                <w:color w:val="000000" w:themeColor="text1"/>
                <w:sz w:val="16"/>
                <w:szCs w:val="16"/>
              </w:rPr>
            </w:pPr>
          </w:p>
        </w:tc>
      </w:tr>
      <w:tr w:rsidR="00E8119E" w:rsidRPr="00F03856" w14:paraId="2310532F"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772084B"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CB50B72"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8850B52" w14:textId="77777777" w:rsidR="00E8119E" w:rsidRPr="00F03856" w:rsidRDefault="00E8119E" w:rsidP="00747176">
            <w:pPr>
              <w:rPr>
                <w:rFonts w:eastAsiaTheme="minorHAnsi" w:cs="Arial"/>
                <w:color w:val="000000" w:themeColor="text1"/>
                <w:sz w:val="16"/>
                <w:szCs w:val="16"/>
              </w:rPr>
            </w:pPr>
          </w:p>
        </w:tc>
      </w:tr>
      <w:tr w:rsidR="00E8119E" w:rsidRPr="00F03856" w14:paraId="457CD274"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453F86F"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46E834D"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EB01E06" w14:textId="77777777" w:rsidR="00E8119E" w:rsidRPr="00F03856" w:rsidRDefault="00E8119E" w:rsidP="00747176">
            <w:pPr>
              <w:rPr>
                <w:rFonts w:eastAsiaTheme="minorHAnsi" w:cs="Arial"/>
                <w:color w:val="000000" w:themeColor="text1"/>
                <w:sz w:val="16"/>
                <w:szCs w:val="16"/>
              </w:rPr>
            </w:pPr>
          </w:p>
        </w:tc>
      </w:tr>
      <w:tr w:rsidR="00E8119E" w:rsidRPr="00F03856" w14:paraId="1796BD99"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0A272CC"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31AE0F6"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93529F0" w14:textId="77777777" w:rsidR="00E8119E" w:rsidRPr="00F03856" w:rsidRDefault="00E8119E" w:rsidP="00747176">
            <w:pPr>
              <w:rPr>
                <w:rFonts w:eastAsiaTheme="minorHAnsi" w:cs="Arial"/>
                <w:color w:val="000000" w:themeColor="text1"/>
                <w:sz w:val="16"/>
                <w:szCs w:val="16"/>
              </w:rPr>
            </w:pPr>
          </w:p>
        </w:tc>
      </w:tr>
      <w:tr w:rsidR="00E8119E" w:rsidRPr="00F03856" w14:paraId="71AA0308"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CF44F28"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38D6A54"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334E638"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F70B3AF" w14:textId="77777777" w:rsidR="00E8119E" w:rsidRPr="001B386B" w:rsidRDefault="00E8119E" w:rsidP="00747176">
            <w:pPr>
              <w:rPr>
                <w:rFonts w:eastAsiaTheme="minorHAnsi" w:cs="Arial"/>
                <w:color w:val="000000" w:themeColor="text1"/>
                <w:sz w:val="4"/>
                <w:szCs w:val="4"/>
              </w:rPr>
            </w:pPr>
          </w:p>
        </w:tc>
      </w:tr>
      <w:tr w:rsidR="00E8119E" w:rsidRPr="00F03856" w14:paraId="2B849026"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2434E88"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287E5E" w14:textId="77777777" w:rsidR="00E8119E" w:rsidRPr="00F03856" w:rsidRDefault="00E8119E" w:rsidP="00747176">
            <w:pPr>
              <w:rPr>
                <w:rFonts w:eastAsiaTheme="minorHAnsi" w:cs="Arial"/>
                <w:color w:val="000000" w:themeColor="text1"/>
                <w:sz w:val="16"/>
                <w:szCs w:val="16"/>
              </w:rPr>
            </w:pPr>
          </w:p>
        </w:tc>
      </w:tr>
    </w:tbl>
    <w:p w14:paraId="179ADDE5" w14:textId="77777777" w:rsidR="00E8119E" w:rsidRDefault="00E8119E" w:rsidP="00E8119E">
      <w:pPr>
        <w:pStyle w:val="Caption"/>
        <w:rPr>
          <w:lang w:val="en-GB"/>
        </w:rPr>
      </w:pPr>
      <w:r w:rsidRPr="00702453">
        <w:lastRenderedPageBreak/>
        <w:t xml:space="preserve">Table: </w:t>
      </w:r>
      <w:r>
        <w:t xml:space="preserve">Encoding Details of </w:t>
      </w:r>
      <w:r w:rsidRPr="004521EB">
        <w:rPr>
          <w:lang w:val="en-GB"/>
        </w:rPr>
        <w:t>VehVActlBrk_No_Cs</w:t>
      </w:r>
    </w:p>
    <w:p w14:paraId="2B3F56BC" w14:textId="77777777" w:rsidR="00495854" w:rsidRPr="00495854" w:rsidRDefault="00495854" w:rsidP="00495854">
      <w:pPr>
        <w:rPr>
          <w:lang w:val="en-GB"/>
        </w:rPr>
      </w:pPr>
    </w:p>
    <w:p w14:paraId="37EF3B25"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 xml:space="preserve">Engine RPM Status </w:t>
      </w:r>
    </w:p>
    <w:p w14:paraId="6FBCD3E7" w14:textId="77777777" w:rsidR="00B442FD" w:rsidRDefault="00B442FD" w:rsidP="00B442FD">
      <w:pPr>
        <w:rPr>
          <w:rFonts w:cs="Arial"/>
        </w:rPr>
      </w:pPr>
    </w:p>
    <w:p w14:paraId="3A1A407A"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4A5F59E0"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C285007"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5192EFDD"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D08CA87"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54E5D55" w14:textId="77777777" w:rsidR="00E8119E" w:rsidRPr="00F03856" w:rsidRDefault="00E8119E" w:rsidP="00747176">
            <w:pPr>
              <w:rPr>
                <w:rFonts w:eastAsiaTheme="minorHAnsi" w:cs="Arial"/>
                <w:color w:val="000000" w:themeColor="text1"/>
                <w:sz w:val="16"/>
                <w:szCs w:val="16"/>
              </w:rPr>
            </w:pPr>
          </w:p>
        </w:tc>
      </w:tr>
      <w:tr w:rsidR="00E8119E" w:rsidRPr="00F03856" w14:paraId="45B2DD23"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707B19A"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D3548E0"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0396A61" w14:textId="77777777" w:rsidR="00E8119E" w:rsidRPr="00F03856" w:rsidRDefault="00E8119E" w:rsidP="00747176">
            <w:pPr>
              <w:rPr>
                <w:rFonts w:eastAsiaTheme="minorHAnsi" w:cs="Arial"/>
                <w:color w:val="000000" w:themeColor="text1"/>
                <w:sz w:val="16"/>
                <w:szCs w:val="16"/>
              </w:rPr>
            </w:pPr>
          </w:p>
        </w:tc>
      </w:tr>
      <w:tr w:rsidR="00E8119E" w:rsidRPr="00F03856" w14:paraId="4F7612C8"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9DA4FA5"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72E552B"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7861F92" w14:textId="77777777" w:rsidR="00E8119E" w:rsidRPr="00F03856" w:rsidRDefault="00E8119E" w:rsidP="00747176">
            <w:pPr>
              <w:rPr>
                <w:rFonts w:eastAsiaTheme="minorHAnsi" w:cs="Arial"/>
                <w:color w:val="000000" w:themeColor="text1"/>
                <w:sz w:val="16"/>
                <w:szCs w:val="16"/>
              </w:rPr>
            </w:pPr>
          </w:p>
        </w:tc>
      </w:tr>
      <w:tr w:rsidR="00E8119E" w:rsidRPr="00F03856" w14:paraId="76B8D256"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FBB6E53"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4846707"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6716190" w14:textId="77777777" w:rsidR="00E8119E" w:rsidRPr="00F03856" w:rsidRDefault="00E8119E" w:rsidP="00747176">
            <w:pPr>
              <w:rPr>
                <w:rFonts w:eastAsiaTheme="minorHAnsi" w:cs="Arial"/>
                <w:color w:val="000000" w:themeColor="text1"/>
                <w:sz w:val="16"/>
                <w:szCs w:val="16"/>
              </w:rPr>
            </w:pPr>
          </w:p>
        </w:tc>
      </w:tr>
      <w:tr w:rsidR="00E8119E" w:rsidRPr="00F03856" w14:paraId="18FDBB32"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B6A255B"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2227CE21"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6C1B990F"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79CBC2D1" w14:textId="77777777" w:rsidR="00E8119E" w:rsidRPr="001B386B" w:rsidRDefault="00E8119E" w:rsidP="00747176">
            <w:pPr>
              <w:rPr>
                <w:rFonts w:eastAsiaTheme="minorHAnsi" w:cs="Arial"/>
                <w:color w:val="000000" w:themeColor="text1"/>
                <w:sz w:val="4"/>
                <w:szCs w:val="4"/>
              </w:rPr>
            </w:pPr>
          </w:p>
        </w:tc>
      </w:tr>
      <w:tr w:rsidR="00E8119E" w:rsidRPr="00F03856" w14:paraId="7A976B85"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9033CF6"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C46945D"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High RPM&gt;=7000</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AB69C4F" w14:textId="77777777" w:rsidR="00BC4E3D" w:rsidRDefault="00BC4E3D"/>
        </w:tc>
      </w:tr>
      <w:tr w:rsidR="00E8119E" w:rsidRPr="00F03856" w14:paraId="6C9776F1"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E04D1F1"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9F6D182"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Low RPM&lt;=3000</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CD04297" w14:textId="77777777" w:rsidR="00BC4E3D" w:rsidRDefault="00BC4E3D"/>
        </w:tc>
      </w:tr>
      <w:tr w:rsidR="00E8119E" w:rsidRPr="00F03856" w14:paraId="1E076F17"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9BADE76" w14:textId="77777777" w:rsidR="00E8119E" w:rsidRPr="00F03856" w:rsidRDefault="00E8119E" w:rsidP="00747176">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0F4FF5A" w14:textId="77777777" w:rsidR="00E8119E" w:rsidRPr="00F03856" w:rsidRDefault="00E8119E" w:rsidP="00747176">
            <w:pPr>
              <w:rPr>
                <w:rFonts w:eastAsiaTheme="minorHAnsi" w:cs="Arial"/>
                <w:b/>
                <w:bCs/>
                <w:sz w:val="16"/>
                <w:szCs w:val="16"/>
                <w:lang w:val="en-GB"/>
              </w:rPr>
            </w:pPr>
            <w:r w:rsidRPr="00B442FD">
              <w:rPr>
                <w:rFonts w:eastAsiaTheme="minorHAnsi" w:cs="Arial"/>
                <w:b/>
                <w:bCs/>
                <w:sz w:val="16"/>
                <w:szCs w:val="16"/>
                <w:lang w:val="en-GB"/>
              </w:rPr>
              <w:t>None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1F4F929" w14:textId="77777777" w:rsidR="00BC4E3D" w:rsidRDefault="00BC4E3D"/>
        </w:tc>
      </w:tr>
      <w:tr w:rsidR="00E8119E" w:rsidRPr="00F03856" w14:paraId="2635F1B4"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E3D8CFD"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A569243" w14:textId="77777777" w:rsidR="00E8119E" w:rsidRPr="00F03856" w:rsidRDefault="00E8119E" w:rsidP="00747176">
            <w:pPr>
              <w:rPr>
                <w:rFonts w:eastAsiaTheme="minorHAnsi" w:cs="Arial"/>
                <w:color w:val="000000" w:themeColor="text1"/>
                <w:sz w:val="16"/>
                <w:szCs w:val="16"/>
              </w:rPr>
            </w:pPr>
          </w:p>
        </w:tc>
      </w:tr>
    </w:tbl>
    <w:p w14:paraId="7E86464D" w14:textId="77777777" w:rsidR="00E8119E" w:rsidRDefault="00E8119E" w:rsidP="00E8119E">
      <w:pPr>
        <w:pStyle w:val="Caption"/>
        <w:rPr>
          <w:lang w:val="en-GB"/>
        </w:rPr>
      </w:pPr>
      <w:r w:rsidRPr="00702453">
        <w:t xml:space="preserve">Table: </w:t>
      </w:r>
      <w:r>
        <w:t xml:space="preserve">Encoding Details of </w:t>
      </w:r>
      <w:r w:rsidRPr="004521EB">
        <w:rPr>
          <w:lang w:val="en-GB"/>
        </w:rPr>
        <w:t xml:space="preserve">Engine RPM Status </w:t>
      </w:r>
    </w:p>
    <w:p w14:paraId="0043F5DB" w14:textId="77777777" w:rsidR="00495854" w:rsidRPr="00495854" w:rsidRDefault="00495854" w:rsidP="00495854">
      <w:pPr>
        <w:rPr>
          <w:lang w:val="en-GB"/>
        </w:rPr>
      </w:pPr>
    </w:p>
    <w:p w14:paraId="4A3B8C07"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Request eLocker mode selection</w:t>
      </w:r>
    </w:p>
    <w:p w14:paraId="6977CE98" w14:textId="77777777" w:rsidR="00B442FD" w:rsidRDefault="00B442FD" w:rsidP="00B442FD">
      <w:pPr>
        <w:rPr>
          <w:rFonts w:cs="Arial"/>
        </w:rPr>
      </w:pPr>
    </w:p>
    <w:p w14:paraId="343D9495"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06472B08"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979D92B"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28D1393"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934B6C8"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6550255" w14:textId="77777777" w:rsidR="00E8119E" w:rsidRPr="00F03856" w:rsidRDefault="00E8119E" w:rsidP="00747176">
            <w:pPr>
              <w:rPr>
                <w:rFonts w:eastAsiaTheme="minorHAnsi" w:cs="Arial"/>
                <w:color w:val="000000" w:themeColor="text1"/>
                <w:sz w:val="16"/>
                <w:szCs w:val="16"/>
              </w:rPr>
            </w:pPr>
          </w:p>
        </w:tc>
      </w:tr>
      <w:tr w:rsidR="00E8119E" w:rsidRPr="00F03856" w14:paraId="1F05D20E"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34A9590"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F58B658"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957F95A" w14:textId="77777777" w:rsidR="00E8119E" w:rsidRPr="00F03856" w:rsidRDefault="00E8119E" w:rsidP="00747176">
            <w:pPr>
              <w:rPr>
                <w:rFonts w:eastAsiaTheme="minorHAnsi" w:cs="Arial"/>
                <w:color w:val="000000" w:themeColor="text1"/>
                <w:sz w:val="16"/>
                <w:szCs w:val="16"/>
              </w:rPr>
            </w:pPr>
          </w:p>
        </w:tc>
      </w:tr>
      <w:tr w:rsidR="00E8119E" w:rsidRPr="00F03856" w14:paraId="173CC9BA"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D582D31"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ACA7CED"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5277EEB" w14:textId="77777777" w:rsidR="00E8119E" w:rsidRPr="00F03856" w:rsidRDefault="00E8119E" w:rsidP="00747176">
            <w:pPr>
              <w:rPr>
                <w:rFonts w:eastAsiaTheme="minorHAnsi" w:cs="Arial"/>
                <w:color w:val="000000" w:themeColor="text1"/>
                <w:sz w:val="16"/>
                <w:szCs w:val="16"/>
              </w:rPr>
            </w:pPr>
          </w:p>
        </w:tc>
      </w:tr>
      <w:tr w:rsidR="00E8119E" w:rsidRPr="00F03856" w14:paraId="7C3F4D5C"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2139B92"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1543EFF5"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A593B28" w14:textId="77777777" w:rsidR="00E8119E" w:rsidRPr="00F03856" w:rsidRDefault="00E8119E" w:rsidP="00747176">
            <w:pPr>
              <w:rPr>
                <w:rFonts w:eastAsiaTheme="minorHAnsi" w:cs="Arial"/>
                <w:color w:val="000000" w:themeColor="text1"/>
                <w:sz w:val="16"/>
                <w:szCs w:val="16"/>
              </w:rPr>
            </w:pPr>
          </w:p>
        </w:tc>
      </w:tr>
      <w:tr w:rsidR="00E8119E" w:rsidRPr="00F03856" w14:paraId="247A54E1"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387CED7"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2C16D0DE"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0257A86C"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77E4ED8E" w14:textId="77777777" w:rsidR="00E8119E" w:rsidRPr="001B386B" w:rsidRDefault="00E8119E" w:rsidP="00747176">
            <w:pPr>
              <w:rPr>
                <w:rFonts w:eastAsiaTheme="minorHAnsi" w:cs="Arial"/>
                <w:color w:val="000000" w:themeColor="text1"/>
                <w:sz w:val="4"/>
                <w:szCs w:val="4"/>
              </w:rPr>
            </w:pPr>
          </w:p>
        </w:tc>
      </w:tr>
      <w:tr w:rsidR="00E8119E" w:rsidRPr="00F03856" w14:paraId="06FE85A2"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41702B3"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1CF4108" w14:textId="77777777" w:rsidR="00E8119E" w:rsidRPr="00F03856" w:rsidRDefault="00E8119E" w:rsidP="00747176">
            <w:pPr>
              <w:rPr>
                <w:rFonts w:eastAsiaTheme="minorHAnsi" w:cs="Arial"/>
                <w:color w:val="000000" w:themeColor="text1"/>
                <w:sz w:val="16"/>
                <w:szCs w:val="16"/>
              </w:rPr>
            </w:pPr>
          </w:p>
        </w:tc>
      </w:tr>
    </w:tbl>
    <w:p w14:paraId="6D595465" w14:textId="77777777" w:rsidR="00E8119E" w:rsidRDefault="00E8119E" w:rsidP="00E8119E">
      <w:pPr>
        <w:pStyle w:val="Caption"/>
        <w:rPr>
          <w:lang w:val="en-GB"/>
        </w:rPr>
      </w:pPr>
      <w:r w:rsidRPr="00702453">
        <w:t xml:space="preserve">Table: </w:t>
      </w:r>
      <w:r>
        <w:t xml:space="preserve">Encoding Details of </w:t>
      </w:r>
      <w:r w:rsidRPr="004521EB">
        <w:rPr>
          <w:lang w:val="en-GB"/>
        </w:rPr>
        <w:t>Request eLocker mode selection</w:t>
      </w:r>
    </w:p>
    <w:p w14:paraId="17078E89" w14:textId="77777777" w:rsidR="00495854" w:rsidRPr="00495854" w:rsidRDefault="00495854" w:rsidP="00495854">
      <w:pPr>
        <w:rPr>
          <w:lang w:val="en-GB"/>
        </w:rPr>
      </w:pPr>
    </w:p>
    <w:p w14:paraId="17F3DF09"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VehStab_D_Stat</w:t>
      </w:r>
    </w:p>
    <w:p w14:paraId="01C017C4" w14:textId="77777777" w:rsidR="00B442FD" w:rsidRDefault="00B442FD" w:rsidP="00B442FD">
      <w:pPr>
        <w:rPr>
          <w:rFonts w:cs="Arial"/>
        </w:rPr>
      </w:pPr>
    </w:p>
    <w:p w14:paraId="415C7639"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2CCB40AD"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3302F25"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3A8D5F08"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C837F6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BBBC041" w14:textId="77777777" w:rsidR="00E8119E" w:rsidRPr="00F03856" w:rsidRDefault="00E8119E" w:rsidP="00747176">
            <w:pPr>
              <w:rPr>
                <w:rFonts w:eastAsiaTheme="minorHAnsi" w:cs="Arial"/>
                <w:color w:val="000000" w:themeColor="text1"/>
                <w:sz w:val="16"/>
                <w:szCs w:val="16"/>
              </w:rPr>
            </w:pPr>
          </w:p>
        </w:tc>
      </w:tr>
      <w:tr w:rsidR="00E8119E" w:rsidRPr="00F03856" w14:paraId="2C06A03A"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C7CF622"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0FB1C31"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C75533A" w14:textId="77777777" w:rsidR="00E8119E" w:rsidRPr="00F03856" w:rsidRDefault="00E8119E" w:rsidP="00747176">
            <w:pPr>
              <w:rPr>
                <w:rFonts w:eastAsiaTheme="minorHAnsi" w:cs="Arial"/>
                <w:color w:val="000000" w:themeColor="text1"/>
                <w:sz w:val="16"/>
                <w:szCs w:val="16"/>
              </w:rPr>
            </w:pPr>
          </w:p>
        </w:tc>
      </w:tr>
      <w:tr w:rsidR="00E8119E" w:rsidRPr="00F03856" w14:paraId="30B9C1D7"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53DA7D7"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95CA39E"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1FDCD4C" w14:textId="77777777" w:rsidR="00E8119E" w:rsidRPr="00F03856" w:rsidRDefault="00E8119E" w:rsidP="00747176">
            <w:pPr>
              <w:rPr>
                <w:rFonts w:eastAsiaTheme="minorHAnsi" w:cs="Arial"/>
                <w:color w:val="000000" w:themeColor="text1"/>
                <w:sz w:val="16"/>
                <w:szCs w:val="16"/>
              </w:rPr>
            </w:pPr>
          </w:p>
        </w:tc>
      </w:tr>
      <w:tr w:rsidR="00E8119E" w:rsidRPr="00F03856" w14:paraId="6306B7DF"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14E17DD"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0BF6736C"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8B6AC90" w14:textId="77777777" w:rsidR="00E8119E" w:rsidRPr="00F03856" w:rsidRDefault="00E8119E" w:rsidP="00747176">
            <w:pPr>
              <w:rPr>
                <w:rFonts w:eastAsiaTheme="minorHAnsi" w:cs="Arial"/>
                <w:color w:val="000000" w:themeColor="text1"/>
                <w:sz w:val="16"/>
                <w:szCs w:val="16"/>
              </w:rPr>
            </w:pPr>
          </w:p>
        </w:tc>
      </w:tr>
      <w:tr w:rsidR="00E8119E" w:rsidRPr="00F03856" w14:paraId="683000E3"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3C8E29F"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CAAA3DD"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595D0E4E"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61FAA8F1" w14:textId="77777777" w:rsidR="00E8119E" w:rsidRPr="001B386B" w:rsidRDefault="00E8119E" w:rsidP="00747176">
            <w:pPr>
              <w:rPr>
                <w:rFonts w:eastAsiaTheme="minorHAnsi" w:cs="Arial"/>
                <w:color w:val="000000" w:themeColor="text1"/>
                <w:sz w:val="4"/>
                <w:szCs w:val="4"/>
              </w:rPr>
            </w:pPr>
          </w:p>
        </w:tc>
      </w:tr>
      <w:tr w:rsidR="00E8119E" w:rsidRPr="00F03856" w14:paraId="50059C9C"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49EEE6B"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02D2C34" w14:textId="77777777" w:rsidR="00E8119E" w:rsidRPr="00F03856" w:rsidRDefault="00E8119E" w:rsidP="00747176">
            <w:pPr>
              <w:rPr>
                <w:rFonts w:eastAsiaTheme="minorHAnsi" w:cs="Arial"/>
                <w:color w:val="000000" w:themeColor="text1"/>
                <w:sz w:val="16"/>
                <w:szCs w:val="16"/>
              </w:rPr>
            </w:pPr>
          </w:p>
        </w:tc>
      </w:tr>
    </w:tbl>
    <w:p w14:paraId="0255DEB9" w14:textId="77777777" w:rsidR="00E8119E" w:rsidRDefault="00E8119E" w:rsidP="00E8119E">
      <w:pPr>
        <w:pStyle w:val="Caption"/>
        <w:rPr>
          <w:lang w:val="en-GB"/>
        </w:rPr>
      </w:pPr>
      <w:r w:rsidRPr="00702453">
        <w:t xml:space="preserve">Table: </w:t>
      </w:r>
      <w:r>
        <w:t xml:space="preserve">Encoding Details of </w:t>
      </w:r>
      <w:r w:rsidRPr="004521EB">
        <w:rPr>
          <w:lang w:val="en-GB"/>
        </w:rPr>
        <w:t>VehStab_D_Stat</w:t>
      </w:r>
    </w:p>
    <w:p w14:paraId="334E0EB6" w14:textId="77777777" w:rsidR="00495854" w:rsidRPr="00495854" w:rsidRDefault="00495854" w:rsidP="00495854">
      <w:pPr>
        <w:rPr>
          <w:lang w:val="en-GB"/>
        </w:rPr>
      </w:pPr>
    </w:p>
    <w:p w14:paraId="54973C1A"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Whl_Speed_Semse_4</w:t>
      </w:r>
    </w:p>
    <w:p w14:paraId="48E99613" w14:textId="77777777" w:rsidR="00B442FD" w:rsidRDefault="00B442FD" w:rsidP="00B442FD">
      <w:pPr>
        <w:rPr>
          <w:rFonts w:cs="Arial"/>
        </w:rPr>
      </w:pPr>
    </w:p>
    <w:p w14:paraId="442F2E92"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5066089E"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11A5E72"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4BA61939" w14:textId="77777777" w:rsidR="00E8119E" w:rsidRPr="00F03856" w:rsidRDefault="00E8119E" w:rsidP="00747176">
            <w:pPr>
              <w:rPr>
                <w:rFonts w:eastAsiaTheme="minorHAnsi" w:cs="Arial"/>
                <w:bCs/>
                <w:sz w:val="16"/>
                <w:szCs w:val="16"/>
              </w:rPr>
            </w:pPr>
            <w:r w:rsidRPr="00F03856">
              <w:rPr>
                <w:rFonts w:cs="Arial"/>
                <w:bCs/>
                <w:sz w:val="16"/>
                <w:szCs w:val="16"/>
                <w:lang w:val="en-GB"/>
              </w:rPr>
              <w:lastRenderedPageBreak/>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E22896E"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lastRenderedPageBreak/>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DFF261D" w14:textId="77777777" w:rsidR="00E8119E" w:rsidRPr="00F03856" w:rsidRDefault="00E8119E" w:rsidP="00747176">
            <w:pPr>
              <w:rPr>
                <w:rFonts w:eastAsiaTheme="minorHAnsi" w:cs="Arial"/>
                <w:color w:val="000000" w:themeColor="text1"/>
                <w:sz w:val="16"/>
                <w:szCs w:val="16"/>
              </w:rPr>
            </w:pPr>
          </w:p>
        </w:tc>
      </w:tr>
      <w:tr w:rsidR="00E8119E" w:rsidRPr="00F03856" w14:paraId="62E0A788"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5656651"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E133839"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260B3DB" w14:textId="77777777" w:rsidR="00E8119E" w:rsidRPr="00F03856" w:rsidRDefault="00E8119E" w:rsidP="00747176">
            <w:pPr>
              <w:rPr>
                <w:rFonts w:eastAsiaTheme="minorHAnsi" w:cs="Arial"/>
                <w:color w:val="000000" w:themeColor="text1"/>
                <w:sz w:val="16"/>
                <w:szCs w:val="16"/>
              </w:rPr>
            </w:pPr>
          </w:p>
        </w:tc>
      </w:tr>
      <w:tr w:rsidR="00E8119E" w:rsidRPr="00F03856" w14:paraId="1033018C"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F87F77A"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E2DF2CF"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3C8FA31" w14:textId="77777777" w:rsidR="00E8119E" w:rsidRPr="00F03856" w:rsidRDefault="00E8119E" w:rsidP="00747176">
            <w:pPr>
              <w:rPr>
                <w:rFonts w:eastAsiaTheme="minorHAnsi" w:cs="Arial"/>
                <w:color w:val="000000" w:themeColor="text1"/>
                <w:sz w:val="16"/>
                <w:szCs w:val="16"/>
              </w:rPr>
            </w:pPr>
          </w:p>
        </w:tc>
      </w:tr>
      <w:tr w:rsidR="00E8119E" w:rsidRPr="00F03856" w14:paraId="4D59B542"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FCEFFE0"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133AE7B4"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55D7A820" w14:textId="77777777" w:rsidR="00E8119E" w:rsidRPr="00F03856" w:rsidRDefault="00E8119E" w:rsidP="00747176">
            <w:pPr>
              <w:rPr>
                <w:rFonts w:eastAsiaTheme="minorHAnsi" w:cs="Arial"/>
                <w:color w:val="000000" w:themeColor="text1"/>
                <w:sz w:val="16"/>
                <w:szCs w:val="16"/>
              </w:rPr>
            </w:pPr>
          </w:p>
        </w:tc>
      </w:tr>
      <w:tr w:rsidR="00E8119E" w:rsidRPr="00F03856" w14:paraId="5C321E71"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58B7275"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51B29EF0"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4C882C03"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1F0D4C3A" w14:textId="77777777" w:rsidR="00E8119E" w:rsidRPr="001B386B" w:rsidRDefault="00E8119E" w:rsidP="00747176">
            <w:pPr>
              <w:rPr>
                <w:rFonts w:eastAsiaTheme="minorHAnsi" w:cs="Arial"/>
                <w:color w:val="000000" w:themeColor="text1"/>
                <w:sz w:val="4"/>
                <w:szCs w:val="4"/>
              </w:rPr>
            </w:pPr>
          </w:p>
        </w:tc>
      </w:tr>
      <w:tr w:rsidR="00E8119E" w:rsidRPr="00F03856" w14:paraId="5AE99F3D"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9C6B8EF"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7B1612C" w14:textId="77777777" w:rsidR="00E8119E" w:rsidRPr="00F03856" w:rsidRDefault="00E8119E" w:rsidP="00747176">
            <w:pPr>
              <w:rPr>
                <w:rFonts w:eastAsiaTheme="minorHAnsi" w:cs="Arial"/>
                <w:color w:val="000000" w:themeColor="text1"/>
                <w:sz w:val="16"/>
                <w:szCs w:val="16"/>
              </w:rPr>
            </w:pPr>
          </w:p>
        </w:tc>
      </w:tr>
    </w:tbl>
    <w:p w14:paraId="4F8EC139" w14:textId="77777777" w:rsidR="00E8119E" w:rsidRDefault="00E8119E" w:rsidP="00E8119E">
      <w:pPr>
        <w:pStyle w:val="Caption"/>
        <w:rPr>
          <w:lang w:val="en-GB"/>
        </w:rPr>
      </w:pPr>
      <w:r w:rsidRPr="00702453">
        <w:t xml:space="preserve">Table: </w:t>
      </w:r>
      <w:r>
        <w:t xml:space="preserve">Encoding Details of </w:t>
      </w:r>
      <w:r w:rsidRPr="004521EB">
        <w:rPr>
          <w:lang w:val="en-GB"/>
        </w:rPr>
        <w:t>Whl_Speed_Semse_4</w:t>
      </w:r>
    </w:p>
    <w:p w14:paraId="32978E49" w14:textId="77777777" w:rsidR="00495854" w:rsidRPr="00495854" w:rsidRDefault="00495854" w:rsidP="00495854">
      <w:pPr>
        <w:rPr>
          <w:lang w:val="en-GB"/>
        </w:rPr>
      </w:pPr>
    </w:p>
    <w:p w14:paraId="7B3A538B" w14:textId="77777777" w:rsidR="00B442FD" w:rsidRPr="00F03856" w:rsidRDefault="00B442FD" w:rsidP="00B442FD">
      <w:pPr>
        <w:pStyle w:val="RELogSignal"/>
        <w:shd w:val="clear" w:color="auto" w:fill="F2F2F2" w:themeFill="background1" w:themeFillShade="F2"/>
        <w:rPr>
          <w:rFonts w:ascii="Arial" w:hAnsi="Arial" w:cs="Arial"/>
        </w:rPr>
      </w:pPr>
      <w:r>
        <w:rPr>
          <w:rFonts w:ascii="Arial" w:hAnsi="Arial" w:cs="Arial"/>
        </w:rPr>
        <w:t>Whl_Speed_Semse_3</w:t>
      </w:r>
    </w:p>
    <w:p w14:paraId="07A3F136" w14:textId="77777777" w:rsidR="00B442FD" w:rsidRDefault="00B442FD" w:rsidP="00B442FD">
      <w:pPr>
        <w:rPr>
          <w:rFonts w:cs="Arial"/>
        </w:rPr>
      </w:pPr>
    </w:p>
    <w:p w14:paraId="376965E1" w14:textId="77777777" w:rsidR="00E8119E" w:rsidRPr="00F03856" w:rsidRDefault="00E8119E" w:rsidP="00E8119E">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E8119E" w:rsidRPr="00F03856" w14:paraId="08643A03" w14:textId="77777777" w:rsidTr="00747176">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1764A98"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12188B9A" w14:textId="77777777" w:rsidR="00E8119E" w:rsidRPr="00F03856" w:rsidRDefault="00E8119E" w:rsidP="00747176">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2B05961"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261AE30" w14:textId="77777777" w:rsidR="00E8119E" w:rsidRPr="00F03856" w:rsidRDefault="00E8119E" w:rsidP="00747176">
            <w:pPr>
              <w:rPr>
                <w:rFonts w:eastAsiaTheme="minorHAnsi" w:cs="Arial"/>
                <w:color w:val="000000" w:themeColor="text1"/>
                <w:sz w:val="16"/>
                <w:szCs w:val="16"/>
              </w:rPr>
            </w:pPr>
          </w:p>
        </w:tc>
      </w:tr>
      <w:tr w:rsidR="00E8119E" w:rsidRPr="00F03856" w14:paraId="41DF8FDF"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8123F03"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F08193A"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4BC9652" w14:textId="77777777" w:rsidR="00E8119E" w:rsidRPr="00F03856" w:rsidRDefault="00E8119E" w:rsidP="00747176">
            <w:pPr>
              <w:rPr>
                <w:rFonts w:eastAsiaTheme="minorHAnsi" w:cs="Arial"/>
                <w:color w:val="000000" w:themeColor="text1"/>
                <w:sz w:val="16"/>
                <w:szCs w:val="16"/>
              </w:rPr>
            </w:pPr>
          </w:p>
        </w:tc>
      </w:tr>
      <w:tr w:rsidR="00E8119E" w:rsidRPr="00F03856" w14:paraId="5BA7A7B0"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89F2DD0"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DAD4932"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BDDEBB1" w14:textId="77777777" w:rsidR="00E8119E" w:rsidRPr="00F03856" w:rsidRDefault="00E8119E" w:rsidP="00747176">
            <w:pPr>
              <w:rPr>
                <w:rFonts w:eastAsiaTheme="minorHAnsi" w:cs="Arial"/>
                <w:color w:val="000000" w:themeColor="text1"/>
                <w:sz w:val="16"/>
                <w:szCs w:val="16"/>
              </w:rPr>
            </w:pPr>
          </w:p>
        </w:tc>
      </w:tr>
      <w:tr w:rsidR="00E8119E" w:rsidRPr="00F03856" w14:paraId="2E078498" w14:textId="77777777" w:rsidTr="00747176">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9D8E23B" w14:textId="77777777" w:rsidR="00E8119E" w:rsidRPr="00F03856" w:rsidRDefault="00E8119E" w:rsidP="00747176">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206BBC5D" w14:textId="77777777" w:rsidR="00E8119E" w:rsidRPr="00F03856" w:rsidRDefault="00E8119E" w:rsidP="00747176">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02607D6" w14:textId="77777777" w:rsidR="00E8119E" w:rsidRPr="00F03856" w:rsidRDefault="00E8119E" w:rsidP="00747176">
            <w:pPr>
              <w:rPr>
                <w:rFonts w:eastAsiaTheme="minorHAnsi" w:cs="Arial"/>
                <w:color w:val="000000" w:themeColor="text1"/>
                <w:sz w:val="16"/>
                <w:szCs w:val="16"/>
              </w:rPr>
            </w:pPr>
          </w:p>
        </w:tc>
      </w:tr>
      <w:tr w:rsidR="00E8119E" w:rsidRPr="00F03856" w14:paraId="4655E852" w14:textId="77777777" w:rsidTr="00747176">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1768B9D" w14:textId="77777777" w:rsidR="00E8119E" w:rsidRPr="00F03856" w:rsidRDefault="00E8119E" w:rsidP="00747176">
            <w:pPr>
              <w:rPr>
                <w:rFonts w:cs="Arial"/>
                <w:b/>
                <w:bCs/>
                <w:sz w:val="16"/>
                <w:szCs w:val="16"/>
                <w:lang w:val="en-GB"/>
              </w:rPr>
            </w:pPr>
            <w:r w:rsidRPr="00F03856">
              <w:rPr>
                <w:rFonts w:cs="Arial"/>
                <w:b/>
                <w:bCs/>
                <w:sz w:val="16"/>
                <w:szCs w:val="16"/>
                <w:lang w:val="en-GB"/>
              </w:rPr>
              <w:t>Value</w:t>
            </w:r>
          </w:p>
          <w:p w14:paraId="6BD7026A" w14:textId="77777777" w:rsidR="00E8119E" w:rsidRPr="00F03856" w:rsidRDefault="00E8119E" w:rsidP="00747176">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2848A6E" w14:textId="77777777" w:rsidR="00E8119E" w:rsidRPr="001B386B" w:rsidRDefault="00E8119E" w:rsidP="00747176">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21BF636C" w14:textId="77777777" w:rsidR="00E8119E" w:rsidRPr="001B386B" w:rsidRDefault="00E8119E" w:rsidP="00747176">
            <w:pPr>
              <w:rPr>
                <w:rFonts w:eastAsiaTheme="minorHAnsi" w:cs="Arial"/>
                <w:color w:val="000000" w:themeColor="text1"/>
                <w:sz w:val="4"/>
                <w:szCs w:val="4"/>
              </w:rPr>
            </w:pPr>
          </w:p>
        </w:tc>
      </w:tr>
      <w:tr w:rsidR="00E8119E" w:rsidRPr="00F03856" w14:paraId="4413C3B2" w14:textId="77777777" w:rsidTr="00747176">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8BE7391" w14:textId="77777777" w:rsidR="00E8119E" w:rsidRPr="00F03856" w:rsidRDefault="00E8119E" w:rsidP="00747176">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D648373" w14:textId="77777777" w:rsidR="00E8119E" w:rsidRPr="00F03856" w:rsidRDefault="00E8119E" w:rsidP="00747176">
            <w:pPr>
              <w:rPr>
                <w:rFonts w:eastAsiaTheme="minorHAnsi" w:cs="Arial"/>
                <w:color w:val="000000" w:themeColor="text1"/>
                <w:sz w:val="16"/>
                <w:szCs w:val="16"/>
              </w:rPr>
            </w:pPr>
          </w:p>
        </w:tc>
      </w:tr>
    </w:tbl>
    <w:p w14:paraId="45475350" w14:textId="77777777" w:rsidR="00E8119E" w:rsidRDefault="00E8119E" w:rsidP="00E8119E">
      <w:pPr>
        <w:pStyle w:val="Caption"/>
        <w:rPr>
          <w:lang w:val="en-GB"/>
        </w:rPr>
      </w:pPr>
      <w:r w:rsidRPr="00702453">
        <w:t xml:space="preserve">Table: </w:t>
      </w:r>
      <w:r>
        <w:t xml:space="preserve">Encoding Details of </w:t>
      </w:r>
      <w:r w:rsidRPr="004521EB">
        <w:rPr>
          <w:lang w:val="en-GB"/>
        </w:rPr>
        <w:t>Whl_Speed_Semse_3</w:t>
      </w:r>
    </w:p>
    <w:p w14:paraId="5C54011F" w14:textId="77777777" w:rsidR="00495854" w:rsidRPr="00495854" w:rsidRDefault="00495854" w:rsidP="00495854">
      <w:pPr>
        <w:rPr>
          <w:lang w:val="en-GB"/>
        </w:rPr>
      </w:pPr>
    </w:p>
    <w:p w14:paraId="1DBBF308" w14:textId="77777777" w:rsidR="00756360" w:rsidRDefault="00756360" w:rsidP="00756360">
      <w:pPr>
        <w:rPr>
          <w:rFonts w:cs="Arial"/>
          <w:bCs/>
          <w:color w:val="7030A0"/>
        </w:rPr>
      </w:pPr>
    </w:p>
    <w:p w14:paraId="4E673B8B" w14:textId="77777777" w:rsidR="00072314" w:rsidRDefault="00072314" w:rsidP="00072314">
      <w:pPr>
        <w:overflowPunct/>
        <w:autoSpaceDE/>
        <w:autoSpaceDN/>
        <w:adjustRightInd/>
        <w:textAlignment w:val="auto"/>
        <w:rPr>
          <w:rFonts w:cs="Arial"/>
        </w:rPr>
      </w:pPr>
      <w:r>
        <w:rPr>
          <w:rFonts w:cs="Arial"/>
        </w:rPr>
        <w:br w:type="page"/>
      </w:r>
    </w:p>
    <w:p w14:paraId="696421D4" w14:textId="77777777" w:rsidR="00072314" w:rsidRDefault="00072314" w:rsidP="00072314">
      <w:pPr>
        <w:rPr>
          <w:rFonts w:cs="Arial"/>
        </w:rPr>
      </w:pPr>
    </w:p>
    <w:p w14:paraId="4172B628" w14:textId="77777777" w:rsidR="00072314" w:rsidRPr="00A56C52" w:rsidRDefault="00072314" w:rsidP="00072314">
      <w:pPr>
        <w:spacing w:before="1440"/>
        <w:jc w:val="center"/>
        <w:rPr>
          <w:sz w:val="32"/>
        </w:rPr>
      </w:pPr>
      <w:r w:rsidRPr="00A56C52">
        <w:rPr>
          <w:sz w:val="32"/>
        </w:rPr>
        <w:t>Document ends here.</w:t>
      </w:r>
      <w:bookmarkEnd w:id="7"/>
      <w:bookmarkEnd w:id="8"/>
    </w:p>
    <w:p w14:paraId="68C2E4D6" w14:textId="77777777" w:rsidR="00072314" w:rsidRDefault="00072314" w:rsidP="00072314">
      <w:pPr>
        <w:pStyle w:val="Heading1"/>
        <w:numPr>
          <w:ilvl w:val="0"/>
          <w:numId w:val="0"/>
        </w:numPr>
      </w:pPr>
    </w:p>
    <w:sectPr w:rsidR="00072314" w:rsidSect="00300356">
      <w:headerReference w:type="default" r:id="rId69"/>
      <w:pgSz w:w="12240" w:h="15840" w:code="1"/>
      <w:pgMar w:top="720" w:right="1041" w:bottom="720" w:left="851" w:header="562" w:footer="73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303C7" w14:textId="77777777" w:rsidR="006A2E06" w:rsidRDefault="006A2E06">
      <w:r>
        <w:separator/>
      </w:r>
    </w:p>
    <w:p w14:paraId="3064A83C" w14:textId="77777777" w:rsidR="006A2E06" w:rsidRDefault="006A2E06"/>
  </w:endnote>
  <w:endnote w:type="continuationSeparator" w:id="0">
    <w:p w14:paraId="54A15DD2" w14:textId="77777777" w:rsidR="006A2E06" w:rsidRDefault="006A2E06">
      <w:r>
        <w:continuationSeparator/>
      </w:r>
    </w:p>
    <w:p w14:paraId="4D992278" w14:textId="77777777" w:rsidR="006A2E06" w:rsidRDefault="006A2E06"/>
  </w:endnote>
  <w:endnote w:type="continuationNotice" w:id="1">
    <w:p w14:paraId="65A5C011" w14:textId="77777777" w:rsidR="006A2E06" w:rsidRDefault="006A2E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Humnst777 Lt BT">
    <w:altName w:val="Lucida Sans Unicode"/>
    <w:charset w:val="00"/>
    <w:family w:val="swiss"/>
    <w:pitch w:val="variable"/>
    <w:sig w:usb0="00000087" w:usb1="00000000" w:usb2="00000000" w:usb3="00000000" w:csb0="0000001B" w:csb1="00000000"/>
  </w:font>
  <w:font w:name="Univers">
    <w:altName w:val="Arial"/>
    <w:charset w:val="00"/>
    <w:family w:val="swiss"/>
    <w:pitch w:val="variable"/>
    <w:sig w:usb0="80000287" w:usb1="00000000" w:usb2="00000000" w:usb3="00000000" w:csb0="0000000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MS Shell Dlg 2">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B07FD" w14:textId="77777777" w:rsidR="00ED1888" w:rsidRPr="004D7C06" w:rsidRDefault="00ED1888" w:rsidP="005D4646">
    <w:pPr>
      <w:pStyle w:val="FAPfooter"/>
      <w:pBdr>
        <w:top w:val="single" w:sz="4" w:space="1" w:color="auto"/>
      </w:pBdr>
      <w:tabs>
        <w:tab w:val="right" w:pos="10206"/>
      </w:tabs>
      <w:rPr>
        <w:rFonts w:ascii="Arial" w:hAnsi="Arial" w:cs="Arial"/>
        <w:i/>
        <w:color w:val="auto"/>
      </w:rPr>
    </w:pPr>
    <w:r>
      <w:rPr>
        <w:rFonts w:ascii="Arial" w:hAnsi="Arial" w:cs="Arial"/>
        <w:i/>
        <w:color w:val="auto"/>
      </w:rPr>
      <w:t>Document Owner:</w:t>
    </w:r>
    <w:r w:rsidRPr="008C4B6C">
      <w:rPr>
        <w:rFonts w:ascii="Arial" w:hAnsi="Arial" w:cs="Arial"/>
        <w:i/>
        <w:color w:val="auto"/>
      </w:rPr>
      <w:t xml:space="preserve"> </w:t>
    </w:r>
    <w:r>
      <w:rPr>
        <w:rFonts w:ascii="Arial" w:hAnsi="Arial" w:cs="Arial"/>
        <w:i/>
        <w:color w:val="auto"/>
      </w:rPr>
      <w:t xml:space="preserve"> ()</w:t>
    </w:r>
    <w:r>
      <w:tab/>
    </w:r>
    <w:r>
      <w:rPr>
        <w:rFonts w:ascii="Arial" w:hAnsi="Arial" w:cs="Arial"/>
        <w:i/>
        <w:color w:val="auto"/>
      </w:rPr>
      <w:t xml:space="preserve">Document ID: </w:t>
    </w:r>
  </w:p>
  <w:p w14:paraId="4B1E7004" w14:textId="77777777" w:rsidR="00ED1888" w:rsidRPr="004D7C06" w:rsidRDefault="00ED1888" w:rsidP="005D4646">
    <w:pPr>
      <w:pStyle w:val="FAPfooter"/>
      <w:tabs>
        <w:tab w:val="right" w:pos="10206"/>
      </w:tabs>
      <w:rPr>
        <w:rFonts w:ascii="Arial" w:hAnsi="Arial" w:cs="Arial"/>
        <w:i/>
        <w:color w:val="auto"/>
      </w:rPr>
    </w:pPr>
    <w:r w:rsidRPr="004D7C06">
      <w:rPr>
        <w:rFonts w:ascii="Arial" w:hAnsi="Arial" w:cs="Arial"/>
        <w:i/>
        <w:color w:val="auto"/>
      </w:rPr>
      <w:t xml:space="preserve">GIS1 Item Number: </w:t>
    </w:r>
    <w:r>
      <w:tab/>
    </w:r>
    <w:r w:rsidRPr="004D7C06">
      <w:rPr>
        <w:rFonts w:ascii="Arial" w:hAnsi="Arial" w:cs="Arial"/>
        <w:i/>
        <w:color w:val="auto"/>
      </w:rPr>
      <w:t xml:space="preserve">Date Issued: </w:t>
    </w:r>
    <w:r>
      <w:rPr>
        <w:rFonts w:ascii="Arial" w:hAnsi="Arial" w:cs="Arial"/>
        <w:i/>
        <w:color w:val="auto"/>
      </w:rPr>
      <w:fldChar w:fldCharType="begin"/>
    </w:r>
    <w:r>
      <w:rPr>
        <w:rFonts w:ascii="Arial" w:hAnsi="Arial" w:cs="Arial"/>
        <w:i/>
        <w:color w:val="auto"/>
      </w:rPr>
      <w:instrText xml:space="preserve"> DOCPROPERTY  DocIssueDate  \* MERGEFORMAT </w:instrText>
    </w:r>
    <w:r>
      <w:rPr>
        <w:rFonts w:ascii="Arial" w:hAnsi="Arial" w:cs="Arial"/>
        <w:i/>
        <w:color w:val="auto"/>
      </w:rPr>
      <w:fldChar w:fldCharType="end"/>
    </w:r>
  </w:p>
  <w:p w14:paraId="69BC3400" w14:textId="77777777" w:rsidR="00ED1888" w:rsidRPr="00A160D7" w:rsidRDefault="00ED1888" w:rsidP="00915843">
    <w:pPr>
      <w:pStyle w:val="FAPfooter"/>
      <w:tabs>
        <w:tab w:val="left" w:pos="4536"/>
        <w:tab w:val="right" w:pos="10206"/>
      </w:tabs>
      <w:rPr>
        <w:rFonts w:ascii="Arial" w:hAnsi="Arial" w:cs="Arial"/>
        <w:i/>
        <w:color w:val="auto"/>
      </w:rPr>
    </w:pPr>
    <w:r w:rsidRPr="004D7C06">
      <w:rPr>
        <w:rFonts w:ascii="Arial" w:hAnsi="Arial" w:cs="Arial"/>
        <w:i/>
        <w:color w:val="auto"/>
      </w:rPr>
      <w:t xml:space="preserve">GIS2 Classification: </w:t>
    </w:r>
    <w:r>
      <w:rPr>
        <w:rFonts w:ascii="Arial" w:hAnsi="Arial" w:cs="Arial"/>
        <w:i/>
        <w:color w:val="auto"/>
      </w:rPr>
      <w:fldChar w:fldCharType="begin"/>
    </w:r>
    <w:r>
      <w:rPr>
        <w:rFonts w:ascii="Arial" w:hAnsi="Arial" w:cs="Arial"/>
        <w:i/>
        <w:color w:val="auto"/>
      </w:rPr>
      <w:instrText xml:space="preserve"> DOCPROPERTY  DocGis2Classification  \* MERGEFORMAT </w:instrText>
    </w:r>
    <w:r>
      <w:rPr>
        <w:rFonts w:ascii="Arial" w:hAnsi="Arial" w:cs="Arial"/>
        <w:i/>
        <w:color w:val="auto"/>
      </w:rPr>
      <w:fldChar w:fldCharType="separate"/>
    </w:r>
    <w:r>
      <w:rPr>
        <w:rFonts w:ascii="Arial" w:hAnsi="Arial" w:cs="Arial"/>
        <w:i/>
        <w:color w:val="auto"/>
      </w:rPr>
      <w:t>Confidential</w:t>
    </w:r>
    <w:r>
      <w:rPr>
        <w:rFonts w:ascii="Arial" w:hAnsi="Arial" w:cs="Arial"/>
        <w:i/>
        <w:color w:val="auto"/>
      </w:rPr>
      <w:fldChar w:fldCharType="end"/>
    </w:r>
    <w:r>
      <w:tab/>
    </w:r>
    <w:r w:rsidRPr="004D7C06">
      <w:rPr>
        <w:rFonts w:ascii="Arial" w:hAnsi="Arial" w:cs="Arial"/>
        <w:i/>
        <w:color w:val="auto"/>
      </w:rPr>
      <w:t xml:space="preserve">Page </w:t>
    </w:r>
    <w:r w:rsidRPr="00A94C23">
      <w:rPr>
        <w:rFonts w:ascii="Arial" w:hAnsi="Arial" w:cs="Arial"/>
        <w:i/>
        <w:color w:val="auto"/>
        <w:lang w:val="de-DE"/>
      </w:rPr>
      <w:fldChar w:fldCharType="begin"/>
    </w:r>
    <w:r w:rsidRPr="004D7C06">
      <w:rPr>
        <w:rFonts w:ascii="Arial" w:hAnsi="Arial" w:cs="Arial"/>
        <w:i/>
        <w:color w:val="auto"/>
      </w:rPr>
      <w:instrText xml:space="preserve"> PAGE </w:instrText>
    </w:r>
    <w:r w:rsidRPr="00A94C23">
      <w:rPr>
        <w:rFonts w:ascii="Arial" w:hAnsi="Arial" w:cs="Arial"/>
        <w:i/>
        <w:color w:val="auto"/>
        <w:lang w:val="de-DE"/>
      </w:rPr>
      <w:fldChar w:fldCharType="separate"/>
    </w:r>
    <w:r>
      <w:rPr>
        <w:rFonts w:ascii="Arial" w:hAnsi="Arial" w:cs="Arial"/>
        <w:i/>
        <w:color w:val="auto"/>
      </w:rPr>
      <w:t>14</w:t>
    </w:r>
    <w:r w:rsidRPr="00A94C23">
      <w:rPr>
        <w:rFonts w:ascii="Arial" w:hAnsi="Arial" w:cs="Arial"/>
        <w:i/>
        <w:color w:val="auto"/>
        <w:lang w:val="de-DE"/>
      </w:rPr>
      <w:fldChar w:fldCharType="end"/>
    </w:r>
    <w:r w:rsidRPr="004D7C06">
      <w:rPr>
        <w:rFonts w:ascii="Arial" w:hAnsi="Arial" w:cs="Arial"/>
        <w:i/>
        <w:color w:val="auto"/>
      </w:rPr>
      <w:t xml:space="preserve"> of </w:t>
    </w:r>
    <w:r w:rsidRPr="00A94C23">
      <w:rPr>
        <w:rFonts w:ascii="Arial" w:hAnsi="Arial" w:cs="Arial"/>
        <w:i/>
        <w:color w:val="auto"/>
        <w:lang w:val="de-DE"/>
      </w:rPr>
      <w:fldChar w:fldCharType="begin"/>
    </w:r>
    <w:r w:rsidRPr="004D7C06">
      <w:rPr>
        <w:rFonts w:ascii="Arial" w:hAnsi="Arial" w:cs="Arial"/>
        <w:i/>
        <w:color w:val="auto"/>
      </w:rPr>
      <w:instrText xml:space="preserve"> NUMPAGES </w:instrText>
    </w:r>
    <w:r w:rsidRPr="00A94C23">
      <w:rPr>
        <w:rFonts w:ascii="Arial" w:hAnsi="Arial" w:cs="Arial"/>
        <w:i/>
        <w:color w:val="auto"/>
        <w:lang w:val="de-DE"/>
      </w:rPr>
      <w:fldChar w:fldCharType="separate"/>
    </w:r>
    <w:r>
      <w:rPr>
        <w:rFonts w:ascii="Arial" w:hAnsi="Arial" w:cs="Arial"/>
        <w:i/>
        <w:color w:val="auto"/>
      </w:rPr>
      <w:t>69</w:t>
    </w:r>
    <w:r w:rsidRPr="00A94C23">
      <w:rPr>
        <w:rFonts w:ascii="Arial" w:hAnsi="Arial" w:cs="Arial"/>
        <w:i/>
        <w:color w:val="auto"/>
        <w:lang w:val="de-DE"/>
      </w:rPr>
      <w:fldChar w:fldCharType="end"/>
    </w:r>
    <w:r w:rsidRPr="004D7C06">
      <w:rPr>
        <w:rFonts w:ascii="Arial" w:hAnsi="Arial" w:cs="Arial"/>
        <w:i/>
        <w:color w:val="auto"/>
      </w:rPr>
      <w:tab/>
    </w:r>
    <w:r>
      <w:rPr>
        <w:rFonts w:ascii="Arial" w:hAnsi="Arial" w:cs="Arial"/>
        <w:i/>
        <w:color w:val="auto"/>
      </w:rPr>
      <w:t>Date</w:t>
    </w:r>
    <w:r w:rsidRPr="008C4B6C">
      <w:rPr>
        <w:rFonts w:ascii="Arial" w:hAnsi="Arial" w:cs="Arial"/>
        <w:i/>
        <w:color w:val="auto"/>
      </w:rPr>
      <w:t xml:space="preserve"> Revised: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A1580" w14:textId="77777777" w:rsidR="006A2E06" w:rsidRDefault="006A2E06">
      <w:r>
        <w:separator/>
      </w:r>
    </w:p>
    <w:p w14:paraId="50A7AD03" w14:textId="77777777" w:rsidR="006A2E06" w:rsidRDefault="006A2E06"/>
  </w:footnote>
  <w:footnote w:type="continuationSeparator" w:id="0">
    <w:p w14:paraId="17E101D4" w14:textId="77777777" w:rsidR="006A2E06" w:rsidRDefault="006A2E06">
      <w:r>
        <w:continuationSeparator/>
      </w:r>
    </w:p>
    <w:p w14:paraId="2E0FDC3D" w14:textId="77777777" w:rsidR="006A2E06" w:rsidRDefault="006A2E06"/>
  </w:footnote>
  <w:footnote w:type="continuationNotice" w:id="1">
    <w:p w14:paraId="34A46CF7" w14:textId="77777777" w:rsidR="006A2E06" w:rsidRDefault="006A2E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A634" w14:textId="77777777" w:rsidR="00ED1888" w:rsidRDefault="00ED1888" w:rsidP="004204E5">
    <w:pPr>
      <w:ind w:left="-142"/>
      <w:jc w:val="center"/>
      <w:rPr>
        <w:rFonts w:cs="Arial"/>
        <w:b/>
        <w:sz w:val="32"/>
        <w:szCs w:val="32"/>
      </w:rPr>
    </w:pPr>
    <w:r>
      <w:rPr>
        <w:b/>
        <w:noProof/>
        <w:sz w:val="32"/>
        <w:szCs w:val="32"/>
      </w:rPr>
      <w:drawing>
        <wp:anchor distT="0" distB="0" distL="114300" distR="114300" simplePos="0" relativeHeight="251660800" behindDoc="1" locked="0" layoutInCell="1" allowOverlap="1" wp14:anchorId="2FB68944" wp14:editId="08BCB1CD">
          <wp:simplePos x="0" y="0"/>
          <wp:positionH relativeFrom="column">
            <wp:align>left</wp:align>
          </wp:positionH>
          <wp:positionV relativeFrom="paragraph">
            <wp:posOffset>-33655</wp:posOffset>
          </wp:positionV>
          <wp:extent cx="1217295" cy="608965"/>
          <wp:effectExtent l="0" t="0" r="1905" b="635"/>
          <wp:wrapNone/>
          <wp:docPr id="14" name="Picture 14"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sidRPr="00FA0B37">
      <w:rPr>
        <w:rFonts w:cs="Arial"/>
        <w:b/>
        <w:sz w:val="32"/>
        <w:szCs w:val="32"/>
      </w:rPr>
      <w:t>Feature Implementation Specification (FIS)</w:t>
    </w:r>
  </w:p>
  <w:p w14:paraId="6580EC5C" w14:textId="77777777" w:rsidR="00ED1888" w:rsidRDefault="00ED1888" w:rsidP="0018532F">
    <w:pPr>
      <w:pStyle w:val="Header"/>
      <w:ind w:left="-14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5DF62" w14:textId="77777777" w:rsidR="00ED1888" w:rsidRPr="00A22B00" w:rsidRDefault="00ED1888" w:rsidP="003971E6">
    <w:pPr>
      <w:pStyle w:val="Header"/>
      <w:tabs>
        <w:tab w:val="clear" w:pos="4320"/>
        <w:tab w:val="clear" w:pos="8640"/>
        <w:tab w:val="center" w:pos="4680"/>
        <w:tab w:val="right" w:pos="9000"/>
      </w:tabs>
      <w:jc w:val="center"/>
      <w:rPr>
        <w:b/>
        <w:sz w:val="28"/>
        <w:szCs w:val="28"/>
      </w:rPr>
    </w:pPr>
    <w:r w:rsidRPr="00A22B00">
      <w:rPr>
        <w:b/>
        <w:noProof/>
        <w:sz w:val="28"/>
        <w:szCs w:val="28"/>
        <w:highlight w:val="yellow"/>
      </w:rPr>
      <w:drawing>
        <wp:anchor distT="0" distB="0" distL="114300" distR="114300" simplePos="0" relativeHeight="251661824" behindDoc="1" locked="0" layoutInCell="1" allowOverlap="1" wp14:anchorId="49FDAC83" wp14:editId="23CFE96B">
          <wp:simplePos x="0" y="0"/>
          <wp:positionH relativeFrom="column">
            <wp:posOffset>-197540</wp:posOffset>
          </wp:positionH>
          <wp:positionV relativeFrom="paragraph">
            <wp:posOffset>-198755</wp:posOffset>
          </wp:positionV>
          <wp:extent cx="1217295" cy="608965"/>
          <wp:effectExtent l="0" t="0" r="1905" b="635"/>
          <wp:wrapNone/>
          <wp:docPr id="15" name="Picture 15"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sidRPr="00A22B00">
      <w:rPr>
        <w:rFonts w:cs="Arial"/>
        <w:b/>
        <w:sz w:val="28"/>
        <w:szCs w:val="28"/>
      </w:rPr>
      <w:fldChar w:fldCharType="begin"/>
    </w:r>
    <w:r w:rsidRPr="00A22B00">
      <w:rPr>
        <w:rFonts w:cs="Arial"/>
        <w:b/>
        <w:sz w:val="28"/>
        <w:szCs w:val="28"/>
      </w:rPr>
      <w:instrText xml:space="preserve"> DOCPROPERTY  DocType  \* MERGEFORMAT </w:instrText>
    </w:r>
    <w:r w:rsidRPr="00A22B00">
      <w:rPr>
        <w:rFonts w:cs="Arial"/>
        <w:b/>
        <w:sz w:val="28"/>
        <w:szCs w:val="28"/>
      </w:rPr>
      <w:fldChar w:fldCharType="separate"/>
    </w:r>
    <w:r w:rsidRPr="00A22B00">
      <w:rPr>
        <w:rFonts w:cs="Arial"/>
        <w:b/>
        <w:sz w:val="28"/>
        <w:szCs w:val="28"/>
      </w:rPr>
      <w:t>Feature Implementation Specification (FIS)</w:t>
    </w:r>
    <w:r w:rsidRPr="00A22B00">
      <w:rPr>
        <w:rFonts w:cs="Arial"/>
        <w:b/>
        <w:sz w:val="28"/>
        <w:szCs w:val="28"/>
      </w:rPr>
      <w:fldChar w:fldCharType="end"/>
    </w:r>
  </w:p>
  <w:p w14:paraId="5CB76148" w14:textId="77777777" w:rsidR="00ED1888" w:rsidRPr="00A22B00" w:rsidRDefault="00ED1888" w:rsidP="00B96097">
    <w:pPr>
      <w:pStyle w:val="Header"/>
      <w:jc w:val="center"/>
      <w:rPr>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1FD94" w14:textId="77777777" w:rsidR="00ED1888" w:rsidRPr="00F0286B" w:rsidRDefault="00ED1888" w:rsidP="003B5B23">
    <w:pPr>
      <w:jc w:val="center"/>
      <w:rPr>
        <w:rFonts w:cs="Arial"/>
        <w:b/>
        <w:sz w:val="22"/>
        <w:szCs w:val="22"/>
      </w:rPr>
    </w:pPr>
    <w:r w:rsidRPr="003B5B23">
      <w:rPr>
        <w:rFonts w:cs="Arial"/>
        <w:b/>
        <w:noProof/>
        <w:sz w:val="28"/>
        <w:szCs w:val="28"/>
      </w:rPr>
      <w:drawing>
        <wp:anchor distT="0" distB="0" distL="114300" distR="114300" simplePos="0" relativeHeight="251658752" behindDoc="1" locked="0" layoutInCell="1" allowOverlap="1" wp14:anchorId="7A3A80D0" wp14:editId="316CAEB0">
          <wp:simplePos x="0" y="0"/>
          <wp:positionH relativeFrom="column">
            <wp:posOffset>-139369</wp:posOffset>
          </wp:positionH>
          <wp:positionV relativeFrom="paragraph">
            <wp:posOffset>-241300</wp:posOffset>
          </wp:positionV>
          <wp:extent cx="1217295" cy="608965"/>
          <wp:effectExtent l="0" t="0" r="1905" b="635"/>
          <wp:wrapNone/>
          <wp:docPr id="18" name="Picture 18"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0286B">
      <w:rPr>
        <w:rFonts w:cs="Arial"/>
        <w:b/>
        <w:sz w:val="22"/>
        <w:szCs w:val="22"/>
      </w:rPr>
      <w:fldChar w:fldCharType="begin"/>
    </w:r>
    <w:r w:rsidRPr="00F0286B">
      <w:rPr>
        <w:rFonts w:cs="Arial"/>
        <w:b/>
        <w:sz w:val="22"/>
        <w:szCs w:val="22"/>
      </w:rPr>
      <w:instrText xml:space="preserve"> DOCPROPERTY  DocType  \* MERGEFORMAT </w:instrText>
    </w:r>
    <w:r w:rsidRPr="00F0286B">
      <w:rPr>
        <w:rFonts w:cs="Arial"/>
        <w:b/>
        <w:sz w:val="22"/>
        <w:szCs w:val="22"/>
      </w:rPr>
      <w:fldChar w:fldCharType="separate"/>
    </w:r>
    <w:r w:rsidRPr="00F0286B">
      <w:rPr>
        <w:rFonts w:cs="Arial"/>
        <w:b/>
        <w:sz w:val="22"/>
        <w:szCs w:val="22"/>
      </w:rPr>
      <w:t>Feature Implementation Specification (FIS)</w:t>
    </w:r>
    <w:r w:rsidRPr="00F0286B">
      <w:rPr>
        <w:rFonts w:cs="Arial"/>
        <w:b/>
        <w:sz w:val="22"/>
        <w:szCs w:val="22"/>
      </w:rPr>
      <w:fldChar w:fldCharType="end"/>
    </w:r>
  </w:p>
  <w:p w14:paraId="2CE9CD04" w14:textId="77777777" w:rsidR="00ED1888" w:rsidRPr="00F0286B" w:rsidRDefault="00ED1888" w:rsidP="00F0286B">
    <w:pPr>
      <w:jc w:val="center"/>
      <w:rPr>
        <w:rFonts w:cs="Arial"/>
        <w:b/>
        <w:sz w:val="28"/>
        <w:szCs w:val="28"/>
      </w:rPr>
    </w:pPr>
    <w:r>
      <w:rPr>
        <w:rFonts w:cs="Arial"/>
        <w:sz w:val="28"/>
        <w:szCs w:val="28"/>
      </w:rPr>
      <w:t>F000029 - Electronic Locking Differential (eLD / eLocker)- Habid</w:t>
    </w:r>
  </w:p>
  <w:p w14:paraId="206AF068" w14:textId="77777777" w:rsidR="00ED1888" w:rsidRPr="001F16A4" w:rsidRDefault="00ED1888" w:rsidP="0008696C">
    <w:pPr>
      <w:pBdr>
        <w:bottom w:val="single" w:sz="4" w:space="1" w:color="auto"/>
      </w:pBdr>
      <w:rPr>
        <w:rFonts w:cs="Arial"/>
      </w:rPr>
    </w:pPr>
  </w:p>
  <w:p w14:paraId="419587D5" w14:textId="77777777" w:rsidR="00ED1888" w:rsidRPr="00F96466" w:rsidRDefault="00ED1888" w:rsidP="00F96466">
    <w:pPr>
      <w:pStyle w:val="Heade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D0637"/>
    <w:multiLevelType w:val="hybridMultilevel"/>
    <w:tmpl w:val="587E6F9C"/>
    <w:lvl w:ilvl="0" w:tplc="D5DE4DDA">
      <w:start w:val="1"/>
      <w:numFmt w:val="bullet"/>
      <w:lvlText w:val=""/>
      <w:lvlJc w:val="left"/>
      <w:pPr>
        <w:ind w:left="720" w:hanging="360"/>
      </w:pPr>
      <w:rPr>
        <w:rFonts w:ascii="Symbol" w:hAnsi="Symbol" w:hint="default"/>
        <w:color w:val="808080" w:themeColor="background1" w:themeShade="8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4C4CFD"/>
    <w:multiLevelType w:val="hybridMultilevel"/>
    <w:tmpl w:val="0E4A9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E7037"/>
    <w:multiLevelType w:val="hybridMultilevel"/>
    <w:tmpl w:val="77789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9A6AAD"/>
    <w:multiLevelType w:val="hybridMultilevel"/>
    <w:tmpl w:val="50CAC080"/>
    <w:lvl w:ilvl="0" w:tplc="138E9096">
      <w:start w:val="2017"/>
      <w:numFmt w:val="bullet"/>
      <w:lvlText w:val="-"/>
      <w:lvlJc w:val="left"/>
      <w:pPr>
        <w:ind w:left="720" w:hanging="360"/>
      </w:pPr>
      <w:rPr>
        <w:rFonts w:ascii="Arial" w:eastAsia="Times New Roman" w:hAnsi="Arial" w:cs="Arial" w:hint="default"/>
        <w:color w:val="808080" w:themeColor="text1" w:themeTint="7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EE65B2"/>
    <w:multiLevelType w:val="hybridMultilevel"/>
    <w:tmpl w:val="B28878F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0A5920BC"/>
    <w:multiLevelType w:val="hybridMultilevel"/>
    <w:tmpl w:val="E282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AC6682"/>
    <w:multiLevelType w:val="hybridMultilevel"/>
    <w:tmpl w:val="C884FECE"/>
    <w:lvl w:ilvl="0" w:tplc="975297B2">
      <w:numFmt w:val="decimal"/>
      <w:pStyle w:val="Table"/>
      <w:lvlText w:val="Table 1.%1 "/>
      <w:lvlJc w:val="left"/>
      <w:pPr>
        <w:tabs>
          <w:tab w:val="num" w:pos="2880"/>
        </w:tabs>
        <w:ind w:left="1800" w:hanging="360"/>
      </w:pPr>
    </w:lvl>
    <w:lvl w:ilvl="1" w:tplc="EEC6BD02">
      <w:numFmt w:val="decimal"/>
      <w:lvlText w:val="Table 1.%2 "/>
      <w:lvlJc w:val="left"/>
      <w:pPr>
        <w:tabs>
          <w:tab w:val="num" w:pos="396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7" w15:restartNumberingAfterBreak="0">
    <w:nsid w:val="0C875787"/>
    <w:multiLevelType w:val="hybridMultilevel"/>
    <w:tmpl w:val="CEBEE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0E33CA"/>
    <w:multiLevelType w:val="hybridMultilevel"/>
    <w:tmpl w:val="73CE0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150D02"/>
    <w:multiLevelType w:val="hybridMultilevel"/>
    <w:tmpl w:val="8966A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00D29"/>
    <w:multiLevelType w:val="hybridMultilevel"/>
    <w:tmpl w:val="FC18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7B2440"/>
    <w:multiLevelType w:val="hybridMultilevel"/>
    <w:tmpl w:val="BB38C6B0"/>
    <w:lvl w:ilvl="0" w:tplc="FFFFFFFF">
      <w:start w:val="1"/>
      <w:numFmt w:val="bullet"/>
      <w:pStyle w:val="UnordList"/>
      <w:lvlText w:val=""/>
      <w:legacy w:legacy="1" w:legacySpace="120" w:legacyIndent="360"/>
      <w:lvlJc w:val="left"/>
      <w:pPr>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E20600"/>
    <w:multiLevelType w:val="hybridMultilevel"/>
    <w:tmpl w:val="C43EF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D673D1"/>
    <w:multiLevelType w:val="hybridMultilevel"/>
    <w:tmpl w:val="E772B944"/>
    <w:lvl w:ilvl="0" w:tplc="4EAA6496">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142EF9"/>
    <w:multiLevelType w:val="hybridMultilevel"/>
    <w:tmpl w:val="77A8ED96"/>
    <w:lvl w:ilvl="0" w:tplc="5DBED868">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96C5828"/>
    <w:multiLevelType w:val="hybridMultilevel"/>
    <w:tmpl w:val="A006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6B7434"/>
    <w:multiLevelType w:val="hybridMultilevel"/>
    <w:tmpl w:val="68B6A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AB6804"/>
    <w:multiLevelType w:val="hybridMultilevel"/>
    <w:tmpl w:val="4328A66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2D63755C"/>
    <w:multiLevelType w:val="hybridMultilevel"/>
    <w:tmpl w:val="1F7AD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1543BB"/>
    <w:multiLevelType w:val="hybridMultilevel"/>
    <w:tmpl w:val="ABCC258A"/>
    <w:lvl w:ilvl="0" w:tplc="04090001">
      <w:start w:val="1"/>
      <w:numFmt w:val="bullet"/>
      <w:lvlText w:val=""/>
      <w:lvlJc w:val="left"/>
      <w:pPr>
        <w:tabs>
          <w:tab w:val="num" w:pos="720"/>
        </w:tabs>
        <w:ind w:left="720" w:hanging="360"/>
      </w:pPr>
      <w:rPr>
        <w:rFonts w:ascii="Symbol" w:hAnsi="Symbol" w:hint="default"/>
      </w:rPr>
    </w:lvl>
    <w:lvl w:ilvl="1" w:tplc="46268C9C">
      <w:start w:val="1"/>
      <w:numFmt w:val="bullet"/>
      <w:pStyle w:val="FormatvorlageNOTELinks125cm"/>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EA0CAE"/>
    <w:multiLevelType w:val="singleLevel"/>
    <w:tmpl w:val="5A607A70"/>
    <w:lvl w:ilvl="0">
      <w:numFmt w:val="none"/>
      <w:pStyle w:val="UcName"/>
      <w:lvlText w:val="Use Case:"/>
      <w:lvlJc w:val="left"/>
      <w:pPr>
        <w:tabs>
          <w:tab w:val="num" w:pos="2160"/>
        </w:tabs>
        <w:ind w:left="360" w:hanging="360"/>
      </w:pPr>
      <w:rPr>
        <w:rFonts w:cs="Times New Roman"/>
        <w:b w:val="0"/>
        <w:bCs w:val="0"/>
        <w:i w:val="0"/>
        <w:iCs w:val="0"/>
        <w:caps w:val="0"/>
        <w:smallCaps w:val="0"/>
        <w:strike w:val="0"/>
        <w:dstrike w:val="0"/>
        <w:noProof w:val="0"/>
        <w:vanish w:val="0"/>
        <w:color w:val="0000FF"/>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1" w15:restartNumberingAfterBreak="0">
    <w:nsid w:val="3F4B56A0"/>
    <w:multiLevelType w:val="hybridMultilevel"/>
    <w:tmpl w:val="4A122648"/>
    <w:lvl w:ilvl="0" w:tplc="7F8CA9C2">
      <w:start w:val="1"/>
      <w:numFmt w:val="bullet"/>
      <w:lvlText w:val=""/>
      <w:lvlJc w:val="left"/>
      <w:pPr>
        <w:ind w:left="360" w:hanging="360"/>
      </w:pPr>
      <w:rPr>
        <w:rFonts w:ascii="Symbol" w:hAnsi="Symbol" w:hint="default"/>
        <w:sz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1A8069A"/>
    <w:multiLevelType w:val="hybridMultilevel"/>
    <w:tmpl w:val="2D0EE0F6"/>
    <w:lvl w:ilvl="0" w:tplc="21DE843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467842"/>
    <w:multiLevelType w:val="hybridMultilevel"/>
    <w:tmpl w:val="85E89062"/>
    <w:lvl w:ilvl="0" w:tplc="04090001">
      <w:start w:val="1"/>
      <w:numFmt w:val="decimal"/>
      <w:pStyle w:val="Style2"/>
      <w:lvlText w:val="&lt;%1&gt;"/>
      <w:lvlJc w:val="left"/>
      <w:pPr>
        <w:tabs>
          <w:tab w:val="num" w:pos="720"/>
        </w:tabs>
        <w:ind w:left="0" w:firstLine="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B6C3338"/>
    <w:multiLevelType w:val="hybridMultilevel"/>
    <w:tmpl w:val="7054E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DBB3228"/>
    <w:multiLevelType w:val="hybridMultilevel"/>
    <w:tmpl w:val="E4C6F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3A42CF"/>
    <w:multiLevelType w:val="hybridMultilevel"/>
    <w:tmpl w:val="11426A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A667C8"/>
    <w:multiLevelType w:val="hybridMultilevel"/>
    <w:tmpl w:val="488C7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6070DB0"/>
    <w:multiLevelType w:val="hybridMultilevel"/>
    <w:tmpl w:val="11009022"/>
    <w:lvl w:ilvl="0" w:tplc="2C1224B2">
      <w:start w:val="5"/>
      <w:numFmt w:val="bullet"/>
      <w:lvlText w:val="-"/>
      <w:lvlJc w:val="left"/>
      <w:pPr>
        <w:ind w:left="1080" w:hanging="360"/>
      </w:pPr>
      <w:rPr>
        <w:rFonts w:ascii="Arial" w:eastAsia="Times New Roman" w:hAnsi="Arial" w:cs="Arial" w:hint="default"/>
        <w:color w:val="0000FF"/>
        <w:u w:val="single"/>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63207D03"/>
    <w:multiLevelType w:val="hybridMultilevel"/>
    <w:tmpl w:val="46245234"/>
    <w:lvl w:ilvl="0" w:tplc="28524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ED074E"/>
    <w:multiLevelType w:val="hybridMultilevel"/>
    <w:tmpl w:val="F306DE4C"/>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31" w15:restartNumberingAfterBreak="0">
    <w:nsid w:val="692C1AC8"/>
    <w:multiLevelType w:val="hybridMultilevel"/>
    <w:tmpl w:val="3090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324597"/>
    <w:multiLevelType w:val="singleLevel"/>
    <w:tmpl w:val="DAFC70AE"/>
    <w:lvl w:ilvl="0">
      <w:start w:val="1"/>
      <w:numFmt w:val="decimal"/>
      <w:pStyle w:val="ReferenceList"/>
      <w:lvlText w:val="[%1]"/>
      <w:lvlJc w:val="left"/>
      <w:pPr>
        <w:tabs>
          <w:tab w:val="num" w:pos="1701"/>
        </w:tabs>
        <w:ind w:left="1701" w:hanging="850"/>
      </w:pPr>
    </w:lvl>
  </w:abstractNum>
  <w:abstractNum w:abstractNumId="33" w15:restartNumberingAfterBreak="0">
    <w:nsid w:val="6BA9754B"/>
    <w:multiLevelType w:val="hybridMultilevel"/>
    <w:tmpl w:val="C1C67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C0307D2"/>
    <w:multiLevelType w:val="hybridMultilevel"/>
    <w:tmpl w:val="7CDC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A9407C"/>
    <w:multiLevelType w:val="hybridMultilevel"/>
    <w:tmpl w:val="4CF4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E06519"/>
    <w:multiLevelType w:val="hybridMultilevel"/>
    <w:tmpl w:val="7D8E3636"/>
    <w:lvl w:ilvl="0" w:tplc="7F8CA9C2">
      <w:start w:val="1"/>
      <w:numFmt w:val="bullet"/>
      <w:lvlText w:val=""/>
      <w:lvlJc w:val="left"/>
      <w:pPr>
        <w:ind w:left="360" w:hanging="360"/>
      </w:pPr>
      <w:rPr>
        <w:rFonts w:ascii="Symbol" w:hAnsi="Symbol"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5F78FE"/>
    <w:multiLevelType w:val="hybridMultilevel"/>
    <w:tmpl w:val="F6329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C82699"/>
    <w:multiLevelType w:val="multilevel"/>
    <w:tmpl w:val="EDD6CF80"/>
    <w:lvl w:ilvl="0">
      <w:start w:val="1"/>
      <w:numFmt w:val="decimal"/>
      <w:pStyle w:val="Heading1"/>
      <w:lvlText w:val="%1"/>
      <w:lvlJc w:val="left"/>
      <w:pPr>
        <w:tabs>
          <w:tab w:val="num" w:pos="432"/>
        </w:tabs>
        <w:ind w:left="0" w:firstLine="0"/>
      </w:pPr>
      <w:rPr>
        <w:rFonts w:ascii="Arial" w:hAnsi="Arial" w:hint="default"/>
        <w:sz w:val="32"/>
      </w:rPr>
    </w:lvl>
    <w:lvl w:ilvl="1">
      <w:start w:val="1"/>
      <w:numFmt w:val="decimal"/>
      <w:pStyle w:val="Heading2"/>
      <w:lvlText w:val="%1.%2"/>
      <w:lvlJc w:val="left"/>
      <w:pPr>
        <w:ind w:left="0" w:firstLine="0"/>
      </w:pPr>
      <w:rPr>
        <w:rFonts w:ascii="Arial" w:hAnsi="Arial" w:hint="default"/>
        <w:sz w:val="28"/>
      </w:rPr>
    </w:lvl>
    <w:lvl w:ilvl="2">
      <w:start w:val="1"/>
      <w:numFmt w:val="decimal"/>
      <w:pStyle w:val="Heading3"/>
      <w:lvlText w:val="%1.%2.%3"/>
      <w:lvlJc w:val="left"/>
      <w:pPr>
        <w:ind w:left="0" w:firstLine="0"/>
      </w:pPr>
      <w:rPr>
        <w:rFonts w:ascii="Arial" w:hAnsi="Arial" w:cs="Times New Roman" w:hint="default"/>
        <w:sz w:val="24"/>
        <w:szCs w:val="20"/>
        <w:u w:val="none"/>
      </w:rPr>
    </w:lvl>
    <w:lvl w:ilvl="3">
      <w:start w:val="1"/>
      <w:numFmt w:val="decimal"/>
      <w:pStyle w:val="Heading4"/>
      <w:lvlText w:val="%1.%2.%3.%4"/>
      <w:lvlJc w:val="left"/>
      <w:pPr>
        <w:ind w:left="0" w:firstLine="0"/>
      </w:pPr>
      <w:rPr>
        <w:rFonts w:ascii="Arial" w:hAnsi="Arial" w:cs="Times New Roman" w:hint="default"/>
        <w:i w:val="0"/>
        <w:sz w:val="24"/>
        <w:u w:val="none"/>
      </w:rPr>
    </w:lvl>
    <w:lvl w:ilvl="4">
      <w:start w:val="1"/>
      <w:numFmt w:val="decimal"/>
      <w:pStyle w:val="Heading5"/>
      <w:lvlText w:val="%1.%2.%3.%4.%5"/>
      <w:lvlJc w:val="left"/>
      <w:pPr>
        <w:ind w:left="0" w:firstLine="0"/>
      </w:pPr>
      <w:rPr>
        <w:rFonts w:ascii="Arial" w:hAnsi="Arial" w:hint="default"/>
        <w:b w:val="0"/>
        <w:bCs/>
        <w:i w:val="0"/>
        <w:iCs w:val="0"/>
        <w:caps w:val="0"/>
        <w:smallCaps w:val="0"/>
        <w:strike w:val="0"/>
        <w:dstrike w:val="0"/>
        <w:color w:val="auto"/>
        <w:spacing w:val="0"/>
        <w:w w:val="100"/>
        <w:kern w:val="0"/>
        <w:position w:val="0"/>
        <w:sz w:val="22"/>
        <w:u w:val="none"/>
        <w:effect w:val="no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ind w:left="0" w:firstLine="0"/>
      </w:pPr>
      <w:rPr>
        <w:rFonts w:ascii="Arial" w:hAnsi="Arial" w:hint="default"/>
        <w:b w:val="0"/>
        <w:i w:val="0"/>
        <w:color w:val="auto"/>
        <w:sz w:val="22"/>
        <w:u w:val="none"/>
      </w:rPr>
    </w:lvl>
    <w:lvl w:ilvl="6">
      <w:start w:val="1"/>
      <w:numFmt w:val="decimal"/>
      <w:pStyle w:val="Heading7"/>
      <w:lvlText w:val="%1.%2.%3.%4.%5.%6.%7"/>
      <w:lvlJc w:val="left"/>
      <w:pPr>
        <w:ind w:left="0" w:firstLine="0"/>
      </w:pPr>
      <w:rPr>
        <w:rFonts w:ascii="Arial" w:hAnsi="Arial" w:hint="default"/>
        <w:sz w:val="22"/>
      </w:rPr>
    </w:lvl>
    <w:lvl w:ilvl="7">
      <w:start w:val="1"/>
      <w:numFmt w:val="decimal"/>
      <w:pStyle w:val="Heading8"/>
      <w:lvlText w:val="%1.%2.%3.%4.%5.%6.%7.%8"/>
      <w:lvlJc w:val="left"/>
      <w:pPr>
        <w:ind w:left="0" w:firstLine="0"/>
      </w:pPr>
      <w:rPr>
        <w:rFonts w:ascii="Arial" w:hAnsi="Arial" w:hint="default"/>
        <w:sz w:val="22"/>
      </w:rPr>
    </w:lvl>
    <w:lvl w:ilvl="8">
      <w:start w:val="1"/>
      <w:numFmt w:val="decimal"/>
      <w:pStyle w:val="Heading9"/>
      <w:lvlText w:val="%1.%2.%3.%4.%5.%6.%7.%8.%9"/>
      <w:lvlJc w:val="left"/>
      <w:pPr>
        <w:ind w:left="0" w:firstLine="0"/>
      </w:pPr>
      <w:rPr>
        <w:rFonts w:ascii="Arial" w:hAnsi="Arial" w:hint="default"/>
        <w:sz w:val="22"/>
      </w:rPr>
    </w:lvl>
  </w:abstractNum>
  <w:abstractNum w:abstractNumId="39" w15:restartNumberingAfterBreak="0">
    <w:nsid w:val="773611DE"/>
    <w:multiLevelType w:val="hybridMultilevel"/>
    <w:tmpl w:val="5CC80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652B5F"/>
    <w:multiLevelType w:val="hybridMultilevel"/>
    <w:tmpl w:val="EE8042A4"/>
    <w:lvl w:ilvl="0" w:tplc="45C6356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8B5006D"/>
    <w:multiLevelType w:val="hybridMultilevel"/>
    <w:tmpl w:val="2D440CE4"/>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42" w15:restartNumberingAfterBreak="0">
    <w:nsid w:val="7C0E6FEE"/>
    <w:multiLevelType w:val="hybridMultilevel"/>
    <w:tmpl w:val="BC7C545C"/>
    <w:lvl w:ilvl="0" w:tplc="04090001">
      <w:start w:val="1"/>
      <w:numFmt w:val="bullet"/>
      <w:lvlText w:val=""/>
      <w:lvlJc w:val="left"/>
      <w:pPr>
        <w:ind w:left="720" w:hanging="360"/>
      </w:pPr>
      <w:rPr>
        <w:rFonts w:ascii="Symbol" w:hAnsi="Symbol" w:hint="default"/>
      </w:rPr>
    </w:lvl>
    <w:lvl w:ilvl="1" w:tplc="04090003" w:tentative="1">
      <w:start w:val="1"/>
      <w:numFmt w:val="bullet"/>
      <w:pStyle w:val="scriptHeading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19"/>
  </w:num>
  <w:num w:numId="4">
    <w:abstractNumId w:val="20"/>
  </w:num>
  <w:num w:numId="5">
    <w:abstractNumId w:val="38"/>
  </w:num>
  <w:num w:numId="6">
    <w:abstractNumId w:val="34"/>
  </w:num>
  <w:num w:numId="7">
    <w:abstractNumId w:val="42"/>
  </w:num>
  <w:num w:numId="8">
    <w:abstractNumId w:val="16"/>
  </w:num>
  <w:num w:numId="9">
    <w:abstractNumId w:val="32"/>
  </w:num>
  <w:num w:numId="10">
    <w:abstractNumId w:val="6"/>
  </w:num>
  <w:num w:numId="11">
    <w:abstractNumId w:val="2"/>
  </w:num>
  <w:num w:numId="12">
    <w:abstractNumId w:val="8"/>
  </w:num>
  <w:num w:numId="13">
    <w:abstractNumId w:val="38"/>
  </w:num>
  <w:num w:numId="14">
    <w:abstractNumId w:val="38"/>
  </w:num>
  <w:num w:numId="15">
    <w:abstractNumId w:val="38"/>
  </w:num>
  <w:num w:numId="16">
    <w:abstractNumId w:val="14"/>
  </w:num>
  <w:num w:numId="17">
    <w:abstractNumId w:val="13"/>
  </w:num>
  <w:num w:numId="18">
    <w:abstractNumId w:val="36"/>
  </w:num>
  <w:num w:numId="19">
    <w:abstractNumId w:val="25"/>
  </w:num>
  <w:num w:numId="20">
    <w:abstractNumId w:val="33"/>
  </w:num>
  <w:num w:numId="21">
    <w:abstractNumId w:val="27"/>
  </w:num>
  <w:num w:numId="22">
    <w:abstractNumId w:val="30"/>
  </w:num>
  <w:num w:numId="23">
    <w:abstractNumId w:val="41"/>
  </w:num>
  <w:num w:numId="24">
    <w:abstractNumId w:val="10"/>
  </w:num>
  <w:num w:numId="25">
    <w:abstractNumId w:val="12"/>
  </w:num>
  <w:num w:numId="26">
    <w:abstractNumId w:val="15"/>
  </w:num>
  <w:num w:numId="27">
    <w:abstractNumId w:val="9"/>
  </w:num>
  <w:num w:numId="28">
    <w:abstractNumId w:val="35"/>
  </w:num>
  <w:num w:numId="29">
    <w:abstractNumId w:val="31"/>
  </w:num>
  <w:num w:numId="30">
    <w:abstractNumId w:val="18"/>
  </w:num>
  <w:num w:numId="31">
    <w:abstractNumId w:val="1"/>
  </w:num>
  <w:num w:numId="32">
    <w:abstractNumId w:val="22"/>
  </w:num>
  <w:num w:numId="33">
    <w:abstractNumId w:val="5"/>
  </w:num>
  <w:num w:numId="34">
    <w:abstractNumId w:val="40"/>
  </w:num>
  <w:num w:numId="35">
    <w:abstractNumId w:val="7"/>
  </w:num>
  <w:num w:numId="36">
    <w:abstractNumId w:val="39"/>
  </w:num>
  <w:num w:numId="37">
    <w:abstractNumId w:val="26"/>
  </w:num>
  <w:num w:numId="38">
    <w:abstractNumId w:val="21"/>
  </w:num>
  <w:num w:numId="39">
    <w:abstractNumId w:val="24"/>
  </w:num>
  <w:num w:numId="40">
    <w:abstractNumId w:val="0"/>
  </w:num>
  <w:num w:numId="41">
    <w:abstractNumId w:val="4"/>
  </w:num>
  <w:num w:numId="42">
    <w:abstractNumId w:val="17"/>
  </w:num>
  <w:num w:numId="43">
    <w:abstractNumId w:val="28"/>
  </w:num>
  <w:num w:numId="44">
    <w:abstractNumId w:val="3"/>
  </w:num>
  <w:num w:numId="45">
    <w:abstractNumId w:val="37"/>
  </w:num>
  <w:num w:numId="46">
    <w:abstractNumId w:val="2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s-MX" w:vendorID="64" w:dllVersion="0"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10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C3A"/>
    <w:rsid w:val="000001DE"/>
    <w:rsid w:val="00000314"/>
    <w:rsid w:val="00000805"/>
    <w:rsid w:val="00000A99"/>
    <w:rsid w:val="00000D58"/>
    <w:rsid w:val="0000130B"/>
    <w:rsid w:val="0000178B"/>
    <w:rsid w:val="00001A86"/>
    <w:rsid w:val="000024CF"/>
    <w:rsid w:val="00002BED"/>
    <w:rsid w:val="00002F28"/>
    <w:rsid w:val="00002FED"/>
    <w:rsid w:val="00003F11"/>
    <w:rsid w:val="00004196"/>
    <w:rsid w:val="00004663"/>
    <w:rsid w:val="00004DA1"/>
    <w:rsid w:val="000050C3"/>
    <w:rsid w:val="00005193"/>
    <w:rsid w:val="000053A0"/>
    <w:rsid w:val="00005A92"/>
    <w:rsid w:val="00005BD3"/>
    <w:rsid w:val="0000612E"/>
    <w:rsid w:val="00006D1E"/>
    <w:rsid w:val="00007111"/>
    <w:rsid w:val="0000714C"/>
    <w:rsid w:val="00007345"/>
    <w:rsid w:val="00007E89"/>
    <w:rsid w:val="00007F1D"/>
    <w:rsid w:val="0001035C"/>
    <w:rsid w:val="000104BD"/>
    <w:rsid w:val="00010743"/>
    <w:rsid w:val="0001135F"/>
    <w:rsid w:val="00011592"/>
    <w:rsid w:val="00011A72"/>
    <w:rsid w:val="00012F75"/>
    <w:rsid w:val="0001306F"/>
    <w:rsid w:val="0001368C"/>
    <w:rsid w:val="00013CD7"/>
    <w:rsid w:val="00014199"/>
    <w:rsid w:val="00014948"/>
    <w:rsid w:val="00014EE7"/>
    <w:rsid w:val="00015750"/>
    <w:rsid w:val="000161D0"/>
    <w:rsid w:val="0001637E"/>
    <w:rsid w:val="00017054"/>
    <w:rsid w:val="00017175"/>
    <w:rsid w:val="00017ADB"/>
    <w:rsid w:val="000208C7"/>
    <w:rsid w:val="00020934"/>
    <w:rsid w:val="00020B93"/>
    <w:rsid w:val="00020F0C"/>
    <w:rsid w:val="0002114C"/>
    <w:rsid w:val="0002192A"/>
    <w:rsid w:val="00021C59"/>
    <w:rsid w:val="0002294D"/>
    <w:rsid w:val="00022B0A"/>
    <w:rsid w:val="00022B0B"/>
    <w:rsid w:val="000234C5"/>
    <w:rsid w:val="000238DC"/>
    <w:rsid w:val="00024464"/>
    <w:rsid w:val="00024A17"/>
    <w:rsid w:val="00024ADF"/>
    <w:rsid w:val="000250FD"/>
    <w:rsid w:val="000251F3"/>
    <w:rsid w:val="00026128"/>
    <w:rsid w:val="000262BA"/>
    <w:rsid w:val="00026557"/>
    <w:rsid w:val="00026652"/>
    <w:rsid w:val="00026CAB"/>
    <w:rsid w:val="00026CB8"/>
    <w:rsid w:val="00026F8A"/>
    <w:rsid w:val="000273A7"/>
    <w:rsid w:val="00027465"/>
    <w:rsid w:val="00027484"/>
    <w:rsid w:val="00027BA5"/>
    <w:rsid w:val="00030914"/>
    <w:rsid w:val="00031CE6"/>
    <w:rsid w:val="00032160"/>
    <w:rsid w:val="000326EC"/>
    <w:rsid w:val="00033278"/>
    <w:rsid w:val="00034268"/>
    <w:rsid w:val="000346B5"/>
    <w:rsid w:val="00034BE4"/>
    <w:rsid w:val="00034CC8"/>
    <w:rsid w:val="00035148"/>
    <w:rsid w:val="0003564B"/>
    <w:rsid w:val="00035C57"/>
    <w:rsid w:val="000360FC"/>
    <w:rsid w:val="0003693A"/>
    <w:rsid w:val="00036948"/>
    <w:rsid w:val="00036BCD"/>
    <w:rsid w:val="00036D31"/>
    <w:rsid w:val="00036DFC"/>
    <w:rsid w:val="00037570"/>
    <w:rsid w:val="00042139"/>
    <w:rsid w:val="0004232F"/>
    <w:rsid w:val="000426EC"/>
    <w:rsid w:val="00042A25"/>
    <w:rsid w:val="00042D80"/>
    <w:rsid w:val="000433E5"/>
    <w:rsid w:val="0004342B"/>
    <w:rsid w:val="0004382F"/>
    <w:rsid w:val="00043962"/>
    <w:rsid w:val="00043A8C"/>
    <w:rsid w:val="0004428B"/>
    <w:rsid w:val="00044424"/>
    <w:rsid w:val="0004460C"/>
    <w:rsid w:val="00044A9C"/>
    <w:rsid w:val="00044DC6"/>
    <w:rsid w:val="00044DFF"/>
    <w:rsid w:val="00045083"/>
    <w:rsid w:val="00045279"/>
    <w:rsid w:val="00045382"/>
    <w:rsid w:val="000455DF"/>
    <w:rsid w:val="000456B2"/>
    <w:rsid w:val="00045755"/>
    <w:rsid w:val="0004581D"/>
    <w:rsid w:val="00045FBB"/>
    <w:rsid w:val="00046986"/>
    <w:rsid w:val="0004743B"/>
    <w:rsid w:val="00047550"/>
    <w:rsid w:val="0004758A"/>
    <w:rsid w:val="00047820"/>
    <w:rsid w:val="00047BBF"/>
    <w:rsid w:val="00047FA0"/>
    <w:rsid w:val="00050396"/>
    <w:rsid w:val="000504A7"/>
    <w:rsid w:val="000508CD"/>
    <w:rsid w:val="000508F5"/>
    <w:rsid w:val="00050F45"/>
    <w:rsid w:val="00051462"/>
    <w:rsid w:val="00052500"/>
    <w:rsid w:val="00052729"/>
    <w:rsid w:val="0005319C"/>
    <w:rsid w:val="00053504"/>
    <w:rsid w:val="00053BF9"/>
    <w:rsid w:val="00054796"/>
    <w:rsid w:val="00054C3E"/>
    <w:rsid w:val="000557A6"/>
    <w:rsid w:val="00055C92"/>
    <w:rsid w:val="0005681C"/>
    <w:rsid w:val="00056A00"/>
    <w:rsid w:val="00057AD3"/>
    <w:rsid w:val="00057D40"/>
    <w:rsid w:val="00060AC1"/>
    <w:rsid w:val="00061059"/>
    <w:rsid w:val="00062055"/>
    <w:rsid w:val="0006245B"/>
    <w:rsid w:val="00062620"/>
    <w:rsid w:val="000627AC"/>
    <w:rsid w:val="00064DBE"/>
    <w:rsid w:val="00065410"/>
    <w:rsid w:val="00066ACD"/>
    <w:rsid w:val="00066E54"/>
    <w:rsid w:val="000670B8"/>
    <w:rsid w:val="00067768"/>
    <w:rsid w:val="000679B4"/>
    <w:rsid w:val="000708C6"/>
    <w:rsid w:val="000709E6"/>
    <w:rsid w:val="000711B4"/>
    <w:rsid w:val="000712AC"/>
    <w:rsid w:val="00071ADB"/>
    <w:rsid w:val="00071BDB"/>
    <w:rsid w:val="00071D03"/>
    <w:rsid w:val="00071E18"/>
    <w:rsid w:val="000720C3"/>
    <w:rsid w:val="00072314"/>
    <w:rsid w:val="0007270B"/>
    <w:rsid w:val="00073C51"/>
    <w:rsid w:val="00073DA4"/>
    <w:rsid w:val="00073E57"/>
    <w:rsid w:val="00074750"/>
    <w:rsid w:val="00075343"/>
    <w:rsid w:val="00075EDD"/>
    <w:rsid w:val="00075F88"/>
    <w:rsid w:val="00076338"/>
    <w:rsid w:val="00076352"/>
    <w:rsid w:val="00076749"/>
    <w:rsid w:val="00076753"/>
    <w:rsid w:val="000771B5"/>
    <w:rsid w:val="0007751C"/>
    <w:rsid w:val="00077687"/>
    <w:rsid w:val="000808AA"/>
    <w:rsid w:val="00080A32"/>
    <w:rsid w:val="000811B3"/>
    <w:rsid w:val="000812FD"/>
    <w:rsid w:val="000821C4"/>
    <w:rsid w:val="00082212"/>
    <w:rsid w:val="0008281D"/>
    <w:rsid w:val="00082B37"/>
    <w:rsid w:val="00082C1D"/>
    <w:rsid w:val="00082EB3"/>
    <w:rsid w:val="0008379F"/>
    <w:rsid w:val="00084934"/>
    <w:rsid w:val="00084E40"/>
    <w:rsid w:val="00085638"/>
    <w:rsid w:val="000857B5"/>
    <w:rsid w:val="00085C80"/>
    <w:rsid w:val="00085F59"/>
    <w:rsid w:val="0008696C"/>
    <w:rsid w:val="00086989"/>
    <w:rsid w:val="00086B39"/>
    <w:rsid w:val="00087325"/>
    <w:rsid w:val="000878D0"/>
    <w:rsid w:val="000879A1"/>
    <w:rsid w:val="00087C75"/>
    <w:rsid w:val="00087DE5"/>
    <w:rsid w:val="00090300"/>
    <w:rsid w:val="00090538"/>
    <w:rsid w:val="00090710"/>
    <w:rsid w:val="00090C70"/>
    <w:rsid w:val="00090D79"/>
    <w:rsid w:val="00090D80"/>
    <w:rsid w:val="00090DA5"/>
    <w:rsid w:val="00091113"/>
    <w:rsid w:val="000918A5"/>
    <w:rsid w:val="00092119"/>
    <w:rsid w:val="0009327C"/>
    <w:rsid w:val="000947F5"/>
    <w:rsid w:val="00095AD3"/>
    <w:rsid w:val="00095D20"/>
    <w:rsid w:val="000963DA"/>
    <w:rsid w:val="000963EE"/>
    <w:rsid w:val="00096F67"/>
    <w:rsid w:val="000970F1"/>
    <w:rsid w:val="0009740D"/>
    <w:rsid w:val="000975C7"/>
    <w:rsid w:val="000977BD"/>
    <w:rsid w:val="000A0113"/>
    <w:rsid w:val="000A0896"/>
    <w:rsid w:val="000A0A1A"/>
    <w:rsid w:val="000A13E9"/>
    <w:rsid w:val="000A17BF"/>
    <w:rsid w:val="000A2466"/>
    <w:rsid w:val="000A2702"/>
    <w:rsid w:val="000A37A9"/>
    <w:rsid w:val="000A3BD6"/>
    <w:rsid w:val="000A3E69"/>
    <w:rsid w:val="000A45F9"/>
    <w:rsid w:val="000A60CC"/>
    <w:rsid w:val="000A633B"/>
    <w:rsid w:val="000A66D1"/>
    <w:rsid w:val="000A7D1B"/>
    <w:rsid w:val="000A7EA5"/>
    <w:rsid w:val="000B0744"/>
    <w:rsid w:val="000B09F7"/>
    <w:rsid w:val="000B0F70"/>
    <w:rsid w:val="000B116C"/>
    <w:rsid w:val="000B12A5"/>
    <w:rsid w:val="000B16A4"/>
    <w:rsid w:val="000B1906"/>
    <w:rsid w:val="000B1B4C"/>
    <w:rsid w:val="000B20D0"/>
    <w:rsid w:val="000B2108"/>
    <w:rsid w:val="000B2533"/>
    <w:rsid w:val="000B2B5D"/>
    <w:rsid w:val="000B39B6"/>
    <w:rsid w:val="000B3CAD"/>
    <w:rsid w:val="000B3D5E"/>
    <w:rsid w:val="000B436A"/>
    <w:rsid w:val="000B521F"/>
    <w:rsid w:val="000B6641"/>
    <w:rsid w:val="000B6C78"/>
    <w:rsid w:val="000B6CAB"/>
    <w:rsid w:val="000C061E"/>
    <w:rsid w:val="000C06E1"/>
    <w:rsid w:val="000C0876"/>
    <w:rsid w:val="000C0934"/>
    <w:rsid w:val="000C0EB9"/>
    <w:rsid w:val="000C11E9"/>
    <w:rsid w:val="000C13B7"/>
    <w:rsid w:val="000C1483"/>
    <w:rsid w:val="000C1714"/>
    <w:rsid w:val="000C1EE1"/>
    <w:rsid w:val="000C259C"/>
    <w:rsid w:val="000C27F8"/>
    <w:rsid w:val="000C35A4"/>
    <w:rsid w:val="000C3622"/>
    <w:rsid w:val="000C375C"/>
    <w:rsid w:val="000C3941"/>
    <w:rsid w:val="000C412A"/>
    <w:rsid w:val="000C46DE"/>
    <w:rsid w:val="000C4AE7"/>
    <w:rsid w:val="000C5593"/>
    <w:rsid w:val="000C59CC"/>
    <w:rsid w:val="000C5A8F"/>
    <w:rsid w:val="000C5F27"/>
    <w:rsid w:val="000C6D56"/>
    <w:rsid w:val="000C6EE8"/>
    <w:rsid w:val="000C76E5"/>
    <w:rsid w:val="000D08B7"/>
    <w:rsid w:val="000D0B87"/>
    <w:rsid w:val="000D13EA"/>
    <w:rsid w:val="000D159F"/>
    <w:rsid w:val="000D1DCF"/>
    <w:rsid w:val="000D2B16"/>
    <w:rsid w:val="000D3193"/>
    <w:rsid w:val="000D38BD"/>
    <w:rsid w:val="000D3A84"/>
    <w:rsid w:val="000D3E2E"/>
    <w:rsid w:val="000D48B1"/>
    <w:rsid w:val="000D4FEC"/>
    <w:rsid w:val="000D5B99"/>
    <w:rsid w:val="000D5C8C"/>
    <w:rsid w:val="000D5F06"/>
    <w:rsid w:val="000D65D2"/>
    <w:rsid w:val="000D6BA5"/>
    <w:rsid w:val="000D6BF9"/>
    <w:rsid w:val="000D7576"/>
    <w:rsid w:val="000D7863"/>
    <w:rsid w:val="000D7BD3"/>
    <w:rsid w:val="000D7F31"/>
    <w:rsid w:val="000E024D"/>
    <w:rsid w:val="000E03B2"/>
    <w:rsid w:val="000E0543"/>
    <w:rsid w:val="000E0B34"/>
    <w:rsid w:val="000E2131"/>
    <w:rsid w:val="000E215B"/>
    <w:rsid w:val="000E27F7"/>
    <w:rsid w:val="000E2939"/>
    <w:rsid w:val="000E2BCC"/>
    <w:rsid w:val="000E2BFA"/>
    <w:rsid w:val="000E372C"/>
    <w:rsid w:val="000E382B"/>
    <w:rsid w:val="000E3F7C"/>
    <w:rsid w:val="000E42BB"/>
    <w:rsid w:val="000E477A"/>
    <w:rsid w:val="000E52A5"/>
    <w:rsid w:val="000E5530"/>
    <w:rsid w:val="000E57F4"/>
    <w:rsid w:val="000E5ABB"/>
    <w:rsid w:val="000E618E"/>
    <w:rsid w:val="000E65C2"/>
    <w:rsid w:val="000E6DBF"/>
    <w:rsid w:val="000E7015"/>
    <w:rsid w:val="000E710F"/>
    <w:rsid w:val="000E78AF"/>
    <w:rsid w:val="000E7E2E"/>
    <w:rsid w:val="000F0757"/>
    <w:rsid w:val="000F0B0F"/>
    <w:rsid w:val="000F0B10"/>
    <w:rsid w:val="000F0EB5"/>
    <w:rsid w:val="000F13FF"/>
    <w:rsid w:val="000F142F"/>
    <w:rsid w:val="000F3582"/>
    <w:rsid w:val="000F3714"/>
    <w:rsid w:val="000F40FD"/>
    <w:rsid w:val="000F49B3"/>
    <w:rsid w:val="000F4B29"/>
    <w:rsid w:val="000F5098"/>
    <w:rsid w:val="000F51CA"/>
    <w:rsid w:val="000F555A"/>
    <w:rsid w:val="000F5AF3"/>
    <w:rsid w:val="000F5E11"/>
    <w:rsid w:val="000F5F3E"/>
    <w:rsid w:val="000F6669"/>
    <w:rsid w:val="000F684B"/>
    <w:rsid w:val="000F695D"/>
    <w:rsid w:val="000F6C5F"/>
    <w:rsid w:val="000F70A2"/>
    <w:rsid w:val="000F7B7D"/>
    <w:rsid w:val="000F7C5E"/>
    <w:rsid w:val="000F7D0A"/>
    <w:rsid w:val="001003B4"/>
    <w:rsid w:val="00100708"/>
    <w:rsid w:val="00100766"/>
    <w:rsid w:val="001017E1"/>
    <w:rsid w:val="00101986"/>
    <w:rsid w:val="00101D9A"/>
    <w:rsid w:val="001020CC"/>
    <w:rsid w:val="001027B7"/>
    <w:rsid w:val="00102802"/>
    <w:rsid w:val="00102947"/>
    <w:rsid w:val="00103139"/>
    <w:rsid w:val="00103333"/>
    <w:rsid w:val="00103770"/>
    <w:rsid w:val="00103CA6"/>
    <w:rsid w:val="00103D06"/>
    <w:rsid w:val="00103FAD"/>
    <w:rsid w:val="00104854"/>
    <w:rsid w:val="00104ACD"/>
    <w:rsid w:val="00104D8F"/>
    <w:rsid w:val="00105143"/>
    <w:rsid w:val="00105F7F"/>
    <w:rsid w:val="00106287"/>
    <w:rsid w:val="00107861"/>
    <w:rsid w:val="00107A36"/>
    <w:rsid w:val="00107C25"/>
    <w:rsid w:val="00107E35"/>
    <w:rsid w:val="00110F05"/>
    <w:rsid w:val="00111116"/>
    <w:rsid w:val="001118C1"/>
    <w:rsid w:val="00111972"/>
    <w:rsid w:val="00112455"/>
    <w:rsid w:val="00112B42"/>
    <w:rsid w:val="0011356F"/>
    <w:rsid w:val="001137BC"/>
    <w:rsid w:val="001137F1"/>
    <w:rsid w:val="00113A70"/>
    <w:rsid w:val="00113C79"/>
    <w:rsid w:val="00113FC0"/>
    <w:rsid w:val="00114114"/>
    <w:rsid w:val="00114598"/>
    <w:rsid w:val="00114719"/>
    <w:rsid w:val="0011526C"/>
    <w:rsid w:val="001154F1"/>
    <w:rsid w:val="001159F7"/>
    <w:rsid w:val="001162EE"/>
    <w:rsid w:val="001165CE"/>
    <w:rsid w:val="001171E7"/>
    <w:rsid w:val="0011794C"/>
    <w:rsid w:val="001202FE"/>
    <w:rsid w:val="001214CE"/>
    <w:rsid w:val="001214E1"/>
    <w:rsid w:val="00121C0E"/>
    <w:rsid w:val="00122417"/>
    <w:rsid w:val="001226DE"/>
    <w:rsid w:val="001226FA"/>
    <w:rsid w:val="00123421"/>
    <w:rsid w:val="00123812"/>
    <w:rsid w:val="00124257"/>
    <w:rsid w:val="001245FA"/>
    <w:rsid w:val="0012526A"/>
    <w:rsid w:val="00125551"/>
    <w:rsid w:val="00125E59"/>
    <w:rsid w:val="00126248"/>
    <w:rsid w:val="001264F4"/>
    <w:rsid w:val="00126922"/>
    <w:rsid w:val="00126E7B"/>
    <w:rsid w:val="00127754"/>
    <w:rsid w:val="0013053E"/>
    <w:rsid w:val="00130BA5"/>
    <w:rsid w:val="001319B8"/>
    <w:rsid w:val="001321BD"/>
    <w:rsid w:val="0013236C"/>
    <w:rsid w:val="0013392B"/>
    <w:rsid w:val="00135071"/>
    <w:rsid w:val="00135115"/>
    <w:rsid w:val="00135152"/>
    <w:rsid w:val="001358C9"/>
    <w:rsid w:val="00135BD3"/>
    <w:rsid w:val="00135DB5"/>
    <w:rsid w:val="0013656E"/>
    <w:rsid w:val="00137900"/>
    <w:rsid w:val="00137E0E"/>
    <w:rsid w:val="001403F8"/>
    <w:rsid w:val="00140572"/>
    <w:rsid w:val="0014103A"/>
    <w:rsid w:val="00141F2A"/>
    <w:rsid w:val="00142032"/>
    <w:rsid w:val="001424E5"/>
    <w:rsid w:val="0014272C"/>
    <w:rsid w:val="00142F26"/>
    <w:rsid w:val="001435C8"/>
    <w:rsid w:val="001438A3"/>
    <w:rsid w:val="00143BFD"/>
    <w:rsid w:val="00143E70"/>
    <w:rsid w:val="00143F87"/>
    <w:rsid w:val="00144939"/>
    <w:rsid w:val="00144A76"/>
    <w:rsid w:val="001459FB"/>
    <w:rsid w:val="001462D9"/>
    <w:rsid w:val="001467C0"/>
    <w:rsid w:val="00146953"/>
    <w:rsid w:val="00146CA1"/>
    <w:rsid w:val="00146EE7"/>
    <w:rsid w:val="001476FF"/>
    <w:rsid w:val="00147A10"/>
    <w:rsid w:val="00147C9B"/>
    <w:rsid w:val="00147ED0"/>
    <w:rsid w:val="00150750"/>
    <w:rsid w:val="001519CE"/>
    <w:rsid w:val="00151D6D"/>
    <w:rsid w:val="00152185"/>
    <w:rsid w:val="001521D5"/>
    <w:rsid w:val="001523D3"/>
    <w:rsid w:val="00152D69"/>
    <w:rsid w:val="00153B15"/>
    <w:rsid w:val="00153C45"/>
    <w:rsid w:val="00153E40"/>
    <w:rsid w:val="00154140"/>
    <w:rsid w:val="00154567"/>
    <w:rsid w:val="00154E46"/>
    <w:rsid w:val="001555C7"/>
    <w:rsid w:val="00155B6A"/>
    <w:rsid w:val="00155F75"/>
    <w:rsid w:val="00156067"/>
    <w:rsid w:val="0015607B"/>
    <w:rsid w:val="00156239"/>
    <w:rsid w:val="00156326"/>
    <w:rsid w:val="00156801"/>
    <w:rsid w:val="001577A5"/>
    <w:rsid w:val="001579A6"/>
    <w:rsid w:val="0016049B"/>
    <w:rsid w:val="001605AB"/>
    <w:rsid w:val="0016133B"/>
    <w:rsid w:val="00161364"/>
    <w:rsid w:val="00161D89"/>
    <w:rsid w:val="00161DE0"/>
    <w:rsid w:val="00161E29"/>
    <w:rsid w:val="00161E36"/>
    <w:rsid w:val="00162B37"/>
    <w:rsid w:val="00162C12"/>
    <w:rsid w:val="0016335F"/>
    <w:rsid w:val="00164139"/>
    <w:rsid w:val="00164337"/>
    <w:rsid w:val="00164612"/>
    <w:rsid w:val="001656A2"/>
    <w:rsid w:val="001657E0"/>
    <w:rsid w:val="0016582C"/>
    <w:rsid w:val="00165B1D"/>
    <w:rsid w:val="00165BB1"/>
    <w:rsid w:val="00165CA2"/>
    <w:rsid w:val="00167AE9"/>
    <w:rsid w:val="00170080"/>
    <w:rsid w:val="0017067E"/>
    <w:rsid w:val="001708BE"/>
    <w:rsid w:val="00170E04"/>
    <w:rsid w:val="00170F54"/>
    <w:rsid w:val="00172807"/>
    <w:rsid w:val="001728A6"/>
    <w:rsid w:val="001728BF"/>
    <w:rsid w:val="001728E0"/>
    <w:rsid w:val="00173325"/>
    <w:rsid w:val="00173661"/>
    <w:rsid w:val="0017372E"/>
    <w:rsid w:val="00173B15"/>
    <w:rsid w:val="00173C96"/>
    <w:rsid w:val="0017478C"/>
    <w:rsid w:val="00174DFC"/>
    <w:rsid w:val="00174E2E"/>
    <w:rsid w:val="0017513E"/>
    <w:rsid w:val="00175B99"/>
    <w:rsid w:val="001768A2"/>
    <w:rsid w:val="00176970"/>
    <w:rsid w:val="00176E7A"/>
    <w:rsid w:val="00177EBD"/>
    <w:rsid w:val="00180DEB"/>
    <w:rsid w:val="00181848"/>
    <w:rsid w:val="00181963"/>
    <w:rsid w:val="00181EA0"/>
    <w:rsid w:val="001821A6"/>
    <w:rsid w:val="00182E23"/>
    <w:rsid w:val="0018357A"/>
    <w:rsid w:val="00183640"/>
    <w:rsid w:val="00183657"/>
    <w:rsid w:val="00183977"/>
    <w:rsid w:val="00184575"/>
    <w:rsid w:val="001846FF"/>
    <w:rsid w:val="00184F76"/>
    <w:rsid w:val="0018532F"/>
    <w:rsid w:val="00185A35"/>
    <w:rsid w:val="00186073"/>
    <w:rsid w:val="0018623E"/>
    <w:rsid w:val="001867AA"/>
    <w:rsid w:val="00186D1C"/>
    <w:rsid w:val="00186FE4"/>
    <w:rsid w:val="001871A7"/>
    <w:rsid w:val="00187B69"/>
    <w:rsid w:val="0019011A"/>
    <w:rsid w:val="0019040C"/>
    <w:rsid w:val="00190C0D"/>
    <w:rsid w:val="00190FF2"/>
    <w:rsid w:val="0019128E"/>
    <w:rsid w:val="001912EC"/>
    <w:rsid w:val="0019173C"/>
    <w:rsid w:val="00191F34"/>
    <w:rsid w:val="001925E5"/>
    <w:rsid w:val="00192915"/>
    <w:rsid w:val="00193CCC"/>
    <w:rsid w:val="00194AD9"/>
    <w:rsid w:val="00194B68"/>
    <w:rsid w:val="00194CF6"/>
    <w:rsid w:val="001954A3"/>
    <w:rsid w:val="00195736"/>
    <w:rsid w:val="00195910"/>
    <w:rsid w:val="00195922"/>
    <w:rsid w:val="001959B6"/>
    <w:rsid w:val="00195C0D"/>
    <w:rsid w:val="0019668C"/>
    <w:rsid w:val="00196AB0"/>
    <w:rsid w:val="001970A0"/>
    <w:rsid w:val="001978F8"/>
    <w:rsid w:val="00197921"/>
    <w:rsid w:val="00197B85"/>
    <w:rsid w:val="001A00CA"/>
    <w:rsid w:val="001A0530"/>
    <w:rsid w:val="001A1404"/>
    <w:rsid w:val="001A17E2"/>
    <w:rsid w:val="001A1D07"/>
    <w:rsid w:val="001A1D18"/>
    <w:rsid w:val="001A1DC8"/>
    <w:rsid w:val="001A1E08"/>
    <w:rsid w:val="001A2473"/>
    <w:rsid w:val="001A25FB"/>
    <w:rsid w:val="001A271D"/>
    <w:rsid w:val="001A3059"/>
    <w:rsid w:val="001A351A"/>
    <w:rsid w:val="001A3E07"/>
    <w:rsid w:val="001A3E7A"/>
    <w:rsid w:val="001A40B0"/>
    <w:rsid w:val="001A40E4"/>
    <w:rsid w:val="001A44BD"/>
    <w:rsid w:val="001A50C8"/>
    <w:rsid w:val="001A5A71"/>
    <w:rsid w:val="001A6310"/>
    <w:rsid w:val="001A67FF"/>
    <w:rsid w:val="001A6D3B"/>
    <w:rsid w:val="001B0323"/>
    <w:rsid w:val="001B058C"/>
    <w:rsid w:val="001B0A6A"/>
    <w:rsid w:val="001B15E6"/>
    <w:rsid w:val="001B179D"/>
    <w:rsid w:val="001B23C8"/>
    <w:rsid w:val="001B28A7"/>
    <w:rsid w:val="001B2A6A"/>
    <w:rsid w:val="001B2B08"/>
    <w:rsid w:val="001B2B80"/>
    <w:rsid w:val="001B2CD8"/>
    <w:rsid w:val="001B2D19"/>
    <w:rsid w:val="001B2DB6"/>
    <w:rsid w:val="001B2E45"/>
    <w:rsid w:val="001B317D"/>
    <w:rsid w:val="001B319E"/>
    <w:rsid w:val="001B3548"/>
    <w:rsid w:val="001B368F"/>
    <w:rsid w:val="001B3BA3"/>
    <w:rsid w:val="001B49D2"/>
    <w:rsid w:val="001B4EA5"/>
    <w:rsid w:val="001B58F1"/>
    <w:rsid w:val="001B5BE2"/>
    <w:rsid w:val="001B605E"/>
    <w:rsid w:val="001B6155"/>
    <w:rsid w:val="001B61A1"/>
    <w:rsid w:val="001B6238"/>
    <w:rsid w:val="001B6F78"/>
    <w:rsid w:val="001B700E"/>
    <w:rsid w:val="001B79E2"/>
    <w:rsid w:val="001C00A0"/>
    <w:rsid w:val="001C028B"/>
    <w:rsid w:val="001C05BA"/>
    <w:rsid w:val="001C0636"/>
    <w:rsid w:val="001C0F8F"/>
    <w:rsid w:val="001C1397"/>
    <w:rsid w:val="001C17FF"/>
    <w:rsid w:val="001C19DD"/>
    <w:rsid w:val="001C1ED9"/>
    <w:rsid w:val="001C1F1D"/>
    <w:rsid w:val="001C2A2A"/>
    <w:rsid w:val="001C307A"/>
    <w:rsid w:val="001C3085"/>
    <w:rsid w:val="001C3492"/>
    <w:rsid w:val="001C3815"/>
    <w:rsid w:val="001C4100"/>
    <w:rsid w:val="001C50EC"/>
    <w:rsid w:val="001C57F7"/>
    <w:rsid w:val="001C5864"/>
    <w:rsid w:val="001C61CB"/>
    <w:rsid w:val="001C6478"/>
    <w:rsid w:val="001C6941"/>
    <w:rsid w:val="001C710F"/>
    <w:rsid w:val="001C72FE"/>
    <w:rsid w:val="001C750C"/>
    <w:rsid w:val="001C7523"/>
    <w:rsid w:val="001D0250"/>
    <w:rsid w:val="001D0C09"/>
    <w:rsid w:val="001D156D"/>
    <w:rsid w:val="001D18E6"/>
    <w:rsid w:val="001D2071"/>
    <w:rsid w:val="001D2105"/>
    <w:rsid w:val="001D24F7"/>
    <w:rsid w:val="001D264C"/>
    <w:rsid w:val="001D28C1"/>
    <w:rsid w:val="001D3D36"/>
    <w:rsid w:val="001D41CB"/>
    <w:rsid w:val="001D4461"/>
    <w:rsid w:val="001D51E9"/>
    <w:rsid w:val="001D521A"/>
    <w:rsid w:val="001D531E"/>
    <w:rsid w:val="001D558C"/>
    <w:rsid w:val="001D64E7"/>
    <w:rsid w:val="001D65DB"/>
    <w:rsid w:val="001D6635"/>
    <w:rsid w:val="001D6972"/>
    <w:rsid w:val="001D74AD"/>
    <w:rsid w:val="001D791C"/>
    <w:rsid w:val="001D79D2"/>
    <w:rsid w:val="001D7E9A"/>
    <w:rsid w:val="001E0D22"/>
    <w:rsid w:val="001E14FF"/>
    <w:rsid w:val="001E1AA8"/>
    <w:rsid w:val="001E2110"/>
    <w:rsid w:val="001E2904"/>
    <w:rsid w:val="001E2B35"/>
    <w:rsid w:val="001E2FD7"/>
    <w:rsid w:val="001E2FE3"/>
    <w:rsid w:val="001E3182"/>
    <w:rsid w:val="001E3236"/>
    <w:rsid w:val="001E3260"/>
    <w:rsid w:val="001E36AE"/>
    <w:rsid w:val="001E37CE"/>
    <w:rsid w:val="001E3AC8"/>
    <w:rsid w:val="001E3AFD"/>
    <w:rsid w:val="001E4626"/>
    <w:rsid w:val="001E47BE"/>
    <w:rsid w:val="001E5646"/>
    <w:rsid w:val="001E6392"/>
    <w:rsid w:val="001E66D2"/>
    <w:rsid w:val="001E6FF5"/>
    <w:rsid w:val="001E74E8"/>
    <w:rsid w:val="001E7A59"/>
    <w:rsid w:val="001E7A73"/>
    <w:rsid w:val="001E7EDA"/>
    <w:rsid w:val="001F02A2"/>
    <w:rsid w:val="001F02C2"/>
    <w:rsid w:val="001F0A8B"/>
    <w:rsid w:val="001F1327"/>
    <w:rsid w:val="001F16A4"/>
    <w:rsid w:val="001F198C"/>
    <w:rsid w:val="001F1F4B"/>
    <w:rsid w:val="001F2101"/>
    <w:rsid w:val="001F2891"/>
    <w:rsid w:val="001F2983"/>
    <w:rsid w:val="001F3758"/>
    <w:rsid w:val="001F39C6"/>
    <w:rsid w:val="001F4184"/>
    <w:rsid w:val="001F4218"/>
    <w:rsid w:val="001F4D88"/>
    <w:rsid w:val="001F5825"/>
    <w:rsid w:val="001F5A05"/>
    <w:rsid w:val="001F5A6A"/>
    <w:rsid w:val="001F6565"/>
    <w:rsid w:val="001F6A1D"/>
    <w:rsid w:val="001F713C"/>
    <w:rsid w:val="001F717F"/>
    <w:rsid w:val="001F74E7"/>
    <w:rsid w:val="001F7BB0"/>
    <w:rsid w:val="0020015A"/>
    <w:rsid w:val="0020065C"/>
    <w:rsid w:val="00200817"/>
    <w:rsid w:val="00200CDE"/>
    <w:rsid w:val="0020180D"/>
    <w:rsid w:val="002018FE"/>
    <w:rsid w:val="00201C03"/>
    <w:rsid w:val="00201C30"/>
    <w:rsid w:val="0020214E"/>
    <w:rsid w:val="0020227D"/>
    <w:rsid w:val="00202DA3"/>
    <w:rsid w:val="00202E63"/>
    <w:rsid w:val="0020338E"/>
    <w:rsid w:val="00203920"/>
    <w:rsid w:val="002039C6"/>
    <w:rsid w:val="00203E78"/>
    <w:rsid w:val="00204120"/>
    <w:rsid w:val="00204446"/>
    <w:rsid w:val="00204C82"/>
    <w:rsid w:val="00204EE5"/>
    <w:rsid w:val="00205103"/>
    <w:rsid w:val="0020555C"/>
    <w:rsid w:val="00205D5D"/>
    <w:rsid w:val="00205FD9"/>
    <w:rsid w:val="00206DCE"/>
    <w:rsid w:val="00207487"/>
    <w:rsid w:val="00207BF7"/>
    <w:rsid w:val="0021035C"/>
    <w:rsid w:val="0021094D"/>
    <w:rsid w:val="00210E01"/>
    <w:rsid w:val="00211473"/>
    <w:rsid w:val="00211749"/>
    <w:rsid w:val="0021183C"/>
    <w:rsid w:val="00211CF6"/>
    <w:rsid w:val="00212A62"/>
    <w:rsid w:val="00212EC6"/>
    <w:rsid w:val="002132ED"/>
    <w:rsid w:val="00213590"/>
    <w:rsid w:val="00213904"/>
    <w:rsid w:val="002139A3"/>
    <w:rsid w:val="00213B58"/>
    <w:rsid w:val="00213BCE"/>
    <w:rsid w:val="00213E83"/>
    <w:rsid w:val="00214318"/>
    <w:rsid w:val="002159E8"/>
    <w:rsid w:val="00216013"/>
    <w:rsid w:val="00216DEC"/>
    <w:rsid w:val="00216EB5"/>
    <w:rsid w:val="00216F02"/>
    <w:rsid w:val="00216FAA"/>
    <w:rsid w:val="0021782D"/>
    <w:rsid w:val="00217E4B"/>
    <w:rsid w:val="002206E1"/>
    <w:rsid w:val="00220710"/>
    <w:rsid w:val="00220EF4"/>
    <w:rsid w:val="0022140F"/>
    <w:rsid w:val="0022147D"/>
    <w:rsid w:val="00221483"/>
    <w:rsid w:val="00221832"/>
    <w:rsid w:val="00222BAA"/>
    <w:rsid w:val="00223F5F"/>
    <w:rsid w:val="002241DF"/>
    <w:rsid w:val="00224200"/>
    <w:rsid w:val="00224551"/>
    <w:rsid w:val="0022488A"/>
    <w:rsid w:val="00224B90"/>
    <w:rsid w:val="002252B5"/>
    <w:rsid w:val="00226C9B"/>
    <w:rsid w:val="00227116"/>
    <w:rsid w:val="00227286"/>
    <w:rsid w:val="00227418"/>
    <w:rsid w:val="00227BB0"/>
    <w:rsid w:val="00227C58"/>
    <w:rsid w:val="0023030E"/>
    <w:rsid w:val="00230533"/>
    <w:rsid w:val="00230600"/>
    <w:rsid w:val="00230620"/>
    <w:rsid w:val="0023080D"/>
    <w:rsid w:val="00230828"/>
    <w:rsid w:val="00230CA0"/>
    <w:rsid w:val="002321C0"/>
    <w:rsid w:val="002326D9"/>
    <w:rsid w:val="00232E46"/>
    <w:rsid w:val="00233029"/>
    <w:rsid w:val="00233437"/>
    <w:rsid w:val="002338ED"/>
    <w:rsid w:val="00234036"/>
    <w:rsid w:val="0023431C"/>
    <w:rsid w:val="00234716"/>
    <w:rsid w:val="002355DB"/>
    <w:rsid w:val="0023577F"/>
    <w:rsid w:val="002362D0"/>
    <w:rsid w:val="00236BAE"/>
    <w:rsid w:val="00236EFB"/>
    <w:rsid w:val="0023700E"/>
    <w:rsid w:val="00237051"/>
    <w:rsid w:val="0023713F"/>
    <w:rsid w:val="00237538"/>
    <w:rsid w:val="00237816"/>
    <w:rsid w:val="00240295"/>
    <w:rsid w:val="002409F3"/>
    <w:rsid w:val="002418B5"/>
    <w:rsid w:val="00241E9E"/>
    <w:rsid w:val="00242004"/>
    <w:rsid w:val="00242EB1"/>
    <w:rsid w:val="00242F50"/>
    <w:rsid w:val="00243203"/>
    <w:rsid w:val="00243A1F"/>
    <w:rsid w:val="002442EB"/>
    <w:rsid w:val="002446C0"/>
    <w:rsid w:val="002452BF"/>
    <w:rsid w:val="0024559C"/>
    <w:rsid w:val="00245C3A"/>
    <w:rsid w:val="00245DAF"/>
    <w:rsid w:val="0024657F"/>
    <w:rsid w:val="0025016A"/>
    <w:rsid w:val="0025018F"/>
    <w:rsid w:val="00250DD1"/>
    <w:rsid w:val="00250F71"/>
    <w:rsid w:val="00251109"/>
    <w:rsid w:val="002516D7"/>
    <w:rsid w:val="00251BFB"/>
    <w:rsid w:val="0025203C"/>
    <w:rsid w:val="0025203E"/>
    <w:rsid w:val="0025263C"/>
    <w:rsid w:val="00252CA2"/>
    <w:rsid w:val="0025330F"/>
    <w:rsid w:val="00253651"/>
    <w:rsid w:val="00253801"/>
    <w:rsid w:val="00253F1C"/>
    <w:rsid w:val="002540FD"/>
    <w:rsid w:val="002541AB"/>
    <w:rsid w:val="002541F0"/>
    <w:rsid w:val="00254C46"/>
    <w:rsid w:val="00255B95"/>
    <w:rsid w:val="00255BF4"/>
    <w:rsid w:val="00256697"/>
    <w:rsid w:val="002567BE"/>
    <w:rsid w:val="00256922"/>
    <w:rsid w:val="00256C68"/>
    <w:rsid w:val="00256C74"/>
    <w:rsid w:val="0025728C"/>
    <w:rsid w:val="00257298"/>
    <w:rsid w:val="00257B22"/>
    <w:rsid w:val="002607A2"/>
    <w:rsid w:val="00260C5F"/>
    <w:rsid w:val="002611E3"/>
    <w:rsid w:val="002612B4"/>
    <w:rsid w:val="00261559"/>
    <w:rsid w:val="00261583"/>
    <w:rsid w:val="002618EC"/>
    <w:rsid w:val="0026232F"/>
    <w:rsid w:val="002626EA"/>
    <w:rsid w:val="00262F5D"/>
    <w:rsid w:val="00263244"/>
    <w:rsid w:val="002632F9"/>
    <w:rsid w:val="0026363A"/>
    <w:rsid w:val="0026368A"/>
    <w:rsid w:val="00263C12"/>
    <w:rsid w:val="00263FB5"/>
    <w:rsid w:val="00264470"/>
    <w:rsid w:val="00264646"/>
    <w:rsid w:val="0026481E"/>
    <w:rsid w:val="002648E1"/>
    <w:rsid w:val="00264A29"/>
    <w:rsid w:val="00264A2C"/>
    <w:rsid w:val="0026506A"/>
    <w:rsid w:val="002657BC"/>
    <w:rsid w:val="00265EA7"/>
    <w:rsid w:val="00265F1B"/>
    <w:rsid w:val="0026616D"/>
    <w:rsid w:val="00267232"/>
    <w:rsid w:val="0026726F"/>
    <w:rsid w:val="00267598"/>
    <w:rsid w:val="0026773B"/>
    <w:rsid w:val="002703F6"/>
    <w:rsid w:val="00270477"/>
    <w:rsid w:val="0027085D"/>
    <w:rsid w:val="00270909"/>
    <w:rsid w:val="0027098A"/>
    <w:rsid w:val="002711DC"/>
    <w:rsid w:val="002713A7"/>
    <w:rsid w:val="00271689"/>
    <w:rsid w:val="00271B4F"/>
    <w:rsid w:val="0027218A"/>
    <w:rsid w:val="002724FC"/>
    <w:rsid w:val="00272545"/>
    <w:rsid w:val="0027285F"/>
    <w:rsid w:val="00273AFD"/>
    <w:rsid w:val="00273D6E"/>
    <w:rsid w:val="00273DF0"/>
    <w:rsid w:val="00274128"/>
    <w:rsid w:val="00274232"/>
    <w:rsid w:val="00274244"/>
    <w:rsid w:val="002745CA"/>
    <w:rsid w:val="002746F6"/>
    <w:rsid w:val="00274FB6"/>
    <w:rsid w:val="0027554A"/>
    <w:rsid w:val="00275660"/>
    <w:rsid w:val="0027582B"/>
    <w:rsid w:val="00275B4C"/>
    <w:rsid w:val="00276E2A"/>
    <w:rsid w:val="00276F4C"/>
    <w:rsid w:val="00277006"/>
    <w:rsid w:val="002774B4"/>
    <w:rsid w:val="00277FEB"/>
    <w:rsid w:val="002801D2"/>
    <w:rsid w:val="002804D1"/>
    <w:rsid w:val="0028156A"/>
    <w:rsid w:val="00281A60"/>
    <w:rsid w:val="00281B2F"/>
    <w:rsid w:val="002824C9"/>
    <w:rsid w:val="0028261F"/>
    <w:rsid w:val="00282E38"/>
    <w:rsid w:val="00282FBA"/>
    <w:rsid w:val="0028319D"/>
    <w:rsid w:val="00283611"/>
    <w:rsid w:val="00283AFB"/>
    <w:rsid w:val="00284176"/>
    <w:rsid w:val="00284607"/>
    <w:rsid w:val="00284B78"/>
    <w:rsid w:val="002851DB"/>
    <w:rsid w:val="002853BC"/>
    <w:rsid w:val="002861F5"/>
    <w:rsid w:val="00286714"/>
    <w:rsid w:val="002868F1"/>
    <w:rsid w:val="00286AA3"/>
    <w:rsid w:val="00287764"/>
    <w:rsid w:val="00287B80"/>
    <w:rsid w:val="00287E6F"/>
    <w:rsid w:val="0029075D"/>
    <w:rsid w:val="00291417"/>
    <w:rsid w:val="00291426"/>
    <w:rsid w:val="0029159A"/>
    <w:rsid w:val="00291F6A"/>
    <w:rsid w:val="00292C94"/>
    <w:rsid w:val="0029344F"/>
    <w:rsid w:val="002937C3"/>
    <w:rsid w:val="00293910"/>
    <w:rsid w:val="00293B61"/>
    <w:rsid w:val="00293FB1"/>
    <w:rsid w:val="0029405C"/>
    <w:rsid w:val="002942CC"/>
    <w:rsid w:val="002942D6"/>
    <w:rsid w:val="00294479"/>
    <w:rsid w:val="002948C4"/>
    <w:rsid w:val="00294D7B"/>
    <w:rsid w:val="002951BF"/>
    <w:rsid w:val="00295310"/>
    <w:rsid w:val="00295458"/>
    <w:rsid w:val="00295AF0"/>
    <w:rsid w:val="00295F66"/>
    <w:rsid w:val="002960A7"/>
    <w:rsid w:val="00296198"/>
    <w:rsid w:val="002977DF"/>
    <w:rsid w:val="00297CBF"/>
    <w:rsid w:val="002A0282"/>
    <w:rsid w:val="002A04A9"/>
    <w:rsid w:val="002A12C4"/>
    <w:rsid w:val="002A15B4"/>
    <w:rsid w:val="002A197F"/>
    <w:rsid w:val="002A1EEE"/>
    <w:rsid w:val="002A2011"/>
    <w:rsid w:val="002A2702"/>
    <w:rsid w:val="002A27A8"/>
    <w:rsid w:val="002A2AF6"/>
    <w:rsid w:val="002A340D"/>
    <w:rsid w:val="002A3A62"/>
    <w:rsid w:val="002A3FB7"/>
    <w:rsid w:val="002A4403"/>
    <w:rsid w:val="002A449D"/>
    <w:rsid w:val="002A4539"/>
    <w:rsid w:val="002A4853"/>
    <w:rsid w:val="002A4999"/>
    <w:rsid w:val="002A4DA5"/>
    <w:rsid w:val="002A4FDE"/>
    <w:rsid w:val="002A5484"/>
    <w:rsid w:val="002A5593"/>
    <w:rsid w:val="002A5618"/>
    <w:rsid w:val="002A5A9B"/>
    <w:rsid w:val="002A6115"/>
    <w:rsid w:val="002A62AA"/>
    <w:rsid w:val="002A6A71"/>
    <w:rsid w:val="002A6CE8"/>
    <w:rsid w:val="002A6E11"/>
    <w:rsid w:val="002A7642"/>
    <w:rsid w:val="002A7B73"/>
    <w:rsid w:val="002A7F3E"/>
    <w:rsid w:val="002B0985"/>
    <w:rsid w:val="002B0D09"/>
    <w:rsid w:val="002B10FA"/>
    <w:rsid w:val="002B1564"/>
    <w:rsid w:val="002B1670"/>
    <w:rsid w:val="002B2ADA"/>
    <w:rsid w:val="002B2CD9"/>
    <w:rsid w:val="002B300B"/>
    <w:rsid w:val="002B35B3"/>
    <w:rsid w:val="002B3DF1"/>
    <w:rsid w:val="002B40B3"/>
    <w:rsid w:val="002B42D1"/>
    <w:rsid w:val="002B44AB"/>
    <w:rsid w:val="002B5158"/>
    <w:rsid w:val="002B5227"/>
    <w:rsid w:val="002B5B1E"/>
    <w:rsid w:val="002B6359"/>
    <w:rsid w:val="002B64E6"/>
    <w:rsid w:val="002B7A5F"/>
    <w:rsid w:val="002B7EBA"/>
    <w:rsid w:val="002C0104"/>
    <w:rsid w:val="002C03DA"/>
    <w:rsid w:val="002C0D66"/>
    <w:rsid w:val="002C140E"/>
    <w:rsid w:val="002C158B"/>
    <w:rsid w:val="002C163D"/>
    <w:rsid w:val="002C1DB0"/>
    <w:rsid w:val="002C2004"/>
    <w:rsid w:val="002C2134"/>
    <w:rsid w:val="002C25FF"/>
    <w:rsid w:val="002C2691"/>
    <w:rsid w:val="002C2C9D"/>
    <w:rsid w:val="002C3006"/>
    <w:rsid w:val="002C3370"/>
    <w:rsid w:val="002C3848"/>
    <w:rsid w:val="002C3990"/>
    <w:rsid w:val="002C4627"/>
    <w:rsid w:val="002C515A"/>
    <w:rsid w:val="002C5550"/>
    <w:rsid w:val="002C55A5"/>
    <w:rsid w:val="002C569F"/>
    <w:rsid w:val="002C58C5"/>
    <w:rsid w:val="002C640D"/>
    <w:rsid w:val="002C6922"/>
    <w:rsid w:val="002C6943"/>
    <w:rsid w:val="002D0379"/>
    <w:rsid w:val="002D0D7F"/>
    <w:rsid w:val="002D1F64"/>
    <w:rsid w:val="002D225B"/>
    <w:rsid w:val="002D2910"/>
    <w:rsid w:val="002D2FAE"/>
    <w:rsid w:val="002D33F9"/>
    <w:rsid w:val="002D359F"/>
    <w:rsid w:val="002D3A27"/>
    <w:rsid w:val="002D4106"/>
    <w:rsid w:val="002D484C"/>
    <w:rsid w:val="002D5025"/>
    <w:rsid w:val="002D59C1"/>
    <w:rsid w:val="002D5AF4"/>
    <w:rsid w:val="002D5BD9"/>
    <w:rsid w:val="002D6834"/>
    <w:rsid w:val="002D6C74"/>
    <w:rsid w:val="002D6E8F"/>
    <w:rsid w:val="002D72BD"/>
    <w:rsid w:val="002D7583"/>
    <w:rsid w:val="002D7D3E"/>
    <w:rsid w:val="002D7F05"/>
    <w:rsid w:val="002E0945"/>
    <w:rsid w:val="002E0BBF"/>
    <w:rsid w:val="002E1021"/>
    <w:rsid w:val="002E16EF"/>
    <w:rsid w:val="002E321D"/>
    <w:rsid w:val="002E3FFA"/>
    <w:rsid w:val="002E4040"/>
    <w:rsid w:val="002E42C6"/>
    <w:rsid w:val="002E4EE1"/>
    <w:rsid w:val="002E5218"/>
    <w:rsid w:val="002E5247"/>
    <w:rsid w:val="002E5AD0"/>
    <w:rsid w:val="002E6483"/>
    <w:rsid w:val="002E69AA"/>
    <w:rsid w:val="002E6CCC"/>
    <w:rsid w:val="002E701D"/>
    <w:rsid w:val="002E7258"/>
    <w:rsid w:val="002E75F1"/>
    <w:rsid w:val="002E7A86"/>
    <w:rsid w:val="002E7F2F"/>
    <w:rsid w:val="002F0435"/>
    <w:rsid w:val="002F0466"/>
    <w:rsid w:val="002F055D"/>
    <w:rsid w:val="002F0FE5"/>
    <w:rsid w:val="002F1BF4"/>
    <w:rsid w:val="002F22CA"/>
    <w:rsid w:val="002F2AF3"/>
    <w:rsid w:val="002F362A"/>
    <w:rsid w:val="002F3870"/>
    <w:rsid w:val="002F3B24"/>
    <w:rsid w:val="002F3E4F"/>
    <w:rsid w:val="002F3EEA"/>
    <w:rsid w:val="002F4210"/>
    <w:rsid w:val="002F4641"/>
    <w:rsid w:val="002F4869"/>
    <w:rsid w:val="002F497A"/>
    <w:rsid w:val="002F4A8A"/>
    <w:rsid w:val="002F5028"/>
    <w:rsid w:val="002F52C2"/>
    <w:rsid w:val="002F5C24"/>
    <w:rsid w:val="002F6B94"/>
    <w:rsid w:val="002F7392"/>
    <w:rsid w:val="003002BD"/>
    <w:rsid w:val="00300356"/>
    <w:rsid w:val="003003F2"/>
    <w:rsid w:val="00300425"/>
    <w:rsid w:val="00300676"/>
    <w:rsid w:val="00300D77"/>
    <w:rsid w:val="0030271E"/>
    <w:rsid w:val="003027B6"/>
    <w:rsid w:val="00303401"/>
    <w:rsid w:val="00303420"/>
    <w:rsid w:val="003034E6"/>
    <w:rsid w:val="00303E10"/>
    <w:rsid w:val="00304A9D"/>
    <w:rsid w:val="00304D47"/>
    <w:rsid w:val="0030537B"/>
    <w:rsid w:val="00305A89"/>
    <w:rsid w:val="00305BF4"/>
    <w:rsid w:val="00306CD3"/>
    <w:rsid w:val="003070ED"/>
    <w:rsid w:val="00307144"/>
    <w:rsid w:val="0030728E"/>
    <w:rsid w:val="003076BD"/>
    <w:rsid w:val="003079EC"/>
    <w:rsid w:val="00310620"/>
    <w:rsid w:val="0031079C"/>
    <w:rsid w:val="00310A2B"/>
    <w:rsid w:val="00311AA9"/>
    <w:rsid w:val="00311F8E"/>
    <w:rsid w:val="0031229B"/>
    <w:rsid w:val="0031237C"/>
    <w:rsid w:val="003128E2"/>
    <w:rsid w:val="00312947"/>
    <w:rsid w:val="00313449"/>
    <w:rsid w:val="00313A3B"/>
    <w:rsid w:val="00313ABD"/>
    <w:rsid w:val="003142BF"/>
    <w:rsid w:val="003146EC"/>
    <w:rsid w:val="00314903"/>
    <w:rsid w:val="00314EF8"/>
    <w:rsid w:val="003152BD"/>
    <w:rsid w:val="00315AAA"/>
    <w:rsid w:val="00316A60"/>
    <w:rsid w:val="00316AE1"/>
    <w:rsid w:val="00316B47"/>
    <w:rsid w:val="00316D80"/>
    <w:rsid w:val="00316EB3"/>
    <w:rsid w:val="003176AA"/>
    <w:rsid w:val="00317D56"/>
    <w:rsid w:val="0032086B"/>
    <w:rsid w:val="00320B5F"/>
    <w:rsid w:val="00320DC9"/>
    <w:rsid w:val="00320EE8"/>
    <w:rsid w:val="0032152B"/>
    <w:rsid w:val="003215E1"/>
    <w:rsid w:val="00322129"/>
    <w:rsid w:val="00322651"/>
    <w:rsid w:val="00322AB0"/>
    <w:rsid w:val="00322B93"/>
    <w:rsid w:val="00322E59"/>
    <w:rsid w:val="00322E96"/>
    <w:rsid w:val="0032337F"/>
    <w:rsid w:val="00323383"/>
    <w:rsid w:val="00323CCF"/>
    <w:rsid w:val="003241CE"/>
    <w:rsid w:val="00324932"/>
    <w:rsid w:val="00324BBB"/>
    <w:rsid w:val="00324D83"/>
    <w:rsid w:val="00324E07"/>
    <w:rsid w:val="00324FB8"/>
    <w:rsid w:val="0032529D"/>
    <w:rsid w:val="0032570C"/>
    <w:rsid w:val="00325C97"/>
    <w:rsid w:val="0032629A"/>
    <w:rsid w:val="00327003"/>
    <w:rsid w:val="003279A5"/>
    <w:rsid w:val="00327A0B"/>
    <w:rsid w:val="00327E2F"/>
    <w:rsid w:val="003305ED"/>
    <w:rsid w:val="00330838"/>
    <w:rsid w:val="00331203"/>
    <w:rsid w:val="00331330"/>
    <w:rsid w:val="003317B1"/>
    <w:rsid w:val="003319EF"/>
    <w:rsid w:val="00331E71"/>
    <w:rsid w:val="00332587"/>
    <w:rsid w:val="00332805"/>
    <w:rsid w:val="00333677"/>
    <w:rsid w:val="00333CC5"/>
    <w:rsid w:val="003349B4"/>
    <w:rsid w:val="00334AC9"/>
    <w:rsid w:val="00334B09"/>
    <w:rsid w:val="00334E99"/>
    <w:rsid w:val="00335181"/>
    <w:rsid w:val="00335C10"/>
    <w:rsid w:val="0033671E"/>
    <w:rsid w:val="00336D4E"/>
    <w:rsid w:val="003374B8"/>
    <w:rsid w:val="00337974"/>
    <w:rsid w:val="00337E3F"/>
    <w:rsid w:val="00337E89"/>
    <w:rsid w:val="003408EC"/>
    <w:rsid w:val="00340F0C"/>
    <w:rsid w:val="003410B2"/>
    <w:rsid w:val="00341569"/>
    <w:rsid w:val="003419F1"/>
    <w:rsid w:val="003419F6"/>
    <w:rsid w:val="00341AFD"/>
    <w:rsid w:val="00341CC2"/>
    <w:rsid w:val="003423D5"/>
    <w:rsid w:val="003428F5"/>
    <w:rsid w:val="00342EDD"/>
    <w:rsid w:val="0034314B"/>
    <w:rsid w:val="00343303"/>
    <w:rsid w:val="003433BA"/>
    <w:rsid w:val="003435C9"/>
    <w:rsid w:val="0034371F"/>
    <w:rsid w:val="00343A7F"/>
    <w:rsid w:val="003446D3"/>
    <w:rsid w:val="00344988"/>
    <w:rsid w:val="003449E9"/>
    <w:rsid w:val="00344B8E"/>
    <w:rsid w:val="00344F18"/>
    <w:rsid w:val="003459C6"/>
    <w:rsid w:val="00345C60"/>
    <w:rsid w:val="0034717C"/>
    <w:rsid w:val="0034764E"/>
    <w:rsid w:val="0035020D"/>
    <w:rsid w:val="00350417"/>
    <w:rsid w:val="0035047A"/>
    <w:rsid w:val="00350593"/>
    <w:rsid w:val="00350D6A"/>
    <w:rsid w:val="00350E7C"/>
    <w:rsid w:val="00350F76"/>
    <w:rsid w:val="0035112F"/>
    <w:rsid w:val="003511CB"/>
    <w:rsid w:val="00351826"/>
    <w:rsid w:val="00351F1F"/>
    <w:rsid w:val="003524F4"/>
    <w:rsid w:val="0035252A"/>
    <w:rsid w:val="003525D7"/>
    <w:rsid w:val="003527FE"/>
    <w:rsid w:val="00352C7F"/>
    <w:rsid w:val="00352F3E"/>
    <w:rsid w:val="003535AA"/>
    <w:rsid w:val="0035370B"/>
    <w:rsid w:val="00353C03"/>
    <w:rsid w:val="00353CC7"/>
    <w:rsid w:val="00353F92"/>
    <w:rsid w:val="00354116"/>
    <w:rsid w:val="003548E1"/>
    <w:rsid w:val="00354B7A"/>
    <w:rsid w:val="00354D97"/>
    <w:rsid w:val="00354E70"/>
    <w:rsid w:val="00356BBA"/>
    <w:rsid w:val="00357325"/>
    <w:rsid w:val="00357384"/>
    <w:rsid w:val="00357CED"/>
    <w:rsid w:val="00357F22"/>
    <w:rsid w:val="00360D8A"/>
    <w:rsid w:val="00361CC0"/>
    <w:rsid w:val="003621B8"/>
    <w:rsid w:val="00362A43"/>
    <w:rsid w:val="00362E9D"/>
    <w:rsid w:val="00363268"/>
    <w:rsid w:val="00363851"/>
    <w:rsid w:val="00363BC5"/>
    <w:rsid w:val="00363CE8"/>
    <w:rsid w:val="0036402E"/>
    <w:rsid w:val="003641B8"/>
    <w:rsid w:val="00364280"/>
    <w:rsid w:val="003643DE"/>
    <w:rsid w:val="00364A50"/>
    <w:rsid w:val="003651A5"/>
    <w:rsid w:val="003654B4"/>
    <w:rsid w:val="003654EF"/>
    <w:rsid w:val="00365A36"/>
    <w:rsid w:val="00365B1B"/>
    <w:rsid w:val="00365F4F"/>
    <w:rsid w:val="00366C1B"/>
    <w:rsid w:val="003670C9"/>
    <w:rsid w:val="00367556"/>
    <w:rsid w:val="003678EC"/>
    <w:rsid w:val="00367ABD"/>
    <w:rsid w:val="00367B4B"/>
    <w:rsid w:val="0037035C"/>
    <w:rsid w:val="00370A05"/>
    <w:rsid w:val="00372C16"/>
    <w:rsid w:val="0037313A"/>
    <w:rsid w:val="00373C9A"/>
    <w:rsid w:val="00374A30"/>
    <w:rsid w:val="00374DB5"/>
    <w:rsid w:val="00375073"/>
    <w:rsid w:val="003751D8"/>
    <w:rsid w:val="003752F8"/>
    <w:rsid w:val="003755CE"/>
    <w:rsid w:val="003759B6"/>
    <w:rsid w:val="00375C9E"/>
    <w:rsid w:val="00376C42"/>
    <w:rsid w:val="00376E29"/>
    <w:rsid w:val="00377132"/>
    <w:rsid w:val="003773F3"/>
    <w:rsid w:val="00377B6E"/>
    <w:rsid w:val="0038022E"/>
    <w:rsid w:val="00380482"/>
    <w:rsid w:val="00380776"/>
    <w:rsid w:val="00380A47"/>
    <w:rsid w:val="0038101E"/>
    <w:rsid w:val="0038148F"/>
    <w:rsid w:val="003815DC"/>
    <w:rsid w:val="00381873"/>
    <w:rsid w:val="00381AA7"/>
    <w:rsid w:val="00381AD9"/>
    <w:rsid w:val="0038251F"/>
    <w:rsid w:val="003829C5"/>
    <w:rsid w:val="00382A58"/>
    <w:rsid w:val="00382ECD"/>
    <w:rsid w:val="00383189"/>
    <w:rsid w:val="00383893"/>
    <w:rsid w:val="003838E8"/>
    <w:rsid w:val="00383E2E"/>
    <w:rsid w:val="00383EC7"/>
    <w:rsid w:val="00384A57"/>
    <w:rsid w:val="00385120"/>
    <w:rsid w:val="003854BB"/>
    <w:rsid w:val="00385CA7"/>
    <w:rsid w:val="003860AE"/>
    <w:rsid w:val="00386273"/>
    <w:rsid w:val="003874DF"/>
    <w:rsid w:val="003875BC"/>
    <w:rsid w:val="0038760F"/>
    <w:rsid w:val="003879B5"/>
    <w:rsid w:val="00390306"/>
    <w:rsid w:val="00390A83"/>
    <w:rsid w:val="0039118D"/>
    <w:rsid w:val="003911B4"/>
    <w:rsid w:val="00391862"/>
    <w:rsid w:val="003921AB"/>
    <w:rsid w:val="00392216"/>
    <w:rsid w:val="0039280E"/>
    <w:rsid w:val="0039297C"/>
    <w:rsid w:val="003930E5"/>
    <w:rsid w:val="00393A70"/>
    <w:rsid w:val="00393C42"/>
    <w:rsid w:val="00393C8A"/>
    <w:rsid w:val="00393FD6"/>
    <w:rsid w:val="00395301"/>
    <w:rsid w:val="003954AE"/>
    <w:rsid w:val="00395A76"/>
    <w:rsid w:val="00395AAD"/>
    <w:rsid w:val="00395BA3"/>
    <w:rsid w:val="0039656E"/>
    <w:rsid w:val="00397143"/>
    <w:rsid w:val="003971E6"/>
    <w:rsid w:val="0039729E"/>
    <w:rsid w:val="0039739B"/>
    <w:rsid w:val="00397D62"/>
    <w:rsid w:val="00397F8C"/>
    <w:rsid w:val="003A0C2E"/>
    <w:rsid w:val="003A1275"/>
    <w:rsid w:val="003A1C25"/>
    <w:rsid w:val="003A1F92"/>
    <w:rsid w:val="003A2C0F"/>
    <w:rsid w:val="003A2C7F"/>
    <w:rsid w:val="003A311D"/>
    <w:rsid w:val="003A35B0"/>
    <w:rsid w:val="003A35F9"/>
    <w:rsid w:val="003A3A79"/>
    <w:rsid w:val="003A3CDA"/>
    <w:rsid w:val="003A3D34"/>
    <w:rsid w:val="003A3E68"/>
    <w:rsid w:val="003A4215"/>
    <w:rsid w:val="003A423E"/>
    <w:rsid w:val="003A47AE"/>
    <w:rsid w:val="003A4D42"/>
    <w:rsid w:val="003A5418"/>
    <w:rsid w:val="003A58F2"/>
    <w:rsid w:val="003A5EF5"/>
    <w:rsid w:val="003A6269"/>
    <w:rsid w:val="003A62CC"/>
    <w:rsid w:val="003A6680"/>
    <w:rsid w:val="003A6ABD"/>
    <w:rsid w:val="003A705C"/>
    <w:rsid w:val="003A725D"/>
    <w:rsid w:val="003A7B0A"/>
    <w:rsid w:val="003B0273"/>
    <w:rsid w:val="003B0542"/>
    <w:rsid w:val="003B13D0"/>
    <w:rsid w:val="003B165E"/>
    <w:rsid w:val="003B1EB8"/>
    <w:rsid w:val="003B1F27"/>
    <w:rsid w:val="003B22A1"/>
    <w:rsid w:val="003B2CE4"/>
    <w:rsid w:val="003B37F0"/>
    <w:rsid w:val="003B4026"/>
    <w:rsid w:val="003B4BC9"/>
    <w:rsid w:val="003B4CF0"/>
    <w:rsid w:val="003B56A5"/>
    <w:rsid w:val="003B5B23"/>
    <w:rsid w:val="003B66BC"/>
    <w:rsid w:val="003B66E4"/>
    <w:rsid w:val="003B6C6C"/>
    <w:rsid w:val="003B765A"/>
    <w:rsid w:val="003B7795"/>
    <w:rsid w:val="003B7A2D"/>
    <w:rsid w:val="003B7ACC"/>
    <w:rsid w:val="003C023E"/>
    <w:rsid w:val="003C030D"/>
    <w:rsid w:val="003C074B"/>
    <w:rsid w:val="003C0C4A"/>
    <w:rsid w:val="003C0E5C"/>
    <w:rsid w:val="003C12A8"/>
    <w:rsid w:val="003C144F"/>
    <w:rsid w:val="003C1743"/>
    <w:rsid w:val="003C1812"/>
    <w:rsid w:val="003C30A0"/>
    <w:rsid w:val="003C5335"/>
    <w:rsid w:val="003C5554"/>
    <w:rsid w:val="003C5821"/>
    <w:rsid w:val="003C58EE"/>
    <w:rsid w:val="003C5A48"/>
    <w:rsid w:val="003C5B86"/>
    <w:rsid w:val="003C5D56"/>
    <w:rsid w:val="003C5DCB"/>
    <w:rsid w:val="003C5DE5"/>
    <w:rsid w:val="003C6C5E"/>
    <w:rsid w:val="003C6F08"/>
    <w:rsid w:val="003C757C"/>
    <w:rsid w:val="003C787A"/>
    <w:rsid w:val="003C7F44"/>
    <w:rsid w:val="003D0D6A"/>
    <w:rsid w:val="003D17AC"/>
    <w:rsid w:val="003D1947"/>
    <w:rsid w:val="003D227C"/>
    <w:rsid w:val="003D27E9"/>
    <w:rsid w:val="003D3059"/>
    <w:rsid w:val="003D3502"/>
    <w:rsid w:val="003D361A"/>
    <w:rsid w:val="003D3A12"/>
    <w:rsid w:val="003D451A"/>
    <w:rsid w:val="003D4923"/>
    <w:rsid w:val="003D4A61"/>
    <w:rsid w:val="003D4D97"/>
    <w:rsid w:val="003D5408"/>
    <w:rsid w:val="003D5A41"/>
    <w:rsid w:val="003D5A66"/>
    <w:rsid w:val="003D5CCA"/>
    <w:rsid w:val="003D5D69"/>
    <w:rsid w:val="003D624E"/>
    <w:rsid w:val="003D69BD"/>
    <w:rsid w:val="003D6FAB"/>
    <w:rsid w:val="003D792A"/>
    <w:rsid w:val="003E040A"/>
    <w:rsid w:val="003E1083"/>
    <w:rsid w:val="003E1A84"/>
    <w:rsid w:val="003E2363"/>
    <w:rsid w:val="003E2A98"/>
    <w:rsid w:val="003E2E6D"/>
    <w:rsid w:val="003E331B"/>
    <w:rsid w:val="003E3495"/>
    <w:rsid w:val="003E3597"/>
    <w:rsid w:val="003E3741"/>
    <w:rsid w:val="003E37B0"/>
    <w:rsid w:val="003E3897"/>
    <w:rsid w:val="003E3D51"/>
    <w:rsid w:val="003E420F"/>
    <w:rsid w:val="003E45BD"/>
    <w:rsid w:val="003E4A2E"/>
    <w:rsid w:val="003E4BF6"/>
    <w:rsid w:val="003E5E1F"/>
    <w:rsid w:val="003E65C2"/>
    <w:rsid w:val="003E65FA"/>
    <w:rsid w:val="003E6A80"/>
    <w:rsid w:val="003E6C87"/>
    <w:rsid w:val="003E7518"/>
    <w:rsid w:val="003F03E5"/>
    <w:rsid w:val="003F0D57"/>
    <w:rsid w:val="003F0DB7"/>
    <w:rsid w:val="003F0E33"/>
    <w:rsid w:val="003F1091"/>
    <w:rsid w:val="003F1196"/>
    <w:rsid w:val="003F2521"/>
    <w:rsid w:val="003F28F4"/>
    <w:rsid w:val="003F2A6C"/>
    <w:rsid w:val="003F2C7A"/>
    <w:rsid w:val="003F34A8"/>
    <w:rsid w:val="003F4154"/>
    <w:rsid w:val="003F42DC"/>
    <w:rsid w:val="003F4409"/>
    <w:rsid w:val="003F471D"/>
    <w:rsid w:val="003F4EA4"/>
    <w:rsid w:val="003F51FD"/>
    <w:rsid w:val="003F54D8"/>
    <w:rsid w:val="003F58CF"/>
    <w:rsid w:val="003F5D04"/>
    <w:rsid w:val="003F6782"/>
    <w:rsid w:val="003F6BD3"/>
    <w:rsid w:val="003F7794"/>
    <w:rsid w:val="00400186"/>
    <w:rsid w:val="00400551"/>
    <w:rsid w:val="004005C1"/>
    <w:rsid w:val="00400D5F"/>
    <w:rsid w:val="00401FE8"/>
    <w:rsid w:val="00402420"/>
    <w:rsid w:val="00403273"/>
    <w:rsid w:val="00403C33"/>
    <w:rsid w:val="00403EA4"/>
    <w:rsid w:val="00403FBF"/>
    <w:rsid w:val="00404D65"/>
    <w:rsid w:val="0040544D"/>
    <w:rsid w:val="004054E8"/>
    <w:rsid w:val="004055F3"/>
    <w:rsid w:val="00405D18"/>
    <w:rsid w:val="00405DF7"/>
    <w:rsid w:val="00407029"/>
    <w:rsid w:val="004100C8"/>
    <w:rsid w:val="00410632"/>
    <w:rsid w:val="00410AA8"/>
    <w:rsid w:val="00410ABF"/>
    <w:rsid w:val="00410D2B"/>
    <w:rsid w:val="00412501"/>
    <w:rsid w:val="00414C45"/>
    <w:rsid w:val="0041518D"/>
    <w:rsid w:val="004152F3"/>
    <w:rsid w:val="00415AD4"/>
    <w:rsid w:val="00416954"/>
    <w:rsid w:val="004169D6"/>
    <w:rsid w:val="004173BA"/>
    <w:rsid w:val="00417416"/>
    <w:rsid w:val="00417724"/>
    <w:rsid w:val="00417746"/>
    <w:rsid w:val="00417F8B"/>
    <w:rsid w:val="004200A7"/>
    <w:rsid w:val="004204E5"/>
    <w:rsid w:val="004209C2"/>
    <w:rsid w:val="0042163E"/>
    <w:rsid w:val="004219FC"/>
    <w:rsid w:val="00421DD0"/>
    <w:rsid w:val="00421FEC"/>
    <w:rsid w:val="00422210"/>
    <w:rsid w:val="0042353F"/>
    <w:rsid w:val="00423FB5"/>
    <w:rsid w:val="0042486B"/>
    <w:rsid w:val="0042486E"/>
    <w:rsid w:val="00424A00"/>
    <w:rsid w:val="00424A51"/>
    <w:rsid w:val="004251AD"/>
    <w:rsid w:val="004251B8"/>
    <w:rsid w:val="004257E1"/>
    <w:rsid w:val="0042596C"/>
    <w:rsid w:val="00425BE8"/>
    <w:rsid w:val="004260D0"/>
    <w:rsid w:val="004264E1"/>
    <w:rsid w:val="00427017"/>
    <w:rsid w:val="00427105"/>
    <w:rsid w:val="00427783"/>
    <w:rsid w:val="00430761"/>
    <w:rsid w:val="0043136D"/>
    <w:rsid w:val="004315F1"/>
    <w:rsid w:val="004329F8"/>
    <w:rsid w:val="00433218"/>
    <w:rsid w:val="0043404A"/>
    <w:rsid w:val="00434407"/>
    <w:rsid w:val="004356EC"/>
    <w:rsid w:val="00435A41"/>
    <w:rsid w:val="004365E5"/>
    <w:rsid w:val="004366BD"/>
    <w:rsid w:val="00436B66"/>
    <w:rsid w:val="00436C25"/>
    <w:rsid w:val="004370E4"/>
    <w:rsid w:val="004370E8"/>
    <w:rsid w:val="00437326"/>
    <w:rsid w:val="00437684"/>
    <w:rsid w:val="004377AB"/>
    <w:rsid w:val="00437928"/>
    <w:rsid w:val="004405FC"/>
    <w:rsid w:val="004406E4"/>
    <w:rsid w:val="004410D8"/>
    <w:rsid w:val="004415A3"/>
    <w:rsid w:val="00441D56"/>
    <w:rsid w:val="00443B60"/>
    <w:rsid w:val="00443BFF"/>
    <w:rsid w:val="00443F91"/>
    <w:rsid w:val="00444333"/>
    <w:rsid w:val="0044468A"/>
    <w:rsid w:val="00444AE7"/>
    <w:rsid w:val="00444B78"/>
    <w:rsid w:val="00444C22"/>
    <w:rsid w:val="00444C62"/>
    <w:rsid w:val="00444CE4"/>
    <w:rsid w:val="00444FCE"/>
    <w:rsid w:val="0044538B"/>
    <w:rsid w:val="004456B6"/>
    <w:rsid w:val="0044609B"/>
    <w:rsid w:val="00446C53"/>
    <w:rsid w:val="00447480"/>
    <w:rsid w:val="00450124"/>
    <w:rsid w:val="0045021E"/>
    <w:rsid w:val="004502B3"/>
    <w:rsid w:val="00450B15"/>
    <w:rsid w:val="004521EB"/>
    <w:rsid w:val="0045225F"/>
    <w:rsid w:val="004524D0"/>
    <w:rsid w:val="00454169"/>
    <w:rsid w:val="00454268"/>
    <w:rsid w:val="00454453"/>
    <w:rsid w:val="004545A0"/>
    <w:rsid w:val="00454C2B"/>
    <w:rsid w:val="00456101"/>
    <w:rsid w:val="00456128"/>
    <w:rsid w:val="004561CF"/>
    <w:rsid w:val="004569C2"/>
    <w:rsid w:val="004571F5"/>
    <w:rsid w:val="00457FA4"/>
    <w:rsid w:val="00460012"/>
    <w:rsid w:val="0046036D"/>
    <w:rsid w:val="004609DD"/>
    <w:rsid w:val="00460C17"/>
    <w:rsid w:val="00460CFB"/>
    <w:rsid w:val="0046113F"/>
    <w:rsid w:val="00461476"/>
    <w:rsid w:val="004615EE"/>
    <w:rsid w:val="00461825"/>
    <w:rsid w:val="00461DD3"/>
    <w:rsid w:val="00461E03"/>
    <w:rsid w:val="00462352"/>
    <w:rsid w:val="0046323D"/>
    <w:rsid w:val="004632F8"/>
    <w:rsid w:val="00463347"/>
    <w:rsid w:val="00463D61"/>
    <w:rsid w:val="00463FC3"/>
    <w:rsid w:val="0046411D"/>
    <w:rsid w:val="0046438F"/>
    <w:rsid w:val="004643A4"/>
    <w:rsid w:val="004644D0"/>
    <w:rsid w:val="004645B1"/>
    <w:rsid w:val="004645D4"/>
    <w:rsid w:val="00464F91"/>
    <w:rsid w:val="00465C26"/>
    <w:rsid w:val="00465CE2"/>
    <w:rsid w:val="00465D97"/>
    <w:rsid w:val="00465ED8"/>
    <w:rsid w:val="0046605E"/>
    <w:rsid w:val="00466305"/>
    <w:rsid w:val="00466587"/>
    <w:rsid w:val="00466D18"/>
    <w:rsid w:val="00467206"/>
    <w:rsid w:val="00467637"/>
    <w:rsid w:val="00467664"/>
    <w:rsid w:val="00470169"/>
    <w:rsid w:val="00470997"/>
    <w:rsid w:val="00471468"/>
    <w:rsid w:val="004716CB"/>
    <w:rsid w:val="0047181F"/>
    <w:rsid w:val="0047197D"/>
    <w:rsid w:val="00471DB6"/>
    <w:rsid w:val="0047267C"/>
    <w:rsid w:val="00472686"/>
    <w:rsid w:val="00472922"/>
    <w:rsid w:val="0047377C"/>
    <w:rsid w:val="00474337"/>
    <w:rsid w:val="004744EE"/>
    <w:rsid w:val="004745A6"/>
    <w:rsid w:val="004746CB"/>
    <w:rsid w:val="00474777"/>
    <w:rsid w:val="004749F4"/>
    <w:rsid w:val="00474A10"/>
    <w:rsid w:val="0047500F"/>
    <w:rsid w:val="0047509D"/>
    <w:rsid w:val="004750FD"/>
    <w:rsid w:val="00475D75"/>
    <w:rsid w:val="004763B3"/>
    <w:rsid w:val="0047682B"/>
    <w:rsid w:val="004771A8"/>
    <w:rsid w:val="0047731B"/>
    <w:rsid w:val="00477374"/>
    <w:rsid w:val="00477EAF"/>
    <w:rsid w:val="00480050"/>
    <w:rsid w:val="00480206"/>
    <w:rsid w:val="00480EC7"/>
    <w:rsid w:val="00481527"/>
    <w:rsid w:val="00481B3D"/>
    <w:rsid w:val="00481CEF"/>
    <w:rsid w:val="00481D19"/>
    <w:rsid w:val="004821DE"/>
    <w:rsid w:val="0048236C"/>
    <w:rsid w:val="00482397"/>
    <w:rsid w:val="004827CE"/>
    <w:rsid w:val="00482A77"/>
    <w:rsid w:val="004834C6"/>
    <w:rsid w:val="00483A0D"/>
    <w:rsid w:val="00483B31"/>
    <w:rsid w:val="004840F3"/>
    <w:rsid w:val="00484506"/>
    <w:rsid w:val="00484966"/>
    <w:rsid w:val="004855F8"/>
    <w:rsid w:val="00485DE9"/>
    <w:rsid w:val="00485E2B"/>
    <w:rsid w:val="0048635D"/>
    <w:rsid w:val="00486986"/>
    <w:rsid w:val="0048745D"/>
    <w:rsid w:val="00487AAE"/>
    <w:rsid w:val="00487B6A"/>
    <w:rsid w:val="00487ED6"/>
    <w:rsid w:val="00490508"/>
    <w:rsid w:val="0049195A"/>
    <w:rsid w:val="00491BEE"/>
    <w:rsid w:val="00491C1E"/>
    <w:rsid w:val="004928FD"/>
    <w:rsid w:val="00492C69"/>
    <w:rsid w:val="004932F6"/>
    <w:rsid w:val="00493565"/>
    <w:rsid w:val="00493FBD"/>
    <w:rsid w:val="0049427E"/>
    <w:rsid w:val="004943BE"/>
    <w:rsid w:val="00494AAD"/>
    <w:rsid w:val="00494E0F"/>
    <w:rsid w:val="00495157"/>
    <w:rsid w:val="00495373"/>
    <w:rsid w:val="00495415"/>
    <w:rsid w:val="0049541E"/>
    <w:rsid w:val="0049566C"/>
    <w:rsid w:val="00495854"/>
    <w:rsid w:val="00495DD0"/>
    <w:rsid w:val="004960C0"/>
    <w:rsid w:val="004962C2"/>
    <w:rsid w:val="00496876"/>
    <w:rsid w:val="004976E4"/>
    <w:rsid w:val="00497C77"/>
    <w:rsid w:val="004A0E6E"/>
    <w:rsid w:val="004A1594"/>
    <w:rsid w:val="004A23C9"/>
    <w:rsid w:val="004A24CF"/>
    <w:rsid w:val="004A2E8E"/>
    <w:rsid w:val="004A2F10"/>
    <w:rsid w:val="004A3B69"/>
    <w:rsid w:val="004A442C"/>
    <w:rsid w:val="004A4841"/>
    <w:rsid w:val="004A4C66"/>
    <w:rsid w:val="004A50B8"/>
    <w:rsid w:val="004A53FC"/>
    <w:rsid w:val="004A5FA9"/>
    <w:rsid w:val="004A6075"/>
    <w:rsid w:val="004A6B48"/>
    <w:rsid w:val="004A6CE6"/>
    <w:rsid w:val="004A735C"/>
    <w:rsid w:val="004A747E"/>
    <w:rsid w:val="004A7E6E"/>
    <w:rsid w:val="004B065A"/>
    <w:rsid w:val="004B09AD"/>
    <w:rsid w:val="004B09E4"/>
    <w:rsid w:val="004B0E95"/>
    <w:rsid w:val="004B0EDB"/>
    <w:rsid w:val="004B1816"/>
    <w:rsid w:val="004B1D2F"/>
    <w:rsid w:val="004B2010"/>
    <w:rsid w:val="004B2CF7"/>
    <w:rsid w:val="004B31CB"/>
    <w:rsid w:val="004B3CE9"/>
    <w:rsid w:val="004B3F16"/>
    <w:rsid w:val="004B4077"/>
    <w:rsid w:val="004B4093"/>
    <w:rsid w:val="004B4873"/>
    <w:rsid w:val="004B4F3B"/>
    <w:rsid w:val="004B4F75"/>
    <w:rsid w:val="004B5761"/>
    <w:rsid w:val="004B58C7"/>
    <w:rsid w:val="004B590A"/>
    <w:rsid w:val="004B6340"/>
    <w:rsid w:val="004B645A"/>
    <w:rsid w:val="004B6CD7"/>
    <w:rsid w:val="004B6CD9"/>
    <w:rsid w:val="004B712E"/>
    <w:rsid w:val="004B7B2E"/>
    <w:rsid w:val="004C002D"/>
    <w:rsid w:val="004C05C2"/>
    <w:rsid w:val="004C0655"/>
    <w:rsid w:val="004C0796"/>
    <w:rsid w:val="004C0AD5"/>
    <w:rsid w:val="004C0B41"/>
    <w:rsid w:val="004C0F17"/>
    <w:rsid w:val="004C1269"/>
    <w:rsid w:val="004C161F"/>
    <w:rsid w:val="004C1C62"/>
    <w:rsid w:val="004C1EA6"/>
    <w:rsid w:val="004C2615"/>
    <w:rsid w:val="004C298D"/>
    <w:rsid w:val="004C2C0A"/>
    <w:rsid w:val="004C2EB9"/>
    <w:rsid w:val="004C30A1"/>
    <w:rsid w:val="004C3458"/>
    <w:rsid w:val="004C3703"/>
    <w:rsid w:val="004C3736"/>
    <w:rsid w:val="004C439A"/>
    <w:rsid w:val="004C43C4"/>
    <w:rsid w:val="004C46EB"/>
    <w:rsid w:val="004C471C"/>
    <w:rsid w:val="004C4C9C"/>
    <w:rsid w:val="004C5134"/>
    <w:rsid w:val="004C52A2"/>
    <w:rsid w:val="004C5FC2"/>
    <w:rsid w:val="004C607F"/>
    <w:rsid w:val="004C6416"/>
    <w:rsid w:val="004C6611"/>
    <w:rsid w:val="004C6B86"/>
    <w:rsid w:val="004C78B9"/>
    <w:rsid w:val="004C7EC0"/>
    <w:rsid w:val="004D00C1"/>
    <w:rsid w:val="004D04AF"/>
    <w:rsid w:val="004D0563"/>
    <w:rsid w:val="004D07B8"/>
    <w:rsid w:val="004D0BB7"/>
    <w:rsid w:val="004D0E0F"/>
    <w:rsid w:val="004D1123"/>
    <w:rsid w:val="004D1746"/>
    <w:rsid w:val="004D1AF8"/>
    <w:rsid w:val="004D2FC5"/>
    <w:rsid w:val="004D3589"/>
    <w:rsid w:val="004D363A"/>
    <w:rsid w:val="004D3AA8"/>
    <w:rsid w:val="004D3ABC"/>
    <w:rsid w:val="004D4507"/>
    <w:rsid w:val="004D4C3B"/>
    <w:rsid w:val="004D4E4D"/>
    <w:rsid w:val="004D5060"/>
    <w:rsid w:val="004D558E"/>
    <w:rsid w:val="004D602D"/>
    <w:rsid w:val="004D6162"/>
    <w:rsid w:val="004D7254"/>
    <w:rsid w:val="004E17BC"/>
    <w:rsid w:val="004E1A6D"/>
    <w:rsid w:val="004E1D72"/>
    <w:rsid w:val="004E1FDD"/>
    <w:rsid w:val="004E22FA"/>
    <w:rsid w:val="004E261A"/>
    <w:rsid w:val="004E312F"/>
    <w:rsid w:val="004E35C8"/>
    <w:rsid w:val="004E38C3"/>
    <w:rsid w:val="004E4344"/>
    <w:rsid w:val="004E60F8"/>
    <w:rsid w:val="004E61CD"/>
    <w:rsid w:val="004E694B"/>
    <w:rsid w:val="004E7ADC"/>
    <w:rsid w:val="004E7E7F"/>
    <w:rsid w:val="004E7FA4"/>
    <w:rsid w:val="004F0393"/>
    <w:rsid w:val="004F109B"/>
    <w:rsid w:val="004F124D"/>
    <w:rsid w:val="004F1261"/>
    <w:rsid w:val="004F1323"/>
    <w:rsid w:val="004F1719"/>
    <w:rsid w:val="004F178A"/>
    <w:rsid w:val="004F1A2B"/>
    <w:rsid w:val="004F2268"/>
    <w:rsid w:val="004F2476"/>
    <w:rsid w:val="004F2652"/>
    <w:rsid w:val="004F2ACE"/>
    <w:rsid w:val="004F2D6E"/>
    <w:rsid w:val="004F3770"/>
    <w:rsid w:val="004F3920"/>
    <w:rsid w:val="004F3D17"/>
    <w:rsid w:val="004F4A45"/>
    <w:rsid w:val="004F5156"/>
    <w:rsid w:val="004F58CA"/>
    <w:rsid w:val="004F5B5D"/>
    <w:rsid w:val="004F5C79"/>
    <w:rsid w:val="004F5ED4"/>
    <w:rsid w:val="004F616B"/>
    <w:rsid w:val="004F63AD"/>
    <w:rsid w:val="004F6941"/>
    <w:rsid w:val="004F6A68"/>
    <w:rsid w:val="004F749E"/>
    <w:rsid w:val="00501708"/>
    <w:rsid w:val="00502452"/>
    <w:rsid w:val="005026F9"/>
    <w:rsid w:val="00502B24"/>
    <w:rsid w:val="00503141"/>
    <w:rsid w:val="00504131"/>
    <w:rsid w:val="00504679"/>
    <w:rsid w:val="0050474F"/>
    <w:rsid w:val="00504AA9"/>
    <w:rsid w:val="00504B7D"/>
    <w:rsid w:val="00505150"/>
    <w:rsid w:val="00505D80"/>
    <w:rsid w:val="005062DF"/>
    <w:rsid w:val="00506A95"/>
    <w:rsid w:val="00506DAF"/>
    <w:rsid w:val="00507429"/>
    <w:rsid w:val="0051041F"/>
    <w:rsid w:val="00510F8C"/>
    <w:rsid w:val="00511857"/>
    <w:rsid w:val="00511990"/>
    <w:rsid w:val="005120AD"/>
    <w:rsid w:val="00512949"/>
    <w:rsid w:val="00512BEB"/>
    <w:rsid w:val="00512E9E"/>
    <w:rsid w:val="005134D4"/>
    <w:rsid w:val="005136E4"/>
    <w:rsid w:val="00513854"/>
    <w:rsid w:val="005138E3"/>
    <w:rsid w:val="0051401F"/>
    <w:rsid w:val="00514065"/>
    <w:rsid w:val="005142C8"/>
    <w:rsid w:val="0051535C"/>
    <w:rsid w:val="005155D0"/>
    <w:rsid w:val="00515A66"/>
    <w:rsid w:val="00515F1A"/>
    <w:rsid w:val="00516AA6"/>
    <w:rsid w:val="0051709B"/>
    <w:rsid w:val="0051728D"/>
    <w:rsid w:val="005178F1"/>
    <w:rsid w:val="00517A76"/>
    <w:rsid w:val="00517CE1"/>
    <w:rsid w:val="00517D88"/>
    <w:rsid w:val="00517E76"/>
    <w:rsid w:val="00520319"/>
    <w:rsid w:val="00520391"/>
    <w:rsid w:val="00521C4E"/>
    <w:rsid w:val="00521E4B"/>
    <w:rsid w:val="005222A0"/>
    <w:rsid w:val="0052268B"/>
    <w:rsid w:val="00522982"/>
    <w:rsid w:val="005230A1"/>
    <w:rsid w:val="00523745"/>
    <w:rsid w:val="00523B10"/>
    <w:rsid w:val="00523DD7"/>
    <w:rsid w:val="0052404D"/>
    <w:rsid w:val="00524278"/>
    <w:rsid w:val="005242DB"/>
    <w:rsid w:val="00524520"/>
    <w:rsid w:val="005245CA"/>
    <w:rsid w:val="0052486B"/>
    <w:rsid w:val="00524A52"/>
    <w:rsid w:val="005255A6"/>
    <w:rsid w:val="0052563F"/>
    <w:rsid w:val="00525F83"/>
    <w:rsid w:val="00526AF7"/>
    <w:rsid w:val="00526ECA"/>
    <w:rsid w:val="005274DE"/>
    <w:rsid w:val="005276FE"/>
    <w:rsid w:val="005279C7"/>
    <w:rsid w:val="00527CF6"/>
    <w:rsid w:val="00527D2C"/>
    <w:rsid w:val="00527EEB"/>
    <w:rsid w:val="00530320"/>
    <w:rsid w:val="00530659"/>
    <w:rsid w:val="00531017"/>
    <w:rsid w:val="0053113A"/>
    <w:rsid w:val="005317E2"/>
    <w:rsid w:val="00531B92"/>
    <w:rsid w:val="00531C2B"/>
    <w:rsid w:val="00532B0A"/>
    <w:rsid w:val="00533324"/>
    <w:rsid w:val="00533842"/>
    <w:rsid w:val="00533B81"/>
    <w:rsid w:val="0053435C"/>
    <w:rsid w:val="00534A51"/>
    <w:rsid w:val="00534C4D"/>
    <w:rsid w:val="005350D6"/>
    <w:rsid w:val="005355DC"/>
    <w:rsid w:val="005356F8"/>
    <w:rsid w:val="00535CE2"/>
    <w:rsid w:val="00535EF7"/>
    <w:rsid w:val="00537230"/>
    <w:rsid w:val="005373D2"/>
    <w:rsid w:val="00537476"/>
    <w:rsid w:val="005378C3"/>
    <w:rsid w:val="005400CF"/>
    <w:rsid w:val="00540518"/>
    <w:rsid w:val="005406E5"/>
    <w:rsid w:val="00540C12"/>
    <w:rsid w:val="0054124E"/>
    <w:rsid w:val="005413B9"/>
    <w:rsid w:val="0054180C"/>
    <w:rsid w:val="0054182C"/>
    <w:rsid w:val="00541894"/>
    <w:rsid w:val="00541EDD"/>
    <w:rsid w:val="00542200"/>
    <w:rsid w:val="00542456"/>
    <w:rsid w:val="00542AB5"/>
    <w:rsid w:val="00542E30"/>
    <w:rsid w:val="0054313D"/>
    <w:rsid w:val="005437C7"/>
    <w:rsid w:val="00544244"/>
    <w:rsid w:val="0054429D"/>
    <w:rsid w:val="0054436F"/>
    <w:rsid w:val="00544748"/>
    <w:rsid w:val="005447A3"/>
    <w:rsid w:val="00545248"/>
    <w:rsid w:val="00545B0E"/>
    <w:rsid w:val="0054618A"/>
    <w:rsid w:val="00546457"/>
    <w:rsid w:val="005466BE"/>
    <w:rsid w:val="005466EE"/>
    <w:rsid w:val="00546DAB"/>
    <w:rsid w:val="00547B02"/>
    <w:rsid w:val="00547C54"/>
    <w:rsid w:val="00547DA9"/>
    <w:rsid w:val="0055030C"/>
    <w:rsid w:val="00550CA2"/>
    <w:rsid w:val="005510E4"/>
    <w:rsid w:val="00551154"/>
    <w:rsid w:val="00551268"/>
    <w:rsid w:val="0055189D"/>
    <w:rsid w:val="00551A12"/>
    <w:rsid w:val="00552282"/>
    <w:rsid w:val="0055234F"/>
    <w:rsid w:val="00552A54"/>
    <w:rsid w:val="00552CD6"/>
    <w:rsid w:val="005530F9"/>
    <w:rsid w:val="0055372C"/>
    <w:rsid w:val="005546A0"/>
    <w:rsid w:val="0055487D"/>
    <w:rsid w:val="00554E46"/>
    <w:rsid w:val="00554F3D"/>
    <w:rsid w:val="00555153"/>
    <w:rsid w:val="005552C6"/>
    <w:rsid w:val="00555D91"/>
    <w:rsid w:val="00556159"/>
    <w:rsid w:val="005561CF"/>
    <w:rsid w:val="00557209"/>
    <w:rsid w:val="00557CBB"/>
    <w:rsid w:val="00557D28"/>
    <w:rsid w:val="00557F53"/>
    <w:rsid w:val="005606C1"/>
    <w:rsid w:val="00560A13"/>
    <w:rsid w:val="00561582"/>
    <w:rsid w:val="00561869"/>
    <w:rsid w:val="0056251F"/>
    <w:rsid w:val="00562547"/>
    <w:rsid w:val="00563007"/>
    <w:rsid w:val="005630BC"/>
    <w:rsid w:val="0056383E"/>
    <w:rsid w:val="00564506"/>
    <w:rsid w:val="00565E27"/>
    <w:rsid w:val="005661B5"/>
    <w:rsid w:val="00566609"/>
    <w:rsid w:val="005668E4"/>
    <w:rsid w:val="00566DB3"/>
    <w:rsid w:val="00567121"/>
    <w:rsid w:val="00567477"/>
    <w:rsid w:val="00567721"/>
    <w:rsid w:val="00567EE6"/>
    <w:rsid w:val="00567F66"/>
    <w:rsid w:val="00570494"/>
    <w:rsid w:val="00570565"/>
    <w:rsid w:val="005706C7"/>
    <w:rsid w:val="0057083B"/>
    <w:rsid w:val="00570DE8"/>
    <w:rsid w:val="00570F69"/>
    <w:rsid w:val="00571B85"/>
    <w:rsid w:val="00572758"/>
    <w:rsid w:val="00572770"/>
    <w:rsid w:val="00572C3F"/>
    <w:rsid w:val="00572F40"/>
    <w:rsid w:val="00573067"/>
    <w:rsid w:val="00573207"/>
    <w:rsid w:val="00573211"/>
    <w:rsid w:val="00573791"/>
    <w:rsid w:val="0057394F"/>
    <w:rsid w:val="005745EF"/>
    <w:rsid w:val="0057465A"/>
    <w:rsid w:val="00574961"/>
    <w:rsid w:val="00574F1A"/>
    <w:rsid w:val="00576871"/>
    <w:rsid w:val="005769F2"/>
    <w:rsid w:val="00576BAE"/>
    <w:rsid w:val="00576DA1"/>
    <w:rsid w:val="0057749A"/>
    <w:rsid w:val="00577ADE"/>
    <w:rsid w:val="00577C27"/>
    <w:rsid w:val="00577FFE"/>
    <w:rsid w:val="00580FCA"/>
    <w:rsid w:val="00581260"/>
    <w:rsid w:val="0058220F"/>
    <w:rsid w:val="00582383"/>
    <w:rsid w:val="00582998"/>
    <w:rsid w:val="00583265"/>
    <w:rsid w:val="005837A5"/>
    <w:rsid w:val="00583AD1"/>
    <w:rsid w:val="00583DC6"/>
    <w:rsid w:val="00583E33"/>
    <w:rsid w:val="00584500"/>
    <w:rsid w:val="00584BE7"/>
    <w:rsid w:val="00584BFB"/>
    <w:rsid w:val="00585079"/>
    <w:rsid w:val="005854CA"/>
    <w:rsid w:val="0058551D"/>
    <w:rsid w:val="005857B7"/>
    <w:rsid w:val="0058580B"/>
    <w:rsid w:val="0058586F"/>
    <w:rsid w:val="00585C1C"/>
    <w:rsid w:val="0058615F"/>
    <w:rsid w:val="005872FE"/>
    <w:rsid w:val="00587312"/>
    <w:rsid w:val="0058793A"/>
    <w:rsid w:val="00587B72"/>
    <w:rsid w:val="00587E1E"/>
    <w:rsid w:val="0059012E"/>
    <w:rsid w:val="00590481"/>
    <w:rsid w:val="005907DF"/>
    <w:rsid w:val="00590974"/>
    <w:rsid w:val="00590C05"/>
    <w:rsid w:val="00590EFB"/>
    <w:rsid w:val="00591A11"/>
    <w:rsid w:val="00591F38"/>
    <w:rsid w:val="005929D0"/>
    <w:rsid w:val="00593175"/>
    <w:rsid w:val="00593BFE"/>
    <w:rsid w:val="0059449D"/>
    <w:rsid w:val="005945E6"/>
    <w:rsid w:val="005946F3"/>
    <w:rsid w:val="00594773"/>
    <w:rsid w:val="00594FDC"/>
    <w:rsid w:val="00595038"/>
    <w:rsid w:val="00595366"/>
    <w:rsid w:val="00595617"/>
    <w:rsid w:val="005958F7"/>
    <w:rsid w:val="005960F9"/>
    <w:rsid w:val="00596641"/>
    <w:rsid w:val="00596E14"/>
    <w:rsid w:val="00596F58"/>
    <w:rsid w:val="0059728F"/>
    <w:rsid w:val="0059777F"/>
    <w:rsid w:val="00597836"/>
    <w:rsid w:val="00597EDB"/>
    <w:rsid w:val="005A055B"/>
    <w:rsid w:val="005A06C8"/>
    <w:rsid w:val="005A0C6E"/>
    <w:rsid w:val="005A1415"/>
    <w:rsid w:val="005A18F9"/>
    <w:rsid w:val="005A221B"/>
    <w:rsid w:val="005A2A8B"/>
    <w:rsid w:val="005A2BB6"/>
    <w:rsid w:val="005A2E41"/>
    <w:rsid w:val="005A31A0"/>
    <w:rsid w:val="005A344A"/>
    <w:rsid w:val="005A3452"/>
    <w:rsid w:val="005A3906"/>
    <w:rsid w:val="005A3A16"/>
    <w:rsid w:val="005A3CAF"/>
    <w:rsid w:val="005A3D87"/>
    <w:rsid w:val="005A4FF6"/>
    <w:rsid w:val="005A50ED"/>
    <w:rsid w:val="005A5536"/>
    <w:rsid w:val="005A6036"/>
    <w:rsid w:val="005A671B"/>
    <w:rsid w:val="005A68A8"/>
    <w:rsid w:val="005A69C9"/>
    <w:rsid w:val="005A6C15"/>
    <w:rsid w:val="005A7A45"/>
    <w:rsid w:val="005A7AAA"/>
    <w:rsid w:val="005A7BE8"/>
    <w:rsid w:val="005A7FC6"/>
    <w:rsid w:val="005B0251"/>
    <w:rsid w:val="005B02EC"/>
    <w:rsid w:val="005B03D3"/>
    <w:rsid w:val="005B0A4E"/>
    <w:rsid w:val="005B0B2B"/>
    <w:rsid w:val="005B0F67"/>
    <w:rsid w:val="005B12A4"/>
    <w:rsid w:val="005B136E"/>
    <w:rsid w:val="005B16E1"/>
    <w:rsid w:val="005B2948"/>
    <w:rsid w:val="005B2DA7"/>
    <w:rsid w:val="005B312F"/>
    <w:rsid w:val="005B383A"/>
    <w:rsid w:val="005B3C0B"/>
    <w:rsid w:val="005B3CFB"/>
    <w:rsid w:val="005B4089"/>
    <w:rsid w:val="005B4158"/>
    <w:rsid w:val="005B4377"/>
    <w:rsid w:val="005B4603"/>
    <w:rsid w:val="005B4BCD"/>
    <w:rsid w:val="005B56A8"/>
    <w:rsid w:val="005B5A6F"/>
    <w:rsid w:val="005B6C6C"/>
    <w:rsid w:val="005B7090"/>
    <w:rsid w:val="005B750B"/>
    <w:rsid w:val="005B7A18"/>
    <w:rsid w:val="005B7F55"/>
    <w:rsid w:val="005C03F1"/>
    <w:rsid w:val="005C08A4"/>
    <w:rsid w:val="005C0DCD"/>
    <w:rsid w:val="005C154B"/>
    <w:rsid w:val="005C1C4A"/>
    <w:rsid w:val="005C2835"/>
    <w:rsid w:val="005C3712"/>
    <w:rsid w:val="005C3777"/>
    <w:rsid w:val="005C3809"/>
    <w:rsid w:val="005C3DBA"/>
    <w:rsid w:val="005C3F87"/>
    <w:rsid w:val="005C4B44"/>
    <w:rsid w:val="005C4D2A"/>
    <w:rsid w:val="005C55B1"/>
    <w:rsid w:val="005C5D64"/>
    <w:rsid w:val="005C5F84"/>
    <w:rsid w:val="005C684A"/>
    <w:rsid w:val="005C6D6E"/>
    <w:rsid w:val="005C6D9A"/>
    <w:rsid w:val="005C6F6B"/>
    <w:rsid w:val="005D016D"/>
    <w:rsid w:val="005D0375"/>
    <w:rsid w:val="005D07BB"/>
    <w:rsid w:val="005D0C40"/>
    <w:rsid w:val="005D15A2"/>
    <w:rsid w:val="005D1646"/>
    <w:rsid w:val="005D2038"/>
    <w:rsid w:val="005D22CA"/>
    <w:rsid w:val="005D2698"/>
    <w:rsid w:val="005D282C"/>
    <w:rsid w:val="005D2B4C"/>
    <w:rsid w:val="005D2D41"/>
    <w:rsid w:val="005D2F9C"/>
    <w:rsid w:val="005D3356"/>
    <w:rsid w:val="005D36BB"/>
    <w:rsid w:val="005D38EA"/>
    <w:rsid w:val="005D405F"/>
    <w:rsid w:val="005D4551"/>
    <w:rsid w:val="005D457B"/>
    <w:rsid w:val="005D4646"/>
    <w:rsid w:val="005D48C4"/>
    <w:rsid w:val="005D50A4"/>
    <w:rsid w:val="005D5ACA"/>
    <w:rsid w:val="005D5F2B"/>
    <w:rsid w:val="005D6376"/>
    <w:rsid w:val="005D63ED"/>
    <w:rsid w:val="005D6D9C"/>
    <w:rsid w:val="005D7C52"/>
    <w:rsid w:val="005E0A53"/>
    <w:rsid w:val="005E0CED"/>
    <w:rsid w:val="005E1230"/>
    <w:rsid w:val="005E13F8"/>
    <w:rsid w:val="005E1CED"/>
    <w:rsid w:val="005E1FB7"/>
    <w:rsid w:val="005E1FCB"/>
    <w:rsid w:val="005E20C6"/>
    <w:rsid w:val="005E2ADE"/>
    <w:rsid w:val="005E3629"/>
    <w:rsid w:val="005E42E9"/>
    <w:rsid w:val="005E4345"/>
    <w:rsid w:val="005E495A"/>
    <w:rsid w:val="005E4A27"/>
    <w:rsid w:val="005E4AA0"/>
    <w:rsid w:val="005E5605"/>
    <w:rsid w:val="005E56E0"/>
    <w:rsid w:val="005E63FD"/>
    <w:rsid w:val="005E642E"/>
    <w:rsid w:val="005E6913"/>
    <w:rsid w:val="005E7C4D"/>
    <w:rsid w:val="005F0802"/>
    <w:rsid w:val="005F0A33"/>
    <w:rsid w:val="005F0CE2"/>
    <w:rsid w:val="005F0FE6"/>
    <w:rsid w:val="005F138F"/>
    <w:rsid w:val="005F1501"/>
    <w:rsid w:val="005F155D"/>
    <w:rsid w:val="005F1631"/>
    <w:rsid w:val="005F1916"/>
    <w:rsid w:val="005F1A83"/>
    <w:rsid w:val="005F1C83"/>
    <w:rsid w:val="005F3DB9"/>
    <w:rsid w:val="005F43D1"/>
    <w:rsid w:val="005F4652"/>
    <w:rsid w:val="005F4CD7"/>
    <w:rsid w:val="005F4CF3"/>
    <w:rsid w:val="005F55C7"/>
    <w:rsid w:val="005F5764"/>
    <w:rsid w:val="005F5B10"/>
    <w:rsid w:val="005F5D4B"/>
    <w:rsid w:val="005F60C1"/>
    <w:rsid w:val="005F620B"/>
    <w:rsid w:val="005F65F3"/>
    <w:rsid w:val="005F68F1"/>
    <w:rsid w:val="005F6974"/>
    <w:rsid w:val="005F6BEB"/>
    <w:rsid w:val="005F6C8D"/>
    <w:rsid w:val="005F6D5E"/>
    <w:rsid w:val="005F70B0"/>
    <w:rsid w:val="005F70BF"/>
    <w:rsid w:val="005F73C4"/>
    <w:rsid w:val="005F787E"/>
    <w:rsid w:val="0060031B"/>
    <w:rsid w:val="00601485"/>
    <w:rsid w:val="00602053"/>
    <w:rsid w:val="00602296"/>
    <w:rsid w:val="00602AA1"/>
    <w:rsid w:val="00602B80"/>
    <w:rsid w:val="00602E3F"/>
    <w:rsid w:val="00602F3D"/>
    <w:rsid w:val="0060313B"/>
    <w:rsid w:val="0060579E"/>
    <w:rsid w:val="00605CC4"/>
    <w:rsid w:val="00605DED"/>
    <w:rsid w:val="00605E81"/>
    <w:rsid w:val="006062B3"/>
    <w:rsid w:val="006066F2"/>
    <w:rsid w:val="00606847"/>
    <w:rsid w:val="00607B6B"/>
    <w:rsid w:val="00610180"/>
    <w:rsid w:val="00610355"/>
    <w:rsid w:val="0061060B"/>
    <w:rsid w:val="00610EE9"/>
    <w:rsid w:val="00610FB7"/>
    <w:rsid w:val="00611158"/>
    <w:rsid w:val="00611289"/>
    <w:rsid w:val="0061146F"/>
    <w:rsid w:val="00612064"/>
    <w:rsid w:val="0061256B"/>
    <w:rsid w:val="00612DD0"/>
    <w:rsid w:val="006132FD"/>
    <w:rsid w:val="006139E0"/>
    <w:rsid w:val="00613FC6"/>
    <w:rsid w:val="00614B9B"/>
    <w:rsid w:val="006150EB"/>
    <w:rsid w:val="00615182"/>
    <w:rsid w:val="00615856"/>
    <w:rsid w:val="006158F5"/>
    <w:rsid w:val="00615D57"/>
    <w:rsid w:val="00615F29"/>
    <w:rsid w:val="006165F1"/>
    <w:rsid w:val="006167C3"/>
    <w:rsid w:val="00616A8B"/>
    <w:rsid w:val="00616C60"/>
    <w:rsid w:val="006172BC"/>
    <w:rsid w:val="006175CF"/>
    <w:rsid w:val="006176B8"/>
    <w:rsid w:val="00617753"/>
    <w:rsid w:val="00617BCD"/>
    <w:rsid w:val="00620659"/>
    <w:rsid w:val="006208CB"/>
    <w:rsid w:val="00620B63"/>
    <w:rsid w:val="006212D1"/>
    <w:rsid w:val="006214CE"/>
    <w:rsid w:val="00621F1D"/>
    <w:rsid w:val="00622D16"/>
    <w:rsid w:val="00622DAA"/>
    <w:rsid w:val="00623460"/>
    <w:rsid w:val="006239C0"/>
    <w:rsid w:val="00623D24"/>
    <w:rsid w:val="00623FC3"/>
    <w:rsid w:val="00624542"/>
    <w:rsid w:val="006249CD"/>
    <w:rsid w:val="00625420"/>
    <w:rsid w:val="0062558C"/>
    <w:rsid w:val="00625BED"/>
    <w:rsid w:val="00626DED"/>
    <w:rsid w:val="00626DF0"/>
    <w:rsid w:val="00626F61"/>
    <w:rsid w:val="0062710E"/>
    <w:rsid w:val="00627359"/>
    <w:rsid w:val="0062736E"/>
    <w:rsid w:val="006275C7"/>
    <w:rsid w:val="00627B78"/>
    <w:rsid w:val="006301A2"/>
    <w:rsid w:val="0063024A"/>
    <w:rsid w:val="006308CF"/>
    <w:rsid w:val="0063120E"/>
    <w:rsid w:val="006320DA"/>
    <w:rsid w:val="00632174"/>
    <w:rsid w:val="0063231F"/>
    <w:rsid w:val="00632531"/>
    <w:rsid w:val="00632840"/>
    <w:rsid w:val="0063300E"/>
    <w:rsid w:val="006330A1"/>
    <w:rsid w:val="006338BD"/>
    <w:rsid w:val="00634470"/>
    <w:rsid w:val="006350FD"/>
    <w:rsid w:val="006356FB"/>
    <w:rsid w:val="00635A1A"/>
    <w:rsid w:val="00635FA9"/>
    <w:rsid w:val="0063680B"/>
    <w:rsid w:val="00637C37"/>
    <w:rsid w:val="00637DF4"/>
    <w:rsid w:val="00637F11"/>
    <w:rsid w:val="00637F28"/>
    <w:rsid w:val="00637FA0"/>
    <w:rsid w:val="00640074"/>
    <w:rsid w:val="006403A3"/>
    <w:rsid w:val="006405E8"/>
    <w:rsid w:val="0064068B"/>
    <w:rsid w:val="0064102B"/>
    <w:rsid w:val="00641107"/>
    <w:rsid w:val="00641430"/>
    <w:rsid w:val="00641840"/>
    <w:rsid w:val="00641CB5"/>
    <w:rsid w:val="00641F53"/>
    <w:rsid w:val="0064207A"/>
    <w:rsid w:val="00643301"/>
    <w:rsid w:val="006437A3"/>
    <w:rsid w:val="0064395C"/>
    <w:rsid w:val="00643C80"/>
    <w:rsid w:val="00643EE2"/>
    <w:rsid w:val="0064492C"/>
    <w:rsid w:val="0064509D"/>
    <w:rsid w:val="0064522B"/>
    <w:rsid w:val="00646473"/>
    <w:rsid w:val="006464F5"/>
    <w:rsid w:val="006465F6"/>
    <w:rsid w:val="00646636"/>
    <w:rsid w:val="00647115"/>
    <w:rsid w:val="006473F9"/>
    <w:rsid w:val="00647553"/>
    <w:rsid w:val="006477B9"/>
    <w:rsid w:val="00647941"/>
    <w:rsid w:val="006503FD"/>
    <w:rsid w:val="0065055C"/>
    <w:rsid w:val="006508B8"/>
    <w:rsid w:val="006515B6"/>
    <w:rsid w:val="00651AAD"/>
    <w:rsid w:val="00651D85"/>
    <w:rsid w:val="006520B1"/>
    <w:rsid w:val="0065217A"/>
    <w:rsid w:val="00652747"/>
    <w:rsid w:val="006527BA"/>
    <w:rsid w:val="00653365"/>
    <w:rsid w:val="00653379"/>
    <w:rsid w:val="006537D3"/>
    <w:rsid w:val="00653EF7"/>
    <w:rsid w:val="006547F8"/>
    <w:rsid w:val="00654B15"/>
    <w:rsid w:val="00654DFA"/>
    <w:rsid w:val="00655028"/>
    <w:rsid w:val="00655116"/>
    <w:rsid w:val="0065528F"/>
    <w:rsid w:val="006557DD"/>
    <w:rsid w:val="00655A9F"/>
    <w:rsid w:val="00655CE7"/>
    <w:rsid w:val="00656277"/>
    <w:rsid w:val="006568BD"/>
    <w:rsid w:val="00656A5F"/>
    <w:rsid w:val="00656A77"/>
    <w:rsid w:val="00656C2E"/>
    <w:rsid w:val="00656D98"/>
    <w:rsid w:val="00656EC9"/>
    <w:rsid w:val="00656ECB"/>
    <w:rsid w:val="006571C4"/>
    <w:rsid w:val="00657236"/>
    <w:rsid w:val="0065728A"/>
    <w:rsid w:val="0065731D"/>
    <w:rsid w:val="0065792C"/>
    <w:rsid w:val="00657C61"/>
    <w:rsid w:val="00661851"/>
    <w:rsid w:val="00661A81"/>
    <w:rsid w:val="006622AE"/>
    <w:rsid w:val="00662EBE"/>
    <w:rsid w:val="00662F79"/>
    <w:rsid w:val="0066311C"/>
    <w:rsid w:val="006631E5"/>
    <w:rsid w:val="0066320D"/>
    <w:rsid w:val="00663661"/>
    <w:rsid w:val="006637BD"/>
    <w:rsid w:val="006639F3"/>
    <w:rsid w:val="00663D40"/>
    <w:rsid w:val="00663F48"/>
    <w:rsid w:val="00663FAD"/>
    <w:rsid w:val="0066402F"/>
    <w:rsid w:val="0066411F"/>
    <w:rsid w:val="0066414E"/>
    <w:rsid w:val="00664632"/>
    <w:rsid w:val="00664970"/>
    <w:rsid w:val="00664A73"/>
    <w:rsid w:val="00664CE1"/>
    <w:rsid w:val="00665692"/>
    <w:rsid w:val="006658AA"/>
    <w:rsid w:val="006658AF"/>
    <w:rsid w:val="0066607E"/>
    <w:rsid w:val="00666686"/>
    <w:rsid w:val="00666832"/>
    <w:rsid w:val="00667770"/>
    <w:rsid w:val="006679C9"/>
    <w:rsid w:val="00670641"/>
    <w:rsid w:val="006718E5"/>
    <w:rsid w:val="0067234A"/>
    <w:rsid w:val="00672359"/>
    <w:rsid w:val="00672886"/>
    <w:rsid w:val="00672CE9"/>
    <w:rsid w:val="00672E22"/>
    <w:rsid w:val="00672F36"/>
    <w:rsid w:val="00673431"/>
    <w:rsid w:val="00673CC6"/>
    <w:rsid w:val="00674558"/>
    <w:rsid w:val="00674883"/>
    <w:rsid w:val="00674B76"/>
    <w:rsid w:val="006751AD"/>
    <w:rsid w:val="00675DDC"/>
    <w:rsid w:val="0067628A"/>
    <w:rsid w:val="0067679C"/>
    <w:rsid w:val="00676864"/>
    <w:rsid w:val="00676A72"/>
    <w:rsid w:val="006773FF"/>
    <w:rsid w:val="006777C3"/>
    <w:rsid w:val="00677879"/>
    <w:rsid w:val="00677B2C"/>
    <w:rsid w:val="00680198"/>
    <w:rsid w:val="00680425"/>
    <w:rsid w:val="006808A1"/>
    <w:rsid w:val="00680C76"/>
    <w:rsid w:val="00681BE6"/>
    <w:rsid w:val="00681FCE"/>
    <w:rsid w:val="006820E1"/>
    <w:rsid w:val="006826C5"/>
    <w:rsid w:val="006829E3"/>
    <w:rsid w:val="00682B29"/>
    <w:rsid w:val="00682C11"/>
    <w:rsid w:val="00682E97"/>
    <w:rsid w:val="006834DB"/>
    <w:rsid w:val="00683675"/>
    <w:rsid w:val="00683AEB"/>
    <w:rsid w:val="00683BCA"/>
    <w:rsid w:val="00683CE9"/>
    <w:rsid w:val="00683EE9"/>
    <w:rsid w:val="006842C3"/>
    <w:rsid w:val="00684D07"/>
    <w:rsid w:val="00684E7B"/>
    <w:rsid w:val="0068504D"/>
    <w:rsid w:val="006853A5"/>
    <w:rsid w:val="0068547E"/>
    <w:rsid w:val="00686747"/>
    <w:rsid w:val="00687832"/>
    <w:rsid w:val="00687CA0"/>
    <w:rsid w:val="00687DEB"/>
    <w:rsid w:val="00691410"/>
    <w:rsid w:val="0069178D"/>
    <w:rsid w:val="006921FE"/>
    <w:rsid w:val="00693142"/>
    <w:rsid w:val="00693E33"/>
    <w:rsid w:val="00694048"/>
    <w:rsid w:val="00694190"/>
    <w:rsid w:val="006944D1"/>
    <w:rsid w:val="00694B8F"/>
    <w:rsid w:val="00694E13"/>
    <w:rsid w:val="00695489"/>
    <w:rsid w:val="00695583"/>
    <w:rsid w:val="006959F3"/>
    <w:rsid w:val="00696108"/>
    <w:rsid w:val="00696879"/>
    <w:rsid w:val="00696C9C"/>
    <w:rsid w:val="00696F9F"/>
    <w:rsid w:val="0069708A"/>
    <w:rsid w:val="00697B08"/>
    <w:rsid w:val="00697B83"/>
    <w:rsid w:val="00697CF7"/>
    <w:rsid w:val="006A0153"/>
    <w:rsid w:val="006A0473"/>
    <w:rsid w:val="006A0749"/>
    <w:rsid w:val="006A0A4D"/>
    <w:rsid w:val="006A116D"/>
    <w:rsid w:val="006A1D82"/>
    <w:rsid w:val="006A1F4F"/>
    <w:rsid w:val="006A2B47"/>
    <w:rsid w:val="006A2C0B"/>
    <w:rsid w:val="006A2E06"/>
    <w:rsid w:val="006A30A6"/>
    <w:rsid w:val="006A3694"/>
    <w:rsid w:val="006A37B0"/>
    <w:rsid w:val="006A3A9A"/>
    <w:rsid w:val="006A3FF8"/>
    <w:rsid w:val="006A56D9"/>
    <w:rsid w:val="006A5B8F"/>
    <w:rsid w:val="006A5D65"/>
    <w:rsid w:val="006A601C"/>
    <w:rsid w:val="006A6409"/>
    <w:rsid w:val="006A677C"/>
    <w:rsid w:val="006A6EB9"/>
    <w:rsid w:val="006A75E7"/>
    <w:rsid w:val="006A7C80"/>
    <w:rsid w:val="006B0289"/>
    <w:rsid w:val="006B0461"/>
    <w:rsid w:val="006B068A"/>
    <w:rsid w:val="006B0766"/>
    <w:rsid w:val="006B10FD"/>
    <w:rsid w:val="006B1446"/>
    <w:rsid w:val="006B1A11"/>
    <w:rsid w:val="006B1B9D"/>
    <w:rsid w:val="006B20E0"/>
    <w:rsid w:val="006B223A"/>
    <w:rsid w:val="006B2656"/>
    <w:rsid w:val="006B2683"/>
    <w:rsid w:val="006B2D7B"/>
    <w:rsid w:val="006B359A"/>
    <w:rsid w:val="006B381F"/>
    <w:rsid w:val="006B4CF7"/>
    <w:rsid w:val="006B5013"/>
    <w:rsid w:val="006B50E1"/>
    <w:rsid w:val="006B52D9"/>
    <w:rsid w:val="006B5D19"/>
    <w:rsid w:val="006B6060"/>
    <w:rsid w:val="006B620A"/>
    <w:rsid w:val="006B6541"/>
    <w:rsid w:val="006B7581"/>
    <w:rsid w:val="006B7EA1"/>
    <w:rsid w:val="006C0963"/>
    <w:rsid w:val="006C0FD0"/>
    <w:rsid w:val="006C172D"/>
    <w:rsid w:val="006C1BF0"/>
    <w:rsid w:val="006C2BE4"/>
    <w:rsid w:val="006C2E14"/>
    <w:rsid w:val="006C3023"/>
    <w:rsid w:val="006C324B"/>
    <w:rsid w:val="006C351B"/>
    <w:rsid w:val="006C3625"/>
    <w:rsid w:val="006C3730"/>
    <w:rsid w:val="006C3939"/>
    <w:rsid w:val="006C3D6B"/>
    <w:rsid w:val="006C45D9"/>
    <w:rsid w:val="006C4FD9"/>
    <w:rsid w:val="006C5290"/>
    <w:rsid w:val="006C5538"/>
    <w:rsid w:val="006C597B"/>
    <w:rsid w:val="006C5BA8"/>
    <w:rsid w:val="006C5D58"/>
    <w:rsid w:val="006C617E"/>
    <w:rsid w:val="006C61A1"/>
    <w:rsid w:val="006C6416"/>
    <w:rsid w:val="006C7009"/>
    <w:rsid w:val="006C700C"/>
    <w:rsid w:val="006C7094"/>
    <w:rsid w:val="006C717A"/>
    <w:rsid w:val="006C7663"/>
    <w:rsid w:val="006C7908"/>
    <w:rsid w:val="006C7B0F"/>
    <w:rsid w:val="006C7B77"/>
    <w:rsid w:val="006C7C19"/>
    <w:rsid w:val="006C7C90"/>
    <w:rsid w:val="006D0F74"/>
    <w:rsid w:val="006D262F"/>
    <w:rsid w:val="006D2E3E"/>
    <w:rsid w:val="006D3430"/>
    <w:rsid w:val="006D392B"/>
    <w:rsid w:val="006D4398"/>
    <w:rsid w:val="006D4FCA"/>
    <w:rsid w:val="006D56DD"/>
    <w:rsid w:val="006D57E0"/>
    <w:rsid w:val="006D5952"/>
    <w:rsid w:val="006D5AA7"/>
    <w:rsid w:val="006D5F8B"/>
    <w:rsid w:val="006D6D34"/>
    <w:rsid w:val="006D721E"/>
    <w:rsid w:val="006D7221"/>
    <w:rsid w:val="006D7233"/>
    <w:rsid w:val="006D7C5E"/>
    <w:rsid w:val="006E0302"/>
    <w:rsid w:val="006E0D06"/>
    <w:rsid w:val="006E1A67"/>
    <w:rsid w:val="006E2032"/>
    <w:rsid w:val="006E266C"/>
    <w:rsid w:val="006E35E8"/>
    <w:rsid w:val="006E3D82"/>
    <w:rsid w:val="006E3DBD"/>
    <w:rsid w:val="006E407E"/>
    <w:rsid w:val="006E4209"/>
    <w:rsid w:val="006E474D"/>
    <w:rsid w:val="006E4A94"/>
    <w:rsid w:val="006E4BD1"/>
    <w:rsid w:val="006E4D4C"/>
    <w:rsid w:val="006E4ED5"/>
    <w:rsid w:val="006E5191"/>
    <w:rsid w:val="006E57DE"/>
    <w:rsid w:val="006E59A4"/>
    <w:rsid w:val="006E5B7A"/>
    <w:rsid w:val="006E5F69"/>
    <w:rsid w:val="006E5F8D"/>
    <w:rsid w:val="006E67AF"/>
    <w:rsid w:val="006E6E2B"/>
    <w:rsid w:val="006E70B9"/>
    <w:rsid w:val="006E7715"/>
    <w:rsid w:val="006E7BCF"/>
    <w:rsid w:val="006F037F"/>
    <w:rsid w:val="006F0E71"/>
    <w:rsid w:val="006F18A8"/>
    <w:rsid w:val="006F18EF"/>
    <w:rsid w:val="006F1B68"/>
    <w:rsid w:val="006F2508"/>
    <w:rsid w:val="006F2744"/>
    <w:rsid w:val="006F2E14"/>
    <w:rsid w:val="006F30AF"/>
    <w:rsid w:val="006F3857"/>
    <w:rsid w:val="006F3A84"/>
    <w:rsid w:val="006F4500"/>
    <w:rsid w:val="006F488B"/>
    <w:rsid w:val="006F48E1"/>
    <w:rsid w:val="006F574A"/>
    <w:rsid w:val="006F5C94"/>
    <w:rsid w:val="006F642F"/>
    <w:rsid w:val="006F689F"/>
    <w:rsid w:val="006F7853"/>
    <w:rsid w:val="006F785E"/>
    <w:rsid w:val="006F79A0"/>
    <w:rsid w:val="006F7DB0"/>
    <w:rsid w:val="006F7EFF"/>
    <w:rsid w:val="007007B5"/>
    <w:rsid w:val="00701AD2"/>
    <w:rsid w:val="00701B80"/>
    <w:rsid w:val="00701C9F"/>
    <w:rsid w:val="00701E25"/>
    <w:rsid w:val="007022F5"/>
    <w:rsid w:val="00702B57"/>
    <w:rsid w:val="00702F62"/>
    <w:rsid w:val="007032D6"/>
    <w:rsid w:val="00703A6D"/>
    <w:rsid w:val="00703DB2"/>
    <w:rsid w:val="00704140"/>
    <w:rsid w:val="0070422C"/>
    <w:rsid w:val="00704237"/>
    <w:rsid w:val="00704D45"/>
    <w:rsid w:val="00704D56"/>
    <w:rsid w:val="00704EFC"/>
    <w:rsid w:val="00705279"/>
    <w:rsid w:val="0070544D"/>
    <w:rsid w:val="00705467"/>
    <w:rsid w:val="00705B75"/>
    <w:rsid w:val="00706141"/>
    <w:rsid w:val="0070659C"/>
    <w:rsid w:val="007069F2"/>
    <w:rsid w:val="00707649"/>
    <w:rsid w:val="00707FBF"/>
    <w:rsid w:val="00710094"/>
    <w:rsid w:val="007100FF"/>
    <w:rsid w:val="00710FEB"/>
    <w:rsid w:val="0071125A"/>
    <w:rsid w:val="00711B75"/>
    <w:rsid w:val="00712859"/>
    <w:rsid w:val="00712C53"/>
    <w:rsid w:val="00713C8C"/>
    <w:rsid w:val="00713CDA"/>
    <w:rsid w:val="007149E4"/>
    <w:rsid w:val="00714F11"/>
    <w:rsid w:val="007152AB"/>
    <w:rsid w:val="007156A8"/>
    <w:rsid w:val="007156F1"/>
    <w:rsid w:val="007157C6"/>
    <w:rsid w:val="00715D15"/>
    <w:rsid w:val="00715EAF"/>
    <w:rsid w:val="00716510"/>
    <w:rsid w:val="00716A3E"/>
    <w:rsid w:val="00716A5C"/>
    <w:rsid w:val="00716C86"/>
    <w:rsid w:val="00717643"/>
    <w:rsid w:val="00717931"/>
    <w:rsid w:val="00717D11"/>
    <w:rsid w:val="007203C6"/>
    <w:rsid w:val="00720416"/>
    <w:rsid w:val="00720827"/>
    <w:rsid w:val="00720977"/>
    <w:rsid w:val="00720A03"/>
    <w:rsid w:val="00720A2F"/>
    <w:rsid w:val="00720A45"/>
    <w:rsid w:val="00720CA5"/>
    <w:rsid w:val="00720CD2"/>
    <w:rsid w:val="007215C5"/>
    <w:rsid w:val="007220E8"/>
    <w:rsid w:val="007227FA"/>
    <w:rsid w:val="00722B93"/>
    <w:rsid w:val="00722FC7"/>
    <w:rsid w:val="00723528"/>
    <w:rsid w:val="00723FBE"/>
    <w:rsid w:val="00724198"/>
    <w:rsid w:val="00724563"/>
    <w:rsid w:val="00724724"/>
    <w:rsid w:val="007247C7"/>
    <w:rsid w:val="0072496E"/>
    <w:rsid w:val="00725EE5"/>
    <w:rsid w:val="007267D3"/>
    <w:rsid w:val="00727174"/>
    <w:rsid w:val="00727420"/>
    <w:rsid w:val="0072792E"/>
    <w:rsid w:val="00727D53"/>
    <w:rsid w:val="0073010F"/>
    <w:rsid w:val="0073038C"/>
    <w:rsid w:val="00730AB7"/>
    <w:rsid w:val="00730D56"/>
    <w:rsid w:val="007312EA"/>
    <w:rsid w:val="0073169C"/>
    <w:rsid w:val="007316A4"/>
    <w:rsid w:val="00731A81"/>
    <w:rsid w:val="00731C63"/>
    <w:rsid w:val="00731F9F"/>
    <w:rsid w:val="007322E5"/>
    <w:rsid w:val="007329D3"/>
    <w:rsid w:val="0073323D"/>
    <w:rsid w:val="00733326"/>
    <w:rsid w:val="00733515"/>
    <w:rsid w:val="00733BA9"/>
    <w:rsid w:val="007347D2"/>
    <w:rsid w:val="007349FD"/>
    <w:rsid w:val="00734BCB"/>
    <w:rsid w:val="00735145"/>
    <w:rsid w:val="007351B4"/>
    <w:rsid w:val="00735257"/>
    <w:rsid w:val="0073526B"/>
    <w:rsid w:val="007353B1"/>
    <w:rsid w:val="00735807"/>
    <w:rsid w:val="00735AE5"/>
    <w:rsid w:val="00736850"/>
    <w:rsid w:val="007368C5"/>
    <w:rsid w:val="00736D99"/>
    <w:rsid w:val="00736DA1"/>
    <w:rsid w:val="00736EB2"/>
    <w:rsid w:val="00737A13"/>
    <w:rsid w:val="00737A6F"/>
    <w:rsid w:val="0074090E"/>
    <w:rsid w:val="00740AF8"/>
    <w:rsid w:val="00740CDD"/>
    <w:rsid w:val="00740F76"/>
    <w:rsid w:val="0074193A"/>
    <w:rsid w:val="00741C72"/>
    <w:rsid w:val="00742288"/>
    <w:rsid w:val="007422B4"/>
    <w:rsid w:val="0074357E"/>
    <w:rsid w:val="0074393D"/>
    <w:rsid w:val="00743DE4"/>
    <w:rsid w:val="00743F67"/>
    <w:rsid w:val="007442AA"/>
    <w:rsid w:val="00744384"/>
    <w:rsid w:val="00744D1F"/>
    <w:rsid w:val="00745B77"/>
    <w:rsid w:val="00745ED1"/>
    <w:rsid w:val="0074664E"/>
    <w:rsid w:val="0074667D"/>
    <w:rsid w:val="00746848"/>
    <w:rsid w:val="00746B24"/>
    <w:rsid w:val="00747176"/>
    <w:rsid w:val="007479A3"/>
    <w:rsid w:val="0075035B"/>
    <w:rsid w:val="00750C6D"/>
    <w:rsid w:val="00750EF2"/>
    <w:rsid w:val="00751197"/>
    <w:rsid w:val="007514C3"/>
    <w:rsid w:val="00751A93"/>
    <w:rsid w:val="00751AEE"/>
    <w:rsid w:val="00751E79"/>
    <w:rsid w:val="00752446"/>
    <w:rsid w:val="00752494"/>
    <w:rsid w:val="00752AA6"/>
    <w:rsid w:val="0075310F"/>
    <w:rsid w:val="007534E4"/>
    <w:rsid w:val="00753742"/>
    <w:rsid w:val="007537F1"/>
    <w:rsid w:val="0075399C"/>
    <w:rsid w:val="007543A6"/>
    <w:rsid w:val="007544F9"/>
    <w:rsid w:val="00754831"/>
    <w:rsid w:val="007554D2"/>
    <w:rsid w:val="00755A90"/>
    <w:rsid w:val="0075617B"/>
    <w:rsid w:val="00756360"/>
    <w:rsid w:val="00757440"/>
    <w:rsid w:val="00757510"/>
    <w:rsid w:val="0075784F"/>
    <w:rsid w:val="007579CB"/>
    <w:rsid w:val="00757FDF"/>
    <w:rsid w:val="00760971"/>
    <w:rsid w:val="00760D90"/>
    <w:rsid w:val="00761501"/>
    <w:rsid w:val="00761790"/>
    <w:rsid w:val="0076179F"/>
    <w:rsid w:val="0076218B"/>
    <w:rsid w:val="00762374"/>
    <w:rsid w:val="00762B84"/>
    <w:rsid w:val="00762E3C"/>
    <w:rsid w:val="00763062"/>
    <w:rsid w:val="007632BF"/>
    <w:rsid w:val="00763F80"/>
    <w:rsid w:val="00764C16"/>
    <w:rsid w:val="00765132"/>
    <w:rsid w:val="007651D8"/>
    <w:rsid w:val="00765CC1"/>
    <w:rsid w:val="00766142"/>
    <w:rsid w:val="0076636D"/>
    <w:rsid w:val="00766860"/>
    <w:rsid w:val="00766DDC"/>
    <w:rsid w:val="00766F14"/>
    <w:rsid w:val="0077040E"/>
    <w:rsid w:val="007708D5"/>
    <w:rsid w:val="00770E85"/>
    <w:rsid w:val="00771199"/>
    <w:rsid w:val="00771894"/>
    <w:rsid w:val="007720A7"/>
    <w:rsid w:val="00772335"/>
    <w:rsid w:val="00772FB3"/>
    <w:rsid w:val="0077307B"/>
    <w:rsid w:val="007745F8"/>
    <w:rsid w:val="00774613"/>
    <w:rsid w:val="007759D7"/>
    <w:rsid w:val="00775F90"/>
    <w:rsid w:val="00776039"/>
    <w:rsid w:val="007760DC"/>
    <w:rsid w:val="00776458"/>
    <w:rsid w:val="00776B36"/>
    <w:rsid w:val="00776D2E"/>
    <w:rsid w:val="00776D88"/>
    <w:rsid w:val="00777537"/>
    <w:rsid w:val="0077769E"/>
    <w:rsid w:val="007777E4"/>
    <w:rsid w:val="00777CB4"/>
    <w:rsid w:val="00777EDB"/>
    <w:rsid w:val="00781321"/>
    <w:rsid w:val="00781429"/>
    <w:rsid w:val="00781B44"/>
    <w:rsid w:val="00781C20"/>
    <w:rsid w:val="00781EB1"/>
    <w:rsid w:val="007823F9"/>
    <w:rsid w:val="007826F8"/>
    <w:rsid w:val="00782BCA"/>
    <w:rsid w:val="00782C7F"/>
    <w:rsid w:val="00782E11"/>
    <w:rsid w:val="00782E95"/>
    <w:rsid w:val="007840F9"/>
    <w:rsid w:val="00784376"/>
    <w:rsid w:val="007848CC"/>
    <w:rsid w:val="00784D0A"/>
    <w:rsid w:val="0078550B"/>
    <w:rsid w:val="00786761"/>
    <w:rsid w:val="007867F2"/>
    <w:rsid w:val="007869C6"/>
    <w:rsid w:val="00787383"/>
    <w:rsid w:val="007873C2"/>
    <w:rsid w:val="00787545"/>
    <w:rsid w:val="00787EA9"/>
    <w:rsid w:val="007905C0"/>
    <w:rsid w:val="00790A7E"/>
    <w:rsid w:val="00790EA7"/>
    <w:rsid w:val="00790FA3"/>
    <w:rsid w:val="00791422"/>
    <w:rsid w:val="0079176F"/>
    <w:rsid w:val="007919EB"/>
    <w:rsid w:val="00791CA8"/>
    <w:rsid w:val="00791F2B"/>
    <w:rsid w:val="007920F6"/>
    <w:rsid w:val="007922F9"/>
    <w:rsid w:val="007924B1"/>
    <w:rsid w:val="007925B1"/>
    <w:rsid w:val="00793369"/>
    <w:rsid w:val="00793379"/>
    <w:rsid w:val="007934B5"/>
    <w:rsid w:val="00793D77"/>
    <w:rsid w:val="00794097"/>
    <w:rsid w:val="0079429A"/>
    <w:rsid w:val="007943F1"/>
    <w:rsid w:val="007945E4"/>
    <w:rsid w:val="00794BCC"/>
    <w:rsid w:val="00794EE9"/>
    <w:rsid w:val="007959C2"/>
    <w:rsid w:val="00795C14"/>
    <w:rsid w:val="00795E7B"/>
    <w:rsid w:val="00795F28"/>
    <w:rsid w:val="007965C4"/>
    <w:rsid w:val="00796773"/>
    <w:rsid w:val="00797001"/>
    <w:rsid w:val="0079741A"/>
    <w:rsid w:val="0079767A"/>
    <w:rsid w:val="007978E9"/>
    <w:rsid w:val="00797D41"/>
    <w:rsid w:val="007A061B"/>
    <w:rsid w:val="007A18FD"/>
    <w:rsid w:val="007A24FC"/>
    <w:rsid w:val="007A2509"/>
    <w:rsid w:val="007A253E"/>
    <w:rsid w:val="007A2E73"/>
    <w:rsid w:val="007A36B7"/>
    <w:rsid w:val="007A4937"/>
    <w:rsid w:val="007A4CB2"/>
    <w:rsid w:val="007A5326"/>
    <w:rsid w:val="007A54C5"/>
    <w:rsid w:val="007A57E0"/>
    <w:rsid w:val="007A682C"/>
    <w:rsid w:val="007A68C8"/>
    <w:rsid w:val="007A6C8C"/>
    <w:rsid w:val="007B0565"/>
    <w:rsid w:val="007B09A7"/>
    <w:rsid w:val="007B142B"/>
    <w:rsid w:val="007B1DCB"/>
    <w:rsid w:val="007B1F9C"/>
    <w:rsid w:val="007B2916"/>
    <w:rsid w:val="007B2CCE"/>
    <w:rsid w:val="007B3842"/>
    <w:rsid w:val="007B3CDD"/>
    <w:rsid w:val="007B4215"/>
    <w:rsid w:val="007B4C27"/>
    <w:rsid w:val="007B4E9A"/>
    <w:rsid w:val="007B54C4"/>
    <w:rsid w:val="007B55F1"/>
    <w:rsid w:val="007B5667"/>
    <w:rsid w:val="007B5990"/>
    <w:rsid w:val="007B64CF"/>
    <w:rsid w:val="007B6706"/>
    <w:rsid w:val="007B68A2"/>
    <w:rsid w:val="007B6BBB"/>
    <w:rsid w:val="007B6C1D"/>
    <w:rsid w:val="007B734C"/>
    <w:rsid w:val="007B7640"/>
    <w:rsid w:val="007B7FD0"/>
    <w:rsid w:val="007C05BB"/>
    <w:rsid w:val="007C085E"/>
    <w:rsid w:val="007C0A7C"/>
    <w:rsid w:val="007C120F"/>
    <w:rsid w:val="007C17DB"/>
    <w:rsid w:val="007C192E"/>
    <w:rsid w:val="007C262E"/>
    <w:rsid w:val="007C2AFD"/>
    <w:rsid w:val="007C2BA8"/>
    <w:rsid w:val="007C2FEB"/>
    <w:rsid w:val="007C3041"/>
    <w:rsid w:val="007C353C"/>
    <w:rsid w:val="007C3E36"/>
    <w:rsid w:val="007C495D"/>
    <w:rsid w:val="007C5296"/>
    <w:rsid w:val="007C54C9"/>
    <w:rsid w:val="007C55BD"/>
    <w:rsid w:val="007C5792"/>
    <w:rsid w:val="007C5BA7"/>
    <w:rsid w:val="007C5CAC"/>
    <w:rsid w:val="007C5EED"/>
    <w:rsid w:val="007C6565"/>
    <w:rsid w:val="007C6D78"/>
    <w:rsid w:val="007C710C"/>
    <w:rsid w:val="007C7F45"/>
    <w:rsid w:val="007D0937"/>
    <w:rsid w:val="007D19FC"/>
    <w:rsid w:val="007D1ABE"/>
    <w:rsid w:val="007D2147"/>
    <w:rsid w:val="007D2292"/>
    <w:rsid w:val="007D23B6"/>
    <w:rsid w:val="007D2541"/>
    <w:rsid w:val="007D26FF"/>
    <w:rsid w:val="007D3594"/>
    <w:rsid w:val="007D3646"/>
    <w:rsid w:val="007D3DBB"/>
    <w:rsid w:val="007D3F41"/>
    <w:rsid w:val="007D43A8"/>
    <w:rsid w:val="007D441B"/>
    <w:rsid w:val="007D46F9"/>
    <w:rsid w:val="007D4AD9"/>
    <w:rsid w:val="007D531F"/>
    <w:rsid w:val="007D5AE6"/>
    <w:rsid w:val="007D5BA7"/>
    <w:rsid w:val="007D6A92"/>
    <w:rsid w:val="007D6FFD"/>
    <w:rsid w:val="007D773D"/>
    <w:rsid w:val="007D7C3D"/>
    <w:rsid w:val="007E0C21"/>
    <w:rsid w:val="007E1ECD"/>
    <w:rsid w:val="007E2103"/>
    <w:rsid w:val="007E2AF8"/>
    <w:rsid w:val="007E31E9"/>
    <w:rsid w:val="007E32EF"/>
    <w:rsid w:val="007E343C"/>
    <w:rsid w:val="007E34F0"/>
    <w:rsid w:val="007E380F"/>
    <w:rsid w:val="007E5391"/>
    <w:rsid w:val="007E58C7"/>
    <w:rsid w:val="007E5EE8"/>
    <w:rsid w:val="007E6643"/>
    <w:rsid w:val="007E6945"/>
    <w:rsid w:val="007E6D0C"/>
    <w:rsid w:val="007E6D42"/>
    <w:rsid w:val="007E6DD5"/>
    <w:rsid w:val="007E7354"/>
    <w:rsid w:val="007E77B3"/>
    <w:rsid w:val="007E78F0"/>
    <w:rsid w:val="007E7D72"/>
    <w:rsid w:val="007F0532"/>
    <w:rsid w:val="007F0722"/>
    <w:rsid w:val="007F0C29"/>
    <w:rsid w:val="007F0EA6"/>
    <w:rsid w:val="007F1161"/>
    <w:rsid w:val="007F183C"/>
    <w:rsid w:val="007F2AB9"/>
    <w:rsid w:val="007F2AE4"/>
    <w:rsid w:val="007F2D77"/>
    <w:rsid w:val="007F2DB4"/>
    <w:rsid w:val="007F3532"/>
    <w:rsid w:val="007F37CD"/>
    <w:rsid w:val="007F45D7"/>
    <w:rsid w:val="007F46B2"/>
    <w:rsid w:val="007F4A91"/>
    <w:rsid w:val="007F4EAE"/>
    <w:rsid w:val="007F5085"/>
    <w:rsid w:val="007F5362"/>
    <w:rsid w:val="007F5772"/>
    <w:rsid w:val="007F5AC3"/>
    <w:rsid w:val="007F6011"/>
    <w:rsid w:val="007F620D"/>
    <w:rsid w:val="007F6C67"/>
    <w:rsid w:val="00800588"/>
    <w:rsid w:val="00800EDB"/>
    <w:rsid w:val="008010AE"/>
    <w:rsid w:val="008018A7"/>
    <w:rsid w:val="008022D7"/>
    <w:rsid w:val="00802B40"/>
    <w:rsid w:val="00802C50"/>
    <w:rsid w:val="00802F28"/>
    <w:rsid w:val="00803CCF"/>
    <w:rsid w:val="008041E6"/>
    <w:rsid w:val="008042DF"/>
    <w:rsid w:val="0080456C"/>
    <w:rsid w:val="0080466D"/>
    <w:rsid w:val="00804DF6"/>
    <w:rsid w:val="0080518B"/>
    <w:rsid w:val="0080529A"/>
    <w:rsid w:val="00805F9D"/>
    <w:rsid w:val="008069D9"/>
    <w:rsid w:val="00806C3F"/>
    <w:rsid w:val="00807ACA"/>
    <w:rsid w:val="00807D12"/>
    <w:rsid w:val="00807D2B"/>
    <w:rsid w:val="00810136"/>
    <w:rsid w:val="0081048C"/>
    <w:rsid w:val="00810BE2"/>
    <w:rsid w:val="00811D4D"/>
    <w:rsid w:val="008122D2"/>
    <w:rsid w:val="00812336"/>
    <w:rsid w:val="00812B3C"/>
    <w:rsid w:val="00813A3B"/>
    <w:rsid w:val="008143E9"/>
    <w:rsid w:val="0081446D"/>
    <w:rsid w:val="00814702"/>
    <w:rsid w:val="00814743"/>
    <w:rsid w:val="00814A9D"/>
    <w:rsid w:val="008152A3"/>
    <w:rsid w:val="00815357"/>
    <w:rsid w:val="0081561B"/>
    <w:rsid w:val="008168A2"/>
    <w:rsid w:val="00816B03"/>
    <w:rsid w:val="00816C7C"/>
    <w:rsid w:val="00817954"/>
    <w:rsid w:val="00817C46"/>
    <w:rsid w:val="00817E3C"/>
    <w:rsid w:val="0082004F"/>
    <w:rsid w:val="008207B9"/>
    <w:rsid w:val="00821175"/>
    <w:rsid w:val="008219C5"/>
    <w:rsid w:val="00821CC9"/>
    <w:rsid w:val="00821F42"/>
    <w:rsid w:val="00822F4B"/>
    <w:rsid w:val="00823726"/>
    <w:rsid w:val="00823962"/>
    <w:rsid w:val="00823C99"/>
    <w:rsid w:val="00823CE2"/>
    <w:rsid w:val="00823E47"/>
    <w:rsid w:val="008240FB"/>
    <w:rsid w:val="00824921"/>
    <w:rsid w:val="008254F0"/>
    <w:rsid w:val="00826221"/>
    <w:rsid w:val="00826EF8"/>
    <w:rsid w:val="00827B1E"/>
    <w:rsid w:val="0083076E"/>
    <w:rsid w:val="00830FEF"/>
    <w:rsid w:val="008313F9"/>
    <w:rsid w:val="0083152B"/>
    <w:rsid w:val="00831DCD"/>
    <w:rsid w:val="00832096"/>
    <w:rsid w:val="008321BA"/>
    <w:rsid w:val="008323D5"/>
    <w:rsid w:val="00832B8C"/>
    <w:rsid w:val="00832CC1"/>
    <w:rsid w:val="00832E90"/>
    <w:rsid w:val="00833881"/>
    <w:rsid w:val="008339F7"/>
    <w:rsid w:val="0083412A"/>
    <w:rsid w:val="00834497"/>
    <w:rsid w:val="00834662"/>
    <w:rsid w:val="00834888"/>
    <w:rsid w:val="00834D5A"/>
    <w:rsid w:val="00834DB7"/>
    <w:rsid w:val="008351B1"/>
    <w:rsid w:val="00835252"/>
    <w:rsid w:val="00835480"/>
    <w:rsid w:val="00835AF1"/>
    <w:rsid w:val="00835F43"/>
    <w:rsid w:val="00835FAF"/>
    <w:rsid w:val="00836541"/>
    <w:rsid w:val="008367DF"/>
    <w:rsid w:val="008370B0"/>
    <w:rsid w:val="00837AD3"/>
    <w:rsid w:val="00837C3D"/>
    <w:rsid w:val="00837DDC"/>
    <w:rsid w:val="0084071F"/>
    <w:rsid w:val="00840B91"/>
    <w:rsid w:val="008414FB"/>
    <w:rsid w:val="00841664"/>
    <w:rsid w:val="00841885"/>
    <w:rsid w:val="008418B1"/>
    <w:rsid w:val="008423AE"/>
    <w:rsid w:val="0084291E"/>
    <w:rsid w:val="00842B51"/>
    <w:rsid w:val="00842B73"/>
    <w:rsid w:val="00842C9A"/>
    <w:rsid w:val="008441C0"/>
    <w:rsid w:val="00844210"/>
    <w:rsid w:val="0084435D"/>
    <w:rsid w:val="00844928"/>
    <w:rsid w:val="008452C9"/>
    <w:rsid w:val="00845577"/>
    <w:rsid w:val="008459A5"/>
    <w:rsid w:val="00846E04"/>
    <w:rsid w:val="0084724E"/>
    <w:rsid w:val="008473B1"/>
    <w:rsid w:val="00847C05"/>
    <w:rsid w:val="00847C07"/>
    <w:rsid w:val="00847C87"/>
    <w:rsid w:val="0085084E"/>
    <w:rsid w:val="00851B4E"/>
    <w:rsid w:val="00851E52"/>
    <w:rsid w:val="00851E97"/>
    <w:rsid w:val="00851FA6"/>
    <w:rsid w:val="0085295F"/>
    <w:rsid w:val="008530A3"/>
    <w:rsid w:val="008532FC"/>
    <w:rsid w:val="00853CB1"/>
    <w:rsid w:val="00853D04"/>
    <w:rsid w:val="0085459A"/>
    <w:rsid w:val="00854695"/>
    <w:rsid w:val="00854A4F"/>
    <w:rsid w:val="00854C07"/>
    <w:rsid w:val="00854CB6"/>
    <w:rsid w:val="00855F86"/>
    <w:rsid w:val="008573CC"/>
    <w:rsid w:val="00857403"/>
    <w:rsid w:val="00857436"/>
    <w:rsid w:val="008574AE"/>
    <w:rsid w:val="008575A6"/>
    <w:rsid w:val="00857AEB"/>
    <w:rsid w:val="00857C84"/>
    <w:rsid w:val="0086014A"/>
    <w:rsid w:val="0086045F"/>
    <w:rsid w:val="0086066F"/>
    <w:rsid w:val="008606DB"/>
    <w:rsid w:val="00860AE5"/>
    <w:rsid w:val="00860D71"/>
    <w:rsid w:val="00861405"/>
    <w:rsid w:val="00861837"/>
    <w:rsid w:val="008618D1"/>
    <w:rsid w:val="00861BD9"/>
    <w:rsid w:val="00861E93"/>
    <w:rsid w:val="00861F13"/>
    <w:rsid w:val="008624D7"/>
    <w:rsid w:val="00862573"/>
    <w:rsid w:val="00862923"/>
    <w:rsid w:val="0086296F"/>
    <w:rsid w:val="008633AC"/>
    <w:rsid w:val="00863866"/>
    <w:rsid w:val="008639A2"/>
    <w:rsid w:val="00863F76"/>
    <w:rsid w:val="00864091"/>
    <w:rsid w:val="008644C9"/>
    <w:rsid w:val="00864EF2"/>
    <w:rsid w:val="008653AD"/>
    <w:rsid w:val="0086550D"/>
    <w:rsid w:val="00865A14"/>
    <w:rsid w:val="00866114"/>
    <w:rsid w:val="00866614"/>
    <w:rsid w:val="008668AF"/>
    <w:rsid w:val="00867000"/>
    <w:rsid w:val="00867978"/>
    <w:rsid w:val="00870720"/>
    <w:rsid w:val="0087084B"/>
    <w:rsid w:val="00870E7A"/>
    <w:rsid w:val="00870EFD"/>
    <w:rsid w:val="008727F4"/>
    <w:rsid w:val="00873CEB"/>
    <w:rsid w:val="00873DA2"/>
    <w:rsid w:val="008741E3"/>
    <w:rsid w:val="00874314"/>
    <w:rsid w:val="00874E46"/>
    <w:rsid w:val="00875952"/>
    <w:rsid w:val="008759C8"/>
    <w:rsid w:val="00875C1A"/>
    <w:rsid w:val="00875C4E"/>
    <w:rsid w:val="00875C74"/>
    <w:rsid w:val="00875EB3"/>
    <w:rsid w:val="008761D1"/>
    <w:rsid w:val="00876323"/>
    <w:rsid w:val="00876B2C"/>
    <w:rsid w:val="00876D6B"/>
    <w:rsid w:val="00876E0B"/>
    <w:rsid w:val="008770F3"/>
    <w:rsid w:val="00877FCB"/>
    <w:rsid w:val="00880D10"/>
    <w:rsid w:val="008810E0"/>
    <w:rsid w:val="0088265E"/>
    <w:rsid w:val="008827A2"/>
    <w:rsid w:val="008829E8"/>
    <w:rsid w:val="00883379"/>
    <w:rsid w:val="00883602"/>
    <w:rsid w:val="0088389C"/>
    <w:rsid w:val="008839DB"/>
    <w:rsid w:val="00884178"/>
    <w:rsid w:val="00884210"/>
    <w:rsid w:val="00884883"/>
    <w:rsid w:val="0088497E"/>
    <w:rsid w:val="00884E7B"/>
    <w:rsid w:val="0088585E"/>
    <w:rsid w:val="008859B1"/>
    <w:rsid w:val="00885E4A"/>
    <w:rsid w:val="00886938"/>
    <w:rsid w:val="0088704C"/>
    <w:rsid w:val="00887800"/>
    <w:rsid w:val="00887DA9"/>
    <w:rsid w:val="00890A2E"/>
    <w:rsid w:val="00890F91"/>
    <w:rsid w:val="00891099"/>
    <w:rsid w:val="008918CD"/>
    <w:rsid w:val="00891A93"/>
    <w:rsid w:val="00891BC9"/>
    <w:rsid w:val="00891CCB"/>
    <w:rsid w:val="00891DFB"/>
    <w:rsid w:val="00891F3A"/>
    <w:rsid w:val="008920F2"/>
    <w:rsid w:val="008938DF"/>
    <w:rsid w:val="0089397F"/>
    <w:rsid w:val="00893BFD"/>
    <w:rsid w:val="00893E0F"/>
    <w:rsid w:val="00894BB1"/>
    <w:rsid w:val="00895223"/>
    <w:rsid w:val="008955F6"/>
    <w:rsid w:val="0089605A"/>
    <w:rsid w:val="00896205"/>
    <w:rsid w:val="0089649A"/>
    <w:rsid w:val="00896559"/>
    <w:rsid w:val="00897567"/>
    <w:rsid w:val="008976EA"/>
    <w:rsid w:val="00897A16"/>
    <w:rsid w:val="00897CA3"/>
    <w:rsid w:val="008A03EA"/>
    <w:rsid w:val="008A0729"/>
    <w:rsid w:val="008A0A3D"/>
    <w:rsid w:val="008A0AA4"/>
    <w:rsid w:val="008A18F9"/>
    <w:rsid w:val="008A2614"/>
    <w:rsid w:val="008A2FBE"/>
    <w:rsid w:val="008A357E"/>
    <w:rsid w:val="008A3869"/>
    <w:rsid w:val="008A39B6"/>
    <w:rsid w:val="008A3B64"/>
    <w:rsid w:val="008A3E38"/>
    <w:rsid w:val="008A400E"/>
    <w:rsid w:val="008A4143"/>
    <w:rsid w:val="008A44EF"/>
    <w:rsid w:val="008A54BB"/>
    <w:rsid w:val="008A5F45"/>
    <w:rsid w:val="008A60D5"/>
    <w:rsid w:val="008A6204"/>
    <w:rsid w:val="008A658C"/>
    <w:rsid w:val="008A674A"/>
    <w:rsid w:val="008A689D"/>
    <w:rsid w:val="008A720C"/>
    <w:rsid w:val="008B03BB"/>
    <w:rsid w:val="008B0950"/>
    <w:rsid w:val="008B09F9"/>
    <w:rsid w:val="008B0AFE"/>
    <w:rsid w:val="008B0E56"/>
    <w:rsid w:val="008B124B"/>
    <w:rsid w:val="008B1501"/>
    <w:rsid w:val="008B1591"/>
    <w:rsid w:val="008B1FE5"/>
    <w:rsid w:val="008B2279"/>
    <w:rsid w:val="008B260A"/>
    <w:rsid w:val="008B27B7"/>
    <w:rsid w:val="008B32C2"/>
    <w:rsid w:val="008B32F3"/>
    <w:rsid w:val="008B368E"/>
    <w:rsid w:val="008B3DA9"/>
    <w:rsid w:val="008B45C9"/>
    <w:rsid w:val="008B4880"/>
    <w:rsid w:val="008B4B45"/>
    <w:rsid w:val="008B61F6"/>
    <w:rsid w:val="008B688F"/>
    <w:rsid w:val="008B6D05"/>
    <w:rsid w:val="008B6E2E"/>
    <w:rsid w:val="008B7331"/>
    <w:rsid w:val="008B733A"/>
    <w:rsid w:val="008B73F4"/>
    <w:rsid w:val="008B77E9"/>
    <w:rsid w:val="008B79AC"/>
    <w:rsid w:val="008B79C4"/>
    <w:rsid w:val="008B7E6E"/>
    <w:rsid w:val="008B7EF6"/>
    <w:rsid w:val="008B7F3C"/>
    <w:rsid w:val="008C0987"/>
    <w:rsid w:val="008C0A86"/>
    <w:rsid w:val="008C0B8C"/>
    <w:rsid w:val="008C18D8"/>
    <w:rsid w:val="008C2023"/>
    <w:rsid w:val="008C20B0"/>
    <w:rsid w:val="008C257D"/>
    <w:rsid w:val="008C25DC"/>
    <w:rsid w:val="008C298E"/>
    <w:rsid w:val="008C338D"/>
    <w:rsid w:val="008C34B4"/>
    <w:rsid w:val="008C363E"/>
    <w:rsid w:val="008C3C98"/>
    <w:rsid w:val="008C3DF6"/>
    <w:rsid w:val="008C4480"/>
    <w:rsid w:val="008C45A8"/>
    <w:rsid w:val="008C4A15"/>
    <w:rsid w:val="008C50D1"/>
    <w:rsid w:val="008C5991"/>
    <w:rsid w:val="008C5B50"/>
    <w:rsid w:val="008C5B7D"/>
    <w:rsid w:val="008C5E2E"/>
    <w:rsid w:val="008C6E16"/>
    <w:rsid w:val="008C70DE"/>
    <w:rsid w:val="008C7940"/>
    <w:rsid w:val="008C7A2B"/>
    <w:rsid w:val="008C7C75"/>
    <w:rsid w:val="008D0269"/>
    <w:rsid w:val="008D0C3F"/>
    <w:rsid w:val="008D115F"/>
    <w:rsid w:val="008D14F7"/>
    <w:rsid w:val="008D1783"/>
    <w:rsid w:val="008D1B0F"/>
    <w:rsid w:val="008D1DE8"/>
    <w:rsid w:val="008D2137"/>
    <w:rsid w:val="008D3A0C"/>
    <w:rsid w:val="008D3AB3"/>
    <w:rsid w:val="008D3BF9"/>
    <w:rsid w:val="008D3EF8"/>
    <w:rsid w:val="008D411E"/>
    <w:rsid w:val="008D412A"/>
    <w:rsid w:val="008D44F1"/>
    <w:rsid w:val="008D482B"/>
    <w:rsid w:val="008D4EE1"/>
    <w:rsid w:val="008D586A"/>
    <w:rsid w:val="008D6522"/>
    <w:rsid w:val="008D683E"/>
    <w:rsid w:val="008D6DF3"/>
    <w:rsid w:val="008D79E2"/>
    <w:rsid w:val="008D7DBF"/>
    <w:rsid w:val="008D7FDF"/>
    <w:rsid w:val="008E00CD"/>
    <w:rsid w:val="008E0390"/>
    <w:rsid w:val="008E08B9"/>
    <w:rsid w:val="008E0D0E"/>
    <w:rsid w:val="008E0E18"/>
    <w:rsid w:val="008E1379"/>
    <w:rsid w:val="008E155B"/>
    <w:rsid w:val="008E3433"/>
    <w:rsid w:val="008E3903"/>
    <w:rsid w:val="008E3949"/>
    <w:rsid w:val="008E39B1"/>
    <w:rsid w:val="008E3D7A"/>
    <w:rsid w:val="008E3E34"/>
    <w:rsid w:val="008E4B19"/>
    <w:rsid w:val="008E4DB8"/>
    <w:rsid w:val="008E5196"/>
    <w:rsid w:val="008E55B1"/>
    <w:rsid w:val="008E5657"/>
    <w:rsid w:val="008E5CDC"/>
    <w:rsid w:val="008E60B1"/>
    <w:rsid w:val="008E6283"/>
    <w:rsid w:val="008E703D"/>
    <w:rsid w:val="008E74C2"/>
    <w:rsid w:val="008E7B7E"/>
    <w:rsid w:val="008F03A1"/>
    <w:rsid w:val="008F0502"/>
    <w:rsid w:val="008F0759"/>
    <w:rsid w:val="008F096A"/>
    <w:rsid w:val="008F14D1"/>
    <w:rsid w:val="008F186C"/>
    <w:rsid w:val="008F1E76"/>
    <w:rsid w:val="008F2078"/>
    <w:rsid w:val="008F20C3"/>
    <w:rsid w:val="008F242C"/>
    <w:rsid w:val="008F247B"/>
    <w:rsid w:val="008F2957"/>
    <w:rsid w:val="008F2B07"/>
    <w:rsid w:val="008F304F"/>
    <w:rsid w:val="008F377F"/>
    <w:rsid w:val="008F3A2C"/>
    <w:rsid w:val="008F3CA0"/>
    <w:rsid w:val="008F40F4"/>
    <w:rsid w:val="008F416C"/>
    <w:rsid w:val="008F4AFD"/>
    <w:rsid w:val="008F4DA8"/>
    <w:rsid w:val="008F4F89"/>
    <w:rsid w:val="008F5A70"/>
    <w:rsid w:val="008F5B67"/>
    <w:rsid w:val="008F652C"/>
    <w:rsid w:val="008F6A89"/>
    <w:rsid w:val="008F6C29"/>
    <w:rsid w:val="008F7079"/>
    <w:rsid w:val="008F7552"/>
    <w:rsid w:val="008F761F"/>
    <w:rsid w:val="008F76CC"/>
    <w:rsid w:val="008F77B9"/>
    <w:rsid w:val="008F788D"/>
    <w:rsid w:val="0090093C"/>
    <w:rsid w:val="009009F3"/>
    <w:rsid w:val="0090150F"/>
    <w:rsid w:val="00901C4D"/>
    <w:rsid w:val="00901DD9"/>
    <w:rsid w:val="0090247A"/>
    <w:rsid w:val="009024E5"/>
    <w:rsid w:val="00902B4C"/>
    <w:rsid w:val="00903A0D"/>
    <w:rsid w:val="009041AC"/>
    <w:rsid w:val="009043C4"/>
    <w:rsid w:val="009049A1"/>
    <w:rsid w:val="00904BC8"/>
    <w:rsid w:val="00904FCE"/>
    <w:rsid w:val="0090505C"/>
    <w:rsid w:val="00905A90"/>
    <w:rsid w:val="00905BB9"/>
    <w:rsid w:val="0090600A"/>
    <w:rsid w:val="00906234"/>
    <w:rsid w:val="00906443"/>
    <w:rsid w:val="009075E0"/>
    <w:rsid w:val="00910287"/>
    <w:rsid w:val="009102BC"/>
    <w:rsid w:val="0091088D"/>
    <w:rsid w:val="00910C35"/>
    <w:rsid w:val="00911F2C"/>
    <w:rsid w:val="00912342"/>
    <w:rsid w:val="00912B73"/>
    <w:rsid w:val="00912E8A"/>
    <w:rsid w:val="00913008"/>
    <w:rsid w:val="009134DB"/>
    <w:rsid w:val="00913CFC"/>
    <w:rsid w:val="009145A3"/>
    <w:rsid w:val="0091508D"/>
    <w:rsid w:val="00915843"/>
    <w:rsid w:val="0091597E"/>
    <w:rsid w:val="00915A5B"/>
    <w:rsid w:val="00916635"/>
    <w:rsid w:val="00917CFD"/>
    <w:rsid w:val="00917F65"/>
    <w:rsid w:val="009208F7"/>
    <w:rsid w:val="009218CA"/>
    <w:rsid w:val="009219DB"/>
    <w:rsid w:val="0092242F"/>
    <w:rsid w:val="009224DF"/>
    <w:rsid w:val="00922826"/>
    <w:rsid w:val="00922A9F"/>
    <w:rsid w:val="00922BF9"/>
    <w:rsid w:val="00922DFA"/>
    <w:rsid w:val="00922F05"/>
    <w:rsid w:val="00923BFD"/>
    <w:rsid w:val="009245D7"/>
    <w:rsid w:val="009251E8"/>
    <w:rsid w:val="00925950"/>
    <w:rsid w:val="00925A7F"/>
    <w:rsid w:val="00925AB2"/>
    <w:rsid w:val="009262F0"/>
    <w:rsid w:val="00926B74"/>
    <w:rsid w:val="00926E11"/>
    <w:rsid w:val="009277B4"/>
    <w:rsid w:val="00927ADC"/>
    <w:rsid w:val="00930315"/>
    <w:rsid w:val="009303E8"/>
    <w:rsid w:val="009307EC"/>
    <w:rsid w:val="0093099F"/>
    <w:rsid w:val="00930D36"/>
    <w:rsid w:val="00931075"/>
    <w:rsid w:val="00931403"/>
    <w:rsid w:val="00931D50"/>
    <w:rsid w:val="00932210"/>
    <w:rsid w:val="009324A9"/>
    <w:rsid w:val="009324D3"/>
    <w:rsid w:val="00932599"/>
    <w:rsid w:val="0093297B"/>
    <w:rsid w:val="00932F36"/>
    <w:rsid w:val="0093325E"/>
    <w:rsid w:val="00934380"/>
    <w:rsid w:val="00934DE0"/>
    <w:rsid w:val="00934E31"/>
    <w:rsid w:val="009350A2"/>
    <w:rsid w:val="00935649"/>
    <w:rsid w:val="00935653"/>
    <w:rsid w:val="009359CB"/>
    <w:rsid w:val="00936768"/>
    <w:rsid w:val="00936C96"/>
    <w:rsid w:val="00937409"/>
    <w:rsid w:val="009378A2"/>
    <w:rsid w:val="0094042F"/>
    <w:rsid w:val="0094186E"/>
    <w:rsid w:val="00942263"/>
    <w:rsid w:val="0094237C"/>
    <w:rsid w:val="00942CE5"/>
    <w:rsid w:val="0094354A"/>
    <w:rsid w:val="00944366"/>
    <w:rsid w:val="009445B6"/>
    <w:rsid w:val="00944CDA"/>
    <w:rsid w:val="00945053"/>
    <w:rsid w:val="00945571"/>
    <w:rsid w:val="00945B43"/>
    <w:rsid w:val="00946843"/>
    <w:rsid w:val="00946F52"/>
    <w:rsid w:val="00947058"/>
    <w:rsid w:val="0094720E"/>
    <w:rsid w:val="00947B88"/>
    <w:rsid w:val="009500E6"/>
    <w:rsid w:val="0095099A"/>
    <w:rsid w:val="00950A06"/>
    <w:rsid w:val="00951500"/>
    <w:rsid w:val="00951567"/>
    <w:rsid w:val="00951778"/>
    <w:rsid w:val="00951784"/>
    <w:rsid w:val="00951A47"/>
    <w:rsid w:val="00951CD5"/>
    <w:rsid w:val="00951EDE"/>
    <w:rsid w:val="00952040"/>
    <w:rsid w:val="00952357"/>
    <w:rsid w:val="00952727"/>
    <w:rsid w:val="009528F1"/>
    <w:rsid w:val="0095302C"/>
    <w:rsid w:val="009535AD"/>
    <w:rsid w:val="009542B3"/>
    <w:rsid w:val="00954E48"/>
    <w:rsid w:val="00954EAA"/>
    <w:rsid w:val="009550B4"/>
    <w:rsid w:val="0095572A"/>
    <w:rsid w:val="00956652"/>
    <w:rsid w:val="009569D1"/>
    <w:rsid w:val="00956B9C"/>
    <w:rsid w:val="00956F48"/>
    <w:rsid w:val="00957690"/>
    <w:rsid w:val="0095769E"/>
    <w:rsid w:val="009579C1"/>
    <w:rsid w:val="00957C70"/>
    <w:rsid w:val="009605FB"/>
    <w:rsid w:val="00960938"/>
    <w:rsid w:val="00960E06"/>
    <w:rsid w:val="00960E0A"/>
    <w:rsid w:val="009617DC"/>
    <w:rsid w:val="009619C6"/>
    <w:rsid w:val="00961D77"/>
    <w:rsid w:val="0096224E"/>
    <w:rsid w:val="00963181"/>
    <w:rsid w:val="00963A52"/>
    <w:rsid w:val="00963A70"/>
    <w:rsid w:val="009653C3"/>
    <w:rsid w:val="0096541A"/>
    <w:rsid w:val="00965A53"/>
    <w:rsid w:val="00965D68"/>
    <w:rsid w:val="00966E9E"/>
    <w:rsid w:val="00967573"/>
    <w:rsid w:val="00967B01"/>
    <w:rsid w:val="00967C56"/>
    <w:rsid w:val="00967D01"/>
    <w:rsid w:val="00967D9F"/>
    <w:rsid w:val="00967DA4"/>
    <w:rsid w:val="00970043"/>
    <w:rsid w:val="009707D4"/>
    <w:rsid w:val="0097086F"/>
    <w:rsid w:val="00970ABC"/>
    <w:rsid w:val="009714C8"/>
    <w:rsid w:val="00971B1C"/>
    <w:rsid w:val="0097211D"/>
    <w:rsid w:val="0097240B"/>
    <w:rsid w:val="00972511"/>
    <w:rsid w:val="00972769"/>
    <w:rsid w:val="00972940"/>
    <w:rsid w:val="00972BA0"/>
    <w:rsid w:val="009730E3"/>
    <w:rsid w:val="00973167"/>
    <w:rsid w:val="009737DA"/>
    <w:rsid w:val="00973A11"/>
    <w:rsid w:val="00973B56"/>
    <w:rsid w:val="00973DA5"/>
    <w:rsid w:val="00973DF3"/>
    <w:rsid w:val="00974CE0"/>
    <w:rsid w:val="00974F4F"/>
    <w:rsid w:val="0097528D"/>
    <w:rsid w:val="009769EA"/>
    <w:rsid w:val="0097716A"/>
    <w:rsid w:val="00977B86"/>
    <w:rsid w:val="00980935"/>
    <w:rsid w:val="00980B63"/>
    <w:rsid w:val="00981058"/>
    <w:rsid w:val="00981260"/>
    <w:rsid w:val="0098184C"/>
    <w:rsid w:val="0098198A"/>
    <w:rsid w:val="00981C69"/>
    <w:rsid w:val="00982282"/>
    <w:rsid w:val="00982AD3"/>
    <w:rsid w:val="00983263"/>
    <w:rsid w:val="00983A08"/>
    <w:rsid w:val="00984813"/>
    <w:rsid w:val="00984906"/>
    <w:rsid w:val="00985328"/>
    <w:rsid w:val="009858E2"/>
    <w:rsid w:val="00985962"/>
    <w:rsid w:val="00986006"/>
    <w:rsid w:val="00986A52"/>
    <w:rsid w:val="00986A98"/>
    <w:rsid w:val="00986E7B"/>
    <w:rsid w:val="00987105"/>
    <w:rsid w:val="00987881"/>
    <w:rsid w:val="009878BF"/>
    <w:rsid w:val="00987C1C"/>
    <w:rsid w:val="009911E9"/>
    <w:rsid w:val="00991E4C"/>
    <w:rsid w:val="009922D5"/>
    <w:rsid w:val="00992F12"/>
    <w:rsid w:val="00993353"/>
    <w:rsid w:val="009939F0"/>
    <w:rsid w:val="00993E99"/>
    <w:rsid w:val="00993F6D"/>
    <w:rsid w:val="00994188"/>
    <w:rsid w:val="00994191"/>
    <w:rsid w:val="009949DD"/>
    <w:rsid w:val="00994BB9"/>
    <w:rsid w:val="00994EDF"/>
    <w:rsid w:val="00994EFA"/>
    <w:rsid w:val="00995C76"/>
    <w:rsid w:val="009967FB"/>
    <w:rsid w:val="0099735C"/>
    <w:rsid w:val="00997F33"/>
    <w:rsid w:val="009A03F4"/>
    <w:rsid w:val="009A0601"/>
    <w:rsid w:val="009A0892"/>
    <w:rsid w:val="009A0ABA"/>
    <w:rsid w:val="009A0E35"/>
    <w:rsid w:val="009A1206"/>
    <w:rsid w:val="009A1F1A"/>
    <w:rsid w:val="009A2438"/>
    <w:rsid w:val="009A27D7"/>
    <w:rsid w:val="009A3890"/>
    <w:rsid w:val="009A3B3B"/>
    <w:rsid w:val="009A426D"/>
    <w:rsid w:val="009A434C"/>
    <w:rsid w:val="009A49D9"/>
    <w:rsid w:val="009A5231"/>
    <w:rsid w:val="009A5F2F"/>
    <w:rsid w:val="009A6201"/>
    <w:rsid w:val="009A63CD"/>
    <w:rsid w:val="009A6BA2"/>
    <w:rsid w:val="009A6C58"/>
    <w:rsid w:val="009A6C63"/>
    <w:rsid w:val="009A6ECA"/>
    <w:rsid w:val="009A7509"/>
    <w:rsid w:val="009A75B4"/>
    <w:rsid w:val="009A7961"/>
    <w:rsid w:val="009A7F85"/>
    <w:rsid w:val="009B0116"/>
    <w:rsid w:val="009B08C3"/>
    <w:rsid w:val="009B0A27"/>
    <w:rsid w:val="009B0DB4"/>
    <w:rsid w:val="009B0F85"/>
    <w:rsid w:val="009B1308"/>
    <w:rsid w:val="009B13CC"/>
    <w:rsid w:val="009B1E00"/>
    <w:rsid w:val="009B1FF0"/>
    <w:rsid w:val="009B22E3"/>
    <w:rsid w:val="009B34B2"/>
    <w:rsid w:val="009B376B"/>
    <w:rsid w:val="009B3F11"/>
    <w:rsid w:val="009B456E"/>
    <w:rsid w:val="009B47EF"/>
    <w:rsid w:val="009B4A1A"/>
    <w:rsid w:val="009B5718"/>
    <w:rsid w:val="009B629B"/>
    <w:rsid w:val="009B6725"/>
    <w:rsid w:val="009B6F5A"/>
    <w:rsid w:val="009B73DA"/>
    <w:rsid w:val="009B7477"/>
    <w:rsid w:val="009B7832"/>
    <w:rsid w:val="009B7C87"/>
    <w:rsid w:val="009C046F"/>
    <w:rsid w:val="009C0A55"/>
    <w:rsid w:val="009C1582"/>
    <w:rsid w:val="009C1FC4"/>
    <w:rsid w:val="009C20C5"/>
    <w:rsid w:val="009C2442"/>
    <w:rsid w:val="009C2EBF"/>
    <w:rsid w:val="009C3010"/>
    <w:rsid w:val="009C30D4"/>
    <w:rsid w:val="009C32A1"/>
    <w:rsid w:val="009C3C48"/>
    <w:rsid w:val="009C430E"/>
    <w:rsid w:val="009C43D2"/>
    <w:rsid w:val="009C49A1"/>
    <w:rsid w:val="009C5CE5"/>
    <w:rsid w:val="009C5ED4"/>
    <w:rsid w:val="009C60F9"/>
    <w:rsid w:val="009C6C77"/>
    <w:rsid w:val="009C6D8B"/>
    <w:rsid w:val="009C7244"/>
    <w:rsid w:val="009C72BC"/>
    <w:rsid w:val="009C7440"/>
    <w:rsid w:val="009D0004"/>
    <w:rsid w:val="009D05DE"/>
    <w:rsid w:val="009D075A"/>
    <w:rsid w:val="009D127E"/>
    <w:rsid w:val="009D15A1"/>
    <w:rsid w:val="009D18DF"/>
    <w:rsid w:val="009D1CC0"/>
    <w:rsid w:val="009D271A"/>
    <w:rsid w:val="009D28E5"/>
    <w:rsid w:val="009D2D3B"/>
    <w:rsid w:val="009D345A"/>
    <w:rsid w:val="009D3B42"/>
    <w:rsid w:val="009D40B7"/>
    <w:rsid w:val="009D418C"/>
    <w:rsid w:val="009D46A7"/>
    <w:rsid w:val="009D4816"/>
    <w:rsid w:val="009D4A08"/>
    <w:rsid w:val="009D540D"/>
    <w:rsid w:val="009D5B57"/>
    <w:rsid w:val="009D5DD6"/>
    <w:rsid w:val="009D6534"/>
    <w:rsid w:val="009D6C50"/>
    <w:rsid w:val="009D71BE"/>
    <w:rsid w:val="009D74A6"/>
    <w:rsid w:val="009D7FB7"/>
    <w:rsid w:val="009E019D"/>
    <w:rsid w:val="009E02ED"/>
    <w:rsid w:val="009E1016"/>
    <w:rsid w:val="009E1984"/>
    <w:rsid w:val="009E1A90"/>
    <w:rsid w:val="009E1ACD"/>
    <w:rsid w:val="009E2295"/>
    <w:rsid w:val="009E238B"/>
    <w:rsid w:val="009E2454"/>
    <w:rsid w:val="009E274C"/>
    <w:rsid w:val="009E2A60"/>
    <w:rsid w:val="009E2D10"/>
    <w:rsid w:val="009E2DE0"/>
    <w:rsid w:val="009E3B7C"/>
    <w:rsid w:val="009E408E"/>
    <w:rsid w:val="009E40AE"/>
    <w:rsid w:val="009E41DD"/>
    <w:rsid w:val="009E42B3"/>
    <w:rsid w:val="009E450C"/>
    <w:rsid w:val="009E4A1D"/>
    <w:rsid w:val="009E4A94"/>
    <w:rsid w:val="009E560E"/>
    <w:rsid w:val="009E5D6D"/>
    <w:rsid w:val="009E6384"/>
    <w:rsid w:val="009E68F5"/>
    <w:rsid w:val="009E6C69"/>
    <w:rsid w:val="009E76EC"/>
    <w:rsid w:val="009E7780"/>
    <w:rsid w:val="009E7858"/>
    <w:rsid w:val="009E7A0E"/>
    <w:rsid w:val="009E7D7F"/>
    <w:rsid w:val="009E7D94"/>
    <w:rsid w:val="009F075D"/>
    <w:rsid w:val="009F1019"/>
    <w:rsid w:val="009F1336"/>
    <w:rsid w:val="009F1352"/>
    <w:rsid w:val="009F14FA"/>
    <w:rsid w:val="009F1E39"/>
    <w:rsid w:val="009F1EF1"/>
    <w:rsid w:val="009F2231"/>
    <w:rsid w:val="009F2557"/>
    <w:rsid w:val="009F2728"/>
    <w:rsid w:val="009F2EFB"/>
    <w:rsid w:val="009F2F8C"/>
    <w:rsid w:val="009F3786"/>
    <w:rsid w:val="009F4D13"/>
    <w:rsid w:val="009F5187"/>
    <w:rsid w:val="009F53DE"/>
    <w:rsid w:val="009F563B"/>
    <w:rsid w:val="009F5A3E"/>
    <w:rsid w:val="009F5DD0"/>
    <w:rsid w:val="009F749E"/>
    <w:rsid w:val="009F7B85"/>
    <w:rsid w:val="009F7CCA"/>
    <w:rsid w:val="00A00814"/>
    <w:rsid w:val="00A0088E"/>
    <w:rsid w:val="00A00C42"/>
    <w:rsid w:val="00A010BE"/>
    <w:rsid w:val="00A01BC5"/>
    <w:rsid w:val="00A01D9D"/>
    <w:rsid w:val="00A021C6"/>
    <w:rsid w:val="00A021F8"/>
    <w:rsid w:val="00A02FA9"/>
    <w:rsid w:val="00A031C1"/>
    <w:rsid w:val="00A037BF"/>
    <w:rsid w:val="00A03B18"/>
    <w:rsid w:val="00A03EA5"/>
    <w:rsid w:val="00A0407A"/>
    <w:rsid w:val="00A04627"/>
    <w:rsid w:val="00A047B6"/>
    <w:rsid w:val="00A04BAF"/>
    <w:rsid w:val="00A06695"/>
    <w:rsid w:val="00A06ABB"/>
    <w:rsid w:val="00A06B3F"/>
    <w:rsid w:val="00A06F91"/>
    <w:rsid w:val="00A0710E"/>
    <w:rsid w:val="00A073BA"/>
    <w:rsid w:val="00A07DB7"/>
    <w:rsid w:val="00A101CD"/>
    <w:rsid w:val="00A10504"/>
    <w:rsid w:val="00A107D7"/>
    <w:rsid w:val="00A10832"/>
    <w:rsid w:val="00A110EA"/>
    <w:rsid w:val="00A112F9"/>
    <w:rsid w:val="00A11422"/>
    <w:rsid w:val="00A1159C"/>
    <w:rsid w:val="00A115BE"/>
    <w:rsid w:val="00A11DA5"/>
    <w:rsid w:val="00A1271B"/>
    <w:rsid w:val="00A12D5F"/>
    <w:rsid w:val="00A130C9"/>
    <w:rsid w:val="00A13631"/>
    <w:rsid w:val="00A147AA"/>
    <w:rsid w:val="00A14F98"/>
    <w:rsid w:val="00A15054"/>
    <w:rsid w:val="00A16835"/>
    <w:rsid w:val="00A16B72"/>
    <w:rsid w:val="00A17395"/>
    <w:rsid w:val="00A21622"/>
    <w:rsid w:val="00A2163D"/>
    <w:rsid w:val="00A21741"/>
    <w:rsid w:val="00A21D87"/>
    <w:rsid w:val="00A22B00"/>
    <w:rsid w:val="00A2374D"/>
    <w:rsid w:val="00A239D8"/>
    <w:rsid w:val="00A23B43"/>
    <w:rsid w:val="00A24622"/>
    <w:rsid w:val="00A24A32"/>
    <w:rsid w:val="00A24FFF"/>
    <w:rsid w:val="00A2590E"/>
    <w:rsid w:val="00A25D2E"/>
    <w:rsid w:val="00A264E5"/>
    <w:rsid w:val="00A2650E"/>
    <w:rsid w:val="00A26A03"/>
    <w:rsid w:val="00A26B9A"/>
    <w:rsid w:val="00A26FF2"/>
    <w:rsid w:val="00A27097"/>
    <w:rsid w:val="00A274E8"/>
    <w:rsid w:val="00A27744"/>
    <w:rsid w:val="00A302D5"/>
    <w:rsid w:val="00A30467"/>
    <w:rsid w:val="00A30716"/>
    <w:rsid w:val="00A30E62"/>
    <w:rsid w:val="00A30ECC"/>
    <w:rsid w:val="00A3179F"/>
    <w:rsid w:val="00A32028"/>
    <w:rsid w:val="00A3221E"/>
    <w:rsid w:val="00A32329"/>
    <w:rsid w:val="00A33B79"/>
    <w:rsid w:val="00A33E7E"/>
    <w:rsid w:val="00A340F6"/>
    <w:rsid w:val="00A34703"/>
    <w:rsid w:val="00A347BD"/>
    <w:rsid w:val="00A34B4E"/>
    <w:rsid w:val="00A3523C"/>
    <w:rsid w:val="00A35495"/>
    <w:rsid w:val="00A35B1F"/>
    <w:rsid w:val="00A362B3"/>
    <w:rsid w:val="00A36769"/>
    <w:rsid w:val="00A36C91"/>
    <w:rsid w:val="00A36FDD"/>
    <w:rsid w:val="00A37271"/>
    <w:rsid w:val="00A3761A"/>
    <w:rsid w:val="00A3782E"/>
    <w:rsid w:val="00A37950"/>
    <w:rsid w:val="00A37EA6"/>
    <w:rsid w:val="00A37FBA"/>
    <w:rsid w:val="00A40076"/>
    <w:rsid w:val="00A412C0"/>
    <w:rsid w:val="00A418C9"/>
    <w:rsid w:val="00A41B3A"/>
    <w:rsid w:val="00A41C85"/>
    <w:rsid w:val="00A41E20"/>
    <w:rsid w:val="00A422DC"/>
    <w:rsid w:val="00A42DDB"/>
    <w:rsid w:val="00A43B54"/>
    <w:rsid w:val="00A43CC6"/>
    <w:rsid w:val="00A44635"/>
    <w:rsid w:val="00A44743"/>
    <w:rsid w:val="00A44A83"/>
    <w:rsid w:val="00A4651B"/>
    <w:rsid w:val="00A469D2"/>
    <w:rsid w:val="00A47372"/>
    <w:rsid w:val="00A4798D"/>
    <w:rsid w:val="00A47E2B"/>
    <w:rsid w:val="00A5021F"/>
    <w:rsid w:val="00A50315"/>
    <w:rsid w:val="00A5044B"/>
    <w:rsid w:val="00A50672"/>
    <w:rsid w:val="00A5069F"/>
    <w:rsid w:val="00A51235"/>
    <w:rsid w:val="00A5134C"/>
    <w:rsid w:val="00A5144F"/>
    <w:rsid w:val="00A5162F"/>
    <w:rsid w:val="00A5180A"/>
    <w:rsid w:val="00A52710"/>
    <w:rsid w:val="00A5286D"/>
    <w:rsid w:val="00A52C27"/>
    <w:rsid w:val="00A5419B"/>
    <w:rsid w:val="00A544B4"/>
    <w:rsid w:val="00A5483D"/>
    <w:rsid w:val="00A54CDD"/>
    <w:rsid w:val="00A54DC1"/>
    <w:rsid w:val="00A5503A"/>
    <w:rsid w:val="00A550CE"/>
    <w:rsid w:val="00A556F7"/>
    <w:rsid w:val="00A55BFE"/>
    <w:rsid w:val="00A564E8"/>
    <w:rsid w:val="00A5653D"/>
    <w:rsid w:val="00A56553"/>
    <w:rsid w:val="00A56C52"/>
    <w:rsid w:val="00A57BC0"/>
    <w:rsid w:val="00A57C5D"/>
    <w:rsid w:val="00A57F42"/>
    <w:rsid w:val="00A60379"/>
    <w:rsid w:val="00A603C2"/>
    <w:rsid w:val="00A60813"/>
    <w:rsid w:val="00A60EFA"/>
    <w:rsid w:val="00A61111"/>
    <w:rsid w:val="00A61534"/>
    <w:rsid w:val="00A61C69"/>
    <w:rsid w:val="00A620D8"/>
    <w:rsid w:val="00A6269E"/>
    <w:rsid w:val="00A63334"/>
    <w:rsid w:val="00A6397B"/>
    <w:rsid w:val="00A64462"/>
    <w:rsid w:val="00A64C1F"/>
    <w:rsid w:val="00A6500C"/>
    <w:rsid w:val="00A6502A"/>
    <w:rsid w:val="00A651D6"/>
    <w:rsid w:val="00A6556E"/>
    <w:rsid w:val="00A65758"/>
    <w:rsid w:val="00A65F8E"/>
    <w:rsid w:val="00A66A76"/>
    <w:rsid w:val="00A67134"/>
    <w:rsid w:val="00A678B6"/>
    <w:rsid w:val="00A67B1E"/>
    <w:rsid w:val="00A701DA"/>
    <w:rsid w:val="00A706D8"/>
    <w:rsid w:val="00A719B1"/>
    <w:rsid w:val="00A720BC"/>
    <w:rsid w:val="00A723D9"/>
    <w:rsid w:val="00A72A81"/>
    <w:rsid w:val="00A72C26"/>
    <w:rsid w:val="00A72F2D"/>
    <w:rsid w:val="00A731D4"/>
    <w:rsid w:val="00A734C8"/>
    <w:rsid w:val="00A738A9"/>
    <w:rsid w:val="00A73A7A"/>
    <w:rsid w:val="00A7431B"/>
    <w:rsid w:val="00A744E4"/>
    <w:rsid w:val="00A74BCC"/>
    <w:rsid w:val="00A7501D"/>
    <w:rsid w:val="00A75178"/>
    <w:rsid w:val="00A7627B"/>
    <w:rsid w:val="00A76BDE"/>
    <w:rsid w:val="00A76CD6"/>
    <w:rsid w:val="00A76FF6"/>
    <w:rsid w:val="00A7763C"/>
    <w:rsid w:val="00A778D1"/>
    <w:rsid w:val="00A81527"/>
    <w:rsid w:val="00A81C74"/>
    <w:rsid w:val="00A81CC6"/>
    <w:rsid w:val="00A82BF4"/>
    <w:rsid w:val="00A83AEF"/>
    <w:rsid w:val="00A83D36"/>
    <w:rsid w:val="00A8412F"/>
    <w:rsid w:val="00A8418F"/>
    <w:rsid w:val="00A841EB"/>
    <w:rsid w:val="00A84D91"/>
    <w:rsid w:val="00A86331"/>
    <w:rsid w:val="00A86420"/>
    <w:rsid w:val="00A86A41"/>
    <w:rsid w:val="00A86C20"/>
    <w:rsid w:val="00A86D9F"/>
    <w:rsid w:val="00A86FD5"/>
    <w:rsid w:val="00A873B2"/>
    <w:rsid w:val="00A87479"/>
    <w:rsid w:val="00A876DF"/>
    <w:rsid w:val="00A879BB"/>
    <w:rsid w:val="00A90153"/>
    <w:rsid w:val="00A90B3D"/>
    <w:rsid w:val="00A91645"/>
    <w:rsid w:val="00A9167D"/>
    <w:rsid w:val="00A91BF2"/>
    <w:rsid w:val="00A91EE3"/>
    <w:rsid w:val="00A923A5"/>
    <w:rsid w:val="00A925A6"/>
    <w:rsid w:val="00A929C1"/>
    <w:rsid w:val="00A92DE8"/>
    <w:rsid w:val="00A92F91"/>
    <w:rsid w:val="00A93157"/>
    <w:rsid w:val="00A93F9C"/>
    <w:rsid w:val="00A948B7"/>
    <w:rsid w:val="00A953E6"/>
    <w:rsid w:val="00A95A20"/>
    <w:rsid w:val="00A95E5A"/>
    <w:rsid w:val="00A965B0"/>
    <w:rsid w:val="00A96C30"/>
    <w:rsid w:val="00A96E63"/>
    <w:rsid w:val="00A974CE"/>
    <w:rsid w:val="00AA0741"/>
    <w:rsid w:val="00AA0A8B"/>
    <w:rsid w:val="00AA0CC7"/>
    <w:rsid w:val="00AA0D2B"/>
    <w:rsid w:val="00AA0DC0"/>
    <w:rsid w:val="00AA1182"/>
    <w:rsid w:val="00AA1290"/>
    <w:rsid w:val="00AA1664"/>
    <w:rsid w:val="00AA1875"/>
    <w:rsid w:val="00AA1971"/>
    <w:rsid w:val="00AA1D7F"/>
    <w:rsid w:val="00AA235A"/>
    <w:rsid w:val="00AA2846"/>
    <w:rsid w:val="00AA2A03"/>
    <w:rsid w:val="00AA2CD3"/>
    <w:rsid w:val="00AA310E"/>
    <w:rsid w:val="00AA34FF"/>
    <w:rsid w:val="00AA3576"/>
    <w:rsid w:val="00AA361A"/>
    <w:rsid w:val="00AA4EBD"/>
    <w:rsid w:val="00AA4EFB"/>
    <w:rsid w:val="00AA5656"/>
    <w:rsid w:val="00AA64DE"/>
    <w:rsid w:val="00AA6775"/>
    <w:rsid w:val="00AA6C89"/>
    <w:rsid w:val="00AA7228"/>
    <w:rsid w:val="00AA7289"/>
    <w:rsid w:val="00AB016F"/>
    <w:rsid w:val="00AB01D5"/>
    <w:rsid w:val="00AB024B"/>
    <w:rsid w:val="00AB14CF"/>
    <w:rsid w:val="00AB1AD6"/>
    <w:rsid w:val="00AB1BA0"/>
    <w:rsid w:val="00AB272F"/>
    <w:rsid w:val="00AB33D8"/>
    <w:rsid w:val="00AB3742"/>
    <w:rsid w:val="00AB3844"/>
    <w:rsid w:val="00AB4042"/>
    <w:rsid w:val="00AB40F8"/>
    <w:rsid w:val="00AB4694"/>
    <w:rsid w:val="00AB46B4"/>
    <w:rsid w:val="00AB4C5C"/>
    <w:rsid w:val="00AB4C8E"/>
    <w:rsid w:val="00AB5012"/>
    <w:rsid w:val="00AB536B"/>
    <w:rsid w:val="00AB5C23"/>
    <w:rsid w:val="00AB6112"/>
    <w:rsid w:val="00AB6396"/>
    <w:rsid w:val="00AB6CCA"/>
    <w:rsid w:val="00AB6E7C"/>
    <w:rsid w:val="00AB79F7"/>
    <w:rsid w:val="00AB7A6E"/>
    <w:rsid w:val="00AB7DEF"/>
    <w:rsid w:val="00AB7E39"/>
    <w:rsid w:val="00AC00A0"/>
    <w:rsid w:val="00AC0E6E"/>
    <w:rsid w:val="00AC143A"/>
    <w:rsid w:val="00AC1663"/>
    <w:rsid w:val="00AC1735"/>
    <w:rsid w:val="00AC189E"/>
    <w:rsid w:val="00AC1C40"/>
    <w:rsid w:val="00AC1CD8"/>
    <w:rsid w:val="00AC1D51"/>
    <w:rsid w:val="00AC2614"/>
    <w:rsid w:val="00AC27CA"/>
    <w:rsid w:val="00AC2AD0"/>
    <w:rsid w:val="00AC2BFA"/>
    <w:rsid w:val="00AC30BF"/>
    <w:rsid w:val="00AC4501"/>
    <w:rsid w:val="00AC49D0"/>
    <w:rsid w:val="00AC4BBA"/>
    <w:rsid w:val="00AC4F4D"/>
    <w:rsid w:val="00AC5804"/>
    <w:rsid w:val="00AC5878"/>
    <w:rsid w:val="00AC58F0"/>
    <w:rsid w:val="00AC5F61"/>
    <w:rsid w:val="00AC64CF"/>
    <w:rsid w:val="00AC701C"/>
    <w:rsid w:val="00AC73D1"/>
    <w:rsid w:val="00AC73E7"/>
    <w:rsid w:val="00AC790F"/>
    <w:rsid w:val="00AD080D"/>
    <w:rsid w:val="00AD0BA5"/>
    <w:rsid w:val="00AD0E0C"/>
    <w:rsid w:val="00AD0E49"/>
    <w:rsid w:val="00AD139C"/>
    <w:rsid w:val="00AD13BC"/>
    <w:rsid w:val="00AD14CF"/>
    <w:rsid w:val="00AD1AC6"/>
    <w:rsid w:val="00AD1C52"/>
    <w:rsid w:val="00AD1E6F"/>
    <w:rsid w:val="00AD1FD4"/>
    <w:rsid w:val="00AD2167"/>
    <w:rsid w:val="00AD21A2"/>
    <w:rsid w:val="00AD25B3"/>
    <w:rsid w:val="00AD2A53"/>
    <w:rsid w:val="00AD2A9E"/>
    <w:rsid w:val="00AD2D99"/>
    <w:rsid w:val="00AD38C4"/>
    <w:rsid w:val="00AD3906"/>
    <w:rsid w:val="00AD3C96"/>
    <w:rsid w:val="00AD3EDB"/>
    <w:rsid w:val="00AD418E"/>
    <w:rsid w:val="00AD4C9B"/>
    <w:rsid w:val="00AD4F8A"/>
    <w:rsid w:val="00AD5375"/>
    <w:rsid w:val="00AD5808"/>
    <w:rsid w:val="00AD5C20"/>
    <w:rsid w:val="00AD62C4"/>
    <w:rsid w:val="00AD64BF"/>
    <w:rsid w:val="00AD6902"/>
    <w:rsid w:val="00AD6BDA"/>
    <w:rsid w:val="00AD72C2"/>
    <w:rsid w:val="00AD757C"/>
    <w:rsid w:val="00AE02E7"/>
    <w:rsid w:val="00AE0305"/>
    <w:rsid w:val="00AE056C"/>
    <w:rsid w:val="00AE086E"/>
    <w:rsid w:val="00AE13D2"/>
    <w:rsid w:val="00AE17BA"/>
    <w:rsid w:val="00AE1EE3"/>
    <w:rsid w:val="00AE241E"/>
    <w:rsid w:val="00AE2AC5"/>
    <w:rsid w:val="00AE2E94"/>
    <w:rsid w:val="00AE31D9"/>
    <w:rsid w:val="00AE35DC"/>
    <w:rsid w:val="00AE40C7"/>
    <w:rsid w:val="00AE40D5"/>
    <w:rsid w:val="00AE40F8"/>
    <w:rsid w:val="00AE4478"/>
    <w:rsid w:val="00AE47D0"/>
    <w:rsid w:val="00AE480E"/>
    <w:rsid w:val="00AE4C32"/>
    <w:rsid w:val="00AE4EFE"/>
    <w:rsid w:val="00AE5866"/>
    <w:rsid w:val="00AE587C"/>
    <w:rsid w:val="00AE5A81"/>
    <w:rsid w:val="00AE5D3E"/>
    <w:rsid w:val="00AE5E79"/>
    <w:rsid w:val="00AE6168"/>
    <w:rsid w:val="00AE6183"/>
    <w:rsid w:val="00AE6189"/>
    <w:rsid w:val="00AE6DD8"/>
    <w:rsid w:val="00AE6DE4"/>
    <w:rsid w:val="00AE6FAE"/>
    <w:rsid w:val="00AE7439"/>
    <w:rsid w:val="00AE77FA"/>
    <w:rsid w:val="00AE7900"/>
    <w:rsid w:val="00AE7CE7"/>
    <w:rsid w:val="00AF015A"/>
    <w:rsid w:val="00AF0690"/>
    <w:rsid w:val="00AF09DD"/>
    <w:rsid w:val="00AF0AF7"/>
    <w:rsid w:val="00AF0C69"/>
    <w:rsid w:val="00AF0E89"/>
    <w:rsid w:val="00AF1583"/>
    <w:rsid w:val="00AF1725"/>
    <w:rsid w:val="00AF2344"/>
    <w:rsid w:val="00AF2A75"/>
    <w:rsid w:val="00AF2AB0"/>
    <w:rsid w:val="00AF2B46"/>
    <w:rsid w:val="00AF2D42"/>
    <w:rsid w:val="00AF2E97"/>
    <w:rsid w:val="00AF3A94"/>
    <w:rsid w:val="00AF3D6B"/>
    <w:rsid w:val="00AF3E8F"/>
    <w:rsid w:val="00AF3EC4"/>
    <w:rsid w:val="00AF4DEA"/>
    <w:rsid w:val="00AF52A0"/>
    <w:rsid w:val="00AF5B5B"/>
    <w:rsid w:val="00AF5B97"/>
    <w:rsid w:val="00AF6437"/>
    <w:rsid w:val="00AF646B"/>
    <w:rsid w:val="00AF65A8"/>
    <w:rsid w:val="00AF6E5B"/>
    <w:rsid w:val="00AF770F"/>
    <w:rsid w:val="00B00043"/>
    <w:rsid w:val="00B00280"/>
    <w:rsid w:val="00B00543"/>
    <w:rsid w:val="00B00A2C"/>
    <w:rsid w:val="00B00BC4"/>
    <w:rsid w:val="00B00C17"/>
    <w:rsid w:val="00B00D00"/>
    <w:rsid w:val="00B0110B"/>
    <w:rsid w:val="00B0208F"/>
    <w:rsid w:val="00B02090"/>
    <w:rsid w:val="00B02980"/>
    <w:rsid w:val="00B02E55"/>
    <w:rsid w:val="00B03A61"/>
    <w:rsid w:val="00B03C22"/>
    <w:rsid w:val="00B049E9"/>
    <w:rsid w:val="00B04DE6"/>
    <w:rsid w:val="00B06229"/>
    <w:rsid w:val="00B06DA3"/>
    <w:rsid w:val="00B06E35"/>
    <w:rsid w:val="00B06EA1"/>
    <w:rsid w:val="00B075F9"/>
    <w:rsid w:val="00B07A89"/>
    <w:rsid w:val="00B101FF"/>
    <w:rsid w:val="00B106BC"/>
    <w:rsid w:val="00B10BC8"/>
    <w:rsid w:val="00B10C92"/>
    <w:rsid w:val="00B11250"/>
    <w:rsid w:val="00B1142A"/>
    <w:rsid w:val="00B116E3"/>
    <w:rsid w:val="00B11971"/>
    <w:rsid w:val="00B12529"/>
    <w:rsid w:val="00B132DB"/>
    <w:rsid w:val="00B136F9"/>
    <w:rsid w:val="00B13CC8"/>
    <w:rsid w:val="00B13E14"/>
    <w:rsid w:val="00B141B0"/>
    <w:rsid w:val="00B1439A"/>
    <w:rsid w:val="00B1480A"/>
    <w:rsid w:val="00B14ACA"/>
    <w:rsid w:val="00B14D95"/>
    <w:rsid w:val="00B14DF4"/>
    <w:rsid w:val="00B14E96"/>
    <w:rsid w:val="00B151ED"/>
    <w:rsid w:val="00B1579C"/>
    <w:rsid w:val="00B15C75"/>
    <w:rsid w:val="00B15C79"/>
    <w:rsid w:val="00B16199"/>
    <w:rsid w:val="00B16542"/>
    <w:rsid w:val="00B17073"/>
    <w:rsid w:val="00B172FE"/>
    <w:rsid w:val="00B1737C"/>
    <w:rsid w:val="00B17FAD"/>
    <w:rsid w:val="00B206CA"/>
    <w:rsid w:val="00B20760"/>
    <w:rsid w:val="00B20BA2"/>
    <w:rsid w:val="00B20D94"/>
    <w:rsid w:val="00B21463"/>
    <w:rsid w:val="00B21DA6"/>
    <w:rsid w:val="00B21DEC"/>
    <w:rsid w:val="00B21E69"/>
    <w:rsid w:val="00B2208C"/>
    <w:rsid w:val="00B2260B"/>
    <w:rsid w:val="00B2260D"/>
    <w:rsid w:val="00B22854"/>
    <w:rsid w:val="00B22F58"/>
    <w:rsid w:val="00B23373"/>
    <w:rsid w:val="00B23584"/>
    <w:rsid w:val="00B236CE"/>
    <w:rsid w:val="00B23FEC"/>
    <w:rsid w:val="00B24154"/>
    <w:rsid w:val="00B25123"/>
    <w:rsid w:val="00B257B1"/>
    <w:rsid w:val="00B25977"/>
    <w:rsid w:val="00B26566"/>
    <w:rsid w:val="00B26C95"/>
    <w:rsid w:val="00B272F5"/>
    <w:rsid w:val="00B2765B"/>
    <w:rsid w:val="00B27AB5"/>
    <w:rsid w:val="00B27B86"/>
    <w:rsid w:val="00B30528"/>
    <w:rsid w:val="00B309F3"/>
    <w:rsid w:val="00B30A60"/>
    <w:rsid w:val="00B30AD9"/>
    <w:rsid w:val="00B30EB5"/>
    <w:rsid w:val="00B30FAE"/>
    <w:rsid w:val="00B3198F"/>
    <w:rsid w:val="00B31A0E"/>
    <w:rsid w:val="00B31F94"/>
    <w:rsid w:val="00B32DD9"/>
    <w:rsid w:val="00B334F7"/>
    <w:rsid w:val="00B33FAC"/>
    <w:rsid w:val="00B33FEA"/>
    <w:rsid w:val="00B340F2"/>
    <w:rsid w:val="00B34207"/>
    <w:rsid w:val="00B34883"/>
    <w:rsid w:val="00B34BC7"/>
    <w:rsid w:val="00B35436"/>
    <w:rsid w:val="00B35528"/>
    <w:rsid w:val="00B356AA"/>
    <w:rsid w:val="00B356D8"/>
    <w:rsid w:val="00B359BA"/>
    <w:rsid w:val="00B3612C"/>
    <w:rsid w:val="00B3620F"/>
    <w:rsid w:val="00B36D98"/>
    <w:rsid w:val="00B36F63"/>
    <w:rsid w:val="00B37197"/>
    <w:rsid w:val="00B3720C"/>
    <w:rsid w:val="00B375A7"/>
    <w:rsid w:val="00B3794B"/>
    <w:rsid w:val="00B4014C"/>
    <w:rsid w:val="00B40277"/>
    <w:rsid w:val="00B415EC"/>
    <w:rsid w:val="00B418B2"/>
    <w:rsid w:val="00B41D61"/>
    <w:rsid w:val="00B43195"/>
    <w:rsid w:val="00B436D3"/>
    <w:rsid w:val="00B43768"/>
    <w:rsid w:val="00B442FD"/>
    <w:rsid w:val="00B4442B"/>
    <w:rsid w:val="00B4663B"/>
    <w:rsid w:val="00B47094"/>
    <w:rsid w:val="00B47B83"/>
    <w:rsid w:val="00B47C28"/>
    <w:rsid w:val="00B47C78"/>
    <w:rsid w:val="00B47D61"/>
    <w:rsid w:val="00B47D89"/>
    <w:rsid w:val="00B503A3"/>
    <w:rsid w:val="00B51266"/>
    <w:rsid w:val="00B51387"/>
    <w:rsid w:val="00B51497"/>
    <w:rsid w:val="00B517EC"/>
    <w:rsid w:val="00B51A69"/>
    <w:rsid w:val="00B51ABA"/>
    <w:rsid w:val="00B53042"/>
    <w:rsid w:val="00B53612"/>
    <w:rsid w:val="00B5366A"/>
    <w:rsid w:val="00B53696"/>
    <w:rsid w:val="00B54490"/>
    <w:rsid w:val="00B5493F"/>
    <w:rsid w:val="00B556D1"/>
    <w:rsid w:val="00B55D43"/>
    <w:rsid w:val="00B56D9B"/>
    <w:rsid w:val="00B56F4E"/>
    <w:rsid w:val="00B5731B"/>
    <w:rsid w:val="00B57B8C"/>
    <w:rsid w:val="00B60160"/>
    <w:rsid w:val="00B601D9"/>
    <w:rsid w:val="00B60EEB"/>
    <w:rsid w:val="00B613C2"/>
    <w:rsid w:val="00B62879"/>
    <w:rsid w:val="00B62A93"/>
    <w:rsid w:val="00B62B9B"/>
    <w:rsid w:val="00B62D6B"/>
    <w:rsid w:val="00B636DF"/>
    <w:rsid w:val="00B64DC0"/>
    <w:rsid w:val="00B64DCA"/>
    <w:rsid w:val="00B64F78"/>
    <w:rsid w:val="00B65728"/>
    <w:rsid w:val="00B65D9F"/>
    <w:rsid w:val="00B65DF9"/>
    <w:rsid w:val="00B6605B"/>
    <w:rsid w:val="00B66169"/>
    <w:rsid w:val="00B664F1"/>
    <w:rsid w:val="00B66576"/>
    <w:rsid w:val="00B66EAB"/>
    <w:rsid w:val="00B67519"/>
    <w:rsid w:val="00B67549"/>
    <w:rsid w:val="00B70B75"/>
    <w:rsid w:val="00B70E81"/>
    <w:rsid w:val="00B70EE5"/>
    <w:rsid w:val="00B70F53"/>
    <w:rsid w:val="00B714D6"/>
    <w:rsid w:val="00B7164B"/>
    <w:rsid w:val="00B71A45"/>
    <w:rsid w:val="00B71EC9"/>
    <w:rsid w:val="00B72664"/>
    <w:rsid w:val="00B726E6"/>
    <w:rsid w:val="00B72724"/>
    <w:rsid w:val="00B72E70"/>
    <w:rsid w:val="00B73381"/>
    <w:rsid w:val="00B7339F"/>
    <w:rsid w:val="00B73C5C"/>
    <w:rsid w:val="00B74998"/>
    <w:rsid w:val="00B74BBF"/>
    <w:rsid w:val="00B74C1E"/>
    <w:rsid w:val="00B751B3"/>
    <w:rsid w:val="00B75E92"/>
    <w:rsid w:val="00B75F41"/>
    <w:rsid w:val="00B76218"/>
    <w:rsid w:val="00B76387"/>
    <w:rsid w:val="00B7642E"/>
    <w:rsid w:val="00B7756D"/>
    <w:rsid w:val="00B77674"/>
    <w:rsid w:val="00B777AA"/>
    <w:rsid w:val="00B777FA"/>
    <w:rsid w:val="00B77DE2"/>
    <w:rsid w:val="00B80ABD"/>
    <w:rsid w:val="00B81482"/>
    <w:rsid w:val="00B8178B"/>
    <w:rsid w:val="00B819C0"/>
    <w:rsid w:val="00B82334"/>
    <w:rsid w:val="00B8281F"/>
    <w:rsid w:val="00B831E3"/>
    <w:rsid w:val="00B83830"/>
    <w:rsid w:val="00B83DB9"/>
    <w:rsid w:val="00B8437D"/>
    <w:rsid w:val="00B84C8E"/>
    <w:rsid w:val="00B8510F"/>
    <w:rsid w:val="00B851AB"/>
    <w:rsid w:val="00B855B3"/>
    <w:rsid w:val="00B85957"/>
    <w:rsid w:val="00B85D0F"/>
    <w:rsid w:val="00B85EB0"/>
    <w:rsid w:val="00B865D1"/>
    <w:rsid w:val="00B8663E"/>
    <w:rsid w:val="00B869C0"/>
    <w:rsid w:val="00B86CF5"/>
    <w:rsid w:val="00B87777"/>
    <w:rsid w:val="00B90ADA"/>
    <w:rsid w:val="00B91885"/>
    <w:rsid w:val="00B91910"/>
    <w:rsid w:val="00B91F89"/>
    <w:rsid w:val="00B92165"/>
    <w:rsid w:val="00B921BE"/>
    <w:rsid w:val="00B92835"/>
    <w:rsid w:val="00B93196"/>
    <w:rsid w:val="00B9339E"/>
    <w:rsid w:val="00B93AAF"/>
    <w:rsid w:val="00B93B33"/>
    <w:rsid w:val="00B93FEA"/>
    <w:rsid w:val="00B940AB"/>
    <w:rsid w:val="00B9423F"/>
    <w:rsid w:val="00B9477F"/>
    <w:rsid w:val="00B94EED"/>
    <w:rsid w:val="00B95082"/>
    <w:rsid w:val="00B950C5"/>
    <w:rsid w:val="00B952ED"/>
    <w:rsid w:val="00B958A7"/>
    <w:rsid w:val="00B95F9C"/>
    <w:rsid w:val="00B96097"/>
    <w:rsid w:val="00B969DA"/>
    <w:rsid w:val="00B970B7"/>
    <w:rsid w:val="00B972E9"/>
    <w:rsid w:val="00B97582"/>
    <w:rsid w:val="00B978EE"/>
    <w:rsid w:val="00B979D6"/>
    <w:rsid w:val="00B97B63"/>
    <w:rsid w:val="00BA1312"/>
    <w:rsid w:val="00BA24A5"/>
    <w:rsid w:val="00BA2741"/>
    <w:rsid w:val="00BA2E07"/>
    <w:rsid w:val="00BA2EDF"/>
    <w:rsid w:val="00BA3010"/>
    <w:rsid w:val="00BA4189"/>
    <w:rsid w:val="00BA41B1"/>
    <w:rsid w:val="00BA45DC"/>
    <w:rsid w:val="00BA4793"/>
    <w:rsid w:val="00BA47AD"/>
    <w:rsid w:val="00BA5362"/>
    <w:rsid w:val="00BA5810"/>
    <w:rsid w:val="00BA6C29"/>
    <w:rsid w:val="00BA6CFE"/>
    <w:rsid w:val="00BA6D69"/>
    <w:rsid w:val="00BA6E0B"/>
    <w:rsid w:val="00BA75FB"/>
    <w:rsid w:val="00BA7722"/>
    <w:rsid w:val="00BA7B22"/>
    <w:rsid w:val="00BA7EA5"/>
    <w:rsid w:val="00BA7EE7"/>
    <w:rsid w:val="00BB0012"/>
    <w:rsid w:val="00BB09EE"/>
    <w:rsid w:val="00BB0FC4"/>
    <w:rsid w:val="00BB20A4"/>
    <w:rsid w:val="00BB29B2"/>
    <w:rsid w:val="00BB2D65"/>
    <w:rsid w:val="00BB2F2A"/>
    <w:rsid w:val="00BB37AC"/>
    <w:rsid w:val="00BB3B5E"/>
    <w:rsid w:val="00BB4031"/>
    <w:rsid w:val="00BB46B1"/>
    <w:rsid w:val="00BB4837"/>
    <w:rsid w:val="00BB4DBB"/>
    <w:rsid w:val="00BB5D69"/>
    <w:rsid w:val="00BB5E06"/>
    <w:rsid w:val="00BB5F48"/>
    <w:rsid w:val="00BB5F8B"/>
    <w:rsid w:val="00BB6764"/>
    <w:rsid w:val="00BB6EEF"/>
    <w:rsid w:val="00BC0191"/>
    <w:rsid w:val="00BC02DB"/>
    <w:rsid w:val="00BC0BB0"/>
    <w:rsid w:val="00BC1164"/>
    <w:rsid w:val="00BC1676"/>
    <w:rsid w:val="00BC1A4D"/>
    <w:rsid w:val="00BC234D"/>
    <w:rsid w:val="00BC24AD"/>
    <w:rsid w:val="00BC26F8"/>
    <w:rsid w:val="00BC2C4D"/>
    <w:rsid w:val="00BC2C7F"/>
    <w:rsid w:val="00BC2DCC"/>
    <w:rsid w:val="00BC2FB1"/>
    <w:rsid w:val="00BC31F7"/>
    <w:rsid w:val="00BC3241"/>
    <w:rsid w:val="00BC369F"/>
    <w:rsid w:val="00BC3C56"/>
    <w:rsid w:val="00BC437B"/>
    <w:rsid w:val="00BC44B4"/>
    <w:rsid w:val="00BC4B8F"/>
    <w:rsid w:val="00BC4E3D"/>
    <w:rsid w:val="00BC4FC1"/>
    <w:rsid w:val="00BC501E"/>
    <w:rsid w:val="00BC5666"/>
    <w:rsid w:val="00BC5C93"/>
    <w:rsid w:val="00BC6763"/>
    <w:rsid w:val="00BC717D"/>
    <w:rsid w:val="00BD0BD2"/>
    <w:rsid w:val="00BD0E84"/>
    <w:rsid w:val="00BD0FE8"/>
    <w:rsid w:val="00BD100E"/>
    <w:rsid w:val="00BD135C"/>
    <w:rsid w:val="00BD1703"/>
    <w:rsid w:val="00BD1BA2"/>
    <w:rsid w:val="00BD2E18"/>
    <w:rsid w:val="00BD30D6"/>
    <w:rsid w:val="00BD3515"/>
    <w:rsid w:val="00BD449A"/>
    <w:rsid w:val="00BD5342"/>
    <w:rsid w:val="00BD5379"/>
    <w:rsid w:val="00BD5A73"/>
    <w:rsid w:val="00BD5D81"/>
    <w:rsid w:val="00BD64D8"/>
    <w:rsid w:val="00BD6698"/>
    <w:rsid w:val="00BD6CEB"/>
    <w:rsid w:val="00BD711D"/>
    <w:rsid w:val="00BD79BE"/>
    <w:rsid w:val="00BD7A16"/>
    <w:rsid w:val="00BE0350"/>
    <w:rsid w:val="00BE0FE8"/>
    <w:rsid w:val="00BE1223"/>
    <w:rsid w:val="00BE1702"/>
    <w:rsid w:val="00BE17E0"/>
    <w:rsid w:val="00BE1BE3"/>
    <w:rsid w:val="00BE24A2"/>
    <w:rsid w:val="00BE27C9"/>
    <w:rsid w:val="00BE2E48"/>
    <w:rsid w:val="00BE30A9"/>
    <w:rsid w:val="00BE3E98"/>
    <w:rsid w:val="00BE3EC3"/>
    <w:rsid w:val="00BE4652"/>
    <w:rsid w:val="00BE49BE"/>
    <w:rsid w:val="00BE4EE6"/>
    <w:rsid w:val="00BE5EEB"/>
    <w:rsid w:val="00BE6302"/>
    <w:rsid w:val="00BE7230"/>
    <w:rsid w:val="00BE74F0"/>
    <w:rsid w:val="00BE793F"/>
    <w:rsid w:val="00BF00E4"/>
    <w:rsid w:val="00BF0D19"/>
    <w:rsid w:val="00BF0DFF"/>
    <w:rsid w:val="00BF10B0"/>
    <w:rsid w:val="00BF1527"/>
    <w:rsid w:val="00BF191B"/>
    <w:rsid w:val="00BF22A8"/>
    <w:rsid w:val="00BF2827"/>
    <w:rsid w:val="00BF2B77"/>
    <w:rsid w:val="00BF2BF6"/>
    <w:rsid w:val="00BF3888"/>
    <w:rsid w:val="00BF3B40"/>
    <w:rsid w:val="00BF4EB2"/>
    <w:rsid w:val="00BF5622"/>
    <w:rsid w:val="00BF5A02"/>
    <w:rsid w:val="00BF5AF4"/>
    <w:rsid w:val="00BF5C29"/>
    <w:rsid w:val="00BF5E7B"/>
    <w:rsid w:val="00BF65D3"/>
    <w:rsid w:val="00C00235"/>
    <w:rsid w:val="00C00809"/>
    <w:rsid w:val="00C00C04"/>
    <w:rsid w:val="00C01191"/>
    <w:rsid w:val="00C01464"/>
    <w:rsid w:val="00C014F5"/>
    <w:rsid w:val="00C01CD8"/>
    <w:rsid w:val="00C01D1F"/>
    <w:rsid w:val="00C0222A"/>
    <w:rsid w:val="00C02AD6"/>
    <w:rsid w:val="00C02C68"/>
    <w:rsid w:val="00C02C6F"/>
    <w:rsid w:val="00C030A9"/>
    <w:rsid w:val="00C03183"/>
    <w:rsid w:val="00C03259"/>
    <w:rsid w:val="00C04367"/>
    <w:rsid w:val="00C04514"/>
    <w:rsid w:val="00C053C1"/>
    <w:rsid w:val="00C05407"/>
    <w:rsid w:val="00C0541A"/>
    <w:rsid w:val="00C054EE"/>
    <w:rsid w:val="00C05E5F"/>
    <w:rsid w:val="00C0602E"/>
    <w:rsid w:val="00C060AF"/>
    <w:rsid w:val="00C06A3E"/>
    <w:rsid w:val="00C06BC2"/>
    <w:rsid w:val="00C072F4"/>
    <w:rsid w:val="00C07573"/>
    <w:rsid w:val="00C079A5"/>
    <w:rsid w:val="00C07C94"/>
    <w:rsid w:val="00C1059C"/>
    <w:rsid w:val="00C1064F"/>
    <w:rsid w:val="00C10746"/>
    <w:rsid w:val="00C10B92"/>
    <w:rsid w:val="00C10D3D"/>
    <w:rsid w:val="00C10D9C"/>
    <w:rsid w:val="00C110F5"/>
    <w:rsid w:val="00C11406"/>
    <w:rsid w:val="00C11CFC"/>
    <w:rsid w:val="00C11D29"/>
    <w:rsid w:val="00C12058"/>
    <w:rsid w:val="00C12350"/>
    <w:rsid w:val="00C128DD"/>
    <w:rsid w:val="00C12B46"/>
    <w:rsid w:val="00C12E5C"/>
    <w:rsid w:val="00C131EE"/>
    <w:rsid w:val="00C136AC"/>
    <w:rsid w:val="00C1395B"/>
    <w:rsid w:val="00C13C57"/>
    <w:rsid w:val="00C13EAA"/>
    <w:rsid w:val="00C14146"/>
    <w:rsid w:val="00C14170"/>
    <w:rsid w:val="00C145F6"/>
    <w:rsid w:val="00C14CA8"/>
    <w:rsid w:val="00C14CE8"/>
    <w:rsid w:val="00C15836"/>
    <w:rsid w:val="00C1653D"/>
    <w:rsid w:val="00C17FCF"/>
    <w:rsid w:val="00C20EAB"/>
    <w:rsid w:val="00C2131B"/>
    <w:rsid w:val="00C213F2"/>
    <w:rsid w:val="00C21463"/>
    <w:rsid w:val="00C22037"/>
    <w:rsid w:val="00C22A1D"/>
    <w:rsid w:val="00C23170"/>
    <w:rsid w:val="00C23428"/>
    <w:rsid w:val="00C240AB"/>
    <w:rsid w:val="00C2429A"/>
    <w:rsid w:val="00C24421"/>
    <w:rsid w:val="00C24779"/>
    <w:rsid w:val="00C247D6"/>
    <w:rsid w:val="00C248C6"/>
    <w:rsid w:val="00C24B6F"/>
    <w:rsid w:val="00C24D9D"/>
    <w:rsid w:val="00C261D0"/>
    <w:rsid w:val="00C27329"/>
    <w:rsid w:val="00C273ED"/>
    <w:rsid w:val="00C27EB0"/>
    <w:rsid w:val="00C3010E"/>
    <w:rsid w:val="00C31229"/>
    <w:rsid w:val="00C3164A"/>
    <w:rsid w:val="00C31EEC"/>
    <w:rsid w:val="00C3244E"/>
    <w:rsid w:val="00C32FD7"/>
    <w:rsid w:val="00C33A32"/>
    <w:rsid w:val="00C3406B"/>
    <w:rsid w:val="00C3444E"/>
    <w:rsid w:val="00C34B43"/>
    <w:rsid w:val="00C34DDC"/>
    <w:rsid w:val="00C35291"/>
    <w:rsid w:val="00C352DB"/>
    <w:rsid w:val="00C3550E"/>
    <w:rsid w:val="00C35E02"/>
    <w:rsid w:val="00C35F7C"/>
    <w:rsid w:val="00C3608A"/>
    <w:rsid w:val="00C3707C"/>
    <w:rsid w:val="00C37629"/>
    <w:rsid w:val="00C3778F"/>
    <w:rsid w:val="00C37DEB"/>
    <w:rsid w:val="00C40745"/>
    <w:rsid w:val="00C40FE5"/>
    <w:rsid w:val="00C4110A"/>
    <w:rsid w:val="00C4121F"/>
    <w:rsid w:val="00C41263"/>
    <w:rsid w:val="00C414F7"/>
    <w:rsid w:val="00C4185D"/>
    <w:rsid w:val="00C41C7F"/>
    <w:rsid w:val="00C41D1C"/>
    <w:rsid w:val="00C41EBB"/>
    <w:rsid w:val="00C42897"/>
    <w:rsid w:val="00C42C09"/>
    <w:rsid w:val="00C43B45"/>
    <w:rsid w:val="00C442BF"/>
    <w:rsid w:val="00C4439A"/>
    <w:rsid w:val="00C45916"/>
    <w:rsid w:val="00C45EBC"/>
    <w:rsid w:val="00C46192"/>
    <w:rsid w:val="00C46AA2"/>
    <w:rsid w:val="00C46BBA"/>
    <w:rsid w:val="00C477C2"/>
    <w:rsid w:val="00C47BD2"/>
    <w:rsid w:val="00C50106"/>
    <w:rsid w:val="00C50191"/>
    <w:rsid w:val="00C503E5"/>
    <w:rsid w:val="00C50526"/>
    <w:rsid w:val="00C50527"/>
    <w:rsid w:val="00C5056F"/>
    <w:rsid w:val="00C505D6"/>
    <w:rsid w:val="00C51150"/>
    <w:rsid w:val="00C517AA"/>
    <w:rsid w:val="00C518CC"/>
    <w:rsid w:val="00C51D2B"/>
    <w:rsid w:val="00C51E78"/>
    <w:rsid w:val="00C520AB"/>
    <w:rsid w:val="00C520DF"/>
    <w:rsid w:val="00C523D2"/>
    <w:rsid w:val="00C5283F"/>
    <w:rsid w:val="00C52C6F"/>
    <w:rsid w:val="00C52C94"/>
    <w:rsid w:val="00C52FD3"/>
    <w:rsid w:val="00C532C3"/>
    <w:rsid w:val="00C538D2"/>
    <w:rsid w:val="00C539AB"/>
    <w:rsid w:val="00C541E8"/>
    <w:rsid w:val="00C54F52"/>
    <w:rsid w:val="00C555E5"/>
    <w:rsid w:val="00C56A84"/>
    <w:rsid w:val="00C56F22"/>
    <w:rsid w:val="00C57756"/>
    <w:rsid w:val="00C60B8B"/>
    <w:rsid w:val="00C61267"/>
    <w:rsid w:val="00C612C0"/>
    <w:rsid w:val="00C612C3"/>
    <w:rsid w:val="00C617CD"/>
    <w:rsid w:val="00C61D2E"/>
    <w:rsid w:val="00C62283"/>
    <w:rsid w:val="00C624BA"/>
    <w:rsid w:val="00C62F66"/>
    <w:rsid w:val="00C638AB"/>
    <w:rsid w:val="00C63931"/>
    <w:rsid w:val="00C64E49"/>
    <w:rsid w:val="00C65A4B"/>
    <w:rsid w:val="00C65ABF"/>
    <w:rsid w:val="00C65DA0"/>
    <w:rsid w:val="00C66679"/>
    <w:rsid w:val="00C66BF4"/>
    <w:rsid w:val="00C67001"/>
    <w:rsid w:val="00C671B1"/>
    <w:rsid w:val="00C6735D"/>
    <w:rsid w:val="00C67587"/>
    <w:rsid w:val="00C677C7"/>
    <w:rsid w:val="00C67EB6"/>
    <w:rsid w:val="00C705C1"/>
    <w:rsid w:val="00C715C7"/>
    <w:rsid w:val="00C71768"/>
    <w:rsid w:val="00C71A36"/>
    <w:rsid w:val="00C71DD1"/>
    <w:rsid w:val="00C72099"/>
    <w:rsid w:val="00C7214D"/>
    <w:rsid w:val="00C7217C"/>
    <w:rsid w:val="00C724A1"/>
    <w:rsid w:val="00C729BA"/>
    <w:rsid w:val="00C72E1D"/>
    <w:rsid w:val="00C736E4"/>
    <w:rsid w:val="00C736E6"/>
    <w:rsid w:val="00C73A26"/>
    <w:rsid w:val="00C73B93"/>
    <w:rsid w:val="00C73EE4"/>
    <w:rsid w:val="00C74640"/>
    <w:rsid w:val="00C74A5A"/>
    <w:rsid w:val="00C7539F"/>
    <w:rsid w:val="00C75614"/>
    <w:rsid w:val="00C76D91"/>
    <w:rsid w:val="00C77234"/>
    <w:rsid w:val="00C77809"/>
    <w:rsid w:val="00C779DB"/>
    <w:rsid w:val="00C80813"/>
    <w:rsid w:val="00C808A1"/>
    <w:rsid w:val="00C81276"/>
    <w:rsid w:val="00C817B3"/>
    <w:rsid w:val="00C81F57"/>
    <w:rsid w:val="00C82588"/>
    <w:rsid w:val="00C82906"/>
    <w:rsid w:val="00C83459"/>
    <w:rsid w:val="00C838F6"/>
    <w:rsid w:val="00C847ED"/>
    <w:rsid w:val="00C84B54"/>
    <w:rsid w:val="00C84CC9"/>
    <w:rsid w:val="00C850E7"/>
    <w:rsid w:val="00C85115"/>
    <w:rsid w:val="00C85423"/>
    <w:rsid w:val="00C85A51"/>
    <w:rsid w:val="00C8645D"/>
    <w:rsid w:val="00C879CB"/>
    <w:rsid w:val="00C90C60"/>
    <w:rsid w:val="00C90CF6"/>
    <w:rsid w:val="00C913C1"/>
    <w:rsid w:val="00C9182E"/>
    <w:rsid w:val="00C91ADD"/>
    <w:rsid w:val="00C91AF2"/>
    <w:rsid w:val="00C91C99"/>
    <w:rsid w:val="00C91D40"/>
    <w:rsid w:val="00C92143"/>
    <w:rsid w:val="00C92CDB"/>
    <w:rsid w:val="00C93396"/>
    <w:rsid w:val="00C93527"/>
    <w:rsid w:val="00C937C8"/>
    <w:rsid w:val="00C94608"/>
    <w:rsid w:val="00C9488B"/>
    <w:rsid w:val="00C94F2E"/>
    <w:rsid w:val="00C95059"/>
    <w:rsid w:val="00C95248"/>
    <w:rsid w:val="00C95844"/>
    <w:rsid w:val="00C95A79"/>
    <w:rsid w:val="00C95DC1"/>
    <w:rsid w:val="00C966FD"/>
    <w:rsid w:val="00C96769"/>
    <w:rsid w:val="00C968E8"/>
    <w:rsid w:val="00C96E81"/>
    <w:rsid w:val="00C97324"/>
    <w:rsid w:val="00C97503"/>
    <w:rsid w:val="00C978A2"/>
    <w:rsid w:val="00C97AFC"/>
    <w:rsid w:val="00CA03B7"/>
    <w:rsid w:val="00CA03DB"/>
    <w:rsid w:val="00CA065E"/>
    <w:rsid w:val="00CA082B"/>
    <w:rsid w:val="00CA09FF"/>
    <w:rsid w:val="00CA0CC6"/>
    <w:rsid w:val="00CA1166"/>
    <w:rsid w:val="00CA1653"/>
    <w:rsid w:val="00CA1737"/>
    <w:rsid w:val="00CA1759"/>
    <w:rsid w:val="00CA183E"/>
    <w:rsid w:val="00CA24CE"/>
    <w:rsid w:val="00CA255B"/>
    <w:rsid w:val="00CA28D3"/>
    <w:rsid w:val="00CA2C9F"/>
    <w:rsid w:val="00CA3423"/>
    <w:rsid w:val="00CA3707"/>
    <w:rsid w:val="00CA3A09"/>
    <w:rsid w:val="00CA3E7E"/>
    <w:rsid w:val="00CA4000"/>
    <w:rsid w:val="00CA45EB"/>
    <w:rsid w:val="00CA4F61"/>
    <w:rsid w:val="00CA5446"/>
    <w:rsid w:val="00CA5666"/>
    <w:rsid w:val="00CA58A2"/>
    <w:rsid w:val="00CA597B"/>
    <w:rsid w:val="00CA5E36"/>
    <w:rsid w:val="00CA5FC5"/>
    <w:rsid w:val="00CA6764"/>
    <w:rsid w:val="00CA6E87"/>
    <w:rsid w:val="00CA6EF4"/>
    <w:rsid w:val="00CA703E"/>
    <w:rsid w:val="00CA75D2"/>
    <w:rsid w:val="00CA78E9"/>
    <w:rsid w:val="00CB009E"/>
    <w:rsid w:val="00CB04D3"/>
    <w:rsid w:val="00CB09F2"/>
    <w:rsid w:val="00CB0E87"/>
    <w:rsid w:val="00CB17CB"/>
    <w:rsid w:val="00CB1BB7"/>
    <w:rsid w:val="00CB28AE"/>
    <w:rsid w:val="00CB374A"/>
    <w:rsid w:val="00CB3F76"/>
    <w:rsid w:val="00CB4016"/>
    <w:rsid w:val="00CB430B"/>
    <w:rsid w:val="00CB4336"/>
    <w:rsid w:val="00CB4998"/>
    <w:rsid w:val="00CB4A8C"/>
    <w:rsid w:val="00CB4BE5"/>
    <w:rsid w:val="00CB50FA"/>
    <w:rsid w:val="00CB5AC7"/>
    <w:rsid w:val="00CB5CB1"/>
    <w:rsid w:val="00CB5DD7"/>
    <w:rsid w:val="00CB600E"/>
    <w:rsid w:val="00CB62DD"/>
    <w:rsid w:val="00CB6EAD"/>
    <w:rsid w:val="00CB7181"/>
    <w:rsid w:val="00CB7901"/>
    <w:rsid w:val="00CB7EC9"/>
    <w:rsid w:val="00CC0D22"/>
    <w:rsid w:val="00CC0E71"/>
    <w:rsid w:val="00CC24F8"/>
    <w:rsid w:val="00CC28FE"/>
    <w:rsid w:val="00CC3267"/>
    <w:rsid w:val="00CC3584"/>
    <w:rsid w:val="00CC41EB"/>
    <w:rsid w:val="00CC4404"/>
    <w:rsid w:val="00CC44CB"/>
    <w:rsid w:val="00CC45B0"/>
    <w:rsid w:val="00CC5912"/>
    <w:rsid w:val="00CC5B40"/>
    <w:rsid w:val="00CC5C65"/>
    <w:rsid w:val="00CC65AE"/>
    <w:rsid w:val="00CC6763"/>
    <w:rsid w:val="00CC6832"/>
    <w:rsid w:val="00CC741F"/>
    <w:rsid w:val="00CC745B"/>
    <w:rsid w:val="00CD048C"/>
    <w:rsid w:val="00CD04B9"/>
    <w:rsid w:val="00CD06C7"/>
    <w:rsid w:val="00CD0E8E"/>
    <w:rsid w:val="00CD12B3"/>
    <w:rsid w:val="00CD1430"/>
    <w:rsid w:val="00CD1ED3"/>
    <w:rsid w:val="00CD26EE"/>
    <w:rsid w:val="00CD2CCE"/>
    <w:rsid w:val="00CD2CDD"/>
    <w:rsid w:val="00CD2D77"/>
    <w:rsid w:val="00CD390A"/>
    <w:rsid w:val="00CD3B64"/>
    <w:rsid w:val="00CD4023"/>
    <w:rsid w:val="00CD408D"/>
    <w:rsid w:val="00CD40A5"/>
    <w:rsid w:val="00CD47B3"/>
    <w:rsid w:val="00CD51C1"/>
    <w:rsid w:val="00CD5392"/>
    <w:rsid w:val="00CD643B"/>
    <w:rsid w:val="00CD6791"/>
    <w:rsid w:val="00CD689E"/>
    <w:rsid w:val="00CD6B75"/>
    <w:rsid w:val="00CD759C"/>
    <w:rsid w:val="00CE04EA"/>
    <w:rsid w:val="00CE058A"/>
    <w:rsid w:val="00CE071F"/>
    <w:rsid w:val="00CE11F3"/>
    <w:rsid w:val="00CE161B"/>
    <w:rsid w:val="00CE163F"/>
    <w:rsid w:val="00CE19EC"/>
    <w:rsid w:val="00CE1CAE"/>
    <w:rsid w:val="00CE2DED"/>
    <w:rsid w:val="00CE3829"/>
    <w:rsid w:val="00CE3DE2"/>
    <w:rsid w:val="00CE4963"/>
    <w:rsid w:val="00CE4A6A"/>
    <w:rsid w:val="00CE4B0C"/>
    <w:rsid w:val="00CE4F8F"/>
    <w:rsid w:val="00CE4FE5"/>
    <w:rsid w:val="00CE5C45"/>
    <w:rsid w:val="00CE5F0E"/>
    <w:rsid w:val="00CE5F7B"/>
    <w:rsid w:val="00CE6B82"/>
    <w:rsid w:val="00CE6E33"/>
    <w:rsid w:val="00CE7509"/>
    <w:rsid w:val="00CE7939"/>
    <w:rsid w:val="00CE7AB9"/>
    <w:rsid w:val="00CE7B33"/>
    <w:rsid w:val="00CE7DA5"/>
    <w:rsid w:val="00CF020B"/>
    <w:rsid w:val="00CF0B66"/>
    <w:rsid w:val="00CF2860"/>
    <w:rsid w:val="00CF319E"/>
    <w:rsid w:val="00CF3669"/>
    <w:rsid w:val="00CF401C"/>
    <w:rsid w:val="00CF4141"/>
    <w:rsid w:val="00CF42B0"/>
    <w:rsid w:val="00CF449B"/>
    <w:rsid w:val="00CF465E"/>
    <w:rsid w:val="00CF4E4C"/>
    <w:rsid w:val="00CF4E74"/>
    <w:rsid w:val="00CF5664"/>
    <w:rsid w:val="00CF59AC"/>
    <w:rsid w:val="00CF5AE5"/>
    <w:rsid w:val="00CF5E9A"/>
    <w:rsid w:val="00CF5F10"/>
    <w:rsid w:val="00CF6649"/>
    <w:rsid w:val="00CF6AB9"/>
    <w:rsid w:val="00CF7546"/>
    <w:rsid w:val="00CF79C9"/>
    <w:rsid w:val="00CF7CBA"/>
    <w:rsid w:val="00CF7F17"/>
    <w:rsid w:val="00D00458"/>
    <w:rsid w:val="00D0048D"/>
    <w:rsid w:val="00D01050"/>
    <w:rsid w:val="00D014FD"/>
    <w:rsid w:val="00D01606"/>
    <w:rsid w:val="00D01F75"/>
    <w:rsid w:val="00D01F9C"/>
    <w:rsid w:val="00D02009"/>
    <w:rsid w:val="00D02163"/>
    <w:rsid w:val="00D0268C"/>
    <w:rsid w:val="00D03170"/>
    <w:rsid w:val="00D0389C"/>
    <w:rsid w:val="00D03F58"/>
    <w:rsid w:val="00D04003"/>
    <w:rsid w:val="00D04529"/>
    <w:rsid w:val="00D04A06"/>
    <w:rsid w:val="00D0521F"/>
    <w:rsid w:val="00D06267"/>
    <w:rsid w:val="00D06846"/>
    <w:rsid w:val="00D06BA4"/>
    <w:rsid w:val="00D06D5D"/>
    <w:rsid w:val="00D071E8"/>
    <w:rsid w:val="00D075E1"/>
    <w:rsid w:val="00D10ECF"/>
    <w:rsid w:val="00D116A4"/>
    <w:rsid w:val="00D12CFD"/>
    <w:rsid w:val="00D13039"/>
    <w:rsid w:val="00D13585"/>
    <w:rsid w:val="00D14831"/>
    <w:rsid w:val="00D15D4B"/>
    <w:rsid w:val="00D16668"/>
    <w:rsid w:val="00D170F1"/>
    <w:rsid w:val="00D17360"/>
    <w:rsid w:val="00D17BB6"/>
    <w:rsid w:val="00D17D99"/>
    <w:rsid w:val="00D17F65"/>
    <w:rsid w:val="00D20BE7"/>
    <w:rsid w:val="00D20CBC"/>
    <w:rsid w:val="00D20D07"/>
    <w:rsid w:val="00D20EC2"/>
    <w:rsid w:val="00D21456"/>
    <w:rsid w:val="00D21D8C"/>
    <w:rsid w:val="00D22474"/>
    <w:rsid w:val="00D23190"/>
    <w:rsid w:val="00D2397C"/>
    <w:rsid w:val="00D23AF4"/>
    <w:rsid w:val="00D23BB2"/>
    <w:rsid w:val="00D23FDF"/>
    <w:rsid w:val="00D24282"/>
    <w:rsid w:val="00D242CA"/>
    <w:rsid w:val="00D24F9D"/>
    <w:rsid w:val="00D262BE"/>
    <w:rsid w:val="00D265A6"/>
    <w:rsid w:val="00D26B09"/>
    <w:rsid w:val="00D26CD6"/>
    <w:rsid w:val="00D26D46"/>
    <w:rsid w:val="00D305E8"/>
    <w:rsid w:val="00D30EE9"/>
    <w:rsid w:val="00D30FCF"/>
    <w:rsid w:val="00D31220"/>
    <w:rsid w:val="00D314A6"/>
    <w:rsid w:val="00D3177C"/>
    <w:rsid w:val="00D31C86"/>
    <w:rsid w:val="00D31E01"/>
    <w:rsid w:val="00D31E21"/>
    <w:rsid w:val="00D32203"/>
    <w:rsid w:val="00D322BC"/>
    <w:rsid w:val="00D32CAD"/>
    <w:rsid w:val="00D32FE7"/>
    <w:rsid w:val="00D33317"/>
    <w:rsid w:val="00D3347F"/>
    <w:rsid w:val="00D33547"/>
    <w:rsid w:val="00D33DB4"/>
    <w:rsid w:val="00D34368"/>
    <w:rsid w:val="00D348E6"/>
    <w:rsid w:val="00D34F6D"/>
    <w:rsid w:val="00D35251"/>
    <w:rsid w:val="00D355D6"/>
    <w:rsid w:val="00D35C6C"/>
    <w:rsid w:val="00D35EC2"/>
    <w:rsid w:val="00D3635C"/>
    <w:rsid w:val="00D36DE9"/>
    <w:rsid w:val="00D37FB3"/>
    <w:rsid w:val="00D41160"/>
    <w:rsid w:val="00D41452"/>
    <w:rsid w:val="00D41DEC"/>
    <w:rsid w:val="00D41F5C"/>
    <w:rsid w:val="00D42884"/>
    <w:rsid w:val="00D42BDB"/>
    <w:rsid w:val="00D42BDE"/>
    <w:rsid w:val="00D42EF4"/>
    <w:rsid w:val="00D43167"/>
    <w:rsid w:val="00D432A3"/>
    <w:rsid w:val="00D43593"/>
    <w:rsid w:val="00D43664"/>
    <w:rsid w:val="00D43C1E"/>
    <w:rsid w:val="00D4493B"/>
    <w:rsid w:val="00D460AA"/>
    <w:rsid w:val="00D46372"/>
    <w:rsid w:val="00D46D8D"/>
    <w:rsid w:val="00D4719B"/>
    <w:rsid w:val="00D47FE9"/>
    <w:rsid w:val="00D50023"/>
    <w:rsid w:val="00D508BF"/>
    <w:rsid w:val="00D50986"/>
    <w:rsid w:val="00D51028"/>
    <w:rsid w:val="00D514A5"/>
    <w:rsid w:val="00D51ADA"/>
    <w:rsid w:val="00D51C95"/>
    <w:rsid w:val="00D524FE"/>
    <w:rsid w:val="00D52899"/>
    <w:rsid w:val="00D5358D"/>
    <w:rsid w:val="00D541F6"/>
    <w:rsid w:val="00D54940"/>
    <w:rsid w:val="00D54CDD"/>
    <w:rsid w:val="00D54D7E"/>
    <w:rsid w:val="00D552AE"/>
    <w:rsid w:val="00D5590C"/>
    <w:rsid w:val="00D5652E"/>
    <w:rsid w:val="00D574B3"/>
    <w:rsid w:val="00D575BA"/>
    <w:rsid w:val="00D57647"/>
    <w:rsid w:val="00D6057F"/>
    <w:rsid w:val="00D60611"/>
    <w:rsid w:val="00D609F3"/>
    <w:rsid w:val="00D60C45"/>
    <w:rsid w:val="00D6110A"/>
    <w:rsid w:val="00D61271"/>
    <w:rsid w:val="00D61996"/>
    <w:rsid w:val="00D6218B"/>
    <w:rsid w:val="00D62662"/>
    <w:rsid w:val="00D62999"/>
    <w:rsid w:val="00D6355A"/>
    <w:rsid w:val="00D63BBF"/>
    <w:rsid w:val="00D63CA8"/>
    <w:rsid w:val="00D6427E"/>
    <w:rsid w:val="00D64806"/>
    <w:rsid w:val="00D64ADF"/>
    <w:rsid w:val="00D6517D"/>
    <w:rsid w:val="00D6593A"/>
    <w:rsid w:val="00D65E64"/>
    <w:rsid w:val="00D6603F"/>
    <w:rsid w:val="00D66362"/>
    <w:rsid w:val="00D66D33"/>
    <w:rsid w:val="00D6755F"/>
    <w:rsid w:val="00D70354"/>
    <w:rsid w:val="00D71080"/>
    <w:rsid w:val="00D7147B"/>
    <w:rsid w:val="00D71C1A"/>
    <w:rsid w:val="00D723E8"/>
    <w:rsid w:val="00D72465"/>
    <w:rsid w:val="00D72475"/>
    <w:rsid w:val="00D73EEB"/>
    <w:rsid w:val="00D74641"/>
    <w:rsid w:val="00D74751"/>
    <w:rsid w:val="00D753E8"/>
    <w:rsid w:val="00D76CF3"/>
    <w:rsid w:val="00D77370"/>
    <w:rsid w:val="00D802A9"/>
    <w:rsid w:val="00D80A57"/>
    <w:rsid w:val="00D80A96"/>
    <w:rsid w:val="00D81A50"/>
    <w:rsid w:val="00D82868"/>
    <w:rsid w:val="00D83768"/>
    <w:rsid w:val="00D841C4"/>
    <w:rsid w:val="00D845B5"/>
    <w:rsid w:val="00D84757"/>
    <w:rsid w:val="00D8505B"/>
    <w:rsid w:val="00D85120"/>
    <w:rsid w:val="00D853F4"/>
    <w:rsid w:val="00D8599A"/>
    <w:rsid w:val="00D859AD"/>
    <w:rsid w:val="00D864DF"/>
    <w:rsid w:val="00D86553"/>
    <w:rsid w:val="00D8698C"/>
    <w:rsid w:val="00D90399"/>
    <w:rsid w:val="00D90453"/>
    <w:rsid w:val="00D90631"/>
    <w:rsid w:val="00D911D5"/>
    <w:rsid w:val="00D9243B"/>
    <w:rsid w:val="00D92521"/>
    <w:rsid w:val="00D92563"/>
    <w:rsid w:val="00D92AEC"/>
    <w:rsid w:val="00D92B3B"/>
    <w:rsid w:val="00D92D91"/>
    <w:rsid w:val="00D92F70"/>
    <w:rsid w:val="00D93502"/>
    <w:rsid w:val="00D937AC"/>
    <w:rsid w:val="00D93EC2"/>
    <w:rsid w:val="00D9442F"/>
    <w:rsid w:val="00D94725"/>
    <w:rsid w:val="00D94B96"/>
    <w:rsid w:val="00D96BB7"/>
    <w:rsid w:val="00D97D38"/>
    <w:rsid w:val="00DA0494"/>
    <w:rsid w:val="00DA0B3F"/>
    <w:rsid w:val="00DA15F4"/>
    <w:rsid w:val="00DA1768"/>
    <w:rsid w:val="00DA1EE5"/>
    <w:rsid w:val="00DA2D25"/>
    <w:rsid w:val="00DA2D79"/>
    <w:rsid w:val="00DA2DE5"/>
    <w:rsid w:val="00DA328E"/>
    <w:rsid w:val="00DA3897"/>
    <w:rsid w:val="00DA3961"/>
    <w:rsid w:val="00DA423C"/>
    <w:rsid w:val="00DA4620"/>
    <w:rsid w:val="00DA52AC"/>
    <w:rsid w:val="00DA542D"/>
    <w:rsid w:val="00DA5430"/>
    <w:rsid w:val="00DA5599"/>
    <w:rsid w:val="00DA5958"/>
    <w:rsid w:val="00DA652A"/>
    <w:rsid w:val="00DA65E0"/>
    <w:rsid w:val="00DA6A85"/>
    <w:rsid w:val="00DA6AC2"/>
    <w:rsid w:val="00DA74F4"/>
    <w:rsid w:val="00DA7892"/>
    <w:rsid w:val="00DA78F5"/>
    <w:rsid w:val="00DA7D1C"/>
    <w:rsid w:val="00DB09E6"/>
    <w:rsid w:val="00DB28D3"/>
    <w:rsid w:val="00DB3494"/>
    <w:rsid w:val="00DB372D"/>
    <w:rsid w:val="00DB44AB"/>
    <w:rsid w:val="00DB51D2"/>
    <w:rsid w:val="00DB5957"/>
    <w:rsid w:val="00DB61DE"/>
    <w:rsid w:val="00DB635C"/>
    <w:rsid w:val="00DB69F9"/>
    <w:rsid w:val="00DB6EAE"/>
    <w:rsid w:val="00DB6F39"/>
    <w:rsid w:val="00DB7EFE"/>
    <w:rsid w:val="00DB7F7A"/>
    <w:rsid w:val="00DC08A7"/>
    <w:rsid w:val="00DC0900"/>
    <w:rsid w:val="00DC0DF5"/>
    <w:rsid w:val="00DC0FAA"/>
    <w:rsid w:val="00DC157E"/>
    <w:rsid w:val="00DC1C3D"/>
    <w:rsid w:val="00DC1C5A"/>
    <w:rsid w:val="00DC1E56"/>
    <w:rsid w:val="00DC20CA"/>
    <w:rsid w:val="00DC23B9"/>
    <w:rsid w:val="00DC2810"/>
    <w:rsid w:val="00DC2C70"/>
    <w:rsid w:val="00DC3405"/>
    <w:rsid w:val="00DC357B"/>
    <w:rsid w:val="00DC3A88"/>
    <w:rsid w:val="00DC400B"/>
    <w:rsid w:val="00DC417E"/>
    <w:rsid w:val="00DC4635"/>
    <w:rsid w:val="00DC5B46"/>
    <w:rsid w:val="00DC61B2"/>
    <w:rsid w:val="00DC676F"/>
    <w:rsid w:val="00DC6888"/>
    <w:rsid w:val="00DC6FDF"/>
    <w:rsid w:val="00DC70D9"/>
    <w:rsid w:val="00DC7331"/>
    <w:rsid w:val="00DC7736"/>
    <w:rsid w:val="00DC7938"/>
    <w:rsid w:val="00DD01EE"/>
    <w:rsid w:val="00DD03B6"/>
    <w:rsid w:val="00DD0422"/>
    <w:rsid w:val="00DD077D"/>
    <w:rsid w:val="00DD0D50"/>
    <w:rsid w:val="00DD19A4"/>
    <w:rsid w:val="00DD1EA5"/>
    <w:rsid w:val="00DD2045"/>
    <w:rsid w:val="00DD2B6F"/>
    <w:rsid w:val="00DD2DA7"/>
    <w:rsid w:val="00DD3455"/>
    <w:rsid w:val="00DD3663"/>
    <w:rsid w:val="00DD3CD4"/>
    <w:rsid w:val="00DD418C"/>
    <w:rsid w:val="00DD4428"/>
    <w:rsid w:val="00DD4959"/>
    <w:rsid w:val="00DD49BA"/>
    <w:rsid w:val="00DD4DFA"/>
    <w:rsid w:val="00DD513D"/>
    <w:rsid w:val="00DD51C6"/>
    <w:rsid w:val="00DD5270"/>
    <w:rsid w:val="00DD553E"/>
    <w:rsid w:val="00DD56EA"/>
    <w:rsid w:val="00DD5D09"/>
    <w:rsid w:val="00DD6BC6"/>
    <w:rsid w:val="00DD6D25"/>
    <w:rsid w:val="00DD6FB4"/>
    <w:rsid w:val="00DD760F"/>
    <w:rsid w:val="00DD7905"/>
    <w:rsid w:val="00DD7A0E"/>
    <w:rsid w:val="00DE0138"/>
    <w:rsid w:val="00DE0390"/>
    <w:rsid w:val="00DE0400"/>
    <w:rsid w:val="00DE13A7"/>
    <w:rsid w:val="00DE1CC6"/>
    <w:rsid w:val="00DE201E"/>
    <w:rsid w:val="00DE23E5"/>
    <w:rsid w:val="00DE29D6"/>
    <w:rsid w:val="00DE2B94"/>
    <w:rsid w:val="00DE2EFF"/>
    <w:rsid w:val="00DE3333"/>
    <w:rsid w:val="00DE35B3"/>
    <w:rsid w:val="00DE38AF"/>
    <w:rsid w:val="00DE3EA4"/>
    <w:rsid w:val="00DE4551"/>
    <w:rsid w:val="00DE4665"/>
    <w:rsid w:val="00DE4BCD"/>
    <w:rsid w:val="00DE5E08"/>
    <w:rsid w:val="00DE7262"/>
    <w:rsid w:val="00DE7C3C"/>
    <w:rsid w:val="00DE7EB6"/>
    <w:rsid w:val="00DF0397"/>
    <w:rsid w:val="00DF043B"/>
    <w:rsid w:val="00DF0533"/>
    <w:rsid w:val="00DF060F"/>
    <w:rsid w:val="00DF1718"/>
    <w:rsid w:val="00DF1F1F"/>
    <w:rsid w:val="00DF2A09"/>
    <w:rsid w:val="00DF3278"/>
    <w:rsid w:val="00DF3302"/>
    <w:rsid w:val="00DF34D1"/>
    <w:rsid w:val="00DF367D"/>
    <w:rsid w:val="00DF3B8E"/>
    <w:rsid w:val="00DF3E2F"/>
    <w:rsid w:val="00DF428C"/>
    <w:rsid w:val="00DF45C6"/>
    <w:rsid w:val="00DF45D9"/>
    <w:rsid w:val="00DF4DE5"/>
    <w:rsid w:val="00DF503F"/>
    <w:rsid w:val="00DF5B86"/>
    <w:rsid w:val="00DF68C7"/>
    <w:rsid w:val="00DF6DCF"/>
    <w:rsid w:val="00DF7121"/>
    <w:rsid w:val="00DF77F9"/>
    <w:rsid w:val="00E00B01"/>
    <w:rsid w:val="00E00B72"/>
    <w:rsid w:val="00E01B4C"/>
    <w:rsid w:val="00E01C63"/>
    <w:rsid w:val="00E0259C"/>
    <w:rsid w:val="00E0284C"/>
    <w:rsid w:val="00E02889"/>
    <w:rsid w:val="00E03B7E"/>
    <w:rsid w:val="00E03EEC"/>
    <w:rsid w:val="00E0429B"/>
    <w:rsid w:val="00E0458F"/>
    <w:rsid w:val="00E055B0"/>
    <w:rsid w:val="00E05985"/>
    <w:rsid w:val="00E05B5B"/>
    <w:rsid w:val="00E05F71"/>
    <w:rsid w:val="00E06DB4"/>
    <w:rsid w:val="00E07F42"/>
    <w:rsid w:val="00E10008"/>
    <w:rsid w:val="00E10011"/>
    <w:rsid w:val="00E100FB"/>
    <w:rsid w:val="00E10209"/>
    <w:rsid w:val="00E1124C"/>
    <w:rsid w:val="00E11440"/>
    <w:rsid w:val="00E116C3"/>
    <w:rsid w:val="00E124BC"/>
    <w:rsid w:val="00E124E1"/>
    <w:rsid w:val="00E1254C"/>
    <w:rsid w:val="00E1312E"/>
    <w:rsid w:val="00E132E1"/>
    <w:rsid w:val="00E13E83"/>
    <w:rsid w:val="00E145B9"/>
    <w:rsid w:val="00E14624"/>
    <w:rsid w:val="00E14DF5"/>
    <w:rsid w:val="00E14F05"/>
    <w:rsid w:val="00E15842"/>
    <w:rsid w:val="00E15F6C"/>
    <w:rsid w:val="00E164DB"/>
    <w:rsid w:val="00E164E8"/>
    <w:rsid w:val="00E178AA"/>
    <w:rsid w:val="00E17E2B"/>
    <w:rsid w:val="00E200B6"/>
    <w:rsid w:val="00E20A1E"/>
    <w:rsid w:val="00E20ADC"/>
    <w:rsid w:val="00E2156D"/>
    <w:rsid w:val="00E21BCB"/>
    <w:rsid w:val="00E21E73"/>
    <w:rsid w:val="00E22255"/>
    <w:rsid w:val="00E223B0"/>
    <w:rsid w:val="00E223CC"/>
    <w:rsid w:val="00E2268E"/>
    <w:rsid w:val="00E227F4"/>
    <w:rsid w:val="00E22C0D"/>
    <w:rsid w:val="00E22F3C"/>
    <w:rsid w:val="00E23664"/>
    <w:rsid w:val="00E237FF"/>
    <w:rsid w:val="00E2415F"/>
    <w:rsid w:val="00E2487A"/>
    <w:rsid w:val="00E2495E"/>
    <w:rsid w:val="00E24A00"/>
    <w:rsid w:val="00E24FE2"/>
    <w:rsid w:val="00E25815"/>
    <w:rsid w:val="00E2600E"/>
    <w:rsid w:val="00E26B6B"/>
    <w:rsid w:val="00E2703A"/>
    <w:rsid w:val="00E27074"/>
    <w:rsid w:val="00E272A4"/>
    <w:rsid w:val="00E27EA3"/>
    <w:rsid w:val="00E3019D"/>
    <w:rsid w:val="00E3029F"/>
    <w:rsid w:val="00E305AC"/>
    <w:rsid w:val="00E30744"/>
    <w:rsid w:val="00E30A4A"/>
    <w:rsid w:val="00E30E33"/>
    <w:rsid w:val="00E30ED4"/>
    <w:rsid w:val="00E31108"/>
    <w:rsid w:val="00E31117"/>
    <w:rsid w:val="00E31E81"/>
    <w:rsid w:val="00E31EFF"/>
    <w:rsid w:val="00E3287C"/>
    <w:rsid w:val="00E32AF8"/>
    <w:rsid w:val="00E32BCE"/>
    <w:rsid w:val="00E3315E"/>
    <w:rsid w:val="00E33670"/>
    <w:rsid w:val="00E33D7F"/>
    <w:rsid w:val="00E34C0A"/>
    <w:rsid w:val="00E34FFB"/>
    <w:rsid w:val="00E350BD"/>
    <w:rsid w:val="00E3526E"/>
    <w:rsid w:val="00E354D9"/>
    <w:rsid w:val="00E356C8"/>
    <w:rsid w:val="00E35940"/>
    <w:rsid w:val="00E36498"/>
    <w:rsid w:val="00E36794"/>
    <w:rsid w:val="00E36B31"/>
    <w:rsid w:val="00E400C4"/>
    <w:rsid w:val="00E41517"/>
    <w:rsid w:val="00E41C9F"/>
    <w:rsid w:val="00E41D70"/>
    <w:rsid w:val="00E42349"/>
    <w:rsid w:val="00E425CC"/>
    <w:rsid w:val="00E43064"/>
    <w:rsid w:val="00E432F3"/>
    <w:rsid w:val="00E438E4"/>
    <w:rsid w:val="00E43AF8"/>
    <w:rsid w:val="00E43F65"/>
    <w:rsid w:val="00E43F6F"/>
    <w:rsid w:val="00E44062"/>
    <w:rsid w:val="00E444E5"/>
    <w:rsid w:val="00E446D3"/>
    <w:rsid w:val="00E44826"/>
    <w:rsid w:val="00E448BF"/>
    <w:rsid w:val="00E44A77"/>
    <w:rsid w:val="00E44AB0"/>
    <w:rsid w:val="00E458D2"/>
    <w:rsid w:val="00E460BC"/>
    <w:rsid w:val="00E463FD"/>
    <w:rsid w:val="00E46520"/>
    <w:rsid w:val="00E46603"/>
    <w:rsid w:val="00E46817"/>
    <w:rsid w:val="00E469B4"/>
    <w:rsid w:val="00E46B6D"/>
    <w:rsid w:val="00E46BAC"/>
    <w:rsid w:val="00E46E6C"/>
    <w:rsid w:val="00E479B1"/>
    <w:rsid w:val="00E50398"/>
    <w:rsid w:val="00E503FC"/>
    <w:rsid w:val="00E518B1"/>
    <w:rsid w:val="00E5194C"/>
    <w:rsid w:val="00E5199C"/>
    <w:rsid w:val="00E51B7C"/>
    <w:rsid w:val="00E529B8"/>
    <w:rsid w:val="00E52DBB"/>
    <w:rsid w:val="00E533B6"/>
    <w:rsid w:val="00E5426C"/>
    <w:rsid w:val="00E5430F"/>
    <w:rsid w:val="00E5450C"/>
    <w:rsid w:val="00E546D9"/>
    <w:rsid w:val="00E550AA"/>
    <w:rsid w:val="00E55E0A"/>
    <w:rsid w:val="00E55EBF"/>
    <w:rsid w:val="00E55F58"/>
    <w:rsid w:val="00E560B3"/>
    <w:rsid w:val="00E56ABA"/>
    <w:rsid w:val="00E56CA3"/>
    <w:rsid w:val="00E56E86"/>
    <w:rsid w:val="00E570A0"/>
    <w:rsid w:val="00E572FB"/>
    <w:rsid w:val="00E5781B"/>
    <w:rsid w:val="00E5782A"/>
    <w:rsid w:val="00E57842"/>
    <w:rsid w:val="00E57EBD"/>
    <w:rsid w:val="00E60165"/>
    <w:rsid w:val="00E60380"/>
    <w:rsid w:val="00E60AEA"/>
    <w:rsid w:val="00E60F8D"/>
    <w:rsid w:val="00E6176B"/>
    <w:rsid w:val="00E62846"/>
    <w:rsid w:val="00E62BBB"/>
    <w:rsid w:val="00E62C97"/>
    <w:rsid w:val="00E631C5"/>
    <w:rsid w:val="00E633E1"/>
    <w:rsid w:val="00E63432"/>
    <w:rsid w:val="00E63F54"/>
    <w:rsid w:val="00E6413C"/>
    <w:rsid w:val="00E64488"/>
    <w:rsid w:val="00E64597"/>
    <w:rsid w:val="00E64DB1"/>
    <w:rsid w:val="00E654DC"/>
    <w:rsid w:val="00E65AC5"/>
    <w:rsid w:val="00E6624F"/>
    <w:rsid w:val="00E6645D"/>
    <w:rsid w:val="00E67984"/>
    <w:rsid w:val="00E70280"/>
    <w:rsid w:val="00E70309"/>
    <w:rsid w:val="00E704F2"/>
    <w:rsid w:val="00E70662"/>
    <w:rsid w:val="00E707B1"/>
    <w:rsid w:val="00E71255"/>
    <w:rsid w:val="00E714D5"/>
    <w:rsid w:val="00E7177F"/>
    <w:rsid w:val="00E71B65"/>
    <w:rsid w:val="00E723A9"/>
    <w:rsid w:val="00E72484"/>
    <w:rsid w:val="00E72AAC"/>
    <w:rsid w:val="00E73BAB"/>
    <w:rsid w:val="00E743AB"/>
    <w:rsid w:val="00E751C7"/>
    <w:rsid w:val="00E7557C"/>
    <w:rsid w:val="00E75B0C"/>
    <w:rsid w:val="00E7636E"/>
    <w:rsid w:val="00E76885"/>
    <w:rsid w:val="00E76995"/>
    <w:rsid w:val="00E76C38"/>
    <w:rsid w:val="00E77DFE"/>
    <w:rsid w:val="00E807B0"/>
    <w:rsid w:val="00E807BF"/>
    <w:rsid w:val="00E80917"/>
    <w:rsid w:val="00E80B63"/>
    <w:rsid w:val="00E80F65"/>
    <w:rsid w:val="00E810BE"/>
    <w:rsid w:val="00E8119E"/>
    <w:rsid w:val="00E814E7"/>
    <w:rsid w:val="00E81E61"/>
    <w:rsid w:val="00E82344"/>
    <w:rsid w:val="00E83237"/>
    <w:rsid w:val="00E83565"/>
    <w:rsid w:val="00E83932"/>
    <w:rsid w:val="00E83B1E"/>
    <w:rsid w:val="00E8426C"/>
    <w:rsid w:val="00E8458C"/>
    <w:rsid w:val="00E85141"/>
    <w:rsid w:val="00E851AE"/>
    <w:rsid w:val="00E85508"/>
    <w:rsid w:val="00E85567"/>
    <w:rsid w:val="00E856EE"/>
    <w:rsid w:val="00E8579F"/>
    <w:rsid w:val="00E859F4"/>
    <w:rsid w:val="00E85EC0"/>
    <w:rsid w:val="00E861D7"/>
    <w:rsid w:val="00E86ED4"/>
    <w:rsid w:val="00E87531"/>
    <w:rsid w:val="00E87C31"/>
    <w:rsid w:val="00E902D7"/>
    <w:rsid w:val="00E9041E"/>
    <w:rsid w:val="00E906D3"/>
    <w:rsid w:val="00E90786"/>
    <w:rsid w:val="00E9127B"/>
    <w:rsid w:val="00E91C17"/>
    <w:rsid w:val="00E92055"/>
    <w:rsid w:val="00E923B4"/>
    <w:rsid w:val="00E925A4"/>
    <w:rsid w:val="00E925DA"/>
    <w:rsid w:val="00E92E07"/>
    <w:rsid w:val="00E92E90"/>
    <w:rsid w:val="00E93A04"/>
    <w:rsid w:val="00E93F5E"/>
    <w:rsid w:val="00E943DD"/>
    <w:rsid w:val="00E94701"/>
    <w:rsid w:val="00E94A1D"/>
    <w:rsid w:val="00E94B80"/>
    <w:rsid w:val="00E9512A"/>
    <w:rsid w:val="00E954F8"/>
    <w:rsid w:val="00E95D7A"/>
    <w:rsid w:val="00E962A2"/>
    <w:rsid w:val="00E968A3"/>
    <w:rsid w:val="00E96E05"/>
    <w:rsid w:val="00E975C8"/>
    <w:rsid w:val="00E97918"/>
    <w:rsid w:val="00EA0870"/>
    <w:rsid w:val="00EA0881"/>
    <w:rsid w:val="00EA0A92"/>
    <w:rsid w:val="00EA1102"/>
    <w:rsid w:val="00EA1205"/>
    <w:rsid w:val="00EA1239"/>
    <w:rsid w:val="00EA19E1"/>
    <w:rsid w:val="00EA1E27"/>
    <w:rsid w:val="00EA21F6"/>
    <w:rsid w:val="00EA2C2C"/>
    <w:rsid w:val="00EA30D9"/>
    <w:rsid w:val="00EA3124"/>
    <w:rsid w:val="00EA4041"/>
    <w:rsid w:val="00EA442E"/>
    <w:rsid w:val="00EA5059"/>
    <w:rsid w:val="00EA694E"/>
    <w:rsid w:val="00EA7648"/>
    <w:rsid w:val="00EA79D4"/>
    <w:rsid w:val="00EA7A72"/>
    <w:rsid w:val="00EA7E8E"/>
    <w:rsid w:val="00EB04EF"/>
    <w:rsid w:val="00EB0F1F"/>
    <w:rsid w:val="00EB117F"/>
    <w:rsid w:val="00EB171C"/>
    <w:rsid w:val="00EB1809"/>
    <w:rsid w:val="00EB1EAA"/>
    <w:rsid w:val="00EB2060"/>
    <w:rsid w:val="00EB31D7"/>
    <w:rsid w:val="00EB3287"/>
    <w:rsid w:val="00EB339C"/>
    <w:rsid w:val="00EB38AF"/>
    <w:rsid w:val="00EB3B16"/>
    <w:rsid w:val="00EB420D"/>
    <w:rsid w:val="00EB52C0"/>
    <w:rsid w:val="00EB5389"/>
    <w:rsid w:val="00EB5669"/>
    <w:rsid w:val="00EB59CB"/>
    <w:rsid w:val="00EB5C18"/>
    <w:rsid w:val="00EB5EDB"/>
    <w:rsid w:val="00EB6620"/>
    <w:rsid w:val="00EB79C2"/>
    <w:rsid w:val="00EB7CC1"/>
    <w:rsid w:val="00EB7E43"/>
    <w:rsid w:val="00EC0EE3"/>
    <w:rsid w:val="00EC10F7"/>
    <w:rsid w:val="00EC11F9"/>
    <w:rsid w:val="00EC16C2"/>
    <w:rsid w:val="00EC1B36"/>
    <w:rsid w:val="00EC1B6B"/>
    <w:rsid w:val="00EC1C56"/>
    <w:rsid w:val="00EC21A6"/>
    <w:rsid w:val="00EC2213"/>
    <w:rsid w:val="00EC2CC4"/>
    <w:rsid w:val="00EC2D66"/>
    <w:rsid w:val="00EC33B1"/>
    <w:rsid w:val="00EC36AA"/>
    <w:rsid w:val="00EC4026"/>
    <w:rsid w:val="00EC4274"/>
    <w:rsid w:val="00EC4768"/>
    <w:rsid w:val="00EC4EF8"/>
    <w:rsid w:val="00EC52EE"/>
    <w:rsid w:val="00EC6464"/>
    <w:rsid w:val="00EC67B2"/>
    <w:rsid w:val="00EC68C1"/>
    <w:rsid w:val="00EC6C03"/>
    <w:rsid w:val="00EC75BF"/>
    <w:rsid w:val="00EC772C"/>
    <w:rsid w:val="00EC7D39"/>
    <w:rsid w:val="00EC7F32"/>
    <w:rsid w:val="00EC7F94"/>
    <w:rsid w:val="00ED009F"/>
    <w:rsid w:val="00ED016A"/>
    <w:rsid w:val="00ED07A2"/>
    <w:rsid w:val="00ED1179"/>
    <w:rsid w:val="00ED1888"/>
    <w:rsid w:val="00ED1A15"/>
    <w:rsid w:val="00ED1D26"/>
    <w:rsid w:val="00ED1EC9"/>
    <w:rsid w:val="00ED267F"/>
    <w:rsid w:val="00ED28AE"/>
    <w:rsid w:val="00ED3111"/>
    <w:rsid w:val="00ED3635"/>
    <w:rsid w:val="00ED3CDB"/>
    <w:rsid w:val="00ED411A"/>
    <w:rsid w:val="00ED4508"/>
    <w:rsid w:val="00ED51E9"/>
    <w:rsid w:val="00ED53DE"/>
    <w:rsid w:val="00ED55E1"/>
    <w:rsid w:val="00ED7B31"/>
    <w:rsid w:val="00EE00C2"/>
    <w:rsid w:val="00EE06CE"/>
    <w:rsid w:val="00EE06FA"/>
    <w:rsid w:val="00EE09F6"/>
    <w:rsid w:val="00EE1105"/>
    <w:rsid w:val="00EE112F"/>
    <w:rsid w:val="00EE1432"/>
    <w:rsid w:val="00EE222C"/>
    <w:rsid w:val="00EE2257"/>
    <w:rsid w:val="00EE2391"/>
    <w:rsid w:val="00EE264D"/>
    <w:rsid w:val="00EE28E1"/>
    <w:rsid w:val="00EE32EC"/>
    <w:rsid w:val="00EE3E9B"/>
    <w:rsid w:val="00EE46CA"/>
    <w:rsid w:val="00EE47B0"/>
    <w:rsid w:val="00EE49F5"/>
    <w:rsid w:val="00EE558B"/>
    <w:rsid w:val="00EE65F3"/>
    <w:rsid w:val="00EE6829"/>
    <w:rsid w:val="00EE689C"/>
    <w:rsid w:val="00EE6941"/>
    <w:rsid w:val="00EE6FAB"/>
    <w:rsid w:val="00EE6FBC"/>
    <w:rsid w:val="00EE7142"/>
    <w:rsid w:val="00EE7A18"/>
    <w:rsid w:val="00EE7C7F"/>
    <w:rsid w:val="00EF04DD"/>
    <w:rsid w:val="00EF0C85"/>
    <w:rsid w:val="00EF0CCE"/>
    <w:rsid w:val="00EF0FA3"/>
    <w:rsid w:val="00EF16EB"/>
    <w:rsid w:val="00EF1973"/>
    <w:rsid w:val="00EF1B7D"/>
    <w:rsid w:val="00EF1C29"/>
    <w:rsid w:val="00EF1CF1"/>
    <w:rsid w:val="00EF25C7"/>
    <w:rsid w:val="00EF2E51"/>
    <w:rsid w:val="00EF3184"/>
    <w:rsid w:val="00EF3AC1"/>
    <w:rsid w:val="00EF3D36"/>
    <w:rsid w:val="00EF3DF0"/>
    <w:rsid w:val="00EF4E99"/>
    <w:rsid w:val="00EF5CBC"/>
    <w:rsid w:val="00EF6099"/>
    <w:rsid w:val="00EF6981"/>
    <w:rsid w:val="00EF6CED"/>
    <w:rsid w:val="00EF7380"/>
    <w:rsid w:val="00EF7CD3"/>
    <w:rsid w:val="00F00236"/>
    <w:rsid w:val="00F01062"/>
    <w:rsid w:val="00F0123E"/>
    <w:rsid w:val="00F0130B"/>
    <w:rsid w:val="00F01500"/>
    <w:rsid w:val="00F015D5"/>
    <w:rsid w:val="00F01C64"/>
    <w:rsid w:val="00F01EAE"/>
    <w:rsid w:val="00F0263E"/>
    <w:rsid w:val="00F0286B"/>
    <w:rsid w:val="00F03A7A"/>
    <w:rsid w:val="00F04CC0"/>
    <w:rsid w:val="00F0506F"/>
    <w:rsid w:val="00F05525"/>
    <w:rsid w:val="00F05ABE"/>
    <w:rsid w:val="00F066A5"/>
    <w:rsid w:val="00F06717"/>
    <w:rsid w:val="00F068E7"/>
    <w:rsid w:val="00F06BF6"/>
    <w:rsid w:val="00F06C50"/>
    <w:rsid w:val="00F071EA"/>
    <w:rsid w:val="00F074A3"/>
    <w:rsid w:val="00F07913"/>
    <w:rsid w:val="00F115B7"/>
    <w:rsid w:val="00F11636"/>
    <w:rsid w:val="00F1216C"/>
    <w:rsid w:val="00F1217D"/>
    <w:rsid w:val="00F12458"/>
    <w:rsid w:val="00F12993"/>
    <w:rsid w:val="00F12B22"/>
    <w:rsid w:val="00F13A15"/>
    <w:rsid w:val="00F13E7C"/>
    <w:rsid w:val="00F13F41"/>
    <w:rsid w:val="00F1438A"/>
    <w:rsid w:val="00F149E7"/>
    <w:rsid w:val="00F152C7"/>
    <w:rsid w:val="00F15BD1"/>
    <w:rsid w:val="00F15BF8"/>
    <w:rsid w:val="00F15C4D"/>
    <w:rsid w:val="00F166CA"/>
    <w:rsid w:val="00F16ED5"/>
    <w:rsid w:val="00F170A0"/>
    <w:rsid w:val="00F17962"/>
    <w:rsid w:val="00F2000C"/>
    <w:rsid w:val="00F20707"/>
    <w:rsid w:val="00F20709"/>
    <w:rsid w:val="00F20FEC"/>
    <w:rsid w:val="00F211D6"/>
    <w:rsid w:val="00F21280"/>
    <w:rsid w:val="00F21534"/>
    <w:rsid w:val="00F21B66"/>
    <w:rsid w:val="00F21C8A"/>
    <w:rsid w:val="00F21D7A"/>
    <w:rsid w:val="00F22516"/>
    <w:rsid w:val="00F22921"/>
    <w:rsid w:val="00F22C3C"/>
    <w:rsid w:val="00F231C9"/>
    <w:rsid w:val="00F23D91"/>
    <w:rsid w:val="00F2432F"/>
    <w:rsid w:val="00F24332"/>
    <w:rsid w:val="00F2468B"/>
    <w:rsid w:val="00F24AE5"/>
    <w:rsid w:val="00F24BF9"/>
    <w:rsid w:val="00F24CC7"/>
    <w:rsid w:val="00F251DB"/>
    <w:rsid w:val="00F2549D"/>
    <w:rsid w:val="00F2605B"/>
    <w:rsid w:val="00F262BD"/>
    <w:rsid w:val="00F26395"/>
    <w:rsid w:val="00F27346"/>
    <w:rsid w:val="00F27513"/>
    <w:rsid w:val="00F27757"/>
    <w:rsid w:val="00F27803"/>
    <w:rsid w:val="00F27821"/>
    <w:rsid w:val="00F304C5"/>
    <w:rsid w:val="00F305E2"/>
    <w:rsid w:val="00F309BE"/>
    <w:rsid w:val="00F30AA4"/>
    <w:rsid w:val="00F31783"/>
    <w:rsid w:val="00F31AEB"/>
    <w:rsid w:val="00F32261"/>
    <w:rsid w:val="00F32C26"/>
    <w:rsid w:val="00F33853"/>
    <w:rsid w:val="00F33940"/>
    <w:rsid w:val="00F33A71"/>
    <w:rsid w:val="00F344BA"/>
    <w:rsid w:val="00F34AD6"/>
    <w:rsid w:val="00F34B58"/>
    <w:rsid w:val="00F34CB5"/>
    <w:rsid w:val="00F3552C"/>
    <w:rsid w:val="00F356C8"/>
    <w:rsid w:val="00F35BA2"/>
    <w:rsid w:val="00F35EAC"/>
    <w:rsid w:val="00F36008"/>
    <w:rsid w:val="00F36888"/>
    <w:rsid w:val="00F37922"/>
    <w:rsid w:val="00F40267"/>
    <w:rsid w:val="00F4047A"/>
    <w:rsid w:val="00F409E2"/>
    <w:rsid w:val="00F40C86"/>
    <w:rsid w:val="00F40E72"/>
    <w:rsid w:val="00F41149"/>
    <w:rsid w:val="00F4124A"/>
    <w:rsid w:val="00F4124D"/>
    <w:rsid w:val="00F41315"/>
    <w:rsid w:val="00F41B28"/>
    <w:rsid w:val="00F41EA4"/>
    <w:rsid w:val="00F42708"/>
    <w:rsid w:val="00F42728"/>
    <w:rsid w:val="00F4273F"/>
    <w:rsid w:val="00F42A6B"/>
    <w:rsid w:val="00F437B9"/>
    <w:rsid w:val="00F43885"/>
    <w:rsid w:val="00F44AE1"/>
    <w:rsid w:val="00F44C80"/>
    <w:rsid w:val="00F44DEF"/>
    <w:rsid w:val="00F45340"/>
    <w:rsid w:val="00F4553E"/>
    <w:rsid w:val="00F45F8F"/>
    <w:rsid w:val="00F47102"/>
    <w:rsid w:val="00F4766E"/>
    <w:rsid w:val="00F477FC"/>
    <w:rsid w:val="00F47ED8"/>
    <w:rsid w:val="00F47F25"/>
    <w:rsid w:val="00F506A4"/>
    <w:rsid w:val="00F50F54"/>
    <w:rsid w:val="00F51088"/>
    <w:rsid w:val="00F514C5"/>
    <w:rsid w:val="00F51CB2"/>
    <w:rsid w:val="00F52744"/>
    <w:rsid w:val="00F536C3"/>
    <w:rsid w:val="00F53AC0"/>
    <w:rsid w:val="00F54624"/>
    <w:rsid w:val="00F54CA0"/>
    <w:rsid w:val="00F54CA9"/>
    <w:rsid w:val="00F54F53"/>
    <w:rsid w:val="00F54FE3"/>
    <w:rsid w:val="00F55A65"/>
    <w:rsid w:val="00F567A1"/>
    <w:rsid w:val="00F56BDC"/>
    <w:rsid w:val="00F57D37"/>
    <w:rsid w:val="00F57F12"/>
    <w:rsid w:val="00F600E9"/>
    <w:rsid w:val="00F60A3A"/>
    <w:rsid w:val="00F60B77"/>
    <w:rsid w:val="00F60B97"/>
    <w:rsid w:val="00F61086"/>
    <w:rsid w:val="00F613D2"/>
    <w:rsid w:val="00F61430"/>
    <w:rsid w:val="00F6153D"/>
    <w:rsid w:val="00F621A8"/>
    <w:rsid w:val="00F62290"/>
    <w:rsid w:val="00F6346E"/>
    <w:rsid w:val="00F63596"/>
    <w:rsid w:val="00F63714"/>
    <w:rsid w:val="00F63C2C"/>
    <w:rsid w:val="00F641C7"/>
    <w:rsid w:val="00F6423A"/>
    <w:rsid w:val="00F64267"/>
    <w:rsid w:val="00F64B77"/>
    <w:rsid w:val="00F64C78"/>
    <w:rsid w:val="00F652F5"/>
    <w:rsid w:val="00F65EDB"/>
    <w:rsid w:val="00F660BC"/>
    <w:rsid w:val="00F66145"/>
    <w:rsid w:val="00F66257"/>
    <w:rsid w:val="00F6634B"/>
    <w:rsid w:val="00F666B0"/>
    <w:rsid w:val="00F6681D"/>
    <w:rsid w:val="00F669AD"/>
    <w:rsid w:val="00F66ABD"/>
    <w:rsid w:val="00F66B65"/>
    <w:rsid w:val="00F670A9"/>
    <w:rsid w:val="00F672BD"/>
    <w:rsid w:val="00F6730E"/>
    <w:rsid w:val="00F679E2"/>
    <w:rsid w:val="00F7024D"/>
    <w:rsid w:val="00F7057D"/>
    <w:rsid w:val="00F70A82"/>
    <w:rsid w:val="00F70D11"/>
    <w:rsid w:val="00F70D52"/>
    <w:rsid w:val="00F71235"/>
    <w:rsid w:val="00F71C78"/>
    <w:rsid w:val="00F71C8D"/>
    <w:rsid w:val="00F72912"/>
    <w:rsid w:val="00F7297F"/>
    <w:rsid w:val="00F72B51"/>
    <w:rsid w:val="00F72E55"/>
    <w:rsid w:val="00F73092"/>
    <w:rsid w:val="00F731B8"/>
    <w:rsid w:val="00F73367"/>
    <w:rsid w:val="00F73672"/>
    <w:rsid w:val="00F73799"/>
    <w:rsid w:val="00F73A5A"/>
    <w:rsid w:val="00F73C8D"/>
    <w:rsid w:val="00F759D8"/>
    <w:rsid w:val="00F7658E"/>
    <w:rsid w:val="00F7693E"/>
    <w:rsid w:val="00F76D54"/>
    <w:rsid w:val="00F76FC3"/>
    <w:rsid w:val="00F774D2"/>
    <w:rsid w:val="00F80D48"/>
    <w:rsid w:val="00F80DDE"/>
    <w:rsid w:val="00F81070"/>
    <w:rsid w:val="00F81884"/>
    <w:rsid w:val="00F820F9"/>
    <w:rsid w:val="00F821E8"/>
    <w:rsid w:val="00F82765"/>
    <w:rsid w:val="00F8280E"/>
    <w:rsid w:val="00F83552"/>
    <w:rsid w:val="00F83AA1"/>
    <w:rsid w:val="00F83DBC"/>
    <w:rsid w:val="00F83F5B"/>
    <w:rsid w:val="00F84719"/>
    <w:rsid w:val="00F8474E"/>
    <w:rsid w:val="00F84A2A"/>
    <w:rsid w:val="00F84E66"/>
    <w:rsid w:val="00F85051"/>
    <w:rsid w:val="00F85343"/>
    <w:rsid w:val="00F85AA9"/>
    <w:rsid w:val="00F86097"/>
    <w:rsid w:val="00F86340"/>
    <w:rsid w:val="00F86B45"/>
    <w:rsid w:val="00F87490"/>
    <w:rsid w:val="00F87831"/>
    <w:rsid w:val="00F9038E"/>
    <w:rsid w:val="00F90453"/>
    <w:rsid w:val="00F92321"/>
    <w:rsid w:val="00F927B7"/>
    <w:rsid w:val="00F92B7F"/>
    <w:rsid w:val="00F93523"/>
    <w:rsid w:val="00F93A07"/>
    <w:rsid w:val="00F93B95"/>
    <w:rsid w:val="00F93C60"/>
    <w:rsid w:val="00F94249"/>
    <w:rsid w:val="00F94535"/>
    <w:rsid w:val="00F94543"/>
    <w:rsid w:val="00F94821"/>
    <w:rsid w:val="00F94FA8"/>
    <w:rsid w:val="00F953EF"/>
    <w:rsid w:val="00F95F4E"/>
    <w:rsid w:val="00F96151"/>
    <w:rsid w:val="00F9626F"/>
    <w:rsid w:val="00F96466"/>
    <w:rsid w:val="00F9658F"/>
    <w:rsid w:val="00F96B3A"/>
    <w:rsid w:val="00F97363"/>
    <w:rsid w:val="00F97888"/>
    <w:rsid w:val="00FA0010"/>
    <w:rsid w:val="00FA01BC"/>
    <w:rsid w:val="00FA0B37"/>
    <w:rsid w:val="00FA104B"/>
    <w:rsid w:val="00FA1A48"/>
    <w:rsid w:val="00FA1C89"/>
    <w:rsid w:val="00FA20E7"/>
    <w:rsid w:val="00FA2205"/>
    <w:rsid w:val="00FA2BC0"/>
    <w:rsid w:val="00FA2E1B"/>
    <w:rsid w:val="00FA331C"/>
    <w:rsid w:val="00FA3369"/>
    <w:rsid w:val="00FA3662"/>
    <w:rsid w:val="00FA3D27"/>
    <w:rsid w:val="00FA3DED"/>
    <w:rsid w:val="00FA4451"/>
    <w:rsid w:val="00FA4559"/>
    <w:rsid w:val="00FA508C"/>
    <w:rsid w:val="00FA54E7"/>
    <w:rsid w:val="00FA5559"/>
    <w:rsid w:val="00FA5B3B"/>
    <w:rsid w:val="00FA61A6"/>
    <w:rsid w:val="00FA64B6"/>
    <w:rsid w:val="00FA64F1"/>
    <w:rsid w:val="00FA66DE"/>
    <w:rsid w:val="00FA6BEB"/>
    <w:rsid w:val="00FA6C2E"/>
    <w:rsid w:val="00FA6D1A"/>
    <w:rsid w:val="00FB0153"/>
    <w:rsid w:val="00FB0333"/>
    <w:rsid w:val="00FB06A4"/>
    <w:rsid w:val="00FB0760"/>
    <w:rsid w:val="00FB0F74"/>
    <w:rsid w:val="00FB1995"/>
    <w:rsid w:val="00FB199F"/>
    <w:rsid w:val="00FB29D6"/>
    <w:rsid w:val="00FB32CA"/>
    <w:rsid w:val="00FB3305"/>
    <w:rsid w:val="00FB33CF"/>
    <w:rsid w:val="00FB39CA"/>
    <w:rsid w:val="00FB3E65"/>
    <w:rsid w:val="00FB465B"/>
    <w:rsid w:val="00FB48C4"/>
    <w:rsid w:val="00FB49CC"/>
    <w:rsid w:val="00FB4D7B"/>
    <w:rsid w:val="00FB54FF"/>
    <w:rsid w:val="00FB5760"/>
    <w:rsid w:val="00FB58E8"/>
    <w:rsid w:val="00FB5928"/>
    <w:rsid w:val="00FB5B33"/>
    <w:rsid w:val="00FB5B3B"/>
    <w:rsid w:val="00FB6077"/>
    <w:rsid w:val="00FB612A"/>
    <w:rsid w:val="00FB6960"/>
    <w:rsid w:val="00FB6C8B"/>
    <w:rsid w:val="00FB6F19"/>
    <w:rsid w:val="00FB6F3B"/>
    <w:rsid w:val="00FB74AC"/>
    <w:rsid w:val="00FB7B3D"/>
    <w:rsid w:val="00FC036D"/>
    <w:rsid w:val="00FC0738"/>
    <w:rsid w:val="00FC07CB"/>
    <w:rsid w:val="00FC08CB"/>
    <w:rsid w:val="00FC0D7C"/>
    <w:rsid w:val="00FC12EB"/>
    <w:rsid w:val="00FC199C"/>
    <w:rsid w:val="00FC1A1E"/>
    <w:rsid w:val="00FC1DFC"/>
    <w:rsid w:val="00FC28AC"/>
    <w:rsid w:val="00FC2A05"/>
    <w:rsid w:val="00FC2C41"/>
    <w:rsid w:val="00FC300E"/>
    <w:rsid w:val="00FC333B"/>
    <w:rsid w:val="00FC38BD"/>
    <w:rsid w:val="00FC3987"/>
    <w:rsid w:val="00FC42BC"/>
    <w:rsid w:val="00FC4406"/>
    <w:rsid w:val="00FC4679"/>
    <w:rsid w:val="00FC4A32"/>
    <w:rsid w:val="00FC4B47"/>
    <w:rsid w:val="00FC550B"/>
    <w:rsid w:val="00FC5A44"/>
    <w:rsid w:val="00FC5BC8"/>
    <w:rsid w:val="00FC5F0E"/>
    <w:rsid w:val="00FC5F13"/>
    <w:rsid w:val="00FC614F"/>
    <w:rsid w:val="00FC6D1D"/>
    <w:rsid w:val="00FC7AB2"/>
    <w:rsid w:val="00FC7C18"/>
    <w:rsid w:val="00FD02D9"/>
    <w:rsid w:val="00FD04C8"/>
    <w:rsid w:val="00FD0A7C"/>
    <w:rsid w:val="00FD0D63"/>
    <w:rsid w:val="00FD0EB7"/>
    <w:rsid w:val="00FD12BD"/>
    <w:rsid w:val="00FD1561"/>
    <w:rsid w:val="00FD16E6"/>
    <w:rsid w:val="00FD1C71"/>
    <w:rsid w:val="00FD2302"/>
    <w:rsid w:val="00FD2559"/>
    <w:rsid w:val="00FD2F9C"/>
    <w:rsid w:val="00FD347A"/>
    <w:rsid w:val="00FD3A4B"/>
    <w:rsid w:val="00FD3B17"/>
    <w:rsid w:val="00FD4888"/>
    <w:rsid w:val="00FD4E79"/>
    <w:rsid w:val="00FD522A"/>
    <w:rsid w:val="00FD5AE0"/>
    <w:rsid w:val="00FD5D73"/>
    <w:rsid w:val="00FD5DFF"/>
    <w:rsid w:val="00FD6572"/>
    <w:rsid w:val="00FD66EC"/>
    <w:rsid w:val="00FD6B71"/>
    <w:rsid w:val="00FD764A"/>
    <w:rsid w:val="00FD7763"/>
    <w:rsid w:val="00FE004A"/>
    <w:rsid w:val="00FE0281"/>
    <w:rsid w:val="00FE1374"/>
    <w:rsid w:val="00FE14A5"/>
    <w:rsid w:val="00FE1810"/>
    <w:rsid w:val="00FE20BA"/>
    <w:rsid w:val="00FE2220"/>
    <w:rsid w:val="00FE253A"/>
    <w:rsid w:val="00FE2A92"/>
    <w:rsid w:val="00FE2AC2"/>
    <w:rsid w:val="00FE351F"/>
    <w:rsid w:val="00FE3A24"/>
    <w:rsid w:val="00FE4412"/>
    <w:rsid w:val="00FE49CA"/>
    <w:rsid w:val="00FE4A95"/>
    <w:rsid w:val="00FE5793"/>
    <w:rsid w:val="00FE610C"/>
    <w:rsid w:val="00FE6237"/>
    <w:rsid w:val="00FE64EF"/>
    <w:rsid w:val="00FE6765"/>
    <w:rsid w:val="00FE6B98"/>
    <w:rsid w:val="00FE6FBD"/>
    <w:rsid w:val="00FE7194"/>
    <w:rsid w:val="00FE7945"/>
    <w:rsid w:val="00FE7FA4"/>
    <w:rsid w:val="00FF01E7"/>
    <w:rsid w:val="00FF02EC"/>
    <w:rsid w:val="00FF0BD2"/>
    <w:rsid w:val="00FF0C20"/>
    <w:rsid w:val="00FF1056"/>
    <w:rsid w:val="00FF1502"/>
    <w:rsid w:val="00FF1819"/>
    <w:rsid w:val="00FF1922"/>
    <w:rsid w:val="00FF1CA5"/>
    <w:rsid w:val="00FF26B6"/>
    <w:rsid w:val="00FF27DC"/>
    <w:rsid w:val="00FF2C8B"/>
    <w:rsid w:val="00FF385A"/>
    <w:rsid w:val="00FF3B3B"/>
    <w:rsid w:val="00FF4B9A"/>
    <w:rsid w:val="00FF4DAF"/>
    <w:rsid w:val="00FF51DA"/>
    <w:rsid w:val="00FF5262"/>
    <w:rsid w:val="00FF5304"/>
    <w:rsid w:val="00FF5D36"/>
    <w:rsid w:val="00FF5FCC"/>
    <w:rsid w:val="00FF60DA"/>
    <w:rsid w:val="00FF6601"/>
    <w:rsid w:val="00FF6BA5"/>
    <w:rsid w:val="00FF74C8"/>
    <w:rsid w:val="00FF795F"/>
    <w:rsid w:val="00FF7BA3"/>
    <w:rsid w:val="00FF7CAA"/>
    <w:rsid w:val="00FF7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F2FF3E"/>
  <w15:docId w15:val="{E599B66A-D11A-4452-8FAE-B4E5BB2A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2744"/>
    <w:pPr>
      <w:overflowPunct w:val="0"/>
      <w:autoSpaceDE w:val="0"/>
      <w:autoSpaceDN w:val="0"/>
      <w:adjustRightInd w:val="0"/>
      <w:textAlignment w:val="baseline"/>
    </w:pPr>
    <w:rPr>
      <w:rFonts w:ascii="Arial" w:hAnsi="Arial"/>
    </w:rPr>
  </w:style>
  <w:style w:type="paragraph" w:styleId="Heading1">
    <w:name w:val="heading 1"/>
    <w:aliases w:val="A:TIT_lv-1,F:TIT_nv-1,A:TIT_lv-11,F:TIT_nv-11,A:TIT_lv-12,F:TIT_nv-12,Requirement 1,Chapter"/>
    <w:basedOn w:val="Normal"/>
    <w:next w:val="Normal"/>
    <w:link w:val="Heading1Char"/>
    <w:uiPriority w:val="99"/>
    <w:qFormat/>
    <w:rsid w:val="00602E3F"/>
    <w:pPr>
      <w:keepNext/>
      <w:pageBreakBefore/>
      <w:numPr>
        <w:numId w:val="5"/>
      </w:numPr>
      <w:tabs>
        <w:tab w:val="clear" w:pos="432"/>
        <w:tab w:val="num" w:pos="540"/>
      </w:tabs>
      <w:spacing w:before="240" w:after="60"/>
      <w:outlineLvl w:val="0"/>
    </w:pPr>
    <w:rPr>
      <w:rFonts w:cs="Arial"/>
      <w:b/>
      <w:bCs/>
      <w:caps/>
      <w:kern w:val="32"/>
      <w:sz w:val="32"/>
      <w:szCs w:val="32"/>
    </w:rPr>
  </w:style>
  <w:style w:type="paragraph" w:styleId="Heading2">
    <w:name w:val="heading 2"/>
    <w:aliases w:val="A:TIT_lv-2,F:TIT_nv-2,A:TIT_lv-21,F:TIT_nv-21,A:TIT_lv-22,F:TIT_nv-22,Requirement 2"/>
    <w:basedOn w:val="Heading1"/>
    <w:next w:val="Normal"/>
    <w:link w:val="Heading2Char"/>
    <w:uiPriority w:val="99"/>
    <w:qFormat/>
    <w:rsid w:val="007032D6"/>
    <w:pPr>
      <w:keepNext w:val="0"/>
      <w:pageBreakBefore w:val="0"/>
      <w:numPr>
        <w:ilvl w:val="1"/>
      </w:numPr>
      <w:tabs>
        <w:tab w:val="left" w:pos="709"/>
      </w:tabs>
      <w:spacing w:before="60"/>
      <w:outlineLvl w:val="1"/>
    </w:pPr>
    <w:rPr>
      <w:bCs w:val="0"/>
      <w:iCs/>
      <w:caps w:val="0"/>
      <w:sz w:val="28"/>
      <w:szCs w:val="28"/>
    </w:rPr>
  </w:style>
  <w:style w:type="paragraph" w:styleId="Heading3">
    <w:name w:val="heading 3"/>
    <w:aliases w:val="A:TIT_lv-3,F:TIT_nv-3,Heading 3 Char1,A:TIT_lv-3 Char,F:TIT_nv-3 Char,Heading 3 Char Char,Heading 3 Char1 Char Char,Heading 3 Char Char Char Char,Heading 3 Char1 Char Char Char Char,Heading 3 Char Char Char Char Char Char"/>
    <w:basedOn w:val="Heading1"/>
    <w:next w:val="Normal"/>
    <w:link w:val="Heading3Char"/>
    <w:uiPriority w:val="99"/>
    <w:qFormat/>
    <w:rsid w:val="003423D5"/>
    <w:pPr>
      <w:pageBreakBefore w:val="0"/>
      <w:numPr>
        <w:ilvl w:val="2"/>
      </w:numPr>
      <w:tabs>
        <w:tab w:val="left" w:pos="900"/>
      </w:tabs>
      <w:spacing w:before="60"/>
      <w:outlineLvl w:val="2"/>
    </w:pPr>
    <w:rPr>
      <w:bCs w:val="0"/>
      <w:caps w:val="0"/>
      <w:sz w:val="24"/>
      <w:szCs w:val="26"/>
    </w:rPr>
  </w:style>
  <w:style w:type="paragraph" w:styleId="Heading4">
    <w:name w:val="heading 4"/>
    <w:aliases w:val="A:TIT_lv-4,F:TIT_nv-4,A:TIT_lv-41,F:TIT_nv-41,A:TIT_lv-42,F:TIT_nv-42"/>
    <w:basedOn w:val="Heading3"/>
    <w:next w:val="Normal"/>
    <w:link w:val="Heading4Char"/>
    <w:qFormat/>
    <w:rsid w:val="00C02AD6"/>
    <w:pPr>
      <w:numPr>
        <w:ilvl w:val="3"/>
      </w:numPr>
      <w:tabs>
        <w:tab w:val="left" w:pos="992"/>
      </w:tabs>
      <w:outlineLvl w:val="3"/>
    </w:pPr>
    <w:rPr>
      <w:b w:val="0"/>
      <w:bCs/>
      <w:szCs w:val="28"/>
    </w:rPr>
  </w:style>
  <w:style w:type="paragraph" w:styleId="Heading5">
    <w:name w:val="heading 5"/>
    <w:aliases w:val="Heading 5 Char1 Char,Heading 5 Char Char Char,Heading 5 Char Char1"/>
    <w:basedOn w:val="Heading4"/>
    <w:next w:val="Normal"/>
    <w:link w:val="Heading5Char"/>
    <w:qFormat/>
    <w:rsid w:val="00C02AD6"/>
    <w:pPr>
      <w:numPr>
        <w:ilvl w:val="4"/>
      </w:numPr>
      <w:tabs>
        <w:tab w:val="clear" w:pos="992"/>
        <w:tab w:val="left" w:pos="1134"/>
      </w:tabs>
      <w:outlineLvl w:val="4"/>
    </w:pPr>
    <w:rPr>
      <w:bCs w:val="0"/>
      <w:iCs/>
      <w:sz w:val="22"/>
      <w:szCs w:val="26"/>
    </w:rPr>
  </w:style>
  <w:style w:type="paragraph" w:styleId="Heading6">
    <w:name w:val="heading 6"/>
    <w:basedOn w:val="Heading5"/>
    <w:next w:val="Normal"/>
    <w:link w:val="Heading6Char"/>
    <w:qFormat/>
    <w:rsid w:val="003B1F27"/>
    <w:pPr>
      <w:numPr>
        <w:ilvl w:val="5"/>
      </w:numPr>
      <w:tabs>
        <w:tab w:val="clear" w:pos="1134"/>
        <w:tab w:val="left" w:pos="1418"/>
      </w:tabs>
      <w:outlineLvl w:val="5"/>
    </w:pPr>
    <w:rPr>
      <w:bCs/>
      <w:szCs w:val="22"/>
    </w:rPr>
  </w:style>
  <w:style w:type="paragraph" w:styleId="Heading7">
    <w:name w:val="heading 7"/>
    <w:basedOn w:val="Heading6"/>
    <w:next w:val="Normal"/>
    <w:link w:val="Heading7Char"/>
    <w:qFormat/>
    <w:rsid w:val="00C02AD6"/>
    <w:pPr>
      <w:numPr>
        <w:ilvl w:val="6"/>
      </w:numPr>
      <w:tabs>
        <w:tab w:val="clear" w:pos="1418"/>
        <w:tab w:val="left" w:pos="1559"/>
      </w:tabs>
      <w:outlineLvl w:val="6"/>
    </w:pPr>
    <w:rPr>
      <w:szCs w:val="24"/>
    </w:rPr>
  </w:style>
  <w:style w:type="paragraph" w:styleId="Heading8">
    <w:name w:val="heading 8"/>
    <w:basedOn w:val="Heading7"/>
    <w:next w:val="Normal"/>
    <w:link w:val="Heading8Char"/>
    <w:qFormat/>
    <w:rsid w:val="00C02AD6"/>
    <w:pPr>
      <w:numPr>
        <w:ilvl w:val="7"/>
      </w:numPr>
      <w:tabs>
        <w:tab w:val="clear" w:pos="1559"/>
        <w:tab w:val="left" w:pos="1701"/>
      </w:tabs>
      <w:outlineLvl w:val="7"/>
    </w:pPr>
    <w:rPr>
      <w:iCs w:val="0"/>
    </w:rPr>
  </w:style>
  <w:style w:type="paragraph" w:styleId="Heading9">
    <w:name w:val="heading 9"/>
    <w:basedOn w:val="Normal"/>
    <w:next w:val="Normal"/>
    <w:link w:val="Heading9Char"/>
    <w:qFormat/>
    <w:rsid w:val="00C02AD6"/>
    <w:pPr>
      <w:numPr>
        <w:ilvl w:val="8"/>
        <w:numId w:val="5"/>
      </w:numPr>
      <w:tabs>
        <w:tab w:val="left" w:pos="1843"/>
      </w:tabs>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IT_lv-1 Char,F:TIT_nv-1 Char,A:TIT_lv-11 Char,F:TIT_nv-11 Char,A:TIT_lv-12 Char,F:TIT_nv-12 Char,Requirement 1 Char,Chapter Char"/>
    <w:link w:val="Heading1"/>
    <w:rsid w:val="00602E3F"/>
    <w:rPr>
      <w:rFonts w:ascii="Arial" w:hAnsi="Arial" w:cs="Arial"/>
      <w:b/>
      <w:bCs/>
      <w:caps/>
      <w:kern w:val="32"/>
      <w:sz w:val="32"/>
      <w:szCs w:val="32"/>
    </w:rPr>
  </w:style>
  <w:style w:type="character" w:customStyle="1" w:styleId="Heading2Char">
    <w:name w:val="Heading 2 Char"/>
    <w:aliases w:val="A:TIT_lv-2 Char,F:TIT_nv-2 Char,A:TIT_lv-21 Char,F:TIT_nv-21 Char,A:TIT_lv-22 Char,F:TIT_nv-22 Char,Requirement 2 Char"/>
    <w:link w:val="Heading2"/>
    <w:rsid w:val="007032D6"/>
    <w:rPr>
      <w:rFonts w:ascii="Arial" w:hAnsi="Arial" w:cs="Arial"/>
      <w:b/>
      <w:iCs/>
      <w:kern w:val="32"/>
      <w:sz w:val="28"/>
      <w:szCs w:val="28"/>
    </w:rPr>
  </w:style>
  <w:style w:type="character" w:customStyle="1" w:styleId="Heading3Char">
    <w:name w:val="Heading 3 Char"/>
    <w:aliases w:val="A:TIT_lv-3 Char1,F:TIT_nv-3 Char1,Heading 3 Char1 Char,A:TIT_lv-3 Char Char,F:TIT_nv-3 Char Char,Heading 3 Char Char Char,Heading 3 Char1 Char Char Char,Heading 3 Char Char Char Char Char,Heading 3 Char1 Char Char Char Char Char"/>
    <w:basedOn w:val="DefaultParagraphFont"/>
    <w:link w:val="Heading3"/>
    <w:rsid w:val="003423D5"/>
    <w:rPr>
      <w:rFonts w:ascii="Arial" w:hAnsi="Arial" w:cs="Arial"/>
      <w:b/>
      <w:kern w:val="32"/>
      <w:sz w:val="24"/>
      <w:szCs w:val="26"/>
    </w:rPr>
  </w:style>
  <w:style w:type="character" w:customStyle="1" w:styleId="Heading4Char">
    <w:name w:val="Heading 4 Char"/>
    <w:aliases w:val="A:TIT_lv-4 Char,F:TIT_nv-4 Char,A:TIT_lv-41 Char,F:TIT_nv-41 Char,A:TIT_lv-42 Char,F:TIT_nv-42 Char"/>
    <w:basedOn w:val="DefaultParagraphFont"/>
    <w:link w:val="Heading4"/>
    <w:rsid w:val="00664CE1"/>
    <w:rPr>
      <w:rFonts w:ascii="Arial" w:hAnsi="Arial" w:cs="Arial"/>
      <w:bCs/>
      <w:kern w:val="32"/>
      <w:sz w:val="24"/>
      <w:szCs w:val="28"/>
    </w:rPr>
  </w:style>
  <w:style w:type="character" w:customStyle="1" w:styleId="Heading5Char">
    <w:name w:val="Heading 5 Char"/>
    <w:aliases w:val="Heading 5 Char1 Char Char,Heading 5 Char Char Char Char,Heading 5 Char Char1 Char"/>
    <w:basedOn w:val="DefaultParagraphFont"/>
    <w:link w:val="Heading5"/>
    <w:rsid w:val="000D2B16"/>
    <w:rPr>
      <w:rFonts w:ascii="Arial" w:hAnsi="Arial" w:cs="Arial"/>
      <w:iCs/>
      <w:kern w:val="32"/>
      <w:sz w:val="22"/>
      <w:szCs w:val="26"/>
    </w:rPr>
  </w:style>
  <w:style w:type="character" w:customStyle="1" w:styleId="Heading6Char">
    <w:name w:val="Heading 6 Char"/>
    <w:link w:val="Heading6"/>
    <w:rsid w:val="003B1F27"/>
    <w:rPr>
      <w:rFonts w:ascii="Arial" w:hAnsi="Arial" w:cs="Arial"/>
      <w:bCs/>
      <w:iCs/>
      <w:kern w:val="32"/>
      <w:sz w:val="22"/>
      <w:szCs w:val="22"/>
    </w:rPr>
  </w:style>
  <w:style w:type="character" w:customStyle="1" w:styleId="Heading7Char">
    <w:name w:val="Heading 7 Char"/>
    <w:link w:val="Heading7"/>
    <w:rsid w:val="00C02AD6"/>
    <w:rPr>
      <w:rFonts w:ascii="Arial" w:hAnsi="Arial" w:cs="Arial"/>
      <w:bCs/>
      <w:iCs/>
      <w:kern w:val="32"/>
      <w:sz w:val="22"/>
      <w:szCs w:val="24"/>
    </w:rPr>
  </w:style>
  <w:style w:type="character" w:customStyle="1" w:styleId="Heading8Char">
    <w:name w:val="Heading 8 Char"/>
    <w:link w:val="Heading8"/>
    <w:rsid w:val="00C02AD6"/>
    <w:rPr>
      <w:rFonts w:ascii="Arial" w:hAnsi="Arial" w:cs="Arial"/>
      <w:bCs/>
      <w:kern w:val="32"/>
      <w:sz w:val="22"/>
      <w:szCs w:val="24"/>
    </w:rPr>
  </w:style>
  <w:style w:type="character" w:customStyle="1" w:styleId="Heading9Char">
    <w:name w:val="Heading 9 Char"/>
    <w:link w:val="Heading9"/>
    <w:rsid w:val="00C02AD6"/>
    <w:rPr>
      <w:rFonts w:ascii="Arial" w:hAnsi="Arial" w:cs="Arial"/>
      <w:sz w:val="22"/>
      <w:szCs w:val="22"/>
    </w:rPr>
  </w:style>
  <w:style w:type="paragraph" w:styleId="Header">
    <w:name w:val="header"/>
    <w:aliases w:val="Kopfzeile Char1,Kopfzeile Char Char"/>
    <w:basedOn w:val="Normal"/>
    <w:link w:val="HeaderChar"/>
    <w:pPr>
      <w:tabs>
        <w:tab w:val="center" w:pos="4320"/>
        <w:tab w:val="right" w:pos="8640"/>
      </w:tabs>
    </w:pPr>
  </w:style>
  <w:style w:type="character" w:customStyle="1" w:styleId="HeaderChar">
    <w:name w:val="Header Char"/>
    <w:aliases w:val="Kopfzeile Char1 Char,Kopfzeile Char Char Char"/>
    <w:link w:val="Header"/>
    <w:rsid w:val="00D01050"/>
    <w:rPr>
      <w:rFonts w:ascii="Arial" w:hAnsi="Arial"/>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uiPriority w:val="99"/>
    <w:rsid w:val="00D01050"/>
    <w:rPr>
      <w:rFonts w:ascii="Arial" w:hAnsi="Arial"/>
    </w:rPr>
  </w:style>
  <w:style w:type="paragraph" w:customStyle="1" w:styleId="FAPcell">
    <w:name w:val="FAPcell"/>
    <w:pPr>
      <w:overflowPunct w:val="0"/>
      <w:autoSpaceDE w:val="0"/>
      <w:autoSpaceDN w:val="0"/>
      <w:adjustRightInd w:val="0"/>
      <w:textAlignment w:val="baseline"/>
    </w:pPr>
    <w:rPr>
      <w:noProof/>
    </w:rPr>
  </w:style>
  <w:style w:type="paragraph" w:customStyle="1" w:styleId="FAPfooter">
    <w:name w:val="FAPfooter"/>
    <w:pPr>
      <w:overflowPunct w:val="0"/>
      <w:autoSpaceDE w:val="0"/>
      <w:autoSpaceDN w:val="0"/>
      <w:adjustRightInd w:val="0"/>
      <w:jc w:val="both"/>
      <w:textAlignment w:val="baseline"/>
    </w:pPr>
    <w:rPr>
      <w:noProof/>
      <w:color w:val="000000"/>
      <w:sz w:val="16"/>
    </w:rPr>
  </w:style>
  <w:style w:type="paragraph" w:styleId="BalloonText">
    <w:name w:val="Balloon Text"/>
    <w:basedOn w:val="Normal"/>
    <w:link w:val="BalloonTextChar"/>
    <w:rsid w:val="00C65A4B"/>
    <w:rPr>
      <w:rFonts w:ascii="Tahoma" w:hAnsi="Tahoma" w:cs="Tahoma"/>
      <w:sz w:val="16"/>
      <w:szCs w:val="16"/>
    </w:rPr>
  </w:style>
  <w:style w:type="character" w:customStyle="1" w:styleId="BalloonTextChar">
    <w:name w:val="Balloon Text Char"/>
    <w:link w:val="BalloonText"/>
    <w:rsid w:val="00D01050"/>
    <w:rPr>
      <w:rFonts w:ascii="Tahoma" w:hAnsi="Tahoma" w:cs="Tahoma"/>
      <w:sz w:val="16"/>
      <w:szCs w:val="16"/>
    </w:rPr>
  </w:style>
  <w:style w:type="paragraph" w:styleId="NormalWeb">
    <w:name w:val="Normal (Web)"/>
    <w:basedOn w:val="Normal"/>
    <w:uiPriority w:val="99"/>
    <w:rsid w:val="00341CC2"/>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uiPriority w:val="39"/>
    <w:rsid w:val="0034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10832"/>
  </w:style>
  <w:style w:type="paragraph" w:styleId="TOC1">
    <w:name w:val="toc 1"/>
    <w:basedOn w:val="Normal"/>
    <w:next w:val="Normal"/>
    <w:autoRedefine/>
    <w:uiPriority w:val="39"/>
    <w:rsid w:val="007E6945"/>
  </w:style>
  <w:style w:type="paragraph" w:styleId="TOC2">
    <w:name w:val="toc 2"/>
    <w:basedOn w:val="Normal"/>
    <w:next w:val="Normal"/>
    <w:autoRedefine/>
    <w:uiPriority w:val="39"/>
    <w:rsid w:val="00E2703A"/>
    <w:pPr>
      <w:tabs>
        <w:tab w:val="left" w:pos="800"/>
        <w:tab w:val="right" w:leader="dot" w:pos="10173"/>
      </w:tabs>
    </w:pPr>
    <w:rPr>
      <w:bCs/>
      <w:noProof/>
    </w:rPr>
  </w:style>
  <w:style w:type="paragraph" w:styleId="TOC3">
    <w:name w:val="toc 3"/>
    <w:basedOn w:val="Normal"/>
    <w:next w:val="Normal"/>
    <w:autoRedefine/>
    <w:uiPriority w:val="39"/>
    <w:rsid w:val="00EE1432"/>
    <w:pPr>
      <w:tabs>
        <w:tab w:val="left" w:pos="1200"/>
        <w:tab w:val="right" w:leader="dot" w:pos="10173"/>
      </w:tabs>
      <w:ind w:left="400"/>
    </w:pPr>
  </w:style>
  <w:style w:type="paragraph" w:styleId="TOC4">
    <w:name w:val="toc 4"/>
    <w:basedOn w:val="Normal"/>
    <w:next w:val="Normal"/>
    <w:autoRedefine/>
    <w:uiPriority w:val="39"/>
    <w:rsid w:val="007E6945"/>
    <w:pPr>
      <w:ind w:left="600"/>
    </w:pPr>
  </w:style>
  <w:style w:type="paragraph" w:styleId="TOC5">
    <w:name w:val="toc 5"/>
    <w:basedOn w:val="Normal"/>
    <w:next w:val="Normal"/>
    <w:autoRedefine/>
    <w:uiPriority w:val="39"/>
    <w:rsid w:val="007E6945"/>
    <w:pPr>
      <w:ind w:left="800"/>
    </w:pPr>
  </w:style>
  <w:style w:type="character" w:styleId="Hyperlink">
    <w:name w:val="Hyperlink"/>
    <w:uiPriority w:val="99"/>
    <w:rsid w:val="007E6945"/>
    <w:rPr>
      <w:color w:val="0000FF"/>
      <w:u w:val="single"/>
    </w:rPr>
  </w:style>
  <w:style w:type="paragraph" w:styleId="Caption">
    <w:name w:val="caption"/>
    <w:aliases w:val="Figure Text,fig:#,tab:#,equ:#,Beschriftung_mk"/>
    <w:basedOn w:val="Normal"/>
    <w:next w:val="Normal"/>
    <w:link w:val="CaptionChar1"/>
    <w:uiPriority w:val="35"/>
    <w:qFormat/>
    <w:rsid w:val="003423D5"/>
    <w:pPr>
      <w:keepNext/>
      <w:tabs>
        <w:tab w:val="left" w:pos="1134"/>
        <w:tab w:val="left" w:pos="2268"/>
        <w:tab w:val="left" w:pos="3402"/>
        <w:tab w:val="left" w:pos="4536"/>
        <w:tab w:val="left" w:pos="5670"/>
        <w:tab w:val="left" w:pos="6804"/>
        <w:tab w:val="left" w:pos="7938"/>
        <w:tab w:val="left" w:pos="9072"/>
      </w:tabs>
      <w:overflowPunct/>
      <w:autoSpaceDE/>
      <w:autoSpaceDN/>
      <w:adjustRightInd/>
      <w:spacing w:after="60"/>
      <w:jc w:val="center"/>
      <w:textAlignment w:val="auto"/>
    </w:pPr>
    <w:rPr>
      <w:b/>
    </w:rPr>
  </w:style>
  <w:style w:type="character" w:customStyle="1" w:styleId="CaptionChar1">
    <w:name w:val="Caption Char1"/>
    <w:aliases w:val="Figure Text Char1,fig:# Char2,tab:# Char2,equ:# Char2,Beschriftung_mk Char"/>
    <w:link w:val="Caption"/>
    <w:uiPriority w:val="35"/>
    <w:rsid w:val="003423D5"/>
    <w:rPr>
      <w:rFonts w:ascii="Arial" w:hAnsi="Arial"/>
      <w:b/>
    </w:rPr>
  </w:style>
  <w:style w:type="paragraph" w:styleId="BodyText">
    <w:name w:val="Body Text"/>
    <w:aliases w:val=" Char"/>
    <w:basedOn w:val="Normal"/>
    <w:link w:val="BodyTextChar"/>
    <w:qFormat/>
    <w:rsid w:val="00EE1432"/>
    <w:pPr>
      <w:keepNext/>
      <w:tabs>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lang w:val="en-GB"/>
    </w:rPr>
  </w:style>
  <w:style w:type="character" w:customStyle="1" w:styleId="BodyTextChar">
    <w:name w:val="Body Text Char"/>
    <w:aliases w:val=" Char Char"/>
    <w:link w:val="BodyText"/>
    <w:rsid w:val="00EE1432"/>
    <w:rPr>
      <w:rFonts w:ascii="Arial" w:hAnsi="Arial"/>
      <w:lang w:val="en-GB"/>
    </w:rPr>
  </w:style>
  <w:style w:type="paragraph" w:styleId="DocumentMap">
    <w:name w:val="Document Map"/>
    <w:basedOn w:val="Normal"/>
    <w:rsid w:val="00AF3D6B"/>
    <w:pPr>
      <w:shd w:val="clear" w:color="auto" w:fill="000080"/>
    </w:pPr>
    <w:rPr>
      <w:rFonts w:ascii="Tahoma" w:hAnsi="Tahoma" w:cs="Tahoma"/>
    </w:rPr>
  </w:style>
  <w:style w:type="paragraph" w:customStyle="1" w:styleId="TableHeader">
    <w:name w:val="Table Header"/>
    <w:basedOn w:val="Normal"/>
    <w:rsid w:val="00AF3D6B"/>
    <w:pPr>
      <w:keepNext/>
      <w:tabs>
        <w:tab w:val="left" w:pos="1134"/>
        <w:tab w:val="left" w:pos="130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rFonts w:cs="Arial"/>
      <w:b/>
      <w:bCs/>
      <w:snapToGrid w:val="0"/>
      <w:lang w:val="en-GB"/>
    </w:rPr>
  </w:style>
  <w:style w:type="paragraph" w:customStyle="1" w:styleId="scriptNormal">
    <w:name w:val="script Normal"/>
    <w:basedOn w:val="Normal"/>
    <w:rsid w:val="00AF3D6B"/>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Arial"/>
      <w:color w:val="0000FF"/>
    </w:rPr>
  </w:style>
  <w:style w:type="paragraph" w:styleId="BodyText3">
    <w:name w:val="Body Text 3"/>
    <w:basedOn w:val="Normal"/>
    <w:rsid w:val="000C35A4"/>
    <w:pPr>
      <w:spacing w:after="120"/>
    </w:pPr>
    <w:rPr>
      <w:sz w:val="16"/>
      <w:szCs w:val="16"/>
    </w:rPr>
  </w:style>
  <w:style w:type="paragraph" w:styleId="FootnoteText">
    <w:name w:val="footnote text"/>
    <w:basedOn w:val="Normal"/>
    <w:link w:val="FootnoteTextChar"/>
    <w:rsid w:val="00AB40F8"/>
  </w:style>
  <w:style w:type="character" w:customStyle="1" w:styleId="FootnoteTextChar">
    <w:name w:val="Footnote Text Char"/>
    <w:basedOn w:val="DefaultParagraphFont"/>
    <w:link w:val="FootnoteText"/>
    <w:rsid w:val="00664CE1"/>
    <w:rPr>
      <w:rFonts w:ascii="Arial" w:hAnsi="Arial"/>
    </w:rPr>
  </w:style>
  <w:style w:type="character" w:styleId="FootnoteReference">
    <w:name w:val="footnote reference"/>
    <w:rsid w:val="00AB40F8"/>
    <w:rPr>
      <w:vertAlign w:val="superscript"/>
    </w:rPr>
  </w:style>
  <w:style w:type="paragraph" w:customStyle="1" w:styleId="scriptHeading5">
    <w:name w:val="script Heading 5"/>
    <w:basedOn w:val="Heading5"/>
    <w:rsid w:val="000508F5"/>
    <w:pPr>
      <w:tabs>
        <w:tab w:val="num" w:pos="0"/>
        <w:tab w:val="left" w:pos="2268"/>
        <w:tab w:val="left" w:pos="3402"/>
        <w:tab w:val="left" w:pos="4536"/>
        <w:tab w:val="left" w:pos="5670"/>
        <w:tab w:val="left" w:pos="6804"/>
        <w:tab w:val="left" w:pos="7938"/>
        <w:tab w:val="left" w:pos="9072"/>
      </w:tabs>
      <w:overflowPunct/>
      <w:autoSpaceDE/>
      <w:autoSpaceDN/>
      <w:adjustRightInd/>
      <w:textAlignment w:val="auto"/>
    </w:pPr>
    <w:rPr>
      <w:rFonts w:cs="Times New Roman"/>
      <w:bCs/>
      <w:kern w:val="0"/>
      <w:sz w:val="20"/>
      <w:szCs w:val="20"/>
    </w:rPr>
  </w:style>
  <w:style w:type="paragraph" w:customStyle="1" w:styleId="scriptHeading3">
    <w:name w:val="script Heading 3"/>
    <w:basedOn w:val="Heading3"/>
    <w:rsid w:val="000508F5"/>
    <w:pPr>
      <w:tabs>
        <w:tab w:val="num" w:pos="284"/>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rFonts w:cs="Times New Roman"/>
      <w:bCs/>
      <w:iCs/>
      <w:kern w:val="0"/>
      <w:szCs w:val="20"/>
      <w:lang w:val="en-GB"/>
    </w:rPr>
  </w:style>
  <w:style w:type="character" w:styleId="FollowedHyperlink">
    <w:name w:val="FollowedHyperlink"/>
    <w:rsid w:val="00781EB1"/>
    <w:rPr>
      <w:color w:val="606420"/>
      <w:u w:val="single"/>
    </w:rPr>
  </w:style>
  <w:style w:type="paragraph" w:customStyle="1" w:styleId="UseCaseStep">
    <w:name w:val="UseCaseStep"/>
    <w:basedOn w:val="Normal"/>
    <w:autoRedefine/>
    <w:rsid w:val="00C12058"/>
    <w:rPr>
      <w:color w:val="0000FF"/>
    </w:rPr>
  </w:style>
  <w:style w:type="paragraph" w:styleId="BodyTextIndent">
    <w:name w:val="Body Text Indent"/>
    <w:basedOn w:val="Normal"/>
    <w:link w:val="BodyTextIndentChar"/>
    <w:rsid w:val="00A11DA5"/>
    <w:pPr>
      <w:spacing w:after="120"/>
      <w:ind w:left="283"/>
    </w:pPr>
  </w:style>
  <w:style w:type="character" w:customStyle="1" w:styleId="BodyTextIndentChar">
    <w:name w:val="Body Text Indent Char"/>
    <w:link w:val="BodyTextIndent"/>
    <w:rsid w:val="00D01050"/>
    <w:rPr>
      <w:rFonts w:ascii="Arial" w:hAnsi="Arial"/>
    </w:rPr>
  </w:style>
  <w:style w:type="paragraph" w:customStyle="1" w:styleId="table0">
    <w:name w:val="table"/>
    <w:rsid w:val="00CC6832"/>
    <w:pPr>
      <w:widowControl w:val="0"/>
      <w:tabs>
        <w:tab w:val="left" w:pos="0"/>
        <w:tab w:val="left" w:pos="1440"/>
        <w:tab w:val="left" w:pos="2880"/>
        <w:tab w:val="left" w:pos="4320"/>
      </w:tabs>
      <w:overflowPunct w:val="0"/>
      <w:autoSpaceDE w:val="0"/>
      <w:autoSpaceDN w:val="0"/>
      <w:adjustRightInd w:val="0"/>
      <w:spacing w:before="222" w:after="72" w:line="274" w:lineRule="atLeast"/>
      <w:jc w:val="center"/>
      <w:textAlignment w:val="baseline"/>
    </w:pPr>
    <w:rPr>
      <w:rFonts w:ascii="Times" w:hAnsi="Times"/>
      <w:b/>
      <w:sz w:val="24"/>
    </w:rPr>
  </w:style>
  <w:style w:type="character" w:styleId="Strong">
    <w:name w:val="Strong"/>
    <w:uiPriority w:val="22"/>
    <w:qFormat/>
    <w:rsid w:val="00003F11"/>
    <w:rPr>
      <w:b/>
      <w:bCs/>
    </w:rPr>
  </w:style>
  <w:style w:type="character" w:styleId="Emphasis">
    <w:name w:val="Emphasis"/>
    <w:uiPriority w:val="20"/>
    <w:qFormat/>
    <w:rsid w:val="00003F11"/>
    <w:rPr>
      <w:i/>
      <w:iCs/>
    </w:rPr>
  </w:style>
  <w:style w:type="paragraph" w:customStyle="1" w:styleId="figure">
    <w:name w:val="figure"/>
    <w:rsid w:val="002B5227"/>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styleId="BodyTextIndent2">
    <w:name w:val="Body Text Indent 2"/>
    <w:basedOn w:val="Normal"/>
    <w:link w:val="BodyTextIndent2Char"/>
    <w:rsid w:val="00EE112F"/>
    <w:pPr>
      <w:ind w:left="60"/>
    </w:pPr>
    <w:rPr>
      <w:rFonts w:ascii="Times New Roman" w:hAnsi="Times New Roman"/>
      <w:bCs/>
      <w:sz w:val="24"/>
    </w:rPr>
  </w:style>
  <w:style w:type="character" w:customStyle="1" w:styleId="BodyTextIndent2Char">
    <w:name w:val="Body Text Indent 2 Char"/>
    <w:link w:val="BodyTextIndent2"/>
    <w:rsid w:val="00D01050"/>
    <w:rPr>
      <w:bCs/>
      <w:sz w:val="24"/>
    </w:rPr>
  </w:style>
  <w:style w:type="paragraph" w:styleId="BodyTextIndent3">
    <w:name w:val="Body Text Indent 3"/>
    <w:basedOn w:val="Normal"/>
    <w:link w:val="BodyTextIndent3Char"/>
    <w:rsid w:val="00EE112F"/>
    <w:pPr>
      <w:tabs>
        <w:tab w:val="left" w:pos="-720"/>
      </w:tabs>
      <w:suppressAutoHyphens/>
      <w:overflowPunct/>
      <w:autoSpaceDE/>
      <w:autoSpaceDN/>
      <w:adjustRightInd/>
      <w:ind w:left="360"/>
      <w:jc w:val="both"/>
      <w:textAlignment w:val="auto"/>
    </w:pPr>
    <w:rPr>
      <w:sz w:val="24"/>
      <w:szCs w:val="24"/>
    </w:rPr>
  </w:style>
  <w:style w:type="character" w:customStyle="1" w:styleId="BodyTextIndent3Char">
    <w:name w:val="Body Text Indent 3 Char"/>
    <w:link w:val="BodyTextIndent3"/>
    <w:rsid w:val="00D01050"/>
    <w:rPr>
      <w:rFonts w:ascii="Arial" w:hAnsi="Arial"/>
      <w:sz w:val="24"/>
      <w:szCs w:val="24"/>
    </w:rPr>
  </w:style>
  <w:style w:type="paragraph" w:styleId="BodyText2">
    <w:name w:val="Body Text 2"/>
    <w:basedOn w:val="Normal"/>
    <w:link w:val="BodyText2Char"/>
    <w:rsid w:val="00EE112F"/>
    <w:pPr>
      <w:overflowPunct/>
      <w:autoSpaceDE/>
      <w:autoSpaceDN/>
      <w:adjustRightInd/>
      <w:textAlignment w:val="auto"/>
    </w:pPr>
    <w:rPr>
      <w:rFonts w:ascii="Times New Roman" w:hAnsi="Times New Roman"/>
      <w:b/>
      <w:bCs/>
      <w:szCs w:val="24"/>
    </w:rPr>
  </w:style>
  <w:style w:type="character" w:customStyle="1" w:styleId="BodyText2Char">
    <w:name w:val="Body Text 2 Char"/>
    <w:link w:val="BodyText2"/>
    <w:rsid w:val="00D01050"/>
    <w:rPr>
      <w:b/>
      <w:bCs/>
      <w:szCs w:val="24"/>
    </w:rPr>
  </w:style>
  <w:style w:type="paragraph" w:customStyle="1" w:styleId="xl24">
    <w:name w:val="xl2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25">
    <w:name w:val="xl2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6">
    <w:name w:val="xl2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7">
    <w:name w:val="xl2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28">
    <w:name w:val="xl2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9">
    <w:name w:val="xl29"/>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30">
    <w:name w:val="xl30"/>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1">
    <w:name w:val="xl31"/>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2">
    <w:name w:val="xl32"/>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Arial Unicode MS" w:eastAsia="Arial Unicode MS" w:hAnsi="Arial Unicode MS" w:cs="Arial Unicode MS"/>
      <w:sz w:val="24"/>
      <w:szCs w:val="24"/>
    </w:rPr>
  </w:style>
  <w:style w:type="paragraph" w:customStyle="1" w:styleId="xl33">
    <w:name w:val="xl33"/>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4">
    <w:name w:val="xl3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5">
    <w:name w:val="xl3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6">
    <w:name w:val="xl3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7">
    <w:name w:val="xl3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8">
    <w:name w:val="xl3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9">
    <w:name w:val="xl39"/>
    <w:basedOn w:val="Normal"/>
    <w:rsid w:val="00EE112F"/>
    <w:pPr>
      <w:pBdr>
        <w:bottom w:val="single" w:sz="4"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0">
    <w:name w:val="xl40"/>
    <w:basedOn w:val="Normal"/>
    <w:rsid w:val="00EE112F"/>
    <w:pPr>
      <w:pBdr>
        <w:left w:val="single" w:sz="8" w:space="0" w:color="auto"/>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1">
    <w:name w:val="xl41"/>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2">
    <w:name w:val="xl42"/>
    <w:basedOn w:val="Normal"/>
    <w:rsid w:val="00EE112F"/>
    <w:pPr>
      <w:pBdr>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3">
    <w:name w:val="xl43"/>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4">
    <w:name w:val="xl44"/>
    <w:basedOn w:val="Normal"/>
    <w:rsid w:val="00EE112F"/>
    <w:pPr>
      <w:pBdr>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5">
    <w:name w:val="xl45"/>
    <w:basedOn w:val="Normal"/>
    <w:rsid w:val="00EE112F"/>
    <w:pPr>
      <w:pBdr>
        <w:bottom w:val="single" w:sz="8" w:space="0" w:color="auto"/>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6">
    <w:name w:val="xl46"/>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7">
    <w:name w:val="xl47"/>
    <w:basedOn w:val="Normal"/>
    <w:rsid w:val="00EE112F"/>
    <w:pP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48">
    <w:name w:val="xl48"/>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9">
    <w:name w:val="xl49"/>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0">
    <w:name w:val="xl50"/>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1">
    <w:name w:val="xl51"/>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22">
    <w:name w:val="xl22"/>
    <w:basedOn w:val="Normal"/>
    <w:rsid w:val="00EE112F"/>
    <w:pPr>
      <w:pBdr>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styleId="TOC6">
    <w:name w:val="toc 6"/>
    <w:basedOn w:val="Normal"/>
    <w:next w:val="Normal"/>
    <w:autoRedefine/>
    <w:uiPriority w:val="39"/>
    <w:rsid w:val="00EE112F"/>
    <w:pPr>
      <w:overflowPunct/>
      <w:autoSpaceDE/>
      <w:autoSpaceDN/>
      <w:adjustRightInd/>
      <w:ind w:left="1000"/>
      <w:textAlignment w:val="auto"/>
    </w:pPr>
    <w:rPr>
      <w:rFonts w:ascii="Times New Roman" w:hAnsi="Times New Roman"/>
      <w:sz w:val="18"/>
      <w:szCs w:val="18"/>
    </w:rPr>
  </w:style>
  <w:style w:type="paragraph" w:styleId="TOC7">
    <w:name w:val="toc 7"/>
    <w:basedOn w:val="Normal"/>
    <w:next w:val="Normal"/>
    <w:autoRedefine/>
    <w:uiPriority w:val="39"/>
    <w:rsid w:val="00EE112F"/>
    <w:pPr>
      <w:overflowPunct/>
      <w:autoSpaceDE/>
      <w:autoSpaceDN/>
      <w:adjustRightInd/>
      <w:ind w:left="1200"/>
      <w:textAlignment w:val="auto"/>
    </w:pPr>
    <w:rPr>
      <w:rFonts w:ascii="Times New Roman" w:hAnsi="Times New Roman"/>
      <w:sz w:val="18"/>
      <w:szCs w:val="18"/>
    </w:rPr>
  </w:style>
  <w:style w:type="paragraph" w:styleId="TOC8">
    <w:name w:val="toc 8"/>
    <w:basedOn w:val="Normal"/>
    <w:next w:val="Normal"/>
    <w:autoRedefine/>
    <w:uiPriority w:val="39"/>
    <w:rsid w:val="00EE112F"/>
    <w:pPr>
      <w:overflowPunct/>
      <w:autoSpaceDE/>
      <w:autoSpaceDN/>
      <w:adjustRightInd/>
      <w:ind w:left="1400"/>
      <w:textAlignment w:val="auto"/>
    </w:pPr>
    <w:rPr>
      <w:rFonts w:ascii="Times New Roman" w:hAnsi="Times New Roman"/>
      <w:sz w:val="18"/>
      <w:szCs w:val="18"/>
    </w:rPr>
  </w:style>
  <w:style w:type="paragraph" w:styleId="TOC9">
    <w:name w:val="toc 9"/>
    <w:basedOn w:val="Normal"/>
    <w:next w:val="Normal"/>
    <w:autoRedefine/>
    <w:uiPriority w:val="39"/>
    <w:rsid w:val="00EE112F"/>
    <w:pPr>
      <w:overflowPunct/>
      <w:autoSpaceDE/>
      <w:autoSpaceDN/>
      <w:adjustRightInd/>
      <w:ind w:left="1600"/>
      <w:textAlignment w:val="auto"/>
    </w:pPr>
    <w:rPr>
      <w:rFonts w:ascii="Times New Roman" w:hAnsi="Times New Roman"/>
      <w:sz w:val="18"/>
      <w:szCs w:val="18"/>
    </w:rPr>
  </w:style>
  <w:style w:type="paragraph" w:styleId="Index1">
    <w:name w:val="index 1"/>
    <w:basedOn w:val="Normal"/>
    <w:next w:val="Normal"/>
    <w:autoRedefine/>
    <w:rsid w:val="00EE112F"/>
    <w:pPr>
      <w:overflowPunct/>
      <w:autoSpaceDE/>
      <w:autoSpaceDN/>
      <w:adjustRightInd/>
      <w:ind w:left="200" w:hanging="200"/>
      <w:textAlignment w:val="auto"/>
    </w:pPr>
    <w:rPr>
      <w:rFonts w:ascii="Times New Roman" w:hAnsi="Times New Roman"/>
    </w:rPr>
  </w:style>
  <w:style w:type="paragraph" w:styleId="Index2">
    <w:name w:val="index 2"/>
    <w:basedOn w:val="Normal"/>
    <w:next w:val="Normal"/>
    <w:autoRedefine/>
    <w:rsid w:val="00EE112F"/>
    <w:pPr>
      <w:overflowPunct/>
      <w:autoSpaceDE/>
      <w:autoSpaceDN/>
      <w:adjustRightInd/>
      <w:ind w:left="400" w:hanging="200"/>
      <w:textAlignment w:val="auto"/>
    </w:pPr>
    <w:rPr>
      <w:rFonts w:ascii="Times New Roman" w:hAnsi="Times New Roman"/>
    </w:rPr>
  </w:style>
  <w:style w:type="paragraph" w:styleId="Index3">
    <w:name w:val="index 3"/>
    <w:basedOn w:val="Normal"/>
    <w:next w:val="Normal"/>
    <w:autoRedefine/>
    <w:rsid w:val="00EE112F"/>
    <w:pPr>
      <w:overflowPunct/>
      <w:autoSpaceDE/>
      <w:autoSpaceDN/>
      <w:adjustRightInd/>
      <w:ind w:left="600" w:hanging="200"/>
      <w:textAlignment w:val="auto"/>
    </w:pPr>
    <w:rPr>
      <w:rFonts w:ascii="Times New Roman" w:hAnsi="Times New Roman"/>
    </w:rPr>
  </w:style>
  <w:style w:type="paragraph" w:styleId="Index4">
    <w:name w:val="index 4"/>
    <w:basedOn w:val="Normal"/>
    <w:next w:val="Normal"/>
    <w:autoRedefine/>
    <w:rsid w:val="00EE112F"/>
    <w:pPr>
      <w:overflowPunct/>
      <w:autoSpaceDE/>
      <w:autoSpaceDN/>
      <w:adjustRightInd/>
      <w:ind w:left="800" w:hanging="200"/>
      <w:textAlignment w:val="auto"/>
    </w:pPr>
    <w:rPr>
      <w:rFonts w:ascii="Times New Roman" w:hAnsi="Times New Roman"/>
    </w:rPr>
  </w:style>
  <w:style w:type="paragraph" w:styleId="Index5">
    <w:name w:val="index 5"/>
    <w:basedOn w:val="Normal"/>
    <w:next w:val="Normal"/>
    <w:autoRedefine/>
    <w:rsid w:val="00EE112F"/>
    <w:pPr>
      <w:overflowPunct/>
      <w:autoSpaceDE/>
      <w:autoSpaceDN/>
      <w:adjustRightInd/>
      <w:ind w:left="1000" w:hanging="200"/>
      <w:textAlignment w:val="auto"/>
    </w:pPr>
    <w:rPr>
      <w:rFonts w:ascii="Times New Roman" w:hAnsi="Times New Roman"/>
    </w:rPr>
  </w:style>
  <w:style w:type="paragraph" w:styleId="Index6">
    <w:name w:val="index 6"/>
    <w:basedOn w:val="Normal"/>
    <w:next w:val="Normal"/>
    <w:autoRedefine/>
    <w:rsid w:val="00EE112F"/>
    <w:pPr>
      <w:overflowPunct/>
      <w:autoSpaceDE/>
      <w:autoSpaceDN/>
      <w:adjustRightInd/>
      <w:ind w:left="1200" w:hanging="200"/>
      <w:textAlignment w:val="auto"/>
    </w:pPr>
    <w:rPr>
      <w:rFonts w:ascii="Times New Roman" w:hAnsi="Times New Roman"/>
    </w:rPr>
  </w:style>
  <w:style w:type="paragraph" w:styleId="Index7">
    <w:name w:val="index 7"/>
    <w:basedOn w:val="Normal"/>
    <w:next w:val="Normal"/>
    <w:autoRedefine/>
    <w:rsid w:val="00EE112F"/>
    <w:pPr>
      <w:overflowPunct/>
      <w:autoSpaceDE/>
      <w:autoSpaceDN/>
      <w:adjustRightInd/>
      <w:ind w:left="1400" w:hanging="200"/>
      <w:textAlignment w:val="auto"/>
    </w:pPr>
    <w:rPr>
      <w:rFonts w:ascii="Times New Roman" w:hAnsi="Times New Roman"/>
    </w:rPr>
  </w:style>
  <w:style w:type="paragraph" w:styleId="Index8">
    <w:name w:val="index 8"/>
    <w:basedOn w:val="Normal"/>
    <w:next w:val="Normal"/>
    <w:autoRedefine/>
    <w:rsid w:val="00EE112F"/>
    <w:pPr>
      <w:overflowPunct/>
      <w:autoSpaceDE/>
      <w:autoSpaceDN/>
      <w:adjustRightInd/>
      <w:ind w:left="1600" w:hanging="200"/>
      <w:textAlignment w:val="auto"/>
    </w:pPr>
    <w:rPr>
      <w:rFonts w:ascii="Times New Roman" w:hAnsi="Times New Roman"/>
    </w:rPr>
  </w:style>
  <w:style w:type="paragraph" w:styleId="Index9">
    <w:name w:val="index 9"/>
    <w:basedOn w:val="Normal"/>
    <w:next w:val="Normal"/>
    <w:autoRedefine/>
    <w:rsid w:val="00EE112F"/>
    <w:pPr>
      <w:overflowPunct/>
      <w:autoSpaceDE/>
      <w:autoSpaceDN/>
      <w:adjustRightInd/>
      <w:ind w:left="1800" w:hanging="200"/>
      <w:textAlignment w:val="auto"/>
    </w:pPr>
    <w:rPr>
      <w:rFonts w:ascii="Times New Roman" w:hAnsi="Times New Roman"/>
    </w:rPr>
  </w:style>
  <w:style w:type="paragraph" w:styleId="IndexHeading">
    <w:name w:val="index heading"/>
    <w:basedOn w:val="Normal"/>
    <w:next w:val="Index1"/>
    <w:rsid w:val="00EE112F"/>
    <w:pPr>
      <w:overflowPunct/>
      <w:autoSpaceDE/>
      <w:autoSpaceDN/>
      <w:adjustRightInd/>
      <w:spacing w:before="120" w:after="120"/>
      <w:textAlignment w:val="auto"/>
    </w:pPr>
    <w:rPr>
      <w:rFonts w:ascii="Times New Roman" w:hAnsi="Times New Roman"/>
      <w:b/>
      <w:bCs/>
      <w:i/>
      <w:iCs/>
    </w:rPr>
  </w:style>
  <w:style w:type="paragraph" w:styleId="HTMLPreformatted">
    <w:name w:val="HTML Preformatted"/>
    <w:basedOn w:val="Normal"/>
    <w:link w:val="HTMLPreformattedChar"/>
    <w:rsid w:val="00EE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color w:val="000000"/>
    </w:rPr>
  </w:style>
  <w:style w:type="character" w:customStyle="1" w:styleId="HTMLPreformattedChar">
    <w:name w:val="HTML Preformatted Char"/>
    <w:link w:val="HTMLPreformatted"/>
    <w:rsid w:val="00D01050"/>
    <w:rPr>
      <w:rFonts w:ascii="Arial Unicode MS" w:eastAsia="Arial Unicode MS" w:hAnsi="Arial Unicode MS"/>
      <w:color w:val="000000"/>
    </w:rPr>
  </w:style>
  <w:style w:type="paragraph" w:customStyle="1" w:styleId="TableCell">
    <w:name w:val="Table Cell"/>
    <w:basedOn w:val="Normal"/>
    <w:link w:val="TableCellChar"/>
    <w:rsid w:val="00EE112F"/>
    <w:pPr>
      <w:keepLines/>
      <w:tabs>
        <w:tab w:val="left" w:pos="540"/>
      </w:tabs>
      <w:spacing w:before="20" w:after="20"/>
      <w:jc w:val="center"/>
    </w:pPr>
    <w:rPr>
      <w:rFonts w:ascii="Times New Roman" w:hAnsi="Times New Roman"/>
    </w:rPr>
  </w:style>
  <w:style w:type="character" w:customStyle="1" w:styleId="TableCellChar">
    <w:name w:val="Table Cell Char"/>
    <w:link w:val="TableCell"/>
    <w:locked/>
    <w:rsid w:val="000D2B16"/>
  </w:style>
  <w:style w:type="paragraph" w:customStyle="1" w:styleId="Style4">
    <w:name w:val="Style4"/>
    <w:basedOn w:val="Normal"/>
    <w:autoRedefine/>
    <w:rsid w:val="00EE112F"/>
    <w:pPr>
      <w:overflowPunct/>
      <w:autoSpaceDE/>
      <w:autoSpaceDN/>
      <w:adjustRightInd/>
      <w:textAlignment w:val="auto"/>
    </w:pPr>
    <w:rPr>
      <w:rFonts w:ascii="Times New Roman" w:hAnsi="Times New Roman"/>
      <w:szCs w:val="24"/>
    </w:rPr>
  </w:style>
  <w:style w:type="paragraph" w:customStyle="1" w:styleId="label">
    <w:name w:val="label"/>
    <w:basedOn w:val="Heading6"/>
    <w:rsid w:val="00EE112F"/>
    <w:pPr>
      <w:numPr>
        <w:ilvl w:val="0"/>
        <w:numId w:val="0"/>
      </w:numPr>
      <w:spacing w:before="300" w:after="100"/>
      <w:outlineLvl w:val="9"/>
    </w:pPr>
    <w:rPr>
      <w:bCs w:val="0"/>
      <w:smallCaps/>
      <w:sz w:val="24"/>
      <w:szCs w:val="20"/>
    </w:rPr>
  </w:style>
  <w:style w:type="paragraph" w:customStyle="1" w:styleId="twkpart">
    <w:name w:val="twk_part"/>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UnordList">
    <w:name w:val="Unord List"/>
    <w:basedOn w:val="Normal"/>
    <w:rsid w:val="00EE112F"/>
    <w:pPr>
      <w:numPr>
        <w:numId w:val="1"/>
      </w:numPr>
      <w:spacing w:before="120"/>
    </w:pPr>
    <w:rPr>
      <w:rFonts w:ascii="Times New Roman" w:hAnsi="Times New Roman"/>
    </w:rPr>
  </w:style>
  <w:style w:type="paragraph" w:customStyle="1" w:styleId="twkbody">
    <w:name w:val="twk_body"/>
    <w:rsid w:val="00EE112F"/>
    <w:pPr>
      <w:widowControl w:val="0"/>
      <w:tabs>
        <w:tab w:val="left" w:pos="1080"/>
        <w:tab w:val="left" w:pos="2160"/>
        <w:tab w:val="left" w:pos="3240"/>
        <w:tab w:val="left" w:pos="4320"/>
        <w:tab w:val="left" w:pos="5400"/>
      </w:tabs>
      <w:overflowPunct w:val="0"/>
      <w:autoSpaceDE w:val="0"/>
      <w:autoSpaceDN w:val="0"/>
      <w:adjustRightInd w:val="0"/>
      <w:spacing w:before="80" w:after="101" w:line="261" w:lineRule="atLeast"/>
      <w:textAlignment w:val="baseline"/>
    </w:pPr>
    <w:rPr>
      <w:rFonts w:ascii="Courier" w:hAnsi="Courier"/>
      <w:color w:val="000000"/>
    </w:rPr>
  </w:style>
  <w:style w:type="character" w:styleId="LineNumber">
    <w:name w:val="line number"/>
    <w:rsid w:val="00EE112F"/>
  </w:style>
  <w:style w:type="paragraph" w:styleId="Title">
    <w:name w:val="Title"/>
    <w:basedOn w:val="Normal"/>
    <w:next w:val="Subtitle"/>
    <w:link w:val="TitleChar"/>
    <w:rsid w:val="00EE112F"/>
    <w:pPr>
      <w:spacing w:before="240" w:after="240"/>
      <w:jc w:val="center"/>
    </w:pPr>
    <w:rPr>
      <w:rFonts w:ascii="Times New Roman" w:hAnsi="Times New Roman"/>
      <w:b/>
      <w:caps/>
      <w:kern w:val="28"/>
      <w:sz w:val="36"/>
    </w:rPr>
  </w:style>
  <w:style w:type="paragraph" w:styleId="Subtitle">
    <w:name w:val="Subtitle"/>
    <w:basedOn w:val="Normal"/>
    <w:link w:val="SubtitleChar"/>
    <w:rsid w:val="00EE112F"/>
    <w:pPr>
      <w:spacing w:before="120" w:after="60"/>
      <w:jc w:val="center"/>
    </w:pPr>
    <w:rPr>
      <w:i/>
      <w:sz w:val="24"/>
    </w:rPr>
  </w:style>
  <w:style w:type="character" w:customStyle="1" w:styleId="SubtitleChar">
    <w:name w:val="Subtitle Char"/>
    <w:link w:val="Subtitle"/>
    <w:rsid w:val="00D01050"/>
    <w:rPr>
      <w:rFonts w:ascii="Arial" w:hAnsi="Arial"/>
      <w:i/>
      <w:sz w:val="24"/>
    </w:rPr>
  </w:style>
  <w:style w:type="character" w:customStyle="1" w:styleId="TitleChar">
    <w:name w:val="Title Char"/>
    <w:link w:val="Title"/>
    <w:rsid w:val="00D01050"/>
    <w:rPr>
      <w:b/>
      <w:caps/>
      <w:kern w:val="28"/>
      <w:sz w:val="36"/>
    </w:rPr>
  </w:style>
  <w:style w:type="paragraph" w:customStyle="1" w:styleId="List1">
    <w:name w:val="List1"/>
    <w:basedOn w:val="Normal"/>
    <w:rsid w:val="00EE112F"/>
    <w:pPr>
      <w:ind w:left="792" w:hanging="360"/>
    </w:pPr>
    <w:rPr>
      <w:rFonts w:ascii="Times New Roman" w:hAnsi="Times New Roman"/>
    </w:rPr>
  </w:style>
  <w:style w:type="paragraph" w:customStyle="1" w:styleId="TableCell-Attrib">
    <w:name w:val="Table Cell - Attrib"/>
    <w:basedOn w:val="TableCell"/>
    <w:rsid w:val="00EE112F"/>
    <w:pPr>
      <w:tabs>
        <w:tab w:val="clear" w:pos="540"/>
        <w:tab w:val="left" w:pos="342"/>
      </w:tabs>
      <w:ind w:left="288" w:hanging="288"/>
      <w:jc w:val="left"/>
    </w:pPr>
    <w:rPr>
      <w:sz w:val="16"/>
    </w:rPr>
  </w:style>
  <w:style w:type="paragraph" w:customStyle="1" w:styleId="cover">
    <w:name w:val="cover"/>
    <w:basedOn w:val="Title"/>
    <w:rsid w:val="00EE112F"/>
  </w:style>
  <w:style w:type="paragraph" w:customStyle="1" w:styleId="FigureHead">
    <w:name w:val="Figure Head"/>
    <w:basedOn w:val="label"/>
    <w:rsid w:val="00EE112F"/>
    <w:pPr>
      <w:keepNext w:val="0"/>
      <w:jc w:val="center"/>
    </w:pPr>
    <w:rPr>
      <w:b/>
      <w:i/>
      <w:smallCaps w:val="0"/>
    </w:rPr>
  </w:style>
  <w:style w:type="paragraph" w:customStyle="1" w:styleId="Subject">
    <w:name w:val="Subject"/>
    <w:basedOn w:val="Header"/>
    <w:next w:val="Normal"/>
    <w:rsid w:val="00EE112F"/>
    <w:pPr>
      <w:keepNext/>
      <w:spacing w:before="240" w:after="120"/>
    </w:pPr>
    <w:rPr>
      <w:rFonts w:ascii="Times New Roman" w:hAnsi="Times New Roman"/>
      <w:b/>
      <w:caps/>
      <w:sz w:val="28"/>
    </w:rPr>
  </w:style>
  <w:style w:type="paragraph" w:customStyle="1" w:styleId="Cntrhead">
    <w:name w:val="Cntrhead"/>
    <w:basedOn w:val="Title"/>
    <w:next w:val="Normal"/>
    <w:rsid w:val="00EE112F"/>
    <w:pPr>
      <w:keepNext/>
      <w:pageBreakBefore/>
    </w:pPr>
    <w:rPr>
      <w:caps w:val="0"/>
      <w:sz w:val="32"/>
    </w:rPr>
  </w:style>
  <w:style w:type="paragraph" w:styleId="ListBullet">
    <w:name w:val="List Bullet"/>
    <w:basedOn w:val="Normal"/>
    <w:autoRedefine/>
    <w:rsid w:val="00EE112F"/>
    <w:pPr>
      <w:tabs>
        <w:tab w:val="num" w:pos="360"/>
      </w:tabs>
      <w:spacing w:before="120"/>
      <w:ind w:left="360" w:hanging="360"/>
    </w:pPr>
    <w:rPr>
      <w:rFonts w:ascii="Times New Roman" w:hAnsi="Times New Roman"/>
    </w:rPr>
  </w:style>
  <w:style w:type="paragraph" w:styleId="ListBullet2">
    <w:name w:val="List Bullet 2"/>
    <w:basedOn w:val="Normal"/>
    <w:autoRedefine/>
    <w:rsid w:val="00EE112F"/>
    <w:pPr>
      <w:tabs>
        <w:tab w:val="num" w:pos="720"/>
      </w:tabs>
      <w:spacing w:before="120"/>
      <w:ind w:left="720" w:hanging="360"/>
    </w:pPr>
    <w:rPr>
      <w:rFonts w:ascii="Times New Roman" w:hAnsi="Times New Roman"/>
    </w:rPr>
  </w:style>
  <w:style w:type="paragraph" w:styleId="ListBullet3">
    <w:name w:val="List Bullet 3"/>
    <w:basedOn w:val="Normal"/>
    <w:autoRedefine/>
    <w:rsid w:val="00EE112F"/>
    <w:pPr>
      <w:tabs>
        <w:tab w:val="num" w:pos="1080"/>
      </w:tabs>
      <w:spacing w:before="120"/>
      <w:ind w:left="1080" w:hanging="360"/>
    </w:pPr>
    <w:rPr>
      <w:rFonts w:ascii="Times New Roman" w:hAnsi="Times New Roman"/>
    </w:rPr>
  </w:style>
  <w:style w:type="paragraph" w:styleId="ListBullet4">
    <w:name w:val="List Bullet 4"/>
    <w:basedOn w:val="Normal"/>
    <w:autoRedefine/>
    <w:rsid w:val="00EE112F"/>
    <w:pPr>
      <w:tabs>
        <w:tab w:val="num" w:pos="1440"/>
      </w:tabs>
      <w:spacing w:before="120"/>
      <w:ind w:left="1440" w:hanging="360"/>
    </w:pPr>
    <w:rPr>
      <w:rFonts w:ascii="Times New Roman" w:hAnsi="Times New Roman"/>
    </w:rPr>
  </w:style>
  <w:style w:type="paragraph" w:styleId="ListBullet5">
    <w:name w:val="List Bullet 5"/>
    <w:basedOn w:val="Normal"/>
    <w:autoRedefine/>
    <w:rsid w:val="00EE112F"/>
    <w:pPr>
      <w:tabs>
        <w:tab w:val="num" w:pos="1800"/>
      </w:tabs>
      <w:spacing w:before="120"/>
      <w:ind w:left="1800" w:hanging="360"/>
    </w:pPr>
    <w:rPr>
      <w:rFonts w:ascii="Times New Roman" w:hAnsi="Times New Roman"/>
    </w:rPr>
  </w:style>
  <w:style w:type="paragraph" w:styleId="ListNumber">
    <w:name w:val="List Number"/>
    <w:basedOn w:val="Normal"/>
    <w:rsid w:val="00EE112F"/>
    <w:pPr>
      <w:tabs>
        <w:tab w:val="num" w:pos="360"/>
      </w:tabs>
      <w:spacing w:before="120"/>
      <w:ind w:left="360" w:hanging="360"/>
    </w:pPr>
    <w:rPr>
      <w:rFonts w:ascii="Times New Roman" w:hAnsi="Times New Roman"/>
    </w:rPr>
  </w:style>
  <w:style w:type="paragraph" w:styleId="ListNumber2">
    <w:name w:val="List Number 2"/>
    <w:basedOn w:val="Normal"/>
    <w:rsid w:val="00EE112F"/>
    <w:pPr>
      <w:tabs>
        <w:tab w:val="num" w:pos="720"/>
      </w:tabs>
      <w:spacing w:before="120"/>
      <w:ind w:left="720" w:hanging="360"/>
    </w:pPr>
    <w:rPr>
      <w:rFonts w:ascii="Times New Roman" w:hAnsi="Times New Roman"/>
    </w:rPr>
  </w:style>
  <w:style w:type="paragraph" w:styleId="ListNumber3">
    <w:name w:val="List Number 3"/>
    <w:basedOn w:val="Normal"/>
    <w:rsid w:val="00EE112F"/>
    <w:pPr>
      <w:tabs>
        <w:tab w:val="num" w:pos="1080"/>
      </w:tabs>
      <w:spacing w:before="120"/>
      <w:ind w:left="1080" w:hanging="360"/>
    </w:pPr>
    <w:rPr>
      <w:rFonts w:ascii="Times New Roman" w:hAnsi="Times New Roman"/>
    </w:rPr>
  </w:style>
  <w:style w:type="paragraph" w:styleId="ListNumber4">
    <w:name w:val="List Number 4"/>
    <w:basedOn w:val="Normal"/>
    <w:rsid w:val="00EE112F"/>
    <w:pPr>
      <w:tabs>
        <w:tab w:val="num" w:pos="1440"/>
      </w:tabs>
      <w:spacing w:before="120"/>
      <w:ind w:left="1440" w:hanging="360"/>
    </w:pPr>
    <w:rPr>
      <w:rFonts w:ascii="Times New Roman" w:hAnsi="Times New Roman"/>
    </w:rPr>
  </w:style>
  <w:style w:type="paragraph" w:styleId="ListNumber5">
    <w:name w:val="List Number 5"/>
    <w:basedOn w:val="Normal"/>
    <w:rsid w:val="00EE112F"/>
    <w:pPr>
      <w:tabs>
        <w:tab w:val="num" w:pos="1800"/>
      </w:tabs>
      <w:spacing w:before="120"/>
      <w:ind w:left="1800" w:hanging="360"/>
    </w:pPr>
    <w:rPr>
      <w:rFonts w:ascii="Times New Roman" w:hAnsi="Times New Roman"/>
    </w:rPr>
  </w:style>
  <w:style w:type="paragraph" w:customStyle="1" w:styleId="paraghead">
    <w:name w:val="parag:head"/>
    <w:rsid w:val="00EE112F"/>
    <w:pPr>
      <w:widowControl w:val="0"/>
      <w:tabs>
        <w:tab w:val="left" w:pos="0"/>
        <w:tab w:val="left" w:pos="1440"/>
        <w:tab w:val="left" w:pos="2880"/>
        <w:tab w:val="left" w:pos="4320"/>
      </w:tabs>
      <w:overflowPunct w:val="0"/>
      <w:autoSpaceDE w:val="0"/>
      <w:autoSpaceDN w:val="0"/>
      <w:adjustRightInd w:val="0"/>
      <w:spacing w:before="178" w:line="278" w:lineRule="atLeast"/>
      <w:textAlignment w:val="baseline"/>
    </w:pPr>
    <w:rPr>
      <w:rFonts w:ascii="Helvetica" w:hAnsi="Helvetica"/>
      <w:b/>
      <w:i/>
      <w:sz w:val="24"/>
    </w:rPr>
  </w:style>
  <w:style w:type="paragraph" w:customStyle="1" w:styleId="bullet">
    <w:name w:val="bullet"/>
    <w:rsid w:val="00EE112F"/>
    <w:pPr>
      <w:widowControl w:val="0"/>
      <w:tabs>
        <w:tab w:val="left" w:pos="720"/>
        <w:tab w:val="left" w:pos="1440"/>
        <w:tab w:val="right" w:pos="4680"/>
        <w:tab w:val="right" w:pos="5040"/>
      </w:tabs>
      <w:overflowPunct w:val="0"/>
      <w:autoSpaceDE w:val="0"/>
      <w:autoSpaceDN w:val="0"/>
      <w:adjustRightInd w:val="0"/>
      <w:spacing w:after="29" w:line="278" w:lineRule="atLeast"/>
      <w:ind w:left="720" w:right="360" w:hanging="360"/>
      <w:textAlignment w:val="baseline"/>
    </w:pPr>
    <w:rPr>
      <w:rFonts w:ascii="Times" w:hAnsi="Times"/>
      <w:sz w:val="24"/>
    </w:rPr>
  </w:style>
  <w:style w:type="paragraph" w:customStyle="1" w:styleId="paragregular">
    <w:name w:val="parag:regular"/>
    <w:rsid w:val="00EE112F"/>
    <w:pPr>
      <w:widowControl w:val="0"/>
      <w:tabs>
        <w:tab w:val="left" w:pos="0"/>
        <w:tab w:val="left" w:pos="1440"/>
        <w:tab w:val="left" w:pos="2880"/>
        <w:tab w:val="left" w:pos="4320"/>
      </w:tabs>
      <w:overflowPunct w:val="0"/>
      <w:autoSpaceDE w:val="0"/>
      <w:autoSpaceDN w:val="0"/>
      <w:adjustRightInd w:val="0"/>
      <w:spacing w:before="48" w:after="86" w:line="278" w:lineRule="atLeast"/>
      <w:jc w:val="both"/>
      <w:textAlignment w:val="baseline"/>
    </w:pPr>
    <w:rPr>
      <w:rFonts w:ascii="Times" w:hAnsi="Times"/>
      <w:color w:val="000000"/>
      <w:sz w:val="24"/>
    </w:rPr>
  </w:style>
  <w:style w:type="table" w:styleId="TableClassic2">
    <w:name w:val="Table Classic 2"/>
    <w:basedOn w:val="TableNormal"/>
    <w:rsid w:val="00A744E4"/>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sttcell">
    <w:name w:val="stt:cell"/>
    <w:rsid w:val="00EE112F"/>
    <w:pPr>
      <w:widowControl w:val="0"/>
      <w:tabs>
        <w:tab w:val="left" w:pos="0"/>
        <w:tab w:val="left" w:pos="720"/>
        <w:tab w:val="left" w:pos="1440"/>
        <w:tab w:val="left" w:pos="2160"/>
      </w:tabs>
      <w:overflowPunct w:val="0"/>
      <w:autoSpaceDE w:val="0"/>
      <w:autoSpaceDN w:val="0"/>
      <w:adjustRightInd w:val="0"/>
      <w:spacing w:before="51" w:after="38" w:line="267" w:lineRule="atLeast"/>
      <w:textAlignment w:val="baseline"/>
    </w:pPr>
    <w:rPr>
      <w:rFonts w:ascii="Times" w:hAnsi="Times"/>
      <w:b/>
      <w:sz w:val="24"/>
    </w:rPr>
  </w:style>
  <w:style w:type="paragraph" w:customStyle="1" w:styleId="logiccell">
    <w:name w:val="logic:cell"/>
    <w:rsid w:val="00EE112F"/>
    <w:pPr>
      <w:widowControl w:val="0"/>
      <w:tabs>
        <w:tab w:val="left" w:pos="0"/>
        <w:tab w:val="left" w:pos="720"/>
        <w:tab w:val="left" w:pos="1440"/>
        <w:tab w:val="left" w:pos="2160"/>
      </w:tabs>
      <w:overflowPunct w:val="0"/>
      <w:autoSpaceDE w:val="0"/>
      <w:autoSpaceDN w:val="0"/>
      <w:adjustRightInd w:val="0"/>
      <w:spacing w:before="145" w:after="38" w:line="133" w:lineRule="atLeast"/>
      <w:textAlignment w:val="baseline"/>
    </w:pPr>
    <w:rPr>
      <w:rFonts w:ascii="Times" w:hAnsi="Times"/>
      <w:b/>
      <w:sz w:val="12"/>
    </w:rPr>
  </w:style>
  <w:style w:type="paragraph" w:customStyle="1" w:styleId="NormalDEW98">
    <w:name w:val="Normal DEW98"/>
    <w:basedOn w:val="Normal"/>
    <w:rsid w:val="00EE112F"/>
    <w:pPr>
      <w:overflowPunct/>
      <w:autoSpaceDE/>
      <w:autoSpaceDN/>
      <w:adjustRightInd/>
      <w:textAlignment w:val="auto"/>
    </w:pPr>
    <w:rPr>
      <w:rFonts w:ascii="Times New Roman" w:hAnsi="Times New Roman"/>
      <w:szCs w:val="24"/>
    </w:rPr>
  </w:style>
  <w:style w:type="paragraph" w:customStyle="1" w:styleId="Normal10">
    <w:name w:val="Normal10"/>
    <w:basedOn w:val="Normal"/>
    <w:rsid w:val="00EE112F"/>
    <w:pPr>
      <w:overflowPunct/>
      <w:autoSpaceDE/>
      <w:autoSpaceDN/>
      <w:adjustRightInd/>
      <w:ind w:firstLine="708"/>
      <w:textAlignment w:val="auto"/>
    </w:pPr>
    <w:rPr>
      <w:szCs w:val="24"/>
    </w:rPr>
  </w:style>
  <w:style w:type="paragraph" w:customStyle="1" w:styleId="prioritycell">
    <w:name w:val="priority: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styleId="CommentText">
    <w:name w:val="annotation text"/>
    <w:basedOn w:val="Normal"/>
    <w:link w:val="CommentTextChar"/>
    <w:rsid w:val="00EE112F"/>
    <w:pPr>
      <w:overflowPunct/>
      <w:autoSpaceDE/>
      <w:autoSpaceDN/>
      <w:adjustRightInd/>
      <w:textAlignment w:val="auto"/>
    </w:pPr>
    <w:rPr>
      <w:rFonts w:ascii="Times New Roman" w:hAnsi="Times New Roman"/>
    </w:rPr>
  </w:style>
  <w:style w:type="character" w:customStyle="1" w:styleId="CommentTextChar">
    <w:name w:val="Comment Text Char"/>
    <w:link w:val="CommentText"/>
    <w:rsid w:val="00D01050"/>
  </w:style>
  <w:style w:type="paragraph" w:styleId="CommentSubject">
    <w:name w:val="annotation subject"/>
    <w:basedOn w:val="CommentText"/>
    <w:next w:val="CommentText"/>
    <w:link w:val="CommentSubjectChar"/>
    <w:rsid w:val="00EE112F"/>
    <w:rPr>
      <w:b/>
      <w:bCs/>
    </w:rPr>
  </w:style>
  <w:style w:type="character" w:customStyle="1" w:styleId="CommentSubjectChar">
    <w:name w:val="Comment Subject Char"/>
    <w:link w:val="CommentSubject"/>
    <w:rsid w:val="00D01050"/>
    <w:rPr>
      <w:b/>
      <w:bCs/>
    </w:rPr>
  </w:style>
  <w:style w:type="paragraph" w:styleId="BlockText">
    <w:name w:val="Block Text"/>
    <w:basedOn w:val="Normal"/>
    <w:qFormat/>
    <w:rsid w:val="00EE112F"/>
    <w:pPr>
      <w:tabs>
        <w:tab w:val="left" w:pos="9630"/>
      </w:tabs>
      <w:overflowPunct/>
      <w:autoSpaceDE/>
      <w:autoSpaceDN/>
      <w:adjustRightInd/>
      <w:ind w:left="720" w:right="378" w:firstLine="270"/>
      <w:textAlignment w:val="auto"/>
    </w:pPr>
    <w:rPr>
      <w:rFonts w:ascii="Arial (W1)" w:hAnsi="Arial (W1)"/>
      <w:szCs w:val="24"/>
    </w:rPr>
  </w:style>
  <w:style w:type="paragraph" w:styleId="TOAHeading">
    <w:name w:val="toa heading"/>
    <w:basedOn w:val="Normal"/>
    <w:next w:val="Normal"/>
    <w:rsid w:val="00EE112F"/>
    <w:pPr>
      <w:overflowPunct/>
      <w:autoSpaceDE/>
      <w:autoSpaceDN/>
      <w:adjustRightInd/>
      <w:spacing w:before="120"/>
      <w:textAlignment w:val="auto"/>
    </w:pPr>
    <w:rPr>
      <w:rFonts w:cs="Arial"/>
      <w:b/>
      <w:bCs/>
      <w:sz w:val="24"/>
      <w:szCs w:val="24"/>
    </w:rPr>
  </w:style>
  <w:style w:type="paragraph" w:styleId="TableofAuthorities">
    <w:name w:val="table of authorities"/>
    <w:basedOn w:val="Normal"/>
    <w:next w:val="Normal"/>
    <w:rsid w:val="00EE112F"/>
    <w:pPr>
      <w:overflowPunct/>
      <w:autoSpaceDE/>
      <w:autoSpaceDN/>
      <w:adjustRightInd/>
      <w:spacing w:before="120"/>
      <w:ind w:left="200" w:hanging="200"/>
      <w:textAlignment w:val="auto"/>
    </w:pPr>
    <w:rPr>
      <w:rFonts w:ascii="Times New Roman" w:hAnsi="Times New Roman"/>
      <w:szCs w:val="24"/>
    </w:rPr>
  </w:style>
  <w:style w:type="paragraph" w:customStyle="1" w:styleId="NormalTable">
    <w:name w:val="Normal_Table"/>
    <w:basedOn w:val="Normal"/>
    <w:next w:val="Normal"/>
    <w:rsid w:val="00EE112F"/>
    <w:pPr>
      <w:overflowPunct/>
      <w:autoSpaceDE/>
      <w:autoSpaceDN/>
      <w:adjustRightInd/>
      <w:spacing w:before="60" w:after="60"/>
      <w:textAlignment w:val="auto"/>
    </w:pPr>
    <w:rPr>
      <w:rFonts w:ascii="Times New Roman" w:hAnsi="Times New Roman"/>
    </w:rPr>
  </w:style>
  <w:style w:type="paragraph" w:styleId="TableofFigures">
    <w:name w:val="table of figures"/>
    <w:basedOn w:val="Normal"/>
    <w:next w:val="Normal"/>
    <w:uiPriority w:val="99"/>
    <w:rsid w:val="00CC44CB"/>
    <w:pPr>
      <w:ind w:left="400" w:hanging="400"/>
    </w:pPr>
  </w:style>
  <w:style w:type="paragraph" w:customStyle="1" w:styleId="graphicsfigure">
    <w:name w:val="graphics:figure"/>
    <w:rsid w:val="00EE112F"/>
    <w:pPr>
      <w:widowControl w:val="0"/>
      <w:tabs>
        <w:tab w:val="left" w:pos="0"/>
        <w:tab w:val="left" w:pos="1440"/>
        <w:tab w:val="left" w:pos="2880"/>
        <w:tab w:val="left" w:pos="4320"/>
      </w:tabs>
      <w:overflowPunct w:val="0"/>
      <w:autoSpaceDE w:val="0"/>
      <w:autoSpaceDN w:val="0"/>
      <w:adjustRightInd w:val="0"/>
      <w:spacing w:after="144" w:line="278" w:lineRule="atLeast"/>
      <w:jc w:val="center"/>
      <w:textAlignment w:val="baseline"/>
    </w:pPr>
    <w:rPr>
      <w:rFonts w:ascii="Times" w:hAnsi="Times"/>
      <w:b/>
      <w:i/>
      <w:sz w:val="24"/>
    </w:rPr>
  </w:style>
  <w:style w:type="paragraph" w:customStyle="1" w:styleId="paragraphicsframe">
    <w:name w:val="para:graphicsframe"/>
    <w:rsid w:val="00EE112F"/>
    <w:pPr>
      <w:widowControl w:val="0"/>
      <w:tabs>
        <w:tab w:val="left" w:pos="0"/>
        <w:tab w:val="left" w:pos="1440"/>
        <w:tab w:val="left" w:pos="2880"/>
        <w:tab w:val="left" w:pos="4320"/>
      </w:tabs>
      <w:overflowPunct w:val="0"/>
      <w:autoSpaceDE w:val="0"/>
      <w:autoSpaceDN w:val="0"/>
      <w:adjustRightInd w:val="0"/>
      <w:spacing w:before="222" w:after="86" w:line="286" w:lineRule="atLeast"/>
      <w:jc w:val="both"/>
      <w:textAlignment w:val="baseline"/>
    </w:pPr>
    <w:rPr>
      <w:rFonts w:ascii="Times" w:hAnsi="Times"/>
      <w:sz w:val="24"/>
    </w:rPr>
  </w:style>
  <w:style w:type="paragraph" w:customStyle="1" w:styleId="twkimage">
    <w:name w:val="twk_image"/>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
    <w:name w:val="level5_last_page"/>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twkdde">
    <w:name w:val="twk_dde"/>
    <w:rsid w:val="00EE112F"/>
    <w:pPr>
      <w:keepLines/>
      <w:widowControl w:val="0"/>
      <w:tabs>
        <w:tab w:val="left" w:pos="1080"/>
        <w:tab w:val="left" w:pos="1800"/>
        <w:tab w:val="left" w:pos="2520"/>
        <w:tab w:val="left" w:pos="3240"/>
        <w:tab w:val="left" w:pos="3960"/>
        <w:tab w:val="left" w:pos="4680"/>
        <w:tab w:val="left" w:pos="5400"/>
      </w:tabs>
      <w:overflowPunct w:val="0"/>
      <w:autoSpaceDE w:val="0"/>
      <w:autoSpaceDN w:val="0"/>
      <w:adjustRightInd w:val="0"/>
      <w:spacing w:before="98" w:after="101" w:line="243" w:lineRule="atLeast"/>
      <w:ind w:left="360"/>
      <w:textAlignment w:val="baseline"/>
    </w:pPr>
    <w:rPr>
      <w:rFonts w:ascii="Times" w:hAnsi="Times"/>
    </w:rPr>
  </w:style>
  <w:style w:type="paragraph" w:customStyle="1" w:styleId="Lable1">
    <w:name w:val="Lable1"/>
    <w:rsid w:val="00EE112F"/>
    <w:pPr>
      <w:widowControl w:val="0"/>
      <w:tabs>
        <w:tab w:val="left" w:pos="0"/>
        <w:tab w:val="left" w:pos="1440"/>
        <w:tab w:val="left" w:pos="2880"/>
        <w:tab w:val="left" w:pos="4320"/>
      </w:tabs>
      <w:overflowPunct w:val="0"/>
      <w:autoSpaceDE w:val="0"/>
      <w:autoSpaceDN w:val="0"/>
      <w:adjustRightInd w:val="0"/>
      <w:spacing w:before="320" w:after="72" w:line="280" w:lineRule="atLeast"/>
      <w:jc w:val="both"/>
      <w:textAlignment w:val="baseline"/>
    </w:pPr>
    <w:rPr>
      <w:rFonts w:ascii="Times" w:hAnsi="Times"/>
      <w:sz w:val="24"/>
    </w:rPr>
  </w:style>
  <w:style w:type="paragraph" w:customStyle="1" w:styleId="para">
    <w:name w:val="para"/>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sectsubtitle">
    <w:name w:val="sect_subtitle"/>
    <w:rsid w:val="00EE112F"/>
    <w:pPr>
      <w:widowControl w:val="0"/>
      <w:tabs>
        <w:tab w:val="left" w:pos="0"/>
        <w:tab w:val="left" w:pos="1440"/>
        <w:tab w:val="left" w:pos="2880"/>
        <w:tab w:val="left" w:pos="4320"/>
      </w:tabs>
      <w:overflowPunct w:val="0"/>
      <w:autoSpaceDE w:val="0"/>
      <w:autoSpaceDN w:val="0"/>
      <w:adjustRightInd w:val="0"/>
      <w:spacing w:before="282" w:after="72" w:line="318" w:lineRule="atLeast"/>
      <w:jc w:val="both"/>
      <w:textAlignment w:val="baseline"/>
    </w:pPr>
    <w:rPr>
      <w:rFonts w:ascii="Times" w:hAnsi="Times"/>
      <w:b/>
      <w:caps/>
      <w:sz w:val="28"/>
    </w:rPr>
  </w:style>
  <w:style w:type="paragraph" w:customStyle="1" w:styleId="Timing">
    <w:name w:val="Timing"/>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figlabel">
    <w:name w:val="fig_label"/>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lastpagedook">
    <w:name w:val="last_page_dook"/>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microfooter">
    <w:name w:val="micro:foot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sz w:val="24"/>
    </w:rPr>
  </w:style>
  <w:style w:type="paragraph" w:customStyle="1" w:styleId="microheader">
    <w:name w:val="micro:head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b/>
      <w:sz w:val="24"/>
    </w:rPr>
  </w:style>
  <w:style w:type="paragraph" w:customStyle="1" w:styleId="regulationscell">
    <w:name w:val="regulations: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jc w:val="center"/>
      <w:textAlignment w:val="baseline"/>
    </w:pPr>
    <w:rPr>
      <w:rFonts w:ascii="Times" w:hAnsi="Times"/>
      <w:sz w:val="24"/>
    </w:rPr>
  </w:style>
  <w:style w:type="paragraph" w:customStyle="1" w:styleId="revhistcell">
    <w:name w:val="rev_hist: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secttitle">
    <w:name w:val="sect_title"/>
    <w:rsid w:val="00EE112F"/>
    <w:pPr>
      <w:widowControl w:val="0"/>
      <w:tabs>
        <w:tab w:val="left" w:pos="0"/>
        <w:tab w:val="left" w:pos="1440"/>
        <w:tab w:val="left" w:pos="2880"/>
        <w:tab w:val="left" w:pos="4320"/>
      </w:tabs>
      <w:overflowPunct w:val="0"/>
      <w:autoSpaceDE w:val="0"/>
      <w:autoSpaceDN w:val="0"/>
      <w:adjustRightInd w:val="0"/>
      <w:spacing w:before="34" w:line="318" w:lineRule="atLeast"/>
      <w:jc w:val="both"/>
      <w:textAlignment w:val="baseline"/>
    </w:pPr>
    <w:rPr>
      <w:rFonts w:ascii="Times" w:hAnsi="Times"/>
      <w:b/>
      <w:caps/>
      <w:sz w:val="28"/>
    </w:rPr>
  </w:style>
  <w:style w:type="paragraph" w:customStyle="1" w:styleId="tablelabel">
    <w:name w:val="table_label"/>
    <w:rsid w:val="00EE112F"/>
    <w:pPr>
      <w:widowControl w:val="0"/>
      <w:tabs>
        <w:tab w:val="left" w:pos="0"/>
        <w:tab w:val="left" w:pos="1440"/>
        <w:tab w:val="left" w:pos="2880"/>
        <w:tab w:val="left" w:pos="4320"/>
      </w:tabs>
      <w:overflowPunct w:val="0"/>
      <w:autoSpaceDE w:val="0"/>
      <w:autoSpaceDN w:val="0"/>
      <w:adjustRightInd w:val="0"/>
      <w:spacing w:before="182" w:after="72" w:line="274" w:lineRule="atLeast"/>
      <w:jc w:val="center"/>
      <w:textAlignment w:val="baseline"/>
    </w:pPr>
    <w:rPr>
      <w:rFonts w:ascii="Times" w:hAnsi="Times"/>
      <w:b/>
      <w:sz w:val="24"/>
    </w:rPr>
  </w:style>
  <w:style w:type="paragraph" w:styleId="PlainText">
    <w:name w:val="Plain Text"/>
    <w:basedOn w:val="Normal"/>
    <w:link w:val="PlainTextChar"/>
    <w:rsid w:val="00EE112F"/>
    <w:rPr>
      <w:rFonts w:ascii="Courier New" w:hAnsi="Courier New"/>
    </w:rPr>
  </w:style>
  <w:style w:type="character" w:customStyle="1" w:styleId="PlainTextChar">
    <w:name w:val="Plain Text Char"/>
    <w:link w:val="PlainText"/>
    <w:rsid w:val="00D01050"/>
    <w:rPr>
      <w:rFonts w:ascii="Courier New" w:hAnsi="Courier New"/>
    </w:rPr>
  </w:style>
  <w:style w:type="paragraph" w:customStyle="1" w:styleId="ES">
    <w:name w:val="ES"/>
    <w:basedOn w:val="Heading1"/>
    <w:next w:val="Normal"/>
    <w:rsid w:val="00EE112F"/>
    <w:pPr>
      <w:numPr>
        <w:numId w:val="0"/>
      </w:numPr>
      <w:spacing w:before="120" w:after="54" w:line="240" w:lineRule="atLeast"/>
      <w:outlineLvl w:val="9"/>
    </w:pPr>
    <w:rPr>
      <w:bCs w:val="0"/>
      <w:caps w:val="0"/>
      <w:kern w:val="0"/>
      <w:sz w:val="28"/>
      <w:szCs w:val="20"/>
    </w:rPr>
  </w:style>
  <w:style w:type="paragraph" w:customStyle="1" w:styleId="leafNormal">
    <w:name w:val="leafNormal"/>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History">
    <w:name w:val="History"/>
    <w:basedOn w:val="Normal"/>
    <w:next w:val="Normal"/>
    <w:rsid w:val="00EE112F"/>
    <w:rPr>
      <w:rFonts w:ascii="Lucida Sans" w:hAnsi="Lucida Sans"/>
      <w:sz w:val="16"/>
    </w:rPr>
  </w:style>
  <w:style w:type="paragraph" w:customStyle="1" w:styleId="rule1">
    <w:name w:val="rule:1"/>
    <w:rsid w:val="00EE112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overflowPunct w:val="0"/>
      <w:autoSpaceDE w:val="0"/>
      <w:autoSpaceDN w:val="0"/>
      <w:adjustRightInd w:val="0"/>
      <w:spacing w:line="255" w:lineRule="atLeast"/>
      <w:jc w:val="both"/>
      <w:textAlignment w:val="baseline"/>
    </w:pPr>
    <w:rPr>
      <w:rFonts w:ascii="Helvetica" w:hAnsi="Helvetica"/>
      <w:sz w:val="22"/>
    </w:rPr>
  </w:style>
  <w:style w:type="paragraph" w:customStyle="1" w:styleId="font5">
    <w:name w:val="font5"/>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Note">
    <w:name w:val="Note"/>
    <w:basedOn w:val="Normal"/>
    <w:next w:val="Normal"/>
    <w:link w:val="NoteChar"/>
    <w:rsid w:val="00EE112F"/>
    <w:rPr>
      <w:rFonts w:ascii="Lucida Bright" w:hAnsi="Lucida Bright"/>
      <w:bCs/>
      <w:color w:val="000000"/>
      <w:sz w:val="16"/>
    </w:rPr>
  </w:style>
  <w:style w:type="character" w:customStyle="1" w:styleId="NoteChar">
    <w:name w:val="Note Char"/>
    <w:basedOn w:val="DefaultParagraphFont"/>
    <w:link w:val="Note"/>
    <w:rsid w:val="00072314"/>
    <w:rPr>
      <w:rFonts w:ascii="Lucida Bright" w:hAnsi="Lucida Bright"/>
      <w:bCs/>
      <w:color w:val="000000"/>
      <w:sz w:val="16"/>
    </w:rPr>
  </w:style>
  <w:style w:type="paragraph" w:customStyle="1" w:styleId="indentpara">
    <w:name w:val="indentpara"/>
    <w:rsid w:val="00EE112F"/>
    <w:pPr>
      <w:widowControl w:val="0"/>
      <w:tabs>
        <w:tab w:val="left" w:pos="720"/>
        <w:tab w:val="left" w:pos="2160"/>
        <w:tab w:val="left" w:pos="3600"/>
        <w:tab w:val="left" w:pos="5040"/>
      </w:tabs>
      <w:overflowPunct w:val="0"/>
      <w:autoSpaceDE w:val="0"/>
      <w:autoSpaceDN w:val="0"/>
      <w:adjustRightInd w:val="0"/>
      <w:spacing w:before="32" w:after="72" w:line="280" w:lineRule="atLeast"/>
      <w:ind w:left="720"/>
      <w:jc w:val="both"/>
      <w:textAlignment w:val="baseline"/>
    </w:pPr>
    <w:rPr>
      <w:rFonts w:ascii="Times" w:hAnsi="Times"/>
      <w:sz w:val="24"/>
    </w:rPr>
  </w:style>
  <w:style w:type="paragraph" w:customStyle="1" w:styleId="Style2">
    <w:name w:val="Style2"/>
    <w:basedOn w:val="Normal"/>
    <w:autoRedefine/>
    <w:rsid w:val="00FA1C89"/>
    <w:pPr>
      <w:numPr>
        <w:numId w:val="2"/>
      </w:numPr>
      <w:tabs>
        <w:tab w:val="clear" w:pos="720"/>
        <w:tab w:val="num" w:pos="540"/>
      </w:tabs>
      <w:overflowPunct/>
      <w:autoSpaceDE/>
      <w:autoSpaceDN/>
      <w:adjustRightInd/>
      <w:textAlignment w:val="auto"/>
    </w:pPr>
    <w:rPr>
      <w:rFonts w:ascii="Times New Roman" w:hAnsi="Times New Roman"/>
      <w:color w:val="000000"/>
    </w:rPr>
  </w:style>
  <w:style w:type="character" w:styleId="CommentReference">
    <w:name w:val="annotation reference"/>
    <w:rsid w:val="00EE112F"/>
    <w:rPr>
      <w:sz w:val="16"/>
      <w:szCs w:val="16"/>
    </w:rPr>
  </w:style>
  <w:style w:type="paragraph" w:customStyle="1" w:styleId="controlcell">
    <w:name w:val="control: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b/>
      <w:sz w:val="24"/>
    </w:rPr>
  </w:style>
  <w:style w:type="paragraph" w:customStyle="1" w:styleId="microcaption">
    <w:name w:val="micro:caption"/>
    <w:rsid w:val="00EE112F"/>
    <w:pPr>
      <w:widowControl w:val="0"/>
      <w:tabs>
        <w:tab w:val="left" w:pos="0"/>
        <w:tab w:val="left" w:pos="680"/>
        <w:tab w:val="left" w:pos="1417"/>
        <w:tab w:val="left" w:pos="2268"/>
      </w:tabs>
      <w:overflowPunct w:val="0"/>
      <w:autoSpaceDE w:val="0"/>
      <w:autoSpaceDN w:val="0"/>
      <w:adjustRightInd w:val="0"/>
      <w:spacing w:before="57" w:after="57" w:line="240" w:lineRule="atLeast"/>
      <w:jc w:val="both"/>
      <w:textAlignment w:val="baseline"/>
    </w:pPr>
    <w:rPr>
      <w:rFonts w:ascii="Times" w:hAnsi="Times"/>
    </w:rPr>
  </w:style>
  <w:style w:type="paragraph" w:customStyle="1" w:styleId="BaseText">
    <w:name w:val="BaseText"/>
    <w:basedOn w:val="Normal"/>
    <w:rsid w:val="00EE112F"/>
    <w:pPr>
      <w:spacing w:before="120"/>
    </w:pPr>
    <w:rPr>
      <w:rFonts w:ascii="Century Schoolbook" w:hAnsi="Century Schoolbook"/>
      <w:sz w:val="22"/>
    </w:rPr>
  </w:style>
  <w:style w:type="character" w:customStyle="1" w:styleId="CaptionChar">
    <w:name w:val="Caption Char"/>
    <w:aliases w:val="Figure Text Char,fig:# Char,tab:# Char,equ:# Char,Beschriftung_mk Char1"/>
    <w:uiPriority w:val="35"/>
    <w:rsid w:val="00EE112F"/>
    <w:rPr>
      <w:b/>
      <w:bCs/>
      <w:noProof w:val="0"/>
      <w:sz w:val="24"/>
      <w:szCs w:val="24"/>
      <w:lang w:val="en-US" w:eastAsia="en-US" w:bidi="ar-SA"/>
    </w:rPr>
  </w:style>
  <w:style w:type="paragraph" w:styleId="BodyTextFirstIndent">
    <w:name w:val="Body Text First Indent"/>
    <w:basedOn w:val="BodyText"/>
    <w:link w:val="BodyTextFirstIndentChar"/>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spacing w:before="120"/>
      <w:ind w:firstLine="210"/>
      <w:textAlignment w:val="baseline"/>
    </w:pPr>
    <w:rPr>
      <w:lang w:val="en-US"/>
    </w:rPr>
  </w:style>
  <w:style w:type="character" w:customStyle="1" w:styleId="BodyTextFirstIndentChar">
    <w:name w:val="Body Text First Indent Char"/>
    <w:link w:val="BodyTextFirstIndent"/>
    <w:rsid w:val="00D01050"/>
    <w:rPr>
      <w:rFonts w:ascii="Arial" w:hAnsi="Arial"/>
    </w:rPr>
  </w:style>
  <w:style w:type="paragraph" w:styleId="BodyTextFirstIndent2">
    <w:name w:val="Body Text First Indent 2"/>
    <w:basedOn w:val="BodyTextIndent"/>
    <w:link w:val="BodyTextFirstIndent2Char"/>
    <w:rsid w:val="00EE112F"/>
    <w:pPr>
      <w:spacing w:before="120"/>
      <w:ind w:left="360" w:firstLine="210"/>
    </w:pPr>
    <w:rPr>
      <w:rFonts w:ascii="Times New Roman" w:hAnsi="Times New Roman"/>
    </w:rPr>
  </w:style>
  <w:style w:type="character" w:customStyle="1" w:styleId="BodyTextFirstIndent2Char">
    <w:name w:val="Body Text First Indent 2 Char"/>
    <w:basedOn w:val="BodyTextIndentChar"/>
    <w:link w:val="BodyTextFirstIndent2"/>
    <w:rsid w:val="00D01050"/>
    <w:rPr>
      <w:rFonts w:ascii="Arial" w:hAnsi="Arial"/>
    </w:rPr>
  </w:style>
  <w:style w:type="paragraph" w:styleId="Closing">
    <w:name w:val="Closing"/>
    <w:basedOn w:val="Normal"/>
    <w:link w:val="ClosingChar"/>
    <w:rsid w:val="00EE112F"/>
    <w:pPr>
      <w:spacing w:before="120"/>
      <w:ind w:left="4320"/>
    </w:pPr>
    <w:rPr>
      <w:rFonts w:ascii="Times New Roman" w:hAnsi="Times New Roman"/>
    </w:rPr>
  </w:style>
  <w:style w:type="character" w:customStyle="1" w:styleId="ClosingChar">
    <w:name w:val="Closing Char"/>
    <w:link w:val="Closing"/>
    <w:rsid w:val="00D01050"/>
  </w:style>
  <w:style w:type="paragraph" w:styleId="Date">
    <w:name w:val="Date"/>
    <w:basedOn w:val="Normal"/>
    <w:next w:val="Normal"/>
    <w:link w:val="DateChar"/>
    <w:rsid w:val="00EE112F"/>
    <w:pPr>
      <w:spacing w:before="120"/>
    </w:pPr>
    <w:rPr>
      <w:rFonts w:ascii="Times New Roman" w:hAnsi="Times New Roman"/>
    </w:rPr>
  </w:style>
  <w:style w:type="character" w:customStyle="1" w:styleId="DateChar">
    <w:name w:val="Date Char"/>
    <w:link w:val="Date"/>
    <w:rsid w:val="00D01050"/>
  </w:style>
  <w:style w:type="paragraph" w:styleId="E-mailSignature">
    <w:name w:val="E-mail Signature"/>
    <w:basedOn w:val="Normal"/>
    <w:link w:val="E-mailSignatureChar"/>
    <w:rsid w:val="00EE112F"/>
    <w:pPr>
      <w:spacing w:before="120"/>
    </w:pPr>
    <w:rPr>
      <w:rFonts w:ascii="Times New Roman" w:hAnsi="Times New Roman"/>
    </w:rPr>
  </w:style>
  <w:style w:type="character" w:customStyle="1" w:styleId="E-mailSignatureChar">
    <w:name w:val="E-mail Signature Char"/>
    <w:link w:val="E-mailSignature"/>
    <w:rsid w:val="00D01050"/>
  </w:style>
  <w:style w:type="paragraph" w:styleId="EnvelopeAddress">
    <w:name w:val="envelope address"/>
    <w:basedOn w:val="Normal"/>
    <w:rsid w:val="00EE112F"/>
    <w:pPr>
      <w:framePr w:w="7920" w:h="1980" w:hRule="exact" w:hSpace="180" w:wrap="auto" w:hAnchor="page" w:xAlign="center" w:yAlign="bottom"/>
      <w:spacing w:before="120"/>
      <w:ind w:left="2880"/>
    </w:pPr>
    <w:rPr>
      <w:rFonts w:cs="Arial"/>
      <w:sz w:val="24"/>
      <w:szCs w:val="24"/>
    </w:rPr>
  </w:style>
  <w:style w:type="paragraph" w:styleId="EnvelopeReturn">
    <w:name w:val="envelope return"/>
    <w:basedOn w:val="Normal"/>
    <w:rsid w:val="00EE112F"/>
    <w:pPr>
      <w:spacing w:before="120"/>
    </w:pPr>
    <w:rPr>
      <w:rFonts w:cs="Arial"/>
    </w:rPr>
  </w:style>
  <w:style w:type="paragraph" w:styleId="HTMLAddress">
    <w:name w:val="HTML Address"/>
    <w:basedOn w:val="Normal"/>
    <w:link w:val="HTMLAddressChar"/>
    <w:rsid w:val="00EE112F"/>
    <w:pPr>
      <w:spacing w:before="120"/>
    </w:pPr>
    <w:rPr>
      <w:rFonts w:ascii="Times New Roman" w:hAnsi="Times New Roman"/>
      <w:i/>
      <w:iCs/>
    </w:rPr>
  </w:style>
  <w:style w:type="character" w:customStyle="1" w:styleId="HTMLAddressChar">
    <w:name w:val="HTML Address Char"/>
    <w:link w:val="HTMLAddress"/>
    <w:rsid w:val="00D01050"/>
    <w:rPr>
      <w:i/>
      <w:iCs/>
    </w:rPr>
  </w:style>
  <w:style w:type="paragraph" w:styleId="List">
    <w:name w:val="List"/>
    <w:basedOn w:val="Normal"/>
    <w:rsid w:val="00EE112F"/>
    <w:pPr>
      <w:spacing w:before="120"/>
      <w:ind w:left="360" w:hanging="360"/>
    </w:pPr>
    <w:rPr>
      <w:rFonts w:ascii="Times New Roman" w:hAnsi="Times New Roman"/>
    </w:rPr>
  </w:style>
  <w:style w:type="paragraph" w:styleId="List2">
    <w:name w:val="List 2"/>
    <w:basedOn w:val="Normal"/>
    <w:rsid w:val="00EE112F"/>
    <w:pPr>
      <w:spacing w:before="120"/>
      <w:ind w:left="720" w:hanging="360"/>
    </w:pPr>
    <w:rPr>
      <w:rFonts w:ascii="Times New Roman" w:hAnsi="Times New Roman"/>
    </w:rPr>
  </w:style>
  <w:style w:type="paragraph" w:styleId="List3">
    <w:name w:val="List 3"/>
    <w:basedOn w:val="Normal"/>
    <w:rsid w:val="00EE112F"/>
    <w:pPr>
      <w:spacing w:before="120"/>
      <w:ind w:left="1080" w:hanging="360"/>
    </w:pPr>
    <w:rPr>
      <w:rFonts w:ascii="Times New Roman" w:hAnsi="Times New Roman"/>
    </w:rPr>
  </w:style>
  <w:style w:type="paragraph" w:styleId="List4">
    <w:name w:val="List 4"/>
    <w:basedOn w:val="Normal"/>
    <w:rsid w:val="00EE112F"/>
    <w:pPr>
      <w:spacing w:before="120"/>
      <w:ind w:left="1440" w:hanging="360"/>
    </w:pPr>
    <w:rPr>
      <w:rFonts w:ascii="Times New Roman" w:hAnsi="Times New Roman"/>
    </w:rPr>
  </w:style>
  <w:style w:type="paragraph" w:styleId="List5">
    <w:name w:val="List 5"/>
    <w:basedOn w:val="Normal"/>
    <w:rsid w:val="00EE112F"/>
    <w:pPr>
      <w:spacing w:before="120"/>
      <w:ind w:left="1800" w:hanging="360"/>
    </w:pPr>
    <w:rPr>
      <w:rFonts w:ascii="Times New Roman" w:hAnsi="Times New Roman"/>
    </w:rPr>
  </w:style>
  <w:style w:type="paragraph" w:styleId="ListContinue">
    <w:name w:val="List Continue"/>
    <w:basedOn w:val="Normal"/>
    <w:rsid w:val="00EE112F"/>
    <w:pPr>
      <w:spacing w:before="120" w:after="120"/>
      <w:ind w:left="360"/>
    </w:pPr>
    <w:rPr>
      <w:rFonts w:ascii="Times New Roman" w:hAnsi="Times New Roman"/>
    </w:rPr>
  </w:style>
  <w:style w:type="paragraph" w:styleId="ListContinue2">
    <w:name w:val="List Continue 2"/>
    <w:basedOn w:val="Normal"/>
    <w:rsid w:val="00EE112F"/>
    <w:pPr>
      <w:spacing w:before="120" w:after="120"/>
      <w:ind w:left="720"/>
    </w:pPr>
    <w:rPr>
      <w:rFonts w:ascii="Times New Roman" w:hAnsi="Times New Roman"/>
    </w:rPr>
  </w:style>
  <w:style w:type="paragraph" w:styleId="ListContinue3">
    <w:name w:val="List Continue 3"/>
    <w:basedOn w:val="Normal"/>
    <w:rsid w:val="00EE112F"/>
    <w:pPr>
      <w:spacing w:before="120" w:after="120"/>
      <w:ind w:left="1080"/>
    </w:pPr>
    <w:rPr>
      <w:rFonts w:ascii="Times New Roman" w:hAnsi="Times New Roman"/>
    </w:rPr>
  </w:style>
  <w:style w:type="paragraph" w:styleId="ListContinue4">
    <w:name w:val="List Continue 4"/>
    <w:basedOn w:val="Normal"/>
    <w:rsid w:val="00EE112F"/>
    <w:pPr>
      <w:spacing w:before="120" w:after="120"/>
      <w:ind w:left="1440"/>
    </w:pPr>
    <w:rPr>
      <w:rFonts w:ascii="Times New Roman" w:hAnsi="Times New Roman"/>
    </w:rPr>
  </w:style>
  <w:style w:type="paragraph" w:styleId="ListContinue5">
    <w:name w:val="List Continue 5"/>
    <w:basedOn w:val="Normal"/>
    <w:rsid w:val="00EE112F"/>
    <w:pPr>
      <w:spacing w:before="120" w:after="120"/>
      <w:ind w:left="1800"/>
    </w:pPr>
    <w:rPr>
      <w:rFonts w:ascii="Times New Roman" w:hAnsi="Times New Roman"/>
    </w:rPr>
  </w:style>
  <w:style w:type="paragraph" w:styleId="MessageHeader">
    <w:name w:val="Message Header"/>
    <w:basedOn w:val="Normal"/>
    <w:link w:val="MessageHeaderChar"/>
    <w:rsid w:val="00EE112F"/>
    <w:pPr>
      <w:pBdr>
        <w:top w:val="single" w:sz="6" w:space="1" w:color="auto"/>
        <w:left w:val="single" w:sz="6" w:space="1" w:color="auto"/>
        <w:bottom w:val="single" w:sz="6" w:space="1" w:color="auto"/>
        <w:right w:val="single" w:sz="6" w:space="1" w:color="auto"/>
      </w:pBdr>
      <w:shd w:val="pct20" w:color="auto" w:fill="auto"/>
      <w:spacing w:before="120"/>
      <w:ind w:left="1080" w:hanging="1080"/>
    </w:pPr>
    <w:rPr>
      <w:sz w:val="24"/>
      <w:szCs w:val="24"/>
    </w:rPr>
  </w:style>
  <w:style w:type="character" w:customStyle="1" w:styleId="MessageHeaderChar">
    <w:name w:val="Message Header Char"/>
    <w:link w:val="MessageHeader"/>
    <w:rsid w:val="00D01050"/>
    <w:rPr>
      <w:rFonts w:ascii="Arial" w:hAnsi="Arial"/>
      <w:sz w:val="24"/>
      <w:szCs w:val="24"/>
      <w:shd w:val="pct20" w:color="auto" w:fill="auto"/>
    </w:rPr>
  </w:style>
  <w:style w:type="paragraph" w:styleId="NormalIndent">
    <w:name w:val="Normal Indent"/>
    <w:basedOn w:val="Normal"/>
    <w:rsid w:val="00EE112F"/>
    <w:pPr>
      <w:spacing w:before="120"/>
      <w:ind w:left="720"/>
    </w:pPr>
    <w:rPr>
      <w:rFonts w:ascii="Times New Roman" w:hAnsi="Times New Roman"/>
    </w:rPr>
  </w:style>
  <w:style w:type="paragraph" w:styleId="NoteHeading">
    <w:name w:val="Note Heading"/>
    <w:basedOn w:val="Normal"/>
    <w:next w:val="Normal"/>
    <w:link w:val="NoteHeadingChar"/>
    <w:rsid w:val="00EE112F"/>
    <w:pPr>
      <w:spacing w:before="120"/>
    </w:pPr>
    <w:rPr>
      <w:rFonts w:ascii="Times New Roman" w:hAnsi="Times New Roman"/>
    </w:rPr>
  </w:style>
  <w:style w:type="character" w:customStyle="1" w:styleId="NoteHeadingChar">
    <w:name w:val="Note Heading Char"/>
    <w:link w:val="NoteHeading"/>
    <w:rsid w:val="00D01050"/>
  </w:style>
  <w:style w:type="paragraph" w:styleId="Salutation">
    <w:name w:val="Salutation"/>
    <w:basedOn w:val="Normal"/>
    <w:next w:val="Normal"/>
    <w:link w:val="SalutationChar"/>
    <w:rsid w:val="00EE112F"/>
    <w:pPr>
      <w:spacing w:before="120"/>
    </w:pPr>
    <w:rPr>
      <w:rFonts w:ascii="Times New Roman" w:hAnsi="Times New Roman"/>
    </w:rPr>
  </w:style>
  <w:style w:type="character" w:customStyle="1" w:styleId="SalutationChar">
    <w:name w:val="Salutation Char"/>
    <w:link w:val="Salutation"/>
    <w:rsid w:val="00D01050"/>
  </w:style>
  <w:style w:type="paragraph" w:styleId="Signature">
    <w:name w:val="Signature"/>
    <w:basedOn w:val="Normal"/>
    <w:link w:val="SignatureChar"/>
    <w:rsid w:val="00EE112F"/>
    <w:pPr>
      <w:spacing w:before="120"/>
      <w:ind w:left="4320"/>
    </w:pPr>
    <w:rPr>
      <w:rFonts w:ascii="Times New Roman" w:hAnsi="Times New Roman"/>
    </w:rPr>
  </w:style>
  <w:style w:type="character" w:customStyle="1" w:styleId="SignatureChar">
    <w:name w:val="Signature Char"/>
    <w:link w:val="Signature"/>
    <w:rsid w:val="00D01050"/>
  </w:style>
  <w:style w:type="paragraph" w:customStyle="1" w:styleId="tablecell0">
    <w:name w:val="tablecell"/>
    <w:basedOn w:val="Normal"/>
    <w:rsid w:val="00EE112F"/>
    <w:pPr>
      <w:overflowPunct/>
      <w:autoSpaceDE/>
      <w:autoSpaceDN/>
      <w:adjustRightInd/>
      <w:spacing w:before="100" w:beforeAutospacing="1" w:after="100" w:afterAutospacing="1"/>
      <w:textAlignment w:val="auto"/>
    </w:pPr>
    <w:rPr>
      <w:rFonts w:ascii="Times New Roman" w:hAnsi="Times New Roman"/>
      <w:sz w:val="24"/>
      <w:szCs w:val="24"/>
    </w:rPr>
  </w:style>
  <w:style w:type="paragraph" w:customStyle="1" w:styleId="TableText">
    <w:name w:val="Table Text"/>
    <w:basedOn w:val="BodyText"/>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textAlignment w:val="baseline"/>
    </w:pPr>
    <w:rPr>
      <w:sz w:val="16"/>
      <w:lang w:val="en-US"/>
    </w:rPr>
  </w:style>
  <w:style w:type="paragraph" w:customStyle="1" w:styleId="label1">
    <w:name w:val="label1"/>
    <w:basedOn w:val="Heading6"/>
    <w:rsid w:val="00EE112F"/>
    <w:pPr>
      <w:numPr>
        <w:ilvl w:val="0"/>
        <w:numId w:val="0"/>
      </w:numPr>
      <w:spacing w:before="300" w:after="100"/>
      <w:outlineLvl w:val="9"/>
    </w:pPr>
    <w:rPr>
      <w:bCs w:val="0"/>
      <w:smallCaps/>
      <w:sz w:val="24"/>
      <w:szCs w:val="20"/>
    </w:rPr>
  </w:style>
  <w:style w:type="paragraph" w:customStyle="1" w:styleId="TableCell1">
    <w:name w:val="Table Cell1"/>
    <w:basedOn w:val="Normal"/>
    <w:rsid w:val="00EE112F"/>
    <w:pPr>
      <w:keepLines/>
      <w:tabs>
        <w:tab w:val="left" w:pos="540"/>
      </w:tabs>
      <w:spacing w:before="20" w:after="20"/>
      <w:jc w:val="center"/>
    </w:pPr>
    <w:rPr>
      <w:rFonts w:ascii="Times New Roman" w:hAnsi="Times New Roman"/>
    </w:rPr>
  </w:style>
  <w:style w:type="paragraph" w:customStyle="1" w:styleId="twkpart1">
    <w:name w:val="twk_part1"/>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twkimage1">
    <w:name w:val="twk_image1"/>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1">
    <w:name w:val="level5_last_page1"/>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figlabel1">
    <w:name w:val="fig_label1"/>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UnordList1">
    <w:name w:val="Unord List1"/>
    <w:basedOn w:val="Normal"/>
    <w:rsid w:val="00EE112F"/>
    <w:pPr>
      <w:spacing w:before="120"/>
      <w:ind w:left="720" w:hanging="360"/>
    </w:pPr>
    <w:rPr>
      <w:rFonts w:ascii="Times New Roman" w:hAnsi="Times New Roman"/>
    </w:rPr>
  </w:style>
  <w:style w:type="paragraph" w:customStyle="1" w:styleId="prioritycell1">
    <w:name w:val="priority:cell1"/>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list10">
    <w:name w:val="list1"/>
    <w:basedOn w:val="Normal"/>
    <w:rsid w:val="00EE112F"/>
    <w:pPr>
      <w:ind w:left="792" w:hanging="360"/>
    </w:pPr>
    <w:rPr>
      <w:rFonts w:ascii="Times New Roman" w:hAnsi="Times New Roman"/>
    </w:rPr>
  </w:style>
  <w:style w:type="paragraph" w:customStyle="1" w:styleId="TableCell-Attrib1">
    <w:name w:val="Table Cell - Attrib1"/>
    <w:basedOn w:val="TableCell"/>
    <w:rsid w:val="00EE112F"/>
    <w:pPr>
      <w:tabs>
        <w:tab w:val="clear" w:pos="540"/>
        <w:tab w:val="left" w:pos="342"/>
      </w:tabs>
      <w:ind w:left="288" w:hanging="288"/>
      <w:jc w:val="left"/>
    </w:pPr>
    <w:rPr>
      <w:sz w:val="16"/>
    </w:rPr>
  </w:style>
  <w:style w:type="paragraph" w:customStyle="1" w:styleId="cover1">
    <w:name w:val="cover1"/>
    <w:basedOn w:val="Title"/>
    <w:rsid w:val="00EE112F"/>
  </w:style>
  <w:style w:type="paragraph" w:customStyle="1" w:styleId="FigureHead1">
    <w:name w:val="Figure Head1"/>
    <w:basedOn w:val="label"/>
    <w:rsid w:val="00EE112F"/>
    <w:pPr>
      <w:keepNext w:val="0"/>
      <w:jc w:val="center"/>
    </w:pPr>
    <w:rPr>
      <w:b/>
      <w:i/>
      <w:smallCaps w:val="0"/>
    </w:rPr>
  </w:style>
  <w:style w:type="paragraph" w:customStyle="1" w:styleId="Subject1">
    <w:name w:val="Subject1"/>
    <w:basedOn w:val="Header"/>
    <w:next w:val="Normal"/>
    <w:rsid w:val="00EE112F"/>
    <w:pPr>
      <w:keepNext/>
      <w:spacing w:before="240" w:after="120"/>
    </w:pPr>
    <w:rPr>
      <w:rFonts w:ascii="Times New Roman" w:hAnsi="Times New Roman"/>
      <w:b/>
      <w:caps/>
      <w:sz w:val="28"/>
    </w:rPr>
  </w:style>
  <w:style w:type="paragraph" w:customStyle="1" w:styleId="Cntrhead1">
    <w:name w:val="Cntrhead1"/>
    <w:basedOn w:val="Title"/>
    <w:next w:val="Normal"/>
    <w:rsid w:val="00EE112F"/>
    <w:pPr>
      <w:keepNext/>
      <w:pageBreakBefore/>
    </w:pPr>
    <w:rPr>
      <w:caps w:val="0"/>
      <w:sz w:val="32"/>
    </w:rPr>
  </w:style>
  <w:style w:type="paragraph" w:customStyle="1" w:styleId="leafNormal1">
    <w:name w:val="leafNormal1"/>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Style1">
    <w:name w:val="Style1"/>
    <w:basedOn w:val="Heading4"/>
    <w:rsid w:val="00EE112F"/>
    <w:pPr>
      <w:numPr>
        <w:ilvl w:val="0"/>
        <w:numId w:val="0"/>
      </w:numPr>
      <w:tabs>
        <w:tab w:val="left" w:pos="-720"/>
        <w:tab w:val="left" w:pos="1100"/>
      </w:tabs>
      <w:suppressAutoHyphens/>
      <w:spacing w:before="0" w:after="0"/>
    </w:pPr>
    <w:rPr>
      <w:rFonts w:cs="Times New Roman"/>
      <w:b/>
      <w:bCs w:val="0"/>
      <w:iCs/>
      <w:kern w:val="0"/>
      <w:sz w:val="20"/>
      <w:szCs w:val="20"/>
      <w:u w:val="single"/>
      <w:lang w:val="fr-FR"/>
    </w:rPr>
  </w:style>
  <w:style w:type="paragraph" w:customStyle="1" w:styleId="TableCell2">
    <w:name w:val="Table Cell2"/>
    <w:basedOn w:val="Normal"/>
    <w:rsid w:val="00EE112F"/>
    <w:pPr>
      <w:keepLines/>
      <w:tabs>
        <w:tab w:val="left" w:pos="540"/>
      </w:tabs>
      <w:spacing w:before="20" w:after="20"/>
      <w:jc w:val="center"/>
    </w:pPr>
    <w:rPr>
      <w:rFonts w:ascii="Times New Roman" w:hAnsi="Times New Roman"/>
    </w:rPr>
  </w:style>
  <w:style w:type="paragraph" w:customStyle="1" w:styleId="UnordList2">
    <w:name w:val="Unord List2"/>
    <w:basedOn w:val="Normal"/>
    <w:rsid w:val="00EE112F"/>
    <w:pPr>
      <w:spacing w:before="120"/>
      <w:ind w:left="720" w:hanging="360"/>
    </w:pPr>
    <w:rPr>
      <w:rFonts w:ascii="Times New Roman" w:hAnsi="Times New Roman"/>
    </w:rPr>
  </w:style>
  <w:style w:type="paragraph" w:customStyle="1" w:styleId="label2">
    <w:name w:val="label2"/>
    <w:basedOn w:val="Heading6"/>
    <w:rsid w:val="00EE112F"/>
    <w:pPr>
      <w:numPr>
        <w:ilvl w:val="0"/>
        <w:numId w:val="0"/>
      </w:numPr>
      <w:spacing w:before="300" w:after="100"/>
      <w:outlineLvl w:val="9"/>
    </w:pPr>
    <w:rPr>
      <w:bCs w:val="0"/>
      <w:smallCaps/>
      <w:sz w:val="24"/>
      <w:szCs w:val="20"/>
    </w:rPr>
  </w:style>
  <w:style w:type="paragraph" w:customStyle="1" w:styleId="list20">
    <w:name w:val="list2"/>
    <w:basedOn w:val="Normal"/>
    <w:rsid w:val="00EE112F"/>
    <w:pPr>
      <w:ind w:left="792" w:hanging="360"/>
    </w:pPr>
    <w:rPr>
      <w:rFonts w:ascii="Times New Roman" w:hAnsi="Times New Roman"/>
    </w:rPr>
  </w:style>
  <w:style w:type="paragraph" w:customStyle="1" w:styleId="TableCell-Attrib2">
    <w:name w:val="Table Cell - Attrib2"/>
    <w:basedOn w:val="TableCell"/>
    <w:rsid w:val="00EE112F"/>
    <w:pPr>
      <w:tabs>
        <w:tab w:val="clear" w:pos="540"/>
        <w:tab w:val="left" w:pos="342"/>
      </w:tabs>
      <w:ind w:left="288" w:hanging="288"/>
      <w:jc w:val="left"/>
    </w:pPr>
    <w:rPr>
      <w:sz w:val="16"/>
    </w:rPr>
  </w:style>
  <w:style w:type="paragraph" w:customStyle="1" w:styleId="cover2">
    <w:name w:val="cover2"/>
    <w:basedOn w:val="Title"/>
    <w:rsid w:val="00EE112F"/>
  </w:style>
  <w:style w:type="paragraph" w:customStyle="1" w:styleId="FigureHead2">
    <w:name w:val="Figure Head2"/>
    <w:basedOn w:val="label"/>
    <w:rsid w:val="00EE112F"/>
    <w:pPr>
      <w:keepNext w:val="0"/>
      <w:jc w:val="center"/>
    </w:pPr>
    <w:rPr>
      <w:b/>
      <w:i/>
      <w:smallCaps w:val="0"/>
    </w:rPr>
  </w:style>
  <w:style w:type="paragraph" w:customStyle="1" w:styleId="Subject2">
    <w:name w:val="Subject2"/>
    <w:basedOn w:val="Header"/>
    <w:next w:val="Normal"/>
    <w:rsid w:val="00EE112F"/>
    <w:pPr>
      <w:keepNext/>
      <w:spacing w:before="240" w:after="120"/>
    </w:pPr>
    <w:rPr>
      <w:rFonts w:ascii="Times New Roman" w:hAnsi="Times New Roman"/>
      <w:b/>
      <w:caps/>
      <w:sz w:val="28"/>
    </w:rPr>
  </w:style>
  <w:style w:type="paragraph" w:customStyle="1" w:styleId="Cntrhead2">
    <w:name w:val="Cntrhead2"/>
    <w:basedOn w:val="Title"/>
    <w:next w:val="Normal"/>
    <w:rsid w:val="00EE112F"/>
    <w:pPr>
      <w:keepNext/>
      <w:pageBreakBefore/>
    </w:pPr>
    <w:rPr>
      <w:caps w:val="0"/>
      <w:sz w:val="32"/>
    </w:rPr>
  </w:style>
  <w:style w:type="character" w:customStyle="1" w:styleId="unread1">
    <w:name w:val="unread1"/>
    <w:rsid w:val="00EE112F"/>
    <w:rPr>
      <w:color w:val="FF0000"/>
      <w:shd w:val="clear" w:color="auto" w:fill="FFFFFF"/>
    </w:rPr>
  </w:style>
  <w:style w:type="paragraph" w:customStyle="1" w:styleId="Style5">
    <w:name w:val="Style5"/>
    <w:basedOn w:val="Heading5"/>
    <w:rsid w:val="00EE112F"/>
    <w:pPr>
      <w:keepNext w:val="0"/>
      <w:overflowPunct/>
      <w:autoSpaceDE/>
      <w:autoSpaceDN/>
      <w:adjustRightInd/>
      <w:spacing w:before="0" w:after="0"/>
      <w:textAlignment w:val="auto"/>
    </w:pPr>
    <w:rPr>
      <w:bCs/>
      <w:kern w:val="0"/>
      <w:sz w:val="20"/>
      <w:szCs w:val="20"/>
      <w:u w:val="single"/>
      <w:lang w:val="fr-FR"/>
    </w:rPr>
  </w:style>
  <w:style w:type="paragraph" w:customStyle="1" w:styleId="SpecText">
    <w:name w:val="Spec Text"/>
    <w:link w:val="SpecTextChar"/>
    <w:rsid w:val="00EE112F"/>
    <w:pPr>
      <w:spacing w:after="120"/>
      <w:ind w:left="1080"/>
    </w:pPr>
    <w:rPr>
      <w:rFonts w:ascii="Arial" w:hAnsi="Arial"/>
      <w:sz w:val="18"/>
    </w:rPr>
  </w:style>
  <w:style w:type="character" w:customStyle="1" w:styleId="SpecTextChar">
    <w:name w:val="Spec Text Char"/>
    <w:link w:val="SpecText"/>
    <w:rsid w:val="00EE112F"/>
    <w:rPr>
      <w:rFonts w:ascii="Arial" w:hAnsi="Arial"/>
      <w:sz w:val="18"/>
      <w:lang w:val="en-US" w:eastAsia="en-US" w:bidi="ar-SA"/>
    </w:rPr>
  </w:style>
  <w:style w:type="paragraph" w:customStyle="1" w:styleId="SpecTableTextBold">
    <w:name w:val="Spec Table Text Bold"/>
    <w:basedOn w:val="SpecText"/>
    <w:rsid w:val="00EE112F"/>
    <w:pPr>
      <w:spacing w:after="0"/>
      <w:ind w:left="0"/>
      <w:jc w:val="center"/>
    </w:pPr>
    <w:rPr>
      <w:rFonts w:ascii="Arial (W1)" w:hAnsi="Arial (W1)"/>
      <w:b/>
      <w:color w:val="000000"/>
    </w:rPr>
  </w:style>
  <w:style w:type="paragraph" w:customStyle="1" w:styleId="SpecTableText">
    <w:name w:val="Spec Table Text"/>
    <w:basedOn w:val="SpecText"/>
    <w:rsid w:val="00EE112F"/>
    <w:pPr>
      <w:spacing w:after="0"/>
      <w:ind w:left="0"/>
      <w:jc w:val="center"/>
    </w:pPr>
    <w:rPr>
      <w:rFonts w:ascii="Arial (W1)" w:hAnsi="Arial (W1)"/>
      <w:color w:val="000000"/>
    </w:rPr>
  </w:style>
  <w:style w:type="character" w:customStyle="1" w:styleId="bold">
    <w:name w:val="bold"/>
    <w:rsid w:val="00F33940"/>
  </w:style>
  <w:style w:type="paragraph" w:customStyle="1" w:styleId="FormatvorlageNOTELinks125cm">
    <w:name w:val="Formatvorlage NOTE + Links:  125 cm"/>
    <w:basedOn w:val="Normal"/>
    <w:rsid w:val="00F70D52"/>
    <w:pPr>
      <w:numPr>
        <w:ilvl w:val="1"/>
        <w:numId w:val="3"/>
      </w:numPr>
      <w:overflowPunct/>
      <w:autoSpaceDE/>
      <w:autoSpaceDN/>
      <w:adjustRightInd/>
      <w:jc w:val="both"/>
      <w:textAlignment w:val="auto"/>
    </w:pPr>
    <w:rPr>
      <w:szCs w:val="24"/>
      <w:lang w:val="en-GB"/>
    </w:rPr>
  </w:style>
  <w:style w:type="paragraph" w:customStyle="1" w:styleId="UcName">
    <w:name w:val="UcName"/>
    <w:basedOn w:val="Heading7"/>
    <w:next w:val="Normal"/>
    <w:rsid w:val="00CD390A"/>
    <w:pPr>
      <w:numPr>
        <w:ilvl w:val="0"/>
        <w:numId w:val="4"/>
      </w:numPr>
      <w:shd w:val="pct20" w:color="auto" w:fill="FFFFFF"/>
      <w:tabs>
        <w:tab w:val="clear" w:pos="2160"/>
        <w:tab w:val="left" w:pos="1134"/>
        <w:tab w:val="left" w:pos="1985"/>
        <w:tab w:val="left" w:pos="2268"/>
        <w:tab w:val="left" w:pos="3402"/>
        <w:tab w:val="left" w:pos="4536"/>
        <w:tab w:val="left" w:pos="5670"/>
        <w:tab w:val="left" w:pos="6804"/>
        <w:tab w:val="left" w:pos="7938"/>
        <w:tab w:val="left" w:pos="9072"/>
      </w:tabs>
      <w:overflowPunct/>
      <w:autoSpaceDE/>
      <w:autoSpaceDN/>
      <w:adjustRightInd/>
      <w:spacing w:after="120"/>
      <w:ind w:left="1985" w:hanging="1985"/>
      <w:textAlignment w:val="auto"/>
    </w:pPr>
    <w:rPr>
      <w:b/>
      <w:bCs w:val="0"/>
      <w:sz w:val="36"/>
      <w:szCs w:val="36"/>
      <w:lang w:val="sv-SE"/>
    </w:rPr>
  </w:style>
  <w:style w:type="character" w:customStyle="1" w:styleId="StyleLatinBoldLatinItalic">
    <w:name w:val="Style (Latin) Bold (Latin) Italic"/>
    <w:rsid w:val="00CD390A"/>
    <w:rPr>
      <w:rFonts w:ascii="Arial" w:hAnsi="Arial"/>
      <w:b/>
      <w:i/>
      <w:sz w:val="20"/>
    </w:rPr>
  </w:style>
  <w:style w:type="paragraph" w:customStyle="1" w:styleId="StyleLatinBoldLatinItalicAfter025cm">
    <w:name w:val="Style (Latin) Bold (Latin) Italic After:  025 cm"/>
    <w:basedOn w:val="Normal"/>
    <w:link w:val="StyleLatinBoldLatinItalicAfter025cmChar"/>
    <w:rsid w:val="00CD390A"/>
    <w:pPr>
      <w:overflowPunct/>
      <w:autoSpaceDE/>
      <w:autoSpaceDN/>
      <w:adjustRightInd/>
      <w:ind w:right="142"/>
      <w:textAlignment w:val="auto"/>
    </w:pPr>
    <w:rPr>
      <w:rFonts w:cs="Times"/>
      <w:b/>
      <w:i/>
      <w:lang w:val="sv-SE" w:eastAsia="sv-SE"/>
    </w:rPr>
  </w:style>
  <w:style w:type="character" w:customStyle="1" w:styleId="StyleLatinBoldLatinItalicAfter025cmChar">
    <w:name w:val="Style (Latin) Bold (Latin) Italic After:  025 cm Char"/>
    <w:link w:val="StyleLatinBoldLatinItalicAfter025cm"/>
    <w:rsid w:val="00CD390A"/>
    <w:rPr>
      <w:rFonts w:ascii="Arial" w:hAnsi="Arial" w:cs="Times"/>
      <w:b/>
      <w:i/>
      <w:lang w:val="sv-SE" w:eastAsia="sv-SE"/>
    </w:rPr>
  </w:style>
  <w:style w:type="paragraph" w:customStyle="1" w:styleId="StyleRight025cm">
    <w:name w:val="Style Right:  025 cm"/>
    <w:basedOn w:val="Normal"/>
    <w:autoRedefine/>
    <w:rsid w:val="00CD390A"/>
    <w:pPr>
      <w:overflowPunct/>
      <w:autoSpaceDE/>
      <w:autoSpaceDN/>
      <w:adjustRightInd/>
      <w:ind w:right="142"/>
      <w:textAlignment w:val="auto"/>
    </w:pPr>
    <w:rPr>
      <w:lang w:val="sv-SE" w:eastAsia="sv-SE"/>
    </w:rPr>
  </w:style>
  <w:style w:type="table" w:styleId="TableList4">
    <w:name w:val="Table List 4"/>
    <w:basedOn w:val="TableNormal"/>
    <w:unhideWhenUsed/>
    <w:rsid w:val="00A81527"/>
    <w:pPr>
      <w:overflowPunct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Revision">
    <w:name w:val="Revision"/>
    <w:uiPriority w:val="99"/>
    <w:rsid w:val="001B2B80"/>
    <w:rPr>
      <w:sz w:val="22"/>
    </w:rPr>
  </w:style>
  <w:style w:type="paragraph" w:styleId="ListParagraph">
    <w:name w:val="List Paragraph"/>
    <w:basedOn w:val="Normal"/>
    <w:uiPriority w:val="34"/>
    <w:qFormat/>
    <w:rsid w:val="001B2B80"/>
    <w:pPr>
      <w:overflowPunct/>
      <w:autoSpaceDE/>
      <w:autoSpaceDN/>
      <w:adjustRightInd/>
      <w:ind w:left="720"/>
      <w:contextualSpacing/>
      <w:textAlignment w:val="auto"/>
    </w:pPr>
    <w:rPr>
      <w:rFonts w:ascii="Times New Roman" w:hAnsi="Times New Roman"/>
    </w:rPr>
  </w:style>
  <w:style w:type="table" w:styleId="TableClassic4">
    <w:name w:val="Table Classic 4"/>
    <w:basedOn w:val="TableNormal"/>
    <w:unhideWhenUsed/>
    <w:rsid w:val="001B2B80"/>
    <w:pPr>
      <w:overflowPunct w:val="0"/>
      <w:autoSpaceDE w:val="0"/>
      <w:autoSpaceDN w:val="0"/>
      <w:adjustRightInd w:val="0"/>
    </w:p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LightList">
    <w:name w:val="Light List"/>
    <w:basedOn w:val="TableNormal"/>
    <w:uiPriority w:val="61"/>
    <w:rsid w:val="001B2B8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Shading1-Accent1">
    <w:name w:val="Medium Shading 1 Accent 1"/>
    <w:basedOn w:val="TableNormal"/>
    <w:uiPriority w:val="63"/>
    <w:rsid w:val="001B2B80"/>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0" w:beforeAutospacing="0" w:afterLines="0" w:after="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FlietextAnwendugsdoku">
    <w:name w:val="Fließtext__Anwendugsdoku"/>
    <w:basedOn w:val="Normal"/>
    <w:link w:val="FlietextAnwendugsdokuZchn"/>
    <w:qFormat/>
    <w:rsid w:val="00352F3E"/>
    <w:pPr>
      <w:overflowPunct/>
      <w:autoSpaceDE/>
      <w:autoSpaceDN/>
      <w:adjustRightInd/>
      <w:spacing w:before="120"/>
      <w:textAlignment w:val="auto"/>
    </w:pPr>
    <w:rPr>
      <w:rFonts w:ascii="Humnst777 Lt BT" w:hAnsi="Humnst777 Lt BT"/>
      <w:sz w:val="22"/>
      <w:lang w:eastAsia="de-DE"/>
    </w:rPr>
  </w:style>
  <w:style w:type="character" w:customStyle="1" w:styleId="FlietextAnwendugsdokuZchn">
    <w:name w:val="Fließtext__Anwendugsdoku Zchn"/>
    <w:link w:val="FlietextAnwendugsdoku"/>
    <w:rsid w:val="00352F3E"/>
    <w:rPr>
      <w:rFonts w:ascii="Humnst777 Lt BT" w:hAnsi="Humnst777 Lt BT"/>
      <w:sz w:val="22"/>
      <w:lang w:eastAsia="de-DE"/>
    </w:rPr>
  </w:style>
  <w:style w:type="character" w:styleId="PlaceholderText">
    <w:name w:val="Placeholder Text"/>
    <w:basedOn w:val="DefaultParagraphFont"/>
    <w:uiPriority w:val="99"/>
    <w:rsid w:val="00480EC7"/>
    <w:rPr>
      <w:color w:val="808080"/>
    </w:rPr>
  </w:style>
  <w:style w:type="paragraph" w:styleId="NoSpacing">
    <w:name w:val="No Spacing"/>
    <w:uiPriority w:val="1"/>
    <w:rsid w:val="00764C16"/>
    <w:pPr>
      <w:overflowPunct w:val="0"/>
      <w:autoSpaceDE w:val="0"/>
      <w:autoSpaceDN w:val="0"/>
      <w:adjustRightInd w:val="0"/>
      <w:textAlignment w:val="baseline"/>
    </w:pPr>
    <w:rPr>
      <w:rFonts w:ascii="Arial" w:hAnsi="Arial"/>
    </w:rPr>
  </w:style>
  <w:style w:type="paragraph" w:styleId="Quote">
    <w:name w:val="Quote"/>
    <w:basedOn w:val="Normal"/>
    <w:next w:val="Normal"/>
    <w:link w:val="QuoteChar"/>
    <w:uiPriority w:val="29"/>
    <w:rsid w:val="00764C16"/>
    <w:rPr>
      <w:i/>
      <w:iCs/>
      <w:color w:val="000000" w:themeColor="text1"/>
    </w:rPr>
  </w:style>
  <w:style w:type="character" w:customStyle="1" w:styleId="QuoteChar">
    <w:name w:val="Quote Char"/>
    <w:basedOn w:val="DefaultParagraphFont"/>
    <w:link w:val="Quote"/>
    <w:uiPriority w:val="29"/>
    <w:rsid w:val="00764C16"/>
    <w:rPr>
      <w:rFonts w:ascii="Arial" w:hAnsi="Arial"/>
      <w:i/>
      <w:iCs/>
      <w:color w:val="000000" w:themeColor="text1"/>
    </w:rPr>
  </w:style>
  <w:style w:type="character" w:styleId="BookTitle">
    <w:name w:val="Book Title"/>
    <w:basedOn w:val="DefaultParagraphFont"/>
    <w:uiPriority w:val="33"/>
    <w:rsid w:val="00764C16"/>
    <w:rPr>
      <w:b/>
      <w:bCs/>
      <w:smallCaps/>
      <w:spacing w:val="5"/>
    </w:rPr>
  </w:style>
  <w:style w:type="character" w:styleId="IntenseEmphasis">
    <w:name w:val="Intense Emphasis"/>
    <w:basedOn w:val="DefaultParagraphFont"/>
    <w:uiPriority w:val="21"/>
    <w:rsid w:val="00764C16"/>
    <w:rPr>
      <w:b/>
      <w:bCs/>
      <w:i/>
      <w:iCs/>
      <w:color w:val="4F81BD" w:themeColor="accent1"/>
    </w:rPr>
  </w:style>
  <w:style w:type="character" w:styleId="SubtleReference">
    <w:name w:val="Subtle Reference"/>
    <w:basedOn w:val="DefaultParagraphFont"/>
    <w:uiPriority w:val="31"/>
    <w:rsid w:val="00764C16"/>
    <w:rPr>
      <w:smallCaps/>
      <w:color w:val="C0504D" w:themeColor="accent2"/>
      <w:u w:val="single"/>
    </w:rPr>
  </w:style>
  <w:style w:type="character" w:styleId="SubtleEmphasis">
    <w:name w:val="Subtle Emphasis"/>
    <w:basedOn w:val="DefaultParagraphFont"/>
    <w:uiPriority w:val="19"/>
    <w:qFormat/>
    <w:rsid w:val="00764C16"/>
    <w:rPr>
      <w:i/>
      <w:iCs/>
      <w:color w:val="808080" w:themeColor="text1" w:themeTint="7F"/>
    </w:rPr>
  </w:style>
  <w:style w:type="character" w:styleId="IntenseReference">
    <w:name w:val="Intense Reference"/>
    <w:basedOn w:val="DefaultParagraphFont"/>
    <w:uiPriority w:val="32"/>
    <w:rsid w:val="00764C16"/>
    <w:rPr>
      <w:b/>
      <w:bCs/>
      <w:smallCaps/>
      <w:color w:val="C0504D" w:themeColor="accent2"/>
      <w:spacing w:val="5"/>
      <w:u w:val="single"/>
    </w:rPr>
  </w:style>
  <w:style w:type="paragraph" w:styleId="IntenseQuote">
    <w:name w:val="Intense Quote"/>
    <w:basedOn w:val="Normal"/>
    <w:next w:val="Normal"/>
    <w:link w:val="IntenseQuoteChar"/>
    <w:uiPriority w:val="30"/>
    <w:rsid w:val="00764C1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4C16"/>
    <w:rPr>
      <w:rFonts w:ascii="Arial" w:hAnsi="Arial"/>
      <w:b/>
      <w:bCs/>
      <w:i/>
      <w:iCs/>
      <w:color w:val="4F81BD" w:themeColor="accent1"/>
    </w:rPr>
  </w:style>
  <w:style w:type="character" w:customStyle="1" w:styleId="apple-converted-space">
    <w:name w:val="apple-converted-space"/>
    <w:basedOn w:val="DefaultParagraphFont"/>
    <w:rsid w:val="00126922"/>
  </w:style>
  <w:style w:type="paragraph" w:customStyle="1" w:styleId="SW-Requirement">
    <w:name w:val="SW-Requirement"/>
    <w:basedOn w:val="Normal"/>
    <w:next w:val="Normal"/>
    <w:rsid w:val="000D2B16"/>
    <w:pPr>
      <w:keepNext/>
      <w:keepLines/>
      <w:overflowPunct/>
      <w:spacing w:before="60" w:after="60" w:line="260" w:lineRule="atLeast"/>
      <w:textAlignment w:val="auto"/>
    </w:pPr>
    <w:rPr>
      <w:rFonts w:cs="Arial"/>
      <w:sz w:val="22"/>
      <w:szCs w:val="24"/>
    </w:rPr>
  </w:style>
  <w:style w:type="paragraph" w:customStyle="1" w:styleId="SRDReqNew001SRD-5Av2">
    <w:name w:val="SRDReqNew001_SRD-5A_v2"/>
    <w:basedOn w:val="Normal"/>
    <w:rsid w:val="000D2B16"/>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style>
  <w:style w:type="paragraph" w:customStyle="1" w:styleId="scriptHeading2">
    <w:name w:val="script Heading 2"/>
    <w:basedOn w:val="Heading2"/>
    <w:rsid w:val="000D2B16"/>
    <w:pPr>
      <w:numPr>
        <w:numId w:val="7"/>
      </w:numPr>
      <w:tabs>
        <w:tab w:val="clear" w:pos="709"/>
        <w:tab w:val="num" w:pos="0"/>
        <w:tab w:val="left" w:pos="680"/>
        <w:tab w:val="left" w:pos="1134"/>
        <w:tab w:val="left" w:pos="2268"/>
        <w:tab w:val="left" w:pos="3402"/>
        <w:tab w:val="left" w:pos="4536"/>
        <w:tab w:val="left" w:pos="5670"/>
        <w:tab w:val="left" w:pos="6804"/>
        <w:tab w:val="left" w:pos="7938"/>
        <w:tab w:val="left" w:pos="9072"/>
      </w:tabs>
      <w:overflowPunct/>
      <w:autoSpaceDE/>
      <w:autoSpaceDN/>
      <w:adjustRightInd/>
      <w:spacing w:before="280" w:after="140"/>
      <w:textAlignment w:val="auto"/>
    </w:pPr>
    <w:rPr>
      <w:rFonts w:cs="Times New Roman"/>
      <w:iCs w:val="0"/>
      <w:snapToGrid w:val="0"/>
      <w:kern w:val="0"/>
      <w:szCs w:val="20"/>
      <w:lang w:val="en-GB"/>
    </w:rPr>
  </w:style>
  <w:style w:type="paragraph" w:customStyle="1" w:styleId="ReferenceList">
    <w:name w:val="Reference List"/>
    <w:basedOn w:val="Normal"/>
    <w:next w:val="Normal"/>
    <w:rsid w:val="000D2B16"/>
    <w:pPr>
      <w:keepNext/>
      <w:numPr>
        <w:numId w:val="9"/>
      </w:numPr>
      <w:tabs>
        <w:tab w:val="left" w:pos="1771"/>
        <w:tab w:val="left" w:pos="2268"/>
        <w:tab w:val="left" w:pos="3402"/>
        <w:tab w:val="left" w:pos="4536"/>
        <w:tab w:val="left" w:pos="5670"/>
        <w:tab w:val="left" w:pos="6804"/>
        <w:tab w:val="left" w:pos="7938"/>
        <w:tab w:val="left" w:pos="9072"/>
      </w:tabs>
      <w:overflowPunct/>
      <w:autoSpaceDE/>
      <w:autoSpaceDN/>
      <w:adjustRightInd/>
      <w:spacing w:after="260"/>
      <w:jc w:val="both"/>
      <w:textAlignment w:val="auto"/>
    </w:pPr>
    <w:rPr>
      <w:snapToGrid w:val="0"/>
      <w:lang w:val="en-GB"/>
    </w:rPr>
  </w:style>
  <w:style w:type="paragraph" w:customStyle="1" w:styleId="SRDReqNew001zzzv2">
    <w:name w:val="SRDReqNew001_zzz_v2"/>
    <w:basedOn w:val="Normal"/>
    <w:next w:val="Normal"/>
    <w:rsid w:val="000D2B16"/>
    <w:pPr>
      <w:shd w:val="clear" w:color="auto" w:fill="CCCCCC"/>
      <w:tabs>
        <w:tab w:val="left" w:pos="1134"/>
        <w:tab w:val="left" w:pos="2268"/>
        <w:tab w:val="left" w:pos="3402"/>
        <w:tab w:val="left" w:pos="4535"/>
        <w:tab w:val="left" w:pos="5669"/>
        <w:tab w:val="left" w:pos="6803"/>
        <w:tab w:val="left" w:pos="7937"/>
        <w:tab w:val="left" w:pos="9071"/>
      </w:tabs>
      <w:spacing w:before="120"/>
    </w:pPr>
    <w:rPr>
      <w:rFonts w:cs="Arial"/>
      <w:b/>
      <w:iCs/>
      <w:lang w:val="en-GB"/>
    </w:rPr>
  </w:style>
  <w:style w:type="paragraph" w:customStyle="1" w:styleId="SRDReqChg001zzzv2">
    <w:name w:val="SRDReqChg001_zzz_v2"/>
    <w:basedOn w:val="Normal"/>
    <w:next w:val="Normal"/>
    <w:rsid w:val="000D2B16"/>
    <w:pPr>
      <w:shd w:val="clear" w:color="auto" w:fill="CCCCCC"/>
      <w:tabs>
        <w:tab w:val="left" w:pos="1134"/>
        <w:tab w:val="left" w:pos="2268"/>
        <w:tab w:val="left" w:pos="3402"/>
        <w:tab w:val="left" w:pos="4535"/>
        <w:tab w:val="left" w:pos="5669"/>
        <w:tab w:val="left" w:pos="6803"/>
        <w:tab w:val="left" w:pos="7937"/>
        <w:tab w:val="left" w:pos="9071"/>
      </w:tabs>
      <w:spacing w:before="120"/>
    </w:pPr>
    <w:rPr>
      <w:rFonts w:cs="Arial"/>
      <w:b/>
      <w:lang w:val="en-GB"/>
    </w:rPr>
  </w:style>
  <w:style w:type="paragraph" w:customStyle="1" w:styleId="body2">
    <w:name w:val="body 2"/>
    <w:basedOn w:val="Normal"/>
    <w:next w:val="Normal"/>
    <w:rsid w:val="000D2B16"/>
    <w:pPr>
      <w:widowControl w:val="0"/>
      <w:overflowPunct/>
      <w:textAlignment w:val="auto"/>
    </w:pPr>
    <w:rPr>
      <w:rFonts w:ascii="Times New Roman" w:hAnsi="Times New Roman"/>
    </w:rPr>
  </w:style>
  <w:style w:type="paragraph" w:customStyle="1" w:styleId="headingnonum">
    <w:name w:val="heading no num"/>
    <w:basedOn w:val="Normal"/>
    <w:next w:val="Normal"/>
    <w:rsid w:val="000D2B16"/>
    <w:pPr>
      <w:keepNext/>
      <w:widowControl w:val="0"/>
      <w:overflowPunct/>
      <w:spacing w:before="120" w:after="60"/>
      <w:textAlignment w:val="auto"/>
    </w:pPr>
    <w:rPr>
      <w:rFonts w:cs="Arial"/>
      <w:b/>
      <w:bCs/>
      <w:sz w:val="24"/>
      <w:szCs w:val="24"/>
    </w:rPr>
  </w:style>
  <w:style w:type="paragraph" w:customStyle="1" w:styleId="Default">
    <w:name w:val="Default"/>
    <w:rsid w:val="000D2B16"/>
    <w:pPr>
      <w:autoSpaceDE w:val="0"/>
      <w:autoSpaceDN w:val="0"/>
      <w:adjustRightInd w:val="0"/>
    </w:pPr>
    <w:rPr>
      <w:color w:val="000000"/>
      <w:sz w:val="24"/>
      <w:szCs w:val="24"/>
    </w:rPr>
  </w:style>
  <w:style w:type="paragraph" w:customStyle="1" w:styleId="Body">
    <w:name w:val="Body"/>
    <w:basedOn w:val="Normal"/>
    <w:rsid w:val="000D2B16"/>
    <w:pPr>
      <w:overflowPunct/>
      <w:autoSpaceDE/>
      <w:autoSpaceDN/>
      <w:adjustRightInd/>
      <w:spacing w:line="280" w:lineRule="atLeast"/>
      <w:textAlignment w:val="auto"/>
    </w:pPr>
    <w:rPr>
      <w:color w:val="000000"/>
    </w:rPr>
  </w:style>
  <w:style w:type="paragraph" w:customStyle="1" w:styleId="Table">
    <w:name w:val="Table"/>
    <w:basedOn w:val="Heading1"/>
    <w:link w:val="TableZchn"/>
    <w:qFormat/>
    <w:rsid w:val="000D2B16"/>
    <w:pPr>
      <w:pageBreakBefore w:val="0"/>
      <w:numPr>
        <w:numId w:val="10"/>
      </w:numPr>
      <w:overflowPunct/>
      <w:autoSpaceDE/>
      <w:autoSpaceDN/>
      <w:adjustRightInd/>
      <w:spacing w:before="0" w:after="0"/>
      <w:jc w:val="center"/>
      <w:textAlignment w:val="auto"/>
    </w:pPr>
    <w:rPr>
      <w:rFonts w:cs="Times New Roman"/>
      <w:bCs w:val="0"/>
      <w:caps w:val="0"/>
      <w:kern w:val="28"/>
      <w:sz w:val="20"/>
      <w:szCs w:val="20"/>
    </w:rPr>
  </w:style>
  <w:style w:type="character" w:customStyle="1" w:styleId="TableZchn">
    <w:name w:val="Table Zchn"/>
    <w:basedOn w:val="DefaultParagraphFont"/>
    <w:link w:val="Table"/>
    <w:rsid w:val="000D2B16"/>
    <w:rPr>
      <w:rFonts w:ascii="Arial" w:hAnsi="Arial"/>
      <w:b/>
      <w:kern w:val="28"/>
    </w:rPr>
  </w:style>
  <w:style w:type="paragraph" w:customStyle="1" w:styleId="TableHeading">
    <w:name w:val="Table Heading"/>
    <w:basedOn w:val="Normal"/>
    <w:link w:val="TableHeadingZchn"/>
    <w:qFormat/>
    <w:rsid w:val="000D2B16"/>
    <w:pPr>
      <w:tabs>
        <w:tab w:val="left" w:pos="460"/>
        <w:tab w:val="left" w:pos="1022"/>
        <w:tab w:val="left" w:pos="1598"/>
        <w:tab w:val="left" w:pos="2160"/>
        <w:tab w:val="left" w:pos="2721"/>
        <w:tab w:val="left" w:pos="3297"/>
        <w:tab w:val="left" w:pos="3859"/>
        <w:tab w:val="left" w:pos="4435"/>
        <w:tab w:val="left" w:pos="4996"/>
        <w:tab w:val="left" w:pos="5558"/>
        <w:tab w:val="left" w:pos="6134"/>
        <w:tab w:val="left" w:pos="6696"/>
        <w:tab w:val="left" w:pos="7257"/>
        <w:tab w:val="left" w:pos="7833"/>
      </w:tabs>
    </w:pPr>
    <w:rPr>
      <w:b/>
      <w:bCs/>
    </w:rPr>
  </w:style>
  <w:style w:type="character" w:customStyle="1" w:styleId="TableHeadingZchn">
    <w:name w:val="Table Heading Zchn"/>
    <w:basedOn w:val="DefaultParagraphFont"/>
    <w:link w:val="TableHeading"/>
    <w:rsid w:val="000D2B16"/>
    <w:rPr>
      <w:rFonts w:ascii="Arial" w:hAnsi="Arial"/>
      <w:b/>
      <w:bCs/>
    </w:rPr>
  </w:style>
  <w:style w:type="character" w:customStyle="1" w:styleId="CaptionChar2">
    <w:name w:val="Caption Char2"/>
    <w:aliases w:val="fig:# Char1,tab:# Char1,equ:# Char1"/>
    <w:rsid w:val="000D2B16"/>
    <w:rPr>
      <w:rFonts w:eastAsia="Times New Roman"/>
      <w:b/>
      <w:lang w:val="x-none" w:eastAsia="x-none"/>
    </w:rPr>
  </w:style>
  <w:style w:type="paragraph" w:customStyle="1" w:styleId="RETechSignal">
    <w:name w:val="RE_TechSignal"/>
    <w:basedOn w:val="Heading8"/>
    <w:next w:val="Normal"/>
    <w:qFormat/>
    <w:rsid w:val="00693142"/>
    <w:pPr>
      <w:keepNext w:val="0"/>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after="240"/>
      <w:textAlignment w:val="auto"/>
    </w:pPr>
    <w:rPr>
      <w:rFonts w:ascii="Univers" w:hAnsi="Univers" w:cs="Times New Roman"/>
      <w:b/>
      <w:bCs w:val="0"/>
      <w:kern w:val="0"/>
      <w:szCs w:val="20"/>
    </w:rPr>
  </w:style>
  <w:style w:type="paragraph" w:customStyle="1" w:styleId="scriptBodyText">
    <w:name w:val="script Body Text"/>
    <w:basedOn w:val="BodyText"/>
    <w:rsid w:val="00693142"/>
    <w:pPr>
      <w:tabs>
        <w:tab w:val="num" w:pos="360"/>
      </w:tabs>
      <w:spacing w:after="0"/>
    </w:pPr>
    <w:rPr>
      <w:color w:val="0000FF"/>
    </w:rPr>
  </w:style>
  <w:style w:type="paragraph" w:customStyle="1" w:styleId="ReqVerMethv2">
    <w:name w:val="ReqVerMeth_v2"/>
    <w:basedOn w:val="Normal"/>
    <w:next w:val="Normal"/>
    <w:rsid w:val="00693142"/>
    <w:pPr>
      <w:tabs>
        <w:tab w:val="num" w:pos="0"/>
        <w:tab w:val="left" w:pos="1134"/>
        <w:tab w:val="left" w:pos="2268"/>
        <w:tab w:val="left" w:pos="3402"/>
        <w:tab w:val="left" w:pos="4535"/>
        <w:tab w:val="left" w:pos="5669"/>
        <w:tab w:val="left" w:pos="6803"/>
        <w:tab w:val="left" w:pos="7937"/>
        <w:tab w:val="left" w:pos="9071"/>
      </w:tabs>
      <w:overflowPunct/>
      <w:autoSpaceDE/>
      <w:autoSpaceDN/>
      <w:adjustRightInd/>
      <w:spacing w:before="120"/>
      <w:textAlignment w:val="auto"/>
    </w:pPr>
    <w:rPr>
      <w:rFonts w:cs="Arial"/>
      <w:lang w:val="en-GB"/>
    </w:rPr>
  </w:style>
  <w:style w:type="paragraph" w:customStyle="1" w:styleId="ReqPurposev2">
    <w:name w:val="ReqPurpose_v2"/>
    <w:basedOn w:val="Normal"/>
    <w:next w:val="Normal"/>
    <w:rsid w:val="00693142"/>
    <w:pPr>
      <w:tabs>
        <w:tab w:val="num" w:pos="0"/>
        <w:tab w:val="left" w:pos="1134"/>
        <w:tab w:val="left" w:pos="2268"/>
        <w:tab w:val="left" w:pos="3402"/>
        <w:tab w:val="left" w:pos="4535"/>
        <w:tab w:val="left" w:pos="5669"/>
        <w:tab w:val="left" w:pos="6803"/>
        <w:tab w:val="left" w:pos="7937"/>
        <w:tab w:val="left" w:pos="9071"/>
      </w:tabs>
      <w:overflowPunct/>
      <w:autoSpaceDE/>
      <w:autoSpaceDN/>
      <w:adjustRightInd/>
      <w:spacing w:before="120"/>
      <w:textAlignment w:val="auto"/>
    </w:pPr>
    <w:rPr>
      <w:rFonts w:cs="Arial"/>
      <w:lang w:val="en-GB"/>
    </w:rPr>
  </w:style>
  <w:style w:type="paragraph" w:customStyle="1" w:styleId="ReqReferencev2">
    <w:name w:val="ReqReference_v2"/>
    <w:basedOn w:val="Normal"/>
    <w:next w:val="Normal"/>
    <w:rsid w:val="00693142"/>
    <w:pPr>
      <w:tabs>
        <w:tab w:val="left" w:pos="1134"/>
        <w:tab w:val="left" w:pos="2268"/>
        <w:tab w:val="left" w:pos="3402"/>
        <w:tab w:val="left" w:pos="4535"/>
        <w:tab w:val="left" w:pos="5669"/>
        <w:tab w:val="left" w:pos="6803"/>
        <w:tab w:val="left" w:pos="7937"/>
        <w:tab w:val="left" w:pos="9071"/>
      </w:tabs>
      <w:overflowPunct/>
      <w:autoSpaceDE/>
      <w:autoSpaceDN/>
      <w:adjustRightInd/>
      <w:spacing w:before="120"/>
      <w:ind w:left="3402" w:hanging="1134"/>
      <w:textAlignment w:val="auto"/>
    </w:pPr>
    <w:rPr>
      <w:rFonts w:cs="Arial"/>
      <w:lang w:val="en-GB"/>
    </w:rPr>
  </w:style>
  <w:style w:type="paragraph" w:customStyle="1" w:styleId="ReqRequirementv2">
    <w:name w:val="ReqRequirement_v2"/>
    <w:basedOn w:val="Normal"/>
    <w:next w:val="Normal"/>
    <w:rsid w:val="00693142"/>
    <w:pPr>
      <w:tabs>
        <w:tab w:val="left" w:pos="1134"/>
        <w:tab w:val="left" w:pos="2268"/>
        <w:tab w:val="left" w:pos="3402"/>
        <w:tab w:val="left" w:pos="4535"/>
        <w:tab w:val="left" w:pos="5669"/>
        <w:tab w:val="left" w:pos="6803"/>
        <w:tab w:val="left" w:pos="7937"/>
        <w:tab w:val="left" w:pos="9071"/>
      </w:tabs>
      <w:overflowPunct/>
      <w:autoSpaceDE/>
      <w:autoSpaceDN/>
      <w:adjustRightInd/>
      <w:spacing w:before="120"/>
      <w:ind w:left="1134" w:hanging="567"/>
      <w:textAlignment w:val="auto"/>
    </w:pPr>
    <w:rPr>
      <w:rFonts w:cs="Arial"/>
      <w:lang w:val="en-GB"/>
    </w:rPr>
  </w:style>
  <w:style w:type="paragraph" w:customStyle="1" w:styleId="SRDReqChg008NMA">
    <w:name w:val="SRDReqChg008_NMA"/>
    <w:basedOn w:val="Normal"/>
    <w:rsid w:val="00693142"/>
    <w:pPr>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spacing w:before="120"/>
      <w:textAlignment w:val="auto"/>
    </w:pPr>
    <w:rPr>
      <w:rFonts w:cs="Arial"/>
      <w:b/>
      <w:lang w:val="en-GB"/>
    </w:rPr>
  </w:style>
  <w:style w:type="paragraph" w:customStyle="1" w:styleId="RERequirement">
    <w:name w:val="RE_Requirement"/>
    <w:basedOn w:val="Heading8"/>
    <w:next w:val="Normal"/>
    <w:qFormat/>
    <w:rsid w:val="00693142"/>
    <w:pPr>
      <w:keepNext w:val="0"/>
      <w:numPr>
        <w:ilvl w:val="0"/>
        <w:numId w:val="0"/>
      </w:numPr>
      <w:pBdr>
        <w:top w:val="double" w:sz="6" w:space="1" w:color="auto"/>
        <w:bottom w:val="double" w:sz="6" w:space="1" w:color="auto"/>
      </w:pBdr>
      <w:tabs>
        <w:tab w:val="clear" w:pos="1701"/>
        <w:tab w:val="left" w:pos="-720"/>
      </w:tabs>
      <w:suppressAutoHyphens/>
      <w:overflowPunct/>
      <w:autoSpaceDE/>
      <w:autoSpaceDN/>
      <w:adjustRightInd/>
      <w:spacing w:before="0" w:after="120"/>
      <w:textAlignment w:val="auto"/>
    </w:pPr>
    <w:rPr>
      <w:rFonts w:ascii="Univers" w:hAnsi="Univers" w:cs="Times New Roman"/>
      <w:b/>
      <w:bCs w:val="0"/>
      <w:kern w:val="0"/>
      <w:szCs w:val="20"/>
    </w:rPr>
  </w:style>
  <w:style w:type="paragraph" w:customStyle="1" w:styleId="REDataType">
    <w:name w:val="RE_DataType"/>
    <w:basedOn w:val="Heading8"/>
    <w:next w:val="Normal"/>
    <w:qFormat/>
    <w:rsid w:val="00693142"/>
    <w:pPr>
      <w:keepNext w:val="0"/>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after="240"/>
      <w:textAlignment w:val="auto"/>
    </w:pPr>
    <w:rPr>
      <w:rFonts w:ascii="Univers" w:hAnsi="Univers" w:cs="Times New Roman"/>
      <w:b/>
      <w:bCs w:val="0"/>
      <w:kern w:val="0"/>
      <w:szCs w:val="20"/>
    </w:rPr>
  </w:style>
  <w:style w:type="paragraph" w:customStyle="1" w:styleId="RELogSignal">
    <w:name w:val="RE_LogSignal"/>
    <w:basedOn w:val="Heading8"/>
    <w:qFormat/>
    <w:locked/>
    <w:rsid w:val="00693142"/>
    <w:pPr>
      <w:keepNext w:val="0"/>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after="240"/>
      <w:textAlignment w:val="auto"/>
    </w:pPr>
    <w:rPr>
      <w:rFonts w:ascii="Univers" w:hAnsi="Univers" w:cs="Times New Roman"/>
      <w:b/>
      <w:bCs w:val="0"/>
      <w:kern w:val="0"/>
      <w:szCs w:val="20"/>
    </w:rPr>
  </w:style>
  <w:style w:type="paragraph" w:customStyle="1" w:styleId="CoverpageTitle">
    <w:name w:val="Coverpage Title"/>
    <w:basedOn w:val="Normal"/>
    <w:rsid w:val="00693142"/>
    <w:pPr>
      <w:spacing w:before="360" w:after="360"/>
      <w:jc w:val="center"/>
    </w:pPr>
    <w:rPr>
      <w:b/>
      <w:sz w:val="32"/>
      <w:szCs w:val="32"/>
      <w:lang w:val="en-GB"/>
    </w:rPr>
  </w:style>
  <w:style w:type="paragraph" w:customStyle="1" w:styleId="RETechParameter">
    <w:name w:val="RE_TechParameter"/>
    <w:basedOn w:val="Heading8"/>
    <w:next w:val="Normal"/>
    <w:qFormat/>
    <w:rsid w:val="00693142"/>
    <w:pPr>
      <w:keepNext w:val="0"/>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after="240"/>
      <w:textAlignment w:val="auto"/>
    </w:pPr>
    <w:rPr>
      <w:rFonts w:ascii="Univers" w:hAnsi="Univers" w:cs="Times New Roman"/>
      <w:b/>
      <w:bCs w:val="0"/>
      <w:kern w:val="0"/>
      <w:szCs w:val="20"/>
    </w:rPr>
  </w:style>
  <w:style w:type="paragraph" w:customStyle="1" w:styleId="RELogParameter">
    <w:name w:val="RE_LogParameter"/>
    <w:basedOn w:val="Heading8"/>
    <w:next w:val="Normal"/>
    <w:qFormat/>
    <w:rsid w:val="00693142"/>
    <w:pPr>
      <w:keepNext w:val="0"/>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after="240"/>
      <w:textAlignment w:val="auto"/>
    </w:pPr>
    <w:rPr>
      <w:rFonts w:ascii="Univers" w:hAnsi="Univers" w:cs="Times New Roman"/>
      <w:b/>
      <w:bCs w:val="0"/>
      <w:kern w:val="0"/>
      <w:szCs w:val="20"/>
    </w:rPr>
  </w:style>
  <w:style w:type="paragraph" w:customStyle="1" w:styleId="TabelleText">
    <w:name w:val="TabelleText"/>
    <w:basedOn w:val="Normal"/>
    <w:rsid w:val="00693142"/>
    <w:pPr>
      <w:keepLines/>
      <w:spacing w:before="60" w:after="60"/>
      <w:textAlignment w:val="auto"/>
    </w:pPr>
    <w:rPr>
      <w:sz w:val="18"/>
      <w:szCs w:val="18"/>
      <w:lang w:val="en-GB"/>
    </w:rPr>
  </w:style>
  <w:style w:type="paragraph" w:customStyle="1" w:styleId="TableHeader0">
    <w:name w:val="TableHeader"/>
    <w:basedOn w:val="Normal"/>
    <w:rsid w:val="00693142"/>
    <w:pPr>
      <w:overflowPunct/>
      <w:autoSpaceDE/>
      <w:autoSpaceDN/>
      <w:adjustRightInd/>
      <w:textAlignment w:val="auto"/>
    </w:pPr>
    <w:rPr>
      <w:b/>
      <w:bCs/>
      <w:sz w:val="18"/>
      <w:szCs w:val="24"/>
    </w:rPr>
  </w:style>
  <w:style w:type="paragraph" w:customStyle="1" w:styleId="Acronyms1">
    <w:name w:val="Acronyms 1"/>
    <w:basedOn w:val="Normal"/>
    <w:rsid w:val="00693142"/>
    <w:pPr>
      <w:overflowPunct/>
      <w:autoSpaceDE/>
      <w:autoSpaceDN/>
      <w:adjustRightInd/>
      <w:spacing w:before="60" w:after="120"/>
      <w:ind w:left="2268" w:hanging="2268"/>
      <w:jc w:val="both"/>
      <w:textAlignment w:val="auto"/>
    </w:pPr>
    <w:rPr>
      <w:szCs w:val="24"/>
      <w:lang w:val="en-GB"/>
    </w:rPr>
  </w:style>
  <w:style w:type="paragraph" w:customStyle="1" w:styleId="TableTextLeft">
    <w:name w:val="TableTextLeft"/>
    <w:basedOn w:val="Normal"/>
    <w:link w:val="TableTextLeftZchn"/>
    <w:rsid w:val="00693142"/>
    <w:pPr>
      <w:overflowPunct/>
      <w:autoSpaceDE/>
      <w:autoSpaceDN/>
      <w:adjustRightInd/>
      <w:spacing w:before="20" w:after="20"/>
      <w:textAlignment w:val="auto"/>
    </w:pPr>
    <w:rPr>
      <w:sz w:val="16"/>
    </w:rPr>
  </w:style>
  <w:style w:type="character" w:customStyle="1" w:styleId="TableTextLeftZchn">
    <w:name w:val="TableTextLeft Zchn"/>
    <w:link w:val="TableTextLeft"/>
    <w:rsid w:val="00693142"/>
    <w:rPr>
      <w:rFonts w:ascii="Arial" w:hAnsi="Arial"/>
      <w:sz w:val="16"/>
    </w:rPr>
  </w:style>
  <w:style w:type="paragraph" w:customStyle="1" w:styleId="Definitions">
    <w:name w:val="Definitions"/>
    <w:basedOn w:val="Normal"/>
    <w:rsid w:val="00C35291"/>
    <w:pPr>
      <w:overflowPunct/>
      <w:autoSpaceDE/>
      <w:autoSpaceDN/>
      <w:adjustRightInd/>
      <w:spacing w:after="60"/>
      <w:ind w:left="2268" w:hanging="2268"/>
      <w:jc w:val="both"/>
      <w:textAlignment w:val="auto"/>
    </w:pPr>
    <w:rPr>
      <w:szCs w:val="24"/>
      <w:lang w:val="en-GB"/>
    </w:rPr>
  </w:style>
  <w:style w:type="table" w:styleId="GridTable3">
    <w:name w:val="Grid Table 3"/>
    <w:basedOn w:val="TableNormal"/>
    <w:uiPriority w:val="48"/>
    <w:rsid w:val="00374DB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374DB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74DB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
    <w:name w:val="Grid Table 4"/>
    <w:basedOn w:val="TableNormal"/>
    <w:uiPriority w:val="49"/>
    <w:rsid w:val="00B0028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B0028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5D282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5D282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VelocityScript">
    <w:name w:val="Velocity Script"/>
    <w:basedOn w:val="Normal"/>
    <w:link w:val="VelocityScriptChar"/>
    <w:qFormat/>
    <w:rsid w:val="005837A5"/>
    <w:rPr>
      <w:rFonts w:ascii="Consolas" w:hAnsi="Consolas"/>
      <w:color w:val="7F7F7F" w:themeColor="text1" w:themeTint="80"/>
      <w:lang w:val="en-GB"/>
    </w:rPr>
  </w:style>
  <w:style w:type="character" w:customStyle="1" w:styleId="VelocityScriptChar">
    <w:name w:val="Velocity Script Char"/>
    <w:basedOn w:val="DefaultParagraphFont"/>
    <w:link w:val="VelocityScript"/>
    <w:rsid w:val="005837A5"/>
    <w:rPr>
      <w:rFonts w:ascii="Consolas" w:hAnsi="Consolas"/>
      <w:color w:val="7F7F7F" w:themeColor="text1" w:themeTint="80"/>
      <w:lang w:val="en-GB"/>
    </w:rPr>
  </w:style>
  <w:style w:type="paragraph" w:customStyle="1" w:styleId="VelocityStatement">
    <w:name w:val="Velocity Statement"/>
    <w:basedOn w:val="Normal"/>
    <w:qFormat/>
    <w:rsid w:val="006214CE"/>
    <w:pPr>
      <w:overflowPunct/>
      <w:autoSpaceDE/>
      <w:autoSpaceDN/>
      <w:adjustRightInd/>
      <w:ind w:left="-720" w:right="-720"/>
      <w:textAlignment w:val="auto"/>
    </w:pPr>
    <w:rPr>
      <w:rFonts w:ascii="Courier New" w:eastAsiaTheme="minorEastAsia" w:hAnsi="Courier New" w:cs="Angsana New"/>
      <w:noProof/>
      <w:sz w:val="24"/>
      <w:szCs w:val="28"/>
      <w:lang w:bidi="th-TH"/>
    </w:rPr>
  </w:style>
  <w:style w:type="paragraph" w:customStyle="1" w:styleId="TableHeaderLeft">
    <w:name w:val="TableHeaderLeft"/>
    <w:basedOn w:val="Normal"/>
    <w:rsid w:val="00072314"/>
    <w:pPr>
      <w:overflowPunct/>
      <w:autoSpaceDE/>
      <w:autoSpaceDN/>
      <w:adjustRightInd/>
      <w:spacing w:beforeLines="20" w:before="48" w:afterLines="20" w:after="48"/>
      <w:textAlignment w:val="auto"/>
    </w:pPr>
    <w:rPr>
      <w:rFonts w:cs="Arial"/>
      <w:b/>
      <w:bCs/>
      <w:sz w:val="18"/>
      <w:szCs w:val="18"/>
      <w:lang w:val="en-GB" w:eastAsia="de-DE"/>
    </w:rPr>
  </w:style>
  <w:style w:type="character" w:customStyle="1" w:styleId="inline-comment-marker">
    <w:name w:val="inline-comment-marker"/>
    <w:basedOn w:val="DefaultParagraphFont"/>
    <w:rsid w:val="00072314"/>
  </w:style>
  <w:style w:type="character" w:customStyle="1" w:styleId="Style3">
    <w:name w:val="Style3"/>
    <w:basedOn w:val="DefaultParagraphFont"/>
    <w:uiPriority w:val="1"/>
    <w:rsid w:val="00072314"/>
  </w:style>
  <w:style w:type="paragraph" w:customStyle="1" w:styleId="REUserHint">
    <w:name w:val="RE_UserHint"/>
    <w:basedOn w:val="Note"/>
    <w:next w:val="Normal"/>
    <w:link w:val="REUserHintChar"/>
    <w:qFormat/>
    <w:rsid w:val="00072314"/>
    <w:pPr>
      <w:shd w:val="clear" w:color="auto" w:fill="D6E3BC" w:themeFill="accent3" w:themeFillTint="66"/>
    </w:pPr>
    <w:rPr>
      <w:rFonts w:ascii="Arial" w:hAnsi="Arial"/>
      <w:i/>
      <w:color w:val="7F7F7F" w:themeColor="text1" w:themeTint="80"/>
    </w:rPr>
  </w:style>
  <w:style w:type="character" w:customStyle="1" w:styleId="REUserHintChar">
    <w:name w:val="RE_UserHint Char"/>
    <w:basedOn w:val="NoteChar"/>
    <w:link w:val="REUserHint"/>
    <w:rsid w:val="00072314"/>
    <w:rPr>
      <w:rFonts w:ascii="Arial" w:hAnsi="Arial"/>
      <w:bCs/>
      <w:i/>
      <w:color w:val="7F7F7F" w:themeColor="text1" w:themeTint="80"/>
      <w:sz w:val="16"/>
      <w:shd w:val="clear" w:color="auto" w:fill="D6E3BC" w:themeFill="accent3" w:themeFillTint="66"/>
    </w:rPr>
  </w:style>
  <w:style w:type="character" w:styleId="UnresolvedMention">
    <w:name w:val="Unresolved Mention"/>
    <w:basedOn w:val="DefaultParagraphFont"/>
    <w:uiPriority w:val="99"/>
    <w:semiHidden/>
    <w:unhideWhenUsed/>
    <w:rsid w:val="00050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14801">
      <w:bodyDiv w:val="1"/>
      <w:marLeft w:val="0"/>
      <w:marRight w:val="0"/>
      <w:marTop w:val="0"/>
      <w:marBottom w:val="0"/>
      <w:divBdr>
        <w:top w:val="none" w:sz="0" w:space="0" w:color="auto"/>
        <w:left w:val="none" w:sz="0" w:space="0" w:color="auto"/>
        <w:bottom w:val="none" w:sz="0" w:space="0" w:color="auto"/>
        <w:right w:val="none" w:sz="0" w:space="0" w:color="auto"/>
      </w:divBdr>
    </w:div>
    <w:div w:id="53311087">
      <w:bodyDiv w:val="1"/>
      <w:marLeft w:val="0"/>
      <w:marRight w:val="0"/>
      <w:marTop w:val="0"/>
      <w:marBottom w:val="0"/>
      <w:divBdr>
        <w:top w:val="none" w:sz="0" w:space="0" w:color="auto"/>
        <w:left w:val="none" w:sz="0" w:space="0" w:color="auto"/>
        <w:bottom w:val="none" w:sz="0" w:space="0" w:color="auto"/>
        <w:right w:val="none" w:sz="0" w:space="0" w:color="auto"/>
      </w:divBdr>
    </w:div>
    <w:div w:id="54667991">
      <w:bodyDiv w:val="1"/>
      <w:marLeft w:val="0"/>
      <w:marRight w:val="0"/>
      <w:marTop w:val="0"/>
      <w:marBottom w:val="0"/>
      <w:divBdr>
        <w:top w:val="none" w:sz="0" w:space="0" w:color="auto"/>
        <w:left w:val="none" w:sz="0" w:space="0" w:color="auto"/>
        <w:bottom w:val="none" w:sz="0" w:space="0" w:color="auto"/>
        <w:right w:val="none" w:sz="0" w:space="0" w:color="auto"/>
      </w:divBdr>
    </w:div>
    <w:div w:id="68428478">
      <w:bodyDiv w:val="1"/>
      <w:marLeft w:val="0"/>
      <w:marRight w:val="0"/>
      <w:marTop w:val="0"/>
      <w:marBottom w:val="0"/>
      <w:divBdr>
        <w:top w:val="none" w:sz="0" w:space="0" w:color="auto"/>
        <w:left w:val="none" w:sz="0" w:space="0" w:color="auto"/>
        <w:bottom w:val="none" w:sz="0" w:space="0" w:color="auto"/>
        <w:right w:val="none" w:sz="0" w:space="0" w:color="auto"/>
      </w:divBdr>
    </w:div>
    <w:div w:id="70741088">
      <w:bodyDiv w:val="1"/>
      <w:marLeft w:val="0"/>
      <w:marRight w:val="0"/>
      <w:marTop w:val="0"/>
      <w:marBottom w:val="0"/>
      <w:divBdr>
        <w:top w:val="none" w:sz="0" w:space="0" w:color="auto"/>
        <w:left w:val="none" w:sz="0" w:space="0" w:color="auto"/>
        <w:bottom w:val="none" w:sz="0" w:space="0" w:color="auto"/>
        <w:right w:val="none" w:sz="0" w:space="0" w:color="auto"/>
      </w:divBdr>
    </w:div>
    <w:div w:id="86313237">
      <w:bodyDiv w:val="1"/>
      <w:marLeft w:val="0"/>
      <w:marRight w:val="0"/>
      <w:marTop w:val="0"/>
      <w:marBottom w:val="0"/>
      <w:divBdr>
        <w:top w:val="none" w:sz="0" w:space="0" w:color="auto"/>
        <w:left w:val="none" w:sz="0" w:space="0" w:color="auto"/>
        <w:bottom w:val="none" w:sz="0" w:space="0" w:color="auto"/>
        <w:right w:val="none" w:sz="0" w:space="0" w:color="auto"/>
      </w:divBdr>
    </w:div>
    <w:div w:id="95370881">
      <w:bodyDiv w:val="1"/>
      <w:marLeft w:val="0"/>
      <w:marRight w:val="0"/>
      <w:marTop w:val="0"/>
      <w:marBottom w:val="0"/>
      <w:divBdr>
        <w:top w:val="none" w:sz="0" w:space="0" w:color="auto"/>
        <w:left w:val="none" w:sz="0" w:space="0" w:color="auto"/>
        <w:bottom w:val="none" w:sz="0" w:space="0" w:color="auto"/>
        <w:right w:val="none" w:sz="0" w:space="0" w:color="auto"/>
      </w:divBdr>
    </w:div>
    <w:div w:id="96491118">
      <w:bodyDiv w:val="1"/>
      <w:marLeft w:val="0"/>
      <w:marRight w:val="0"/>
      <w:marTop w:val="0"/>
      <w:marBottom w:val="0"/>
      <w:divBdr>
        <w:top w:val="none" w:sz="0" w:space="0" w:color="auto"/>
        <w:left w:val="none" w:sz="0" w:space="0" w:color="auto"/>
        <w:bottom w:val="none" w:sz="0" w:space="0" w:color="auto"/>
        <w:right w:val="none" w:sz="0" w:space="0" w:color="auto"/>
      </w:divBdr>
    </w:div>
    <w:div w:id="150029214">
      <w:bodyDiv w:val="1"/>
      <w:marLeft w:val="0"/>
      <w:marRight w:val="0"/>
      <w:marTop w:val="0"/>
      <w:marBottom w:val="0"/>
      <w:divBdr>
        <w:top w:val="none" w:sz="0" w:space="0" w:color="auto"/>
        <w:left w:val="none" w:sz="0" w:space="0" w:color="auto"/>
        <w:bottom w:val="none" w:sz="0" w:space="0" w:color="auto"/>
        <w:right w:val="none" w:sz="0" w:space="0" w:color="auto"/>
      </w:divBdr>
    </w:div>
    <w:div w:id="216282148">
      <w:bodyDiv w:val="1"/>
      <w:marLeft w:val="0"/>
      <w:marRight w:val="0"/>
      <w:marTop w:val="0"/>
      <w:marBottom w:val="0"/>
      <w:divBdr>
        <w:top w:val="none" w:sz="0" w:space="0" w:color="auto"/>
        <w:left w:val="none" w:sz="0" w:space="0" w:color="auto"/>
        <w:bottom w:val="none" w:sz="0" w:space="0" w:color="auto"/>
        <w:right w:val="none" w:sz="0" w:space="0" w:color="auto"/>
      </w:divBdr>
    </w:div>
    <w:div w:id="230117166">
      <w:bodyDiv w:val="1"/>
      <w:marLeft w:val="0"/>
      <w:marRight w:val="0"/>
      <w:marTop w:val="0"/>
      <w:marBottom w:val="0"/>
      <w:divBdr>
        <w:top w:val="none" w:sz="0" w:space="0" w:color="auto"/>
        <w:left w:val="none" w:sz="0" w:space="0" w:color="auto"/>
        <w:bottom w:val="none" w:sz="0" w:space="0" w:color="auto"/>
        <w:right w:val="none" w:sz="0" w:space="0" w:color="auto"/>
      </w:divBdr>
    </w:div>
    <w:div w:id="268705044">
      <w:bodyDiv w:val="1"/>
      <w:marLeft w:val="0"/>
      <w:marRight w:val="0"/>
      <w:marTop w:val="0"/>
      <w:marBottom w:val="0"/>
      <w:divBdr>
        <w:top w:val="none" w:sz="0" w:space="0" w:color="auto"/>
        <w:left w:val="none" w:sz="0" w:space="0" w:color="auto"/>
        <w:bottom w:val="none" w:sz="0" w:space="0" w:color="auto"/>
        <w:right w:val="none" w:sz="0" w:space="0" w:color="auto"/>
      </w:divBdr>
    </w:div>
    <w:div w:id="296499477">
      <w:bodyDiv w:val="1"/>
      <w:marLeft w:val="0"/>
      <w:marRight w:val="0"/>
      <w:marTop w:val="0"/>
      <w:marBottom w:val="0"/>
      <w:divBdr>
        <w:top w:val="none" w:sz="0" w:space="0" w:color="auto"/>
        <w:left w:val="none" w:sz="0" w:space="0" w:color="auto"/>
        <w:bottom w:val="none" w:sz="0" w:space="0" w:color="auto"/>
        <w:right w:val="none" w:sz="0" w:space="0" w:color="auto"/>
      </w:divBdr>
    </w:div>
    <w:div w:id="299455513">
      <w:bodyDiv w:val="1"/>
      <w:marLeft w:val="0"/>
      <w:marRight w:val="0"/>
      <w:marTop w:val="0"/>
      <w:marBottom w:val="0"/>
      <w:divBdr>
        <w:top w:val="none" w:sz="0" w:space="0" w:color="auto"/>
        <w:left w:val="none" w:sz="0" w:space="0" w:color="auto"/>
        <w:bottom w:val="none" w:sz="0" w:space="0" w:color="auto"/>
        <w:right w:val="none" w:sz="0" w:space="0" w:color="auto"/>
      </w:divBdr>
    </w:div>
    <w:div w:id="331877739">
      <w:bodyDiv w:val="1"/>
      <w:marLeft w:val="0"/>
      <w:marRight w:val="0"/>
      <w:marTop w:val="0"/>
      <w:marBottom w:val="0"/>
      <w:divBdr>
        <w:top w:val="none" w:sz="0" w:space="0" w:color="auto"/>
        <w:left w:val="none" w:sz="0" w:space="0" w:color="auto"/>
        <w:bottom w:val="none" w:sz="0" w:space="0" w:color="auto"/>
        <w:right w:val="none" w:sz="0" w:space="0" w:color="auto"/>
      </w:divBdr>
    </w:div>
    <w:div w:id="372392743">
      <w:bodyDiv w:val="1"/>
      <w:marLeft w:val="0"/>
      <w:marRight w:val="0"/>
      <w:marTop w:val="0"/>
      <w:marBottom w:val="0"/>
      <w:divBdr>
        <w:top w:val="none" w:sz="0" w:space="0" w:color="auto"/>
        <w:left w:val="none" w:sz="0" w:space="0" w:color="auto"/>
        <w:bottom w:val="none" w:sz="0" w:space="0" w:color="auto"/>
        <w:right w:val="none" w:sz="0" w:space="0" w:color="auto"/>
      </w:divBdr>
    </w:div>
    <w:div w:id="373189901">
      <w:bodyDiv w:val="1"/>
      <w:marLeft w:val="0"/>
      <w:marRight w:val="0"/>
      <w:marTop w:val="0"/>
      <w:marBottom w:val="0"/>
      <w:divBdr>
        <w:top w:val="none" w:sz="0" w:space="0" w:color="auto"/>
        <w:left w:val="none" w:sz="0" w:space="0" w:color="auto"/>
        <w:bottom w:val="none" w:sz="0" w:space="0" w:color="auto"/>
        <w:right w:val="none" w:sz="0" w:space="0" w:color="auto"/>
      </w:divBdr>
      <w:divsChild>
        <w:div w:id="26103584">
          <w:marLeft w:val="0"/>
          <w:marRight w:val="0"/>
          <w:marTop w:val="0"/>
          <w:marBottom w:val="0"/>
          <w:divBdr>
            <w:top w:val="none" w:sz="0" w:space="0" w:color="auto"/>
            <w:left w:val="none" w:sz="0" w:space="0" w:color="auto"/>
            <w:bottom w:val="none" w:sz="0" w:space="0" w:color="auto"/>
            <w:right w:val="none" w:sz="0" w:space="0" w:color="auto"/>
          </w:divBdr>
        </w:div>
        <w:div w:id="83693331">
          <w:marLeft w:val="0"/>
          <w:marRight w:val="0"/>
          <w:marTop w:val="0"/>
          <w:marBottom w:val="0"/>
          <w:divBdr>
            <w:top w:val="none" w:sz="0" w:space="0" w:color="auto"/>
            <w:left w:val="none" w:sz="0" w:space="0" w:color="auto"/>
            <w:bottom w:val="none" w:sz="0" w:space="0" w:color="auto"/>
            <w:right w:val="none" w:sz="0" w:space="0" w:color="auto"/>
          </w:divBdr>
        </w:div>
        <w:div w:id="202599414">
          <w:marLeft w:val="0"/>
          <w:marRight w:val="0"/>
          <w:marTop w:val="0"/>
          <w:marBottom w:val="0"/>
          <w:divBdr>
            <w:top w:val="none" w:sz="0" w:space="0" w:color="auto"/>
            <w:left w:val="none" w:sz="0" w:space="0" w:color="auto"/>
            <w:bottom w:val="none" w:sz="0" w:space="0" w:color="auto"/>
            <w:right w:val="none" w:sz="0" w:space="0" w:color="auto"/>
          </w:divBdr>
        </w:div>
        <w:div w:id="211311496">
          <w:marLeft w:val="0"/>
          <w:marRight w:val="0"/>
          <w:marTop w:val="0"/>
          <w:marBottom w:val="0"/>
          <w:divBdr>
            <w:top w:val="none" w:sz="0" w:space="0" w:color="auto"/>
            <w:left w:val="none" w:sz="0" w:space="0" w:color="auto"/>
            <w:bottom w:val="none" w:sz="0" w:space="0" w:color="auto"/>
            <w:right w:val="none" w:sz="0" w:space="0" w:color="auto"/>
          </w:divBdr>
        </w:div>
        <w:div w:id="216622635">
          <w:marLeft w:val="0"/>
          <w:marRight w:val="0"/>
          <w:marTop w:val="0"/>
          <w:marBottom w:val="0"/>
          <w:divBdr>
            <w:top w:val="none" w:sz="0" w:space="0" w:color="auto"/>
            <w:left w:val="none" w:sz="0" w:space="0" w:color="auto"/>
            <w:bottom w:val="none" w:sz="0" w:space="0" w:color="auto"/>
            <w:right w:val="none" w:sz="0" w:space="0" w:color="auto"/>
          </w:divBdr>
        </w:div>
        <w:div w:id="283467818">
          <w:marLeft w:val="0"/>
          <w:marRight w:val="0"/>
          <w:marTop w:val="0"/>
          <w:marBottom w:val="0"/>
          <w:divBdr>
            <w:top w:val="none" w:sz="0" w:space="0" w:color="auto"/>
            <w:left w:val="none" w:sz="0" w:space="0" w:color="auto"/>
            <w:bottom w:val="none" w:sz="0" w:space="0" w:color="auto"/>
            <w:right w:val="none" w:sz="0" w:space="0" w:color="auto"/>
          </w:divBdr>
        </w:div>
        <w:div w:id="291448835">
          <w:marLeft w:val="0"/>
          <w:marRight w:val="0"/>
          <w:marTop w:val="0"/>
          <w:marBottom w:val="0"/>
          <w:divBdr>
            <w:top w:val="none" w:sz="0" w:space="0" w:color="auto"/>
            <w:left w:val="none" w:sz="0" w:space="0" w:color="auto"/>
            <w:bottom w:val="none" w:sz="0" w:space="0" w:color="auto"/>
            <w:right w:val="none" w:sz="0" w:space="0" w:color="auto"/>
          </w:divBdr>
        </w:div>
        <w:div w:id="334502297">
          <w:marLeft w:val="0"/>
          <w:marRight w:val="0"/>
          <w:marTop w:val="0"/>
          <w:marBottom w:val="0"/>
          <w:divBdr>
            <w:top w:val="none" w:sz="0" w:space="0" w:color="auto"/>
            <w:left w:val="none" w:sz="0" w:space="0" w:color="auto"/>
            <w:bottom w:val="none" w:sz="0" w:space="0" w:color="auto"/>
            <w:right w:val="none" w:sz="0" w:space="0" w:color="auto"/>
          </w:divBdr>
        </w:div>
        <w:div w:id="354236673">
          <w:marLeft w:val="0"/>
          <w:marRight w:val="0"/>
          <w:marTop w:val="0"/>
          <w:marBottom w:val="0"/>
          <w:divBdr>
            <w:top w:val="none" w:sz="0" w:space="0" w:color="auto"/>
            <w:left w:val="none" w:sz="0" w:space="0" w:color="auto"/>
            <w:bottom w:val="none" w:sz="0" w:space="0" w:color="auto"/>
            <w:right w:val="none" w:sz="0" w:space="0" w:color="auto"/>
          </w:divBdr>
        </w:div>
        <w:div w:id="381098116">
          <w:marLeft w:val="0"/>
          <w:marRight w:val="0"/>
          <w:marTop w:val="0"/>
          <w:marBottom w:val="0"/>
          <w:divBdr>
            <w:top w:val="none" w:sz="0" w:space="0" w:color="auto"/>
            <w:left w:val="none" w:sz="0" w:space="0" w:color="auto"/>
            <w:bottom w:val="none" w:sz="0" w:space="0" w:color="auto"/>
            <w:right w:val="none" w:sz="0" w:space="0" w:color="auto"/>
          </w:divBdr>
        </w:div>
        <w:div w:id="425813413">
          <w:marLeft w:val="0"/>
          <w:marRight w:val="0"/>
          <w:marTop w:val="0"/>
          <w:marBottom w:val="0"/>
          <w:divBdr>
            <w:top w:val="none" w:sz="0" w:space="0" w:color="auto"/>
            <w:left w:val="none" w:sz="0" w:space="0" w:color="auto"/>
            <w:bottom w:val="none" w:sz="0" w:space="0" w:color="auto"/>
            <w:right w:val="none" w:sz="0" w:space="0" w:color="auto"/>
          </w:divBdr>
        </w:div>
        <w:div w:id="448672003">
          <w:marLeft w:val="0"/>
          <w:marRight w:val="0"/>
          <w:marTop w:val="0"/>
          <w:marBottom w:val="0"/>
          <w:divBdr>
            <w:top w:val="none" w:sz="0" w:space="0" w:color="auto"/>
            <w:left w:val="none" w:sz="0" w:space="0" w:color="auto"/>
            <w:bottom w:val="none" w:sz="0" w:space="0" w:color="auto"/>
            <w:right w:val="none" w:sz="0" w:space="0" w:color="auto"/>
          </w:divBdr>
        </w:div>
        <w:div w:id="553809342">
          <w:marLeft w:val="0"/>
          <w:marRight w:val="0"/>
          <w:marTop w:val="0"/>
          <w:marBottom w:val="0"/>
          <w:divBdr>
            <w:top w:val="none" w:sz="0" w:space="0" w:color="auto"/>
            <w:left w:val="none" w:sz="0" w:space="0" w:color="auto"/>
            <w:bottom w:val="none" w:sz="0" w:space="0" w:color="auto"/>
            <w:right w:val="none" w:sz="0" w:space="0" w:color="auto"/>
          </w:divBdr>
        </w:div>
        <w:div w:id="569927984">
          <w:marLeft w:val="0"/>
          <w:marRight w:val="0"/>
          <w:marTop w:val="0"/>
          <w:marBottom w:val="0"/>
          <w:divBdr>
            <w:top w:val="none" w:sz="0" w:space="0" w:color="auto"/>
            <w:left w:val="none" w:sz="0" w:space="0" w:color="auto"/>
            <w:bottom w:val="none" w:sz="0" w:space="0" w:color="auto"/>
            <w:right w:val="none" w:sz="0" w:space="0" w:color="auto"/>
          </w:divBdr>
        </w:div>
        <w:div w:id="583346999">
          <w:marLeft w:val="0"/>
          <w:marRight w:val="0"/>
          <w:marTop w:val="0"/>
          <w:marBottom w:val="0"/>
          <w:divBdr>
            <w:top w:val="none" w:sz="0" w:space="0" w:color="auto"/>
            <w:left w:val="none" w:sz="0" w:space="0" w:color="auto"/>
            <w:bottom w:val="none" w:sz="0" w:space="0" w:color="auto"/>
            <w:right w:val="none" w:sz="0" w:space="0" w:color="auto"/>
          </w:divBdr>
        </w:div>
        <w:div w:id="589197019">
          <w:marLeft w:val="0"/>
          <w:marRight w:val="0"/>
          <w:marTop w:val="0"/>
          <w:marBottom w:val="0"/>
          <w:divBdr>
            <w:top w:val="none" w:sz="0" w:space="0" w:color="auto"/>
            <w:left w:val="none" w:sz="0" w:space="0" w:color="auto"/>
            <w:bottom w:val="none" w:sz="0" w:space="0" w:color="auto"/>
            <w:right w:val="none" w:sz="0" w:space="0" w:color="auto"/>
          </w:divBdr>
        </w:div>
        <w:div w:id="604774720">
          <w:marLeft w:val="0"/>
          <w:marRight w:val="0"/>
          <w:marTop w:val="0"/>
          <w:marBottom w:val="0"/>
          <w:divBdr>
            <w:top w:val="none" w:sz="0" w:space="0" w:color="auto"/>
            <w:left w:val="none" w:sz="0" w:space="0" w:color="auto"/>
            <w:bottom w:val="none" w:sz="0" w:space="0" w:color="auto"/>
            <w:right w:val="none" w:sz="0" w:space="0" w:color="auto"/>
          </w:divBdr>
        </w:div>
        <w:div w:id="633100867">
          <w:marLeft w:val="0"/>
          <w:marRight w:val="0"/>
          <w:marTop w:val="0"/>
          <w:marBottom w:val="0"/>
          <w:divBdr>
            <w:top w:val="none" w:sz="0" w:space="0" w:color="auto"/>
            <w:left w:val="none" w:sz="0" w:space="0" w:color="auto"/>
            <w:bottom w:val="none" w:sz="0" w:space="0" w:color="auto"/>
            <w:right w:val="none" w:sz="0" w:space="0" w:color="auto"/>
          </w:divBdr>
        </w:div>
        <w:div w:id="658195890">
          <w:marLeft w:val="0"/>
          <w:marRight w:val="0"/>
          <w:marTop w:val="0"/>
          <w:marBottom w:val="0"/>
          <w:divBdr>
            <w:top w:val="none" w:sz="0" w:space="0" w:color="auto"/>
            <w:left w:val="none" w:sz="0" w:space="0" w:color="auto"/>
            <w:bottom w:val="none" w:sz="0" w:space="0" w:color="auto"/>
            <w:right w:val="none" w:sz="0" w:space="0" w:color="auto"/>
          </w:divBdr>
        </w:div>
        <w:div w:id="712537281">
          <w:marLeft w:val="0"/>
          <w:marRight w:val="0"/>
          <w:marTop w:val="0"/>
          <w:marBottom w:val="0"/>
          <w:divBdr>
            <w:top w:val="none" w:sz="0" w:space="0" w:color="auto"/>
            <w:left w:val="none" w:sz="0" w:space="0" w:color="auto"/>
            <w:bottom w:val="none" w:sz="0" w:space="0" w:color="auto"/>
            <w:right w:val="none" w:sz="0" w:space="0" w:color="auto"/>
          </w:divBdr>
        </w:div>
        <w:div w:id="784467263">
          <w:marLeft w:val="0"/>
          <w:marRight w:val="0"/>
          <w:marTop w:val="0"/>
          <w:marBottom w:val="0"/>
          <w:divBdr>
            <w:top w:val="none" w:sz="0" w:space="0" w:color="auto"/>
            <w:left w:val="none" w:sz="0" w:space="0" w:color="auto"/>
            <w:bottom w:val="none" w:sz="0" w:space="0" w:color="auto"/>
            <w:right w:val="none" w:sz="0" w:space="0" w:color="auto"/>
          </w:divBdr>
        </w:div>
        <w:div w:id="793209695">
          <w:marLeft w:val="0"/>
          <w:marRight w:val="0"/>
          <w:marTop w:val="0"/>
          <w:marBottom w:val="0"/>
          <w:divBdr>
            <w:top w:val="none" w:sz="0" w:space="0" w:color="auto"/>
            <w:left w:val="none" w:sz="0" w:space="0" w:color="auto"/>
            <w:bottom w:val="none" w:sz="0" w:space="0" w:color="auto"/>
            <w:right w:val="none" w:sz="0" w:space="0" w:color="auto"/>
          </w:divBdr>
        </w:div>
        <w:div w:id="809908257">
          <w:marLeft w:val="0"/>
          <w:marRight w:val="0"/>
          <w:marTop w:val="0"/>
          <w:marBottom w:val="0"/>
          <w:divBdr>
            <w:top w:val="none" w:sz="0" w:space="0" w:color="auto"/>
            <w:left w:val="none" w:sz="0" w:space="0" w:color="auto"/>
            <w:bottom w:val="none" w:sz="0" w:space="0" w:color="auto"/>
            <w:right w:val="none" w:sz="0" w:space="0" w:color="auto"/>
          </w:divBdr>
        </w:div>
        <w:div w:id="858588782">
          <w:marLeft w:val="0"/>
          <w:marRight w:val="0"/>
          <w:marTop w:val="0"/>
          <w:marBottom w:val="0"/>
          <w:divBdr>
            <w:top w:val="none" w:sz="0" w:space="0" w:color="auto"/>
            <w:left w:val="none" w:sz="0" w:space="0" w:color="auto"/>
            <w:bottom w:val="none" w:sz="0" w:space="0" w:color="auto"/>
            <w:right w:val="none" w:sz="0" w:space="0" w:color="auto"/>
          </w:divBdr>
        </w:div>
        <w:div w:id="906888657">
          <w:marLeft w:val="0"/>
          <w:marRight w:val="0"/>
          <w:marTop w:val="0"/>
          <w:marBottom w:val="0"/>
          <w:divBdr>
            <w:top w:val="none" w:sz="0" w:space="0" w:color="auto"/>
            <w:left w:val="none" w:sz="0" w:space="0" w:color="auto"/>
            <w:bottom w:val="none" w:sz="0" w:space="0" w:color="auto"/>
            <w:right w:val="none" w:sz="0" w:space="0" w:color="auto"/>
          </w:divBdr>
        </w:div>
        <w:div w:id="990599073">
          <w:marLeft w:val="0"/>
          <w:marRight w:val="0"/>
          <w:marTop w:val="0"/>
          <w:marBottom w:val="0"/>
          <w:divBdr>
            <w:top w:val="none" w:sz="0" w:space="0" w:color="auto"/>
            <w:left w:val="none" w:sz="0" w:space="0" w:color="auto"/>
            <w:bottom w:val="none" w:sz="0" w:space="0" w:color="auto"/>
            <w:right w:val="none" w:sz="0" w:space="0" w:color="auto"/>
          </w:divBdr>
        </w:div>
        <w:div w:id="1059284906">
          <w:marLeft w:val="0"/>
          <w:marRight w:val="0"/>
          <w:marTop w:val="0"/>
          <w:marBottom w:val="0"/>
          <w:divBdr>
            <w:top w:val="none" w:sz="0" w:space="0" w:color="auto"/>
            <w:left w:val="none" w:sz="0" w:space="0" w:color="auto"/>
            <w:bottom w:val="none" w:sz="0" w:space="0" w:color="auto"/>
            <w:right w:val="none" w:sz="0" w:space="0" w:color="auto"/>
          </w:divBdr>
        </w:div>
        <w:div w:id="1109812388">
          <w:marLeft w:val="0"/>
          <w:marRight w:val="0"/>
          <w:marTop w:val="0"/>
          <w:marBottom w:val="0"/>
          <w:divBdr>
            <w:top w:val="none" w:sz="0" w:space="0" w:color="auto"/>
            <w:left w:val="none" w:sz="0" w:space="0" w:color="auto"/>
            <w:bottom w:val="none" w:sz="0" w:space="0" w:color="auto"/>
            <w:right w:val="none" w:sz="0" w:space="0" w:color="auto"/>
          </w:divBdr>
        </w:div>
        <w:div w:id="1232934153">
          <w:marLeft w:val="0"/>
          <w:marRight w:val="0"/>
          <w:marTop w:val="0"/>
          <w:marBottom w:val="0"/>
          <w:divBdr>
            <w:top w:val="none" w:sz="0" w:space="0" w:color="auto"/>
            <w:left w:val="none" w:sz="0" w:space="0" w:color="auto"/>
            <w:bottom w:val="none" w:sz="0" w:space="0" w:color="auto"/>
            <w:right w:val="none" w:sz="0" w:space="0" w:color="auto"/>
          </w:divBdr>
        </w:div>
        <w:div w:id="1274249134">
          <w:marLeft w:val="0"/>
          <w:marRight w:val="0"/>
          <w:marTop w:val="0"/>
          <w:marBottom w:val="0"/>
          <w:divBdr>
            <w:top w:val="none" w:sz="0" w:space="0" w:color="auto"/>
            <w:left w:val="none" w:sz="0" w:space="0" w:color="auto"/>
            <w:bottom w:val="none" w:sz="0" w:space="0" w:color="auto"/>
            <w:right w:val="none" w:sz="0" w:space="0" w:color="auto"/>
          </w:divBdr>
        </w:div>
        <w:div w:id="1285190463">
          <w:marLeft w:val="0"/>
          <w:marRight w:val="0"/>
          <w:marTop w:val="0"/>
          <w:marBottom w:val="0"/>
          <w:divBdr>
            <w:top w:val="none" w:sz="0" w:space="0" w:color="auto"/>
            <w:left w:val="none" w:sz="0" w:space="0" w:color="auto"/>
            <w:bottom w:val="none" w:sz="0" w:space="0" w:color="auto"/>
            <w:right w:val="none" w:sz="0" w:space="0" w:color="auto"/>
          </w:divBdr>
        </w:div>
        <w:div w:id="1288245674">
          <w:marLeft w:val="0"/>
          <w:marRight w:val="0"/>
          <w:marTop w:val="0"/>
          <w:marBottom w:val="0"/>
          <w:divBdr>
            <w:top w:val="none" w:sz="0" w:space="0" w:color="auto"/>
            <w:left w:val="none" w:sz="0" w:space="0" w:color="auto"/>
            <w:bottom w:val="none" w:sz="0" w:space="0" w:color="auto"/>
            <w:right w:val="none" w:sz="0" w:space="0" w:color="auto"/>
          </w:divBdr>
        </w:div>
        <w:div w:id="1310789249">
          <w:marLeft w:val="0"/>
          <w:marRight w:val="0"/>
          <w:marTop w:val="0"/>
          <w:marBottom w:val="0"/>
          <w:divBdr>
            <w:top w:val="none" w:sz="0" w:space="0" w:color="auto"/>
            <w:left w:val="none" w:sz="0" w:space="0" w:color="auto"/>
            <w:bottom w:val="none" w:sz="0" w:space="0" w:color="auto"/>
            <w:right w:val="none" w:sz="0" w:space="0" w:color="auto"/>
          </w:divBdr>
        </w:div>
        <w:div w:id="1312322670">
          <w:marLeft w:val="0"/>
          <w:marRight w:val="0"/>
          <w:marTop w:val="0"/>
          <w:marBottom w:val="0"/>
          <w:divBdr>
            <w:top w:val="none" w:sz="0" w:space="0" w:color="auto"/>
            <w:left w:val="none" w:sz="0" w:space="0" w:color="auto"/>
            <w:bottom w:val="none" w:sz="0" w:space="0" w:color="auto"/>
            <w:right w:val="none" w:sz="0" w:space="0" w:color="auto"/>
          </w:divBdr>
        </w:div>
        <w:div w:id="1323117284">
          <w:marLeft w:val="0"/>
          <w:marRight w:val="0"/>
          <w:marTop w:val="0"/>
          <w:marBottom w:val="0"/>
          <w:divBdr>
            <w:top w:val="none" w:sz="0" w:space="0" w:color="auto"/>
            <w:left w:val="none" w:sz="0" w:space="0" w:color="auto"/>
            <w:bottom w:val="none" w:sz="0" w:space="0" w:color="auto"/>
            <w:right w:val="none" w:sz="0" w:space="0" w:color="auto"/>
          </w:divBdr>
        </w:div>
        <w:div w:id="1435979310">
          <w:marLeft w:val="0"/>
          <w:marRight w:val="0"/>
          <w:marTop w:val="0"/>
          <w:marBottom w:val="0"/>
          <w:divBdr>
            <w:top w:val="none" w:sz="0" w:space="0" w:color="auto"/>
            <w:left w:val="none" w:sz="0" w:space="0" w:color="auto"/>
            <w:bottom w:val="none" w:sz="0" w:space="0" w:color="auto"/>
            <w:right w:val="none" w:sz="0" w:space="0" w:color="auto"/>
          </w:divBdr>
        </w:div>
        <w:div w:id="1509558626">
          <w:marLeft w:val="0"/>
          <w:marRight w:val="0"/>
          <w:marTop w:val="0"/>
          <w:marBottom w:val="0"/>
          <w:divBdr>
            <w:top w:val="none" w:sz="0" w:space="0" w:color="auto"/>
            <w:left w:val="none" w:sz="0" w:space="0" w:color="auto"/>
            <w:bottom w:val="none" w:sz="0" w:space="0" w:color="auto"/>
            <w:right w:val="none" w:sz="0" w:space="0" w:color="auto"/>
          </w:divBdr>
        </w:div>
        <w:div w:id="1539312611">
          <w:marLeft w:val="0"/>
          <w:marRight w:val="0"/>
          <w:marTop w:val="0"/>
          <w:marBottom w:val="0"/>
          <w:divBdr>
            <w:top w:val="none" w:sz="0" w:space="0" w:color="auto"/>
            <w:left w:val="none" w:sz="0" w:space="0" w:color="auto"/>
            <w:bottom w:val="none" w:sz="0" w:space="0" w:color="auto"/>
            <w:right w:val="none" w:sz="0" w:space="0" w:color="auto"/>
          </w:divBdr>
        </w:div>
        <w:div w:id="1539584951">
          <w:marLeft w:val="0"/>
          <w:marRight w:val="0"/>
          <w:marTop w:val="0"/>
          <w:marBottom w:val="0"/>
          <w:divBdr>
            <w:top w:val="none" w:sz="0" w:space="0" w:color="auto"/>
            <w:left w:val="none" w:sz="0" w:space="0" w:color="auto"/>
            <w:bottom w:val="none" w:sz="0" w:space="0" w:color="auto"/>
            <w:right w:val="none" w:sz="0" w:space="0" w:color="auto"/>
          </w:divBdr>
        </w:div>
        <w:div w:id="1539779942">
          <w:marLeft w:val="0"/>
          <w:marRight w:val="0"/>
          <w:marTop w:val="0"/>
          <w:marBottom w:val="0"/>
          <w:divBdr>
            <w:top w:val="none" w:sz="0" w:space="0" w:color="auto"/>
            <w:left w:val="none" w:sz="0" w:space="0" w:color="auto"/>
            <w:bottom w:val="none" w:sz="0" w:space="0" w:color="auto"/>
            <w:right w:val="none" w:sz="0" w:space="0" w:color="auto"/>
          </w:divBdr>
        </w:div>
        <w:div w:id="1567451599">
          <w:marLeft w:val="0"/>
          <w:marRight w:val="0"/>
          <w:marTop w:val="0"/>
          <w:marBottom w:val="0"/>
          <w:divBdr>
            <w:top w:val="none" w:sz="0" w:space="0" w:color="auto"/>
            <w:left w:val="none" w:sz="0" w:space="0" w:color="auto"/>
            <w:bottom w:val="none" w:sz="0" w:space="0" w:color="auto"/>
            <w:right w:val="none" w:sz="0" w:space="0" w:color="auto"/>
          </w:divBdr>
        </w:div>
        <w:div w:id="1578131003">
          <w:marLeft w:val="0"/>
          <w:marRight w:val="0"/>
          <w:marTop w:val="0"/>
          <w:marBottom w:val="0"/>
          <w:divBdr>
            <w:top w:val="none" w:sz="0" w:space="0" w:color="auto"/>
            <w:left w:val="none" w:sz="0" w:space="0" w:color="auto"/>
            <w:bottom w:val="none" w:sz="0" w:space="0" w:color="auto"/>
            <w:right w:val="none" w:sz="0" w:space="0" w:color="auto"/>
          </w:divBdr>
        </w:div>
        <w:div w:id="1637837480">
          <w:marLeft w:val="0"/>
          <w:marRight w:val="0"/>
          <w:marTop w:val="0"/>
          <w:marBottom w:val="0"/>
          <w:divBdr>
            <w:top w:val="none" w:sz="0" w:space="0" w:color="auto"/>
            <w:left w:val="none" w:sz="0" w:space="0" w:color="auto"/>
            <w:bottom w:val="none" w:sz="0" w:space="0" w:color="auto"/>
            <w:right w:val="none" w:sz="0" w:space="0" w:color="auto"/>
          </w:divBdr>
        </w:div>
        <w:div w:id="1641499982">
          <w:marLeft w:val="0"/>
          <w:marRight w:val="0"/>
          <w:marTop w:val="0"/>
          <w:marBottom w:val="0"/>
          <w:divBdr>
            <w:top w:val="none" w:sz="0" w:space="0" w:color="auto"/>
            <w:left w:val="none" w:sz="0" w:space="0" w:color="auto"/>
            <w:bottom w:val="none" w:sz="0" w:space="0" w:color="auto"/>
            <w:right w:val="none" w:sz="0" w:space="0" w:color="auto"/>
          </w:divBdr>
        </w:div>
        <w:div w:id="1650859028">
          <w:marLeft w:val="0"/>
          <w:marRight w:val="0"/>
          <w:marTop w:val="0"/>
          <w:marBottom w:val="0"/>
          <w:divBdr>
            <w:top w:val="none" w:sz="0" w:space="0" w:color="auto"/>
            <w:left w:val="none" w:sz="0" w:space="0" w:color="auto"/>
            <w:bottom w:val="none" w:sz="0" w:space="0" w:color="auto"/>
            <w:right w:val="none" w:sz="0" w:space="0" w:color="auto"/>
          </w:divBdr>
        </w:div>
        <w:div w:id="1677926523">
          <w:marLeft w:val="0"/>
          <w:marRight w:val="0"/>
          <w:marTop w:val="0"/>
          <w:marBottom w:val="0"/>
          <w:divBdr>
            <w:top w:val="none" w:sz="0" w:space="0" w:color="auto"/>
            <w:left w:val="none" w:sz="0" w:space="0" w:color="auto"/>
            <w:bottom w:val="none" w:sz="0" w:space="0" w:color="auto"/>
            <w:right w:val="none" w:sz="0" w:space="0" w:color="auto"/>
          </w:divBdr>
        </w:div>
        <w:div w:id="1687563190">
          <w:marLeft w:val="0"/>
          <w:marRight w:val="0"/>
          <w:marTop w:val="0"/>
          <w:marBottom w:val="0"/>
          <w:divBdr>
            <w:top w:val="none" w:sz="0" w:space="0" w:color="auto"/>
            <w:left w:val="none" w:sz="0" w:space="0" w:color="auto"/>
            <w:bottom w:val="none" w:sz="0" w:space="0" w:color="auto"/>
            <w:right w:val="none" w:sz="0" w:space="0" w:color="auto"/>
          </w:divBdr>
        </w:div>
        <w:div w:id="1831628736">
          <w:marLeft w:val="0"/>
          <w:marRight w:val="0"/>
          <w:marTop w:val="0"/>
          <w:marBottom w:val="0"/>
          <w:divBdr>
            <w:top w:val="none" w:sz="0" w:space="0" w:color="auto"/>
            <w:left w:val="none" w:sz="0" w:space="0" w:color="auto"/>
            <w:bottom w:val="none" w:sz="0" w:space="0" w:color="auto"/>
            <w:right w:val="none" w:sz="0" w:space="0" w:color="auto"/>
          </w:divBdr>
        </w:div>
        <w:div w:id="1839268172">
          <w:marLeft w:val="0"/>
          <w:marRight w:val="0"/>
          <w:marTop w:val="0"/>
          <w:marBottom w:val="0"/>
          <w:divBdr>
            <w:top w:val="none" w:sz="0" w:space="0" w:color="auto"/>
            <w:left w:val="none" w:sz="0" w:space="0" w:color="auto"/>
            <w:bottom w:val="none" w:sz="0" w:space="0" w:color="auto"/>
            <w:right w:val="none" w:sz="0" w:space="0" w:color="auto"/>
          </w:divBdr>
        </w:div>
        <w:div w:id="1842232707">
          <w:marLeft w:val="0"/>
          <w:marRight w:val="0"/>
          <w:marTop w:val="0"/>
          <w:marBottom w:val="0"/>
          <w:divBdr>
            <w:top w:val="none" w:sz="0" w:space="0" w:color="auto"/>
            <w:left w:val="none" w:sz="0" w:space="0" w:color="auto"/>
            <w:bottom w:val="none" w:sz="0" w:space="0" w:color="auto"/>
            <w:right w:val="none" w:sz="0" w:space="0" w:color="auto"/>
          </w:divBdr>
        </w:div>
        <w:div w:id="1842423823">
          <w:marLeft w:val="0"/>
          <w:marRight w:val="0"/>
          <w:marTop w:val="0"/>
          <w:marBottom w:val="0"/>
          <w:divBdr>
            <w:top w:val="none" w:sz="0" w:space="0" w:color="auto"/>
            <w:left w:val="none" w:sz="0" w:space="0" w:color="auto"/>
            <w:bottom w:val="none" w:sz="0" w:space="0" w:color="auto"/>
            <w:right w:val="none" w:sz="0" w:space="0" w:color="auto"/>
          </w:divBdr>
        </w:div>
        <w:div w:id="1862040712">
          <w:marLeft w:val="0"/>
          <w:marRight w:val="0"/>
          <w:marTop w:val="0"/>
          <w:marBottom w:val="0"/>
          <w:divBdr>
            <w:top w:val="none" w:sz="0" w:space="0" w:color="auto"/>
            <w:left w:val="none" w:sz="0" w:space="0" w:color="auto"/>
            <w:bottom w:val="none" w:sz="0" w:space="0" w:color="auto"/>
            <w:right w:val="none" w:sz="0" w:space="0" w:color="auto"/>
          </w:divBdr>
        </w:div>
        <w:div w:id="1902207409">
          <w:marLeft w:val="0"/>
          <w:marRight w:val="0"/>
          <w:marTop w:val="0"/>
          <w:marBottom w:val="0"/>
          <w:divBdr>
            <w:top w:val="none" w:sz="0" w:space="0" w:color="auto"/>
            <w:left w:val="none" w:sz="0" w:space="0" w:color="auto"/>
            <w:bottom w:val="none" w:sz="0" w:space="0" w:color="auto"/>
            <w:right w:val="none" w:sz="0" w:space="0" w:color="auto"/>
          </w:divBdr>
        </w:div>
        <w:div w:id="1910381956">
          <w:marLeft w:val="0"/>
          <w:marRight w:val="0"/>
          <w:marTop w:val="0"/>
          <w:marBottom w:val="0"/>
          <w:divBdr>
            <w:top w:val="none" w:sz="0" w:space="0" w:color="auto"/>
            <w:left w:val="none" w:sz="0" w:space="0" w:color="auto"/>
            <w:bottom w:val="none" w:sz="0" w:space="0" w:color="auto"/>
            <w:right w:val="none" w:sz="0" w:space="0" w:color="auto"/>
          </w:divBdr>
        </w:div>
        <w:div w:id="1928030829">
          <w:marLeft w:val="0"/>
          <w:marRight w:val="0"/>
          <w:marTop w:val="0"/>
          <w:marBottom w:val="0"/>
          <w:divBdr>
            <w:top w:val="none" w:sz="0" w:space="0" w:color="auto"/>
            <w:left w:val="none" w:sz="0" w:space="0" w:color="auto"/>
            <w:bottom w:val="none" w:sz="0" w:space="0" w:color="auto"/>
            <w:right w:val="none" w:sz="0" w:space="0" w:color="auto"/>
          </w:divBdr>
        </w:div>
        <w:div w:id="1944191569">
          <w:marLeft w:val="0"/>
          <w:marRight w:val="0"/>
          <w:marTop w:val="0"/>
          <w:marBottom w:val="0"/>
          <w:divBdr>
            <w:top w:val="none" w:sz="0" w:space="0" w:color="auto"/>
            <w:left w:val="none" w:sz="0" w:space="0" w:color="auto"/>
            <w:bottom w:val="none" w:sz="0" w:space="0" w:color="auto"/>
            <w:right w:val="none" w:sz="0" w:space="0" w:color="auto"/>
          </w:divBdr>
        </w:div>
        <w:div w:id="2016807931">
          <w:marLeft w:val="0"/>
          <w:marRight w:val="0"/>
          <w:marTop w:val="0"/>
          <w:marBottom w:val="0"/>
          <w:divBdr>
            <w:top w:val="none" w:sz="0" w:space="0" w:color="auto"/>
            <w:left w:val="none" w:sz="0" w:space="0" w:color="auto"/>
            <w:bottom w:val="none" w:sz="0" w:space="0" w:color="auto"/>
            <w:right w:val="none" w:sz="0" w:space="0" w:color="auto"/>
          </w:divBdr>
        </w:div>
        <w:div w:id="2026011177">
          <w:marLeft w:val="0"/>
          <w:marRight w:val="0"/>
          <w:marTop w:val="0"/>
          <w:marBottom w:val="0"/>
          <w:divBdr>
            <w:top w:val="none" w:sz="0" w:space="0" w:color="auto"/>
            <w:left w:val="none" w:sz="0" w:space="0" w:color="auto"/>
            <w:bottom w:val="none" w:sz="0" w:space="0" w:color="auto"/>
            <w:right w:val="none" w:sz="0" w:space="0" w:color="auto"/>
          </w:divBdr>
        </w:div>
        <w:div w:id="2066053816">
          <w:marLeft w:val="0"/>
          <w:marRight w:val="0"/>
          <w:marTop w:val="0"/>
          <w:marBottom w:val="0"/>
          <w:divBdr>
            <w:top w:val="none" w:sz="0" w:space="0" w:color="auto"/>
            <w:left w:val="none" w:sz="0" w:space="0" w:color="auto"/>
            <w:bottom w:val="none" w:sz="0" w:space="0" w:color="auto"/>
            <w:right w:val="none" w:sz="0" w:space="0" w:color="auto"/>
          </w:divBdr>
        </w:div>
        <w:div w:id="2080400801">
          <w:marLeft w:val="0"/>
          <w:marRight w:val="0"/>
          <w:marTop w:val="0"/>
          <w:marBottom w:val="0"/>
          <w:divBdr>
            <w:top w:val="none" w:sz="0" w:space="0" w:color="auto"/>
            <w:left w:val="none" w:sz="0" w:space="0" w:color="auto"/>
            <w:bottom w:val="none" w:sz="0" w:space="0" w:color="auto"/>
            <w:right w:val="none" w:sz="0" w:space="0" w:color="auto"/>
          </w:divBdr>
        </w:div>
      </w:divsChild>
    </w:div>
    <w:div w:id="414860025">
      <w:bodyDiv w:val="1"/>
      <w:marLeft w:val="0"/>
      <w:marRight w:val="0"/>
      <w:marTop w:val="0"/>
      <w:marBottom w:val="0"/>
      <w:divBdr>
        <w:top w:val="none" w:sz="0" w:space="0" w:color="auto"/>
        <w:left w:val="none" w:sz="0" w:space="0" w:color="auto"/>
        <w:bottom w:val="none" w:sz="0" w:space="0" w:color="auto"/>
        <w:right w:val="none" w:sz="0" w:space="0" w:color="auto"/>
      </w:divBdr>
    </w:div>
    <w:div w:id="419329828">
      <w:bodyDiv w:val="1"/>
      <w:marLeft w:val="0"/>
      <w:marRight w:val="0"/>
      <w:marTop w:val="0"/>
      <w:marBottom w:val="0"/>
      <w:divBdr>
        <w:top w:val="none" w:sz="0" w:space="0" w:color="auto"/>
        <w:left w:val="none" w:sz="0" w:space="0" w:color="auto"/>
        <w:bottom w:val="none" w:sz="0" w:space="0" w:color="auto"/>
        <w:right w:val="none" w:sz="0" w:space="0" w:color="auto"/>
      </w:divBdr>
    </w:div>
    <w:div w:id="444465561">
      <w:bodyDiv w:val="1"/>
      <w:marLeft w:val="0"/>
      <w:marRight w:val="0"/>
      <w:marTop w:val="0"/>
      <w:marBottom w:val="0"/>
      <w:divBdr>
        <w:top w:val="none" w:sz="0" w:space="0" w:color="auto"/>
        <w:left w:val="none" w:sz="0" w:space="0" w:color="auto"/>
        <w:bottom w:val="none" w:sz="0" w:space="0" w:color="auto"/>
        <w:right w:val="none" w:sz="0" w:space="0" w:color="auto"/>
      </w:divBdr>
    </w:div>
    <w:div w:id="538200833">
      <w:bodyDiv w:val="1"/>
      <w:marLeft w:val="0"/>
      <w:marRight w:val="0"/>
      <w:marTop w:val="0"/>
      <w:marBottom w:val="0"/>
      <w:divBdr>
        <w:top w:val="none" w:sz="0" w:space="0" w:color="auto"/>
        <w:left w:val="none" w:sz="0" w:space="0" w:color="auto"/>
        <w:bottom w:val="none" w:sz="0" w:space="0" w:color="auto"/>
        <w:right w:val="none" w:sz="0" w:space="0" w:color="auto"/>
      </w:divBdr>
    </w:div>
    <w:div w:id="541943641">
      <w:bodyDiv w:val="1"/>
      <w:marLeft w:val="0"/>
      <w:marRight w:val="0"/>
      <w:marTop w:val="0"/>
      <w:marBottom w:val="0"/>
      <w:divBdr>
        <w:top w:val="none" w:sz="0" w:space="0" w:color="auto"/>
        <w:left w:val="none" w:sz="0" w:space="0" w:color="auto"/>
        <w:bottom w:val="none" w:sz="0" w:space="0" w:color="auto"/>
        <w:right w:val="none" w:sz="0" w:space="0" w:color="auto"/>
      </w:divBdr>
    </w:div>
    <w:div w:id="569459416">
      <w:bodyDiv w:val="1"/>
      <w:marLeft w:val="0"/>
      <w:marRight w:val="0"/>
      <w:marTop w:val="0"/>
      <w:marBottom w:val="0"/>
      <w:divBdr>
        <w:top w:val="none" w:sz="0" w:space="0" w:color="auto"/>
        <w:left w:val="none" w:sz="0" w:space="0" w:color="auto"/>
        <w:bottom w:val="none" w:sz="0" w:space="0" w:color="auto"/>
        <w:right w:val="none" w:sz="0" w:space="0" w:color="auto"/>
      </w:divBdr>
    </w:div>
    <w:div w:id="572741538">
      <w:bodyDiv w:val="1"/>
      <w:marLeft w:val="0"/>
      <w:marRight w:val="0"/>
      <w:marTop w:val="0"/>
      <w:marBottom w:val="0"/>
      <w:divBdr>
        <w:top w:val="none" w:sz="0" w:space="0" w:color="auto"/>
        <w:left w:val="none" w:sz="0" w:space="0" w:color="auto"/>
        <w:bottom w:val="none" w:sz="0" w:space="0" w:color="auto"/>
        <w:right w:val="none" w:sz="0" w:space="0" w:color="auto"/>
      </w:divBdr>
    </w:div>
    <w:div w:id="590545209">
      <w:bodyDiv w:val="1"/>
      <w:marLeft w:val="0"/>
      <w:marRight w:val="0"/>
      <w:marTop w:val="0"/>
      <w:marBottom w:val="0"/>
      <w:divBdr>
        <w:top w:val="none" w:sz="0" w:space="0" w:color="auto"/>
        <w:left w:val="none" w:sz="0" w:space="0" w:color="auto"/>
        <w:bottom w:val="none" w:sz="0" w:space="0" w:color="auto"/>
        <w:right w:val="none" w:sz="0" w:space="0" w:color="auto"/>
      </w:divBdr>
    </w:div>
    <w:div w:id="605307859">
      <w:bodyDiv w:val="1"/>
      <w:marLeft w:val="0"/>
      <w:marRight w:val="0"/>
      <w:marTop w:val="0"/>
      <w:marBottom w:val="0"/>
      <w:divBdr>
        <w:top w:val="none" w:sz="0" w:space="0" w:color="auto"/>
        <w:left w:val="none" w:sz="0" w:space="0" w:color="auto"/>
        <w:bottom w:val="none" w:sz="0" w:space="0" w:color="auto"/>
        <w:right w:val="none" w:sz="0" w:space="0" w:color="auto"/>
      </w:divBdr>
    </w:div>
    <w:div w:id="684402133">
      <w:bodyDiv w:val="1"/>
      <w:marLeft w:val="0"/>
      <w:marRight w:val="0"/>
      <w:marTop w:val="0"/>
      <w:marBottom w:val="0"/>
      <w:divBdr>
        <w:top w:val="none" w:sz="0" w:space="0" w:color="auto"/>
        <w:left w:val="none" w:sz="0" w:space="0" w:color="auto"/>
        <w:bottom w:val="none" w:sz="0" w:space="0" w:color="auto"/>
        <w:right w:val="none" w:sz="0" w:space="0" w:color="auto"/>
      </w:divBdr>
    </w:div>
    <w:div w:id="688335897">
      <w:bodyDiv w:val="1"/>
      <w:marLeft w:val="0"/>
      <w:marRight w:val="0"/>
      <w:marTop w:val="0"/>
      <w:marBottom w:val="0"/>
      <w:divBdr>
        <w:top w:val="none" w:sz="0" w:space="0" w:color="auto"/>
        <w:left w:val="none" w:sz="0" w:space="0" w:color="auto"/>
        <w:bottom w:val="none" w:sz="0" w:space="0" w:color="auto"/>
        <w:right w:val="none" w:sz="0" w:space="0" w:color="auto"/>
      </w:divBdr>
    </w:div>
    <w:div w:id="713577466">
      <w:bodyDiv w:val="1"/>
      <w:marLeft w:val="0"/>
      <w:marRight w:val="0"/>
      <w:marTop w:val="0"/>
      <w:marBottom w:val="0"/>
      <w:divBdr>
        <w:top w:val="none" w:sz="0" w:space="0" w:color="auto"/>
        <w:left w:val="none" w:sz="0" w:space="0" w:color="auto"/>
        <w:bottom w:val="none" w:sz="0" w:space="0" w:color="auto"/>
        <w:right w:val="none" w:sz="0" w:space="0" w:color="auto"/>
      </w:divBdr>
    </w:div>
    <w:div w:id="719288594">
      <w:bodyDiv w:val="1"/>
      <w:marLeft w:val="0"/>
      <w:marRight w:val="0"/>
      <w:marTop w:val="0"/>
      <w:marBottom w:val="0"/>
      <w:divBdr>
        <w:top w:val="none" w:sz="0" w:space="0" w:color="auto"/>
        <w:left w:val="none" w:sz="0" w:space="0" w:color="auto"/>
        <w:bottom w:val="none" w:sz="0" w:space="0" w:color="auto"/>
        <w:right w:val="none" w:sz="0" w:space="0" w:color="auto"/>
      </w:divBdr>
    </w:div>
    <w:div w:id="798841443">
      <w:bodyDiv w:val="1"/>
      <w:marLeft w:val="0"/>
      <w:marRight w:val="0"/>
      <w:marTop w:val="0"/>
      <w:marBottom w:val="0"/>
      <w:divBdr>
        <w:top w:val="none" w:sz="0" w:space="0" w:color="auto"/>
        <w:left w:val="none" w:sz="0" w:space="0" w:color="auto"/>
        <w:bottom w:val="none" w:sz="0" w:space="0" w:color="auto"/>
        <w:right w:val="none" w:sz="0" w:space="0" w:color="auto"/>
      </w:divBdr>
    </w:div>
    <w:div w:id="820119069">
      <w:bodyDiv w:val="1"/>
      <w:marLeft w:val="0"/>
      <w:marRight w:val="0"/>
      <w:marTop w:val="0"/>
      <w:marBottom w:val="0"/>
      <w:divBdr>
        <w:top w:val="none" w:sz="0" w:space="0" w:color="auto"/>
        <w:left w:val="none" w:sz="0" w:space="0" w:color="auto"/>
        <w:bottom w:val="none" w:sz="0" w:space="0" w:color="auto"/>
        <w:right w:val="none" w:sz="0" w:space="0" w:color="auto"/>
      </w:divBdr>
    </w:div>
    <w:div w:id="839931483">
      <w:bodyDiv w:val="1"/>
      <w:marLeft w:val="0"/>
      <w:marRight w:val="0"/>
      <w:marTop w:val="0"/>
      <w:marBottom w:val="0"/>
      <w:divBdr>
        <w:top w:val="none" w:sz="0" w:space="0" w:color="auto"/>
        <w:left w:val="none" w:sz="0" w:space="0" w:color="auto"/>
        <w:bottom w:val="none" w:sz="0" w:space="0" w:color="auto"/>
        <w:right w:val="none" w:sz="0" w:space="0" w:color="auto"/>
      </w:divBdr>
    </w:div>
    <w:div w:id="849951431">
      <w:bodyDiv w:val="1"/>
      <w:marLeft w:val="0"/>
      <w:marRight w:val="0"/>
      <w:marTop w:val="0"/>
      <w:marBottom w:val="0"/>
      <w:divBdr>
        <w:top w:val="none" w:sz="0" w:space="0" w:color="auto"/>
        <w:left w:val="none" w:sz="0" w:space="0" w:color="auto"/>
        <w:bottom w:val="none" w:sz="0" w:space="0" w:color="auto"/>
        <w:right w:val="none" w:sz="0" w:space="0" w:color="auto"/>
      </w:divBdr>
    </w:div>
    <w:div w:id="857499648">
      <w:bodyDiv w:val="1"/>
      <w:marLeft w:val="0"/>
      <w:marRight w:val="0"/>
      <w:marTop w:val="0"/>
      <w:marBottom w:val="0"/>
      <w:divBdr>
        <w:top w:val="none" w:sz="0" w:space="0" w:color="auto"/>
        <w:left w:val="none" w:sz="0" w:space="0" w:color="auto"/>
        <w:bottom w:val="none" w:sz="0" w:space="0" w:color="auto"/>
        <w:right w:val="none" w:sz="0" w:space="0" w:color="auto"/>
      </w:divBdr>
    </w:div>
    <w:div w:id="941105634">
      <w:bodyDiv w:val="1"/>
      <w:marLeft w:val="0"/>
      <w:marRight w:val="0"/>
      <w:marTop w:val="0"/>
      <w:marBottom w:val="0"/>
      <w:divBdr>
        <w:top w:val="none" w:sz="0" w:space="0" w:color="auto"/>
        <w:left w:val="none" w:sz="0" w:space="0" w:color="auto"/>
        <w:bottom w:val="none" w:sz="0" w:space="0" w:color="auto"/>
        <w:right w:val="none" w:sz="0" w:space="0" w:color="auto"/>
      </w:divBdr>
    </w:div>
    <w:div w:id="956105956">
      <w:bodyDiv w:val="1"/>
      <w:marLeft w:val="0"/>
      <w:marRight w:val="0"/>
      <w:marTop w:val="0"/>
      <w:marBottom w:val="0"/>
      <w:divBdr>
        <w:top w:val="none" w:sz="0" w:space="0" w:color="auto"/>
        <w:left w:val="none" w:sz="0" w:space="0" w:color="auto"/>
        <w:bottom w:val="none" w:sz="0" w:space="0" w:color="auto"/>
        <w:right w:val="none" w:sz="0" w:space="0" w:color="auto"/>
      </w:divBdr>
    </w:div>
    <w:div w:id="965045252">
      <w:bodyDiv w:val="1"/>
      <w:marLeft w:val="0"/>
      <w:marRight w:val="0"/>
      <w:marTop w:val="0"/>
      <w:marBottom w:val="0"/>
      <w:divBdr>
        <w:top w:val="none" w:sz="0" w:space="0" w:color="auto"/>
        <w:left w:val="none" w:sz="0" w:space="0" w:color="auto"/>
        <w:bottom w:val="none" w:sz="0" w:space="0" w:color="auto"/>
        <w:right w:val="none" w:sz="0" w:space="0" w:color="auto"/>
      </w:divBdr>
    </w:div>
    <w:div w:id="1006445856">
      <w:bodyDiv w:val="1"/>
      <w:marLeft w:val="0"/>
      <w:marRight w:val="0"/>
      <w:marTop w:val="0"/>
      <w:marBottom w:val="0"/>
      <w:divBdr>
        <w:top w:val="none" w:sz="0" w:space="0" w:color="auto"/>
        <w:left w:val="none" w:sz="0" w:space="0" w:color="auto"/>
        <w:bottom w:val="none" w:sz="0" w:space="0" w:color="auto"/>
        <w:right w:val="none" w:sz="0" w:space="0" w:color="auto"/>
      </w:divBdr>
    </w:div>
    <w:div w:id="1040278020">
      <w:bodyDiv w:val="1"/>
      <w:marLeft w:val="0"/>
      <w:marRight w:val="0"/>
      <w:marTop w:val="0"/>
      <w:marBottom w:val="0"/>
      <w:divBdr>
        <w:top w:val="none" w:sz="0" w:space="0" w:color="auto"/>
        <w:left w:val="none" w:sz="0" w:space="0" w:color="auto"/>
        <w:bottom w:val="none" w:sz="0" w:space="0" w:color="auto"/>
        <w:right w:val="none" w:sz="0" w:space="0" w:color="auto"/>
      </w:divBdr>
    </w:div>
    <w:div w:id="1178424259">
      <w:bodyDiv w:val="1"/>
      <w:marLeft w:val="0"/>
      <w:marRight w:val="0"/>
      <w:marTop w:val="0"/>
      <w:marBottom w:val="0"/>
      <w:divBdr>
        <w:top w:val="none" w:sz="0" w:space="0" w:color="auto"/>
        <w:left w:val="none" w:sz="0" w:space="0" w:color="auto"/>
        <w:bottom w:val="none" w:sz="0" w:space="0" w:color="auto"/>
        <w:right w:val="none" w:sz="0" w:space="0" w:color="auto"/>
      </w:divBdr>
    </w:div>
    <w:div w:id="1223640376">
      <w:bodyDiv w:val="1"/>
      <w:marLeft w:val="0"/>
      <w:marRight w:val="0"/>
      <w:marTop w:val="0"/>
      <w:marBottom w:val="0"/>
      <w:divBdr>
        <w:top w:val="none" w:sz="0" w:space="0" w:color="auto"/>
        <w:left w:val="none" w:sz="0" w:space="0" w:color="auto"/>
        <w:bottom w:val="none" w:sz="0" w:space="0" w:color="auto"/>
        <w:right w:val="none" w:sz="0" w:space="0" w:color="auto"/>
      </w:divBdr>
    </w:div>
    <w:div w:id="1336421468">
      <w:bodyDiv w:val="1"/>
      <w:marLeft w:val="0"/>
      <w:marRight w:val="0"/>
      <w:marTop w:val="0"/>
      <w:marBottom w:val="0"/>
      <w:divBdr>
        <w:top w:val="none" w:sz="0" w:space="0" w:color="auto"/>
        <w:left w:val="none" w:sz="0" w:space="0" w:color="auto"/>
        <w:bottom w:val="none" w:sz="0" w:space="0" w:color="auto"/>
        <w:right w:val="none" w:sz="0" w:space="0" w:color="auto"/>
      </w:divBdr>
    </w:div>
    <w:div w:id="1388071760">
      <w:bodyDiv w:val="1"/>
      <w:marLeft w:val="0"/>
      <w:marRight w:val="0"/>
      <w:marTop w:val="0"/>
      <w:marBottom w:val="0"/>
      <w:divBdr>
        <w:top w:val="none" w:sz="0" w:space="0" w:color="auto"/>
        <w:left w:val="none" w:sz="0" w:space="0" w:color="auto"/>
        <w:bottom w:val="none" w:sz="0" w:space="0" w:color="auto"/>
        <w:right w:val="none" w:sz="0" w:space="0" w:color="auto"/>
      </w:divBdr>
    </w:div>
    <w:div w:id="1407604746">
      <w:bodyDiv w:val="1"/>
      <w:marLeft w:val="0"/>
      <w:marRight w:val="0"/>
      <w:marTop w:val="0"/>
      <w:marBottom w:val="0"/>
      <w:divBdr>
        <w:top w:val="none" w:sz="0" w:space="0" w:color="auto"/>
        <w:left w:val="none" w:sz="0" w:space="0" w:color="auto"/>
        <w:bottom w:val="none" w:sz="0" w:space="0" w:color="auto"/>
        <w:right w:val="none" w:sz="0" w:space="0" w:color="auto"/>
      </w:divBdr>
    </w:div>
    <w:div w:id="1450933736">
      <w:bodyDiv w:val="1"/>
      <w:marLeft w:val="0"/>
      <w:marRight w:val="0"/>
      <w:marTop w:val="0"/>
      <w:marBottom w:val="0"/>
      <w:divBdr>
        <w:top w:val="none" w:sz="0" w:space="0" w:color="auto"/>
        <w:left w:val="none" w:sz="0" w:space="0" w:color="auto"/>
        <w:bottom w:val="none" w:sz="0" w:space="0" w:color="auto"/>
        <w:right w:val="none" w:sz="0" w:space="0" w:color="auto"/>
      </w:divBdr>
    </w:div>
    <w:div w:id="1477722732">
      <w:bodyDiv w:val="1"/>
      <w:marLeft w:val="0"/>
      <w:marRight w:val="0"/>
      <w:marTop w:val="0"/>
      <w:marBottom w:val="0"/>
      <w:divBdr>
        <w:top w:val="none" w:sz="0" w:space="0" w:color="auto"/>
        <w:left w:val="none" w:sz="0" w:space="0" w:color="auto"/>
        <w:bottom w:val="none" w:sz="0" w:space="0" w:color="auto"/>
        <w:right w:val="none" w:sz="0" w:space="0" w:color="auto"/>
      </w:divBdr>
    </w:div>
    <w:div w:id="1525628578">
      <w:bodyDiv w:val="1"/>
      <w:marLeft w:val="0"/>
      <w:marRight w:val="0"/>
      <w:marTop w:val="0"/>
      <w:marBottom w:val="0"/>
      <w:divBdr>
        <w:top w:val="none" w:sz="0" w:space="0" w:color="auto"/>
        <w:left w:val="none" w:sz="0" w:space="0" w:color="auto"/>
        <w:bottom w:val="none" w:sz="0" w:space="0" w:color="auto"/>
        <w:right w:val="none" w:sz="0" w:space="0" w:color="auto"/>
      </w:divBdr>
    </w:div>
    <w:div w:id="1538395614">
      <w:bodyDiv w:val="1"/>
      <w:marLeft w:val="0"/>
      <w:marRight w:val="0"/>
      <w:marTop w:val="0"/>
      <w:marBottom w:val="0"/>
      <w:divBdr>
        <w:top w:val="none" w:sz="0" w:space="0" w:color="auto"/>
        <w:left w:val="none" w:sz="0" w:space="0" w:color="auto"/>
        <w:bottom w:val="none" w:sz="0" w:space="0" w:color="auto"/>
        <w:right w:val="none" w:sz="0" w:space="0" w:color="auto"/>
      </w:divBdr>
    </w:div>
    <w:div w:id="1538859694">
      <w:bodyDiv w:val="1"/>
      <w:marLeft w:val="0"/>
      <w:marRight w:val="0"/>
      <w:marTop w:val="0"/>
      <w:marBottom w:val="0"/>
      <w:divBdr>
        <w:top w:val="none" w:sz="0" w:space="0" w:color="auto"/>
        <w:left w:val="none" w:sz="0" w:space="0" w:color="auto"/>
        <w:bottom w:val="none" w:sz="0" w:space="0" w:color="auto"/>
        <w:right w:val="none" w:sz="0" w:space="0" w:color="auto"/>
      </w:divBdr>
    </w:div>
    <w:div w:id="1558593104">
      <w:bodyDiv w:val="1"/>
      <w:marLeft w:val="0"/>
      <w:marRight w:val="0"/>
      <w:marTop w:val="0"/>
      <w:marBottom w:val="0"/>
      <w:divBdr>
        <w:top w:val="none" w:sz="0" w:space="0" w:color="auto"/>
        <w:left w:val="none" w:sz="0" w:space="0" w:color="auto"/>
        <w:bottom w:val="none" w:sz="0" w:space="0" w:color="auto"/>
        <w:right w:val="none" w:sz="0" w:space="0" w:color="auto"/>
      </w:divBdr>
    </w:div>
    <w:div w:id="1611887032">
      <w:bodyDiv w:val="1"/>
      <w:marLeft w:val="0"/>
      <w:marRight w:val="0"/>
      <w:marTop w:val="0"/>
      <w:marBottom w:val="0"/>
      <w:divBdr>
        <w:top w:val="none" w:sz="0" w:space="0" w:color="auto"/>
        <w:left w:val="none" w:sz="0" w:space="0" w:color="auto"/>
        <w:bottom w:val="none" w:sz="0" w:space="0" w:color="auto"/>
        <w:right w:val="none" w:sz="0" w:space="0" w:color="auto"/>
      </w:divBdr>
    </w:div>
    <w:div w:id="1669402442">
      <w:bodyDiv w:val="1"/>
      <w:marLeft w:val="0"/>
      <w:marRight w:val="0"/>
      <w:marTop w:val="0"/>
      <w:marBottom w:val="0"/>
      <w:divBdr>
        <w:top w:val="none" w:sz="0" w:space="0" w:color="auto"/>
        <w:left w:val="none" w:sz="0" w:space="0" w:color="auto"/>
        <w:bottom w:val="none" w:sz="0" w:space="0" w:color="auto"/>
        <w:right w:val="none" w:sz="0" w:space="0" w:color="auto"/>
      </w:divBdr>
    </w:div>
    <w:div w:id="1686398225">
      <w:bodyDiv w:val="1"/>
      <w:marLeft w:val="0"/>
      <w:marRight w:val="0"/>
      <w:marTop w:val="0"/>
      <w:marBottom w:val="0"/>
      <w:divBdr>
        <w:top w:val="none" w:sz="0" w:space="0" w:color="auto"/>
        <w:left w:val="none" w:sz="0" w:space="0" w:color="auto"/>
        <w:bottom w:val="none" w:sz="0" w:space="0" w:color="auto"/>
        <w:right w:val="none" w:sz="0" w:space="0" w:color="auto"/>
      </w:divBdr>
    </w:div>
    <w:div w:id="1712418285">
      <w:bodyDiv w:val="1"/>
      <w:marLeft w:val="0"/>
      <w:marRight w:val="0"/>
      <w:marTop w:val="0"/>
      <w:marBottom w:val="0"/>
      <w:divBdr>
        <w:top w:val="none" w:sz="0" w:space="0" w:color="auto"/>
        <w:left w:val="none" w:sz="0" w:space="0" w:color="auto"/>
        <w:bottom w:val="none" w:sz="0" w:space="0" w:color="auto"/>
        <w:right w:val="none" w:sz="0" w:space="0" w:color="auto"/>
      </w:divBdr>
    </w:div>
    <w:div w:id="1737046288">
      <w:bodyDiv w:val="1"/>
      <w:marLeft w:val="0"/>
      <w:marRight w:val="0"/>
      <w:marTop w:val="0"/>
      <w:marBottom w:val="0"/>
      <w:divBdr>
        <w:top w:val="none" w:sz="0" w:space="0" w:color="auto"/>
        <w:left w:val="none" w:sz="0" w:space="0" w:color="auto"/>
        <w:bottom w:val="none" w:sz="0" w:space="0" w:color="auto"/>
        <w:right w:val="none" w:sz="0" w:space="0" w:color="auto"/>
      </w:divBdr>
    </w:div>
    <w:div w:id="1739133352">
      <w:bodyDiv w:val="1"/>
      <w:marLeft w:val="0"/>
      <w:marRight w:val="0"/>
      <w:marTop w:val="0"/>
      <w:marBottom w:val="0"/>
      <w:divBdr>
        <w:top w:val="none" w:sz="0" w:space="0" w:color="auto"/>
        <w:left w:val="none" w:sz="0" w:space="0" w:color="auto"/>
        <w:bottom w:val="none" w:sz="0" w:space="0" w:color="auto"/>
        <w:right w:val="none" w:sz="0" w:space="0" w:color="auto"/>
      </w:divBdr>
    </w:div>
    <w:div w:id="1769889472">
      <w:bodyDiv w:val="1"/>
      <w:marLeft w:val="0"/>
      <w:marRight w:val="0"/>
      <w:marTop w:val="0"/>
      <w:marBottom w:val="0"/>
      <w:divBdr>
        <w:top w:val="none" w:sz="0" w:space="0" w:color="auto"/>
        <w:left w:val="none" w:sz="0" w:space="0" w:color="auto"/>
        <w:bottom w:val="none" w:sz="0" w:space="0" w:color="auto"/>
        <w:right w:val="none" w:sz="0" w:space="0" w:color="auto"/>
      </w:divBdr>
    </w:div>
    <w:div w:id="1803226339">
      <w:bodyDiv w:val="1"/>
      <w:marLeft w:val="0"/>
      <w:marRight w:val="0"/>
      <w:marTop w:val="0"/>
      <w:marBottom w:val="0"/>
      <w:divBdr>
        <w:top w:val="none" w:sz="0" w:space="0" w:color="auto"/>
        <w:left w:val="none" w:sz="0" w:space="0" w:color="auto"/>
        <w:bottom w:val="none" w:sz="0" w:space="0" w:color="auto"/>
        <w:right w:val="none" w:sz="0" w:space="0" w:color="auto"/>
      </w:divBdr>
    </w:div>
    <w:div w:id="1807972223">
      <w:bodyDiv w:val="1"/>
      <w:marLeft w:val="0"/>
      <w:marRight w:val="0"/>
      <w:marTop w:val="0"/>
      <w:marBottom w:val="0"/>
      <w:divBdr>
        <w:top w:val="none" w:sz="0" w:space="0" w:color="auto"/>
        <w:left w:val="none" w:sz="0" w:space="0" w:color="auto"/>
        <w:bottom w:val="none" w:sz="0" w:space="0" w:color="auto"/>
        <w:right w:val="none" w:sz="0" w:space="0" w:color="auto"/>
      </w:divBdr>
    </w:div>
    <w:div w:id="1866940449">
      <w:bodyDiv w:val="1"/>
      <w:marLeft w:val="0"/>
      <w:marRight w:val="0"/>
      <w:marTop w:val="0"/>
      <w:marBottom w:val="0"/>
      <w:divBdr>
        <w:top w:val="none" w:sz="0" w:space="0" w:color="auto"/>
        <w:left w:val="none" w:sz="0" w:space="0" w:color="auto"/>
        <w:bottom w:val="none" w:sz="0" w:space="0" w:color="auto"/>
        <w:right w:val="none" w:sz="0" w:space="0" w:color="auto"/>
      </w:divBdr>
    </w:div>
    <w:div w:id="1906185415">
      <w:bodyDiv w:val="1"/>
      <w:marLeft w:val="0"/>
      <w:marRight w:val="0"/>
      <w:marTop w:val="0"/>
      <w:marBottom w:val="0"/>
      <w:divBdr>
        <w:top w:val="none" w:sz="0" w:space="0" w:color="auto"/>
        <w:left w:val="none" w:sz="0" w:space="0" w:color="auto"/>
        <w:bottom w:val="none" w:sz="0" w:space="0" w:color="auto"/>
        <w:right w:val="none" w:sz="0" w:space="0" w:color="auto"/>
      </w:divBdr>
    </w:div>
    <w:div w:id="1959294443">
      <w:bodyDiv w:val="1"/>
      <w:marLeft w:val="0"/>
      <w:marRight w:val="0"/>
      <w:marTop w:val="0"/>
      <w:marBottom w:val="0"/>
      <w:divBdr>
        <w:top w:val="none" w:sz="0" w:space="0" w:color="auto"/>
        <w:left w:val="none" w:sz="0" w:space="0" w:color="auto"/>
        <w:bottom w:val="none" w:sz="0" w:space="0" w:color="auto"/>
        <w:right w:val="none" w:sz="0" w:space="0" w:color="auto"/>
      </w:divBdr>
    </w:div>
    <w:div w:id="1993368874">
      <w:bodyDiv w:val="1"/>
      <w:marLeft w:val="0"/>
      <w:marRight w:val="0"/>
      <w:marTop w:val="0"/>
      <w:marBottom w:val="0"/>
      <w:divBdr>
        <w:top w:val="none" w:sz="0" w:space="0" w:color="auto"/>
        <w:left w:val="none" w:sz="0" w:space="0" w:color="auto"/>
        <w:bottom w:val="none" w:sz="0" w:space="0" w:color="auto"/>
        <w:right w:val="none" w:sz="0" w:space="0" w:color="auto"/>
      </w:divBdr>
    </w:div>
    <w:div w:id="2007972524">
      <w:bodyDiv w:val="1"/>
      <w:marLeft w:val="0"/>
      <w:marRight w:val="0"/>
      <w:marTop w:val="0"/>
      <w:marBottom w:val="0"/>
      <w:divBdr>
        <w:top w:val="none" w:sz="0" w:space="0" w:color="auto"/>
        <w:left w:val="none" w:sz="0" w:space="0" w:color="auto"/>
        <w:bottom w:val="none" w:sz="0" w:space="0" w:color="auto"/>
        <w:right w:val="none" w:sz="0" w:space="0" w:color="auto"/>
      </w:divBdr>
    </w:div>
    <w:div w:id="2052147948">
      <w:bodyDiv w:val="1"/>
      <w:marLeft w:val="0"/>
      <w:marRight w:val="0"/>
      <w:marTop w:val="0"/>
      <w:marBottom w:val="0"/>
      <w:divBdr>
        <w:top w:val="none" w:sz="0" w:space="0" w:color="auto"/>
        <w:left w:val="none" w:sz="0" w:space="0" w:color="auto"/>
        <w:bottom w:val="none" w:sz="0" w:space="0" w:color="auto"/>
        <w:right w:val="none" w:sz="0" w:space="0" w:color="auto"/>
      </w:divBdr>
    </w:div>
    <w:div w:id="2071880313">
      <w:bodyDiv w:val="1"/>
      <w:marLeft w:val="0"/>
      <w:marRight w:val="0"/>
      <w:marTop w:val="0"/>
      <w:marBottom w:val="0"/>
      <w:divBdr>
        <w:top w:val="none" w:sz="0" w:space="0" w:color="auto"/>
        <w:left w:val="none" w:sz="0" w:space="0" w:color="auto"/>
        <w:bottom w:val="none" w:sz="0" w:space="0" w:color="auto"/>
        <w:right w:val="none" w:sz="0" w:space="0" w:color="auto"/>
      </w:divBdr>
    </w:div>
    <w:div w:id="2104570175">
      <w:bodyDiv w:val="1"/>
      <w:marLeft w:val="0"/>
      <w:marRight w:val="0"/>
      <w:marTop w:val="0"/>
      <w:marBottom w:val="0"/>
      <w:divBdr>
        <w:top w:val="none" w:sz="0" w:space="0" w:color="auto"/>
        <w:left w:val="none" w:sz="0" w:space="0" w:color="auto"/>
        <w:bottom w:val="none" w:sz="0" w:space="0" w:color="auto"/>
        <w:right w:val="none" w:sz="0" w:space="0" w:color="auto"/>
      </w:divBdr>
    </w:div>
    <w:div w:id="2125071846">
      <w:bodyDiv w:val="1"/>
      <w:marLeft w:val="0"/>
      <w:marRight w:val="0"/>
      <w:marTop w:val="0"/>
      <w:marBottom w:val="0"/>
      <w:divBdr>
        <w:top w:val="none" w:sz="0" w:space="0" w:color="auto"/>
        <w:left w:val="none" w:sz="0" w:space="0" w:color="auto"/>
        <w:bottom w:val="none" w:sz="0" w:space="0" w:color="auto"/>
        <w:right w:val="none" w:sz="0" w:space="0" w:color="auto"/>
      </w:divBdr>
    </w:div>
    <w:div w:id="2131317342">
      <w:bodyDiv w:val="1"/>
      <w:marLeft w:val="0"/>
      <w:marRight w:val="0"/>
      <w:marTop w:val="0"/>
      <w:marBottom w:val="0"/>
      <w:divBdr>
        <w:top w:val="none" w:sz="0" w:space="0" w:color="auto"/>
        <w:left w:val="none" w:sz="0" w:space="0" w:color="auto"/>
        <w:bottom w:val="none" w:sz="0" w:space="0" w:color="auto"/>
        <w:right w:val="none" w:sz="0" w:space="0" w:color="auto"/>
      </w:divBdr>
    </w:div>
    <w:div w:id="2143039981">
      <w:bodyDiv w:val="1"/>
      <w:marLeft w:val="0"/>
      <w:marRight w:val="0"/>
      <w:marTop w:val="0"/>
      <w:marBottom w:val="0"/>
      <w:divBdr>
        <w:top w:val="none" w:sz="0" w:space="0" w:color="auto"/>
        <w:left w:val="none" w:sz="0" w:space="0" w:color="auto"/>
        <w:bottom w:val="none" w:sz="0" w:space="0" w:color="auto"/>
        <w:right w:val="none" w:sz="0" w:space="0" w:color="auto"/>
      </w:divBdr>
    </w:div>
    <w:div w:id="21432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wiki.ford.com/display/RequirementsEngineering/How+to+use+the+Specification+Templates?src=contextnavpagetreemode" TargetMode="External"/><Relationship Id="rId26" Type="http://schemas.openxmlformats.org/officeDocument/2006/relationships/image" Target="media/image5.jpg"/><Relationship Id="rId39" Type="http://schemas.openxmlformats.org/officeDocument/2006/relationships/hyperlink" Target="http://wiki.ford.com/display/RequirementsEngineering/Requirements+Attributes" TargetMode="External"/><Relationship Id="rId21" Type="http://schemas.openxmlformats.org/officeDocument/2006/relationships/hyperlink" Target="http://wiki.ford.com/display/RequirementsEngineering/Requirements+Attributes" TargetMode="External"/><Relationship Id="rId34" Type="http://schemas.openxmlformats.org/officeDocument/2006/relationships/hyperlink" Target="http://wiki.ford.com/display/RequirementsEngineering/Requirements+Attributes" TargetMode="External"/><Relationship Id="rId42" Type="http://schemas.openxmlformats.org/officeDocument/2006/relationships/hyperlink" Target="http://wiki.ford.com/display/RequirementsEngineering/Requirements+Attributes" TargetMode="External"/><Relationship Id="rId47" Type="http://schemas.openxmlformats.org/officeDocument/2006/relationships/hyperlink" Target="http://wiki.ford.com/display/RequirementsEngineering/Requirements+Attributes" TargetMode="External"/><Relationship Id="rId50" Type="http://schemas.openxmlformats.org/officeDocument/2006/relationships/hyperlink" Target="http://wiki.ford.com/display/RequirementsEngineering/Requirements+Attributes" TargetMode="External"/><Relationship Id="rId55" Type="http://schemas.openxmlformats.org/officeDocument/2006/relationships/hyperlink" Target="http://wiki.ford.com/display/RequirementsEngineering/Requirements+Attributes" TargetMode="External"/><Relationship Id="rId63" Type="http://schemas.openxmlformats.org/officeDocument/2006/relationships/hyperlink" Target="http://wiki.ford.com/display/RequirementsEngineering/Requirements+Attributes" TargetMode="External"/><Relationship Id="rId68" Type="http://schemas.openxmlformats.org/officeDocument/2006/relationships/hyperlink" Target="mailto:TrackLite%20%23%20FSTGB-97:%20https://www.tracklite.ford.com/prweb/PRAuth/TrackLiteSSO?pyActivity=@baseclass.RedirectAndRunWraper&amp;ThreadName=WorkLinkThread&amp;bPurgeTargetThread=true&amp;AccessGroupName=FSTGB:ProjectAdministrators&amp;Location=pyActivity%3DWork-.Open%26Action%3DReview%26HarnessPurpose%3DReview%26InsHandle%3DFORD-FSTGB-WORK+FSTGB-97" TargetMode="External"/><Relationship Id="rId7" Type="http://schemas.openxmlformats.org/officeDocument/2006/relationships/styles" Target="styles.xml"/><Relationship Id="rId71"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iki.ford.com/display/RequirementsEngineering/Specification+templates" TargetMode="External"/><Relationship Id="rId29" Type="http://schemas.openxmlformats.org/officeDocument/2006/relationships/hyperlink" Target="http://wiki.ford.com/display/RequirementsEngineering/Requirements+Attribute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png"/><Relationship Id="rId32" Type="http://schemas.openxmlformats.org/officeDocument/2006/relationships/hyperlink" Target="http://wiki.ford.com/display/RequirementsEngineering/Requirements+Attributes" TargetMode="External"/><Relationship Id="rId37" Type="http://schemas.openxmlformats.org/officeDocument/2006/relationships/hyperlink" Target="http://wiki.ford.com/display/RequirementsEngineering/Requirements+Attributes" TargetMode="External"/><Relationship Id="rId40" Type="http://schemas.openxmlformats.org/officeDocument/2006/relationships/hyperlink" Target="http://wiki.ford.com/display/RequirementsEngineering/Requirements+Attributes" TargetMode="External"/><Relationship Id="rId45" Type="http://schemas.openxmlformats.org/officeDocument/2006/relationships/hyperlink" Target="http://wiki.ford.com/display/RequirementsEngineering/Requirements+Attributes" TargetMode="External"/><Relationship Id="rId53" Type="http://schemas.openxmlformats.org/officeDocument/2006/relationships/hyperlink" Target="http://wiki.ford.com/display/RequirementsEngineering/Requirements+Attributes" TargetMode="External"/><Relationship Id="rId58" Type="http://schemas.openxmlformats.org/officeDocument/2006/relationships/hyperlink" Target="http://wiki.ford.com/display/RequirementsEngineering/Requirements+Attributes" TargetMode="External"/><Relationship Id="rId66" Type="http://schemas.openxmlformats.org/officeDocument/2006/relationships/hyperlink" Target="http://wiki.ford.com/display/RequirementsEngineering/Requirements+Attributes" TargetMode="External"/><Relationship Id="rId5" Type="http://schemas.openxmlformats.org/officeDocument/2006/relationships/customXml" Target="../customXml/item5.xml"/><Relationship Id="rId15" Type="http://schemas.openxmlformats.org/officeDocument/2006/relationships/hyperlink" Target="http://wiki.ford.com/display/RequirementsEngineering/Requirements+Engineering+for+SW+Enabled+Features" TargetMode="External"/><Relationship Id="rId23" Type="http://schemas.openxmlformats.org/officeDocument/2006/relationships/hyperlink" Target="https://www.vsemweb.ford.com:443/tc/launchapp?-attach=true&amp;-s=226TCSession&amp;-o=ZmZNi0JHx3NrTDAAAAAAAAAAAAA" TargetMode="External"/><Relationship Id="rId28" Type="http://schemas.openxmlformats.org/officeDocument/2006/relationships/hyperlink" Target="http://wiki.ford.com/display/RequirementsEngineering/Requirements+Attributes" TargetMode="External"/><Relationship Id="rId36" Type="http://schemas.openxmlformats.org/officeDocument/2006/relationships/hyperlink" Target="http://wiki.ford.com/display/RequirementsEngineering/Requirements+Attributes" TargetMode="External"/><Relationship Id="rId49" Type="http://schemas.openxmlformats.org/officeDocument/2006/relationships/hyperlink" Target="http://wiki.ford.com/display/RequirementsEngineering/Requirements+Attributes" TargetMode="External"/><Relationship Id="rId57" Type="http://schemas.openxmlformats.org/officeDocument/2006/relationships/hyperlink" Target="http://wiki.ford.com/display/RequirementsEngineering/Requirements+Attributes" TargetMode="External"/><Relationship Id="rId61" Type="http://schemas.openxmlformats.org/officeDocument/2006/relationships/hyperlink" Target="http://wiki.ford.com/display/RequirementsEngineering/Requirements+Attributes" TargetMode="External"/><Relationship Id="rId10" Type="http://schemas.openxmlformats.org/officeDocument/2006/relationships/footnotes" Target="footnotes.xml"/><Relationship Id="rId19" Type="http://schemas.openxmlformats.org/officeDocument/2006/relationships/hyperlink" Target="http://wiki.ford.com/pages/viewpage.action?pageId=104991616&amp;src=contextnavpagetreemode" TargetMode="External"/><Relationship Id="rId31" Type="http://schemas.openxmlformats.org/officeDocument/2006/relationships/hyperlink" Target="http://wiki.ford.com/display/RequirementsEngineering/Requirements+Attributes" TargetMode="External"/><Relationship Id="rId44" Type="http://schemas.openxmlformats.org/officeDocument/2006/relationships/hyperlink" Target="http://wiki.ford.com/display/RequirementsEngineering/Requirements+Attributes" TargetMode="External"/><Relationship Id="rId52" Type="http://schemas.openxmlformats.org/officeDocument/2006/relationships/hyperlink" Target="http://wiki.ford.com/display/RequirementsEngineering/Requirements+Attributes" TargetMode="External"/><Relationship Id="rId60" Type="http://schemas.openxmlformats.org/officeDocument/2006/relationships/hyperlink" Target="http://wiki.ford.com/display/RequirementsEngineering/Requirements+Attributes" TargetMode="External"/><Relationship Id="rId65" Type="http://schemas.openxmlformats.org/officeDocument/2006/relationships/hyperlink" Target="http://wiki.ford.com/display/RequirementsEngineering/Requirements+Attribut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2.jpg"/><Relationship Id="rId27" Type="http://schemas.openxmlformats.org/officeDocument/2006/relationships/hyperlink" Target="http://wiki.ford.com/display/RequirementsEngineering/Requirements+Attributes" TargetMode="External"/><Relationship Id="rId30" Type="http://schemas.openxmlformats.org/officeDocument/2006/relationships/hyperlink" Target="http://wiki.ford.com/display/RequirementsEngineering/Requirements+Attributes" TargetMode="External"/><Relationship Id="rId35" Type="http://schemas.openxmlformats.org/officeDocument/2006/relationships/hyperlink" Target="http://wiki.ford.com/display/RequirementsEngineering/Requirements+Attributes" TargetMode="External"/><Relationship Id="rId43" Type="http://schemas.openxmlformats.org/officeDocument/2006/relationships/hyperlink" Target="http://wiki.ford.com/display/RequirementsEngineering/Requirements+Attributes" TargetMode="External"/><Relationship Id="rId48" Type="http://schemas.openxmlformats.org/officeDocument/2006/relationships/hyperlink" Target="http://wiki.ford.com/display/RequirementsEngineering/Requirements+Attributes" TargetMode="External"/><Relationship Id="rId56" Type="http://schemas.openxmlformats.org/officeDocument/2006/relationships/hyperlink" Target="http://wiki.ford.com/display/RequirementsEngineering/Requirements+Attributes" TargetMode="External"/><Relationship Id="rId64" Type="http://schemas.openxmlformats.org/officeDocument/2006/relationships/hyperlink" Target="http://wiki.ford.com/display/RequirementsEngineering/Requirements+Attributes" TargetMode="External"/><Relationship Id="rId69" Type="http://schemas.openxmlformats.org/officeDocument/2006/relationships/header" Target="header3.xml"/><Relationship Id="rId8" Type="http://schemas.openxmlformats.org/officeDocument/2006/relationships/settings" Target="settings.xml"/><Relationship Id="rId51" Type="http://schemas.openxmlformats.org/officeDocument/2006/relationships/hyperlink" Target="http://wiki.ford.com/display/RequirementsEngineering/Requirements+Attributes"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wiki.ford.com/display/RequirementsEngineering/Requirements+Engineering+for+SW+Enabled+Features" TargetMode="External"/><Relationship Id="rId25" Type="http://schemas.openxmlformats.org/officeDocument/2006/relationships/image" Target="media/image4.jpg"/><Relationship Id="rId33" Type="http://schemas.openxmlformats.org/officeDocument/2006/relationships/hyperlink" Target="http://wiki.ford.com/display/RequirementsEngineering/Requirements+Attributes" TargetMode="External"/><Relationship Id="rId38" Type="http://schemas.openxmlformats.org/officeDocument/2006/relationships/hyperlink" Target="http://wiki.ford.com/display/RequirementsEngineering/Requirements+Attributes" TargetMode="External"/><Relationship Id="rId46" Type="http://schemas.openxmlformats.org/officeDocument/2006/relationships/hyperlink" Target="http://wiki.ford.com/display/RequirementsEngineering/Requirements+Attributes" TargetMode="External"/><Relationship Id="rId59" Type="http://schemas.openxmlformats.org/officeDocument/2006/relationships/hyperlink" Target="http://wiki.ford.com/display/RequirementsEngineering/Requirements+Attributes" TargetMode="External"/><Relationship Id="rId67" Type="http://schemas.openxmlformats.org/officeDocument/2006/relationships/hyperlink" Target="http://www.fgti.ford.com/client/NewFGTI/CopyrightNotice.html" TargetMode="External"/><Relationship Id="rId20" Type="http://schemas.openxmlformats.org/officeDocument/2006/relationships/hyperlink" Target="http://wiki.ford.com/display/RequirementsEngineering/Requirements+Attributes?src=contextnavpagetreemode" TargetMode="External"/><Relationship Id="rId41" Type="http://schemas.openxmlformats.org/officeDocument/2006/relationships/hyperlink" Target="http://wiki.ford.com/display/RequirementsEngineering/Requirements+Attributes" TargetMode="External"/><Relationship Id="rId54" Type="http://schemas.openxmlformats.org/officeDocument/2006/relationships/hyperlink" Target="http://wiki.ford.com/display/RequirementsEngineering/Requirements+Attributes" TargetMode="External"/><Relationship Id="rId62" Type="http://schemas.openxmlformats.org/officeDocument/2006/relationships/hyperlink" Target="http://wiki.ford.com/display/RequirementsEngineering/Requirements+Attributes" TargetMode="External"/><Relationship Id="rId7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AND6\Desktop\_FeatureImplSpec_Template_v6-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C156A9C25DD4A6395135F1013909562"/>
        <w:category>
          <w:name w:val="General"/>
          <w:gallery w:val="placeholder"/>
        </w:category>
        <w:types>
          <w:type w:val="bbPlcHdr"/>
        </w:types>
        <w:behaviors>
          <w:behavior w:val="content"/>
        </w:behaviors>
        <w:guid w:val="{DB21C33E-09F3-4E81-AC7D-62C68FB9427D}"/>
      </w:docPartPr>
      <w:docPartBody>
        <w:p w:rsidR="00B53146" w:rsidRDefault="00B53146" w:rsidP="00B53146">
          <w:pPr>
            <w:pStyle w:val="1C156A9C25DD4A6395135F1013909562"/>
          </w:pPr>
          <w:r w:rsidRPr="00D20BE7">
            <w:rPr>
              <w:sz w:val="18"/>
            </w:rPr>
            <w:t>Choose an item.</w:t>
          </w:r>
        </w:p>
      </w:docPartBody>
    </w:docPart>
    <w:docPart>
      <w:docPartPr>
        <w:name w:val="6DC7FC6F600441FB9555EA58D392FA0F"/>
        <w:category>
          <w:name w:val="General"/>
          <w:gallery w:val="placeholder"/>
        </w:category>
        <w:types>
          <w:type w:val="bbPlcHdr"/>
        </w:types>
        <w:behaviors>
          <w:behavior w:val="content"/>
        </w:behaviors>
        <w:guid w:val="{5C7053D1-3BD3-4ADF-B390-55232EDC8CE6}"/>
      </w:docPartPr>
      <w:docPartBody>
        <w:p w:rsidR="00B53146" w:rsidRDefault="00B53146" w:rsidP="00B53146">
          <w:pPr>
            <w:pStyle w:val="6DC7FC6F600441FB9555EA58D392FA0F"/>
          </w:pPr>
          <w:r w:rsidRPr="007636BD">
            <w:rPr>
              <w:rStyle w:val="PlaceholderText"/>
            </w:rPr>
            <w:t>Choose an item.</w:t>
          </w:r>
        </w:p>
      </w:docPartBody>
    </w:docPart>
    <w:docPart>
      <w:docPartPr>
        <w:name w:val="EA83B65EB77C4CE0946A73FA5052F2C6"/>
        <w:category>
          <w:name w:val="General"/>
          <w:gallery w:val="placeholder"/>
        </w:category>
        <w:types>
          <w:type w:val="bbPlcHdr"/>
        </w:types>
        <w:behaviors>
          <w:behavior w:val="content"/>
        </w:behaviors>
        <w:guid w:val="{9A932013-AE69-4D81-8620-E2A9C88043B0}"/>
      </w:docPartPr>
      <w:docPartBody>
        <w:p w:rsidR="00B53146" w:rsidRDefault="00B53146" w:rsidP="00B53146">
          <w:pPr>
            <w:pStyle w:val="EA83B65EB77C4CE0946A73FA5052F2C6"/>
          </w:pPr>
          <w:r w:rsidRPr="007636BD">
            <w:rPr>
              <w:rStyle w:val="PlaceholderText"/>
            </w:rPr>
            <w:t>Choose an item.</w:t>
          </w:r>
        </w:p>
      </w:docPartBody>
    </w:docPart>
    <w:docPart>
      <w:docPartPr>
        <w:name w:val="ED2E10C823584A0C9407F4EB24AA054D"/>
        <w:category>
          <w:name w:val="General"/>
          <w:gallery w:val="placeholder"/>
        </w:category>
        <w:types>
          <w:type w:val="bbPlcHdr"/>
        </w:types>
        <w:behaviors>
          <w:behavior w:val="content"/>
        </w:behaviors>
        <w:guid w:val="{86B68BC0-1EE1-4481-B739-A351166C91DC}"/>
      </w:docPartPr>
      <w:docPartBody>
        <w:p w:rsidR="00B53146" w:rsidRDefault="00B53146" w:rsidP="00B53146">
          <w:pPr>
            <w:pStyle w:val="ED2E10C823584A0C9407F4EB24AA054D"/>
          </w:pPr>
          <w:r w:rsidRPr="007636BD">
            <w:rPr>
              <w:rStyle w:val="PlaceholderText"/>
            </w:rPr>
            <w:t>Choose an item.</w:t>
          </w:r>
        </w:p>
      </w:docPartBody>
    </w:docPart>
    <w:docPart>
      <w:docPartPr>
        <w:name w:val="CDD4217B844A421DBE0DB7402C6FEC5A"/>
        <w:category>
          <w:name w:val="General"/>
          <w:gallery w:val="placeholder"/>
        </w:category>
        <w:types>
          <w:type w:val="bbPlcHdr"/>
        </w:types>
        <w:behaviors>
          <w:behavior w:val="content"/>
        </w:behaviors>
        <w:guid w:val="{DBCCCA76-BCF4-4BA0-8642-F9C11151EF86}"/>
      </w:docPartPr>
      <w:docPartBody>
        <w:p w:rsidR="00B53146" w:rsidRDefault="00B53146" w:rsidP="00B53146">
          <w:pPr>
            <w:pStyle w:val="CDD4217B844A421DBE0DB7402C6FEC5A"/>
          </w:pPr>
          <w:r w:rsidRPr="002C30BD">
            <w:rPr>
              <w:rStyle w:val="PlaceholderText"/>
            </w:rPr>
            <w:t>Choose an item.</w:t>
          </w:r>
        </w:p>
      </w:docPartBody>
    </w:docPart>
    <w:docPart>
      <w:docPartPr>
        <w:name w:val="B145FA1F76A946048F68DD6AE0B68701"/>
        <w:category>
          <w:name w:val="General"/>
          <w:gallery w:val="placeholder"/>
        </w:category>
        <w:types>
          <w:type w:val="bbPlcHdr"/>
        </w:types>
        <w:behaviors>
          <w:behavior w:val="content"/>
        </w:behaviors>
        <w:guid w:val="{E19D4ED5-081C-4F02-B0E4-EDF09748A9FF}"/>
      </w:docPartPr>
      <w:docPartBody>
        <w:p w:rsidR="00941512" w:rsidRDefault="0062698A" w:rsidP="0062698A">
          <w:pPr>
            <w:pStyle w:val="B145FA1F76A946048F68DD6AE0B68701"/>
          </w:pPr>
          <w:r w:rsidRPr="00981CB3">
            <w:rPr>
              <w:rFonts w:ascii="Arial" w:hAnsi="Arial"/>
              <w:color w:val="000000" w:themeColor="text1"/>
              <w:sz w:val="16"/>
              <w:szCs w:val="16"/>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Humnst777 Lt BT">
    <w:altName w:val="Lucida Sans Unicode"/>
    <w:charset w:val="00"/>
    <w:family w:val="swiss"/>
    <w:pitch w:val="variable"/>
    <w:sig w:usb0="00000087" w:usb1="00000000" w:usb2="00000000" w:usb3="00000000" w:csb0="0000001B" w:csb1="00000000"/>
  </w:font>
  <w:font w:name="Univers">
    <w:altName w:val="Arial"/>
    <w:charset w:val="00"/>
    <w:family w:val="swiss"/>
    <w:pitch w:val="variable"/>
    <w:sig w:usb0="80000287" w:usb1="00000000" w:usb2="00000000" w:usb3="00000000" w:csb0="0000000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MS Shell Dlg 2">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2A8"/>
    <w:rsid w:val="00000269"/>
    <w:rsid w:val="00000D03"/>
    <w:rsid w:val="000373ED"/>
    <w:rsid w:val="00050B91"/>
    <w:rsid w:val="00054701"/>
    <w:rsid w:val="0006610E"/>
    <w:rsid w:val="00081C20"/>
    <w:rsid w:val="00082891"/>
    <w:rsid w:val="00090C26"/>
    <w:rsid w:val="000B29E0"/>
    <w:rsid w:val="000B31C2"/>
    <w:rsid w:val="000B4C81"/>
    <w:rsid w:val="000C3422"/>
    <w:rsid w:val="000D59AA"/>
    <w:rsid w:val="000D638E"/>
    <w:rsid w:val="000F2B27"/>
    <w:rsid w:val="000F3B30"/>
    <w:rsid w:val="000F5180"/>
    <w:rsid w:val="00106045"/>
    <w:rsid w:val="00111B6C"/>
    <w:rsid w:val="00116FDD"/>
    <w:rsid w:val="00144723"/>
    <w:rsid w:val="00144E97"/>
    <w:rsid w:val="0014733E"/>
    <w:rsid w:val="00147951"/>
    <w:rsid w:val="00162CDE"/>
    <w:rsid w:val="00163EE7"/>
    <w:rsid w:val="001702B1"/>
    <w:rsid w:val="0018159F"/>
    <w:rsid w:val="001826ED"/>
    <w:rsid w:val="00183950"/>
    <w:rsid w:val="00184734"/>
    <w:rsid w:val="00186BF9"/>
    <w:rsid w:val="0019527D"/>
    <w:rsid w:val="00195F22"/>
    <w:rsid w:val="001B035D"/>
    <w:rsid w:val="001B06D0"/>
    <w:rsid w:val="001B0C5B"/>
    <w:rsid w:val="001B4330"/>
    <w:rsid w:val="001B5CC7"/>
    <w:rsid w:val="001C2D2F"/>
    <w:rsid w:val="001D3688"/>
    <w:rsid w:val="001E2C6B"/>
    <w:rsid w:val="001F2590"/>
    <w:rsid w:val="00205411"/>
    <w:rsid w:val="00235716"/>
    <w:rsid w:val="0023572D"/>
    <w:rsid w:val="00241719"/>
    <w:rsid w:val="00250AB0"/>
    <w:rsid w:val="00251D54"/>
    <w:rsid w:val="00256E05"/>
    <w:rsid w:val="002603D7"/>
    <w:rsid w:val="00262D92"/>
    <w:rsid w:val="00262E86"/>
    <w:rsid w:val="00277C74"/>
    <w:rsid w:val="00282D90"/>
    <w:rsid w:val="002A205F"/>
    <w:rsid w:val="002A2C53"/>
    <w:rsid w:val="002A5FFC"/>
    <w:rsid w:val="002B359A"/>
    <w:rsid w:val="002E4FAF"/>
    <w:rsid w:val="002F4794"/>
    <w:rsid w:val="00302CDB"/>
    <w:rsid w:val="00310CEC"/>
    <w:rsid w:val="00333399"/>
    <w:rsid w:val="00353B3F"/>
    <w:rsid w:val="003567FF"/>
    <w:rsid w:val="00362E3E"/>
    <w:rsid w:val="00363AC9"/>
    <w:rsid w:val="00376CC2"/>
    <w:rsid w:val="00395D89"/>
    <w:rsid w:val="003A5CD3"/>
    <w:rsid w:val="003B2640"/>
    <w:rsid w:val="003B6631"/>
    <w:rsid w:val="003C6250"/>
    <w:rsid w:val="003D262D"/>
    <w:rsid w:val="003E46B2"/>
    <w:rsid w:val="003F0C94"/>
    <w:rsid w:val="0040386C"/>
    <w:rsid w:val="004059C0"/>
    <w:rsid w:val="00407392"/>
    <w:rsid w:val="00412A4D"/>
    <w:rsid w:val="0041494D"/>
    <w:rsid w:val="00453D22"/>
    <w:rsid w:val="00467987"/>
    <w:rsid w:val="00473825"/>
    <w:rsid w:val="00476237"/>
    <w:rsid w:val="0048092D"/>
    <w:rsid w:val="00484C31"/>
    <w:rsid w:val="00485A72"/>
    <w:rsid w:val="004930A4"/>
    <w:rsid w:val="00496C2D"/>
    <w:rsid w:val="004A10B4"/>
    <w:rsid w:val="004A1144"/>
    <w:rsid w:val="004B3FFC"/>
    <w:rsid w:val="004C4C00"/>
    <w:rsid w:val="004C52A7"/>
    <w:rsid w:val="004D5C83"/>
    <w:rsid w:val="005073A6"/>
    <w:rsid w:val="00517952"/>
    <w:rsid w:val="00521D2A"/>
    <w:rsid w:val="00532A68"/>
    <w:rsid w:val="00537143"/>
    <w:rsid w:val="0057217C"/>
    <w:rsid w:val="00575649"/>
    <w:rsid w:val="005757A2"/>
    <w:rsid w:val="00577B9D"/>
    <w:rsid w:val="0059135A"/>
    <w:rsid w:val="005A00C7"/>
    <w:rsid w:val="005B0F47"/>
    <w:rsid w:val="005B2173"/>
    <w:rsid w:val="005B29CA"/>
    <w:rsid w:val="005B4270"/>
    <w:rsid w:val="005C2192"/>
    <w:rsid w:val="005F0DAE"/>
    <w:rsid w:val="00612345"/>
    <w:rsid w:val="006247B8"/>
    <w:rsid w:val="0062698A"/>
    <w:rsid w:val="006356B5"/>
    <w:rsid w:val="00643061"/>
    <w:rsid w:val="00643C8C"/>
    <w:rsid w:val="00673E92"/>
    <w:rsid w:val="0068575A"/>
    <w:rsid w:val="00690476"/>
    <w:rsid w:val="00691A6C"/>
    <w:rsid w:val="006A66DD"/>
    <w:rsid w:val="006B072F"/>
    <w:rsid w:val="006B1CB1"/>
    <w:rsid w:val="006C1AF6"/>
    <w:rsid w:val="006D16A3"/>
    <w:rsid w:val="006E2C0E"/>
    <w:rsid w:val="006F54C2"/>
    <w:rsid w:val="007066BB"/>
    <w:rsid w:val="0071123F"/>
    <w:rsid w:val="0071193B"/>
    <w:rsid w:val="00716745"/>
    <w:rsid w:val="0072068D"/>
    <w:rsid w:val="00723E87"/>
    <w:rsid w:val="00735F28"/>
    <w:rsid w:val="00742715"/>
    <w:rsid w:val="00743B5D"/>
    <w:rsid w:val="00761F45"/>
    <w:rsid w:val="00762A85"/>
    <w:rsid w:val="00763A94"/>
    <w:rsid w:val="007642EE"/>
    <w:rsid w:val="0077602B"/>
    <w:rsid w:val="00792CAC"/>
    <w:rsid w:val="007953BC"/>
    <w:rsid w:val="007A099A"/>
    <w:rsid w:val="007A0C77"/>
    <w:rsid w:val="007B12AD"/>
    <w:rsid w:val="007B72F9"/>
    <w:rsid w:val="007C16EA"/>
    <w:rsid w:val="007C49F2"/>
    <w:rsid w:val="007E29D5"/>
    <w:rsid w:val="00800014"/>
    <w:rsid w:val="00801D5B"/>
    <w:rsid w:val="00810A8C"/>
    <w:rsid w:val="00832A76"/>
    <w:rsid w:val="00835ED4"/>
    <w:rsid w:val="00837274"/>
    <w:rsid w:val="00857690"/>
    <w:rsid w:val="00861034"/>
    <w:rsid w:val="0087014A"/>
    <w:rsid w:val="00870A7B"/>
    <w:rsid w:val="00874448"/>
    <w:rsid w:val="008922AD"/>
    <w:rsid w:val="008A63DC"/>
    <w:rsid w:val="008B2565"/>
    <w:rsid w:val="008B2B9E"/>
    <w:rsid w:val="008B6966"/>
    <w:rsid w:val="008C457A"/>
    <w:rsid w:val="008C6F6E"/>
    <w:rsid w:val="008D5332"/>
    <w:rsid w:val="008E0743"/>
    <w:rsid w:val="008E56C4"/>
    <w:rsid w:val="008F1568"/>
    <w:rsid w:val="00906B90"/>
    <w:rsid w:val="00923590"/>
    <w:rsid w:val="009331AC"/>
    <w:rsid w:val="00935240"/>
    <w:rsid w:val="00941512"/>
    <w:rsid w:val="009515E5"/>
    <w:rsid w:val="00985648"/>
    <w:rsid w:val="009B0492"/>
    <w:rsid w:val="009B075E"/>
    <w:rsid w:val="009E5432"/>
    <w:rsid w:val="009F495A"/>
    <w:rsid w:val="00A052A8"/>
    <w:rsid w:val="00A2168D"/>
    <w:rsid w:val="00A249A1"/>
    <w:rsid w:val="00A34705"/>
    <w:rsid w:val="00A4316C"/>
    <w:rsid w:val="00A46A5D"/>
    <w:rsid w:val="00A67362"/>
    <w:rsid w:val="00A71690"/>
    <w:rsid w:val="00A84264"/>
    <w:rsid w:val="00A97B85"/>
    <w:rsid w:val="00AB584D"/>
    <w:rsid w:val="00AC37E3"/>
    <w:rsid w:val="00AD147C"/>
    <w:rsid w:val="00B00B38"/>
    <w:rsid w:val="00B10D5B"/>
    <w:rsid w:val="00B1337B"/>
    <w:rsid w:val="00B17E73"/>
    <w:rsid w:val="00B22B72"/>
    <w:rsid w:val="00B3506F"/>
    <w:rsid w:val="00B36918"/>
    <w:rsid w:val="00B374E1"/>
    <w:rsid w:val="00B53146"/>
    <w:rsid w:val="00B56976"/>
    <w:rsid w:val="00B57471"/>
    <w:rsid w:val="00B61575"/>
    <w:rsid w:val="00B62BA7"/>
    <w:rsid w:val="00B75850"/>
    <w:rsid w:val="00B75A26"/>
    <w:rsid w:val="00B77CED"/>
    <w:rsid w:val="00B81B4E"/>
    <w:rsid w:val="00B87ABE"/>
    <w:rsid w:val="00BA7F94"/>
    <w:rsid w:val="00BD5C8F"/>
    <w:rsid w:val="00BD6909"/>
    <w:rsid w:val="00BE0FC1"/>
    <w:rsid w:val="00BE7C63"/>
    <w:rsid w:val="00BF27D4"/>
    <w:rsid w:val="00BF51DF"/>
    <w:rsid w:val="00C004CF"/>
    <w:rsid w:val="00C04E67"/>
    <w:rsid w:val="00C078E1"/>
    <w:rsid w:val="00C15D32"/>
    <w:rsid w:val="00C272A4"/>
    <w:rsid w:val="00C3451F"/>
    <w:rsid w:val="00C366FD"/>
    <w:rsid w:val="00C50C07"/>
    <w:rsid w:val="00C52A6F"/>
    <w:rsid w:val="00C80938"/>
    <w:rsid w:val="00C83798"/>
    <w:rsid w:val="00C86023"/>
    <w:rsid w:val="00CB2539"/>
    <w:rsid w:val="00CE6CF2"/>
    <w:rsid w:val="00CE772B"/>
    <w:rsid w:val="00CF328F"/>
    <w:rsid w:val="00D23715"/>
    <w:rsid w:val="00D42C7C"/>
    <w:rsid w:val="00D464FC"/>
    <w:rsid w:val="00D50942"/>
    <w:rsid w:val="00D53396"/>
    <w:rsid w:val="00D53A1C"/>
    <w:rsid w:val="00D53BAE"/>
    <w:rsid w:val="00D82727"/>
    <w:rsid w:val="00D82FF7"/>
    <w:rsid w:val="00DA50AC"/>
    <w:rsid w:val="00DB5CD6"/>
    <w:rsid w:val="00DC14B6"/>
    <w:rsid w:val="00DE7948"/>
    <w:rsid w:val="00DF7D1D"/>
    <w:rsid w:val="00E4071E"/>
    <w:rsid w:val="00E44600"/>
    <w:rsid w:val="00E51544"/>
    <w:rsid w:val="00E605D2"/>
    <w:rsid w:val="00E648E4"/>
    <w:rsid w:val="00E74C18"/>
    <w:rsid w:val="00E76624"/>
    <w:rsid w:val="00E80445"/>
    <w:rsid w:val="00EA41EE"/>
    <w:rsid w:val="00EC3FBB"/>
    <w:rsid w:val="00EC53BF"/>
    <w:rsid w:val="00ED1B55"/>
    <w:rsid w:val="00EE21F7"/>
    <w:rsid w:val="00EE6914"/>
    <w:rsid w:val="00F015B1"/>
    <w:rsid w:val="00F05403"/>
    <w:rsid w:val="00F17909"/>
    <w:rsid w:val="00F25083"/>
    <w:rsid w:val="00F2578F"/>
    <w:rsid w:val="00F25C8B"/>
    <w:rsid w:val="00F26EEB"/>
    <w:rsid w:val="00F653C4"/>
    <w:rsid w:val="00F730D4"/>
    <w:rsid w:val="00F84D68"/>
    <w:rsid w:val="00F92B05"/>
    <w:rsid w:val="00FB4195"/>
    <w:rsid w:val="00FB4F24"/>
    <w:rsid w:val="00FB7B8E"/>
    <w:rsid w:val="00FD4B83"/>
    <w:rsid w:val="00FD6085"/>
    <w:rsid w:val="00FE72E7"/>
    <w:rsid w:val="00FF79EA"/>
    <w:rsid w:val="00FF7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59135A"/>
  </w:style>
  <w:style w:type="paragraph" w:customStyle="1" w:styleId="1C156A9C25DD4A6395135F1013909562">
    <w:name w:val="1C156A9C25DD4A6395135F1013909562"/>
    <w:rsid w:val="00B53146"/>
  </w:style>
  <w:style w:type="paragraph" w:customStyle="1" w:styleId="6DC7FC6F600441FB9555EA58D392FA0F">
    <w:name w:val="6DC7FC6F600441FB9555EA58D392FA0F"/>
    <w:rsid w:val="00B53146"/>
  </w:style>
  <w:style w:type="paragraph" w:customStyle="1" w:styleId="EA83B65EB77C4CE0946A73FA5052F2C6">
    <w:name w:val="EA83B65EB77C4CE0946A73FA5052F2C6"/>
    <w:rsid w:val="00B53146"/>
  </w:style>
  <w:style w:type="paragraph" w:customStyle="1" w:styleId="ED2E10C823584A0C9407F4EB24AA054D">
    <w:name w:val="ED2E10C823584A0C9407F4EB24AA054D"/>
    <w:rsid w:val="00B53146"/>
  </w:style>
  <w:style w:type="paragraph" w:customStyle="1" w:styleId="CDD4217B844A421DBE0DB7402C6FEC5A">
    <w:name w:val="CDD4217B844A421DBE0DB7402C6FEC5A"/>
    <w:rsid w:val="00B53146"/>
  </w:style>
  <w:style w:type="paragraph" w:customStyle="1" w:styleId="B145FA1F76A946048F68DD6AE0B68701">
    <w:name w:val="B145FA1F76A946048F68DD6AE0B68701"/>
    <w:rsid w:val="0062698A"/>
  </w:style>
  <w:style w:type="paragraph" w:customStyle="1" w:styleId="A938FA91DDCA4CDD81D47003ECBFFB40">
    <w:name w:val="A938FA91DDCA4CDD81D47003ECBFFB40"/>
    <w:rsid w:val="006269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46488F3B04AF49AF7E6345BEA210A4" ma:contentTypeVersion="2" ma:contentTypeDescription="Create a new document." ma:contentTypeScope="" ma:versionID="3cb002dc24d56b5163aae74983706d5f">
  <xsd:schema xmlns:xsd="http://www.w3.org/2001/XMLSchema" xmlns:xs="http://www.w3.org/2001/XMLSchema" xmlns:p="http://schemas.microsoft.com/office/2006/metadata/properties" xmlns:ns2="5172b03e-884a-433b-9585-5efcd7b48c40" xmlns:ns3="http://schemas.microsoft.com/sharepoint/v4" targetNamespace="http://schemas.microsoft.com/office/2006/metadata/properties" ma:root="true" ma:fieldsID="1721a91f243ea4d8d86f913df0701943" ns2:_="" ns3:_="">
    <xsd:import namespace="5172b03e-884a-433b-9585-5efcd7b48c40"/>
    <xsd:import namespace="http://schemas.microsoft.com/sharepoint/v4"/>
    <xsd:element name="properties">
      <xsd:complexType>
        <xsd:sequence>
          <xsd:element name="documentManagement">
            <xsd:complexType>
              <xsd:all>
                <xsd:element ref="ns2:SharedWithUs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2b03e-884a-433b-9585-5efcd7b48c4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A46488F3B04AF49AF7E6345BEA210A4" ma:contentTypeVersion="2" ma:contentTypeDescription="Create a new document." ma:contentTypeScope="" ma:versionID="3cb002dc24d56b5163aae74983706d5f">
  <xsd:schema xmlns:xsd="http://www.w3.org/2001/XMLSchema" xmlns:xs="http://www.w3.org/2001/XMLSchema" xmlns:p="http://schemas.microsoft.com/office/2006/metadata/properties" xmlns:ns2="5172b03e-884a-433b-9585-5efcd7b48c40" xmlns:ns3="http://schemas.microsoft.com/sharepoint/v4" targetNamespace="http://schemas.microsoft.com/office/2006/metadata/properties" ma:root="true" ma:fieldsID="1721a91f243ea4d8d86f913df0701943" ns2:_="" ns3:_="">
    <xsd:import namespace="5172b03e-884a-433b-9585-5efcd7b48c40"/>
    <xsd:import namespace="http://schemas.microsoft.com/sharepoint/v4"/>
    <xsd:element name="properties">
      <xsd:complexType>
        <xsd:sequence>
          <xsd:element name="documentManagement">
            <xsd:complexType>
              <xsd:all>
                <xsd:element ref="ns2:SharedWithUs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2b03e-884a-433b-9585-5efcd7b48c4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71BBAB-806A-4EB1-92AF-DBD8F920A4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2b03e-884a-433b-9585-5efcd7b48c4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0D808D-0C23-470F-AAEA-848101C9560D}">
  <ds:schemaRefs>
    <ds:schemaRef ds:uri="http://schemas.openxmlformats.org/officeDocument/2006/bibliography"/>
  </ds:schemaRefs>
</ds:datastoreItem>
</file>

<file path=customXml/itemProps3.xml><?xml version="1.0" encoding="utf-8"?>
<ds:datastoreItem xmlns:ds="http://schemas.openxmlformats.org/officeDocument/2006/customXml" ds:itemID="{29015C8D-3482-4D1E-8987-5F28FEFE2F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2b03e-884a-433b-9585-5efcd7b48c4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141E8B-CCA8-44D4-9F31-0A38291C8522}">
  <ds:schemaRefs>
    <ds:schemaRef ds:uri="http://schemas.microsoft.com/office/2006/metadata/properties"/>
    <ds:schemaRef ds:uri="http://schemas.microsoft.com/office/infopath/2007/PartnerControls"/>
    <ds:schemaRef ds:uri="http://schemas.microsoft.com/sharepoint/v4"/>
  </ds:schemaRefs>
</ds:datastoreItem>
</file>

<file path=customXml/itemProps5.xml><?xml version="1.0" encoding="utf-8"?>
<ds:datastoreItem xmlns:ds="http://schemas.openxmlformats.org/officeDocument/2006/customXml" ds:itemID="{FE8AB028-6085-41D2-9BCF-E76C0707AF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_FeatureImplSpec_Template_v6-0c</Template>
  <TotalTime>2</TotalTime>
  <Pages>73</Pages>
  <Words>15640</Words>
  <Characters>89152</Characters>
  <Application>Microsoft Office Word</Application>
  <DocSecurity>0</DocSecurity>
  <Lines>742</Lines>
  <Paragraphs>209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FIS_MyFeature</vt:lpstr>
      <vt:lpstr>Engineering Specification</vt:lpstr>
    </vt:vector>
  </TitlesOfParts>
  <Company>Ford Motor Company</Company>
  <LinksUpToDate>false</LinksUpToDate>
  <CharactersWithSpaces>104583</CharactersWithSpaces>
  <SharedDoc>false</SharedDoc>
  <HLinks>
    <vt:vector size="588" baseType="variant">
      <vt:variant>
        <vt:i4>6750231</vt:i4>
      </vt:variant>
      <vt:variant>
        <vt:i4>593</vt:i4>
      </vt:variant>
      <vt:variant>
        <vt:i4>0</vt:i4>
      </vt:variant>
      <vt:variant>
        <vt:i4>5</vt:i4>
      </vt:variant>
      <vt:variant>
        <vt:lpwstr>https://f1.ford.com/eRoom/EESE/SoftwareRelease/0_39caeb</vt:lpwstr>
      </vt:variant>
      <vt:variant>
        <vt:lpwstr/>
      </vt:variant>
      <vt:variant>
        <vt:i4>1376319</vt:i4>
      </vt:variant>
      <vt:variant>
        <vt:i4>586</vt:i4>
      </vt:variant>
      <vt:variant>
        <vt:i4>0</vt:i4>
      </vt:variant>
      <vt:variant>
        <vt:i4>5</vt:i4>
      </vt:variant>
      <vt:variant>
        <vt:lpwstr/>
      </vt:variant>
      <vt:variant>
        <vt:lpwstr>_Toc300582454</vt:lpwstr>
      </vt:variant>
      <vt:variant>
        <vt:i4>1376319</vt:i4>
      </vt:variant>
      <vt:variant>
        <vt:i4>580</vt:i4>
      </vt:variant>
      <vt:variant>
        <vt:i4>0</vt:i4>
      </vt:variant>
      <vt:variant>
        <vt:i4>5</vt:i4>
      </vt:variant>
      <vt:variant>
        <vt:lpwstr/>
      </vt:variant>
      <vt:variant>
        <vt:lpwstr>_Toc300582453</vt:lpwstr>
      </vt:variant>
      <vt:variant>
        <vt:i4>1376319</vt:i4>
      </vt:variant>
      <vt:variant>
        <vt:i4>574</vt:i4>
      </vt:variant>
      <vt:variant>
        <vt:i4>0</vt:i4>
      </vt:variant>
      <vt:variant>
        <vt:i4>5</vt:i4>
      </vt:variant>
      <vt:variant>
        <vt:lpwstr/>
      </vt:variant>
      <vt:variant>
        <vt:lpwstr>_Toc300582452</vt:lpwstr>
      </vt:variant>
      <vt:variant>
        <vt:i4>1376319</vt:i4>
      </vt:variant>
      <vt:variant>
        <vt:i4>568</vt:i4>
      </vt:variant>
      <vt:variant>
        <vt:i4>0</vt:i4>
      </vt:variant>
      <vt:variant>
        <vt:i4>5</vt:i4>
      </vt:variant>
      <vt:variant>
        <vt:lpwstr/>
      </vt:variant>
      <vt:variant>
        <vt:lpwstr>_Toc300582451</vt:lpwstr>
      </vt:variant>
      <vt:variant>
        <vt:i4>1376319</vt:i4>
      </vt:variant>
      <vt:variant>
        <vt:i4>562</vt:i4>
      </vt:variant>
      <vt:variant>
        <vt:i4>0</vt:i4>
      </vt:variant>
      <vt:variant>
        <vt:i4>5</vt:i4>
      </vt:variant>
      <vt:variant>
        <vt:lpwstr/>
      </vt:variant>
      <vt:variant>
        <vt:lpwstr>_Toc300582450</vt:lpwstr>
      </vt:variant>
      <vt:variant>
        <vt:i4>1310783</vt:i4>
      </vt:variant>
      <vt:variant>
        <vt:i4>556</vt:i4>
      </vt:variant>
      <vt:variant>
        <vt:i4>0</vt:i4>
      </vt:variant>
      <vt:variant>
        <vt:i4>5</vt:i4>
      </vt:variant>
      <vt:variant>
        <vt:lpwstr/>
      </vt:variant>
      <vt:variant>
        <vt:lpwstr>_Toc300582449</vt:lpwstr>
      </vt:variant>
      <vt:variant>
        <vt:i4>1310783</vt:i4>
      </vt:variant>
      <vt:variant>
        <vt:i4>550</vt:i4>
      </vt:variant>
      <vt:variant>
        <vt:i4>0</vt:i4>
      </vt:variant>
      <vt:variant>
        <vt:i4>5</vt:i4>
      </vt:variant>
      <vt:variant>
        <vt:lpwstr/>
      </vt:variant>
      <vt:variant>
        <vt:lpwstr>_Toc300582448</vt:lpwstr>
      </vt:variant>
      <vt:variant>
        <vt:i4>1310783</vt:i4>
      </vt:variant>
      <vt:variant>
        <vt:i4>544</vt:i4>
      </vt:variant>
      <vt:variant>
        <vt:i4>0</vt:i4>
      </vt:variant>
      <vt:variant>
        <vt:i4>5</vt:i4>
      </vt:variant>
      <vt:variant>
        <vt:lpwstr/>
      </vt:variant>
      <vt:variant>
        <vt:lpwstr>_Toc300582447</vt:lpwstr>
      </vt:variant>
      <vt:variant>
        <vt:i4>1310783</vt:i4>
      </vt:variant>
      <vt:variant>
        <vt:i4>538</vt:i4>
      </vt:variant>
      <vt:variant>
        <vt:i4>0</vt:i4>
      </vt:variant>
      <vt:variant>
        <vt:i4>5</vt:i4>
      </vt:variant>
      <vt:variant>
        <vt:lpwstr/>
      </vt:variant>
      <vt:variant>
        <vt:lpwstr>_Toc300582446</vt:lpwstr>
      </vt:variant>
      <vt:variant>
        <vt:i4>1310783</vt:i4>
      </vt:variant>
      <vt:variant>
        <vt:i4>532</vt:i4>
      </vt:variant>
      <vt:variant>
        <vt:i4>0</vt:i4>
      </vt:variant>
      <vt:variant>
        <vt:i4>5</vt:i4>
      </vt:variant>
      <vt:variant>
        <vt:lpwstr/>
      </vt:variant>
      <vt:variant>
        <vt:lpwstr>_Toc300582445</vt:lpwstr>
      </vt:variant>
      <vt:variant>
        <vt:i4>1310783</vt:i4>
      </vt:variant>
      <vt:variant>
        <vt:i4>526</vt:i4>
      </vt:variant>
      <vt:variant>
        <vt:i4>0</vt:i4>
      </vt:variant>
      <vt:variant>
        <vt:i4>5</vt:i4>
      </vt:variant>
      <vt:variant>
        <vt:lpwstr/>
      </vt:variant>
      <vt:variant>
        <vt:lpwstr>_Toc300582444</vt:lpwstr>
      </vt:variant>
      <vt:variant>
        <vt:i4>1310783</vt:i4>
      </vt:variant>
      <vt:variant>
        <vt:i4>520</vt:i4>
      </vt:variant>
      <vt:variant>
        <vt:i4>0</vt:i4>
      </vt:variant>
      <vt:variant>
        <vt:i4>5</vt:i4>
      </vt:variant>
      <vt:variant>
        <vt:lpwstr/>
      </vt:variant>
      <vt:variant>
        <vt:lpwstr>_Toc300582443</vt:lpwstr>
      </vt:variant>
      <vt:variant>
        <vt:i4>1310783</vt:i4>
      </vt:variant>
      <vt:variant>
        <vt:i4>514</vt:i4>
      </vt:variant>
      <vt:variant>
        <vt:i4>0</vt:i4>
      </vt:variant>
      <vt:variant>
        <vt:i4>5</vt:i4>
      </vt:variant>
      <vt:variant>
        <vt:lpwstr/>
      </vt:variant>
      <vt:variant>
        <vt:lpwstr>_Toc300582442</vt:lpwstr>
      </vt:variant>
      <vt:variant>
        <vt:i4>1310783</vt:i4>
      </vt:variant>
      <vt:variant>
        <vt:i4>508</vt:i4>
      </vt:variant>
      <vt:variant>
        <vt:i4>0</vt:i4>
      </vt:variant>
      <vt:variant>
        <vt:i4>5</vt:i4>
      </vt:variant>
      <vt:variant>
        <vt:lpwstr/>
      </vt:variant>
      <vt:variant>
        <vt:lpwstr>_Toc300582441</vt:lpwstr>
      </vt:variant>
      <vt:variant>
        <vt:i4>1310783</vt:i4>
      </vt:variant>
      <vt:variant>
        <vt:i4>502</vt:i4>
      </vt:variant>
      <vt:variant>
        <vt:i4>0</vt:i4>
      </vt:variant>
      <vt:variant>
        <vt:i4>5</vt:i4>
      </vt:variant>
      <vt:variant>
        <vt:lpwstr/>
      </vt:variant>
      <vt:variant>
        <vt:lpwstr>_Toc300582440</vt:lpwstr>
      </vt:variant>
      <vt:variant>
        <vt:i4>1245247</vt:i4>
      </vt:variant>
      <vt:variant>
        <vt:i4>496</vt:i4>
      </vt:variant>
      <vt:variant>
        <vt:i4>0</vt:i4>
      </vt:variant>
      <vt:variant>
        <vt:i4>5</vt:i4>
      </vt:variant>
      <vt:variant>
        <vt:lpwstr/>
      </vt:variant>
      <vt:variant>
        <vt:lpwstr>_Toc300582439</vt:lpwstr>
      </vt:variant>
      <vt:variant>
        <vt:i4>1245247</vt:i4>
      </vt:variant>
      <vt:variant>
        <vt:i4>490</vt:i4>
      </vt:variant>
      <vt:variant>
        <vt:i4>0</vt:i4>
      </vt:variant>
      <vt:variant>
        <vt:i4>5</vt:i4>
      </vt:variant>
      <vt:variant>
        <vt:lpwstr/>
      </vt:variant>
      <vt:variant>
        <vt:lpwstr>_Toc300582438</vt:lpwstr>
      </vt:variant>
      <vt:variant>
        <vt:i4>1245247</vt:i4>
      </vt:variant>
      <vt:variant>
        <vt:i4>484</vt:i4>
      </vt:variant>
      <vt:variant>
        <vt:i4>0</vt:i4>
      </vt:variant>
      <vt:variant>
        <vt:i4>5</vt:i4>
      </vt:variant>
      <vt:variant>
        <vt:lpwstr/>
      </vt:variant>
      <vt:variant>
        <vt:lpwstr>_Toc300582437</vt:lpwstr>
      </vt:variant>
      <vt:variant>
        <vt:i4>1245247</vt:i4>
      </vt:variant>
      <vt:variant>
        <vt:i4>478</vt:i4>
      </vt:variant>
      <vt:variant>
        <vt:i4>0</vt:i4>
      </vt:variant>
      <vt:variant>
        <vt:i4>5</vt:i4>
      </vt:variant>
      <vt:variant>
        <vt:lpwstr/>
      </vt:variant>
      <vt:variant>
        <vt:lpwstr>_Toc300582436</vt:lpwstr>
      </vt:variant>
      <vt:variant>
        <vt:i4>1245247</vt:i4>
      </vt:variant>
      <vt:variant>
        <vt:i4>472</vt:i4>
      </vt:variant>
      <vt:variant>
        <vt:i4>0</vt:i4>
      </vt:variant>
      <vt:variant>
        <vt:i4>5</vt:i4>
      </vt:variant>
      <vt:variant>
        <vt:lpwstr/>
      </vt:variant>
      <vt:variant>
        <vt:lpwstr>_Toc300582435</vt:lpwstr>
      </vt:variant>
      <vt:variant>
        <vt:i4>1245247</vt:i4>
      </vt:variant>
      <vt:variant>
        <vt:i4>466</vt:i4>
      </vt:variant>
      <vt:variant>
        <vt:i4>0</vt:i4>
      </vt:variant>
      <vt:variant>
        <vt:i4>5</vt:i4>
      </vt:variant>
      <vt:variant>
        <vt:lpwstr/>
      </vt:variant>
      <vt:variant>
        <vt:lpwstr>_Toc300582434</vt:lpwstr>
      </vt:variant>
      <vt:variant>
        <vt:i4>1245247</vt:i4>
      </vt:variant>
      <vt:variant>
        <vt:i4>460</vt:i4>
      </vt:variant>
      <vt:variant>
        <vt:i4>0</vt:i4>
      </vt:variant>
      <vt:variant>
        <vt:i4>5</vt:i4>
      </vt:variant>
      <vt:variant>
        <vt:lpwstr/>
      </vt:variant>
      <vt:variant>
        <vt:lpwstr>_Toc300582433</vt:lpwstr>
      </vt:variant>
      <vt:variant>
        <vt:i4>1245247</vt:i4>
      </vt:variant>
      <vt:variant>
        <vt:i4>454</vt:i4>
      </vt:variant>
      <vt:variant>
        <vt:i4>0</vt:i4>
      </vt:variant>
      <vt:variant>
        <vt:i4>5</vt:i4>
      </vt:variant>
      <vt:variant>
        <vt:lpwstr/>
      </vt:variant>
      <vt:variant>
        <vt:lpwstr>_Toc300582432</vt:lpwstr>
      </vt:variant>
      <vt:variant>
        <vt:i4>1245247</vt:i4>
      </vt:variant>
      <vt:variant>
        <vt:i4>448</vt:i4>
      </vt:variant>
      <vt:variant>
        <vt:i4>0</vt:i4>
      </vt:variant>
      <vt:variant>
        <vt:i4>5</vt:i4>
      </vt:variant>
      <vt:variant>
        <vt:lpwstr/>
      </vt:variant>
      <vt:variant>
        <vt:lpwstr>_Toc300582431</vt:lpwstr>
      </vt:variant>
      <vt:variant>
        <vt:i4>1245247</vt:i4>
      </vt:variant>
      <vt:variant>
        <vt:i4>442</vt:i4>
      </vt:variant>
      <vt:variant>
        <vt:i4>0</vt:i4>
      </vt:variant>
      <vt:variant>
        <vt:i4>5</vt:i4>
      </vt:variant>
      <vt:variant>
        <vt:lpwstr/>
      </vt:variant>
      <vt:variant>
        <vt:lpwstr>_Toc300582430</vt:lpwstr>
      </vt:variant>
      <vt:variant>
        <vt:i4>1179711</vt:i4>
      </vt:variant>
      <vt:variant>
        <vt:i4>436</vt:i4>
      </vt:variant>
      <vt:variant>
        <vt:i4>0</vt:i4>
      </vt:variant>
      <vt:variant>
        <vt:i4>5</vt:i4>
      </vt:variant>
      <vt:variant>
        <vt:lpwstr/>
      </vt:variant>
      <vt:variant>
        <vt:lpwstr>_Toc300582429</vt:lpwstr>
      </vt:variant>
      <vt:variant>
        <vt:i4>1179711</vt:i4>
      </vt:variant>
      <vt:variant>
        <vt:i4>430</vt:i4>
      </vt:variant>
      <vt:variant>
        <vt:i4>0</vt:i4>
      </vt:variant>
      <vt:variant>
        <vt:i4>5</vt:i4>
      </vt:variant>
      <vt:variant>
        <vt:lpwstr/>
      </vt:variant>
      <vt:variant>
        <vt:lpwstr>_Toc300582428</vt:lpwstr>
      </vt:variant>
      <vt:variant>
        <vt:i4>1179711</vt:i4>
      </vt:variant>
      <vt:variant>
        <vt:i4>424</vt:i4>
      </vt:variant>
      <vt:variant>
        <vt:i4>0</vt:i4>
      </vt:variant>
      <vt:variant>
        <vt:i4>5</vt:i4>
      </vt:variant>
      <vt:variant>
        <vt:lpwstr/>
      </vt:variant>
      <vt:variant>
        <vt:lpwstr>_Toc300582427</vt:lpwstr>
      </vt:variant>
      <vt:variant>
        <vt:i4>1179711</vt:i4>
      </vt:variant>
      <vt:variant>
        <vt:i4>418</vt:i4>
      </vt:variant>
      <vt:variant>
        <vt:i4>0</vt:i4>
      </vt:variant>
      <vt:variant>
        <vt:i4>5</vt:i4>
      </vt:variant>
      <vt:variant>
        <vt:lpwstr/>
      </vt:variant>
      <vt:variant>
        <vt:lpwstr>_Toc300582426</vt:lpwstr>
      </vt:variant>
      <vt:variant>
        <vt:i4>1179711</vt:i4>
      </vt:variant>
      <vt:variant>
        <vt:i4>412</vt:i4>
      </vt:variant>
      <vt:variant>
        <vt:i4>0</vt:i4>
      </vt:variant>
      <vt:variant>
        <vt:i4>5</vt:i4>
      </vt:variant>
      <vt:variant>
        <vt:lpwstr/>
      </vt:variant>
      <vt:variant>
        <vt:lpwstr>_Toc300582425</vt:lpwstr>
      </vt:variant>
      <vt:variant>
        <vt:i4>1179711</vt:i4>
      </vt:variant>
      <vt:variant>
        <vt:i4>406</vt:i4>
      </vt:variant>
      <vt:variant>
        <vt:i4>0</vt:i4>
      </vt:variant>
      <vt:variant>
        <vt:i4>5</vt:i4>
      </vt:variant>
      <vt:variant>
        <vt:lpwstr/>
      </vt:variant>
      <vt:variant>
        <vt:lpwstr>_Toc300582424</vt:lpwstr>
      </vt:variant>
      <vt:variant>
        <vt:i4>1179711</vt:i4>
      </vt:variant>
      <vt:variant>
        <vt:i4>400</vt:i4>
      </vt:variant>
      <vt:variant>
        <vt:i4>0</vt:i4>
      </vt:variant>
      <vt:variant>
        <vt:i4>5</vt:i4>
      </vt:variant>
      <vt:variant>
        <vt:lpwstr/>
      </vt:variant>
      <vt:variant>
        <vt:lpwstr>_Toc300582423</vt:lpwstr>
      </vt:variant>
      <vt:variant>
        <vt:i4>1179711</vt:i4>
      </vt:variant>
      <vt:variant>
        <vt:i4>394</vt:i4>
      </vt:variant>
      <vt:variant>
        <vt:i4>0</vt:i4>
      </vt:variant>
      <vt:variant>
        <vt:i4>5</vt:i4>
      </vt:variant>
      <vt:variant>
        <vt:lpwstr/>
      </vt:variant>
      <vt:variant>
        <vt:lpwstr>_Toc300582422</vt:lpwstr>
      </vt:variant>
      <vt:variant>
        <vt:i4>1179711</vt:i4>
      </vt:variant>
      <vt:variant>
        <vt:i4>388</vt:i4>
      </vt:variant>
      <vt:variant>
        <vt:i4>0</vt:i4>
      </vt:variant>
      <vt:variant>
        <vt:i4>5</vt:i4>
      </vt:variant>
      <vt:variant>
        <vt:lpwstr/>
      </vt:variant>
      <vt:variant>
        <vt:lpwstr>_Toc300582421</vt:lpwstr>
      </vt:variant>
      <vt:variant>
        <vt:i4>1179711</vt:i4>
      </vt:variant>
      <vt:variant>
        <vt:i4>382</vt:i4>
      </vt:variant>
      <vt:variant>
        <vt:i4>0</vt:i4>
      </vt:variant>
      <vt:variant>
        <vt:i4>5</vt:i4>
      </vt:variant>
      <vt:variant>
        <vt:lpwstr/>
      </vt:variant>
      <vt:variant>
        <vt:lpwstr>_Toc300582420</vt:lpwstr>
      </vt:variant>
      <vt:variant>
        <vt:i4>1114175</vt:i4>
      </vt:variant>
      <vt:variant>
        <vt:i4>376</vt:i4>
      </vt:variant>
      <vt:variant>
        <vt:i4>0</vt:i4>
      </vt:variant>
      <vt:variant>
        <vt:i4>5</vt:i4>
      </vt:variant>
      <vt:variant>
        <vt:lpwstr/>
      </vt:variant>
      <vt:variant>
        <vt:lpwstr>_Toc300582419</vt:lpwstr>
      </vt:variant>
      <vt:variant>
        <vt:i4>1114175</vt:i4>
      </vt:variant>
      <vt:variant>
        <vt:i4>370</vt:i4>
      </vt:variant>
      <vt:variant>
        <vt:i4>0</vt:i4>
      </vt:variant>
      <vt:variant>
        <vt:i4>5</vt:i4>
      </vt:variant>
      <vt:variant>
        <vt:lpwstr/>
      </vt:variant>
      <vt:variant>
        <vt:lpwstr>_Toc300582418</vt:lpwstr>
      </vt:variant>
      <vt:variant>
        <vt:i4>1114175</vt:i4>
      </vt:variant>
      <vt:variant>
        <vt:i4>364</vt:i4>
      </vt:variant>
      <vt:variant>
        <vt:i4>0</vt:i4>
      </vt:variant>
      <vt:variant>
        <vt:i4>5</vt:i4>
      </vt:variant>
      <vt:variant>
        <vt:lpwstr/>
      </vt:variant>
      <vt:variant>
        <vt:lpwstr>_Toc300582417</vt:lpwstr>
      </vt:variant>
      <vt:variant>
        <vt:i4>1114175</vt:i4>
      </vt:variant>
      <vt:variant>
        <vt:i4>358</vt:i4>
      </vt:variant>
      <vt:variant>
        <vt:i4>0</vt:i4>
      </vt:variant>
      <vt:variant>
        <vt:i4>5</vt:i4>
      </vt:variant>
      <vt:variant>
        <vt:lpwstr/>
      </vt:variant>
      <vt:variant>
        <vt:lpwstr>_Toc300582416</vt:lpwstr>
      </vt:variant>
      <vt:variant>
        <vt:i4>1114175</vt:i4>
      </vt:variant>
      <vt:variant>
        <vt:i4>352</vt:i4>
      </vt:variant>
      <vt:variant>
        <vt:i4>0</vt:i4>
      </vt:variant>
      <vt:variant>
        <vt:i4>5</vt:i4>
      </vt:variant>
      <vt:variant>
        <vt:lpwstr/>
      </vt:variant>
      <vt:variant>
        <vt:lpwstr>_Toc300582415</vt:lpwstr>
      </vt:variant>
      <vt:variant>
        <vt:i4>1114175</vt:i4>
      </vt:variant>
      <vt:variant>
        <vt:i4>346</vt:i4>
      </vt:variant>
      <vt:variant>
        <vt:i4>0</vt:i4>
      </vt:variant>
      <vt:variant>
        <vt:i4>5</vt:i4>
      </vt:variant>
      <vt:variant>
        <vt:lpwstr/>
      </vt:variant>
      <vt:variant>
        <vt:lpwstr>_Toc300582414</vt:lpwstr>
      </vt:variant>
      <vt:variant>
        <vt:i4>1114175</vt:i4>
      </vt:variant>
      <vt:variant>
        <vt:i4>340</vt:i4>
      </vt:variant>
      <vt:variant>
        <vt:i4>0</vt:i4>
      </vt:variant>
      <vt:variant>
        <vt:i4>5</vt:i4>
      </vt:variant>
      <vt:variant>
        <vt:lpwstr/>
      </vt:variant>
      <vt:variant>
        <vt:lpwstr>_Toc300582413</vt:lpwstr>
      </vt:variant>
      <vt:variant>
        <vt:i4>1114175</vt:i4>
      </vt:variant>
      <vt:variant>
        <vt:i4>334</vt:i4>
      </vt:variant>
      <vt:variant>
        <vt:i4>0</vt:i4>
      </vt:variant>
      <vt:variant>
        <vt:i4>5</vt:i4>
      </vt:variant>
      <vt:variant>
        <vt:lpwstr/>
      </vt:variant>
      <vt:variant>
        <vt:lpwstr>_Toc300582412</vt:lpwstr>
      </vt:variant>
      <vt:variant>
        <vt:i4>1114175</vt:i4>
      </vt:variant>
      <vt:variant>
        <vt:i4>328</vt:i4>
      </vt:variant>
      <vt:variant>
        <vt:i4>0</vt:i4>
      </vt:variant>
      <vt:variant>
        <vt:i4>5</vt:i4>
      </vt:variant>
      <vt:variant>
        <vt:lpwstr/>
      </vt:variant>
      <vt:variant>
        <vt:lpwstr>_Toc300582411</vt:lpwstr>
      </vt:variant>
      <vt:variant>
        <vt:i4>1114175</vt:i4>
      </vt:variant>
      <vt:variant>
        <vt:i4>322</vt:i4>
      </vt:variant>
      <vt:variant>
        <vt:i4>0</vt:i4>
      </vt:variant>
      <vt:variant>
        <vt:i4>5</vt:i4>
      </vt:variant>
      <vt:variant>
        <vt:lpwstr/>
      </vt:variant>
      <vt:variant>
        <vt:lpwstr>_Toc300582410</vt:lpwstr>
      </vt:variant>
      <vt:variant>
        <vt:i4>1048639</vt:i4>
      </vt:variant>
      <vt:variant>
        <vt:i4>316</vt:i4>
      </vt:variant>
      <vt:variant>
        <vt:i4>0</vt:i4>
      </vt:variant>
      <vt:variant>
        <vt:i4>5</vt:i4>
      </vt:variant>
      <vt:variant>
        <vt:lpwstr/>
      </vt:variant>
      <vt:variant>
        <vt:lpwstr>_Toc300582409</vt:lpwstr>
      </vt:variant>
      <vt:variant>
        <vt:i4>1048639</vt:i4>
      </vt:variant>
      <vt:variant>
        <vt:i4>310</vt:i4>
      </vt:variant>
      <vt:variant>
        <vt:i4>0</vt:i4>
      </vt:variant>
      <vt:variant>
        <vt:i4>5</vt:i4>
      </vt:variant>
      <vt:variant>
        <vt:lpwstr/>
      </vt:variant>
      <vt:variant>
        <vt:lpwstr>_Toc300582408</vt:lpwstr>
      </vt:variant>
      <vt:variant>
        <vt:i4>1048639</vt:i4>
      </vt:variant>
      <vt:variant>
        <vt:i4>304</vt:i4>
      </vt:variant>
      <vt:variant>
        <vt:i4>0</vt:i4>
      </vt:variant>
      <vt:variant>
        <vt:i4>5</vt:i4>
      </vt:variant>
      <vt:variant>
        <vt:lpwstr/>
      </vt:variant>
      <vt:variant>
        <vt:lpwstr>_Toc300582407</vt:lpwstr>
      </vt:variant>
      <vt:variant>
        <vt:i4>1048639</vt:i4>
      </vt:variant>
      <vt:variant>
        <vt:i4>298</vt:i4>
      </vt:variant>
      <vt:variant>
        <vt:i4>0</vt:i4>
      </vt:variant>
      <vt:variant>
        <vt:i4>5</vt:i4>
      </vt:variant>
      <vt:variant>
        <vt:lpwstr/>
      </vt:variant>
      <vt:variant>
        <vt:lpwstr>_Toc300582406</vt:lpwstr>
      </vt:variant>
      <vt:variant>
        <vt:i4>1048639</vt:i4>
      </vt:variant>
      <vt:variant>
        <vt:i4>292</vt:i4>
      </vt:variant>
      <vt:variant>
        <vt:i4>0</vt:i4>
      </vt:variant>
      <vt:variant>
        <vt:i4>5</vt:i4>
      </vt:variant>
      <vt:variant>
        <vt:lpwstr/>
      </vt:variant>
      <vt:variant>
        <vt:lpwstr>_Toc300582405</vt:lpwstr>
      </vt:variant>
      <vt:variant>
        <vt:i4>1048639</vt:i4>
      </vt:variant>
      <vt:variant>
        <vt:i4>286</vt:i4>
      </vt:variant>
      <vt:variant>
        <vt:i4>0</vt:i4>
      </vt:variant>
      <vt:variant>
        <vt:i4>5</vt:i4>
      </vt:variant>
      <vt:variant>
        <vt:lpwstr/>
      </vt:variant>
      <vt:variant>
        <vt:lpwstr>_Toc300582404</vt:lpwstr>
      </vt:variant>
      <vt:variant>
        <vt:i4>1048639</vt:i4>
      </vt:variant>
      <vt:variant>
        <vt:i4>280</vt:i4>
      </vt:variant>
      <vt:variant>
        <vt:i4>0</vt:i4>
      </vt:variant>
      <vt:variant>
        <vt:i4>5</vt:i4>
      </vt:variant>
      <vt:variant>
        <vt:lpwstr/>
      </vt:variant>
      <vt:variant>
        <vt:lpwstr>_Toc300582403</vt:lpwstr>
      </vt:variant>
      <vt:variant>
        <vt:i4>1048639</vt:i4>
      </vt:variant>
      <vt:variant>
        <vt:i4>274</vt:i4>
      </vt:variant>
      <vt:variant>
        <vt:i4>0</vt:i4>
      </vt:variant>
      <vt:variant>
        <vt:i4>5</vt:i4>
      </vt:variant>
      <vt:variant>
        <vt:lpwstr/>
      </vt:variant>
      <vt:variant>
        <vt:lpwstr>_Toc300582402</vt:lpwstr>
      </vt:variant>
      <vt:variant>
        <vt:i4>1048639</vt:i4>
      </vt:variant>
      <vt:variant>
        <vt:i4>268</vt:i4>
      </vt:variant>
      <vt:variant>
        <vt:i4>0</vt:i4>
      </vt:variant>
      <vt:variant>
        <vt:i4>5</vt:i4>
      </vt:variant>
      <vt:variant>
        <vt:lpwstr/>
      </vt:variant>
      <vt:variant>
        <vt:lpwstr>_Toc300582401</vt:lpwstr>
      </vt:variant>
      <vt:variant>
        <vt:i4>1048639</vt:i4>
      </vt:variant>
      <vt:variant>
        <vt:i4>262</vt:i4>
      </vt:variant>
      <vt:variant>
        <vt:i4>0</vt:i4>
      </vt:variant>
      <vt:variant>
        <vt:i4>5</vt:i4>
      </vt:variant>
      <vt:variant>
        <vt:lpwstr/>
      </vt:variant>
      <vt:variant>
        <vt:lpwstr>_Toc300582400</vt:lpwstr>
      </vt:variant>
      <vt:variant>
        <vt:i4>1638456</vt:i4>
      </vt:variant>
      <vt:variant>
        <vt:i4>256</vt:i4>
      </vt:variant>
      <vt:variant>
        <vt:i4>0</vt:i4>
      </vt:variant>
      <vt:variant>
        <vt:i4>5</vt:i4>
      </vt:variant>
      <vt:variant>
        <vt:lpwstr/>
      </vt:variant>
      <vt:variant>
        <vt:lpwstr>_Toc300582399</vt:lpwstr>
      </vt:variant>
      <vt:variant>
        <vt:i4>1638456</vt:i4>
      </vt:variant>
      <vt:variant>
        <vt:i4>250</vt:i4>
      </vt:variant>
      <vt:variant>
        <vt:i4>0</vt:i4>
      </vt:variant>
      <vt:variant>
        <vt:i4>5</vt:i4>
      </vt:variant>
      <vt:variant>
        <vt:lpwstr/>
      </vt:variant>
      <vt:variant>
        <vt:lpwstr>_Toc300582398</vt:lpwstr>
      </vt:variant>
      <vt:variant>
        <vt:i4>1638456</vt:i4>
      </vt:variant>
      <vt:variant>
        <vt:i4>244</vt:i4>
      </vt:variant>
      <vt:variant>
        <vt:i4>0</vt:i4>
      </vt:variant>
      <vt:variant>
        <vt:i4>5</vt:i4>
      </vt:variant>
      <vt:variant>
        <vt:lpwstr/>
      </vt:variant>
      <vt:variant>
        <vt:lpwstr>_Toc300582397</vt:lpwstr>
      </vt:variant>
      <vt:variant>
        <vt:i4>1638456</vt:i4>
      </vt:variant>
      <vt:variant>
        <vt:i4>238</vt:i4>
      </vt:variant>
      <vt:variant>
        <vt:i4>0</vt:i4>
      </vt:variant>
      <vt:variant>
        <vt:i4>5</vt:i4>
      </vt:variant>
      <vt:variant>
        <vt:lpwstr/>
      </vt:variant>
      <vt:variant>
        <vt:lpwstr>_Toc300582396</vt:lpwstr>
      </vt:variant>
      <vt:variant>
        <vt:i4>1638456</vt:i4>
      </vt:variant>
      <vt:variant>
        <vt:i4>232</vt:i4>
      </vt:variant>
      <vt:variant>
        <vt:i4>0</vt:i4>
      </vt:variant>
      <vt:variant>
        <vt:i4>5</vt:i4>
      </vt:variant>
      <vt:variant>
        <vt:lpwstr/>
      </vt:variant>
      <vt:variant>
        <vt:lpwstr>_Toc300582395</vt:lpwstr>
      </vt:variant>
      <vt:variant>
        <vt:i4>1638456</vt:i4>
      </vt:variant>
      <vt:variant>
        <vt:i4>226</vt:i4>
      </vt:variant>
      <vt:variant>
        <vt:i4>0</vt:i4>
      </vt:variant>
      <vt:variant>
        <vt:i4>5</vt:i4>
      </vt:variant>
      <vt:variant>
        <vt:lpwstr/>
      </vt:variant>
      <vt:variant>
        <vt:lpwstr>_Toc300582394</vt:lpwstr>
      </vt:variant>
      <vt:variant>
        <vt:i4>1638456</vt:i4>
      </vt:variant>
      <vt:variant>
        <vt:i4>220</vt:i4>
      </vt:variant>
      <vt:variant>
        <vt:i4>0</vt:i4>
      </vt:variant>
      <vt:variant>
        <vt:i4>5</vt:i4>
      </vt:variant>
      <vt:variant>
        <vt:lpwstr/>
      </vt:variant>
      <vt:variant>
        <vt:lpwstr>_Toc300582393</vt:lpwstr>
      </vt:variant>
      <vt:variant>
        <vt:i4>1638456</vt:i4>
      </vt:variant>
      <vt:variant>
        <vt:i4>214</vt:i4>
      </vt:variant>
      <vt:variant>
        <vt:i4>0</vt:i4>
      </vt:variant>
      <vt:variant>
        <vt:i4>5</vt:i4>
      </vt:variant>
      <vt:variant>
        <vt:lpwstr/>
      </vt:variant>
      <vt:variant>
        <vt:lpwstr>_Toc300582392</vt:lpwstr>
      </vt:variant>
      <vt:variant>
        <vt:i4>1638456</vt:i4>
      </vt:variant>
      <vt:variant>
        <vt:i4>208</vt:i4>
      </vt:variant>
      <vt:variant>
        <vt:i4>0</vt:i4>
      </vt:variant>
      <vt:variant>
        <vt:i4>5</vt:i4>
      </vt:variant>
      <vt:variant>
        <vt:lpwstr/>
      </vt:variant>
      <vt:variant>
        <vt:lpwstr>_Toc300582391</vt:lpwstr>
      </vt:variant>
      <vt:variant>
        <vt:i4>1638456</vt:i4>
      </vt:variant>
      <vt:variant>
        <vt:i4>202</vt:i4>
      </vt:variant>
      <vt:variant>
        <vt:i4>0</vt:i4>
      </vt:variant>
      <vt:variant>
        <vt:i4>5</vt:i4>
      </vt:variant>
      <vt:variant>
        <vt:lpwstr/>
      </vt:variant>
      <vt:variant>
        <vt:lpwstr>_Toc300582390</vt:lpwstr>
      </vt:variant>
      <vt:variant>
        <vt:i4>1572920</vt:i4>
      </vt:variant>
      <vt:variant>
        <vt:i4>196</vt:i4>
      </vt:variant>
      <vt:variant>
        <vt:i4>0</vt:i4>
      </vt:variant>
      <vt:variant>
        <vt:i4>5</vt:i4>
      </vt:variant>
      <vt:variant>
        <vt:lpwstr/>
      </vt:variant>
      <vt:variant>
        <vt:lpwstr>_Toc300582389</vt:lpwstr>
      </vt:variant>
      <vt:variant>
        <vt:i4>1572920</vt:i4>
      </vt:variant>
      <vt:variant>
        <vt:i4>190</vt:i4>
      </vt:variant>
      <vt:variant>
        <vt:i4>0</vt:i4>
      </vt:variant>
      <vt:variant>
        <vt:i4>5</vt:i4>
      </vt:variant>
      <vt:variant>
        <vt:lpwstr/>
      </vt:variant>
      <vt:variant>
        <vt:lpwstr>_Toc300582388</vt:lpwstr>
      </vt:variant>
      <vt:variant>
        <vt:i4>1572920</vt:i4>
      </vt:variant>
      <vt:variant>
        <vt:i4>184</vt:i4>
      </vt:variant>
      <vt:variant>
        <vt:i4>0</vt:i4>
      </vt:variant>
      <vt:variant>
        <vt:i4>5</vt:i4>
      </vt:variant>
      <vt:variant>
        <vt:lpwstr/>
      </vt:variant>
      <vt:variant>
        <vt:lpwstr>_Toc300582387</vt:lpwstr>
      </vt:variant>
      <vt:variant>
        <vt:i4>1572920</vt:i4>
      </vt:variant>
      <vt:variant>
        <vt:i4>178</vt:i4>
      </vt:variant>
      <vt:variant>
        <vt:i4>0</vt:i4>
      </vt:variant>
      <vt:variant>
        <vt:i4>5</vt:i4>
      </vt:variant>
      <vt:variant>
        <vt:lpwstr/>
      </vt:variant>
      <vt:variant>
        <vt:lpwstr>_Toc300582386</vt:lpwstr>
      </vt:variant>
      <vt:variant>
        <vt:i4>1572920</vt:i4>
      </vt:variant>
      <vt:variant>
        <vt:i4>172</vt:i4>
      </vt:variant>
      <vt:variant>
        <vt:i4>0</vt:i4>
      </vt:variant>
      <vt:variant>
        <vt:i4>5</vt:i4>
      </vt:variant>
      <vt:variant>
        <vt:lpwstr/>
      </vt:variant>
      <vt:variant>
        <vt:lpwstr>_Toc300582385</vt:lpwstr>
      </vt:variant>
      <vt:variant>
        <vt:i4>1572920</vt:i4>
      </vt:variant>
      <vt:variant>
        <vt:i4>166</vt:i4>
      </vt:variant>
      <vt:variant>
        <vt:i4>0</vt:i4>
      </vt:variant>
      <vt:variant>
        <vt:i4>5</vt:i4>
      </vt:variant>
      <vt:variant>
        <vt:lpwstr/>
      </vt:variant>
      <vt:variant>
        <vt:lpwstr>_Toc300582384</vt:lpwstr>
      </vt:variant>
      <vt:variant>
        <vt:i4>1572920</vt:i4>
      </vt:variant>
      <vt:variant>
        <vt:i4>160</vt:i4>
      </vt:variant>
      <vt:variant>
        <vt:i4>0</vt:i4>
      </vt:variant>
      <vt:variant>
        <vt:i4>5</vt:i4>
      </vt:variant>
      <vt:variant>
        <vt:lpwstr/>
      </vt:variant>
      <vt:variant>
        <vt:lpwstr>_Toc300582383</vt:lpwstr>
      </vt:variant>
      <vt:variant>
        <vt:i4>1572920</vt:i4>
      </vt:variant>
      <vt:variant>
        <vt:i4>154</vt:i4>
      </vt:variant>
      <vt:variant>
        <vt:i4>0</vt:i4>
      </vt:variant>
      <vt:variant>
        <vt:i4>5</vt:i4>
      </vt:variant>
      <vt:variant>
        <vt:lpwstr/>
      </vt:variant>
      <vt:variant>
        <vt:lpwstr>_Toc300582382</vt:lpwstr>
      </vt:variant>
      <vt:variant>
        <vt:i4>1572920</vt:i4>
      </vt:variant>
      <vt:variant>
        <vt:i4>148</vt:i4>
      </vt:variant>
      <vt:variant>
        <vt:i4>0</vt:i4>
      </vt:variant>
      <vt:variant>
        <vt:i4>5</vt:i4>
      </vt:variant>
      <vt:variant>
        <vt:lpwstr/>
      </vt:variant>
      <vt:variant>
        <vt:lpwstr>_Toc300582381</vt:lpwstr>
      </vt:variant>
      <vt:variant>
        <vt:i4>1572920</vt:i4>
      </vt:variant>
      <vt:variant>
        <vt:i4>142</vt:i4>
      </vt:variant>
      <vt:variant>
        <vt:i4>0</vt:i4>
      </vt:variant>
      <vt:variant>
        <vt:i4>5</vt:i4>
      </vt:variant>
      <vt:variant>
        <vt:lpwstr/>
      </vt:variant>
      <vt:variant>
        <vt:lpwstr>_Toc300582380</vt:lpwstr>
      </vt:variant>
      <vt:variant>
        <vt:i4>1507384</vt:i4>
      </vt:variant>
      <vt:variant>
        <vt:i4>136</vt:i4>
      </vt:variant>
      <vt:variant>
        <vt:i4>0</vt:i4>
      </vt:variant>
      <vt:variant>
        <vt:i4>5</vt:i4>
      </vt:variant>
      <vt:variant>
        <vt:lpwstr/>
      </vt:variant>
      <vt:variant>
        <vt:lpwstr>_Toc300582379</vt:lpwstr>
      </vt:variant>
      <vt:variant>
        <vt:i4>1507384</vt:i4>
      </vt:variant>
      <vt:variant>
        <vt:i4>130</vt:i4>
      </vt:variant>
      <vt:variant>
        <vt:i4>0</vt:i4>
      </vt:variant>
      <vt:variant>
        <vt:i4>5</vt:i4>
      </vt:variant>
      <vt:variant>
        <vt:lpwstr/>
      </vt:variant>
      <vt:variant>
        <vt:lpwstr>_Toc300582378</vt:lpwstr>
      </vt:variant>
      <vt:variant>
        <vt:i4>1507384</vt:i4>
      </vt:variant>
      <vt:variant>
        <vt:i4>124</vt:i4>
      </vt:variant>
      <vt:variant>
        <vt:i4>0</vt:i4>
      </vt:variant>
      <vt:variant>
        <vt:i4>5</vt:i4>
      </vt:variant>
      <vt:variant>
        <vt:lpwstr/>
      </vt:variant>
      <vt:variant>
        <vt:lpwstr>_Toc300582377</vt:lpwstr>
      </vt:variant>
      <vt:variant>
        <vt:i4>1507384</vt:i4>
      </vt:variant>
      <vt:variant>
        <vt:i4>118</vt:i4>
      </vt:variant>
      <vt:variant>
        <vt:i4>0</vt:i4>
      </vt:variant>
      <vt:variant>
        <vt:i4>5</vt:i4>
      </vt:variant>
      <vt:variant>
        <vt:lpwstr/>
      </vt:variant>
      <vt:variant>
        <vt:lpwstr>_Toc300582376</vt:lpwstr>
      </vt:variant>
      <vt:variant>
        <vt:i4>1507384</vt:i4>
      </vt:variant>
      <vt:variant>
        <vt:i4>112</vt:i4>
      </vt:variant>
      <vt:variant>
        <vt:i4>0</vt:i4>
      </vt:variant>
      <vt:variant>
        <vt:i4>5</vt:i4>
      </vt:variant>
      <vt:variant>
        <vt:lpwstr/>
      </vt:variant>
      <vt:variant>
        <vt:lpwstr>_Toc300582375</vt:lpwstr>
      </vt:variant>
      <vt:variant>
        <vt:i4>1507384</vt:i4>
      </vt:variant>
      <vt:variant>
        <vt:i4>106</vt:i4>
      </vt:variant>
      <vt:variant>
        <vt:i4>0</vt:i4>
      </vt:variant>
      <vt:variant>
        <vt:i4>5</vt:i4>
      </vt:variant>
      <vt:variant>
        <vt:lpwstr/>
      </vt:variant>
      <vt:variant>
        <vt:lpwstr>_Toc300582374</vt:lpwstr>
      </vt:variant>
      <vt:variant>
        <vt:i4>1507384</vt:i4>
      </vt:variant>
      <vt:variant>
        <vt:i4>100</vt:i4>
      </vt:variant>
      <vt:variant>
        <vt:i4>0</vt:i4>
      </vt:variant>
      <vt:variant>
        <vt:i4>5</vt:i4>
      </vt:variant>
      <vt:variant>
        <vt:lpwstr/>
      </vt:variant>
      <vt:variant>
        <vt:lpwstr>_Toc300582373</vt:lpwstr>
      </vt:variant>
      <vt:variant>
        <vt:i4>1507384</vt:i4>
      </vt:variant>
      <vt:variant>
        <vt:i4>94</vt:i4>
      </vt:variant>
      <vt:variant>
        <vt:i4>0</vt:i4>
      </vt:variant>
      <vt:variant>
        <vt:i4>5</vt:i4>
      </vt:variant>
      <vt:variant>
        <vt:lpwstr/>
      </vt:variant>
      <vt:variant>
        <vt:lpwstr>_Toc300582372</vt:lpwstr>
      </vt:variant>
      <vt:variant>
        <vt:i4>1507384</vt:i4>
      </vt:variant>
      <vt:variant>
        <vt:i4>88</vt:i4>
      </vt:variant>
      <vt:variant>
        <vt:i4>0</vt:i4>
      </vt:variant>
      <vt:variant>
        <vt:i4>5</vt:i4>
      </vt:variant>
      <vt:variant>
        <vt:lpwstr/>
      </vt:variant>
      <vt:variant>
        <vt:lpwstr>_Toc300582371</vt:lpwstr>
      </vt:variant>
      <vt:variant>
        <vt:i4>1507384</vt:i4>
      </vt:variant>
      <vt:variant>
        <vt:i4>82</vt:i4>
      </vt:variant>
      <vt:variant>
        <vt:i4>0</vt:i4>
      </vt:variant>
      <vt:variant>
        <vt:i4>5</vt:i4>
      </vt:variant>
      <vt:variant>
        <vt:lpwstr/>
      </vt:variant>
      <vt:variant>
        <vt:lpwstr>_Toc300582370</vt:lpwstr>
      </vt:variant>
      <vt:variant>
        <vt:i4>1441848</vt:i4>
      </vt:variant>
      <vt:variant>
        <vt:i4>76</vt:i4>
      </vt:variant>
      <vt:variant>
        <vt:i4>0</vt:i4>
      </vt:variant>
      <vt:variant>
        <vt:i4>5</vt:i4>
      </vt:variant>
      <vt:variant>
        <vt:lpwstr/>
      </vt:variant>
      <vt:variant>
        <vt:lpwstr>_Toc300582369</vt:lpwstr>
      </vt:variant>
      <vt:variant>
        <vt:i4>1441848</vt:i4>
      </vt:variant>
      <vt:variant>
        <vt:i4>70</vt:i4>
      </vt:variant>
      <vt:variant>
        <vt:i4>0</vt:i4>
      </vt:variant>
      <vt:variant>
        <vt:i4>5</vt:i4>
      </vt:variant>
      <vt:variant>
        <vt:lpwstr/>
      </vt:variant>
      <vt:variant>
        <vt:lpwstr>_Toc300582368</vt:lpwstr>
      </vt:variant>
      <vt:variant>
        <vt:i4>1441848</vt:i4>
      </vt:variant>
      <vt:variant>
        <vt:i4>64</vt:i4>
      </vt:variant>
      <vt:variant>
        <vt:i4>0</vt:i4>
      </vt:variant>
      <vt:variant>
        <vt:i4>5</vt:i4>
      </vt:variant>
      <vt:variant>
        <vt:lpwstr/>
      </vt:variant>
      <vt:variant>
        <vt:lpwstr>_Toc300582367</vt:lpwstr>
      </vt:variant>
      <vt:variant>
        <vt:i4>1441848</vt:i4>
      </vt:variant>
      <vt:variant>
        <vt:i4>58</vt:i4>
      </vt:variant>
      <vt:variant>
        <vt:i4>0</vt:i4>
      </vt:variant>
      <vt:variant>
        <vt:i4>5</vt:i4>
      </vt:variant>
      <vt:variant>
        <vt:lpwstr/>
      </vt:variant>
      <vt:variant>
        <vt:lpwstr>_Toc300582366</vt:lpwstr>
      </vt:variant>
      <vt:variant>
        <vt:i4>1441848</vt:i4>
      </vt:variant>
      <vt:variant>
        <vt:i4>52</vt:i4>
      </vt:variant>
      <vt:variant>
        <vt:i4>0</vt:i4>
      </vt:variant>
      <vt:variant>
        <vt:i4>5</vt:i4>
      </vt:variant>
      <vt:variant>
        <vt:lpwstr/>
      </vt:variant>
      <vt:variant>
        <vt:lpwstr>_Toc300582365</vt:lpwstr>
      </vt:variant>
      <vt:variant>
        <vt:i4>1441848</vt:i4>
      </vt:variant>
      <vt:variant>
        <vt:i4>46</vt:i4>
      </vt:variant>
      <vt:variant>
        <vt:i4>0</vt:i4>
      </vt:variant>
      <vt:variant>
        <vt:i4>5</vt:i4>
      </vt:variant>
      <vt:variant>
        <vt:lpwstr/>
      </vt:variant>
      <vt:variant>
        <vt:lpwstr>_Toc300582364</vt:lpwstr>
      </vt:variant>
      <vt:variant>
        <vt:i4>1441848</vt:i4>
      </vt:variant>
      <vt:variant>
        <vt:i4>40</vt:i4>
      </vt:variant>
      <vt:variant>
        <vt:i4>0</vt:i4>
      </vt:variant>
      <vt:variant>
        <vt:i4>5</vt:i4>
      </vt:variant>
      <vt:variant>
        <vt:lpwstr/>
      </vt:variant>
      <vt:variant>
        <vt:lpwstr>_Toc300582363</vt:lpwstr>
      </vt:variant>
      <vt:variant>
        <vt:i4>1441848</vt:i4>
      </vt:variant>
      <vt:variant>
        <vt:i4>34</vt:i4>
      </vt:variant>
      <vt:variant>
        <vt:i4>0</vt:i4>
      </vt:variant>
      <vt:variant>
        <vt:i4>5</vt:i4>
      </vt:variant>
      <vt:variant>
        <vt:lpwstr/>
      </vt:variant>
      <vt:variant>
        <vt:lpwstr>_Toc300582362</vt:lpwstr>
      </vt:variant>
      <vt:variant>
        <vt:i4>1441848</vt:i4>
      </vt:variant>
      <vt:variant>
        <vt:i4>28</vt:i4>
      </vt:variant>
      <vt:variant>
        <vt:i4>0</vt:i4>
      </vt:variant>
      <vt:variant>
        <vt:i4>5</vt:i4>
      </vt:variant>
      <vt:variant>
        <vt:lpwstr/>
      </vt:variant>
      <vt:variant>
        <vt:lpwstr>_Toc300582361</vt:lpwstr>
      </vt:variant>
      <vt:variant>
        <vt:i4>1441848</vt:i4>
      </vt:variant>
      <vt:variant>
        <vt:i4>22</vt:i4>
      </vt:variant>
      <vt:variant>
        <vt:i4>0</vt:i4>
      </vt:variant>
      <vt:variant>
        <vt:i4>5</vt:i4>
      </vt:variant>
      <vt:variant>
        <vt:lpwstr/>
      </vt:variant>
      <vt:variant>
        <vt:lpwstr>_Toc300582360</vt:lpwstr>
      </vt:variant>
      <vt:variant>
        <vt:i4>1376312</vt:i4>
      </vt:variant>
      <vt:variant>
        <vt:i4>16</vt:i4>
      </vt:variant>
      <vt:variant>
        <vt:i4>0</vt:i4>
      </vt:variant>
      <vt:variant>
        <vt:i4>5</vt:i4>
      </vt:variant>
      <vt:variant>
        <vt:lpwstr/>
      </vt:variant>
      <vt:variant>
        <vt:lpwstr>_Toc300582359</vt:lpwstr>
      </vt:variant>
      <vt:variant>
        <vt:i4>1376312</vt:i4>
      </vt:variant>
      <vt:variant>
        <vt:i4>10</vt:i4>
      </vt:variant>
      <vt:variant>
        <vt:i4>0</vt:i4>
      </vt:variant>
      <vt:variant>
        <vt:i4>5</vt:i4>
      </vt:variant>
      <vt:variant>
        <vt:lpwstr/>
      </vt:variant>
      <vt:variant>
        <vt:lpwstr>_Toc300582358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FIS_MyFeature</dc:title>
  <dc:creator>Hand, Michael (M.)</dc:creator>
  <cp:lastModifiedBy>Li, Qiyang (Q.)</cp:lastModifiedBy>
  <cp:revision>2</cp:revision>
  <cp:lastPrinted>2006-07-11T11:32:00Z</cp:lastPrinted>
  <dcterms:created xsi:type="dcterms:W3CDTF">2021-11-08T06:41:00Z</dcterms:created>
  <dcterms:modified xsi:type="dcterms:W3CDTF">2021-11-08T06:41:00Z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ID">
    <vt:lpwstr>3</vt:lpwstr>
  </property>
  <property fmtid="{D5CDD505-2E9C-101B-9397-08002B2CF9AE}" pid="3" name="idDigits">
    <vt:lpwstr>5</vt:lpwstr>
  </property>
  <property fmtid="{D5CDD505-2E9C-101B-9397-08002B2CF9AE}" pid="4" name="LatestRequirementID">
    <vt:i4>8</vt:i4>
  </property>
  <property fmtid="{D5CDD505-2E9C-101B-9397-08002B2CF9AE}" pid="5" name="LatestUseCaseID">
    <vt:i4>0</vt:i4>
  </property>
  <property fmtid="{D5CDD505-2E9C-101B-9397-08002B2CF9AE}" pid="6" name="LatestScenarioID">
    <vt:i4>0</vt:i4>
  </property>
  <property fmtid="{D5CDD505-2E9C-101B-9397-08002B2CF9AE}" pid="7" name="LatestLogParameterID">
    <vt:lpwstr>0</vt:lpwstr>
  </property>
  <property fmtid="{D5CDD505-2E9C-101B-9397-08002B2CF9AE}" pid="8" name="LatestLogSignalID">
    <vt:lpwstr>0</vt:lpwstr>
  </property>
  <property fmtid="{D5CDD505-2E9C-101B-9397-08002B2CF9AE}" pid="9" name="LatestTechParameterID">
    <vt:lpwstr>0</vt:lpwstr>
  </property>
  <property fmtid="{D5CDD505-2E9C-101B-9397-08002B2CF9AE}" pid="10" name="LatestTechSignalID">
    <vt:lpwstr>0</vt:lpwstr>
  </property>
  <property fmtid="{D5CDD505-2E9C-101B-9397-08002B2CF9AE}" pid="11" name="LatestDataTypeID">
    <vt:lpwstr>0</vt:lpwstr>
  </property>
  <property fmtid="{D5CDD505-2E9C-101B-9397-08002B2CF9AE}" pid="12" name="TemplateVersion">
    <vt:lpwstr>6</vt:lpwstr>
  </property>
  <property fmtid="{D5CDD505-2E9C-101B-9397-08002B2CF9AE}" pid="13" name="TemplateRevision">
    <vt:lpwstr>0c</vt:lpwstr>
  </property>
  <property fmtid="{D5CDD505-2E9C-101B-9397-08002B2CF9AE}" pid="14" name="LevelPrefix">
    <vt:lpwstr>CMP</vt:lpwstr>
  </property>
  <property fmtid="{D5CDD505-2E9C-101B-9397-08002B2CF9AE}" pid="15" name="ReqScope">
    <vt:lpwstr>MyFeature</vt:lpwstr>
  </property>
  <property fmtid="{D5CDD505-2E9C-101B-9397-08002B2CF9AE}" pid="16" name="DocOwner">
    <vt:lpwstr>DocOwnerName (CDSID)</vt:lpwstr>
  </property>
  <property fmtid="{D5CDD505-2E9C-101B-9397-08002B2CF9AE}" pid="17" name="DocVersion">
    <vt:lpwstr>--</vt:lpwstr>
  </property>
  <property fmtid="{D5CDD505-2E9C-101B-9397-08002B2CF9AE}" pid="18" name="DocRevision">
    <vt:lpwstr>A</vt:lpwstr>
  </property>
  <property fmtid="{D5CDD505-2E9C-101B-9397-08002B2CF9AE}" pid="19" name="ProductName">
    <vt:lpwstr>MyFeature</vt:lpwstr>
  </property>
  <property fmtid="{D5CDD505-2E9C-101B-9397-08002B2CF9AE}" pid="20" name="ProductId">
    <vt:lpwstr>MyFeatureId</vt:lpwstr>
  </property>
  <property fmtid="{D5CDD505-2E9C-101B-9397-08002B2CF9AE}" pid="21" name="DocRevisionDate">
    <vt:lpwstr>yyyy-mm-dd</vt:lpwstr>
  </property>
  <property fmtid="{D5CDD505-2E9C-101B-9397-08002B2CF9AE}" pid="22" name="DocId">
    <vt:lpwstr>---</vt:lpwstr>
  </property>
  <property fmtid="{D5CDD505-2E9C-101B-9397-08002B2CF9AE}" pid="23" name="DocStatus">
    <vt:lpwstr>Draft</vt:lpwstr>
  </property>
  <property fmtid="{D5CDD505-2E9C-101B-9397-08002B2CF9AE}" pid="24" name="DocType">
    <vt:lpwstr>Feature Implementation Specification (FIS)</vt:lpwstr>
  </property>
  <property fmtid="{D5CDD505-2E9C-101B-9397-08002B2CF9AE}" pid="25" name="DocGis1ItemNumber">
    <vt:lpwstr>27.60/35</vt:lpwstr>
  </property>
  <property fmtid="{D5CDD505-2E9C-101B-9397-08002B2CF9AE}" pid="26" name="DocGis2Classification">
    <vt:lpwstr>Confidential</vt:lpwstr>
  </property>
  <property fmtid="{D5CDD505-2E9C-101B-9397-08002B2CF9AE}" pid="27" name="DocIssueDate">
    <vt:lpwstr>yyyy-mm-dd</vt:lpwstr>
  </property>
  <property fmtid="{D5CDD505-2E9C-101B-9397-08002B2CF9AE}" pid="28" name="LatestMappingID">
    <vt:lpwstr>0</vt:lpwstr>
  </property>
  <property fmtid="{D5CDD505-2E9C-101B-9397-08002B2CF9AE}" pid="29" name="ContentTypeId">
    <vt:lpwstr>0x010100CA46488F3B04AF49AF7E6345BEA210A4</vt:lpwstr>
  </property>
</Properties>
</file>