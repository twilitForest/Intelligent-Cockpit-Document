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79DFD7" w14:textId="0947DFA4" w:rsidR="00A420A2" w:rsidRDefault="00A420A2" w:rsidP="00393C96">
      <w:pPr>
        <w:rPr>
          <w:color w:val="C00000"/>
        </w:rPr>
      </w:pPr>
      <w:bookmarkStart w:id="0" w:name="_GoBack"/>
      <w:bookmarkEnd w:id="0"/>
    </w:p>
    <w:p w14:paraId="255B4F00" w14:textId="77777777" w:rsidR="00A420A2" w:rsidRDefault="00A420A2" w:rsidP="00393C96">
      <w:pPr>
        <w:rPr>
          <w:color w:val="C00000"/>
        </w:rPr>
      </w:pPr>
    </w:p>
    <w:p w14:paraId="7D75E0DE" w14:textId="77777777" w:rsidR="00BC4C2A" w:rsidRPr="00A5135F" w:rsidRDefault="00BC4C2A" w:rsidP="00A5135F">
      <w:pPr>
        <w:rPr>
          <w:rFonts w:cs="Arial"/>
          <w:bCs/>
          <w:color w:val="7030A0"/>
        </w:rPr>
      </w:pPr>
    </w:p>
    <w:p w14:paraId="19BA3F35" w14:textId="77777777" w:rsidR="00A5135F" w:rsidRDefault="00A5135F" w:rsidP="0065498A">
      <w:pPr>
        <w:rPr>
          <w:rFonts w:cs="Arial"/>
          <w:bCs/>
        </w:rPr>
      </w:pPr>
    </w:p>
    <w:tbl>
      <w:tblPr>
        <w:tblW w:w="504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Look w:val="0600" w:firstRow="0" w:lastRow="0" w:firstColumn="0" w:lastColumn="0" w:noHBand="1" w:noVBand="1"/>
      </w:tblPr>
      <w:tblGrid>
        <w:gridCol w:w="2110"/>
        <w:gridCol w:w="1975"/>
        <w:gridCol w:w="1078"/>
        <w:gridCol w:w="3048"/>
        <w:gridCol w:w="2056"/>
      </w:tblGrid>
      <w:tr w:rsidR="00D81576" w:rsidRPr="009E3B7C" w14:paraId="1A3BC53B" w14:textId="77777777" w:rsidTr="0065498A">
        <w:trPr>
          <w:trHeight w:hRule="exact" w:val="567"/>
        </w:trPr>
        <w:tc>
          <w:tcPr>
            <w:tcW w:w="2110" w:type="dxa"/>
            <w:tcBorders>
              <w:top w:val="nil"/>
              <w:left w:val="nil"/>
              <w:bottom w:val="nil"/>
              <w:right w:val="nil"/>
            </w:tcBorders>
            <w:vAlign w:val="center"/>
          </w:tcPr>
          <w:p w14:paraId="15CA57DA" w14:textId="77777777" w:rsidR="00D81576" w:rsidRPr="009E3B7C" w:rsidRDefault="00D81576" w:rsidP="0065498A">
            <w:pPr>
              <w:spacing w:line="480" w:lineRule="auto"/>
              <w:rPr>
                <w:rFonts w:cs="Arial"/>
              </w:rPr>
            </w:pPr>
          </w:p>
        </w:tc>
        <w:tc>
          <w:tcPr>
            <w:tcW w:w="6101" w:type="dxa"/>
            <w:gridSpan w:val="3"/>
            <w:tcBorders>
              <w:top w:val="nil"/>
              <w:left w:val="nil"/>
              <w:bottom w:val="nil"/>
              <w:right w:val="nil"/>
            </w:tcBorders>
            <w:vAlign w:val="center"/>
          </w:tcPr>
          <w:p w14:paraId="0E990B48" w14:textId="77777777" w:rsidR="00D81576" w:rsidRPr="00F47D8A" w:rsidRDefault="00D81576" w:rsidP="0065498A">
            <w:pPr>
              <w:spacing w:line="480" w:lineRule="auto"/>
              <w:rPr>
                <w:rFonts w:cs="Arial"/>
              </w:rPr>
            </w:pPr>
          </w:p>
        </w:tc>
        <w:tc>
          <w:tcPr>
            <w:tcW w:w="0" w:type="auto"/>
            <w:tcBorders>
              <w:top w:val="nil"/>
              <w:left w:val="nil"/>
              <w:bottom w:val="nil"/>
              <w:right w:val="nil"/>
            </w:tcBorders>
            <w:vAlign w:val="center"/>
          </w:tcPr>
          <w:p w14:paraId="20528EC4" w14:textId="77777777" w:rsidR="00D81576" w:rsidRPr="009E3B7C" w:rsidRDefault="00D81576" w:rsidP="0065498A">
            <w:pPr>
              <w:spacing w:line="480" w:lineRule="auto"/>
              <w:rPr>
                <w:rFonts w:cs="Arial"/>
              </w:rPr>
            </w:pPr>
          </w:p>
        </w:tc>
      </w:tr>
      <w:tr w:rsidR="00D81576" w:rsidRPr="009E3B7C" w14:paraId="2607A558" w14:textId="77777777" w:rsidTr="0065498A">
        <w:trPr>
          <w:trHeight w:hRule="exact" w:val="567"/>
        </w:trPr>
        <w:tc>
          <w:tcPr>
            <w:tcW w:w="2110" w:type="dxa"/>
            <w:tcBorders>
              <w:top w:val="nil"/>
              <w:left w:val="nil"/>
              <w:bottom w:val="nil"/>
              <w:right w:val="nil"/>
            </w:tcBorders>
            <w:vAlign w:val="center"/>
          </w:tcPr>
          <w:p w14:paraId="020A1B9D" w14:textId="77777777" w:rsidR="00D81576" w:rsidRPr="009E3B7C" w:rsidRDefault="00D81576" w:rsidP="0065498A">
            <w:pPr>
              <w:spacing w:line="480" w:lineRule="auto"/>
              <w:rPr>
                <w:rFonts w:cs="Arial"/>
              </w:rPr>
            </w:pPr>
          </w:p>
        </w:tc>
        <w:tc>
          <w:tcPr>
            <w:tcW w:w="6101" w:type="dxa"/>
            <w:gridSpan w:val="3"/>
            <w:tcBorders>
              <w:top w:val="nil"/>
              <w:left w:val="nil"/>
              <w:bottom w:val="nil"/>
              <w:right w:val="nil"/>
            </w:tcBorders>
            <w:vAlign w:val="center"/>
          </w:tcPr>
          <w:p w14:paraId="58D20BD5" w14:textId="77777777" w:rsidR="00D81576" w:rsidRPr="009E3B7C" w:rsidRDefault="00D81576" w:rsidP="0065498A">
            <w:pPr>
              <w:spacing w:line="480" w:lineRule="auto"/>
              <w:rPr>
                <w:rFonts w:cs="Arial"/>
              </w:rPr>
            </w:pPr>
          </w:p>
        </w:tc>
        <w:tc>
          <w:tcPr>
            <w:tcW w:w="0" w:type="auto"/>
            <w:tcBorders>
              <w:top w:val="nil"/>
              <w:left w:val="nil"/>
              <w:bottom w:val="nil"/>
              <w:right w:val="nil"/>
            </w:tcBorders>
            <w:vAlign w:val="center"/>
          </w:tcPr>
          <w:p w14:paraId="0D1CD442" w14:textId="77777777" w:rsidR="00D81576" w:rsidRPr="009E3B7C" w:rsidRDefault="00D81576" w:rsidP="0065498A">
            <w:pPr>
              <w:spacing w:line="480" w:lineRule="auto"/>
              <w:rPr>
                <w:rFonts w:cs="Arial"/>
              </w:rPr>
            </w:pPr>
          </w:p>
        </w:tc>
      </w:tr>
      <w:tr w:rsidR="002C5191" w:rsidRPr="009E3B7C" w14:paraId="2F84F11C" w14:textId="77777777" w:rsidTr="002C5191">
        <w:trPr>
          <w:trHeight w:hRule="exact" w:val="668"/>
        </w:trPr>
        <w:tc>
          <w:tcPr>
            <w:tcW w:w="2110" w:type="dxa"/>
            <w:tcBorders>
              <w:top w:val="nil"/>
              <w:left w:val="nil"/>
              <w:bottom w:val="nil"/>
              <w:right w:val="nil"/>
            </w:tcBorders>
            <w:vAlign w:val="center"/>
          </w:tcPr>
          <w:p w14:paraId="0E5EF1BF" w14:textId="77777777" w:rsidR="002C5191" w:rsidRPr="009E3B7C" w:rsidRDefault="002C5191" w:rsidP="0065498A">
            <w:pPr>
              <w:spacing w:line="480" w:lineRule="auto"/>
              <w:rPr>
                <w:rFonts w:cs="Arial"/>
              </w:rPr>
            </w:pPr>
          </w:p>
        </w:tc>
        <w:tc>
          <w:tcPr>
            <w:tcW w:w="6101" w:type="dxa"/>
            <w:gridSpan w:val="3"/>
            <w:vMerge w:val="restart"/>
            <w:tcBorders>
              <w:top w:val="nil"/>
              <w:left w:val="nil"/>
              <w:right w:val="nil"/>
            </w:tcBorders>
          </w:tcPr>
          <w:p w14:paraId="4AB65608" w14:textId="77777777" w:rsidR="0049671C" w:rsidRPr="00785BFA" w:rsidRDefault="0049671C" w:rsidP="0049671C">
            <w:pPr>
              <w:pStyle w:val="CoverpageTitle"/>
              <w:spacing w:before="0" w:after="0"/>
              <w:rPr>
                <w:sz w:val="20"/>
                <w:szCs w:val="20"/>
              </w:rPr>
            </w:pPr>
            <w:r>
              <w:rPr>
                <w:sz w:val="20"/>
                <w:szCs w:val="20"/>
              </w:rPr>
              <w:t>Function Group Spec</w:t>
            </w:r>
          </w:p>
          <w:p w14:paraId="500F3AB6" w14:textId="77777777" w:rsidR="0049671C" w:rsidRDefault="0049671C" w:rsidP="0049671C">
            <w:pPr>
              <w:pStyle w:val="CoverpageTitle"/>
              <w:spacing w:before="0" w:after="0"/>
            </w:pPr>
            <w:r w:rsidRPr="00785BFA">
              <w:t>Near Field Communication</w:t>
            </w:r>
          </w:p>
          <w:p w14:paraId="734C2EBB" w14:textId="77777777" w:rsidR="0049671C" w:rsidRPr="00E71847" w:rsidRDefault="0049671C" w:rsidP="0049671C">
            <w:pPr>
              <w:pStyle w:val="CoverpageTitle"/>
              <w:spacing w:before="0" w:after="0"/>
              <w:rPr>
                <w:sz w:val="20"/>
                <w:szCs w:val="20"/>
              </w:rPr>
            </w:pPr>
            <w:r>
              <w:rPr>
                <w:sz w:val="20"/>
                <w:szCs w:val="20"/>
              </w:rPr>
              <w:t>Custom Scope</w:t>
            </w:r>
          </w:p>
        </w:tc>
        <w:tc>
          <w:tcPr>
            <w:tcW w:w="0" w:type="auto"/>
            <w:tcBorders>
              <w:top w:val="nil"/>
              <w:left w:val="nil"/>
              <w:bottom w:val="nil"/>
              <w:right w:val="nil"/>
            </w:tcBorders>
            <w:vAlign w:val="center"/>
          </w:tcPr>
          <w:p w14:paraId="49BB3FA1" w14:textId="77777777" w:rsidR="002C5191" w:rsidRPr="009E3B7C" w:rsidRDefault="002C5191" w:rsidP="0065498A">
            <w:pPr>
              <w:spacing w:line="480" w:lineRule="auto"/>
              <w:rPr>
                <w:rFonts w:cs="Arial"/>
              </w:rPr>
            </w:pPr>
          </w:p>
        </w:tc>
      </w:tr>
      <w:tr w:rsidR="002C5191" w:rsidRPr="009E3B7C" w14:paraId="6B37E5B0" w14:textId="77777777" w:rsidTr="007C45F4">
        <w:trPr>
          <w:trHeight w:hRule="exact" w:val="635"/>
        </w:trPr>
        <w:tc>
          <w:tcPr>
            <w:tcW w:w="2110" w:type="dxa"/>
            <w:tcBorders>
              <w:top w:val="nil"/>
              <w:left w:val="nil"/>
              <w:bottom w:val="nil"/>
              <w:right w:val="nil"/>
            </w:tcBorders>
            <w:vAlign w:val="center"/>
          </w:tcPr>
          <w:p w14:paraId="1A228F0C" w14:textId="77777777" w:rsidR="002C5191" w:rsidRPr="009E3B7C" w:rsidRDefault="002C5191" w:rsidP="0065498A">
            <w:pPr>
              <w:spacing w:line="480" w:lineRule="auto"/>
              <w:rPr>
                <w:rFonts w:cs="Arial"/>
              </w:rPr>
            </w:pPr>
          </w:p>
        </w:tc>
        <w:tc>
          <w:tcPr>
            <w:tcW w:w="6101" w:type="dxa"/>
            <w:gridSpan w:val="3"/>
            <w:vMerge/>
            <w:tcBorders>
              <w:left w:val="nil"/>
              <w:right w:val="nil"/>
            </w:tcBorders>
            <w:vAlign w:val="center"/>
          </w:tcPr>
          <w:p w14:paraId="3AD68AF6" w14:textId="77777777" w:rsidR="002C5191" w:rsidRPr="00A74686" w:rsidRDefault="002C5191" w:rsidP="0065498A">
            <w:pPr>
              <w:pStyle w:val="CoverpageTitle"/>
              <w:spacing w:before="0" w:after="0"/>
              <w:rPr>
                <w:rFonts w:cs="Arial"/>
                <w:sz w:val="20"/>
                <w:szCs w:val="20"/>
              </w:rPr>
            </w:pPr>
          </w:p>
        </w:tc>
        <w:tc>
          <w:tcPr>
            <w:tcW w:w="0" w:type="auto"/>
            <w:tcBorders>
              <w:top w:val="nil"/>
              <w:left w:val="nil"/>
              <w:bottom w:val="nil"/>
              <w:right w:val="nil"/>
            </w:tcBorders>
            <w:vAlign w:val="center"/>
          </w:tcPr>
          <w:p w14:paraId="539DE3C5" w14:textId="77777777" w:rsidR="002C5191" w:rsidRPr="009E3B7C" w:rsidRDefault="002C5191" w:rsidP="0065498A">
            <w:pPr>
              <w:spacing w:line="480" w:lineRule="auto"/>
              <w:rPr>
                <w:rFonts w:cs="Arial"/>
              </w:rPr>
            </w:pPr>
          </w:p>
        </w:tc>
      </w:tr>
      <w:tr w:rsidR="002C5191" w:rsidRPr="009E3B7C" w14:paraId="05E6A4AA" w14:textId="77777777" w:rsidTr="007C45F4">
        <w:trPr>
          <w:trHeight w:hRule="exact" w:val="567"/>
        </w:trPr>
        <w:tc>
          <w:tcPr>
            <w:tcW w:w="2110" w:type="dxa"/>
            <w:tcBorders>
              <w:top w:val="nil"/>
              <w:left w:val="nil"/>
              <w:bottom w:val="nil"/>
              <w:right w:val="nil"/>
            </w:tcBorders>
            <w:vAlign w:val="center"/>
          </w:tcPr>
          <w:p w14:paraId="5A738B12" w14:textId="77777777" w:rsidR="002C5191" w:rsidRPr="009E3B7C" w:rsidRDefault="002C5191" w:rsidP="0065498A">
            <w:pPr>
              <w:spacing w:line="480" w:lineRule="auto"/>
              <w:rPr>
                <w:rFonts w:cs="Arial"/>
              </w:rPr>
            </w:pPr>
          </w:p>
        </w:tc>
        <w:tc>
          <w:tcPr>
            <w:tcW w:w="6101" w:type="dxa"/>
            <w:gridSpan w:val="3"/>
            <w:vMerge/>
            <w:tcBorders>
              <w:left w:val="nil"/>
              <w:bottom w:val="nil"/>
              <w:right w:val="nil"/>
            </w:tcBorders>
            <w:vAlign w:val="center"/>
          </w:tcPr>
          <w:p w14:paraId="1DAB0E61" w14:textId="77777777" w:rsidR="002C5191" w:rsidRPr="009E3B7C" w:rsidRDefault="002C5191" w:rsidP="0065498A">
            <w:pPr>
              <w:spacing w:line="480" w:lineRule="auto"/>
              <w:rPr>
                <w:rFonts w:cs="Arial"/>
              </w:rPr>
            </w:pPr>
          </w:p>
        </w:tc>
        <w:tc>
          <w:tcPr>
            <w:tcW w:w="0" w:type="auto"/>
            <w:tcBorders>
              <w:top w:val="nil"/>
              <w:left w:val="nil"/>
              <w:bottom w:val="nil"/>
              <w:right w:val="nil"/>
            </w:tcBorders>
            <w:vAlign w:val="center"/>
          </w:tcPr>
          <w:p w14:paraId="465354BD" w14:textId="77777777" w:rsidR="002C5191" w:rsidRPr="009E3B7C" w:rsidRDefault="002C5191" w:rsidP="0065498A">
            <w:pPr>
              <w:spacing w:line="480" w:lineRule="auto"/>
              <w:rPr>
                <w:rFonts w:cs="Arial"/>
              </w:rPr>
            </w:pPr>
          </w:p>
        </w:tc>
      </w:tr>
      <w:tr w:rsidR="00D81576" w:rsidRPr="009E3B7C" w14:paraId="7B6BDAC4" w14:textId="77777777" w:rsidTr="0065498A">
        <w:trPr>
          <w:trHeight w:hRule="exact" w:val="567"/>
        </w:trPr>
        <w:tc>
          <w:tcPr>
            <w:tcW w:w="2110" w:type="dxa"/>
            <w:tcBorders>
              <w:top w:val="nil"/>
              <w:left w:val="nil"/>
              <w:bottom w:val="single" w:sz="4" w:space="0" w:color="auto"/>
              <w:right w:val="nil"/>
            </w:tcBorders>
            <w:vAlign w:val="center"/>
          </w:tcPr>
          <w:p w14:paraId="7C47C49A" w14:textId="77777777" w:rsidR="00D81576" w:rsidRPr="009E3B7C" w:rsidRDefault="00D81576" w:rsidP="0065498A">
            <w:pPr>
              <w:spacing w:line="480" w:lineRule="auto"/>
              <w:rPr>
                <w:rFonts w:cs="Arial"/>
              </w:rPr>
            </w:pPr>
          </w:p>
        </w:tc>
        <w:tc>
          <w:tcPr>
            <w:tcW w:w="6101" w:type="dxa"/>
            <w:gridSpan w:val="3"/>
            <w:tcBorders>
              <w:top w:val="nil"/>
              <w:left w:val="nil"/>
              <w:bottom w:val="single" w:sz="4" w:space="0" w:color="auto"/>
              <w:right w:val="nil"/>
            </w:tcBorders>
            <w:vAlign w:val="center"/>
          </w:tcPr>
          <w:p w14:paraId="684E46A6" w14:textId="77777777" w:rsidR="00D81576" w:rsidRPr="009E3B7C" w:rsidRDefault="00D81576" w:rsidP="0065498A">
            <w:pPr>
              <w:spacing w:line="480" w:lineRule="auto"/>
              <w:rPr>
                <w:rFonts w:cs="Arial"/>
              </w:rPr>
            </w:pPr>
          </w:p>
        </w:tc>
        <w:tc>
          <w:tcPr>
            <w:tcW w:w="0" w:type="auto"/>
            <w:tcBorders>
              <w:top w:val="nil"/>
              <w:left w:val="nil"/>
              <w:bottom w:val="single" w:sz="4" w:space="0" w:color="auto"/>
              <w:right w:val="nil"/>
            </w:tcBorders>
            <w:vAlign w:val="center"/>
          </w:tcPr>
          <w:p w14:paraId="1DF92E24" w14:textId="77777777" w:rsidR="00D81576" w:rsidRPr="009E3B7C" w:rsidRDefault="00D81576" w:rsidP="0065498A">
            <w:pPr>
              <w:spacing w:line="480" w:lineRule="auto"/>
              <w:rPr>
                <w:rFonts w:cs="Arial"/>
              </w:rPr>
            </w:pPr>
          </w:p>
        </w:tc>
      </w:tr>
      <w:tr w:rsidR="00C25AAA" w:rsidRPr="009E3B7C" w14:paraId="52E57D9C" w14:textId="77777777" w:rsidTr="0065498A">
        <w:trPr>
          <w:trHeight w:val="20"/>
        </w:trPr>
        <w:tc>
          <w:tcPr>
            <w:tcW w:w="2110" w:type="dxa"/>
            <w:vAlign w:val="center"/>
          </w:tcPr>
          <w:p w14:paraId="73B47A2D" w14:textId="77777777" w:rsidR="00C25AAA" w:rsidRPr="009E3B7C" w:rsidRDefault="00C25AAA" w:rsidP="0065498A">
            <w:pPr>
              <w:rPr>
                <w:rFonts w:cs="Arial"/>
              </w:rPr>
            </w:pPr>
            <w:r w:rsidRPr="009E3B7C">
              <w:rPr>
                <w:rFonts w:cs="Arial"/>
              </w:rPr>
              <w:t>Document Type</w:t>
            </w:r>
          </w:p>
        </w:tc>
        <w:tc>
          <w:tcPr>
            <w:tcW w:w="6101" w:type="dxa"/>
            <w:gridSpan w:val="3"/>
            <w:shd w:val="clear" w:color="auto" w:fill="E6E6E6"/>
            <w:vAlign w:val="center"/>
          </w:tcPr>
          <w:p w14:paraId="6DBFFC9E" w14:textId="318B02DF" w:rsidR="00C25AAA" w:rsidRPr="009E3B7C" w:rsidRDefault="00C25AAA" w:rsidP="0065498A">
            <w:pPr>
              <w:jc w:val="center"/>
              <w:rPr>
                <w:rFonts w:cs="Arial"/>
                <w:bCs/>
              </w:rPr>
            </w:pPr>
            <w:r w:rsidRPr="009E3B7C">
              <w:rPr>
                <w:rFonts w:cs="Arial"/>
              </w:rPr>
              <w:fldChar w:fldCharType="begin"/>
            </w:r>
            <w:r w:rsidRPr="009E3B7C">
              <w:rPr>
                <w:rFonts w:cs="Arial"/>
              </w:rPr>
              <w:instrText xml:space="preserve"> DOCPROPERTY  Doc</w:instrText>
            </w:r>
            <w:r>
              <w:rPr>
                <w:rFonts w:cs="Arial"/>
              </w:rPr>
              <w:instrText>Type</w:instrText>
            </w:r>
            <w:r w:rsidRPr="009E3B7C">
              <w:rPr>
                <w:rFonts w:cs="Arial"/>
              </w:rPr>
              <w:instrText xml:space="preserve">  \* MERGEFORMAT </w:instrText>
            </w:r>
            <w:r w:rsidRPr="009E3B7C">
              <w:rPr>
                <w:rFonts w:cs="Arial"/>
              </w:rPr>
              <w:fldChar w:fldCharType="separate"/>
            </w:r>
            <w:r w:rsidR="00171070" w:rsidRPr="00171070">
              <w:rPr>
                <w:rFonts w:cs="Arial"/>
                <w:b/>
                <w:bCs/>
              </w:rPr>
              <w:t>Function Specification</w:t>
            </w:r>
            <w:r w:rsidRPr="009E3B7C">
              <w:rPr>
                <w:rFonts w:cs="Arial"/>
                <w:bCs/>
              </w:rPr>
              <w:fldChar w:fldCharType="end"/>
            </w:r>
          </w:p>
        </w:tc>
        <w:tc>
          <w:tcPr>
            <w:tcW w:w="0" w:type="auto"/>
            <w:shd w:val="clear" w:color="auto" w:fill="auto"/>
            <w:vAlign w:val="center"/>
          </w:tcPr>
          <w:p w14:paraId="794B255E" w14:textId="77777777" w:rsidR="00C25AAA" w:rsidRPr="009E3B7C" w:rsidRDefault="00C25AAA" w:rsidP="0065498A">
            <w:pPr>
              <w:rPr>
                <w:rFonts w:cs="Arial"/>
              </w:rPr>
            </w:pPr>
          </w:p>
        </w:tc>
      </w:tr>
      <w:tr w:rsidR="00C25AAA" w:rsidRPr="009E3B7C" w14:paraId="550BF768" w14:textId="77777777" w:rsidTr="0065498A">
        <w:trPr>
          <w:trHeight w:val="20"/>
        </w:trPr>
        <w:tc>
          <w:tcPr>
            <w:tcW w:w="2110" w:type="dxa"/>
            <w:tcBorders>
              <w:bottom w:val="single" w:sz="4" w:space="0" w:color="auto"/>
            </w:tcBorders>
            <w:vAlign w:val="center"/>
          </w:tcPr>
          <w:p w14:paraId="4910AA41" w14:textId="7D5D5ED3" w:rsidR="00A84EEF" w:rsidRPr="009E3B7C" w:rsidRDefault="00C25AAA" w:rsidP="0065498A">
            <w:pPr>
              <w:rPr>
                <w:rFonts w:cs="Arial"/>
              </w:rPr>
            </w:pPr>
            <w:r w:rsidRPr="009E3B7C">
              <w:rPr>
                <w:rFonts w:cs="Arial"/>
              </w:rPr>
              <w:t>Template Version</w:t>
            </w:r>
          </w:p>
        </w:tc>
        <w:tc>
          <w:tcPr>
            <w:tcW w:w="6101" w:type="dxa"/>
            <w:gridSpan w:val="3"/>
            <w:tcBorders>
              <w:bottom w:val="single" w:sz="4" w:space="0" w:color="auto"/>
            </w:tcBorders>
            <w:shd w:val="clear" w:color="auto" w:fill="E6E6E6"/>
            <w:vAlign w:val="center"/>
          </w:tcPr>
          <w:p w14:paraId="1F605EA0" w14:textId="4ACF5944" w:rsidR="00C25AAA" w:rsidRPr="00171053" w:rsidRDefault="00C25AAA" w:rsidP="0065498A">
            <w:pPr>
              <w:jc w:val="center"/>
              <w:rPr>
                <w:rFonts w:cs="Arial"/>
                <w:b/>
              </w:rPr>
            </w:pPr>
            <w:r w:rsidRPr="00171053">
              <w:rPr>
                <w:rFonts w:cs="Arial"/>
                <w:b/>
              </w:rPr>
              <w:fldChar w:fldCharType="begin"/>
            </w:r>
            <w:r w:rsidRPr="00171053">
              <w:rPr>
                <w:rFonts w:cs="Arial"/>
                <w:b/>
              </w:rPr>
              <w:instrText xml:space="preserve"> DOCPROPERTY  TemplateVersion  \* MERGEFORMAT </w:instrText>
            </w:r>
            <w:r w:rsidRPr="00171053">
              <w:rPr>
                <w:rFonts w:cs="Arial"/>
                <w:b/>
              </w:rPr>
              <w:fldChar w:fldCharType="separate"/>
            </w:r>
            <w:r w:rsidR="00171070">
              <w:rPr>
                <w:rFonts w:cs="Arial"/>
                <w:b/>
              </w:rPr>
              <w:t>6</w:t>
            </w:r>
            <w:r w:rsidRPr="00171053">
              <w:rPr>
                <w:rFonts w:cs="Arial"/>
                <w:b/>
              </w:rPr>
              <w:fldChar w:fldCharType="end"/>
            </w:r>
            <w:r w:rsidRPr="00171053">
              <w:rPr>
                <w:rFonts w:cs="Arial"/>
                <w:b/>
              </w:rPr>
              <w:t>.</w:t>
            </w:r>
            <w:r w:rsidRPr="00171053">
              <w:rPr>
                <w:rFonts w:cs="Arial"/>
                <w:b/>
              </w:rPr>
              <w:fldChar w:fldCharType="begin"/>
            </w:r>
            <w:r w:rsidRPr="00171053">
              <w:rPr>
                <w:rFonts w:cs="Arial"/>
                <w:b/>
              </w:rPr>
              <w:instrText xml:space="preserve"> DOCPROPERTY  TemplateRevision  \* MERGEFORMAT </w:instrText>
            </w:r>
            <w:r w:rsidRPr="00171053">
              <w:rPr>
                <w:rFonts w:cs="Arial"/>
                <w:b/>
              </w:rPr>
              <w:fldChar w:fldCharType="separate"/>
            </w:r>
            <w:r w:rsidR="00171070">
              <w:rPr>
                <w:rFonts w:cs="Arial"/>
                <w:b/>
              </w:rPr>
              <w:t>0</w:t>
            </w:r>
            <w:r w:rsidRPr="00171053">
              <w:rPr>
                <w:rFonts w:cs="Arial"/>
                <w:b/>
              </w:rPr>
              <w:fldChar w:fldCharType="end"/>
            </w:r>
          </w:p>
        </w:tc>
        <w:tc>
          <w:tcPr>
            <w:tcW w:w="0" w:type="auto"/>
            <w:tcBorders>
              <w:bottom w:val="single" w:sz="4" w:space="0" w:color="auto"/>
            </w:tcBorders>
            <w:shd w:val="clear" w:color="auto" w:fill="auto"/>
            <w:vAlign w:val="center"/>
          </w:tcPr>
          <w:p w14:paraId="4F1ADFE3" w14:textId="77777777" w:rsidR="00C25AAA" w:rsidRPr="009E3B7C" w:rsidRDefault="00C25AAA" w:rsidP="0065498A">
            <w:pPr>
              <w:rPr>
                <w:rFonts w:cs="Arial"/>
              </w:rPr>
            </w:pPr>
          </w:p>
        </w:tc>
      </w:tr>
      <w:tr w:rsidR="00A84EEF" w:rsidRPr="009E3B7C" w14:paraId="68CBF4E6" w14:textId="77777777" w:rsidTr="0065498A">
        <w:trPr>
          <w:trHeight w:val="20"/>
        </w:trPr>
        <w:tc>
          <w:tcPr>
            <w:tcW w:w="2110" w:type="dxa"/>
            <w:tcBorders>
              <w:bottom w:val="single" w:sz="4" w:space="0" w:color="auto"/>
            </w:tcBorders>
            <w:vAlign w:val="center"/>
          </w:tcPr>
          <w:p w14:paraId="725DBFFD" w14:textId="76015138" w:rsidR="00A84EEF" w:rsidRPr="009E3B7C" w:rsidRDefault="00A84EEF" w:rsidP="0065498A">
            <w:pPr>
              <w:rPr>
                <w:rFonts w:cs="Arial"/>
              </w:rPr>
            </w:pPr>
            <w:r>
              <w:rPr>
                <w:rFonts w:cs="Arial"/>
              </w:rPr>
              <w:t>SysML Report Template Version</w:t>
            </w:r>
          </w:p>
        </w:tc>
        <w:tc>
          <w:tcPr>
            <w:tcW w:w="6101" w:type="dxa"/>
            <w:gridSpan w:val="3"/>
            <w:tcBorders>
              <w:bottom w:val="single" w:sz="4" w:space="0" w:color="auto"/>
            </w:tcBorders>
            <w:shd w:val="clear" w:color="auto" w:fill="E6E6E6"/>
            <w:vAlign w:val="center"/>
          </w:tcPr>
          <w:p w14:paraId="119B3BCF" w14:textId="6ADCC9D7" w:rsidR="00A84EEF" w:rsidRPr="00171053" w:rsidRDefault="009C2533" w:rsidP="00681405">
            <w:pPr>
              <w:jc w:val="center"/>
              <w:rPr>
                <w:rFonts w:cs="Arial"/>
                <w:b/>
              </w:rPr>
            </w:pPr>
            <w:r>
              <w:rPr>
                <w:rFonts w:cs="Arial"/>
                <w:b/>
              </w:rPr>
              <w:t>M</w:t>
            </w:r>
            <w:r w:rsidR="00E906AC">
              <w:rPr>
                <w:rFonts w:cs="Arial"/>
                <w:b/>
              </w:rPr>
              <w:t xml:space="preserve"> (4/16</w:t>
            </w:r>
            <w:r w:rsidR="00DC3817">
              <w:rPr>
                <w:rFonts w:cs="Arial"/>
                <w:b/>
              </w:rPr>
              <w:t>/</w:t>
            </w:r>
            <w:r w:rsidR="00A84EEF">
              <w:rPr>
                <w:rFonts w:cs="Arial"/>
                <w:b/>
              </w:rPr>
              <w:t>2019)</w:t>
            </w:r>
          </w:p>
        </w:tc>
        <w:tc>
          <w:tcPr>
            <w:tcW w:w="0" w:type="auto"/>
            <w:tcBorders>
              <w:bottom w:val="single" w:sz="4" w:space="0" w:color="auto"/>
            </w:tcBorders>
            <w:shd w:val="clear" w:color="auto" w:fill="auto"/>
            <w:vAlign w:val="center"/>
          </w:tcPr>
          <w:p w14:paraId="0B522116" w14:textId="77777777" w:rsidR="00A84EEF" w:rsidRPr="009E3B7C" w:rsidRDefault="00A84EEF" w:rsidP="0065498A">
            <w:pPr>
              <w:rPr>
                <w:rFonts w:cs="Arial"/>
              </w:rPr>
            </w:pPr>
          </w:p>
        </w:tc>
      </w:tr>
      <w:tr w:rsidR="00C25AAA" w:rsidRPr="00396024" w14:paraId="1AC5CF3C" w14:textId="77777777" w:rsidTr="0065498A">
        <w:trPr>
          <w:trHeight w:val="20"/>
        </w:trPr>
        <w:tc>
          <w:tcPr>
            <w:tcW w:w="2110" w:type="dxa"/>
            <w:vAlign w:val="center"/>
          </w:tcPr>
          <w:p w14:paraId="471F38DB" w14:textId="77777777" w:rsidR="00C25AAA" w:rsidRPr="00771878" w:rsidRDefault="00C25AAA" w:rsidP="0065498A">
            <w:r w:rsidRPr="00771878">
              <w:t>Document ID</w:t>
            </w:r>
          </w:p>
        </w:tc>
        <w:tc>
          <w:tcPr>
            <w:tcW w:w="6101" w:type="dxa"/>
            <w:gridSpan w:val="3"/>
            <w:shd w:val="clear" w:color="auto" w:fill="E6E6E6"/>
            <w:vAlign w:val="center"/>
          </w:tcPr>
          <w:p w14:paraId="13D50EDD" w14:textId="1137A323" w:rsidR="00C25AAA" w:rsidRPr="009C2BF3" w:rsidRDefault="00370A2E" w:rsidP="0065498A">
            <w:pPr>
              <w:jc w:val="center"/>
              <w:rPr>
                <w:b/>
              </w:rPr>
            </w:pPr>
            <w:r>
              <w:rPr>
                <w:rFonts w:cs="Arial"/>
                <w:b/>
              </w:rPr>
              <w:t>2020-08-24</w:t>
            </w:r>
          </w:p>
        </w:tc>
        <w:tc>
          <w:tcPr>
            <w:tcW w:w="0" w:type="auto"/>
            <w:vAlign w:val="center"/>
          </w:tcPr>
          <w:p w14:paraId="6FA7FDF0" w14:textId="77777777" w:rsidR="00C25AAA" w:rsidRPr="00396024" w:rsidRDefault="00C25AAA" w:rsidP="0065498A">
            <w:pPr>
              <w:rPr>
                <w:sz w:val="16"/>
                <w:szCs w:val="16"/>
              </w:rPr>
            </w:pPr>
          </w:p>
        </w:tc>
      </w:tr>
      <w:tr w:rsidR="0070003A" w:rsidRPr="009E3B7C" w14:paraId="5060B53E" w14:textId="77777777" w:rsidTr="0065498A">
        <w:trPr>
          <w:trHeight w:val="20"/>
        </w:trPr>
        <w:tc>
          <w:tcPr>
            <w:tcW w:w="2110" w:type="dxa"/>
            <w:tcBorders>
              <w:bottom w:val="single" w:sz="4" w:space="0" w:color="auto"/>
            </w:tcBorders>
            <w:vAlign w:val="center"/>
          </w:tcPr>
          <w:p w14:paraId="31ABEBC4" w14:textId="77777777" w:rsidR="0070003A" w:rsidRPr="009E3B7C" w:rsidRDefault="0070003A" w:rsidP="0065498A">
            <w:pPr>
              <w:rPr>
                <w:rFonts w:cs="Arial"/>
              </w:rPr>
            </w:pPr>
            <w:r>
              <w:rPr>
                <w:rFonts w:cs="Arial"/>
              </w:rPr>
              <w:t xml:space="preserve">Document </w:t>
            </w:r>
            <w:r w:rsidRPr="009E3B7C">
              <w:rPr>
                <w:rFonts w:cs="Arial"/>
              </w:rPr>
              <w:t>Location</w:t>
            </w:r>
          </w:p>
        </w:tc>
        <w:tc>
          <w:tcPr>
            <w:tcW w:w="6101" w:type="dxa"/>
            <w:gridSpan w:val="3"/>
            <w:tcBorders>
              <w:bottom w:val="single" w:sz="4" w:space="0" w:color="auto"/>
            </w:tcBorders>
            <w:shd w:val="clear" w:color="auto" w:fill="E6E6E6"/>
            <w:vAlign w:val="center"/>
          </w:tcPr>
          <w:p w14:paraId="2B80962C" w14:textId="77777777" w:rsidR="0070003A" w:rsidRPr="00171053" w:rsidRDefault="0070003A" w:rsidP="0065498A">
            <w:pPr>
              <w:jc w:val="center"/>
              <w:rPr>
                <w:rFonts w:cs="Arial"/>
                <w:b/>
              </w:rPr>
            </w:pPr>
          </w:p>
        </w:tc>
        <w:tc>
          <w:tcPr>
            <w:tcW w:w="0" w:type="auto"/>
            <w:tcBorders>
              <w:bottom w:val="single" w:sz="4" w:space="0" w:color="auto"/>
            </w:tcBorders>
            <w:shd w:val="clear" w:color="auto" w:fill="auto"/>
            <w:vAlign w:val="center"/>
          </w:tcPr>
          <w:p w14:paraId="7F0DD2E6" w14:textId="77777777" w:rsidR="0070003A" w:rsidRPr="009E3B7C" w:rsidRDefault="0070003A" w:rsidP="0065498A">
            <w:pPr>
              <w:rPr>
                <w:rFonts w:cs="Arial"/>
              </w:rPr>
            </w:pPr>
          </w:p>
        </w:tc>
      </w:tr>
      <w:tr w:rsidR="00C25AAA" w:rsidRPr="009E3B7C" w14:paraId="239B0D76" w14:textId="77777777" w:rsidTr="00E21A20">
        <w:trPr>
          <w:trHeight w:val="20"/>
        </w:trPr>
        <w:tc>
          <w:tcPr>
            <w:tcW w:w="2110" w:type="dxa"/>
            <w:tcBorders>
              <w:bottom w:val="single" w:sz="4" w:space="0" w:color="auto"/>
            </w:tcBorders>
            <w:vAlign w:val="center"/>
          </w:tcPr>
          <w:p w14:paraId="2915F6BF" w14:textId="77777777" w:rsidR="00C25AAA" w:rsidRPr="009E3B7C" w:rsidRDefault="00C25AAA" w:rsidP="0065498A">
            <w:pPr>
              <w:rPr>
                <w:rFonts w:cs="Arial"/>
              </w:rPr>
            </w:pPr>
            <w:r w:rsidRPr="009E3B7C">
              <w:rPr>
                <w:rFonts w:cs="Arial"/>
              </w:rPr>
              <w:t>Document Owner</w:t>
            </w:r>
          </w:p>
        </w:tc>
        <w:tc>
          <w:tcPr>
            <w:tcW w:w="6101" w:type="dxa"/>
            <w:gridSpan w:val="3"/>
            <w:tcBorders>
              <w:bottom w:val="single" w:sz="4" w:space="0" w:color="auto"/>
            </w:tcBorders>
            <w:shd w:val="clear" w:color="auto" w:fill="E6E6E6"/>
            <w:vAlign w:val="center"/>
          </w:tcPr>
          <w:p w14:paraId="445BFC4F" w14:textId="77777777" w:rsidR="00C25AAA" w:rsidRDefault="00CB61DD" w:rsidP="00E21A20">
            <w:pPr>
              <w:jc w:val="center"/>
              <w:rPr>
                <w:rFonts w:cs="Arial"/>
                <w:b/>
              </w:rPr>
            </w:pPr>
            <w:r>
              <w:rPr>
                <w:rFonts w:cs="Arial"/>
                <w:b/>
              </w:rPr>
              <w:t>Aaron Bonnell-Kangas (abonnel1)</w:t>
            </w:r>
          </w:p>
          <w:p w14:paraId="154CE74F" w14:textId="77777777" w:rsidR="008E1779" w:rsidRDefault="008E1779" w:rsidP="00E21A20">
            <w:pPr>
              <w:jc w:val="center"/>
              <w:rPr>
                <w:rFonts w:cs="Arial"/>
                <w:b/>
              </w:rPr>
            </w:pPr>
            <w:r>
              <w:rPr>
                <w:rFonts w:cs="Arial"/>
                <w:b/>
              </w:rPr>
              <w:t>Farhan Ehsan (fehsan1)</w:t>
            </w:r>
          </w:p>
          <w:p w14:paraId="4AA7D474" w14:textId="78540818" w:rsidR="00C25AAA" w:rsidRPr="00171053" w:rsidRDefault="008E1779" w:rsidP="00E21A20">
            <w:pPr>
              <w:jc w:val="center"/>
              <w:rPr>
                <w:rFonts w:cs="Arial"/>
                <w:b/>
              </w:rPr>
            </w:pPr>
            <w:r>
              <w:rPr>
                <w:rFonts w:cs="Arial"/>
                <w:b/>
              </w:rPr>
              <w:t>Eugene Karpinsky (ekarpins)</w:t>
            </w:r>
          </w:p>
        </w:tc>
        <w:tc>
          <w:tcPr>
            <w:tcW w:w="0" w:type="auto"/>
            <w:tcBorders>
              <w:bottom w:val="single" w:sz="4" w:space="0" w:color="auto"/>
            </w:tcBorders>
            <w:shd w:val="clear" w:color="auto" w:fill="auto"/>
            <w:vAlign w:val="center"/>
          </w:tcPr>
          <w:p w14:paraId="238E4287" w14:textId="77777777" w:rsidR="00C25AAA" w:rsidRPr="009E3B7C" w:rsidRDefault="00C25AAA" w:rsidP="0065498A">
            <w:pPr>
              <w:rPr>
                <w:rFonts w:cs="Arial"/>
              </w:rPr>
            </w:pPr>
          </w:p>
        </w:tc>
      </w:tr>
      <w:tr w:rsidR="00C25AAA" w:rsidRPr="009E3B7C" w14:paraId="14386733" w14:textId="77777777" w:rsidTr="0065498A">
        <w:trPr>
          <w:trHeight w:val="20"/>
        </w:trPr>
        <w:tc>
          <w:tcPr>
            <w:tcW w:w="2110" w:type="dxa"/>
            <w:vAlign w:val="center"/>
          </w:tcPr>
          <w:p w14:paraId="0E60283C" w14:textId="77777777" w:rsidR="00C25AAA" w:rsidRPr="009E3B7C" w:rsidRDefault="00C25AAA" w:rsidP="0065498A">
            <w:pPr>
              <w:rPr>
                <w:rFonts w:cs="Arial"/>
              </w:rPr>
            </w:pPr>
            <w:r w:rsidRPr="009E3B7C">
              <w:rPr>
                <w:rFonts w:cs="Arial"/>
              </w:rPr>
              <w:t xml:space="preserve">Document </w:t>
            </w:r>
            <w:r w:rsidR="0070003A">
              <w:rPr>
                <w:rFonts w:cs="Arial"/>
              </w:rPr>
              <w:t>Revision</w:t>
            </w:r>
          </w:p>
        </w:tc>
        <w:tc>
          <w:tcPr>
            <w:tcW w:w="6101" w:type="dxa"/>
            <w:gridSpan w:val="3"/>
            <w:shd w:val="clear" w:color="auto" w:fill="E6E6E6"/>
            <w:vAlign w:val="center"/>
          </w:tcPr>
          <w:p w14:paraId="19F43A66" w14:textId="67FD55AB" w:rsidR="00C25AAA" w:rsidRPr="00171053" w:rsidRDefault="00D1581A" w:rsidP="0065498A">
            <w:pPr>
              <w:jc w:val="center"/>
              <w:rPr>
                <w:rFonts w:cs="Arial"/>
                <w:b/>
              </w:rPr>
            </w:pPr>
            <w:r>
              <w:rPr>
                <w:b/>
              </w:rPr>
              <w:t>2020-08-24 (P708 UPV1)</w:t>
            </w:r>
          </w:p>
        </w:tc>
        <w:tc>
          <w:tcPr>
            <w:tcW w:w="0" w:type="auto"/>
            <w:tcBorders>
              <w:bottom w:val="single" w:sz="4" w:space="0" w:color="auto"/>
            </w:tcBorders>
            <w:vAlign w:val="center"/>
          </w:tcPr>
          <w:p w14:paraId="49712229" w14:textId="77777777" w:rsidR="00C25AAA" w:rsidRPr="009E3B7C" w:rsidRDefault="00C25AAA" w:rsidP="0065498A">
            <w:pPr>
              <w:rPr>
                <w:rFonts w:cs="Arial"/>
              </w:rPr>
            </w:pPr>
          </w:p>
        </w:tc>
      </w:tr>
      <w:tr w:rsidR="00C25AAA" w:rsidRPr="009E3B7C" w14:paraId="62CAC266" w14:textId="77777777" w:rsidTr="0065498A">
        <w:trPr>
          <w:trHeight w:val="20"/>
        </w:trPr>
        <w:tc>
          <w:tcPr>
            <w:tcW w:w="2110" w:type="dxa"/>
            <w:vAlign w:val="center"/>
          </w:tcPr>
          <w:p w14:paraId="52DBBD02" w14:textId="77777777" w:rsidR="00C25AAA" w:rsidRPr="009E3B7C" w:rsidRDefault="00C25AAA" w:rsidP="0065498A">
            <w:pPr>
              <w:rPr>
                <w:rFonts w:cs="Arial"/>
              </w:rPr>
            </w:pPr>
            <w:r w:rsidRPr="009E3B7C">
              <w:rPr>
                <w:rFonts w:cs="Arial"/>
              </w:rPr>
              <w:t>Document Status</w:t>
            </w:r>
          </w:p>
        </w:tc>
        <w:tc>
          <w:tcPr>
            <w:tcW w:w="6101" w:type="dxa"/>
            <w:gridSpan w:val="3"/>
            <w:shd w:val="clear" w:color="auto" w:fill="E6E6E6"/>
            <w:vAlign w:val="center"/>
          </w:tcPr>
          <w:p w14:paraId="52EED961" w14:textId="61136810" w:rsidR="00C25AAA" w:rsidRPr="00171053" w:rsidRDefault="00370A2E" w:rsidP="0065498A">
            <w:pPr>
              <w:jc w:val="center"/>
              <w:rPr>
                <w:rFonts w:cs="Arial"/>
                <w:b/>
              </w:rPr>
            </w:pPr>
            <w:r>
              <w:rPr>
                <w:rFonts w:cs="Arial"/>
                <w:b/>
              </w:rPr>
              <w:t>Draft</w:t>
            </w:r>
          </w:p>
        </w:tc>
        <w:tc>
          <w:tcPr>
            <w:tcW w:w="0" w:type="auto"/>
            <w:tcBorders>
              <w:bottom w:val="single" w:sz="4" w:space="0" w:color="auto"/>
            </w:tcBorders>
            <w:vAlign w:val="center"/>
          </w:tcPr>
          <w:p w14:paraId="30164E68" w14:textId="77777777" w:rsidR="00C25AAA" w:rsidRPr="009E3B7C" w:rsidRDefault="00C25AAA" w:rsidP="0065498A">
            <w:pPr>
              <w:rPr>
                <w:rFonts w:cs="Arial"/>
              </w:rPr>
            </w:pPr>
          </w:p>
        </w:tc>
      </w:tr>
      <w:tr w:rsidR="0065498A" w:rsidRPr="009E3B7C" w14:paraId="326C68C2" w14:textId="77777777" w:rsidTr="0065498A">
        <w:trPr>
          <w:trHeight w:val="20"/>
        </w:trPr>
        <w:tc>
          <w:tcPr>
            <w:tcW w:w="2110" w:type="dxa"/>
            <w:tcBorders>
              <w:bottom w:val="single" w:sz="4" w:space="0" w:color="auto"/>
            </w:tcBorders>
            <w:vAlign w:val="center"/>
          </w:tcPr>
          <w:p w14:paraId="17909BFF" w14:textId="77777777" w:rsidR="0065498A" w:rsidRPr="009E3B7C" w:rsidRDefault="0065498A" w:rsidP="0065498A">
            <w:pPr>
              <w:rPr>
                <w:rFonts w:cs="Arial"/>
              </w:rPr>
            </w:pPr>
            <w:r w:rsidRPr="009E3B7C">
              <w:rPr>
                <w:rFonts w:cs="Arial"/>
              </w:rPr>
              <w:t>Date Issued</w:t>
            </w:r>
          </w:p>
        </w:tc>
        <w:tc>
          <w:tcPr>
            <w:tcW w:w="6101" w:type="dxa"/>
            <w:gridSpan w:val="3"/>
            <w:tcBorders>
              <w:bottom w:val="single" w:sz="4" w:space="0" w:color="auto"/>
            </w:tcBorders>
            <w:shd w:val="clear" w:color="auto" w:fill="E6E6E6"/>
            <w:vAlign w:val="center"/>
          </w:tcPr>
          <w:p w14:paraId="2BBE71A4" w14:textId="6CFD6AD6" w:rsidR="0065498A" w:rsidRDefault="0065498A" w:rsidP="0065498A">
            <w:pPr>
              <w:jc w:val="center"/>
              <w:rPr>
                <w:b/>
              </w:rPr>
            </w:pPr>
            <w:r>
              <w:rPr>
                <w:b/>
              </w:rPr>
              <w:t>2020-0</w:t>
            </w:r>
            <w:r w:rsidR="009A416F">
              <w:rPr>
                <w:b/>
              </w:rPr>
              <w:t>5-22</w:t>
            </w:r>
          </w:p>
        </w:tc>
        <w:tc>
          <w:tcPr>
            <w:tcW w:w="0" w:type="auto"/>
            <w:tcBorders>
              <w:bottom w:val="single" w:sz="4" w:space="0" w:color="auto"/>
            </w:tcBorders>
            <w:shd w:val="clear" w:color="auto" w:fill="auto"/>
            <w:vAlign w:val="center"/>
          </w:tcPr>
          <w:p w14:paraId="45503E22" w14:textId="77777777" w:rsidR="0065498A" w:rsidRPr="009E3B7C" w:rsidRDefault="0065498A" w:rsidP="0065498A">
            <w:pPr>
              <w:rPr>
                <w:rFonts w:cs="Arial"/>
              </w:rPr>
            </w:pPr>
          </w:p>
        </w:tc>
      </w:tr>
      <w:tr w:rsidR="0065498A" w:rsidRPr="009E3B7C" w14:paraId="00D00245" w14:textId="77777777" w:rsidTr="0065498A">
        <w:trPr>
          <w:trHeight w:val="20"/>
        </w:trPr>
        <w:tc>
          <w:tcPr>
            <w:tcW w:w="2110" w:type="dxa"/>
            <w:tcBorders>
              <w:bottom w:val="single" w:sz="4" w:space="0" w:color="auto"/>
            </w:tcBorders>
            <w:vAlign w:val="center"/>
          </w:tcPr>
          <w:p w14:paraId="03FB9C1E" w14:textId="77777777" w:rsidR="0065498A" w:rsidRPr="009E3B7C" w:rsidRDefault="0065498A" w:rsidP="0065498A">
            <w:pPr>
              <w:rPr>
                <w:rFonts w:cs="Arial"/>
              </w:rPr>
            </w:pPr>
            <w:r w:rsidRPr="009E3B7C">
              <w:rPr>
                <w:rFonts w:cs="Arial"/>
              </w:rPr>
              <w:t>Date Revised</w:t>
            </w:r>
          </w:p>
        </w:tc>
        <w:tc>
          <w:tcPr>
            <w:tcW w:w="6101" w:type="dxa"/>
            <w:gridSpan w:val="3"/>
            <w:tcBorders>
              <w:bottom w:val="single" w:sz="4" w:space="0" w:color="auto"/>
            </w:tcBorders>
            <w:shd w:val="clear" w:color="auto" w:fill="E6E6E6"/>
            <w:vAlign w:val="center"/>
          </w:tcPr>
          <w:p w14:paraId="5070D7B0" w14:textId="77777777" w:rsidR="0065498A" w:rsidRDefault="0065498A" w:rsidP="0065498A">
            <w:pPr>
              <w:jc w:val="center"/>
              <w:rPr>
                <w:b/>
              </w:rPr>
            </w:pPr>
            <w:r>
              <w:rPr>
                <w:b/>
              </w:rPr>
              <w:t>2020-08-24</w:t>
            </w:r>
          </w:p>
        </w:tc>
        <w:tc>
          <w:tcPr>
            <w:tcW w:w="0" w:type="auto"/>
            <w:tcBorders>
              <w:bottom w:val="single" w:sz="4" w:space="0" w:color="auto"/>
            </w:tcBorders>
            <w:shd w:val="clear" w:color="auto" w:fill="auto"/>
            <w:vAlign w:val="center"/>
          </w:tcPr>
          <w:p w14:paraId="2CD4F537" w14:textId="77777777" w:rsidR="0065498A" w:rsidRPr="009E3B7C" w:rsidRDefault="0065498A" w:rsidP="0065498A">
            <w:pPr>
              <w:rPr>
                <w:rFonts w:cs="Arial"/>
              </w:rPr>
            </w:pPr>
          </w:p>
        </w:tc>
      </w:tr>
      <w:tr w:rsidR="00C25AAA" w:rsidRPr="009E3B7C" w14:paraId="68D1C5D9" w14:textId="77777777" w:rsidTr="0065498A">
        <w:trPr>
          <w:trHeight w:val="20"/>
        </w:trPr>
        <w:tc>
          <w:tcPr>
            <w:tcW w:w="2110" w:type="dxa"/>
            <w:vMerge w:val="restart"/>
            <w:vAlign w:val="center"/>
          </w:tcPr>
          <w:p w14:paraId="46F3C8E3" w14:textId="77777777" w:rsidR="00C25AAA" w:rsidRPr="009E3B7C" w:rsidRDefault="00C25AAA" w:rsidP="0065498A">
            <w:pPr>
              <w:rPr>
                <w:rFonts w:cs="Arial"/>
              </w:rPr>
            </w:pPr>
            <w:r w:rsidRPr="009E3B7C">
              <w:rPr>
                <w:rFonts w:cs="Arial"/>
              </w:rPr>
              <w:t>Document Classification</w:t>
            </w:r>
          </w:p>
        </w:tc>
        <w:tc>
          <w:tcPr>
            <w:tcW w:w="1975" w:type="dxa"/>
            <w:tcBorders>
              <w:right w:val="nil"/>
            </w:tcBorders>
            <w:shd w:val="clear" w:color="auto" w:fill="E6E6E6"/>
            <w:vAlign w:val="center"/>
          </w:tcPr>
          <w:p w14:paraId="116E92AC" w14:textId="77777777" w:rsidR="00C25AAA" w:rsidRPr="009E3B7C" w:rsidRDefault="00C25AAA" w:rsidP="0065498A">
            <w:pPr>
              <w:jc w:val="center"/>
              <w:rPr>
                <w:rFonts w:cs="Arial"/>
              </w:rPr>
            </w:pPr>
            <w:r w:rsidRPr="009E3B7C">
              <w:rPr>
                <w:rFonts w:cs="Arial"/>
              </w:rPr>
              <w:t>GIS1 Item Number:</w:t>
            </w:r>
          </w:p>
        </w:tc>
        <w:tc>
          <w:tcPr>
            <w:tcW w:w="4126" w:type="dxa"/>
            <w:gridSpan w:val="2"/>
            <w:tcBorders>
              <w:left w:val="nil"/>
            </w:tcBorders>
            <w:shd w:val="clear" w:color="auto" w:fill="E6E6E6"/>
            <w:vAlign w:val="center"/>
          </w:tcPr>
          <w:p w14:paraId="59FD8622" w14:textId="3E5EDA0D" w:rsidR="00C25AAA" w:rsidRPr="009E3B7C" w:rsidRDefault="00C25AAA" w:rsidP="0065498A">
            <w:pPr>
              <w:jc w:val="center"/>
              <w:rPr>
                <w:rFonts w:cs="Arial"/>
              </w:rPr>
            </w:pPr>
            <w:r w:rsidRPr="009E3B7C">
              <w:rPr>
                <w:rFonts w:cs="Arial"/>
              </w:rPr>
              <w:fldChar w:fldCharType="begin"/>
            </w:r>
            <w:r w:rsidRPr="009E3B7C">
              <w:rPr>
                <w:rFonts w:cs="Arial"/>
              </w:rPr>
              <w:instrText xml:space="preserve"> DOCPROPERTY  DocGis1ItemNumber  \* MERGEFORMAT </w:instrText>
            </w:r>
            <w:r w:rsidRPr="009E3B7C">
              <w:rPr>
                <w:rFonts w:cs="Arial"/>
              </w:rPr>
              <w:fldChar w:fldCharType="separate"/>
            </w:r>
            <w:r w:rsidR="00171070" w:rsidRPr="00171070">
              <w:rPr>
                <w:rFonts w:cs="Arial"/>
                <w:b/>
                <w:bCs/>
              </w:rPr>
              <w:t>27.60</w:t>
            </w:r>
            <w:r w:rsidR="00171070" w:rsidRPr="00171070">
              <w:rPr>
                <w:rFonts w:cs="Arial"/>
                <w:b/>
              </w:rPr>
              <w:t>/35</w:t>
            </w:r>
            <w:r w:rsidRPr="009E3B7C">
              <w:rPr>
                <w:rFonts w:cs="Arial"/>
                <w:bCs/>
              </w:rPr>
              <w:fldChar w:fldCharType="end"/>
            </w:r>
          </w:p>
        </w:tc>
        <w:tc>
          <w:tcPr>
            <w:tcW w:w="0" w:type="auto"/>
            <w:vMerge w:val="restart"/>
            <w:shd w:val="clear" w:color="auto" w:fill="auto"/>
            <w:vAlign w:val="center"/>
          </w:tcPr>
          <w:p w14:paraId="6E0FA249" w14:textId="77777777" w:rsidR="00C25AAA" w:rsidRPr="009E3B7C" w:rsidRDefault="00C25AAA" w:rsidP="0065498A">
            <w:pPr>
              <w:rPr>
                <w:rFonts w:cs="Arial"/>
              </w:rPr>
            </w:pPr>
          </w:p>
        </w:tc>
      </w:tr>
      <w:tr w:rsidR="00C25AAA" w:rsidRPr="009E3B7C" w14:paraId="667D3017" w14:textId="77777777" w:rsidTr="0065498A">
        <w:trPr>
          <w:trHeight w:val="20"/>
        </w:trPr>
        <w:tc>
          <w:tcPr>
            <w:tcW w:w="2110" w:type="dxa"/>
            <w:vMerge/>
            <w:vAlign w:val="center"/>
          </w:tcPr>
          <w:p w14:paraId="52A0156F" w14:textId="77777777" w:rsidR="00C25AAA" w:rsidRPr="009E3B7C" w:rsidRDefault="00C25AAA" w:rsidP="0065498A">
            <w:pPr>
              <w:rPr>
                <w:rFonts w:cs="Arial"/>
              </w:rPr>
            </w:pPr>
          </w:p>
        </w:tc>
        <w:tc>
          <w:tcPr>
            <w:tcW w:w="1975" w:type="dxa"/>
            <w:tcBorders>
              <w:right w:val="nil"/>
            </w:tcBorders>
            <w:shd w:val="clear" w:color="auto" w:fill="E6E6E6"/>
            <w:vAlign w:val="center"/>
          </w:tcPr>
          <w:p w14:paraId="626329F9" w14:textId="77777777" w:rsidR="00C25AAA" w:rsidRPr="009E3B7C" w:rsidRDefault="00C25AAA" w:rsidP="0065498A">
            <w:pPr>
              <w:jc w:val="center"/>
              <w:rPr>
                <w:rFonts w:cs="Arial"/>
              </w:rPr>
            </w:pPr>
            <w:r w:rsidRPr="009E3B7C">
              <w:rPr>
                <w:rFonts w:cs="Arial"/>
              </w:rPr>
              <w:t>GIS2 Classification:</w:t>
            </w:r>
          </w:p>
        </w:tc>
        <w:tc>
          <w:tcPr>
            <w:tcW w:w="4126" w:type="dxa"/>
            <w:gridSpan w:val="2"/>
            <w:tcBorders>
              <w:left w:val="nil"/>
            </w:tcBorders>
            <w:shd w:val="clear" w:color="auto" w:fill="E6E6E6"/>
            <w:vAlign w:val="center"/>
          </w:tcPr>
          <w:p w14:paraId="114E2FD1" w14:textId="483B4037" w:rsidR="00C25AAA" w:rsidRPr="009E3B7C" w:rsidRDefault="00C25AAA" w:rsidP="0065498A">
            <w:pPr>
              <w:jc w:val="center"/>
              <w:rPr>
                <w:rFonts w:cs="Arial"/>
              </w:rPr>
            </w:pPr>
            <w:r w:rsidRPr="009E3B7C">
              <w:rPr>
                <w:rFonts w:cs="Arial"/>
                <w:bCs/>
              </w:rPr>
              <w:fldChar w:fldCharType="begin"/>
            </w:r>
            <w:r w:rsidRPr="009E3B7C">
              <w:rPr>
                <w:rFonts w:cs="Arial"/>
                <w:bCs/>
              </w:rPr>
              <w:instrText xml:space="preserve"> DOCPROPERTY  DocGis2Classification  \* MERGEFORMAT </w:instrText>
            </w:r>
            <w:r w:rsidRPr="009E3B7C">
              <w:rPr>
                <w:rFonts w:cs="Arial"/>
                <w:bCs/>
              </w:rPr>
              <w:fldChar w:fldCharType="separate"/>
            </w:r>
            <w:r w:rsidR="00171070" w:rsidRPr="00171070">
              <w:rPr>
                <w:rFonts w:cs="Arial"/>
                <w:b/>
              </w:rPr>
              <w:t>Confidential</w:t>
            </w:r>
            <w:r w:rsidRPr="009E3B7C">
              <w:rPr>
                <w:rFonts w:cs="Arial"/>
                <w:bCs/>
              </w:rPr>
              <w:fldChar w:fldCharType="end"/>
            </w:r>
          </w:p>
        </w:tc>
        <w:tc>
          <w:tcPr>
            <w:tcW w:w="0" w:type="auto"/>
            <w:vMerge/>
            <w:shd w:val="clear" w:color="auto" w:fill="auto"/>
            <w:vAlign w:val="center"/>
          </w:tcPr>
          <w:p w14:paraId="7F8D3026" w14:textId="77777777" w:rsidR="00C25AAA" w:rsidRPr="009E3B7C" w:rsidRDefault="00C25AAA" w:rsidP="0065498A">
            <w:pPr>
              <w:rPr>
                <w:rFonts w:cs="Arial"/>
              </w:rPr>
            </w:pPr>
          </w:p>
        </w:tc>
      </w:tr>
      <w:tr w:rsidR="00C25AAA" w:rsidRPr="009E3B7C" w14:paraId="15665DC3" w14:textId="77777777" w:rsidTr="0065498A">
        <w:trPr>
          <w:trHeight w:val="20"/>
        </w:trPr>
        <w:tc>
          <w:tcPr>
            <w:tcW w:w="10267" w:type="dxa"/>
            <w:gridSpan w:val="5"/>
            <w:tcBorders>
              <w:left w:val="nil"/>
              <w:bottom w:val="nil"/>
              <w:right w:val="nil"/>
            </w:tcBorders>
            <w:vAlign w:val="center"/>
          </w:tcPr>
          <w:p w14:paraId="6BAAE028" w14:textId="77777777" w:rsidR="00C25AAA" w:rsidRPr="009E3B7C" w:rsidRDefault="00C25AAA" w:rsidP="0065498A">
            <w:pPr>
              <w:rPr>
                <w:rFonts w:cs="Arial"/>
              </w:rPr>
            </w:pPr>
          </w:p>
        </w:tc>
      </w:tr>
      <w:tr w:rsidR="00C25AAA" w:rsidRPr="009E3B7C" w14:paraId="77DC19A5" w14:textId="77777777" w:rsidTr="0065498A">
        <w:trPr>
          <w:trHeight w:val="20"/>
        </w:trPr>
        <w:tc>
          <w:tcPr>
            <w:tcW w:w="10267" w:type="dxa"/>
            <w:gridSpan w:val="5"/>
            <w:tcBorders>
              <w:top w:val="nil"/>
              <w:left w:val="nil"/>
              <w:right w:val="nil"/>
            </w:tcBorders>
            <w:vAlign w:val="center"/>
          </w:tcPr>
          <w:p w14:paraId="1327C5CE" w14:textId="77777777" w:rsidR="00C25AAA" w:rsidRPr="009E3B7C" w:rsidRDefault="00C25AAA" w:rsidP="0065498A">
            <w:pPr>
              <w:rPr>
                <w:rFonts w:cs="Arial"/>
              </w:rPr>
            </w:pPr>
          </w:p>
        </w:tc>
      </w:tr>
      <w:tr w:rsidR="00C25AAA" w:rsidRPr="009E3B7C" w14:paraId="4EF2FADD" w14:textId="77777777" w:rsidTr="0065498A">
        <w:trPr>
          <w:trHeight w:val="20"/>
        </w:trPr>
        <w:tc>
          <w:tcPr>
            <w:tcW w:w="10267" w:type="dxa"/>
            <w:gridSpan w:val="5"/>
            <w:vAlign w:val="center"/>
          </w:tcPr>
          <w:p w14:paraId="51D0B66B" w14:textId="77777777" w:rsidR="00C25AAA" w:rsidRPr="009E3B7C" w:rsidRDefault="00C25AAA" w:rsidP="0065498A">
            <w:pPr>
              <w:rPr>
                <w:rFonts w:cs="Arial"/>
              </w:rPr>
            </w:pPr>
            <w:r w:rsidRPr="009E3B7C">
              <w:rPr>
                <w:rFonts w:cs="Arial"/>
              </w:rPr>
              <w:t>Document Approval</w:t>
            </w:r>
          </w:p>
        </w:tc>
      </w:tr>
      <w:tr w:rsidR="00C25AAA" w:rsidRPr="009E3B7C" w14:paraId="0B64E2CC" w14:textId="77777777" w:rsidTr="0065498A">
        <w:trPr>
          <w:trHeight w:val="20"/>
        </w:trPr>
        <w:tc>
          <w:tcPr>
            <w:tcW w:w="2110" w:type="dxa"/>
            <w:shd w:val="clear" w:color="auto" w:fill="D9D9D9" w:themeFill="background1" w:themeFillShade="D9"/>
            <w:vAlign w:val="center"/>
          </w:tcPr>
          <w:p w14:paraId="5A8EE1E0" w14:textId="77777777" w:rsidR="00C25AAA" w:rsidRPr="009E3B7C" w:rsidRDefault="00C25AAA" w:rsidP="0065498A">
            <w:pPr>
              <w:rPr>
                <w:rFonts w:cs="Arial"/>
              </w:rPr>
            </w:pPr>
            <w:r>
              <w:rPr>
                <w:rFonts w:cs="Arial"/>
              </w:rPr>
              <w:t>Name</w:t>
            </w:r>
          </w:p>
        </w:tc>
        <w:tc>
          <w:tcPr>
            <w:tcW w:w="3053" w:type="dxa"/>
            <w:gridSpan w:val="2"/>
            <w:shd w:val="clear" w:color="auto" w:fill="D9D9D9" w:themeFill="background1" w:themeFillShade="D9"/>
            <w:vAlign w:val="center"/>
          </w:tcPr>
          <w:p w14:paraId="367C364D" w14:textId="77777777" w:rsidR="00C25AAA" w:rsidRPr="009E3B7C" w:rsidRDefault="00C25AAA" w:rsidP="0065498A">
            <w:pPr>
              <w:rPr>
                <w:rFonts w:cs="Arial"/>
              </w:rPr>
            </w:pPr>
            <w:r w:rsidRPr="009E3B7C">
              <w:rPr>
                <w:rFonts w:cs="Arial"/>
              </w:rPr>
              <w:t>Role</w:t>
            </w:r>
          </w:p>
        </w:tc>
        <w:tc>
          <w:tcPr>
            <w:tcW w:w="3048" w:type="dxa"/>
            <w:shd w:val="clear" w:color="auto" w:fill="D9D9D9" w:themeFill="background1" w:themeFillShade="D9"/>
            <w:vAlign w:val="center"/>
          </w:tcPr>
          <w:p w14:paraId="563BFF57" w14:textId="77777777" w:rsidR="00C25AAA" w:rsidRPr="009E3B7C" w:rsidRDefault="00C25AAA" w:rsidP="0065498A">
            <w:pPr>
              <w:rPr>
                <w:rFonts w:cs="Arial"/>
              </w:rPr>
            </w:pPr>
            <w:r w:rsidRPr="009E3B7C">
              <w:rPr>
                <w:rFonts w:cs="Arial"/>
              </w:rPr>
              <w:t>Email Confirmation</w:t>
            </w:r>
          </w:p>
        </w:tc>
        <w:tc>
          <w:tcPr>
            <w:tcW w:w="0" w:type="auto"/>
            <w:shd w:val="clear" w:color="auto" w:fill="D9D9D9" w:themeFill="background1" w:themeFillShade="D9"/>
            <w:vAlign w:val="center"/>
          </w:tcPr>
          <w:p w14:paraId="56BF7E80" w14:textId="77777777" w:rsidR="00C25AAA" w:rsidRPr="009E3B7C" w:rsidRDefault="00C25AAA" w:rsidP="0065498A">
            <w:pPr>
              <w:rPr>
                <w:rFonts w:cs="Arial"/>
              </w:rPr>
            </w:pPr>
            <w:r w:rsidRPr="009E3B7C">
              <w:rPr>
                <w:rFonts w:cs="Arial"/>
              </w:rPr>
              <w:t>Date</w:t>
            </w:r>
          </w:p>
        </w:tc>
      </w:tr>
      <w:tr w:rsidR="00C25AAA" w:rsidRPr="009E3B7C" w14:paraId="7C6918F3" w14:textId="77777777" w:rsidTr="0065498A">
        <w:trPr>
          <w:trHeight w:val="20"/>
        </w:trPr>
        <w:tc>
          <w:tcPr>
            <w:tcW w:w="2110" w:type="dxa"/>
            <w:vAlign w:val="center"/>
          </w:tcPr>
          <w:p w14:paraId="385D6DF9" w14:textId="77777777" w:rsidR="00C25AAA" w:rsidRPr="009E3B7C" w:rsidRDefault="00C25AAA" w:rsidP="0065498A">
            <w:pPr>
              <w:rPr>
                <w:rFonts w:cs="Arial"/>
              </w:rPr>
            </w:pPr>
          </w:p>
        </w:tc>
        <w:tc>
          <w:tcPr>
            <w:tcW w:w="3053" w:type="dxa"/>
            <w:gridSpan w:val="2"/>
            <w:shd w:val="clear" w:color="auto" w:fill="auto"/>
            <w:vAlign w:val="center"/>
          </w:tcPr>
          <w:p w14:paraId="7350B655" w14:textId="77777777" w:rsidR="00C25AAA" w:rsidRPr="009E3B7C" w:rsidRDefault="00C25AAA" w:rsidP="0065498A">
            <w:pPr>
              <w:rPr>
                <w:rFonts w:cs="Arial"/>
              </w:rPr>
            </w:pPr>
          </w:p>
        </w:tc>
        <w:tc>
          <w:tcPr>
            <w:tcW w:w="3048" w:type="dxa"/>
            <w:shd w:val="clear" w:color="auto" w:fill="auto"/>
            <w:vAlign w:val="center"/>
          </w:tcPr>
          <w:p w14:paraId="7A6FC2A7" w14:textId="77777777" w:rsidR="00C25AAA" w:rsidRPr="009E3B7C" w:rsidRDefault="00C25AAA" w:rsidP="0065498A">
            <w:pPr>
              <w:rPr>
                <w:rFonts w:cs="Arial"/>
              </w:rPr>
            </w:pPr>
          </w:p>
        </w:tc>
        <w:tc>
          <w:tcPr>
            <w:tcW w:w="0" w:type="auto"/>
            <w:shd w:val="clear" w:color="auto" w:fill="auto"/>
            <w:vAlign w:val="center"/>
          </w:tcPr>
          <w:p w14:paraId="2C8B708A" w14:textId="77777777" w:rsidR="00C25AAA" w:rsidRPr="009E3B7C" w:rsidRDefault="00C25AAA" w:rsidP="0065498A">
            <w:pPr>
              <w:rPr>
                <w:rFonts w:cs="Arial"/>
              </w:rPr>
            </w:pPr>
          </w:p>
        </w:tc>
      </w:tr>
      <w:tr w:rsidR="00C25AAA" w:rsidRPr="009E3B7C" w14:paraId="7EC32F12" w14:textId="77777777" w:rsidTr="0065498A">
        <w:trPr>
          <w:trHeight w:val="20"/>
        </w:trPr>
        <w:tc>
          <w:tcPr>
            <w:tcW w:w="2110" w:type="dxa"/>
            <w:vAlign w:val="center"/>
          </w:tcPr>
          <w:p w14:paraId="66EF12AB" w14:textId="77777777" w:rsidR="00C25AAA" w:rsidRPr="009E3B7C" w:rsidRDefault="00C25AAA" w:rsidP="0065498A">
            <w:pPr>
              <w:rPr>
                <w:rFonts w:cs="Arial"/>
              </w:rPr>
            </w:pPr>
          </w:p>
        </w:tc>
        <w:tc>
          <w:tcPr>
            <w:tcW w:w="3053" w:type="dxa"/>
            <w:gridSpan w:val="2"/>
            <w:shd w:val="clear" w:color="auto" w:fill="auto"/>
            <w:vAlign w:val="center"/>
          </w:tcPr>
          <w:p w14:paraId="7CAC15A4" w14:textId="77777777" w:rsidR="00C25AAA" w:rsidRPr="009E3B7C" w:rsidRDefault="00C25AAA" w:rsidP="0065498A">
            <w:pPr>
              <w:rPr>
                <w:rFonts w:cs="Arial"/>
              </w:rPr>
            </w:pPr>
          </w:p>
        </w:tc>
        <w:tc>
          <w:tcPr>
            <w:tcW w:w="3048" w:type="dxa"/>
            <w:shd w:val="clear" w:color="auto" w:fill="auto"/>
            <w:vAlign w:val="center"/>
          </w:tcPr>
          <w:p w14:paraId="70C72784" w14:textId="77777777" w:rsidR="00C25AAA" w:rsidRPr="009E3B7C" w:rsidRDefault="00C25AAA" w:rsidP="0065498A">
            <w:pPr>
              <w:rPr>
                <w:rFonts w:cs="Arial"/>
              </w:rPr>
            </w:pPr>
          </w:p>
        </w:tc>
        <w:tc>
          <w:tcPr>
            <w:tcW w:w="0" w:type="auto"/>
            <w:shd w:val="clear" w:color="auto" w:fill="auto"/>
            <w:vAlign w:val="center"/>
          </w:tcPr>
          <w:p w14:paraId="2343E55F" w14:textId="77777777" w:rsidR="00C25AAA" w:rsidRPr="009E3B7C" w:rsidRDefault="00C25AAA" w:rsidP="0065498A">
            <w:pPr>
              <w:rPr>
                <w:rFonts w:cs="Arial"/>
              </w:rPr>
            </w:pPr>
          </w:p>
        </w:tc>
      </w:tr>
    </w:tbl>
    <w:p w14:paraId="3A5A2E67" w14:textId="03557D41" w:rsidR="00333497" w:rsidRPr="00142F26" w:rsidRDefault="00333497" w:rsidP="00333497">
      <w:pPr>
        <w:rPr>
          <w:rFonts w:cs="Arial"/>
          <w:caps/>
          <w:sz w:val="32"/>
        </w:rPr>
      </w:pPr>
    </w:p>
    <w:p w14:paraId="2702C2EB" w14:textId="0AD2B112" w:rsidR="004305F1" w:rsidRDefault="004305F1" w:rsidP="00333497">
      <w:pPr>
        <w:pStyle w:val="CoverpageTitle"/>
        <w:spacing w:before="0" w:after="0"/>
        <w:rPr>
          <w:rFonts w:cs="Arial"/>
          <w:szCs w:val="20"/>
        </w:rPr>
      </w:pPr>
      <w:r>
        <w:rPr>
          <w:rFonts w:cs="Arial"/>
          <w:szCs w:val="20"/>
        </w:rPr>
        <w:t>Auto-Generated by MagicDraw</w:t>
      </w:r>
    </w:p>
    <w:p w14:paraId="30B3058D" w14:textId="44BD2A4F" w:rsidR="00333497" w:rsidRPr="00142F26" w:rsidRDefault="004305F1" w:rsidP="00333497">
      <w:pPr>
        <w:pStyle w:val="CoverpageTitle"/>
        <w:spacing w:before="0" w:after="0"/>
        <w:rPr>
          <w:rFonts w:cs="Arial"/>
          <w:szCs w:val="20"/>
        </w:rPr>
      </w:pPr>
      <w:r>
        <w:rPr>
          <w:rFonts w:cs="Arial"/>
          <w:szCs w:val="20"/>
        </w:rPr>
        <w:t>Printed Copies a</w:t>
      </w:r>
      <w:r w:rsidR="00333497" w:rsidRPr="00142F26">
        <w:rPr>
          <w:rFonts w:cs="Arial"/>
          <w:szCs w:val="20"/>
        </w:rPr>
        <w:t>re Uncontrolled</w:t>
      </w:r>
    </w:p>
    <w:p w14:paraId="5EE8CDC9" w14:textId="77777777" w:rsidR="00333497" w:rsidRPr="00142F26" w:rsidRDefault="00333497" w:rsidP="00333497">
      <w:pPr>
        <w:pStyle w:val="CoverpageTitle"/>
        <w:spacing w:before="0" w:after="0"/>
        <w:jc w:val="left"/>
        <w:rPr>
          <w:rFonts w:cs="Arial"/>
          <w:b w:val="0"/>
          <w:szCs w:val="20"/>
        </w:rPr>
      </w:pPr>
    </w:p>
    <w:p w14:paraId="242B7083" w14:textId="77777777" w:rsidR="00F76553" w:rsidRDefault="00F76553" w:rsidP="0066402F"/>
    <w:p w14:paraId="318818EC" w14:textId="77777777" w:rsidR="00F76553" w:rsidRPr="004356EC" w:rsidRDefault="00F76553" w:rsidP="0066402F">
      <w:pPr>
        <w:sectPr w:rsidR="00F76553" w:rsidRPr="004356EC" w:rsidSect="00D81576">
          <w:headerReference w:type="default" r:id="rId12"/>
          <w:footerReference w:type="default" r:id="rId13"/>
          <w:pgSz w:w="11907" w:h="16840" w:code="9"/>
          <w:pgMar w:top="1440" w:right="862" w:bottom="1440" w:left="862" w:header="567" w:footer="737" w:gutter="0"/>
          <w:cols w:space="720"/>
        </w:sectPr>
      </w:pPr>
    </w:p>
    <w:p w14:paraId="4D30EC93" w14:textId="77777777" w:rsidR="007841D0" w:rsidRDefault="007841D0" w:rsidP="007841D0">
      <w:pPr>
        <w:pStyle w:val="Heading1"/>
        <w:numPr>
          <w:ilvl w:val="0"/>
          <w:numId w:val="0"/>
        </w:numPr>
        <w:ind w:left="432" w:hanging="432"/>
      </w:pPr>
      <w:bookmarkStart w:id="1" w:name="_Toc521186137"/>
      <w:bookmarkStart w:id="2" w:name="_Toc498356804"/>
      <w:bookmarkStart w:id="3" w:name="_Toc49176840"/>
      <w:r>
        <w:lastRenderedPageBreak/>
        <w:t>Disclaimer</w:t>
      </w:r>
      <w:bookmarkEnd w:id="1"/>
      <w:bookmarkEnd w:id="2"/>
      <w:bookmarkEnd w:id="3"/>
    </w:p>
    <w:p w14:paraId="68F0B13F" w14:textId="77777777" w:rsidR="007841D0" w:rsidRDefault="007841D0" w:rsidP="007841D0"/>
    <w:p w14:paraId="74CCA2AA" w14:textId="72CBA0D6" w:rsidR="007841D0" w:rsidRDefault="007841D0" w:rsidP="007841D0">
      <w:pPr>
        <w:jc w:val="both"/>
        <w:rPr>
          <w:rFonts w:cs="Arial"/>
          <w:b/>
          <w:bCs/>
          <w:color w:val="000000"/>
        </w:rPr>
      </w:pPr>
      <w:r w:rsidRPr="00AC64CF">
        <w:rPr>
          <w:rFonts w:cs="Arial"/>
          <w:b/>
          <w:bCs/>
          <w:color w:val="000000"/>
        </w:rPr>
        <w:t xml:space="preserve">This document contains Ford Motor Company </w:t>
      </w:r>
      <w:r w:rsidRPr="00BC2DCC">
        <w:rPr>
          <w:rFonts w:cs="Arial"/>
          <w:b/>
          <w:bCs/>
          <w:color w:val="000000"/>
        </w:rPr>
        <w:fldChar w:fldCharType="begin"/>
      </w:r>
      <w:r w:rsidRPr="00BC2DCC">
        <w:rPr>
          <w:rFonts w:cs="Arial"/>
          <w:b/>
          <w:bCs/>
          <w:color w:val="000000"/>
        </w:rPr>
        <w:instrText xml:space="preserve"> DOCPROPERTY  DocGis2Classification  \* MERGEFORMAT </w:instrText>
      </w:r>
      <w:r w:rsidRPr="00BC2DCC">
        <w:rPr>
          <w:rFonts w:cs="Arial"/>
          <w:b/>
          <w:bCs/>
          <w:color w:val="000000"/>
        </w:rPr>
        <w:fldChar w:fldCharType="separate"/>
      </w:r>
      <w:r w:rsidR="00171070" w:rsidRPr="00171070">
        <w:rPr>
          <w:rFonts w:cs="Arial"/>
          <w:b/>
          <w:color w:val="000000"/>
        </w:rPr>
        <w:t>Confidential</w:t>
      </w:r>
      <w:r w:rsidRPr="00BC2DCC">
        <w:rPr>
          <w:rFonts w:cs="Arial"/>
          <w:b/>
          <w:bCs/>
          <w:color w:val="000000"/>
        </w:rPr>
        <w:fldChar w:fldCharType="end"/>
      </w:r>
      <w:r w:rsidRPr="00AC64CF">
        <w:rPr>
          <w:rFonts w:cs="Arial"/>
          <w:b/>
          <w:bCs/>
          <w:color w:val="000000"/>
        </w:rPr>
        <w:t xml:space="preserve"> information. Disclosure of the information contained</w:t>
      </w:r>
      <w:r>
        <w:rPr>
          <w:rFonts w:cs="Arial"/>
          <w:b/>
          <w:bCs/>
          <w:color w:val="000000"/>
        </w:rPr>
        <w:t xml:space="preserve"> </w:t>
      </w:r>
      <w:r w:rsidRPr="00AC64CF">
        <w:rPr>
          <w:rFonts w:cs="Arial"/>
          <w:b/>
          <w:bCs/>
          <w:color w:val="000000"/>
        </w:rPr>
        <w:t>in any portion of this document is not permitted without the expressed, written consent of a duly authorized representative of</w:t>
      </w:r>
      <w:r>
        <w:rPr>
          <w:rFonts w:cs="Arial"/>
          <w:b/>
          <w:bCs/>
          <w:color w:val="000000"/>
        </w:rPr>
        <w:t xml:space="preserve"> </w:t>
      </w:r>
      <w:r w:rsidRPr="00AC64CF">
        <w:rPr>
          <w:rFonts w:cs="Arial"/>
          <w:b/>
          <w:bCs/>
          <w:color w:val="000000"/>
        </w:rPr>
        <w:t>Ford Motor Company, Dearborn, Michigan, U.S.A.</w:t>
      </w:r>
    </w:p>
    <w:p w14:paraId="6989395C" w14:textId="77777777" w:rsidR="007841D0" w:rsidRDefault="007841D0" w:rsidP="007841D0">
      <w:pPr>
        <w:jc w:val="both"/>
        <w:rPr>
          <w:rFonts w:cs="Arial"/>
          <w:b/>
          <w:bCs/>
          <w:color w:val="000000"/>
        </w:rPr>
      </w:pPr>
    </w:p>
    <w:p w14:paraId="506A63F3" w14:textId="5CF934AD" w:rsidR="007841D0" w:rsidRPr="007163C0" w:rsidRDefault="007841D0" w:rsidP="007841D0">
      <w:pPr>
        <w:rPr>
          <w:rFonts w:cs="Arial"/>
          <w:b/>
          <w:color w:val="000000"/>
        </w:rPr>
      </w:pPr>
      <w:r w:rsidRPr="007163C0">
        <w:rPr>
          <w:rFonts w:cs="Arial"/>
          <w:b/>
          <w:color w:val="000000"/>
        </w:rPr>
        <w:t xml:space="preserve">Copyright, </w:t>
      </w:r>
      <w:r w:rsidRPr="007163C0">
        <w:rPr>
          <w:rFonts w:cs="Arial"/>
          <w:b/>
          <w:color w:val="000000"/>
        </w:rPr>
        <w:fldChar w:fldCharType="begin"/>
      </w:r>
      <w:r w:rsidRPr="007163C0">
        <w:rPr>
          <w:rFonts w:cs="Arial"/>
          <w:b/>
          <w:color w:val="000000"/>
        </w:rPr>
        <w:instrText>symbol 211 \f "Symbol" \s 18</w:instrText>
      </w:r>
      <w:r w:rsidRPr="007163C0">
        <w:rPr>
          <w:rFonts w:cs="Arial"/>
          <w:b/>
          <w:color w:val="000000"/>
        </w:rPr>
        <w:fldChar w:fldCharType="separate"/>
      </w:r>
      <w:r w:rsidRPr="007163C0">
        <w:rPr>
          <w:rFonts w:cs="Arial"/>
          <w:b/>
          <w:color w:val="000000"/>
        </w:rPr>
        <w:t>Ó</w:t>
      </w:r>
      <w:r w:rsidRPr="007163C0">
        <w:rPr>
          <w:rFonts w:cs="Arial"/>
          <w:b/>
          <w:color w:val="000000"/>
        </w:rPr>
        <w:fldChar w:fldCharType="end"/>
      </w:r>
      <w:r w:rsidRPr="007163C0">
        <w:rPr>
          <w:rFonts w:cs="Arial"/>
          <w:b/>
          <w:color w:val="000000"/>
        </w:rPr>
        <w:t xml:space="preserve"> </w:t>
      </w:r>
      <w:r w:rsidR="001D520F">
        <w:rPr>
          <w:rFonts w:cs="Arial"/>
          <w:b/>
          <w:color w:val="000000"/>
        </w:rPr>
        <w:t>2020</w:t>
      </w:r>
      <w:r w:rsidRPr="007163C0">
        <w:rPr>
          <w:rFonts w:cs="Arial"/>
          <w:b/>
          <w:bCs/>
          <w:color w:val="000000"/>
        </w:rPr>
        <w:t xml:space="preserve"> </w:t>
      </w:r>
      <w:r w:rsidRPr="007163C0">
        <w:rPr>
          <w:rFonts w:cs="Arial"/>
          <w:b/>
          <w:color w:val="000000"/>
        </w:rPr>
        <w:t xml:space="preserve"> Ford Motor Company</w:t>
      </w:r>
    </w:p>
    <w:p w14:paraId="1C893FD7" w14:textId="77777777" w:rsidR="007841D0" w:rsidRPr="009478C8" w:rsidRDefault="007841D0" w:rsidP="007841D0">
      <w:pPr>
        <w:jc w:val="both"/>
        <w:rPr>
          <w:rFonts w:cs="Arial"/>
          <w:color w:val="000000"/>
        </w:rPr>
      </w:pPr>
    </w:p>
    <w:p w14:paraId="5862D76C" w14:textId="77777777" w:rsidR="007841D0" w:rsidRPr="00106737" w:rsidRDefault="007841D0" w:rsidP="007841D0">
      <w:pPr>
        <w:jc w:val="both"/>
        <w:rPr>
          <w:rFonts w:cs="Arial"/>
          <w:color w:val="000000"/>
        </w:rPr>
      </w:pPr>
      <w:r w:rsidRPr="00106737">
        <w:rPr>
          <w:rFonts w:cs="Arial"/>
          <w:color w:val="000000"/>
        </w:rPr>
        <w:t>This document contains information developed and accumulated by and for FORD MOTOR COMPANY. As such, it is a proprietary document, which, if disseminated to unauthorized persons, would provide others with restricted information, data, or procedures not otherwise available, exposing the FORD MOTOR COMPANY to potential harm.</w:t>
      </w:r>
    </w:p>
    <w:p w14:paraId="62EF2C8A" w14:textId="77777777" w:rsidR="007841D0" w:rsidRPr="00106737" w:rsidRDefault="007841D0" w:rsidP="007841D0">
      <w:pPr>
        <w:jc w:val="both"/>
        <w:rPr>
          <w:rFonts w:cs="Arial"/>
          <w:color w:val="000000"/>
        </w:rPr>
      </w:pPr>
    </w:p>
    <w:p w14:paraId="0C8C8FF7" w14:textId="77777777" w:rsidR="007841D0" w:rsidRPr="00106737" w:rsidRDefault="007841D0" w:rsidP="007841D0">
      <w:pPr>
        <w:jc w:val="both"/>
        <w:rPr>
          <w:rFonts w:cs="Arial"/>
          <w:color w:val="000000"/>
        </w:rPr>
      </w:pPr>
      <w:r w:rsidRPr="00106737">
        <w:rPr>
          <w:rFonts w:cs="Arial"/>
          <w:color w:val="000000"/>
        </w:rPr>
        <w:t>Employees and suppliers having custody of this specification or authorized to use it must be cognizant of its proprietary nature and ensure that the information herein is not made available to unauthorized persons.</w:t>
      </w:r>
    </w:p>
    <w:p w14:paraId="077BA471" w14:textId="77777777" w:rsidR="007841D0" w:rsidRPr="00106737" w:rsidRDefault="007841D0" w:rsidP="007841D0">
      <w:pPr>
        <w:jc w:val="both"/>
        <w:rPr>
          <w:rFonts w:cs="Arial"/>
          <w:color w:val="000000"/>
        </w:rPr>
      </w:pPr>
    </w:p>
    <w:p w14:paraId="2D602EE3" w14:textId="77777777" w:rsidR="007841D0" w:rsidRPr="00106737" w:rsidRDefault="007841D0" w:rsidP="007841D0">
      <w:pPr>
        <w:jc w:val="both"/>
        <w:rPr>
          <w:rFonts w:cs="Arial"/>
          <w:color w:val="000000"/>
        </w:rPr>
      </w:pPr>
      <w:r w:rsidRPr="00106737">
        <w:rPr>
          <w:rFonts w:cs="Arial"/>
          <w:color w:val="000000"/>
        </w:rPr>
        <w:t>FORD MOTOR COMPANY reserves the right to protect this work as an unpublished copyrighted work in the event of an inadvertent or deliberate unauthorized publication. FORD MOTOR COMPANY also reserves its rights under copyright laws to protect this work as a published work.</w:t>
      </w:r>
    </w:p>
    <w:p w14:paraId="5DF377E8" w14:textId="77777777" w:rsidR="007841D0" w:rsidRPr="00106737" w:rsidRDefault="007841D0" w:rsidP="007841D0">
      <w:pPr>
        <w:jc w:val="both"/>
        <w:rPr>
          <w:rFonts w:cs="Arial"/>
          <w:color w:val="000000"/>
        </w:rPr>
      </w:pPr>
    </w:p>
    <w:p w14:paraId="604BD705" w14:textId="77777777" w:rsidR="007841D0" w:rsidRPr="00106737" w:rsidRDefault="007841D0" w:rsidP="007841D0">
      <w:pPr>
        <w:jc w:val="both"/>
        <w:rPr>
          <w:rFonts w:cs="Arial"/>
          <w:i/>
          <w:color w:val="000000"/>
        </w:rPr>
      </w:pPr>
      <w:r w:rsidRPr="00106737">
        <w:rPr>
          <w:rFonts w:cs="Arial"/>
          <w:color w:val="000000"/>
        </w:rPr>
        <w:t xml:space="preserve">This document or portions thereof shall not be distributed outside FORD MOTOR COMPANY without prior written consent. Refer all questions concerning disclosure to the author(s) or to </w:t>
      </w:r>
      <w:r>
        <w:rPr>
          <w:rFonts w:cs="Arial"/>
          <w:color w:val="000000"/>
        </w:rPr>
        <w:t>any duly authorized representative of</w:t>
      </w:r>
      <w:r w:rsidRPr="00106737">
        <w:rPr>
          <w:rFonts w:cs="Arial"/>
          <w:color w:val="000000"/>
        </w:rPr>
        <w:t xml:space="preserve"> Ford Motor Company.</w:t>
      </w:r>
    </w:p>
    <w:p w14:paraId="5884CF8E" w14:textId="77777777" w:rsidR="00227BB0" w:rsidRPr="008C6834" w:rsidRDefault="00227BB0" w:rsidP="0066402F">
      <w:pPr>
        <w:rPr>
          <w:b/>
          <w:bCs/>
          <w:sz w:val="24"/>
          <w:szCs w:val="24"/>
        </w:rPr>
      </w:pPr>
    </w:p>
    <w:p w14:paraId="7A1B5446" w14:textId="4230FA8E" w:rsidR="003A3CDA" w:rsidRDefault="003A3CDA" w:rsidP="007841D0">
      <w:pPr>
        <w:pStyle w:val="Heading1"/>
        <w:numPr>
          <w:ilvl w:val="0"/>
          <w:numId w:val="0"/>
        </w:numPr>
      </w:pPr>
      <w:bookmarkStart w:id="4" w:name="_Toc213483403"/>
      <w:bookmarkStart w:id="5" w:name="_Toc49176841"/>
      <w:r w:rsidRPr="005222D9">
        <w:lastRenderedPageBreak/>
        <w:t>Content</w:t>
      </w:r>
      <w:bookmarkEnd w:id="4"/>
      <w:r w:rsidR="007841D0">
        <w:t>s</w:t>
      </w:r>
      <w:bookmarkEnd w:id="5"/>
    </w:p>
    <w:p w14:paraId="057CEB88" w14:textId="77777777" w:rsidR="003D1C3C" w:rsidRPr="003D1C3C" w:rsidRDefault="003D1C3C" w:rsidP="003D1C3C"/>
    <w:p w14:paraId="070FF743" w14:textId="3B433E8A" w:rsidR="005D55A4" w:rsidRDefault="00E56FFE">
      <w:pPr>
        <w:pStyle w:val="TOC1"/>
        <w:tabs>
          <w:tab w:val="right" w:leader="dot" w:pos="10173"/>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49176840" w:history="1">
        <w:r w:rsidR="005D55A4" w:rsidRPr="0080091C">
          <w:rPr>
            <w:rStyle w:val="Hyperlink"/>
            <w:noProof/>
          </w:rPr>
          <w:t>Disclaimer</w:t>
        </w:r>
        <w:r w:rsidR="005D55A4">
          <w:rPr>
            <w:noProof/>
            <w:webHidden/>
          </w:rPr>
          <w:tab/>
        </w:r>
        <w:r w:rsidR="005D55A4">
          <w:rPr>
            <w:noProof/>
            <w:webHidden/>
          </w:rPr>
          <w:fldChar w:fldCharType="begin"/>
        </w:r>
        <w:r w:rsidR="005D55A4">
          <w:rPr>
            <w:noProof/>
            <w:webHidden/>
          </w:rPr>
          <w:instrText xml:space="preserve"> PAGEREF _Toc49176840 \h </w:instrText>
        </w:r>
        <w:r w:rsidR="005D55A4">
          <w:rPr>
            <w:noProof/>
            <w:webHidden/>
          </w:rPr>
        </w:r>
        <w:r w:rsidR="005D55A4">
          <w:rPr>
            <w:noProof/>
            <w:webHidden/>
          </w:rPr>
          <w:fldChar w:fldCharType="separate"/>
        </w:r>
        <w:r w:rsidR="005D55A4">
          <w:rPr>
            <w:noProof/>
            <w:webHidden/>
          </w:rPr>
          <w:t>2</w:t>
        </w:r>
        <w:r w:rsidR="005D55A4">
          <w:rPr>
            <w:noProof/>
            <w:webHidden/>
          </w:rPr>
          <w:fldChar w:fldCharType="end"/>
        </w:r>
      </w:hyperlink>
    </w:p>
    <w:p w14:paraId="0A8D86FB" w14:textId="3F065EA5" w:rsidR="005D55A4" w:rsidRDefault="00F5115C">
      <w:pPr>
        <w:pStyle w:val="TOC1"/>
        <w:tabs>
          <w:tab w:val="right" w:leader="dot" w:pos="10173"/>
        </w:tabs>
        <w:rPr>
          <w:rFonts w:asciiTheme="minorHAnsi" w:eastAsiaTheme="minorEastAsia" w:hAnsiTheme="minorHAnsi" w:cstheme="minorBidi"/>
          <w:noProof/>
          <w:sz w:val="22"/>
          <w:szCs w:val="22"/>
        </w:rPr>
      </w:pPr>
      <w:hyperlink w:anchor="_Toc49176841" w:history="1">
        <w:r w:rsidR="005D55A4" w:rsidRPr="0080091C">
          <w:rPr>
            <w:rStyle w:val="Hyperlink"/>
            <w:noProof/>
          </w:rPr>
          <w:t>Contents</w:t>
        </w:r>
        <w:r w:rsidR="005D55A4">
          <w:rPr>
            <w:noProof/>
            <w:webHidden/>
          </w:rPr>
          <w:tab/>
        </w:r>
        <w:r w:rsidR="005D55A4">
          <w:rPr>
            <w:noProof/>
            <w:webHidden/>
          </w:rPr>
          <w:fldChar w:fldCharType="begin"/>
        </w:r>
        <w:r w:rsidR="005D55A4">
          <w:rPr>
            <w:noProof/>
            <w:webHidden/>
          </w:rPr>
          <w:instrText xml:space="preserve"> PAGEREF _Toc49176841 \h </w:instrText>
        </w:r>
        <w:r w:rsidR="005D55A4">
          <w:rPr>
            <w:noProof/>
            <w:webHidden/>
          </w:rPr>
        </w:r>
        <w:r w:rsidR="005D55A4">
          <w:rPr>
            <w:noProof/>
            <w:webHidden/>
          </w:rPr>
          <w:fldChar w:fldCharType="separate"/>
        </w:r>
        <w:r w:rsidR="005D55A4">
          <w:rPr>
            <w:noProof/>
            <w:webHidden/>
          </w:rPr>
          <w:t>3</w:t>
        </w:r>
        <w:r w:rsidR="005D55A4">
          <w:rPr>
            <w:noProof/>
            <w:webHidden/>
          </w:rPr>
          <w:fldChar w:fldCharType="end"/>
        </w:r>
      </w:hyperlink>
    </w:p>
    <w:p w14:paraId="72800327" w14:textId="6F5969F7" w:rsidR="005D55A4" w:rsidRDefault="00F5115C">
      <w:pPr>
        <w:pStyle w:val="TOC1"/>
        <w:tabs>
          <w:tab w:val="left" w:pos="400"/>
          <w:tab w:val="right" w:leader="dot" w:pos="10173"/>
        </w:tabs>
        <w:rPr>
          <w:rFonts w:asciiTheme="minorHAnsi" w:eastAsiaTheme="minorEastAsia" w:hAnsiTheme="minorHAnsi" w:cstheme="minorBidi"/>
          <w:noProof/>
          <w:sz w:val="22"/>
          <w:szCs w:val="22"/>
        </w:rPr>
      </w:pPr>
      <w:hyperlink w:anchor="_Toc49176842" w:history="1">
        <w:r w:rsidR="005D55A4" w:rsidRPr="0080091C">
          <w:rPr>
            <w:rStyle w:val="Hyperlink"/>
            <w:noProof/>
          </w:rPr>
          <w:t>1</w:t>
        </w:r>
        <w:r w:rsidR="005D55A4">
          <w:rPr>
            <w:rFonts w:asciiTheme="minorHAnsi" w:eastAsiaTheme="minorEastAsia" w:hAnsiTheme="minorHAnsi" w:cstheme="minorBidi"/>
            <w:noProof/>
            <w:sz w:val="22"/>
            <w:szCs w:val="22"/>
          </w:rPr>
          <w:tab/>
        </w:r>
        <w:r w:rsidR="005D55A4" w:rsidRPr="0080091C">
          <w:rPr>
            <w:rStyle w:val="Hyperlink"/>
            <w:noProof/>
          </w:rPr>
          <w:t>Introduction</w:t>
        </w:r>
        <w:r w:rsidR="005D55A4">
          <w:rPr>
            <w:noProof/>
            <w:webHidden/>
          </w:rPr>
          <w:tab/>
        </w:r>
        <w:r w:rsidR="005D55A4">
          <w:rPr>
            <w:noProof/>
            <w:webHidden/>
          </w:rPr>
          <w:fldChar w:fldCharType="begin"/>
        </w:r>
        <w:r w:rsidR="005D55A4">
          <w:rPr>
            <w:noProof/>
            <w:webHidden/>
          </w:rPr>
          <w:instrText xml:space="preserve"> PAGEREF _Toc49176842 \h </w:instrText>
        </w:r>
        <w:r w:rsidR="005D55A4">
          <w:rPr>
            <w:noProof/>
            <w:webHidden/>
          </w:rPr>
        </w:r>
        <w:r w:rsidR="005D55A4">
          <w:rPr>
            <w:noProof/>
            <w:webHidden/>
          </w:rPr>
          <w:fldChar w:fldCharType="separate"/>
        </w:r>
        <w:r w:rsidR="005D55A4">
          <w:rPr>
            <w:noProof/>
            <w:webHidden/>
          </w:rPr>
          <w:t>4</w:t>
        </w:r>
        <w:r w:rsidR="005D55A4">
          <w:rPr>
            <w:noProof/>
            <w:webHidden/>
          </w:rPr>
          <w:fldChar w:fldCharType="end"/>
        </w:r>
      </w:hyperlink>
    </w:p>
    <w:p w14:paraId="3405E34F" w14:textId="4D376362" w:rsidR="005D55A4" w:rsidRDefault="00F5115C">
      <w:pPr>
        <w:pStyle w:val="TOC2"/>
        <w:tabs>
          <w:tab w:val="left" w:pos="800"/>
          <w:tab w:val="right" w:leader="dot" w:pos="10173"/>
        </w:tabs>
        <w:rPr>
          <w:rFonts w:asciiTheme="minorHAnsi" w:eastAsiaTheme="minorEastAsia" w:hAnsiTheme="minorHAnsi" w:cstheme="minorBidi"/>
          <w:noProof/>
          <w:sz w:val="22"/>
          <w:szCs w:val="22"/>
        </w:rPr>
      </w:pPr>
      <w:hyperlink w:anchor="_Toc49176843" w:history="1">
        <w:r w:rsidR="005D55A4" w:rsidRPr="0080091C">
          <w:rPr>
            <w:rStyle w:val="Hyperlink"/>
            <w:noProof/>
          </w:rPr>
          <w:t>1.1</w:t>
        </w:r>
        <w:r w:rsidR="005D55A4">
          <w:rPr>
            <w:rFonts w:asciiTheme="minorHAnsi" w:eastAsiaTheme="minorEastAsia" w:hAnsiTheme="minorHAnsi" w:cstheme="minorBidi"/>
            <w:noProof/>
            <w:sz w:val="22"/>
            <w:szCs w:val="22"/>
          </w:rPr>
          <w:tab/>
        </w:r>
        <w:r w:rsidR="005D55A4" w:rsidRPr="0080091C">
          <w:rPr>
            <w:rStyle w:val="Hyperlink"/>
            <w:noProof/>
          </w:rPr>
          <w:t>Document Purpose</w:t>
        </w:r>
        <w:r w:rsidR="005D55A4">
          <w:rPr>
            <w:noProof/>
            <w:webHidden/>
          </w:rPr>
          <w:tab/>
        </w:r>
        <w:r w:rsidR="005D55A4">
          <w:rPr>
            <w:noProof/>
            <w:webHidden/>
          </w:rPr>
          <w:fldChar w:fldCharType="begin"/>
        </w:r>
        <w:r w:rsidR="005D55A4">
          <w:rPr>
            <w:noProof/>
            <w:webHidden/>
          </w:rPr>
          <w:instrText xml:space="preserve"> PAGEREF _Toc49176843 \h </w:instrText>
        </w:r>
        <w:r w:rsidR="005D55A4">
          <w:rPr>
            <w:noProof/>
            <w:webHidden/>
          </w:rPr>
        </w:r>
        <w:r w:rsidR="005D55A4">
          <w:rPr>
            <w:noProof/>
            <w:webHidden/>
          </w:rPr>
          <w:fldChar w:fldCharType="separate"/>
        </w:r>
        <w:r w:rsidR="005D55A4">
          <w:rPr>
            <w:noProof/>
            <w:webHidden/>
          </w:rPr>
          <w:t>4</w:t>
        </w:r>
        <w:r w:rsidR="005D55A4">
          <w:rPr>
            <w:noProof/>
            <w:webHidden/>
          </w:rPr>
          <w:fldChar w:fldCharType="end"/>
        </w:r>
      </w:hyperlink>
    </w:p>
    <w:p w14:paraId="60EE1627" w14:textId="230F94AC" w:rsidR="005D55A4" w:rsidRDefault="00F5115C">
      <w:pPr>
        <w:pStyle w:val="TOC2"/>
        <w:tabs>
          <w:tab w:val="left" w:pos="800"/>
          <w:tab w:val="right" w:leader="dot" w:pos="10173"/>
        </w:tabs>
        <w:rPr>
          <w:rFonts w:asciiTheme="minorHAnsi" w:eastAsiaTheme="minorEastAsia" w:hAnsiTheme="minorHAnsi" w:cstheme="minorBidi"/>
          <w:noProof/>
          <w:sz w:val="22"/>
          <w:szCs w:val="22"/>
        </w:rPr>
      </w:pPr>
      <w:hyperlink w:anchor="_Toc49176844" w:history="1">
        <w:r w:rsidR="005D55A4" w:rsidRPr="0080091C">
          <w:rPr>
            <w:rStyle w:val="Hyperlink"/>
            <w:noProof/>
          </w:rPr>
          <w:t>1.2</w:t>
        </w:r>
        <w:r w:rsidR="005D55A4">
          <w:rPr>
            <w:rFonts w:asciiTheme="minorHAnsi" w:eastAsiaTheme="minorEastAsia" w:hAnsiTheme="minorHAnsi" w:cstheme="minorBidi"/>
            <w:noProof/>
            <w:sz w:val="22"/>
            <w:szCs w:val="22"/>
          </w:rPr>
          <w:tab/>
        </w:r>
        <w:r w:rsidR="005D55A4" w:rsidRPr="0080091C">
          <w:rPr>
            <w:rStyle w:val="Hyperlink"/>
            <w:noProof/>
          </w:rPr>
          <w:t>Document Audience</w:t>
        </w:r>
        <w:r w:rsidR="005D55A4">
          <w:rPr>
            <w:noProof/>
            <w:webHidden/>
          </w:rPr>
          <w:tab/>
        </w:r>
        <w:r w:rsidR="005D55A4">
          <w:rPr>
            <w:noProof/>
            <w:webHidden/>
          </w:rPr>
          <w:fldChar w:fldCharType="begin"/>
        </w:r>
        <w:r w:rsidR="005D55A4">
          <w:rPr>
            <w:noProof/>
            <w:webHidden/>
          </w:rPr>
          <w:instrText xml:space="preserve"> PAGEREF _Toc49176844 \h </w:instrText>
        </w:r>
        <w:r w:rsidR="005D55A4">
          <w:rPr>
            <w:noProof/>
            <w:webHidden/>
          </w:rPr>
        </w:r>
        <w:r w:rsidR="005D55A4">
          <w:rPr>
            <w:noProof/>
            <w:webHidden/>
          </w:rPr>
          <w:fldChar w:fldCharType="separate"/>
        </w:r>
        <w:r w:rsidR="005D55A4">
          <w:rPr>
            <w:noProof/>
            <w:webHidden/>
          </w:rPr>
          <w:t>4</w:t>
        </w:r>
        <w:r w:rsidR="005D55A4">
          <w:rPr>
            <w:noProof/>
            <w:webHidden/>
          </w:rPr>
          <w:fldChar w:fldCharType="end"/>
        </w:r>
      </w:hyperlink>
    </w:p>
    <w:p w14:paraId="28D4C8CF" w14:textId="6DFE00E9" w:rsidR="005D55A4" w:rsidRDefault="00F5115C">
      <w:pPr>
        <w:pStyle w:val="TOC3"/>
        <w:tabs>
          <w:tab w:val="left" w:pos="1200"/>
          <w:tab w:val="right" w:leader="dot" w:pos="10173"/>
        </w:tabs>
        <w:rPr>
          <w:rFonts w:asciiTheme="minorHAnsi" w:eastAsiaTheme="minorEastAsia" w:hAnsiTheme="minorHAnsi" w:cstheme="minorBidi"/>
          <w:noProof/>
          <w:sz w:val="22"/>
          <w:szCs w:val="22"/>
        </w:rPr>
      </w:pPr>
      <w:hyperlink w:anchor="_Toc49176845" w:history="1">
        <w:r w:rsidR="005D55A4" w:rsidRPr="0080091C">
          <w:rPr>
            <w:rStyle w:val="Hyperlink"/>
            <w:noProof/>
          </w:rPr>
          <w:t>1.2.1</w:t>
        </w:r>
        <w:r w:rsidR="005D55A4">
          <w:rPr>
            <w:rFonts w:asciiTheme="minorHAnsi" w:eastAsiaTheme="minorEastAsia" w:hAnsiTheme="minorHAnsi" w:cstheme="minorBidi"/>
            <w:noProof/>
            <w:sz w:val="22"/>
            <w:szCs w:val="22"/>
          </w:rPr>
          <w:tab/>
        </w:r>
        <w:r w:rsidR="005D55A4" w:rsidRPr="0080091C">
          <w:rPr>
            <w:rStyle w:val="Hyperlink"/>
            <w:noProof/>
          </w:rPr>
          <w:t>Stakeholder List</w:t>
        </w:r>
        <w:r w:rsidR="005D55A4">
          <w:rPr>
            <w:noProof/>
            <w:webHidden/>
          </w:rPr>
          <w:tab/>
        </w:r>
        <w:r w:rsidR="005D55A4">
          <w:rPr>
            <w:noProof/>
            <w:webHidden/>
          </w:rPr>
          <w:fldChar w:fldCharType="begin"/>
        </w:r>
        <w:r w:rsidR="005D55A4">
          <w:rPr>
            <w:noProof/>
            <w:webHidden/>
          </w:rPr>
          <w:instrText xml:space="preserve"> PAGEREF _Toc49176845 \h </w:instrText>
        </w:r>
        <w:r w:rsidR="005D55A4">
          <w:rPr>
            <w:noProof/>
            <w:webHidden/>
          </w:rPr>
        </w:r>
        <w:r w:rsidR="005D55A4">
          <w:rPr>
            <w:noProof/>
            <w:webHidden/>
          </w:rPr>
          <w:fldChar w:fldCharType="separate"/>
        </w:r>
        <w:r w:rsidR="005D55A4">
          <w:rPr>
            <w:noProof/>
            <w:webHidden/>
          </w:rPr>
          <w:t>4</w:t>
        </w:r>
        <w:r w:rsidR="005D55A4">
          <w:rPr>
            <w:noProof/>
            <w:webHidden/>
          </w:rPr>
          <w:fldChar w:fldCharType="end"/>
        </w:r>
      </w:hyperlink>
    </w:p>
    <w:p w14:paraId="06288398" w14:textId="43B130C8" w:rsidR="005D55A4" w:rsidRDefault="00F5115C">
      <w:pPr>
        <w:pStyle w:val="TOC2"/>
        <w:tabs>
          <w:tab w:val="left" w:pos="800"/>
          <w:tab w:val="right" w:leader="dot" w:pos="10173"/>
        </w:tabs>
        <w:rPr>
          <w:rFonts w:asciiTheme="minorHAnsi" w:eastAsiaTheme="minorEastAsia" w:hAnsiTheme="minorHAnsi" w:cstheme="minorBidi"/>
          <w:noProof/>
          <w:sz w:val="22"/>
          <w:szCs w:val="22"/>
        </w:rPr>
      </w:pPr>
      <w:hyperlink w:anchor="_Toc49176846" w:history="1">
        <w:r w:rsidR="005D55A4" w:rsidRPr="0080091C">
          <w:rPr>
            <w:rStyle w:val="Hyperlink"/>
            <w:noProof/>
          </w:rPr>
          <w:t>1.3</w:t>
        </w:r>
        <w:r w:rsidR="005D55A4">
          <w:rPr>
            <w:rFonts w:asciiTheme="minorHAnsi" w:eastAsiaTheme="minorEastAsia" w:hAnsiTheme="minorHAnsi" w:cstheme="minorBidi"/>
            <w:noProof/>
            <w:sz w:val="22"/>
            <w:szCs w:val="22"/>
          </w:rPr>
          <w:tab/>
        </w:r>
        <w:r w:rsidR="005D55A4" w:rsidRPr="0080091C">
          <w:rPr>
            <w:rStyle w:val="Hyperlink"/>
            <w:noProof/>
          </w:rPr>
          <w:t>Document Organization</w:t>
        </w:r>
        <w:r w:rsidR="005D55A4">
          <w:rPr>
            <w:noProof/>
            <w:webHidden/>
          </w:rPr>
          <w:tab/>
        </w:r>
        <w:r w:rsidR="005D55A4">
          <w:rPr>
            <w:noProof/>
            <w:webHidden/>
          </w:rPr>
          <w:fldChar w:fldCharType="begin"/>
        </w:r>
        <w:r w:rsidR="005D55A4">
          <w:rPr>
            <w:noProof/>
            <w:webHidden/>
          </w:rPr>
          <w:instrText xml:space="preserve"> PAGEREF _Toc49176846 \h </w:instrText>
        </w:r>
        <w:r w:rsidR="005D55A4">
          <w:rPr>
            <w:noProof/>
            <w:webHidden/>
          </w:rPr>
        </w:r>
        <w:r w:rsidR="005D55A4">
          <w:rPr>
            <w:noProof/>
            <w:webHidden/>
          </w:rPr>
          <w:fldChar w:fldCharType="separate"/>
        </w:r>
        <w:r w:rsidR="005D55A4">
          <w:rPr>
            <w:noProof/>
            <w:webHidden/>
          </w:rPr>
          <w:t>4</w:t>
        </w:r>
        <w:r w:rsidR="005D55A4">
          <w:rPr>
            <w:noProof/>
            <w:webHidden/>
          </w:rPr>
          <w:fldChar w:fldCharType="end"/>
        </w:r>
      </w:hyperlink>
    </w:p>
    <w:p w14:paraId="5B4D2241" w14:textId="7B959CB1" w:rsidR="005D55A4" w:rsidRDefault="00F5115C">
      <w:pPr>
        <w:pStyle w:val="TOC3"/>
        <w:tabs>
          <w:tab w:val="left" w:pos="1200"/>
          <w:tab w:val="right" w:leader="dot" w:pos="10173"/>
        </w:tabs>
        <w:rPr>
          <w:rFonts w:asciiTheme="minorHAnsi" w:eastAsiaTheme="minorEastAsia" w:hAnsiTheme="minorHAnsi" w:cstheme="minorBidi"/>
          <w:noProof/>
          <w:sz w:val="22"/>
          <w:szCs w:val="22"/>
        </w:rPr>
      </w:pPr>
      <w:hyperlink w:anchor="_Toc49176847" w:history="1">
        <w:r w:rsidR="005D55A4" w:rsidRPr="0080091C">
          <w:rPr>
            <w:rStyle w:val="Hyperlink"/>
            <w:noProof/>
          </w:rPr>
          <w:t>1.3.1</w:t>
        </w:r>
        <w:r w:rsidR="005D55A4">
          <w:rPr>
            <w:rFonts w:asciiTheme="minorHAnsi" w:eastAsiaTheme="minorEastAsia" w:hAnsiTheme="minorHAnsi" w:cstheme="minorBidi"/>
            <w:noProof/>
            <w:sz w:val="22"/>
            <w:szCs w:val="22"/>
          </w:rPr>
          <w:tab/>
        </w:r>
        <w:r w:rsidR="005D55A4" w:rsidRPr="0080091C">
          <w:rPr>
            <w:rStyle w:val="Hyperlink"/>
            <w:noProof/>
          </w:rPr>
          <w:t>Document Context</w:t>
        </w:r>
        <w:r w:rsidR="005D55A4">
          <w:rPr>
            <w:noProof/>
            <w:webHidden/>
          </w:rPr>
          <w:tab/>
        </w:r>
        <w:r w:rsidR="005D55A4">
          <w:rPr>
            <w:noProof/>
            <w:webHidden/>
          </w:rPr>
          <w:fldChar w:fldCharType="begin"/>
        </w:r>
        <w:r w:rsidR="005D55A4">
          <w:rPr>
            <w:noProof/>
            <w:webHidden/>
          </w:rPr>
          <w:instrText xml:space="preserve"> PAGEREF _Toc49176847 \h </w:instrText>
        </w:r>
        <w:r w:rsidR="005D55A4">
          <w:rPr>
            <w:noProof/>
            <w:webHidden/>
          </w:rPr>
        </w:r>
        <w:r w:rsidR="005D55A4">
          <w:rPr>
            <w:noProof/>
            <w:webHidden/>
          </w:rPr>
          <w:fldChar w:fldCharType="separate"/>
        </w:r>
        <w:r w:rsidR="005D55A4">
          <w:rPr>
            <w:noProof/>
            <w:webHidden/>
          </w:rPr>
          <w:t>4</w:t>
        </w:r>
        <w:r w:rsidR="005D55A4">
          <w:rPr>
            <w:noProof/>
            <w:webHidden/>
          </w:rPr>
          <w:fldChar w:fldCharType="end"/>
        </w:r>
      </w:hyperlink>
    </w:p>
    <w:p w14:paraId="3927EEC1" w14:textId="5A3F1FFF" w:rsidR="005D55A4" w:rsidRDefault="00F5115C">
      <w:pPr>
        <w:pStyle w:val="TOC3"/>
        <w:tabs>
          <w:tab w:val="left" w:pos="1200"/>
          <w:tab w:val="right" w:leader="dot" w:pos="10173"/>
        </w:tabs>
        <w:rPr>
          <w:rFonts w:asciiTheme="minorHAnsi" w:eastAsiaTheme="minorEastAsia" w:hAnsiTheme="minorHAnsi" w:cstheme="minorBidi"/>
          <w:noProof/>
          <w:sz w:val="22"/>
          <w:szCs w:val="22"/>
        </w:rPr>
      </w:pPr>
      <w:hyperlink w:anchor="_Toc49176848" w:history="1">
        <w:r w:rsidR="005D55A4" w:rsidRPr="0080091C">
          <w:rPr>
            <w:rStyle w:val="Hyperlink"/>
            <w:noProof/>
          </w:rPr>
          <w:t>1.3.2</w:t>
        </w:r>
        <w:r w:rsidR="005D55A4">
          <w:rPr>
            <w:rFonts w:asciiTheme="minorHAnsi" w:eastAsiaTheme="minorEastAsia" w:hAnsiTheme="minorHAnsi" w:cstheme="minorBidi"/>
            <w:noProof/>
            <w:sz w:val="22"/>
            <w:szCs w:val="22"/>
          </w:rPr>
          <w:tab/>
        </w:r>
        <w:r w:rsidR="005D55A4" w:rsidRPr="0080091C">
          <w:rPr>
            <w:rStyle w:val="Hyperlink"/>
            <w:noProof/>
          </w:rPr>
          <w:t>Document Structure</w:t>
        </w:r>
        <w:r w:rsidR="005D55A4">
          <w:rPr>
            <w:noProof/>
            <w:webHidden/>
          </w:rPr>
          <w:tab/>
        </w:r>
        <w:r w:rsidR="005D55A4">
          <w:rPr>
            <w:noProof/>
            <w:webHidden/>
          </w:rPr>
          <w:fldChar w:fldCharType="begin"/>
        </w:r>
        <w:r w:rsidR="005D55A4">
          <w:rPr>
            <w:noProof/>
            <w:webHidden/>
          </w:rPr>
          <w:instrText xml:space="preserve"> PAGEREF _Toc49176848 \h </w:instrText>
        </w:r>
        <w:r w:rsidR="005D55A4">
          <w:rPr>
            <w:noProof/>
            <w:webHidden/>
          </w:rPr>
        </w:r>
        <w:r w:rsidR="005D55A4">
          <w:rPr>
            <w:noProof/>
            <w:webHidden/>
          </w:rPr>
          <w:fldChar w:fldCharType="separate"/>
        </w:r>
        <w:r w:rsidR="005D55A4">
          <w:rPr>
            <w:noProof/>
            <w:webHidden/>
          </w:rPr>
          <w:t>4</w:t>
        </w:r>
        <w:r w:rsidR="005D55A4">
          <w:rPr>
            <w:noProof/>
            <w:webHidden/>
          </w:rPr>
          <w:fldChar w:fldCharType="end"/>
        </w:r>
      </w:hyperlink>
    </w:p>
    <w:p w14:paraId="4BFF4578" w14:textId="37D28091" w:rsidR="005D55A4" w:rsidRDefault="00F5115C">
      <w:pPr>
        <w:pStyle w:val="TOC2"/>
        <w:tabs>
          <w:tab w:val="left" w:pos="800"/>
          <w:tab w:val="right" w:leader="dot" w:pos="10173"/>
        </w:tabs>
        <w:rPr>
          <w:rFonts w:asciiTheme="minorHAnsi" w:eastAsiaTheme="minorEastAsia" w:hAnsiTheme="minorHAnsi" w:cstheme="minorBidi"/>
          <w:noProof/>
          <w:sz w:val="22"/>
          <w:szCs w:val="22"/>
        </w:rPr>
      </w:pPr>
      <w:hyperlink w:anchor="_Toc49176849" w:history="1">
        <w:r w:rsidR="005D55A4" w:rsidRPr="0080091C">
          <w:rPr>
            <w:rStyle w:val="Hyperlink"/>
            <w:noProof/>
          </w:rPr>
          <w:t>1.4</w:t>
        </w:r>
        <w:r w:rsidR="005D55A4">
          <w:rPr>
            <w:rFonts w:asciiTheme="minorHAnsi" w:eastAsiaTheme="minorEastAsia" w:hAnsiTheme="minorHAnsi" w:cstheme="minorBidi"/>
            <w:noProof/>
            <w:sz w:val="22"/>
            <w:szCs w:val="22"/>
          </w:rPr>
          <w:tab/>
        </w:r>
        <w:r w:rsidR="005D55A4" w:rsidRPr="0080091C">
          <w:rPr>
            <w:rStyle w:val="Hyperlink"/>
            <w:noProof/>
          </w:rPr>
          <w:t>Document Conventions</w:t>
        </w:r>
        <w:r w:rsidR="005D55A4">
          <w:rPr>
            <w:noProof/>
            <w:webHidden/>
          </w:rPr>
          <w:tab/>
        </w:r>
        <w:r w:rsidR="005D55A4">
          <w:rPr>
            <w:noProof/>
            <w:webHidden/>
          </w:rPr>
          <w:fldChar w:fldCharType="begin"/>
        </w:r>
        <w:r w:rsidR="005D55A4">
          <w:rPr>
            <w:noProof/>
            <w:webHidden/>
          </w:rPr>
          <w:instrText xml:space="preserve"> PAGEREF _Toc49176849 \h </w:instrText>
        </w:r>
        <w:r w:rsidR="005D55A4">
          <w:rPr>
            <w:noProof/>
            <w:webHidden/>
          </w:rPr>
        </w:r>
        <w:r w:rsidR="005D55A4">
          <w:rPr>
            <w:noProof/>
            <w:webHidden/>
          </w:rPr>
          <w:fldChar w:fldCharType="separate"/>
        </w:r>
        <w:r w:rsidR="005D55A4">
          <w:rPr>
            <w:noProof/>
            <w:webHidden/>
          </w:rPr>
          <w:t>4</w:t>
        </w:r>
        <w:r w:rsidR="005D55A4">
          <w:rPr>
            <w:noProof/>
            <w:webHidden/>
          </w:rPr>
          <w:fldChar w:fldCharType="end"/>
        </w:r>
      </w:hyperlink>
    </w:p>
    <w:p w14:paraId="1B18E0E4" w14:textId="7449A82C" w:rsidR="005D55A4" w:rsidRDefault="00F5115C">
      <w:pPr>
        <w:pStyle w:val="TOC3"/>
        <w:tabs>
          <w:tab w:val="left" w:pos="1200"/>
          <w:tab w:val="right" w:leader="dot" w:pos="10173"/>
        </w:tabs>
        <w:rPr>
          <w:rFonts w:asciiTheme="minorHAnsi" w:eastAsiaTheme="minorEastAsia" w:hAnsiTheme="minorHAnsi" w:cstheme="minorBidi"/>
          <w:noProof/>
          <w:sz w:val="22"/>
          <w:szCs w:val="22"/>
        </w:rPr>
      </w:pPr>
      <w:hyperlink w:anchor="_Toc49176850" w:history="1">
        <w:r w:rsidR="005D55A4" w:rsidRPr="0080091C">
          <w:rPr>
            <w:rStyle w:val="Hyperlink"/>
            <w:noProof/>
          </w:rPr>
          <w:t>1.4.1</w:t>
        </w:r>
        <w:r w:rsidR="005D55A4">
          <w:rPr>
            <w:rFonts w:asciiTheme="minorHAnsi" w:eastAsiaTheme="minorEastAsia" w:hAnsiTheme="minorHAnsi" w:cstheme="minorBidi"/>
            <w:noProof/>
            <w:sz w:val="22"/>
            <w:szCs w:val="22"/>
          </w:rPr>
          <w:tab/>
        </w:r>
        <w:r w:rsidR="005D55A4" w:rsidRPr="0080091C">
          <w:rPr>
            <w:rStyle w:val="Hyperlink"/>
            <w:noProof/>
          </w:rPr>
          <w:t>Terminology</w:t>
        </w:r>
        <w:r w:rsidR="005D55A4">
          <w:rPr>
            <w:noProof/>
            <w:webHidden/>
          </w:rPr>
          <w:tab/>
        </w:r>
        <w:r w:rsidR="005D55A4">
          <w:rPr>
            <w:noProof/>
            <w:webHidden/>
          </w:rPr>
          <w:fldChar w:fldCharType="begin"/>
        </w:r>
        <w:r w:rsidR="005D55A4">
          <w:rPr>
            <w:noProof/>
            <w:webHidden/>
          </w:rPr>
          <w:instrText xml:space="preserve"> PAGEREF _Toc49176850 \h </w:instrText>
        </w:r>
        <w:r w:rsidR="005D55A4">
          <w:rPr>
            <w:noProof/>
            <w:webHidden/>
          </w:rPr>
        </w:r>
        <w:r w:rsidR="005D55A4">
          <w:rPr>
            <w:noProof/>
            <w:webHidden/>
          </w:rPr>
          <w:fldChar w:fldCharType="separate"/>
        </w:r>
        <w:r w:rsidR="005D55A4">
          <w:rPr>
            <w:noProof/>
            <w:webHidden/>
          </w:rPr>
          <w:t>4</w:t>
        </w:r>
        <w:r w:rsidR="005D55A4">
          <w:rPr>
            <w:noProof/>
            <w:webHidden/>
          </w:rPr>
          <w:fldChar w:fldCharType="end"/>
        </w:r>
      </w:hyperlink>
    </w:p>
    <w:p w14:paraId="24784B91" w14:textId="3AB5B81B" w:rsidR="005D55A4" w:rsidRDefault="00F5115C">
      <w:pPr>
        <w:pStyle w:val="TOC3"/>
        <w:tabs>
          <w:tab w:val="left" w:pos="1200"/>
          <w:tab w:val="right" w:leader="dot" w:pos="10173"/>
        </w:tabs>
        <w:rPr>
          <w:rFonts w:asciiTheme="minorHAnsi" w:eastAsiaTheme="minorEastAsia" w:hAnsiTheme="minorHAnsi" w:cstheme="minorBidi"/>
          <w:noProof/>
          <w:sz w:val="22"/>
          <w:szCs w:val="22"/>
        </w:rPr>
      </w:pPr>
      <w:hyperlink w:anchor="_Toc49176851" w:history="1">
        <w:r w:rsidR="005D55A4" w:rsidRPr="0080091C">
          <w:rPr>
            <w:rStyle w:val="Hyperlink"/>
            <w:noProof/>
            <w:lang w:val="en-GB"/>
          </w:rPr>
          <w:t>1.4.2</w:t>
        </w:r>
        <w:r w:rsidR="005D55A4">
          <w:rPr>
            <w:rFonts w:asciiTheme="minorHAnsi" w:eastAsiaTheme="minorEastAsia" w:hAnsiTheme="minorHAnsi" w:cstheme="minorBidi"/>
            <w:noProof/>
            <w:sz w:val="22"/>
            <w:szCs w:val="22"/>
          </w:rPr>
          <w:tab/>
        </w:r>
        <w:r w:rsidR="005D55A4" w:rsidRPr="0080091C">
          <w:rPr>
            <w:rStyle w:val="Hyperlink"/>
            <w:noProof/>
            <w:lang w:val="en-GB"/>
          </w:rPr>
          <w:t>Requirements Templates</w:t>
        </w:r>
        <w:r w:rsidR="005D55A4">
          <w:rPr>
            <w:noProof/>
            <w:webHidden/>
          </w:rPr>
          <w:tab/>
        </w:r>
        <w:r w:rsidR="005D55A4">
          <w:rPr>
            <w:noProof/>
            <w:webHidden/>
          </w:rPr>
          <w:fldChar w:fldCharType="begin"/>
        </w:r>
        <w:r w:rsidR="005D55A4">
          <w:rPr>
            <w:noProof/>
            <w:webHidden/>
          </w:rPr>
          <w:instrText xml:space="preserve"> PAGEREF _Toc49176851 \h </w:instrText>
        </w:r>
        <w:r w:rsidR="005D55A4">
          <w:rPr>
            <w:noProof/>
            <w:webHidden/>
          </w:rPr>
        </w:r>
        <w:r w:rsidR="005D55A4">
          <w:rPr>
            <w:noProof/>
            <w:webHidden/>
          </w:rPr>
          <w:fldChar w:fldCharType="separate"/>
        </w:r>
        <w:r w:rsidR="005D55A4">
          <w:rPr>
            <w:noProof/>
            <w:webHidden/>
          </w:rPr>
          <w:t>5</w:t>
        </w:r>
        <w:r w:rsidR="005D55A4">
          <w:rPr>
            <w:noProof/>
            <w:webHidden/>
          </w:rPr>
          <w:fldChar w:fldCharType="end"/>
        </w:r>
      </w:hyperlink>
    </w:p>
    <w:p w14:paraId="35F7D11E" w14:textId="0EF9FE7A" w:rsidR="005D55A4" w:rsidRDefault="00F5115C">
      <w:pPr>
        <w:pStyle w:val="TOC1"/>
        <w:tabs>
          <w:tab w:val="left" w:pos="400"/>
          <w:tab w:val="right" w:leader="dot" w:pos="10173"/>
        </w:tabs>
        <w:rPr>
          <w:rFonts w:asciiTheme="minorHAnsi" w:eastAsiaTheme="minorEastAsia" w:hAnsiTheme="minorHAnsi" w:cstheme="minorBidi"/>
          <w:noProof/>
          <w:sz w:val="22"/>
          <w:szCs w:val="22"/>
        </w:rPr>
      </w:pPr>
      <w:hyperlink w:anchor="_Toc49176852" w:history="1">
        <w:r w:rsidR="005D55A4" w:rsidRPr="0080091C">
          <w:rPr>
            <w:rStyle w:val="Hyperlink"/>
            <w:noProof/>
          </w:rPr>
          <w:t>2</w:t>
        </w:r>
        <w:r w:rsidR="005D55A4">
          <w:rPr>
            <w:rFonts w:asciiTheme="minorHAnsi" w:eastAsiaTheme="minorEastAsia" w:hAnsiTheme="minorHAnsi" w:cstheme="minorBidi"/>
            <w:noProof/>
            <w:sz w:val="22"/>
            <w:szCs w:val="22"/>
          </w:rPr>
          <w:tab/>
        </w:r>
        <w:r w:rsidR="005D55A4" w:rsidRPr="0080091C">
          <w:rPr>
            <w:rStyle w:val="Hyperlink"/>
            <w:noProof/>
          </w:rPr>
          <w:t>Function Group Description</w:t>
        </w:r>
        <w:r w:rsidR="005D55A4">
          <w:rPr>
            <w:noProof/>
            <w:webHidden/>
          </w:rPr>
          <w:tab/>
        </w:r>
        <w:r w:rsidR="005D55A4">
          <w:rPr>
            <w:noProof/>
            <w:webHidden/>
          </w:rPr>
          <w:fldChar w:fldCharType="begin"/>
        </w:r>
        <w:r w:rsidR="005D55A4">
          <w:rPr>
            <w:noProof/>
            <w:webHidden/>
          </w:rPr>
          <w:instrText xml:space="preserve"> PAGEREF _Toc49176852 \h </w:instrText>
        </w:r>
        <w:r w:rsidR="005D55A4">
          <w:rPr>
            <w:noProof/>
            <w:webHidden/>
          </w:rPr>
        </w:r>
        <w:r w:rsidR="005D55A4">
          <w:rPr>
            <w:noProof/>
            <w:webHidden/>
          </w:rPr>
          <w:fldChar w:fldCharType="separate"/>
        </w:r>
        <w:r w:rsidR="005D55A4">
          <w:rPr>
            <w:noProof/>
            <w:webHidden/>
          </w:rPr>
          <w:t>6</w:t>
        </w:r>
        <w:r w:rsidR="005D55A4">
          <w:rPr>
            <w:noProof/>
            <w:webHidden/>
          </w:rPr>
          <w:fldChar w:fldCharType="end"/>
        </w:r>
      </w:hyperlink>
    </w:p>
    <w:p w14:paraId="7F1E44C3" w14:textId="5F5666C7" w:rsidR="005D55A4" w:rsidRDefault="00F5115C">
      <w:pPr>
        <w:pStyle w:val="TOC2"/>
        <w:tabs>
          <w:tab w:val="left" w:pos="800"/>
          <w:tab w:val="right" w:leader="dot" w:pos="10173"/>
        </w:tabs>
        <w:rPr>
          <w:rFonts w:asciiTheme="minorHAnsi" w:eastAsiaTheme="minorEastAsia" w:hAnsiTheme="minorHAnsi" w:cstheme="minorBidi"/>
          <w:noProof/>
          <w:sz w:val="22"/>
          <w:szCs w:val="22"/>
        </w:rPr>
      </w:pPr>
      <w:hyperlink w:anchor="_Toc49176853" w:history="1">
        <w:r w:rsidR="005D55A4" w:rsidRPr="0080091C">
          <w:rPr>
            <w:rStyle w:val="Hyperlink"/>
            <w:noProof/>
          </w:rPr>
          <w:t>2.1</w:t>
        </w:r>
        <w:r w:rsidR="005D55A4">
          <w:rPr>
            <w:rFonts w:asciiTheme="minorHAnsi" w:eastAsiaTheme="minorEastAsia" w:hAnsiTheme="minorHAnsi" w:cstheme="minorBidi"/>
            <w:noProof/>
            <w:sz w:val="22"/>
            <w:szCs w:val="22"/>
          </w:rPr>
          <w:tab/>
        </w:r>
        <w:r w:rsidR="005D55A4" w:rsidRPr="0080091C">
          <w:rPr>
            <w:rStyle w:val="Hyperlink"/>
            <w:noProof/>
          </w:rPr>
          <w:t>Logical System Properties</w:t>
        </w:r>
        <w:r w:rsidR="005D55A4">
          <w:rPr>
            <w:noProof/>
            <w:webHidden/>
          </w:rPr>
          <w:tab/>
        </w:r>
        <w:r w:rsidR="005D55A4">
          <w:rPr>
            <w:noProof/>
            <w:webHidden/>
          </w:rPr>
          <w:fldChar w:fldCharType="begin"/>
        </w:r>
        <w:r w:rsidR="005D55A4">
          <w:rPr>
            <w:noProof/>
            <w:webHidden/>
          </w:rPr>
          <w:instrText xml:space="preserve"> PAGEREF _Toc49176853 \h </w:instrText>
        </w:r>
        <w:r w:rsidR="005D55A4">
          <w:rPr>
            <w:noProof/>
            <w:webHidden/>
          </w:rPr>
        </w:r>
        <w:r w:rsidR="005D55A4">
          <w:rPr>
            <w:noProof/>
            <w:webHidden/>
          </w:rPr>
          <w:fldChar w:fldCharType="separate"/>
        </w:r>
        <w:r w:rsidR="005D55A4">
          <w:rPr>
            <w:noProof/>
            <w:webHidden/>
          </w:rPr>
          <w:t>6</w:t>
        </w:r>
        <w:r w:rsidR="005D55A4">
          <w:rPr>
            <w:noProof/>
            <w:webHidden/>
          </w:rPr>
          <w:fldChar w:fldCharType="end"/>
        </w:r>
      </w:hyperlink>
    </w:p>
    <w:p w14:paraId="4740D703" w14:textId="117A3398" w:rsidR="005D55A4" w:rsidRDefault="00F5115C">
      <w:pPr>
        <w:pStyle w:val="TOC1"/>
        <w:tabs>
          <w:tab w:val="left" w:pos="400"/>
          <w:tab w:val="right" w:leader="dot" w:pos="10173"/>
        </w:tabs>
        <w:rPr>
          <w:rFonts w:asciiTheme="minorHAnsi" w:eastAsiaTheme="minorEastAsia" w:hAnsiTheme="minorHAnsi" w:cstheme="minorBidi"/>
          <w:noProof/>
          <w:sz w:val="22"/>
          <w:szCs w:val="22"/>
        </w:rPr>
      </w:pPr>
      <w:hyperlink w:anchor="_Toc49176854" w:history="1">
        <w:r w:rsidR="005D55A4" w:rsidRPr="0080091C">
          <w:rPr>
            <w:rStyle w:val="Hyperlink"/>
            <w:noProof/>
          </w:rPr>
          <w:t>3</w:t>
        </w:r>
        <w:r w:rsidR="005D55A4">
          <w:rPr>
            <w:rFonts w:asciiTheme="minorHAnsi" w:eastAsiaTheme="minorEastAsia" w:hAnsiTheme="minorHAnsi" w:cstheme="minorBidi"/>
            <w:noProof/>
            <w:sz w:val="22"/>
            <w:szCs w:val="22"/>
          </w:rPr>
          <w:tab/>
        </w:r>
        <w:r w:rsidR="005D55A4" w:rsidRPr="0080091C">
          <w:rPr>
            <w:rStyle w:val="Hyperlink"/>
            <w:noProof/>
          </w:rPr>
          <w:t>Operational modes and states</w:t>
        </w:r>
        <w:r w:rsidR="005D55A4">
          <w:rPr>
            <w:noProof/>
            <w:webHidden/>
          </w:rPr>
          <w:tab/>
        </w:r>
        <w:r w:rsidR="005D55A4">
          <w:rPr>
            <w:noProof/>
            <w:webHidden/>
          </w:rPr>
          <w:fldChar w:fldCharType="begin"/>
        </w:r>
        <w:r w:rsidR="005D55A4">
          <w:rPr>
            <w:noProof/>
            <w:webHidden/>
          </w:rPr>
          <w:instrText xml:space="preserve"> PAGEREF _Toc49176854 \h </w:instrText>
        </w:r>
        <w:r w:rsidR="005D55A4">
          <w:rPr>
            <w:noProof/>
            <w:webHidden/>
          </w:rPr>
        </w:r>
        <w:r w:rsidR="005D55A4">
          <w:rPr>
            <w:noProof/>
            <w:webHidden/>
          </w:rPr>
          <w:fldChar w:fldCharType="separate"/>
        </w:r>
        <w:r w:rsidR="005D55A4">
          <w:rPr>
            <w:noProof/>
            <w:webHidden/>
          </w:rPr>
          <w:t>7</w:t>
        </w:r>
        <w:r w:rsidR="005D55A4">
          <w:rPr>
            <w:noProof/>
            <w:webHidden/>
          </w:rPr>
          <w:fldChar w:fldCharType="end"/>
        </w:r>
      </w:hyperlink>
    </w:p>
    <w:p w14:paraId="1D8576C4" w14:textId="5938736A" w:rsidR="005D55A4" w:rsidRDefault="00F5115C">
      <w:pPr>
        <w:pStyle w:val="TOC2"/>
        <w:tabs>
          <w:tab w:val="left" w:pos="800"/>
          <w:tab w:val="right" w:leader="dot" w:pos="10173"/>
        </w:tabs>
        <w:rPr>
          <w:rFonts w:asciiTheme="minorHAnsi" w:eastAsiaTheme="minorEastAsia" w:hAnsiTheme="minorHAnsi" w:cstheme="minorBidi"/>
          <w:noProof/>
          <w:sz w:val="22"/>
          <w:szCs w:val="22"/>
        </w:rPr>
      </w:pPr>
      <w:hyperlink w:anchor="_Toc49176855" w:history="1">
        <w:r w:rsidR="005D55A4" w:rsidRPr="0080091C">
          <w:rPr>
            <w:rStyle w:val="Hyperlink"/>
            <w:noProof/>
          </w:rPr>
          <w:t>3.1</w:t>
        </w:r>
        <w:r w:rsidR="005D55A4">
          <w:rPr>
            <w:rFonts w:asciiTheme="minorHAnsi" w:eastAsiaTheme="minorEastAsia" w:hAnsiTheme="minorHAnsi" w:cstheme="minorBidi"/>
            <w:noProof/>
            <w:sz w:val="22"/>
            <w:szCs w:val="22"/>
          </w:rPr>
          <w:tab/>
        </w:r>
        <w:r w:rsidR="005D55A4" w:rsidRPr="0080091C">
          <w:rPr>
            <w:rStyle w:val="Hyperlink"/>
            <w:noProof/>
          </w:rPr>
          <w:t>Display System</w:t>
        </w:r>
        <w:r w:rsidR="005D55A4">
          <w:rPr>
            <w:noProof/>
            <w:webHidden/>
          </w:rPr>
          <w:tab/>
        </w:r>
        <w:r w:rsidR="005D55A4">
          <w:rPr>
            <w:noProof/>
            <w:webHidden/>
          </w:rPr>
          <w:fldChar w:fldCharType="begin"/>
        </w:r>
        <w:r w:rsidR="005D55A4">
          <w:rPr>
            <w:noProof/>
            <w:webHidden/>
          </w:rPr>
          <w:instrText xml:space="preserve"> PAGEREF _Toc49176855 \h </w:instrText>
        </w:r>
        <w:r w:rsidR="005D55A4">
          <w:rPr>
            <w:noProof/>
            <w:webHidden/>
          </w:rPr>
        </w:r>
        <w:r w:rsidR="005D55A4">
          <w:rPr>
            <w:noProof/>
            <w:webHidden/>
          </w:rPr>
          <w:fldChar w:fldCharType="separate"/>
        </w:r>
        <w:r w:rsidR="005D55A4">
          <w:rPr>
            <w:noProof/>
            <w:webHidden/>
          </w:rPr>
          <w:t>7</w:t>
        </w:r>
        <w:r w:rsidR="005D55A4">
          <w:rPr>
            <w:noProof/>
            <w:webHidden/>
          </w:rPr>
          <w:fldChar w:fldCharType="end"/>
        </w:r>
      </w:hyperlink>
    </w:p>
    <w:p w14:paraId="242A0D87" w14:textId="1055E733" w:rsidR="005D55A4" w:rsidRDefault="00F5115C">
      <w:pPr>
        <w:pStyle w:val="TOC3"/>
        <w:tabs>
          <w:tab w:val="left" w:pos="1200"/>
          <w:tab w:val="right" w:leader="dot" w:pos="10173"/>
        </w:tabs>
        <w:rPr>
          <w:rFonts w:asciiTheme="minorHAnsi" w:eastAsiaTheme="minorEastAsia" w:hAnsiTheme="minorHAnsi" w:cstheme="minorBidi"/>
          <w:noProof/>
          <w:sz w:val="22"/>
          <w:szCs w:val="22"/>
        </w:rPr>
      </w:pPr>
      <w:hyperlink w:anchor="_Toc49176856" w:history="1">
        <w:r w:rsidR="005D55A4" w:rsidRPr="0080091C">
          <w:rPr>
            <w:rStyle w:val="Hyperlink"/>
            <w:noProof/>
          </w:rPr>
          <w:t>3.1.1</w:t>
        </w:r>
        <w:r w:rsidR="005D55A4">
          <w:rPr>
            <w:rFonts w:asciiTheme="minorHAnsi" w:eastAsiaTheme="minorEastAsia" w:hAnsiTheme="minorHAnsi" w:cstheme="minorBidi"/>
            <w:noProof/>
            <w:sz w:val="22"/>
            <w:szCs w:val="22"/>
          </w:rPr>
          <w:tab/>
        </w:r>
        <w:r w:rsidR="005D55A4" w:rsidRPr="0080091C">
          <w:rPr>
            <w:rStyle w:val="Hyperlink"/>
            <w:noProof/>
          </w:rPr>
          <w:t>Display System states</w:t>
        </w:r>
        <w:r w:rsidR="005D55A4">
          <w:rPr>
            <w:noProof/>
            <w:webHidden/>
          </w:rPr>
          <w:tab/>
        </w:r>
        <w:r w:rsidR="005D55A4">
          <w:rPr>
            <w:noProof/>
            <w:webHidden/>
          </w:rPr>
          <w:fldChar w:fldCharType="begin"/>
        </w:r>
        <w:r w:rsidR="005D55A4">
          <w:rPr>
            <w:noProof/>
            <w:webHidden/>
          </w:rPr>
          <w:instrText xml:space="preserve"> PAGEREF _Toc49176856 \h </w:instrText>
        </w:r>
        <w:r w:rsidR="005D55A4">
          <w:rPr>
            <w:noProof/>
            <w:webHidden/>
          </w:rPr>
        </w:r>
        <w:r w:rsidR="005D55A4">
          <w:rPr>
            <w:noProof/>
            <w:webHidden/>
          </w:rPr>
          <w:fldChar w:fldCharType="separate"/>
        </w:r>
        <w:r w:rsidR="005D55A4">
          <w:rPr>
            <w:noProof/>
            <w:webHidden/>
          </w:rPr>
          <w:t>7</w:t>
        </w:r>
        <w:r w:rsidR="005D55A4">
          <w:rPr>
            <w:noProof/>
            <w:webHidden/>
          </w:rPr>
          <w:fldChar w:fldCharType="end"/>
        </w:r>
      </w:hyperlink>
    </w:p>
    <w:p w14:paraId="7C55C317" w14:textId="61BA088A" w:rsidR="005D55A4" w:rsidRDefault="00F5115C">
      <w:pPr>
        <w:pStyle w:val="TOC3"/>
        <w:tabs>
          <w:tab w:val="left" w:pos="1200"/>
          <w:tab w:val="right" w:leader="dot" w:pos="10173"/>
        </w:tabs>
        <w:rPr>
          <w:rFonts w:asciiTheme="minorHAnsi" w:eastAsiaTheme="minorEastAsia" w:hAnsiTheme="minorHAnsi" w:cstheme="minorBidi"/>
          <w:noProof/>
          <w:sz w:val="22"/>
          <w:szCs w:val="22"/>
        </w:rPr>
      </w:pPr>
      <w:hyperlink w:anchor="_Toc49176857" w:history="1">
        <w:r w:rsidR="005D55A4" w:rsidRPr="0080091C">
          <w:rPr>
            <w:rStyle w:val="Hyperlink"/>
            <w:noProof/>
          </w:rPr>
          <w:t>3.1.2</w:t>
        </w:r>
        <w:r w:rsidR="005D55A4">
          <w:rPr>
            <w:rFonts w:asciiTheme="minorHAnsi" w:eastAsiaTheme="minorEastAsia" w:hAnsiTheme="minorHAnsi" w:cstheme="minorBidi"/>
            <w:noProof/>
            <w:sz w:val="22"/>
            <w:szCs w:val="22"/>
          </w:rPr>
          <w:tab/>
        </w:r>
        <w:r w:rsidR="005D55A4" w:rsidRPr="0080091C">
          <w:rPr>
            <w:rStyle w:val="Hyperlink"/>
            <w:noProof/>
          </w:rPr>
          <w:t>Display System requirements</w:t>
        </w:r>
        <w:r w:rsidR="005D55A4">
          <w:rPr>
            <w:noProof/>
            <w:webHidden/>
          </w:rPr>
          <w:tab/>
        </w:r>
        <w:r w:rsidR="005D55A4">
          <w:rPr>
            <w:noProof/>
            <w:webHidden/>
          </w:rPr>
          <w:fldChar w:fldCharType="begin"/>
        </w:r>
        <w:r w:rsidR="005D55A4">
          <w:rPr>
            <w:noProof/>
            <w:webHidden/>
          </w:rPr>
          <w:instrText xml:space="preserve"> PAGEREF _Toc49176857 \h </w:instrText>
        </w:r>
        <w:r w:rsidR="005D55A4">
          <w:rPr>
            <w:noProof/>
            <w:webHidden/>
          </w:rPr>
        </w:r>
        <w:r w:rsidR="005D55A4">
          <w:rPr>
            <w:noProof/>
            <w:webHidden/>
          </w:rPr>
          <w:fldChar w:fldCharType="separate"/>
        </w:r>
        <w:r w:rsidR="005D55A4">
          <w:rPr>
            <w:noProof/>
            <w:webHidden/>
          </w:rPr>
          <w:t>9</w:t>
        </w:r>
        <w:r w:rsidR="005D55A4">
          <w:rPr>
            <w:noProof/>
            <w:webHidden/>
          </w:rPr>
          <w:fldChar w:fldCharType="end"/>
        </w:r>
      </w:hyperlink>
    </w:p>
    <w:p w14:paraId="012A3B67" w14:textId="22A94EBD" w:rsidR="005D55A4" w:rsidRDefault="00F5115C">
      <w:pPr>
        <w:pStyle w:val="TOC2"/>
        <w:tabs>
          <w:tab w:val="left" w:pos="800"/>
          <w:tab w:val="right" w:leader="dot" w:pos="10173"/>
        </w:tabs>
        <w:rPr>
          <w:rFonts w:asciiTheme="minorHAnsi" w:eastAsiaTheme="minorEastAsia" w:hAnsiTheme="minorHAnsi" w:cstheme="minorBidi"/>
          <w:noProof/>
          <w:sz w:val="22"/>
          <w:szCs w:val="22"/>
        </w:rPr>
      </w:pPr>
      <w:hyperlink w:anchor="_Toc49176858" w:history="1">
        <w:r w:rsidR="005D55A4" w:rsidRPr="0080091C">
          <w:rPr>
            <w:rStyle w:val="Hyperlink"/>
            <w:noProof/>
          </w:rPr>
          <w:t>3.2</w:t>
        </w:r>
        <w:r w:rsidR="005D55A4">
          <w:rPr>
            <w:rFonts w:asciiTheme="minorHAnsi" w:eastAsiaTheme="minorEastAsia" w:hAnsiTheme="minorHAnsi" w:cstheme="minorBidi"/>
            <w:noProof/>
            <w:sz w:val="22"/>
            <w:szCs w:val="22"/>
          </w:rPr>
          <w:tab/>
        </w:r>
        <w:r w:rsidR="005D55A4" w:rsidRPr="0080091C">
          <w:rPr>
            <w:rStyle w:val="Hyperlink"/>
            <w:noProof/>
          </w:rPr>
          <w:t>Add NFC key InnerSTM</w:t>
        </w:r>
        <w:r w:rsidR="005D55A4">
          <w:rPr>
            <w:noProof/>
            <w:webHidden/>
          </w:rPr>
          <w:tab/>
        </w:r>
        <w:r w:rsidR="005D55A4">
          <w:rPr>
            <w:noProof/>
            <w:webHidden/>
          </w:rPr>
          <w:fldChar w:fldCharType="begin"/>
        </w:r>
        <w:r w:rsidR="005D55A4">
          <w:rPr>
            <w:noProof/>
            <w:webHidden/>
          </w:rPr>
          <w:instrText xml:space="preserve"> PAGEREF _Toc49176858 \h </w:instrText>
        </w:r>
        <w:r w:rsidR="005D55A4">
          <w:rPr>
            <w:noProof/>
            <w:webHidden/>
          </w:rPr>
        </w:r>
        <w:r w:rsidR="005D55A4">
          <w:rPr>
            <w:noProof/>
            <w:webHidden/>
          </w:rPr>
          <w:fldChar w:fldCharType="separate"/>
        </w:r>
        <w:r w:rsidR="005D55A4">
          <w:rPr>
            <w:noProof/>
            <w:webHidden/>
          </w:rPr>
          <w:t>16</w:t>
        </w:r>
        <w:r w:rsidR="005D55A4">
          <w:rPr>
            <w:noProof/>
            <w:webHidden/>
          </w:rPr>
          <w:fldChar w:fldCharType="end"/>
        </w:r>
      </w:hyperlink>
    </w:p>
    <w:p w14:paraId="4C357D37" w14:textId="107E752F" w:rsidR="005D55A4" w:rsidRDefault="00F5115C">
      <w:pPr>
        <w:pStyle w:val="TOC3"/>
        <w:tabs>
          <w:tab w:val="left" w:pos="1200"/>
          <w:tab w:val="right" w:leader="dot" w:pos="10173"/>
        </w:tabs>
        <w:rPr>
          <w:rFonts w:asciiTheme="minorHAnsi" w:eastAsiaTheme="minorEastAsia" w:hAnsiTheme="minorHAnsi" w:cstheme="minorBidi"/>
          <w:noProof/>
          <w:sz w:val="22"/>
          <w:szCs w:val="22"/>
        </w:rPr>
      </w:pPr>
      <w:hyperlink w:anchor="_Toc49176859" w:history="1">
        <w:r w:rsidR="005D55A4" w:rsidRPr="0080091C">
          <w:rPr>
            <w:rStyle w:val="Hyperlink"/>
            <w:noProof/>
          </w:rPr>
          <w:t>3.2.1</w:t>
        </w:r>
        <w:r w:rsidR="005D55A4">
          <w:rPr>
            <w:rFonts w:asciiTheme="minorHAnsi" w:eastAsiaTheme="minorEastAsia" w:hAnsiTheme="minorHAnsi" w:cstheme="minorBidi"/>
            <w:noProof/>
            <w:sz w:val="22"/>
            <w:szCs w:val="22"/>
          </w:rPr>
          <w:tab/>
        </w:r>
        <w:r w:rsidR="005D55A4" w:rsidRPr="0080091C">
          <w:rPr>
            <w:rStyle w:val="Hyperlink"/>
            <w:noProof/>
          </w:rPr>
          <w:t>Add NFC key InnerSTM states</w:t>
        </w:r>
        <w:r w:rsidR="005D55A4">
          <w:rPr>
            <w:noProof/>
            <w:webHidden/>
          </w:rPr>
          <w:tab/>
        </w:r>
        <w:r w:rsidR="005D55A4">
          <w:rPr>
            <w:noProof/>
            <w:webHidden/>
          </w:rPr>
          <w:fldChar w:fldCharType="begin"/>
        </w:r>
        <w:r w:rsidR="005D55A4">
          <w:rPr>
            <w:noProof/>
            <w:webHidden/>
          </w:rPr>
          <w:instrText xml:space="preserve"> PAGEREF _Toc49176859 \h </w:instrText>
        </w:r>
        <w:r w:rsidR="005D55A4">
          <w:rPr>
            <w:noProof/>
            <w:webHidden/>
          </w:rPr>
        </w:r>
        <w:r w:rsidR="005D55A4">
          <w:rPr>
            <w:noProof/>
            <w:webHidden/>
          </w:rPr>
          <w:fldChar w:fldCharType="separate"/>
        </w:r>
        <w:r w:rsidR="005D55A4">
          <w:rPr>
            <w:noProof/>
            <w:webHidden/>
          </w:rPr>
          <w:t>18</w:t>
        </w:r>
        <w:r w:rsidR="005D55A4">
          <w:rPr>
            <w:noProof/>
            <w:webHidden/>
          </w:rPr>
          <w:fldChar w:fldCharType="end"/>
        </w:r>
      </w:hyperlink>
    </w:p>
    <w:p w14:paraId="3B11738F" w14:textId="4FC70581" w:rsidR="005D55A4" w:rsidRDefault="00F5115C">
      <w:pPr>
        <w:pStyle w:val="TOC3"/>
        <w:tabs>
          <w:tab w:val="left" w:pos="1200"/>
          <w:tab w:val="right" w:leader="dot" w:pos="10173"/>
        </w:tabs>
        <w:rPr>
          <w:rFonts w:asciiTheme="minorHAnsi" w:eastAsiaTheme="minorEastAsia" w:hAnsiTheme="minorHAnsi" w:cstheme="minorBidi"/>
          <w:noProof/>
          <w:sz w:val="22"/>
          <w:szCs w:val="22"/>
        </w:rPr>
      </w:pPr>
      <w:hyperlink w:anchor="_Toc49176860" w:history="1">
        <w:r w:rsidR="005D55A4" w:rsidRPr="0080091C">
          <w:rPr>
            <w:rStyle w:val="Hyperlink"/>
            <w:noProof/>
          </w:rPr>
          <w:t>3.2.2</w:t>
        </w:r>
        <w:r w:rsidR="005D55A4">
          <w:rPr>
            <w:rFonts w:asciiTheme="minorHAnsi" w:eastAsiaTheme="minorEastAsia" w:hAnsiTheme="minorHAnsi" w:cstheme="minorBidi"/>
            <w:noProof/>
            <w:sz w:val="22"/>
            <w:szCs w:val="22"/>
          </w:rPr>
          <w:tab/>
        </w:r>
        <w:r w:rsidR="005D55A4" w:rsidRPr="0080091C">
          <w:rPr>
            <w:rStyle w:val="Hyperlink"/>
            <w:noProof/>
          </w:rPr>
          <w:t>Add NFC key InnerSTM requirements</w:t>
        </w:r>
        <w:r w:rsidR="005D55A4">
          <w:rPr>
            <w:noProof/>
            <w:webHidden/>
          </w:rPr>
          <w:tab/>
        </w:r>
        <w:r w:rsidR="005D55A4">
          <w:rPr>
            <w:noProof/>
            <w:webHidden/>
          </w:rPr>
          <w:fldChar w:fldCharType="begin"/>
        </w:r>
        <w:r w:rsidR="005D55A4">
          <w:rPr>
            <w:noProof/>
            <w:webHidden/>
          </w:rPr>
          <w:instrText xml:space="preserve"> PAGEREF _Toc49176860 \h </w:instrText>
        </w:r>
        <w:r w:rsidR="005D55A4">
          <w:rPr>
            <w:noProof/>
            <w:webHidden/>
          </w:rPr>
        </w:r>
        <w:r w:rsidR="005D55A4">
          <w:rPr>
            <w:noProof/>
            <w:webHidden/>
          </w:rPr>
          <w:fldChar w:fldCharType="separate"/>
        </w:r>
        <w:r w:rsidR="005D55A4">
          <w:rPr>
            <w:noProof/>
            <w:webHidden/>
          </w:rPr>
          <w:t>18</w:t>
        </w:r>
        <w:r w:rsidR="005D55A4">
          <w:rPr>
            <w:noProof/>
            <w:webHidden/>
          </w:rPr>
          <w:fldChar w:fldCharType="end"/>
        </w:r>
      </w:hyperlink>
    </w:p>
    <w:p w14:paraId="278B0C51" w14:textId="42509C90" w:rsidR="005D55A4" w:rsidRDefault="00F5115C">
      <w:pPr>
        <w:pStyle w:val="TOC2"/>
        <w:tabs>
          <w:tab w:val="left" w:pos="800"/>
          <w:tab w:val="right" w:leader="dot" w:pos="10173"/>
        </w:tabs>
        <w:rPr>
          <w:rFonts w:asciiTheme="minorHAnsi" w:eastAsiaTheme="minorEastAsia" w:hAnsiTheme="minorHAnsi" w:cstheme="minorBidi"/>
          <w:noProof/>
          <w:sz w:val="22"/>
          <w:szCs w:val="22"/>
        </w:rPr>
      </w:pPr>
      <w:hyperlink w:anchor="_Toc49176861" w:history="1">
        <w:r w:rsidR="005D55A4" w:rsidRPr="0080091C">
          <w:rPr>
            <w:rStyle w:val="Hyperlink"/>
            <w:noProof/>
          </w:rPr>
          <w:t>3.3</w:t>
        </w:r>
        <w:r w:rsidR="005D55A4">
          <w:rPr>
            <w:rFonts w:asciiTheme="minorHAnsi" w:eastAsiaTheme="minorEastAsia" w:hAnsiTheme="minorHAnsi" w:cstheme="minorBidi"/>
            <w:noProof/>
            <w:sz w:val="22"/>
            <w:szCs w:val="22"/>
          </w:rPr>
          <w:tab/>
        </w:r>
        <w:r w:rsidR="005D55A4" w:rsidRPr="0080091C">
          <w:rPr>
            <w:rStyle w:val="Hyperlink"/>
            <w:noProof/>
          </w:rPr>
          <w:t>MyKey Management Inner STM</w:t>
        </w:r>
        <w:r w:rsidR="005D55A4">
          <w:rPr>
            <w:noProof/>
            <w:webHidden/>
          </w:rPr>
          <w:tab/>
        </w:r>
        <w:r w:rsidR="005D55A4">
          <w:rPr>
            <w:noProof/>
            <w:webHidden/>
          </w:rPr>
          <w:fldChar w:fldCharType="begin"/>
        </w:r>
        <w:r w:rsidR="005D55A4">
          <w:rPr>
            <w:noProof/>
            <w:webHidden/>
          </w:rPr>
          <w:instrText xml:space="preserve"> PAGEREF _Toc49176861 \h </w:instrText>
        </w:r>
        <w:r w:rsidR="005D55A4">
          <w:rPr>
            <w:noProof/>
            <w:webHidden/>
          </w:rPr>
        </w:r>
        <w:r w:rsidR="005D55A4">
          <w:rPr>
            <w:noProof/>
            <w:webHidden/>
          </w:rPr>
          <w:fldChar w:fldCharType="separate"/>
        </w:r>
        <w:r w:rsidR="005D55A4">
          <w:rPr>
            <w:noProof/>
            <w:webHidden/>
          </w:rPr>
          <w:t>21</w:t>
        </w:r>
        <w:r w:rsidR="005D55A4">
          <w:rPr>
            <w:noProof/>
            <w:webHidden/>
          </w:rPr>
          <w:fldChar w:fldCharType="end"/>
        </w:r>
      </w:hyperlink>
    </w:p>
    <w:p w14:paraId="1C645153" w14:textId="752AA760" w:rsidR="005D55A4" w:rsidRDefault="00F5115C">
      <w:pPr>
        <w:pStyle w:val="TOC3"/>
        <w:tabs>
          <w:tab w:val="left" w:pos="1200"/>
          <w:tab w:val="right" w:leader="dot" w:pos="10173"/>
        </w:tabs>
        <w:rPr>
          <w:rFonts w:asciiTheme="minorHAnsi" w:eastAsiaTheme="minorEastAsia" w:hAnsiTheme="minorHAnsi" w:cstheme="minorBidi"/>
          <w:noProof/>
          <w:sz w:val="22"/>
          <w:szCs w:val="22"/>
        </w:rPr>
      </w:pPr>
      <w:hyperlink w:anchor="_Toc49176862" w:history="1">
        <w:r w:rsidR="005D55A4" w:rsidRPr="0080091C">
          <w:rPr>
            <w:rStyle w:val="Hyperlink"/>
            <w:noProof/>
          </w:rPr>
          <w:t>3.3.1</w:t>
        </w:r>
        <w:r w:rsidR="005D55A4">
          <w:rPr>
            <w:rFonts w:asciiTheme="minorHAnsi" w:eastAsiaTheme="minorEastAsia" w:hAnsiTheme="minorHAnsi" w:cstheme="minorBidi"/>
            <w:noProof/>
            <w:sz w:val="22"/>
            <w:szCs w:val="22"/>
          </w:rPr>
          <w:tab/>
        </w:r>
        <w:r w:rsidR="005D55A4" w:rsidRPr="0080091C">
          <w:rPr>
            <w:rStyle w:val="Hyperlink"/>
            <w:noProof/>
          </w:rPr>
          <w:t>MyKey Management Inner STM states</w:t>
        </w:r>
        <w:r w:rsidR="005D55A4">
          <w:rPr>
            <w:noProof/>
            <w:webHidden/>
          </w:rPr>
          <w:tab/>
        </w:r>
        <w:r w:rsidR="005D55A4">
          <w:rPr>
            <w:noProof/>
            <w:webHidden/>
          </w:rPr>
          <w:fldChar w:fldCharType="begin"/>
        </w:r>
        <w:r w:rsidR="005D55A4">
          <w:rPr>
            <w:noProof/>
            <w:webHidden/>
          </w:rPr>
          <w:instrText xml:space="preserve"> PAGEREF _Toc49176862 \h </w:instrText>
        </w:r>
        <w:r w:rsidR="005D55A4">
          <w:rPr>
            <w:noProof/>
            <w:webHidden/>
          </w:rPr>
        </w:r>
        <w:r w:rsidR="005D55A4">
          <w:rPr>
            <w:noProof/>
            <w:webHidden/>
          </w:rPr>
          <w:fldChar w:fldCharType="separate"/>
        </w:r>
        <w:r w:rsidR="005D55A4">
          <w:rPr>
            <w:noProof/>
            <w:webHidden/>
          </w:rPr>
          <w:t>21</w:t>
        </w:r>
        <w:r w:rsidR="005D55A4">
          <w:rPr>
            <w:noProof/>
            <w:webHidden/>
          </w:rPr>
          <w:fldChar w:fldCharType="end"/>
        </w:r>
      </w:hyperlink>
    </w:p>
    <w:p w14:paraId="4F90A515" w14:textId="17538C3D" w:rsidR="005D55A4" w:rsidRDefault="00F5115C">
      <w:pPr>
        <w:pStyle w:val="TOC3"/>
        <w:tabs>
          <w:tab w:val="left" w:pos="1200"/>
          <w:tab w:val="right" w:leader="dot" w:pos="10173"/>
        </w:tabs>
        <w:rPr>
          <w:rFonts w:asciiTheme="minorHAnsi" w:eastAsiaTheme="minorEastAsia" w:hAnsiTheme="minorHAnsi" w:cstheme="minorBidi"/>
          <w:noProof/>
          <w:sz w:val="22"/>
          <w:szCs w:val="22"/>
        </w:rPr>
      </w:pPr>
      <w:hyperlink w:anchor="_Toc49176863" w:history="1">
        <w:r w:rsidR="005D55A4" w:rsidRPr="0080091C">
          <w:rPr>
            <w:rStyle w:val="Hyperlink"/>
            <w:noProof/>
          </w:rPr>
          <w:t>3.3.2</w:t>
        </w:r>
        <w:r w:rsidR="005D55A4">
          <w:rPr>
            <w:rFonts w:asciiTheme="minorHAnsi" w:eastAsiaTheme="minorEastAsia" w:hAnsiTheme="minorHAnsi" w:cstheme="minorBidi"/>
            <w:noProof/>
            <w:sz w:val="22"/>
            <w:szCs w:val="22"/>
          </w:rPr>
          <w:tab/>
        </w:r>
        <w:r w:rsidR="005D55A4" w:rsidRPr="0080091C">
          <w:rPr>
            <w:rStyle w:val="Hyperlink"/>
            <w:noProof/>
          </w:rPr>
          <w:t>MyKey Management Inner STM requirements</w:t>
        </w:r>
        <w:r w:rsidR="005D55A4">
          <w:rPr>
            <w:noProof/>
            <w:webHidden/>
          </w:rPr>
          <w:tab/>
        </w:r>
        <w:r w:rsidR="005D55A4">
          <w:rPr>
            <w:noProof/>
            <w:webHidden/>
          </w:rPr>
          <w:fldChar w:fldCharType="begin"/>
        </w:r>
        <w:r w:rsidR="005D55A4">
          <w:rPr>
            <w:noProof/>
            <w:webHidden/>
          </w:rPr>
          <w:instrText xml:space="preserve"> PAGEREF _Toc49176863 \h </w:instrText>
        </w:r>
        <w:r w:rsidR="005D55A4">
          <w:rPr>
            <w:noProof/>
            <w:webHidden/>
          </w:rPr>
        </w:r>
        <w:r w:rsidR="005D55A4">
          <w:rPr>
            <w:noProof/>
            <w:webHidden/>
          </w:rPr>
          <w:fldChar w:fldCharType="separate"/>
        </w:r>
        <w:r w:rsidR="005D55A4">
          <w:rPr>
            <w:noProof/>
            <w:webHidden/>
          </w:rPr>
          <w:t>22</w:t>
        </w:r>
        <w:r w:rsidR="005D55A4">
          <w:rPr>
            <w:noProof/>
            <w:webHidden/>
          </w:rPr>
          <w:fldChar w:fldCharType="end"/>
        </w:r>
      </w:hyperlink>
    </w:p>
    <w:p w14:paraId="7B19FEDA" w14:textId="737DABAB" w:rsidR="005D55A4" w:rsidRDefault="00F5115C">
      <w:pPr>
        <w:pStyle w:val="TOC2"/>
        <w:tabs>
          <w:tab w:val="left" w:pos="800"/>
          <w:tab w:val="right" w:leader="dot" w:pos="10173"/>
        </w:tabs>
        <w:rPr>
          <w:rFonts w:asciiTheme="minorHAnsi" w:eastAsiaTheme="minorEastAsia" w:hAnsiTheme="minorHAnsi" w:cstheme="minorBidi"/>
          <w:noProof/>
          <w:sz w:val="22"/>
          <w:szCs w:val="22"/>
        </w:rPr>
      </w:pPr>
      <w:hyperlink w:anchor="_Toc49176864" w:history="1">
        <w:r w:rsidR="005D55A4" w:rsidRPr="0080091C">
          <w:rPr>
            <w:rStyle w:val="Hyperlink"/>
            <w:noProof/>
          </w:rPr>
          <w:t>3.4</w:t>
        </w:r>
        <w:r w:rsidR="005D55A4">
          <w:rPr>
            <w:rFonts w:asciiTheme="minorHAnsi" w:eastAsiaTheme="minorEastAsia" w:hAnsiTheme="minorHAnsi" w:cstheme="minorBidi"/>
            <w:noProof/>
            <w:sz w:val="22"/>
            <w:szCs w:val="22"/>
          </w:rPr>
          <w:tab/>
        </w:r>
        <w:r w:rsidR="005D55A4" w:rsidRPr="0080091C">
          <w:rPr>
            <w:rStyle w:val="Hyperlink"/>
            <w:noProof/>
          </w:rPr>
          <w:t>Personal Profiles Linking STM</w:t>
        </w:r>
        <w:r w:rsidR="005D55A4">
          <w:rPr>
            <w:noProof/>
            <w:webHidden/>
          </w:rPr>
          <w:tab/>
        </w:r>
        <w:r w:rsidR="005D55A4">
          <w:rPr>
            <w:noProof/>
            <w:webHidden/>
          </w:rPr>
          <w:fldChar w:fldCharType="begin"/>
        </w:r>
        <w:r w:rsidR="005D55A4">
          <w:rPr>
            <w:noProof/>
            <w:webHidden/>
          </w:rPr>
          <w:instrText xml:space="preserve"> PAGEREF _Toc49176864 \h </w:instrText>
        </w:r>
        <w:r w:rsidR="005D55A4">
          <w:rPr>
            <w:noProof/>
            <w:webHidden/>
          </w:rPr>
        </w:r>
        <w:r w:rsidR="005D55A4">
          <w:rPr>
            <w:noProof/>
            <w:webHidden/>
          </w:rPr>
          <w:fldChar w:fldCharType="separate"/>
        </w:r>
        <w:r w:rsidR="005D55A4">
          <w:rPr>
            <w:noProof/>
            <w:webHidden/>
          </w:rPr>
          <w:t>23</w:t>
        </w:r>
        <w:r w:rsidR="005D55A4">
          <w:rPr>
            <w:noProof/>
            <w:webHidden/>
          </w:rPr>
          <w:fldChar w:fldCharType="end"/>
        </w:r>
      </w:hyperlink>
    </w:p>
    <w:p w14:paraId="2F52E470" w14:textId="2E336F53" w:rsidR="005D55A4" w:rsidRDefault="00F5115C">
      <w:pPr>
        <w:pStyle w:val="TOC3"/>
        <w:tabs>
          <w:tab w:val="left" w:pos="1200"/>
          <w:tab w:val="right" w:leader="dot" w:pos="10173"/>
        </w:tabs>
        <w:rPr>
          <w:rFonts w:asciiTheme="minorHAnsi" w:eastAsiaTheme="minorEastAsia" w:hAnsiTheme="minorHAnsi" w:cstheme="minorBidi"/>
          <w:noProof/>
          <w:sz w:val="22"/>
          <w:szCs w:val="22"/>
        </w:rPr>
      </w:pPr>
      <w:hyperlink w:anchor="_Toc49176865" w:history="1">
        <w:r w:rsidR="005D55A4" w:rsidRPr="0080091C">
          <w:rPr>
            <w:rStyle w:val="Hyperlink"/>
            <w:noProof/>
          </w:rPr>
          <w:t>3.4.1</w:t>
        </w:r>
        <w:r w:rsidR="005D55A4">
          <w:rPr>
            <w:rFonts w:asciiTheme="minorHAnsi" w:eastAsiaTheme="minorEastAsia" w:hAnsiTheme="minorHAnsi" w:cstheme="minorBidi"/>
            <w:noProof/>
            <w:sz w:val="22"/>
            <w:szCs w:val="22"/>
          </w:rPr>
          <w:tab/>
        </w:r>
        <w:r w:rsidR="005D55A4" w:rsidRPr="0080091C">
          <w:rPr>
            <w:rStyle w:val="Hyperlink"/>
            <w:noProof/>
          </w:rPr>
          <w:t>Personal Profiles Linking STM states</w:t>
        </w:r>
        <w:r w:rsidR="005D55A4">
          <w:rPr>
            <w:noProof/>
            <w:webHidden/>
          </w:rPr>
          <w:tab/>
        </w:r>
        <w:r w:rsidR="005D55A4">
          <w:rPr>
            <w:noProof/>
            <w:webHidden/>
          </w:rPr>
          <w:fldChar w:fldCharType="begin"/>
        </w:r>
        <w:r w:rsidR="005D55A4">
          <w:rPr>
            <w:noProof/>
            <w:webHidden/>
          </w:rPr>
          <w:instrText xml:space="preserve"> PAGEREF _Toc49176865 \h </w:instrText>
        </w:r>
        <w:r w:rsidR="005D55A4">
          <w:rPr>
            <w:noProof/>
            <w:webHidden/>
          </w:rPr>
        </w:r>
        <w:r w:rsidR="005D55A4">
          <w:rPr>
            <w:noProof/>
            <w:webHidden/>
          </w:rPr>
          <w:fldChar w:fldCharType="separate"/>
        </w:r>
        <w:r w:rsidR="005D55A4">
          <w:rPr>
            <w:noProof/>
            <w:webHidden/>
          </w:rPr>
          <w:t>24</w:t>
        </w:r>
        <w:r w:rsidR="005D55A4">
          <w:rPr>
            <w:noProof/>
            <w:webHidden/>
          </w:rPr>
          <w:fldChar w:fldCharType="end"/>
        </w:r>
      </w:hyperlink>
    </w:p>
    <w:p w14:paraId="1A125E41" w14:textId="4EA7A6D7" w:rsidR="005D55A4" w:rsidRDefault="00F5115C">
      <w:pPr>
        <w:pStyle w:val="TOC3"/>
        <w:tabs>
          <w:tab w:val="left" w:pos="1200"/>
          <w:tab w:val="right" w:leader="dot" w:pos="10173"/>
        </w:tabs>
        <w:rPr>
          <w:rFonts w:asciiTheme="minorHAnsi" w:eastAsiaTheme="minorEastAsia" w:hAnsiTheme="minorHAnsi" w:cstheme="minorBidi"/>
          <w:noProof/>
          <w:sz w:val="22"/>
          <w:szCs w:val="22"/>
        </w:rPr>
      </w:pPr>
      <w:hyperlink w:anchor="_Toc49176866" w:history="1">
        <w:r w:rsidR="005D55A4" w:rsidRPr="0080091C">
          <w:rPr>
            <w:rStyle w:val="Hyperlink"/>
            <w:noProof/>
          </w:rPr>
          <w:t>3.4.2</w:t>
        </w:r>
        <w:r w:rsidR="005D55A4">
          <w:rPr>
            <w:rFonts w:asciiTheme="minorHAnsi" w:eastAsiaTheme="minorEastAsia" w:hAnsiTheme="minorHAnsi" w:cstheme="minorBidi"/>
            <w:noProof/>
            <w:sz w:val="22"/>
            <w:szCs w:val="22"/>
          </w:rPr>
          <w:tab/>
        </w:r>
        <w:r w:rsidR="005D55A4" w:rsidRPr="0080091C">
          <w:rPr>
            <w:rStyle w:val="Hyperlink"/>
            <w:noProof/>
          </w:rPr>
          <w:t>Personal Profiles Linking STM requirements</w:t>
        </w:r>
        <w:r w:rsidR="005D55A4">
          <w:rPr>
            <w:noProof/>
            <w:webHidden/>
          </w:rPr>
          <w:tab/>
        </w:r>
        <w:r w:rsidR="005D55A4">
          <w:rPr>
            <w:noProof/>
            <w:webHidden/>
          </w:rPr>
          <w:fldChar w:fldCharType="begin"/>
        </w:r>
        <w:r w:rsidR="005D55A4">
          <w:rPr>
            <w:noProof/>
            <w:webHidden/>
          </w:rPr>
          <w:instrText xml:space="preserve"> PAGEREF _Toc49176866 \h </w:instrText>
        </w:r>
        <w:r w:rsidR="005D55A4">
          <w:rPr>
            <w:noProof/>
            <w:webHidden/>
          </w:rPr>
        </w:r>
        <w:r w:rsidR="005D55A4">
          <w:rPr>
            <w:noProof/>
            <w:webHidden/>
          </w:rPr>
          <w:fldChar w:fldCharType="separate"/>
        </w:r>
        <w:r w:rsidR="005D55A4">
          <w:rPr>
            <w:noProof/>
            <w:webHidden/>
          </w:rPr>
          <w:t>25</w:t>
        </w:r>
        <w:r w:rsidR="005D55A4">
          <w:rPr>
            <w:noProof/>
            <w:webHidden/>
          </w:rPr>
          <w:fldChar w:fldCharType="end"/>
        </w:r>
      </w:hyperlink>
    </w:p>
    <w:p w14:paraId="4DB6949E" w14:textId="65C23758" w:rsidR="005D55A4" w:rsidRDefault="00F5115C">
      <w:pPr>
        <w:pStyle w:val="TOC2"/>
        <w:tabs>
          <w:tab w:val="left" w:pos="800"/>
          <w:tab w:val="right" w:leader="dot" w:pos="10173"/>
        </w:tabs>
        <w:rPr>
          <w:rFonts w:asciiTheme="minorHAnsi" w:eastAsiaTheme="minorEastAsia" w:hAnsiTheme="minorHAnsi" w:cstheme="minorBidi"/>
          <w:noProof/>
          <w:sz w:val="22"/>
          <w:szCs w:val="22"/>
        </w:rPr>
      </w:pPr>
      <w:hyperlink w:anchor="_Toc49176867" w:history="1">
        <w:r w:rsidR="005D55A4" w:rsidRPr="0080091C">
          <w:rPr>
            <w:rStyle w:val="Hyperlink"/>
            <w:noProof/>
          </w:rPr>
          <w:t>3.5</w:t>
        </w:r>
        <w:r w:rsidR="005D55A4">
          <w:rPr>
            <w:rFonts w:asciiTheme="minorHAnsi" w:eastAsiaTheme="minorEastAsia" w:hAnsiTheme="minorHAnsi" w:cstheme="minorBidi"/>
            <w:noProof/>
            <w:sz w:val="22"/>
            <w:szCs w:val="22"/>
          </w:rPr>
          <w:tab/>
        </w:r>
        <w:r w:rsidR="005D55A4" w:rsidRPr="0080091C">
          <w:rPr>
            <w:rStyle w:val="Hyperlink"/>
            <w:noProof/>
          </w:rPr>
          <w:t>Remove NFC Key Inner STM</w:t>
        </w:r>
        <w:r w:rsidR="005D55A4">
          <w:rPr>
            <w:noProof/>
            <w:webHidden/>
          </w:rPr>
          <w:tab/>
        </w:r>
        <w:r w:rsidR="005D55A4">
          <w:rPr>
            <w:noProof/>
            <w:webHidden/>
          </w:rPr>
          <w:fldChar w:fldCharType="begin"/>
        </w:r>
        <w:r w:rsidR="005D55A4">
          <w:rPr>
            <w:noProof/>
            <w:webHidden/>
          </w:rPr>
          <w:instrText xml:space="preserve"> PAGEREF _Toc49176867 \h </w:instrText>
        </w:r>
        <w:r w:rsidR="005D55A4">
          <w:rPr>
            <w:noProof/>
            <w:webHidden/>
          </w:rPr>
        </w:r>
        <w:r w:rsidR="005D55A4">
          <w:rPr>
            <w:noProof/>
            <w:webHidden/>
          </w:rPr>
          <w:fldChar w:fldCharType="separate"/>
        </w:r>
        <w:r w:rsidR="005D55A4">
          <w:rPr>
            <w:noProof/>
            <w:webHidden/>
          </w:rPr>
          <w:t>27</w:t>
        </w:r>
        <w:r w:rsidR="005D55A4">
          <w:rPr>
            <w:noProof/>
            <w:webHidden/>
          </w:rPr>
          <w:fldChar w:fldCharType="end"/>
        </w:r>
      </w:hyperlink>
    </w:p>
    <w:p w14:paraId="7070434B" w14:textId="1AC275F9" w:rsidR="005D55A4" w:rsidRDefault="00F5115C">
      <w:pPr>
        <w:pStyle w:val="TOC3"/>
        <w:tabs>
          <w:tab w:val="left" w:pos="1200"/>
          <w:tab w:val="right" w:leader="dot" w:pos="10173"/>
        </w:tabs>
        <w:rPr>
          <w:rFonts w:asciiTheme="minorHAnsi" w:eastAsiaTheme="minorEastAsia" w:hAnsiTheme="minorHAnsi" w:cstheme="minorBidi"/>
          <w:noProof/>
          <w:sz w:val="22"/>
          <w:szCs w:val="22"/>
        </w:rPr>
      </w:pPr>
      <w:hyperlink w:anchor="_Toc49176868" w:history="1">
        <w:r w:rsidR="005D55A4" w:rsidRPr="0080091C">
          <w:rPr>
            <w:rStyle w:val="Hyperlink"/>
            <w:noProof/>
          </w:rPr>
          <w:t>3.5.1</w:t>
        </w:r>
        <w:r w:rsidR="005D55A4">
          <w:rPr>
            <w:rFonts w:asciiTheme="minorHAnsi" w:eastAsiaTheme="minorEastAsia" w:hAnsiTheme="minorHAnsi" w:cstheme="minorBidi"/>
            <w:noProof/>
            <w:sz w:val="22"/>
            <w:szCs w:val="22"/>
          </w:rPr>
          <w:tab/>
        </w:r>
        <w:r w:rsidR="005D55A4" w:rsidRPr="0080091C">
          <w:rPr>
            <w:rStyle w:val="Hyperlink"/>
            <w:noProof/>
          </w:rPr>
          <w:t>Remove NFC Key Inner STM states</w:t>
        </w:r>
        <w:r w:rsidR="005D55A4">
          <w:rPr>
            <w:noProof/>
            <w:webHidden/>
          </w:rPr>
          <w:tab/>
        </w:r>
        <w:r w:rsidR="005D55A4">
          <w:rPr>
            <w:noProof/>
            <w:webHidden/>
          </w:rPr>
          <w:fldChar w:fldCharType="begin"/>
        </w:r>
        <w:r w:rsidR="005D55A4">
          <w:rPr>
            <w:noProof/>
            <w:webHidden/>
          </w:rPr>
          <w:instrText xml:space="preserve"> PAGEREF _Toc49176868 \h </w:instrText>
        </w:r>
        <w:r w:rsidR="005D55A4">
          <w:rPr>
            <w:noProof/>
            <w:webHidden/>
          </w:rPr>
        </w:r>
        <w:r w:rsidR="005D55A4">
          <w:rPr>
            <w:noProof/>
            <w:webHidden/>
          </w:rPr>
          <w:fldChar w:fldCharType="separate"/>
        </w:r>
        <w:r w:rsidR="005D55A4">
          <w:rPr>
            <w:noProof/>
            <w:webHidden/>
          </w:rPr>
          <w:t>28</w:t>
        </w:r>
        <w:r w:rsidR="005D55A4">
          <w:rPr>
            <w:noProof/>
            <w:webHidden/>
          </w:rPr>
          <w:fldChar w:fldCharType="end"/>
        </w:r>
      </w:hyperlink>
    </w:p>
    <w:p w14:paraId="1DD2828B" w14:textId="415FE3A3" w:rsidR="005D55A4" w:rsidRDefault="00F5115C">
      <w:pPr>
        <w:pStyle w:val="TOC3"/>
        <w:tabs>
          <w:tab w:val="left" w:pos="1200"/>
          <w:tab w:val="right" w:leader="dot" w:pos="10173"/>
        </w:tabs>
        <w:rPr>
          <w:rFonts w:asciiTheme="minorHAnsi" w:eastAsiaTheme="minorEastAsia" w:hAnsiTheme="minorHAnsi" w:cstheme="minorBidi"/>
          <w:noProof/>
          <w:sz w:val="22"/>
          <w:szCs w:val="22"/>
        </w:rPr>
      </w:pPr>
      <w:hyperlink w:anchor="_Toc49176869" w:history="1">
        <w:r w:rsidR="005D55A4" w:rsidRPr="0080091C">
          <w:rPr>
            <w:rStyle w:val="Hyperlink"/>
            <w:noProof/>
          </w:rPr>
          <w:t>3.5.2</w:t>
        </w:r>
        <w:r w:rsidR="005D55A4">
          <w:rPr>
            <w:rFonts w:asciiTheme="minorHAnsi" w:eastAsiaTheme="minorEastAsia" w:hAnsiTheme="minorHAnsi" w:cstheme="minorBidi"/>
            <w:noProof/>
            <w:sz w:val="22"/>
            <w:szCs w:val="22"/>
          </w:rPr>
          <w:tab/>
        </w:r>
        <w:r w:rsidR="005D55A4" w:rsidRPr="0080091C">
          <w:rPr>
            <w:rStyle w:val="Hyperlink"/>
            <w:noProof/>
          </w:rPr>
          <w:t>Remove NFC Key Inner STM requirements</w:t>
        </w:r>
        <w:r w:rsidR="005D55A4">
          <w:rPr>
            <w:noProof/>
            <w:webHidden/>
          </w:rPr>
          <w:tab/>
        </w:r>
        <w:r w:rsidR="005D55A4">
          <w:rPr>
            <w:noProof/>
            <w:webHidden/>
          </w:rPr>
          <w:fldChar w:fldCharType="begin"/>
        </w:r>
        <w:r w:rsidR="005D55A4">
          <w:rPr>
            <w:noProof/>
            <w:webHidden/>
          </w:rPr>
          <w:instrText xml:space="preserve"> PAGEREF _Toc49176869 \h </w:instrText>
        </w:r>
        <w:r w:rsidR="005D55A4">
          <w:rPr>
            <w:noProof/>
            <w:webHidden/>
          </w:rPr>
        </w:r>
        <w:r w:rsidR="005D55A4">
          <w:rPr>
            <w:noProof/>
            <w:webHidden/>
          </w:rPr>
          <w:fldChar w:fldCharType="separate"/>
        </w:r>
        <w:r w:rsidR="005D55A4">
          <w:rPr>
            <w:noProof/>
            <w:webHidden/>
          </w:rPr>
          <w:t>29</w:t>
        </w:r>
        <w:r w:rsidR="005D55A4">
          <w:rPr>
            <w:noProof/>
            <w:webHidden/>
          </w:rPr>
          <w:fldChar w:fldCharType="end"/>
        </w:r>
      </w:hyperlink>
    </w:p>
    <w:p w14:paraId="2FE6D05C" w14:textId="1EB31633" w:rsidR="005D55A4" w:rsidRDefault="00F5115C">
      <w:pPr>
        <w:pStyle w:val="TOC1"/>
        <w:tabs>
          <w:tab w:val="left" w:pos="400"/>
          <w:tab w:val="right" w:leader="dot" w:pos="10173"/>
        </w:tabs>
        <w:rPr>
          <w:rFonts w:asciiTheme="minorHAnsi" w:eastAsiaTheme="minorEastAsia" w:hAnsiTheme="minorHAnsi" w:cstheme="minorBidi"/>
          <w:noProof/>
          <w:sz w:val="22"/>
          <w:szCs w:val="22"/>
        </w:rPr>
      </w:pPr>
      <w:hyperlink w:anchor="_Toc49176870" w:history="1">
        <w:r w:rsidR="005D55A4" w:rsidRPr="0080091C">
          <w:rPr>
            <w:rStyle w:val="Hyperlink"/>
            <w:noProof/>
            <w:lang w:val="en-GB"/>
          </w:rPr>
          <w:t>4</w:t>
        </w:r>
        <w:r w:rsidR="005D55A4">
          <w:rPr>
            <w:rFonts w:asciiTheme="minorHAnsi" w:eastAsiaTheme="minorEastAsia" w:hAnsiTheme="minorHAnsi" w:cstheme="minorBidi"/>
            <w:noProof/>
            <w:sz w:val="22"/>
            <w:szCs w:val="22"/>
          </w:rPr>
          <w:tab/>
        </w:r>
        <w:r w:rsidR="005D55A4" w:rsidRPr="0080091C">
          <w:rPr>
            <w:rStyle w:val="Hyperlink"/>
            <w:noProof/>
            <w:lang w:val="en-GB"/>
          </w:rPr>
          <w:t>Revision History</w:t>
        </w:r>
        <w:r w:rsidR="005D55A4">
          <w:rPr>
            <w:noProof/>
            <w:webHidden/>
          </w:rPr>
          <w:tab/>
        </w:r>
        <w:r w:rsidR="005D55A4">
          <w:rPr>
            <w:noProof/>
            <w:webHidden/>
          </w:rPr>
          <w:fldChar w:fldCharType="begin"/>
        </w:r>
        <w:r w:rsidR="005D55A4">
          <w:rPr>
            <w:noProof/>
            <w:webHidden/>
          </w:rPr>
          <w:instrText xml:space="preserve"> PAGEREF _Toc49176870 \h </w:instrText>
        </w:r>
        <w:r w:rsidR="005D55A4">
          <w:rPr>
            <w:noProof/>
            <w:webHidden/>
          </w:rPr>
        </w:r>
        <w:r w:rsidR="005D55A4">
          <w:rPr>
            <w:noProof/>
            <w:webHidden/>
          </w:rPr>
          <w:fldChar w:fldCharType="separate"/>
        </w:r>
        <w:r w:rsidR="005D55A4">
          <w:rPr>
            <w:noProof/>
            <w:webHidden/>
          </w:rPr>
          <w:t>31</w:t>
        </w:r>
        <w:r w:rsidR="005D55A4">
          <w:rPr>
            <w:noProof/>
            <w:webHidden/>
          </w:rPr>
          <w:fldChar w:fldCharType="end"/>
        </w:r>
      </w:hyperlink>
    </w:p>
    <w:p w14:paraId="44D4264C" w14:textId="6250A0F7" w:rsidR="005D55A4" w:rsidRDefault="00F5115C">
      <w:pPr>
        <w:pStyle w:val="TOC1"/>
        <w:tabs>
          <w:tab w:val="left" w:pos="400"/>
          <w:tab w:val="right" w:leader="dot" w:pos="10173"/>
        </w:tabs>
        <w:rPr>
          <w:rFonts w:asciiTheme="minorHAnsi" w:eastAsiaTheme="minorEastAsia" w:hAnsiTheme="minorHAnsi" w:cstheme="minorBidi"/>
          <w:noProof/>
          <w:sz w:val="22"/>
          <w:szCs w:val="22"/>
        </w:rPr>
      </w:pPr>
      <w:hyperlink w:anchor="_Toc49176872" w:history="1">
        <w:r w:rsidR="005D55A4" w:rsidRPr="0080091C">
          <w:rPr>
            <w:rStyle w:val="Hyperlink"/>
            <w:noProof/>
            <w:lang w:val="en-GB"/>
          </w:rPr>
          <w:t>5</w:t>
        </w:r>
        <w:r w:rsidR="005D55A4">
          <w:rPr>
            <w:rFonts w:asciiTheme="minorHAnsi" w:eastAsiaTheme="minorEastAsia" w:hAnsiTheme="minorHAnsi" w:cstheme="minorBidi"/>
            <w:noProof/>
            <w:sz w:val="22"/>
            <w:szCs w:val="22"/>
          </w:rPr>
          <w:tab/>
        </w:r>
        <w:r w:rsidR="005D55A4" w:rsidRPr="0080091C">
          <w:rPr>
            <w:rStyle w:val="Hyperlink"/>
            <w:noProof/>
            <w:lang w:val="en-GB"/>
          </w:rPr>
          <w:t>Appendix</w:t>
        </w:r>
        <w:r w:rsidR="005D55A4">
          <w:rPr>
            <w:noProof/>
            <w:webHidden/>
          </w:rPr>
          <w:tab/>
        </w:r>
        <w:r w:rsidR="005D55A4">
          <w:rPr>
            <w:noProof/>
            <w:webHidden/>
          </w:rPr>
          <w:fldChar w:fldCharType="begin"/>
        </w:r>
        <w:r w:rsidR="005D55A4">
          <w:rPr>
            <w:noProof/>
            <w:webHidden/>
          </w:rPr>
          <w:instrText xml:space="preserve"> PAGEREF _Toc49176872 \h </w:instrText>
        </w:r>
        <w:r w:rsidR="005D55A4">
          <w:rPr>
            <w:noProof/>
            <w:webHidden/>
          </w:rPr>
        </w:r>
        <w:r w:rsidR="005D55A4">
          <w:rPr>
            <w:noProof/>
            <w:webHidden/>
          </w:rPr>
          <w:fldChar w:fldCharType="separate"/>
        </w:r>
        <w:r w:rsidR="005D55A4">
          <w:rPr>
            <w:noProof/>
            <w:webHidden/>
          </w:rPr>
          <w:t>32</w:t>
        </w:r>
        <w:r w:rsidR="005D55A4">
          <w:rPr>
            <w:noProof/>
            <w:webHidden/>
          </w:rPr>
          <w:fldChar w:fldCharType="end"/>
        </w:r>
      </w:hyperlink>
    </w:p>
    <w:p w14:paraId="19CE1963" w14:textId="067994BE" w:rsidR="005D55A4" w:rsidRDefault="00F5115C">
      <w:pPr>
        <w:pStyle w:val="TOC2"/>
        <w:tabs>
          <w:tab w:val="left" w:pos="800"/>
          <w:tab w:val="right" w:leader="dot" w:pos="10173"/>
        </w:tabs>
        <w:rPr>
          <w:rFonts w:asciiTheme="minorHAnsi" w:eastAsiaTheme="minorEastAsia" w:hAnsiTheme="minorHAnsi" w:cstheme="minorBidi"/>
          <w:noProof/>
          <w:sz w:val="22"/>
          <w:szCs w:val="22"/>
        </w:rPr>
      </w:pPr>
      <w:hyperlink w:anchor="_Toc49176873" w:history="1">
        <w:r w:rsidR="005D55A4" w:rsidRPr="0080091C">
          <w:rPr>
            <w:rStyle w:val="Hyperlink"/>
            <w:noProof/>
            <w:lang w:val="en-GB"/>
          </w:rPr>
          <w:t>5.1</w:t>
        </w:r>
        <w:r w:rsidR="005D55A4">
          <w:rPr>
            <w:rFonts w:asciiTheme="minorHAnsi" w:eastAsiaTheme="minorEastAsia" w:hAnsiTheme="minorHAnsi" w:cstheme="minorBidi"/>
            <w:noProof/>
            <w:sz w:val="22"/>
            <w:szCs w:val="22"/>
          </w:rPr>
          <w:tab/>
        </w:r>
        <w:r w:rsidR="005D55A4" w:rsidRPr="0080091C">
          <w:rPr>
            <w:rStyle w:val="Hyperlink"/>
            <w:noProof/>
            <w:lang w:val="en-GB"/>
          </w:rPr>
          <w:t>Data Dictionary</w:t>
        </w:r>
        <w:r w:rsidR="005D55A4">
          <w:rPr>
            <w:noProof/>
            <w:webHidden/>
          </w:rPr>
          <w:tab/>
        </w:r>
        <w:r w:rsidR="005D55A4">
          <w:rPr>
            <w:noProof/>
            <w:webHidden/>
          </w:rPr>
          <w:fldChar w:fldCharType="begin"/>
        </w:r>
        <w:r w:rsidR="005D55A4">
          <w:rPr>
            <w:noProof/>
            <w:webHidden/>
          </w:rPr>
          <w:instrText xml:space="preserve"> PAGEREF _Toc49176873 \h </w:instrText>
        </w:r>
        <w:r w:rsidR="005D55A4">
          <w:rPr>
            <w:noProof/>
            <w:webHidden/>
          </w:rPr>
        </w:r>
        <w:r w:rsidR="005D55A4">
          <w:rPr>
            <w:noProof/>
            <w:webHidden/>
          </w:rPr>
          <w:fldChar w:fldCharType="separate"/>
        </w:r>
        <w:r w:rsidR="005D55A4">
          <w:rPr>
            <w:noProof/>
            <w:webHidden/>
          </w:rPr>
          <w:t>32</w:t>
        </w:r>
        <w:r w:rsidR="005D55A4">
          <w:rPr>
            <w:noProof/>
            <w:webHidden/>
          </w:rPr>
          <w:fldChar w:fldCharType="end"/>
        </w:r>
      </w:hyperlink>
    </w:p>
    <w:p w14:paraId="12B0B466" w14:textId="0A3E2009" w:rsidR="005D55A4" w:rsidRDefault="00F5115C">
      <w:pPr>
        <w:pStyle w:val="TOC3"/>
        <w:tabs>
          <w:tab w:val="left" w:pos="1200"/>
          <w:tab w:val="right" w:leader="dot" w:pos="10173"/>
        </w:tabs>
        <w:rPr>
          <w:rFonts w:asciiTheme="minorHAnsi" w:eastAsiaTheme="minorEastAsia" w:hAnsiTheme="minorHAnsi" w:cstheme="minorBidi"/>
          <w:noProof/>
          <w:sz w:val="22"/>
          <w:szCs w:val="22"/>
        </w:rPr>
      </w:pPr>
      <w:hyperlink w:anchor="_Toc49176874" w:history="1">
        <w:r w:rsidR="005D55A4" w:rsidRPr="0080091C">
          <w:rPr>
            <w:rStyle w:val="Hyperlink"/>
            <w:noProof/>
            <w:lang w:val="en-GB"/>
          </w:rPr>
          <w:t>5.1.1</w:t>
        </w:r>
        <w:r w:rsidR="005D55A4">
          <w:rPr>
            <w:rFonts w:asciiTheme="minorHAnsi" w:eastAsiaTheme="minorEastAsia" w:hAnsiTheme="minorHAnsi" w:cstheme="minorBidi"/>
            <w:noProof/>
            <w:sz w:val="22"/>
            <w:szCs w:val="22"/>
          </w:rPr>
          <w:tab/>
        </w:r>
        <w:r w:rsidR="005D55A4" w:rsidRPr="0080091C">
          <w:rPr>
            <w:rStyle w:val="Hyperlink"/>
            <w:noProof/>
            <w:lang w:val="en-GB"/>
          </w:rPr>
          <w:t>Logical Messages</w:t>
        </w:r>
        <w:r w:rsidR="005D55A4">
          <w:rPr>
            <w:noProof/>
            <w:webHidden/>
          </w:rPr>
          <w:tab/>
        </w:r>
        <w:r w:rsidR="005D55A4">
          <w:rPr>
            <w:noProof/>
            <w:webHidden/>
          </w:rPr>
          <w:fldChar w:fldCharType="begin"/>
        </w:r>
        <w:r w:rsidR="005D55A4">
          <w:rPr>
            <w:noProof/>
            <w:webHidden/>
          </w:rPr>
          <w:instrText xml:space="preserve"> PAGEREF _Toc49176874 \h </w:instrText>
        </w:r>
        <w:r w:rsidR="005D55A4">
          <w:rPr>
            <w:noProof/>
            <w:webHidden/>
          </w:rPr>
        </w:r>
        <w:r w:rsidR="005D55A4">
          <w:rPr>
            <w:noProof/>
            <w:webHidden/>
          </w:rPr>
          <w:fldChar w:fldCharType="separate"/>
        </w:r>
        <w:r w:rsidR="005D55A4">
          <w:rPr>
            <w:noProof/>
            <w:webHidden/>
          </w:rPr>
          <w:t>32</w:t>
        </w:r>
        <w:r w:rsidR="005D55A4">
          <w:rPr>
            <w:noProof/>
            <w:webHidden/>
          </w:rPr>
          <w:fldChar w:fldCharType="end"/>
        </w:r>
      </w:hyperlink>
    </w:p>
    <w:p w14:paraId="200560D5" w14:textId="5EB9A14C" w:rsidR="005D55A4" w:rsidRDefault="00F5115C">
      <w:pPr>
        <w:pStyle w:val="TOC3"/>
        <w:tabs>
          <w:tab w:val="left" w:pos="1200"/>
          <w:tab w:val="right" w:leader="dot" w:pos="10173"/>
        </w:tabs>
        <w:rPr>
          <w:rFonts w:asciiTheme="minorHAnsi" w:eastAsiaTheme="minorEastAsia" w:hAnsiTheme="minorHAnsi" w:cstheme="minorBidi"/>
          <w:noProof/>
          <w:sz w:val="22"/>
          <w:szCs w:val="22"/>
        </w:rPr>
      </w:pPr>
      <w:hyperlink w:anchor="_Toc49176875" w:history="1">
        <w:r w:rsidR="005D55A4" w:rsidRPr="0080091C">
          <w:rPr>
            <w:rStyle w:val="Hyperlink"/>
            <w:noProof/>
            <w:lang w:val="en-GB"/>
          </w:rPr>
          <w:t>5.1.2</w:t>
        </w:r>
        <w:r w:rsidR="005D55A4">
          <w:rPr>
            <w:rFonts w:asciiTheme="minorHAnsi" w:eastAsiaTheme="minorEastAsia" w:hAnsiTheme="minorHAnsi" w:cstheme="minorBidi"/>
            <w:noProof/>
            <w:sz w:val="22"/>
            <w:szCs w:val="22"/>
          </w:rPr>
          <w:tab/>
        </w:r>
        <w:r w:rsidR="005D55A4" w:rsidRPr="0080091C">
          <w:rPr>
            <w:rStyle w:val="Hyperlink"/>
            <w:noProof/>
            <w:lang w:val="en-GB"/>
          </w:rPr>
          <w:t>Data Types (encodings)</w:t>
        </w:r>
        <w:r w:rsidR="005D55A4">
          <w:rPr>
            <w:noProof/>
            <w:webHidden/>
          </w:rPr>
          <w:tab/>
        </w:r>
        <w:r w:rsidR="005D55A4">
          <w:rPr>
            <w:noProof/>
            <w:webHidden/>
          </w:rPr>
          <w:fldChar w:fldCharType="begin"/>
        </w:r>
        <w:r w:rsidR="005D55A4">
          <w:rPr>
            <w:noProof/>
            <w:webHidden/>
          </w:rPr>
          <w:instrText xml:space="preserve"> PAGEREF _Toc49176875 \h </w:instrText>
        </w:r>
        <w:r w:rsidR="005D55A4">
          <w:rPr>
            <w:noProof/>
            <w:webHidden/>
          </w:rPr>
        </w:r>
        <w:r w:rsidR="005D55A4">
          <w:rPr>
            <w:noProof/>
            <w:webHidden/>
          </w:rPr>
          <w:fldChar w:fldCharType="separate"/>
        </w:r>
        <w:r w:rsidR="005D55A4">
          <w:rPr>
            <w:noProof/>
            <w:webHidden/>
          </w:rPr>
          <w:t>40</w:t>
        </w:r>
        <w:r w:rsidR="005D55A4">
          <w:rPr>
            <w:noProof/>
            <w:webHidden/>
          </w:rPr>
          <w:fldChar w:fldCharType="end"/>
        </w:r>
      </w:hyperlink>
    </w:p>
    <w:p w14:paraId="0D3A5872" w14:textId="1344DA30" w:rsidR="003A3CDA" w:rsidRDefault="00E56FFE" w:rsidP="00A02420">
      <w:r>
        <w:fldChar w:fldCharType="end"/>
      </w:r>
    </w:p>
    <w:p w14:paraId="125FD69F" w14:textId="77777777" w:rsidR="007A0C37" w:rsidRDefault="007A0C37" w:rsidP="007A0C37">
      <w:pPr>
        <w:rPr>
          <w:b/>
          <w:sz w:val="32"/>
        </w:rPr>
      </w:pPr>
      <w:r>
        <w:rPr>
          <w:b/>
          <w:sz w:val="32"/>
        </w:rPr>
        <w:t>List of Figures</w:t>
      </w:r>
    </w:p>
    <w:p w14:paraId="752E199E" w14:textId="6833384F" w:rsidR="005D55A4" w:rsidRDefault="007A0C37">
      <w:pPr>
        <w:pStyle w:val="TableofFigures"/>
        <w:tabs>
          <w:tab w:val="right" w:leader="dot" w:pos="10173"/>
        </w:tabs>
        <w:rPr>
          <w:rFonts w:asciiTheme="minorHAnsi" w:eastAsiaTheme="minorEastAsia" w:hAnsiTheme="minorHAnsi" w:cstheme="minorBidi"/>
          <w:noProof/>
          <w:sz w:val="22"/>
          <w:szCs w:val="22"/>
        </w:rPr>
      </w:pPr>
      <w:r w:rsidRPr="007A0C37">
        <w:rPr>
          <w:b/>
        </w:rPr>
        <w:fldChar w:fldCharType="begin"/>
      </w:r>
      <w:r w:rsidRPr="007A0C37">
        <w:rPr>
          <w:b/>
        </w:rPr>
        <w:instrText xml:space="preserve"> TOC \h \z \c "Figure" </w:instrText>
      </w:r>
      <w:r w:rsidRPr="007A0C37">
        <w:rPr>
          <w:b/>
        </w:rPr>
        <w:fldChar w:fldCharType="separate"/>
      </w:r>
      <w:hyperlink w:anchor="_Toc49176876" w:history="1">
        <w:r w:rsidR="005D55A4" w:rsidRPr="00E17534">
          <w:rPr>
            <w:rStyle w:val="Hyperlink"/>
            <w:noProof/>
          </w:rPr>
          <w:t>Figure 1: Display System</w:t>
        </w:r>
        <w:r w:rsidR="005D55A4">
          <w:rPr>
            <w:noProof/>
            <w:webHidden/>
          </w:rPr>
          <w:tab/>
        </w:r>
        <w:r w:rsidR="005D55A4">
          <w:rPr>
            <w:noProof/>
            <w:webHidden/>
          </w:rPr>
          <w:fldChar w:fldCharType="begin"/>
        </w:r>
        <w:r w:rsidR="005D55A4">
          <w:rPr>
            <w:noProof/>
            <w:webHidden/>
          </w:rPr>
          <w:instrText xml:space="preserve"> PAGEREF _Toc49176876 \h </w:instrText>
        </w:r>
        <w:r w:rsidR="005D55A4">
          <w:rPr>
            <w:noProof/>
            <w:webHidden/>
          </w:rPr>
        </w:r>
        <w:r w:rsidR="005D55A4">
          <w:rPr>
            <w:noProof/>
            <w:webHidden/>
          </w:rPr>
          <w:fldChar w:fldCharType="separate"/>
        </w:r>
        <w:r w:rsidR="005D55A4">
          <w:rPr>
            <w:noProof/>
            <w:webHidden/>
          </w:rPr>
          <w:t>7</w:t>
        </w:r>
        <w:r w:rsidR="005D55A4">
          <w:rPr>
            <w:noProof/>
            <w:webHidden/>
          </w:rPr>
          <w:fldChar w:fldCharType="end"/>
        </w:r>
      </w:hyperlink>
    </w:p>
    <w:p w14:paraId="0499BD6F" w14:textId="17D389CC" w:rsidR="005D55A4" w:rsidRDefault="00F5115C">
      <w:pPr>
        <w:pStyle w:val="TableofFigures"/>
        <w:tabs>
          <w:tab w:val="right" w:leader="dot" w:pos="10173"/>
        </w:tabs>
        <w:rPr>
          <w:rFonts w:asciiTheme="minorHAnsi" w:eastAsiaTheme="minorEastAsia" w:hAnsiTheme="minorHAnsi" w:cstheme="minorBidi"/>
          <w:noProof/>
          <w:sz w:val="22"/>
          <w:szCs w:val="22"/>
        </w:rPr>
      </w:pPr>
      <w:hyperlink w:anchor="_Toc49176877" w:history="1">
        <w:r w:rsidR="005D55A4" w:rsidRPr="00E17534">
          <w:rPr>
            <w:rStyle w:val="Hyperlink"/>
            <w:noProof/>
          </w:rPr>
          <w:t>Figure 2: Add NFC key InnerSTM</w:t>
        </w:r>
        <w:r w:rsidR="005D55A4">
          <w:rPr>
            <w:noProof/>
            <w:webHidden/>
          </w:rPr>
          <w:tab/>
        </w:r>
        <w:r w:rsidR="005D55A4">
          <w:rPr>
            <w:noProof/>
            <w:webHidden/>
          </w:rPr>
          <w:fldChar w:fldCharType="begin"/>
        </w:r>
        <w:r w:rsidR="005D55A4">
          <w:rPr>
            <w:noProof/>
            <w:webHidden/>
          </w:rPr>
          <w:instrText xml:space="preserve"> PAGEREF _Toc49176877 \h </w:instrText>
        </w:r>
        <w:r w:rsidR="005D55A4">
          <w:rPr>
            <w:noProof/>
            <w:webHidden/>
          </w:rPr>
        </w:r>
        <w:r w:rsidR="005D55A4">
          <w:rPr>
            <w:noProof/>
            <w:webHidden/>
          </w:rPr>
          <w:fldChar w:fldCharType="separate"/>
        </w:r>
        <w:r w:rsidR="005D55A4">
          <w:rPr>
            <w:noProof/>
            <w:webHidden/>
          </w:rPr>
          <w:t>17</w:t>
        </w:r>
        <w:r w:rsidR="005D55A4">
          <w:rPr>
            <w:noProof/>
            <w:webHidden/>
          </w:rPr>
          <w:fldChar w:fldCharType="end"/>
        </w:r>
      </w:hyperlink>
    </w:p>
    <w:p w14:paraId="190508B1" w14:textId="7600CE06" w:rsidR="005D55A4" w:rsidRDefault="00F5115C">
      <w:pPr>
        <w:pStyle w:val="TableofFigures"/>
        <w:tabs>
          <w:tab w:val="right" w:leader="dot" w:pos="10173"/>
        </w:tabs>
        <w:rPr>
          <w:rFonts w:asciiTheme="minorHAnsi" w:eastAsiaTheme="minorEastAsia" w:hAnsiTheme="minorHAnsi" w:cstheme="minorBidi"/>
          <w:noProof/>
          <w:sz w:val="22"/>
          <w:szCs w:val="22"/>
        </w:rPr>
      </w:pPr>
      <w:hyperlink w:anchor="_Toc49176878" w:history="1">
        <w:r w:rsidR="005D55A4" w:rsidRPr="00E17534">
          <w:rPr>
            <w:rStyle w:val="Hyperlink"/>
            <w:noProof/>
          </w:rPr>
          <w:t>Figure 3: MyKey Management Inner STM</w:t>
        </w:r>
        <w:r w:rsidR="005D55A4">
          <w:rPr>
            <w:noProof/>
            <w:webHidden/>
          </w:rPr>
          <w:tab/>
        </w:r>
        <w:r w:rsidR="005D55A4">
          <w:rPr>
            <w:noProof/>
            <w:webHidden/>
          </w:rPr>
          <w:fldChar w:fldCharType="begin"/>
        </w:r>
        <w:r w:rsidR="005D55A4">
          <w:rPr>
            <w:noProof/>
            <w:webHidden/>
          </w:rPr>
          <w:instrText xml:space="preserve"> PAGEREF _Toc49176878 \h </w:instrText>
        </w:r>
        <w:r w:rsidR="005D55A4">
          <w:rPr>
            <w:noProof/>
            <w:webHidden/>
          </w:rPr>
        </w:r>
        <w:r w:rsidR="005D55A4">
          <w:rPr>
            <w:noProof/>
            <w:webHidden/>
          </w:rPr>
          <w:fldChar w:fldCharType="separate"/>
        </w:r>
        <w:r w:rsidR="005D55A4">
          <w:rPr>
            <w:noProof/>
            <w:webHidden/>
          </w:rPr>
          <w:t>21</w:t>
        </w:r>
        <w:r w:rsidR="005D55A4">
          <w:rPr>
            <w:noProof/>
            <w:webHidden/>
          </w:rPr>
          <w:fldChar w:fldCharType="end"/>
        </w:r>
      </w:hyperlink>
    </w:p>
    <w:p w14:paraId="712B3F12" w14:textId="42AA5925" w:rsidR="005D55A4" w:rsidRDefault="00F5115C">
      <w:pPr>
        <w:pStyle w:val="TableofFigures"/>
        <w:tabs>
          <w:tab w:val="right" w:leader="dot" w:pos="10173"/>
        </w:tabs>
        <w:rPr>
          <w:rFonts w:asciiTheme="minorHAnsi" w:eastAsiaTheme="minorEastAsia" w:hAnsiTheme="minorHAnsi" w:cstheme="minorBidi"/>
          <w:noProof/>
          <w:sz w:val="22"/>
          <w:szCs w:val="22"/>
        </w:rPr>
      </w:pPr>
      <w:hyperlink w:anchor="_Toc49176879" w:history="1">
        <w:r w:rsidR="005D55A4" w:rsidRPr="00E17534">
          <w:rPr>
            <w:rStyle w:val="Hyperlink"/>
            <w:noProof/>
          </w:rPr>
          <w:t>Figure 4: Personal Profiles Linking STM</w:t>
        </w:r>
        <w:r w:rsidR="005D55A4">
          <w:rPr>
            <w:noProof/>
            <w:webHidden/>
          </w:rPr>
          <w:tab/>
        </w:r>
        <w:r w:rsidR="005D55A4">
          <w:rPr>
            <w:noProof/>
            <w:webHidden/>
          </w:rPr>
          <w:fldChar w:fldCharType="begin"/>
        </w:r>
        <w:r w:rsidR="005D55A4">
          <w:rPr>
            <w:noProof/>
            <w:webHidden/>
          </w:rPr>
          <w:instrText xml:space="preserve"> PAGEREF _Toc49176879 \h </w:instrText>
        </w:r>
        <w:r w:rsidR="005D55A4">
          <w:rPr>
            <w:noProof/>
            <w:webHidden/>
          </w:rPr>
        </w:r>
        <w:r w:rsidR="005D55A4">
          <w:rPr>
            <w:noProof/>
            <w:webHidden/>
          </w:rPr>
          <w:fldChar w:fldCharType="separate"/>
        </w:r>
        <w:r w:rsidR="005D55A4">
          <w:rPr>
            <w:noProof/>
            <w:webHidden/>
          </w:rPr>
          <w:t>24</w:t>
        </w:r>
        <w:r w:rsidR="005D55A4">
          <w:rPr>
            <w:noProof/>
            <w:webHidden/>
          </w:rPr>
          <w:fldChar w:fldCharType="end"/>
        </w:r>
      </w:hyperlink>
    </w:p>
    <w:p w14:paraId="231F8E67" w14:textId="6A7542B5" w:rsidR="005D55A4" w:rsidRDefault="00F5115C">
      <w:pPr>
        <w:pStyle w:val="TableofFigures"/>
        <w:tabs>
          <w:tab w:val="right" w:leader="dot" w:pos="10173"/>
        </w:tabs>
        <w:rPr>
          <w:rFonts w:asciiTheme="minorHAnsi" w:eastAsiaTheme="minorEastAsia" w:hAnsiTheme="minorHAnsi" w:cstheme="minorBidi"/>
          <w:noProof/>
          <w:sz w:val="22"/>
          <w:szCs w:val="22"/>
        </w:rPr>
      </w:pPr>
      <w:hyperlink w:anchor="_Toc49176880" w:history="1">
        <w:r w:rsidR="005D55A4" w:rsidRPr="00E17534">
          <w:rPr>
            <w:rStyle w:val="Hyperlink"/>
            <w:noProof/>
          </w:rPr>
          <w:t>Figure 5: Remove NFC Key Inner STM</w:t>
        </w:r>
        <w:r w:rsidR="005D55A4">
          <w:rPr>
            <w:noProof/>
            <w:webHidden/>
          </w:rPr>
          <w:tab/>
        </w:r>
        <w:r w:rsidR="005D55A4">
          <w:rPr>
            <w:noProof/>
            <w:webHidden/>
          </w:rPr>
          <w:fldChar w:fldCharType="begin"/>
        </w:r>
        <w:r w:rsidR="005D55A4">
          <w:rPr>
            <w:noProof/>
            <w:webHidden/>
          </w:rPr>
          <w:instrText xml:space="preserve"> PAGEREF _Toc49176880 \h </w:instrText>
        </w:r>
        <w:r w:rsidR="005D55A4">
          <w:rPr>
            <w:noProof/>
            <w:webHidden/>
          </w:rPr>
        </w:r>
        <w:r w:rsidR="005D55A4">
          <w:rPr>
            <w:noProof/>
            <w:webHidden/>
          </w:rPr>
          <w:fldChar w:fldCharType="separate"/>
        </w:r>
        <w:r w:rsidR="005D55A4">
          <w:rPr>
            <w:noProof/>
            <w:webHidden/>
          </w:rPr>
          <w:t>28</w:t>
        </w:r>
        <w:r w:rsidR="005D55A4">
          <w:rPr>
            <w:noProof/>
            <w:webHidden/>
          </w:rPr>
          <w:fldChar w:fldCharType="end"/>
        </w:r>
      </w:hyperlink>
    </w:p>
    <w:p w14:paraId="5A976E0F" w14:textId="260BB8C1" w:rsidR="00FD513D" w:rsidRPr="007A0C37" w:rsidRDefault="007A0C37" w:rsidP="007A0C37">
      <w:pPr>
        <w:rPr>
          <w:b/>
        </w:rPr>
      </w:pPr>
      <w:r w:rsidRPr="007A0C37">
        <w:rPr>
          <w:b/>
        </w:rPr>
        <w:fldChar w:fldCharType="end"/>
      </w:r>
    </w:p>
    <w:p w14:paraId="7E660B77" w14:textId="77777777" w:rsidR="007A0C37" w:rsidRPr="00D63E7D" w:rsidRDefault="007A0C37" w:rsidP="007A0C37">
      <w:pPr>
        <w:rPr>
          <w:rFonts w:cs="Arial"/>
          <w:b/>
          <w:sz w:val="32"/>
        </w:rPr>
      </w:pPr>
      <w:r w:rsidRPr="00D63E7D">
        <w:rPr>
          <w:rFonts w:cs="Arial"/>
          <w:b/>
          <w:sz w:val="32"/>
        </w:rPr>
        <w:t>List of Tables</w:t>
      </w:r>
    </w:p>
    <w:p w14:paraId="10F18594" w14:textId="247EFAF5" w:rsidR="005D55A4" w:rsidRDefault="007A0C37">
      <w:pPr>
        <w:pStyle w:val="TableofFigures"/>
        <w:tabs>
          <w:tab w:val="right" w:leader="dot" w:pos="10173"/>
        </w:tabs>
        <w:rPr>
          <w:rFonts w:asciiTheme="minorHAnsi" w:eastAsiaTheme="minorEastAsia" w:hAnsiTheme="minorHAnsi" w:cstheme="minorBidi"/>
          <w:noProof/>
          <w:sz w:val="22"/>
          <w:szCs w:val="22"/>
        </w:rPr>
      </w:pPr>
      <w:r w:rsidRPr="00D63E7D">
        <w:rPr>
          <w:rStyle w:val="Hyperlink"/>
          <w:rFonts w:cs="Arial"/>
          <w:noProof/>
        </w:rPr>
        <w:fldChar w:fldCharType="begin"/>
      </w:r>
      <w:r w:rsidRPr="00D63E7D">
        <w:rPr>
          <w:rStyle w:val="Hyperlink"/>
          <w:rFonts w:cs="Arial"/>
          <w:noProof/>
        </w:rPr>
        <w:instrText xml:space="preserve"> TOC \h \z \c "Table" </w:instrText>
      </w:r>
      <w:r w:rsidRPr="00D63E7D">
        <w:rPr>
          <w:rStyle w:val="Hyperlink"/>
          <w:rFonts w:cs="Arial"/>
          <w:noProof/>
        </w:rPr>
        <w:fldChar w:fldCharType="separate"/>
      </w:r>
      <w:hyperlink w:anchor="_Toc49176881" w:history="1">
        <w:r w:rsidR="005D55A4" w:rsidRPr="0012184C">
          <w:rPr>
            <w:rStyle w:val="Hyperlink"/>
            <w:noProof/>
          </w:rPr>
          <w:t>Table 1: Operation Modes and States on Display System</w:t>
        </w:r>
        <w:r w:rsidR="005D55A4">
          <w:rPr>
            <w:noProof/>
            <w:webHidden/>
          </w:rPr>
          <w:tab/>
        </w:r>
        <w:r w:rsidR="005D55A4">
          <w:rPr>
            <w:noProof/>
            <w:webHidden/>
          </w:rPr>
          <w:fldChar w:fldCharType="begin"/>
        </w:r>
        <w:r w:rsidR="005D55A4">
          <w:rPr>
            <w:noProof/>
            <w:webHidden/>
          </w:rPr>
          <w:instrText xml:space="preserve"> PAGEREF _Toc49176881 \h </w:instrText>
        </w:r>
        <w:r w:rsidR="005D55A4">
          <w:rPr>
            <w:noProof/>
            <w:webHidden/>
          </w:rPr>
        </w:r>
        <w:r w:rsidR="005D55A4">
          <w:rPr>
            <w:noProof/>
            <w:webHidden/>
          </w:rPr>
          <w:fldChar w:fldCharType="separate"/>
        </w:r>
        <w:r w:rsidR="005D55A4">
          <w:rPr>
            <w:noProof/>
            <w:webHidden/>
          </w:rPr>
          <w:t>9</w:t>
        </w:r>
        <w:r w:rsidR="005D55A4">
          <w:rPr>
            <w:noProof/>
            <w:webHidden/>
          </w:rPr>
          <w:fldChar w:fldCharType="end"/>
        </w:r>
      </w:hyperlink>
    </w:p>
    <w:p w14:paraId="1C9E4BA5" w14:textId="347B7663" w:rsidR="005D55A4" w:rsidRDefault="00F5115C">
      <w:pPr>
        <w:pStyle w:val="TableofFigures"/>
        <w:tabs>
          <w:tab w:val="right" w:leader="dot" w:pos="10173"/>
        </w:tabs>
        <w:rPr>
          <w:rFonts w:asciiTheme="minorHAnsi" w:eastAsiaTheme="minorEastAsia" w:hAnsiTheme="minorHAnsi" w:cstheme="minorBidi"/>
          <w:noProof/>
          <w:sz w:val="22"/>
          <w:szCs w:val="22"/>
        </w:rPr>
      </w:pPr>
      <w:hyperlink w:anchor="_Toc49176882" w:history="1">
        <w:r w:rsidR="005D55A4" w:rsidRPr="0012184C">
          <w:rPr>
            <w:rStyle w:val="Hyperlink"/>
            <w:noProof/>
          </w:rPr>
          <w:t>Table 2: Operation Modes and States on Add NFC key InnerSTM</w:t>
        </w:r>
        <w:r w:rsidR="005D55A4">
          <w:rPr>
            <w:noProof/>
            <w:webHidden/>
          </w:rPr>
          <w:tab/>
        </w:r>
        <w:r w:rsidR="005D55A4">
          <w:rPr>
            <w:noProof/>
            <w:webHidden/>
          </w:rPr>
          <w:fldChar w:fldCharType="begin"/>
        </w:r>
        <w:r w:rsidR="005D55A4">
          <w:rPr>
            <w:noProof/>
            <w:webHidden/>
          </w:rPr>
          <w:instrText xml:space="preserve"> PAGEREF _Toc49176882 \h </w:instrText>
        </w:r>
        <w:r w:rsidR="005D55A4">
          <w:rPr>
            <w:noProof/>
            <w:webHidden/>
          </w:rPr>
        </w:r>
        <w:r w:rsidR="005D55A4">
          <w:rPr>
            <w:noProof/>
            <w:webHidden/>
          </w:rPr>
          <w:fldChar w:fldCharType="separate"/>
        </w:r>
        <w:r w:rsidR="005D55A4">
          <w:rPr>
            <w:noProof/>
            <w:webHidden/>
          </w:rPr>
          <w:t>18</w:t>
        </w:r>
        <w:r w:rsidR="005D55A4">
          <w:rPr>
            <w:noProof/>
            <w:webHidden/>
          </w:rPr>
          <w:fldChar w:fldCharType="end"/>
        </w:r>
      </w:hyperlink>
    </w:p>
    <w:p w14:paraId="7FC8BA5A" w14:textId="53F3376A" w:rsidR="005D55A4" w:rsidRDefault="00F5115C">
      <w:pPr>
        <w:pStyle w:val="TableofFigures"/>
        <w:tabs>
          <w:tab w:val="right" w:leader="dot" w:pos="10173"/>
        </w:tabs>
        <w:rPr>
          <w:rFonts w:asciiTheme="minorHAnsi" w:eastAsiaTheme="minorEastAsia" w:hAnsiTheme="minorHAnsi" w:cstheme="minorBidi"/>
          <w:noProof/>
          <w:sz w:val="22"/>
          <w:szCs w:val="22"/>
        </w:rPr>
      </w:pPr>
      <w:hyperlink w:anchor="_Toc49176883" w:history="1">
        <w:r w:rsidR="005D55A4" w:rsidRPr="0012184C">
          <w:rPr>
            <w:rStyle w:val="Hyperlink"/>
            <w:noProof/>
          </w:rPr>
          <w:t>Table 3: Operation Modes and States on MyKey Management Inner STM</w:t>
        </w:r>
        <w:r w:rsidR="005D55A4">
          <w:rPr>
            <w:noProof/>
            <w:webHidden/>
          </w:rPr>
          <w:tab/>
        </w:r>
        <w:r w:rsidR="005D55A4">
          <w:rPr>
            <w:noProof/>
            <w:webHidden/>
          </w:rPr>
          <w:fldChar w:fldCharType="begin"/>
        </w:r>
        <w:r w:rsidR="005D55A4">
          <w:rPr>
            <w:noProof/>
            <w:webHidden/>
          </w:rPr>
          <w:instrText xml:space="preserve"> PAGEREF _Toc49176883 \h </w:instrText>
        </w:r>
        <w:r w:rsidR="005D55A4">
          <w:rPr>
            <w:noProof/>
            <w:webHidden/>
          </w:rPr>
        </w:r>
        <w:r w:rsidR="005D55A4">
          <w:rPr>
            <w:noProof/>
            <w:webHidden/>
          </w:rPr>
          <w:fldChar w:fldCharType="separate"/>
        </w:r>
        <w:r w:rsidR="005D55A4">
          <w:rPr>
            <w:noProof/>
            <w:webHidden/>
          </w:rPr>
          <w:t>22</w:t>
        </w:r>
        <w:r w:rsidR="005D55A4">
          <w:rPr>
            <w:noProof/>
            <w:webHidden/>
          </w:rPr>
          <w:fldChar w:fldCharType="end"/>
        </w:r>
      </w:hyperlink>
    </w:p>
    <w:p w14:paraId="52A1FE7D" w14:textId="274E467B" w:rsidR="005D55A4" w:rsidRDefault="00F5115C">
      <w:pPr>
        <w:pStyle w:val="TableofFigures"/>
        <w:tabs>
          <w:tab w:val="right" w:leader="dot" w:pos="10173"/>
        </w:tabs>
        <w:rPr>
          <w:rFonts w:asciiTheme="minorHAnsi" w:eastAsiaTheme="minorEastAsia" w:hAnsiTheme="minorHAnsi" w:cstheme="minorBidi"/>
          <w:noProof/>
          <w:sz w:val="22"/>
          <w:szCs w:val="22"/>
        </w:rPr>
      </w:pPr>
      <w:hyperlink w:anchor="_Toc49176884" w:history="1">
        <w:r w:rsidR="005D55A4" w:rsidRPr="0012184C">
          <w:rPr>
            <w:rStyle w:val="Hyperlink"/>
            <w:noProof/>
          </w:rPr>
          <w:t>Table 4: Operation Modes and States on Personal Profiles Linking STM</w:t>
        </w:r>
        <w:r w:rsidR="005D55A4">
          <w:rPr>
            <w:noProof/>
            <w:webHidden/>
          </w:rPr>
          <w:tab/>
        </w:r>
        <w:r w:rsidR="005D55A4">
          <w:rPr>
            <w:noProof/>
            <w:webHidden/>
          </w:rPr>
          <w:fldChar w:fldCharType="begin"/>
        </w:r>
        <w:r w:rsidR="005D55A4">
          <w:rPr>
            <w:noProof/>
            <w:webHidden/>
          </w:rPr>
          <w:instrText xml:space="preserve"> PAGEREF _Toc49176884 \h </w:instrText>
        </w:r>
        <w:r w:rsidR="005D55A4">
          <w:rPr>
            <w:noProof/>
            <w:webHidden/>
          </w:rPr>
        </w:r>
        <w:r w:rsidR="005D55A4">
          <w:rPr>
            <w:noProof/>
            <w:webHidden/>
          </w:rPr>
          <w:fldChar w:fldCharType="separate"/>
        </w:r>
        <w:r w:rsidR="005D55A4">
          <w:rPr>
            <w:noProof/>
            <w:webHidden/>
          </w:rPr>
          <w:t>25</w:t>
        </w:r>
        <w:r w:rsidR="005D55A4">
          <w:rPr>
            <w:noProof/>
            <w:webHidden/>
          </w:rPr>
          <w:fldChar w:fldCharType="end"/>
        </w:r>
      </w:hyperlink>
    </w:p>
    <w:p w14:paraId="2BACDB8D" w14:textId="6E0ACE8C" w:rsidR="005D55A4" w:rsidRDefault="00F5115C">
      <w:pPr>
        <w:pStyle w:val="TableofFigures"/>
        <w:tabs>
          <w:tab w:val="right" w:leader="dot" w:pos="10173"/>
        </w:tabs>
        <w:rPr>
          <w:rFonts w:asciiTheme="minorHAnsi" w:eastAsiaTheme="minorEastAsia" w:hAnsiTheme="minorHAnsi" w:cstheme="minorBidi"/>
          <w:noProof/>
          <w:sz w:val="22"/>
          <w:szCs w:val="22"/>
        </w:rPr>
      </w:pPr>
      <w:hyperlink w:anchor="_Toc49176885" w:history="1">
        <w:r w:rsidR="005D55A4" w:rsidRPr="0012184C">
          <w:rPr>
            <w:rStyle w:val="Hyperlink"/>
            <w:noProof/>
          </w:rPr>
          <w:t>Table 5: Operation Modes and States on Remove NFC Key Inner STM</w:t>
        </w:r>
        <w:r w:rsidR="005D55A4">
          <w:rPr>
            <w:noProof/>
            <w:webHidden/>
          </w:rPr>
          <w:tab/>
        </w:r>
        <w:r w:rsidR="005D55A4">
          <w:rPr>
            <w:noProof/>
            <w:webHidden/>
          </w:rPr>
          <w:fldChar w:fldCharType="begin"/>
        </w:r>
        <w:r w:rsidR="005D55A4">
          <w:rPr>
            <w:noProof/>
            <w:webHidden/>
          </w:rPr>
          <w:instrText xml:space="preserve"> PAGEREF _Toc49176885 \h </w:instrText>
        </w:r>
        <w:r w:rsidR="005D55A4">
          <w:rPr>
            <w:noProof/>
            <w:webHidden/>
          </w:rPr>
        </w:r>
        <w:r w:rsidR="005D55A4">
          <w:rPr>
            <w:noProof/>
            <w:webHidden/>
          </w:rPr>
          <w:fldChar w:fldCharType="separate"/>
        </w:r>
        <w:r w:rsidR="005D55A4">
          <w:rPr>
            <w:noProof/>
            <w:webHidden/>
          </w:rPr>
          <w:t>29</w:t>
        </w:r>
        <w:r w:rsidR="005D55A4">
          <w:rPr>
            <w:noProof/>
            <w:webHidden/>
          </w:rPr>
          <w:fldChar w:fldCharType="end"/>
        </w:r>
      </w:hyperlink>
    </w:p>
    <w:p w14:paraId="52032819" w14:textId="7EBA91ED" w:rsidR="007A0C37" w:rsidRDefault="007A0C37" w:rsidP="007A0C37">
      <w:r w:rsidRPr="00D63E7D">
        <w:rPr>
          <w:rStyle w:val="Hyperlink"/>
          <w:rFonts w:cs="Arial"/>
          <w:noProof/>
        </w:rPr>
        <w:fldChar w:fldCharType="end"/>
      </w:r>
    </w:p>
    <w:p w14:paraId="5E2619BA" w14:textId="77777777" w:rsidR="00294532" w:rsidRDefault="000B772A" w:rsidP="005222D9">
      <w:pPr>
        <w:pStyle w:val="Heading1"/>
      </w:pPr>
      <w:bookmarkStart w:id="6" w:name="_Toc49176842"/>
      <w:r>
        <w:lastRenderedPageBreak/>
        <w:t>Introduction</w:t>
      </w:r>
      <w:bookmarkEnd w:id="6"/>
    </w:p>
    <w:p w14:paraId="76B5DBD2" w14:textId="77777777" w:rsidR="00A82627" w:rsidRPr="00185AC3" w:rsidRDefault="00212B41" w:rsidP="00A82627">
      <w:pPr>
        <w:pStyle w:val="Heading2"/>
      </w:pPr>
      <w:bookmarkStart w:id="7" w:name="_Toc420397661"/>
      <w:bookmarkStart w:id="8" w:name="_Toc215652128"/>
      <w:bookmarkStart w:id="9" w:name="_Toc49176843"/>
      <w:r>
        <w:t xml:space="preserve">Document </w:t>
      </w:r>
      <w:r w:rsidR="00A82627">
        <w:t>Purpose</w:t>
      </w:r>
      <w:bookmarkEnd w:id="7"/>
      <w:bookmarkEnd w:id="8"/>
      <w:bookmarkEnd w:id="9"/>
    </w:p>
    <w:p w14:paraId="39BEECAB" w14:textId="77777777" w:rsidR="00A82627" w:rsidRDefault="00A82627" w:rsidP="00A82627">
      <w:pPr>
        <w:pStyle w:val="BodyText"/>
        <w:ind w:right="142"/>
        <w:jc w:val="both"/>
        <w:rPr>
          <w:rFonts w:cs="Arial"/>
          <w:lang w:val="en-US"/>
        </w:rPr>
      </w:pPr>
      <w:r>
        <w:rPr>
          <w:rFonts w:cs="Arial"/>
          <w:lang w:val="en-US"/>
        </w:rPr>
        <w:t xml:space="preserve">The </w:t>
      </w:r>
      <w:r w:rsidR="00FB2A75">
        <w:rPr>
          <w:rFonts w:cs="Arial"/>
          <w:lang w:val="en-US"/>
        </w:rPr>
        <w:t>Func</w:t>
      </w:r>
      <w:r w:rsidR="00B61A8E">
        <w:rPr>
          <w:rFonts w:cs="Arial"/>
          <w:lang w:val="en-US"/>
        </w:rPr>
        <w:t>t</w:t>
      </w:r>
      <w:r w:rsidR="00FB2A75">
        <w:rPr>
          <w:rFonts w:cs="Arial"/>
          <w:lang w:val="en-US"/>
        </w:rPr>
        <w:t>i</w:t>
      </w:r>
      <w:r w:rsidR="00B61A8E">
        <w:rPr>
          <w:rFonts w:cs="Arial"/>
          <w:lang w:val="en-US"/>
        </w:rPr>
        <w:t xml:space="preserve">on </w:t>
      </w:r>
      <w:r w:rsidR="00FA5A76">
        <w:rPr>
          <w:rFonts w:cs="Arial"/>
          <w:lang w:val="en-US"/>
        </w:rPr>
        <w:t>(</w:t>
      </w:r>
      <w:r w:rsidR="00B61A8E">
        <w:rPr>
          <w:rFonts w:cs="Arial"/>
          <w:lang w:val="en-US"/>
        </w:rPr>
        <w:t>Group</w:t>
      </w:r>
      <w:r w:rsidR="00FA5A76">
        <w:rPr>
          <w:rFonts w:cs="Arial"/>
          <w:lang w:val="en-US"/>
        </w:rPr>
        <w:t>)</w:t>
      </w:r>
      <w:r w:rsidR="00B61A8E">
        <w:rPr>
          <w:rFonts w:cs="Arial"/>
          <w:lang w:val="en-US"/>
        </w:rPr>
        <w:t xml:space="preserve"> Specification</w:t>
      </w:r>
      <w:r>
        <w:rPr>
          <w:rFonts w:cs="Arial"/>
          <w:lang w:val="en-US"/>
        </w:rPr>
        <w:t xml:space="preserve"> </w:t>
      </w:r>
      <w:r w:rsidR="00DA25D8">
        <w:rPr>
          <w:rFonts w:cs="Arial"/>
          <w:lang w:val="en-US"/>
        </w:rPr>
        <w:t xml:space="preserve">(FS) </w:t>
      </w:r>
      <w:r>
        <w:rPr>
          <w:rFonts w:cs="Arial"/>
          <w:lang w:val="en-US"/>
        </w:rPr>
        <w:t>specifies</w:t>
      </w:r>
      <w:r w:rsidR="00B61A8E">
        <w:rPr>
          <w:rFonts w:cs="Arial"/>
          <w:lang w:val="en-US"/>
        </w:rPr>
        <w:t xml:space="preserve"> </w:t>
      </w:r>
      <w:r w:rsidR="00FA5A76">
        <w:rPr>
          <w:rFonts w:cs="Arial"/>
          <w:lang w:val="en-US"/>
        </w:rPr>
        <w:t>an individual function / a</w:t>
      </w:r>
      <w:r w:rsidR="00B61A8E">
        <w:rPr>
          <w:rFonts w:cs="Arial"/>
          <w:lang w:val="en-US"/>
        </w:rPr>
        <w:t xml:space="preserve"> group of</w:t>
      </w:r>
      <w:r>
        <w:rPr>
          <w:rFonts w:cs="Arial"/>
          <w:lang w:val="en-US"/>
        </w:rPr>
        <w:t xml:space="preserve"> </w:t>
      </w:r>
      <w:r w:rsidR="00B61A8E">
        <w:rPr>
          <w:rFonts w:cs="Arial"/>
          <w:lang w:val="en-US"/>
        </w:rPr>
        <w:t>functions.</w:t>
      </w:r>
    </w:p>
    <w:p w14:paraId="6C8A2CD1" w14:textId="77777777" w:rsidR="00233487" w:rsidRDefault="00233487" w:rsidP="00A82627">
      <w:pPr>
        <w:pStyle w:val="BodyText"/>
        <w:ind w:right="142"/>
        <w:jc w:val="both"/>
        <w:rPr>
          <w:rFonts w:cs="Arial"/>
          <w:lang w:val="en-US"/>
        </w:rPr>
      </w:pPr>
    </w:p>
    <w:p w14:paraId="61ECFB03" w14:textId="5835AAA4" w:rsidR="00A82627" w:rsidRPr="00F93C59" w:rsidRDefault="00233487" w:rsidP="00F93C59">
      <w:pPr>
        <w:pStyle w:val="BodyText"/>
        <w:ind w:right="142"/>
        <w:jc w:val="both"/>
        <w:rPr>
          <w:rStyle w:val="CaptionChar2"/>
          <w:rFonts w:cs="Arial"/>
          <w:b w:val="0"/>
          <w:lang w:val="en-US" w:eastAsia="en-US"/>
        </w:rPr>
      </w:pPr>
      <w:r w:rsidRPr="001B1565">
        <w:rPr>
          <w:rFonts w:cs="Arial"/>
          <w:lang w:val="en-US"/>
        </w:rPr>
        <w:t xml:space="preserve">To get more information about the concept </w:t>
      </w:r>
      <w:r>
        <w:rPr>
          <w:rFonts w:cs="Arial"/>
          <w:lang w:val="en-US"/>
        </w:rPr>
        <w:t>of</w:t>
      </w:r>
      <w:r w:rsidRPr="001B1565">
        <w:rPr>
          <w:rFonts w:cs="Arial"/>
          <w:lang w:val="en-US"/>
        </w:rPr>
        <w:t xml:space="preserve"> </w:t>
      </w:r>
      <w:r>
        <w:rPr>
          <w:rFonts w:cs="Arial"/>
          <w:lang w:val="en-US"/>
        </w:rPr>
        <w:t xml:space="preserve">feature, function and component level abstraction refer to the </w:t>
      </w:r>
      <w:hyperlink r:id="rId14" w:history="1">
        <w:r w:rsidRPr="000F5F82">
          <w:rPr>
            <w:rStyle w:val="Hyperlink"/>
            <w:rFonts w:cs="Arial"/>
            <w:lang w:val="en-US"/>
          </w:rPr>
          <w:t>Ford RE Wiki</w:t>
        </w:r>
      </w:hyperlink>
      <w:r w:rsidRPr="00233487">
        <w:t>.</w:t>
      </w:r>
      <w:bookmarkStart w:id="10" w:name="_Scope"/>
      <w:bookmarkEnd w:id="10"/>
    </w:p>
    <w:p w14:paraId="5B668020" w14:textId="77777777" w:rsidR="00A82627" w:rsidRPr="00185AC3" w:rsidRDefault="00212B41" w:rsidP="00A82627">
      <w:pPr>
        <w:pStyle w:val="Heading2"/>
      </w:pPr>
      <w:bookmarkStart w:id="11" w:name="_Toc420397662"/>
      <w:bookmarkStart w:id="12" w:name="_Toc49176844"/>
      <w:r>
        <w:t xml:space="preserve">Document </w:t>
      </w:r>
      <w:r w:rsidR="00A82627">
        <w:t>Audience</w:t>
      </w:r>
      <w:bookmarkEnd w:id="11"/>
      <w:bookmarkEnd w:id="12"/>
    </w:p>
    <w:p w14:paraId="064E23E5" w14:textId="77777777" w:rsidR="00A82627" w:rsidRDefault="00A82627" w:rsidP="00A82627">
      <w:pPr>
        <w:pStyle w:val="BodyText"/>
        <w:ind w:right="142"/>
        <w:jc w:val="both"/>
        <w:rPr>
          <w:rFonts w:cs="Arial"/>
          <w:lang w:val="en-US"/>
        </w:rPr>
      </w:pPr>
      <w:r w:rsidRPr="00185AC3">
        <w:rPr>
          <w:rFonts w:cs="Arial"/>
          <w:lang w:val="en-US"/>
        </w:rPr>
        <w:t xml:space="preserve">The </w:t>
      </w:r>
      <w:r>
        <w:rPr>
          <w:rFonts w:cs="Arial"/>
          <w:lang w:val="en-US"/>
        </w:rPr>
        <w:t>FS</w:t>
      </w:r>
      <w:r w:rsidRPr="00185AC3">
        <w:rPr>
          <w:rFonts w:cs="Arial"/>
          <w:lang w:val="en-US"/>
        </w:rPr>
        <w:t xml:space="preserve"> is </w:t>
      </w:r>
      <w:r>
        <w:rPr>
          <w:rFonts w:cs="Arial"/>
          <w:lang w:val="en-US"/>
        </w:rPr>
        <w:t xml:space="preserve">authored by </w:t>
      </w:r>
      <w:r w:rsidR="00DA25D8">
        <w:rPr>
          <w:rFonts w:cs="Arial"/>
          <w:lang w:val="en-US"/>
        </w:rPr>
        <w:t>the owners of the individual functions</w:t>
      </w:r>
      <w:r>
        <w:rPr>
          <w:rFonts w:cs="Arial"/>
          <w:lang w:val="en-US"/>
        </w:rPr>
        <w:t xml:space="preserve">. All Stakeholders, i.e., all people who have a valid interest in the </w:t>
      </w:r>
      <w:r w:rsidR="00DA25D8">
        <w:rPr>
          <w:rFonts w:cs="Arial"/>
          <w:lang w:val="en-US"/>
        </w:rPr>
        <w:t>functions and their</w:t>
      </w:r>
      <w:r>
        <w:rPr>
          <w:rFonts w:cs="Arial"/>
          <w:lang w:val="en-US"/>
        </w:rPr>
        <w:t xml:space="preserve"> behavior should read and, if possible, review the FS. It needs to be guaranteed, that all stakeholders have access to the currently valid version of the FS.</w:t>
      </w:r>
    </w:p>
    <w:p w14:paraId="32CB5AAB" w14:textId="77777777" w:rsidR="00A82627" w:rsidRDefault="00A82627" w:rsidP="00A82627">
      <w:pPr>
        <w:pStyle w:val="Heading3"/>
      </w:pPr>
      <w:bookmarkStart w:id="13" w:name="_Toc420397663"/>
      <w:bookmarkStart w:id="14" w:name="_Toc49176845"/>
      <w:r>
        <w:t>Stakeholder List</w:t>
      </w:r>
      <w:bookmarkEnd w:id="13"/>
      <w:bookmarkEnd w:id="14"/>
    </w:p>
    <w:p w14:paraId="3E621B1A" w14:textId="052E7F05" w:rsidR="00A82627" w:rsidRDefault="00A82627" w:rsidP="00A82627">
      <w:r>
        <w:t xml:space="preserve">For the latest list of the feature stakeholder and their roles &amp; responsibilities refer to </w:t>
      </w:r>
      <w:r w:rsidRPr="002A1EEE">
        <w:rPr>
          <w:color w:val="0000FF"/>
        </w:rPr>
        <w:t>&lt;</w:t>
      </w:r>
      <w:r w:rsidR="00395B72">
        <w:rPr>
          <w:color w:val="0000FF"/>
        </w:rPr>
        <w:t xml:space="preserve">Put </w:t>
      </w:r>
      <w:r w:rsidRPr="002A1EEE">
        <w:rPr>
          <w:color w:val="0000FF"/>
        </w:rPr>
        <w:t>VSEM Link</w:t>
      </w:r>
      <w:r w:rsidR="00395B72">
        <w:rPr>
          <w:color w:val="0000FF"/>
        </w:rPr>
        <w:t xml:space="preserve"> here</w:t>
      </w:r>
      <w:r w:rsidRPr="002A1EEE">
        <w:rPr>
          <w:color w:val="0000FF"/>
        </w:rPr>
        <w:t>&gt;</w:t>
      </w:r>
      <w:r>
        <w:t>.</w:t>
      </w:r>
    </w:p>
    <w:tbl>
      <w:tblPr>
        <w:tblStyle w:val="TableGrid"/>
        <w:tblW w:w="0" w:type="auto"/>
        <w:tblInd w:w="0" w:type="dxa"/>
        <w:tblLayout w:type="fixed"/>
        <w:tblLook w:val="04A0" w:firstRow="1" w:lastRow="0" w:firstColumn="1" w:lastColumn="0" w:noHBand="0" w:noVBand="1"/>
      </w:tblPr>
      <w:tblGrid>
        <w:gridCol w:w="2245"/>
        <w:gridCol w:w="1170"/>
        <w:gridCol w:w="1890"/>
        <w:gridCol w:w="1980"/>
        <w:gridCol w:w="2888"/>
      </w:tblGrid>
      <w:tr w:rsidR="00861FDF" w14:paraId="567F25BF" w14:textId="77777777" w:rsidTr="00861FDF">
        <w:tc>
          <w:tcPr>
            <w:tcW w:w="2245" w:type="dxa"/>
            <w:tcBorders>
              <w:top w:val="single" w:sz="4" w:space="0" w:color="auto"/>
              <w:left w:val="single" w:sz="4" w:space="0" w:color="auto"/>
              <w:bottom w:val="single" w:sz="4" w:space="0" w:color="auto"/>
              <w:right w:val="single" w:sz="4" w:space="0" w:color="auto"/>
            </w:tcBorders>
            <w:hideMark/>
          </w:tcPr>
          <w:p w14:paraId="66222A49" w14:textId="77777777" w:rsidR="00861FDF" w:rsidRDefault="00861FDF">
            <w:pPr>
              <w:pStyle w:val="BodyText"/>
              <w:spacing w:line="240" w:lineRule="atLeast"/>
              <w:jc w:val="both"/>
              <w:rPr>
                <w:b/>
              </w:rPr>
            </w:pPr>
            <w:r>
              <w:rPr>
                <w:b/>
              </w:rPr>
              <w:lastRenderedPageBreak/>
              <w:t>Name</w:t>
            </w:r>
          </w:p>
        </w:tc>
        <w:tc>
          <w:tcPr>
            <w:tcW w:w="1170" w:type="dxa"/>
            <w:tcBorders>
              <w:top w:val="single" w:sz="4" w:space="0" w:color="auto"/>
              <w:left w:val="single" w:sz="4" w:space="0" w:color="auto"/>
              <w:bottom w:val="single" w:sz="4" w:space="0" w:color="auto"/>
              <w:right w:val="single" w:sz="4" w:space="0" w:color="auto"/>
            </w:tcBorders>
            <w:hideMark/>
          </w:tcPr>
          <w:p w14:paraId="47BD1FD7" w14:textId="77777777" w:rsidR="00861FDF" w:rsidRDefault="00861FDF">
            <w:pPr>
              <w:pStyle w:val="BodyText"/>
              <w:spacing w:line="240" w:lineRule="atLeast"/>
              <w:jc w:val="both"/>
              <w:rPr>
                <w:b/>
              </w:rPr>
            </w:pPr>
            <w:r>
              <w:rPr>
                <w:b/>
              </w:rPr>
              <w:t>CDSID</w:t>
            </w:r>
          </w:p>
        </w:tc>
        <w:tc>
          <w:tcPr>
            <w:tcW w:w="1890" w:type="dxa"/>
            <w:tcBorders>
              <w:top w:val="single" w:sz="4" w:space="0" w:color="auto"/>
              <w:left w:val="single" w:sz="4" w:space="0" w:color="auto"/>
              <w:bottom w:val="single" w:sz="4" w:space="0" w:color="auto"/>
              <w:right w:val="single" w:sz="4" w:space="0" w:color="auto"/>
            </w:tcBorders>
            <w:hideMark/>
          </w:tcPr>
          <w:p w14:paraId="3D7B5578" w14:textId="77777777" w:rsidR="00861FDF" w:rsidRDefault="00861FDF">
            <w:pPr>
              <w:pStyle w:val="BodyText"/>
              <w:spacing w:line="240" w:lineRule="atLeast"/>
              <w:jc w:val="both"/>
              <w:rPr>
                <w:b/>
              </w:rPr>
            </w:pPr>
            <w:r>
              <w:rPr>
                <w:b/>
              </w:rPr>
              <w:t>Org.</w:t>
            </w:r>
          </w:p>
        </w:tc>
        <w:tc>
          <w:tcPr>
            <w:tcW w:w="1980" w:type="dxa"/>
            <w:tcBorders>
              <w:top w:val="single" w:sz="4" w:space="0" w:color="auto"/>
              <w:left w:val="single" w:sz="4" w:space="0" w:color="auto"/>
              <w:bottom w:val="single" w:sz="4" w:space="0" w:color="auto"/>
              <w:right w:val="single" w:sz="4" w:space="0" w:color="auto"/>
            </w:tcBorders>
            <w:hideMark/>
          </w:tcPr>
          <w:p w14:paraId="3F8AB8AE" w14:textId="77777777" w:rsidR="00861FDF" w:rsidRDefault="00861FDF">
            <w:pPr>
              <w:pStyle w:val="BodyText"/>
              <w:spacing w:line="240" w:lineRule="atLeast"/>
              <w:jc w:val="both"/>
              <w:rPr>
                <w:b/>
              </w:rPr>
            </w:pPr>
            <w:r>
              <w:rPr>
                <w:b/>
              </w:rPr>
              <w:t>Title</w:t>
            </w:r>
          </w:p>
        </w:tc>
        <w:tc>
          <w:tcPr>
            <w:tcW w:w="2888" w:type="dxa"/>
            <w:tcBorders>
              <w:top w:val="single" w:sz="4" w:space="0" w:color="auto"/>
              <w:left w:val="single" w:sz="4" w:space="0" w:color="auto"/>
              <w:bottom w:val="single" w:sz="4" w:space="0" w:color="auto"/>
              <w:right w:val="single" w:sz="4" w:space="0" w:color="auto"/>
            </w:tcBorders>
            <w:hideMark/>
          </w:tcPr>
          <w:p w14:paraId="47DBCE1E" w14:textId="77777777" w:rsidR="00861FDF" w:rsidRDefault="00861FDF">
            <w:pPr>
              <w:pStyle w:val="BodyText"/>
              <w:spacing w:line="240" w:lineRule="atLeast"/>
              <w:jc w:val="both"/>
              <w:rPr>
                <w:b/>
              </w:rPr>
            </w:pPr>
            <w:r>
              <w:rPr>
                <w:b/>
              </w:rPr>
              <w:t>Project Role</w:t>
            </w:r>
          </w:p>
        </w:tc>
      </w:tr>
      <w:tr w:rsidR="00861FDF" w14:paraId="26AF162B" w14:textId="77777777" w:rsidTr="00861FDF">
        <w:tc>
          <w:tcPr>
            <w:tcW w:w="2245" w:type="dxa"/>
            <w:tcBorders>
              <w:top w:val="single" w:sz="4" w:space="0" w:color="auto"/>
              <w:left w:val="single" w:sz="4" w:space="0" w:color="auto"/>
              <w:bottom w:val="single" w:sz="4" w:space="0" w:color="auto"/>
              <w:right w:val="single" w:sz="4" w:space="0" w:color="auto"/>
            </w:tcBorders>
            <w:hideMark/>
          </w:tcPr>
          <w:p w14:paraId="66D7E9D9" w14:textId="77777777" w:rsidR="00861FDF" w:rsidRDefault="00861FDF">
            <w:pPr>
              <w:pStyle w:val="BodyText"/>
              <w:spacing w:line="240" w:lineRule="atLeast"/>
              <w:jc w:val="both"/>
            </w:pPr>
            <w:r>
              <w:t>John Van Wiemeersch</w:t>
            </w:r>
          </w:p>
        </w:tc>
        <w:tc>
          <w:tcPr>
            <w:tcW w:w="1170" w:type="dxa"/>
            <w:tcBorders>
              <w:top w:val="single" w:sz="4" w:space="0" w:color="auto"/>
              <w:left w:val="single" w:sz="4" w:space="0" w:color="auto"/>
              <w:bottom w:val="single" w:sz="4" w:space="0" w:color="auto"/>
              <w:right w:val="single" w:sz="4" w:space="0" w:color="auto"/>
            </w:tcBorders>
            <w:hideMark/>
          </w:tcPr>
          <w:p w14:paraId="04332565" w14:textId="77777777" w:rsidR="00861FDF" w:rsidRDefault="00861FDF">
            <w:pPr>
              <w:pStyle w:val="BodyText"/>
              <w:spacing w:line="240" w:lineRule="atLeast"/>
              <w:jc w:val="both"/>
            </w:pPr>
            <w:r>
              <w:t>jvanviem</w:t>
            </w:r>
          </w:p>
        </w:tc>
        <w:tc>
          <w:tcPr>
            <w:tcW w:w="1890" w:type="dxa"/>
            <w:tcBorders>
              <w:top w:val="single" w:sz="4" w:space="0" w:color="auto"/>
              <w:left w:val="single" w:sz="4" w:space="0" w:color="auto"/>
              <w:bottom w:val="single" w:sz="4" w:space="0" w:color="auto"/>
              <w:right w:val="single" w:sz="4" w:space="0" w:color="auto"/>
            </w:tcBorders>
            <w:hideMark/>
          </w:tcPr>
          <w:p w14:paraId="392E34F6" w14:textId="77777777" w:rsidR="00861FDF" w:rsidRDefault="00861FDF">
            <w:pPr>
              <w:pStyle w:val="BodyText"/>
              <w:spacing w:line="240" w:lineRule="atLeast"/>
            </w:pPr>
            <w:r>
              <w:t>RA&amp;E, Adv. Feat. Development</w:t>
            </w:r>
          </w:p>
        </w:tc>
        <w:tc>
          <w:tcPr>
            <w:tcW w:w="1980" w:type="dxa"/>
            <w:tcBorders>
              <w:top w:val="single" w:sz="4" w:space="0" w:color="auto"/>
              <w:left w:val="single" w:sz="4" w:space="0" w:color="auto"/>
              <w:bottom w:val="single" w:sz="4" w:space="0" w:color="auto"/>
              <w:right w:val="single" w:sz="4" w:space="0" w:color="auto"/>
            </w:tcBorders>
            <w:hideMark/>
          </w:tcPr>
          <w:p w14:paraId="3CB28DB8" w14:textId="77777777" w:rsidR="00861FDF" w:rsidRDefault="00861FDF">
            <w:pPr>
              <w:pStyle w:val="BodyText"/>
              <w:spacing w:line="240" w:lineRule="atLeast"/>
            </w:pPr>
            <w:r>
              <w:t>Supervisor</w:t>
            </w:r>
          </w:p>
        </w:tc>
        <w:tc>
          <w:tcPr>
            <w:tcW w:w="2888" w:type="dxa"/>
            <w:tcBorders>
              <w:top w:val="single" w:sz="4" w:space="0" w:color="auto"/>
              <w:left w:val="single" w:sz="4" w:space="0" w:color="auto"/>
              <w:bottom w:val="single" w:sz="4" w:space="0" w:color="auto"/>
              <w:right w:val="single" w:sz="4" w:space="0" w:color="auto"/>
            </w:tcBorders>
            <w:hideMark/>
          </w:tcPr>
          <w:p w14:paraId="28F3A935" w14:textId="77777777" w:rsidR="00861FDF" w:rsidRDefault="00861FDF">
            <w:pPr>
              <w:pStyle w:val="BodyText"/>
              <w:spacing w:line="240" w:lineRule="atLeast"/>
            </w:pPr>
            <w:r>
              <w:t>Design Support</w:t>
            </w:r>
          </w:p>
        </w:tc>
      </w:tr>
      <w:tr w:rsidR="00861FDF" w14:paraId="0C6E8527" w14:textId="77777777" w:rsidTr="00861FDF">
        <w:tc>
          <w:tcPr>
            <w:tcW w:w="2245" w:type="dxa"/>
            <w:tcBorders>
              <w:top w:val="single" w:sz="4" w:space="0" w:color="auto"/>
              <w:left w:val="single" w:sz="4" w:space="0" w:color="auto"/>
              <w:bottom w:val="single" w:sz="4" w:space="0" w:color="auto"/>
              <w:right w:val="single" w:sz="4" w:space="0" w:color="auto"/>
            </w:tcBorders>
            <w:hideMark/>
          </w:tcPr>
          <w:p w14:paraId="25F24724" w14:textId="77777777" w:rsidR="00861FDF" w:rsidRDefault="00861FDF">
            <w:pPr>
              <w:pStyle w:val="BodyText"/>
              <w:spacing w:line="240" w:lineRule="atLeast"/>
              <w:jc w:val="both"/>
            </w:pPr>
            <w:r>
              <w:t>Aaron DeLong</w:t>
            </w:r>
          </w:p>
        </w:tc>
        <w:tc>
          <w:tcPr>
            <w:tcW w:w="1170" w:type="dxa"/>
            <w:tcBorders>
              <w:top w:val="single" w:sz="4" w:space="0" w:color="auto"/>
              <w:left w:val="single" w:sz="4" w:space="0" w:color="auto"/>
              <w:bottom w:val="single" w:sz="4" w:space="0" w:color="auto"/>
              <w:right w:val="single" w:sz="4" w:space="0" w:color="auto"/>
            </w:tcBorders>
            <w:hideMark/>
          </w:tcPr>
          <w:p w14:paraId="5A9FE98C" w14:textId="77777777" w:rsidR="00861FDF" w:rsidRDefault="00861FDF">
            <w:pPr>
              <w:pStyle w:val="BodyText"/>
              <w:spacing w:line="240" w:lineRule="atLeast"/>
              <w:jc w:val="both"/>
            </w:pPr>
            <w:r>
              <w:t>adelong2</w:t>
            </w:r>
          </w:p>
        </w:tc>
        <w:tc>
          <w:tcPr>
            <w:tcW w:w="1890" w:type="dxa"/>
            <w:tcBorders>
              <w:top w:val="single" w:sz="4" w:space="0" w:color="auto"/>
              <w:left w:val="single" w:sz="4" w:space="0" w:color="auto"/>
              <w:bottom w:val="single" w:sz="4" w:space="0" w:color="auto"/>
              <w:right w:val="single" w:sz="4" w:space="0" w:color="auto"/>
            </w:tcBorders>
            <w:hideMark/>
          </w:tcPr>
          <w:p w14:paraId="43CF85E9" w14:textId="77777777" w:rsidR="00861FDF" w:rsidRDefault="00861FDF">
            <w:pPr>
              <w:pStyle w:val="BodyText"/>
              <w:spacing w:line="240" w:lineRule="atLeast"/>
            </w:pPr>
            <w:r>
              <w:t>RA&amp;E, Adv. Feat. Development</w:t>
            </w:r>
          </w:p>
        </w:tc>
        <w:tc>
          <w:tcPr>
            <w:tcW w:w="1980" w:type="dxa"/>
            <w:tcBorders>
              <w:top w:val="single" w:sz="4" w:space="0" w:color="auto"/>
              <w:left w:val="single" w:sz="4" w:space="0" w:color="auto"/>
              <w:bottom w:val="single" w:sz="4" w:space="0" w:color="auto"/>
              <w:right w:val="single" w:sz="4" w:space="0" w:color="auto"/>
            </w:tcBorders>
            <w:hideMark/>
          </w:tcPr>
          <w:p w14:paraId="0B51249F" w14:textId="77777777" w:rsidR="00861FDF" w:rsidRDefault="00861FDF">
            <w:pPr>
              <w:pStyle w:val="BodyText"/>
              <w:spacing w:line="240" w:lineRule="atLeast"/>
            </w:pPr>
            <w:r>
              <w:t>Research Engineer</w:t>
            </w:r>
          </w:p>
        </w:tc>
        <w:tc>
          <w:tcPr>
            <w:tcW w:w="2888" w:type="dxa"/>
            <w:tcBorders>
              <w:top w:val="single" w:sz="4" w:space="0" w:color="auto"/>
              <w:left w:val="single" w:sz="4" w:space="0" w:color="auto"/>
              <w:bottom w:val="single" w:sz="4" w:space="0" w:color="auto"/>
              <w:right w:val="single" w:sz="4" w:space="0" w:color="auto"/>
            </w:tcBorders>
            <w:hideMark/>
          </w:tcPr>
          <w:p w14:paraId="42F6AD98" w14:textId="77777777" w:rsidR="00861FDF" w:rsidRDefault="00861FDF">
            <w:pPr>
              <w:pStyle w:val="BodyText"/>
              <w:spacing w:line="240" w:lineRule="atLeast"/>
            </w:pPr>
            <w:r>
              <w:t>Research Design Lead</w:t>
            </w:r>
          </w:p>
        </w:tc>
      </w:tr>
      <w:tr w:rsidR="00861FDF" w14:paraId="2B933A92" w14:textId="77777777" w:rsidTr="00861FDF">
        <w:tc>
          <w:tcPr>
            <w:tcW w:w="2245" w:type="dxa"/>
            <w:tcBorders>
              <w:top w:val="single" w:sz="4" w:space="0" w:color="auto"/>
              <w:left w:val="single" w:sz="4" w:space="0" w:color="auto"/>
              <w:bottom w:val="single" w:sz="4" w:space="0" w:color="auto"/>
              <w:right w:val="single" w:sz="4" w:space="0" w:color="auto"/>
            </w:tcBorders>
            <w:hideMark/>
          </w:tcPr>
          <w:p w14:paraId="06F6CFFC" w14:textId="77777777" w:rsidR="00861FDF" w:rsidRDefault="00861FDF">
            <w:pPr>
              <w:pStyle w:val="BodyText"/>
              <w:spacing w:line="240" w:lineRule="atLeast"/>
              <w:jc w:val="both"/>
            </w:pPr>
            <w:r>
              <w:t>Vivek Elangovan</w:t>
            </w:r>
          </w:p>
        </w:tc>
        <w:tc>
          <w:tcPr>
            <w:tcW w:w="1170" w:type="dxa"/>
            <w:tcBorders>
              <w:top w:val="single" w:sz="4" w:space="0" w:color="auto"/>
              <w:left w:val="single" w:sz="4" w:space="0" w:color="auto"/>
              <w:bottom w:val="single" w:sz="4" w:space="0" w:color="auto"/>
              <w:right w:val="single" w:sz="4" w:space="0" w:color="auto"/>
            </w:tcBorders>
            <w:hideMark/>
          </w:tcPr>
          <w:p w14:paraId="4595AD78" w14:textId="77777777" w:rsidR="00861FDF" w:rsidRDefault="00861FDF">
            <w:pPr>
              <w:pStyle w:val="BodyText"/>
              <w:spacing w:line="240" w:lineRule="atLeast"/>
              <w:jc w:val="both"/>
            </w:pPr>
            <w:r>
              <w:t>velango5</w:t>
            </w:r>
          </w:p>
        </w:tc>
        <w:tc>
          <w:tcPr>
            <w:tcW w:w="1890" w:type="dxa"/>
            <w:tcBorders>
              <w:top w:val="single" w:sz="4" w:space="0" w:color="auto"/>
              <w:left w:val="single" w:sz="4" w:space="0" w:color="auto"/>
              <w:bottom w:val="single" w:sz="4" w:space="0" w:color="auto"/>
              <w:right w:val="single" w:sz="4" w:space="0" w:color="auto"/>
            </w:tcBorders>
            <w:hideMark/>
          </w:tcPr>
          <w:p w14:paraId="1A2CB3E8" w14:textId="77777777" w:rsidR="00861FDF" w:rsidRDefault="00861FDF">
            <w:pPr>
              <w:pStyle w:val="BodyText"/>
              <w:spacing w:line="240" w:lineRule="atLeast"/>
            </w:pPr>
            <w:r>
              <w:t>RA&amp;E, Adv. Feat. Development</w:t>
            </w:r>
          </w:p>
        </w:tc>
        <w:tc>
          <w:tcPr>
            <w:tcW w:w="1980" w:type="dxa"/>
            <w:tcBorders>
              <w:top w:val="single" w:sz="4" w:space="0" w:color="auto"/>
              <w:left w:val="single" w:sz="4" w:space="0" w:color="auto"/>
              <w:bottom w:val="single" w:sz="4" w:space="0" w:color="auto"/>
              <w:right w:val="single" w:sz="4" w:space="0" w:color="auto"/>
            </w:tcBorders>
            <w:hideMark/>
          </w:tcPr>
          <w:p w14:paraId="3FFE808E" w14:textId="77777777" w:rsidR="00861FDF" w:rsidRDefault="00861FDF">
            <w:pPr>
              <w:pStyle w:val="BodyText"/>
              <w:spacing w:line="240" w:lineRule="atLeast"/>
            </w:pPr>
            <w:r>
              <w:t>Research Engineer</w:t>
            </w:r>
          </w:p>
        </w:tc>
        <w:tc>
          <w:tcPr>
            <w:tcW w:w="2888" w:type="dxa"/>
            <w:tcBorders>
              <w:top w:val="single" w:sz="4" w:space="0" w:color="auto"/>
              <w:left w:val="single" w:sz="4" w:space="0" w:color="auto"/>
              <w:bottom w:val="single" w:sz="4" w:space="0" w:color="auto"/>
              <w:right w:val="single" w:sz="4" w:space="0" w:color="auto"/>
            </w:tcBorders>
            <w:hideMark/>
          </w:tcPr>
          <w:p w14:paraId="2196A70C" w14:textId="77777777" w:rsidR="00861FDF" w:rsidRDefault="00861FDF">
            <w:pPr>
              <w:pStyle w:val="BodyText"/>
              <w:spacing w:line="240" w:lineRule="atLeast"/>
            </w:pPr>
            <w:r>
              <w:t>Design Support</w:t>
            </w:r>
          </w:p>
        </w:tc>
      </w:tr>
      <w:tr w:rsidR="00861FDF" w14:paraId="1B1694D1" w14:textId="77777777" w:rsidTr="00861FDF">
        <w:tc>
          <w:tcPr>
            <w:tcW w:w="2245" w:type="dxa"/>
            <w:tcBorders>
              <w:top w:val="single" w:sz="4" w:space="0" w:color="auto"/>
              <w:left w:val="single" w:sz="4" w:space="0" w:color="auto"/>
              <w:bottom w:val="single" w:sz="4" w:space="0" w:color="auto"/>
              <w:right w:val="single" w:sz="4" w:space="0" w:color="auto"/>
            </w:tcBorders>
            <w:hideMark/>
          </w:tcPr>
          <w:p w14:paraId="4A3ACA41" w14:textId="77777777" w:rsidR="00861FDF" w:rsidRDefault="00861FDF">
            <w:pPr>
              <w:pStyle w:val="BodyText"/>
              <w:spacing w:line="240" w:lineRule="atLeast"/>
              <w:jc w:val="both"/>
            </w:pPr>
            <w:r>
              <w:t>Rita Trupiano</w:t>
            </w:r>
          </w:p>
        </w:tc>
        <w:tc>
          <w:tcPr>
            <w:tcW w:w="1170" w:type="dxa"/>
            <w:tcBorders>
              <w:top w:val="single" w:sz="4" w:space="0" w:color="auto"/>
              <w:left w:val="single" w:sz="4" w:space="0" w:color="auto"/>
              <w:bottom w:val="single" w:sz="4" w:space="0" w:color="auto"/>
              <w:right w:val="single" w:sz="4" w:space="0" w:color="auto"/>
            </w:tcBorders>
            <w:hideMark/>
          </w:tcPr>
          <w:p w14:paraId="4C6E09F0" w14:textId="77777777" w:rsidR="00861FDF" w:rsidRDefault="00861FDF">
            <w:pPr>
              <w:pStyle w:val="BodyText"/>
              <w:spacing w:line="240" w:lineRule="atLeast"/>
              <w:jc w:val="both"/>
            </w:pPr>
            <w:r>
              <w:t>mtrupia1</w:t>
            </w:r>
          </w:p>
        </w:tc>
        <w:tc>
          <w:tcPr>
            <w:tcW w:w="1890" w:type="dxa"/>
            <w:tcBorders>
              <w:top w:val="single" w:sz="4" w:space="0" w:color="auto"/>
              <w:left w:val="single" w:sz="4" w:space="0" w:color="auto"/>
              <w:bottom w:val="single" w:sz="4" w:space="0" w:color="auto"/>
              <w:right w:val="single" w:sz="4" w:space="0" w:color="auto"/>
            </w:tcBorders>
            <w:hideMark/>
          </w:tcPr>
          <w:p w14:paraId="34800C5D" w14:textId="77777777" w:rsidR="00861FDF" w:rsidRDefault="00861FDF">
            <w:pPr>
              <w:pStyle w:val="BodyText"/>
              <w:spacing w:line="240" w:lineRule="atLeast"/>
            </w:pPr>
            <w:r>
              <w:t>PD, Sys. Eng.,</w:t>
            </w:r>
          </w:p>
          <w:p w14:paraId="2F670CE6" w14:textId="77777777" w:rsidR="00861FDF" w:rsidRDefault="00861FDF">
            <w:pPr>
              <w:pStyle w:val="BodyText"/>
              <w:spacing w:line="240" w:lineRule="atLeast"/>
            </w:pPr>
            <w:r>
              <w:t>Distributed Feat.</w:t>
            </w:r>
          </w:p>
        </w:tc>
        <w:tc>
          <w:tcPr>
            <w:tcW w:w="1980" w:type="dxa"/>
            <w:tcBorders>
              <w:top w:val="single" w:sz="4" w:space="0" w:color="auto"/>
              <w:left w:val="single" w:sz="4" w:space="0" w:color="auto"/>
              <w:bottom w:val="single" w:sz="4" w:space="0" w:color="auto"/>
              <w:right w:val="single" w:sz="4" w:space="0" w:color="auto"/>
            </w:tcBorders>
            <w:hideMark/>
          </w:tcPr>
          <w:p w14:paraId="1F66A77A" w14:textId="77777777" w:rsidR="00861FDF" w:rsidRDefault="00861FDF">
            <w:pPr>
              <w:pStyle w:val="BodyText"/>
              <w:spacing w:line="240" w:lineRule="atLeast"/>
            </w:pPr>
            <w:r>
              <w:t>Feature Owner Supervisor</w:t>
            </w:r>
          </w:p>
        </w:tc>
        <w:tc>
          <w:tcPr>
            <w:tcW w:w="2888" w:type="dxa"/>
            <w:tcBorders>
              <w:top w:val="single" w:sz="4" w:space="0" w:color="auto"/>
              <w:left w:val="single" w:sz="4" w:space="0" w:color="auto"/>
              <w:bottom w:val="single" w:sz="4" w:space="0" w:color="auto"/>
              <w:right w:val="single" w:sz="4" w:space="0" w:color="auto"/>
            </w:tcBorders>
            <w:hideMark/>
          </w:tcPr>
          <w:p w14:paraId="4033B795" w14:textId="77777777" w:rsidR="00861FDF" w:rsidRDefault="00861FDF">
            <w:pPr>
              <w:pStyle w:val="BodyText"/>
              <w:spacing w:line="240" w:lineRule="atLeast"/>
            </w:pPr>
            <w:r>
              <w:t>Feature Owner Supervisor</w:t>
            </w:r>
          </w:p>
        </w:tc>
      </w:tr>
      <w:tr w:rsidR="00861FDF" w14:paraId="4204B137" w14:textId="77777777" w:rsidTr="00861FDF">
        <w:tc>
          <w:tcPr>
            <w:tcW w:w="2245" w:type="dxa"/>
            <w:tcBorders>
              <w:top w:val="single" w:sz="4" w:space="0" w:color="auto"/>
              <w:left w:val="single" w:sz="4" w:space="0" w:color="auto"/>
              <w:bottom w:val="single" w:sz="4" w:space="0" w:color="auto"/>
              <w:right w:val="single" w:sz="4" w:space="0" w:color="auto"/>
            </w:tcBorders>
            <w:hideMark/>
          </w:tcPr>
          <w:p w14:paraId="4C57C68E" w14:textId="77777777" w:rsidR="00861FDF" w:rsidRDefault="00861FDF">
            <w:pPr>
              <w:pStyle w:val="BodyText"/>
              <w:spacing w:line="240" w:lineRule="atLeast"/>
              <w:jc w:val="both"/>
            </w:pPr>
            <w:r>
              <w:t>Eugene Karpinsky</w:t>
            </w:r>
          </w:p>
        </w:tc>
        <w:tc>
          <w:tcPr>
            <w:tcW w:w="1170" w:type="dxa"/>
            <w:tcBorders>
              <w:top w:val="single" w:sz="4" w:space="0" w:color="auto"/>
              <w:left w:val="single" w:sz="4" w:space="0" w:color="auto"/>
              <w:bottom w:val="single" w:sz="4" w:space="0" w:color="auto"/>
              <w:right w:val="single" w:sz="4" w:space="0" w:color="auto"/>
            </w:tcBorders>
            <w:hideMark/>
          </w:tcPr>
          <w:p w14:paraId="5E690B01" w14:textId="77777777" w:rsidR="00861FDF" w:rsidRDefault="00861FDF">
            <w:pPr>
              <w:pStyle w:val="BodyText"/>
              <w:spacing w:line="240" w:lineRule="atLeast"/>
              <w:jc w:val="both"/>
            </w:pPr>
            <w:r>
              <w:t>ekarpins</w:t>
            </w:r>
          </w:p>
        </w:tc>
        <w:tc>
          <w:tcPr>
            <w:tcW w:w="1890" w:type="dxa"/>
            <w:tcBorders>
              <w:top w:val="single" w:sz="4" w:space="0" w:color="auto"/>
              <w:left w:val="single" w:sz="4" w:space="0" w:color="auto"/>
              <w:bottom w:val="single" w:sz="4" w:space="0" w:color="auto"/>
              <w:right w:val="single" w:sz="4" w:space="0" w:color="auto"/>
            </w:tcBorders>
            <w:hideMark/>
          </w:tcPr>
          <w:p w14:paraId="7ED801E5" w14:textId="77777777" w:rsidR="00861FDF" w:rsidRDefault="00861FDF">
            <w:pPr>
              <w:pStyle w:val="BodyText"/>
              <w:spacing w:line="240" w:lineRule="atLeast"/>
            </w:pPr>
            <w:r>
              <w:t>PD, Sys. Eng.,</w:t>
            </w:r>
          </w:p>
          <w:p w14:paraId="3FCDBAE8" w14:textId="77777777" w:rsidR="00861FDF" w:rsidRDefault="00861FDF">
            <w:pPr>
              <w:pStyle w:val="BodyText"/>
              <w:spacing w:line="240" w:lineRule="atLeast"/>
            </w:pPr>
            <w:r>
              <w:t>Distributed Feat.</w:t>
            </w:r>
          </w:p>
        </w:tc>
        <w:tc>
          <w:tcPr>
            <w:tcW w:w="1980" w:type="dxa"/>
            <w:tcBorders>
              <w:top w:val="single" w:sz="4" w:space="0" w:color="auto"/>
              <w:left w:val="single" w:sz="4" w:space="0" w:color="auto"/>
              <w:bottom w:val="single" w:sz="4" w:space="0" w:color="auto"/>
              <w:right w:val="single" w:sz="4" w:space="0" w:color="auto"/>
            </w:tcBorders>
            <w:hideMark/>
          </w:tcPr>
          <w:p w14:paraId="528834EA" w14:textId="77777777" w:rsidR="00861FDF" w:rsidRDefault="00861FDF">
            <w:pPr>
              <w:pStyle w:val="BodyText"/>
              <w:spacing w:line="240" w:lineRule="atLeast"/>
            </w:pPr>
            <w:r>
              <w:t>Core Feature Owner</w:t>
            </w:r>
          </w:p>
        </w:tc>
        <w:tc>
          <w:tcPr>
            <w:tcW w:w="2888" w:type="dxa"/>
            <w:tcBorders>
              <w:top w:val="single" w:sz="4" w:space="0" w:color="auto"/>
              <w:left w:val="single" w:sz="4" w:space="0" w:color="auto"/>
              <w:bottom w:val="single" w:sz="4" w:space="0" w:color="auto"/>
              <w:right w:val="single" w:sz="4" w:space="0" w:color="auto"/>
            </w:tcBorders>
            <w:hideMark/>
          </w:tcPr>
          <w:p w14:paraId="4E62DEA8" w14:textId="77777777" w:rsidR="00861FDF" w:rsidRDefault="00861FDF">
            <w:pPr>
              <w:pStyle w:val="BodyText"/>
              <w:spacing w:line="240" w:lineRule="atLeast"/>
            </w:pPr>
            <w:r>
              <w:t>Production Design Lead and Feature Owner</w:t>
            </w:r>
          </w:p>
        </w:tc>
      </w:tr>
      <w:tr w:rsidR="00861FDF" w14:paraId="529764AF" w14:textId="77777777" w:rsidTr="00861FDF">
        <w:tc>
          <w:tcPr>
            <w:tcW w:w="2245" w:type="dxa"/>
            <w:tcBorders>
              <w:top w:val="single" w:sz="4" w:space="0" w:color="auto"/>
              <w:left w:val="single" w:sz="4" w:space="0" w:color="auto"/>
              <w:bottom w:val="single" w:sz="4" w:space="0" w:color="auto"/>
              <w:right w:val="single" w:sz="4" w:space="0" w:color="auto"/>
            </w:tcBorders>
            <w:hideMark/>
          </w:tcPr>
          <w:p w14:paraId="490F712F" w14:textId="77777777" w:rsidR="00861FDF" w:rsidRDefault="00861FDF">
            <w:pPr>
              <w:pStyle w:val="BodyText"/>
              <w:spacing w:line="240" w:lineRule="atLeast"/>
              <w:jc w:val="both"/>
            </w:pPr>
            <w:r>
              <w:t>Farhan Ehsan</w:t>
            </w:r>
          </w:p>
        </w:tc>
        <w:tc>
          <w:tcPr>
            <w:tcW w:w="1170" w:type="dxa"/>
            <w:tcBorders>
              <w:top w:val="single" w:sz="4" w:space="0" w:color="auto"/>
              <w:left w:val="single" w:sz="4" w:space="0" w:color="auto"/>
              <w:bottom w:val="single" w:sz="4" w:space="0" w:color="auto"/>
              <w:right w:val="single" w:sz="4" w:space="0" w:color="auto"/>
            </w:tcBorders>
            <w:hideMark/>
          </w:tcPr>
          <w:p w14:paraId="7075E89F" w14:textId="77777777" w:rsidR="00861FDF" w:rsidRDefault="00861FDF">
            <w:pPr>
              <w:pStyle w:val="BodyText"/>
              <w:spacing w:line="240" w:lineRule="atLeast"/>
              <w:jc w:val="both"/>
            </w:pPr>
            <w:r>
              <w:t>fehsan2</w:t>
            </w:r>
          </w:p>
        </w:tc>
        <w:tc>
          <w:tcPr>
            <w:tcW w:w="1890" w:type="dxa"/>
            <w:tcBorders>
              <w:top w:val="single" w:sz="4" w:space="0" w:color="auto"/>
              <w:left w:val="single" w:sz="4" w:space="0" w:color="auto"/>
              <w:bottom w:val="single" w:sz="4" w:space="0" w:color="auto"/>
              <w:right w:val="single" w:sz="4" w:space="0" w:color="auto"/>
            </w:tcBorders>
            <w:hideMark/>
          </w:tcPr>
          <w:p w14:paraId="7669FFB7" w14:textId="77777777" w:rsidR="00861FDF" w:rsidRDefault="00861FDF">
            <w:pPr>
              <w:pStyle w:val="BodyText"/>
              <w:spacing w:line="240" w:lineRule="atLeast"/>
            </w:pPr>
            <w:r>
              <w:t>PD, Sys. Eng.,</w:t>
            </w:r>
          </w:p>
          <w:p w14:paraId="5B83F54F" w14:textId="77777777" w:rsidR="00861FDF" w:rsidRDefault="00861FDF">
            <w:pPr>
              <w:pStyle w:val="BodyText"/>
              <w:spacing w:line="240" w:lineRule="atLeast"/>
            </w:pPr>
            <w:r>
              <w:t>Distributed Feat.</w:t>
            </w:r>
          </w:p>
        </w:tc>
        <w:tc>
          <w:tcPr>
            <w:tcW w:w="1980" w:type="dxa"/>
            <w:tcBorders>
              <w:top w:val="single" w:sz="4" w:space="0" w:color="auto"/>
              <w:left w:val="single" w:sz="4" w:space="0" w:color="auto"/>
              <w:bottom w:val="single" w:sz="4" w:space="0" w:color="auto"/>
              <w:right w:val="single" w:sz="4" w:space="0" w:color="auto"/>
            </w:tcBorders>
            <w:hideMark/>
          </w:tcPr>
          <w:p w14:paraId="7066ABD7" w14:textId="77777777" w:rsidR="00861FDF" w:rsidRDefault="00861FDF">
            <w:pPr>
              <w:pStyle w:val="BodyText"/>
              <w:spacing w:line="240" w:lineRule="atLeast"/>
            </w:pPr>
            <w:r>
              <w:t>Core Feature Owner</w:t>
            </w:r>
          </w:p>
        </w:tc>
        <w:tc>
          <w:tcPr>
            <w:tcW w:w="2888" w:type="dxa"/>
            <w:tcBorders>
              <w:top w:val="single" w:sz="4" w:space="0" w:color="auto"/>
              <w:left w:val="single" w:sz="4" w:space="0" w:color="auto"/>
              <w:bottom w:val="single" w:sz="4" w:space="0" w:color="auto"/>
              <w:right w:val="single" w:sz="4" w:space="0" w:color="auto"/>
            </w:tcBorders>
            <w:hideMark/>
          </w:tcPr>
          <w:p w14:paraId="2DDB56A3" w14:textId="77777777" w:rsidR="00861FDF" w:rsidRDefault="00861FDF">
            <w:pPr>
              <w:pStyle w:val="BodyText"/>
              <w:spacing w:line="240" w:lineRule="atLeast"/>
            </w:pPr>
            <w:r>
              <w:t>Production Design Lead and Feature Owner</w:t>
            </w:r>
          </w:p>
        </w:tc>
      </w:tr>
      <w:tr w:rsidR="00861FDF" w14:paraId="1C30A90F" w14:textId="77777777" w:rsidTr="00861FDF">
        <w:tc>
          <w:tcPr>
            <w:tcW w:w="2245" w:type="dxa"/>
            <w:tcBorders>
              <w:top w:val="single" w:sz="4" w:space="0" w:color="auto"/>
              <w:left w:val="single" w:sz="4" w:space="0" w:color="auto"/>
              <w:bottom w:val="single" w:sz="4" w:space="0" w:color="auto"/>
              <w:right w:val="single" w:sz="4" w:space="0" w:color="auto"/>
            </w:tcBorders>
            <w:hideMark/>
          </w:tcPr>
          <w:p w14:paraId="14FE73A1" w14:textId="77777777" w:rsidR="00861FDF" w:rsidRDefault="00861FDF">
            <w:pPr>
              <w:pStyle w:val="BodyText"/>
              <w:spacing w:line="240" w:lineRule="atLeast"/>
              <w:jc w:val="both"/>
            </w:pPr>
            <w:r>
              <w:t>Aaron Bonnell-kangas</w:t>
            </w:r>
          </w:p>
        </w:tc>
        <w:tc>
          <w:tcPr>
            <w:tcW w:w="1170" w:type="dxa"/>
            <w:tcBorders>
              <w:top w:val="single" w:sz="4" w:space="0" w:color="auto"/>
              <w:left w:val="single" w:sz="4" w:space="0" w:color="auto"/>
              <w:bottom w:val="single" w:sz="4" w:space="0" w:color="auto"/>
              <w:right w:val="single" w:sz="4" w:space="0" w:color="auto"/>
            </w:tcBorders>
            <w:hideMark/>
          </w:tcPr>
          <w:p w14:paraId="00A6AA1B" w14:textId="77777777" w:rsidR="00861FDF" w:rsidRDefault="00861FDF">
            <w:pPr>
              <w:pStyle w:val="BodyText"/>
              <w:spacing w:line="240" w:lineRule="atLeast"/>
              <w:jc w:val="both"/>
            </w:pPr>
            <w:r>
              <w:t>Abonnel1</w:t>
            </w:r>
          </w:p>
        </w:tc>
        <w:tc>
          <w:tcPr>
            <w:tcW w:w="1890" w:type="dxa"/>
            <w:tcBorders>
              <w:top w:val="single" w:sz="4" w:space="0" w:color="auto"/>
              <w:left w:val="single" w:sz="4" w:space="0" w:color="auto"/>
              <w:bottom w:val="single" w:sz="4" w:space="0" w:color="auto"/>
              <w:right w:val="single" w:sz="4" w:space="0" w:color="auto"/>
            </w:tcBorders>
            <w:hideMark/>
          </w:tcPr>
          <w:p w14:paraId="14D86D48" w14:textId="77777777" w:rsidR="00861FDF" w:rsidRDefault="00861FDF">
            <w:pPr>
              <w:pStyle w:val="BodyText"/>
              <w:spacing w:line="240" w:lineRule="atLeast"/>
            </w:pPr>
            <w:r>
              <w:t>PD, Sys. Eng.,</w:t>
            </w:r>
          </w:p>
          <w:p w14:paraId="4DE521B9" w14:textId="77777777" w:rsidR="00861FDF" w:rsidRDefault="00861FDF">
            <w:pPr>
              <w:pStyle w:val="BodyText"/>
              <w:spacing w:line="240" w:lineRule="atLeast"/>
            </w:pPr>
            <w:r>
              <w:t>Distributed Feat.</w:t>
            </w:r>
          </w:p>
        </w:tc>
        <w:tc>
          <w:tcPr>
            <w:tcW w:w="1980" w:type="dxa"/>
            <w:tcBorders>
              <w:top w:val="single" w:sz="4" w:space="0" w:color="auto"/>
              <w:left w:val="single" w:sz="4" w:space="0" w:color="auto"/>
              <w:bottom w:val="single" w:sz="4" w:space="0" w:color="auto"/>
              <w:right w:val="single" w:sz="4" w:space="0" w:color="auto"/>
            </w:tcBorders>
            <w:hideMark/>
          </w:tcPr>
          <w:p w14:paraId="6A4B8EE2" w14:textId="77777777" w:rsidR="00861FDF" w:rsidRDefault="00861FDF">
            <w:pPr>
              <w:pStyle w:val="BodyText"/>
              <w:spacing w:line="240" w:lineRule="atLeast"/>
            </w:pPr>
            <w:r>
              <w:t>Core Feature Owner</w:t>
            </w:r>
          </w:p>
        </w:tc>
        <w:tc>
          <w:tcPr>
            <w:tcW w:w="2888" w:type="dxa"/>
            <w:tcBorders>
              <w:top w:val="single" w:sz="4" w:space="0" w:color="auto"/>
              <w:left w:val="single" w:sz="4" w:space="0" w:color="auto"/>
              <w:bottom w:val="single" w:sz="4" w:space="0" w:color="auto"/>
              <w:right w:val="single" w:sz="4" w:space="0" w:color="auto"/>
            </w:tcBorders>
            <w:hideMark/>
          </w:tcPr>
          <w:p w14:paraId="6FB55FFF" w14:textId="77777777" w:rsidR="00861FDF" w:rsidRDefault="00861FDF">
            <w:pPr>
              <w:pStyle w:val="BodyText"/>
              <w:spacing w:line="240" w:lineRule="atLeast"/>
            </w:pPr>
            <w:r>
              <w:t>Production Design Lead and Feature Owner</w:t>
            </w:r>
          </w:p>
        </w:tc>
      </w:tr>
      <w:tr w:rsidR="00861FDF" w14:paraId="7A84FE8C" w14:textId="77777777" w:rsidTr="00861FDF">
        <w:tc>
          <w:tcPr>
            <w:tcW w:w="2245" w:type="dxa"/>
            <w:tcBorders>
              <w:top w:val="single" w:sz="4" w:space="0" w:color="auto"/>
              <w:left w:val="single" w:sz="4" w:space="0" w:color="auto"/>
              <w:bottom w:val="single" w:sz="4" w:space="0" w:color="auto"/>
              <w:right w:val="single" w:sz="4" w:space="0" w:color="auto"/>
            </w:tcBorders>
            <w:hideMark/>
          </w:tcPr>
          <w:p w14:paraId="11D25BD3" w14:textId="77777777" w:rsidR="00861FDF" w:rsidRDefault="00861FDF">
            <w:pPr>
              <w:pStyle w:val="BodyText"/>
              <w:spacing w:line="240" w:lineRule="atLeast"/>
              <w:jc w:val="both"/>
            </w:pPr>
            <w:r>
              <w:t>Matt Swis</w:t>
            </w:r>
          </w:p>
        </w:tc>
        <w:tc>
          <w:tcPr>
            <w:tcW w:w="1170" w:type="dxa"/>
            <w:tcBorders>
              <w:top w:val="single" w:sz="4" w:space="0" w:color="auto"/>
              <w:left w:val="single" w:sz="4" w:space="0" w:color="auto"/>
              <w:bottom w:val="single" w:sz="4" w:space="0" w:color="auto"/>
              <w:right w:val="single" w:sz="4" w:space="0" w:color="auto"/>
            </w:tcBorders>
            <w:hideMark/>
          </w:tcPr>
          <w:p w14:paraId="4E196A0B" w14:textId="77777777" w:rsidR="00861FDF" w:rsidRDefault="00861FDF">
            <w:pPr>
              <w:pStyle w:val="BodyText"/>
              <w:spacing w:line="240" w:lineRule="atLeast"/>
              <w:jc w:val="both"/>
            </w:pPr>
            <w:r>
              <w:t>mswis</w:t>
            </w:r>
          </w:p>
        </w:tc>
        <w:tc>
          <w:tcPr>
            <w:tcW w:w="1890" w:type="dxa"/>
            <w:tcBorders>
              <w:top w:val="single" w:sz="4" w:space="0" w:color="auto"/>
              <w:left w:val="single" w:sz="4" w:space="0" w:color="auto"/>
              <w:bottom w:val="single" w:sz="4" w:space="0" w:color="auto"/>
              <w:right w:val="single" w:sz="4" w:space="0" w:color="auto"/>
            </w:tcBorders>
            <w:hideMark/>
          </w:tcPr>
          <w:p w14:paraId="40061145" w14:textId="77777777" w:rsidR="00861FDF" w:rsidRDefault="00861FDF">
            <w:pPr>
              <w:pStyle w:val="BodyText"/>
              <w:spacing w:line="240" w:lineRule="atLeast"/>
            </w:pPr>
            <w:r>
              <w:t>PD, EESE, Body &amp; Security Elec.</w:t>
            </w:r>
          </w:p>
        </w:tc>
        <w:tc>
          <w:tcPr>
            <w:tcW w:w="1980" w:type="dxa"/>
            <w:tcBorders>
              <w:top w:val="single" w:sz="4" w:space="0" w:color="auto"/>
              <w:left w:val="single" w:sz="4" w:space="0" w:color="auto"/>
              <w:bottom w:val="single" w:sz="4" w:space="0" w:color="auto"/>
              <w:right w:val="single" w:sz="4" w:space="0" w:color="auto"/>
            </w:tcBorders>
            <w:hideMark/>
          </w:tcPr>
          <w:p w14:paraId="43D165C6" w14:textId="77777777" w:rsidR="00861FDF" w:rsidRDefault="00861FDF">
            <w:pPr>
              <w:pStyle w:val="BodyText"/>
              <w:spacing w:line="240" w:lineRule="atLeast"/>
            </w:pPr>
            <w:r>
              <w:t>Core Security &amp; RF Supervisor</w:t>
            </w:r>
          </w:p>
        </w:tc>
        <w:tc>
          <w:tcPr>
            <w:tcW w:w="2888" w:type="dxa"/>
            <w:tcBorders>
              <w:top w:val="single" w:sz="4" w:space="0" w:color="auto"/>
              <w:left w:val="single" w:sz="4" w:space="0" w:color="auto"/>
              <w:bottom w:val="single" w:sz="4" w:space="0" w:color="auto"/>
              <w:right w:val="single" w:sz="4" w:space="0" w:color="auto"/>
            </w:tcBorders>
            <w:hideMark/>
          </w:tcPr>
          <w:p w14:paraId="533A315F" w14:textId="77777777" w:rsidR="00861FDF" w:rsidRDefault="00861FDF">
            <w:pPr>
              <w:pStyle w:val="BodyText"/>
              <w:spacing w:line="240" w:lineRule="atLeast"/>
            </w:pPr>
            <w:r>
              <w:t>NFC System Owner Supervisor</w:t>
            </w:r>
          </w:p>
        </w:tc>
      </w:tr>
      <w:tr w:rsidR="00861FDF" w14:paraId="7E55AB9E" w14:textId="77777777" w:rsidTr="00861FDF">
        <w:tc>
          <w:tcPr>
            <w:tcW w:w="2245" w:type="dxa"/>
            <w:tcBorders>
              <w:top w:val="single" w:sz="4" w:space="0" w:color="auto"/>
              <w:left w:val="single" w:sz="4" w:space="0" w:color="auto"/>
              <w:bottom w:val="single" w:sz="4" w:space="0" w:color="auto"/>
              <w:right w:val="single" w:sz="4" w:space="0" w:color="auto"/>
            </w:tcBorders>
            <w:hideMark/>
          </w:tcPr>
          <w:p w14:paraId="5B26366C" w14:textId="77777777" w:rsidR="00861FDF" w:rsidRDefault="00861FDF">
            <w:pPr>
              <w:pStyle w:val="BodyText"/>
              <w:spacing w:line="240" w:lineRule="atLeast"/>
              <w:jc w:val="both"/>
            </w:pPr>
            <w:r>
              <w:t>Nisha Patel</w:t>
            </w:r>
          </w:p>
        </w:tc>
        <w:tc>
          <w:tcPr>
            <w:tcW w:w="1170" w:type="dxa"/>
            <w:tcBorders>
              <w:top w:val="single" w:sz="4" w:space="0" w:color="auto"/>
              <w:left w:val="single" w:sz="4" w:space="0" w:color="auto"/>
              <w:bottom w:val="single" w:sz="4" w:space="0" w:color="auto"/>
              <w:right w:val="single" w:sz="4" w:space="0" w:color="auto"/>
            </w:tcBorders>
            <w:hideMark/>
          </w:tcPr>
          <w:p w14:paraId="6402A6EC" w14:textId="77777777" w:rsidR="00861FDF" w:rsidRDefault="00861FDF">
            <w:pPr>
              <w:pStyle w:val="BodyText"/>
              <w:spacing w:line="240" w:lineRule="atLeast"/>
              <w:jc w:val="both"/>
            </w:pPr>
            <w:r>
              <w:t>npate152</w:t>
            </w:r>
          </w:p>
        </w:tc>
        <w:tc>
          <w:tcPr>
            <w:tcW w:w="1890" w:type="dxa"/>
            <w:tcBorders>
              <w:top w:val="single" w:sz="4" w:space="0" w:color="auto"/>
              <w:left w:val="single" w:sz="4" w:space="0" w:color="auto"/>
              <w:bottom w:val="single" w:sz="4" w:space="0" w:color="auto"/>
              <w:right w:val="single" w:sz="4" w:space="0" w:color="auto"/>
            </w:tcBorders>
            <w:hideMark/>
          </w:tcPr>
          <w:p w14:paraId="54CA95D5" w14:textId="77777777" w:rsidR="00861FDF" w:rsidRDefault="00861FDF">
            <w:pPr>
              <w:pStyle w:val="BodyText"/>
              <w:spacing w:line="240" w:lineRule="atLeast"/>
            </w:pPr>
            <w:r>
              <w:t>PD, EESE, Body &amp; Security Elec.</w:t>
            </w:r>
          </w:p>
        </w:tc>
        <w:tc>
          <w:tcPr>
            <w:tcW w:w="1980" w:type="dxa"/>
            <w:tcBorders>
              <w:top w:val="single" w:sz="4" w:space="0" w:color="auto"/>
              <w:left w:val="single" w:sz="4" w:space="0" w:color="auto"/>
              <w:bottom w:val="single" w:sz="4" w:space="0" w:color="auto"/>
              <w:right w:val="single" w:sz="4" w:space="0" w:color="auto"/>
            </w:tcBorders>
            <w:hideMark/>
          </w:tcPr>
          <w:p w14:paraId="7AE2EE02" w14:textId="77777777" w:rsidR="00861FDF" w:rsidRDefault="00861FDF">
            <w:pPr>
              <w:pStyle w:val="BodyText"/>
              <w:spacing w:line="240" w:lineRule="atLeast"/>
            </w:pPr>
            <w:r>
              <w:t>Core NFC Engineer</w:t>
            </w:r>
          </w:p>
        </w:tc>
        <w:tc>
          <w:tcPr>
            <w:tcW w:w="2888" w:type="dxa"/>
            <w:tcBorders>
              <w:top w:val="single" w:sz="4" w:space="0" w:color="auto"/>
              <w:left w:val="single" w:sz="4" w:space="0" w:color="auto"/>
              <w:bottom w:val="single" w:sz="4" w:space="0" w:color="auto"/>
              <w:right w:val="single" w:sz="4" w:space="0" w:color="auto"/>
            </w:tcBorders>
            <w:hideMark/>
          </w:tcPr>
          <w:p w14:paraId="6ED1B690" w14:textId="77777777" w:rsidR="00861FDF" w:rsidRDefault="00861FDF">
            <w:pPr>
              <w:pStyle w:val="BodyText"/>
              <w:spacing w:line="240" w:lineRule="atLeast"/>
            </w:pPr>
            <w:r>
              <w:t>NFC System Owner</w:t>
            </w:r>
          </w:p>
        </w:tc>
      </w:tr>
      <w:tr w:rsidR="00861FDF" w14:paraId="01EF96FD" w14:textId="77777777" w:rsidTr="00861FDF">
        <w:tc>
          <w:tcPr>
            <w:tcW w:w="2245" w:type="dxa"/>
            <w:tcBorders>
              <w:top w:val="single" w:sz="4" w:space="0" w:color="auto"/>
              <w:left w:val="single" w:sz="4" w:space="0" w:color="auto"/>
              <w:bottom w:val="single" w:sz="4" w:space="0" w:color="auto"/>
              <w:right w:val="single" w:sz="4" w:space="0" w:color="auto"/>
            </w:tcBorders>
            <w:hideMark/>
          </w:tcPr>
          <w:p w14:paraId="37A5CF99" w14:textId="77777777" w:rsidR="00861FDF" w:rsidRDefault="00861FDF">
            <w:pPr>
              <w:pStyle w:val="BodyText"/>
              <w:spacing w:line="240" w:lineRule="atLeast"/>
              <w:jc w:val="both"/>
            </w:pPr>
            <w:r>
              <w:t>David Hernandez</w:t>
            </w:r>
          </w:p>
        </w:tc>
        <w:tc>
          <w:tcPr>
            <w:tcW w:w="1170" w:type="dxa"/>
            <w:tcBorders>
              <w:top w:val="single" w:sz="4" w:space="0" w:color="auto"/>
              <w:left w:val="single" w:sz="4" w:space="0" w:color="auto"/>
              <w:bottom w:val="single" w:sz="4" w:space="0" w:color="auto"/>
              <w:right w:val="single" w:sz="4" w:space="0" w:color="auto"/>
            </w:tcBorders>
            <w:hideMark/>
          </w:tcPr>
          <w:p w14:paraId="6F19FC84" w14:textId="77777777" w:rsidR="00861FDF" w:rsidRDefault="00861FDF">
            <w:pPr>
              <w:pStyle w:val="BodyText"/>
              <w:spacing w:line="240" w:lineRule="atLeast"/>
              <w:jc w:val="both"/>
            </w:pPr>
            <w:r>
              <w:t>dhern138</w:t>
            </w:r>
          </w:p>
        </w:tc>
        <w:tc>
          <w:tcPr>
            <w:tcW w:w="1890" w:type="dxa"/>
            <w:tcBorders>
              <w:top w:val="single" w:sz="4" w:space="0" w:color="auto"/>
              <w:left w:val="single" w:sz="4" w:space="0" w:color="auto"/>
              <w:bottom w:val="single" w:sz="4" w:space="0" w:color="auto"/>
              <w:right w:val="single" w:sz="4" w:space="0" w:color="auto"/>
            </w:tcBorders>
            <w:hideMark/>
          </w:tcPr>
          <w:p w14:paraId="52F94F49" w14:textId="77777777" w:rsidR="00861FDF" w:rsidRDefault="00861FDF">
            <w:pPr>
              <w:pStyle w:val="BodyText"/>
              <w:spacing w:line="240" w:lineRule="atLeast"/>
            </w:pPr>
            <w:r>
              <w:t>PD, EESE, Body &amp; Security Elec.</w:t>
            </w:r>
          </w:p>
        </w:tc>
        <w:tc>
          <w:tcPr>
            <w:tcW w:w="1980" w:type="dxa"/>
            <w:tcBorders>
              <w:top w:val="single" w:sz="4" w:space="0" w:color="auto"/>
              <w:left w:val="single" w:sz="4" w:space="0" w:color="auto"/>
              <w:bottom w:val="single" w:sz="4" w:space="0" w:color="auto"/>
              <w:right w:val="single" w:sz="4" w:space="0" w:color="auto"/>
            </w:tcBorders>
            <w:hideMark/>
          </w:tcPr>
          <w:p w14:paraId="41637CC2" w14:textId="77777777" w:rsidR="00861FDF" w:rsidRDefault="00861FDF">
            <w:pPr>
              <w:pStyle w:val="BodyText"/>
              <w:spacing w:line="240" w:lineRule="atLeast"/>
            </w:pPr>
            <w:r>
              <w:t>Core NFC Engineer</w:t>
            </w:r>
          </w:p>
        </w:tc>
        <w:tc>
          <w:tcPr>
            <w:tcW w:w="2888" w:type="dxa"/>
            <w:tcBorders>
              <w:top w:val="single" w:sz="4" w:space="0" w:color="auto"/>
              <w:left w:val="single" w:sz="4" w:space="0" w:color="auto"/>
              <w:bottom w:val="single" w:sz="4" w:space="0" w:color="auto"/>
              <w:right w:val="single" w:sz="4" w:space="0" w:color="auto"/>
            </w:tcBorders>
            <w:hideMark/>
          </w:tcPr>
          <w:p w14:paraId="20B60521" w14:textId="77777777" w:rsidR="00861FDF" w:rsidRDefault="00861FDF">
            <w:pPr>
              <w:pStyle w:val="BodyText"/>
              <w:spacing w:line="240" w:lineRule="atLeast"/>
            </w:pPr>
            <w:r>
              <w:t>NFC System Owner</w:t>
            </w:r>
          </w:p>
        </w:tc>
      </w:tr>
      <w:tr w:rsidR="00861FDF" w14:paraId="69FB3B39" w14:textId="77777777" w:rsidTr="00861FDF">
        <w:tc>
          <w:tcPr>
            <w:tcW w:w="2245" w:type="dxa"/>
            <w:tcBorders>
              <w:top w:val="single" w:sz="4" w:space="0" w:color="auto"/>
              <w:left w:val="single" w:sz="4" w:space="0" w:color="auto"/>
              <w:bottom w:val="single" w:sz="4" w:space="0" w:color="auto"/>
              <w:right w:val="single" w:sz="4" w:space="0" w:color="auto"/>
            </w:tcBorders>
            <w:hideMark/>
          </w:tcPr>
          <w:p w14:paraId="5F800CC6" w14:textId="77777777" w:rsidR="00861FDF" w:rsidRDefault="00861FDF">
            <w:pPr>
              <w:pStyle w:val="BodyText"/>
              <w:spacing w:line="240" w:lineRule="atLeast"/>
              <w:jc w:val="both"/>
            </w:pPr>
            <w:r>
              <w:t>Suthagaran Nagarasa</w:t>
            </w:r>
          </w:p>
        </w:tc>
        <w:tc>
          <w:tcPr>
            <w:tcW w:w="1170" w:type="dxa"/>
            <w:tcBorders>
              <w:top w:val="single" w:sz="4" w:space="0" w:color="auto"/>
              <w:left w:val="single" w:sz="4" w:space="0" w:color="auto"/>
              <w:bottom w:val="single" w:sz="4" w:space="0" w:color="auto"/>
              <w:right w:val="single" w:sz="4" w:space="0" w:color="auto"/>
            </w:tcBorders>
            <w:hideMark/>
          </w:tcPr>
          <w:p w14:paraId="4E76EFDB" w14:textId="77777777" w:rsidR="00861FDF" w:rsidRDefault="00861FDF">
            <w:pPr>
              <w:pStyle w:val="BodyText"/>
              <w:spacing w:line="240" w:lineRule="atLeast"/>
              <w:jc w:val="both"/>
            </w:pPr>
            <w:r>
              <w:t>snagaras</w:t>
            </w:r>
          </w:p>
        </w:tc>
        <w:tc>
          <w:tcPr>
            <w:tcW w:w="1890" w:type="dxa"/>
            <w:tcBorders>
              <w:top w:val="single" w:sz="4" w:space="0" w:color="auto"/>
              <w:left w:val="single" w:sz="4" w:space="0" w:color="auto"/>
              <w:bottom w:val="single" w:sz="4" w:space="0" w:color="auto"/>
              <w:right w:val="single" w:sz="4" w:space="0" w:color="auto"/>
            </w:tcBorders>
            <w:hideMark/>
          </w:tcPr>
          <w:p w14:paraId="43DC92EE" w14:textId="77777777" w:rsidR="00861FDF" w:rsidRDefault="00861FDF">
            <w:pPr>
              <w:pStyle w:val="BodyText"/>
              <w:spacing w:line="240" w:lineRule="atLeast"/>
            </w:pPr>
            <w:r>
              <w:t>PD, EESE, Body &amp; Security Elec.</w:t>
            </w:r>
          </w:p>
        </w:tc>
        <w:tc>
          <w:tcPr>
            <w:tcW w:w="1980" w:type="dxa"/>
            <w:tcBorders>
              <w:top w:val="single" w:sz="4" w:space="0" w:color="auto"/>
              <w:left w:val="single" w:sz="4" w:space="0" w:color="auto"/>
              <w:bottom w:val="single" w:sz="4" w:space="0" w:color="auto"/>
              <w:right w:val="single" w:sz="4" w:space="0" w:color="auto"/>
            </w:tcBorders>
            <w:hideMark/>
          </w:tcPr>
          <w:p w14:paraId="7FFD7D4A" w14:textId="77777777" w:rsidR="00861FDF" w:rsidRDefault="00861FDF">
            <w:pPr>
              <w:pStyle w:val="BodyText"/>
              <w:spacing w:line="240" w:lineRule="atLeast"/>
            </w:pPr>
            <w:r>
              <w:t>Core NFC Engineer</w:t>
            </w:r>
          </w:p>
        </w:tc>
        <w:tc>
          <w:tcPr>
            <w:tcW w:w="2888" w:type="dxa"/>
            <w:tcBorders>
              <w:top w:val="single" w:sz="4" w:space="0" w:color="auto"/>
              <w:left w:val="single" w:sz="4" w:space="0" w:color="auto"/>
              <w:bottom w:val="single" w:sz="4" w:space="0" w:color="auto"/>
              <w:right w:val="single" w:sz="4" w:space="0" w:color="auto"/>
            </w:tcBorders>
            <w:hideMark/>
          </w:tcPr>
          <w:p w14:paraId="3ABC6F01" w14:textId="77777777" w:rsidR="00861FDF" w:rsidRDefault="00861FDF">
            <w:pPr>
              <w:pStyle w:val="BodyText"/>
              <w:spacing w:line="240" w:lineRule="atLeast"/>
            </w:pPr>
            <w:r>
              <w:t>NFC System Owner</w:t>
            </w:r>
          </w:p>
        </w:tc>
      </w:tr>
      <w:tr w:rsidR="00861FDF" w14:paraId="090C36E7" w14:textId="77777777" w:rsidTr="00861FDF">
        <w:tc>
          <w:tcPr>
            <w:tcW w:w="2245" w:type="dxa"/>
            <w:tcBorders>
              <w:top w:val="single" w:sz="4" w:space="0" w:color="auto"/>
              <w:left w:val="single" w:sz="4" w:space="0" w:color="auto"/>
              <w:bottom w:val="single" w:sz="4" w:space="0" w:color="auto"/>
              <w:right w:val="single" w:sz="4" w:space="0" w:color="auto"/>
            </w:tcBorders>
            <w:hideMark/>
          </w:tcPr>
          <w:p w14:paraId="661BECF2" w14:textId="77777777" w:rsidR="00861FDF" w:rsidRDefault="00861FDF">
            <w:pPr>
              <w:pStyle w:val="BodyText"/>
              <w:spacing w:line="240" w:lineRule="atLeast"/>
              <w:jc w:val="both"/>
            </w:pPr>
            <w:r>
              <w:t>Kevin Hille</w:t>
            </w:r>
          </w:p>
        </w:tc>
        <w:tc>
          <w:tcPr>
            <w:tcW w:w="1170" w:type="dxa"/>
            <w:tcBorders>
              <w:top w:val="single" w:sz="4" w:space="0" w:color="auto"/>
              <w:left w:val="single" w:sz="4" w:space="0" w:color="auto"/>
              <w:bottom w:val="single" w:sz="4" w:space="0" w:color="auto"/>
              <w:right w:val="single" w:sz="4" w:space="0" w:color="auto"/>
            </w:tcBorders>
            <w:hideMark/>
          </w:tcPr>
          <w:p w14:paraId="585DE7B0" w14:textId="77777777" w:rsidR="00861FDF" w:rsidRDefault="00861FDF">
            <w:pPr>
              <w:pStyle w:val="BodyText"/>
              <w:spacing w:line="240" w:lineRule="atLeast"/>
              <w:jc w:val="both"/>
            </w:pPr>
            <w:r>
              <w:t>khille</w:t>
            </w:r>
          </w:p>
        </w:tc>
        <w:tc>
          <w:tcPr>
            <w:tcW w:w="1890" w:type="dxa"/>
            <w:tcBorders>
              <w:top w:val="single" w:sz="4" w:space="0" w:color="auto"/>
              <w:left w:val="single" w:sz="4" w:space="0" w:color="auto"/>
              <w:bottom w:val="single" w:sz="4" w:space="0" w:color="auto"/>
              <w:right w:val="single" w:sz="4" w:space="0" w:color="auto"/>
            </w:tcBorders>
            <w:hideMark/>
          </w:tcPr>
          <w:p w14:paraId="258E3ABC" w14:textId="77777777" w:rsidR="00861FDF" w:rsidRDefault="00861FDF">
            <w:pPr>
              <w:pStyle w:val="BodyText"/>
              <w:spacing w:line="240" w:lineRule="atLeast"/>
            </w:pPr>
            <w:r>
              <w:t>PD, EESE, Body &amp; DAT SW</w:t>
            </w:r>
          </w:p>
        </w:tc>
        <w:tc>
          <w:tcPr>
            <w:tcW w:w="1980" w:type="dxa"/>
            <w:tcBorders>
              <w:top w:val="single" w:sz="4" w:space="0" w:color="auto"/>
              <w:left w:val="single" w:sz="4" w:space="0" w:color="auto"/>
              <w:bottom w:val="single" w:sz="4" w:space="0" w:color="auto"/>
              <w:right w:val="single" w:sz="4" w:space="0" w:color="auto"/>
            </w:tcBorders>
            <w:hideMark/>
          </w:tcPr>
          <w:p w14:paraId="5C6FF212" w14:textId="77777777" w:rsidR="00861FDF" w:rsidRDefault="00861FDF">
            <w:pPr>
              <w:pStyle w:val="BodyText"/>
              <w:spacing w:line="240" w:lineRule="atLeast"/>
            </w:pPr>
            <w:r>
              <w:t>Technical Specialist – Immob.</w:t>
            </w:r>
          </w:p>
        </w:tc>
        <w:tc>
          <w:tcPr>
            <w:tcW w:w="2888" w:type="dxa"/>
            <w:tcBorders>
              <w:top w:val="single" w:sz="4" w:space="0" w:color="auto"/>
              <w:left w:val="single" w:sz="4" w:space="0" w:color="auto"/>
              <w:bottom w:val="single" w:sz="4" w:space="0" w:color="auto"/>
              <w:right w:val="single" w:sz="4" w:space="0" w:color="auto"/>
            </w:tcBorders>
            <w:hideMark/>
          </w:tcPr>
          <w:p w14:paraId="4DA68A15" w14:textId="77777777" w:rsidR="00861FDF" w:rsidRDefault="00861FDF">
            <w:pPr>
              <w:pStyle w:val="BodyText"/>
              <w:spacing w:line="240" w:lineRule="atLeast"/>
            </w:pPr>
            <w:r>
              <w:t>NFC Immobilizer Function Owner, Design Support</w:t>
            </w:r>
          </w:p>
        </w:tc>
      </w:tr>
      <w:tr w:rsidR="00861FDF" w14:paraId="6DBA7923" w14:textId="77777777" w:rsidTr="00861FDF">
        <w:tc>
          <w:tcPr>
            <w:tcW w:w="2245" w:type="dxa"/>
            <w:tcBorders>
              <w:top w:val="single" w:sz="4" w:space="0" w:color="auto"/>
              <w:left w:val="single" w:sz="4" w:space="0" w:color="auto"/>
              <w:bottom w:val="single" w:sz="4" w:space="0" w:color="auto"/>
              <w:right w:val="single" w:sz="4" w:space="0" w:color="auto"/>
            </w:tcBorders>
            <w:hideMark/>
          </w:tcPr>
          <w:p w14:paraId="34A2E548" w14:textId="77777777" w:rsidR="00861FDF" w:rsidRDefault="00861FDF">
            <w:pPr>
              <w:pStyle w:val="BodyText"/>
              <w:spacing w:line="240" w:lineRule="atLeast"/>
              <w:jc w:val="both"/>
            </w:pPr>
            <w:r>
              <w:t>John Ricks</w:t>
            </w:r>
          </w:p>
        </w:tc>
        <w:tc>
          <w:tcPr>
            <w:tcW w:w="1170" w:type="dxa"/>
            <w:tcBorders>
              <w:top w:val="single" w:sz="4" w:space="0" w:color="auto"/>
              <w:left w:val="single" w:sz="4" w:space="0" w:color="auto"/>
              <w:bottom w:val="single" w:sz="4" w:space="0" w:color="auto"/>
              <w:right w:val="single" w:sz="4" w:space="0" w:color="auto"/>
            </w:tcBorders>
            <w:hideMark/>
          </w:tcPr>
          <w:p w14:paraId="6842B8D2" w14:textId="77777777" w:rsidR="00861FDF" w:rsidRDefault="00861FDF">
            <w:pPr>
              <w:pStyle w:val="BodyText"/>
              <w:spacing w:line="240" w:lineRule="atLeast"/>
              <w:jc w:val="both"/>
            </w:pPr>
            <w:r>
              <w:t>jricks7</w:t>
            </w:r>
          </w:p>
        </w:tc>
        <w:tc>
          <w:tcPr>
            <w:tcW w:w="1890" w:type="dxa"/>
            <w:tcBorders>
              <w:top w:val="single" w:sz="4" w:space="0" w:color="auto"/>
              <w:left w:val="single" w:sz="4" w:space="0" w:color="auto"/>
              <w:bottom w:val="single" w:sz="4" w:space="0" w:color="auto"/>
              <w:right w:val="single" w:sz="4" w:space="0" w:color="auto"/>
            </w:tcBorders>
            <w:hideMark/>
          </w:tcPr>
          <w:p w14:paraId="62B93CEF" w14:textId="77777777" w:rsidR="00861FDF" w:rsidRDefault="00861FDF">
            <w:pPr>
              <w:pStyle w:val="BodyText"/>
              <w:spacing w:line="240" w:lineRule="atLeast"/>
            </w:pPr>
            <w:r>
              <w:t>PD, EESE, Body &amp; DAT SW</w:t>
            </w:r>
          </w:p>
        </w:tc>
        <w:tc>
          <w:tcPr>
            <w:tcW w:w="1980" w:type="dxa"/>
            <w:tcBorders>
              <w:top w:val="single" w:sz="4" w:space="0" w:color="auto"/>
              <w:left w:val="single" w:sz="4" w:space="0" w:color="auto"/>
              <w:bottom w:val="single" w:sz="4" w:space="0" w:color="auto"/>
              <w:right w:val="single" w:sz="4" w:space="0" w:color="auto"/>
            </w:tcBorders>
            <w:hideMark/>
          </w:tcPr>
          <w:p w14:paraId="77638532" w14:textId="77777777" w:rsidR="00861FDF" w:rsidRDefault="00861FDF">
            <w:pPr>
              <w:pStyle w:val="BodyText"/>
              <w:spacing w:line="240" w:lineRule="atLeast"/>
            </w:pPr>
            <w:r>
              <w:t>Software Supervisor</w:t>
            </w:r>
          </w:p>
        </w:tc>
        <w:tc>
          <w:tcPr>
            <w:tcW w:w="2888" w:type="dxa"/>
            <w:tcBorders>
              <w:top w:val="single" w:sz="4" w:space="0" w:color="auto"/>
              <w:left w:val="single" w:sz="4" w:space="0" w:color="auto"/>
              <w:bottom w:val="single" w:sz="4" w:space="0" w:color="auto"/>
              <w:right w:val="single" w:sz="4" w:space="0" w:color="auto"/>
            </w:tcBorders>
            <w:hideMark/>
          </w:tcPr>
          <w:p w14:paraId="3FF9D057" w14:textId="77777777" w:rsidR="00861FDF" w:rsidRDefault="00861FDF">
            <w:pPr>
              <w:pStyle w:val="BodyText"/>
              <w:spacing w:line="240" w:lineRule="atLeast"/>
            </w:pPr>
            <w:r>
              <w:t>Software Supervisor</w:t>
            </w:r>
          </w:p>
        </w:tc>
      </w:tr>
      <w:tr w:rsidR="00861FDF" w14:paraId="4A79A8DB" w14:textId="77777777" w:rsidTr="00861FDF">
        <w:tc>
          <w:tcPr>
            <w:tcW w:w="2245" w:type="dxa"/>
            <w:tcBorders>
              <w:top w:val="single" w:sz="4" w:space="0" w:color="auto"/>
              <w:left w:val="single" w:sz="4" w:space="0" w:color="auto"/>
              <w:bottom w:val="single" w:sz="4" w:space="0" w:color="auto"/>
              <w:right w:val="single" w:sz="4" w:space="0" w:color="auto"/>
            </w:tcBorders>
            <w:hideMark/>
          </w:tcPr>
          <w:p w14:paraId="25C62442" w14:textId="77777777" w:rsidR="00861FDF" w:rsidRDefault="00861FDF">
            <w:pPr>
              <w:pStyle w:val="BodyText"/>
              <w:spacing w:line="240" w:lineRule="atLeast"/>
              <w:jc w:val="both"/>
            </w:pPr>
            <w:r>
              <w:t>John Popovecz</w:t>
            </w:r>
          </w:p>
        </w:tc>
        <w:tc>
          <w:tcPr>
            <w:tcW w:w="1170" w:type="dxa"/>
            <w:tcBorders>
              <w:top w:val="single" w:sz="4" w:space="0" w:color="auto"/>
              <w:left w:val="single" w:sz="4" w:space="0" w:color="auto"/>
              <w:bottom w:val="single" w:sz="4" w:space="0" w:color="auto"/>
              <w:right w:val="single" w:sz="4" w:space="0" w:color="auto"/>
            </w:tcBorders>
            <w:hideMark/>
          </w:tcPr>
          <w:p w14:paraId="3D69CB39" w14:textId="77777777" w:rsidR="00861FDF" w:rsidRDefault="00861FDF">
            <w:pPr>
              <w:pStyle w:val="BodyText"/>
              <w:spacing w:line="240" w:lineRule="atLeast"/>
              <w:jc w:val="both"/>
            </w:pPr>
            <w:r>
              <w:t>jpopovec</w:t>
            </w:r>
          </w:p>
        </w:tc>
        <w:tc>
          <w:tcPr>
            <w:tcW w:w="1890" w:type="dxa"/>
            <w:tcBorders>
              <w:top w:val="single" w:sz="4" w:space="0" w:color="auto"/>
              <w:left w:val="single" w:sz="4" w:space="0" w:color="auto"/>
              <w:bottom w:val="single" w:sz="4" w:space="0" w:color="auto"/>
              <w:right w:val="single" w:sz="4" w:space="0" w:color="auto"/>
            </w:tcBorders>
            <w:hideMark/>
          </w:tcPr>
          <w:p w14:paraId="1EA61BFB" w14:textId="77777777" w:rsidR="00861FDF" w:rsidRDefault="00861FDF">
            <w:pPr>
              <w:pStyle w:val="BodyText"/>
              <w:spacing w:line="240" w:lineRule="atLeast"/>
            </w:pPr>
            <w:r>
              <w:t>PD, EESE, Body &amp; DAT SW</w:t>
            </w:r>
          </w:p>
        </w:tc>
        <w:tc>
          <w:tcPr>
            <w:tcW w:w="1980" w:type="dxa"/>
            <w:tcBorders>
              <w:top w:val="single" w:sz="4" w:space="0" w:color="auto"/>
              <w:left w:val="single" w:sz="4" w:space="0" w:color="auto"/>
              <w:bottom w:val="single" w:sz="4" w:space="0" w:color="auto"/>
              <w:right w:val="single" w:sz="4" w:space="0" w:color="auto"/>
            </w:tcBorders>
            <w:hideMark/>
          </w:tcPr>
          <w:p w14:paraId="658C3097" w14:textId="77777777" w:rsidR="00861FDF" w:rsidRDefault="00861FDF">
            <w:pPr>
              <w:pStyle w:val="BodyText"/>
              <w:spacing w:line="240" w:lineRule="atLeast"/>
            </w:pPr>
            <w:r>
              <w:t>Body Module SW Supervisor</w:t>
            </w:r>
          </w:p>
        </w:tc>
        <w:tc>
          <w:tcPr>
            <w:tcW w:w="2888" w:type="dxa"/>
            <w:tcBorders>
              <w:top w:val="single" w:sz="4" w:space="0" w:color="auto"/>
              <w:left w:val="single" w:sz="4" w:space="0" w:color="auto"/>
              <w:bottom w:val="single" w:sz="4" w:space="0" w:color="auto"/>
              <w:right w:val="single" w:sz="4" w:space="0" w:color="auto"/>
            </w:tcBorders>
            <w:hideMark/>
          </w:tcPr>
          <w:p w14:paraId="4E310AD7" w14:textId="77777777" w:rsidR="00861FDF" w:rsidRDefault="00861FDF">
            <w:pPr>
              <w:pStyle w:val="BodyText"/>
              <w:spacing w:line="240" w:lineRule="atLeast"/>
            </w:pPr>
            <w:r>
              <w:t>Body Module SW Supervisor</w:t>
            </w:r>
          </w:p>
        </w:tc>
      </w:tr>
      <w:tr w:rsidR="00861FDF" w14:paraId="00A52406" w14:textId="77777777" w:rsidTr="00861FDF">
        <w:tc>
          <w:tcPr>
            <w:tcW w:w="2245" w:type="dxa"/>
            <w:tcBorders>
              <w:top w:val="single" w:sz="4" w:space="0" w:color="auto"/>
              <w:left w:val="single" w:sz="4" w:space="0" w:color="auto"/>
              <w:bottom w:val="single" w:sz="4" w:space="0" w:color="auto"/>
              <w:right w:val="single" w:sz="4" w:space="0" w:color="auto"/>
            </w:tcBorders>
            <w:hideMark/>
          </w:tcPr>
          <w:p w14:paraId="384FAFBA" w14:textId="77777777" w:rsidR="00861FDF" w:rsidRDefault="00861FDF">
            <w:pPr>
              <w:pStyle w:val="BodyText"/>
              <w:spacing w:line="240" w:lineRule="atLeast"/>
              <w:jc w:val="both"/>
            </w:pPr>
            <w:r>
              <w:t>Hosam Irsheid</w:t>
            </w:r>
          </w:p>
        </w:tc>
        <w:tc>
          <w:tcPr>
            <w:tcW w:w="1170" w:type="dxa"/>
            <w:tcBorders>
              <w:top w:val="single" w:sz="4" w:space="0" w:color="auto"/>
              <w:left w:val="single" w:sz="4" w:space="0" w:color="auto"/>
              <w:bottom w:val="single" w:sz="4" w:space="0" w:color="auto"/>
              <w:right w:val="single" w:sz="4" w:space="0" w:color="auto"/>
            </w:tcBorders>
            <w:hideMark/>
          </w:tcPr>
          <w:p w14:paraId="64154810" w14:textId="77777777" w:rsidR="00861FDF" w:rsidRDefault="00861FDF">
            <w:pPr>
              <w:pStyle w:val="BodyText"/>
              <w:spacing w:line="240" w:lineRule="atLeast"/>
              <w:jc w:val="both"/>
            </w:pPr>
            <w:r>
              <w:t>hirsheid</w:t>
            </w:r>
          </w:p>
        </w:tc>
        <w:tc>
          <w:tcPr>
            <w:tcW w:w="1890" w:type="dxa"/>
            <w:tcBorders>
              <w:top w:val="single" w:sz="4" w:space="0" w:color="auto"/>
              <w:left w:val="single" w:sz="4" w:space="0" w:color="auto"/>
              <w:bottom w:val="single" w:sz="4" w:space="0" w:color="auto"/>
              <w:right w:val="single" w:sz="4" w:space="0" w:color="auto"/>
            </w:tcBorders>
            <w:hideMark/>
          </w:tcPr>
          <w:p w14:paraId="1F7A7152" w14:textId="77777777" w:rsidR="00861FDF" w:rsidRDefault="00861FDF">
            <w:pPr>
              <w:pStyle w:val="BodyText"/>
              <w:spacing w:line="240" w:lineRule="atLeast"/>
            </w:pPr>
            <w:r>
              <w:t>PD, EESE, Body &amp; DAT SW</w:t>
            </w:r>
          </w:p>
        </w:tc>
        <w:tc>
          <w:tcPr>
            <w:tcW w:w="1980" w:type="dxa"/>
            <w:tcBorders>
              <w:top w:val="single" w:sz="4" w:space="0" w:color="auto"/>
              <w:left w:val="single" w:sz="4" w:space="0" w:color="auto"/>
              <w:bottom w:val="single" w:sz="4" w:space="0" w:color="auto"/>
              <w:right w:val="single" w:sz="4" w:space="0" w:color="auto"/>
            </w:tcBorders>
            <w:hideMark/>
          </w:tcPr>
          <w:p w14:paraId="375A12A8" w14:textId="77777777" w:rsidR="00861FDF" w:rsidRDefault="00861FDF">
            <w:pPr>
              <w:pStyle w:val="BodyText"/>
              <w:spacing w:line="240" w:lineRule="atLeast"/>
            </w:pPr>
            <w:r>
              <w:t>Software Engineer</w:t>
            </w:r>
          </w:p>
        </w:tc>
        <w:tc>
          <w:tcPr>
            <w:tcW w:w="2888" w:type="dxa"/>
            <w:tcBorders>
              <w:top w:val="single" w:sz="4" w:space="0" w:color="auto"/>
              <w:left w:val="single" w:sz="4" w:space="0" w:color="auto"/>
              <w:bottom w:val="single" w:sz="4" w:space="0" w:color="auto"/>
              <w:right w:val="single" w:sz="4" w:space="0" w:color="auto"/>
            </w:tcBorders>
            <w:hideMark/>
          </w:tcPr>
          <w:p w14:paraId="158A95E5" w14:textId="77777777" w:rsidR="00861FDF" w:rsidRDefault="00861FDF">
            <w:pPr>
              <w:pStyle w:val="BodyText"/>
              <w:spacing w:line="240" w:lineRule="atLeast"/>
            </w:pPr>
            <w:r>
              <w:t>Software Design</w:t>
            </w:r>
          </w:p>
        </w:tc>
      </w:tr>
      <w:tr w:rsidR="00861FDF" w14:paraId="25391192" w14:textId="77777777" w:rsidTr="00861FDF">
        <w:tc>
          <w:tcPr>
            <w:tcW w:w="2245" w:type="dxa"/>
            <w:tcBorders>
              <w:top w:val="single" w:sz="4" w:space="0" w:color="auto"/>
              <w:left w:val="single" w:sz="4" w:space="0" w:color="auto"/>
              <w:bottom w:val="single" w:sz="4" w:space="0" w:color="auto"/>
              <w:right w:val="single" w:sz="4" w:space="0" w:color="auto"/>
            </w:tcBorders>
            <w:hideMark/>
          </w:tcPr>
          <w:p w14:paraId="5A63A5A3" w14:textId="77777777" w:rsidR="00861FDF" w:rsidRDefault="00861FDF">
            <w:pPr>
              <w:pStyle w:val="BodyText"/>
              <w:spacing w:line="240" w:lineRule="atLeast"/>
              <w:jc w:val="both"/>
            </w:pPr>
            <w:r>
              <w:t>Sam Mehdi</w:t>
            </w:r>
          </w:p>
        </w:tc>
        <w:tc>
          <w:tcPr>
            <w:tcW w:w="1170" w:type="dxa"/>
            <w:tcBorders>
              <w:top w:val="single" w:sz="4" w:space="0" w:color="auto"/>
              <w:left w:val="single" w:sz="4" w:space="0" w:color="auto"/>
              <w:bottom w:val="single" w:sz="4" w:space="0" w:color="auto"/>
              <w:right w:val="single" w:sz="4" w:space="0" w:color="auto"/>
            </w:tcBorders>
            <w:hideMark/>
          </w:tcPr>
          <w:p w14:paraId="3BD6458B" w14:textId="77777777" w:rsidR="00861FDF" w:rsidRDefault="00861FDF">
            <w:pPr>
              <w:pStyle w:val="BodyText"/>
              <w:spacing w:line="240" w:lineRule="atLeast"/>
              <w:jc w:val="both"/>
            </w:pPr>
            <w:r>
              <w:t>hmehdi</w:t>
            </w:r>
          </w:p>
        </w:tc>
        <w:tc>
          <w:tcPr>
            <w:tcW w:w="1890" w:type="dxa"/>
            <w:tcBorders>
              <w:top w:val="single" w:sz="4" w:space="0" w:color="auto"/>
              <w:left w:val="single" w:sz="4" w:space="0" w:color="auto"/>
              <w:bottom w:val="single" w:sz="4" w:space="0" w:color="auto"/>
              <w:right w:val="single" w:sz="4" w:space="0" w:color="auto"/>
            </w:tcBorders>
            <w:hideMark/>
          </w:tcPr>
          <w:p w14:paraId="2636B6F2" w14:textId="77777777" w:rsidR="00861FDF" w:rsidRDefault="00861FDF">
            <w:pPr>
              <w:pStyle w:val="BodyText"/>
              <w:spacing w:line="240" w:lineRule="atLeast"/>
            </w:pPr>
            <w:r>
              <w:t>PD, EESE, Body &amp; DAT SW</w:t>
            </w:r>
          </w:p>
        </w:tc>
        <w:tc>
          <w:tcPr>
            <w:tcW w:w="1980" w:type="dxa"/>
            <w:tcBorders>
              <w:top w:val="single" w:sz="4" w:space="0" w:color="auto"/>
              <w:left w:val="single" w:sz="4" w:space="0" w:color="auto"/>
              <w:bottom w:val="single" w:sz="4" w:space="0" w:color="auto"/>
              <w:right w:val="single" w:sz="4" w:space="0" w:color="auto"/>
            </w:tcBorders>
            <w:hideMark/>
          </w:tcPr>
          <w:p w14:paraId="1C152667" w14:textId="77777777" w:rsidR="00861FDF" w:rsidRDefault="00861FDF">
            <w:pPr>
              <w:pStyle w:val="BodyText"/>
              <w:spacing w:line="240" w:lineRule="atLeast"/>
            </w:pPr>
            <w:r>
              <w:t>Product Design Engineer</w:t>
            </w:r>
          </w:p>
        </w:tc>
        <w:tc>
          <w:tcPr>
            <w:tcW w:w="2888" w:type="dxa"/>
            <w:tcBorders>
              <w:top w:val="single" w:sz="4" w:space="0" w:color="auto"/>
              <w:left w:val="single" w:sz="4" w:space="0" w:color="auto"/>
              <w:bottom w:val="single" w:sz="4" w:space="0" w:color="auto"/>
              <w:right w:val="single" w:sz="4" w:space="0" w:color="auto"/>
            </w:tcBorders>
            <w:hideMark/>
          </w:tcPr>
          <w:p w14:paraId="726EF1A4" w14:textId="77777777" w:rsidR="00861FDF" w:rsidRDefault="00861FDF">
            <w:pPr>
              <w:pStyle w:val="BodyText"/>
              <w:spacing w:line="240" w:lineRule="atLeast"/>
            </w:pPr>
            <w:r>
              <w:t>Software Design</w:t>
            </w:r>
          </w:p>
        </w:tc>
      </w:tr>
      <w:tr w:rsidR="00861FDF" w14:paraId="077D5C80" w14:textId="77777777" w:rsidTr="00861FDF">
        <w:tc>
          <w:tcPr>
            <w:tcW w:w="2245" w:type="dxa"/>
            <w:tcBorders>
              <w:top w:val="single" w:sz="4" w:space="0" w:color="auto"/>
              <w:left w:val="single" w:sz="4" w:space="0" w:color="auto"/>
              <w:bottom w:val="single" w:sz="4" w:space="0" w:color="auto"/>
              <w:right w:val="single" w:sz="4" w:space="0" w:color="auto"/>
            </w:tcBorders>
            <w:hideMark/>
          </w:tcPr>
          <w:p w14:paraId="1963E495" w14:textId="77777777" w:rsidR="00861FDF" w:rsidRDefault="00861FDF">
            <w:pPr>
              <w:pStyle w:val="BodyText"/>
              <w:spacing w:line="240" w:lineRule="atLeast"/>
              <w:jc w:val="both"/>
            </w:pPr>
            <w:r>
              <w:t>Vishala Pasala</w:t>
            </w:r>
          </w:p>
        </w:tc>
        <w:tc>
          <w:tcPr>
            <w:tcW w:w="1170" w:type="dxa"/>
            <w:tcBorders>
              <w:top w:val="single" w:sz="4" w:space="0" w:color="auto"/>
              <w:left w:val="single" w:sz="4" w:space="0" w:color="auto"/>
              <w:bottom w:val="single" w:sz="4" w:space="0" w:color="auto"/>
              <w:right w:val="single" w:sz="4" w:space="0" w:color="auto"/>
            </w:tcBorders>
            <w:hideMark/>
          </w:tcPr>
          <w:p w14:paraId="2844FA1A" w14:textId="77777777" w:rsidR="00861FDF" w:rsidRDefault="00861FDF">
            <w:pPr>
              <w:pStyle w:val="BodyText"/>
              <w:spacing w:line="240" w:lineRule="atLeast"/>
              <w:jc w:val="both"/>
            </w:pPr>
            <w:r>
              <w:t>vpasala</w:t>
            </w:r>
          </w:p>
        </w:tc>
        <w:tc>
          <w:tcPr>
            <w:tcW w:w="1890" w:type="dxa"/>
            <w:tcBorders>
              <w:top w:val="single" w:sz="4" w:space="0" w:color="auto"/>
              <w:left w:val="single" w:sz="4" w:space="0" w:color="auto"/>
              <w:bottom w:val="single" w:sz="4" w:space="0" w:color="auto"/>
              <w:right w:val="single" w:sz="4" w:space="0" w:color="auto"/>
            </w:tcBorders>
            <w:hideMark/>
          </w:tcPr>
          <w:p w14:paraId="793B8657" w14:textId="77777777" w:rsidR="00861FDF" w:rsidRDefault="00861FDF">
            <w:pPr>
              <w:pStyle w:val="BodyText"/>
              <w:spacing w:line="240" w:lineRule="atLeast"/>
            </w:pPr>
            <w:r>
              <w:t>PD, EESE, Body &amp; DAT SW</w:t>
            </w:r>
          </w:p>
        </w:tc>
        <w:tc>
          <w:tcPr>
            <w:tcW w:w="1980" w:type="dxa"/>
            <w:tcBorders>
              <w:top w:val="single" w:sz="4" w:space="0" w:color="auto"/>
              <w:left w:val="single" w:sz="4" w:space="0" w:color="auto"/>
              <w:bottom w:val="single" w:sz="4" w:space="0" w:color="auto"/>
              <w:right w:val="single" w:sz="4" w:space="0" w:color="auto"/>
            </w:tcBorders>
            <w:hideMark/>
          </w:tcPr>
          <w:p w14:paraId="7B9DC212" w14:textId="77777777" w:rsidR="00861FDF" w:rsidRDefault="00861FDF">
            <w:pPr>
              <w:pStyle w:val="BodyText"/>
              <w:spacing w:line="240" w:lineRule="atLeast"/>
            </w:pPr>
            <w:r>
              <w:t>Software Engineer</w:t>
            </w:r>
          </w:p>
        </w:tc>
        <w:tc>
          <w:tcPr>
            <w:tcW w:w="2888" w:type="dxa"/>
            <w:tcBorders>
              <w:top w:val="single" w:sz="4" w:space="0" w:color="auto"/>
              <w:left w:val="single" w:sz="4" w:space="0" w:color="auto"/>
              <w:bottom w:val="single" w:sz="4" w:space="0" w:color="auto"/>
              <w:right w:val="single" w:sz="4" w:space="0" w:color="auto"/>
            </w:tcBorders>
            <w:hideMark/>
          </w:tcPr>
          <w:p w14:paraId="6E2B2027" w14:textId="77777777" w:rsidR="00861FDF" w:rsidRDefault="00861FDF">
            <w:pPr>
              <w:pStyle w:val="BodyText"/>
              <w:spacing w:line="240" w:lineRule="atLeast"/>
            </w:pPr>
            <w:r>
              <w:t>Software Design</w:t>
            </w:r>
          </w:p>
        </w:tc>
      </w:tr>
      <w:tr w:rsidR="00861FDF" w14:paraId="0B13A361" w14:textId="77777777" w:rsidTr="00861FDF">
        <w:tc>
          <w:tcPr>
            <w:tcW w:w="2245" w:type="dxa"/>
            <w:tcBorders>
              <w:top w:val="single" w:sz="4" w:space="0" w:color="auto"/>
              <w:left w:val="single" w:sz="4" w:space="0" w:color="auto"/>
              <w:bottom w:val="single" w:sz="4" w:space="0" w:color="auto"/>
              <w:right w:val="single" w:sz="4" w:space="0" w:color="auto"/>
            </w:tcBorders>
            <w:hideMark/>
          </w:tcPr>
          <w:p w14:paraId="6F52565D" w14:textId="77777777" w:rsidR="00861FDF" w:rsidRDefault="00861FDF">
            <w:pPr>
              <w:pStyle w:val="BodyText"/>
              <w:spacing w:line="240" w:lineRule="atLeast"/>
              <w:jc w:val="both"/>
            </w:pPr>
            <w:r>
              <w:t>Maeen Mawari</w:t>
            </w:r>
          </w:p>
        </w:tc>
        <w:tc>
          <w:tcPr>
            <w:tcW w:w="1170" w:type="dxa"/>
            <w:tcBorders>
              <w:top w:val="single" w:sz="4" w:space="0" w:color="auto"/>
              <w:left w:val="single" w:sz="4" w:space="0" w:color="auto"/>
              <w:bottom w:val="single" w:sz="4" w:space="0" w:color="auto"/>
              <w:right w:val="single" w:sz="4" w:space="0" w:color="auto"/>
            </w:tcBorders>
            <w:hideMark/>
          </w:tcPr>
          <w:p w14:paraId="44C83302" w14:textId="77777777" w:rsidR="00861FDF" w:rsidRDefault="00861FDF">
            <w:pPr>
              <w:pStyle w:val="BodyText"/>
              <w:spacing w:line="240" w:lineRule="atLeast"/>
              <w:jc w:val="both"/>
            </w:pPr>
            <w:r>
              <w:t>mmawari</w:t>
            </w:r>
          </w:p>
        </w:tc>
        <w:tc>
          <w:tcPr>
            <w:tcW w:w="1890" w:type="dxa"/>
            <w:tcBorders>
              <w:top w:val="single" w:sz="4" w:space="0" w:color="auto"/>
              <w:left w:val="single" w:sz="4" w:space="0" w:color="auto"/>
              <w:bottom w:val="single" w:sz="4" w:space="0" w:color="auto"/>
              <w:right w:val="single" w:sz="4" w:space="0" w:color="auto"/>
            </w:tcBorders>
            <w:hideMark/>
          </w:tcPr>
          <w:p w14:paraId="4F59AC11" w14:textId="77777777" w:rsidR="00861FDF" w:rsidRDefault="00861FDF">
            <w:pPr>
              <w:pStyle w:val="BodyText"/>
              <w:spacing w:line="240" w:lineRule="atLeast"/>
            </w:pPr>
            <w:r>
              <w:t>PD, EESE, Body &amp; DAT SW</w:t>
            </w:r>
          </w:p>
        </w:tc>
        <w:tc>
          <w:tcPr>
            <w:tcW w:w="1980" w:type="dxa"/>
            <w:tcBorders>
              <w:top w:val="single" w:sz="4" w:space="0" w:color="auto"/>
              <w:left w:val="single" w:sz="4" w:space="0" w:color="auto"/>
              <w:bottom w:val="single" w:sz="4" w:space="0" w:color="auto"/>
              <w:right w:val="single" w:sz="4" w:space="0" w:color="auto"/>
            </w:tcBorders>
            <w:hideMark/>
          </w:tcPr>
          <w:p w14:paraId="3E2AE7EF" w14:textId="77777777" w:rsidR="00861FDF" w:rsidRDefault="00861FDF">
            <w:pPr>
              <w:pStyle w:val="BodyText"/>
              <w:spacing w:line="240" w:lineRule="atLeast"/>
            </w:pPr>
            <w:r>
              <w:t>MBSE Engineer</w:t>
            </w:r>
          </w:p>
        </w:tc>
        <w:tc>
          <w:tcPr>
            <w:tcW w:w="2888" w:type="dxa"/>
            <w:tcBorders>
              <w:top w:val="single" w:sz="4" w:space="0" w:color="auto"/>
              <w:left w:val="single" w:sz="4" w:space="0" w:color="auto"/>
              <w:bottom w:val="single" w:sz="4" w:space="0" w:color="auto"/>
              <w:right w:val="single" w:sz="4" w:space="0" w:color="auto"/>
            </w:tcBorders>
            <w:hideMark/>
          </w:tcPr>
          <w:p w14:paraId="0F109AE9" w14:textId="77777777" w:rsidR="00861FDF" w:rsidRDefault="00861FDF">
            <w:pPr>
              <w:pStyle w:val="BodyText"/>
              <w:spacing w:line="240" w:lineRule="atLeast"/>
            </w:pPr>
            <w:r>
              <w:t>Software Design</w:t>
            </w:r>
          </w:p>
        </w:tc>
      </w:tr>
      <w:tr w:rsidR="00861FDF" w14:paraId="49C532F8" w14:textId="77777777" w:rsidTr="00861FDF">
        <w:tc>
          <w:tcPr>
            <w:tcW w:w="2245" w:type="dxa"/>
            <w:tcBorders>
              <w:top w:val="single" w:sz="4" w:space="0" w:color="auto"/>
              <w:left w:val="single" w:sz="4" w:space="0" w:color="auto"/>
              <w:bottom w:val="single" w:sz="4" w:space="0" w:color="auto"/>
              <w:right w:val="single" w:sz="4" w:space="0" w:color="auto"/>
            </w:tcBorders>
            <w:hideMark/>
          </w:tcPr>
          <w:p w14:paraId="0B6F85B3" w14:textId="77777777" w:rsidR="00861FDF" w:rsidRDefault="00861FDF">
            <w:pPr>
              <w:pStyle w:val="BodyText"/>
              <w:spacing w:line="240" w:lineRule="atLeast"/>
              <w:jc w:val="both"/>
            </w:pPr>
            <w:r>
              <w:t>Eric Reed</w:t>
            </w:r>
          </w:p>
        </w:tc>
        <w:tc>
          <w:tcPr>
            <w:tcW w:w="1170" w:type="dxa"/>
            <w:tcBorders>
              <w:top w:val="single" w:sz="4" w:space="0" w:color="auto"/>
              <w:left w:val="single" w:sz="4" w:space="0" w:color="auto"/>
              <w:bottom w:val="single" w:sz="4" w:space="0" w:color="auto"/>
              <w:right w:val="single" w:sz="4" w:space="0" w:color="auto"/>
            </w:tcBorders>
            <w:hideMark/>
          </w:tcPr>
          <w:p w14:paraId="5068E61D" w14:textId="77777777" w:rsidR="00861FDF" w:rsidRDefault="00861FDF">
            <w:pPr>
              <w:pStyle w:val="BodyText"/>
              <w:spacing w:line="240" w:lineRule="atLeast"/>
              <w:jc w:val="both"/>
            </w:pPr>
            <w:r>
              <w:t>ereed2</w:t>
            </w:r>
          </w:p>
        </w:tc>
        <w:tc>
          <w:tcPr>
            <w:tcW w:w="1890" w:type="dxa"/>
            <w:tcBorders>
              <w:top w:val="single" w:sz="4" w:space="0" w:color="auto"/>
              <w:left w:val="single" w:sz="4" w:space="0" w:color="auto"/>
              <w:bottom w:val="single" w:sz="4" w:space="0" w:color="auto"/>
              <w:right w:val="single" w:sz="4" w:space="0" w:color="auto"/>
            </w:tcBorders>
            <w:hideMark/>
          </w:tcPr>
          <w:p w14:paraId="6350C851" w14:textId="77777777" w:rsidR="00861FDF" w:rsidRDefault="00861FDF">
            <w:pPr>
              <w:pStyle w:val="BodyText"/>
              <w:spacing w:line="240" w:lineRule="atLeast"/>
            </w:pPr>
            <w:r>
              <w:t>PD, EESE, Body &amp; DAT SW</w:t>
            </w:r>
          </w:p>
        </w:tc>
        <w:tc>
          <w:tcPr>
            <w:tcW w:w="1980" w:type="dxa"/>
            <w:tcBorders>
              <w:top w:val="single" w:sz="4" w:space="0" w:color="auto"/>
              <w:left w:val="single" w:sz="4" w:space="0" w:color="auto"/>
              <w:bottom w:val="single" w:sz="4" w:space="0" w:color="auto"/>
              <w:right w:val="single" w:sz="4" w:space="0" w:color="auto"/>
            </w:tcBorders>
            <w:hideMark/>
          </w:tcPr>
          <w:p w14:paraId="2D21A6D7" w14:textId="77777777" w:rsidR="00861FDF" w:rsidRDefault="00861FDF">
            <w:pPr>
              <w:pStyle w:val="BodyText"/>
              <w:spacing w:line="240" w:lineRule="atLeast"/>
            </w:pPr>
            <w:r>
              <w:t>VSC SW Engineer</w:t>
            </w:r>
          </w:p>
        </w:tc>
        <w:tc>
          <w:tcPr>
            <w:tcW w:w="2888" w:type="dxa"/>
            <w:tcBorders>
              <w:top w:val="single" w:sz="4" w:space="0" w:color="auto"/>
              <w:left w:val="single" w:sz="4" w:space="0" w:color="auto"/>
              <w:bottom w:val="single" w:sz="4" w:space="0" w:color="auto"/>
              <w:right w:val="single" w:sz="4" w:space="0" w:color="auto"/>
            </w:tcBorders>
            <w:hideMark/>
          </w:tcPr>
          <w:p w14:paraId="7F0A50A8" w14:textId="77777777" w:rsidR="00861FDF" w:rsidRDefault="00861FDF">
            <w:pPr>
              <w:pStyle w:val="BodyText"/>
              <w:spacing w:line="240" w:lineRule="atLeast"/>
            </w:pPr>
            <w:r>
              <w:t>Software Design</w:t>
            </w:r>
          </w:p>
        </w:tc>
      </w:tr>
      <w:tr w:rsidR="00861FDF" w14:paraId="74B473C1" w14:textId="77777777" w:rsidTr="00861FDF">
        <w:tc>
          <w:tcPr>
            <w:tcW w:w="2245" w:type="dxa"/>
            <w:tcBorders>
              <w:top w:val="single" w:sz="4" w:space="0" w:color="auto"/>
              <w:left w:val="single" w:sz="4" w:space="0" w:color="auto"/>
              <w:bottom w:val="single" w:sz="4" w:space="0" w:color="auto"/>
              <w:right w:val="single" w:sz="4" w:space="0" w:color="auto"/>
            </w:tcBorders>
            <w:hideMark/>
          </w:tcPr>
          <w:p w14:paraId="2D412A56" w14:textId="77777777" w:rsidR="00861FDF" w:rsidRDefault="00861FDF">
            <w:pPr>
              <w:pStyle w:val="BodyText"/>
              <w:spacing w:line="240" w:lineRule="atLeast"/>
              <w:jc w:val="both"/>
            </w:pPr>
            <w:r>
              <w:t>Ahmad Sabri</w:t>
            </w:r>
          </w:p>
        </w:tc>
        <w:tc>
          <w:tcPr>
            <w:tcW w:w="1170" w:type="dxa"/>
            <w:tcBorders>
              <w:top w:val="single" w:sz="4" w:space="0" w:color="auto"/>
              <w:left w:val="single" w:sz="4" w:space="0" w:color="auto"/>
              <w:bottom w:val="single" w:sz="4" w:space="0" w:color="auto"/>
              <w:right w:val="single" w:sz="4" w:space="0" w:color="auto"/>
            </w:tcBorders>
            <w:hideMark/>
          </w:tcPr>
          <w:p w14:paraId="380201B4" w14:textId="77777777" w:rsidR="00861FDF" w:rsidRDefault="00861FDF">
            <w:pPr>
              <w:pStyle w:val="BodyText"/>
              <w:spacing w:line="240" w:lineRule="atLeast"/>
              <w:jc w:val="both"/>
            </w:pPr>
            <w:r>
              <w:t>asabri3</w:t>
            </w:r>
          </w:p>
        </w:tc>
        <w:tc>
          <w:tcPr>
            <w:tcW w:w="1890" w:type="dxa"/>
            <w:tcBorders>
              <w:top w:val="single" w:sz="4" w:space="0" w:color="auto"/>
              <w:left w:val="single" w:sz="4" w:space="0" w:color="auto"/>
              <w:bottom w:val="single" w:sz="4" w:space="0" w:color="auto"/>
              <w:right w:val="single" w:sz="4" w:space="0" w:color="auto"/>
            </w:tcBorders>
            <w:hideMark/>
          </w:tcPr>
          <w:p w14:paraId="400835C6" w14:textId="77777777" w:rsidR="00861FDF" w:rsidRDefault="00861FDF">
            <w:pPr>
              <w:pStyle w:val="BodyText"/>
              <w:spacing w:line="240" w:lineRule="atLeast"/>
            </w:pPr>
            <w:r>
              <w:t>PD, EESE, Body &amp; DAT SW</w:t>
            </w:r>
          </w:p>
        </w:tc>
        <w:tc>
          <w:tcPr>
            <w:tcW w:w="1980" w:type="dxa"/>
            <w:tcBorders>
              <w:top w:val="single" w:sz="4" w:space="0" w:color="auto"/>
              <w:left w:val="single" w:sz="4" w:space="0" w:color="auto"/>
              <w:bottom w:val="single" w:sz="4" w:space="0" w:color="auto"/>
              <w:right w:val="single" w:sz="4" w:space="0" w:color="auto"/>
            </w:tcBorders>
            <w:hideMark/>
          </w:tcPr>
          <w:p w14:paraId="1603CF8A" w14:textId="77777777" w:rsidR="00861FDF" w:rsidRDefault="00861FDF">
            <w:pPr>
              <w:pStyle w:val="BodyText"/>
              <w:spacing w:line="240" w:lineRule="atLeast"/>
            </w:pPr>
            <w:r>
              <w:t>PD Engineer</w:t>
            </w:r>
          </w:p>
        </w:tc>
        <w:tc>
          <w:tcPr>
            <w:tcW w:w="2888" w:type="dxa"/>
            <w:tcBorders>
              <w:top w:val="single" w:sz="4" w:space="0" w:color="auto"/>
              <w:left w:val="single" w:sz="4" w:space="0" w:color="auto"/>
              <w:bottom w:val="single" w:sz="4" w:space="0" w:color="auto"/>
              <w:right w:val="single" w:sz="4" w:space="0" w:color="auto"/>
            </w:tcBorders>
            <w:hideMark/>
          </w:tcPr>
          <w:p w14:paraId="2B3D961C" w14:textId="77777777" w:rsidR="00861FDF" w:rsidRDefault="00861FDF">
            <w:pPr>
              <w:pStyle w:val="BodyText"/>
              <w:spacing w:line="240" w:lineRule="atLeast"/>
            </w:pPr>
            <w:r>
              <w:t>Software Design</w:t>
            </w:r>
          </w:p>
        </w:tc>
      </w:tr>
      <w:tr w:rsidR="00861FDF" w14:paraId="14B3DC09" w14:textId="77777777" w:rsidTr="00861FDF">
        <w:tc>
          <w:tcPr>
            <w:tcW w:w="2245" w:type="dxa"/>
            <w:tcBorders>
              <w:top w:val="single" w:sz="4" w:space="0" w:color="auto"/>
              <w:left w:val="single" w:sz="4" w:space="0" w:color="auto"/>
              <w:bottom w:val="single" w:sz="4" w:space="0" w:color="auto"/>
              <w:right w:val="single" w:sz="4" w:space="0" w:color="auto"/>
            </w:tcBorders>
            <w:hideMark/>
          </w:tcPr>
          <w:p w14:paraId="49C9AD2C" w14:textId="77777777" w:rsidR="00861FDF" w:rsidRDefault="00861FDF">
            <w:pPr>
              <w:pStyle w:val="BodyText"/>
              <w:spacing w:line="240" w:lineRule="atLeast"/>
              <w:jc w:val="both"/>
            </w:pPr>
            <w:r>
              <w:t>Jeff Lossing</w:t>
            </w:r>
          </w:p>
        </w:tc>
        <w:tc>
          <w:tcPr>
            <w:tcW w:w="1170" w:type="dxa"/>
            <w:tcBorders>
              <w:top w:val="single" w:sz="4" w:space="0" w:color="auto"/>
              <w:left w:val="single" w:sz="4" w:space="0" w:color="auto"/>
              <w:bottom w:val="single" w:sz="4" w:space="0" w:color="auto"/>
              <w:right w:val="single" w:sz="4" w:space="0" w:color="auto"/>
            </w:tcBorders>
            <w:hideMark/>
          </w:tcPr>
          <w:p w14:paraId="590546C7" w14:textId="77777777" w:rsidR="00861FDF" w:rsidRDefault="00861FDF">
            <w:pPr>
              <w:pStyle w:val="BodyText"/>
              <w:spacing w:line="240" w:lineRule="atLeast"/>
              <w:jc w:val="both"/>
            </w:pPr>
            <w:r>
              <w:t>jlossing</w:t>
            </w:r>
          </w:p>
        </w:tc>
        <w:tc>
          <w:tcPr>
            <w:tcW w:w="1890" w:type="dxa"/>
            <w:tcBorders>
              <w:top w:val="single" w:sz="4" w:space="0" w:color="auto"/>
              <w:left w:val="single" w:sz="4" w:space="0" w:color="auto"/>
              <w:bottom w:val="single" w:sz="4" w:space="0" w:color="auto"/>
              <w:right w:val="single" w:sz="4" w:space="0" w:color="auto"/>
            </w:tcBorders>
            <w:hideMark/>
          </w:tcPr>
          <w:p w14:paraId="3A79194F" w14:textId="77777777" w:rsidR="00861FDF" w:rsidRDefault="00861FDF">
            <w:pPr>
              <w:pStyle w:val="BodyText"/>
              <w:spacing w:line="240" w:lineRule="atLeast"/>
            </w:pPr>
            <w:r>
              <w:t>PD, EESE, Body &amp; DAT SW</w:t>
            </w:r>
          </w:p>
        </w:tc>
        <w:tc>
          <w:tcPr>
            <w:tcW w:w="1980" w:type="dxa"/>
            <w:tcBorders>
              <w:top w:val="single" w:sz="4" w:space="0" w:color="auto"/>
              <w:left w:val="single" w:sz="4" w:space="0" w:color="auto"/>
              <w:bottom w:val="single" w:sz="4" w:space="0" w:color="auto"/>
              <w:right w:val="single" w:sz="4" w:space="0" w:color="auto"/>
            </w:tcBorders>
            <w:hideMark/>
          </w:tcPr>
          <w:p w14:paraId="52CCBD72" w14:textId="77777777" w:rsidR="00861FDF" w:rsidRDefault="00861FDF">
            <w:pPr>
              <w:pStyle w:val="BodyText"/>
              <w:spacing w:line="240" w:lineRule="atLeast"/>
            </w:pPr>
            <w:r>
              <w:t>Software Engineer</w:t>
            </w:r>
          </w:p>
        </w:tc>
        <w:tc>
          <w:tcPr>
            <w:tcW w:w="2888" w:type="dxa"/>
            <w:tcBorders>
              <w:top w:val="single" w:sz="4" w:space="0" w:color="auto"/>
              <w:left w:val="single" w:sz="4" w:space="0" w:color="auto"/>
              <w:bottom w:val="single" w:sz="4" w:space="0" w:color="auto"/>
              <w:right w:val="single" w:sz="4" w:space="0" w:color="auto"/>
            </w:tcBorders>
            <w:hideMark/>
          </w:tcPr>
          <w:p w14:paraId="138C9EC6" w14:textId="77777777" w:rsidR="00861FDF" w:rsidRDefault="00861FDF">
            <w:pPr>
              <w:pStyle w:val="BodyText"/>
              <w:spacing w:line="240" w:lineRule="atLeast"/>
            </w:pPr>
            <w:r>
              <w:t>Software Design</w:t>
            </w:r>
          </w:p>
        </w:tc>
      </w:tr>
      <w:tr w:rsidR="00861FDF" w14:paraId="63487E0C" w14:textId="77777777" w:rsidTr="00861FDF">
        <w:tc>
          <w:tcPr>
            <w:tcW w:w="2245" w:type="dxa"/>
            <w:tcBorders>
              <w:top w:val="single" w:sz="4" w:space="0" w:color="auto"/>
              <w:left w:val="single" w:sz="4" w:space="0" w:color="auto"/>
              <w:bottom w:val="single" w:sz="4" w:space="0" w:color="auto"/>
              <w:right w:val="single" w:sz="4" w:space="0" w:color="auto"/>
            </w:tcBorders>
            <w:hideMark/>
          </w:tcPr>
          <w:p w14:paraId="530D1165" w14:textId="77777777" w:rsidR="00861FDF" w:rsidRDefault="00861FDF">
            <w:pPr>
              <w:pStyle w:val="BodyText"/>
              <w:spacing w:line="240" w:lineRule="atLeast"/>
              <w:jc w:val="both"/>
            </w:pPr>
            <w:r>
              <w:t>Andrew Hall</w:t>
            </w:r>
          </w:p>
        </w:tc>
        <w:tc>
          <w:tcPr>
            <w:tcW w:w="1170" w:type="dxa"/>
            <w:tcBorders>
              <w:top w:val="single" w:sz="4" w:space="0" w:color="auto"/>
              <w:left w:val="single" w:sz="4" w:space="0" w:color="auto"/>
              <w:bottom w:val="single" w:sz="4" w:space="0" w:color="auto"/>
              <w:right w:val="single" w:sz="4" w:space="0" w:color="auto"/>
            </w:tcBorders>
            <w:hideMark/>
          </w:tcPr>
          <w:p w14:paraId="37613E83" w14:textId="77777777" w:rsidR="00861FDF" w:rsidRDefault="00861FDF">
            <w:pPr>
              <w:pStyle w:val="BodyText"/>
              <w:spacing w:line="240" w:lineRule="atLeast"/>
              <w:jc w:val="both"/>
            </w:pPr>
            <w:r>
              <w:t>ahall185</w:t>
            </w:r>
          </w:p>
        </w:tc>
        <w:tc>
          <w:tcPr>
            <w:tcW w:w="1890" w:type="dxa"/>
            <w:tcBorders>
              <w:top w:val="single" w:sz="4" w:space="0" w:color="auto"/>
              <w:left w:val="single" w:sz="4" w:space="0" w:color="auto"/>
              <w:bottom w:val="single" w:sz="4" w:space="0" w:color="auto"/>
              <w:right w:val="single" w:sz="4" w:space="0" w:color="auto"/>
            </w:tcBorders>
            <w:hideMark/>
          </w:tcPr>
          <w:p w14:paraId="28A7F3DE" w14:textId="77777777" w:rsidR="00861FDF" w:rsidRDefault="00861FDF">
            <w:pPr>
              <w:pStyle w:val="BodyText"/>
              <w:spacing w:line="240" w:lineRule="atLeast"/>
            </w:pPr>
            <w:r>
              <w:t>PD, EESE, Body &amp; DAT SW</w:t>
            </w:r>
          </w:p>
        </w:tc>
        <w:tc>
          <w:tcPr>
            <w:tcW w:w="1980" w:type="dxa"/>
            <w:tcBorders>
              <w:top w:val="single" w:sz="4" w:space="0" w:color="auto"/>
              <w:left w:val="single" w:sz="4" w:space="0" w:color="auto"/>
              <w:bottom w:val="single" w:sz="4" w:space="0" w:color="auto"/>
              <w:right w:val="single" w:sz="4" w:space="0" w:color="auto"/>
            </w:tcBorders>
            <w:hideMark/>
          </w:tcPr>
          <w:p w14:paraId="4E43620A" w14:textId="77777777" w:rsidR="00861FDF" w:rsidRDefault="00861FDF">
            <w:pPr>
              <w:pStyle w:val="BodyText"/>
              <w:spacing w:line="240" w:lineRule="atLeast"/>
            </w:pPr>
            <w:r>
              <w:t>Design Engineer, BCM Software</w:t>
            </w:r>
          </w:p>
        </w:tc>
        <w:tc>
          <w:tcPr>
            <w:tcW w:w="2888" w:type="dxa"/>
            <w:tcBorders>
              <w:top w:val="single" w:sz="4" w:space="0" w:color="auto"/>
              <w:left w:val="single" w:sz="4" w:space="0" w:color="auto"/>
              <w:bottom w:val="single" w:sz="4" w:space="0" w:color="auto"/>
              <w:right w:val="single" w:sz="4" w:space="0" w:color="auto"/>
            </w:tcBorders>
            <w:hideMark/>
          </w:tcPr>
          <w:p w14:paraId="0A150409" w14:textId="77777777" w:rsidR="00861FDF" w:rsidRDefault="00861FDF">
            <w:pPr>
              <w:pStyle w:val="BodyText"/>
              <w:spacing w:line="240" w:lineRule="atLeast"/>
            </w:pPr>
            <w:r>
              <w:t>Software Design</w:t>
            </w:r>
          </w:p>
        </w:tc>
      </w:tr>
      <w:tr w:rsidR="00861FDF" w14:paraId="121F158B" w14:textId="77777777" w:rsidTr="00861FDF">
        <w:tc>
          <w:tcPr>
            <w:tcW w:w="2245" w:type="dxa"/>
            <w:tcBorders>
              <w:top w:val="single" w:sz="4" w:space="0" w:color="auto"/>
              <w:left w:val="single" w:sz="4" w:space="0" w:color="auto"/>
              <w:bottom w:val="single" w:sz="4" w:space="0" w:color="auto"/>
              <w:right w:val="single" w:sz="4" w:space="0" w:color="auto"/>
            </w:tcBorders>
            <w:hideMark/>
          </w:tcPr>
          <w:p w14:paraId="6F1875B6" w14:textId="77777777" w:rsidR="00861FDF" w:rsidRDefault="00861FDF">
            <w:pPr>
              <w:pStyle w:val="BodyText"/>
              <w:spacing w:line="240" w:lineRule="atLeast"/>
              <w:jc w:val="both"/>
            </w:pPr>
            <w:r>
              <w:t>Sachin Magar</w:t>
            </w:r>
          </w:p>
        </w:tc>
        <w:tc>
          <w:tcPr>
            <w:tcW w:w="1170" w:type="dxa"/>
            <w:tcBorders>
              <w:top w:val="single" w:sz="4" w:space="0" w:color="auto"/>
              <w:left w:val="single" w:sz="4" w:space="0" w:color="auto"/>
              <w:bottom w:val="single" w:sz="4" w:space="0" w:color="auto"/>
              <w:right w:val="single" w:sz="4" w:space="0" w:color="auto"/>
            </w:tcBorders>
            <w:hideMark/>
          </w:tcPr>
          <w:p w14:paraId="1868C1C7" w14:textId="77777777" w:rsidR="00861FDF" w:rsidRDefault="00861FDF">
            <w:pPr>
              <w:pStyle w:val="BodyText"/>
              <w:spacing w:line="240" w:lineRule="atLeast"/>
              <w:jc w:val="both"/>
            </w:pPr>
            <w:r>
              <w:t>smagar</w:t>
            </w:r>
          </w:p>
        </w:tc>
        <w:tc>
          <w:tcPr>
            <w:tcW w:w="1890" w:type="dxa"/>
            <w:tcBorders>
              <w:top w:val="single" w:sz="4" w:space="0" w:color="auto"/>
              <w:left w:val="single" w:sz="4" w:space="0" w:color="auto"/>
              <w:bottom w:val="single" w:sz="4" w:space="0" w:color="auto"/>
              <w:right w:val="single" w:sz="4" w:space="0" w:color="auto"/>
            </w:tcBorders>
            <w:hideMark/>
          </w:tcPr>
          <w:p w14:paraId="05DEB01C" w14:textId="77777777" w:rsidR="00861FDF" w:rsidRDefault="00861FDF">
            <w:pPr>
              <w:pStyle w:val="BodyText"/>
              <w:spacing w:line="240" w:lineRule="atLeast"/>
            </w:pPr>
            <w:r>
              <w:t>PD, EESE, Body &amp; DAT SW</w:t>
            </w:r>
          </w:p>
        </w:tc>
        <w:tc>
          <w:tcPr>
            <w:tcW w:w="1980" w:type="dxa"/>
            <w:tcBorders>
              <w:top w:val="single" w:sz="4" w:space="0" w:color="auto"/>
              <w:left w:val="single" w:sz="4" w:space="0" w:color="auto"/>
              <w:bottom w:val="single" w:sz="4" w:space="0" w:color="auto"/>
              <w:right w:val="single" w:sz="4" w:space="0" w:color="auto"/>
            </w:tcBorders>
            <w:hideMark/>
          </w:tcPr>
          <w:p w14:paraId="4B16DA38" w14:textId="77777777" w:rsidR="00861FDF" w:rsidRDefault="00861FDF">
            <w:pPr>
              <w:pStyle w:val="BodyText"/>
              <w:spacing w:line="240" w:lineRule="atLeast"/>
            </w:pPr>
            <w:r>
              <w:t>Design Engineer, BCM Software</w:t>
            </w:r>
          </w:p>
        </w:tc>
        <w:tc>
          <w:tcPr>
            <w:tcW w:w="2888" w:type="dxa"/>
            <w:tcBorders>
              <w:top w:val="single" w:sz="4" w:space="0" w:color="auto"/>
              <w:left w:val="single" w:sz="4" w:space="0" w:color="auto"/>
              <w:bottom w:val="single" w:sz="4" w:space="0" w:color="auto"/>
              <w:right w:val="single" w:sz="4" w:space="0" w:color="auto"/>
            </w:tcBorders>
            <w:hideMark/>
          </w:tcPr>
          <w:p w14:paraId="46BE6B16" w14:textId="77777777" w:rsidR="00861FDF" w:rsidRDefault="00861FDF">
            <w:pPr>
              <w:pStyle w:val="BodyText"/>
              <w:spacing w:line="240" w:lineRule="atLeast"/>
            </w:pPr>
            <w:r>
              <w:t>Software Design</w:t>
            </w:r>
          </w:p>
        </w:tc>
      </w:tr>
      <w:tr w:rsidR="00861FDF" w14:paraId="1A83F37E" w14:textId="77777777" w:rsidTr="00861FDF">
        <w:tc>
          <w:tcPr>
            <w:tcW w:w="2245" w:type="dxa"/>
            <w:tcBorders>
              <w:top w:val="single" w:sz="4" w:space="0" w:color="auto"/>
              <w:left w:val="single" w:sz="4" w:space="0" w:color="auto"/>
              <w:bottom w:val="single" w:sz="4" w:space="0" w:color="auto"/>
              <w:right w:val="single" w:sz="4" w:space="0" w:color="auto"/>
            </w:tcBorders>
            <w:hideMark/>
          </w:tcPr>
          <w:p w14:paraId="4D8A3436" w14:textId="77777777" w:rsidR="00861FDF" w:rsidRDefault="00861FDF">
            <w:pPr>
              <w:pStyle w:val="BodyText"/>
              <w:spacing w:line="240" w:lineRule="atLeast"/>
              <w:jc w:val="both"/>
            </w:pPr>
            <w:r>
              <w:t>Akshita Kulkarni</w:t>
            </w:r>
          </w:p>
        </w:tc>
        <w:tc>
          <w:tcPr>
            <w:tcW w:w="1170" w:type="dxa"/>
            <w:tcBorders>
              <w:top w:val="single" w:sz="4" w:space="0" w:color="auto"/>
              <w:left w:val="single" w:sz="4" w:space="0" w:color="auto"/>
              <w:bottom w:val="single" w:sz="4" w:space="0" w:color="auto"/>
              <w:right w:val="single" w:sz="4" w:space="0" w:color="auto"/>
            </w:tcBorders>
            <w:hideMark/>
          </w:tcPr>
          <w:p w14:paraId="4A01D6BB" w14:textId="77777777" w:rsidR="00861FDF" w:rsidRDefault="00861FDF">
            <w:pPr>
              <w:pStyle w:val="BodyText"/>
              <w:spacing w:line="240" w:lineRule="atLeast"/>
              <w:jc w:val="both"/>
            </w:pPr>
            <w:r>
              <w:t>akulka2</w:t>
            </w:r>
          </w:p>
        </w:tc>
        <w:tc>
          <w:tcPr>
            <w:tcW w:w="1890" w:type="dxa"/>
            <w:tcBorders>
              <w:top w:val="single" w:sz="4" w:space="0" w:color="auto"/>
              <w:left w:val="single" w:sz="4" w:space="0" w:color="auto"/>
              <w:bottom w:val="single" w:sz="4" w:space="0" w:color="auto"/>
              <w:right w:val="single" w:sz="4" w:space="0" w:color="auto"/>
            </w:tcBorders>
            <w:hideMark/>
          </w:tcPr>
          <w:p w14:paraId="439798FA" w14:textId="77777777" w:rsidR="00861FDF" w:rsidRDefault="00861FDF">
            <w:pPr>
              <w:pStyle w:val="BodyText"/>
              <w:spacing w:line="240" w:lineRule="atLeast"/>
            </w:pPr>
            <w:r>
              <w:t>PD, EESE, Body &amp; DAT SW</w:t>
            </w:r>
          </w:p>
        </w:tc>
        <w:tc>
          <w:tcPr>
            <w:tcW w:w="1980" w:type="dxa"/>
            <w:tcBorders>
              <w:top w:val="single" w:sz="4" w:space="0" w:color="auto"/>
              <w:left w:val="single" w:sz="4" w:space="0" w:color="auto"/>
              <w:bottom w:val="single" w:sz="4" w:space="0" w:color="auto"/>
              <w:right w:val="single" w:sz="4" w:space="0" w:color="auto"/>
            </w:tcBorders>
            <w:hideMark/>
          </w:tcPr>
          <w:p w14:paraId="29D48EE1" w14:textId="77777777" w:rsidR="00861FDF" w:rsidRDefault="00861FDF">
            <w:pPr>
              <w:pStyle w:val="BodyText"/>
              <w:spacing w:line="240" w:lineRule="atLeast"/>
            </w:pPr>
            <w:r>
              <w:t>Design Engineer, BCM Software</w:t>
            </w:r>
          </w:p>
        </w:tc>
        <w:tc>
          <w:tcPr>
            <w:tcW w:w="2888" w:type="dxa"/>
            <w:tcBorders>
              <w:top w:val="single" w:sz="4" w:space="0" w:color="auto"/>
              <w:left w:val="single" w:sz="4" w:space="0" w:color="auto"/>
              <w:bottom w:val="single" w:sz="4" w:space="0" w:color="auto"/>
              <w:right w:val="single" w:sz="4" w:space="0" w:color="auto"/>
            </w:tcBorders>
            <w:hideMark/>
          </w:tcPr>
          <w:p w14:paraId="5A7A2255" w14:textId="77777777" w:rsidR="00861FDF" w:rsidRDefault="00861FDF">
            <w:pPr>
              <w:pStyle w:val="BodyText"/>
              <w:spacing w:line="240" w:lineRule="atLeast"/>
            </w:pPr>
            <w:r>
              <w:t>Software Design</w:t>
            </w:r>
          </w:p>
        </w:tc>
      </w:tr>
      <w:tr w:rsidR="00861FDF" w14:paraId="6FE2CFED" w14:textId="77777777" w:rsidTr="00861FDF">
        <w:tc>
          <w:tcPr>
            <w:tcW w:w="2245" w:type="dxa"/>
            <w:tcBorders>
              <w:top w:val="single" w:sz="4" w:space="0" w:color="auto"/>
              <w:left w:val="single" w:sz="4" w:space="0" w:color="auto"/>
              <w:bottom w:val="single" w:sz="4" w:space="0" w:color="auto"/>
              <w:right w:val="single" w:sz="4" w:space="0" w:color="auto"/>
            </w:tcBorders>
            <w:hideMark/>
          </w:tcPr>
          <w:p w14:paraId="5320EFBB" w14:textId="77777777" w:rsidR="00861FDF" w:rsidRDefault="00861FDF">
            <w:pPr>
              <w:pStyle w:val="BodyText"/>
              <w:spacing w:line="240" w:lineRule="atLeast"/>
              <w:jc w:val="both"/>
            </w:pPr>
            <w:r>
              <w:t>Adithya Ramachandran</w:t>
            </w:r>
          </w:p>
        </w:tc>
        <w:tc>
          <w:tcPr>
            <w:tcW w:w="1170" w:type="dxa"/>
            <w:tcBorders>
              <w:top w:val="single" w:sz="4" w:space="0" w:color="auto"/>
              <w:left w:val="single" w:sz="4" w:space="0" w:color="auto"/>
              <w:bottom w:val="single" w:sz="4" w:space="0" w:color="auto"/>
              <w:right w:val="single" w:sz="4" w:space="0" w:color="auto"/>
            </w:tcBorders>
            <w:hideMark/>
          </w:tcPr>
          <w:p w14:paraId="3199B34C" w14:textId="77777777" w:rsidR="00861FDF" w:rsidRDefault="00861FDF">
            <w:pPr>
              <w:pStyle w:val="BodyText"/>
              <w:spacing w:line="240" w:lineRule="atLeast"/>
              <w:jc w:val="both"/>
            </w:pPr>
            <w:r>
              <w:t>aramac11</w:t>
            </w:r>
          </w:p>
        </w:tc>
        <w:tc>
          <w:tcPr>
            <w:tcW w:w="1890" w:type="dxa"/>
            <w:tcBorders>
              <w:top w:val="single" w:sz="4" w:space="0" w:color="auto"/>
              <w:left w:val="single" w:sz="4" w:space="0" w:color="auto"/>
              <w:bottom w:val="single" w:sz="4" w:space="0" w:color="auto"/>
              <w:right w:val="single" w:sz="4" w:space="0" w:color="auto"/>
            </w:tcBorders>
            <w:hideMark/>
          </w:tcPr>
          <w:p w14:paraId="708046B2" w14:textId="77777777" w:rsidR="00861FDF" w:rsidRDefault="00861FDF">
            <w:pPr>
              <w:pStyle w:val="BodyText"/>
              <w:spacing w:line="240" w:lineRule="atLeast"/>
            </w:pPr>
            <w:r>
              <w:t>PD, EESE, Body &amp; DAT SW</w:t>
            </w:r>
          </w:p>
        </w:tc>
        <w:tc>
          <w:tcPr>
            <w:tcW w:w="1980" w:type="dxa"/>
            <w:tcBorders>
              <w:top w:val="single" w:sz="4" w:space="0" w:color="auto"/>
              <w:left w:val="single" w:sz="4" w:space="0" w:color="auto"/>
              <w:bottom w:val="single" w:sz="4" w:space="0" w:color="auto"/>
              <w:right w:val="single" w:sz="4" w:space="0" w:color="auto"/>
            </w:tcBorders>
            <w:hideMark/>
          </w:tcPr>
          <w:p w14:paraId="0424FD93" w14:textId="77777777" w:rsidR="00861FDF" w:rsidRDefault="00861FDF">
            <w:pPr>
              <w:pStyle w:val="BodyText"/>
              <w:spacing w:line="240" w:lineRule="atLeast"/>
            </w:pPr>
            <w:r>
              <w:t>Software Engineer</w:t>
            </w:r>
          </w:p>
        </w:tc>
        <w:tc>
          <w:tcPr>
            <w:tcW w:w="2888" w:type="dxa"/>
            <w:tcBorders>
              <w:top w:val="single" w:sz="4" w:space="0" w:color="auto"/>
              <w:left w:val="single" w:sz="4" w:space="0" w:color="auto"/>
              <w:bottom w:val="single" w:sz="4" w:space="0" w:color="auto"/>
              <w:right w:val="single" w:sz="4" w:space="0" w:color="auto"/>
            </w:tcBorders>
            <w:hideMark/>
          </w:tcPr>
          <w:p w14:paraId="1A209AE4" w14:textId="77777777" w:rsidR="00861FDF" w:rsidRDefault="00861FDF">
            <w:pPr>
              <w:pStyle w:val="BodyText"/>
              <w:spacing w:line="240" w:lineRule="atLeast"/>
            </w:pPr>
            <w:r>
              <w:t>Software Design</w:t>
            </w:r>
          </w:p>
        </w:tc>
      </w:tr>
      <w:tr w:rsidR="00861FDF" w14:paraId="538A9EEE" w14:textId="77777777" w:rsidTr="00861FDF">
        <w:tc>
          <w:tcPr>
            <w:tcW w:w="2245" w:type="dxa"/>
            <w:tcBorders>
              <w:top w:val="single" w:sz="4" w:space="0" w:color="auto"/>
              <w:left w:val="single" w:sz="4" w:space="0" w:color="auto"/>
              <w:bottom w:val="single" w:sz="4" w:space="0" w:color="auto"/>
              <w:right w:val="single" w:sz="4" w:space="0" w:color="auto"/>
            </w:tcBorders>
            <w:hideMark/>
          </w:tcPr>
          <w:p w14:paraId="6B4FB2A7" w14:textId="77777777" w:rsidR="00861FDF" w:rsidRDefault="00861FDF">
            <w:pPr>
              <w:pStyle w:val="BodyText"/>
              <w:spacing w:line="240" w:lineRule="atLeast"/>
              <w:jc w:val="both"/>
            </w:pPr>
            <w:r>
              <w:t>S Bagga</w:t>
            </w:r>
          </w:p>
        </w:tc>
        <w:tc>
          <w:tcPr>
            <w:tcW w:w="1170" w:type="dxa"/>
            <w:tcBorders>
              <w:top w:val="single" w:sz="4" w:space="0" w:color="auto"/>
              <w:left w:val="single" w:sz="4" w:space="0" w:color="auto"/>
              <w:bottom w:val="single" w:sz="4" w:space="0" w:color="auto"/>
              <w:right w:val="single" w:sz="4" w:space="0" w:color="auto"/>
            </w:tcBorders>
            <w:hideMark/>
          </w:tcPr>
          <w:p w14:paraId="6B859EBC" w14:textId="77777777" w:rsidR="00861FDF" w:rsidRDefault="00861FDF">
            <w:pPr>
              <w:pStyle w:val="BodyText"/>
              <w:spacing w:line="240" w:lineRule="atLeast"/>
              <w:jc w:val="both"/>
            </w:pPr>
            <w:r>
              <w:t>sbagga11</w:t>
            </w:r>
          </w:p>
        </w:tc>
        <w:tc>
          <w:tcPr>
            <w:tcW w:w="1890" w:type="dxa"/>
            <w:tcBorders>
              <w:top w:val="single" w:sz="4" w:space="0" w:color="auto"/>
              <w:left w:val="single" w:sz="4" w:space="0" w:color="auto"/>
              <w:bottom w:val="single" w:sz="4" w:space="0" w:color="auto"/>
              <w:right w:val="single" w:sz="4" w:space="0" w:color="auto"/>
            </w:tcBorders>
            <w:hideMark/>
          </w:tcPr>
          <w:p w14:paraId="00278C0F" w14:textId="77777777" w:rsidR="00861FDF" w:rsidRDefault="00861FDF">
            <w:pPr>
              <w:pStyle w:val="BodyText"/>
              <w:spacing w:line="240" w:lineRule="atLeast"/>
            </w:pPr>
            <w:r>
              <w:t>PD, EESE, Body &amp; DAT SW</w:t>
            </w:r>
          </w:p>
        </w:tc>
        <w:tc>
          <w:tcPr>
            <w:tcW w:w="1980" w:type="dxa"/>
            <w:tcBorders>
              <w:top w:val="single" w:sz="4" w:space="0" w:color="auto"/>
              <w:left w:val="single" w:sz="4" w:space="0" w:color="auto"/>
              <w:bottom w:val="single" w:sz="4" w:space="0" w:color="auto"/>
              <w:right w:val="single" w:sz="4" w:space="0" w:color="auto"/>
            </w:tcBorders>
            <w:hideMark/>
          </w:tcPr>
          <w:p w14:paraId="0834D55F" w14:textId="77777777" w:rsidR="00861FDF" w:rsidRDefault="00861FDF">
            <w:pPr>
              <w:pStyle w:val="BodyText"/>
              <w:spacing w:line="240" w:lineRule="atLeast"/>
            </w:pPr>
            <w:r>
              <w:t>Software Engineer</w:t>
            </w:r>
          </w:p>
        </w:tc>
        <w:tc>
          <w:tcPr>
            <w:tcW w:w="2888" w:type="dxa"/>
            <w:tcBorders>
              <w:top w:val="single" w:sz="4" w:space="0" w:color="auto"/>
              <w:left w:val="single" w:sz="4" w:space="0" w:color="auto"/>
              <w:bottom w:val="single" w:sz="4" w:space="0" w:color="auto"/>
              <w:right w:val="single" w:sz="4" w:space="0" w:color="auto"/>
            </w:tcBorders>
            <w:hideMark/>
          </w:tcPr>
          <w:p w14:paraId="6DEA60A5" w14:textId="77777777" w:rsidR="00861FDF" w:rsidRDefault="00861FDF">
            <w:pPr>
              <w:pStyle w:val="BodyText"/>
              <w:spacing w:line="240" w:lineRule="atLeast"/>
            </w:pPr>
            <w:r>
              <w:t>Software Design</w:t>
            </w:r>
          </w:p>
        </w:tc>
      </w:tr>
      <w:tr w:rsidR="00861FDF" w14:paraId="3426EB6F" w14:textId="77777777" w:rsidTr="00861FDF">
        <w:tc>
          <w:tcPr>
            <w:tcW w:w="2245" w:type="dxa"/>
            <w:tcBorders>
              <w:top w:val="single" w:sz="4" w:space="0" w:color="auto"/>
              <w:left w:val="single" w:sz="4" w:space="0" w:color="auto"/>
              <w:bottom w:val="single" w:sz="4" w:space="0" w:color="auto"/>
              <w:right w:val="single" w:sz="4" w:space="0" w:color="auto"/>
            </w:tcBorders>
            <w:hideMark/>
          </w:tcPr>
          <w:p w14:paraId="07FFEAE7" w14:textId="77777777" w:rsidR="00861FDF" w:rsidRDefault="00861FDF">
            <w:pPr>
              <w:pStyle w:val="BodyText"/>
              <w:spacing w:line="240" w:lineRule="atLeast"/>
              <w:jc w:val="both"/>
            </w:pPr>
            <w:r>
              <w:t>Gail Cheng</w:t>
            </w:r>
          </w:p>
        </w:tc>
        <w:tc>
          <w:tcPr>
            <w:tcW w:w="1170" w:type="dxa"/>
            <w:tcBorders>
              <w:top w:val="single" w:sz="4" w:space="0" w:color="auto"/>
              <w:left w:val="single" w:sz="4" w:space="0" w:color="auto"/>
              <w:bottom w:val="single" w:sz="4" w:space="0" w:color="auto"/>
              <w:right w:val="single" w:sz="4" w:space="0" w:color="auto"/>
            </w:tcBorders>
            <w:hideMark/>
          </w:tcPr>
          <w:p w14:paraId="7FE35C9B" w14:textId="77777777" w:rsidR="00861FDF" w:rsidRDefault="00861FDF">
            <w:pPr>
              <w:pStyle w:val="BodyText"/>
              <w:spacing w:line="240" w:lineRule="atLeast"/>
              <w:jc w:val="both"/>
            </w:pPr>
            <w:r>
              <w:t>gcheng</w:t>
            </w:r>
          </w:p>
        </w:tc>
        <w:tc>
          <w:tcPr>
            <w:tcW w:w="1890" w:type="dxa"/>
            <w:tcBorders>
              <w:top w:val="single" w:sz="4" w:space="0" w:color="auto"/>
              <w:left w:val="single" w:sz="4" w:space="0" w:color="auto"/>
              <w:bottom w:val="single" w:sz="4" w:space="0" w:color="auto"/>
              <w:right w:val="single" w:sz="4" w:space="0" w:color="auto"/>
            </w:tcBorders>
            <w:hideMark/>
          </w:tcPr>
          <w:p w14:paraId="5064AB75" w14:textId="77777777" w:rsidR="00861FDF" w:rsidRDefault="00861FDF">
            <w:pPr>
              <w:pStyle w:val="BodyText"/>
              <w:spacing w:line="240" w:lineRule="atLeast"/>
            </w:pPr>
            <w:r>
              <w:t>PD, In-Vehicle Infotainment &amp; Connectivity</w:t>
            </w:r>
          </w:p>
        </w:tc>
        <w:tc>
          <w:tcPr>
            <w:tcW w:w="1980" w:type="dxa"/>
            <w:tcBorders>
              <w:top w:val="single" w:sz="4" w:space="0" w:color="auto"/>
              <w:left w:val="single" w:sz="4" w:space="0" w:color="auto"/>
              <w:bottom w:val="single" w:sz="4" w:space="0" w:color="auto"/>
              <w:right w:val="single" w:sz="4" w:space="0" w:color="auto"/>
            </w:tcBorders>
            <w:hideMark/>
          </w:tcPr>
          <w:p w14:paraId="411278CD" w14:textId="77777777" w:rsidR="00861FDF" w:rsidRDefault="00861FDF">
            <w:pPr>
              <w:pStyle w:val="BodyText"/>
              <w:spacing w:line="240" w:lineRule="atLeast"/>
            </w:pPr>
            <w:r>
              <w:t>Infotainment Systems Supervisor</w:t>
            </w:r>
          </w:p>
        </w:tc>
        <w:tc>
          <w:tcPr>
            <w:tcW w:w="2888" w:type="dxa"/>
            <w:tcBorders>
              <w:top w:val="single" w:sz="4" w:space="0" w:color="auto"/>
              <w:left w:val="single" w:sz="4" w:space="0" w:color="auto"/>
              <w:bottom w:val="single" w:sz="4" w:space="0" w:color="auto"/>
              <w:right w:val="single" w:sz="4" w:space="0" w:color="auto"/>
            </w:tcBorders>
            <w:hideMark/>
          </w:tcPr>
          <w:p w14:paraId="7CB12D61" w14:textId="77777777" w:rsidR="00861FDF" w:rsidRDefault="00861FDF">
            <w:pPr>
              <w:pStyle w:val="BodyText"/>
              <w:spacing w:line="240" w:lineRule="atLeast"/>
            </w:pPr>
            <w:r>
              <w:t>Infotainment System Design Supervisor</w:t>
            </w:r>
          </w:p>
        </w:tc>
      </w:tr>
      <w:tr w:rsidR="00861FDF" w14:paraId="06704ABA" w14:textId="77777777" w:rsidTr="00861FDF">
        <w:tc>
          <w:tcPr>
            <w:tcW w:w="2245" w:type="dxa"/>
            <w:tcBorders>
              <w:top w:val="single" w:sz="4" w:space="0" w:color="auto"/>
              <w:left w:val="single" w:sz="4" w:space="0" w:color="auto"/>
              <w:bottom w:val="single" w:sz="4" w:space="0" w:color="auto"/>
              <w:right w:val="single" w:sz="4" w:space="0" w:color="auto"/>
            </w:tcBorders>
            <w:hideMark/>
          </w:tcPr>
          <w:p w14:paraId="5422CB47" w14:textId="77777777" w:rsidR="00861FDF" w:rsidRDefault="00861FDF">
            <w:pPr>
              <w:pStyle w:val="BodyText"/>
              <w:spacing w:line="240" w:lineRule="atLeast"/>
              <w:jc w:val="both"/>
            </w:pPr>
            <w:r>
              <w:lastRenderedPageBreak/>
              <w:t>Matthew Borrelli</w:t>
            </w:r>
          </w:p>
        </w:tc>
        <w:tc>
          <w:tcPr>
            <w:tcW w:w="1170" w:type="dxa"/>
            <w:tcBorders>
              <w:top w:val="single" w:sz="4" w:space="0" w:color="auto"/>
              <w:left w:val="single" w:sz="4" w:space="0" w:color="auto"/>
              <w:bottom w:val="single" w:sz="4" w:space="0" w:color="auto"/>
              <w:right w:val="single" w:sz="4" w:space="0" w:color="auto"/>
            </w:tcBorders>
            <w:hideMark/>
          </w:tcPr>
          <w:p w14:paraId="55DD4759" w14:textId="77777777" w:rsidR="00861FDF" w:rsidRDefault="00861FDF">
            <w:pPr>
              <w:pStyle w:val="BodyText"/>
              <w:spacing w:line="240" w:lineRule="atLeast"/>
              <w:jc w:val="both"/>
            </w:pPr>
            <w:r>
              <w:t>mborrel4</w:t>
            </w:r>
          </w:p>
        </w:tc>
        <w:tc>
          <w:tcPr>
            <w:tcW w:w="1890" w:type="dxa"/>
            <w:tcBorders>
              <w:top w:val="single" w:sz="4" w:space="0" w:color="auto"/>
              <w:left w:val="single" w:sz="4" w:space="0" w:color="auto"/>
              <w:bottom w:val="single" w:sz="4" w:space="0" w:color="auto"/>
              <w:right w:val="single" w:sz="4" w:space="0" w:color="auto"/>
            </w:tcBorders>
            <w:hideMark/>
          </w:tcPr>
          <w:p w14:paraId="2506F208" w14:textId="77777777" w:rsidR="00861FDF" w:rsidRDefault="00861FDF">
            <w:pPr>
              <w:pStyle w:val="BodyText"/>
              <w:spacing w:line="240" w:lineRule="atLeast"/>
            </w:pPr>
            <w:r>
              <w:t>PD, In-Vehicle Infotainment &amp; Connectivity</w:t>
            </w:r>
          </w:p>
        </w:tc>
        <w:tc>
          <w:tcPr>
            <w:tcW w:w="1980" w:type="dxa"/>
            <w:tcBorders>
              <w:top w:val="single" w:sz="4" w:space="0" w:color="auto"/>
              <w:left w:val="single" w:sz="4" w:space="0" w:color="auto"/>
              <w:bottom w:val="single" w:sz="4" w:space="0" w:color="auto"/>
              <w:right w:val="single" w:sz="4" w:space="0" w:color="auto"/>
            </w:tcBorders>
            <w:hideMark/>
          </w:tcPr>
          <w:p w14:paraId="167FE870" w14:textId="77777777" w:rsidR="00861FDF" w:rsidRDefault="00861FDF">
            <w:pPr>
              <w:pStyle w:val="BodyText"/>
              <w:spacing w:line="240" w:lineRule="atLeast"/>
            </w:pPr>
            <w:r>
              <w:t>Infotainment Systems Engineer</w:t>
            </w:r>
          </w:p>
        </w:tc>
        <w:tc>
          <w:tcPr>
            <w:tcW w:w="2888" w:type="dxa"/>
            <w:tcBorders>
              <w:top w:val="single" w:sz="4" w:space="0" w:color="auto"/>
              <w:left w:val="single" w:sz="4" w:space="0" w:color="auto"/>
              <w:bottom w:val="single" w:sz="4" w:space="0" w:color="auto"/>
              <w:right w:val="single" w:sz="4" w:space="0" w:color="auto"/>
            </w:tcBorders>
            <w:hideMark/>
          </w:tcPr>
          <w:p w14:paraId="4404C7C3" w14:textId="77777777" w:rsidR="00861FDF" w:rsidRDefault="00861FDF">
            <w:pPr>
              <w:pStyle w:val="BodyText"/>
              <w:spacing w:line="240" w:lineRule="atLeast"/>
            </w:pPr>
            <w:r>
              <w:t>Infotainment System Design</w:t>
            </w:r>
          </w:p>
        </w:tc>
      </w:tr>
      <w:tr w:rsidR="00861FDF" w14:paraId="48CDA729" w14:textId="77777777" w:rsidTr="00861FDF">
        <w:tc>
          <w:tcPr>
            <w:tcW w:w="2245" w:type="dxa"/>
            <w:tcBorders>
              <w:top w:val="single" w:sz="4" w:space="0" w:color="auto"/>
              <w:left w:val="single" w:sz="4" w:space="0" w:color="auto"/>
              <w:bottom w:val="single" w:sz="4" w:space="0" w:color="auto"/>
              <w:right w:val="single" w:sz="4" w:space="0" w:color="auto"/>
            </w:tcBorders>
            <w:hideMark/>
          </w:tcPr>
          <w:p w14:paraId="1CEF6E9B" w14:textId="77777777" w:rsidR="00861FDF" w:rsidRDefault="00861FDF">
            <w:pPr>
              <w:pStyle w:val="BodyText"/>
              <w:spacing w:line="240" w:lineRule="atLeast"/>
              <w:jc w:val="both"/>
            </w:pPr>
            <w:r>
              <w:t>Laura Check</w:t>
            </w:r>
          </w:p>
        </w:tc>
        <w:tc>
          <w:tcPr>
            <w:tcW w:w="1170" w:type="dxa"/>
            <w:tcBorders>
              <w:top w:val="single" w:sz="4" w:space="0" w:color="auto"/>
              <w:left w:val="single" w:sz="4" w:space="0" w:color="auto"/>
              <w:bottom w:val="single" w:sz="4" w:space="0" w:color="auto"/>
              <w:right w:val="single" w:sz="4" w:space="0" w:color="auto"/>
            </w:tcBorders>
            <w:hideMark/>
          </w:tcPr>
          <w:p w14:paraId="2872EA28" w14:textId="77777777" w:rsidR="00861FDF" w:rsidRDefault="00861FDF">
            <w:pPr>
              <w:pStyle w:val="BodyText"/>
              <w:spacing w:line="240" w:lineRule="atLeast"/>
              <w:jc w:val="both"/>
            </w:pPr>
            <w:r>
              <w:t>lburek</w:t>
            </w:r>
          </w:p>
        </w:tc>
        <w:tc>
          <w:tcPr>
            <w:tcW w:w="1890" w:type="dxa"/>
            <w:tcBorders>
              <w:top w:val="single" w:sz="4" w:space="0" w:color="auto"/>
              <w:left w:val="single" w:sz="4" w:space="0" w:color="auto"/>
              <w:bottom w:val="single" w:sz="4" w:space="0" w:color="auto"/>
              <w:right w:val="single" w:sz="4" w:space="0" w:color="auto"/>
            </w:tcBorders>
            <w:hideMark/>
          </w:tcPr>
          <w:p w14:paraId="5B8DBCB3" w14:textId="77777777" w:rsidR="00861FDF" w:rsidRDefault="00861FDF">
            <w:pPr>
              <w:pStyle w:val="BodyText"/>
              <w:spacing w:line="240" w:lineRule="atLeast"/>
            </w:pPr>
            <w:r>
              <w:t>PD, In-Vehicle Infotainment &amp; Connectivity</w:t>
            </w:r>
          </w:p>
        </w:tc>
        <w:tc>
          <w:tcPr>
            <w:tcW w:w="1980" w:type="dxa"/>
            <w:tcBorders>
              <w:top w:val="single" w:sz="4" w:space="0" w:color="auto"/>
              <w:left w:val="single" w:sz="4" w:space="0" w:color="auto"/>
              <w:bottom w:val="single" w:sz="4" w:space="0" w:color="auto"/>
              <w:right w:val="single" w:sz="4" w:space="0" w:color="auto"/>
            </w:tcBorders>
            <w:hideMark/>
          </w:tcPr>
          <w:p w14:paraId="678CF365" w14:textId="77777777" w:rsidR="00861FDF" w:rsidRDefault="00861FDF">
            <w:pPr>
              <w:pStyle w:val="BodyText"/>
              <w:spacing w:line="240" w:lineRule="atLeast"/>
            </w:pPr>
            <w:r>
              <w:t>SYNC Supervisor</w:t>
            </w:r>
          </w:p>
        </w:tc>
        <w:tc>
          <w:tcPr>
            <w:tcW w:w="2888" w:type="dxa"/>
            <w:tcBorders>
              <w:top w:val="single" w:sz="4" w:space="0" w:color="auto"/>
              <w:left w:val="single" w:sz="4" w:space="0" w:color="auto"/>
              <w:bottom w:val="single" w:sz="4" w:space="0" w:color="auto"/>
              <w:right w:val="single" w:sz="4" w:space="0" w:color="auto"/>
            </w:tcBorders>
            <w:hideMark/>
          </w:tcPr>
          <w:p w14:paraId="256257C3" w14:textId="77777777" w:rsidR="00861FDF" w:rsidRDefault="00861FDF">
            <w:pPr>
              <w:pStyle w:val="BodyText"/>
              <w:spacing w:line="240" w:lineRule="atLeast"/>
            </w:pPr>
            <w:r>
              <w:t>SYNC System Supervisor</w:t>
            </w:r>
          </w:p>
        </w:tc>
      </w:tr>
      <w:tr w:rsidR="00861FDF" w14:paraId="745F10DF" w14:textId="77777777" w:rsidTr="00861FDF">
        <w:tc>
          <w:tcPr>
            <w:tcW w:w="2245" w:type="dxa"/>
            <w:tcBorders>
              <w:top w:val="single" w:sz="4" w:space="0" w:color="auto"/>
              <w:left w:val="single" w:sz="4" w:space="0" w:color="auto"/>
              <w:bottom w:val="single" w:sz="4" w:space="0" w:color="auto"/>
              <w:right w:val="single" w:sz="4" w:space="0" w:color="auto"/>
            </w:tcBorders>
            <w:hideMark/>
          </w:tcPr>
          <w:p w14:paraId="1492A923" w14:textId="77777777" w:rsidR="00861FDF" w:rsidRDefault="00861FDF">
            <w:pPr>
              <w:pStyle w:val="BodyText"/>
              <w:spacing w:line="240" w:lineRule="atLeast"/>
              <w:jc w:val="both"/>
            </w:pPr>
            <w:r>
              <w:t>Iqbal Faheem Sayyed</w:t>
            </w:r>
          </w:p>
        </w:tc>
        <w:tc>
          <w:tcPr>
            <w:tcW w:w="1170" w:type="dxa"/>
            <w:tcBorders>
              <w:top w:val="single" w:sz="4" w:space="0" w:color="auto"/>
              <w:left w:val="single" w:sz="4" w:space="0" w:color="auto"/>
              <w:bottom w:val="single" w:sz="4" w:space="0" w:color="auto"/>
              <w:right w:val="single" w:sz="4" w:space="0" w:color="auto"/>
            </w:tcBorders>
            <w:hideMark/>
          </w:tcPr>
          <w:p w14:paraId="596F6401" w14:textId="77777777" w:rsidR="00861FDF" w:rsidRDefault="00861FDF">
            <w:pPr>
              <w:pStyle w:val="BodyText"/>
              <w:spacing w:line="240" w:lineRule="atLeast"/>
              <w:jc w:val="both"/>
            </w:pPr>
            <w:r>
              <w:t>isayyed</w:t>
            </w:r>
          </w:p>
        </w:tc>
        <w:tc>
          <w:tcPr>
            <w:tcW w:w="1890" w:type="dxa"/>
            <w:tcBorders>
              <w:top w:val="single" w:sz="4" w:space="0" w:color="auto"/>
              <w:left w:val="single" w:sz="4" w:space="0" w:color="auto"/>
              <w:bottom w:val="single" w:sz="4" w:space="0" w:color="auto"/>
              <w:right w:val="single" w:sz="4" w:space="0" w:color="auto"/>
            </w:tcBorders>
            <w:hideMark/>
          </w:tcPr>
          <w:p w14:paraId="215C4E5C" w14:textId="77777777" w:rsidR="00861FDF" w:rsidRDefault="00861FDF">
            <w:pPr>
              <w:pStyle w:val="BodyText"/>
              <w:spacing w:line="240" w:lineRule="atLeast"/>
            </w:pPr>
            <w:r>
              <w:t>PD, In-Vehicle Infotainment &amp; Connectivity</w:t>
            </w:r>
          </w:p>
        </w:tc>
        <w:tc>
          <w:tcPr>
            <w:tcW w:w="1980" w:type="dxa"/>
            <w:tcBorders>
              <w:top w:val="single" w:sz="4" w:space="0" w:color="auto"/>
              <w:left w:val="single" w:sz="4" w:space="0" w:color="auto"/>
              <w:bottom w:val="single" w:sz="4" w:space="0" w:color="auto"/>
              <w:right w:val="single" w:sz="4" w:space="0" w:color="auto"/>
            </w:tcBorders>
            <w:hideMark/>
          </w:tcPr>
          <w:p w14:paraId="6D36EAA6" w14:textId="77777777" w:rsidR="00861FDF" w:rsidRDefault="00861FDF">
            <w:pPr>
              <w:pStyle w:val="BodyText"/>
              <w:spacing w:line="240" w:lineRule="atLeast"/>
            </w:pPr>
            <w:r>
              <w:t>SYNC Technical Program Manager</w:t>
            </w:r>
          </w:p>
        </w:tc>
        <w:tc>
          <w:tcPr>
            <w:tcW w:w="2888" w:type="dxa"/>
            <w:tcBorders>
              <w:top w:val="single" w:sz="4" w:space="0" w:color="auto"/>
              <w:left w:val="single" w:sz="4" w:space="0" w:color="auto"/>
              <w:bottom w:val="single" w:sz="4" w:space="0" w:color="auto"/>
              <w:right w:val="single" w:sz="4" w:space="0" w:color="auto"/>
            </w:tcBorders>
            <w:hideMark/>
          </w:tcPr>
          <w:p w14:paraId="6ED4CA3A" w14:textId="77777777" w:rsidR="00861FDF" w:rsidRDefault="00861FDF">
            <w:pPr>
              <w:pStyle w:val="BodyText"/>
              <w:spacing w:line="240" w:lineRule="atLeast"/>
            </w:pPr>
            <w:r>
              <w:t>SYNC Technical Program Manager</w:t>
            </w:r>
          </w:p>
        </w:tc>
      </w:tr>
      <w:tr w:rsidR="00861FDF" w14:paraId="03DE2F9F" w14:textId="77777777" w:rsidTr="00861FDF">
        <w:tc>
          <w:tcPr>
            <w:tcW w:w="2245" w:type="dxa"/>
            <w:tcBorders>
              <w:top w:val="single" w:sz="4" w:space="0" w:color="auto"/>
              <w:left w:val="single" w:sz="4" w:space="0" w:color="auto"/>
              <w:bottom w:val="single" w:sz="4" w:space="0" w:color="auto"/>
              <w:right w:val="single" w:sz="4" w:space="0" w:color="auto"/>
            </w:tcBorders>
            <w:hideMark/>
          </w:tcPr>
          <w:p w14:paraId="7E173A50" w14:textId="77777777" w:rsidR="00861FDF" w:rsidRDefault="00861FDF">
            <w:pPr>
              <w:pStyle w:val="BodyText"/>
              <w:spacing w:line="240" w:lineRule="atLeast"/>
              <w:jc w:val="both"/>
            </w:pPr>
            <w:r>
              <w:t>Scott Watkins</w:t>
            </w:r>
          </w:p>
        </w:tc>
        <w:tc>
          <w:tcPr>
            <w:tcW w:w="1170" w:type="dxa"/>
            <w:tcBorders>
              <w:top w:val="single" w:sz="4" w:space="0" w:color="auto"/>
              <w:left w:val="single" w:sz="4" w:space="0" w:color="auto"/>
              <w:bottom w:val="single" w:sz="4" w:space="0" w:color="auto"/>
              <w:right w:val="single" w:sz="4" w:space="0" w:color="auto"/>
            </w:tcBorders>
            <w:hideMark/>
          </w:tcPr>
          <w:p w14:paraId="5C250047" w14:textId="77777777" w:rsidR="00861FDF" w:rsidRDefault="00861FDF">
            <w:pPr>
              <w:pStyle w:val="BodyText"/>
              <w:spacing w:line="240" w:lineRule="atLeast"/>
              <w:jc w:val="both"/>
            </w:pPr>
            <w:r>
              <w:t>swatkins</w:t>
            </w:r>
          </w:p>
        </w:tc>
        <w:tc>
          <w:tcPr>
            <w:tcW w:w="1890" w:type="dxa"/>
            <w:tcBorders>
              <w:top w:val="single" w:sz="4" w:space="0" w:color="auto"/>
              <w:left w:val="single" w:sz="4" w:space="0" w:color="auto"/>
              <w:bottom w:val="single" w:sz="4" w:space="0" w:color="auto"/>
              <w:right w:val="single" w:sz="4" w:space="0" w:color="auto"/>
            </w:tcBorders>
            <w:hideMark/>
          </w:tcPr>
          <w:p w14:paraId="12888F51" w14:textId="77777777" w:rsidR="00861FDF" w:rsidRDefault="00861FDF">
            <w:pPr>
              <w:pStyle w:val="BodyText"/>
              <w:spacing w:line="240" w:lineRule="atLeast"/>
            </w:pPr>
            <w:r>
              <w:t>PD, In-Vehicle Infotainment &amp; Connectivity</w:t>
            </w:r>
          </w:p>
        </w:tc>
        <w:tc>
          <w:tcPr>
            <w:tcW w:w="1980" w:type="dxa"/>
            <w:tcBorders>
              <w:top w:val="single" w:sz="4" w:space="0" w:color="auto"/>
              <w:left w:val="single" w:sz="4" w:space="0" w:color="auto"/>
              <w:bottom w:val="single" w:sz="4" w:space="0" w:color="auto"/>
              <w:right w:val="single" w:sz="4" w:space="0" w:color="auto"/>
            </w:tcBorders>
            <w:hideMark/>
          </w:tcPr>
          <w:p w14:paraId="1BEEE301" w14:textId="77777777" w:rsidR="00861FDF" w:rsidRDefault="00861FDF">
            <w:pPr>
              <w:pStyle w:val="BodyText"/>
              <w:spacing w:line="240" w:lineRule="atLeast"/>
            </w:pPr>
            <w:r>
              <w:t>DI Technical Expert</w:t>
            </w:r>
          </w:p>
        </w:tc>
        <w:tc>
          <w:tcPr>
            <w:tcW w:w="2888" w:type="dxa"/>
            <w:tcBorders>
              <w:top w:val="single" w:sz="4" w:space="0" w:color="auto"/>
              <w:left w:val="single" w:sz="4" w:space="0" w:color="auto"/>
              <w:bottom w:val="single" w:sz="4" w:space="0" w:color="auto"/>
              <w:right w:val="single" w:sz="4" w:space="0" w:color="auto"/>
            </w:tcBorders>
            <w:hideMark/>
          </w:tcPr>
          <w:p w14:paraId="36876944" w14:textId="77777777" w:rsidR="00861FDF" w:rsidRDefault="00861FDF">
            <w:pPr>
              <w:pStyle w:val="BodyText"/>
              <w:spacing w:line="240" w:lineRule="atLeast"/>
            </w:pPr>
            <w:r>
              <w:t>Driver Information Design Support</w:t>
            </w:r>
          </w:p>
        </w:tc>
      </w:tr>
      <w:tr w:rsidR="00861FDF" w14:paraId="0C0AFD75" w14:textId="77777777" w:rsidTr="00861FDF">
        <w:tc>
          <w:tcPr>
            <w:tcW w:w="2245" w:type="dxa"/>
            <w:tcBorders>
              <w:top w:val="single" w:sz="4" w:space="0" w:color="auto"/>
              <w:left w:val="single" w:sz="4" w:space="0" w:color="auto"/>
              <w:bottom w:val="single" w:sz="4" w:space="0" w:color="auto"/>
              <w:right w:val="single" w:sz="4" w:space="0" w:color="auto"/>
            </w:tcBorders>
            <w:hideMark/>
          </w:tcPr>
          <w:p w14:paraId="7DD59909" w14:textId="77777777" w:rsidR="00861FDF" w:rsidRDefault="00861FDF">
            <w:pPr>
              <w:pStyle w:val="BodyText"/>
              <w:spacing w:line="240" w:lineRule="atLeast"/>
              <w:jc w:val="both"/>
            </w:pPr>
            <w:r>
              <w:t>Stavros Dionyssopoulos</w:t>
            </w:r>
          </w:p>
        </w:tc>
        <w:tc>
          <w:tcPr>
            <w:tcW w:w="1170" w:type="dxa"/>
            <w:tcBorders>
              <w:top w:val="single" w:sz="4" w:space="0" w:color="auto"/>
              <w:left w:val="single" w:sz="4" w:space="0" w:color="auto"/>
              <w:bottom w:val="single" w:sz="4" w:space="0" w:color="auto"/>
              <w:right w:val="single" w:sz="4" w:space="0" w:color="auto"/>
            </w:tcBorders>
            <w:hideMark/>
          </w:tcPr>
          <w:p w14:paraId="065CE9E8" w14:textId="77777777" w:rsidR="00861FDF" w:rsidRDefault="00861FDF">
            <w:pPr>
              <w:pStyle w:val="BodyText"/>
              <w:spacing w:line="240" w:lineRule="atLeast"/>
              <w:jc w:val="both"/>
            </w:pPr>
            <w:r>
              <w:t>sdionyss</w:t>
            </w:r>
          </w:p>
        </w:tc>
        <w:tc>
          <w:tcPr>
            <w:tcW w:w="1890" w:type="dxa"/>
            <w:tcBorders>
              <w:top w:val="single" w:sz="4" w:space="0" w:color="auto"/>
              <w:left w:val="single" w:sz="4" w:space="0" w:color="auto"/>
              <w:bottom w:val="single" w:sz="4" w:space="0" w:color="auto"/>
              <w:right w:val="single" w:sz="4" w:space="0" w:color="auto"/>
            </w:tcBorders>
            <w:hideMark/>
          </w:tcPr>
          <w:p w14:paraId="358611AB" w14:textId="77777777" w:rsidR="00861FDF" w:rsidRDefault="00861FDF">
            <w:pPr>
              <w:pStyle w:val="BodyText"/>
              <w:spacing w:line="240" w:lineRule="atLeast"/>
            </w:pPr>
            <w:r>
              <w:t>PD, CIED</w:t>
            </w:r>
          </w:p>
        </w:tc>
        <w:tc>
          <w:tcPr>
            <w:tcW w:w="1980" w:type="dxa"/>
            <w:tcBorders>
              <w:top w:val="single" w:sz="4" w:space="0" w:color="auto"/>
              <w:left w:val="single" w:sz="4" w:space="0" w:color="auto"/>
              <w:bottom w:val="single" w:sz="4" w:space="0" w:color="auto"/>
              <w:right w:val="single" w:sz="4" w:space="0" w:color="auto"/>
            </w:tcBorders>
            <w:hideMark/>
          </w:tcPr>
          <w:p w14:paraId="7360A349" w14:textId="77777777" w:rsidR="00861FDF" w:rsidRDefault="00861FDF">
            <w:pPr>
              <w:pStyle w:val="BodyText"/>
              <w:spacing w:line="240" w:lineRule="atLeast"/>
            </w:pPr>
            <w:r>
              <w:t>DI HMI Engineer</w:t>
            </w:r>
          </w:p>
        </w:tc>
        <w:tc>
          <w:tcPr>
            <w:tcW w:w="2888" w:type="dxa"/>
            <w:tcBorders>
              <w:top w:val="single" w:sz="4" w:space="0" w:color="auto"/>
              <w:left w:val="single" w:sz="4" w:space="0" w:color="auto"/>
              <w:bottom w:val="single" w:sz="4" w:space="0" w:color="auto"/>
              <w:right w:val="single" w:sz="4" w:space="0" w:color="auto"/>
            </w:tcBorders>
            <w:hideMark/>
          </w:tcPr>
          <w:p w14:paraId="5D652360" w14:textId="77777777" w:rsidR="00861FDF" w:rsidRDefault="00861FDF">
            <w:pPr>
              <w:pStyle w:val="BodyText"/>
              <w:spacing w:line="240" w:lineRule="atLeast"/>
            </w:pPr>
            <w:r>
              <w:t>Driver Information HMI Support</w:t>
            </w:r>
          </w:p>
        </w:tc>
      </w:tr>
      <w:tr w:rsidR="00861FDF" w14:paraId="31861933" w14:textId="77777777" w:rsidTr="00861FDF">
        <w:trPr>
          <w:trHeight w:val="37"/>
        </w:trPr>
        <w:tc>
          <w:tcPr>
            <w:tcW w:w="2245" w:type="dxa"/>
            <w:tcBorders>
              <w:top w:val="single" w:sz="4" w:space="0" w:color="auto"/>
              <w:left w:val="single" w:sz="4" w:space="0" w:color="auto"/>
              <w:bottom w:val="single" w:sz="4" w:space="0" w:color="auto"/>
              <w:right w:val="single" w:sz="4" w:space="0" w:color="auto"/>
            </w:tcBorders>
            <w:hideMark/>
          </w:tcPr>
          <w:p w14:paraId="1CAA3458" w14:textId="77777777" w:rsidR="00861FDF" w:rsidRDefault="00861FDF">
            <w:pPr>
              <w:pStyle w:val="BodyText"/>
              <w:spacing w:line="240" w:lineRule="atLeast"/>
              <w:jc w:val="both"/>
              <w:rPr>
                <w:highlight w:val="yellow"/>
              </w:rPr>
            </w:pPr>
            <w:r>
              <w:t>Nicholas Davio</w:t>
            </w:r>
          </w:p>
        </w:tc>
        <w:tc>
          <w:tcPr>
            <w:tcW w:w="1170" w:type="dxa"/>
            <w:tcBorders>
              <w:top w:val="single" w:sz="4" w:space="0" w:color="auto"/>
              <w:left w:val="single" w:sz="4" w:space="0" w:color="auto"/>
              <w:bottom w:val="single" w:sz="4" w:space="0" w:color="auto"/>
              <w:right w:val="single" w:sz="4" w:space="0" w:color="auto"/>
            </w:tcBorders>
            <w:hideMark/>
          </w:tcPr>
          <w:p w14:paraId="48A6C858" w14:textId="77777777" w:rsidR="00861FDF" w:rsidRDefault="00861FDF">
            <w:pPr>
              <w:pStyle w:val="BodyText"/>
              <w:spacing w:line="240" w:lineRule="atLeast"/>
              <w:jc w:val="both"/>
              <w:rPr>
                <w:highlight w:val="yellow"/>
              </w:rPr>
            </w:pPr>
            <w:r>
              <w:t>ndavio</w:t>
            </w:r>
          </w:p>
        </w:tc>
        <w:tc>
          <w:tcPr>
            <w:tcW w:w="1890" w:type="dxa"/>
            <w:tcBorders>
              <w:top w:val="single" w:sz="4" w:space="0" w:color="auto"/>
              <w:left w:val="single" w:sz="4" w:space="0" w:color="auto"/>
              <w:bottom w:val="single" w:sz="4" w:space="0" w:color="auto"/>
              <w:right w:val="single" w:sz="4" w:space="0" w:color="auto"/>
            </w:tcBorders>
            <w:hideMark/>
          </w:tcPr>
          <w:p w14:paraId="4160B089" w14:textId="77777777" w:rsidR="00861FDF" w:rsidRDefault="00861FDF">
            <w:pPr>
              <w:pStyle w:val="BodyText"/>
              <w:spacing w:line="240" w:lineRule="atLeast"/>
            </w:pPr>
            <w:r>
              <w:t>PD, CIED</w:t>
            </w:r>
          </w:p>
        </w:tc>
        <w:tc>
          <w:tcPr>
            <w:tcW w:w="1980" w:type="dxa"/>
            <w:tcBorders>
              <w:top w:val="single" w:sz="4" w:space="0" w:color="auto"/>
              <w:left w:val="single" w:sz="4" w:space="0" w:color="auto"/>
              <w:bottom w:val="single" w:sz="4" w:space="0" w:color="auto"/>
              <w:right w:val="single" w:sz="4" w:space="0" w:color="auto"/>
            </w:tcBorders>
            <w:hideMark/>
          </w:tcPr>
          <w:p w14:paraId="35614612" w14:textId="77777777" w:rsidR="00861FDF" w:rsidRDefault="00861FDF">
            <w:pPr>
              <w:pStyle w:val="BodyText"/>
              <w:spacing w:line="240" w:lineRule="atLeast"/>
            </w:pPr>
            <w:r>
              <w:t>HMI Supervisor</w:t>
            </w:r>
          </w:p>
        </w:tc>
        <w:tc>
          <w:tcPr>
            <w:tcW w:w="2888" w:type="dxa"/>
            <w:tcBorders>
              <w:top w:val="single" w:sz="4" w:space="0" w:color="auto"/>
              <w:left w:val="single" w:sz="4" w:space="0" w:color="auto"/>
              <w:bottom w:val="single" w:sz="4" w:space="0" w:color="auto"/>
              <w:right w:val="single" w:sz="4" w:space="0" w:color="auto"/>
            </w:tcBorders>
            <w:hideMark/>
          </w:tcPr>
          <w:p w14:paraId="6FC9F342" w14:textId="77777777" w:rsidR="00861FDF" w:rsidRDefault="00861FDF">
            <w:pPr>
              <w:pStyle w:val="BodyText"/>
              <w:spacing w:line="240" w:lineRule="atLeast"/>
            </w:pPr>
            <w:r>
              <w:t>HMI Support Supervisor</w:t>
            </w:r>
          </w:p>
        </w:tc>
      </w:tr>
      <w:tr w:rsidR="00861FDF" w14:paraId="1CA0C37F" w14:textId="77777777" w:rsidTr="00861FDF">
        <w:tc>
          <w:tcPr>
            <w:tcW w:w="2245" w:type="dxa"/>
            <w:tcBorders>
              <w:top w:val="single" w:sz="4" w:space="0" w:color="auto"/>
              <w:left w:val="single" w:sz="4" w:space="0" w:color="auto"/>
              <w:bottom w:val="single" w:sz="4" w:space="0" w:color="auto"/>
              <w:right w:val="single" w:sz="4" w:space="0" w:color="auto"/>
            </w:tcBorders>
            <w:hideMark/>
          </w:tcPr>
          <w:p w14:paraId="00817480" w14:textId="77777777" w:rsidR="00861FDF" w:rsidRDefault="00861FDF">
            <w:pPr>
              <w:pStyle w:val="BodyText"/>
              <w:spacing w:line="240" w:lineRule="atLeast"/>
              <w:jc w:val="both"/>
              <w:rPr>
                <w:highlight w:val="yellow"/>
              </w:rPr>
            </w:pPr>
            <w:r>
              <w:t>Mack Dobbie</w:t>
            </w:r>
          </w:p>
        </w:tc>
        <w:tc>
          <w:tcPr>
            <w:tcW w:w="1170" w:type="dxa"/>
            <w:tcBorders>
              <w:top w:val="single" w:sz="4" w:space="0" w:color="auto"/>
              <w:left w:val="single" w:sz="4" w:space="0" w:color="auto"/>
              <w:bottom w:val="single" w:sz="4" w:space="0" w:color="auto"/>
              <w:right w:val="single" w:sz="4" w:space="0" w:color="auto"/>
            </w:tcBorders>
            <w:hideMark/>
          </w:tcPr>
          <w:p w14:paraId="015F041B" w14:textId="77777777" w:rsidR="00861FDF" w:rsidRDefault="00861FDF">
            <w:pPr>
              <w:pStyle w:val="BodyText"/>
              <w:spacing w:line="240" w:lineRule="atLeast"/>
              <w:jc w:val="both"/>
              <w:rPr>
                <w:highlight w:val="yellow"/>
              </w:rPr>
            </w:pPr>
            <w:r>
              <w:t>mdobbie</w:t>
            </w:r>
          </w:p>
        </w:tc>
        <w:tc>
          <w:tcPr>
            <w:tcW w:w="1890" w:type="dxa"/>
            <w:tcBorders>
              <w:top w:val="single" w:sz="4" w:space="0" w:color="auto"/>
              <w:left w:val="single" w:sz="4" w:space="0" w:color="auto"/>
              <w:bottom w:val="single" w:sz="4" w:space="0" w:color="auto"/>
              <w:right w:val="single" w:sz="4" w:space="0" w:color="auto"/>
            </w:tcBorders>
            <w:hideMark/>
          </w:tcPr>
          <w:p w14:paraId="352D3CBA" w14:textId="77777777" w:rsidR="00861FDF" w:rsidRDefault="00861FDF">
            <w:pPr>
              <w:pStyle w:val="BodyText"/>
              <w:spacing w:line="240" w:lineRule="atLeast"/>
            </w:pPr>
            <w:r>
              <w:t>PD, CIED</w:t>
            </w:r>
          </w:p>
        </w:tc>
        <w:tc>
          <w:tcPr>
            <w:tcW w:w="1980" w:type="dxa"/>
            <w:tcBorders>
              <w:top w:val="single" w:sz="4" w:space="0" w:color="auto"/>
              <w:left w:val="single" w:sz="4" w:space="0" w:color="auto"/>
              <w:bottom w:val="single" w:sz="4" w:space="0" w:color="auto"/>
              <w:right w:val="single" w:sz="4" w:space="0" w:color="auto"/>
            </w:tcBorders>
            <w:hideMark/>
          </w:tcPr>
          <w:p w14:paraId="237F8466" w14:textId="77777777" w:rsidR="00861FDF" w:rsidRDefault="00861FDF">
            <w:pPr>
              <w:pStyle w:val="BodyText"/>
              <w:spacing w:line="240" w:lineRule="atLeast"/>
            </w:pPr>
            <w:r>
              <w:t>HMI Designer</w:t>
            </w:r>
          </w:p>
        </w:tc>
        <w:tc>
          <w:tcPr>
            <w:tcW w:w="2888" w:type="dxa"/>
            <w:tcBorders>
              <w:top w:val="single" w:sz="4" w:space="0" w:color="auto"/>
              <w:left w:val="single" w:sz="4" w:space="0" w:color="auto"/>
              <w:bottom w:val="single" w:sz="4" w:space="0" w:color="auto"/>
              <w:right w:val="single" w:sz="4" w:space="0" w:color="auto"/>
            </w:tcBorders>
            <w:hideMark/>
          </w:tcPr>
          <w:p w14:paraId="6E06F98F" w14:textId="77777777" w:rsidR="00861FDF" w:rsidRDefault="00861FDF">
            <w:pPr>
              <w:pStyle w:val="BodyText"/>
              <w:spacing w:line="240" w:lineRule="atLeast"/>
            </w:pPr>
            <w:r>
              <w:t>HMI Support</w:t>
            </w:r>
          </w:p>
        </w:tc>
      </w:tr>
      <w:tr w:rsidR="00861FDF" w14:paraId="12362A29" w14:textId="77777777" w:rsidTr="00861FDF">
        <w:tc>
          <w:tcPr>
            <w:tcW w:w="2245" w:type="dxa"/>
            <w:tcBorders>
              <w:top w:val="single" w:sz="4" w:space="0" w:color="auto"/>
              <w:left w:val="single" w:sz="4" w:space="0" w:color="auto"/>
              <w:bottom w:val="single" w:sz="4" w:space="0" w:color="auto"/>
              <w:right w:val="single" w:sz="4" w:space="0" w:color="auto"/>
            </w:tcBorders>
            <w:hideMark/>
          </w:tcPr>
          <w:p w14:paraId="5E78A797" w14:textId="77777777" w:rsidR="00861FDF" w:rsidRDefault="00861FDF">
            <w:pPr>
              <w:pStyle w:val="BodyText"/>
              <w:spacing w:line="240" w:lineRule="atLeast"/>
              <w:jc w:val="both"/>
              <w:rPr>
                <w:highlight w:val="yellow"/>
              </w:rPr>
            </w:pPr>
            <w:r>
              <w:t>Montana Pruett</w:t>
            </w:r>
          </w:p>
        </w:tc>
        <w:tc>
          <w:tcPr>
            <w:tcW w:w="1170" w:type="dxa"/>
            <w:tcBorders>
              <w:top w:val="single" w:sz="4" w:space="0" w:color="auto"/>
              <w:left w:val="single" w:sz="4" w:space="0" w:color="auto"/>
              <w:bottom w:val="single" w:sz="4" w:space="0" w:color="auto"/>
              <w:right w:val="single" w:sz="4" w:space="0" w:color="auto"/>
            </w:tcBorders>
            <w:hideMark/>
          </w:tcPr>
          <w:p w14:paraId="55C23E7F" w14:textId="77777777" w:rsidR="00861FDF" w:rsidRDefault="00861FDF">
            <w:pPr>
              <w:pStyle w:val="BodyText"/>
              <w:spacing w:line="240" w:lineRule="atLeast"/>
              <w:jc w:val="both"/>
              <w:rPr>
                <w:highlight w:val="yellow"/>
              </w:rPr>
            </w:pPr>
            <w:r>
              <w:t>mpruett2</w:t>
            </w:r>
          </w:p>
        </w:tc>
        <w:tc>
          <w:tcPr>
            <w:tcW w:w="1890" w:type="dxa"/>
            <w:tcBorders>
              <w:top w:val="single" w:sz="4" w:space="0" w:color="auto"/>
              <w:left w:val="single" w:sz="4" w:space="0" w:color="auto"/>
              <w:bottom w:val="single" w:sz="4" w:space="0" w:color="auto"/>
              <w:right w:val="single" w:sz="4" w:space="0" w:color="auto"/>
            </w:tcBorders>
            <w:hideMark/>
          </w:tcPr>
          <w:p w14:paraId="17E46488" w14:textId="77777777" w:rsidR="00861FDF" w:rsidRDefault="00861FDF">
            <w:pPr>
              <w:pStyle w:val="BodyText"/>
              <w:spacing w:line="240" w:lineRule="atLeast"/>
            </w:pPr>
            <w:r>
              <w:t>PD, CIED</w:t>
            </w:r>
          </w:p>
        </w:tc>
        <w:tc>
          <w:tcPr>
            <w:tcW w:w="1980" w:type="dxa"/>
            <w:tcBorders>
              <w:top w:val="single" w:sz="4" w:space="0" w:color="auto"/>
              <w:left w:val="single" w:sz="4" w:space="0" w:color="auto"/>
              <w:bottom w:val="single" w:sz="4" w:space="0" w:color="auto"/>
              <w:right w:val="single" w:sz="4" w:space="0" w:color="auto"/>
            </w:tcBorders>
            <w:hideMark/>
          </w:tcPr>
          <w:p w14:paraId="2FF17971" w14:textId="77777777" w:rsidR="00861FDF" w:rsidRDefault="00861FDF">
            <w:pPr>
              <w:pStyle w:val="BodyText"/>
              <w:spacing w:line="240" w:lineRule="atLeast"/>
            </w:pPr>
            <w:r>
              <w:t>I&amp;E Engineer</w:t>
            </w:r>
          </w:p>
        </w:tc>
        <w:tc>
          <w:tcPr>
            <w:tcW w:w="2888" w:type="dxa"/>
            <w:tcBorders>
              <w:top w:val="single" w:sz="4" w:space="0" w:color="auto"/>
              <w:left w:val="single" w:sz="4" w:space="0" w:color="auto"/>
              <w:bottom w:val="single" w:sz="4" w:space="0" w:color="auto"/>
              <w:right w:val="single" w:sz="4" w:space="0" w:color="auto"/>
            </w:tcBorders>
            <w:hideMark/>
          </w:tcPr>
          <w:p w14:paraId="5DCCBB31" w14:textId="77777777" w:rsidR="00861FDF" w:rsidRDefault="00861FDF">
            <w:pPr>
              <w:pStyle w:val="BodyText"/>
              <w:spacing w:line="240" w:lineRule="atLeast"/>
            </w:pPr>
            <w:r>
              <w:t>I&amp;E Support</w:t>
            </w:r>
          </w:p>
        </w:tc>
      </w:tr>
      <w:tr w:rsidR="00861FDF" w14:paraId="2220CBE1" w14:textId="77777777" w:rsidTr="00861FDF">
        <w:tc>
          <w:tcPr>
            <w:tcW w:w="2245" w:type="dxa"/>
            <w:tcBorders>
              <w:top w:val="single" w:sz="4" w:space="0" w:color="auto"/>
              <w:left w:val="single" w:sz="4" w:space="0" w:color="auto"/>
              <w:bottom w:val="single" w:sz="4" w:space="0" w:color="auto"/>
              <w:right w:val="single" w:sz="4" w:space="0" w:color="auto"/>
            </w:tcBorders>
            <w:hideMark/>
          </w:tcPr>
          <w:p w14:paraId="42FC14D3" w14:textId="77777777" w:rsidR="00861FDF" w:rsidRDefault="00861FDF">
            <w:pPr>
              <w:pStyle w:val="BodyText"/>
              <w:spacing w:line="240" w:lineRule="atLeast"/>
              <w:jc w:val="both"/>
              <w:rPr>
                <w:highlight w:val="yellow"/>
              </w:rPr>
            </w:pPr>
            <w:r>
              <w:t>Patrick Brautigan</w:t>
            </w:r>
          </w:p>
        </w:tc>
        <w:tc>
          <w:tcPr>
            <w:tcW w:w="1170" w:type="dxa"/>
            <w:tcBorders>
              <w:top w:val="single" w:sz="4" w:space="0" w:color="auto"/>
              <w:left w:val="single" w:sz="4" w:space="0" w:color="auto"/>
              <w:bottom w:val="single" w:sz="4" w:space="0" w:color="auto"/>
              <w:right w:val="single" w:sz="4" w:space="0" w:color="auto"/>
            </w:tcBorders>
            <w:hideMark/>
          </w:tcPr>
          <w:p w14:paraId="5BB7C9C1" w14:textId="77777777" w:rsidR="00861FDF" w:rsidRDefault="00861FDF">
            <w:pPr>
              <w:pStyle w:val="BodyText"/>
              <w:spacing w:line="240" w:lineRule="atLeast"/>
              <w:jc w:val="both"/>
              <w:rPr>
                <w:highlight w:val="yellow"/>
              </w:rPr>
            </w:pPr>
            <w:r>
              <w:t>pbrautig</w:t>
            </w:r>
          </w:p>
        </w:tc>
        <w:tc>
          <w:tcPr>
            <w:tcW w:w="1890" w:type="dxa"/>
            <w:tcBorders>
              <w:top w:val="single" w:sz="4" w:space="0" w:color="auto"/>
              <w:left w:val="single" w:sz="4" w:space="0" w:color="auto"/>
              <w:bottom w:val="single" w:sz="4" w:space="0" w:color="auto"/>
              <w:right w:val="single" w:sz="4" w:space="0" w:color="auto"/>
            </w:tcBorders>
            <w:hideMark/>
          </w:tcPr>
          <w:p w14:paraId="34C3C88E" w14:textId="77777777" w:rsidR="00861FDF" w:rsidRDefault="00861FDF">
            <w:pPr>
              <w:pStyle w:val="BodyText"/>
              <w:spacing w:line="240" w:lineRule="atLeast"/>
            </w:pPr>
            <w:r>
              <w:t>PD, CIED</w:t>
            </w:r>
          </w:p>
        </w:tc>
        <w:tc>
          <w:tcPr>
            <w:tcW w:w="1980" w:type="dxa"/>
            <w:tcBorders>
              <w:top w:val="single" w:sz="4" w:space="0" w:color="auto"/>
              <w:left w:val="single" w:sz="4" w:space="0" w:color="auto"/>
              <w:bottom w:val="single" w:sz="4" w:space="0" w:color="auto"/>
              <w:right w:val="single" w:sz="4" w:space="0" w:color="auto"/>
            </w:tcBorders>
            <w:hideMark/>
          </w:tcPr>
          <w:p w14:paraId="55F1C873" w14:textId="77777777" w:rsidR="00861FDF" w:rsidRDefault="00861FDF">
            <w:pPr>
              <w:pStyle w:val="BodyText"/>
              <w:spacing w:line="240" w:lineRule="atLeast"/>
            </w:pPr>
            <w:r>
              <w:t>UX Engineer</w:t>
            </w:r>
          </w:p>
        </w:tc>
        <w:tc>
          <w:tcPr>
            <w:tcW w:w="2888" w:type="dxa"/>
            <w:tcBorders>
              <w:top w:val="single" w:sz="4" w:space="0" w:color="auto"/>
              <w:left w:val="single" w:sz="4" w:space="0" w:color="auto"/>
              <w:bottom w:val="single" w:sz="4" w:space="0" w:color="auto"/>
              <w:right w:val="single" w:sz="4" w:space="0" w:color="auto"/>
            </w:tcBorders>
            <w:hideMark/>
          </w:tcPr>
          <w:p w14:paraId="37A3CDF4" w14:textId="77777777" w:rsidR="00861FDF" w:rsidRDefault="00861FDF">
            <w:pPr>
              <w:pStyle w:val="BodyText"/>
              <w:spacing w:line="240" w:lineRule="atLeast"/>
            </w:pPr>
            <w:r>
              <w:t>UX Support</w:t>
            </w:r>
          </w:p>
        </w:tc>
      </w:tr>
      <w:tr w:rsidR="00861FDF" w14:paraId="7A3BBE9A" w14:textId="77777777" w:rsidTr="00861FDF">
        <w:tc>
          <w:tcPr>
            <w:tcW w:w="2245" w:type="dxa"/>
            <w:tcBorders>
              <w:top w:val="single" w:sz="4" w:space="0" w:color="auto"/>
              <w:left w:val="single" w:sz="4" w:space="0" w:color="auto"/>
              <w:bottom w:val="single" w:sz="4" w:space="0" w:color="auto"/>
              <w:right w:val="single" w:sz="4" w:space="0" w:color="auto"/>
            </w:tcBorders>
            <w:hideMark/>
          </w:tcPr>
          <w:p w14:paraId="5F3A4017" w14:textId="77777777" w:rsidR="00861FDF" w:rsidRDefault="00861FDF">
            <w:pPr>
              <w:pStyle w:val="BodyText"/>
              <w:spacing w:line="240" w:lineRule="atLeast"/>
              <w:jc w:val="both"/>
            </w:pPr>
            <w:r>
              <w:t>Jeffrey Hamel</w:t>
            </w:r>
          </w:p>
        </w:tc>
        <w:tc>
          <w:tcPr>
            <w:tcW w:w="1170" w:type="dxa"/>
            <w:tcBorders>
              <w:top w:val="single" w:sz="4" w:space="0" w:color="auto"/>
              <w:left w:val="single" w:sz="4" w:space="0" w:color="auto"/>
              <w:bottom w:val="single" w:sz="4" w:space="0" w:color="auto"/>
              <w:right w:val="single" w:sz="4" w:space="0" w:color="auto"/>
            </w:tcBorders>
            <w:hideMark/>
          </w:tcPr>
          <w:p w14:paraId="58B9ABE3" w14:textId="77777777" w:rsidR="00861FDF" w:rsidRDefault="00861FDF">
            <w:pPr>
              <w:pStyle w:val="BodyText"/>
              <w:spacing w:line="240" w:lineRule="atLeast"/>
              <w:jc w:val="both"/>
            </w:pPr>
            <w:r>
              <w:t>jhamel7</w:t>
            </w:r>
          </w:p>
        </w:tc>
        <w:tc>
          <w:tcPr>
            <w:tcW w:w="1890" w:type="dxa"/>
            <w:tcBorders>
              <w:top w:val="single" w:sz="4" w:space="0" w:color="auto"/>
              <w:left w:val="single" w:sz="4" w:space="0" w:color="auto"/>
              <w:bottom w:val="single" w:sz="4" w:space="0" w:color="auto"/>
              <w:right w:val="single" w:sz="4" w:space="0" w:color="auto"/>
            </w:tcBorders>
            <w:hideMark/>
          </w:tcPr>
          <w:p w14:paraId="66041521" w14:textId="77777777" w:rsidR="00861FDF" w:rsidRDefault="00861FDF">
            <w:pPr>
              <w:pStyle w:val="BodyText"/>
              <w:spacing w:line="240" w:lineRule="atLeast"/>
            </w:pPr>
            <w:r>
              <w:t>PD, Enterprise Connectivity</w:t>
            </w:r>
          </w:p>
        </w:tc>
        <w:tc>
          <w:tcPr>
            <w:tcW w:w="1980" w:type="dxa"/>
            <w:tcBorders>
              <w:top w:val="single" w:sz="4" w:space="0" w:color="auto"/>
              <w:left w:val="single" w:sz="4" w:space="0" w:color="auto"/>
              <w:bottom w:val="single" w:sz="4" w:space="0" w:color="auto"/>
              <w:right w:val="single" w:sz="4" w:space="0" w:color="auto"/>
            </w:tcBorders>
            <w:hideMark/>
          </w:tcPr>
          <w:p w14:paraId="45AB81E2" w14:textId="77777777" w:rsidR="00861FDF" w:rsidRDefault="00861FDF">
            <w:pPr>
              <w:pStyle w:val="BodyText"/>
              <w:spacing w:line="240" w:lineRule="atLeast"/>
            </w:pPr>
            <w:r>
              <w:t>Product Owner, TPM</w:t>
            </w:r>
          </w:p>
        </w:tc>
        <w:tc>
          <w:tcPr>
            <w:tcW w:w="2888" w:type="dxa"/>
            <w:tcBorders>
              <w:top w:val="single" w:sz="4" w:space="0" w:color="auto"/>
              <w:left w:val="single" w:sz="4" w:space="0" w:color="auto"/>
              <w:bottom w:val="single" w:sz="4" w:space="0" w:color="auto"/>
              <w:right w:val="single" w:sz="4" w:space="0" w:color="auto"/>
            </w:tcBorders>
            <w:hideMark/>
          </w:tcPr>
          <w:p w14:paraId="5FA28E58" w14:textId="77777777" w:rsidR="00861FDF" w:rsidRDefault="00861FDF">
            <w:pPr>
              <w:pStyle w:val="BodyText"/>
              <w:spacing w:line="240" w:lineRule="atLeast"/>
            </w:pPr>
            <w:r>
              <w:t>Ford Mobile App Design</w:t>
            </w:r>
          </w:p>
        </w:tc>
      </w:tr>
      <w:tr w:rsidR="00861FDF" w14:paraId="28FA2A50" w14:textId="77777777" w:rsidTr="00861FDF">
        <w:tc>
          <w:tcPr>
            <w:tcW w:w="2245" w:type="dxa"/>
            <w:tcBorders>
              <w:top w:val="single" w:sz="4" w:space="0" w:color="auto"/>
              <w:left w:val="single" w:sz="4" w:space="0" w:color="auto"/>
              <w:bottom w:val="single" w:sz="4" w:space="0" w:color="auto"/>
              <w:right w:val="single" w:sz="4" w:space="0" w:color="auto"/>
            </w:tcBorders>
            <w:hideMark/>
          </w:tcPr>
          <w:p w14:paraId="610C04B7" w14:textId="77777777" w:rsidR="00861FDF" w:rsidRDefault="00861FDF">
            <w:pPr>
              <w:pStyle w:val="BodyText"/>
              <w:spacing w:line="240" w:lineRule="atLeast"/>
              <w:jc w:val="both"/>
            </w:pPr>
            <w:r>
              <w:t>Michael Martinez</w:t>
            </w:r>
          </w:p>
        </w:tc>
        <w:tc>
          <w:tcPr>
            <w:tcW w:w="1170" w:type="dxa"/>
            <w:tcBorders>
              <w:top w:val="single" w:sz="4" w:space="0" w:color="auto"/>
              <w:left w:val="single" w:sz="4" w:space="0" w:color="auto"/>
              <w:bottom w:val="single" w:sz="4" w:space="0" w:color="auto"/>
              <w:right w:val="single" w:sz="4" w:space="0" w:color="auto"/>
            </w:tcBorders>
            <w:hideMark/>
          </w:tcPr>
          <w:p w14:paraId="251DDA8A" w14:textId="77777777" w:rsidR="00861FDF" w:rsidRDefault="00861FDF">
            <w:pPr>
              <w:pStyle w:val="BodyText"/>
              <w:spacing w:line="240" w:lineRule="atLeast"/>
              <w:jc w:val="both"/>
            </w:pPr>
            <w:r>
              <w:t>mmart664</w:t>
            </w:r>
          </w:p>
        </w:tc>
        <w:tc>
          <w:tcPr>
            <w:tcW w:w="1890" w:type="dxa"/>
            <w:tcBorders>
              <w:top w:val="single" w:sz="4" w:space="0" w:color="auto"/>
              <w:left w:val="single" w:sz="4" w:space="0" w:color="auto"/>
              <w:bottom w:val="single" w:sz="4" w:space="0" w:color="auto"/>
              <w:right w:val="single" w:sz="4" w:space="0" w:color="auto"/>
            </w:tcBorders>
            <w:hideMark/>
          </w:tcPr>
          <w:p w14:paraId="0555B5DB" w14:textId="77777777" w:rsidR="00861FDF" w:rsidRDefault="00861FDF">
            <w:pPr>
              <w:pStyle w:val="BodyText"/>
              <w:spacing w:line="240" w:lineRule="atLeast"/>
            </w:pPr>
            <w:r>
              <w:t>PD, Mobility</w:t>
            </w:r>
          </w:p>
        </w:tc>
        <w:tc>
          <w:tcPr>
            <w:tcW w:w="1980" w:type="dxa"/>
            <w:tcBorders>
              <w:top w:val="single" w:sz="4" w:space="0" w:color="auto"/>
              <w:left w:val="single" w:sz="4" w:space="0" w:color="auto"/>
              <w:bottom w:val="single" w:sz="4" w:space="0" w:color="auto"/>
              <w:right w:val="single" w:sz="4" w:space="0" w:color="auto"/>
            </w:tcBorders>
            <w:hideMark/>
          </w:tcPr>
          <w:p w14:paraId="442E3E3E" w14:textId="77777777" w:rsidR="00861FDF" w:rsidRDefault="00861FDF">
            <w:pPr>
              <w:pStyle w:val="BodyText"/>
              <w:spacing w:line="240" w:lineRule="atLeast"/>
            </w:pPr>
            <w:r>
              <w:t>Product Manager</w:t>
            </w:r>
          </w:p>
        </w:tc>
        <w:tc>
          <w:tcPr>
            <w:tcW w:w="2888" w:type="dxa"/>
            <w:tcBorders>
              <w:top w:val="single" w:sz="4" w:space="0" w:color="auto"/>
              <w:left w:val="single" w:sz="4" w:space="0" w:color="auto"/>
              <w:bottom w:val="single" w:sz="4" w:space="0" w:color="auto"/>
              <w:right w:val="single" w:sz="4" w:space="0" w:color="auto"/>
            </w:tcBorders>
            <w:hideMark/>
          </w:tcPr>
          <w:p w14:paraId="3D16A664" w14:textId="77777777" w:rsidR="00861FDF" w:rsidRDefault="00861FDF">
            <w:pPr>
              <w:pStyle w:val="BodyText"/>
              <w:spacing w:line="240" w:lineRule="atLeast"/>
            </w:pPr>
            <w:r>
              <w:t>Ford Mobile App Design</w:t>
            </w:r>
          </w:p>
        </w:tc>
      </w:tr>
      <w:tr w:rsidR="00861FDF" w14:paraId="64A2ED0E" w14:textId="77777777" w:rsidTr="00861FDF">
        <w:tc>
          <w:tcPr>
            <w:tcW w:w="2245" w:type="dxa"/>
            <w:tcBorders>
              <w:top w:val="single" w:sz="4" w:space="0" w:color="auto"/>
              <w:left w:val="single" w:sz="4" w:space="0" w:color="auto"/>
              <w:bottom w:val="single" w:sz="4" w:space="0" w:color="auto"/>
              <w:right w:val="single" w:sz="4" w:space="0" w:color="auto"/>
            </w:tcBorders>
            <w:hideMark/>
          </w:tcPr>
          <w:p w14:paraId="20360CB1" w14:textId="77777777" w:rsidR="00861FDF" w:rsidRDefault="00861FDF">
            <w:pPr>
              <w:pStyle w:val="BodyText"/>
              <w:spacing w:line="240" w:lineRule="atLeast"/>
              <w:jc w:val="both"/>
              <w:rPr>
                <w:highlight w:val="yellow"/>
              </w:rPr>
            </w:pPr>
            <w:r>
              <w:t>Bruce Williams</w:t>
            </w:r>
          </w:p>
        </w:tc>
        <w:tc>
          <w:tcPr>
            <w:tcW w:w="1170" w:type="dxa"/>
            <w:tcBorders>
              <w:top w:val="single" w:sz="4" w:space="0" w:color="auto"/>
              <w:left w:val="single" w:sz="4" w:space="0" w:color="auto"/>
              <w:bottom w:val="single" w:sz="4" w:space="0" w:color="auto"/>
              <w:right w:val="single" w:sz="4" w:space="0" w:color="auto"/>
            </w:tcBorders>
            <w:hideMark/>
          </w:tcPr>
          <w:p w14:paraId="54919CAB" w14:textId="77777777" w:rsidR="00861FDF" w:rsidRDefault="00861FDF">
            <w:pPr>
              <w:pStyle w:val="BodyText"/>
              <w:spacing w:line="240" w:lineRule="atLeast"/>
              <w:jc w:val="both"/>
              <w:rPr>
                <w:highlight w:val="yellow"/>
              </w:rPr>
            </w:pPr>
            <w:r>
              <w:t>bwilli28</w:t>
            </w:r>
          </w:p>
        </w:tc>
        <w:tc>
          <w:tcPr>
            <w:tcW w:w="1890" w:type="dxa"/>
            <w:tcBorders>
              <w:top w:val="single" w:sz="4" w:space="0" w:color="auto"/>
              <w:left w:val="single" w:sz="4" w:space="0" w:color="auto"/>
              <w:bottom w:val="single" w:sz="4" w:space="0" w:color="auto"/>
              <w:right w:val="single" w:sz="4" w:space="0" w:color="auto"/>
            </w:tcBorders>
            <w:hideMark/>
          </w:tcPr>
          <w:p w14:paraId="71343910" w14:textId="77777777" w:rsidR="00861FDF" w:rsidRDefault="00861FDF">
            <w:pPr>
              <w:pStyle w:val="BodyText"/>
              <w:spacing w:line="240" w:lineRule="atLeast"/>
            </w:pPr>
            <w:r>
              <w:t>PD, EESE, Netcom Core</w:t>
            </w:r>
          </w:p>
        </w:tc>
        <w:tc>
          <w:tcPr>
            <w:tcW w:w="1980" w:type="dxa"/>
            <w:tcBorders>
              <w:top w:val="single" w:sz="4" w:space="0" w:color="auto"/>
              <w:left w:val="single" w:sz="4" w:space="0" w:color="auto"/>
              <w:bottom w:val="single" w:sz="4" w:space="0" w:color="auto"/>
              <w:right w:val="single" w:sz="4" w:space="0" w:color="auto"/>
            </w:tcBorders>
            <w:hideMark/>
          </w:tcPr>
          <w:p w14:paraId="7B7E1F0F" w14:textId="77777777" w:rsidR="00861FDF" w:rsidRDefault="00861FDF">
            <w:pPr>
              <w:pStyle w:val="BodyText"/>
              <w:spacing w:line="240" w:lineRule="atLeast"/>
            </w:pPr>
            <w:r>
              <w:t>Product Design Engineer</w:t>
            </w:r>
          </w:p>
        </w:tc>
        <w:tc>
          <w:tcPr>
            <w:tcW w:w="2888" w:type="dxa"/>
            <w:tcBorders>
              <w:top w:val="single" w:sz="4" w:space="0" w:color="auto"/>
              <w:left w:val="single" w:sz="4" w:space="0" w:color="auto"/>
              <w:bottom w:val="single" w:sz="4" w:space="0" w:color="auto"/>
              <w:right w:val="single" w:sz="4" w:space="0" w:color="auto"/>
            </w:tcBorders>
            <w:hideMark/>
          </w:tcPr>
          <w:p w14:paraId="307A7338" w14:textId="77777777" w:rsidR="00861FDF" w:rsidRDefault="00861FDF">
            <w:pPr>
              <w:pStyle w:val="BodyText"/>
              <w:spacing w:line="240" w:lineRule="atLeast"/>
            </w:pPr>
            <w:r>
              <w:t>Electrical Architecture Consult</w:t>
            </w:r>
          </w:p>
        </w:tc>
      </w:tr>
      <w:tr w:rsidR="00861FDF" w14:paraId="4948E7F8" w14:textId="77777777" w:rsidTr="00861FDF">
        <w:tc>
          <w:tcPr>
            <w:tcW w:w="2245" w:type="dxa"/>
            <w:tcBorders>
              <w:top w:val="single" w:sz="4" w:space="0" w:color="auto"/>
              <w:left w:val="single" w:sz="4" w:space="0" w:color="auto"/>
              <w:bottom w:val="single" w:sz="4" w:space="0" w:color="auto"/>
              <w:right w:val="single" w:sz="4" w:space="0" w:color="auto"/>
            </w:tcBorders>
            <w:hideMark/>
          </w:tcPr>
          <w:p w14:paraId="596D1763" w14:textId="77777777" w:rsidR="00861FDF" w:rsidRDefault="00861FDF">
            <w:pPr>
              <w:pStyle w:val="BodyText"/>
              <w:spacing w:line="240" w:lineRule="atLeast"/>
              <w:jc w:val="both"/>
            </w:pPr>
            <w:r>
              <w:t>Jim Lawlis</w:t>
            </w:r>
          </w:p>
        </w:tc>
        <w:tc>
          <w:tcPr>
            <w:tcW w:w="1170" w:type="dxa"/>
            <w:tcBorders>
              <w:top w:val="single" w:sz="4" w:space="0" w:color="auto"/>
              <w:left w:val="single" w:sz="4" w:space="0" w:color="auto"/>
              <w:bottom w:val="single" w:sz="4" w:space="0" w:color="auto"/>
              <w:right w:val="single" w:sz="4" w:space="0" w:color="auto"/>
            </w:tcBorders>
            <w:hideMark/>
          </w:tcPr>
          <w:p w14:paraId="492720FB" w14:textId="77777777" w:rsidR="00861FDF" w:rsidRDefault="00861FDF">
            <w:pPr>
              <w:pStyle w:val="BodyText"/>
              <w:spacing w:line="240" w:lineRule="atLeast"/>
              <w:jc w:val="both"/>
            </w:pPr>
            <w:r>
              <w:t>jlawlis</w:t>
            </w:r>
          </w:p>
        </w:tc>
        <w:tc>
          <w:tcPr>
            <w:tcW w:w="1890" w:type="dxa"/>
            <w:tcBorders>
              <w:top w:val="single" w:sz="4" w:space="0" w:color="auto"/>
              <w:left w:val="single" w:sz="4" w:space="0" w:color="auto"/>
              <w:bottom w:val="single" w:sz="4" w:space="0" w:color="auto"/>
              <w:right w:val="single" w:sz="4" w:space="0" w:color="auto"/>
            </w:tcBorders>
            <w:hideMark/>
          </w:tcPr>
          <w:p w14:paraId="7D292C39" w14:textId="77777777" w:rsidR="00861FDF" w:rsidRDefault="00861FDF">
            <w:pPr>
              <w:pStyle w:val="BodyText"/>
              <w:spacing w:line="240" w:lineRule="atLeast"/>
            </w:pPr>
            <w:r>
              <w:t>PD, EESE, Advanced Netcom</w:t>
            </w:r>
          </w:p>
        </w:tc>
        <w:tc>
          <w:tcPr>
            <w:tcW w:w="1980" w:type="dxa"/>
            <w:tcBorders>
              <w:top w:val="single" w:sz="4" w:space="0" w:color="auto"/>
              <w:left w:val="single" w:sz="4" w:space="0" w:color="auto"/>
              <w:bottom w:val="single" w:sz="4" w:space="0" w:color="auto"/>
              <w:right w:val="single" w:sz="4" w:space="0" w:color="auto"/>
            </w:tcBorders>
            <w:hideMark/>
          </w:tcPr>
          <w:p w14:paraId="2F928E41" w14:textId="77777777" w:rsidR="00861FDF" w:rsidRDefault="00861FDF">
            <w:pPr>
              <w:pStyle w:val="BodyText"/>
              <w:spacing w:line="240" w:lineRule="atLeast"/>
            </w:pPr>
            <w:r>
              <w:t>Technical Specialist - Netcom</w:t>
            </w:r>
          </w:p>
        </w:tc>
        <w:tc>
          <w:tcPr>
            <w:tcW w:w="2888" w:type="dxa"/>
            <w:tcBorders>
              <w:top w:val="single" w:sz="4" w:space="0" w:color="auto"/>
              <w:left w:val="single" w:sz="4" w:space="0" w:color="auto"/>
              <w:bottom w:val="single" w:sz="4" w:space="0" w:color="auto"/>
              <w:right w:val="single" w:sz="4" w:space="0" w:color="auto"/>
            </w:tcBorders>
            <w:hideMark/>
          </w:tcPr>
          <w:p w14:paraId="24681DB8" w14:textId="77777777" w:rsidR="00861FDF" w:rsidRDefault="00861FDF">
            <w:pPr>
              <w:pStyle w:val="BodyText"/>
              <w:spacing w:line="240" w:lineRule="atLeast"/>
            </w:pPr>
            <w:r>
              <w:t>Electrical Architecture Consult</w:t>
            </w:r>
          </w:p>
        </w:tc>
      </w:tr>
      <w:tr w:rsidR="00861FDF" w14:paraId="37A6DA12" w14:textId="77777777" w:rsidTr="00861FDF">
        <w:tc>
          <w:tcPr>
            <w:tcW w:w="2245" w:type="dxa"/>
            <w:tcBorders>
              <w:top w:val="single" w:sz="4" w:space="0" w:color="auto"/>
              <w:left w:val="single" w:sz="4" w:space="0" w:color="auto"/>
              <w:bottom w:val="single" w:sz="4" w:space="0" w:color="auto"/>
              <w:right w:val="single" w:sz="4" w:space="0" w:color="auto"/>
            </w:tcBorders>
            <w:hideMark/>
          </w:tcPr>
          <w:p w14:paraId="0CF803EB" w14:textId="77777777" w:rsidR="00861FDF" w:rsidRDefault="00861FDF">
            <w:pPr>
              <w:pStyle w:val="BodyText"/>
              <w:spacing w:line="240" w:lineRule="atLeast"/>
              <w:jc w:val="both"/>
            </w:pPr>
            <w:r>
              <w:t>Nhi Torres</w:t>
            </w:r>
          </w:p>
        </w:tc>
        <w:tc>
          <w:tcPr>
            <w:tcW w:w="1170" w:type="dxa"/>
            <w:tcBorders>
              <w:top w:val="single" w:sz="4" w:space="0" w:color="auto"/>
              <w:left w:val="single" w:sz="4" w:space="0" w:color="auto"/>
              <w:bottom w:val="single" w:sz="4" w:space="0" w:color="auto"/>
              <w:right w:val="single" w:sz="4" w:space="0" w:color="auto"/>
            </w:tcBorders>
            <w:hideMark/>
          </w:tcPr>
          <w:p w14:paraId="21BAF449" w14:textId="77777777" w:rsidR="00861FDF" w:rsidRDefault="00861FDF">
            <w:pPr>
              <w:pStyle w:val="BodyText"/>
              <w:spacing w:line="240" w:lineRule="atLeast"/>
              <w:jc w:val="both"/>
            </w:pPr>
            <w:r>
              <w:t>ntorres5</w:t>
            </w:r>
          </w:p>
        </w:tc>
        <w:tc>
          <w:tcPr>
            <w:tcW w:w="1890" w:type="dxa"/>
            <w:tcBorders>
              <w:top w:val="single" w:sz="4" w:space="0" w:color="auto"/>
              <w:left w:val="single" w:sz="4" w:space="0" w:color="auto"/>
              <w:bottom w:val="single" w:sz="4" w:space="0" w:color="auto"/>
              <w:right w:val="single" w:sz="4" w:space="0" w:color="auto"/>
            </w:tcBorders>
            <w:hideMark/>
          </w:tcPr>
          <w:p w14:paraId="1C3A6AEA" w14:textId="77777777" w:rsidR="00861FDF" w:rsidRDefault="00861FDF">
            <w:pPr>
              <w:pStyle w:val="BodyText"/>
              <w:spacing w:line="240" w:lineRule="atLeast"/>
            </w:pPr>
            <w:r>
              <w:t>PD, EESE, Netcom Diag.</w:t>
            </w:r>
          </w:p>
        </w:tc>
        <w:tc>
          <w:tcPr>
            <w:tcW w:w="1980" w:type="dxa"/>
            <w:tcBorders>
              <w:top w:val="single" w:sz="4" w:space="0" w:color="auto"/>
              <w:left w:val="single" w:sz="4" w:space="0" w:color="auto"/>
              <w:bottom w:val="single" w:sz="4" w:space="0" w:color="auto"/>
              <w:right w:val="single" w:sz="4" w:space="0" w:color="auto"/>
            </w:tcBorders>
            <w:hideMark/>
          </w:tcPr>
          <w:p w14:paraId="0824570C" w14:textId="77777777" w:rsidR="00861FDF" w:rsidRDefault="00861FDF">
            <w:pPr>
              <w:pStyle w:val="BodyText"/>
              <w:spacing w:line="240" w:lineRule="atLeast"/>
            </w:pPr>
            <w:r>
              <w:t>Supervisor</w:t>
            </w:r>
          </w:p>
        </w:tc>
        <w:tc>
          <w:tcPr>
            <w:tcW w:w="2888" w:type="dxa"/>
            <w:tcBorders>
              <w:top w:val="single" w:sz="4" w:space="0" w:color="auto"/>
              <w:left w:val="single" w:sz="4" w:space="0" w:color="auto"/>
              <w:bottom w:val="single" w:sz="4" w:space="0" w:color="auto"/>
              <w:right w:val="single" w:sz="4" w:space="0" w:color="auto"/>
            </w:tcBorders>
            <w:hideMark/>
          </w:tcPr>
          <w:p w14:paraId="752C1823" w14:textId="77777777" w:rsidR="00861FDF" w:rsidRDefault="00861FDF">
            <w:pPr>
              <w:pStyle w:val="BodyText"/>
              <w:spacing w:line="240" w:lineRule="atLeast"/>
            </w:pPr>
            <w:r>
              <w:t>Electrical Architecture Consult</w:t>
            </w:r>
          </w:p>
        </w:tc>
      </w:tr>
      <w:tr w:rsidR="00861FDF" w14:paraId="466E9F8B" w14:textId="77777777" w:rsidTr="00861FDF">
        <w:tc>
          <w:tcPr>
            <w:tcW w:w="2245" w:type="dxa"/>
            <w:tcBorders>
              <w:top w:val="single" w:sz="4" w:space="0" w:color="auto"/>
              <w:left w:val="single" w:sz="4" w:space="0" w:color="auto"/>
              <w:bottom w:val="single" w:sz="4" w:space="0" w:color="auto"/>
              <w:right w:val="single" w:sz="4" w:space="0" w:color="auto"/>
            </w:tcBorders>
            <w:hideMark/>
          </w:tcPr>
          <w:p w14:paraId="1708B8FC" w14:textId="77777777" w:rsidR="00861FDF" w:rsidRDefault="00861FDF">
            <w:pPr>
              <w:pStyle w:val="BodyText"/>
              <w:spacing w:line="240" w:lineRule="atLeast"/>
              <w:jc w:val="both"/>
            </w:pPr>
            <w:r>
              <w:t>Eric Paton</w:t>
            </w:r>
          </w:p>
        </w:tc>
        <w:tc>
          <w:tcPr>
            <w:tcW w:w="1170" w:type="dxa"/>
            <w:tcBorders>
              <w:top w:val="single" w:sz="4" w:space="0" w:color="auto"/>
              <w:left w:val="single" w:sz="4" w:space="0" w:color="auto"/>
              <w:bottom w:val="single" w:sz="4" w:space="0" w:color="auto"/>
              <w:right w:val="single" w:sz="4" w:space="0" w:color="auto"/>
            </w:tcBorders>
            <w:hideMark/>
          </w:tcPr>
          <w:p w14:paraId="44AD6A39" w14:textId="77777777" w:rsidR="00861FDF" w:rsidRDefault="00861FDF">
            <w:pPr>
              <w:pStyle w:val="BodyText"/>
              <w:spacing w:line="240" w:lineRule="atLeast"/>
              <w:jc w:val="both"/>
            </w:pPr>
            <w:r>
              <w:t>epaton</w:t>
            </w:r>
          </w:p>
        </w:tc>
        <w:tc>
          <w:tcPr>
            <w:tcW w:w="1890" w:type="dxa"/>
            <w:tcBorders>
              <w:top w:val="single" w:sz="4" w:space="0" w:color="auto"/>
              <w:left w:val="single" w:sz="4" w:space="0" w:color="auto"/>
              <w:bottom w:val="single" w:sz="4" w:space="0" w:color="auto"/>
              <w:right w:val="single" w:sz="4" w:space="0" w:color="auto"/>
            </w:tcBorders>
            <w:hideMark/>
          </w:tcPr>
          <w:p w14:paraId="4BD0DBE8" w14:textId="77777777" w:rsidR="00861FDF" w:rsidRDefault="00861FDF">
            <w:pPr>
              <w:pStyle w:val="BodyText"/>
              <w:spacing w:line="240" w:lineRule="atLeast"/>
            </w:pPr>
            <w:r>
              <w:t>PD, EESE, Netcom Diag.</w:t>
            </w:r>
          </w:p>
        </w:tc>
        <w:tc>
          <w:tcPr>
            <w:tcW w:w="1980" w:type="dxa"/>
            <w:tcBorders>
              <w:top w:val="single" w:sz="4" w:space="0" w:color="auto"/>
              <w:left w:val="single" w:sz="4" w:space="0" w:color="auto"/>
              <w:bottom w:val="single" w:sz="4" w:space="0" w:color="auto"/>
              <w:right w:val="single" w:sz="4" w:space="0" w:color="auto"/>
            </w:tcBorders>
            <w:hideMark/>
          </w:tcPr>
          <w:p w14:paraId="26912CE6" w14:textId="77777777" w:rsidR="00861FDF" w:rsidRDefault="00861FDF">
            <w:pPr>
              <w:pStyle w:val="BodyText"/>
              <w:spacing w:line="240" w:lineRule="atLeast"/>
            </w:pPr>
            <w:r>
              <w:t>Engineer</w:t>
            </w:r>
          </w:p>
        </w:tc>
        <w:tc>
          <w:tcPr>
            <w:tcW w:w="2888" w:type="dxa"/>
            <w:tcBorders>
              <w:top w:val="single" w:sz="4" w:space="0" w:color="auto"/>
              <w:left w:val="single" w:sz="4" w:space="0" w:color="auto"/>
              <w:bottom w:val="single" w:sz="4" w:space="0" w:color="auto"/>
              <w:right w:val="single" w:sz="4" w:space="0" w:color="auto"/>
            </w:tcBorders>
            <w:hideMark/>
          </w:tcPr>
          <w:p w14:paraId="2A743053" w14:textId="77777777" w:rsidR="00861FDF" w:rsidRDefault="00861FDF">
            <w:pPr>
              <w:pStyle w:val="BodyText"/>
              <w:spacing w:line="240" w:lineRule="atLeast"/>
            </w:pPr>
            <w:r>
              <w:t>Electrical Architecture Consult</w:t>
            </w:r>
          </w:p>
        </w:tc>
      </w:tr>
      <w:tr w:rsidR="00861FDF" w14:paraId="551A9B87" w14:textId="77777777" w:rsidTr="00861FDF">
        <w:tc>
          <w:tcPr>
            <w:tcW w:w="2245" w:type="dxa"/>
            <w:tcBorders>
              <w:top w:val="single" w:sz="4" w:space="0" w:color="auto"/>
              <w:left w:val="single" w:sz="4" w:space="0" w:color="auto"/>
              <w:bottom w:val="single" w:sz="4" w:space="0" w:color="auto"/>
              <w:right w:val="single" w:sz="4" w:space="0" w:color="auto"/>
            </w:tcBorders>
            <w:hideMark/>
          </w:tcPr>
          <w:p w14:paraId="1CEB649A" w14:textId="77777777" w:rsidR="00861FDF" w:rsidRDefault="00861FDF">
            <w:pPr>
              <w:pStyle w:val="BodyText"/>
              <w:spacing w:line="240" w:lineRule="atLeast"/>
              <w:jc w:val="both"/>
            </w:pPr>
            <w:r>
              <w:t>Ankita Vyas</w:t>
            </w:r>
          </w:p>
        </w:tc>
        <w:tc>
          <w:tcPr>
            <w:tcW w:w="1170" w:type="dxa"/>
            <w:tcBorders>
              <w:top w:val="single" w:sz="4" w:space="0" w:color="auto"/>
              <w:left w:val="single" w:sz="4" w:space="0" w:color="auto"/>
              <w:bottom w:val="single" w:sz="4" w:space="0" w:color="auto"/>
              <w:right w:val="single" w:sz="4" w:space="0" w:color="auto"/>
            </w:tcBorders>
            <w:hideMark/>
          </w:tcPr>
          <w:p w14:paraId="0D7F17E7" w14:textId="77777777" w:rsidR="00861FDF" w:rsidRDefault="00861FDF">
            <w:pPr>
              <w:pStyle w:val="BodyText"/>
              <w:spacing w:line="240" w:lineRule="atLeast"/>
              <w:jc w:val="both"/>
            </w:pPr>
            <w:r>
              <w:t>avyas8</w:t>
            </w:r>
          </w:p>
        </w:tc>
        <w:tc>
          <w:tcPr>
            <w:tcW w:w="1890" w:type="dxa"/>
            <w:tcBorders>
              <w:top w:val="single" w:sz="4" w:space="0" w:color="auto"/>
              <w:left w:val="single" w:sz="4" w:space="0" w:color="auto"/>
              <w:bottom w:val="single" w:sz="4" w:space="0" w:color="auto"/>
              <w:right w:val="single" w:sz="4" w:space="0" w:color="auto"/>
            </w:tcBorders>
            <w:hideMark/>
          </w:tcPr>
          <w:p w14:paraId="5FC4B5FC" w14:textId="77777777" w:rsidR="00861FDF" w:rsidRDefault="00861FDF">
            <w:pPr>
              <w:pStyle w:val="BodyText"/>
              <w:spacing w:line="240" w:lineRule="atLeast"/>
            </w:pPr>
            <w:r>
              <w:t>PD, EESE, Functional Safety</w:t>
            </w:r>
          </w:p>
        </w:tc>
        <w:tc>
          <w:tcPr>
            <w:tcW w:w="1980" w:type="dxa"/>
            <w:tcBorders>
              <w:top w:val="single" w:sz="4" w:space="0" w:color="auto"/>
              <w:left w:val="single" w:sz="4" w:space="0" w:color="auto"/>
              <w:bottom w:val="single" w:sz="4" w:space="0" w:color="auto"/>
              <w:right w:val="single" w:sz="4" w:space="0" w:color="auto"/>
            </w:tcBorders>
            <w:hideMark/>
          </w:tcPr>
          <w:p w14:paraId="18865FD0" w14:textId="77777777" w:rsidR="00861FDF" w:rsidRDefault="00861FDF">
            <w:pPr>
              <w:pStyle w:val="BodyText"/>
              <w:spacing w:line="240" w:lineRule="atLeast"/>
            </w:pPr>
            <w:r>
              <w:t>Functional Safety Engineer</w:t>
            </w:r>
          </w:p>
        </w:tc>
        <w:tc>
          <w:tcPr>
            <w:tcW w:w="2888" w:type="dxa"/>
            <w:tcBorders>
              <w:top w:val="single" w:sz="4" w:space="0" w:color="auto"/>
              <w:left w:val="single" w:sz="4" w:space="0" w:color="auto"/>
              <w:bottom w:val="single" w:sz="4" w:space="0" w:color="auto"/>
              <w:right w:val="single" w:sz="4" w:space="0" w:color="auto"/>
            </w:tcBorders>
            <w:hideMark/>
          </w:tcPr>
          <w:p w14:paraId="76166B2D" w14:textId="77777777" w:rsidR="00861FDF" w:rsidRDefault="00861FDF">
            <w:pPr>
              <w:pStyle w:val="BodyText"/>
              <w:spacing w:line="240" w:lineRule="atLeast"/>
            </w:pPr>
            <w:r>
              <w:t>Functional Safety Consult</w:t>
            </w:r>
          </w:p>
        </w:tc>
      </w:tr>
      <w:tr w:rsidR="00861FDF" w14:paraId="4B5EC124" w14:textId="77777777" w:rsidTr="00861FDF">
        <w:tc>
          <w:tcPr>
            <w:tcW w:w="2245" w:type="dxa"/>
            <w:tcBorders>
              <w:top w:val="single" w:sz="4" w:space="0" w:color="auto"/>
              <w:left w:val="single" w:sz="4" w:space="0" w:color="auto"/>
              <w:bottom w:val="single" w:sz="4" w:space="0" w:color="auto"/>
              <w:right w:val="single" w:sz="4" w:space="0" w:color="auto"/>
            </w:tcBorders>
            <w:hideMark/>
          </w:tcPr>
          <w:p w14:paraId="78CD5F62" w14:textId="77777777" w:rsidR="00861FDF" w:rsidRDefault="00861FDF">
            <w:pPr>
              <w:pStyle w:val="BodyText"/>
              <w:spacing w:line="240" w:lineRule="atLeast"/>
            </w:pPr>
            <w:r>
              <w:t>Juan Tejada</w:t>
            </w:r>
          </w:p>
        </w:tc>
        <w:tc>
          <w:tcPr>
            <w:tcW w:w="1170" w:type="dxa"/>
            <w:tcBorders>
              <w:top w:val="single" w:sz="4" w:space="0" w:color="auto"/>
              <w:left w:val="single" w:sz="4" w:space="0" w:color="auto"/>
              <w:bottom w:val="single" w:sz="4" w:space="0" w:color="auto"/>
              <w:right w:val="single" w:sz="4" w:space="0" w:color="auto"/>
            </w:tcBorders>
            <w:hideMark/>
          </w:tcPr>
          <w:p w14:paraId="79D12E88" w14:textId="77777777" w:rsidR="00861FDF" w:rsidRDefault="00861FDF">
            <w:pPr>
              <w:pStyle w:val="BodyText"/>
              <w:spacing w:line="240" w:lineRule="atLeast"/>
              <w:jc w:val="both"/>
            </w:pPr>
            <w:r>
              <w:t>jtejeda6</w:t>
            </w:r>
          </w:p>
        </w:tc>
        <w:tc>
          <w:tcPr>
            <w:tcW w:w="1890" w:type="dxa"/>
            <w:tcBorders>
              <w:top w:val="single" w:sz="4" w:space="0" w:color="auto"/>
              <w:left w:val="single" w:sz="4" w:space="0" w:color="auto"/>
              <w:bottom w:val="single" w:sz="4" w:space="0" w:color="auto"/>
              <w:right w:val="single" w:sz="4" w:space="0" w:color="auto"/>
            </w:tcBorders>
            <w:hideMark/>
          </w:tcPr>
          <w:p w14:paraId="68F30207" w14:textId="77777777" w:rsidR="00861FDF" w:rsidRDefault="00861FDF">
            <w:pPr>
              <w:pStyle w:val="BodyText"/>
              <w:spacing w:line="240" w:lineRule="atLeast"/>
            </w:pPr>
            <w:r>
              <w:t>PD, EESE, MBSE</w:t>
            </w:r>
          </w:p>
        </w:tc>
        <w:tc>
          <w:tcPr>
            <w:tcW w:w="1980" w:type="dxa"/>
            <w:tcBorders>
              <w:top w:val="single" w:sz="4" w:space="0" w:color="auto"/>
              <w:left w:val="single" w:sz="4" w:space="0" w:color="auto"/>
              <w:bottom w:val="single" w:sz="4" w:space="0" w:color="auto"/>
              <w:right w:val="single" w:sz="4" w:space="0" w:color="auto"/>
            </w:tcBorders>
            <w:hideMark/>
          </w:tcPr>
          <w:p w14:paraId="4DA1B2AA" w14:textId="77777777" w:rsidR="00861FDF" w:rsidRDefault="00861FDF">
            <w:pPr>
              <w:pStyle w:val="BodyText"/>
              <w:spacing w:line="240" w:lineRule="atLeast"/>
            </w:pPr>
            <w:r>
              <w:t>Modelling Expert</w:t>
            </w:r>
          </w:p>
        </w:tc>
        <w:tc>
          <w:tcPr>
            <w:tcW w:w="2888" w:type="dxa"/>
            <w:tcBorders>
              <w:top w:val="single" w:sz="4" w:space="0" w:color="auto"/>
              <w:left w:val="single" w:sz="4" w:space="0" w:color="auto"/>
              <w:bottom w:val="single" w:sz="4" w:space="0" w:color="auto"/>
              <w:right w:val="single" w:sz="4" w:space="0" w:color="auto"/>
            </w:tcBorders>
            <w:hideMark/>
          </w:tcPr>
          <w:p w14:paraId="4F5001B8" w14:textId="77777777" w:rsidR="00861FDF" w:rsidRDefault="00861FDF">
            <w:pPr>
              <w:pStyle w:val="BodyText"/>
              <w:spacing w:line="240" w:lineRule="atLeast"/>
            </w:pPr>
            <w:r>
              <w:t>Modelling Support</w:t>
            </w:r>
          </w:p>
        </w:tc>
      </w:tr>
      <w:tr w:rsidR="00861FDF" w14:paraId="78A058B9" w14:textId="77777777" w:rsidTr="00861FDF">
        <w:tc>
          <w:tcPr>
            <w:tcW w:w="2245" w:type="dxa"/>
            <w:tcBorders>
              <w:top w:val="single" w:sz="4" w:space="0" w:color="auto"/>
              <w:left w:val="single" w:sz="4" w:space="0" w:color="auto"/>
              <w:bottom w:val="single" w:sz="4" w:space="0" w:color="auto"/>
              <w:right w:val="single" w:sz="4" w:space="0" w:color="auto"/>
            </w:tcBorders>
            <w:hideMark/>
          </w:tcPr>
          <w:p w14:paraId="0D245EFE" w14:textId="77777777" w:rsidR="00861FDF" w:rsidRDefault="00861FDF">
            <w:pPr>
              <w:pStyle w:val="BodyText"/>
              <w:spacing w:line="240" w:lineRule="atLeast"/>
              <w:jc w:val="both"/>
            </w:pPr>
            <w:r>
              <w:t>Ahmet Cinar</w:t>
            </w:r>
          </w:p>
        </w:tc>
        <w:tc>
          <w:tcPr>
            <w:tcW w:w="1170" w:type="dxa"/>
            <w:tcBorders>
              <w:top w:val="single" w:sz="4" w:space="0" w:color="auto"/>
              <w:left w:val="single" w:sz="4" w:space="0" w:color="auto"/>
              <w:bottom w:val="single" w:sz="4" w:space="0" w:color="auto"/>
              <w:right w:val="single" w:sz="4" w:space="0" w:color="auto"/>
            </w:tcBorders>
            <w:hideMark/>
          </w:tcPr>
          <w:p w14:paraId="475CF2BE" w14:textId="77777777" w:rsidR="00861FDF" w:rsidRDefault="00861FDF">
            <w:pPr>
              <w:pStyle w:val="BodyText"/>
              <w:spacing w:line="240" w:lineRule="atLeast"/>
              <w:jc w:val="both"/>
            </w:pPr>
            <w:r>
              <w:t>acinar1</w:t>
            </w:r>
          </w:p>
        </w:tc>
        <w:tc>
          <w:tcPr>
            <w:tcW w:w="1890" w:type="dxa"/>
            <w:tcBorders>
              <w:top w:val="single" w:sz="4" w:space="0" w:color="auto"/>
              <w:left w:val="single" w:sz="4" w:space="0" w:color="auto"/>
              <w:bottom w:val="single" w:sz="4" w:space="0" w:color="auto"/>
              <w:right w:val="single" w:sz="4" w:space="0" w:color="auto"/>
            </w:tcBorders>
            <w:hideMark/>
          </w:tcPr>
          <w:p w14:paraId="53D92CE7" w14:textId="77777777" w:rsidR="00861FDF" w:rsidRDefault="00861FDF">
            <w:pPr>
              <w:pStyle w:val="BodyText"/>
              <w:spacing w:line="240" w:lineRule="atLeast"/>
            </w:pPr>
            <w:r>
              <w:t xml:space="preserve">PD Europe, Underbody EESE </w:t>
            </w:r>
          </w:p>
        </w:tc>
        <w:tc>
          <w:tcPr>
            <w:tcW w:w="1980" w:type="dxa"/>
            <w:tcBorders>
              <w:top w:val="single" w:sz="4" w:space="0" w:color="auto"/>
              <w:left w:val="single" w:sz="4" w:space="0" w:color="auto"/>
              <w:bottom w:val="single" w:sz="4" w:space="0" w:color="auto"/>
              <w:right w:val="single" w:sz="4" w:space="0" w:color="auto"/>
            </w:tcBorders>
            <w:hideMark/>
          </w:tcPr>
          <w:p w14:paraId="4D9C7781" w14:textId="77777777" w:rsidR="00861FDF" w:rsidRDefault="00861FDF">
            <w:pPr>
              <w:pStyle w:val="BodyText"/>
              <w:spacing w:line="240" w:lineRule="atLeast"/>
            </w:pPr>
            <w:r>
              <w:t>Tech. Expert – Closure Electronics</w:t>
            </w:r>
          </w:p>
        </w:tc>
        <w:tc>
          <w:tcPr>
            <w:tcW w:w="2888" w:type="dxa"/>
            <w:tcBorders>
              <w:top w:val="single" w:sz="4" w:space="0" w:color="auto"/>
              <w:left w:val="single" w:sz="4" w:space="0" w:color="auto"/>
              <w:bottom w:val="single" w:sz="4" w:space="0" w:color="auto"/>
              <w:right w:val="single" w:sz="4" w:space="0" w:color="auto"/>
            </w:tcBorders>
            <w:hideMark/>
          </w:tcPr>
          <w:p w14:paraId="06A164B0" w14:textId="77777777" w:rsidR="00861FDF" w:rsidRDefault="00861FDF">
            <w:pPr>
              <w:pStyle w:val="BodyText"/>
              <w:spacing w:line="240" w:lineRule="atLeast"/>
            </w:pPr>
            <w:r>
              <w:t>Closure Design Consult</w:t>
            </w:r>
          </w:p>
        </w:tc>
      </w:tr>
      <w:tr w:rsidR="00861FDF" w14:paraId="4AF3D210" w14:textId="77777777" w:rsidTr="00861FDF">
        <w:tc>
          <w:tcPr>
            <w:tcW w:w="2245" w:type="dxa"/>
            <w:tcBorders>
              <w:top w:val="single" w:sz="4" w:space="0" w:color="auto"/>
              <w:left w:val="single" w:sz="4" w:space="0" w:color="auto"/>
              <w:bottom w:val="single" w:sz="4" w:space="0" w:color="auto"/>
              <w:right w:val="single" w:sz="4" w:space="0" w:color="auto"/>
            </w:tcBorders>
            <w:hideMark/>
          </w:tcPr>
          <w:p w14:paraId="3A78B887" w14:textId="77777777" w:rsidR="00861FDF" w:rsidRDefault="00861FDF">
            <w:pPr>
              <w:pStyle w:val="BodyText"/>
              <w:spacing w:line="240" w:lineRule="atLeast"/>
              <w:jc w:val="both"/>
            </w:pPr>
            <w:r>
              <w:t>Uwe Zank</w:t>
            </w:r>
          </w:p>
        </w:tc>
        <w:tc>
          <w:tcPr>
            <w:tcW w:w="1170" w:type="dxa"/>
            <w:tcBorders>
              <w:top w:val="single" w:sz="4" w:space="0" w:color="auto"/>
              <w:left w:val="single" w:sz="4" w:space="0" w:color="auto"/>
              <w:bottom w:val="single" w:sz="4" w:space="0" w:color="auto"/>
              <w:right w:val="single" w:sz="4" w:space="0" w:color="auto"/>
            </w:tcBorders>
            <w:hideMark/>
          </w:tcPr>
          <w:p w14:paraId="444BEEAE" w14:textId="77777777" w:rsidR="00861FDF" w:rsidRDefault="00861FDF">
            <w:pPr>
              <w:pStyle w:val="BodyText"/>
              <w:spacing w:line="240" w:lineRule="atLeast"/>
              <w:jc w:val="both"/>
            </w:pPr>
            <w:r>
              <w:t>uzank</w:t>
            </w:r>
          </w:p>
        </w:tc>
        <w:tc>
          <w:tcPr>
            <w:tcW w:w="1890" w:type="dxa"/>
            <w:tcBorders>
              <w:top w:val="single" w:sz="4" w:space="0" w:color="auto"/>
              <w:left w:val="single" w:sz="4" w:space="0" w:color="auto"/>
              <w:bottom w:val="single" w:sz="4" w:space="0" w:color="auto"/>
              <w:right w:val="single" w:sz="4" w:space="0" w:color="auto"/>
            </w:tcBorders>
            <w:hideMark/>
          </w:tcPr>
          <w:p w14:paraId="301068AC" w14:textId="77777777" w:rsidR="00861FDF" w:rsidRDefault="00861FDF">
            <w:pPr>
              <w:pStyle w:val="BodyText"/>
              <w:spacing w:line="240" w:lineRule="atLeast"/>
            </w:pPr>
            <w:r>
              <w:t>PD Europe, Underbody EESE</w:t>
            </w:r>
          </w:p>
        </w:tc>
        <w:tc>
          <w:tcPr>
            <w:tcW w:w="1980" w:type="dxa"/>
            <w:tcBorders>
              <w:top w:val="single" w:sz="4" w:space="0" w:color="auto"/>
              <w:left w:val="single" w:sz="4" w:space="0" w:color="auto"/>
              <w:bottom w:val="single" w:sz="4" w:space="0" w:color="auto"/>
              <w:right w:val="single" w:sz="4" w:space="0" w:color="auto"/>
            </w:tcBorders>
            <w:hideMark/>
          </w:tcPr>
          <w:p w14:paraId="008C51B3" w14:textId="77777777" w:rsidR="00861FDF" w:rsidRDefault="00861FDF">
            <w:pPr>
              <w:pStyle w:val="BodyText"/>
              <w:spacing w:line="240" w:lineRule="atLeast"/>
            </w:pPr>
            <w:r>
              <w:t>Supervisor, Security Electronics</w:t>
            </w:r>
          </w:p>
        </w:tc>
        <w:tc>
          <w:tcPr>
            <w:tcW w:w="2888" w:type="dxa"/>
            <w:tcBorders>
              <w:top w:val="single" w:sz="4" w:space="0" w:color="auto"/>
              <w:left w:val="single" w:sz="4" w:space="0" w:color="auto"/>
              <w:bottom w:val="single" w:sz="4" w:space="0" w:color="auto"/>
              <w:right w:val="single" w:sz="4" w:space="0" w:color="auto"/>
            </w:tcBorders>
            <w:hideMark/>
          </w:tcPr>
          <w:p w14:paraId="2226F0E2" w14:textId="77777777" w:rsidR="00861FDF" w:rsidRDefault="00861FDF">
            <w:pPr>
              <w:pStyle w:val="BodyText"/>
              <w:spacing w:line="240" w:lineRule="atLeast"/>
            </w:pPr>
            <w:r>
              <w:t>Security Design Consult</w:t>
            </w:r>
          </w:p>
        </w:tc>
      </w:tr>
      <w:tr w:rsidR="00861FDF" w14:paraId="38A30436" w14:textId="77777777" w:rsidTr="00861FDF">
        <w:tc>
          <w:tcPr>
            <w:tcW w:w="2245" w:type="dxa"/>
            <w:tcBorders>
              <w:top w:val="single" w:sz="4" w:space="0" w:color="auto"/>
              <w:left w:val="single" w:sz="4" w:space="0" w:color="auto"/>
              <w:bottom w:val="single" w:sz="4" w:space="0" w:color="auto"/>
              <w:right w:val="single" w:sz="4" w:space="0" w:color="auto"/>
            </w:tcBorders>
            <w:hideMark/>
          </w:tcPr>
          <w:p w14:paraId="06CE8B7E" w14:textId="77777777" w:rsidR="00861FDF" w:rsidRDefault="00861FDF">
            <w:pPr>
              <w:pStyle w:val="BodyText"/>
              <w:spacing w:line="240" w:lineRule="atLeast"/>
              <w:jc w:val="both"/>
            </w:pPr>
            <w:r>
              <w:t>Denney Vellaramkalayil</w:t>
            </w:r>
          </w:p>
        </w:tc>
        <w:tc>
          <w:tcPr>
            <w:tcW w:w="1170" w:type="dxa"/>
            <w:tcBorders>
              <w:top w:val="single" w:sz="4" w:space="0" w:color="auto"/>
              <w:left w:val="single" w:sz="4" w:space="0" w:color="auto"/>
              <w:bottom w:val="single" w:sz="4" w:space="0" w:color="auto"/>
              <w:right w:val="single" w:sz="4" w:space="0" w:color="auto"/>
            </w:tcBorders>
            <w:hideMark/>
          </w:tcPr>
          <w:p w14:paraId="3CCA0A22" w14:textId="77777777" w:rsidR="00861FDF" w:rsidRDefault="00861FDF">
            <w:pPr>
              <w:pStyle w:val="BodyText"/>
              <w:spacing w:line="240" w:lineRule="atLeast"/>
              <w:jc w:val="both"/>
            </w:pPr>
            <w:r>
              <w:t>dvellara</w:t>
            </w:r>
          </w:p>
        </w:tc>
        <w:tc>
          <w:tcPr>
            <w:tcW w:w="1890" w:type="dxa"/>
            <w:tcBorders>
              <w:top w:val="single" w:sz="4" w:space="0" w:color="auto"/>
              <w:left w:val="single" w:sz="4" w:space="0" w:color="auto"/>
              <w:bottom w:val="single" w:sz="4" w:space="0" w:color="auto"/>
              <w:right w:val="single" w:sz="4" w:space="0" w:color="auto"/>
            </w:tcBorders>
            <w:hideMark/>
          </w:tcPr>
          <w:p w14:paraId="2DF39E62" w14:textId="77777777" w:rsidR="00861FDF" w:rsidRDefault="00861FDF">
            <w:pPr>
              <w:pStyle w:val="BodyText"/>
              <w:spacing w:line="240" w:lineRule="atLeast"/>
            </w:pPr>
            <w:r>
              <w:t>PD Europe, Underbody EESE</w:t>
            </w:r>
          </w:p>
        </w:tc>
        <w:tc>
          <w:tcPr>
            <w:tcW w:w="1980" w:type="dxa"/>
            <w:tcBorders>
              <w:top w:val="single" w:sz="4" w:space="0" w:color="auto"/>
              <w:left w:val="single" w:sz="4" w:space="0" w:color="auto"/>
              <w:bottom w:val="single" w:sz="4" w:space="0" w:color="auto"/>
              <w:right w:val="single" w:sz="4" w:space="0" w:color="auto"/>
            </w:tcBorders>
            <w:hideMark/>
          </w:tcPr>
          <w:p w14:paraId="760FDBE2" w14:textId="77777777" w:rsidR="00861FDF" w:rsidRDefault="00861FDF">
            <w:pPr>
              <w:pStyle w:val="BodyText"/>
              <w:spacing w:line="240" w:lineRule="atLeast"/>
            </w:pPr>
            <w:r>
              <w:t>System Engineer, Locking Application</w:t>
            </w:r>
          </w:p>
        </w:tc>
        <w:tc>
          <w:tcPr>
            <w:tcW w:w="2888" w:type="dxa"/>
            <w:tcBorders>
              <w:top w:val="single" w:sz="4" w:space="0" w:color="auto"/>
              <w:left w:val="single" w:sz="4" w:space="0" w:color="auto"/>
              <w:bottom w:val="single" w:sz="4" w:space="0" w:color="auto"/>
              <w:right w:val="single" w:sz="4" w:space="0" w:color="auto"/>
            </w:tcBorders>
            <w:hideMark/>
          </w:tcPr>
          <w:p w14:paraId="5973557A" w14:textId="77777777" w:rsidR="00861FDF" w:rsidRDefault="00861FDF">
            <w:pPr>
              <w:pStyle w:val="BodyText"/>
              <w:spacing w:line="240" w:lineRule="atLeast"/>
            </w:pPr>
            <w:r>
              <w:t>Locking Design Support</w:t>
            </w:r>
          </w:p>
        </w:tc>
      </w:tr>
      <w:tr w:rsidR="00861FDF" w14:paraId="31BF34EA" w14:textId="77777777" w:rsidTr="00861FDF">
        <w:tc>
          <w:tcPr>
            <w:tcW w:w="2245" w:type="dxa"/>
            <w:tcBorders>
              <w:top w:val="single" w:sz="4" w:space="0" w:color="auto"/>
              <w:left w:val="single" w:sz="4" w:space="0" w:color="auto"/>
              <w:bottom w:val="single" w:sz="4" w:space="0" w:color="auto"/>
              <w:right w:val="single" w:sz="4" w:space="0" w:color="auto"/>
            </w:tcBorders>
            <w:hideMark/>
          </w:tcPr>
          <w:p w14:paraId="60E54BC1" w14:textId="77777777" w:rsidR="00861FDF" w:rsidRDefault="00861FDF">
            <w:pPr>
              <w:pStyle w:val="BodyText"/>
              <w:spacing w:line="240" w:lineRule="atLeast"/>
              <w:jc w:val="both"/>
            </w:pPr>
            <w:r>
              <w:t>Henry Popow</w:t>
            </w:r>
          </w:p>
        </w:tc>
        <w:tc>
          <w:tcPr>
            <w:tcW w:w="1170" w:type="dxa"/>
            <w:tcBorders>
              <w:top w:val="single" w:sz="4" w:space="0" w:color="auto"/>
              <w:left w:val="single" w:sz="4" w:space="0" w:color="auto"/>
              <w:bottom w:val="single" w:sz="4" w:space="0" w:color="auto"/>
              <w:right w:val="single" w:sz="4" w:space="0" w:color="auto"/>
            </w:tcBorders>
            <w:hideMark/>
          </w:tcPr>
          <w:p w14:paraId="57981789" w14:textId="77777777" w:rsidR="00861FDF" w:rsidRDefault="00861FDF">
            <w:pPr>
              <w:pStyle w:val="BodyText"/>
              <w:spacing w:line="240" w:lineRule="atLeast"/>
              <w:jc w:val="both"/>
            </w:pPr>
            <w:r>
              <w:t>hpopow</w:t>
            </w:r>
          </w:p>
        </w:tc>
        <w:tc>
          <w:tcPr>
            <w:tcW w:w="1890" w:type="dxa"/>
            <w:tcBorders>
              <w:top w:val="single" w:sz="4" w:space="0" w:color="auto"/>
              <w:left w:val="single" w:sz="4" w:space="0" w:color="auto"/>
              <w:bottom w:val="single" w:sz="4" w:space="0" w:color="auto"/>
              <w:right w:val="single" w:sz="4" w:space="0" w:color="auto"/>
            </w:tcBorders>
            <w:hideMark/>
          </w:tcPr>
          <w:p w14:paraId="00CBB63E" w14:textId="77777777" w:rsidR="00861FDF" w:rsidRDefault="00861FDF">
            <w:pPr>
              <w:pStyle w:val="BodyText"/>
              <w:spacing w:line="240" w:lineRule="atLeast"/>
            </w:pPr>
            <w:r>
              <w:t>Quality, EESE</w:t>
            </w:r>
          </w:p>
        </w:tc>
        <w:tc>
          <w:tcPr>
            <w:tcW w:w="1980" w:type="dxa"/>
            <w:tcBorders>
              <w:top w:val="single" w:sz="4" w:space="0" w:color="auto"/>
              <w:left w:val="single" w:sz="4" w:space="0" w:color="auto"/>
              <w:bottom w:val="single" w:sz="4" w:space="0" w:color="auto"/>
              <w:right w:val="single" w:sz="4" w:space="0" w:color="auto"/>
            </w:tcBorders>
            <w:hideMark/>
          </w:tcPr>
          <w:p w14:paraId="221B2957" w14:textId="77777777" w:rsidR="00861FDF" w:rsidRDefault="00861FDF">
            <w:pPr>
              <w:pStyle w:val="BodyText"/>
              <w:spacing w:line="240" w:lineRule="atLeast"/>
            </w:pPr>
            <w:r>
              <w:t>Quality Engineer</w:t>
            </w:r>
          </w:p>
        </w:tc>
        <w:tc>
          <w:tcPr>
            <w:tcW w:w="2888" w:type="dxa"/>
            <w:tcBorders>
              <w:top w:val="single" w:sz="4" w:space="0" w:color="auto"/>
              <w:left w:val="single" w:sz="4" w:space="0" w:color="auto"/>
              <w:bottom w:val="single" w:sz="4" w:space="0" w:color="auto"/>
              <w:right w:val="single" w:sz="4" w:space="0" w:color="auto"/>
            </w:tcBorders>
            <w:hideMark/>
          </w:tcPr>
          <w:p w14:paraId="070DA6A8" w14:textId="77777777" w:rsidR="00861FDF" w:rsidRDefault="00861FDF">
            <w:pPr>
              <w:pStyle w:val="BodyText"/>
              <w:spacing w:line="240" w:lineRule="atLeast"/>
            </w:pPr>
            <w:r>
              <w:t>Quality Coach</w:t>
            </w:r>
          </w:p>
        </w:tc>
      </w:tr>
      <w:tr w:rsidR="00861FDF" w14:paraId="3A44AFF4" w14:textId="77777777" w:rsidTr="00861FDF">
        <w:tc>
          <w:tcPr>
            <w:tcW w:w="2245" w:type="dxa"/>
            <w:tcBorders>
              <w:top w:val="single" w:sz="4" w:space="0" w:color="auto"/>
              <w:left w:val="single" w:sz="4" w:space="0" w:color="auto"/>
              <w:bottom w:val="single" w:sz="4" w:space="0" w:color="auto"/>
              <w:right w:val="single" w:sz="4" w:space="0" w:color="auto"/>
            </w:tcBorders>
            <w:hideMark/>
          </w:tcPr>
          <w:p w14:paraId="0F5DC7D8" w14:textId="77777777" w:rsidR="00861FDF" w:rsidRDefault="00861FDF">
            <w:pPr>
              <w:pStyle w:val="BodyText"/>
              <w:spacing w:line="240" w:lineRule="atLeast"/>
              <w:jc w:val="both"/>
            </w:pPr>
            <w:r>
              <w:t>Gerard Szczepaniak</w:t>
            </w:r>
          </w:p>
        </w:tc>
        <w:tc>
          <w:tcPr>
            <w:tcW w:w="1170" w:type="dxa"/>
            <w:tcBorders>
              <w:top w:val="single" w:sz="4" w:space="0" w:color="auto"/>
              <w:left w:val="single" w:sz="4" w:space="0" w:color="auto"/>
              <w:bottom w:val="single" w:sz="4" w:space="0" w:color="auto"/>
              <w:right w:val="single" w:sz="4" w:space="0" w:color="auto"/>
            </w:tcBorders>
            <w:hideMark/>
          </w:tcPr>
          <w:p w14:paraId="1BC86899" w14:textId="77777777" w:rsidR="00861FDF" w:rsidRDefault="00861FDF">
            <w:pPr>
              <w:pStyle w:val="BodyText"/>
              <w:spacing w:line="240" w:lineRule="atLeast"/>
              <w:jc w:val="both"/>
            </w:pPr>
            <w:r>
              <w:t>gszczepa</w:t>
            </w:r>
          </w:p>
        </w:tc>
        <w:tc>
          <w:tcPr>
            <w:tcW w:w="1890" w:type="dxa"/>
            <w:tcBorders>
              <w:top w:val="single" w:sz="4" w:space="0" w:color="auto"/>
              <w:left w:val="single" w:sz="4" w:space="0" w:color="auto"/>
              <w:bottom w:val="single" w:sz="4" w:space="0" w:color="auto"/>
              <w:right w:val="single" w:sz="4" w:space="0" w:color="auto"/>
            </w:tcBorders>
            <w:hideMark/>
          </w:tcPr>
          <w:p w14:paraId="72617D79" w14:textId="77777777" w:rsidR="00861FDF" w:rsidRDefault="00861FDF">
            <w:pPr>
              <w:pStyle w:val="BodyText"/>
              <w:spacing w:line="240" w:lineRule="atLeast"/>
            </w:pPr>
            <w:r>
              <w:t>Quality, EESE</w:t>
            </w:r>
          </w:p>
        </w:tc>
        <w:tc>
          <w:tcPr>
            <w:tcW w:w="1980" w:type="dxa"/>
            <w:tcBorders>
              <w:top w:val="single" w:sz="4" w:space="0" w:color="auto"/>
              <w:left w:val="single" w:sz="4" w:space="0" w:color="auto"/>
              <w:bottom w:val="single" w:sz="4" w:space="0" w:color="auto"/>
              <w:right w:val="single" w:sz="4" w:space="0" w:color="auto"/>
            </w:tcBorders>
            <w:hideMark/>
          </w:tcPr>
          <w:p w14:paraId="211782E2" w14:textId="77777777" w:rsidR="00861FDF" w:rsidRDefault="00861FDF">
            <w:pPr>
              <w:pStyle w:val="BodyText"/>
              <w:spacing w:line="240" w:lineRule="atLeast"/>
            </w:pPr>
            <w:r>
              <w:t>Quality Engineer</w:t>
            </w:r>
          </w:p>
        </w:tc>
        <w:tc>
          <w:tcPr>
            <w:tcW w:w="2888" w:type="dxa"/>
            <w:tcBorders>
              <w:top w:val="single" w:sz="4" w:space="0" w:color="auto"/>
              <w:left w:val="single" w:sz="4" w:space="0" w:color="auto"/>
              <w:bottom w:val="single" w:sz="4" w:space="0" w:color="auto"/>
              <w:right w:val="single" w:sz="4" w:space="0" w:color="auto"/>
            </w:tcBorders>
            <w:hideMark/>
          </w:tcPr>
          <w:p w14:paraId="1E04D3F9" w14:textId="77777777" w:rsidR="00861FDF" w:rsidRDefault="00861FDF">
            <w:pPr>
              <w:pStyle w:val="BodyText"/>
              <w:spacing w:line="240" w:lineRule="atLeast"/>
            </w:pPr>
            <w:r>
              <w:t>Quality Coach</w:t>
            </w:r>
          </w:p>
        </w:tc>
      </w:tr>
      <w:tr w:rsidR="00861FDF" w14:paraId="200333F0" w14:textId="77777777" w:rsidTr="00861FDF">
        <w:tc>
          <w:tcPr>
            <w:tcW w:w="2245" w:type="dxa"/>
            <w:tcBorders>
              <w:top w:val="single" w:sz="4" w:space="0" w:color="auto"/>
              <w:left w:val="single" w:sz="4" w:space="0" w:color="auto"/>
              <w:bottom w:val="single" w:sz="4" w:space="0" w:color="auto"/>
              <w:right w:val="single" w:sz="4" w:space="0" w:color="auto"/>
            </w:tcBorders>
            <w:hideMark/>
          </w:tcPr>
          <w:p w14:paraId="781EFBD4" w14:textId="77777777" w:rsidR="00861FDF" w:rsidRDefault="00861FDF">
            <w:pPr>
              <w:pStyle w:val="BodyText"/>
              <w:spacing w:line="240" w:lineRule="atLeast"/>
              <w:jc w:val="both"/>
            </w:pPr>
            <w:r>
              <w:t>Christina Bloxsom</w:t>
            </w:r>
          </w:p>
        </w:tc>
        <w:tc>
          <w:tcPr>
            <w:tcW w:w="1170" w:type="dxa"/>
            <w:tcBorders>
              <w:top w:val="single" w:sz="4" w:space="0" w:color="auto"/>
              <w:left w:val="single" w:sz="4" w:space="0" w:color="auto"/>
              <w:bottom w:val="single" w:sz="4" w:space="0" w:color="auto"/>
              <w:right w:val="single" w:sz="4" w:space="0" w:color="auto"/>
            </w:tcBorders>
            <w:hideMark/>
          </w:tcPr>
          <w:p w14:paraId="57AFEC33" w14:textId="77777777" w:rsidR="00861FDF" w:rsidRDefault="00861FDF">
            <w:pPr>
              <w:pStyle w:val="BodyText"/>
              <w:spacing w:line="240" w:lineRule="atLeast"/>
              <w:jc w:val="both"/>
            </w:pPr>
            <w:r>
              <w:t>cbloxsom</w:t>
            </w:r>
          </w:p>
        </w:tc>
        <w:tc>
          <w:tcPr>
            <w:tcW w:w="1890" w:type="dxa"/>
            <w:tcBorders>
              <w:top w:val="single" w:sz="4" w:space="0" w:color="auto"/>
              <w:left w:val="single" w:sz="4" w:space="0" w:color="auto"/>
              <w:bottom w:val="single" w:sz="4" w:space="0" w:color="auto"/>
              <w:right w:val="single" w:sz="4" w:space="0" w:color="auto"/>
            </w:tcBorders>
            <w:hideMark/>
          </w:tcPr>
          <w:p w14:paraId="130547DB" w14:textId="77777777" w:rsidR="00861FDF" w:rsidRDefault="00861FDF">
            <w:pPr>
              <w:pStyle w:val="BodyText"/>
              <w:spacing w:line="240" w:lineRule="atLeast"/>
            </w:pPr>
            <w:r>
              <w:t>SE&amp;SE, ASO, Adv. Policy</w:t>
            </w:r>
          </w:p>
        </w:tc>
        <w:tc>
          <w:tcPr>
            <w:tcW w:w="1980" w:type="dxa"/>
            <w:tcBorders>
              <w:top w:val="single" w:sz="4" w:space="0" w:color="auto"/>
              <w:left w:val="single" w:sz="4" w:space="0" w:color="auto"/>
              <w:bottom w:val="single" w:sz="4" w:space="0" w:color="auto"/>
              <w:right w:val="single" w:sz="4" w:space="0" w:color="auto"/>
            </w:tcBorders>
            <w:hideMark/>
          </w:tcPr>
          <w:p w14:paraId="4CA2628B" w14:textId="77777777" w:rsidR="00861FDF" w:rsidRDefault="00861FDF">
            <w:pPr>
              <w:pStyle w:val="BodyText"/>
              <w:spacing w:line="240" w:lineRule="atLeast"/>
            </w:pPr>
            <w:r>
              <w:t>Subject Matter Expert</w:t>
            </w:r>
          </w:p>
        </w:tc>
        <w:tc>
          <w:tcPr>
            <w:tcW w:w="2888" w:type="dxa"/>
            <w:tcBorders>
              <w:top w:val="single" w:sz="4" w:space="0" w:color="auto"/>
              <w:left w:val="single" w:sz="4" w:space="0" w:color="auto"/>
              <w:bottom w:val="single" w:sz="4" w:space="0" w:color="auto"/>
              <w:right w:val="single" w:sz="4" w:space="0" w:color="auto"/>
            </w:tcBorders>
            <w:hideMark/>
          </w:tcPr>
          <w:p w14:paraId="0CAB3B00" w14:textId="77777777" w:rsidR="00861FDF" w:rsidRDefault="00861FDF">
            <w:pPr>
              <w:pStyle w:val="BodyText"/>
              <w:spacing w:line="240" w:lineRule="atLeast"/>
            </w:pPr>
            <w:r>
              <w:t>Safety &amp; Regulations Consult</w:t>
            </w:r>
          </w:p>
        </w:tc>
      </w:tr>
      <w:tr w:rsidR="00861FDF" w14:paraId="7F696A25" w14:textId="77777777" w:rsidTr="00861FDF">
        <w:tc>
          <w:tcPr>
            <w:tcW w:w="2245" w:type="dxa"/>
            <w:tcBorders>
              <w:top w:val="single" w:sz="4" w:space="0" w:color="auto"/>
              <w:left w:val="single" w:sz="4" w:space="0" w:color="auto"/>
              <w:bottom w:val="single" w:sz="4" w:space="0" w:color="auto"/>
              <w:right w:val="single" w:sz="4" w:space="0" w:color="auto"/>
            </w:tcBorders>
            <w:hideMark/>
          </w:tcPr>
          <w:p w14:paraId="35EC35DC" w14:textId="77777777" w:rsidR="00861FDF" w:rsidRDefault="00861FDF">
            <w:pPr>
              <w:pStyle w:val="BodyText"/>
              <w:spacing w:line="240" w:lineRule="atLeast"/>
              <w:jc w:val="both"/>
            </w:pPr>
            <w:r>
              <w:t>Mike Westra</w:t>
            </w:r>
          </w:p>
        </w:tc>
        <w:tc>
          <w:tcPr>
            <w:tcW w:w="1170" w:type="dxa"/>
            <w:tcBorders>
              <w:top w:val="single" w:sz="4" w:space="0" w:color="auto"/>
              <w:left w:val="single" w:sz="4" w:space="0" w:color="auto"/>
              <w:bottom w:val="single" w:sz="4" w:space="0" w:color="auto"/>
              <w:right w:val="single" w:sz="4" w:space="0" w:color="auto"/>
            </w:tcBorders>
            <w:hideMark/>
          </w:tcPr>
          <w:p w14:paraId="41DB1130" w14:textId="77777777" w:rsidR="00861FDF" w:rsidRDefault="00861FDF">
            <w:pPr>
              <w:pStyle w:val="BodyText"/>
              <w:spacing w:line="240" w:lineRule="atLeast"/>
              <w:jc w:val="both"/>
            </w:pPr>
            <w:r>
              <w:t>mwestra</w:t>
            </w:r>
          </w:p>
        </w:tc>
        <w:tc>
          <w:tcPr>
            <w:tcW w:w="1890" w:type="dxa"/>
            <w:tcBorders>
              <w:top w:val="single" w:sz="4" w:space="0" w:color="auto"/>
              <w:left w:val="single" w:sz="4" w:space="0" w:color="auto"/>
              <w:bottom w:val="single" w:sz="4" w:space="0" w:color="auto"/>
              <w:right w:val="single" w:sz="4" w:space="0" w:color="auto"/>
            </w:tcBorders>
            <w:hideMark/>
          </w:tcPr>
          <w:p w14:paraId="0C2F373B" w14:textId="77777777" w:rsidR="00861FDF" w:rsidRDefault="00861FDF">
            <w:pPr>
              <w:pStyle w:val="BodyText"/>
              <w:spacing w:line="240" w:lineRule="atLeast"/>
            </w:pPr>
            <w:r>
              <w:t>IT, Cybersecurity</w:t>
            </w:r>
          </w:p>
        </w:tc>
        <w:tc>
          <w:tcPr>
            <w:tcW w:w="1980" w:type="dxa"/>
            <w:tcBorders>
              <w:top w:val="single" w:sz="4" w:space="0" w:color="auto"/>
              <w:left w:val="single" w:sz="4" w:space="0" w:color="auto"/>
              <w:bottom w:val="single" w:sz="4" w:space="0" w:color="auto"/>
              <w:right w:val="single" w:sz="4" w:space="0" w:color="auto"/>
            </w:tcBorders>
            <w:hideMark/>
          </w:tcPr>
          <w:p w14:paraId="0A668F47" w14:textId="77777777" w:rsidR="00861FDF" w:rsidRDefault="00861FDF">
            <w:pPr>
              <w:pStyle w:val="BodyText"/>
              <w:spacing w:line="240" w:lineRule="atLeast"/>
            </w:pPr>
            <w:r>
              <w:t>Technical Leader – Security</w:t>
            </w:r>
          </w:p>
        </w:tc>
        <w:tc>
          <w:tcPr>
            <w:tcW w:w="2888" w:type="dxa"/>
            <w:tcBorders>
              <w:top w:val="single" w:sz="4" w:space="0" w:color="auto"/>
              <w:left w:val="single" w:sz="4" w:space="0" w:color="auto"/>
              <w:bottom w:val="single" w:sz="4" w:space="0" w:color="auto"/>
              <w:right w:val="single" w:sz="4" w:space="0" w:color="auto"/>
            </w:tcBorders>
            <w:hideMark/>
          </w:tcPr>
          <w:p w14:paraId="1B935D27" w14:textId="77777777" w:rsidR="00861FDF" w:rsidRDefault="00861FDF">
            <w:pPr>
              <w:pStyle w:val="BodyText"/>
              <w:spacing w:line="240" w:lineRule="atLeast"/>
            </w:pPr>
            <w:r>
              <w:t xml:space="preserve">Cybersecurity Consult </w:t>
            </w:r>
          </w:p>
        </w:tc>
      </w:tr>
      <w:tr w:rsidR="00861FDF" w14:paraId="2A7FA00F" w14:textId="77777777" w:rsidTr="00861FDF">
        <w:tc>
          <w:tcPr>
            <w:tcW w:w="2245" w:type="dxa"/>
            <w:tcBorders>
              <w:top w:val="single" w:sz="4" w:space="0" w:color="auto"/>
              <w:left w:val="single" w:sz="4" w:space="0" w:color="auto"/>
              <w:bottom w:val="single" w:sz="4" w:space="0" w:color="auto"/>
              <w:right w:val="single" w:sz="4" w:space="0" w:color="auto"/>
            </w:tcBorders>
            <w:hideMark/>
          </w:tcPr>
          <w:p w14:paraId="0A1A0A80" w14:textId="77777777" w:rsidR="00861FDF" w:rsidRDefault="00861FDF">
            <w:pPr>
              <w:pStyle w:val="BodyText"/>
              <w:spacing w:line="240" w:lineRule="atLeast"/>
              <w:jc w:val="both"/>
            </w:pPr>
            <w:r>
              <w:t>Jochen Schubert</w:t>
            </w:r>
          </w:p>
        </w:tc>
        <w:tc>
          <w:tcPr>
            <w:tcW w:w="1170" w:type="dxa"/>
            <w:tcBorders>
              <w:top w:val="single" w:sz="4" w:space="0" w:color="auto"/>
              <w:left w:val="single" w:sz="4" w:space="0" w:color="auto"/>
              <w:bottom w:val="single" w:sz="4" w:space="0" w:color="auto"/>
              <w:right w:val="single" w:sz="4" w:space="0" w:color="auto"/>
            </w:tcBorders>
            <w:hideMark/>
          </w:tcPr>
          <w:p w14:paraId="24118A1F" w14:textId="77777777" w:rsidR="00861FDF" w:rsidRDefault="00861FDF">
            <w:pPr>
              <w:pStyle w:val="BodyText"/>
              <w:spacing w:line="240" w:lineRule="atLeast"/>
              <w:jc w:val="both"/>
            </w:pPr>
            <w:r>
              <w:t>jschub1</w:t>
            </w:r>
          </w:p>
        </w:tc>
        <w:tc>
          <w:tcPr>
            <w:tcW w:w="1890" w:type="dxa"/>
            <w:tcBorders>
              <w:top w:val="single" w:sz="4" w:space="0" w:color="auto"/>
              <w:left w:val="single" w:sz="4" w:space="0" w:color="auto"/>
              <w:bottom w:val="single" w:sz="4" w:space="0" w:color="auto"/>
              <w:right w:val="single" w:sz="4" w:space="0" w:color="auto"/>
            </w:tcBorders>
            <w:hideMark/>
          </w:tcPr>
          <w:p w14:paraId="4FEC94E3" w14:textId="77777777" w:rsidR="00861FDF" w:rsidRDefault="00861FDF">
            <w:pPr>
              <w:pStyle w:val="BodyText"/>
              <w:spacing w:line="240" w:lineRule="atLeast"/>
            </w:pPr>
            <w:r>
              <w:t>IT, Cybersecurity</w:t>
            </w:r>
          </w:p>
        </w:tc>
        <w:tc>
          <w:tcPr>
            <w:tcW w:w="1980" w:type="dxa"/>
            <w:tcBorders>
              <w:top w:val="single" w:sz="4" w:space="0" w:color="auto"/>
              <w:left w:val="single" w:sz="4" w:space="0" w:color="auto"/>
              <w:bottom w:val="single" w:sz="4" w:space="0" w:color="auto"/>
              <w:right w:val="single" w:sz="4" w:space="0" w:color="auto"/>
            </w:tcBorders>
            <w:hideMark/>
          </w:tcPr>
          <w:p w14:paraId="4218A933" w14:textId="77777777" w:rsidR="00861FDF" w:rsidRDefault="00861FDF">
            <w:pPr>
              <w:pStyle w:val="BodyText"/>
              <w:spacing w:line="240" w:lineRule="atLeast"/>
            </w:pPr>
            <w:r>
              <w:t>Cybersecurity Engineer</w:t>
            </w:r>
          </w:p>
        </w:tc>
        <w:tc>
          <w:tcPr>
            <w:tcW w:w="2888" w:type="dxa"/>
            <w:tcBorders>
              <w:top w:val="single" w:sz="4" w:space="0" w:color="auto"/>
              <w:left w:val="single" w:sz="4" w:space="0" w:color="auto"/>
              <w:bottom w:val="single" w:sz="4" w:space="0" w:color="auto"/>
              <w:right w:val="single" w:sz="4" w:space="0" w:color="auto"/>
            </w:tcBorders>
            <w:hideMark/>
          </w:tcPr>
          <w:p w14:paraId="471FD01C" w14:textId="77777777" w:rsidR="00861FDF" w:rsidRDefault="00861FDF">
            <w:pPr>
              <w:pStyle w:val="BodyText"/>
              <w:spacing w:line="240" w:lineRule="atLeast"/>
            </w:pPr>
            <w:r>
              <w:t>Cybersecurity Design Support</w:t>
            </w:r>
          </w:p>
        </w:tc>
      </w:tr>
      <w:tr w:rsidR="00861FDF" w14:paraId="6C478D14" w14:textId="77777777" w:rsidTr="00861FDF">
        <w:trPr>
          <w:trHeight w:val="116"/>
        </w:trPr>
        <w:tc>
          <w:tcPr>
            <w:tcW w:w="2245" w:type="dxa"/>
            <w:tcBorders>
              <w:top w:val="single" w:sz="4" w:space="0" w:color="auto"/>
              <w:left w:val="single" w:sz="4" w:space="0" w:color="auto"/>
              <w:bottom w:val="single" w:sz="4" w:space="0" w:color="auto"/>
              <w:right w:val="single" w:sz="4" w:space="0" w:color="auto"/>
            </w:tcBorders>
            <w:hideMark/>
          </w:tcPr>
          <w:p w14:paraId="7D2C29C6" w14:textId="77777777" w:rsidR="00861FDF" w:rsidRDefault="00861FDF">
            <w:pPr>
              <w:pStyle w:val="BodyText"/>
              <w:spacing w:line="240" w:lineRule="atLeast"/>
              <w:jc w:val="both"/>
            </w:pPr>
            <w:r>
              <w:t>Dan Zajac</w:t>
            </w:r>
          </w:p>
        </w:tc>
        <w:tc>
          <w:tcPr>
            <w:tcW w:w="1170" w:type="dxa"/>
            <w:tcBorders>
              <w:top w:val="single" w:sz="4" w:space="0" w:color="auto"/>
              <w:left w:val="single" w:sz="4" w:space="0" w:color="auto"/>
              <w:bottom w:val="single" w:sz="4" w:space="0" w:color="auto"/>
              <w:right w:val="single" w:sz="4" w:space="0" w:color="auto"/>
            </w:tcBorders>
            <w:hideMark/>
          </w:tcPr>
          <w:p w14:paraId="224B9854" w14:textId="77777777" w:rsidR="00861FDF" w:rsidRDefault="00861FDF">
            <w:pPr>
              <w:pStyle w:val="BodyText"/>
              <w:spacing w:line="240" w:lineRule="atLeast"/>
              <w:jc w:val="both"/>
            </w:pPr>
            <w:r>
              <w:t>dzajac8</w:t>
            </w:r>
          </w:p>
        </w:tc>
        <w:tc>
          <w:tcPr>
            <w:tcW w:w="1890" w:type="dxa"/>
            <w:tcBorders>
              <w:top w:val="single" w:sz="4" w:space="0" w:color="auto"/>
              <w:left w:val="single" w:sz="4" w:space="0" w:color="auto"/>
              <w:bottom w:val="single" w:sz="4" w:space="0" w:color="auto"/>
              <w:right w:val="single" w:sz="4" w:space="0" w:color="auto"/>
            </w:tcBorders>
            <w:hideMark/>
          </w:tcPr>
          <w:p w14:paraId="491F8AAF" w14:textId="77777777" w:rsidR="00861FDF" w:rsidRDefault="00861FDF">
            <w:pPr>
              <w:pStyle w:val="BodyText"/>
              <w:spacing w:line="240" w:lineRule="atLeast"/>
            </w:pPr>
            <w:r>
              <w:t>IT, Cybersecurity</w:t>
            </w:r>
          </w:p>
        </w:tc>
        <w:tc>
          <w:tcPr>
            <w:tcW w:w="1980" w:type="dxa"/>
            <w:tcBorders>
              <w:top w:val="single" w:sz="4" w:space="0" w:color="auto"/>
              <w:left w:val="single" w:sz="4" w:space="0" w:color="auto"/>
              <w:bottom w:val="single" w:sz="4" w:space="0" w:color="auto"/>
              <w:right w:val="single" w:sz="4" w:space="0" w:color="auto"/>
            </w:tcBorders>
            <w:hideMark/>
          </w:tcPr>
          <w:p w14:paraId="5A182FF1" w14:textId="77777777" w:rsidR="00861FDF" w:rsidRDefault="00861FDF">
            <w:pPr>
              <w:pStyle w:val="BodyText"/>
              <w:spacing w:line="240" w:lineRule="atLeast"/>
            </w:pPr>
            <w:r>
              <w:t>Cybersecurity Supervisor</w:t>
            </w:r>
          </w:p>
        </w:tc>
        <w:tc>
          <w:tcPr>
            <w:tcW w:w="2888" w:type="dxa"/>
            <w:tcBorders>
              <w:top w:val="single" w:sz="4" w:space="0" w:color="auto"/>
              <w:left w:val="single" w:sz="4" w:space="0" w:color="auto"/>
              <w:bottom w:val="single" w:sz="4" w:space="0" w:color="auto"/>
              <w:right w:val="single" w:sz="4" w:space="0" w:color="auto"/>
            </w:tcBorders>
            <w:hideMark/>
          </w:tcPr>
          <w:p w14:paraId="6CF41E9E" w14:textId="77777777" w:rsidR="00861FDF" w:rsidRDefault="00861FDF">
            <w:pPr>
              <w:pStyle w:val="BodyText"/>
              <w:spacing w:line="240" w:lineRule="atLeast"/>
            </w:pPr>
            <w:r>
              <w:t>Cybersecurity Supervisor</w:t>
            </w:r>
          </w:p>
        </w:tc>
      </w:tr>
      <w:tr w:rsidR="00861FDF" w14:paraId="00531C38" w14:textId="77777777" w:rsidTr="00861FDF">
        <w:tc>
          <w:tcPr>
            <w:tcW w:w="2245" w:type="dxa"/>
            <w:tcBorders>
              <w:top w:val="single" w:sz="4" w:space="0" w:color="auto"/>
              <w:left w:val="single" w:sz="4" w:space="0" w:color="auto"/>
              <w:bottom w:val="single" w:sz="4" w:space="0" w:color="auto"/>
              <w:right w:val="single" w:sz="4" w:space="0" w:color="auto"/>
            </w:tcBorders>
            <w:hideMark/>
          </w:tcPr>
          <w:p w14:paraId="0FFC37DF" w14:textId="77777777" w:rsidR="00861FDF" w:rsidRDefault="00861FDF">
            <w:pPr>
              <w:pStyle w:val="BodyText"/>
              <w:spacing w:line="240" w:lineRule="atLeast"/>
            </w:pPr>
            <w:r>
              <w:t>Jacob Nelson</w:t>
            </w:r>
          </w:p>
        </w:tc>
        <w:tc>
          <w:tcPr>
            <w:tcW w:w="1170" w:type="dxa"/>
            <w:tcBorders>
              <w:top w:val="single" w:sz="4" w:space="0" w:color="auto"/>
              <w:left w:val="single" w:sz="4" w:space="0" w:color="auto"/>
              <w:bottom w:val="single" w:sz="4" w:space="0" w:color="auto"/>
              <w:right w:val="single" w:sz="4" w:space="0" w:color="auto"/>
            </w:tcBorders>
            <w:hideMark/>
          </w:tcPr>
          <w:p w14:paraId="59F82660" w14:textId="77777777" w:rsidR="00861FDF" w:rsidRDefault="00861FDF">
            <w:pPr>
              <w:pStyle w:val="BodyText"/>
              <w:spacing w:line="240" w:lineRule="atLeast"/>
              <w:jc w:val="both"/>
            </w:pPr>
            <w:r>
              <w:t>jnels148</w:t>
            </w:r>
          </w:p>
        </w:tc>
        <w:tc>
          <w:tcPr>
            <w:tcW w:w="1890" w:type="dxa"/>
            <w:tcBorders>
              <w:top w:val="single" w:sz="4" w:space="0" w:color="auto"/>
              <w:left w:val="single" w:sz="4" w:space="0" w:color="auto"/>
              <w:bottom w:val="single" w:sz="4" w:space="0" w:color="auto"/>
              <w:right w:val="single" w:sz="4" w:space="0" w:color="auto"/>
            </w:tcBorders>
            <w:hideMark/>
          </w:tcPr>
          <w:p w14:paraId="1FE50BD7" w14:textId="77777777" w:rsidR="00861FDF" w:rsidRDefault="00861FDF">
            <w:pPr>
              <w:pStyle w:val="BodyText"/>
              <w:spacing w:line="240" w:lineRule="atLeast"/>
            </w:pPr>
            <w:r>
              <w:t>IT, Cybersecurity</w:t>
            </w:r>
          </w:p>
        </w:tc>
        <w:tc>
          <w:tcPr>
            <w:tcW w:w="1980" w:type="dxa"/>
            <w:tcBorders>
              <w:top w:val="single" w:sz="4" w:space="0" w:color="auto"/>
              <w:left w:val="single" w:sz="4" w:space="0" w:color="auto"/>
              <w:bottom w:val="single" w:sz="4" w:space="0" w:color="auto"/>
              <w:right w:val="single" w:sz="4" w:space="0" w:color="auto"/>
            </w:tcBorders>
            <w:hideMark/>
          </w:tcPr>
          <w:p w14:paraId="3103FE37" w14:textId="77777777" w:rsidR="00861FDF" w:rsidRDefault="00861FDF">
            <w:pPr>
              <w:pStyle w:val="BodyText"/>
              <w:spacing w:line="240" w:lineRule="atLeast"/>
            </w:pPr>
            <w:r>
              <w:t>Cybersecurity Engineer</w:t>
            </w:r>
          </w:p>
        </w:tc>
        <w:tc>
          <w:tcPr>
            <w:tcW w:w="2888" w:type="dxa"/>
            <w:tcBorders>
              <w:top w:val="single" w:sz="4" w:space="0" w:color="auto"/>
              <w:left w:val="single" w:sz="4" w:space="0" w:color="auto"/>
              <w:bottom w:val="single" w:sz="4" w:space="0" w:color="auto"/>
              <w:right w:val="single" w:sz="4" w:space="0" w:color="auto"/>
            </w:tcBorders>
            <w:hideMark/>
          </w:tcPr>
          <w:p w14:paraId="013C45EC" w14:textId="77777777" w:rsidR="00861FDF" w:rsidRDefault="00861FDF">
            <w:pPr>
              <w:pStyle w:val="BodyText"/>
              <w:spacing w:line="240" w:lineRule="atLeast"/>
            </w:pPr>
            <w:r>
              <w:t>Cybersecurity Design Support</w:t>
            </w:r>
          </w:p>
        </w:tc>
      </w:tr>
      <w:tr w:rsidR="00861FDF" w14:paraId="5B3BF79A" w14:textId="77777777" w:rsidTr="00861FDF">
        <w:tc>
          <w:tcPr>
            <w:tcW w:w="2245" w:type="dxa"/>
            <w:tcBorders>
              <w:top w:val="single" w:sz="4" w:space="0" w:color="auto"/>
              <w:left w:val="single" w:sz="4" w:space="0" w:color="auto"/>
              <w:bottom w:val="single" w:sz="4" w:space="0" w:color="auto"/>
              <w:right w:val="single" w:sz="4" w:space="0" w:color="auto"/>
            </w:tcBorders>
            <w:hideMark/>
          </w:tcPr>
          <w:p w14:paraId="0F6E4DA4" w14:textId="77777777" w:rsidR="00861FDF" w:rsidRDefault="00861FDF">
            <w:pPr>
              <w:pStyle w:val="BodyText"/>
              <w:spacing w:line="240" w:lineRule="atLeast"/>
              <w:jc w:val="both"/>
            </w:pPr>
            <w:r>
              <w:t>Xin Ye</w:t>
            </w:r>
          </w:p>
        </w:tc>
        <w:tc>
          <w:tcPr>
            <w:tcW w:w="1170" w:type="dxa"/>
            <w:tcBorders>
              <w:top w:val="single" w:sz="4" w:space="0" w:color="auto"/>
              <w:left w:val="single" w:sz="4" w:space="0" w:color="auto"/>
              <w:bottom w:val="single" w:sz="4" w:space="0" w:color="auto"/>
              <w:right w:val="single" w:sz="4" w:space="0" w:color="auto"/>
            </w:tcBorders>
            <w:hideMark/>
          </w:tcPr>
          <w:p w14:paraId="15A53B86" w14:textId="77777777" w:rsidR="00861FDF" w:rsidRDefault="00861FDF">
            <w:pPr>
              <w:pStyle w:val="BodyText"/>
              <w:spacing w:line="240" w:lineRule="atLeast"/>
              <w:jc w:val="both"/>
            </w:pPr>
            <w:r>
              <w:t>xye7</w:t>
            </w:r>
          </w:p>
        </w:tc>
        <w:tc>
          <w:tcPr>
            <w:tcW w:w="1890" w:type="dxa"/>
            <w:tcBorders>
              <w:top w:val="single" w:sz="4" w:space="0" w:color="auto"/>
              <w:left w:val="single" w:sz="4" w:space="0" w:color="auto"/>
              <w:bottom w:val="single" w:sz="4" w:space="0" w:color="auto"/>
              <w:right w:val="single" w:sz="4" w:space="0" w:color="auto"/>
            </w:tcBorders>
            <w:hideMark/>
          </w:tcPr>
          <w:p w14:paraId="7EE92E76" w14:textId="77777777" w:rsidR="00861FDF" w:rsidRDefault="00861FDF">
            <w:pPr>
              <w:pStyle w:val="BodyText"/>
              <w:spacing w:line="240" w:lineRule="atLeast"/>
            </w:pPr>
            <w:r>
              <w:t>IT, Cybersecurity</w:t>
            </w:r>
          </w:p>
        </w:tc>
        <w:tc>
          <w:tcPr>
            <w:tcW w:w="1980" w:type="dxa"/>
            <w:tcBorders>
              <w:top w:val="single" w:sz="4" w:space="0" w:color="auto"/>
              <w:left w:val="single" w:sz="4" w:space="0" w:color="auto"/>
              <w:bottom w:val="single" w:sz="4" w:space="0" w:color="auto"/>
              <w:right w:val="single" w:sz="4" w:space="0" w:color="auto"/>
            </w:tcBorders>
            <w:hideMark/>
          </w:tcPr>
          <w:p w14:paraId="52A85A34" w14:textId="77777777" w:rsidR="00861FDF" w:rsidRDefault="00861FDF">
            <w:pPr>
              <w:pStyle w:val="BodyText"/>
              <w:spacing w:line="240" w:lineRule="atLeast"/>
            </w:pPr>
            <w:r>
              <w:t>Technical Specialist - Security</w:t>
            </w:r>
          </w:p>
        </w:tc>
        <w:tc>
          <w:tcPr>
            <w:tcW w:w="2888" w:type="dxa"/>
            <w:tcBorders>
              <w:top w:val="single" w:sz="4" w:space="0" w:color="auto"/>
              <w:left w:val="single" w:sz="4" w:space="0" w:color="auto"/>
              <w:bottom w:val="single" w:sz="4" w:space="0" w:color="auto"/>
              <w:right w:val="single" w:sz="4" w:space="0" w:color="auto"/>
            </w:tcBorders>
            <w:hideMark/>
          </w:tcPr>
          <w:p w14:paraId="1F99681E" w14:textId="77777777" w:rsidR="00861FDF" w:rsidRDefault="00861FDF">
            <w:pPr>
              <w:pStyle w:val="BodyText"/>
              <w:spacing w:line="240" w:lineRule="atLeast"/>
            </w:pPr>
            <w:r>
              <w:t>Cybersecurity Consult</w:t>
            </w:r>
          </w:p>
        </w:tc>
      </w:tr>
      <w:tr w:rsidR="00861FDF" w14:paraId="08431FCD" w14:textId="77777777" w:rsidTr="00861FDF">
        <w:tc>
          <w:tcPr>
            <w:tcW w:w="2245" w:type="dxa"/>
            <w:tcBorders>
              <w:top w:val="single" w:sz="4" w:space="0" w:color="auto"/>
              <w:left w:val="single" w:sz="4" w:space="0" w:color="auto"/>
              <w:bottom w:val="single" w:sz="4" w:space="0" w:color="auto"/>
              <w:right w:val="single" w:sz="4" w:space="0" w:color="auto"/>
            </w:tcBorders>
            <w:hideMark/>
          </w:tcPr>
          <w:p w14:paraId="2696AB55" w14:textId="77777777" w:rsidR="00861FDF" w:rsidRDefault="00861FDF">
            <w:pPr>
              <w:pStyle w:val="BodyText"/>
              <w:spacing w:line="240" w:lineRule="atLeast"/>
              <w:jc w:val="both"/>
            </w:pPr>
            <w:r>
              <w:t>Simon Hurr</w:t>
            </w:r>
          </w:p>
        </w:tc>
        <w:tc>
          <w:tcPr>
            <w:tcW w:w="1170" w:type="dxa"/>
            <w:tcBorders>
              <w:top w:val="single" w:sz="4" w:space="0" w:color="auto"/>
              <w:left w:val="single" w:sz="4" w:space="0" w:color="auto"/>
              <w:bottom w:val="single" w:sz="4" w:space="0" w:color="auto"/>
              <w:right w:val="single" w:sz="4" w:space="0" w:color="auto"/>
            </w:tcBorders>
            <w:hideMark/>
          </w:tcPr>
          <w:p w14:paraId="7D37B44A" w14:textId="77777777" w:rsidR="00861FDF" w:rsidRDefault="00861FDF">
            <w:pPr>
              <w:pStyle w:val="BodyText"/>
              <w:spacing w:line="240" w:lineRule="atLeast"/>
              <w:jc w:val="both"/>
            </w:pPr>
            <w:r>
              <w:t>shurr</w:t>
            </w:r>
          </w:p>
        </w:tc>
        <w:tc>
          <w:tcPr>
            <w:tcW w:w="1890" w:type="dxa"/>
            <w:tcBorders>
              <w:top w:val="single" w:sz="4" w:space="0" w:color="auto"/>
              <w:left w:val="single" w:sz="4" w:space="0" w:color="auto"/>
              <w:bottom w:val="single" w:sz="4" w:space="0" w:color="auto"/>
              <w:right w:val="single" w:sz="4" w:space="0" w:color="auto"/>
            </w:tcBorders>
            <w:hideMark/>
          </w:tcPr>
          <w:p w14:paraId="5D0C87F9" w14:textId="77777777" w:rsidR="00861FDF" w:rsidRDefault="00861FDF">
            <w:pPr>
              <w:pStyle w:val="BodyText"/>
              <w:spacing w:line="240" w:lineRule="atLeast"/>
            </w:pPr>
            <w:r>
              <w:t>IT, Cybersecurity</w:t>
            </w:r>
          </w:p>
        </w:tc>
        <w:tc>
          <w:tcPr>
            <w:tcW w:w="1980" w:type="dxa"/>
            <w:tcBorders>
              <w:top w:val="single" w:sz="4" w:space="0" w:color="auto"/>
              <w:left w:val="single" w:sz="4" w:space="0" w:color="auto"/>
              <w:bottom w:val="single" w:sz="4" w:space="0" w:color="auto"/>
              <w:right w:val="single" w:sz="4" w:space="0" w:color="auto"/>
            </w:tcBorders>
            <w:hideMark/>
          </w:tcPr>
          <w:p w14:paraId="44C9367F" w14:textId="77777777" w:rsidR="00861FDF" w:rsidRDefault="00861FDF">
            <w:pPr>
              <w:pStyle w:val="BodyText"/>
              <w:spacing w:line="240" w:lineRule="atLeast"/>
            </w:pPr>
            <w:r>
              <w:t>Security Application Specialist</w:t>
            </w:r>
          </w:p>
        </w:tc>
        <w:tc>
          <w:tcPr>
            <w:tcW w:w="2888" w:type="dxa"/>
            <w:tcBorders>
              <w:top w:val="single" w:sz="4" w:space="0" w:color="auto"/>
              <w:left w:val="single" w:sz="4" w:space="0" w:color="auto"/>
              <w:bottom w:val="single" w:sz="4" w:space="0" w:color="auto"/>
              <w:right w:val="single" w:sz="4" w:space="0" w:color="auto"/>
            </w:tcBorders>
            <w:hideMark/>
          </w:tcPr>
          <w:p w14:paraId="763C7436" w14:textId="77777777" w:rsidR="00861FDF" w:rsidRDefault="00861FDF">
            <w:pPr>
              <w:pStyle w:val="BodyText"/>
              <w:spacing w:line="240" w:lineRule="atLeast"/>
            </w:pPr>
            <w:r>
              <w:t>Cybersecurity Consult</w:t>
            </w:r>
          </w:p>
        </w:tc>
      </w:tr>
      <w:tr w:rsidR="00861FDF" w14:paraId="7F2E08E4" w14:textId="77777777" w:rsidTr="00861FDF">
        <w:tc>
          <w:tcPr>
            <w:tcW w:w="2245" w:type="dxa"/>
            <w:tcBorders>
              <w:top w:val="single" w:sz="4" w:space="0" w:color="auto"/>
              <w:left w:val="single" w:sz="4" w:space="0" w:color="auto"/>
              <w:bottom w:val="single" w:sz="4" w:space="0" w:color="auto"/>
              <w:right w:val="single" w:sz="4" w:space="0" w:color="auto"/>
            </w:tcBorders>
            <w:hideMark/>
          </w:tcPr>
          <w:p w14:paraId="1227A968" w14:textId="77777777" w:rsidR="00861FDF" w:rsidRDefault="00861FDF">
            <w:pPr>
              <w:pStyle w:val="BodyText"/>
              <w:spacing w:line="240" w:lineRule="atLeast"/>
              <w:jc w:val="both"/>
            </w:pPr>
            <w:r>
              <w:t>Mike Simons</w:t>
            </w:r>
          </w:p>
        </w:tc>
        <w:tc>
          <w:tcPr>
            <w:tcW w:w="1170" w:type="dxa"/>
            <w:tcBorders>
              <w:top w:val="single" w:sz="4" w:space="0" w:color="auto"/>
              <w:left w:val="single" w:sz="4" w:space="0" w:color="auto"/>
              <w:bottom w:val="single" w:sz="4" w:space="0" w:color="auto"/>
              <w:right w:val="single" w:sz="4" w:space="0" w:color="auto"/>
            </w:tcBorders>
            <w:hideMark/>
          </w:tcPr>
          <w:p w14:paraId="169ABB86" w14:textId="77777777" w:rsidR="00861FDF" w:rsidRDefault="00861FDF">
            <w:pPr>
              <w:pStyle w:val="BodyText"/>
              <w:spacing w:line="240" w:lineRule="atLeast"/>
              <w:jc w:val="both"/>
            </w:pPr>
            <w:r>
              <w:t>msimon78</w:t>
            </w:r>
          </w:p>
        </w:tc>
        <w:tc>
          <w:tcPr>
            <w:tcW w:w="1890" w:type="dxa"/>
            <w:tcBorders>
              <w:top w:val="single" w:sz="4" w:space="0" w:color="auto"/>
              <w:left w:val="single" w:sz="4" w:space="0" w:color="auto"/>
              <w:bottom w:val="single" w:sz="4" w:space="0" w:color="auto"/>
              <w:right w:val="single" w:sz="4" w:space="0" w:color="auto"/>
            </w:tcBorders>
            <w:hideMark/>
          </w:tcPr>
          <w:p w14:paraId="4918B4C2" w14:textId="77777777" w:rsidR="00861FDF" w:rsidRDefault="00861FDF">
            <w:pPr>
              <w:pStyle w:val="BodyText"/>
              <w:spacing w:line="240" w:lineRule="atLeast"/>
            </w:pPr>
            <w:r>
              <w:t>IT, CVP&amp;P, PaaK</w:t>
            </w:r>
          </w:p>
        </w:tc>
        <w:tc>
          <w:tcPr>
            <w:tcW w:w="1980" w:type="dxa"/>
            <w:tcBorders>
              <w:top w:val="single" w:sz="4" w:space="0" w:color="auto"/>
              <w:left w:val="single" w:sz="4" w:space="0" w:color="auto"/>
              <w:bottom w:val="single" w:sz="4" w:space="0" w:color="auto"/>
              <w:right w:val="single" w:sz="4" w:space="0" w:color="auto"/>
            </w:tcBorders>
            <w:hideMark/>
          </w:tcPr>
          <w:p w14:paraId="53DB4F57" w14:textId="77777777" w:rsidR="00861FDF" w:rsidRDefault="00861FDF">
            <w:pPr>
              <w:pStyle w:val="BodyText"/>
              <w:spacing w:line="240" w:lineRule="atLeast"/>
            </w:pPr>
            <w:r>
              <w:t>Systems Engineer</w:t>
            </w:r>
          </w:p>
        </w:tc>
        <w:tc>
          <w:tcPr>
            <w:tcW w:w="2888" w:type="dxa"/>
            <w:tcBorders>
              <w:top w:val="single" w:sz="4" w:space="0" w:color="auto"/>
              <w:left w:val="single" w:sz="4" w:space="0" w:color="auto"/>
              <w:bottom w:val="single" w:sz="4" w:space="0" w:color="auto"/>
              <w:right w:val="single" w:sz="4" w:space="0" w:color="auto"/>
            </w:tcBorders>
            <w:hideMark/>
          </w:tcPr>
          <w:p w14:paraId="1F7FA6C8" w14:textId="77777777" w:rsidR="00861FDF" w:rsidRDefault="00861FDF">
            <w:pPr>
              <w:pStyle w:val="BodyText"/>
              <w:spacing w:line="240" w:lineRule="atLeast"/>
            </w:pPr>
            <w:r>
              <w:t>Off Board Function Owner Lead</w:t>
            </w:r>
          </w:p>
        </w:tc>
      </w:tr>
      <w:tr w:rsidR="00861FDF" w14:paraId="3BCECB5E" w14:textId="77777777" w:rsidTr="00861FDF">
        <w:tc>
          <w:tcPr>
            <w:tcW w:w="2245" w:type="dxa"/>
            <w:tcBorders>
              <w:top w:val="single" w:sz="4" w:space="0" w:color="auto"/>
              <w:left w:val="single" w:sz="4" w:space="0" w:color="auto"/>
              <w:bottom w:val="single" w:sz="4" w:space="0" w:color="auto"/>
              <w:right w:val="single" w:sz="4" w:space="0" w:color="auto"/>
            </w:tcBorders>
            <w:hideMark/>
          </w:tcPr>
          <w:p w14:paraId="2418028C" w14:textId="77777777" w:rsidR="00861FDF" w:rsidRDefault="00861FDF">
            <w:pPr>
              <w:pStyle w:val="BodyText"/>
              <w:spacing w:line="240" w:lineRule="atLeast"/>
              <w:jc w:val="both"/>
            </w:pPr>
            <w:r>
              <w:lastRenderedPageBreak/>
              <w:t>Faten Fawaz</w:t>
            </w:r>
          </w:p>
        </w:tc>
        <w:tc>
          <w:tcPr>
            <w:tcW w:w="1170" w:type="dxa"/>
            <w:tcBorders>
              <w:top w:val="single" w:sz="4" w:space="0" w:color="auto"/>
              <w:left w:val="single" w:sz="4" w:space="0" w:color="auto"/>
              <w:bottom w:val="single" w:sz="4" w:space="0" w:color="auto"/>
              <w:right w:val="single" w:sz="4" w:space="0" w:color="auto"/>
            </w:tcBorders>
            <w:hideMark/>
          </w:tcPr>
          <w:p w14:paraId="4826881B" w14:textId="77777777" w:rsidR="00861FDF" w:rsidRDefault="00861FDF">
            <w:pPr>
              <w:pStyle w:val="BodyText"/>
              <w:spacing w:line="240" w:lineRule="atLeast"/>
              <w:jc w:val="both"/>
            </w:pPr>
            <w:r>
              <w:t>ffawaz</w:t>
            </w:r>
          </w:p>
        </w:tc>
        <w:tc>
          <w:tcPr>
            <w:tcW w:w="1890" w:type="dxa"/>
            <w:tcBorders>
              <w:top w:val="single" w:sz="4" w:space="0" w:color="auto"/>
              <w:left w:val="single" w:sz="4" w:space="0" w:color="auto"/>
              <w:bottom w:val="single" w:sz="4" w:space="0" w:color="auto"/>
              <w:right w:val="single" w:sz="4" w:space="0" w:color="auto"/>
            </w:tcBorders>
            <w:hideMark/>
          </w:tcPr>
          <w:p w14:paraId="09404615" w14:textId="77777777" w:rsidR="00861FDF" w:rsidRDefault="00861FDF">
            <w:pPr>
              <w:pStyle w:val="BodyText"/>
              <w:spacing w:line="240" w:lineRule="atLeast"/>
            </w:pPr>
            <w:r>
              <w:t>IT, CVP&amp;P, Basic Design</w:t>
            </w:r>
          </w:p>
        </w:tc>
        <w:tc>
          <w:tcPr>
            <w:tcW w:w="1980" w:type="dxa"/>
            <w:tcBorders>
              <w:top w:val="single" w:sz="4" w:space="0" w:color="auto"/>
              <w:left w:val="single" w:sz="4" w:space="0" w:color="auto"/>
              <w:bottom w:val="single" w:sz="4" w:space="0" w:color="auto"/>
              <w:right w:val="single" w:sz="4" w:space="0" w:color="auto"/>
            </w:tcBorders>
            <w:hideMark/>
          </w:tcPr>
          <w:p w14:paraId="01CD580B" w14:textId="77777777" w:rsidR="00861FDF" w:rsidRDefault="00861FDF">
            <w:pPr>
              <w:pStyle w:val="BodyText"/>
              <w:spacing w:line="240" w:lineRule="atLeast"/>
            </w:pPr>
            <w:r>
              <w:t>Basic Design Architect</w:t>
            </w:r>
          </w:p>
        </w:tc>
        <w:tc>
          <w:tcPr>
            <w:tcW w:w="2888" w:type="dxa"/>
            <w:tcBorders>
              <w:top w:val="single" w:sz="4" w:space="0" w:color="auto"/>
              <w:left w:val="single" w:sz="4" w:space="0" w:color="auto"/>
              <w:bottom w:val="single" w:sz="4" w:space="0" w:color="auto"/>
              <w:right w:val="single" w:sz="4" w:space="0" w:color="auto"/>
            </w:tcBorders>
            <w:hideMark/>
          </w:tcPr>
          <w:p w14:paraId="3DB74B41" w14:textId="77777777" w:rsidR="00861FDF" w:rsidRDefault="00861FDF">
            <w:pPr>
              <w:pStyle w:val="BodyText"/>
              <w:spacing w:line="240" w:lineRule="atLeast"/>
            </w:pPr>
            <w:r>
              <w:t>Backend Infrastructure Design Lead</w:t>
            </w:r>
          </w:p>
        </w:tc>
      </w:tr>
      <w:tr w:rsidR="00861FDF" w14:paraId="162B5EFF" w14:textId="77777777" w:rsidTr="00861FDF">
        <w:tc>
          <w:tcPr>
            <w:tcW w:w="2245" w:type="dxa"/>
            <w:tcBorders>
              <w:top w:val="single" w:sz="4" w:space="0" w:color="auto"/>
              <w:left w:val="single" w:sz="4" w:space="0" w:color="auto"/>
              <w:bottom w:val="single" w:sz="4" w:space="0" w:color="auto"/>
              <w:right w:val="single" w:sz="4" w:space="0" w:color="auto"/>
            </w:tcBorders>
            <w:hideMark/>
          </w:tcPr>
          <w:p w14:paraId="075C9BF6" w14:textId="77777777" w:rsidR="00861FDF" w:rsidRDefault="00861FDF">
            <w:pPr>
              <w:pStyle w:val="BodyText"/>
              <w:spacing w:line="240" w:lineRule="atLeast"/>
              <w:jc w:val="both"/>
            </w:pPr>
            <w:r>
              <w:t>Steve Craig</w:t>
            </w:r>
          </w:p>
        </w:tc>
        <w:tc>
          <w:tcPr>
            <w:tcW w:w="1170" w:type="dxa"/>
            <w:tcBorders>
              <w:top w:val="single" w:sz="4" w:space="0" w:color="auto"/>
              <w:left w:val="single" w:sz="4" w:space="0" w:color="auto"/>
              <w:bottom w:val="single" w:sz="4" w:space="0" w:color="auto"/>
              <w:right w:val="single" w:sz="4" w:space="0" w:color="auto"/>
            </w:tcBorders>
            <w:hideMark/>
          </w:tcPr>
          <w:p w14:paraId="06D7D26F" w14:textId="77777777" w:rsidR="00861FDF" w:rsidRDefault="00861FDF">
            <w:pPr>
              <w:pStyle w:val="BodyText"/>
              <w:spacing w:line="240" w:lineRule="atLeast"/>
              <w:jc w:val="both"/>
            </w:pPr>
            <w:r>
              <w:t>scraig33</w:t>
            </w:r>
          </w:p>
        </w:tc>
        <w:tc>
          <w:tcPr>
            <w:tcW w:w="1890" w:type="dxa"/>
            <w:tcBorders>
              <w:top w:val="single" w:sz="4" w:space="0" w:color="auto"/>
              <w:left w:val="single" w:sz="4" w:space="0" w:color="auto"/>
              <w:bottom w:val="single" w:sz="4" w:space="0" w:color="auto"/>
              <w:right w:val="single" w:sz="4" w:space="0" w:color="auto"/>
            </w:tcBorders>
            <w:hideMark/>
          </w:tcPr>
          <w:p w14:paraId="20B0AA4B" w14:textId="77777777" w:rsidR="00861FDF" w:rsidRDefault="00861FDF">
            <w:pPr>
              <w:pStyle w:val="BodyText"/>
              <w:spacing w:line="240" w:lineRule="atLeast"/>
            </w:pPr>
            <w:r>
              <w:t>IT, CVP&amp;P, Integration</w:t>
            </w:r>
          </w:p>
        </w:tc>
        <w:tc>
          <w:tcPr>
            <w:tcW w:w="1980" w:type="dxa"/>
            <w:tcBorders>
              <w:top w:val="single" w:sz="4" w:space="0" w:color="auto"/>
              <w:left w:val="single" w:sz="4" w:space="0" w:color="auto"/>
              <w:bottom w:val="single" w:sz="4" w:space="0" w:color="auto"/>
              <w:right w:val="single" w:sz="4" w:space="0" w:color="auto"/>
            </w:tcBorders>
            <w:hideMark/>
          </w:tcPr>
          <w:p w14:paraId="3481BB0A" w14:textId="77777777" w:rsidR="00861FDF" w:rsidRDefault="00861FDF">
            <w:pPr>
              <w:pStyle w:val="BodyText"/>
              <w:spacing w:line="240" w:lineRule="atLeast"/>
            </w:pPr>
            <w:r>
              <w:t>Technical Program Manager</w:t>
            </w:r>
          </w:p>
        </w:tc>
        <w:tc>
          <w:tcPr>
            <w:tcW w:w="2888" w:type="dxa"/>
            <w:tcBorders>
              <w:top w:val="single" w:sz="4" w:space="0" w:color="auto"/>
              <w:left w:val="single" w:sz="4" w:space="0" w:color="auto"/>
              <w:bottom w:val="single" w:sz="4" w:space="0" w:color="auto"/>
              <w:right w:val="single" w:sz="4" w:space="0" w:color="auto"/>
            </w:tcBorders>
            <w:hideMark/>
          </w:tcPr>
          <w:p w14:paraId="6FF14685" w14:textId="77777777" w:rsidR="00861FDF" w:rsidRDefault="00861FDF">
            <w:pPr>
              <w:pStyle w:val="BodyText"/>
              <w:spacing w:line="240" w:lineRule="atLeast"/>
            </w:pPr>
            <w:r>
              <w:t>Backend Infrastructure Design Support</w:t>
            </w:r>
          </w:p>
        </w:tc>
      </w:tr>
      <w:tr w:rsidR="00861FDF" w14:paraId="7C00E654" w14:textId="77777777" w:rsidTr="00861FDF">
        <w:tc>
          <w:tcPr>
            <w:tcW w:w="2245" w:type="dxa"/>
            <w:tcBorders>
              <w:top w:val="single" w:sz="4" w:space="0" w:color="auto"/>
              <w:left w:val="single" w:sz="4" w:space="0" w:color="auto"/>
              <w:bottom w:val="single" w:sz="4" w:space="0" w:color="auto"/>
              <w:right w:val="single" w:sz="4" w:space="0" w:color="auto"/>
            </w:tcBorders>
            <w:hideMark/>
          </w:tcPr>
          <w:p w14:paraId="18E807B9" w14:textId="77777777" w:rsidR="00861FDF" w:rsidRDefault="00861FDF">
            <w:pPr>
              <w:pStyle w:val="BodyText"/>
              <w:spacing w:line="240" w:lineRule="atLeast"/>
              <w:jc w:val="both"/>
            </w:pPr>
            <w:r>
              <w:t>Yona Shaposhnik</w:t>
            </w:r>
          </w:p>
        </w:tc>
        <w:tc>
          <w:tcPr>
            <w:tcW w:w="1170" w:type="dxa"/>
            <w:tcBorders>
              <w:top w:val="single" w:sz="4" w:space="0" w:color="auto"/>
              <w:left w:val="single" w:sz="4" w:space="0" w:color="auto"/>
              <w:bottom w:val="single" w:sz="4" w:space="0" w:color="auto"/>
              <w:right w:val="single" w:sz="4" w:space="0" w:color="auto"/>
            </w:tcBorders>
            <w:hideMark/>
          </w:tcPr>
          <w:p w14:paraId="187D08B2" w14:textId="77777777" w:rsidR="00861FDF" w:rsidRDefault="00861FDF">
            <w:pPr>
              <w:pStyle w:val="BodyText"/>
              <w:spacing w:line="240" w:lineRule="atLeast"/>
              <w:jc w:val="both"/>
            </w:pPr>
            <w:r>
              <w:t>yshaposh</w:t>
            </w:r>
          </w:p>
        </w:tc>
        <w:tc>
          <w:tcPr>
            <w:tcW w:w="1890" w:type="dxa"/>
            <w:tcBorders>
              <w:top w:val="single" w:sz="4" w:space="0" w:color="auto"/>
              <w:left w:val="single" w:sz="4" w:space="0" w:color="auto"/>
              <w:bottom w:val="single" w:sz="4" w:space="0" w:color="auto"/>
              <w:right w:val="single" w:sz="4" w:space="0" w:color="auto"/>
            </w:tcBorders>
            <w:hideMark/>
          </w:tcPr>
          <w:p w14:paraId="0FC348E4" w14:textId="77777777" w:rsidR="00861FDF" w:rsidRDefault="00861FDF">
            <w:pPr>
              <w:pStyle w:val="BodyText"/>
              <w:spacing w:line="240" w:lineRule="atLeast"/>
            </w:pPr>
            <w:r>
              <w:t>IT, MPS, Mobility Arch.</w:t>
            </w:r>
          </w:p>
        </w:tc>
        <w:tc>
          <w:tcPr>
            <w:tcW w:w="1980" w:type="dxa"/>
            <w:tcBorders>
              <w:top w:val="single" w:sz="4" w:space="0" w:color="auto"/>
              <w:left w:val="single" w:sz="4" w:space="0" w:color="auto"/>
              <w:bottom w:val="single" w:sz="4" w:space="0" w:color="auto"/>
              <w:right w:val="single" w:sz="4" w:space="0" w:color="auto"/>
            </w:tcBorders>
            <w:hideMark/>
          </w:tcPr>
          <w:p w14:paraId="51D01D75" w14:textId="77777777" w:rsidR="00861FDF" w:rsidRDefault="00861FDF">
            <w:pPr>
              <w:pStyle w:val="BodyText"/>
              <w:spacing w:line="240" w:lineRule="atLeast"/>
            </w:pPr>
            <w:r>
              <w:t>Solution Architect</w:t>
            </w:r>
          </w:p>
        </w:tc>
        <w:tc>
          <w:tcPr>
            <w:tcW w:w="2888" w:type="dxa"/>
            <w:tcBorders>
              <w:top w:val="single" w:sz="4" w:space="0" w:color="auto"/>
              <w:left w:val="single" w:sz="4" w:space="0" w:color="auto"/>
              <w:bottom w:val="single" w:sz="4" w:space="0" w:color="auto"/>
              <w:right w:val="single" w:sz="4" w:space="0" w:color="auto"/>
            </w:tcBorders>
            <w:hideMark/>
          </w:tcPr>
          <w:p w14:paraId="3806E80C" w14:textId="77777777" w:rsidR="00861FDF" w:rsidRDefault="00861FDF">
            <w:pPr>
              <w:pStyle w:val="BodyText"/>
              <w:spacing w:line="240" w:lineRule="atLeast"/>
            </w:pPr>
            <w:r>
              <w:t>Backend Infrastructure Design Support</w:t>
            </w:r>
          </w:p>
        </w:tc>
      </w:tr>
      <w:tr w:rsidR="00861FDF" w14:paraId="7910C260" w14:textId="77777777" w:rsidTr="00861FDF">
        <w:tc>
          <w:tcPr>
            <w:tcW w:w="2245" w:type="dxa"/>
            <w:tcBorders>
              <w:top w:val="single" w:sz="4" w:space="0" w:color="auto"/>
              <w:left w:val="single" w:sz="4" w:space="0" w:color="auto"/>
              <w:bottom w:val="single" w:sz="4" w:space="0" w:color="auto"/>
              <w:right w:val="single" w:sz="4" w:space="0" w:color="auto"/>
            </w:tcBorders>
            <w:hideMark/>
          </w:tcPr>
          <w:p w14:paraId="499119C7" w14:textId="77777777" w:rsidR="00861FDF" w:rsidRDefault="00861FDF">
            <w:pPr>
              <w:pStyle w:val="BodyText"/>
              <w:spacing w:line="240" w:lineRule="atLeast"/>
              <w:jc w:val="both"/>
            </w:pPr>
            <w:r>
              <w:t>Michelle Moody</w:t>
            </w:r>
          </w:p>
        </w:tc>
        <w:tc>
          <w:tcPr>
            <w:tcW w:w="1170" w:type="dxa"/>
            <w:tcBorders>
              <w:top w:val="single" w:sz="4" w:space="0" w:color="auto"/>
              <w:left w:val="single" w:sz="4" w:space="0" w:color="auto"/>
              <w:bottom w:val="single" w:sz="4" w:space="0" w:color="auto"/>
              <w:right w:val="single" w:sz="4" w:space="0" w:color="auto"/>
            </w:tcBorders>
            <w:hideMark/>
          </w:tcPr>
          <w:p w14:paraId="5E96CB78" w14:textId="77777777" w:rsidR="00861FDF" w:rsidRDefault="00861FDF">
            <w:pPr>
              <w:pStyle w:val="BodyText"/>
              <w:spacing w:line="240" w:lineRule="atLeast"/>
              <w:jc w:val="both"/>
            </w:pPr>
            <w:r>
              <w:t>mmoody1</w:t>
            </w:r>
          </w:p>
        </w:tc>
        <w:tc>
          <w:tcPr>
            <w:tcW w:w="1890" w:type="dxa"/>
            <w:tcBorders>
              <w:top w:val="single" w:sz="4" w:space="0" w:color="auto"/>
              <w:left w:val="single" w:sz="4" w:space="0" w:color="auto"/>
              <w:bottom w:val="single" w:sz="4" w:space="0" w:color="auto"/>
              <w:right w:val="single" w:sz="4" w:space="0" w:color="auto"/>
            </w:tcBorders>
            <w:hideMark/>
          </w:tcPr>
          <w:p w14:paraId="5A08B52D" w14:textId="77777777" w:rsidR="00861FDF" w:rsidRDefault="00861FDF">
            <w:pPr>
              <w:pStyle w:val="BodyText"/>
              <w:spacing w:line="240" w:lineRule="atLeast"/>
            </w:pPr>
            <w:r>
              <w:t>IT, Mobility, FCS</w:t>
            </w:r>
          </w:p>
        </w:tc>
        <w:tc>
          <w:tcPr>
            <w:tcW w:w="1980" w:type="dxa"/>
            <w:tcBorders>
              <w:top w:val="single" w:sz="4" w:space="0" w:color="auto"/>
              <w:left w:val="single" w:sz="4" w:space="0" w:color="auto"/>
              <w:bottom w:val="single" w:sz="4" w:space="0" w:color="auto"/>
              <w:right w:val="single" w:sz="4" w:space="0" w:color="auto"/>
            </w:tcBorders>
            <w:hideMark/>
          </w:tcPr>
          <w:p w14:paraId="1B1B5F7C" w14:textId="77777777" w:rsidR="00861FDF" w:rsidRDefault="00861FDF">
            <w:pPr>
              <w:pStyle w:val="BodyText"/>
              <w:spacing w:line="240" w:lineRule="atLeast"/>
            </w:pPr>
            <w:r>
              <w:t>Director</w:t>
            </w:r>
          </w:p>
        </w:tc>
        <w:tc>
          <w:tcPr>
            <w:tcW w:w="2888" w:type="dxa"/>
            <w:tcBorders>
              <w:top w:val="single" w:sz="4" w:space="0" w:color="auto"/>
              <w:left w:val="single" w:sz="4" w:space="0" w:color="auto"/>
              <w:bottom w:val="single" w:sz="4" w:space="0" w:color="auto"/>
              <w:right w:val="single" w:sz="4" w:space="0" w:color="auto"/>
            </w:tcBorders>
            <w:hideMark/>
          </w:tcPr>
          <w:p w14:paraId="042ACD40" w14:textId="77777777" w:rsidR="00861FDF" w:rsidRDefault="00861FDF">
            <w:pPr>
              <w:pStyle w:val="BodyText"/>
              <w:spacing w:line="240" w:lineRule="atLeast"/>
            </w:pPr>
            <w:r>
              <w:t>Project Champion – Fleet</w:t>
            </w:r>
          </w:p>
        </w:tc>
      </w:tr>
      <w:tr w:rsidR="00861FDF" w14:paraId="5DA9C2A1" w14:textId="77777777" w:rsidTr="00861FDF">
        <w:tc>
          <w:tcPr>
            <w:tcW w:w="2245" w:type="dxa"/>
            <w:tcBorders>
              <w:top w:val="single" w:sz="4" w:space="0" w:color="auto"/>
              <w:left w:val="single" w:sz="4" w:space="0" w:color="auto"/>
              <w:bottom w:val="single" w:sz="4" w:space="0" w:color="auto"/>
              <w:right w:val="single" w:sz="4" w:space="0" w:color="auto"/>
            </w:tcBorders>
            <w:hideMark/>
          </w:tcPr>
          <w:p w14:paraId="12FDCA93" w14:textId="77777777" w:rsidR="00861FDF" w:rsidRDefault="00861FDF">
            <w:pPr>
              <w:pStyle w:val="BodyText"/>
              <w:spacing w:line="240" w:lineRule="atLeast"/>
              <w:jc w:val="both"/>
            </w:pPr>
            <w:r>
              <w:t>Robert Johnson</w:t>
            </w:r>
          </w:p>
        </w:tc>
        <w:tc>
          <w:tcPr>
            <w:tcW w:w="1170" w:type="dxa"/>
            <w:tcBorders>
              <w:top w:val="single" w:sz="4" w:space="0" w:color="auto"/>
              <w:left w:val="single" w:sz="4" w:space="0" w:color="auto"/>
              <w:bottom w:val="single" w:sz="4" w:space="0" w:color="auto"/>
              <w:right w:val="single" w:sz="4" w:space="0" w:color="auto"/>
            </w:tcBorders>
            <w:hideMark/>
          </w:tcPr>
          <w:p w14:paraId="2D5119E2" w14:textId="77777777" w:rsidR="00861FDF" w:rsidRDefault="00861FDF">
            <w:pPr>
              <w:pStyle w:val="BodyText"/>
              <w:spacing w:line="240" w:lineRule="atLeast"/>
              <w:jc w:val="both"/>
            </w:pPr>
            <w:r>
              <w:t>rjohns75</w:t>
            </w:r>
          </w:p>
        </w:tc>
        <w:tc>
          <w:tcPr>
            <w:tcW w:w="1890" w:type="dxa"/>
            <w:tcBorders>
              <w:top w:val="single" w:sz="4" w:space="0" w:color="auto"/>
              <w:left w:val="single" w:sz="4" w:space="0" w:color="auto"/>
              <w:bottom w:val="single" w:sz="4" w:space="0" w:color="auto"/>
              <w:right w:val="single" w:sz="4" w:space="0" w:color="auto"/>
            </w:tcBorders>
            <w:hideMark/>
          </w:tcPr>
          <w:p w14:paraId="1B5ABA96" w14:textId="77777777" w:rsidR="00861FDF" w:rsidRDefault="00861FDF">
            <w:pPr>
              <w:pStyle w:val="BodyText"/>
              <w:spacing w:line="240" w:lineRule="atLeast"/>
            </w:pPr>
            <w:r>
              <w:t>IT, Mobility, FCS</w:t>
            </w:r>
          </w:p>
        </w:tc>
        <w:tc>
          <w:tcPr>
            <w:tcW w:w="1980" w:type="dxa"/>
            <w:tcBorders>
              <w:top w:val="single" w:sz="4" w:space="0" w:color="auto"/>
              <w:left w:val="single" w:sz="4" w:space="0" w:color="auto"/>
              <w:bottom w:val="single" w:sz="4" w:space="0" w:color="auto"/>
              <w:right w:val="single" w:sz="4" w:space="0" w:color="auto"/>
            </w:tcBorders>
            <w:hideMark/>
          </w:tcPr>
          <w:p w14:paraId="02B4CAE9" w14:textId="77777777" w:rsidR="00861FDF" w:rsidRDefault="00861FDF">
            <w:pPr>
              <w:pStyle w:val="BodyText"/>
              <w:spacing w:line="240" w:lineRule="atLeast"/>
            </w:pPr>
            <w:r>
              <w:t>Product Marketing Manager</w:t>
            </w:r>
          </w:p>
        </w:tc>
        <w:tc>
          <w:tcPr>
            <w:tcW w:w="2888" w:type="dxa"/>
            <w:tcBorders>
              <w:top w:val="single" w:sz="4" w:space="0" w:color="auto"/>
              <w:left w:val="single" w:sz="4" w:space="0" w:color="auto"/>
              <w:bottom w:val="single" w:sz="4" w:space="0" w:color="auto"/>
              <w:right w:val="single" w:sz="4" w:space="0" w:color="auto"/>
            </w:tcBorders>
            <w:hideMark/>
          </w:tcPr>
          <w:p w14:paraId="6CD90BE2" w14:textId="77777777" w:rsidR="00861FDF" w:rsidRDefault="00861FDF">
            <w:pPr>
              <w:pStyle w:val="BodyText"/>
              <w:spacing w:line="240" w:lineRule="atLeast"/>
            </w:pPr>
            <w:r>
              <w:t xml:space="preserve">Project Champion – Fleet </w:t>
            </w:r>
          </w:p>
        </w:tc>
      </w:tr>
      <w:tr w:rsidR="00861FDF" w14:paraId="20860A28" w14:textId="77777777" w:rsidTr="00861FDF">
        <w:tc>
          <w:tcPr>
            <w:tcW w:w="2245" w:type="dxa"/>
            <w:tcBorders>
              <w:top w:val="single" w:sz="4" w:space="0" w:color="auto"/>
              <w:left w:val="single" w:sz="4" w:space="0" w:color="auto"/>
              <w:bottom w:val="single" w:sz="4" w:space="0" w:color="auto"/>
              <w:right w:val="single" w:sz="4" w:space="0" w:color="auto"/>
            </w:tcBorders>
            <w:hideMark/>
          </w:tcPr>
          <w:p w14:paraId="549C900D" w14:textId="77777777" w:rsidR="00861FDF" w:rsidRDefault="00861FDF">
            <w:pPr>
              <w:pStyle w:val="BodyText"/>
              <w:spacing w:line="240" w:lineRule="atLeast"/>
              <w:jc w:val="both"/>
            </w:pPr>
            <w:r>
              <w:t>Mustapha Elkhatib</w:t>
            </w:r>
          </w:p>
        </w:tc>
        <w:tc>
          <w:tcPr>
            <w:tcW w:w="1170" w:type="dxa"/>
            <w:tcBorders>
              <w:top w:val="single" w:sz="4" w:space="0" w:color="auto"/>
              <w:left w:val="single" w:sz="4" w:space="0" w:color="auto"/>
              <w:bottom w:val="single" w:sz="4" w:space="0" w:color="auto"/>
              <w:right w:val="single" w:sz="4" w:space="0" w:color="auto"/>
            </w:tcBorders>
            <w:hideMark/>
          </w:tcPr>
          <w:p w14:paraId="154F1C57" w14:textId="77777777" w:rsidR="00861FDF" w:rsidRDefault="00861FDF">
            <w:pPr>
              <w:pStyle w:val="BodyText"/>
              <w:spacing w:line="240" w:lineRule="atLeast"/>
              <w:jc w:val="both"/>
            </w:pPr>
            <w:r>
              <w:t>melkhat1</w:t>
            </w:r>
          </w:p>
        </w:tc>
        <w:tc>
          <w:tcPr>
            <w:tcW w:w="1890" w:type="dxa"/>
            <w:tcBorders>
              <w:top w:val="single" w:sz="4" w:space="0" w:color="auto"/>
              <w:left w:val="single" w:sz="4" w:space="0" w:color="auto"/>
              <w:bottom w:val="single" w:sz="4" w:space="0" w:color="auto"/>
              <w:right w:val="single" w:sz="4" w:space="0" w:color="auto"/>
            </w:tcBorders>
            <w:hideMark/>
          </w:tcPr>
          <w:p w14:paraId="16FEF260" w14:textId="77777777" w:rsidR="00861FDF" w:rsidRDefault="00861FDF">
            <w:pPr>
              <w:pStyle w:val="BodyText"/>
              <w:spacing w:line="240" w:lineRule="atLeast"/>
            </w:pPr>
            <w:r>
              <w:t>IT, Mobility, FCS</w:t>
            </w:r>
          </w:p>
        </w:tc>
        <w:tc>
          <w:tcPr>
            <w:tcW w:w="1980" w:type="dxa"/>
            <w:tcBorders>
              <w:top w:val="single" w:sz="4" w:space="0" w:color="auto"/>
              <w:left w:val="single" w:sz="4" w:space="0" w:color="auto"/>
              <w:bottom w:val="single" w:sz="4" w:space="0" w:color="auto"/>
              <w:right w:val="single" w:sz="4" w:space="0" w:color="auto"/>
            </w:tcBorders>
            <w:hideMark/>
          </w:tcPr>
          <w:p w14:paraId="4DA50C44" w14:textId="77777777" w:rsidR="00861FDF" w:rsidRDefault="00861FDF">
            <w:pPr>
              <w:pStyle w:val="BodyText"/>
              <w:spacing w:line="240" w:lineRule="atLeast"/>
            </w:pPr>
            <w:r>
              <w:t>Product Manager</w:t>
            </w:r>
          </w:p>
        </w:tc>
        <w:tc>
          <w:tcPr>
            <w:tcW w:w="2888" w:type="dxa"/>
            <w:tcBorders>
              <w:top w:val="single" w:sz="4" w:space="0" w:color="auto"/>
              <w:left w:val="single" w:sz="4" w:space="0" w:color="auto"/>
              <w:bottom w:val="single" w:sz="4" w:space="0" w:color="auto"/>
              <w:right w:val="single" w:sz="4" w:space="0" w:color="auto"/>
            </w:tcBorders>
            <w:hideMark/>
          </w:tcPr>
          <w:p w14:paraId="4FD459CE" w14:textId="77777777" w:rsidR="00861FDF" w:rsidRDefault="00861FDF">
            <w:pPr>
              <w:pStyle w:val="BodyText"/>
              <w:spacing w:line="240" w:lineRule="atLeast"/>
            </w:pPr>
            <w:r>
              <w:t>Fleet Infrastructure Design Support</w:t>
            </w:r>
          </w:p>
        </w:tc>
      </w:tr>
      <w:tr w:rsidR="00861FDF" w14:paraId="2218A6E2" w14:textId="77777777" w:rsidTr="00861FDF">
        <w:tc>
          <w:tcPr>
            <w:tcW w:w="2245" w:type="dxa"/>
            <w:tcBorders>
              <w:top w:val="single" w:sz="4" w:space="0" w:color="auto"/>
              <w:left w:val="single" w:sz="4" w:space="0" w:color="auto"/>
              <w:bottom w:val="single" w:sz="4" w:space="0" w:color="auto"/>
              <w:right w:val="single" w:sz="4" w:space="0" w:color="auto"/>
            </w:tcBorders>
            <w:hideMark/>
          </w:tcPr>
          <w:p w14:paraId="51405D99" w14:textId="77777777" w:rsidR="00861FDF" w:rsidRDefault="00861FDF">
            <w:pPr>
              <w:pStyle w:val="BodyText"/>
              <w:spacing w:line="240" w:lineRule="atLeast"/>
              <w:jc w:val="both"/>
            </w:pPr>
            <w:r>
              <w:t>Geoffrey Scofield</w:t>
            </w:r>
          </w:p>
        </w:tc>
        <w:tc>
          <w:tcPr>
            <w:tcW w:w="1170" w:type="dxa"/>
            <w:tcBorders>
              <w:top w:val="single" w:sz="4" w:space="0" w:color="auto"/>
              <w:left w:val="single" w:sz="4" w:space="0" w:color="auto"/>
              <w:bottom w:val="single" w:sz="4" w:space="0" w:color="auto"/>
              <w:right w:val="single" w:sz="4" w:space="0" w:color="auto"/>
            </w:tcBorders>
            <w:hideMark/>
          </w:tcPr>
          <w:p w14:paraId="2D5391D9" w14:textId="77777777" w:rsidR="00861FDF" w:rsidRDefault="00861FDF">
            <w:pPr>
              <w:pStyle w:val="BodyText"/>
              <w:spacing w:line="240" w:lineRule="atLeast"/>
              <w:jc w:val="both"/>
            </w:pPr>
            <w:r>
              <w:t>gscofiel</w:t>
            </w:r>
          </w:p>
        </w:tc>
        <w:tc>
          <w:tcPr>
            <w:tcW w:w="1890" w:type="dxa"/>
            <w:tcBorders>
              <w:top w:val="single" w:sz="4" w:space="0" w:color="auto"/>
              <w:left w:val="single" w:sz="4" w:space="0" w:color="auto"/>
              <w:bottom w:val="single" w:sz="4" w:space="0" w:color="auto"/>
              <w:right w:val="single" w:sz="4" w:space="0" w:color="auto"/>
            </w:tcBorders>
            <w:hideMark/>
          </w:tcPr>
          <w:p w14:paraId="7A0EEE72" w14:textId="77777777" w:rsidR="00861FDF" w:rsidRDefault="00861FDF">
            <w:pPr>
              <w:pStyle w:val="BodyText"/>
              <w:spacing w:line="240" w:lineRule="atLeast"/>
            </w:pPr>
            <w:r>
              <w:t>IT, Mobility, FCS</w:t>
            </w:r>
          </w:p>
        </w:tc>
        <w:tc>
          <w:tcPr>
            <w:tcW w:w="1980" w:type="dxa"/>
            <w:tcBorders>
              <w:top w:val="single" w:sz="4" w:space="0" w:color="auto"/>
              <w:left w:val="single" w:sz="4" w:space="0" w:color="auto"/>
              <w:bottom w:val="single" w:sz="4" w:space="0" w:color="auto"/>
              <w:right w:val="single" w:sz="4" w:space="0" w:color="auto"/>
            </w:tcBorders>
            <w:hideMark/>
          </w:tcPr>
          <w:p w14:paraId="29DE8998" w14:textId="77777777" w:rsidR="00861FDF" w:rsidRDefault="00861FDF">
            <w:pPr>
              <w:pStyle w:val="BodyText"/>
              <w:spacing w:line="240" w:lineRule="atLeast"/>
            </w:pPr>
            <w:r>
              <w:t>Product Engineer</w:t>
            </w:r>
          </w:p>
        </w:tc>
        <w:tc>
          <w:tcPr>
            <w:tcW w:w="2888" w:type="dxa"/>
            <w:tcBorders>
              <w:top w:val="single" w:sz="4" w:space="0" w:color="auto"/>
              <w:left w:val="single" w:sz="4" w:space="0" w:color="auto"/>
              <w:bottom w:val="single" w:sz="4" w:space="0" w:color="auto"/>
              <w:right w:val="single" w:sz="4" w:space="0" w:color="auto"/>
            </w:tcBorders>
            <w:hideMark/>
          </w:tcPr>
          <w:p w14:paraId="59516190" w14:textId="77777777" w:rsidR="00861FDF" w:rsidRDefault="00861FDF">
            <w:pPr>
              <w:pStyle w:val="BodyText"/>
              <w:spacing w:line="240" w:lineRule="atLeast"/>
            </w:pPr>
            <w:r>
              <w:t>Fleet Infrastructure Design Support</w:t>
            </w:r>
          </w:p>
        </w:tc>
      </w:tr>
      <w:tr w:rsidR="00861FDF" w14:paraId="22F565FE" w14:textId="77777777" w:rsidTr="00861FDF">
        <w:tc>
          <w:tcPr>
            <w:tcW w:w="2245" w:type="dxa"/>
            <w:tcBorders>
              <w:top w:val="single" w:sz="4" w:space="0" w:color="auto"/>
              <w:left w:val="single" w:sz="4" w:space="0" w:color="auto"/>
              <w:bottom w:val="single" w:sz="4" w:space="0" w:color="auto"/>
              <w:right w:val="single" w:sz="4" w:space="0" w:color="auto"/>
            </w:tcBorders>
            <w:hideMark/>
          </w:tcPr>
          <w:p w14:paraId="26C6F037" w14:textId="77777777" w:rsidR="00861FDF" w:rsidRDefault="00861FDF">
            <w:pPr>
              <w:pStyle w:val="BodyText"/>
              <w:spacing w:line="240" w:lineRule="atLeast"/>
              <w:jc w:val="both"/>
            </w:pPr>
            <w:r>
              <w:t>Jennifer Oak</w:t>
            </w:r>
          </w:p>
        </w:tc>
        <w:tc>
          <w:tcPr>
            <w:tcW w:w="1170" w:type="dxa"/>
            <w:tcBorders>
              <w:top w:val="single" w:sz="4" w:space="0" w:color="auto"/>
              <w:left w:val="single" w:sz="4" w:space="0" w:color="auto"/>
              <w:bottom w:val="single" w:sz="4" w:space="0" w:color="auto"/>
              <w:right w:val="single" w:sz="4" w:space="0" w:color="auto"/>
            </w:tcBorders>
            <w:hideMark/>
          </w:tcPr>
          <w:p w14:paraId="38FA25BA" w14:textId="77777777" w:rsidR="00861FDF" w:rsidRDefault="00861FDF">
            <w:pPr>
              <w:pStyle w:val="BodyText"/>
              <w:spacing w:line="240" w:lineRule="atLeast"/>
              <w:jc w:val="both"/>
            </w:pPr>
            <w:r>
              <w:t>joak</w:t>
            </w:r>
          </w:p>
        </w:tc>
        <w:tc>
          <w:tcPr>
            <w:tcW w:w="1890" w:type="dxa"/>
            <w:tcBorders>
              <w:top w:val="single" w:sz="4" w:space="0" w:color="auto"/>
              <w:left w:val="single" w:sz="4" w:space="0" w:color="auto"/>
              <w:bottom w:val="single" w:sz="4" w:space="0" w:color="auto"/>
              <w:right w:val="single" w:sz="4" w:space="0" w:color="auto"/>
            </w:tcBorders>
            <w:hideMark/>
          </w:tcPr>
          <w:p w14:paraId="6F862FCD" w14:textId="77777777" w:rsidR="00861FDF" w:rsidRDefault="00861FDF">
            <w:pPr>
              <w:pStyle w:val="BodyText"/>
              <w:spacing w:line="240" w:lineRule="atLeast"/>
            </w:pPr>
            <w:r>
              <w:t>MS&amp;S, US Marketing</w:t>
            </w:r>
          </w:p>
        </w:tc>
        <w:tc>
          <w:tcPr>
            <w:tcW w:w="1980" w:type="dxa"/>
            <w:tcBorders>
              <w:top w:val="single" w:sz="4" w:space="0" w:color="auto"/>
              <w:left w:val="single" w:sz="4" w:space="0" w:color="auto"/>
              <w:bottom w:val="single" w:sz="4" w:space="0" w:color="auto"/>
              <w:right w:val="single" w:sz="4" w:space="0" w:color="auto"/>
            </w:tcBorders>
            <w:hideMark/>
          </w:tcPr>
          <w:p w14:paraId="09E4C682" w14:textId="77777777" w:rsidR="00861FDF" w:rsidRDefault="00861FDF">
            <w:pPr>
              <w:pStyle w:val="BodyText"/>
              <w:spacing w:line="240" w:lineRule="atLeast"/>
            </w:pPr>
            <w:r>
              <w:t>Connected Marketing Manager</w:t>
            </w:r>
          </w:p>
        </w:tc>
        <w:tc>
          <w:tcPr>
            <w:tcW w:w="2888" w:type="dxa"/>
            <w:tcBorders>
              <w:top w:val="single" w:sz="4" w:space="0" w:color="auto"/>
              <w:left w:val="single" w:sz="4" w:space="0" w:color="auto"/>
              <w:bottom w:val="single" w:sz="4" w:space="0" w:color="auto"/>
              <w:right w:val="single" w:sz="4" w:space="0" w:color="auto"/>
            </w:tcBorders>
            <w:hideMark/>
          </w:tcPr>
          <w:p w14:paraId="28A02698" w14:textId="77777777" w:rsidR="00861FDF" w:rsidRDefault="00861FDF">
            <w:pPr>
              <w:pStyle w:val="BodyText"/>
              <w:spacing w:line="240" w:lineRule="atLeast"/>
            </w:pPr>
            <w:r>
              <w:t>Project Champion – Retail</w:t>
            </w:r>
          </w:p>
        </w:tc>
      </w:tr>
      <w:tr w:rsidR="00861FDF" w14:paraId="7A08FDC2" w14:textId="77777777" w:rsidTr="00861FDF">
        <w:tc>
          <w:tcPr>
            <w:tcW w:w="2245" w:type="dxa"/>
            <w:tcBorders>
              <w:top w:val="single" w:sz="4" w:space="0" w:color="auto"/>
              <w:left w:val="single" w:sz="4" w:space="0" w:color="auto"/>
              <w:bottom w:val="single" w:sz="4" w:space="0" w:color="auto"/>
              <w:right w:val="single" w:sz="4" w:space="0" w:color="auto"/>
            </w:tcBorders>
            <w:hideMark/>
          </w:tcPr>
          <w:p w14:paraId="3B5693C5" w14:textId="77777777" w:rsidR="00861FDF" w:rsidRDefault="00861FDF">
            <w:pPr>
              <w:pStyle w:val="BodyText"/>
              <w:spacing w:line="240" w:lineRule="atLeast"/>
              <w:jc w:val="both"/>
            </w:pPr>
            <w:r>
              <w:t>Timothy Son Hing</w:t>
            </w:r>
          </w:p>
        </w:tc>
        <w:tc>
          <w:tcPr>
            <w:tcW w:w="1170" w:type="dxa"/>
            <w:tcBorders>
              <w:top w:val="single" w:sz="4" w:space="0" w:color="auto"/>
              <w:left w:val="single" w:sz="4" w:space="0" w:color="auto"/>
              <w:bottom w:val="single" w:sz="4" w:space="0" w:color="auto"/>
              <w:right w:val="single" w:sz="4" w:space="0" w:color="auto"/>
            </w:tcBorders>
            <w:hideMark/>
          </w:tcPr>
          <w:p w14:paraId="036FC5E3" w14:textId="77777777" w:rsidR="00861FDF" w:rsidRDefault="00861FDF">
            <w:pPr>
              <w:pStyle w:val="BodyText"/>
              <w:spacing w:line="240" w:lineRule="atLeast"/>
              <w:jc w:val="both"/>
            </w:pPr>
            <w:r>
              <w:t>tsonhin1</w:t>
            </w:r>
          </w:p>
        </w:tc>
        <w:tc>
          <w:tcPr>
            <w:tcW w:w="1890" w:type="dxa"/>
            <w:tcBorders>
              <w:top w:val="single" w:sz="4" w:space="0" w:color="auto"/>
              <w:left w:val="single" w:sz="4" w:space="0" w:color="auto"/>
              <w:bottom w:val="single" w:sz="4" w:space="0" w:color="auto"/>
              <w:right w:val="single" w:sz="4" w:space="0" w:color="auto"/>
            </w:tcBorders>
            <w:hideMark/>
          </w:tcPr>
          <w:p w14:paraId="7207365B" w14:textId="77777777" w:rsidR="00861FDF" w:rsidRDefault="00861FDF">
            <w:pPr>
              <w:pStyle w:val="BodyText"/>
              <w:spacing w:line="240" w:lineRule="atLeast"/>
            </w:pPr>
            <w:r>
              <w:t>MS&amp;S, US Marketing</w:t>
            </w:r>
          </w:p>
        </w:tc>
        <w:tc>
          <w:tcPr>
            <w:tcW w:w="1980" w:type="dxa"/>
            <w:tcBorders>
              <w:top w:val="single" w:sz="4" w:space="0" w:color="auto"/>
              <w:left w:val="single" w:sz="4" w:space="0" w:color="auto"/>
              <w:bottom w:val="single" w:sz="4" w:space="0" w:color="auto"/>
              <w:right w:val="single" w:sz="4" w:space="0" w:color="auto"/>
            </w:tcBorders>
            <w:hideMark/>
          </w:tcPr>
          <w:p w14:paraId="19BD374C" w14:textId="77777777" w:rsidR="00861FDF" w:rsidRDefault="00861FDF">
            <w:pPr>
              <w:pStyle w:val="BodyText"/>
              <w:spacing w:line="240" w:lineRule="atLeast"/>
            </w:pPr>
            <w:r>
              <w:t>Marketing Manager</w:t>
            </w:r>
          </w:p>
        </w:tc>
        <w:tc>
          <w:tcPr>
            <w:tcW w:w="2888" w:type="dxa"/>
            <w:tcBorders>
              <w:top w:val="single" w:sz="4" w:space="0" w:color="auto"/>
              <w:left w:val="single" w:sz="4" w:space="0" w:color="auto"/>
              <w:bottom w:val="single" w:sz="4" w:space="0" w:color="auto"/>
              <w:right w:val="single" w:sz="4" w:space="0" w:color="auto"/>
            </w:tcBorders>
            <w:hideMark/>
          </w:tcPr>
          <w:p w14:paraId="0AFF2A5E" w14:textId="77777777" w:rsidR="00861FDF" w:rsidRDefault="00861FDF">
            <w:pPr>
              <w:pStyle w:val="BodyText"/>
              <w:spacing w:line="240" w:lineRule="atLeast"/>
            </w:pPr>
            <w:r>
              <w:t xml:space="preserve">Project Champion – Retail </w:t>
            </w:r>
          </w:p>
        </w:tc>
      </w:tr>
    </w:tbl>
    <w:p w14:paraId="63CB9338" w14:textId="77777777" w:rsidR="00482146" w:rsidRDefault="00482146" w:rsidP="00A82627"/>
    <w:p w14:paraId="7A049D9F" w14:textId="77777777" w:rsidR="00A82627" w:rsidRDefault="00A82627" w:rsidP="00A82627">
      <w:pPr>
        <w:pStyle w:val="Heading2"/>
      </w:pPr>
      <w:bookmarkStart w:id="15" w:name="_Toc420397664"/>
      <w:bookmarkStart w:id="16" w:name="_Toc215652130"/>
      <w:bookmarkStart w:id="17" w:name="_Toc49176846"/>
      <w:r>
        <w:t>Document Organization</w:t>
      </w:r>
      <w:bookmarkEnd w:id="15"/>
      <w:bookmarkEnd w:id="16"/>
      <w:bookmarkEnd w:id="17"/>
    </w:p>
    <w:p w14:paraId="1E1FC9C9" w14:textId="77777777" w:rsidR="00A82627" w:rsidRDefault="00A82627" w:rsidP="0061324D">
      <w:pPr>
        <w:pStyle w:val="Heading3"/>
        <w:numPr>
          <w:ilvl w:val="2"/>
          <w:numId w:val="6"/>
        </w:numPr>
      </w:pPr>
      <w:bookmarkStart w:id="18" w:name="_Toc420397665"/>
      <w:bookmarkStart w:id="19" w:name="_Toc49176847"/>
      <w:r>
        <w:t>Document Context</w:t>
      </w:r>
      <w:bookmarkEnd w:id="18"/>
      <w:bookmarkEnd w:id="19"/>
    </w:p>
    <w:p w14:paraId="30CD5916" w14:textId="584AAE36" w:rsidR="00F93C59" w:rsidRDefault="00A82627" w:rsidP="00A82627">
      <w:pPr>
        <w:pStyle w:val="BlockText"/>
      </w:pPr>
      <w:r>
        <w:t xml:space="preserve">Refer to the </w:t>
      </w:r>
      <w:hyperlink r:id="rId15" w:history="1">
        <w:r w:rsidR="00324F38" w:rsidRPr="007312EA">
          <w:rPr>
            <w:rStyle w:val="Hyperlink"/>
          </w:rPr>
          <w:t>Specification Structure page</w:t>
        </w:r>
      </w:hyperlink>
      <w:r>
        <w:t xml:space="preserve"> in the </w:t>
      </w:r>
      <w:hyperlink r:id="rId16" w:history="1">
        <w:r w:rsidRPr="000F5F82">
          <w:rPr>
            <w:rStyle w:val="Hyperlink"/>
            <w:rFonts w:cs="Arial"/>
          </w:rPr>
          <w:t>Ford RE Wiki</w:t>
        </w:r>
      </w:hyperlink>
      <w:r>
        <w:t xml:space="preserve"> to understand how the </w:t>
      </w:r>
      <w:r w:rsidR="00FE7FC1">
        <w:t>FS</w:t>
      </w:r>
      <w:r>
        <w:t xml:space="preserve"> relates to other Ford Requirements Documents and Specifications. </w:t>
      </w:r>
    </w:p>
    <w:p w14:paraId="6BDD61AA" w14:textId="77777777" w:rsidR="00A82627" w:rsidRPr="00191F34" w:rsidRDefault="00A82627" w:rsidP="00A82627">
      <w:pPr>
        <w:pStyle w:val="Heading3"/>
      </w:pPr>
      <w:bookmarkStart w:id="20" w:name="_Toc420397666"/>
      <w:bookmarkStart w:id="21" w:name="_Toc49176848"/>
      <w:r>
        <w:t>Document Structure</w:t>
      </w:r>
      <w:bookmarkEnd w:id="20"/>
      <w:bookmarkEnd w:id="21"/>
    </w:p>
    <w:p w14:paraId="26F8BA69" w14:textId="77777777" w:rsidR="00A82627" w:rsidRPr="00185AC3" w:rsidRDefault="00A82627" w:rsidP="00A82627">
      <w:pPr>
        <w:pStyle w:val="BodyText"/>
        <w:ind w:right="142"/>
        <w:rPr>
          <w:rFonts w:cs="Arial"/>
          <w:lang w:val="en-US"/>
        </w:rPr>
      </w:pPr>
      <w:r w:rsidRPr="00185AC3">
        <w:rPr>
          <w:rFonts w:cs="Arial"/>
          <w:lang w:val="en-US"/>
        </w:rPr>
        <w:t>The structure of this document is explained below:</w:t>
      </w:r>
    </w:p>
    <w:p w14:paraId="2F14072B" w14:textId="05A2156A" w:rsidR="00A82627" w:rsidRPr="00185AC3" w:rsidRDefault="00A82627" w:rsidP="00A82627">
      <w:pPr>
        <w:pStyle w:val="BodyText"/>
        <w:tabs>
          <w:tab w:val="clear" w:pos="1134"/>
          <w:tab w:val="left" w:pos="1276"/>
        </w:tabs>
        <w:ind w:left="1276" w:right="142" w:hanging="1276"/>
        <w:rPr>
          <w:rFonts w:cs="Arial"/>
          <w:lang w:val="en-US"/>
        </w:rPr>
      </w:pPr>
      <w:r w:rsidRPr="00185AC3">
        <w:rPr>
          <w:rFonts w:cs="Arial"/>
          <w:b/>
          <w:bCs/>
          <w:lang w:val="en-US"/>
        </w:rPr>
        <w:t xml:space="preserve">Section </w:t>
      </w:r>
      <w:r w:rsidR="0015677C">
        <w:rPr>
          <w:rFonts w:cs="Arial"/>
          <w:b/>
          <w:bCs/>
          <w:lang w:val="en-US"/>
        </w:rPr>
        <w:t>1</w:t>
      </w:r>
      <w:r w:rsidRPr="00185AC3">
        <w:rPr>
          <w:rFonts w:cs="Arial"/>
          <w:lang w:val="en-US"/>
        </w:rPr>
        <w:t xml:space="preserve"> – </w:t>
      </w:r>
      <w:r>
        <w:tab/>
      </w:r>
      <w:r w:rsidRPr="00185AC3">
        <w:rPr>
          <w:rFonts w:cs="Arial"/>
          <w:lang w:val="en-US"/>
        </w:rPr>
        <w:t xml:space="preserve">Introduction </w:t>
      </w:r>
      <w:r>
        <w:rPr>
          <w:rFonts w:cs="Arial"/>
          <w:lang w:val="en-US"/>
        </w:rPr>
        <w:t xml:space="preserve">how to use this document </w:t>
      </w:r>
      <w:r w:rsidRPr="00185AC3">
        <w:rPr>
          <w:rFonts w:cs="Arial"/>
          <w:lang w:val="en-US"/>
        </w:rPr>
        <w:t xml:space="preserve">including </w:t>
      </w:r>
      <w:r>
        <w:rPr>
          <w:rFonts w:cs="Arial"/>
          <w:lang w:val="en-US"/>
        </w:rPr>
        <w:t>responsibilities</w:t>
      </w:r>
      <w:r w:rsidRPr="00185AC3">
        <w:rPr>
          <w:rFonts w:cs="Arial"/>
          <w:lang w:val="en-US"/>
        </w:rPr>
        <w:t xml:space="preserve"> and requisite documents.</w:t>
      </w:r>
      <w:r>
        <w:rPr>
          <w:rFonts w:cs="Arial"/>
          <w:lang w:val="en-US"/>
        </w:rPr>
        <w:t xml:space="preserve"> Explains the t</w:t>
      </w:r>
      <w:r w:rsidR="004C55DD">
        <w:rPr>
          <w:snapToGrid w:val="0"/>
        </w:rPr>
        <w:t>terminology</w:t>
      </w:r>
      <w:r>
        <w:rPr>
          <w:snapToGrid w:val="0"/>
        </w:rPr>
        <w:t>. Gives a clarification of the definitions, concepts and abbreviations used in the document.</w:t>
      </w:r>
    </w:p>
    <w:p w14:paraId="2E63B8DD" w14:textId="77777777" w:rsidR="00A82627" w:rsidRPr="00185AC3" w:rsidRDefault="00A82627" w:rsidP="00A82627">
      <w:pPr>
        <w:pStyle w:val="BodyText"/>
        <w:tabs>
          <w:tab w:val="clear" w:pos="1134"/>
          <w:tab w:val="left" w:pos="1276"/>
        </w:tabs>
        <w:ind w:left="1276" w:right="142" w:hanging="1276"/>
        <w:jc w:val="both"/>
        <w:rPr>
          <w:rFonts w:cs="Arial"/>
          <w:lang w:val="en-US"/>
        </w:rPr>
      </w:pPr>
      <w:r w:rsidRPr="00185AC3">
        <w:rPr>
          <w:rFonts w:cs="Arial"/>
          <w:b/>
          <w:bCs/>
          <w:lang w:val="en-US"/>
        </w:rPr>
        <w:t xml:space="preserve">Section </w:t>
      </w:r>
      <w:r w:rsidR="0015677C">
        <w:rPr>
          <w:rFonts w:cs="Arial"/>
          <w:b/>
          <w:bCs/>
          <w:lang w:val="en-US"/>
        </w:rPr>
        <w:t>2</w:t>
      </w:r>
      <w:r w:rsidRPr="00185AC3">
        <w:rPr>
          <w:rFonts w:cs="Arial"/>
          <w:lang w:val="en-US"/>
        </w:rPr>
        <w:t xml:space="preserve"> – </w:t>
      </w:r>
      <w:r w:rsidRPr="00185AC3">
        <w:rPr>
          <w:rFonts w:cs="Arial"/>
          <w:lang w:val="en-US"/>
        </w:rPr>
        <w:tab/>
      </w:r>
      <w:r w:rsidR="00BC3FDB">
        <w:rPr>
          <w:rFonts w:cs="Arial"/>
          <w:lang w:val="en-US"/>
        </w:rPr>
        <w:t>Function Group</w:t>
      </w:r>
      <w:r>
        <w:rPr>
          <w:rFonts w:cs="Arial"/>
          <w:lang w:val="en-US"/>
        </w:rPr>
        <w:t xml:space="preserve"> Description</w:t>
      </w:r>
      <w:r w:rsidR="004C091C">
        <w:rPr>
          <w:rFonts w:cs="Arial"/>
          <w:lang w:val="en-US"/>
        </w:rPr>
        <w:t xml:space="preserve">. Gives an overview </w:t>
      </w:r>
      <w:r w:rsidRPr="00185AC3">
        <w:rPr>
          <w:rFonts w:cs="Arial"/>
          <w:lang w:val="en-US"/>
        </w:rPr>
        <w:t xml:space="preserve">and the purpose of the </w:t>
      </w:r>
      <w:r w:rsidR="00BC3FDB">
        <w:rPr>
          <w:rFonts w:cs="Arial"/>
          <w:lang w:val="en-US"/>
        </w:rPr>
        <w:t>function group</w:t>
      </w:r>
      <w:r w:rsidRPr="00185AC3">
        <w:rPr>
          <w:rFonts w:cs="Arial"/>
          <w:lang w:val="en-US"/>
        </w:rPr>
        <w:t xml:space="preserve">. </w:t>
      </w:r>
    </w:p>
    <w:p w14:paraId="42B7D19F" w14:textId="77777777" w:rsidR="00A82627" w:rsidRPr="0025203E" w:rsidRDefault="00A82627" w:rsidP="00A82627">
      <w:pPr>
        <w:pStyle w:val="BodyText"/>
        <w:tabs>
          <w:tab w:val="clear" w:pos="1134"/>
          <w:tab w:val="left" w:pos="1276"/>
        </w:tabs>
        <w:ind w:left="1276" w:right="142" w:hanging="1276"/>
        <w:jc w:val="both"/>
        <w:rPr>
          <w:rFonts w:cs="Arial"/>
          <w:lang w:val="en-US"/>
        </w:rPr>
      </w:pPr>
      <w:r w:rsidRPr="0025203E">
        <w:rPr>
          <w:rFonts w:cs="Arial"/>
          <w:b/>
          <w:bCs/>
          <w:lang w:val="en-US"/>
        </w:rPr>
        <w:t xml:space="preserve">Section </w:t>
      </w:r>
      <w:r w:rsidR="0015677C">
        <w:rPr>
          <w:rFonts w:cs="Arial"/>
          <w:b/>
          <w:bCs/>
          <w:lang w:val="en-US"/>
        </w:rPr>
        <w:t>3</w:t>
      </w:r>
      <w:r w:rsidRPr="0025203E">
        <w:rPr>
          <w:rFonts w:cs="Arial"/>
          <w:lang w:val="en-US"/>
        </w:rPr>
        <w:t xml:space="preserve"> – </w:t>
      </w:r>
      <w:r w:rsidRPr="0025203E">
        <w:rPr>
          <w:rFonts w:cs="Arial"/>
          <w:lang w:val="en-US"/>
        </w:rPr>
        <w:tab/>
      </w:r>
      <w:r w:rsidR="00BC3FDB">
        <w:rPr>
          <w:snapToGrid w:val="0"/>
        </w:rPr>
        <w:t>Functional Architecture</w:t>
      </w:r>
      <w:r>
        <w:rPr>
          <w:snapToGrid w:val="0"/>
        </w:rPr>
        <w:t xml:space="preserve">: Specifies the </w:t>
      </w:r>
      <w:r w:rsidR="00BC3FDB">
        <w:rPr>
          <w:snapToGrid w:val="0"/>
        </w:rPr>
        <w:t xml:space="preserve">overall </w:t>
      </w:r>
      <w:r>
        <w:rPr>
          <w:snapToGrid w:val="0"/>
        </w:rPr>
        <w:t xml:space="preserve">functional architecture of the </w:t>
      </w:r>
      <w:r w:rsidR="00BC3FDB">
        <w:rPr>
          <w:snapToGrid w:val="0"/>
        </w:rPr>
        <w:t>function group</w:t>
      </w:r>
    </w:p>
    <w:p w14:paraId="20F1AAB6" w14:textId="77777777" w:rsidR="0056486A" w:rsidRPr="00185AC3" w:rsidRDefault="00A82627" w:rsidP="004C091C">
      <w:pPr>
        <w:pStyle w:val="BodyText"/>
        <w:tabs>
          <w:tab w:val="clear" w:pos="1134"/>
          <w:tab w:val="left" w:pos="1276"/>
        </w:tabs>
        <w:ind w:left="1276" w:right="142" w:hanging="1276"/>
        <w:jc w:val="both"/>
        <w:rPr>
          <w:rFonts w:cs="Arial"/>
          <w:lang w:val="en-US"/>
        </w:rPr>
      </w:pPr>
      <w:r w:rsidRPr="00185AC3">
        <w:rPr>
          <w:rFonts w:cs="Arial"/>
          <w:b/>
          <w:bCs/>
          <w:lang w:val="en-US"/>
        </w:rPr>
        <w:t xml:space="preserve">Section </w:t>
      </w:r>
      <w:r w:rsidR="0015677C">
        <w:rPr>
          <w:rFonts w:cs="Arial"/>
          <w:b/>
          <w:bCs/>
          <w:lang w:val="en-US"/>
        </w:rPr>
        <w:t>4</w:t>
      </w:r>
      <w:r w:rsidRPr="00185AC3">
        <w:rPr>
          <w:rFonts w:cs="Arial"/>
          <w:lang w:val="en-US"/>
        </w:rPr>
        <w:t xml:space="preserve"> – </w:t>
      </w:r>
      <w:r w:rsidRPr="00185AC3">
        <w:rPr>
          <w:rFonts w:cs="Arial"/>
          <w:lang w:val="en-US"/>
        </w:rPr>
        <w:tab/>
      </w:r>
      <w:r w:rsidR="00BC3FDB">
        <w:rPr>
          <w:rFonts w:cs="Arial"/>
          <w:lang w:val="en-US"/>
        </w:rPr>
        <w:t>Funct</w:t>
      </w:r>
      <w:r w:rsidR="0056486A">
        <w:rPr>
          <w:rFonts w:cs="Arial"/>
          <w:lang w:val="en-US"/>
        </w:rPr>
        <w:t>i</w:t>
      </w:r>
      <w:r w:rsidR="00BC3FDB">
        <w:rPr>
          <w:rFonts w:cs="Arial"/>
          <w:lang w:val="en-US"/>
        </w:rPr>
        <w:t xml:space="preserve">on </w:t>
      </w:r>
      <w:r w:rsidR="004C091C">
        <w:rPr>
          <w:rFonts w:cs="Arial"/>
          <w:lang w:val="en-US"/>
        </w:rPr>
        <w:t>Specifications</w:t>
      </w:r>
      <w:r w:rsidR="00FE7FC1">
        <w:rPr>
          <w:rFonts w:cs="Arial"/>
          <w:lang w:val="en-US"/>
        </w:rPr>
        <w:t xml:space="preserve">: Specifies </w:t>
      </w:r>
      <w:r w:rsidR="00797407">
        <w:rPr>
          <w:rFonts w:cs="Arial"/>
          <w:lang w:val="en-US"/>
        </w:rPr>
        <w:t>the logical</w:t>
      </w:r>
      <w:r w:rsidR="00BC3FDB">
        <w:rPr>
          <w:rFonts w:cs="Arial"/>
          <w:lang w:val="en-US"/>
        </w:rPr>
        <w:t xml:space="preserve"> function</w:t>
      </w:r>
      <w:r w:rsidR="00797407">
        <w:rPr>
          <w:rFonts w:cs="Arial"/>
          <w:lang w:val="en-US"/>
        </w:rPr>
        <w:t>s</w:t>
      </w:r>
      <w:r w:rsidR="00BC3FDB">
        <w:rPr>
          <w:rFonts w:cs="Arial"/>
          <w:lang w:val="en-US"/>
        </w:rPr>
        <w:t xml:space="preserve"> of the function group in detail</w:t>
      </w:r>
    </w:p>
    <w:p w14:paraId="722EDBCF" w14:textId="77777777" w:rsidR="00A82627" w:rsidRDefault="00A82627" w:rsidP="00A82627">
      <w:pPr>
        <w:pStyle w:val="BodyText"/>
        <w:tabs>
          <w:tab w:val="clear" w:pos="1134"/>
          <w:tab w:val="left" w:pos="1276"/>
        </w:tabs>
        <w:ind w:left="1276" w:right="142" w:hanging="1276"/>
        <w:jc w:val="both"/>
        <w:rPr>
          <w:rFonts w:cs="Arial"/>
          <w:lang w:val="en-US"/>
        </w:rPr>
      </w:pPr>
      <w:r w:rsidRPr="00185AC3">
        <w:rPr>
          <w:rFonts w:cs="Arial"/>
          <w:b/>
          <w:bCs/>
          <w:lang w:val="en-US"/>
        </w:rPr>
        <w:t xml:space="preserve">Section </w:t>
      </w:r>
      <w:r w:rsidR="004C091C">
        <w:rPr>
          <w:rFonts w:cs="Arial"/>
          <w:b/>
          <w:bCs/>
          <w:lang w:val="en-US"/>
        </w:rPr>
        <w:t>5</w:t>
      </w:r>
      <w:r w:rsidRPr="00185AC3">
        <w:rPr>
          <w:rFonts w:cs="Arial"/>
          <w:lang w:val="en-US"/>
        </w:rPr>
        <w:t xml:space="preserve"> – </w:t>
      </w:r>
      <w:r w:rsidRPr="00185AC3">
        <w:rPr>
          <w:rFonts w:cs="Arial"/>
          <w:lang w:val="en-US"/>
        </w:rPr>
        <w:tab/>
      </w:r>
      <w:r w:rsidR="00F8606C">
        <w:rPr>
          <w:rFonts w:cs="Arial"/>
          <w:lang w:val="en-US"/>
        </w:rPr>
        <w:t xml:space="preserve">List of </w:t>
      </w:r>
      <w:r w:rsidR="00BC3FDB">
        <w:rPr>
          <w:rFonts w:cs="Arial"/>
          <w:lang w:val="en-US"/>
        </w:rPr>
        <w:t>Open</w:t>
      </w:r>
      <w:r>
        <w:rPr>
          <w:rFonts w:cs="Arial"/>
          <w:lang w:val="en-US"/>
        </w:rPr>
        <w:t xml:space="preserve"> </w:t>
      </w:r>
      <w:r w:rsidR="0056486A">
        <w:rPr>
          <w:rFonts w:cs="Arial"/>
          <w:lang w:val="en-US"/>
        </w:rPr>
        <w:t>Concerns</w:t>
      </w:r>
    </w:p>
    <w:p w14:paraId="0AB39049" w14:textId="77777777" w:rsidR="00A82627" w:rsidRDefault="00A82627" w:rsidP="00A82627">
      <w:pPr>
        <w:pStyle w:val="BodyText"/>
        <w:tabs>
          <w:tab w:val="clear" w:pos="1134"/>
          <w:tab w:val="left" w:pos="1276"/>
        </w:tabs>
        <w:ind w:left="1276" w:right="142" w:hanging="1276"/>
        <w:jc w:val="both"/>
        <w:rPr>
          <w:rFonts w:cs="Arial"/>
          <w:lang w:val="en-US"/>
        </w:rPr>
      </w:pPr>
      <w:r w:rsidRPr="00185AC3">
        <w:rPr>
          <w:rFonts w:cs="Arial"/>
          <w:b/>
          <w:bCs/>
          <w:lang w:val="en-US"/>
        </w:rPr>
        <w:t xml:space="preserve">Section </w:t>
      </w:r>
      <w:r w:rsidR="004C091C">
        <w:rPr>
          <w:rFonts w:cs="Arial"/>
          <w:b/>
          <w:bCs/>
          <w:lang w:val="en-US"/>
        </w:rPr>
        <w:t>6</w:t>
      </w:r>
      <w:r w:rsidR="00F208E6">
        <w:rPr>
          <w:rFonts w:cs="Arial"/>
          <w:b/>
          <w:bCs/>
          <w:lang w:val="en-US"/>
        </w:rPr>
        <w:tab/>
      </w:r>
      <w:r>
        <w:rPr>
          <w:rFonts w:cs="Arial"/>
          <w:lang w:val="en-US"/>
        </w:rPr>
        <w:t>Revision history including a l</w:t>
      </w:r>
      <w:r w:rsidRPr="00185AC3">
        <w:rPr>
          <w:rFonts w:cs="Arial"/>
          <w:lang w:val="en-US"/>
        </w:rPr>
        <w:t xml:space="preserve">ist of </w:t>
      </w:r>
      <w:r>
        <w:rPr>
          <w:rFonts w:cs="Arial"/>
          <w:lang w:val="en-US"/>
        </w:rPr>
        <w:t xml:space="preserve">new or modified </w:t>
      </w:r>
      <w:r w:rsidRPr="00185AC3">
        <w:rPr>
          <w:rFonts w:cs="Arial"/>
          <w:lang w:val="en-US"/>
        </w:rPr>
        <w:t>requirements. The requirements in this document are tagged, and this section contains different types of tables listing all, new, or changed requir</w:t>
      </w:r>
      <w:r>
        <w:rPr>
          <w:rFonts w:cs="Arial"/>
          <w:lang w:val="en-US"/>
        </w:rPr>
        <w:t>e</w:t>
      </w:r>
      <w:r w:rsidRPr="00185AC3">
        <w:rPr>
          <w:rFonts w:cs="Arial"/>
          <w:lang w:val="en-US"/>
        </w:rPr>
        <w:t>ments by their title and page no.</w:t>
      </w:r>
    </w:p>
    <w:p w14:paraId="25B2EC34" w14:textId="77777777" w:rsidR="0036782A" w:rsidRDefault="0036782A" w:rsidP="0036782A">
      <w:pPr>
        <w:pStyle w:val="BodyText"/>
        <w:tabs>
          <w:tab w:val="clear" w:pos="1134"/>
          <w:tab w:val="left" w:pos="1276"/>
        </w:tabs>
        <w:ind w:left="1276" w:right="142" w:hanging="1276"/>
        <w:jc w:val="both"/>
        <w:rPr>
          <w:rFonts w:cs="Arial"/>
          <w:lang w:val="en-US"/>
        </w:rPr>
      </w:pPr>
      <w:r w:rsidRPr="00185AC3">
        <w:rPr>
          <w:rFonts w:cs="Arial"/>
          <w:b/>
          <w:bCs/>
          <w:lang w:val="en-US"/>
        </w:rPr>
        <w:t xml:space="preserve">Section </w:t>
      </w:r>
      <w:r w:rsidR="004C091C">
        <w:rPr>
          <w:rFonts w:cs="Arial"/>
          <w:b/>
          <w:bCs/>
          <w:lang w:val="en-US"/>
        </w:rPr>
        <w:t>7</w:t>
      </w:r>
      <w:r w:rsidRPr="00185AC3">
        <w:rPr>
          <w:rFonts w:cs="Arial"/>
          <w:lang w:val="en-US"/>
        </w:rPr>
        <w:t xml:space="preserve"> – </w:t>
      </w:r>
      <w:r w:rsidRPr="00185AC3">
        <w:rPr>
          <w:rFonts w:cs="Arial"/>
          <w:lang w:val="en-US"/>
        </w:rPr>
        <w:tab/>
      </w:r>
      <w:r>
        <w:rPr>
          <w:rFonts w:cs="Arial"/>
          <w:lang w:val="en-US"/>
        </w:rPr>
        <w:t>Appendix:</w:t>
      </w:r>
      <w:r w:rsidR="00CE7B10">
        <w:rPr>
          <w:rFonts w:cs="Arial"/>
          <w:lang w:val="en-US"/>
        </w:rPr>
        <w:t xml:space="preserve"> </w:t>
      </w:r>
      <w:r w:rsidR="00CE7B10">
        <w:rPr>
          <w:rFonts w:cs="Arial"/>
        </w:rPr>
        <w:t>Presenting additional data mainly in a tabular form, e.g., a data dictionary</w:t>
      </w:r>
    </w:p>
    <w:p w14:paraId="5C1C5CC2" w14:textId="77777777" w:rsidR="0036782A" w:rsidRDefault="0036782A" w:rsidP="00A82627">
      <w:pPr>
        <w:pStyle w:val="BodyText"/>
        <w:tabs>
          <w:tab w:val="clear" w:pos="1134"/>
          <w:tab w:val="left" w:pos="1276"/>
        </w:tabs>
        <w:ind w:left="1276" w:right="142" w:hanging="1276"/>
        <w:jc w:val="both"/>
        <w:rPr>
          <w:rFonts w:cs="Arial"/>
          <w:lang w:val="en-US"/>
        </w:rPr>
      </w:pPr>
    </w:p>
    <w:p w14:paraId="1DA19C82" w14:textId="3A2FEC51" w:rsidR="00A82627" w:rsidRDefault="00212B41" w:rsidP="000957DE">
      <w:pPr>
        <w:pStyle w:val="Heading2"/>
      </w:pPr>
      <w:bookmarkStart w:id="22" w:name="_Toc420397673"/>
      <w:bookmarkStart w:id="23" w:name="_Toc49176849"/>
      <w:bookmarkStart w:id="24" w:name="_Toc215652133"/>
      <w:r>
        <w:t>Document Conventions</w:t>
      </w:r>
      <w:bookmarkEnd w:id="22"/>
      <w:bookmarkEnd w:id="23"/>
    </w:p>
    <w:p w14:paraId="5B89A22F" w14:textId="1729EC81" w:rsidR="00410908" w:rsidRDefault="00FF0A40" w:rsidP="00FF0A40">
      <w:pPr>
        <w:pStyle w:val="Heading3"/>
      </w:pPr>
      <w:bookmarkStart w:id="25" w:name="_Toc49176850"/>
      <w:r>
        <w:t>Terminology</w:t>
      </w:r>
      <w:bookmarkEnd w:id="25"/>
    </w:p>
    <w:p w14:paraId="3E62D499" w14:textId="34B8443A" w:rsidR="00FF0A40" w:rsidRDefault="00FF0A40" w:rsidP="00FF0A40">
      <w:r>
        <w:t>When referring to aspects of the system design, this document uses standardized language t</w:t>
      </w:r>
      <w:r w:rsidR="00EF15CF">
        <w:t>o avoid ambiguity and confusion. The following terms are of particular relevance to this document:</w:t>
      </w:r>
    </w:p>
    <w:p w14:paraId="1C1E3AF1" w14:textId="77777777" w:rsidR="00EF15CF" w:rsidRDefault="00EF15CF" w:rsidP="00FF0A40"/>
    <w:tbl>
      <w:tblPr>
        <w:tblStyle w:val="TableGrid"/>
        <w:tblW w:w="10769" w:type="dxa"/>
        <w:tblInd w:w="0" w:type="dxa"/>
        <w:tblLayout w:type="fixed"/>
        <w:tblLook w:val="04A0" w:firstRow="1" w:lastRow="0" w:firstColumn="1" w:lastColumn="0" w:noHBand="0" w:noVBand="1"/>
      </w:tblPr>
      <w:tblGrid>
        <w:gridCol w:w="2965"/>
        <w:gridCol w:w="7804"/>
      </w:tblGrid>
      <w:tr w:rsidR="00EF15CF" w14:paraId="59808559" w14:textId="77777777" w:rsidTr="00A73538">
        <w:trPr>
          <w:trHeight w:val="260"/>
        </w:trPr>
        <w:tc>
          <w:tcPr>
            <w:tcW w:w="2965" w:type="dxa"/>
            <w:shd w:val="clear" w:color="auto" w:fill="D9D9D9" w:themeFill="background1" w:themeFillShade="D9"/>
            <w:noWrap/>
            <w:hideMark/>
          </w:tcPr>
          <w:p w14:paraId="333CE2D2" w14:textId="53EA6C21" w:rsidR="00EF15CF" w:rsidRPr="00E54DEA" w:rsidRDefault="00EF15CF" w:rsidP="00CE72F9">
            <w:pPr>
              <w:overflowPunct/>
              <w:autoSpaceDE/>
              <w:autoSpaceDN/>
              <w:adjustRightInd/>
              <w:textAlignment w:val="auto"/>
              <w:rPr>
                <w:rFonts w:cs="Arial"/>
                <w:b/>
                <w:bCs/>
                <w:color w:val="000000"/>
              </w:rPr>
            </w:pPr>
            <w:r>
              <w:rPr>
                <w:rFonts w:cs="Arial"/>
                <w:b/>
                <w:bCs/>
                <w:color w:val="000000"/>
              </w:rPr>
              <w:t>Term</w:t>
            </w:r>
          </w:p>
        </w:tc>
        <w:tc>
          <w:tcPr>
            <w:tcW w:w="7804" w:type="dxa"/>
            <w:shd w:val="clear" w:color="auto" w:fill="D9D9D9" w:themeFill="background1" w:themeFillShade="D9"/>
          </w:tcPr>
          <w:p w14:paraId="41D668D5" w14:textId="1D382DC5" w:rsidR="00EF15CF" w:rsidRDefault="00EF15CF" w:rsidP="00CE72F9">
            <w:pPr>
              <w:overflowPunct/>
              <w:autoSpaceDE/>
              <w:autoSpaceDN/>
              <w:adjustRightInd/>
              <w:textAlignment w:val="auto"/>
              <w:rPr>
                <w:rFonts w:cs="Arial"/>
                <w:b/>
                <w:bCs/>
                <w:color w:val="000000"/>
              </w:rPr>
            </w:pPr>
            <w:r>
              <w:rPr>
                <w:rFonts w:cs="Arial"/>
                <w:b/>
                <w:bCs/>
                <w:color w:val="000000"/>
              </w:rPr>
              <w:t>Definition</w:t>
            </w:r>
          </w:p>
        </w:tc>
      </w:tr>
      <w:tr w:rsidR="00EF15CF" w:rsidRPr="00275823" w14:paraId="233260AD" w14:textId="77777777" w:rsidTr="00A73538">
        <w:trPr>
          <w:trHeight w:val="410"/>
        </w:trPr>
        <w:tc>
          <w:tcPr>
            <w:tcW w:w="2965" w:type="dxa"/>
            <w:noWrap/>
          </w:tcPr>
          <w:p w14:paraId="3DEC5753" w14:textId="4235183E" w:rsidR="00EF15CF" w:rsidRPr="002814A9" w:rsidRDefault="007A7BC6" w:rsidP="00CE72F9">
            <w:pPr>
              <w:contextualSpacing/>
              <w:rPr>
                <w:rFonts w:cs="Arial"/>
                <w:color w:val="000000"/>
              </w:rPr>
            </w:pPr>
            <w:r>
              <w:rPr>
                <w:rFonts w:cs="Arial"/>
                <w:color w:val="000000"/>
              </w:rPr>
              <w:t>Configuration parameter</w:t>
            </w:r>
          </w:p>
        </w:tc>
        <w:tc>
          <w:tcPr>
            <w:tcW w:w="7804" w:type="dxa"/>
          </w:tcPr>
          <w:p w14:paraId="2EDED868" w14:textId="13C220B2" w:rsidR="00EF15CF" w:rsidRPr="002814A9" w:rsidRDefault="007A7BC6" w:rsidP="00CE72F9">
            <w:pPr>
              <w:pStyle w:val="VelocityScript"/>
              <w:rPr>
                <w:rFonts w:ascii="Arial" w:hAnsi="Arial" w:cs="Arial"/>
                <w:color w:val="000000"/>
                <w:lang w:val="en-US"/>
              </w:rPr>
            </w:pPr>
            <w:r>
              <w:rPr>
                <w:rFonts w:ascii="Arial" w:hAnsi="Arial" w:cs="Arial"/>
                <w:color w:val="000000"/>
                <w:lang w:val="en-US"/>
              </w:rPr>
              <w:t xml:space="preserve">A property of a system that is stored in </w:t>
            </w:r>
            <w:r w:rsidR="00430BB4">
              <w:rPr>
                <w:rFonts w:ascii="Arial" w:hAnsi="Arial" w:cs="Arial"/>
                <w:color w:val="000000"/>
                <w:lang w:val="en-US"/>
              </w:rPr>
              <w:t>nonvolatile memory and not expected to be changed during system operatio</w:t>
            </w:r>
            <w:r w:rsidR="00275844">
              <w:rPr>
                <w:rFonts w:ascii="Arial" w:hAnsi="Arial" w:cs="Arial"/>
                <w:color w:val="000000"/>
                <w:lang w:val="en-US"/>
              </w:rPr>
              <w:t>n. Examples include assigned serial numbers that are unique to each module and static.</w:t>
            </w:r>
          </w:p>
          <w:p w14:paraId="3620CBAC" w14:textId="77777777" w:rsidR="00EF15CF" w:rsidRPr="00275823" w:rsidRDefault="00EF15CF" w:rsidP="00CE72F9">
            <w:pPr>
              <w:overflowPunct/>
              <w:autoSpaceDE/>
              <w:autoSpaceDN/>
              <w:adjustRightInd/>
              <w:textAlignment w:val="auto"/>
              <w:rPr>
                <w:rFonts w:cs="Arial"/>
                <w:color w:val="000000"/>
              </w:rPr>
            </w:pPr>
          </w:p>
        </w:tc>
      </w:tr>
      <w:tr w:rsidR="007A7BC6" w:rsidRPr="00275823" w14:paraId="4E3C3C42" w14:textId="77777777" w:rsidTr="00A73538">
        <w:trPr>
          <w:trHeight w:val="410"/>
        </w:trPr>
        <w:tc>
          <w:tcPr>
            <w:tcW w:w="2965" w:type="dxa"/>
            <w:noWrap/>
          </w:tcPr>
          <w:p w14:paraId="28DC8BD9" w14:textId="09F6ACD3" w:rsidR="007A7BC6" w:rsidRDefault="00275844" w:rsidP="00CE72F9">
            <w:pPr>
              <w:contextualSpacing/>
              <w:rPr>
                <w:rFonts w:cs="Arial"/>
                <w:color w:val="000000"/>
              </w:rPr>
            </w:pPr>
            <w:r>
              <w:rPr>
                <w:rFonts w:cs="Arial"/>
                <w:color w:val="000000"/>
              </w:rPr>
              <w:t>Runtime variable</w:t>
            </w:r>
          </w:p>
        </w:tc>
        <w:tc>
          <w:tcPr>
            <w:tcW w:w="7804" w:type="dxa"/>
          </w:tcPr>
          <w:p w14:paraId="2FEDBB6E" w14:textId="3622D09E" w:rsidR="007A7BC6" w:rsidRDefault="00713A0C" w:rsidP="00CE72F9">
            <w:pPr>
              <w:pStyle w:val="VelocityScript"/>
              <w:rPr>
                <w:rFonts w:ascii="Arial" w:hAnsi="Arial" w:cs="Arial"/>
                <w:color w:val="000000"/>
                <w:lang w:val="en-US"/>
              </w:rPr>
            </w:pPr>
            <w:r>
              <w:rPr>
                <w:rFonts w:ascii="Arial" w:hAnsi="Arial" w:cs="Arial"/>
                <w:color w:val="000000"/>
                <w:lang w:val="en-US"/>
              </w:rPr>
              <w:t xml:space="preserve">A property of a system that can be read and </w:t>
            </w:r>
            <w:r w:rsidR="008A24E0">
              <w:rPr>
                <w:rFonts w:ascii="Arial" w:hAnsi="Arial" w:cs="Arial"/>
                <w:color w:val="000000"/>
                <w:lang w:val="en-US"/>
              </w:rPr>
              <w:t xml:space="preserve">modified during normal system operation. The variable might be stored in volatile or nonvolatile memory. Examples include </w:t>
            </w:r>
            <w:r w:rsidR="00AA724F">
              <w:rPr>
                <w:rFonts w:ascii="Arial" w:hAnsi="Arial" w:cs="Arial"/>
                <w:color w:val="000000"/>
                <w:lang w:val="en-US"/>
              </w:rPr>
              <w:t xml:space="preserve">stored/saved records, system states, and </w:t>
            </w:r>
            <w:r w:rsidR="004B6CE8">
              <w:rPr>
                <w:rFonts w:ascii="Arial" w:hAnsi="Arial" w:cs="Arial"/>
                <w:color w:val="000000"/>
                <w:lang w:val="en-US"/>
              </w:rPr>
              <w:t>measured values.</w:t>
            </w:r>
          </w:p>
        </w:tc>
      </w:tr>
      <w:tr w:rsidR="007A7BC6" w:rsidRPr="00275823" w14:paraId="27D08227" w14:textId="77777777" w:rsidTr="00A73538">
        <w:trPr>
          <w:trHeight w:val="410"/>
        </w:trPr>
        <w:tc>
          <w:tcPr>
            <w:tcW w:w="2965" w:type="dxa"/>
            <w:noWrap/>
          </w:tcPr>
          <w:p w14:paraId="554079C8" w14:textId="39199711" w:rsidR="007A7BC6" w:rsidRDefault="004B6CE8" w:rsidP="00CE72F9">
            <w:pPr>
              <w:contextualSpacing/>
              <w:rPr>
                <w:rFonts w:cs="Arial"/>
                <w:color w:val="000000"/>
              </w:rPr>
            </w:pPr>
            <w:r>
              <w:rPr>
                <w:rFonts w:cs="Arial"/>
                <w:color w:val="000000"/>
              </w:rPr>
              <w:t>Message</w:t>
            </w:r>
          </w:p>
        </w:tc>
        <w:tc>
          <w:tcPr>
            <w:tcW w:w="7804" w:type="dxa"/>
          </w:tcPr>
          <w:p w14:paraId="43D37A5C" w14:textId="77777777" w:rsidR="007A7BC6" w:rsidRDefault="000F7483" w:rsidP="00CE72F9">
            <w:pPr>
              <w:pStyle w:val="VelocityScript"/>
              <w:rPr>
                <w:rFonts w:ascii="Arial" w:hAnsi="Arial" w:cs="Arial"/>
                <w:color w:val="000000"/>
                <w:lang w:val="en-US"/>
              </w:rPr>
            </w:pPr>
            <w:r>
              <w:rPr>
                <w:rFonts w:ascii="Arial" w:hAnsi="Arial" w:cs="Arial"/>
                <w:color w:val="000000"/>
                <w:lang w:val="en-US"/>
              </w:rPr>
              <w:t>A message defines a data structure whose elements are all transmitted simul</w:t>
            </w:r>
            <w:r w:rsidR="00E726C9">
              <w:rPr>
                <w:rFonts w:ascii="Arial" w:hAnsi="Arial" w:cs="Arial"/>
                <w:color w:val="000000"/>
                <w:lang w:val="en-US"/>
              </w:rPr>
              <w:t>taneously. The message might be transmitted within a single system, or across a network between two separate systems.</w:t>
            </w:r>
          </w:p>
          <w:p w14:paraId="61B31F6B" w14:textId="77777777" w:rsidR="00E726C9" w:rsidRDefault="00E726C9" w:rsidP="00CE72F9">
            <w:pPr>
              <w:pStyle w:val="VelocityScript"/>
              <w:rPr>
                <w:rFonts w:ascii="Arial" w:hAnsi="Arial" w:cs="Arial"/>
                <w:color w:val="000000"/>
                <w:lang w:val="en-US"/>
              </w:rPr>
            </w:pPr>
          </w:p>
          <w:p w14:paraId="0135BE61" w14:textId="77777777" w:rsidR="00E726C9" w:rsidRDefault="00E726C9" w:rsidP="00CE72F9">
            <w:pPr>
              <w:pStyle w:val="VelocityScript"/>
              <w:rPr>
                <w:rFonts w:ascii="Arial" w:hAnsi="Arial" w:cs="Arial"/>
                <w:color w:val="000000"/>
                <w:lang w:val="en-US"/>
              </w:rPr>
            </w:pPr>
            <w:r>
              <w:rPr>
                <w:rFonts w:ascii="Arial" w:hAnsi="Arial" w:cs="Arial"/>
                <w:color w:val="000000"/>
                <w:lang w:val="en-US"/>
              </w:rPr>
              <w:t>T</w:t>
            </w:r>
            <w:r w:rsidR="00F802AD">
              <w:rPr>
                <w:rFonts w:ascii="Arial" w:hAnsi="Arial" w:cs="Arial"/>
                <w:color w:val="000000"/>
                <w:lang w:val="en-US"/>
              </w:rPr>
              <w:t>he term “message” is used here to reduce confusion when discussing automotive system behaviors. As it is used in this document, a “message” is identical to the concept of a “signal” as defined in UML/SysML.</w:t>
            </w:r>
          </w:p>
          <w:p w14:paraId="6C596274" w14:textId="77777777" w:rsidR="00053411" w:rsidRDefault="00053411" w:rsidP="00CE72F9">
            <w:pPr>
              <w:pStyle w:val="VelocityScript"/>
              <w:rPr>
                <w:rFonts w:ascii="Arial" w:hAnsi="Arial" w:cs="Arial"/>
                <w:color w:val="000000"/>
                <w:lang w:val="en-US"/>
              </w:rPr>
            </w:pPr>
          </w:p>
          <w:p w14:paraId="258CDB94" w14:textId="41589590" w:rsidR="00053411" w:rsidRPr="00053411" w:rsidRDefault="00053411" w:rsidP="00CE72F9">
            <w:pPr>
              <w:pStyle w:val="VelocityScript"/>
              <w:rPr>
                <w:rFonts w:ascii="Arial" w:hAnsi="Arial" w:cs="Arial"/>
                <w:color w:val="000000"/>
                <w:lang w:val="en-US"/>
              </w:rPr>
            </w:pPr>
            <w:r>
              <w:rPr>
                <w:rFonts w:ascii="Arial" w:hAnsi="Arial" w:cs="Arial"/>
                <w:color w:val="000000"/>
                <w:lang w:val="en-US"/>
              </w:rPr>
              <w:t xml:space="preserve">A message may or may not contain </w:t>
            </w:r>
            <w:r>
              <w:rPr>
                <w:rFonts w:ascii="Arial" w:hAnsi="Arial" w:cs="Arial"/>
                <w:i/>
                <w:color w:val="000000"/>
                <w:lang w:val="en-US"/>
              </w:rPr>
              <w:t>signals</w:t>
            </w:r>
            <w:r>
              <w:rPr>
                <w:rFonts w:ascii="Arial" w:hAnsi="Arial" w:cs="Arial"/>
                <w:color w:val="000000"/>
                <w:lang w:val="en-US"/>
              </w:rPr>
              <w:t xml:space="preserve"> – see below.</w:t>
            </w:r>
          </w:p>
        </w:tc>
      </w:tr>
      <w:tr w:rsidR="00053411" w:rsidRPr="00275823" w14:paraId="12B24DC8" w14:textId="77777777" w:rsidTr="00A73538">
        <w:trPr>
          <w:trHeight w:val="410"/>
        </w:trPr>
        <w:tc>
          <w:tcPr>
            <w:tcW w:w="2965" w:type="dxa"/>
            <w:noWrap/>
          </w:tcPr>
          <w:p w14:paraId="4A1AA601" w14:textId="73911F76" w:rsidR="00053411" w:rsidRDefault="00053411" w:rsidP="00CE72F9">
            <w:pPr>
              <w:contextualSpacing/>
              <w:rPr>
                <w:rFonts w:cs="Arial"/>
                <w:color w:val="000000"/>
              </w:rPr>
            </w:pPr>
            <w:r>
              <w:rPr>
                <w:rFonts w:cs="Arial"/>
                <w:color w:val="000000"/>
              </w:rPr>
              <w:lastRenderedPageBreak/>
              <w:t>Signal</w:t>
            </w:r>
          </w:p>
        </w:tc>
        <w:tc>
          <w:tcPr>
            <w:tcW w:w="7804" w:type="dxa"/>
          </w:tcPr>
          <w:p w14:paraId="124DDDE8" w14:textId="1FA05289" w:rsidR="00053411" w:rsidRDefault="00053411" w:rsidP="00CE72F9">
            <w:pPr>
              <w:pStyle w:val="VelocityScript"/>
              <w:rPr>
                <w:rFonts w:ascii="Arial" w:hAnsi="Arial" w:cs="Arial"/>
                <w:color w:val="000000"/>
                <w:lang w:val="en-US"/>
              </w:rPr>
            </w:pPr>
            <w:r>
              <w:rPr>
                <w:rFonts w:ascii="Arial" w:hAnsi="Arial" w:cs="Arial"/>
                <w:color w:val="000000"/>
                <w:lang w:val="en-US"/>
              </w:rPr>
              <w:t>A signal is a single data element within a message.</w:t>
            </w:r>
            <w:r w:rsidR="00532535">
              <w:rPr>
                <w:rFonts w:ascii="Arial" w:hAnsi="Arial" w:cs="Arial"/>
                <w:color w:val="000000"/>
                <w:lang w:val="en-US"/>
              </w:rPr>
              <w:t xml:space="preserve"> A signal cannot be transmitted independently of a message, but a message can </w:t>
            </w:r>
            <w:r w:rsidR="00A73538">
              <w:rPr>
                <w:rFonts w:ascii="Arial" w:hAnsi="Arial" w:cs="Arial"/>
                <w:color w:val="000000"/>
                <w:lang w:val="en-US"/>
              </w:rPr>
              <w:t>be transmitted without any signals.</w:t>
            </w:r>
          </w:p>
          <w:p w14:paraId="5E33A075" w14:textId="77777777" w:rsidR="001C7D4D" w:rsidRDefault="001C7D4D" w:rsidP="00CE72F9">
            <w:pPr>
              <w:pStyle w:val="VelocityScript"/>
              <w:rPr>
                <w:rFonts w:ascii="Arial" w:hAnsi="Arial" w:cs="Arial"/>
                <w:color w:val="000000"/>
                <w:lang w:val="en-US"/>
              </w:rPr>
            </w:pPr>
          </w:p>
          <w:p w14:paraId="7B5F50F9" w14:textId="2221D86C" w:rsidR="001C7D4D" w:rsidRPr="001C7D4D" w:rsidRDefault="001C7D4D" w:rsidP="00CE72F9">
            <w:pPr>
              <w:pStyle w:val="VelocityScript"/>
              <w:rPr>
                <w:rFonts w:ascii="Arial" w:hAnsi="Arial" w:cs="Arial"/>
                <w:color w:val="000000"/>
                <w:lang w:val="en-US"/>
              </w:rPr>
            </w:pPr>
            <w:r>
              <w:rPr>
                <w:rFonts w:ascii="Arial" w:hAnsi="Arial" w:cs="Arial"/>
                <w:color w:val="000000"/>
                <w:lang w:val="en-US"/>
              </w:rPr>
              <w:t xml:space="preserve">As it is used in this document, a signal corresponds to the UML/SysML concept of a </w:t>
            </w:r>
            <w:r>
              <w:rPr>
                <w:rFonts w:ascii="Arial" w:hAnsi="Arial" w:cs="Arial"/>
                <w:i/>
                <w:color w:val="000000"/>
                <w:lang w:val="en-US"/>
              </w:rPr>
              <w:t>property</w:t>
            </w:r>
            <w:r>
              <w:rPr>
                <w:rFonts w:ascii="Arial" w:hAnsi="Arial" w:cs="Arial"/>
                <w:color w:val="000000"/>
                <w:lang w:val="en-US"/>
              </w:rPr>
              <w:t xml:space="preserve">. </w:t>
            </w:r>
          </w:p>
        </w:tc>
      </w:tr>
    </w:tbl>
    <w:p w14:paraId="542BE3FD" w14:textId="77777777" w:rsidR="00EF15CF" w:rsidRPr="00FF0A40" w:rsidRDefault="00EF15CF" w:rsidP="00FF0A40"/>
    <w:p w14:paraId="5BFDEDCF" w14:textId="77777777" w:rsidR="00A82627" w:rsidRDefault="00A82627" w:rsidP="0071426C">
      <w:pPr>
        <w:pStyle w:val="Heading3"/>
        <w:rPr>
          <w:lang w:val="en-GB"/>
        </w:rPr>
      </w:pPr>
      <w:bookmarkStart w:id="26" w:name="_Toc388364620"/>
      <w:bookmarkStart w:id="27" w:name="_Toc420397674"/>
      <w:bookmarkStart w:id="28" w:name="_Ref402369865"/>
      <w:bookmarkStart w:id="29" w:name="_Toc396825968"/>
      <w:bookmarkStart w:id="30" w:name="_Toc49176851"/>
      <w:r>
        <w:rPr>
          <w:lang w:val="en-GB"/>
        </w:rPr>
        <w:t>Requirements Templates</w:t>
      </w:r>
      <w:bookmarkEnd w:id="26"/>
      <w:bookmarkEnd w:id="27"/>
      <w:bookmarkEnd w:id="28"/>
      <w:bookmarkEnd w:id="29"/>
      <w:bookmarkEnd w:id="30"/>
    </w:p>
    <w:p w14:paraId="3798FC16" w14:textId="4367552B" w:rsidR="007E0C44" w:rsidRDefault="007E0C44" w:rsidP="007E0C44">
      <w:pPr>
        <w:pStyle w:val="BodyText"/>
      </w:pPr>
      <w:bookmarkStart w:id="31" w:name="_Toc420397675"/>
      <w:r w:rsidRPr="00352F3E">
        <w:t>Each requirement</w:t>
      </w:r>
      <w:r>
        <w:t xml:space="preserve">, use case or scenario </w:t>
      </w:r>
      <w:r w:rsidRPr="00352F3E">
        <w:t>in th</w:t>
      </w:r>
      <w:r>
        <w:t>is</w:t>
      </w:r>
      <w:r w:rsidRPr="00352F3E">
        <w:t xml:space="preserve"> </w:t>
      </w:r>
      <w:r>
        <w:t xml:space="preserve">specification shall follow the corresponding template given in the document template </w:t>
      </w:r>
      <w:r w:rsidRPr="00F015F4">
        <w:rPr>
          <w:i/>
        </w:rPr>
        <w:t>Specification_Macros.dotm</w:t>
      </w:r>
      <w:r>
        <w:t xml:space="preserve"> at </w:t>
      </w:r>
      <w:hyperlink r:id="rId17" w:history="1">
        <w:r w:rsidRPr="00F95EDB">
          <w:rPr>
            <w:rStyle w:val="Hyperlink"/>
          </w:rPr>
          <w:t>RE Wiki - Specification Templates</w:t>
        </w:r>
      </w:hyperlink>
      <w:r>
        <w:t>.</w:t>
      </w:r>
    </w:p>
    <w:p w14:paraId="5693367F" w14:textId="39B3109D" w:rsidR="007D0C46" w:rsidRPr="00B4449D" w:rsidRDefault="00F923BF" w:rsidP="00B4449D">
      <w:pPr>
        <w:pStyle w:val="Heading4"/>
        <w:ind w:left="1135" w:hanging="1135"/>
        <w:rPr>
          <w:lang w:val="en-GB"/>
        </w:rPr>
      </w:pPr>
      <w:r>
        <w:rPr>
          <w:lang w:val="en-GB"/>
        </w:rPr>
        <w:t>Identification of R</w:t>
      </w:r>
      <w:r w:rsidR="00A82627" w:rsidRPr="00352F3E">
        <w:rPr>
          <w:lang w:val="en-GB"/>
        </w:rPr>
        <w:t>equirements</w:t>
      </w:r>
      <w:bookmarkEnd w:id="31"/>
    </w:p>
    <w:p w14:paraId="689E8FC9" w14:textId="77777777" w:rsidR="00A82627" w:rsidRDefault="00A82627" w:rsidP="00A82627">
      <w:pPr>
        <w:pStyle w:val="Heading4"/>
        <w:ind w:left="1135" w:hanging="1135"/>
        <w:rPr>
          <w:lang w:val="en-GB"/>
        </w:rPr>
      </w:pPr>
      <w:bookmarkStart w:id="32" w:name="_Toc420397676"/>
      <w:r>
        <w:rPr>
          <w:lang w:val="en-GB"/>
        </w:rPr>
        <w:t>Requirements Attributes</w:t>
      </w:r>
      <w:bookmarkEnd w:id="32"/>
    </w:p>
    <w:p w14:paraId="5D3613EF" w14:textId="5149A408" w:rsidR="00532AFB" w:rsidRPr="00C81119" w:rsidRDefault="00D6602D" w:rsidP="00C81119">
      <w:pPr>
        <w:pStyle w:val="BodyText"/>
      </w:pPr>
      <w:r>
        <w:t xml:space="preserve">The templates provided by </w:t>
      </w:r>
      <w:r w:rsidRPr="00F015F4">
        <w:rPr>
          <w:i/>
        </w:rPr>
        <w:t>Specification_Macros.dotm</w:t>
      </w:r>
      <w:r>
        <w:t xml:space="preserve"> define a list of </w:t>
      </w:r>
      <w:r w:rsidRPr="007C20FA">
        <w:t xml:space="preserve">attributes </w:t>
      </w:r>
      <w:r>
        <w:t>for</w:t>
      </w:r>
      <w:r w:rsidRPr="007C20FA">
        <w:t xml:space="preserve"> each requirement. This helps to classify </w:t>
      </w:r>
      <w:r>
        <w:t>the requirement</w:t>
      </w:r>
      <w:r w:rsidRPr="007C20FA">
        <w:t xml:space="preserve">. </w:t>
      </w:r>
      <w:r>
        <w:t>The</w:t>
      </w:r>
      <w:r w:rsidRPr="007C20FA">
        <w:t xml:space="preserve"> </w:t>
      </w:r>
      <w:r>
        <w:t>attributes are explained at</w:t>
      </w:r>
      <w:r w:rsidRPr="007C20FA">
        <w:t xml:space="preserve"> </w:t>
      </w:r>
      <w:hyperlink r:id="rId18" w:history="1">
        <w:r w:rsidRPr="00F95EDB">
          <w:rPr>
            <w:rStyle w:val="Hyperlink"/>
          </w:rPr>
          <w:t>RE Wiki - Requirements Attributes</w:t>
        </w:r>
      </w:hyperlink>
      <w:r w:rsidRPr="007C20FA">
        <w:t>.</w:t>
      </w:r>
      <w:bookmarkEnd w:id="24"/>
    </w:p>
    <w:p w14:paraId="20352645" w14:textId="77777777" w:rsidR="00214F7F" w:rsidRDefault="00214F7F" w:rsidP="00FE324E">
      <w:pPr>
        <w:pStyle w:val="Heading1"/>
      </w:pPr>
      <w:bookmarkStart w:id="33" w:name="_ASSUMPTIONS_AND_DEPENDENCIES"/>
      <w:bookmarkStart w:id="34" w:name="_Toc49176852"/>
      <w:bookmarkEnd w:id="33"/>
      <w:r>
        <w:lastRenderedPageBreak/>
        <w:t>Function Group Description</w:t>
      </w:r>
      <w:bookmarkEnd w:id="34"/>
    </w:p>
    <w:p w14:paraId="2B076DE1" w14:textId="3218A454" w:rsidR="00195520" w:rsidRDefault="00195520" w:rsidP="00195520">
      <w:r>
        <w:t xml:space="preserve">This Function Group consists of documentation about the logical system component </w:t>
      </w:r>
      <w:r>
        <w:rPr>
          <w:noProof/>
        </w:rPr>
        <w:drawing>
          <wp:inline distT="0" distB="0" distL="0" distR="0" wp14:anchorId="1DC1B6DA" wp14:editId="2B908DAE">
            <wp:extent cx="152400" cy="152400"/>
            <wp:effectExtent l="0" t="0" r="0" b="0"/>
            <wp:docPr id="3" name="Picture -530348061.png" descr="-5303480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530348061.png"/>
                    <pic:cNvPicPr/>
                  </pic:nvPicPr>
                  <pic:blipFill>
                    <a:blip r:embed="rId19" cstate="print"/>
                    <a:stretch>
                      <a:fillRect/>
                    </a:stretch>
                  </pic:blipFill>
                  <pic:spPr>
                    <a:xfrm>
                      <a:off x="0" y="0"/>
                      <a:ext cx="152400" cy="152400"/>
                    </a:xfrm>
                    <a:prstGeom prst="rect">
                      <a:avLst/>
                    </a:prstGeom>
                  </pic:spPr>
                </pic:pic>
              </a:graphicData>
            </a:graphic>
          </wp:inline>
        </w:drawing>
      </w:r>
      <w:r w:rsidR="0079100A">
        <w:t xml:space="preserve"> </w:t>
      </w:r>
      <w:r w:rsidR="0079100A">
        <w:rPr>
          <w:b/>
        </w:rPr>
        <w:t>Center Stack Display System.</w:t>
      </w:r>
      <w:r w:rsidR="00702A5F">
        <w:t>.</w:t>
      </w:r>
    </w:p>
    <w:p w14:paraId="0D46ED27" w14:textId="77777777" w:rsidR="00A420A2" w:rsidRPr="002908C9" w:rsidRDefault="00A420A2" w:rsidP="00A420A2">
      <w:pPr>
        <w:rPr>
          <w:color w:val="C00000"/>
        </w:rPr>
      </w:pPr>
    </w:p>
    <w:p w14:paraId="05C9C04F" w14:textId="1F3CD808" w:rsidR="00D251A1" w:rsidRPr="00D251A1" w:rsidRDefault="00804BEC" w:rsidP="00C42B51">
      <w:pPr>
        <w:pStyle w:val="Heading2"/>
      </w:pPr>
      <w:bookmarkStart w:id="35" w:name="_Toc49176853"/>
      <w:r>
        <w:t>Logical System Properties</w:t>
      </w:r>
      <w:bookmarkEnd w:id="35"/>
    </w:p>
    <w:p w14:paraId="41198151" w14:textId="77777777" w:rsidR="00FF02B5" w:rsidRPr="006D6AAD" w:rsidRDefault="00FF02B5" w:rsidP="00FF02B5">
      <w:pPr>
        <w:pStyle w:val="Heading4"/>
      </w:pPr>
      <w:r>
        <w:t>Configuration Parameters</w:t>
      </w:r>
    </w:p>
    <w:tbl>
      <w:tblPr>
        <w:tblStyle w:val="TableGrid"/>
        <w:tblW w:w="10165" w:type="dxa"/>
        <w:tblInd w:w="0" w:type="dxa"/>
        <w:tblLayout w:type="fixed"/>
        <w:tblLook w:val="04A0" w:firstRow="1" w:lastRow="0" w:firstColumn="1" w:lastColumn="0" w:noHBand="0" w:noVBand="1"/>
      </w:tblPr>
      <w:tblGrid>
        <w:gridCol w:w="1975"/>
        <w:gridCol w:w="1800"/>
        <w:gridCol w:w="6390"/>
      </w:tblGrid>
      <w:tr w:rsidR="00FF02B5" w:rsidRPr="00E54DEA" w14:paraId="59522A0E" w14:textId="77777777" w:rsidTr="00C91185">
        <w:trPr>
          <w:trHeight w:val="260"/>
        </w:trPr>
        <w:tc>
          <w:tcPr>
            <w:tcW w:w="1975" w:type="dxa"/>
            <w:shd w:val="clear" w:color="auto" w:fill="D9D9D9" w:themeFill="background1" w:themeFillShade="D9"/>
            <w:noWrap/>
            <w:hideMark/>
          </w:tcPr>
          <w:p w14:paraId="0A82E4FC" w14:textId="77777777" w:rsidR="00FF02B5" w:rsidRPr="00E54DEA" w:rsidRDefault="00FF02B5" w:rsidP="00DE189F">
            <w:pPr>
              <w:overflowPunct/>
              <w:autoSpaceDE/>
              <w:autoSpaceDN/>
              <w:adjustRightInd/>
              <w:textAlignment w:val="auto"/>
              <w:rPr>
                <w:rFonts w:cs="Arial"/>
                <w:b/>
                <w:bCs/>
                <w:color w:val="000000"/>
              </w:rPr>
            </w:pPr>
            <w:r>
              <w:rPr>
                <w:rFonts w:cs="Arial"/>
                <w:b/>
                <w:bCs/>
                <w:color w:val="000000"/>
              </w:rPr>
              <w:t>Parameter name</w:t>
            </w:r>
          </w:p>
        </w:tc>
        <w:tc>
          <w:tcPr>
            <w:tcW w:w="1800" w:type="dxa"/>
            <w:shd w:val="clear" w:color="auto" w:fill="D9D9D9" w:themeFill="background1" w:themeFillShade="D9"/>
          </w:tcPr>
          <w:p w14:paraId="5A9741E1" w14:textId="77777777" w:rsidR="00FF02B5" w:rsidRDefault="00FF02B5" w:rsidP="00DE189F">
            <w:pPr>
              <w:overflowPunct/>
              <w:autoSpaceDE/>
              <w:autoSpaceDN/>
              <w:adjustRightInd/>
              <w:textAlignment w:val="auto"/>
              <w:rPr>
                <w:rFonts w:cs="Arial"/>
                <w:b/>
                <w:bCs/>
                <w:color w:val="000000"/>
              </w:rPr>
            </w:pPr>
            <w:r>
              <w:rPr>
                <w:rFonts w:cs="Arial"/>
                <w:b/>
                <w:bCs/>
                <w:color w:val="000000"/>
              </w:rPr>
              <w:t>Data type</w:t>
            </w:r>
          </w:p>
        </w:tc>
        <w:tc>
          <w:tcPr>
            <w:tcW w:w="6390" w:type="dxa"/>
            <w:shd w:val="clear" w:color="auto" w:fill="D9D9D9" w:themeFill="background1" w:themeFillShade="D9"/>
            <w:noWrap/>
            <w:hideMark/>
          </w:tcPr>
          <w:p w14:paraId="32ED6BED" w14:textId="77777777" w:rsidR="00FF02B5" w:rsidRPr="00E54DEA" w:rsidRDefault="00FF02B5" w:rsidP="00DE189F">
            <w:pPr>
              <w:overflowPunct/>
              <w:autoSpaceDE/>
              <w:autoSpaceDN/>
              <w:adjustRightInd/>
              <w:textAlignment w:val="auto"/>
              <w:rPr>
                <w:rFonts w:cs="Arial"/>
                <w:b/>
                <w:bCs/>
                <w:color w:val="000000"/>
              </w:rPr>
            </w:pPr>
            <w:r>
              <w:rPr>
                <w:rFonts w:cs="Arial"/>
                <w:b/>
                <w:bCs/>
                <w:color w:val="000000"/>
              </w:rPr>
              <w:t>Description</w:t>
            </w:r>
          </w:p>
        </w:tc>
      </w:tr>
      <w:tr w:rsidR="00FF02B5" w:rsidRPr="00275823" w14:paraId="422B624F" w14:textId="111049E8" w:rsidTr="00C91185">
        <w:trPr>
          <w:trHeight w:val="410"/>
        </w:trPr>
        <w:tc>
          <w:tcPr>
            <w:tcW w:w="1975" w:type="dxa"/>
            <w:noWrap/>
          </w:tcPr>
          <w:p w14:paraId="482358DD" w14:textId="77777777" w:rsidR="00FF02B5" w:rsidRPr="002814A9" w:rsidRDefault="00FF02B5" w:rsidP="00DE189F">
            <w:pPr>
              <w:contextualSpacing/>
              <w:rPr>
                <w:rFonts w:cs="Arial"/>
                <w:color w:val="000000"/>
              </w:rPr>
            </w:pPr>
            <w:r w:rsidRPr="002814A9">
              <w:rPr>
                <w:rFonts w:cs="Arial"/>
                <w:color w:val="000000"/>
              </w:rPr>
              <w:t>MyKey Creation Body Control System Response Timeout</w:t>
            </w:r>
          </w:p>
        </w:tc>
        <w:tc>
          <w:tcPr>
            <w:tcW w:w="1800" w:type="dxa"/>
          </w:tcPr>
          <w:p w14:paraId="0F14F932" w14:textId="77777777" w:rsidR="00FF02B5" w:rsidRPr="002814A9" w:rsidRDefault="00FF02B5" w:rsidP="00DE189F">
            <w:pPr>
              <w:pStyle w:val="VelocityScript"/>
              <w:rPr>
                <w:rFonts w:ascii="Arial" w:hAnsi="Arial" w:cs="Arial"/>
                <w:color w:val="000000"/>
                <w:lang w:val="en-US"/>
              </w:rPr>
            </w:pPr>
            <w:r w:rsidRPr="002814A9">
              <w:rPr>
                <w:rFonts w:ascii="Arial" w:hAnsi="Arial" w:cs="Arial"/>
                <w:color w:val="000000"/>
                <w:lang w:val="en-US"/>
              </w:rPr>
              <w:t xml:space="preserve">period duration </w:t>
            </w:r>
          </w:p>
          <w:p w14:paraId="32A89DA6" w14:textId="77777777" w:rsidR="00FF02B5" w:rsidRPr="00275823" w:rsidRDefault="00FF02B5" w:rsidP="00DE189F">
            <w:pPr>
              <w:overflowPunct/>
              <w:autoSpaceDE/>
              <w:autoSpaceDN/>
              <w:adjustRightInd/>
              <w:textAlignment w:val="auto"/>
              <w:rPr>
                <w:rFonts w:cs="Arial"/>
                <w:color w:val="000000"/>
              </w:rPr>
            </w:pPr>
          </w:p>
        </w:tc>
        <w:tc>
          <w:tcPr>
            <w:tcW w:w="6390" w:type="dxa"/>
            <w:noWrap/>
          </w:tcPr>
          <w:p w14:paraId="4C611A23" w14:textId="77777777" w:rsidR="00FF02B5" w:rsidRDefault="00FF02B5" w:rsidP="00DE189F">
            <w:pPr>
              <w:rPr>
                <w:rFonts w:cs="Arial"/>
                <w:color w:val="000000"/>
              </w:rPr>
            </w:pPr>
            <w:r>
              <w:rPr>
                <w:rFonts w:cs="Arial"/>
                <w:color w:val="000000"/>
              </w:rPr>
              <w:t>The duration that the Display System will wait to receive a response from the Body Control System indicating that it is ready/allowing for MyKey creation</w:t>
            </w:r>
          </w:p>
          <w:p w14:paraId="16377CB7" w14:textId="77777777" w:rsidR="00FF02B5" w:rsidRDefault="00FF02B5" w:rsidP="00DE189F">
            <w:pPr>
              <w:rPr>
                <w:rFonts w:cs="Arial"/>
                <w:color w:val="000000"/>
              </w:rPr>
            </w:pPr>
            <w:r>
              <w:rPr>
                <w:rFonts w:cs="Arial"/>
                <w:color w:val="000000"/>
              </w:rPr>
              <w:t>Default value =  30 seconds</w:t>
            </w:r>
          </w:p>
        </w:tc>
      </w:tr>
      <w:tr w:rsidR="00FF02B5" w:rsidRPr="00275823" w14:paraId="4694806F" w14:textId="77777777" w:rsidTr="00C91185">
        <w:trPr>
          <w:trHeight w:val="410"/>
        </w:trPr>
        <w:tc>
          <w:tcPr>
            <w:tcW w:w="1975" w:type="dxa"/>
            <w:noWrap/>
          </w:tcPr>
          <w:p w14:paraId="1FB80B19" w14:textId="77777777" w:rsidR="00FF02B5" w:rsidRPr="002814A9" w:rsidRDefault="00FF02B5" w:rsidP="00DE189F">
            <w:pPr>
              <w:contextualSpacing/>
              <w:rPr>
                <w:rFonts w:cs="Arial"/>
                <w:color w:val="000000"/>
              </w:rPr>
            </w:pPr>
            <w:r w:rsidRPr="002814A9">
              <w:rPr>
                <w:rFonts w:cs="Arial"/>
                <w:color w:val="000000"/>
              </w:rPr>
              <w:t>NFC fleet management active</w:t>
            </w:r>
          </w:p>
        </w:tc>
        <w:tc>
          <w:tcPr>
            <w:tcW w:w="1800" w:type="dxa"/>
          </w:tcPr>
          <w:p w14:paraId="728E76A6" w14:textId="77777777" w:rsidR="00FF02B5" w:rsidRPr="002814A9" w:rsidRDefault="00FF02B5" w:rsidP="00DE189F">
            <w:pPr>
              <w:pStyle w:val="VelocityScript"/>
              <w:rPr>
                <w:rFonts w:ascii="Arial" w:hAnsi="Arial" w:cs="Arial"/>
                <w:color w:val="000000"/>
                <w:lang w:val="en-US"/>
              </w:rPr>
            </w:pPr>
            <w:r w:rsidRPr="002814A9">
              <w:rPr>
                <w:rFonts w:ascii="Arial" w:hAnsi="Arial" w:cs="Arial"/>
                <w:color w:val="000000"/>
                <w:lang w:val="en-US"/>
              </w:rPr>
              <w:t xml:space="preserve">Boolean </w:t>
            </w:r>
          </w:p>
          <w:p w14:paraId="5E6AC3D3" w14:textId="77777777" w:rsidR="00FF02B5" w:rsidRPr="00275823" w:rsidRDefault="00FF02B5" w:rsidP="00DE189F">
            <w:pPr>
              <w:overflowPunct/>
              <w:autoSpaceDE/>
              <w:autoSpaceDN/>
              <w:adjustRightInd/>
              <w:textAlignment w:val="auto"/>
              <w:rPr>
                <w:rFonts w:cs="Arial"/>
                <w:color w:val="000000"/>
              </w:rPr>
            </w:pPr>
          </w:p>
        </w:tc>
        <w:tc>
          <w:tcPr>
            <w:tcW w:w="6390" w:type="dxa"/>
            <w:noWrap/>
          </w:tcPr>
          <w:p w14:paraId="08D538ED" w14:textId="77777777" w:rsidR="00FF02B5" w:rsidRDefault="00FF02B5" w:rsidP="00DE189F">
            <w:pPr>
              <w:rPr>
                <w:rFonts w:cs="Arial"/>
                <w:color w:val="000000"/>
              </w:rPr>
            </w:pPr>
            <w:r>
              <w:rPr>
                <w:rFonts w:cs="Arial"/>
                <w:color w:val="000000"/>
              </w:rPr>
              <w:t xml:space="preserve">Active = Vehicle is enrolled in "NFC Fleet Management" subscription  </w:t>
            </w:r>
          </w:p>
          <w:p w14:paraId="76F59650" w14:textId="77777777" w:rsidR="00FF02B5" w:rsidRDefault="00FF02B5" w:rsidP="00DE189F">
            <w:pPr>
              <w:rPr>
                <w:rFonts w:cs="Arial"/>
                <w:color w:val="000000"/>
              </w:rPr>
            </w:pPr>
            <w:r>
              <w:rPr>
                <w:rFonts w:cs="Arial"/>
                <w:color w:val="000000"/>
              </w:rPr>
              <w:t>Inactive = Vehicle is not enrolled in "NFC Fleet Management" subscription</w:t>
            </w:r>
          </w:p>
        </w:tc>
      </w:tr>
      <w:tr w:rsidR="00FF02B5" w:rsidRPr="00275823" w14:paraId="3761E1AE" w14:textId="77777777" w:rsidTr="00C91185">
        <w:trPr>
          <w:trHeight w:val="410"/>
        </w:trPr>
        <w:tc>
          <w:tcPr>
            <w:tcW w:w="1975" w:type="dxa"/>
            <w:noWrap/>
          </w:tcPr>
          <w:p w14:paraId="4A100874" w14:textId="77777777" w:rsidR="00FF02B5" w:rsidRPr="002814A9" w:rsidRDefault="00FF02B5" w:rsidP="00DE189F">
            <w:pPr>
              <w:contextualSpacing/>
              <w:rPr>
                <w:rFonts w:cs="Arial"/>
                <w:color w:val="000000"/>
              </w:rPr>
            </w:pPr>
            <w:r w:rsidRPr="002814A9">
              <w:rPr>
                <w:rFonts w:cs="Arial"/>
                <w:color w:val="000000"/>
              </w:rPr>
              <w:t>NFC enabled</w:t>
            </w:r>
          </w:p>
        </w:tc>
        <w:tc>
          <w:tcPr>
            <w:tcW w:w="1800" w:type="dxa"/>
          </w:tcPr>
          <w:p w14:paraId="642113B8" w14:textId="77777777" w:rsidR="00FF02B5" w:rsidRPr="002814A9" w:rsidRDefault="00FF02B5" w:rsidP="00DE189F">
            <w:pPr>
              <w:pStyle w:val="VelocityScript"/>
              <w:rPr>
                <w:rFonts w:ascii="Arial" w:hAnsi="Arial" w:cs="Arial"/>
                <w:color w:val="000000"/>
                <w:lang w:val="en-US"/>
              </w:rPr>
            </w:pPr>
            <w:r w:rsidRPr="002814A9">
              <w:rPr>
                <w:rFonts w:ascii="Arial" w:hAnsi="Arial" w:cs="Arial"/>
                <w:color w:val="000000"/>
                <w:lang w:val="en-US"/>
              </w:rPr>
              <w:t xml:space="preserve">Boolean </w:t>
            </w:r>
          </w:p>
          <w:p w14:paraId="63FE61EB" w14:textId="77777777" w:rsidR="00FF02B5" w:rsidRPr="00275823" w:rsidRDefault="00FF02B5" w:rsidP="00DE189F">
            <w:pPr>
              <w:overflowPunct/>
              <w:autoSpaceDE/>
              <w:autoSpaceDN/>
              <w:adjustRightInd/>
              <w:textAlignment w:val="auto"/>
              <w:rPr>
                <w:rFonts w:cs="Arial"/>
                <w:color w:val="000000"/>
              </w:rPr>
            </w:pPr>
          </w:p>
        </w:tc>
        <w:tc>
          <w:tcPr>
            <w:tcW w:w="6390" w:type="dxa"/>
            <w:noWrap/>
          </w:tcPr>
          <w:p w14:paraId="4F200B80" w14:textId="77777777" w:rsidR="00FF02B5" w:rsidRDefault="00FF02B5" w:rsidP="00DE189F">
            <w:pPr>
              <w:rPr>
                <w:rFonts w:cs="Arial"/>
                <w:color w:val="000000"/>
              </w:rPr>
            </w:pPr>
            <w:r>
              <w:rPr>
                <w:rFonts w:cs="Arial"/>
                <w:color w:val="000000"/>
              </w:rPr>
              <w:t xml:space="preserve">Enabled = Display System NFC feature related behaviors, screens, and pop-ups are enabled  </w:t>
            </w:r>
          </w:p>
          <w:p w14:paraId="1B661C8C" w14:textId="77777777" w:rsidR="00FF02B5" w:rsidRDefault="00FF02B5" w:rsidP="00DE189F">
            <w:pPr>
              <w:rPr>
                <w:rFonts w:cs="Arial"/>
                <w:color w:val="000000"/>
              </w:rPr>
            </w:pPr>
            <w:r>
              <w:rPr>
                <w:rFonts w:cs="Arial"/>
                <w:color w:val="000000"/>
              </w:rPr>
              <w:t>Disabled = Display System NFC feature related behaviors, screens, and pop-ups are disabled</w:t>
            </w:r>
          </w:p>
        </w:tc>
      </w:tr>
    </w:tbl>
    <w:p w14:paraId="7075D5E8" w14:textId="3A8E7F03" w:rsidR="00B30468" w:rsidRDefault="00B30468" w:rsidP="007B022F">
      <w:pPr>
        <w:pStyle w:val="Heading2"/>
        <w:numPr>
          <w:ilvl w:val="0"/>
          <w:numId w:val="0"/>
        </w:numPr>
      </w:pPr>
    </w:p>
    <w:p w14:paraId="3D483F11" w14:textId="69A801C0" w:rsidR="008F0D07" w:rsidRDefault="008F0D07" w:rsidP="00CD097E">
      <w:pPr>
        <w:pStyle w:val="Heading1"/>
      </w:pPr>
      <w:bookmarkStart w:id="36" w:name="_Toc49176854"/>
      <w:r>
        <w:lastRenderedPageBreak/>
        <w:t>Operational modes and states</w:t>
      </w:r>
      <w:bookmarkEnd w:id="36"/>
    </w:p>
    <w:p w14:paraId="03115904" w14:textId="77777777" w:rsidR="00246416" w:rsidRDefault="00246416" w:rsidP="00246416">
      <w:pPr>
        <w:pStyle w:val="Heading2"/>
      </w:pPr>
      <w:bookmarkStart w:id="37" w:name="_Toc49176855"/>
      <w:r w:rsidRPr="00574E26">
        <w:t>Display System</w:t>
      </w:r>
      <w:bookmarkEnd w:id="37"/>
    </w:p>
    <w:p w14:paraId="4B90A47A" w14:textId="77777777" w:rsidR="00246416" w:rsidRDefault="00246416" w:rsidP="00246416">
      <w:pPr>
        <w:pStyle w:val="BodyText"/>
      </w:pPr>
      <w:r w:rsidRPr="00C81A8C">
        <w:t>The screens and flows of the in-vehicle display system that are relevant to the NFC Entry and Starting feature.</w:t>
      </w:r>
    </w:p>
    <w:p w14:paraId="0702B4BE" w14:textId="77777777" w:rsidR="00246416" w:rsidRDefault="00246416" w:rsidP="00246416"/>
    <w:p w14:paraId="0DDC8E08" w14:textId="77777777" w:rsidR="00246416" w:rsidRPr="00F96B40" w:rsidRDefault="00246416" w:rsidP="00246416">
      <w:pPr>
        <w:jc w:val="center"/>
      </w:pPr>
      <w:r>
        <w:rPr>
          <w:noProof/>
        </w:rPr>
        <w:drawing>
          <wp:inline distT="0" distB="0" distL="0" distR="0" wp14:anchorId="2FD985B9" wp14:editId="46EBCE18">
            <wp:extent cx="6466204" cy="7052518"/>
            <wp:effectExtent l="0" t="0" r="0" b="0"/>
            <wp:docPr id="4" name="Picture -625742753.png" descr="-6257427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625742753.png"/>
                    <pic:cNvPicPr/>
                  </pic:nvPicPr>
                  <pic:blipFill>
                    <a:blip r:embed="rId20" cstate="print"/>
                    <a:stretch>
                      <a:fillRect/>
                    </a:stretch>
                  </pic:blipFill>
                  <pic:spPr>
                    <a:xfrm>
                      <a:off x="0" y="0"/>
                      <a:ext cx="6466204" cy="7052518"/>
                    </a:xfrm>
                    <a:prstGeom prst="rect">
                      <a:avLst/>
                    </a:prstGeom>
                  </pic:spPr>
                </pic:pic>
              </a:graphicData>
            </a:graphic>
          </wp:inline>
        </w:drawing>
      </w:r>
    </w:p>
    <w:p w14:paraId="61417470" w14:textId="7FFB0719" w:rsidR="00246416" w:rsidRPr="00041150" w:rsidRDefault="00246416" w:rsidP="00246416">
      <w:pPr>
        <w:pStyle w:val="Caption"/>
      </w:pPr>
      <w:bookmarkStart w:id="38" w:name="_Toc49176876"/>
      <w:r w:rsidRPr="00041150">
        <w:t xml:space="preserve">Figure </w:t>
      </w:r>
      <w:r>
        <w:rPr>
          <w:noProof/>
        </w:rPr>
        <w:fldChar w:fldCharType="begin"/>
      </w:r>
      <w:r>
        <w:rPr>
          <w:noProof/>
        </w:rPr>
        <w:instrText xml:space="preserve"> SEQ Figure \* ARABIC </w:instrText>
      </w:r>
      <w:r>
        <w:rPr>
          <w:noProof/>
        </w:rPr>
        <w:fldChar w:fldCharType="separate"/>
      </w:r>
      <w:r w:rsidR="00CC2BE6">
        <w:rPr>
          <w:noProof/>
        </w:rPr>
        <w:t>1</w:t>
      </w:r>
      <w:r>
        <w:rPr>
          <w:noProof/>
        </w:rPr>
        <w:fldChar w:fldCharType="end"/>
      </w:r>
      <w:r w:rsidRPr="00041150">
        <w:t xml:space="preserve">: </w:t>
      </w:r>
      <w:r w:rsidRPr="00574E26">
        <w:t>Display System</w:t>
      </w:r>
      <w:bookmarkEnd w:id="38"/>
    </w:p>
    <w:p w14:paraId="271CDAFC" w14:textId="77777777" w:rsidR="00246416" w:rsidRDefault="00246416" w:rsidP="00246416"/>
    <w:p w14:paraId="1909B769" w14:textId="77777777" w:rsidR="00246416" w:rsidRDefault="00246416" w:rsidP="00246416">
      <w:pPr>
        <w:pStyle w:val="Heading3"/>
      </w:pPr>
      <w:bookmarkStart w:id="39" w:name="_Toc49176856"/>
      <w:r w:rsidRPr="00574E26">
        <w:t>Display System</w:t>
      </w:r>
      <w:r>
        <w:t xml:space="preserve"> states</w:t>
      </w:r>
      <w:bookmarkEnd w:id="39"/>
    </w:p>
    <w:p w14:paraId="24CE0406" w14:textId="77777777" w:rsidR="00246416" w:rsidRDefault="00246416" w:rsidP="00246416"/>
    <w:tbl>
      <w:tblPr>
        <w:tblStyle w:val="TableGrid"/>
        <w:tblW w:w="10165" w:type="dxa"/>
        <w:tblInd w:w="0" w:type="dxa"/>
        <w:tblLayout w:type="fixed"/>
        <w:tblCellMar>
          <w:left w:w="115" w:type="dxa"/>
          <w:right w:w="115" w:type="dxa"/>
        </w:tblCellMar>
        <w:tblLook w:val="04A0" w:firstRow="1" w:lastRow="0" w:firstColumn="1" w:lastColumn="0" w:noHBand="0" w:noVBand="1"/>
      </w:tblPr>
      <w:tblGrid>
        <w:gridCol w:w="3865"/>
        <w:gridCol w:w="6300"/>
      </w:tblGrid>
      <w:tr w:rsidR="00246416" w14:paraId="583405AB" w14:textId="77777777" w:rsidTr="000E1921">
        <w:tc>
          <w:tcPr>
            <w:tcW w:w="3865" w:type="dxa"/>
            <w:shd w:val="clear" w:color="auto" w:fill="D9D9D9" w:themeFill="background1" w:themeFillShade="D9"/>
          </w:tcPr>
          <w:p w14:paraId="0E7D1B98" w14:textId="77777777" w:rsidR="00246416" w:rsidRPr="00E52B4D" w:rsidRDefault="00246416" w:rsidP="00B77DBD">
            <w:pPr>
              <w:rPr>
                <w:b/>
              </w:rPr>
            </w:pPr>
            <w:r w:rsidRPr="00E52B4D">
              <w:rPr>
                <w:b/>
              </w:rPr>
              <w:lastRenderedPageBreak/>
              <w:t>State</w:t>
            </w:r>
          </w:p>
        </w:tc>
        <w:tc>
          <w:tcPr>
            <w:tcW w:w="6300" w:type="dxa"/>
            <w:shd w:val="clear" w:color="auto" w:fill="D9D9D9" w:themeFill="background1" w:themeFillShade="D9"/>
          </w:tcPr>
          <w:p w14:paraId="209A3D72" w14:textId="77777777" w:rsidR="00246416" w:rsidRPr="00E52B4D" w:rsidRDefault="00246416" w:rsidP="00B77DBD">
            <w:pPr>
              <w:rPr>
                <w:b/>
              </w:rPr>
            </w:pPr>
            <w:r>
              <w:rPr>
                <w:b/>
              </w:rPr>
              <w:t xml:space="preserve">Requirements Reference </w:t>
            </w:r>
            <w:r w:rsidRPr="003036CD">
              <w:t>(optional)</w:t>
            </w:r>
          </w:p>
        </w:tc>
      </w:tr>
      <w:tr w:rsidR="00246416" w14:paraId="6D6D9F40" w14:textId="77777777" w:rsidTr="000E1921">
        <w:tc>
          <w:tcPr>
            <w:tcW w:w="3865" w:type="dxa"/>
          </w:tcPr>
          <w:p w14:paraId="5ECA675B" w14:textId="77777777" w:rsidR="00246416" w:rsidRDefault="00246416" w:rsidP="00B77DBD">
            <w:pPr>
              <w:tabs>
                <w:tab w:val="left" w:pos="960"/>
              </w:tabs>
            </w:pPr>
            <w:r>
              <w:t>Add NFC Key</w:t>
            </w:r>
          </w:p>
        </w:tc>
        <w:tc>
          <w:tcPr>
            <w:tcW w:w="6300" w:type="dxa"/>
          </w:tcPr>
          <w:p w14:paraId="19C9CA96" w14:textId="77777777" w:rsidR="00246416" w:rsidRDefault="00246416" w:rsidP="00B77DBD"/>
        </w:tc>
      </w:tr>
      <w:tr w:rsidR="00246416" w14:paraId="6B6C1338" w14:textId="77777777" w:rsidTr="000E1921">
        <w:tc>
          <w:tcPr>
            <w:tcW w:w="3865" w:type="dxa"/>
          </w:tcPr>
          <w:p w14:paraId="21835463" w14:textId="77777777" w:rsidR="00246416" w:rsidRDefault="00246416" w:rsidP="00B77DBD">
            <w:pPr>
              <w:tabs>
                <w:tab w:val="left" w:pos="960"/>
              </w:tabs>
            </w:pPr>
            <w:r>
              <w:t>Create NFC MyKey</w:t>
            </w:r>
          </w:p>
        </w:tc>
        <w:tc>
          <w:tcPr>
            <w:tcW w:w="6300" w:type="dxa"/>
          </w:tcPr>
          <w:p w14:paraId="7C08748C" w14:textId="77777777" w:rsidR="00246416" w:rsidRDefault="00246416" w:rsidP="00B77DBD">
            <w:pPr>
              <w:pStyle w:val="ListParagraph"/>
              <w:numPr>
                <w:ilvl w:val="0"/>
                <w:numId w:val="18"/>
              </w:numPr>
              <w:overflowPunct/>
              <w:autoSpaceDE/>
              <w:autoSpaceDN/>
              <w:adjustRightInd/>
              <w:ind w:left="196" w:hanging="142"/>
              <w:contextualSpacing/>
              <w:textAlignment w:val="auto"/>
            </w:pPr>
            <w:r>
              <w:t>ID=</w:t>
            </w:r>
            <w:r w:rsidRPr="002325DE">
              <w:t>REQ-NFC-ES-172</w:t>
            </w:r>
            <w:r>
              <w:t xml:space="preserve"> : </w:t>
            </w:r>
            <w:r w:rsidRPr="002325DE">
              <w:t>Enable NFC MyKey Softbuttons</w:t>
            </w:r>
          </w:p>
        </w:tc>
      </w:tr>
      <w:tr w:rsidR="00246416" w14:paraId="1866E88E" w14:textId="77777777" w:rsidTr="000E1921">
        <w:tc>
          <w:tcPr>
            <w:tcW w:w="3865" w:type="dxa"/>
          </w:tcPr>
          <w:p w14:paraId="2C2A4EFF" w14:textId="77777777" w:rsidR="00246416" w:rsidRDefault="00246416" w:rsidP="00B77DBD">
            <w:pPr>
              <w:tabs>
                <w:tab w:val="left" w:pos="960"/>
              </w:tabs>
            </w:pPr>
            <w:r>
              <w:t>Display Disabled</w:t>
            </w:r>
          </w:p>
        </w:tc>
        <w:tc>
          <w:tcPr>
            <w:tcW w:w="6300" w:type="dxa"/>
          </w:tcPr>
          <w:p w14:paraId="26EE20A4" w14:textId="77777777" w:rsidR="00246416" w:rsidRDefault="00246416" w:rsidP="00B77DBD"/>
        </w:tc>
      </w:tr>
      <w:tr w:rsidR="00246416" w14:paraId="309E6682" w14:textId="77777777" w:rsidTr="000E1921">
        <w:tc>
          <w:tcPr>
            <w:tcW w:w="3865" w:type="dxa"/>
          </w:tcPr>
          <w:p w14:paraId="3EF4532C" w14:textId="77777777" w:rsidR="00246416" w:rsidRDefault="00246416" w:rsidP="00B77DBD">
            <w:pPr>
              <w:tabs>
                <w:tab w:val="left" w:pos="960"/>
              </w:tabs>
            </w:pPr>
            <w:r>
              <w:t>Displays Enabled</w:t>
            </w:r>
          </w:p>
        </w:tc>
        <w:tc>
          <w:tcPr>
            <w:tcW w:w="6300" w:type="dxa"/>
          </w:tcPr>
          <w:p w14:paraId="0F32F2EF" w14:textId="77777777" w:rsidR="00246416" w:rsidRDefault="00246416" w:rsidP="00B77DBD"/>
        </w:tc>
      </w:tr>
      <w:tr w:rsidR="00246416" w14:paraId="06D5D830" w14:textId="77777777" w:rsidTr="000E1921">
        <w:tc>
          <w:tcPr>
            <w:tcW w:w="3865" w:type="dxa"/>
          </w:tcPr>
          <w:p w14:paraId="47CF5F18" w14:textId="77777777" w:rsidR="00246416" w:rsidRDefault="00246416" w:rsidP="00B77DBD">
            <w:pPr>
              <w:tabs>
                <w:tab w:val="left" w:pos="960"/>
              </w:tabs>
            </w:pPr>
            <w:r>
              <w:t>Inactive</w:t>
            </w:r>
          </w:p>
        </w:tc>
        <w:tc>
          <w:tcPr>
            <w:tcW w:w="6300" w:type="dxa"/>
          </w:tcPr>
          <w:p w14:paraId="3DE7F604" w14:textId="77777777" w:rsidR="00246416" w:rsidRDefault="00246416" w:rsidP="00B77DBD"/>
        </w:tc>
      </w:tr>
      <w:tr w:rsidR="00246416" w14:paraId="5668B331" w14:textId="77777777" w:rsidTr="000E1921">
        <w:tc>
          <w:tcPr>
            <w:tcW w:w="3865" w:type="dxa"/>
          </w:tcPr>
          <w:p w14:paraId="54D37005" w14:textId="77777777" w:rsidR="00246416" w:rsidRDefault="00246416" w:rsidP="00B77DBD">
            <w:pPr>
              <w:tabs>
                <w:tab w:val="left" w:pos="960"/>
              </w:tabs>
            </w:pPr>
            <w:r>
              <w:t>NFC Card Info Screen</w:t>
            </w:r>
          </w:p>
        </w:tc>
        <w:tc>
          <w:tcPr>
            <w:tcW w:w="6300" w:type="dxa"/>
          </w:tcPr>
          <w:p w14:paraId="381ABCB8" w14:textId="77777777" w:rsidR="00246416" w:rsidRDefault="00246416" w:rsidP="00B77DBD">
            <w:pPr>
              <w:pStyle w:val="ListParagraph"/>
              <w:numPr>
                <w:ilvl w:val="0"/>
                <w:numId w:val="18"/>
              </w:numPr>
              <w:overflowPunct/>
              <w:autoSpaceDE/>
              <w:autoSpaceDN/>
              <w:adjustRightInd/>
              <w:ind w:left="196" w:hanging="142"/>
              <w:contextualSpacing/>
              <w:textAlignment w:val="auto"/>
            </w:pPr>
            <w:r>
              <w:t>ID=</w:t>
            </w:r>
            <w:r w:rsidRPr="002325DE">
              <w:t>REQ-NFC-ES-4</w:t>
            </w:r>
            <w:r>
              <w:t xml:space="preserve"> : </w:t>
            </w:r>
            <w:r w:rsidRPr="002325DE">
              <w:t>NFC Card Info Screen</w:t>
            </w:r>
          </w:p>
          <w:p w14:paraId="74C6BFDF" w14:textId="77777777" w:rsidR="00246416" w:rsidRDefault="00246416" w:rsidP="00B77DBD">
            <w:pPr>
              <w:pStyle w:val="ListParagraph"/>
              <w:numPr>
                <w:ilvl w:val="0"/>
                <w:numId w:val="18"/>
              </w:numPr>
              <w:overflowPunct/>
              <w:autoSpaceDE/>
              <w:autoSpaceDN/>
              <w:adjustRightInd/>
              <w:ind w:left="196" w:hanging="142"/>
              <w:contextualSpacing/>
              <w:textAlignment w:val="auto"/>
            </w:pPr>
            <w:r>
              <w:t>ID=</w:t>
            </w:r>
            <w:r w:rsidRPr="002325DE">
              <w:t>REQ-NFC-ES-149</w:t>
            </w:r>
            <w:r>
              <w:t xml:space="preserve"> : </w:t>
            </w:r>
            <w:r w:rsidRPr="002325DE">
              <w:t>NFC key management functions - not available if vehicle is subscribed to fleet NFC management</w:t>
            </w:r>
          </w:p>
          <w:p w14:paraId="07BBD6D6" w14:textId="77777777" w:rsidR="00246416" w:rsidRDefault="00246416" w:rsidP="00B77DBD">
            <w:pPr>
              <w:pStyle w:val="ListParagraph"/>
              <w:numPr>
                <w:ilvl w:val="0"/>
                <w:numId w:val="18"/>
              </w:numPr>
              <w:overflowPunct/>
              <w:autoSpaceDE/>
              <w:autoSpaceDN/>
              <w:adjustRightInd/>
              <w:ind w:left="196" w:hanging="142"/>
              <w:contextualSpacing/>
              <w:textAlignment w:val="auto"/>
            </w:pPr>
            <w:r>
              <w:t>ID=</w:t>
            </w:r>
            <w:r w:rsidRPr="002325DE">
              <w:t>REQ-NFC-ES-171</w:t>
            </w:r>
            <w:r>
              <w:t xml:space="preserve"> : </w:t>
            </w:r>
            <w:r w:rsidRPr="002325DE">
              <w:t>Display System: Conditions to allow "Delete Key" for NFC Card Info Screen to be enabled</w:t>
            </w:r>
          </w:p>
          <w:p w14:paraId="4C2D76EE" w14:textId="77777777" w:rsidR="00246416" w:rsidRDefault="00246416" w:rsidP="00B77DBD">
            <w:pPr>
              <w:pStyle w:val="ListParagraph"/>
              <w:numPr>
                <w:ilvl w:val="0"/>
                <w:numId w:val="18"/>
              </w:numPr>
              <w:overflowPunct/>
              <w:autoSpaceDE/>
              <w:autoSpaceDN/>
              <w:adjustRightInd/>
              <w:ind w:left="196" w:hanging="142"/>
              <w:contextualSpacing/>
              <w:textAlignment w:val="auto"/>
            </w:pPr>
            <w:r>
              <w:t>ID=</w:t>
            </w:r>
            <w:r w:rsidRPr="002325DE">
              <w:t>REQ-NFC-ES-238</w:t>
            </w:r>
            <w:r>
              <w:t xml:space="preserve"> : </w:t>
            </w:r>
            <w:r w:rsidRPr="002325DE">
              <w:t>Key Info Screen for Fleet vehicles</w:t>
            </w:r>
          </w:p>
          <w:p w14:paraId="0738623B" w14:textId="77777777" w:rsidR="00246416" w:rsidRDefault="00246416" w:rsidP="00B77DBD">
            <w:pPr>
              <w:pStyle w:val="ListParagraph"/>
              <w:numPr>
                <w:ilvl w:val="0"/>
                <w:numId w:val="18"/>
              </w:numPr>
              <w:overflowPunct/>
              <w:autoSpaceDE/>
              <w:autoSpaceDN/>
              <w:adjustRightInd/>
              <w:ind w:left="196" w:hanging="142"/>
              <w:contextualSpacing/>
              <w:textAlignment w:val="auto"/>
            </w:pPr>
            <w:r>
              <w:t>ID=</w:t>
            </w:r>
            <w:r w:rsidRPr="002325DE">
              <w:t>REQ-NFC-ES-239</w:t>
            </w:r>
            <w:r>
              <w:t xml:space="preserve"> : </w:t>
            </w:r>
            <w:r w:rsidRPr="002325DE">
              <w:t>Key Info Screen while MyKey in-use</w:t>
            </w:r>
          </w:p>
          <w:p w14:paraId="191D15C7" w14:textId="77777777" w:rsidR="00246416" w:rsidRDefault="00246416" w:rsidP="00B77DBD">
            <w:pPr>
              <w:pStyle w:val="ListParagraph"/>
              <w:numPr>
                <w:ilvl w:val="0"/>
                <w:numId w:val="18"/>
              </w:numPr>
              <w:overflowPunct/>
              <w:autoSpaceDE/>
              <w:autoSpaceDN/>
              <w:adjustRightInd/>
              <w:ind w:left="196" w:hanging="142"/>
              <w:contextualSpacing/>
              <w:textAlignment w:val="auto"/>
            </w:pPr>
            <w:r>
              <w:t>ID=</w:t>
            </w:r>
            <w:r w:rsidRPr="002325DE">
              <w:t>REQ-NFC-ES-240</w:t>
            </w:r>
            <w:r>
              <w:t xml:space="preserve"> : </w:t>
            </w:r>
            <w:r w:rsidRPr="002325DE">
              <w:t>Key Info Screen for NFC Device used to start the vehicle</w:t>
            </w:r>
          </w:p>
          <w:p w14:paraId="0BD92A72" w14:textId="77777777" w:rsidR="00246416" w:rsidRDefault="00246416" w:rsidP="00B77DBD">
            <w:pPr>
              <w:pStyle w:val="ListParagraph"/>
              <w:numPr>
                <w:ilvl w:val="0"/>
                <w:numId w:val="18"/>
              </w:numPr>
              <w:overflowPunct/>
              <w:autoSpaceDE/>
              <w:autoSpaceDN/>
              <w:adjustRightInd/>
              <w:ind w:left="196" w:hanging="142"/>
              <w:contextualSpacing/>
              <w:textAlignment w:val="auto"/>
            </w:pPr>
            <w:r>
              <w:t>ID=</w:t>
            </w:r>
            <w:r w:rsidRPr="002325DE">
              <w:t>REQ-NFC-ES-241</w:t>
            </w:r>
            <w:r>
              <w:t xml:space="preserve"> : </w:t>
            </w:r>
            <w:r w:rsidRPr="002325DE">
              <w:t>Key Info Screen for "Factory" Card</w:t>
            </w:r>
          </w:p>
          <w:p w14:paraId="253DFEE7" w14:textId="77777777" w:rsidR="00246416" w:rsidRDefault="00246416" w:rsidP="00B77DBD">
            <w:pPr>
              <w:pStyle w:val="ListParagraph"/>
              <w:numPr>
                <w:ilvl w:val="0"/>
                <w:numId w:val="18"/>
              </w:numPr>
              <w:overflowPunct/>
              <w:autoSpaceDE/>
              <w:autoSpaceDN/>
              <w:adjustRightInd/>
              <w:ind w:left="196" w:hanging="142"/>
              <w:contextualSpacing/>
              <w:textAlignment w:val="auto"/>
            </w:pPr>
            <w:r>
              <w:t>ID=</w:t>
            </w:r>
            <w:r w:rsidRPr="002325DE">
              <w:t>REQ-NFC-ES-242</w:t>
            </w:r>
            <w:r>
              <w:t xml:space="preserve"> : </w:t>
            </w:r>
            <w:r w:rsidRPr="002325DE">
              <w:t>Display System: Conditions to allow "Delete Key" for NFC Card Info Screen to be enabled</w:t>
            </w:r>
          </w:p>
        </w:tc>
      </w:tr>
      <w:tr w:rsidR="00246416" w14:paraId="1F93A3D5" w14:textId="77777777" w:rsidTr="000E1921">
        <w:tc>
          <w:tcPr>
            <w:tcW w:w="3865" w:type="dxa"/>
          </w:tcPr>
          <w:p w14:paraId="09AF3F63" w14:textId="77777777" w:rsidR="00246416" w:rsidRDefault="00246416" w:rsidP="00B77DBD">
            <w:pPr>
              <w:tabs>
                <w:tab w:val="left" w:pos="960"/>
              </w:tabs>
            </w:pPr>
            <w:r>
              <w:t>NFC key card add - failed</w:t>
            </w:r>
          </w:p>
        </w:tc>
        <w:tc>
          <w:tcPr>
            <w:tcW w:w="6300" w:type="dxa"/>
          </w:tcPr>
          <w:p w14:paraId="085653CE" w14:textId="77777777" w:rsidR="00246416" w:rsidRDefault="00246416" w:rsidP="00B77DBD">
            <w:pPr>
              <w:pStyle w:val="ListParagraph"/>
              <w:numPr>
                <w:ilvl w:val="0"/>
                <w:numId w:val="18"/>
              </w:numPr>
              <w:overflowPunct/>
              <w:autoSpaceDE/>
              <w:autoSpaceDN/>
              <w:adjustRightInd/>
              <w:ind w:left="196" w:hanging="142"/>
              <w:contextualSpacing/>
              <w:textAlignment w:val="auto"/>
            </w:pPr>
            <w:r>
              <w:t>ID=</w:t>
            </w:r>
            <w:r w:rsidRPr="002325DE">
              <w:t>REQ-NFC-ES-79</w:t>
            </w:r>
            <w:r>
              <w:t xml:space="preserve"> : </w:t>
            </w:r>
            <w:r w:rsidRPr="002325DE">
              <w:t>Store NFC notifications for next vehicle start</w:t>
            </w:r>
          </w:p>
          <w:p w14:paraId="72D9A90D" w14:textId="77777777" w:rsidR="00246416" w:rsidRDefault="00246416" w:rsidP="00B77DBD">
            <w:pPr>
              <w:pStyle w:val="ListParagraph"/>
              <w:numPr>
                <w:ilvl w:val="0"/>
                <w:numId w:val="18"/>
              </w:numPr>
              <w:overflowPunct/>
              <w:autoSpaceDE/>
              <w:autoSpaceDN/>
              <w:adjustRightInd/>
              <w:ind w:left="196" w:hanging="142"/>
              <w:contextualSpacing/>
              <w:textAlignment w:val="auto"/>
            </w:pPr>
            <w:r>
              <w:t>ID=</w:t>
            </w:r>
            <w:r w:rsidRPr="002325DE">
              <w:t>REQ-NFC-ES-143</w:t>
            </w:r>
            <w:r>
              <w:t xml:space="preserve"> : </w:t>
            </w:r>
            <w:r w:rsidRPr="002325DE">
              <w:t>NFC key management notifications - no notifications if vehicle is managed by fleet</w:t>
            </w:r>
          </w:p>
          <w:p w14:paraId="23373FCD" w14:textId="77777777" w:rsidR="00246416" w:rsidRDefault="00246416" w:rsidP="00B77DBD">
            <w:pPr>
              <w:pStyle w:val="ListParagraph"/>
              <w:numPr>
                <w:ilvl w:val="0"/>
                <w:numId w:val="18"/>
              </w:numPr>
              <w:overflowPunct/>
              <w:autoSpaceDE/>
              <w:autoSpaceDN/>
              <w:adjustRightInd/>
              <w:ind w:left="196" w:hanging="142"/>
              <w:contextualSpacing/>
              <w:textAlignment w:val="auto"/>
            </w:pPr>
            <w:r>
              <w:t>ID=</w:t>
            </w:r>
            <w:r w:rsidRPr="002325DE">
              <w:t>REQ-NFC-ES-156</w:t>
            </w:r>
            <w:r>
              <w:t xml:space="preserve"> : </w:t>
            </w:r>
            <w:r w:rsidRPr="002325DE">
              <w:t>Key add failure pop-up verbiage</w:t>
            </w:r>
          </w:p>
          <w:p w14:paraId="19975A7D" w14:textId="77777777" w:rsidR="00246416" w:rsidRDefault="00246416" w:rsidP="00B77DBD">
            <w:pPr>
              <w:pStyle w:val="ListParagraph"/>
              <w:numPr>
                <w:ilvl w:val="0"/>
                <w:numId w:val="18"/>
              </w:numPr>
              <w:overflowPunct/>
              <w:autoSpaceDE/>
              <w:autoSpaceDN/>
              <w:adjustRightInd/>
              <w:ind w:left="196" w:hanging="142"/>
              <w:contextualSpacing/>
              <w:textAlignment w:val="auto"/>
            </w:pPr>
            <w:r>
              <w:t>ID=</w:t>
            </w:r>
            <w:r w:rsidRPr="002325DE">
              <w:t>REQ-NFC-ES-210</w:t>
            </w:r>
            <w:r>
              <w:t xml:space="preserve"> : </w:t>
            </w:r>
            <w:r w:rsidRPr="002325DE">
              <w:t>Show pop-up on key add failure</w:t>
            </w:r>
          </w:p>
          <w:p w14:paraId="5E773E08" w14:textId="77777777" w:rsidR="00246416" w:rsidRDefault="00246416" w:rsidP="00B77DBD">
            <w:pPr>
              <w:pStyle w:val="ListParagraph"/>
              <w:numPr>
                <w:ilvl w:val="0"/>
                <w:numId w:val="18"/>
              </w:numPr>
              <w:overflowPunct/>
              <w:autoSpaceDE/>
              <w:autoSpaceDN/>
              <w:adjustRightInd/>
              <w:ind w:left="196" w:hanging="142"/>
              <w:contextualSpacing/>
              <w:textAlignment w:val="auto"/>
            </w:pPr>
            <w:r>
              <w:t>ID=</w:t>
            </w:r>
            <w:r w:rsidRPr="002325DE">
              <w:t>REQ-NFC-ES-173</w:t>
            </w:r>
            <w:r>
              <w:t xml:space="preserve"> : </w:t>
            </w:r>
            <w:r w:rsidRPr="002325DE">
              <w:t>Transmit Driver Information Message = "OK to Drive" on transition</w:t>
            </w:r>
          </w:p>
        </w:tc>
      </w:tr>
      <w:tr w:rsidR="00246416" w14:paraId="10DBFE59" w14:textId="77777777" w:rsidTr="000E1921">
        <w:tc>
          <w:tcPr>
            <w:tcW w:w="3865" w:type="dxa"/>
          </w:tcPr>
          <w:p w14:paraId="7E00DD92" w14:textId="77777777" w:rsidR="00246416" w:rsidRDefault="00246416" w:rsidP="00B77DBD">
            <w:pPr>
              <w:tabs>
                <w:tab w:val="left" w:pos="960"/>
              </w:tabs>
            </w:pPr>
            <w:r>
              <w:t>NFC key card add - request declined</w:t>
            </w:r>
          </w:p>
        </w:tc>
        <w:tc>
          <w:tcPr>
            <w:tcW w:w="6300" w:type="dxa"/>
          </w:tcPr>
          <w:p w14:paraId="1618BFA4" w14:textId="77777777" w:rsidR="00246416" w:rsidRDefault="00246416" w:rsidP="00B77DBD">
            <w:pPr>
              <w:pStyle w:val="ListParagraph"/>
              <w:numPr>
                <w:ilvl w:val="0"/>
                <w:numId w:val="18"/>
              </w:numPr>
              <w:overflowPunct/>
              <w:autoSpaceDE/>
              <w:autoSpaceDN/>
              <w:adjustRightInd/>
              <w:ind w:left="196" w:hanging="142"/>
              <w:contextualSpacing/>
              <w:textAlignment w:val="auto"/>
            </w:pPr>
            <w:r>
              <w:t>ID=</w:t>
            </w:r>
            <w:r w:rsidRPr="002325DE">
              <w:t>REQ-NFC-ES-79</w:t>
            </w:r>
            <w:r>
              <w:t xml:space="preserve"> : </w:t>
            </w:r>
            <w:r w:rsidRPr="002325DE">
              <w:t>Store NFC notifications for next vehicle start</w:t>
            </w:r>
          </w:p>
          <w:p w14:paraId="4E7CA5A3" w14:textId="77777777" w:rsidR="00246416" w:rsidRDefault="00246416" w:rsidP="00B77DBD">
            <w:pPr>
              <w:pStyle w:val="ListParagraph"/>
              <w:numPr>
                <w:ilvl w:val="0"/>
                <w:numId w:val="18"/>
              </w:numPr>
              <w:overflowPunct/>
              <w:autoSpaceDE/>
              <w:autoSpaceDN/>
              <w:adjustRightInd/>
              <w:ind w:left="196" w:hanging="142"/>
              <w:contextualSpacing/>
              <w:textAlignment w:val="auto"/>
            </w:pPr>
            <w:r>
              <w:t>ID=</w:t>
            </w:r>
            <w:r w:rsidRPr="002325DE">
              <w:t>REQ-NFC-ES-143</w:t>
            </w:r>
            <w:r>
              <w:t xml:space="preserve"> : </w:t>
            </w:r>
            <w:r w:rsidRPr="002325DE">
              <w:t>NFC key management notifications - no notifications if vehicle is managed by fleet</w:t>
            </w:r>
          </w:p>
          <w:p w14:paraId="1EEB2B65" w14:textId="77777777" w:rsidR="00246416" w:rsidRDefault="00246416" w:rsidP="00B77DBD">
            <w:pPr>
              <w:pStyle w:val="ListParagraph"/>
              <w:numPr>
                <w:ilvl w:val="0"/>
                <w:numId w:val="18"/>
              </w:numPr>
              <w:overflowPunct/>
              <w:autoSpaceDE/>
              <w:autoSpaceDN/>
              <w:adjustRightInd/>
              <w:ind w:left="196" w:hanging="142"/>
              <w:contextualSpacing/>
              <w:textAlignment w:val="auto"/>
            </w:pPr>
            <w:r>
              <w:t>ID=</w:t>
            </w:r>
            <w:r w:rsidRPr="002325DE">
              <w:t>REQ-NFC-ES-160</w:t>
            </w:r>
            <w:r>
              <w:t xml:space="preserve"> : </w:t>
            </w:r>
            <w:r w:rsidRPr="002325DE">
              <w:t>Content of key add request denial pop-up</w:t>
            </w:r>
          </w:p>
          <w:p w14:paraId="3EEC789D" w14:textId="77777777" w:rsidR="00246416" w:rsidRDefault="00246416" w:rsidP="00B77DBD">
            <w:pPr>
              <w:pStyle w:val="ListParagraph"/>
              <w:numPr>
                <w:ilvl w:val="0"/>
                <w:numId w:val="18"/>
              </w:numPr>
              <w:overflowPunct/>
              <w:autoSpaceDE/>
              <w:autoSpaceDN/>
              <w:adjustRightInd/>
              <w:ind w:left="196" w:hanging="142"/>
              <w:contextualSpacing/>
              <w:textAlignment w:val="auto"/>
            </w:pPr>
            <w:r>
              <w:t>ID=</w:t>
            </w:r>
            <w:r w:rsidRPr="002325DE">
              <w:t>REQ-NFC-ES-214</w:t>
            </w:r>
            <w:r>
              <w:t xml:space="preserve"> : </w:t>
            </w:r>
            <w:r w:rsidRPr="002325DE">
              <w:t>Show pop-up on key add request denial</w:t>
            </w:r>
          </w:p>
        </w:tc>
      </w:tr>
      <w:tr w:rsidR="00246416" w14:paraId="588D575E" w14:textId="77777777" w:rsidTr="000E1921">
        <w:tc>
          <w:tcPr>
            <w:tcW w:w="3865" w:type="dxa"/>
          </w:tcPr>
          <w:p w14:paraId="62B9519B" w14:textId="77777777" w:rsidR="00246416" w:rsidRDefault="00246416" w:rsidP="00B77DBD">
            <w:pPr>
              <w:tabs>
                <w:tab w:val="left" w:pos="960"/>
              </w:tabs>
            </w:pPr>
            <w:r>
              <w:t>NFC key card add - request timed out</w:t>
            </w:r>
          </w:p>
        </w:tc>
        <w:tc>
          <w:tcPr>
            <w:tcW w:w="6300" w:type="dxa"/>
          </w:tcPr>
          <w:p w14:paraId="164AF6C8" w14:textId="77777777" w:rsidR="00246416" w:rsidRDefault="00246416" w:rsidP="00B77DBD">
            <w:pPr>
              <w:pStyle w:val="ListParagraph"/>
              <w:numPr>
                <w:ilvl w:val="0"/>
                <w:numId w:val="18"/>
              </w:numPr>
              <w:overflowPunct/>
              <w:autoSpaceDE/>
              <w:autoSpaceDN/>
              <w:adjustRightInd/>
              <w:ind w:left="196" w:hanging="142"/>
              <w:contextualSpacing/>
              <w:textAlignment w:val="auto"/>
            </w:pPr>
            <w:r>
              <w:t>ID=</w:t>
            </w:r>
            <w:r w:rsidRPr="002325DE">
              <w:t>REQ-NFC-ES-79</w:t>
            </w:r>
            <w:r>
              <w:t xml:space="preserve"> : </w:t>
            </w:r>
            <w:r w:rsidRPr="002325DE">
              <w:t>Store NFC notifications for next vehicle start</w:t>
            </w:r>
          </w:p>
          <w:p w14:paraId="54EA0795" w14:textId="77777777" w:rsidR="00246416" w:rsidRDefault="00246416" w:rsidP="00B77DBD">
            <w:pPr>
              <w:pStyle w:val="ListParagraph"/>
              <w:numPr>
                <w:ilvl w:val="0"/>
                <w:numId w:val="18"/>
              </w:numPr>
              <w:overflowPunct/>
              <w:autoSpaceDE/>
              <w:autoSpaceDN/>
              <w:adjustRightInd/>
              <w:ind w:left="196" w:hanging="142"/>
              <w:contextualSpacing/>
              <w:textAlignment w:val="auto"/>
            </w:pPr>
            <w:r>
              <w:t>ID=</w:t>
            </w:r>
            <w:r w:rsidRPr="002325DE">
              <w:t>REQ-NFC-ES-143</w:t>
            </w:r>
            <w:r>
              <w:t xml:space="preserve"> : </w:t>
            </w:r>
            <w:r w:rsidRPr="002325DE">
              <w:t>NFC key management notifications - no notifications if vehicle is managed by fleet</w:t>
            </w:r>
          </w:p>
          <w:p w14:paraId="3131D06C" w14:textId="77777777" w:rsidR="00246416" w:rsidRDefault="00246416" w:rsidP="00B77DBD">
            <w:pPr>
              <w:pStyle w:val="ListParagraph"/>
              <w:numPr>
                <w:ilvl w:val="0"/>
                <w:numId w:val="18"/>
              </w:numPr>
              <w:overflowPunct/>
              <w:autoSpaceDE/>
              <w:autoSpaceDN/>
              <w:adjustRightInd/>
              <w:ind w:left="196" w:hanging="142"/>
              <w:contextualSpacing/>
              <w:textAlignment w:val="auto"/>
            </w:pPr>
            <w:r>
              <w:t>ID=</w:t>
            </w:r>
            <w:r w:rsidRPr="002325DE">
              <w:t>REQ-NFC-ES-162</w:t>
            </w:r>
            <w:r>
              <w:t xml:space="preserve"> : </w:t>
            </w:r>
            <w:r w:rsidRPr="002325DE">
              <w:t>Content of key add request expiration pop-up</w:t>
            </w:r>
          </w:p>
          <w:p w14:paraId="5F158B49" w14:textId="77777777" w:rsidR="00246416" w:rsidRDefault="00246416" w:rsidP="00B77DBD">
            <w:pPr>
              <w:pStyle w:val="ListParagraph"/>
              <w:numPr>
                <w:ilvl w:val="0"/>
                <w:numId w:val="18"/>
              </w:numPr>
              <w:overflowPunct/>
              <w:autoSpaceDE/>
              <w:autoSpaceDN/>
              <w:adjustRightInd/>
              <w:ind w:left="196" w:hanging="142"/>
              <w:contextualSpacing/>
              <w:textAlignment w:val="auto"/>
            </w:pPr>
            <w:r>
              <w:t>ID=</w:t>
            </w:r>
            <w:r w:rsidRPr="002325DE">
              <w:t>REQ-NFC-ES-216</w:t>
            </w:r>
            <w:r>
              <w:t xml:space="preserve"> : </w:t>
            </w:r>
            <w:r w:rsidRPr="002325DE">
              <w:t>Show pop-up on key add request expiration</w:t>
            </w:r>
          </w:p>
        </w:tc>
      </w:tr>
      <w:tr w:rsidR="00246416" w14:paraId="759DE692" w14:textId="77777777" w:rsidTr="000E1921">
        <w:tc>
          <w:tcPr>
            <w:tcW w:w="3865" w:type="dxa"/>
          </w:tcPr>
          <w:p w14:paraId="415DA7E9" w14:textId="77777777" w:rsidR="00246416" w:rsidRDefault="00246416" w:rsidP="00B77DBD">
            <w:pPr>
              <w:tabs>
                <w:tab w:val="left" w:pos="960"/>
              </w:tabs>
            </w:pPr>
            <w:r>
              <w:t>NFC key card add - success</w:t>
            </w:r>
          </w:p>
        </w:tc>
        <w:tc>
          <w:tcPr>
            <w:tcW w:w="6300" w:type="dxa"/>
          </w:tcPr>
          <w:p w14:paraId="21D22051" w14:textId="77777777" w:rsidR="00246416" w:rsidRDefault="00246416" w:rsidP="00B77DBD">
            <w:pPr>
              <w:pStyle w:val="ListParagraph"/>
              <w:numPr>
                <w:ilvl w:val="0"/>
                <w:numId w:val="18"/>
              </w:numPr>
              <w:overflowPunct/>
              <w:autoSpaceDE/>
              <w:autoSpaceDN/>
              <w:adjustRightInd/>
              <w:ind w:left="196" w:hanging="142"/>
              <w:contextualSpacing/>
              <w:textAlignment w:val="auto"/>
            </w:pPr>
            <w:r>
              <w:t>ID=</w:t>
            </w:r>
            <w:r w:rsidRPr="002325DE">
              <w:t>REQ-NFC-ES-79</w:t>
            </w:r>
            <w:r>
              <w:t xml:space="preserve"> : </w:t>
            </w:r>
            <w:r w:rsidRPr="002325DE">
              <w:t>Store NFC notifications for next vehicle start</w:t>
            </w:r>
          </w:p>
          <w:p w14:paraId="152E88D0" w14:textId="77777777" w:rsidR="00246416" w:rsidRDefault="00246416" w:rsidP="00B77DBD">
            <w:pPr>
              <w:pStyle w:val="ListParagraph"/>
              <w:numPr>
                <w:ilvl w:val="0"/>
                <w:numId w:val="18"/>
              </w:numPr>
              <w:overflowPunct/>
              <w:autoSpaceDE/>
              <w:autoSpaceDN/>
              <w:adjustRightInd/>
              <w:ind w:left="196" w:hanging="142"/>
              <w:contextualSpacing/>
              <w:textAlignment w:val="auto"/>
            </w:pPr>
            <w:r>
              <w:t>ID=</w:t>
            </w:r>
            <w:r w:rsidRPr="002325DE">
              <w:t>REQ-NFC-ES-143</w:t>
            </w:r>
            <w:r>
              <w:t xml:space="preserve"> : </w:t>
            </w:r>
            <w:r w:rsidRPr="002325DE">
              <w:t>NFC key management notifications - no notifications if vehicle is managed by fleet</w:t>
            </w:r>
          </w:p>
          <w:p w14:paraId="35434EAF" w14:textId="77777777" w:rsidR="00246416" w:rsidRDefault="00246416" w:rsidP="00B77DBD">
            <w:pPr>
              <w:pStyle w:val="ListParagraph"/>
              <w:numPr>
                <w:ilvl w:val="0"/>
                <w:numId w:val="18"/>
              </w:numPr>
              <w:overflowPunct/>
              <w:autoSpaceDE/>
              <w:autoSpaceDN/>
              <w:adjustRightInd/>
              <w:ind w:left="196" w:hanging="142"/>
              <w:contextualSpacing/>
              <w:textAlignment w:val="auto"/>
            </w:pPr>
            <w:r>
              <w:t>ID=</w:t>
            </w:r>
            <w:r w:rsidRPr="002325DE">
              <w:t>REQ-NFC-ES-157</w:t>
            </w:r>
            <w:r>
              <w:t xml:space="preserve"> : </w:t>
            </w:r>
            <w:r w:rsidRPr="002325DE">
              <w:t>Content of key add success pop-up</w:t>
            </w:r>
          </w:p>
          <w:p w14:paraId="722E4F1C" w14:textId="77777777" w:rsidR="00246416" w:rsidRDefault="00246416" w:rsidP="00B77DBD">
            <w:pPr>
              <w:pStyle w:val="ListParagraph"/>
              <w:numPr>
                <w:ilvl w:val="0"/>
                <w:numId w:val="18"/>
              </w:numPr>
              <w:overflowPunct/>
              <w:autoSpaceDE/>
              <w:autoSpaceDN/>
              <w:adjustRightInd/>
              <w:ind w:left="196" w:hanging="142"/>
              <w:contextualSpacing/>
              <w:textAlignment w:val="auto"/>
            </w:pPr>
            <w:r>
              <w:t>ID=</w:t>
            </w:r>
            <w:r w:rsidRPr="002325DE">
              <w:t>REQ-NFC-ES-211</w:t>
            </w:r>
            <w:r>
              <w:t xml:space="preserve"> : </w:t>
            </w:r>
            <w:r w:rsidRPr="002325DE">
              <w:t>Show pop-up on key add success</w:t>
            </w:r>
          </w:p>
        </w:tc>
      </w:tr>
      <w:tr w:rsidR="00246416" w14:paraId="4A33CFA4" w14:textId="77777777" w:rsidTr="000E1921">
        <w:tc>
          <w:tcPr>
            <w:tcW w:w="3865" w:type="dxa"/>
          </w:tcPr>
          <w:p w14:paraId="45A3638D" w14:textId="77777777" w:rsidR="00246416" w:rsidRDefault="00246416" w:rsidP="00B77DBD">
            <w:pPr>
              <w:tabs>
                <w:tab w:val="left" w:pos="960"/>
              </w:tabs>
            </w:pPr>
            <w:r>
              <w:t>NFC key card delete - failed</w:t>
            </w:r>
          </w:p>
        </w:tc>
        <w:tc>
          <w:tcPr>
            <w:tcW w:w="6300" w:type="dxa"/>
          </w:tcPr>
          <w:p w14:paraId="2EA4037B" w14:textId="77777777" w:rsidR="00246416" w:rsidRDefault="00246416" w:rsidP="00B77DBD">
            <w:pPr>
              <w:pStyle w:val="ListParagraph"/>
              <w:numPr>
                <w:ilvl w:val="0"/>
                <w:numId w:val="18"/>
              </w:numPr>
              <w:overflowPunct/>
              <w:autoSpaceDE/>
              <w:autoSpaceDN/>
              <w:adjustRightInd/>
              <w:ind w:left="196" w:hanging="142"/>
              <w:contextualSpacing/>
              <w:textAlignment w:val="auto"/>
            </w:pPr>
            <w:r>
              <w:t>ID=</w:t>
            </w:r>
            <w:r w:rsidRPr="002325DE">
              <w:t>REQ-NFC-ES-79</w:t>
            </w:r>
            <w:r>
              <w:t xml:space="preserve"> : </w:t>
            </w:r>
            <w:r w:rsidRPr="002325DE">
              <w:t>Store NFC notifications for next vehicle start</w:t>
            </w:r>
          </w:p>
          <w:p w14:paraId="65266211" w14:textId="77777777" w:rsidR="00246416" w:rsidRDefault="00246416" w:rsidP="00B77DBD">
            <w:pPr>
              <w:pStyle w:val="ListParagraph"/>
              <w:numPr>
                <w:ilvl w:val="0"/>
                <w:numId w:val="18"/>
              </w:numPr>
              <w:overflowPunct/>
              <w:autoSpaceDE/>
              <w:autoSpaceDN/>
              <w:adjustRightInd/>
              <w:ind w:left="196" w:hanging="142"/>
              <w:contextualSpacing/>
              <w:textAlignment w:val="auto"/>
            </w:pPr>
            <w:r>
              <w:t>ID=</w:t>
            </w:r>
            <w:r w:rsidRPr="002325DE">
              <w:t>REQ-NFC-ES-143</w:t>
            </w:r>
            <w:r>
              <w:t xml:space="preserve"> : </w:t>
            </w:r>
            <w:r w:rsidRPr="002325DE">
              <w:t>NFC key management notifications - no notifications if vehicle is managed by fleet</w:t>
            </w:r>
          </w:p>
          <w:p w14:paraId="0C8D24F5" w14:textId="77777777" w:rsidR="00246416" w:rsidRDefault="00246416" w:rsidP="00B77DBD">
            <w:pPr>
              <w:pStyle w:val="ListParagraph"/>
              <w:numPr>
                <w:ilvl w:val="0"/>
                <w:numId w:val="18"/>
              </w:numPr>
              <w:overflowPunct/>
              <w:autoSpaceDE/>
              <w:autoSpaceDN/>
              <w:adjustRightInd/>
              <w:ind w:left="196" w:hanging="142"/>
              <w:contextualSpacing/>
              <w:textAlignment w:val="auto"/>
            </w:pPr>
            <w:r>
              <w:t>ID=</w:t>
            </w:r>
            <w:r w:rsidRPr="002325DE">
              <w:t>REQ-NFC-ES-158</w:t>
            </w:r>
            <w:r>
              <w:t xml:space="preserve"> : </w:t>
            </w:r>
            <w:r w:rsidRPr="002325DE">
              <w:t>Content of key delete failure pop-up</w:t>
            </w:r>
          </w:p>
          <w:p w14:paraId="1DCF8B5F" w14:textId="77777777" w:rsidR="00246416" w:rsidRDefault="00246416" w:rsidP="00B77DBD">
            <w:pPr>
              <w:pStyle w:val="ListParagraph"/>
              <w:numPr>
                <w:ilvl w:val="0"/>
                <w:numId w:val="18"/>
              </w:numPr>
              <w:overflowPunct/>
              <w:autoSpaceDE/>
              <w:autoSpaceDN/>
              <w:adjustRightInd/>
              <w:ind w:left="196" w:hanging="142"/>
              <w:contextualSpacing/>
              <w:textAlignment w:val="auto"/>
            </w:pPr>
            <w:r>
              <w:t>ID=</w:t>
            </w:r>
            <w:r w:rsidRPr="002325DE">
              <w:t>REQ-NFC-ES-168</w:t>
            </w:r>
            <w:r>
              <w:t xml:space="preserve"> : </w:t>
            </w:r>
            <w:r w:rsidRPr="002325DE">
              <w:t>Display System: Error screen after user confirms NFC Key Card Delete request</w:t>
            </w:r>
          </w:p>
          <w:p w14:paraId="3E22701D" w14:textId="77777777" w:rsidR="00246416" w:rsidRDefault="00246416" w:rsidP="00B77DBD">
            <w:pPr>
              <w:pStyle w:val="ListParagraph"/>
              <w:numPr>
                <w:ilvl w:val="0"/>
                <w:numId w:val="18"/>
              </w:numPr>
              <w:overflowPunct/>
              <w:autoSpaceDE/>
              <w:autoSpaceDN/>
              <w:adjustRightInd/>
              <w:ind w:left="196" w:hanging="142"/>
              <w:contextualSpacing/>
              <w:textAlignment w:val="auto"/>
            </w:pPr>
            <w:r>
              <w:t>ID=</w:t>
            </w:r>
            <w:r w:rsidRPr="002325DE">
              <w:t>REQ-NFC-ES-212</w:t>
            </w:r>
            <w:r>
              <w:t xml:space="preserve"> : </w:t>
            </w:r>
            <w:r w:rsidRPr="002325DE">
              <w:t>Show pop-up on key delete failure</w:t>
            </w:r>
          </w:p>
        </w:tc>
      </w:tr>
      <w:tr w:rsidR="00246416" w14:paraId="75966814" w14:textId="77777777" w:rsidTr="000E1921">
        <w:tc>
          <w:tcPr>
            <w:tcW w:w="3865" w:type="dxa"/>
          </w:tcPr>
          <w:p w14:paraId="40B1AEE1" w14:textId="77777777" w:rsidR="00246416" w:rsidRDefault="00246416" w:rsidP="00B77DBD">
            <w:pPr>
              <w:tabs>
                <w:tab w:val="left" w:pos="960"/>
              </w:tabs>
            </w:pPr>
            <w:r>
              <w:t>NFC key card delete - request declined</w:t>
            </w:r>
          </w:p>
        </w:tc>
        <w:tc>
          <w:tcPr>
            <w:tcW w:w="6300" w:type="dxa"/>
          </w:tcPr>
          <w:p w14:paraId="2EA554C9" w14:textId="77777777" w:rsidR="00246416" w:rsidRDefault="00246416" w:rsidP="00B77DBD">
            <w:pPr>
              <w:pStyle w:val="ListParagraph"/>
              <w:numPr>
                <w:ilvl w:val="0"/>
                <w:numId w:val="18"/>
              </w:numPr>
              <w:overflowPunct/>
              <w:autoSpaceDE/>
              <w:autoSpaceDN/>
              <w:adjustRightInd/>
              <w:ind w:left="196" w:hanging="142"/>
              <w:contextualSpacing/>
              <w:textAlignment w:val="auto"/>
            </w:pPr>
            <w:r>
              <w:t>ID=</w:t>
            </w:r>
            <w:r w:rsidRPr="002325DE">
              <w:t>REQ-NFC-ES-79</w:t>
            </w:r>
            <w:r>
              <w:t xml:space="preserve"> : </w:t>
            </w:r>
            <w:r w:rsidRPr="002325DE">
              <w:t>Store NFC notifications for next vehicle start</w:t>
            </w:r>
          </w:p>
          <w:p w14:paraId="17B26CFA" w14:textId="77777777" w:rsidR="00246416" w:rsidRDefault="00246416" w:rsidP="00B77DBD">
            <w:pPr>
              <w:pStyle w:val="ListParagraph"/>
              <w:numPr>
                <w:ilvl w:val="0"/>
                <w:numId w:val="18"/>
              </w:numPr>
              <w:overflowPunct/>
              <w:autoSpaceDE/>
              <w:autoSpaceDN/>
              <w:adjustRightInd/>
              <w:ind w:left="196" w:hanging="142"/>
              <w:contextualSpacing/>
              <w:textAlignment w:val="auto"/>
            </w:pPr>
            <w:r>
              <w:t>ID=</w:t>
            </w:r>
            <w:r w:rsidRPr="002325DE">
              <w:t>REQ-NFC-ES-143</w:t>
            </w:r>
            <w:r>
              <w:t xml:space="preserve"> : </w:t>
            </w:r>
            <w:r w:rsidRPr="002325DE">
              <w:t>NFC key management notifications - no notifications if vehicle is managed by fleet</w:t>
            </w:r>
          </w:p>
          <w:p w14:paraId="330B7103" w14:textId="77777777" w:rsidR="00246416" w:rsidRDefault="00246416" w:rsidP="00B77DBD">
            <w:pPr>
              <w:pStyle w:val="ListParagraph"/>
              <w:numPr>
                <w:ilvl w:val="0"/>
                <w:numId w:val="18"/>
              </w:numPr>
              <w:overflowPunct/>
              <w:autoSpaceDE/>
              <w:autoSpaceDN/>
              <w:adjustRightInd/>
              <w:ind w:left="196" w:hanging="142"/>
              <w:contextualSpacing/>
              <w:textAlignment w:val="auto"/>
            </w:pPr>
            <w:r>
              <w:lastRenderedPageBreak/>
              <w:t>ID=</w:t>
            </w:r>
            <w:r w:rsidRPr="002325DE">
              <w:t>REQ-NFC-ES-161</w:t>
            </w:r>
            <w:r>
              <w:t xml:space="preserve"> : </w:t>
            </w:r>
            <w:r w:rsidRPr="002325DE">
              <w:t>Content of key delete request denial pop-up</w:t>
            </w:r>
          </w:p>
          <w:p w14:paraId="58FB50C9" w14:textId="77777777" w:rsidR="00246416" w:rsidRDefault="00246416" w:rsidP="00B77DBD">
            <w:pPr>
              <w:pStyle w:val="ListParagraph"/>
              <w:numPr>
                <w:ilvl w:val="0"/>
                <w:numId w:val="18"/>
              </w:numPr>
              <w:overflowPunct/>
              <w:autoSpaceDE/>
              <w:autoSpaceDN/>
              <w:adjustRightInd/>
              <w:ind w:left="196" w:hanging="142"/>
              <w:contextualSpacing/>
              <w:textAlignment w:val="auto"/>
            </w:pPr>
            <w:r>
              <w:t>ID=</w:t>
            </w:r>
            <w:r w:rsidRPr="002325DE">
              <w:t>REQ-NFC-ES-167</w:t>
            </w:r>
            <w:r>
              <w:t xml:space="preserve"> : </w:t>
            </w:r>
            <w:r w:rsidRPr="002325DE">
              <w:t>Transmit Driver Information Message = "NULL" on transition</w:t>
            </w:r>
          </w:p>
          <w:p w14:paraId="3C5720E9" w14:textId="77777777" w:rsidR="00246416" w:rsidRDefault="00246416" w:rsidP="00B77DBD">
            <w:pPr>
              <w:pStyle w:val="ListParagraph"/>
              <w:numPr>
                <w:ilvl w:val="0"/>
                <w:numId w:val="18"/>
              </w:numPr>
              <w:overflowPunct/>
              <w:autoSpaceDE/>
              <w:autoSpaceDN/>
              <w:adjustRightInd/>
              <w:ind w:left="196" w:hanging="142"/>
              <w:contextualSpacing/>
              <w:textAlignment w:val="auto"/>
            </w:pPr>
            <w:r>
              <w:t>ID=</w:t>
            </w:r>
            <w:r w:rsidRPr="002325DE">
              <w:t>REQ-NFC-ES-215</w:t>
            </w:r>
            <w:r>
              <w:t xml:space="preserve"> : </w:t>
            </w:r>
            <w:r w:rsidRPr="002325DE">
              <w:t>Show pop-up on key delete request denial</w:t>
            </w:r>
          </w:p>
        </w:tc>
      </w:tr>
      <w:tr w:rsidR="00246416" w14:paraId="2605A1B4" w14:textId="77777777" w:rsidTr="000E1921">
        <w:tc>
          <w:tcPr>
            <w:tcW w:w="3865" w:type="dxa"/>
          </w:tcPr>
          <w:p w14:paraId="2623B483" w14:textId="77777777" w:rsidR="00246416" w:rsidRDefault="00246416" w:rsidP="00B77DBD">
            <w:pPr>
              <w:tabs>
                <w:tab w:val="left" w:pos="960"/>
              </w:tabs>
            </w:pPr>
            <w:r>
              <w:lastRenderedPageBreak/>
              <w:t>NFC key card delete - request expired</w:t>
            </w:r>
          </w:p>
        </w:tc>
        <w:tc>
          <w:tcPr>
            <w:tcW w:w="6300" w:type="dxa"/>
          </w:tcPr>
          <w:p w14:paraId="6126DB7F" w14:textId="77777777" w:rsidR="00246416" w:rsidRDefault="00246416" w:rsidP="00B77DBD">
            <w:pPr>
              <w:pStyle w:val="ListParagraph"/>
              <w:numPr>
                <w:ilvl w:val="0"/>
                <w:numId w:val="18"/>
              </w:numPr>
              <w:overflowPunct/>
              <w:autoSpaceDE/>
              <w:autoSpaceDN/>
              <w:adjustRightInd/>
              <w:ind w:left="196" w:hanging="142"/>
              <w:contextualSpacing/>
              <w:textAlignment w:val="auto"/>
            </w:pPr>
            <w:r>
              <w:t>ID=</w:t>
            </w:r>
            <w:r w:rsidRPr="002325DE">
              <w:t>REQ-NFC-ES-79</w:t>
            </w:r>
            <w:r>
              <w:t xml:space="preserve"> : </w:t>
            </w:r>
            <w:r w:rsidRPr="002325DE">
              <w:t>Store NFC notifications for next vehicle start</w:t>
            </w:r>
          </w:p>
          <w:p w14:paraId="2ABF716D" w14:textId="77777777" w:rsidR="00246416" w:rsidRDefault="00246416" w:rsidP="00B77DBD">
            <w:pPr>
              <w:pStyle w:val="ListParagraph"/>
              <w:numPr>
                <w:ilvl w:val="0"/>
                <w:numId w:val="18"/>
              </w:numPr>
              <w:overflowPunct/>
              <w:autoSpaceDE/>
              <w:autoSpaceDN/>
              <w:adjustRightInd/>
              <w:ind w:left="196" w:hanging="142"/>
              <w:contextualSpacing/>
              <w:textAlignment w:val="auto"/>
            </w:pPr>
            <w:r>
              <w:t>ID=</w:t>
            </w:r>
            <w:r w:rsidRPr="002325DE">
              <w:t>REQ-NFC-ES-143</w:t>
            </w:r>
            <w:r>
              <w:t xml:space="preserve"> : </w:t>
            </w:r>
            <w:r w:rsidRPr="002325DE">
              <w:t>NFC key management notifications - no notifications if vehicle is managed by fleet</w:t>
            </w:r>
          </w:p>
          <w:p w14:paraId="0D6F37B8" w14:textId="77777777" w:rsidR="00246416" w:rsidRDefault="00246416" w:rsidP="00B77DBD">
            <w:pPr>
              <w:pStyle w:val="ListParagraph"/>
              <w:numPr>
                <w:ilvl w:val="0"/>
                <w:numId w:val="18"/>
              </w:numPr>
              <w:overflowPunct/>
              <w:autoSpaceDE/>
              <w:autoSpaceDN/>
              <w:adjustRightInd/>
              <w:ind w:left="196" w:hanging="142"/>
              <w:contextualSpacing/>
              <w:textAlignment w:val="auto"/>
            </w:pPr>
            <w:r>
              <w:t>ID=</w:t>
            </w:r>
            <w:r w:rsidRPr="002325DE">
              <w:t>REQ-NFC-ES-163</w:t>
            </w:r>
            <w:r>
              <w:t xml:space="preserve"> : </w:t>
            </w:r>
            <w:r w:rsidRPr="002325DE">
              <w:t>Content of key delete request expiration pop-up</w:t>
            </w:r>
          </w:p>
          <w:p w14:paraId="7EB94E81" w14:textId="77777777" w:rsidR="00246416" w:rsidRDefault="00246416" w:rsidP="00B77DBD">
            <w:pPr>
              <w:pStyle w:val="ListParagraph"/>
              <w:numPr>
                <w:ilvl w:val="0"/>
                <w:numId w:val="18"/>
              </w:numPr>
              <w:overflowPunct/>
              <w:autoSpaceDE/>
              <w:autoSpaceDN/>
              <w:adjustRightInd/>
              <w:ind w:left="196" w:hanging="142"/>
              <w:contextualSpacing/>
              <w:textAlignment w:val="auto"/>
            </w:pPr>
            <w:r>
              <w:t>ID=</w:t>
            </w:r>
            <w:r w:rsidRPr="002325DE">
              <w:t>REQ-NFC-ES-217</w:t>
            </w:r>
            <w:r>
              <w:t xml:space="preserve"> : </w:t>
            </w:r>
            <w:r w:rsidRPr="002325DE">
              <w:t>Show pop-up on key delete request expiration</w:t>
            </w:r>
          </w:p>
        </w:tc>
      </w:tr>
      <w:tr w:rsidR="00246416" w14:paraId="4C7FD5EC" w14:textId="77777777" w:rsidTr="000E1921">
        <w:tc>
          <w:tcPr>
            <w:tcW w:w="3865" w:type="dxa"/>
          </w:tcPr>
          <w:p w14:paraId="41192D2A" w14:textId="77777777" w:rsidR="00246416" w:rsidRDefault="00246416" w:rsidP="00B77DBD">
            <w:pPr>
              <w:tabs>
                <w:tab w:val="left" w:pos="960"/>
              </w:tabs>
            </w:pPr>
            <w:r>
              <w:t>NFC key card delete - success</w:t>
            </w:r>
          </w:p>
        </w:tc>
        <w:tc>
          <w:tcPr>
            <w:tcW w:w="6300" w:type="dxa"/>
          </w:tcPr>
          <w:p w14:paraId="0D3B855F" w14:textId="77777777" w:rsidR="00246416" w:rsidRDefault="00246416" w:rsidP="00B77DBD">
            <w:pPr>
              <w:pStyle w:val="ListParagraph"/>
              <w:numPr>
                <w:ilvl w:val="0"/>
                <w:numId w:val="18"/>
              </w:numPr>
              <w:overflowPunct/>
              <w:autoSpaceDE/>
              <w:autoSpaceDN/>
              <w:adjustRightInd/>
              <w:ind w:left="196" w:hanging="142"/>
              <w:contextualSpacing/>
              <w:textAlignment w:val="auto"/>
            </w:pPr>
            <w:r>
              <w:t>ID=</w:t>
            </w:r>
            <w:r w:rsidRPr="002325DE">
              <w:t>REQ-NFC-ES-79</w:t>
            </w:r>
            <w:r>
              <w:t xml:space="preserve"> : </w:t>
            </w:r>
            <w:r w:rsidRPr="002325DE">
              <w:t>Store NFC notifications for next vehicle start</w:t>
            </w:r>
          </w:p>
          <w:p w14:paraId="3F7845EF" w14:textId="77777777" w:rsidR="00246416" w:rsidRDefault="00246416" w:rsidP="00B77DBD">
            <w:pPr>
              <w:pStyle w:val="ListParagraph"/>
              <w:numPr>
                <w:ilvl w:val="0"/>
                <w:numId w:val="18"/>
              </w:numPr>
              <w:overflowPunct/>
              <w:autoSpaceDE/>
              <w:autoSpaceDN/>
              <w:adjustRightInd/>
              <w:ind w:left="196" w:hanging="142"/>
              <w:contextualSpacing/>
              <w:textAlignment w:val="auto"/>
            </w:pPr>
            <w:r>
              <w:t>ID=</w:t>
            </w:r>
            <w:r w:rsidRPr="002325DE">
              <w:t>REQ-NFC-ES-143</w:t>
            </w:r>
            <w:r>
              <w:t xml:space="preserve"> : </w:t>
            </w:r>
            <w:r w:rsidRPr="002325DE">
              <w:t>NFC key management notifications - no notifications if vehicle is managed by fleet</w:t>
            </w:r>
          </w:p>
          <w:p w14:paraId="041FB30D" w14:textId="77777777" w:rsidR="00246416" w:rsidRDefault="00246416" w:rsidP="00B77DBD">
            <w:pPr>
              <w:pStyle w:val="ListParagraph"/>
              <w:numPr>
                <w:ilvl w:val="0"/>
                <w:numId w:val="18"/>
              </w:numPr>
              <w:overflowPunct/>
              <w:autoSpaceDE/>
              <w:autoSpaceDN/>
              <w:adjustRightInd/>
              <w:ind w:left="196" w:hanging="142"/>
              <w:contextualSpacing/>
              <w:textAlignment w:val="auto"/>
            </w:pPr>
            <w:r>
              <w:t>ID=</w:t>
            </w:r>
            <w:r w:rsidRPr="002325DE">
              <w:t>REQ-NFC-ES-159</w:t>
            </w:r>
            <w:r>
              <w:t xml:space="preserve"> : </w:t>
            </w:r>
            <w:r w:rsidRPr="002325DE">
              <w:t>Content of key delete success pop-up</w:t>
            </w:r>
          </w:p>
          <w:p w14:paraId="4F24A94D" w14:textId="77777777" w:rsidR="00246416" w:rsidRDefault="00246416" w:rsidP="00B77DBD">
            <w:pPr>
              <w:pStyle w:val="ListParagraph"/>
              <w:numPr>
                <w:ilvl w:val="0"/>
                <w:numId w:val="18"/>
              </w:numPr>
              <w:overflowPunct/>
              <w:autoSpaceDE/>
              <w:autoSpaceDN/>
              <w:adjustRightInd/>
              <w:ind w:left="196" w:hanging="142"/>
              <w:contextualSpacing/>
              <w:textAlignment w:val="auto"/>
            </w:pPr>
            <w:r>
              <w:t>ID=</w:t>
            </w:r>
            <w:r w:rsidRPr="002325DE">
              <w:t>REQ-NFC-ES-213</w:t>
            </w:r>
            <w:r>
              <w:t xml:space="preserve"> : </w:t>
            </w:r>
            <w:r w:rsidRPr="002325DE">
              <w:t>Show pop-up on key delete success</w:t>
            </w:r>
          </w:p>
        </w:tc>
      </w:tr>
      <w:tr w:rsidR="00246416" w14:paraId="08662A17" w14:textId="77777777" w:rsidTr="000E1921">
        <w:tc>
          <w:tcPr>
            <w:tcW w:w="3865" w:type="dxa"/>
          </w:tcPr>
          <w:p w14:paraId="5F3EAE9A" w14:textId="77777777" w:rsidR="00246416" w:rsidRDefault="00246416" w:rsidP="00B77DBD">
            <w:pPr>
              <w:tabs>
                <w:tab w:val="left" w:pos="960"/>
              </w:tabs>
            </w:pPr>
            <w:r>
              <w:t>Personal Profiles Screen</w:t>
            </w:r>
          </w:p>
        </w:tc>
        <w:tc>
          <w:tcPr>
            <w:tcW w:w="6300" w:type="dxa"/>
          </w:tcPr>
          <w:p w14:paraId="2E297B26" w14:textId="77777777" w:rsidR="00246416" w:rsidRDefault="00246416" w:rsidP="00B77DBD">
            <w:pPr>
              <w:pStyle w:val="ListParagraph"/>
              <w:numPr>
                <w:ilvl w:val="0"/>
                <w:numId w:val="18"/>
              </w:numPr>
              <w:overflowPunct/>
              <w:autoSpaceDE/>
              <w:autoSpaceDN/>
              <w:adjustRightInd/>
              <w:ind w:left="196" w:hanging="142"/>
              <w:contextualSpacing/>
              <w:textAlignment w:val="auto"/>
            </w:pPr>
            <w:r>
              <w:t>ID=</w:t>
            </w:r>
            <w:r w:rsidRPr="002325DE">
              <w:t>REQ-NFC-ES-197</w:t>
            </w:r>
            <w:r>
              <w:t xml:space="preserve"> : </w:t>
            </w:r>
            <w:r w:rsidRPr="002325DE">
              <w:t>NFC Personal Profile Pairing process consistency</w:t>
            </w:r>
          </w:p>
        </w:tc>
      </w:tr>
      <w:tr w:rsidR="00246416" w14:paraId="6AD1EFB7" w14:textId="77777777" w:rsidTr="000E1921">
        <w:tc>
          <w:tcPr>
            <w:tcW w:w="3865" w:type="dxa"/>
          </w:tcPr>
          <w:p w14:paraId="52697132" w14:textId="77777777" w:rsidR="00246416" w:rsidRDefault="00246416" w:rsidP="00B77DBD">
            <w:pPr>
              <w:tabs>
                <w:tab w:val="left" w:pos="960"/>
              </w:tabs>
            </w:pPr>
            <w:r>
              <w:t>Remove NFC Key</w:t>
            </w:r>
          </w:p>
        </w:tc>
        <w:tc>
          <w:tcPr>
            <w:tcW w:w="6300" w:type="dxa"/>
          </w:tcPr>
          <w:p w14:paraId="558C0872" w14:textId="77777777" w:rsidR="00246416" w:rsidRDefault="00246416" w:rsidP="00B77DBD">
            <w:pPr>
              <w:pStyle w:val="ListParagraph"/>
              <w:numPr>
                <w:ilvl w:val="0"/>
                <w:numId w:val="18"/>
              </w:numPr>
              <w:overflowPunct/>
              <w:autoSpaceDE/>
              <w:autoSpaceDN/>
              <w:adjustRightInd/>
              <w:ind w:left="196" w:hanging="142"/>
              <w:contextualSpacing/>
              <w:textAlignment w:val="auto"/>
            </w:pPr>
            <w:r>
              <w:t>ID=</w:t>
            </w:r>
            <w:r w:rsidRPr="002325DE">
              <w:t>REQ-NFC-ES-165</w:t>
            </w:r>
            <w:r>
              <w:t xml:space="preserve"> : </w:t>
            </w:r>
            <w:r w:rsidRPr="002325DE">
              <w:t>Display System: Initiating NFC Key Deletion flow</w:t>
            </w:r>
          </w:p>
          <w:p w14:paraId="782CD41A" w14:textId="77777777" w:rsidR="00246416" w:rsidRDefault="00246416" w:rsidP="00B77DBD">
            <w:pPr>
              <w:pStyle w:val="ListParagraph"/>
              <w:numPr>
                <w:ilvl w:val="0"/>
                <w:numId w:val="18"/>
              </w:numPr>
              <w:overflowPunct/>
              <w:autoSpaceDE/>
              <w:autoSpaceDN/>
              <w:adjustRightInd/>
              <w:ind w:left="196" w:hanging="142"/>
              <w:contextualSpacing/>
              <w:textAlignment w:val="auto"/>
            </w:pPr>
            <w:r>
              <w:t>ID=</w:t>
            </w:r>
            <w:r w:rsidRPr="002325DE">
              <w:t>REQ-NFC-ES-169</w:t>
            </w:r>
            <w:r>
              <w:t xml:space="preserve"> : </w:t>
            </w:r>
            <w:r w:rsidRPr="002325DE">
              <w:t>Display System: Provide "Request Screen" when NFC Key Deletion  is requested</w:t>
            </w:r>
          </w:p>
        </w:tc>
      </w:tr>
      <w:tr w:rsidR="00246416" w14:paraId="69A06800" w14:textId="77777777" w:rsidTr="000E1921">
        <w:tc>
          <w:tcPr>
            <w:tcW w:w="3865" w:type="dxa"/>
          </w:tcPr>
          <w:p w14:paraId="12E62C81" w14:textId="77777777" w:rsidR="00246416" w:rsidRDefault="00246416" w:rsidP="00B77DBD">
            <w:pPr>
              <w:tabs>
                <w:tab w:val="left" w:pos="960"/>
              </w:tabs>
            </w:pPr>
            <w:r>
              <w:t>Sync Settings Menu</w:t>
            </w:r>
          </w:p>
        </w:tc>
        <w:tc>
          <w:tcPr>
            <w:tcW w:w="6300" w:type="dxa"/>
          </w:tcPr>
          <w:p w14:paraId="51CABC23" w14:textId="77777777" w:rsidR="00246416" w:rsidRDefault="00246416" w:rsidP="00B77DBD"/>
        </w:tc>
      </w:tr>
      <w:tr w:rsidR="00246416" w14:paraId="04F15185" w14:textId="77777777" w:rsidTr="000E1921">
        <w:tc>
          <w:tcPr>
            <w:tcW w:w="3865" w:type="dxa"/>
          </w:tcPr>
          <w:p w14:paraId="49C2A74F" w14:textId="77777777" w:rsidR="00246416" w:rsidRDefault="00246416" w:rsidP="00B77DBD">
            <w:pPr>
              <w:tabs>
                <w:tab w:val="left" w:pos="960"/>
              </w:tabs>
            </w:pPr>
            <w:r>
              <w:t>Unified Key Management Screen</w:t>
            </w:r>
          </w:p>
        </w:tc>
        <w:tc>
          <w:tcPr>
            <w:tcW w:w="6300" w:type="dxa"/>
          </w:tcPr>
          <w:p w14:paraId="559E8BB3" w14:textId="77777777" w:rsidR="00246416" w:rsidRDefault="00246416" w:rsidP="00B77DBD">
            <w:pPr>
              <w:pStyle w:val="ListParagraph"/>
              <w:numPr>
                <w:ilvl w:val="0"/>
                <w:numId w:val="18"/>
              </w:numPr>
              <w:overflowPunct/>
              <w:autoSpaceDE/>
              <w:autoSpaceDN/>
              <w:adjustRightInd/>
              <w:ind w:left="196" w:hanging="142"/>
              <w:contextualSpacing/>
              <w:textAlignment w:val="auto"/>
            </w:pPr>
            <w:r>
              <w:t>ID=</w:t>
            </w:r>
            <w:r w:rsidRPr="002325DE">
              <w:t>REQ-NFC-ES-149</w:t>
            </w:r>
            <w:r>
              <w:t xml:space="preserve"> : </w:t>
            </w:r>
            <w:r w:rsidRPr="002325DE">
              <w:t>NFC key management functions - not available if vehicle is subscribed to fleet NFC management</w:t>
            </w:r>
          </w:p>
          <w:p w14:paraId="3E623B9A" w14:textId="77777777" w:rsidR="00246416" w:rsidRDefault="00246416" w:rsidP="00B77DBD">
            <w:pPr>
              <w:pStyle w:val="ListParagraph"/>
              <w:numPr>
                <w:ilvl w:val="0"/>
                <w:numId w:val="18"/>
              </w:numPr>
              <w:overflowPunct/>
              <w:autoSpaceDE/>
              <w:autoSpaceDN/>
              <w:adjustRightInd/>
              <w:ind w:left="196" w:hanging="142"/>
              <w:contextualSpacing/>
              <w:textAlignment w:val="auto"/>
            </w:pPr>
            <w:r>
              <w:t>ID=</w:t>
            </w:r>
            <w:r w:rsidRPr="002325DE">
              <w:t>REQ-NFC-ES-155</w:t>
            </w:r>
            <w:r>
              <w:t xml:space="preserve"> : </w:t>
            </w:r>
            <w:r w:rsidRPr="002325DE">
              <w:t>Conditions to Enable "Add a Key" Button on Unified Key Management Screen</w:t>
            </w:r>
          </w:p>
          <w:p w14:paraId="59955A29" w14:textId="77777777" w:rsidR="00246416" w:rsidRDefault="00246416" w:rsidP="00B77DBD">
            <w:pPr>
              <w:pStyle w:val="ListParagraph"/>
              <w:numPr>
                <w:ilvl w:val="0"/>
                <w:numId w:val="18"/>
              </w:numPr>
              <w:overflowPunct/>
              <w:autoSpaceDE/>
              <w:autoSpaceDN/>
              <w:adjustRightInd/>
              <w:ind w:left="196" w:hanging="142"/>
              <w:contextualSpacing/>
              <w:textAlignment w:val="auto"/>
            </w:pPr>
            <w:r>
              <w:t>ID=</w:t>
            </w:r>
            <w:r w:rsidRPr="002325DE">
              <w:t>REQ-NFC-ES-236</w:t>
            </w:r>
            <w:r>
              <w:t xml:space="preserve"> : </w:t>
            </w:r>
            <w:r w:rsidRPr="002325DE">
              <w:t>Unified Key Management Screen for Fleet vehicles</w:t>
            </w:r>
          </w:p>
          <w:p w14:paraId="51B0C138" w14:textId="77777777" w:rsidR="00246416" w:rsidRDefault="00246416" w:rsidP="00B77DBD">
            <w:pPr>
              <w:pStyle w:val="ListParagraph"/>
              <w:numPr>
                <w:ilvl w:val="0"/>
                <w:numId w:val="18"/>
              </w:numPr>
              <w:overflowPunct/>
              <w:autoSpaceDE/>
              <w:autoSpaceDN/>
              <w:adjustRightInd/>
              <w:ind w:left="196" w:hanging="142"/>
              <w:contextualSpacing/>
              <w:textAlignment w:val="auto"/>
            </w:pPr>
            <w:r>
              <w:t>ID=</w:t>
            </w:r>
            <w:r w:rsidRPr="002325DE">
              <w:t>REQ-NFC-ES-237</w:t>
            </w:r>
            <w:r>
              <w:t xml:space="preserve"> : </w:t>
            </w:r>
            <w:r w:rsidRPr="002325DE">
              <w:t>Unified Key Management Screen while MyKey in-use</w:t>
            </w:r>
          </w:p>
        </w:tc>
      </w:tr>
      <w:tr w:rsidR="00246416" w14:paraId="53632278" w14:textId="77777777" w:rsidTr="000E1921">
        <w:tc>
          <w:tcPr>
            <w:tcW w:w="3865" w:type="dxa"/>
          </w:tcPr>
          <w:p w14:paraId="38D11C6E" w14:textId="77777777" w:rsidR="00246416" w:rsidRDefault="00246416" w:rsidP="00B77DBD">
            <w:pPr>
              <w:tabs>
                <w:tab w:val="left" w:pos="960"/>
              </w:tabs>
            </w:pPr>
            <w:r>
              <w:t>Vehicle Settings Menu</w:t>
            </w:r>
          </w:p>
        </w:tc>
        <w:tc>
          <w:tcPr>
            <w:tcW w:w="6300" w:type="dxa"/>
          </w:tcPr>
          <w:p w14:paraId="3069515D" w14:textId="77777777" w:rsidR="00246416" w:rsidRDefault="00246416" w:rsidP="00B77DBD">
            <w:pPr>
              <w:pStyle w:val="ListParagraph"/>
              <w:numPr>
                <w:ilvl w:val="0"/>
                <w:numId w:val="18"/>
              </w:numPr>
              <w:overflowPunct/>
              <w:autoSpaceDE/>
              <w:autoSpaceDN/>
              <w:adjustRightInd/>
              <w:ind w:left="196" w:hanging="142"/>
              <w:contextualSpacing/>
              <w:textAlignment w:val="auto"/>
            </w:pPr>
            <w:r>
              <w:t>ID=</w:t>
            </w:r>
            <w:r w:rsidRPr="002325DE">
              <w:t>REQ-NFC-ES-235</w:t>
            </w:r>
            <w:r>
              <w:t xml:space="preserve"> : </w:t>
            </w:r>
            <w:r w:rsidRPr="002325DE">
              <w:t>Hide MyKey Creation Menu and related soft buttons for Fleet vehicles</w:t>
            </w:r>
          </w:p>
        </w:tc>
      </w:tr>
    </w:tbl>
    <w:p w14:paraId="1D2E2C97" w14:textId="17D8B87B" w:rsidR="00246416" w:rsidRPr="00041150" w:rsidRDefault="00246416" w:rsidP="00246416">
      <w:pPr>
        <w:pStyle w:val="Caption"/>
      </w:pPr>
      <w:bookmarkStart w:id="40" w:name="_Toc49176881"/>
      <w:r w:rsidRPr="00041150">
        <w:t xml:space="preserve">Table </w:t>
      </w:r>
      <w:r>
        <w:rPr>
          <w:noProof/>
        </w:rPr>
        <w:fldChar w:fldCharType="begin"/>
      </w:r>
      <w:r>
        <w:rPr>
          <w:noProof/>
        </w:rPr>
        <w:instrText xml:space="preserve"> SEQ Table \* ARABIC </w:instrText>
      </w:r>
      <w:r>
        <w:rPr>
          <w:noProof/>
        </w:rPr>
        <w:fldChar w:fldCharType="separate"/>
      </w:r>
      <w:r w:rsidR="00CC2BE6">
        <w:rPr>
          <w:noProof/>
        </w:rPr>
        <w:t>1</w:t>
      </w:r>
      <w:r>
        <w:rPr>
          <w:noProof/>
        </w:rPr>
        <w:fldChar w:fldCharType="end"/>
      </w:r>
      <w:r w:rsidRPr="00041150">
        <w:t>: Operation Modes and States</w:t>
      </w:r>
      <w:r>
        <w:t xml:space="preserve"> on </w:t>
      </w:r>
      <w:r w:rsidRPr="00574E26">
        <w:t>Display System</w:t>
      </w:r>
      <w:bookmarkEnd w:id="40"/>
    </w:p>
    <w:p w14:paraId="0F714BEA" w14:textId="77777777" w:rsidR="00246416" w:rsidRDefault="00246416" w:rsidP="00246416">
      <w:pPr>
        <w:pStyle w:val="Caption"/>
      </w:pPr>
    </w:p>
    <w:p w14:paraId="087A062F" w14:textId="77777777" w:rsidR="00246416" w:rsidRDefault="00246416" w:rsidP="00246416">
      <w:pPr>
        <w:pStyle w:val="Heading3"/>
      </w:pPr>
      <w:bookmarkStart w:id="41" w:name="_Toc49176857"/>
      <w:r w:rsidRPr="00574E26">
        <w:t>Display System</w:t>
      </w:r>
      <w:r>
        <w:t xml:space="preserve"> requirements</w:t>
      </w:r>
      <w:bookmarkEnd w:id="41"/>
    </w:p>
    <w:p w14:paraId="60303655" w14:textId="77777777" w:rsidR="00246416" w:rsidRPr="0017445F" w:rsidRDefault="00246416" w:rsidP="00246416">
      <w:pPr>
        <w:pStyle w:val="RERequirement"/>
        <w:shd w:val="clear" w:color="auto" w:fill="F2F2F2" w:themeFill="background1" w:themeFillShade="F2"/>
      </w:pPr>
      <w:r>
        <w:t>REQ-NFC-ES-4 NFC Card Info Screen</w:t>
      </w:r>
    </w:p>
    <w:p w14:paraId="34A140B5" w14:textId="77777777" w:rsidR="00246416" w:rsidRDefault="00246416" w:rsidP="00246416">
      <w:pPr>
        <w:rPr>
          <w:rFonts w:cs="Arial"/>
        </w:rPr>
      </w:pPr>
      <w:r>
        <w:rPr>
          <w:rFonts w:cs="Arial"/>
        </w:rPr>
        <w:t>The NFC Card Info Screen shall display the following for each NFC Card:</w:t>
      </w:r>
    </w:p>
    <w:p w14:paraId="293C33D3" w14:textId="77777777" w:rsidR="00246416" w:rsidRDefault="00246416" w:rsidP="00246416">
      <w:pPr>
        <w:rPr>
          <w:rFonts w:cs="Arial"/>
        </w:rPr>
      </w:pPr>
    </w:p>
    <w:p w14:paraId="059CF7DA" w14:textId="77777777" w:rsidR="00246416" w:rsidRDefault="00246416" w:rsidP="00246416">
      <w:pPr>
        <w:rPr>
          <w:rFonts w:cs="Arial"/>
        </w:rPr>
      </w:pPr>
      <w:r>
        <w:rPr>
          <w:rFonts w:cs="Arial"/>
        </w:rPr>
        <w:t>Brief summary of how to use/scan the NFC Card</w:t>
      </w:r>
    </w:p>
    <w:p w14:paraId="71DD23A2" w14:textId="77777777" w:rsidR="00246416" w:rsidRDefault="00246416" w:rsidP="00246416">
      <w:pPr>
        <w:rPr>
          <w:rFonts w:cs="Arial"/>
        </w:rPr>
      </w:pPr>
      <w:r>
        <w:rPr>
          <w:rFonts w:cs="Arial"/>
        </w:rPr>
        <w:t>Specific NFC Card's FESN (maximum 8 characters)</w:t>
      </w:r>
    </w:p>
    <w:p w14:paraId="4BACFBF5" w14:textId="77777777" w:rsidR="00246416" w:rsidRDefault="00246416" w:rsidP="00246416">
      <w:pPr>
        <w:rPr>
          <w:rFonts w:cs="Arial"/>
        </w:rPr>
      </w:pPr>
      <w:r>
        <w:rPr>
          <w:rFonts w:cs="Arial"/>
        </w:rPr>
        <w:t>The location of the FESN on the NFC Card</w:t>
      </w:r>
    </w:p>
    <w:p w14:paraId="464AB474" w14:textId="77777777" w:rsidR="00246416" w:rsidRDefault="00246416" w:rsidP="00246416">
      <w:pPr>
        <w:rPr>
          <w:rFonts w:cs="Arial"/>
        </w:rPr>
      </w:pPr>
    </w:p>
    <w:p w14:paraId="468F321F" w14:textId="77777777" w:rsidR="00F55073" w:rsidRPr="0017445F" w:rsidRDefault="00F55073" w:rsidP="00F55073">
      <w:pPr>
        <w:pStyle w:val="RERequirement"/>
        <w:shd w:val="clear" w:color="auto" w:fill="F2F2F2" w:themeFill="background1" w:themeFillShade="F2"/>
      </w:pPr>
      <w:r>
        <w:t>REQ-NFC-ES-79 Store NFC notifications for next vehicle start</w:t>
      </w:r>
    </w:p>
    <w:p w14:paraId="7E82A55A" w14:textId="77777777" w:rsidR="00F55073" w:rsidRDefault="00F55073" w:rsidP="00F55073">
      <w:pPr>
        <w:rPr>
          <w:rFonts w:cs="Arial"/>
        </w:rPr>
      </w:pPr>
      <w:r>
        <w:rPr>
          <w:rFonts w:cs="Arial"/>
        </w:rPr>
        <w:t>When an NFC Command Complete Event or Retail User Approval Status signal is received that would cause a pop-up while the Sync system isn't fully operational/awake, the In-Vehicle HMI System shall display the modal immediately at the moment it is fully operational/awake .</w:t>
      </w:r>
    </w:p>
    <w:p w14:paraId="750E6295" w14:textId="77777777" w:rsidR="00F55073" w:rsidRDefault="00F55073" w:rsidP="00F55073">
      <w:pPr>
        <w:rPr>
          <w:rFonts w:cs="Arial"/>
        </w:rPr>
      </w:pPr>
    </w:p>
    <w:p w14:paraId="4F478B3C" w14:textId="77777777" w:rsidR="00F55073" w:rsidRPr="0017445F" w:rsidRDefault="00F55073" w:rsidP="00F55073">
      <w:pPr>
        <w:pStyle w:val="RERequirement"/>
        <w:shd w:val="clear" w:color="auto" w:fill="F2F2F2" w:themeFill="background1" w:themeFillShade="F2"/>
      </w:pPr>
      <w:r>
        <w:t>REQ-NFC-ES-143 NFC key management notifications - no notifications if vehicle is managed by fleet</w:t>
      </w:r>
    </w:p>
    <w:p w14:paraId="06B55FC8" w14:textId="77777777" w:rsidR="00F55073" w:rsidRDefault="00F55073" w:rsidP="00F55073">
      <w:pPr>
        <w:rPr>
          <w:rFonts w:cs="Arial"/>
        </w:rPr>
      </w:pPr>
      <w:r>
        <w:rPr>
          <w:rFonts w:cs="Arial"/>
        </w:rPr>
        <w:lastRenderedPageBreak/>
        <w:t>When the Display System's "NFC Fleet Management Active" configuration parameter is "True", then the Display System shall disable all pop-up notifications related to successfully adding or deleting devices from the vehicle</w:t>
      </w:r>
    </w:p>
    <w:p w14:paraId="77282D1B" w14:textId="77777777" w:rsidR="00F55073" w:rsidRDefault="00F55073" w:rsidP="00F55073">
      <w:pPr>
        <w:rPr>
          <w:rFonts w:cs="Arial"/>
        </w:rPr>
      </w:pPr>
    </w:p>
    <w:p w14:paraId="3AF9A6CC" w14:textId="77777777" w:rsidR="00246416" w:rsidRPr="0017445F" w:rsidRDefault="00246416" w:rsidP="00246416">
      <w:pPr>
        <w:pStyle w:val="RERequirement"/>
        <w:shd w:val="clear" w:color="auto" w:fill="F2F2F2" w:themeFill="background1" w:themeFillShade="F2"/>
      </w:pPr>
      <w:r>
        <w:t>REQ-NFC-ES-149 NFC key management functions - not available if vehicle is subscribed to fleet NFC management</w:t>
      </w:r>
    </w:p>
    <w:p w14:paraId="1680C617" w14:textId="77777777" w:rsidR="00246416" w:rsidRDefault="00246416" w:rsidP="00246416">
      <w:pPr>
        <w:rPr>
          <w:rFonts w:cs="Arial"/>
        </w:rPr>
      </w:pPr>
      <w:r>
        <w:rPr>
          <w:rFonts w:cs="Arial"/>
        </w:rPr>
        <w:t>When the Display System's "NFC Fleet Management Active" configuration parameter is "True", then the Display System shall disable the "Add NFC Device" and "Delete NFC Device" related soft buttons</w:t>
      </w:r>
    </w:p>
    <w:p w14:paraId="653C1BFF" w14:textId="77777777" w:rsidR="00246416" w:rsidRDefault="00246416" w:rsidP="00246416">
      <w:pPr>
        <w:rPr>
          <w:rFonts w:cs="Arial"/>
        </w:rPr>
      </w:pPr>
    </w:p>
    <w:p w14:paraId="40B6AEAF" w14:textId="77777777" w:rsidR="00992439" w:rsidRPr="0017445F" w:rsidRDefault="00992439" w:rsidP="00992439">
      <w:pPr>
        <w:pStyle w:val="RERequirement"/>
        <w:shd w:val="clear" w:color="auto" w:fill="F2F2F2" w:themeFill="background1" w:themeFillShade="F2"/>
      </w:pPr>
      <w:r>
        <w:t>REQ-NFC-ES-155 Conditions to Enable "Add a Key" Button on Unified Key Management Screen</w:t>
      </w:r>
    </w:p>
    <w:p w14:paraId="3B58527B" w14:textId="77777777" w:rsidR="00992439" w:rsidRDefault="00992439" w:rsidP="00992439">
      <w:pPr>
        <w:rPr>
          <w:rFonts w:cs="Arial"/>
        </w:rPr>
      </w:pPr>
      <w:r>
        <w:rPr>
          <w:rFonts w:cs="Arial"/>
        </w:rPr>
        <w:t>When the "NFC Enabled on System" configuration parameter of the Display System is "True" and "NFC Fleet Management Active" configuration parameter is "False", the "Unified Key Management" screen shall include the "Add a Key" button.</w:t>
      </w:r>
    </w:p>
    <w:p w14:paraId="46610988" w14:textId="77777777" w:rsidR="00992439" w:rsidRDefault="00992439" w:rsidP="00992439">
      <w:pPr>
        <w:rPr>
          <w:rFonts w:cs="Arial"/>
        </w:rPr>
      </w:pPr>
    </w:p>
    <w:p w14:paraId="13B77FE0" w14:textId="77777777" w:rsidR="00992439" w:rsidRDefault="00992439" w:rsidP="00992439">
      <w:pPr>
        <w:rPr>
          <w:rFonts w:cs="Arial"/>
        </w:rPr>
      </w:pPr>
      <w:r w:rsidRPr="008F2F56">
        <w:rPr>
          <w:rFonts w:cs="Arial"/>
          <w:b/>
        </w:rPr>
        <w:t>Rationale</w:t>
      </w:r>
      <w:r>
        <w:rPr>
          <w:rFonts w:cs="Arial"/>
        </w:rPr>
        <w:t xml:space="preserve">: </w:t>
      </w:r>
      <w:r w:rsidRPr="008F2F56">
        <w:rPr>
          <w:rFonts w:cs="Arial"/>
        </w:rPr>
        <w:t>This button allows the user to initiate adding an NFC card to the vehicle.</w:t>
      </w:r>
    </w:p>
    <w:p w14:paraId="01B16336" w14:textId="77777777" w:rsidR="00992439" w:rsidRDefault="00992439" w:rsidP="00992439">
      <w:pPr>
        <w:rPr>
          <w:rFonts w:cs="Arial"/>
        </w:rPr>
      </w:pPr>
    </w:p>
    <w:p w14:paraId="0D37AFE4" w14:textId="77777777" w:rsidR="00992439" w:rsidRPr="008F2F56" w:rsidRDefault="00992439" w:rsidP="00992439">
      <w:pPr>
        <w:rPr>
          <w:rFonts w:cs="Arial"/>
        </w:rPr>
      </w:pPr>
    </w:p>
    <w:p w14:paraId="5112B939" w14:textId="77777777" w:rsidR="00F55073" w:rsidRPr="0017445F" w:rsidRDefault="00F55073" w:rsidP="00F55073">
      <w:pPr>
        <w:pStyle w:val="RERequirement"/>
        <w:shd w:val="clear" w:color="auto" w:fill="F2F2F2" w:themeFill="background1" w:themeFillShade="F2"/>
      </w:pPr>
      <w:r>
        <w:t>REQ-NFC-ES-156 Key add failure pop-up verbiage</w:t>
      </w:r>
    </w:p>
    <w:p w14:paraId="5658AB61" w14:textId="77777777" w:rsidR="00F55073" w:rsidRDefault="00F55073" w:rsidP="00F55073">
      <w:pPr>
        <w:rPr>
          <w:rFonts w:cs="Arial"/>
        </w:rPr>
      </w:pPr>
      <w:r>
        <w:rPr>
          <w:rFonts w:cs="Arial"/>
        </w:rPr>
        <w:t xml:space="preserve">The Display System shall have an NFC Feature related center-stack pop-up to indicate a system error at the time of adding an NFC Device, which includes: </w:t>
      </w:r>
    </w:p>
    <w:p w14:paraId="22B382C1" w14:textId="77777777" w:rsidR="00F55073" w:rsidRDefault="00F55073" w:rsidP="00F55073">
      <w:pPr>
        <w:rPr>
          <w:rFonts w:cs="Arial"/>
        </w:rPr>
      </w:pPr>
      <w:r>
        <w:rPr>
          <w:rFonts w:cs="Arial"/>
        </w:rPr>
        <w:t>- Reason text: "NFC Key Card Add Failed"</w:t>
      </w:r>
    </w:p>
    <w:p w14:paraId="5BABE9C6" w14:textId="77777777" w:rsidR="00F55073" w:rsidRDefault="00F55073" w:rsidP="00F55073">
      <w:pPr>
        <w:rPr>
          <w:rFonts w:cs="Arial"/>
        </w:rPr>
      </w:pPr>
      <w:r>
        <w:rPr>
          <w:rFonts w:cs="Arial"/>
        </w:rPr>
        <w:t>- The FESN or Friendly name of the selected NFC Key Card</w:t>
      </w:r>
    </w:p>
    <w:p w14:paraId="6D342B97" w14:textId="77777777" w:rsidR="00F55073" w:rsidRDefault="00F55073" w:rsidP="00F55073">
      <w:pPr>
        <w:rPr>
          <w:rFonts w:cs="Arial"/>
        </w:rPr>
      </w:pPr>
    </w:p>
    <w:p w14:paraId="057937D2" w14:textId="77777777" w:rsidR="00F55073" w:rsidRDefault="00F55073" w:rsidP="00F55073">
      <w:pPr>
        <w:rPr>
          <w:rFonts w:cs="Arial"/>
        </w:rPr>
      </w:pPr>
      <w:r w:rsidRPr="008F2F56">
        <w:rPr>
          <w:rFonts w:cs="Arial"/>
          <w:b/>
        </w:rPr>
        <w:t>Rationale</w:t>
      </w:r>
      <w:r>
        <w:rPr>
          <w:rFonts w:cs="Arial"/>
        </w:rPr>
        <w:t xml:space="preserve">: </w:t>
      </w:r>
      <w:r w:rsidRPr="008F2F56">
        <w:rPr>
          <w:rFonts w:cs="Arial"/>
        </w:rPr>
        <w:t>This notification is shown in the error case where the vehicle owner has approved a pairing, but a system error onboard the vehicle prevented the pairing from being completed. The FESN should be included because multiple card requests can be pending simultaneously - the FESN uniquely identifies the card that is the subject of the notification.</w:t>
      </w:r>
    </w:p>
    <w:p w14:paraId="165F1F6D" w14:textId="77777777" w:rsidR="00F55073" w:rsidRDefault="00F55073" w:rsidP="00F55073">
      <w:pPr>
        <w:rPr>
          <w:rFonts w:cs="Arial"/>
        </w:rPr>
      </w:pPr>
    </w:p>
    <w:p w14:paraId="5A454B8C" w14:textId="77777777" w:rsidR="00F55073" w:rsidRPr="008F2F56" w:rsidRDefault="00F55073" w:rsidP="00F55073">
      <w:pPr>
        <w:rPr>
          <w:rFonts w:cs="Arial"/>
        </w:rPr>
      </w:pPr>
    </w:p>
    <w:p w14:paraId="480329DA" w14:textId="77777777" w:rsidR="00F55073" w:rsidRPr="0017445F" w:rsidRDefault="00F55073" w:rsidP="00F55073">
      <w:pPr>
        <w:pStyle w:val="RERequirement"/>
        <w:shd w:val="clear" w:color="auto" w:fill="F2F2F2" w:themeFill="background1" w:themeFillShade="F2"/>
      </w:pPr>
      <w:r>
        <w:t>REQ-NFC-ES-157 Content of key add success pop-up</w:t>
      </w:r>
    </w:p>
    <w:p w14:paraId="3C697B0B" w14:textId="77777777" w:rsidR="00F55073" w:rsidRDefault="00F55073" w:rsidP="00F55073">
      <w:pPr>
        <w:rPr>
          <w:rFonts w:cs="Arial"/>
        </w:rPr>
      </w:pPr>
      <w:r>
        <w:rPr>
          <w:rFonts w:cs="Arial"/>
        </w:rPr>
        <w:t xml:space="preserve">The Display System shall have an NFC Feature related center-stack pop-up to indicate successful adding an NFC Device, which includes: </w:t>
      </w:r>
    </w:p>
    <w:p w14:paraId="35A22F96" w14:textId="77777777" w:rsidR="00F55073" w:rsidRDefault="00F55073" w:rsidP="00F55073">
      <w:pPr>
        <w:rPr>
          <w:rFonts w:cs="Arial"/>
        </w:rPr>
      </w:pPr>
      <w:r>
        <w:rPr>
          <w:rFonts w:cs="Arial"/>
        </w:rPr>
        <w:t>- Reason text: "NFC Key Card Add Successful"</w:t>
      </w:r>
    </w:p>
    <w:p w14:paraId="2A08581F" w14:textId="77777777" w:rsidR="00F55073" w:rsidRDefault="00F55073" w:rsidP="00F55073">
      <w:pPr>
        <w:rPr>
          <w:rFonts w:cs="Arial"/>
        </w:rPr>
      </w:pPr>
      <w:r>
        <w:rPr>
          <w:rFonts w:cs="Arial"/>
        </w:rPr>
        <w:t>- The FESN or Friendly name of the selected NFC Key Card</w:t>
      </w:r>
    </w:p>
    <w:p w14:paraId="1D2973CE" w14:textId="77777777" w:rsidR="00F55073" w:rsidRDefault="00F55073" w:rsidP="00F55073">
      <w:pPr>
        <w:rPr>
          <w:rFonts w:cs="Arial"/>
        </w:rPr>
      </w:pPr>
    </w:p>
    <w:p w14:paraId="5A4C77CE" w14:textId="77777777" w:rsidR="00F55073" w:rsidRDefault="00F55073" w:rsidP="00F55073">
      <w:pPr>
        <w:rPr>
          <w:rFonts w:cs="Arial"/>
        </w:rPr>
      </w:pPr>
      <w:r w:rsidRPr="008F2F56">
        <w:rPr>
          <w:rFonts w:cs="Arial"/>
          <w:b/>
        </w:rPr>
        <w:t>Rationale</w:t>
      </w:r>
      <w:r>
        <w:rPr>
          <w:rFonts w:cs="Arial"/>
        </w:rPr>
        <w:t xml:space="preserve">: </w:t>
      </w:r>
      <w:r w:rsidRPr="008F2F56">
        <w:rPr>
          <w:rFonts w:cs="Arial"/>
        </w:rPr>
        <w:t>This notification lets the user know that the card is ready for use in the vehicle. The FESN should be included because multiple card requests can be pending simultaneously - the FESN uniquely identifies the card that has been added.</w:t>
      </w:r>
    </w:p>
    <w:p w14:paraId="429D0F19" w14:textId="77777777" w:rsidR="00F55073" w:rsidRDefault="00F55073" w:rsidP="00F55073">
      <w:pPr>
        <w:rPr>
          <w:rFonts w:cs="Arial"/>
        </w:rPr>
      </w:pPr>
    </w:p>
    <w:p w14:paraId="1E591630" w14:textId="77777777" w:rsidR="00F55073" w:rsidRPr="008F2F56" w:rsidRDefault="00F55073" w:rsidP="00F55073">
      <w:pPr>
        <w:rPr>
          <w:rFonts w:cs="Arial"/>
        </w:rPr>
      </w:pPr>
    </w:p>
    <w:p w14:paraId="2F7D936A" w14:textId="77777777" w:rsidR="00F55073" w:rsidRPr="0017445F" w:rsidRDefault="00F55073" w:rsidP="00F55073">
      <w:pPr>
        <w:pStyle w:val="RERequirement"/>
        <w:shd w:val="clear" w:color="auto" w:fill="F2F2F2" w:themeFill="background1" w:themeFillShade="F2"/>
      </w:pPr>
      <w:r>
        <w:t>REQ-NFC-ES-158 Content of key delete failure pop-up</w:t>
      </w:r>
    </w:p>
    <w:p w14:paraId="7F8D103D" w14:textId="77777777" w:rsidR="00F55073" w:rsidRDefault="00F55073" w:rsidP="00F55073">
      <w:pPr>
        <w:rPr>
          <w:rFonts w:cs="Arial"/>
        </w:rPr>
      </w:pPr>
      <w:r>
        <w:rPr>
          <w:rFonts w:cs="Arial"/>
        </w:rPr>
        <w:t xml:space="preserve">The Display System shall have an NFC Feature related center-stack pop-up to indicate a system error at the time of deleting an NFC Device, which includes: </w:t>
      </w:r>
    </w:p>
    <w:p w14:paraId="61B4DFFB" w14:textId="77777777" w:rsidR="00F55073" w:rsidRDefault="00F55073" w:rsidP="00F55073">
      <w:pPr>
        <w:rPr>
          <w:rFonts w:cs="Arial"/>
        </w:rPr>
      </w:pPr>
      <w:r>
        <w:rPr>
          <w:rFonts w:cs="Arial"/>
        </w:rPr>
        <w:t>- Reason text: "NFC Key Card Delete Failed"</w:t>
      </w:r>
    </w:p>
    <w:p w14:paraId="730188B5" w14:textId="77777777" w:rsidR="00F55073" w:rsidRDefault="00F55073" w:rsidP="00F55073">
      <w:pPr>
        <w:rPr>
          <w:rFonts w:cs="Arial"/>
        </w:rPr>
      </w:pPr>
      <w:r>
        <w:rPr>
          <w:rFonts w:cs="Arial"/>
        </w:rPr>
        <w:t>- The FESN or Friendly name of the selected NFC Key Card</w:t>
      </w:r>
    </w:p>
    <w:p w14:paraId="1CE67082" w14:textId="77777777" w:rsidR="00F55073" w:rsidRDefault="00F55073" w:rsidP="00F55073">
      <w:pPr>
        <w:rPr>
          <w:rFonts w:cs="Arial"/>
        </w:rPr>
      </w:pPr>
    </w:p>
    <w:p w14:paraId="4F76DC4E" w14:textId="77777777" w:rsidR="00F55073" w:rsidRDefault="00F55073" w:rsidP="00F55073">
      <w:pPr>
        <w:rPr>
          <w:rFonts w:cs="Arial"/>
        </w:rPr>
      </w:pPr>
      <w:r w:rsidRPr="008F2F56">
        <w:rPr>
          <w:rFonts w:cs="Arial"/>
          <w:b/>
        </w:rPr>
        <w:t>Rationale</w:t>
      </w:r>
      <w:r>
        <w:rPr>
          <w:rFonts w:cs="Arial"/>
        </w:rPr>
        <w:t xml:space="preserve">: </w:t>
      </w:r>
      <w:r w:rsidRPr="008F2F56">
        <w:rPr>
          <w:rFonts w:cs="Arial"/>
        </w:rPr>
        <w:t>This notification is shown in the error case where the vehicle owner has approved an unpairing, but a system error onboard the vehicle prevented the unpairing from being completed. The FESN should be included because multiple card requests can be pending simultaneously - the FESN uniquely identifies the card that has been added</w:t>
      </w:r>
    </w:p>
    <w:p w14:paraId="1DEE7534" w14:textId="77777777" w:rsidR="00F55073" w:rsidRDefault="00F55073" w:rsidP="00F55073">
      <w:pPr>
        <w:rPr>
          <w:rFonts w:cs="Arial"/>
        </w:rPr>
      </w:pPr>
    </w:p>
    <w:p w14:paraId="60130FB3" w14:textId="77777777" w:rsidR="00F55073" w:rsidRPr="008F2F56" w:rsidRDefault="00F55073" w:rsidP="00F55073">
      <w:pPr>
        <w:rPr>
          <w:rFonts w:cs="Arial"/>
        </w:rPr>
      </w:pPr>
    </w:p>
    <w:p w14:paraId="6D7344A3" w14:textId="77777777" w:rsidR="00992439" w:rsidRPr="0017445F" w:rsidRDefault="00992439" w:rsidP="00992439">
      <w:pPr>
        <w:pStyle w:val="RERequirement"/>
        <w:shd w:val="clear" w:color="auto" w:fill="F2F2F2" w:themeFill="background1" w:themeFillShade="F2"/>
      </w:pPr>
      <w:r>
        <w:t>REQ-NFC-ES-159 Content of key delete success pop-up</w:t>
      </w:r>
    </w:p>
    <w:p w14:paraId="7A1D0F48" w14:textId="77777777" w:rsidR="00992439" w:rsidRDefault="00992439" w:rsidP="00992439">
      <w:pPr>
        <w:rPr>
          <w:rFonts w:cs="Arial"/>
        </w:rPr>
      </w:pPr>
      <w:r>
        <w:rPr>
          <w:rFonts w:cs="Arial"/>
        </w:rPr>
        <w:lastRenderedPageBreak/>
        <w:t xml:space="preserve">The Display System shall have an NFC Feature related center-stack pop-up to indicate successful deletion of an NFC Device, which includes: </w:t>
      </w:r>
    </w:p>
    <w:p w14:paraId="47E036EA" w14:textId="77777777" w:rsidR="00992439" w:rsidRDefault="00992439" w:rsidP="00992439">
      <w:pPr>
        <w:rPr>
          <w:rFonts w:cs="Arial"/>
        </w:rPr>
      </w:pPr>
      <w:r>
        <w:rPr>
          <w:rFonts w:cs="Arial"/>
        </w:rPr>
        <w:t>- Reason text: "NFC Key Card Delete Successful"</w:t>
      </w:r>
    </w:p>
    <w:p w14:paraId="7FA78F49" w14:textId="77777777" w:rsidR="00992439" w:rsidRDefault="00992439" w:rsidP="00992439">
      <w:pPr>
        <w:rPr>
          <w:rFonts w:cs="Arial"/>
        </w:rPr>
      </w:pPr>
      <w:r>
        <w:rPr>
          <w:rFonts w:cs="Arial"/>
        </w:rPr>
        <w:t>- The FESN or Friendly name of the selected NFC Key Card</w:t>
      </w:r>
    </w:p>
    <w:p w14:paraId="5A30F361" w14:textId="77777777" w:rsidR="00992439" w:rsidRDefault="00992439" w:rsidP="00992439">
      <w:pPr>
        <w:rPr>
          <w:rFonts w:cs="Arial"/>
        </w:rPr>
      </w:pPr>
    </w:p>
    <w:p w14:paraId="54069D34" w14:textId="77777777" w:rsidR="00F55073" w:rsidRPr="0017445F" w:rsidRDefault="00F55073" w:rsidP="00F55073">
      <w:pPr>
        <w:pStyle w:val="RERequirement"/>
        <w:shd w:val="clear" w:color="auto" w:fill="F2F2F2" w:themeFill="background1" w:themeFillShade="F2"/>
      </w:pPr>
      <w:r>
        <w:t>REQ-NFC-ES-160 Content of key add request denial pop-up</w:t>
      </w:r>
    </w:p>
    <w:p w14:paraId="1CC9B154" w14:textId="77777777" w:rsidR="00F55073" w:rsidRDefault="00F55073" w:rsidP="00F55073">
      <w:pPr>
        <w:rPr>
          <w:rFonts w:cs="Arial"/>
        </w:rPr>
      </w:pPr>
      <w:r>
        <w:rPr>
          <w:rFonts w:cs="Arial"/>
        </w:rPr>
        <w:t xml:space="preserve">The Display System shall have an NFC Feature related center-stack pop-up to indicate the admin has denied the NFC Key Add request which includes: </w:t>
      </w:r>
    </w:p>
    <w:p w14:paraId="00A4AA67" w14:textId="77777777" w:rsidR="00F55073" w:rsidRDefault="00F55073" w:rsidP="00F55073">
      <w:pPr>
        <w:rPr>
          <w:rFonts w:cs="Arial"/>
        </w:rPr>
      </w:pPr>
      <w:r>
        <w:rPr>
          <w:rFonts w:cs="Arial"/>
        </w:rPr>
        <w:t>- Reason text: "NFC Key Card Add Request Denied"</w:t>
      </w:r>
    </w:p>
    <w:p w14:paraId="4829DE73" w14:textId="77777777" w:rsidR="00F55073" w:rsidRDefault="00F55073" w:rsidP="00F55073">
      <w:pPr>
        <w:rPr>
          <w:rFonts w:cs="Arial"/>
        </w:rPr>
      </w:pPr>
      <w:r>
        <w:rPr>
          <w:rFonts w:cs="Arial"/>
        </w:rPr>
        <w:t>- The FESN or Friendly name of the selected NFC Key Card</w:t>
      </w:r>
    </w:p>
    <w:p w14:paraId="0947C1FD" w14:textId="77777777" w:rsidR="00F55073" w:rsidRDefault="00F55073" w:rsidP="00F55073">
      <w:pPr>
        <w:rPr>
          <w:rFonts w:cs="Arial"/>
        </w:rPr>
      </w:pPr>
    </w:p>
    <w:p w14:paraId="20E9CE8B" w14:textId="77777777" w:rsidR="00F55073" w:rsidRDefault="00F55073" w:rsidP="00F55073">
      <w:pPr>
        <w:rPr>
          <w:rFonts w:cs="Arial"/>
        </w:rPr>
      </w:pPr>
      <w:r w:rsidRPr="008F2F56">
        <w:rPr>
          <w:rFonts w:cs="Arial"/>
          <w:b/>
        </w:rPr>
        <w:t>Rationale</w:t>
      </w:r>
      <w:r>
        <w:rPr>
          <w:rFonts w:cs="Arial"/>
        </w:rPr>
        <w:t xml:space="preserve">: </w:t>
      </w:r>
      <w:r w:rsidRPr="008F2F56">
        <w:rPr>
          <w:rFonts w:cs="Arial"/>
        </w:rPr>
        <w:t>This notification is shown in the case where the vehicle owner has explicitly denied a request to add a key. The card is not usable to enter and start the vehicle.</w:t>
      </w:r>
    </w:p>
    <w:p w14:paraId="44A576D9" w14:textId="77777777" w:rsidR="00F55073" w:rsidRDefault="00F55073" w:rsidP="00F55073">
      <w:pPr>
        <w:rPr>
          <w:rFonts w:cs="Arial"/>
        </w:rPr>
      </w:pPr>
    </w:p>
    <w:p w14:paraId="1ACD4032" w14:textId="77777777" w:rsidR="00F55073" w:rsidRDefault="00F55073" w:rsidP="00F55073">
      <w:pPr>
        <w:rPr>
          <w:rFonts w:cs="Arial"/>
        </w:rPr>
      </w:pPr>
      <w:r w:rsidRPr="008F2F56">
        <w:rPr>
          <w:rFonts w:cs="Arial"/>
        </w:rPr>
        <w:t>The FESN should be included because multiple card requests can be pending simultaneously - the FESN uniquely identifies the card that is the subject of the notification.</w:t>
      </w:r>
    </w:p>
    <w:p w14:paraId="4F247E14" w14:textId="77777777" w:rsidR="00F55073" w:rsidRDefault="00F55073" w:rsidP="00F55073">
      <w:pPr>
        <w:rPr>
          <w:rFonts w:cs="Arial"/>
        </w:rPr>
      </w:pPr>
    </w:p>
    <w:p w14:paraId="46059CC8" w14:textId="77777777" w:rsidR="00F55073" w:rsidRPr="008F2F56" w:rsidRDefault="00F55073" w:rsidP="00F55073">
      <w:pPr>
        <w:rPr>
          <w:rFonts w:cs="Arial"/>
        </w:rPr>
      </w:pPr>
    </w:p>
    <w:p w14:paraId="684F47E2" w14:textId="77777777" w:rsidR="00992439" w:rsidRPr="0017445F" w:rsidRDefault="00992439" w:rsidP="00992439">
      <w:pPr>
        <w:pStyle w:val="RERequirement"/>
        <w:shd w:val="clear" w:color="auto" w:fill="F2F2F2" w:themeFill="background1" w:themeFillShade="F2"/>
      </w:pPr>
      <w:r>
        <w:t>REQ-NFC-ES-161 Content of key delete request denial pop-up</w:t>
      </w:r>
    </w:p>
    <w:p w14:paraId="44858A22" w14:textId="77777777" w:rsidR="00992439" w:rsidRDefault="00992439" w:rsidP="00992439">
      <w:pPr>
        <w:rPr>
          <w:rFonts w:cs="Arial"/>
        </w:rPr>
      </w:pPr>
      <w:r>
        <w:rPr>
          <w:rFonts w:cs="Arial"/>
        </w:rPr>
        <w:t xml:space="preserve">The Display System shall have an NFC Feature related center-stack pop-up to indicate the admin has denied the NFC Key Delete request which includes: </w:t>
      </w:r>
    </w:p>
    <w:p w14:paraId="52111CCE" w14:textId="77777777" w:rsidR="00992439" w:rsidRDefault="00992439" w:rsidP="00992439">
      <w:pPr>
        <w:rPr>
          <w:rFonts w:cs="Arial"/>
        </w:rPr>
      </w:pPr>
      <w:r>
        <w:rPr>
          <w:rFonts w:cs="Arial"/>
        </w:rPr>
        <w:t>- Reason text: "NFC Key Card Delete Request Denied"</w:t>
      </w:r>
    </w:p>
    <w:p w14:paraId="758AFE99" w14:textId="77777777" w:rsidR="00992439" w:rsidRDefault="00992439" w:rsidP="00992439">
      <w:pPr>
        <w:rPr>
          <w:rFonts w:cs="Arial"/>
        </w:rPr>
      </w:pPr>
      <w:r>
        <w:rPr>
          <w:rFonts w:cs="Arial"/>
        </w:rPr>
        <w:t>- The FESN or Friendly name of the selected NFC Key Card</w:t>
      </w:r>
    </w:p>
    <w:p w14:paraId="705625C5" w14:textId="77777777" w:rsidR="00992439" w:rsidRDefault="00992439" w:rsidP="00992439">
      <w:pPr>
        <w:rPr>
          <w:rFonts w:cs="Arial"/>
        </w:rPr>
      </w:pPr>
    </w:p>
    <w:p w14:paraId="33F3EFE0" w14:textId="77777777" w:rsidR="00992439" w:rsidRDefault="00992439" w:rsidP="00992439">
      <w:pPr>
        <w:rPr>
          <w:rFonts w:cs="Arial"/>
        </w:rPr>
      </w:pPr>
      <w:r w:rsidRPr="008F2F56">
        <w:rPr>
          <w:rFonts w:cs="Arial"/>
          <w:b/>
        </w:rPr>
        <w:t>Rationale</w:t>
      </w:r>
      <w:r>
        <w:rPr>
          <w:rFonts w:cs="Arial"/>
        </w:rPr>
        <w:t xml:space="preserve">: </w:t>
      </w:r>
      <w:r w:rsidRPr="008F2F56">
        <w:rPr>
          <w:rFonts w:cs="Arial"/>
        </w:rPr>
        <w:t>This notification is shown in the case where the vehicle owner has explicitly denied a request to unpair a key. The card is still usable to enter and start the vehicle.</w:t>
      </w:r>
    </w:p>
    <w:p w14:paraId="30464136" w14:textId="77777777" w:rsidR="00992439" w:rsidRDefault="00992439" w:rsidP="00992439">
      <w:pPr>
        <w:rPr>
          <w:rFonts w:cs="Arial"/>
        </w:rPr>
      </w:pPr>
    </w:p>
    <w:p w14:paraId="1240907B" w14:textId="77777777" w:rsidR="00992439" w:rsidRDefault="00992439" w:rsidP="00992439">
      <w:pPr>
        <w:rPr>
          <w:rFonts w:cs="Arial"/>
        </w:rPr>
      </w:pPr>
      <w:r w:rsidRPr="008F2F56">
        <w:rPr>
          <w:rFonts w:cs="Arial"/>
        </w:rPr>
        <w:t>The FESN should be included because multiple card requests can be pending simultaneously - the FESN uniquely identifies the card that is the subject of the notification.</w:t>
      </w:r>
    </w:p>
    <w:p w14:paraId="51F38CAF" w14:textId="77777777" w:rsidR="00992439" w:rsidRDefault="00992439" w:rsidP="00992439">
      <w:pPr>
        <w:rPr>
          <w:rFonts w:cs="Arial"/>
        </w:rPr>
      </w:pPr>
    </w:p>
    <w:p w14:paraId="0768F2CA" w14:textId="77777777" w:rsidR="00992439" w:rsidRPr="008F2F56" w:rsidRDefault="00992439" w:rsidP="00992439">
      <w:pPr>
        <w:rPr>
          <w:rFonts w:cs="Arial"/>
        </w:rPr>
      </w:pPr>
    </w:p>
    <w:p w14:paraId="6396A3A1" w14:textId="77777777" w:rsidR="00F55073" w:rsidRPr="0017445F" w:rsidRDefault="00F55073" w:rsidP="00F55073">
      <w:pPr>
        <w:pStyle w:val="RERequirement"/>
        <w:shd w:val="clear" w:color="auto" w:fill="F2F2F2" w:themeFill="background1" w:themeFillShade="F2"/>
      </w:pPr>
      <w:r>
        <w:t>REQ-NFC-ES-162 Content of key add request expiration pop-up</w:t>
      </w:r>
    </w:p>
    <w:p w14:paraId="25103BBF" w14:textId="77777777" w:rsidR="00F55073" w:rsidRDefault="00F55073" w:rsidP="00F55073">
      <w:pPr>
        <w:rPr>
          <w:rFonts w:cs="Arial"/>
        </w:rPr>
      </w:pPr>
      <w:r>
        <w:rPr>
          <w:rFonts w:cs="Arial"/>
        </w:rPr>
        <w:t xml:space="preserve">The Display System shall have an NFC Feature related center-stack pop-up to indicate the admin did not respond to the NFC Key Add request within a specific time frame, which includes: </w:t>
      </w:r>
    </w:p>
    <w:p w14:paraId="7AD0C335" w14:textId="77777777" w:rsidR="00F55073" w:rsidRDefault="00F55073" w:rsidP="00F55073">
      <w:pPr>
        <w:rPr>
          <w:rFonts w:cs="Arial"/>
        </w:rPr>
      </w:pPr>
      <w:r>
        <w:rPr>
          <w:rFonts w:cs="Arial"/>
        </w:rPr>
        <w:t>- Reason text: "NFC Key Card Add Request Timed Out"</w:t>
      </w:r>
    </w:p>
    <w:p w14:paraId="35DDCAA1" w14:textId="77777777" w:rsidR="00F55073" w:rsidRDefault="00F55073" w:rsidP="00F55073">
      <w:pPr>
        <w:rPr>
          <w:rFonts w:cs="Arial"/>
        </w:rPr>
      </w:pPr>
      <w:r>
        <w:rPr>
          <w:rFonts w:cs="Arial"/>
        </w:rPr>
        <w:t>- The FESN or Friendly name of the selected NFC Key Card</w:t>
      </w:r>
    </w:p>
    <w:p w14:paraId="18B35E6E" w14:textId="77777777" w:rsidR="00F55073" w:rsidRDefault="00F55073" w:rsidP="00F55073">
      <w:pPr>
        <w:rPr>
          <w:rFonts w:cs="Arial"/>
        </w:rPr>
      </w:pPr>
    </w:p>
    <w:p w14:paraId="343A5091" w14:textId="77777777" w:rsidR="00F55073" w:rsidRDefault="00F55073" w:rsidP="00F55073">
      <w:pPr>
        <w:rPr>
          <w:rFonts w:cs="Arial"/>
        </w:rPr>
      </w:pPr>
      <w:r w:rsidRPr="008F2F56">
        <w:rPr>
          <w:rFonts w:cs="Arial"/>
          <w:b/>
        </w:rPr>
        <w:t>Rationale</w:t>
      </w:r>
      <w:r>
        <w:rPr>
          <w:rFonts w:cs="Arial"/>
        </w:rPr>
        <w:t xml:space="preserve">: </w:t>
      </w:r>
      <w:r w:rsidRPr="008F2F56">
        <w:rPr>
          <w:rFonts w:cs="Arial"/>
        </w:rPr>
        <w:t>This notification is shown in the error case where the vehicle owner has not approved a request to unpair a key and the request has expired. The card is still usable to enter and start the vehicle.</w:t>
      </w:r>
    </w:p>
    <w:p w14:paraId="3C31A3C4" w14:textId="77777777" w:rsidR="00F55073" w:rsidRDefault="00F55073" w:rsidP="00F55073">
      <w:pPr>
        <w:rPr>
          <w:rFonts w:cs="Arial"/>
        </w:rPr>
      </w:pPr>
    </w:p>
    <w:p w14:paraId="57646EEB" w14:textId="77777777" w:rsidR="00F55073" w:rsidRDefault="00F55073" w:rsidP="00F55073">
      <w:pPr>
        <w:rPr>
          <w:rFonts w:cs="Arial"/>
        </w:rPr>
      </w:pPr>
      <w:r w:rsidRPr="008F2F56">
        <w:rPr>
          <w:rFonts w:cs="Arial"/>
        </w:rPr>
        <w:t>The FESN should be included because multiple card requests can be pending simultaneously - the FESN uniquely identifies the card that is the subject of the notification.</w:t>
      </w:r>
    </w:p>
    <w:p w14:paraId="4300099C" w14:textId="77777777" w:rsidR="00F55073" w:rsidRDefault="00F55073" w:rsidP="00F55073">
      <w:pPr>
        <w:rPr>
          <w:rFonts w:cs="Arial"/>
        </w:rPr>
      </w:pPr>
    </w:p>
    <w:p w14:paraId="737D7026" w14:textId="77777777" w:rsidR="00F55073" w:rsidRPr="008F2F56" w:rsidRDefault="00F55073" w:rsidP="00F55073">
      <w:pPr>
        <w:rPr>
          <w:rFonts w:cs="Arial"/>
        </w:rPr>
      </w:pPr>
    </w:p>
    <w:p w14:paraId="0D9DD34D" w14:textId="77777777" w:rsidR="00992439" w:rsidRPr="0017445F" w:rsidRDefault="00992439" w:rsidP="00992439">
      <w:pPr>
        <w:pStyle w:val="RERequirement"/>
        <w:shd w:val="clear" w:color="auto" w:fill="F2F2F2" w:themeFill="background1" w:themeFillShade="F2"/>
      </w:pPr>
      <w:r>
        <w:t>REQ-NFC-ES-163 Content of key delete request expiration pop-up</w:t>
      </w:r>
    </w:p>
    <w:p w14:paraId="7ABFE93E" w14:textId="77777777" w:rsidR="00992439" w:rsidRDefault="00992439" w:rsidP="00992439">
      <w:pPr>
        <w:rPr>
          <w:rFonts w:cs="Arial"/>
        </w:rPr>
      </w:pPr>
      <w:r>
        <w:rPr>
          <w:rFonts w:cs="Arial"/>
        </w:rPr>
        <w:t xml:space="preserve">The Display System shall have an NFC Feature related center-stack pop-up to indicate the admin did not respond to the NFC Key Delete request within a specific time frame, which includes: </w:t>
      </w:r>
    </w:p>
    <w:p w14:paraId="2F63D92C" w14:textId="77777777" w:rsidR="00992439" w:rsidRDefault="00992439" w:rsidP="00992439">
      <w:pPr>
        <w:rPr>
          <w:rFonts w:cs="Arial"/>
        </w:rPr>
      </w:pPr>
      <w:r>
        <w:rPr>
          <w:rFonts w:cs="Arial"/>
        </w:rPr>
        <w:t>- Reason text: "NFC Key Card Delete Request Timed Out"</w:t>
      </w:r>
    </w:p>
    <w:p w14:paraId="248F4B52" w14:textId="77777777" w:rsidR="00992439" w:rsidRDefault="00992439" w:rsidP="00992439">
      <w:pPr>
        <w:rPr>
          <w:rFonts w:cs="Arial"/>
        </w:rPr>
      </w:pPr>
      <w:r>
        <w:rPr>
          <w:rFonts w:cs="Arial"/>
        </w:rPr>
        <w:t>- The FESN or Friendly name of the selected NFC Key Card</w:t>
      </w:r>
    </w:p>
    <w:p w14:paraId="28495691" w14:textId="77777777" w:rsidR="00992439" w:rsidRDefault="00992439" w:rsidP="00992439">
      <w:pPr>
        <w:rPr>
          <w:rFonts w:cs="Arial"/>
        </w:rPr>
      </w:pPr>
    </w:p>
    <w:p w14:paraId="208AC0FC" w14:textId="77777777" w:rsidR="00992439" w:rsidRDefault="00992439" w:rsidP="00992439">
      <w:pPr>
        <w:rPr>
          <w:rFonts w:cs="Arial"/>
        </w:rPr>
      </w:pPr>
      <w:r w:rsidRPr="008F2F56">
        <w:rPr>
          <w:rFonts w:cs="Arial"/>
          <w:b/>
        </w:rPr>
        <w:t>Rationale</w:t>
      </w:r>
      <w:r>
        <w:rPr>
          <w:rFonts w:cs="Arial"/>
        </w:rPr>
        <w:t xml:space="preserve">: </w:t>
      </w:r>
      <w:r w:rsidRPr="008F2F56">
        <w:rPr>
          <w:rFonts w:cs="Arial"/>
        </w:rPr>
        <w:t>This notification is shown in the error case where the vehicle owner has not approved a request to unpair a key and the request has expired. The card is still usable to enter and start the vehicle.</w:t>
      </w:r>
    </w:p>
    <w:p w14:paraId="061A41E4" w14:textId="77777777" w:rsidR="00992439" w:rsidRDefault="00992439" w:rsidP="00992439">
      <w:pPr>
        <w:rPr>
          <w:rFonts w:cs="Arial"/>
        </w:rPr>
      </w:pPr>
    </w:p>
    <w:p w14:paraId="385E801A" w14:textId="77777777" w:rsidR="00992439" w:rsidRDefault="00992439" w:rsidP="00992439">
      <w:pPr>
        <w:rPr>
          <w:rFonts w:cs="Arial"/>
        </w:rPr>
      </w:pPr>
      <w:r w:rsidRPr="008F2F56">
        <w:rPr>
          <w:rFonts w:cs="Arial"/>
        </w:rPr>
        <w:t>The FESN should be included because multiple card requests can be pending simultaneously - the FESN uniquely identifies the card that is the subject of the notification.</w:t>
      </w:r>
    </w:p>
    <w:p w14:paraId="1C6528BC" w14:textId="77777777" w:rsidR="00992439" w:rsidRDefault="00992439" w:rsidP="00992439">
      <w:pPr>
        <w:rPr>
          <w:rFonts w:cs="Arial"/>
        </w:rPr>
      </w:pPr>
    </w:p>
    <w:p w14:paraId="6FD86C1E" w14:textId="77777777" w:rsidR="00992439" w:rsidRPr="008F2F56" w:rsidRDefault="00992439" w:rsidP="00992439">
      <w:pPr>
        <w:rPr>
          <w:rFonts w:cs="Arial"/>
        </w:rPr>
      </w:pPr>
    </w:p>
    <w:p w14:paraId="752309F2" w14:textId="77777777" w:rsidR="00992439" w:rsidRPr="0017445F" w:rsidRDefault="00992439" w:rsidP="00992439">
      <w:pPr>
        <w:pStyle w:val="RERequirement"/>
        <w:shd w:val="clear" w:color="auto" w:fill="F2F2F2" w:themeFill="background1" w:themeFillShade="F2"/>
      </w:pPr>
      <w:r>
        <w:t>REQ-NFC-ES-165 Display System: Initiating NFC Key Deletion flow</w:t>
      </w:r>
    </w:p>
    <w:p w14:paraId="5C418239" w14:textId="77777777" w:rsidR="00992439" w:rsidRDefault="00992439" w:rsidP="00992439">
      <w:pPr>
        <w:rPr>
          <w:rFonts w:cs="Arial"/>
        </w:rPr>
      </w:pPr>
      <w:r>
        <w:rPr>
          <w:rFonts w:cs="Arial"/>
        </w:rPr>
        <w:t>When the "Delete Key" button is pressed, it shall initiate the "Delete Key" flow within the Display System by verifying the following:</w:t>
      </w:r>
    </w:p>
    <w:p w14:paraId="582DA18B" w14:textId="77777777" w:rsidR="00992439" w:rsidRDefault="00992439" w:rsidP="00992439">
      <w:pPr>
        <w:rPr>
          <w:rFonts w:cs="Arial"/>
        </w:rPr>
      </w:pPr>
      <w:r>
        <w:rPr>
          <w:rFonts w:cs="Arial"/>
        </w:rPr>
        <w:t>- Vehicle Ignition status == Run</w:t>
      </w:r>
    </w:p>
    <w:p w14:paraId="699B2D5B" w14:textId="77777777" w:rsidR="00992439" w:rsidRDefault="00992439" w:rsidP="00992439">
      <w:pPr>
        <w:rPr>
          <w:rFonts w:cs="Arial"/>
        </w:rPr>
      </w:pPr>
      <w:r>
        <w:rPr>
          <w:rFonts w:cs="Arial"/>
        </w:rPr>
        <w:t>- "Starting Key MyKey level" status from the "Body Control System" != MyKey</w:t>
      </w:r>
    </w:p>
    <w:p w14:paraId="0127F06D" w14:textId="77777777" w:rsidR="00992439" w:rsidRDefault="00992439" w:rsidP="00992439">
      <w:pPr>
        <w:rPr>
          <w:rFonts w:cs="Arial"/>
        </w:rPr>
      </w:pPr>
      <w:r>
        <w:rPr>
          <w:rFonts w:cs="Arial"/>
        </w:rPr>
        <w:t>- "Vehicle Network status" == True (connected)</w:t>
      </w:r>
    </w:p>
    <w:p w14:paraId="743F3C71" w14:textId="77777777" w:rsidR="00992439" w:rsidRDefault="00992439" w:rsidP="00992439">
      <w:pPr>
        <w:rPr>
          <w:rFonts w:cs="Arial"/>
        </w:rPr>
      </w:pPr>
      <w:r>
        <w:rPr>
          <w:rFonts w:cs="Arial"/>
        </w:rPr>
        <w:t>- "Starting NFC Key" != NFC Key Card selected for deletion</w:t>
      </w:r>
    </w:p>
    <w:p w14:paraId="38FEB9C2" w14:textId="77777777" w:rsidR="00992439" w:rsidRDefault="00992439" w:rsidP="00992439">
      <w:pPr>
        <w:rPr>
          <w:rFonts w:cs="Arial"/>
        </w:rPr>
      </w:pPr>
    </w:p>
    <w:p w14:paraId="1F290C7D" w14:textId="77777777" w:rsidR="00992439" w:rsidRDefault="00992439" w:rsidP="00992439">
      <w:pPr>
        <w:rPr>
          <w:rFonts w:cs="Arial"/>
        </w:rPr>
      </w:pPr>
      <w:r w:rsidRPr="008F2F56">
        <w:rPr>
          <w:rFonts w:cs="Arial"/>
          <w:b/>
        </w:rPr>
        <w:t>Rationale</w:t>
      </w:r>
      <w:r>
        <w:rPr>
          <w:rFonts w:cs="Arial"/>
        </w:rPr>
        <w:t xml:space="preserve">: </w:t>
      </w:r>
      <w:r w:rsidRPr="008F2F56">
        <w:rPr>
          <w:rFonts w:cs="Arial"/>
        </w:rPr>
        <w:t>Performs local checks when NFC key deletion is requested</w:t>
      </w:r>
    </w:p>
    <w:p w14:paraId="04D0D60E" w14:textId="77777777" w:rsidR="00992439" w:rsidRDefault="00992439" w:rsidP="00992439">
      <w:pPr>
        <w:rPr>
          <w:rFonts w:cs="Arial"/>
        </w:rPr>
      </w:pPr>
    </w:p>
    <w:p w14:paraId="5AB084DE" w14:textId="77777777" w:rsidR="00992439" w:rsidRPr="008F2F56" w:rsidRDefault="00992439" w:rsidP="00992439">
      <w:pPr>
        <w:rPr>
          <w:rFonts w:cs="Arial"/>
        </w:rPr>
      </w:pPr>
    </w:p>
    <w:p w14:paraId="5D5D429F" w14:textId="77777777" w:rsidR="00992439" w:rsidRPr="0017445F" w:rsidRDefault="00992439" w:rsidP="00992439">
      <w:pPr>
        <w:pStyle w:val="RERequirement"/>
        <w:shd w:val="clear" w:color="auto" w:fill="F2F2F2" w:themeFill="background1" w:themeFillShade="F2"/>
      </w:pPr>
      <w:r>
        <w:t>REQ-NFC-ES-167 Transmit Driver Information Message = "NULL" on transition</w:t>
      </w:r>
    </w:p>
    <w:p w14:paraId="5DD1A67A" w14:textId="77777777" w:rsidR="00992439" w:rsidRDefault="00992439" w:rsidP="00992439">
      <w:pPr>
        <w:rPr>
          <w:rFonts w:cs="Arial"/>
        </w:rPr>
      </w:pPr>
      <w:r>
        <w:rPr>
          <w:rFonts w:cs="Arial"/>
        </w:rPr>
        <w:t xml:space="preserve">When the Body Control System's "Transmit body control system related indication" state machine enters the "NULL" state, the Body Control System shall immediately: </w:t>
      </w:r>
    </w:p>
    <w:p w14:paraId="4EEC728E" w14:textId="77777777" w:rsidR="00992439" w:rsidRDefault="00992439" w:rsidP="00992439">
      <w:pPr>
        <w:rPr>
          <w:rFonts w:cs="Arial"/>
        </w:rPr>
      </w:pPr>
      <w:r>
        <w:rPr>
          <w:rFonts w:cs="Arial"/>
        </w:rPr>
        <w:t>Transmit Driver Information Message = "NULL"</w:t>
      </w:r>
    </w:p>
    <w:p w14:paraId="5FF3A26D" w14:textId="77777777" w:rsidR="00992439" w:rsidRDefault="00992439" w:rsidP="00992439">
      <w:pPr>
        <w:rPr>
          <w:rFonts w:cs="Arial"/>
        </w:rPr>
      </w:pPr>
    </w:p>
    <w:p w14:paraId="1E5C5DF7" w14:textId="77777777" w:rsidR="00F55073" w:rsidRPr="0017445F" w:rsidRDefault="00F55073" w:rsidP="00F55073">
      <w:pPr>
        <w:pStyle w:val="RERequirement"/>
        <w:shd w:val="clear" w:color="auto" w:fill="F2F2F2" w:themeFill="background1" w:themeFillShade="F2"/>
      </w:pPr>
      <w:r>
        <w:t>REQ-NFC-ES-168 Display System: Error screen after user confirms NFC Key Card Delete request</w:t>
      </w:r>
    </w:p>
    <w:p w14:paraId="588D7EA2" w14:textId="77777777" w:rsidR="00F55073" w:rsidRDefault="00F55073" w:rsidP="00F55073">
      <w:pPr>
        <w:rPr>
          <w:rFonts w:cs="Arial"/>
        </w:rPr>
      </w:pPr>
      <w:r>
        <w:rPr>
          <w:rFonts w:cs="Arial"/>
        </w:rPr>
        <w:t>If after the user confirms their deletion request, the vehicle loses network connectivity , the NFC Display System shall terminate the NFC Key Card Delete flow and display an NFC Feature related center-stack pop-up which includes:</w:t>
      </w:r>
    </w:p>
    <w:p w14:paraId="473FE5A4" w14:textId="77777777" w:rsidR="00F55073" w:rsidRDefault="00F55073" w:rsidP="00F55073">
      <w:pPr>
        <w:rPr>
          <w:rFonts w:cs="Arial"/>
        </w:rPr>
      </w:pPr>
    </w:p>
    <w:p w14:paraId="7959A7C8" w14:textId="77777777" w:rsidR="00F55073" w:rsidRDefault="00F55073" w:rsidP="00F55073">
      <w:pPr>
        <w:rPr>
          <w:rFonts w:cs="Arial"/>
        </w:rPr>
      </w:pPr>
      <w:r>
        <w:rPr>
          <w:rFonts w:cs="Arial"/>
        </w:rPr>
        <w:t>- Reason text: "NFC Key Card Delete Request Cancelled - No connectivity"</w:t>
      </w:r>
    </w:p>
    <w:p w14:paraId="7F869060" w14:textId="77777777" w:rsidR="00F55073" w:rsidRDefault="00F55073" w:rsidP="00F55073">
      <w:pPr>
        <w:rPr>
          <w:rFonts w:cs="Arial"/>
        </w:rPr>
      </w:pPr>
      <w:r>
        <w:rPr>
          <w:rFonts w:cs="Arial"/>
        </w:rPr>
        <w:t>- The FESN or Friendly name of the selected NFC Key Card</w:t>
      </w:r>
    </w:p>
    <w:p w14:paraId="685DA24B" w14:textId="77777777" w:rsidR="00F55073" w:rsidRDefault="00F55073" w:rsidP="00F55073">
      <w:pPr>
        <w:rPr>
          <w:rFonts w:cs="Arial"/>
        </w:rPr>
      </w:pPr>
    </w:p>
    <w:p w14:paraId="6B27F4FB" w14:textId="77777777" w:rsidR="00F55073" w:rsidRDefault="00F55073" w:rsidP="00F55073">
      <w:pPr>
        <w:rPr>
          <w:rFonts w:cs="Arial"/>
        </w:rPr>
      </w:pPr>
      <w:r w:rsidRPr="008F2F56">
        <w:rPr>
          <w:rFonts w:cs="Arial"/>
          <w:b/>
        </w:rPr>
        <w:t>Rationale</w:t>
      </w:r>
      <w:r>
        <w:rPr>
          <w:rFonts w:cs="Arial"/>
        </w:rPr>
        <w:t xml:space="preserve">: </w:t>
      </w:r>
      <w:r w:rsidRPr="008F2F56">
        <w:rPr>
          <w:rFonts w:cs="Arial"/>
        </w:rPr>
        <w:t>Informs user that request to delete key has failed due to lack of network connectivity or because of a system timeout</w:t>
      </w:r>
    </w:p>
    <w:p w14:paraId="76EE23F0" w14:textId="77777777" w:rsidR="00F55073" w:rsidRDefault="00F55073" w:rsidP="00F55073">
      <w:pPr>
        <w:rPr>
          <w:rFonts w:cs="Arial"/>
        </w:rPr>
      </w:pPr>
    </w:p>
    <w:p w14:paraId="28E5979D" w14:textId="77777777" w:rsidR="00F55073" w:rsidRPr="008F2F56" w:rsidRDefault="00F55073" w:rsidP="00F55073">
      <w:pPr>
        <w:rPr>
          <w:rFonts w:cs="Arial"/>
        </w:rPr>
      </w:pPr>
    </w:p>
    <w:p w14:paraId="1F4DD32D" w14:textId="77777777" w:rsidR="00992439" w:rsidRPr="0017445F" w:rsidRDefault="00992439" w:rsidP="00992439">
      <w:pPr>
        <w:pStyle w:val="RERequirement"/>
        <w:shd w:val="clear" w:color="auto" w:fill="F2F2F2" w:themeFill="background1" w:themeFillShade="F2"/>
      </w:pPr>
      <w:r>
        <w:t>REQ-NFC-ES-169 Display System: Provide "Request Screen" when NFC Key Deletion  is requested</w:t>
      </w:r>
    </w:p>
    <w:p w14:paraId="07AB2351" w14:textId="77777777" w:rsidR="00992439" w:rsidRDefault="00992439" w:rsidP="00992439">
      <w:pPr>
        <w:rPr>
          <w:rFonts w:cs="Arial"/>
        </w:rPr>
      </w:pPr>
      <w:r>
        <w:rPr>
          <w:rFonts w:cs="Arial"/>
        </w:rPr>
        <w:t>If after the user confirms their deletion request and the vehicle has network connectivity , the NFC Display System shall transmit a HMI Command Request message with the following signals:</w:t>
      </w:r>
    </w:p>
    <w:p w14:paraId="4B769638" w14:textId="77777777" w:rsidR="00992439" w:rsidRDefault="00992439" w:rsidP="00992439">
      <w:pPr>
        <w:rPr>
          <w:rFonts w:cs="Arial"/>
        </w:rPr>
      </w:pPr>
      <w:r>
        <w:rPr>
          <w:rFonts w:cs="Arial"/>
        </w:rPr>
        <w:t>- "Friendly Name" of the selected device</w:t>
      </w:r>
    </w:p>
    <w:p w14:paraId="1F6DBA3D" w14:textId="77777777" w:rsidR="00992439" w:rsidRDefault="00992439" w:rsidP="00992439">
      <w:pPr>
        <w:rPr>
          <w:rFonts w:cs="Arial"/>
        </w:rPr>
      </w:pPr>
      <w:r>
        <w:rPr>
          <w:rFonts w:cs="Arial"/>
        </w:rPr>
        <w:t>- "FESN" of the selected device</w:t>
      </w:r>
    </w:p>
    <w:p w14:paraId="4F8E6C1C" w14:textId="77777777" w:rsidR="00992439" w:rsidRDefault="00992439" w:rsidP="00992439">
      <w:pPr>
        <w:rPr>
          <w:rFonts w:cs="Arial"/>
        </w:rPr>
      </w:pPr>
      <w:r>
        <w:rPr>
          <w:rFonts w:cs="Arial"/>
        </w:rPr>
        <w:t>- "Requested Command Type" = Delete</w:t>
      </w:r>
    </w:p>
    <w:p w14:paraId="25D63F9F" w14:textId="77777777" w:rsidR="00992439" w:rsidRDefault="00992439" w:rsidP="00992439">
      <w:pPr>
        <w:rPr>
          <w:rFonts w:cs="Arial"/>
        </w:rPr>
      </w:pPr>
    </w:p>
    <w:p w14:paraId="27537B3F" w14:textId="77777777" w:rsidR="00992439" w:rsidRDefault="00992439" w:rsidP="00992439">
      <w:pPr>
        <w:rPr>
          <w:rFonts w:cs="Arial"/>
        </w:rPr>
      </w:pPr>
      <w:r>
        <w:rPr>
          <w:rFonts w:cs="Arial"/>
        </w:rPr>
        <w:t>And display an NFC Feature related center-stack pop-up which includes:</w:t>
      </w:r>
    </w:p>
    <w:p w14:paraId="48ABFA7A" w14:textId="77777777" w:rsidR="00992439" w:rsidRDefault="00992439" w:rsidP="00992439">
      <w:pPr>
        <w:rPr>
          <w:rFonts w:cs="Arial"/>
        </w:rPr>
      </w:pPr>
    </w:p>
    <w:p w14:paraId="08B4E4F4" w14:textId="77777777" w:rsidR="00992439" w:rsidRDefault="00992439" w:rsidP="00992439">
      <w:pPr>
        <w:rPr>
          <w:rFonts w:cs="Arial"/>
        </w:rPr>
      </w:pPr>
      <w:r>
        <w:rPr>
          <w:rFonts w:cs="Arial"/>
        </w:rPr>
        <w:t>- Reason text: "NFC Key Card Delete Request Sent"</w:t>
      </w:r>
    </w:p>
    <w:p w14:paraId="1EC014D2" w14:textId="77777777" w:rsidR="00992439" w:rsidRDefault="00992439" w:rsidP="00992439">
      <w:pPr>
        <w:rPr>
          <w:rFonts w:cs="Arial"/>
        </w:rPr>
      </w:pPr>
      <w:r>
        <w:rPr>
          <w:rFonts w:cs="Arial"/>
        </w:rPr>
        <w:t>- The FESN or Friendly name of the selected NFC Key Card</w:t>
      </w:r>
    </w:p>
    <w:p w14:paraId="49EB8E43" w14:textId="77777777" w:rsidR="00992439" w:rsidRDefault="00992439" w:rsidP="00992439">
      <w:pPr>
        <w:rPr>
          <w:rFonts w:cs="Arial"/>
        </w:rPr>
      </w:pPr>
    </w:p>
    <w:p w14:paraId="6CBD6F3D" w14:textId="77777777" w:rsidR="00992439" w:rsidRDefault="00992439" w:rsidP="00992439">
      <w:pPr>
        <w:rPr>
          <w:rFonts w:cs="Arial"/>
        </w:rPr>
      </w:pPr>
      <w:r w:rsidRPr="008F2F56">
        <w:rPr>
          <w:rFonts w:cs="Arial"/>
          <w:b/>
        </w:rPr>
        <w:t>Rationale</w:t>
      </w:r>
      <w:r>
        <w:rPr>
          <w:rFonts w:cs="Arial"/>
        </w:rPr>
        <w:t xml:space="preserve">: </w:t>
      </w:r>
      <w:r w:rsidRPr="008F2F56">
        <w:rPr>
          <w:rFonts w:cs="Arial"/>
        </w:rPr>
        <w:t>Informs user that request to delete key has been processed</w:t>
      </w:r>
    </w:p>
    <w:p w14:paraId="3A615B44" w14:textId="77777777" w:rsidR="00992439" w:rsidRDefault="00992439" w:rsidP="00992439">
      <w:pPr>
        <w:rPr>
          <w:rFonts w:cs="Arial"/>
        </w:rPr>
      </w:pPr>
    </w:p>
    <w:p w14:paraId="43F70CF4" w14:textId="77777777" w:rsidR="00992439" w:rsidRPr="008F2F56" w:rsidRDefault="00992439" w:rsidP="00992439">
      <w:pPr>
        <w:rPr>
          <w:rFonts w:cs="Arial"/>
        </w:rPr>
      </w:pPr>
    </w:p>
    <w:p w14:paraId="4E0AF5F4" w14:textId="77777777" w:rsidR="00246416" w:rsidRPr="0017445F" w:rsidRDefault="00246416" w:rsidP="00246416">
      <w:pPr>
        <w:pStyle w:val="RERequirement"/>
        <w:shd w:val="clear" w:color="auto" w:fill="F2F2F2" w:themeFill="background1" w:themeFillShade="F2"/>
      </w:pPr>
      <w:r>
        <w:t>REQ-NFC-ES-171 Display System: Conditions to allow "Delete Key" for NFC Card Info Screen to be enabled</w:t>
      </w:r>
    </w:p>
    <w:p w14:paraId="158A7633" w14:textId="77777777" w:rsidR="00246416" w:rsidRDefault="00246416" w:rsidP="00246416">
      <w:pPr>
        <w:rPr>
          <w:rFonts w:cs="Arial"/>
        </w:rPr>
      </w:pPr>
      <w:r>
        <w:rPr>
          <w:rFonts w:cs="Arial"/>
        </w:rPr>
        <w:t>When the below conditions are set as true, then "Delete key" button on the "Key Name" menu of the NFC Card Info Screen shall be enabled:</w:t>
      </w:r>
    </w:p>
    <w:p w14:paraId="7BE52CDC" w14:textId="77777777" w:rsidR="00246416" w:rsidRDefault="00246416" w:rsidP="00246416">
      <w:pPr>
        <w:rPr>
          <w:rFonts w:cs="Arial"/>
        </w:rPr>
      </w:pPr>
      <w:r>
        <w:rPr>
          <w:rFonts w:cs="Arial"/>
        </w:rPr>
        <w:t>- Vehicle Ignition status  == Run</w:t>
      </w:r>
    </w:p>
    <w:p w14:paraId="21F6E5D1" w14:textId="77777777" w:rsidR="00246416" w:rsidRDefault="00246416" w:rsidP="00246416">
      <w:pPr>
        <w:rPr>
          <w:rFonts w:cs="Arial"/>
        </w:rPr>
      </w:pPr>
      <w:r>
        <w:rPr>
          <w:rFonts w:cs="Arial"/>
        </w:rPr>
        <w:t>- "NFC fleet management active" configuration parameter of the Display System == False</w:t>
      </w:r>
    </w:p>
    <w:p w14:paraId="17DB3A00" w14:textId="77777777" w:rsidR="00246416" w:rsidRDefault="00246416" w:rsidP="00246416">
      <w:pPr>
        <w:rPr>
          <w:rFonts w:cs="Arial"/>
        </w:rPr>
      </w:pPr>
      <w:r>
        <w:rPr>
          <w:rFonts w:cs="Arial"/>
        </w:rPr>
        <w:t>- "NFC Key Type" of the selected key != Factory Key</w:t>
      </w:r>
    </w:p>
    <w:p w14:paraId="504CD8E2" w14:textId="77777777" w:rsidR="00246416" w:rsidRDefault="00246416" w:rsidP="00246416">
      <w:pPr>
        <w:rPr>
          <w:rFonts w:cs="Arial"/>
        </w:rPr>
      </w:pPr>
    </w:p>
    <w:p w14:paraId="2F292980" w14:textId="77777777" w:rsidR="00246416" w:rsidRDefault="00246416" w:rsidP="00246416">
      <w:pPr>
        <w:rPr>
          <w:rFonts w:cs="Arial"/>
        </w:rPr>
      </w:pPr>
      <w:r w:rsidRPr="008F2F56">
        <w:rPr>
          <w:rFonts w:cs="Arial"/>
          <w:b/>
        </w:rPr>
        <w:lastRenderedPageBreak/>
        <w:t>Rationale</w:t>
      </w:r>
      <w:r>
        <w:rPr>
          <w:rFonts w:cs="Arial"/>
        </w:rPr>
        <w:t xml:space="preserve">: </w:t>
      </w:r>
      <w:r w:rsidRPr="008F2F56">
        <w:rPr>
          <w:rFonts w:cs="Arial"/>
        </w:rPr>
        <w:t>Allows user to select "Delete Key" in the  NFC Card Info Screen to delete user's NFC Card keys when specific conditions are met</w:t>
      </w:r>
    </w:p>
    <w:p w14:paraId="5929CD58" w14:textId="77777777" w:rsidR="00246416" w:rsidRDefault="00246416" w:rsidP="00246416">
      <w:pPr>
        <w:rPr>
          <w:rFonts w:cs="Arial"/>
        </w:rPr>
      </w:pPr>
    </w:p>
    <w:p w14:paraId="33B78B80" w14:textId="77777777" w:rsidR="00246416" w:rsidRPr="008F2F56" w:rsidRDefault="00246416" w:rsidP="00246416">
      <w:pPr>
        <w:rPr>
          <w:rFonts w:cs="Arial"/>
        </w:rPr>
      </w:pPr>
    </w:p>
    <w:p w14:paraId="0BCF6743" w14:textId="77777777" w:rsidR="00F55073" w:rsidRPr="0017445F" w:rsidRDefault="00F55073" w:rsidP="00F55073">
      <w:pPr>
        <w:pStyle w:val="RERequirement"/>
        <w:shd w:val="clear" w:color="auto" w:fill="F2F2F2" w:themeFill="background1" w:themeFillShade="F2"/>
      </w:pPr>
      <w:r>
        <w:t>REQ-NFC-ES-172 Enable NFC MyKey Softbuttons</w:t>
      </w:r>
    </w:p>
    <w:p w14:paraId="2EB93A33" w14:textId="77777777" w:rsidR="00F55073" w:rsidRDefault="00F55073" w:rsidP="00F55073">
      <w:pPr>
        <w:rPr>
          <w:rFonts w:cs="Arial"/>
        </w:rPr>
      </w:pPr>
      <w:r>
        <w:rPr>
          <w:rFonts w:cs="Arial"/>
        </w:rPr>
        <w:t>The Display system shall update its "Create MyKey" page to "grey out" the "Create NFC MyKey" related soft buttons while the following conditions are true:</w:t>
      </w:r>
    </w:p>
    <w:p w14:paraId="12FA8D99" w14:textId="77777777" w:rsidR="00F55073" w:rsidRDefault="00F55073" w:rsidP="00F55073">
      <w:pPr>
        <w:rPr>
          <w:rFonts w:cs="Arial"/>
        </w:rPr>
      </w:pPr>
      <w:r>
        <w:rPr>
          <w:rFonts w:cs="Arial"/>
        </w:rPr>
        <w:t>- Current MyKey Level == MyKey</w:t>
      </w:r>
    </w:p>
    <w:p w14:paraId="3116DC9B" w14:textId="77777777" w:rsidR="00F55073" w:rsidRDefault="00F55073" w:rsidP="00F55073">
      <w:pPr>
        <w:rPr>
          <w:rFonts w:cs="Arial"/>
        </w:rPr>
      </w:pPr>
    </w:p>
    <w:p w14:paraId="5519FEB9" w14:textId="77777777" w:rsidR="00F55073" w:rsidRDefault="00F55073" w:rsidP="00F55073">
      <w:pPr>
        <w:rPr>
          <w:rFonts w:cs="Arial"/>
        </w:rPr>
      </w:pPr>
      <w:r w:rsidRPr="008F2F56">
        <w:rPr>
          <w:rFonts w:cs="Arial"/>
          <w:b/>
        </w:rPr>
        <w:t>Rationale</w:t>
      </w:r>
      <w:r>
        <w:rPr>
          <w:rFonts w:cs="Arial"/>
        </w:rPr>
        <w:t xml:space="preserve">: </w:t>
      </w:r>
      <w:r w:rsidRPr="008F2F56">
        <w:rPr>
          <w:rFonts w:cs="Arial"/>
        </w:rPr>
        <w:t>NFC related MyKey softbuttons should only be available for Retail Vehicles with the NFC Feature</w:t>
      </w:r>
    </w:p>
    <w:p w14:paraId="614DE5EF" w14:textId="77777777" w:rsidR="00F55073" w:rsidRDefault="00F55073" w:rsidP="00F55073">
      <w:pPr>
        <w:rPr>
          <w:rFonts w:cs="Arial"/>
        </w:rPr>
      </w:pPr>
    </w:p>
    <w:p w14:paraId="047ADCCB" w14:textId="77777777" w:rsidR="00F55073" w:rsidRPr="008F2F56" w:rsidRDefault="00F55073" w:rsidP="00F55073">
      <w:pPr>
        <w:rPr>
          <w:rFonts w:cs="Arial"/>
        </w:rPr>
      </w:pPr>
    </w:p>
    <w:p w14:paraId="750A229E" w14:textId="77777777" w:rsidR="00F55073" w:rsidRPr="0017445F" w:rsidRDefault="00F55073" w:rsidP="00F55073">
      <w:pPr>
        <w:pStyle w:val="RERequirement"/>
        <w:shd w:val="clear" w:color="auto" w:fill="F2F2F2" w:themeFill="background1" w:themeFillShade="F2"/>
      </w:pPr>
      <w:r>
        <w:t>REQ-NFC-ES-173 Transmit Driver Information Message = "OK to Drive" on transition</w:t>
      </w:r>
    </w:p>
    <w:p w14:paraId="20DEF89E" w14:textId="77777777" w:rsidR="00F55073" w:rsidRDefault="00F55073" w:rsidP="00F55073">
      <w:pPr>
        <w:rPr>
          <w:rFonts w:cs="Arial"/>
        </w:rPr>
      </w:pPr>
      <w:r>
        <w:rPr>
          <w:rFonts w:cs="Arial"/>
        </w:rPr>
        <w:t xml:space="preserve">When the Body Control System's "Transmit body control system related indication" state machine enters the "Ok to Drive" state, the Body Control System shall immediately: </w:t>
      </w:r>
    </w:p>
    <w:p w14:paraId="24F48A8F" w14:textId="77777777" w:rsidR="00F55073" w:rsidRDefault="00F55073" w:rsidP="00F55073">
      <w:pPr>
        <w:rPr>
          <w:rFonts w:cs="Arial"/>
        </w:rPr>
      </w:pPr>
      <w:r>
        <w:rPr>
          <w:rFonts w:cs="Arial"/>
        </w:rPr>
        <w:t>Transmit Driver Information Message = "Ok to Drive"</w:t>
      </w:r>
    </w:p>
    <w:p w14:paraId="54745C86" w14:textId="77777777" w:rsidR="00F55073" w:rsidRDefault="00F55073" w:rsidP="00F55073">
      <w:pPr>
        <w:rPr>
          <w:rFonts w:cs="Arial"/>
        </w:rPr>
      </w:pPr>
    </w:p>
    <w:p w14:paraId="64278017" w14:textId="77777777" w:rsidR="00992439" w:rsidRPr="0017445F" w:rsidRDefault="00992439" w:rsidP="00992439">
      <w:pPr>
        <w:pStyle w:val="RERequirement"/>
        <w:shd w:val="clear" w:color="auto" w:fill="F2F2F2" w:themeFill="background1" w:themeFillShade="F2"/>
      </w:pPr>
      <w:r>
        <w:t>REQ-NFC-ES-197 NFC Personal Profile Pairing process consistency</w:t>
      </w:r>
    </w:p>
    <w:p w14:paraId="5A69EFC9" w14:textId="77777777" w:rsidR="00992439" w:rsidRDefault="00992439" w:rsidP="00992439">
      <w:pPr>
        <w:rPr>
          <w:rFonts w:cs="Arial"/>
        </w:rPr>
      </w:pPr>
      <w:r>
        <w:rPr>
          <w:rFonts w:cs="Arial"/>
        </w:rPr>
        <w:t>The Display System shall ensure the NFC Personal Profile Pairing process is consistent with current Personal Profile Device Pairing</w:t>
      </w:r>
    </w:p>
    <w:p w14:paraId="2D20CE68" w14:textId="77777777" w:rsidR="00992439" w:rsidRDefault="00992439" w:rsidP="00992439">
      <w:pPr>
        <w:rPr>
          <w:rFonts w:cs="Arial"/>
        </w:rPr>
      </w:pPr>
    </w:p>
    <w:p w14:paraId="5E9B4432" w14:textId="77777777" w:rsidR="00992439" w:rsidRDefault="00992439" w:rsidP="00992439">
      <w:pPr>
        <w:rPr>
          <w:rFonts w:cs="Arial"/>
        </w:rPr>
      </w:pPr>
      <w:r w:rsidRPr="008F2F56">
        <w:rPr>
          <w:rFonts w:cs="Arial"/>
          <w:b/>
        </w:rPr>
        <w:t>Rationale</w:t>
      </w:r>
      <w:r>
        <w:rPr>
          <w:rFonts w:cs="Arial"/>
        </w:rPr>
        <w:t xml:space="preserve">: </w:t>
      </w:r>
      <w:r w:rsidRPr="008F2F56">
        <w:rPr>
          <w:rFonts w:cs="Arial"/>
        </w:rPr>
        <w:t>NFC is a tie-in to already existing Personal Profile process. The Display system shall incorporate NFC as an alternative device maintain consistency.</w:t>
      </w:r>
    </w:p>
    <w:p w14:paraId="059418E5" w14:textId="77777777" w:rsidR="00992439" w:rsidRDefault="00992439" w:rsidP="00992439">
      <w:pPr>
        <w:rPr>
          <w:rFonts w:cs="Arial"/>
        </w:rPr>
      </w:pPr>
    </w:p>
    <w:p w14:paraId="1D8BBDCB" w14:textId="77777777" w:rsidR="00992439" w:rsidRPr="008F2F56" w:rsidRDefault="00992439" w:rsidP="00992439">
      <w:pPr>
        <w:rPr>
          <w:rFonts w:cs="Arial"/>
        </w:rPr>
      </w:pPr>
    </w:p>
    <w:p w14:paraId="678BEE45" w14:textId="77777777" w:rsidR="00F55073" w:rsidRPr="0017445F" w:rsidRDefault="00F55073" w:rsidP="00F55073">
      <w:pPr>
        <w:pStyle w:val="RERequirement"/>
        <w:shd w:val="clear" w:color="auto" w:fill="F2F2F2" w:themeFill="background1" w:themeFillShade="F2"/>
      </w:pPr>
      <w:r>
        <w:t>REQ-NFC-ES-210 Show pop-up on key add failure</w:t>
      </w:r>
    </w:p>
    <w:p w14:paraId="7E40B164" w14:textId="77777777" w:rsidR="00F55073" w:rsidRDefault="00F55073" w:rsidP="00F55073">
      <w:pPr>
        <w:rPr>
          <w:rFonts w:cs="Arial"/>
        </w:rPr>
      </w:pPr>
      <w:r>
        <w:rPr>
          <w:rFonts w:cs="Arial"/>
        </w:rPr>
        <w:t>When the Display System receives an NFC Local Event message and all of the following are true:</w:t>
      </w:r>
    </w:p>
    <w:p w14:paraId="12E251DA" w14:textId="77777777" w:rsidR="00F55073" w:rsidRDefault="00F55073" w:rsidP="00F55073">
      <w:pPr>
        <w:rPr>
          <w:rFonts w:cs="Arial"/>
        </w:rPr>
      </w:pPr>
    </w:p>
    <w:p w14:paraId="0F6AC9E0" w14:textId="77777777" w:rsidR="00F55073" w:rsidRDefault="00F55073" w:rsidP="00F55073">
      <w:pPr>
        <w:rPr>
          <w:rFonts w:cs="Arial"/>
        </w:rPr>
      </w:pPr>
      <w:r>
        <w:rPr>
          <w:rFonts w:cs="Arial"/>
        </w:rPr>
        <w:t>- The "Successful" signal of the NFC Local Event message is False</w:t>
      </w:r>
    </w:p>
    <w:p w14:paraId="0ECF5A43" w14:textId="77777777" w:rsidR="00F55073" w:rsidRDefault="00F55073" w:rsidP="00F55073">
      <w:pPr>
        <w:rPr>
          <w:rFonts w:cs="Arial"/>
        </w:rPr>
      </w:pPr>
      <w:r>
        <w:rPr>
          <w:rFonts w:cs="Arial"/>
        </w:rPr>
        <w:t>- The "Command Type" signal of the NFC Local Event message is "Add Key"</w:t>
      </w:r>
    </w:p>
    <w:p w14:paraId="43C6858B" w14:textId="77777777" w:rsidR="00F55073" w:rsidRDefault="00F55073" w:rsidP="00F55073">
      <w:pPr>
        <w:rPr>
          <w:rFonts w:cs="Arial"/>
        </w:rPr>
      </w:pPr>
      <w:r>
        <w:rPr>
          <w:rFonts w:cs="Arial"/>
        </w:rPr>
        <w:t>- The "NFC Fleet Management Active" configuration parameter of the Display System is False</w:t>
      </w:r>
    </w:p>
    <w:p w14:paraId="31FE1118" w14:textId="77777777" w:rsidR="00F55073" w:rsidRDefault="00F55073" w:rsidP="00F55073">
      <w:pPr>
        <w:rPr>
          <w:rFonts w:cs="Arial"/>
        </w:rPr>
      </w:pPr>
      <w:r>
        <w:rPr>
          <w:rFonts w:cs="Arial"/>
        </w:rPr>
        <w:t>- The "HMI Visible" signal of the NFC Local Event message is True</w:t>
      </w:r>
    </w:p>
    <w:p w14:paraId="7AE29943" w14:textId="77777777" w:rsidR="00F55073" w:rsidRDefault="00F55073" w:rsidP="00F55073">
      <w:pPr>
        <w:rPr>
          <w:rFonts w:cs="Arial"/>
        </w:rPr>
      </w:pPr>
    </w:p>
    <w:p w14:paraId="621E8D7C" w14:textId="77777777" w:rsidR="00F55073" w:rsidRDefault="00F55073" w:rsidP="00F55073">
      <w:pPr>
        <w:rPr>
          <w:rFonts w:cs="Arial"/>
        </w:rPr>
      </w:pPr>
      <w:r>
        <w:rPr>
          <w:rFonts w:cs="Arial"/>
        </w:rPr>
        <w:t>then the Display System shall show a pop-up indicating that the user's requested NFC card pairing failed to complete.</w:t>
      </w:r>
    </w:p>
    <w:p w14:paraId="4926A87C" w14:textId="77777777" w:rsidR="00F55073" w:rsidRDefault="00F55073" w:rsidP="00F55073">
      <w:pPr>
        <w:rPr>
          <w:rFonts w:cs="Arial"/>
        </w:rPr>
      </w:pPr>
    </w:p>
    <w:p w14:paraId="6B1A801A" w14:textId="77777777" w:rsidR="00F55073" w:rsidRDefault="00F55073" w:rsidP="00F55073">
      <w:pPr>
        <w:rPr>
          <w:rFonts w:cs="Arial"/>
        </w:rPr>
      </w:pPr>
      <w:r w:rsidRPr="008F2F56">
        <w:rPr>
          <w:rFonts w:cs="Arial"/>
          <w:b/>
        </w:rPr>
        <w:t>Rationale</w:t>
      </w:r>
      <w:r>
        <w:rPr>
          <w:rFonts w:cs="Arial"/>
        </w:rPr>
        <w:t xml:space="preserve">: </w:t>
      </w:r>
      <w:r w:rsidRPr="008F2F56">
        <w:rPr>
          <w:rFonts w:cs="Arial"/>
        </w:rPr>
        <w:t>This notification is shown in the error case where the vehicle owner has approved a pairing, but a system error onboard the vehicle prevented the pairing from being completed. The card may not be usable to enter and start the vehicle.</w:t>
      </w:r>
    </w:p>
    <w:p w14:paraId="72B1443A" w14:textId="77777777" w:rsidR="00F55073" w:rsidRDefault="00F55073" w:rsidP="00F55073">
      <w:pPr>
        <w:rPr>
          <w:rFonts w:cs="Arial"/>
        </w:rPr>
      </w:pPr>
    </w:p>
    <w:p w14:paraId="15935CBC" w14:textId="77777777" w:rsidR="00F55073" w:rsidRPr="008F2F56" w:rsidRDefault="00F55073" w:rsidP="00F55073">
      <w:pPr>
        <w:rPr>
          <w:rFonts w:cs="Arial"/>
        </w:rPr>
      </w:pPr>
    </w:p>
    <w:p w14:paraId="32C960B4" w14:textId="77777777" w:rsidR="00F55073" w:rsidRPr="0017445F" w:rsidRDefault="00F55073" w:rsidP="00F55073">
      <w:pPr>
        <w:pStyle w:val="RERequirement"/>
        <w:shd w:val="clear" w:color="auto" w:fill="F2F2F2" w:themeFill="background1" w:themeFillShade="F2"/>
      </w:pPr>
      <w:r>
        <w:t>REQ-NFC-ES-211 Show pop-up on key add success</w:t>
      </w:r>
    </w:p>
    <w:p w14:paraId="728FAEF5" w14:textId="77777777" w:rsidR="00F55073" w:rsidRDefault="00F55073" w:rsidP="00F55073">
      <w:pPr>
        <w:rPr>
          <w:rFonts w:cs="Arial"/>
        </w:rPr>
      </w:pPr>
      <w:r>
        <w:rPr>
          <w:rFonts w:cs="Arial"/>
        </w:rPr>
        <w:t>When the Display System receives an NFC Local Event message and all of the following are true:</w:t>
      </w:r>
    </w:p>
    <w:p w14:paraId="0D37D77B" w14:textId="77777777" w:rsidR="00F55073" w:rsidRDefault="00F55073" w:rsidP="00F55073">
      <w:pPr>
        <w:rPr>
          <w:rFonts w:cs="Arial"/>
        </w:rPr>
      </w:pPr>
    </w:p>
    <w:p w14:paraId="32524182" w14:textId="77777777" w:rsidR="00F55073" w:rsidRDefault="00F55073" w:rsidP="00F55073">
      <w:pPr>
        <w:rPr>
          <w:rFonts w:cs="Arial"/>
        </w:rPr>
      </w:pPr>
      <w:r>
        <w:rPr>
          <w:rFonts w:cs="Arial"/>
        </w:rPr>
        <w:t>- The "Successful" signal of the NFC Local Event message is True</w:t>
      </w:r>
    </w:p>
    <w:p w14:paraId="18A7D811" w14:textId="77777777" w:rsidR="00F55073" w:rsidRDefault="00F55073" w:rsidP="00F55073">
      <w:pPr>
        <w:rPr>
          <w:rFonts w:cs="Arial"/>
        </w:rPr>
      </w:pPr>
      <w:r>
        <w:rPr>
          <w:rFonts w:cs="Arial"/>
        </w:rPr>
        <w:t>- The "Command Type" signal of the NFC Local Event message is "Add Key"</w:t>
      </w:r>
    </w:p>
    <w:p w14:paraId="7A18D4B8" w14:textId="77777777" w:rsidR="00F55073" w:rsidRDefault="00F55073" w:rsidP="00F55073">
      <w:pPr>
        <w:rPr>
          <w:rFonts w:cs="Arial"/>
        </w:rPr>
      </w:pPr>
      <w:r>
        <w:rPr>
          <w:rFonts w:cs="Arial"/>
        </w:rPr>
        <w:t>- The "NFC Fleet Management Active" configuration parameter of the Display System is False</w:t>
      </w:r>
    </w:p>
    <w:p w14:paraId="25A5A12A" w14:textId="77777777" w:rsidR="00F55073" w:rsidRDefault="00F55073" w:rsidP="00F55073">
      <w:pPr>
        <w:rPr>
          <w:rFonts w:cs="Arial"/>
        </w:rPr>
      </w:pPr>
      <w:r>
        <w:rPr>
          <w:rFonts w:cs="Arial"/>
        </w:rPr>
        <w:t>- The "HMI Visible" signal of the NFC Local Event message is True</w:t>
      </w:r>
    </w:p>
    <w:p w14:paraId="5E2487B8" w14:textId="77777777" w:rsidR="00F55073" w:rsidRDefault="00F55073" w:rsidP="00F55073">
      <w:pPr>
        <w:rPr>
          <w:rFonts w:cs="Arial"/>
        </w:rPr>
      </w:pPr>
    </w:p>
    <w:p w14:paraId="3A779847" w14:textId="77777777" w:rsidR="00F55073" w:rsidRDefault="00F55073" w:rsidP="00F55073">
      <w:pPr>
        <w:rPr>
          <w:rFonts w:cs="Arial"/>
        </w:rPr>
      </w:pPr>
      <w:r>
        <w:rPr>
          <w:rFonts w:cs="Arial"/>
        </w:rPr>
        <w:t>then the Display System shall show a pop-up indicating that the user's requested NFC card pairing was successful.</w:t>
      </w:r>
    </w:p>
    <w:p w14:paraId="1919ADFE" w14:textId="77777777" w:rsidR="00F55073" w:rsidRDefault="00F55073" w:rsidP="00F55073">
      <w:pPr>
        <w:rPr>
          <w:rFonts w:cs="Arial"/>
        </w:rPr>
      </w:pPr>
    </w:p>
    <w:p w14:paraId="39E82114" w14:textId="77777777" w:rsidR="00992439" w:rsidRPr="0017445F" w:rsidRDefault="00992439" w:rsidP="00992439">
      <w:pPr>
        <w:pStyle w:val="RERequirement"/>
        <w:shd w:val="clear" w:color="auto" w:fill="F2F2F2" w:themeFill="background1" w:themeFillShade="F2"/>
      </w:pPr>
      <w:r>
        <w:t>REQ-NFC-ES-212 Show pop-up on key delete failure</w:t>
      </w:r>
    </w:p>
    <w:p w14:paraId="1949BDC1" w14:textId="77777777" w:rsidR="00992439" w:rsidRDefault="00992439" w:rsidP="00992439">
      <w:pPr>
        <w:rPr>
          <w:rFonts w:cs="Arial"/>
        </w:rPr>
      </w:pPr>
      <w:r>
        <w:rPr>
          <w:rFonts w:cs="Arial"/>
        </w:rPr>
        <w:t>When the Display System receives an NFC Local Event message and all of the following are true:</w:t>
      </w:r>
    </w:p>
    <w:p w14:paraId="3D016583" w14:textId="77777777" w:rsidR="00992439" w:rsidRDefault="00992439" w:rsidP="00992439">
      <w:pPr>
        <w:rPr>
          <w:rFonts w:cs="Arial"/>
        </w:rPr>
      </w:pPr>
    </w:p>
    <w:p w14:paraId="79A0289B" w14:textId="77777777" w:rsidR="00992439" w:rsidRDefault="00992439" w:rsidP="00992439">
      <w:pPr>
        <w:rPr>
          <w:rFonts w:cs="Arial"/>
        </w:rPr>
      </w:pPr>
      <w:r>
        <w:rPr>
          <w:rFonts w:cs="Arial"/>
        </w:rPr>
        <w:t>- The "Successful" signal of the NFC Local Event message is False</w:t>
      </w:r>
    </w:p>
    <w:p w14:paraId="1042B03B" w14:textId="77777777" w:rsidR="00992439" w:rsidRDefault="00992439" w:rsidP="00992439">
      <w:pPr>
        <w:rPr>
          <w:rFonts w:cs="Arial"/>
        </w:rPr>
      </w:pPr>
      <w:r>
        <w:rPr>
          <w:rFonts w:cs="Arial"/>
        </w:rPr>
        <w:t>- The "Command Type" signal of the NFC Local Event message is "Delete Key"</w:t>
      </w:r>
    </w:p>
    <w:p w14:paraId="696F8CE4" w14:textId="77777777" w:rsidR="00992439" w:rsidRDefault="00992439" w:rsidP="00992439">
      <w:pPr>
        <w:rPr>
          <w:rFonts w:cs="Arial"/>
        </w:rPr>
      </w:pPr>
      <w:r>
        <w:rPr>
          <w:rFonts w:cs="Arial"/>
        </w:rPr>
        <w:t>- The "NFC Fleet Management Active" configuration parameter of the Display System is False</w:t>
      </w:r>
    </w:p>
    <w:p w14:paraId="777CEF46" w14:textId="77777777" w:rsidR="00992439" w:rsidRDefault="00992439" w:rsidP="00992439">
      <w:pPr>
        <w:rPr>
          <w:rFonts w:cs="Arial"/>
        </w:rPr>
      </w:pPr>
      <w:r>
        <w:rPr>
          <w:rFonts w:cs="Arial"/>
        </w:rPr>
        <w:t>- The "HMI Visible" signal of the NFC Local Event message is True</w:t>
      </w:r>
    </w:p>
    <w:p w14:paraId="0EF45894" w14:textId="77777777" w:rsidR="00992439" w:rsidRDefault="00992439" w:rsidP="00992439">
      <w:pPr>
        <w:rPr>
          <w:rFonts w:cs="Arial"/>
        </w:rPr>
      </w:pPr>
    </w:p>
    <w:p w14:paraId="4EF6DAE4" w14:textId="77777777" w:rsidR="00992439" w:rsidRDefault="00992439" w:rsidP="00992439">
      <w:pPr>
        <w:rPr>
          <w:rFonts w:cs="Arial"/>
        </w:rPr>
      </w:pPr>
      <w:r>
        <w:rPr>
          <w:rFonts w:cs="Arial"/>
        </w:rPr>
        <w:t>then the Display System shall show a pop-up indicating that the user's requested NFC card unpairing failed to complete.</w:t>
      </w:r>
    </w:p>
    <w:p w14:paraId="6F382E59" w14:textId="77777777" w:rsidR="00992439" w:rsidRDefault="00992439" w:rsidP="00992439">
      <w:pPr>
        <w:rPr>
          <w:rFonts w:cs="Arial"/>
        </w:rPr>
      </w:pPr>
    </w:p>
    <w:p w14:paraId="5956FE26" w14:textId="77777777" w:rsidR="00992439" w:rsidRDefault="00992439" w:rsidP="00992439">
      <w:pPr>
        <w:rPr>
          <w:rFonts w:cs="Arial"/>
        </w:rPr>
      </w:pPr>
      <w:r w:rsidRPr="008F2F56">
        <w:rPr>
          <w:rFonts w:cs="Arial"/>
          <w:b/>
        </w:rPr>
        <w:t>Rationale</w:t>
      </w:r>
      <w:r>
        <w:rPr>
          <w:rFonts w:cs="Arial"/>
        </w:rPr>
        <w:t xml:space="preserve">: </w:t>
      </w:r>
      <w:r w:rsidRPr="008F2F56">
        <w:rPr>
          <w:rFonts w:cs="Arial"/>
        </w:rPr>
        <w:t>This notification is shown in the error case where the vehicle owner has approved an unpairing, but a system error onboard the vehicle prevented the unpairing from being completed. The card may still be usable to enter and start the vehicle.</w:t>
      </w:r>
    </w:p>
    <w:p w14:paraId="7960CE58" w14:textId="77777777" w:rsidR="00992439" w:rsidRDefault="00992439" w:rsidP="00992439">
      <w:pPr>
        <w:rPr>
          <w:rFonts w:cs="Arial"/>
        </w:rPr>
      </w:pPr>
    </w:p>
    <w:p w14:paraId="11D8FE4F" w14:textId="77777777" w:rsidR="00992439" w:rsidRPr="008F2F56" w:rsidRDefault="00992439" w:rsidP="00992439">
      <w:pPr>
        <w:rPr>
          <w:rFonts w:cs="Arial"/>
        </w:rPr>
      </w:pPr>
    </w:p>
    <w:p w14:paraId="5CEF69F7" w14:textId="77777777" w:rsidR="00992439" w:rsidRPr="0017445F" w:rsidRDefault="00992439" w:rsidP="00992439">
      <w:pPr>
        <w:pStyle w:val="RERequirement"/>
        <w:shd w:val="clear" w:color="auto" w:fill="F2F2F2" w:themeFill="background1" w:themeFillShade="F2"/>
      </w:pPr>
      <w:r>
        <w:t>REQ-NFC-ES-213 Show pop-up on key delete success</w:t>
      </w:r>
    </w:p>
    <w:p w14:paraId="67C11D3E" w14:textId="77777777" w:rsidR="00992439" w:rsidRDefault="00992439" w:rsidP="00992439">
      <w:pPr>
        <w:rPr>
          <w:rFonts w:cs="Arial"/>
        </w:rPr>
      </w:pPr>
      <w:r>
        <w:rPr>
          <w:rFonts w:cs="Arial"/>
        </w:rPr>
        <w:t>When the Display System receives an NFC Local Event message and all of the following are true:</w:t>
      </w:r>
    </w:p>
    <w:p w14:paraId="768BBEAB" w14:textId="77777777" w:rsidR="00992439" w:rsidRDefault="00992439" w:rsidP="00992439">
      <w:pPr>
        <w:rPr>
          <w:rFonts w:cs="Arial"/>
        </w:rPr>
      </w:pPr>
    </w:p>
    <w:p w14:paraId="6A1E9C95" w14:textId="77777777" w:rsidR="00992439" w:rsidRDefault="00992439" w:rsidP="00992439">
      <w:pPr>
        <w:rPr>
          <w:rFonts w:cs="Arial"/>
        </w:rPr>
      </w:pPr>
      <w:r>
        <w:rPr>
          <w:rFonts w:cs="Arial"/>
        </w:rPr>
        <w:t>- The "Successful" signal of the NFC Local Event message is True</w:t>
      </w:r>
    </w:p>
    <w:p w14:paraId="3369E0B6" w14:textId="77777777" w:rsidR="00992439" w:rsidRDefault="00992439" w:rsidP="00992439">
      <w:pPr>
        <w:rPr>
          <w:rFonts w:cs="Arial"/>
        </w:rPr>
      </w:pPr>
      <w:r>
        <w:rPr>
          <w:rFonts w:cs="Arial"/>
        </w:rPr>
        <w:t>- The "Command Type" signal of the NFC Local Event message is "Delete Key"</w:t>
      </w:r>
    </w:p>
    <w:p w14:paraId="7FDE851F" w14:textId="77777777" w:rsidR="00992439" w:rsidRDefault="00992439" w:rsidP="00992439">
      <w:pPr>
        <w:rPr>
          <w:rFonts w:cs="Arial"/>
        </w:rPr>
      </w:pPr>
      <w:r>
        <w:rPr>
          <w:rFonts w:cs="Arial"/>
        </w:rPr>
        <w:t>- The "NFC Fleet Management Active" configuration parameter of the Display System is False</w:t>
      </w:r>
    </w:p>
    <w:p w14:paraId="16A602C1" w14:textId="77777777" w:rsidR="00992439" w:rsidRDefault="00992439" w:rsidP="00992439">
      <w:pPr>
        <w:rPr>
          <w:rFonts w:cs="Arial"/>
        </w:rPr>
      </w:pPr>
      <w:r>
        <w:rPr>
          <w:rFonts w:cs="Arial"/>
        </w:rPr>
        <w:t>- The "HMI Visible" signal of the NFC Local Event message is True</w:t>
      </w:r>
    </w:p>
    <w:p w14:paraId="79C46FC4" w14:textId="77777777" w:rsidR="00992439" w:rsidRDefault="00992439" w:rsidP="00992439">
      <w:pPr>
        <w:rPr>
          <w:rFonts w:cs="Arial"/>
        </w:rPr>
      </w:pPr>
    </w:p>
    <w:p w14:paraId="0000A140" w14:textId="77777777" w:rsidR="00992439" w:rsidRDefault="00992439" w:rsidP="00992439">
      <w:pPr>
        <w:rPr>
          <w:rFonts w:cs="Arial"/>
        </w:rPr>
      </w:pPr>
      <w:r>
        <w:rPr>
          <w:rFonts w:cs="Arial"/>
        </w:rPr>
        <w:t>then the Display System shall show a pop-up indicating that the user's requested NFC card unpairing was successful.</w:t>
      </w:r>
    </w:p>
    <w:p w14:paraId="3336CF38" w14:textId="77777777" w:rsidR="00992439" w:rsidRDefault="00992439" w:rsidP="00992439">
      <w:pPr>
        <w:rPr>
          <w:rFonts w:cs="Arial"/>
        </w:rPr>
      </w:pPr>
    </w:p>
    <w:p w14:paraId="6634E152" w14:textId="77777777" w:rsidR="00F55073" w:rsidRPr="0017445F" w:rsidRDefault="00F55073" w:rsidP="00F55073">
      <w:pPr>
        <w:pStyle w:val="RERequirement"/>
        <w:shd w:val="clear" w:color="auto" w:fill="F2F2F2" w:themeFill="background1" w:themeFillShade="F2"/>
      </w:pPr>
      <w:r>
        <w:t>REQ-NFC-ES-214 Show pop-up on key add request denial</w:t>
      </w:r>
    </w:p>
    <w:p w14:paraId="15B50280" w14:textId="77777777" w:rsidR="00F55073" w:rsidRDefault="00F55073" w:rsidP="00F55073">
      <w:pPr>
        <w:rPr>
          <w:rFonts w:cs="Arial"/>
        </w:rPr>
      </w:pPr>
      <w:r>
        <w:rPr>
          <w:rFonts w:cs="Arial"/>
        </w:rPr>
        <w:t>When the Display System receives an Retail User Approval Status message and all of the following are true:</w:t>
      </w:r>
    </w:p>
    <w:p w14:paraId="5C2D97B4" w14:textId="77777777" w:rsidR="00F55073" w:rsidRDefault="00F55073" w:rsidP="00F55073">
      <w:pPr>
        <w:rPr>
          <w:rFonts w:cs="Arial"/>
        </w:rPr>
      </w:pPr>
    </w:p>
    <w:p w14:paraId="5C21BEDD" w14:textId="77777777" w:rsidR="00F55073" w:rsidRDefault="00F55073" w:rsidP="00F55073">
      <w:pPr>
        <w:rPr>
          <w:rFonts w:cs="Arial"/>
        </w:rPr>
      </w:pPr>
      <w:r>
        <w:rPr>
          <w:rFonts w:cs="Arial"/>
        </w:rPr>
        <w:t>- The "Request Status" signal of the Retail User Approval Status message is "Denied"</w:t>
      </w:r>
    </w:p>
    <w:p w14:paraId="15A40266" w14:textId="77777777" w:rsidR="00F55073" w:rsidRDefault="00F55073" w:rsidP="00F55073">
      <w:pPr>
        <w:rPr>
          <w:rFonts w:cs="Arial"/>
        </w:rPr>
      </w:pPr>
      <w:r>
        <w:rPr>
          <w:rFonts w:cs="Arial"/>
        </w:rPr>
        <w:t>- The "Request Type" signal of the Retail User Approval Status message is "Add Key"</w:t>
      </w:r>
    </w:p>
    <w:p w14:paraId="4FFCBBED" w14:textId="77777777" w:rsidR="00F55073" w:rsidRDefault="00F55073" w:rsidP="00F55073">
      <w:pPr>
        <w:rPr>
          <w:rFonts w:cs="Arial"/>
        </w:rPr>
      </w:pPr>
      <w:r>
        <w:rPr>
          <w:rFonts w:cs="Arial"/>
        </w:rPr>
        <w:t>- The "NFC Fleet Management Active" configuration parameter of the Display System is False</w:t>
      </w:r>
    </w:p>
    <w:p w14:paraId="2DC247C5" w14:textId="77777777" w:rsidR="00F55073" w:rsidRDefault="00F55073" w:rsidP="00F55073">
      <w:pPr>
        <w:rPr>
          <w:rFonts w:cs="Arial"/>
        </w:rPr>
      </w:pPr>
    </w:p>
    <w:p w14:paraId="11480DC9" w14:textId="77777777" w:rsidR="00F55073" w:rsidRDefault="00F55073" w:rsidP="00F55073">
      <w:pPr>
        <w:rPr>
          <w:rFonts w:cs="Arial"/>
        </w:rPr>
      </w:pPr>
      <w:r>
        <w:rPr>
          <w:rFonts w:cs="Arial"/>
        </w:rPr>
        <w:t>then the Display System shall show a pop-up indicating that the user's requested NFC card pairing was not approved because the retail owner did not reply to the request.</w:t>
      </w:r>
    </w:p>
    <w:p w14:paraId="14459ADC" w14:textId="77777777" w:rsidR="00F55073" w:rsidRDefault="00F55073" w:rsidP="00F55073">
      <w:pPr>
        <w:rPr>
          <w:rFonts w:cs="Arial"/>
        </w:rPr>
      </w:pPr>
    </w:p>
    <w:p w14:paraId="4D529E4C" w14:textId="77777777" w:rsidR="00F55073" w:rsidRDefault="00F55073" w:rsidP="00F55073">
      <w:pPr>
        <w:rPr>
          <w:rFonts w:cs="Arial"/>
        </w:rPr>
      </w:pPr>
      <w:r w:rsidRPr="008F2F56">
        <w:rPr>
          <w:rFonts w:cs="Arial"/>
          <w:b/>
        </w:rPr>
        <w:t>Rationale</w:t>
      </w:r>
      <w:r>
        <w:rPr>
          <w:rFonts w:cs="Arial"/>
        </w:rPr>
        <w:t xml:space="preserve">: </w:t>
      </w:r>
      <w:r w:rsidRPr="008F2F56">
        <w:rPr>
          <w:rFonts w:cs="Arial"/>
        </w:rPr>
        <w:t>This notification is shown in the case where the vehicle owner has explicitly denied a request to pair a key. The card is not usable to enter and start the vehicle.</w:t>
      </w:r>
    </w:p>
    <w:p w14:paraId="758FA22C" w14:textId="77777777" w:rsidR="00F55073" w:rsidRDefault="00F55073" w:rsidP="00F55073">
      <w:pPr>
        <w:rPr>
          <w:rFonts w:cs="Arial"/>
        </w:rPr>
      </w:pPr>
    </w:p>
    <w:p w14:paraId="224D66A6" w14:textId="77777777" w:rsidR="00F55073" w:rsidRPr="008F2F56" w:rsidRDefault="00F55073" w:rsidP="00F55073">
      <w:pPr>
        <w:rPr>
          <w:rFonts w:cs="Arial"/>
        </w:rPr>
      </w:pPr>
    </w:p>
    <w:p w14:paraId="40EBD2B8" w14:textId="77777777" w:rsidR="00992439" w:rsidRPr="0017445F" w:rsidRDefault="00992439" w:rsidP="00992439">
      <w:pPr>
        <w:pStyle w:val="RERequirement"/>
        <w:shd w:val="clear" w:color="auto" w:fill="F2F2F2" w:themeFill="background1" w:themeFillShade="F2"/>
      </w:pPr>
      <w:r>
        <w:t>REQ-NFC-ES-215 Show pop-up on key delete request denial</w:t>
      </w:r>
    </w:p>
    <w:p w14:paraId="31FFB69C" w14:textId="77777777" w:rsidR="00992439" w:rsidRDefault="00992439" w:rsidP="00992439">
      <w:pPr>
        <w:rPr>
          <w:rFonts w:cs="Arial"/>
        </w:rPr>
      </w:pPr>
      <w:r>
        <w:rPr>
          <w:rFonts w:cs="Arial"/>
        </w:rPr>
        <w:t>When the Display System receives an Retail User Approval Status message and all of the following are true:</w:t>
      </w:r>
    </w:p>
    <w:p w14:paraId="3A0D4960" w14:textId="77777777" w:rsidR="00992439" w:rsidRDefault="00992439" w:rsidP="00992439">
      <w:pPr>
        <w:rPr>
          <w:rFonts w:cs="Arial"/>
        </w:rPr>
      </w:pPr>
    </w:p>
    <w:p w14:paraId="2AC4C563" w14:textId="77777777" w:rsidR="00992439" w:rsidRDefault="00992439" w:rsidP="00992439">
      <w:pPr>
        <w:rPr>
          <w:rFonts w:cs="Arial"/>
        </w:rPr>
      </w:pPr>
      <w:r>
        <w:rPr>
          <w:rFonts w:cs="Arial"/>
        </w:rPr>
        <w:t>- The "Request Status" signal of the Retail User Approval Status message is "Denied"</w:t>
      </w:r>
    </w:p>
    <w:p w14:paraId="59D534D0" w14:textId="77777777" w:rsidR="00992439" w:rsidRDefault="00992439" w:rsidP="00992439">
      <w:pPr>
        <w:rPr>
          <w:rFonts w:cs="Arial"/>
        </w:rPr>
      </w:pPr>
      <w:r>
        <w:rPr>
          <w:rFonts w:cs="Arial"/>
        </w:rPr>
        <w:t>- The "Request Type" signal of the Retail User Approval Status message is "Delete Key"</w:t>
      </w:r>
    </w:p>
    <w:p w14:paraId="63580533" w14:textId="77777777" w:rsidR="00992439" w:rsidRDefault="00992439" w:rsidP="00992439">
      <w:pPr>
        <w:rPr>
          <w:rFonts w:cs="Arial"/>
        </w:rPr>
      </w:pPr>
      <w:r>
        <w:rPr>
          <w:rFonts w:cs="Arial"/>
        </w:rPr>
        <w:t>- The "NFC Fleet Management Active" configuration parameter of the Display System is False</w:t>
      </w:r>
    </w:p>
    <w:p w14:paraId="42CC561C" w14:textId="77777777" w:rsidR="00992439" w:rsidRDefault="00992439" w:rsidP="00992439">
      <w:pPr>
        <w:rPr>
          <w:rFonts w:cs="Arial"/>
        </w:rPr>
      </w:pPr>
    </w:p>
    <w:p w14:paraId="34104F2F" w14:textId="77777777" w:rsidR="00992439" w:rsidRDefault="00992439" w:rsidP="00992439">
      <w:pPr>
        <w:rPr>
          <w:rFonts w:cs="Arial"/>
        </w:rPr>
      </w:pPr>
      <w:r>
        <w:rPr>
          <w:rFonts w:cs="Arial"/>
        </w:rPr>
        <w:t>then the Display System shall show a pop-up indicating that the user's requested NFC card unpairing was not approved because the retail owner explicitly denied the request.</w:t>
      </w:r>
    </w:p>
    <w:p w14:paraId="70BA7DD6" w14:textId="77777777" w:rsidR="00992439" w:rsidRDefault="00992439" w:rsidP="00992439">
      <w:pPr>
        <w:rPr>
          <w:rFonts w:cs="Arial"/>
        </w:rPr>
      </w:pPr>
    </w:p>
    <w:p w14:paraId="3D7A6AB0" w14:textId="77777777" w:rsidR="00992439" w:rsidRDefault="00992439" w:rsidP="00992439">
      <w:pPr>
        <w:rPr>
          <w:rFonts w:cs="Arial"/>
        </w:rPr>
      </w:pPr>
      <w:r w:rsidRPr="008F2F56">
        <w:rPr>
          <w:rFonts w:cs="Arial"/>
          <w:b/>
        </w:rPr>
        <w:t>Rationale</w:t>
      </w:r>
      <w:r>
        <w:rPr>
          <w:rFonts w:cs="Arial"/>
        </w:rPr>
        <w:t xml:space="preserve">: </w:t>
      </w:r>
      <w:r w:rsidRPr="008F2F56">
        <w:rPr>
          <w:rFonts w:cs="Arial"/>
        </w:rPr>
        <w:t>This notification is shown in the case where the vehicle owner has explicitly denied a request to unpair a key. The card is not usable to enter and start the vehicle.</w:t>
      </w:r>
    </w:p>
    <w:p w14:paraId="1C5BA3CD" w14:textId="77777777" w:rsidR="00992439" w:rsidRDefault="00992439" w:rsidP="00992439">
      <w:pPr>
        <w:rPr>
          <w:rFonts w:cs="Arial"/>
        </w:rPr>
      </w:pPr>
    </w:p>
    <w:p w14:paraId="02A7BC5A" w14:textId="77777777" w:rsidR="00992439" w:rsidRPr="008F2F56" w:rsidRDefault="00992439" w:rsidP="00992439">
      <w:pPr>
        <w:rPr>
          <w:rFonts w:cs="Arial"/>
        </w:rPr>
      </w:pPr>
    </w:p>
    <w:p w14:paraId="524D8A79" w14:textId="77777777" w:rsidR="00F55073" w:rsidRPr="0017445F" w:rsidRDefault="00F55073" w:rsidP="00F55073">
      <w:pPr>
        <w:pStyle w:val="RERequirement"/>
        <w:shd w:val="clear" w:color="auto" w:fill="F2F2F2" w:themeFill="background1" w:themeFillShade="F2"/>
      </w:pPr>
      <w:r>
        <w:t>REQ-NFC-ES-216 Show pop-up on key add request expiration</w:t>
      </w:r>
    </w:p>
    <w:p w14:paraId="03C62837" w14:textId="77777777" w:rsidR="00F55073" w:rsidRDefault="00F55073" w:rsidP="00F55073">
      <w:pPr>
        <w:rPr>
          <w:rFonts w:cs="Arial"/>
        </w:rPr>
      </w:pPr>
      <w:r>
        <w:rPr>
          <w:rFonts w:cs="Arial"/>
        </w:rPr>
        <w:t>When the Display System receives an Retail User Approval Status message and all of the following are true:</w:t>
      </w:r>
    </w:p>
    <w:p w14:paraId="64017ACE" w14:textId="77777777" w:rsidR="00F55073" w:rsidRDefault="00F55073" w:rsidP="00F55073">
      <w:pPr>
        <w:rPr>
          <w:rFonts w:cs="Arial"/>
        </w:rPr>
      </w:pPr>
    </w:p>
    <w:p w14:paraId="27D10CDA" w14:textId="77777777" w:rsidR="00F55073" w:rsidRDefault="00F55073" w:rsidP="00F55073">
      <w:pPr>
        <w:rPr>
          <w:rFonts w:cs="Arial"/>
        </w:rPr>
      </w:pPr>
      <w:r>
        <w:rPr>
          <w:rFonts w:cs="Arial"/>
        </w:rPr>
        <w:lastRenderedPageBreak/>
        <w:t>- The "Request Status" signal of the Retail User Approval Status message is "Timed out"</w:t>
      </w:r>
    </w:p>
    <w:p w14:paraId="19E6BCC6" w14:textId="77777777" w:rsidR="00F55073" w:rsidRDefault="00F55073" w:rsidP="00F55073">
      <w:pPr>
        <w:rPr>
          <w:rFonts w:cs="Arial"/>
        </w:rPr>
      </w:pPr>
      <w:r>
        <w:rPr>
          <w:rFonts w:cs="Arial"/>
        </w:rPr>
        <w:t>- The "Request Type" signal of the Retail User Approval Status message is "Add Key"</w:t>
      </w:r>
    </w:p>
    <w:p w14:paraId="43E4A689" w14:textId="77777777" w:rsidR="00F55073" w:rsidRDefault="00F55073" w:rsidP="00F55073">
      <w:pPr>
        <w:rPr>
          <w:rFonts w:cs="Arial"/>
        </w:rPr>
      </w:pPr>
      <w:r>
        <w:rPr>
          <w:rFonts w:cs="Arial"/>
        </w:rPr>
        <w:t>- The "NFC Fleet Management Active" configuration parameter of the Display System is False</w:t>
      </w:r>
    </w:p>
    <w:p w14:paraId="35D5AEDC" w14:textId="77777777" w:rsidR="00F55073" w:rsidRDefault="00F55073" w:rsidP="00F55073">
      <w:pPr>
        <w:rPr>
          <w:rFonts w:cs="Arial"/>
        </w:rPr>
      </w:pPr>
    </w:p>
    <w:p w14:paraId="61A206A3" w14:textId="77777777" w:rsidR="00F55073" w:rsidRDefault="00F55073" w:rsidP="00F55073">
      <w:pPr>
        <w:rPr>
          <w:rFonts w:cs="Arial"/>
        </w:rPr>
      </w:pPr>
      <w:r>
        <w:rPr>
          <w:rFonts w:cs="Arial"/>
        </w:rPr>
        <w:t>then the Display System shall show a pop-up indicating that the user's requested NFC card pairing was not approved because the retail owner did not reply to the request.</w:t>
      </w:r>
    </w:p>
    <w:p w14:paraId="1FE57774" w14:textId="77777777" w:rsidR="00F55073" w:rsidRDefault="00F55073" w:rsidP="00F55073">
      <w:pPr>
        <w:rPr>
          <w:rFonts w:cs="Arial"/>
        </w:rPr>
      </w:pPr>
    </w:p>
    <w:p w14:paraId="4124679F" w14:textId="77777777" w:rsidR="00F55073" w:rsidRDefault="00F55073" w:rsidP="00F55073">
      <w:pPr>
        <w:rPr>
          <w:rFonts w:cs="Arial"/>
        </w:rPr>
      </w:pPr>
      <w:r w:rsidRPr="008F2F56">
        <w:rPr>
          <w:rFonts w:cs="Arial"/>
          <w:b/>
        </w:rPr>
        <w:t>Rationale</w:t>
      </w:r>
      <w:r>
        <w:rPr>
          <w:rFonts w:cs="Arial"/>
        </w:rPr>
        <w:t xml:space="preserve">: </w:t>
      </w:r>
      <w:r w:rsidRPr="008F2F56">
        <w:rPr>
          <w:rFonts w:cs="Arial"/>
        </w:rPr>
        <w:t>This notification is shown in the error case where the vehicle owner has not approved a request to pair a key and the request has expired. The card is not usable to enter and start the vehicle.</w:t>
      </w:r>
    </w:p>
    <w:p w14:paraId="2CA8075E" w14:textId="77777777" w:rsidR="00F55073" w:rsidRDefault="00F55073" w:rsidP="00F55073">
      <w:pPr>
        <w:rPr>
          <w:rFonts w:cs="Arial"/>
        </w:rPr>
      </w:pPr>
    </w:p>
    <w:p w14:paraId="452F7B5D" w14:textId="77777777" w:rsidR="00F55073" w:rsidRPr="008F2F56" w:rsidRDefault="00F55073" w:rsidP="00F55073">
      <w:pPr>
        <w:rPr>
          <w:rFonts w:cs="Arial"/>
        </w:rPr>
      </w:pPr>
    </w:p>
    <w:p w14:paraId="6766F986" w14:textId="77777777" w:rsidR="00992439" w:rsidRPr="0017445F" w:rsidRDefault="00992439" w:rsidP="00992439">
      <w:pPr>
        <w:pStyle w:val="RERequirement"/>
        <w:shd w:val="clear" w:color="auto" w:fill="F2F2F2" w:themeFill="background1" w:themeFillShade="F2"/>
      </w:pPr>
      <w:r>
        <w:t>REQ-NFC-ES-217 Show pop-up on key delete request expiration</w:t>
      </w:r>
    </w:p>
    <w:p w14:paraId="747F7EDD" w14:textId="77777777" w:rsidR="00992439" w:rsidRDefault="00992439" w:rsidP="00992439">
      <w:pPr>
        <w:rPr>
          <w:rFonts w:cs="Arial"/>
        </w:rPr>
      </w:pPr>
      <w:r>
        <w:rPr>
          <w:rFonts w:cs="Arial"/>
        </w:rPr>
        <w:t>When the Display System receives an Retail User Approval Status message and all of the following are true:</w:t>
      </w:r>
    </w:p>
    <w:p w14:paraId="5A32E7C8" w14:textId="77777777" w:rsidR="00992439" w:rsidRDefault="00992439" w:rsidP="00992439">
      <w:pPr>
        <w:rPr>
          <w:rFonts w:cs="Arial"/>
        </w:rPr>
      </w:pPr>
    </w:p>
    <w:p w14:paraId="6DF2DB77" w14:textId="77777777" w:rsidR="00992439" w:rsidRDefault="00992439" w:rsidP="00992439">
      <w:pPr>
        <w:rPr>
          <w:rFonts w:cs="Arial"/>
        </w:rPr>
      </w:pPr>
      <w:r>
        <w:rPr>
          <w:rFonts w:cs="Arial"/>
        </w:rPr>
        <w:t>- The "Request Status" signal of the Retail User Approval Status message is "Timed out"</w:t>
      </w:r>
    </w:p>
    <w:p w14:paraId="18DA4F15" w14:textId="77777777" w:rsidR="00992439" w:rsidRDefault="00992439" w:rsidP="00992439">
      <w:pPr>
        <w:rPr>
          <w:rFonts w:cs="Arial"/>
        </w:rPr>
      </w:pPr>
      <w:r>
        <w:rPr>
          <w:rFonts w:cs="Arial"/>
        </w:rPr>
        <w:t>- The "Request Type" signal of the Retail User Approval Status message is "Delete Key"</w:t>
      </w:r>
    </w:p>
    <w:p w14:paraId="0A188D02" w14:textId="77777777" w:rsidR="00992439" w:rsidRDefault="00992439" w:rsidP="00992439">
      <w:pPr>
        <w:rPr>
          <w:rFonts w:cs="Arial"/>
        </w:rPr>
      </w:pPr>
      <w:r>
        <w:rPr>
          <w:rFonts w:cs="Arial"/>
        </w:rPr>
        <w:t>- The "NFC Fleet Management Active" configuration parameter of the Display System is False</w:t>
      </w:r>
    </w:p>
    <w:p w14:paraId="6AE637ED" w14:textId="77777777" w:rsidR="00992439" w:rsidRDefault="00992439" w:rsidP="00992439">
      <w:pPr>
        <w:rPr>
          <w:rFonts w:cs="Arial"/>
        </w:rPr>
      </w:pPr>
    </w:p>
    <w:p w14:paraId="1CFC73C3" w14:textId="77777777" w:rsidR="00992439" w:rsidRDefault="00992439" w:rsidP="00992439">
      <w:pPr>
        <w:rPr>
          <w:rFonts w:cs="Arial"/>
        </w:rPr>
      </w:pPr>
      <w:r>
        <w:rPr>
          <w:rFonts w:cs="Arial"/>
        </w:rPr>
        <w:t>then the Display System shall show a pop-up indicating that the user's requested NFC card unpairing was not approved because the retail owner did not reply to the request.</w:t>
      </w:r>
    </w:p>
    <w:p w14:paraId="1BF1D2A3" w14:textId="77777777" w:rsidR="00992439" w:rsidRDefault="00992439" w:rsidP="00992439">
      <w:pPr>
        <w:rPr>
          <w:rFonts w:cs="Arial"/>
        </w:rPr>
      </w:pPr>
    </w:p>
    <w:p w14:paraId="272A860B" w14:textId="77777777" w:rsidR="00992439" w:rsidRDefault="00992439" w:rsidP="00992439">
      <w:pPr>
        <w:rPr>
          <w:rFonts w:cs="Arial"/>
        </w:rPr>
      </w:pPr>
      <w:r w:rsidRPr="008F2F56">
        <w:rPr>
          <w:rFonts w:cs="Arial"/>
          <w:b/>
        </w:rPr>
        <w:t>Rationale</w:t>
      </w:r>
      <w:r>
        <w:rPr>
          <w:rFonts w:cs="Arial"/>
        </w:rPr>
        <w:t xml:space="preserve">: </w:t>
      </w:r>
      <w:r w:rsidRPr="008F2F56">
        <w:rPr>
          <w:rFonts w:cs="Arial"/>
        </w:rPr>
        <w:t>This notification is shown in the error case where the vehicle owner has not approved a request to unpair a key and the request has expired. The card is still usable to enter and start the vehicle.</w:t>
      </w:r>
    </w:p>
    <w:p w14:paraId="25650AC5" w14:textId="77777777" w:rsidR="00992439" w:rsidRDefault="00992439" w:rsidP="00992439">
      <w:pPr>
        <w:rPr>
          <w:rFonts w:cs="Arial"/>
        </w:rPr>
      </w:pPr>
    </w:p>
    <w:p w14:paraId="305AF8F1" w14:textId="77777777" w:rsidR="00992439" w:rsidRPr="008F2F56" w:rsidRDefault="00992439" w:rsidP="00992439">
      <w:pPr>
        <w:rPr>
          <w:rFonts w:cs="Arial"/>
        </w:rPr>
      </w:pPr>
    </w:p>
    <w:p w14:paraId="5232AEBF" w14:textId="77777777" w:rsidR="00604092" w:rsidRPr="0017445F" w:rsidRDefault="00604092" w:rsidP="00604092">
      <w:pPr>
        <w:pStyle w:val="RERequirement"/>
        <w:shd w:val="clear" w:color="auto" w:fill="F2F2F2" w:themeFill="background1" w:themeFillShade="F2"/>
      </w:pPr>
      <w:r>
        <w:t>REQ-NFC-ES-235 Hide MyKey Creation Menu and related soft buttons for Fleet vehicles</w:t>
      </w:r>
    </w:p>
    <w:p w14:paraId="7D66AC26" w14:textId="77777777" w:rsidR="00604092" w:rsidRDefault="00604092" w:rsidP="00604092">
      <w:pPr>
        <w:rPr>
          <w:rFonts w:cs="Arial"/>
        </w:rPr>
      </w:pPr>
      <w:r>
        <w:rPr>
          <w:rFonts w:cs="Arial"/>
        </w:rPr>
        <w:t xml:space="preserve">The Display system shall update to remove/hide the "MyKey Creation" pages and related soft buttons from its "Vehicle Settings Menu" while the following conditions are true: </w:t>
      </w:r>
    </w:p>
    <w:p w14:paraId="66E73B0B" w14:textId="77777777" w:rsidR="00604092" w:rsidRDefault="00604092" w:rsidP="00604092">
      <w:pPr>
        <w:rPr>
          <w:rFonts w:cs="Arial"/>
        </w:rPr>
      </w:pPr>
      <w:r>
        <w:rPr>
          <w:rFonts w:cs="Arial"/>
        </w:rPr>
        <w:t>- Display System configuration parameter "NFC Fleet Management active" == True</w:t>
      </w:r>
    </w:p>
    <w:p w14:paraId="4FD0FDF8" w14:textId="77777777" w:rsidR="00604092" w:rsidRDefault="00604092" w:rsidP="00604092">
      <w:pPr>
        <w:rPr>
          <w:rFonts w:cs="Arial"/>
        </w:rPr>
      </w:pPr>
    </w:p>
    <w:p w14:paraId="1FABFF4B" w14:textId="77777777" w:rsidR="00604092" w:rsidRDefault="00604092" w:rsidP="00604092">
      <w:pPr>
        <w:rPr>
          <w:rFonts w:cs="Arial"/>
        </w:rPr>
      </w:pPr>
      <w:r w:rsidRPr="008F2F56">
        <w:rPr>
          <w:rFonts w:cs="Arial"/>
          <w:b/>
        </w:rPr>
        <w:t>Rationale</w:t>
      </w:r>
      <w:r>
        <w:rPr>
          <w:rFonts w:cs="Arial"/>
        </w:rPr>
        <w:t xml:space="preserve">: </w:t>
      </w:r>
      <w:r w:rsidRPr="008F2F56">
        <w:rPr>
          <w:rFonts w:cs="Arial"/>
        </w:rPr>
        <w:t>MyKey feature and related functionality is not available to Fleet vehicles</w:t>
      </w:r>
    </w:p>
    <w:p w14:paraId="246D9ED0" w14:textId="77777777" w:rsidR="00604092" w:rsidRDefault="00604092" w:rsidP="00604092">
      <w:pPr>
        <w:rPr>
          <w:rFonts w:cs="Arial"/>
        </w:rPr>
      </w:pPr>
    </w:p>
    <w:p w14:paraId="1C725EBE" w14:textId="77777777" w:rsidR="00604092" w:rsidRPr="008F2F56" w:rsidRDefault="00604092" w:rsidP="00604092">
      <w:pPr>
        <w:rPr>
          <w:rFonts w:cs="Arial"/>
        </w:rPr>
      </w:pPr>
    </w:p>
    <w:p w14:paraId="64CAD75A" w14:textId="77777777" w:rsidR="00992439" w:rsidRPr="0017445F" w:rsidRDefault="00992439" w:rsidP="00992439">
      <w:pPr>
        <w:pStyle w:val="RERequirement"/>
        <w:shd w:val="clear" w:color="auto" w:fill="F2F2F2" w:themeFill="background1" w:themeFillShade="F2"/>
      </w:pPr>
      <w:r>
        <w:t>REQ-NFC-ES-236 Unified Key Management Screen for Fleet vehicles</w:t>
      </w:r>
    </w:p>
    <w:p w14:paraId="54B47C06" w14:textId="77777777" w:rsidR="00992439" w:rsidRDefault="00992439" w:rsidP="00992439">
      <w:pPr>
        <w:rPr>
          <w:rFonts w:cs="Arial"/>
        </w:rPr>
      </w:pPr>
      <w:r>
        <w:rPr>
          <w:rFonts w:cs="Arial"/>
        </w:rPr>
        <w:t>The Display system shall update its Unified Key Management Screen to only display a list of (NFC) keys programmed to the vehicle and hide all the "Add NFC Device" related soft buttons while the following conditions are true:</w:t>
      </w:r>
    </w:p>
    <w:p w14:paraId="2B06D456" w14:textId="77777777" w:rsidR="00992439" w:rsidRDefault="00992439" w:rsidP="00992439">
      <w:pPr>
        <w:rPr>
          <w:rFonts w:cs="Arial"/>
        </w:rPr>
      </w:pPr>
      <w:r>
        <w:rPr>
          <w:rFonts w:cs="Arial"/>
        </w:rPr>
        <w:t>- Display System configuration parameter "NFC Fleet Management active" == True</w:t>
      </w:r>
    </w:p>
    <w:p w14:paraId="400CBF22" w14:textId="77777777" w:rsidR="00992439" w:rsidRDefault="00992439" w:rsidP="00992439">
      <w:pPr>
        <w:rPr>
          <w:rFonts w:cs="Arial"/>
        </w:rPr>
      </w:pPr>
    </w:p>
    <w:p w14:paraId="440D57AA" w14:textId="77777777" w:rsidR="00992439" w:rsidRDefault="00992439" w:rsidP="00992439">
      <w:pPr>
        <w:rPr>
          <w:rFonts w:cs="Arial"/>
        </w:rPr>
      </w:pPr>
      <w:r w:rsidRPr="008F2F56">
        <w:rPr>
          <w:rFonts w:cs="Arial"/>
          <w:b/>
        </w:rPr>
        <w:t>Rationale</w:t>
      </w:r>
      <w:r>
        <w:rPr>
          <w:rFonts w:cs="Arial"/>
        </w:rPr>
        <w:t xml:space="preserve">: </w:t>
      </w:r>
      <w:r w:rsidRPr="008F2F56">
        <w:rPr>
          <w:rFonts w:cs="Arial"/>
        </w:rPr>
        <w:t>Fleet vehicles cannot (aren't allowed) to use the in-vehicle HMI to add or delete NFC devices.</w:t>
      </w:r>
    </w:p>
    <w:p w14:paraId="4EE8E634" w14:textId="77777777" w:rsidR="00992439" w:rsidRDefault="00992439" w:rsidP="00992439">
      <w:pPr>
        <w:rPr>
          <w:rFonts w:cs="Arial"/>
        </w:rPr>
      </w:pPr>
    </w:p>
    <w:p w14:paraId="57D443BD" w14:textId="77777777" w:rsidR="00992439" w:rsidRPr="008F2F56" w:rsidRDefault="00992439" w:rsidP="00992439">
      <w:pPr>
        <w:rPr>
          <w:rFonts w:cs="Arial"/>
        </w:rPr>
      </w:pPr>
    </w:p>
    <w:p w14:paraId="07E6F89B" w14:textId="77777777" w:rsidR="00992439" w:rsidRPr="0017445F" w:rsidRDefault="00992439" w:rsidP="00992439">
      <w:pPr>
        <w:pStyle w:val="RERequirement"/>
        <w:shd w:val="clear" w:color="auto" w:fill="F2F2F2" w:themeFill="background1" w:themeFillShade="F2"/>
      </w:pPr>
      <w:r>
        <w:t>REQ-NFC-ES-237 Unified Key Management Screen while MyKey in-use</w:t>
      </w:r>
    </w:p>
    <w:p w14:paraId="42DC0A35" w14:textId="77777777" w:rsidR="00992439" w:rsidRDefault="00992439" w:rsidP="00992439">
      <w:pPr>
        <w:rPr>
          <w:rFonts w:cs="Arial"/>
        </w:rPr>
      </w:pPr>
      <w:r>
        <w:rPr>
          <w:rFonts w:cs="Arial"/>
        </w:rPr>
        <w:t>The Display system shall update its Unified Key Management Screen to "grey out" the "Add NFC Device" related soft buttons while the following conditions are true:</w:t>
      </w:r>
    </w:p>
    <w:p w14:paraId="0E805A11" w14:textId="77777777" w:rsidR="00992439" w:rsidRDefault="00992439" w:rsidP="00992439">
      <w:pPr>
        <w:rPr>
          <w:rFonts w:cs="Arial"/>
        </w:rPr>
      </w:pPr>
      <w:r>
        <w:rPr>
          <w:rFonts w:cs="Arial"/>
        </w:rPr>
        <w:t>- Current MyKey Level == MyKey</w:t>
      </w:r>
    </w:p>
    <w:p w14:paraId="6D0BE43D" w14:textId="77777777" w:rsidR="00992439" w:rsidRDefault="00992439" w:rsidP="00992439">
      <w:pPr>
        <w:rPr>
          <w:rFonts w:cs="Arial"/>
        </w:rPr>
      </w:pPr>
    </w:p>
    <w:p w14:paraId="7C3FDC7C" w14:textId="77777777" w:rsidR="00992439" w:rsidRDefault="00992439" w:rsidP="00992439">
      <w:pPr>
        <w:rPr>
          <w:rFonts w:cs="Arial"/>
        </w:rPr>
      </w:pPr>
      <w:r w:rsidRPr="008F2F56">
        <w:rPr>
          <w:rFonts w:cs="Arial"/>
          <w:b/>
        </w:rPr>
        <w:t>Rationale</w:t>
      </w:r>
      <w:r>
        <w:rPr>
          <w:rFonts w:cs="Arial"/>
        </w:rPr>
        <w:t xml:space="preserve">: </w:t>
      </w:r>
      <w:r w:rsidRPr="008F2F56">
        <w:rPr>
          <w:rFonts w:cs="Arial"/>
        </w:rPr>
        <w:t>MyKey user is not allowed to Add or Remove NFC Devices from the vehicle</w:t>
      </w:r>
    </w:p>
    <w:p w14:paraId="38FA89A4" w14:textId="77777777" w:rsidR="00992439" w:rsidRDefault="00992439" w:rsidP="00992439">
      <w:pPr>
        <w:rPr>
          <w:rFonts w:cs="Arial"/>
        </w:rPr>
      </w:pPr>
    </w:p>
    <w:p w14:paraId="7E7F3782" w14:textId="77777777" w:rsidR="00992439" w:rsidRPr="008F2F56" w:rsidRDefault="00992439" w:rsidP="00992439">
      <w:pPr>
        <w:rPr>
          <w:rFonts w:cs="Arial"/>
        </w:rPr>
      </w:pPr>
    </w:p>
    <w:p w14:paraId="236F81DF" w14:textId="77777777" w:rsidR="00246416" w:rsidRPr="0017445F" w:rsidRDefault="00246416" w:rsidP="00246416">
      <w:pPr>
        <w:pStyle w:val="RERequirement"/>
        <w:shd w:val="clear" w:color="auto" w:fill="F2F2F2" w:themeFill="background1" w:themeFillShade="F2"/>
      </w:pPr>
      <w:r>
        <w:t>REQ-NFC-ES-238 Key Info Screen for Fleet vehicles</w:t>
      </w:r>
    </w:p>
    <w:p w14:paraId="07D60FB9" w14:textId="77777777" w:rsidR="00246416" w:rsidRDefault="00246416" w:rsidP="00246416">
      <w:pPr>
        <w:rPr>
          <w:rFonts w:cs="Arial"/>
        </w:rPr>
      </w:pPr>
      <w:r>
        <w:rPr>
          <w:rFonts w:cs="Arial"/>
        </w:rPr>
        <w:t>The Display system shall update its "Key Info Screen" to only display key info related rows, and hide the "Delete NFC Device" related soft buttons while the following conditions are true:</w:t>
      </w:r>
    </w:p>
    <w:p w14:paraId="3A25D92A" w14:textId="77777777" w:rsidR="00246416" w:rsidRDefault="00246416" w:rsidP="00246416">
      <w:pPr>
        <w:rPr>
          <w:rFonts w:cs="Arial"/>
        </w:rPr>
      </w:pPr>
      <w:r>
        <w:rPr>
          <w:rFonts w:cs="Arial"/>
        </w:rPr>
        <w:t>- Display System value property "NFC Fleet Management active" == True</w:t>
      </w:r>
    </w:p>
    <w:p w14:paraId="5908F97F" w14:textId="77777777" w:rsidR="00246416" w:rsidRDefault="00246416" w:rsidP="00246416">
      <w:pPr>
        <w:rPr>
          <w:rFonts w:cs="Arial"/>
        </w:rPr>
      </w:pPr>
    </w:p>
    <w:p w14:paraId="485863CA" w14:textId="77777777" w:rsidR="00246416" w:rsidRDefault="00246416" w:rsidP="00246416">
      <w:pPr>
        <w:rPr>
          <w:rFonts w:cs="Arial"/>
        </w:rPr>
      </w:pPr>
      <w:r w:rsidRPr="008F2F56">
        <w:rPr>
          <w:rFonts w:cs="Arial"/>
          <w:b/>
        </w:rPr>
        <w:lastRenderedPageBreak/>
        <w:t>Rationale</w:t>
      </w:r>
      <w:r>
        <w:rPr>
          <w:rFonts w:cs="Arial"/>
        </w:rPr>
        <w:t xml:space="preserve">: </w:t>
      </w:r>
      <w:r w:rsidRPr="008F2F56">
        <w:rPr>
          <w:rFonts w:cs="Arial"/>
        </w:rPr>
        <w:t>Fleet vehicles cannot (aren't allowed) to use the in-vehicle HMI to add or delete NFC devices.</w:t>
      </w:r>
    </w:p>
    <w:p w14:paraId="01F91062" w14:textId="77777777" w:rsidR="00246416" w:rsidRDefault="00246416" w:rsidP="00246416">
      <w:pPr>
        <w:rPr>
          <w:rFonts w:cs="Arial"/>
        </w:rPr>
      </w:pPr>
    </w:p>
    <w:p w14:paraId="4AF62477" w14:textId="77777777" w:rsidR="00246416" w:rsidRPr="008F2F56" w:rsidRDefault="00246416" w:rsidP="00246416">
      <w:pPr>
        <w:rPr>
          <w:rFonts w:cs="Arial"/>
        </w:rPr>
      </w:pPr>
    </w:p>
    <w:p w14:paraId="5FE1D128" w14:textId="77777777" w:rsidR="00246416" w:rsidRPr="0017445F" w:rsidRDefault="00246416" w:rsidP="00246416">
      <w:pPr>
        <w:pStyle w:val="RERequirement"/>
        <w:shd w:val="clear" w:color="auto" w:fill="F2F2F2" w:themeFill="background1" w:themeFillShade="F2"/>
      </w:pPr>
      <w:r>
        <w:t>REQ-NFC-ES-239 Key Info Screen while MyKey in-use</w:t>
      </w:r>
    </w:p>
    <w:p w14:paraId="7521D9E6" w14:textId="77777777" w:rsidR="00246416" w:rsidRDefault="00246416" w:rsidP="00246416">
      <w:pPr>
        <w:rPr>
          <w:rFonts w:cs="Arial"/>
        </w:rPr>
      </w:pPr>
      <w:r>
        <w:rPr>
          <w:rFonts w:cs="Arial"/>
        </w:rPr>
        <w:t>The Display system shall update its "Key Info Screen" to "grey out" the "Delete NFC Device" related soft buttons for every NFC device programmed to the vehicle while the following conditions are true:</w:t>
      </w:r>
    </w:p>
    <w:p w14:paraId="2EB13BC0" w14:textId="77777777" w:rsidR="00246416" w:rsidRDefault="00246416" w:rsidP="00246416">
      <w:pPr>
        <w:rPr>
          <w:rFonts w:cs="Arial"/>
        </w:rPr>
      </w:pPr>
      <w:r>
        <w:rPr>
          <w:rFonts w:cs="Arial"/>
        </w:rPr>
        <w:t>- Current MyKey Level == MyKey</w:t>
      </w:r>
    </w:p>
    <w:p w14:paraId="604DFD81" w14:textId="77777777" w:rsidR="00246416" w:rsidRDefault="00246416" w:rsidP="00246416">
      <w:pPr>
        <w:rPr>
          <w:rFonts w:cs="Arial"/>
        </w:rPr>
      </w:pPr>
    </w:p>
    <w:p w14:paraId="2B032604" w14:textId="77777777" w:rsidR="00246416" w:rsidRDefault="00246416" w:rsidP="00246416">
      <w:pPr>
        <w:rPr>
          <w:rFonts w:cs="Arial"/>
        </w:rPr>
      </w:pPr>
      <w:r w:rsidRPr="008F2F56">
        <w:rPr>
          <w:rFonts w:cs="Arial"/>
          <w:b/>
        </w:rPr>
        <w:t>Rationale</w:t>
      </w:r>
      <w:r>
        <w:rPr>
          <w:rFonts w:cs="Arial"/>
        </w:rPr>
        <w:t xml:space="preserve">: </w:t>
      </w:r>
      <w:r w:rsidRPr="008F2F56">
        <w:rPr>
          <w:rFonts w:cs="Arial"/>
        </w:rPr>
        <w:t>MyKey user is not allowed to Add or Remove NFC Devices from the vehicle</w:t>
      </w:r>
    </w:p>
    <w:p w14:paraId="32D62D5D" w14:textId="77777777" w:rsidR="00246416" w:rsidRDefault="00246416" w:rsidP="00246416">
      <w:pPr>
        <w:rPr>
          <w:rFonts w:cs="Arial"/>
        </w:rPr>
      </w:pPr>
    </w:p>
    <w:p w14:paraId="5D970E51" w14:textId="77777777" w:rsidR="00246416" w:rsidRPr="008F2F56" w:rsidRDefault="00246416" w:rsidP="00246416">
      <w:pPr>
        <w:rPr>
          <w:rFonts w:cs="Arial"/>
        </w:rPr>
      </w:pPr>
    </w:p>
    <w:p w14:paraId="070D28D9" w14:textId="77777777" w:rsidR="00246416" w:rsidRPr="0017445F" w:rsidRDefault="00246416" w:rsidP="00246416">
      <w:pPr>
        <w:pStyle w:val="RERequirement"/>
        <w:shd w:val="clear" w:color="auto" w:fill="F2F2F2" w:themeFill="background1" w:themeFillShade="F2"/>
      </w:pPr>
      <w:r>
        <w:t>REQ-NFC-ES-240 Key Info Screen for NFC Device used to start the vehicle</w:t>
      </w:r>
    </w:p>
    <w:p w14:paraId="1EE4C422" w14:textId="77777777" w:rsidR="00246416" w:rsidRDefault="00246416" w:rsidP="00246416">
      <w:pPr>
        <w:rPr>
          <w:rFonts w:cs="Arial"/>
        </w:rPr>
      </w:pPr>
      <w:r>
        <w:rPr>
          <w:rFonts w:cs="Arial"/>
        </w:rPr>
        <w:t>The Display system shall update its "Key Info Screen" to "grey out" the "Delete NFC Device" related soft buttons, for the NFC Key used to start the vehicle. while the following conditions are true:</w:t>
      </w:r>
    </w:p>
    <w:p w14:paraId="494501C6" w14:textId="77777777" w:rsidR="00246416" w:rsidRDefault="00246416" w:rsidP="00246416">
      <w:pPr>
        <w:rPr>
          <w:rFonts w:cs="Arial"/>
        </w:rPr>
      </w:pPr>
      <w:r>
        <w:rPr>
          <w:rFonts w:cs="Arial"/>
        </w:rPr>
        <w:t>- Ignition status == Run</w:t>
      </w:r>
    </w:p>
    <w:p w14:paraId="7761F652" w14:textId="77777777" w:rsidR="00246416" w:rsidRDefault="00246416" w:rsidP="00246416">
      <w:pPr>
        <w:rPr>
          <w:rFonts w:cs="Arial"/>
        </w:rPr>
      </w:pPr>
    </w:p>
    <w:p w14:paraId="0433AF7D" w14:textId="77777777" w:rsidR="00246416" w:rsidRDefault="00246416" w:rsidP="00246416">
      <w:pPr>
        <w:rPr>
          <w:rFonts w:cs="Arial"/>
        </w:rPr>
      </w:pPr>
      <w:r w:rsidRPr="008F2F56">
        <w:rPr>
          <w:rFonts w:cs="Arial"/>
          <w:b/>
        </w:rPr>
        <w:t>Rationale</w:t>
      </w:r>
      <w:r>
        <w:rPr>
          <w:rFonts w:cs="Arial"/>
        </w:rPr>
        <w:t xml:space="preserve">: </w:t>
      </w:r>
      <w:r w:rsidRPr="008F2F56">
        <w:rPr>
          <w:rFonts w:cs="Arial"/>
        </w:rPr>
        <w:t>User cannot delete the NFC key they used to start the vehicle</w:t>
      </w:r>
    </w:p>
    <w:p w14:paraId="4DE00016" w14:textId="77777777" w:rsidR="00246416" w:rsidRDefault="00246416" w:rsidP="00246416">
      <w:pPr>
        <w:rPr>
          <w:rFonts w:cs="Arial"/>
        </w:rPr>
      </w:pPr>
    </w:p>
    <w:p w14:paraId="2570363E" w14:textId="77777777" w:rsidR="00246416" w:rsidRPr="008F2F56" w:rsidRDefault="00246416" w:rsidP="00246416">
      <w:pPr>
        <w:rPr>
          <w:rFonts w:cs="Arial"/>
        </w:rPr>
      </w:pPr>
    </w:p>
    <w:p w14:paraId="5CDDB1BA" w14:textId="77777777" w:rsidR="00246416" w:rsidRPr="0017445F" w:rsidRDefault="00246416" w:rsidP="00246416">
      <w:pPr>
        <w:pStyle w:val="RERequirement"/>
        <w:shd w:val="clear" w:color="auto" w:fill="F2F2F2" w:themeFill="background1" w:themeFillShade="F2"/>
      </w:pPr>
      <w:r>
        <w:t>REQ-NFC-ES-241 Key Info Screen for "Factory" Card</w:t>
      </w:r>
    </w:p>
    <w:p w14:paraId="3FF8182B" w14:textId="77777777" w:rsidR="00246416" w:rsidRDefault="00246416" w:rsidP="00246416">
      <w:pPr>
        <w:rPr>
          <w:rFonts w:cs="Arial"/>
        </w:rPr>
      </w:pPr>
      <w:r>
        <w:rPr>
          <w:rFonts w:cs="Arial"/>
        </w:rPr>
        <w:t>The Display system shall hide the "Delete NFC Device" related soft buttons for a Factory key's "Key Info Screen"</w:t>
      </w:r>
    </w:p>
    <w:p w14:paraId="2BC3FD2B" w14:textId="77777777" w:rsidR="00246416" w:rsidRDefault="00246416" w:rsidP="00246416">
      <w:pPr>
        <w:rPr>
          <w:rFonts w:cs="Arial"/>
        </w:rPr>
      </w:pPr>
    </w:p>
    <w:p w14:paraId="18D42268" w14:textId="77777777" w:rsidR="00246416" w:rsidRDefault="00246416" w:rsidP="00246416">
      <w:pPr>
        <w:rPr>
          <w:rFonts w:cs="Arial"/>
        </w:rPr>
      </w:pPr>
      <w:r w:rsidRPr="008F2F56">
        <w:rPr>
          <w:rFonts w:cs="Arial"/>
          <w:b/>
        </w:rPr>
        <w:t>Rationale</w:t>
      </w:r>
      <w:r>
        <w:rPr>
          <w:rFonts w:cs="Arial"/>
        </w:rPr>
        <w:t xml:space="preserve">: </w:t>
      </w:r>
      <w:r w:rsidRPr="008F2F56">
        <w:rPr>
          <w:rFonts w:cs="Arial"/>
        </w:rPr>
        <w:t>User cannot use the In-vehicle HMI to delete a Factory Device</w:t>
      </w:r>
    </w:p>
    <w:p w14:paraId="1D38A3B6" w14:textId="77777777" w:rsidR="00246416" w:rsidRDefault="00246416" w:rsidP="00246416">
      <w:pPr>
        <w:rPr>
          <w:rFonts w:cs="Arial"/>
        </w:rPr>
      </w:pPr>
    </w:p>
    <w:p w14:paraId="20ED2BE0" w14:textId="77777777" w:rsidR="00246416" w:rsidRPr="008F2F56" w:rsidRDefault="00246416" w:rsidP="00246416">
      <w:pPr>
        <w:rPr>
          <w:rFonts w:cs="Arial"/>
        </w:rPr>
      </w:pPr>
    </w:p>
    <w:p w14:paraId="45B8F10A" w14:textId="77777777" w:rsidR="00246416" w:rsidRPr="0017445F" w:rsidRDefault="00246416" w:rsidP="00246416">
      <w:pPr>
        <w:pStyle w:val="RERequirement"/>
        <w:shd w:val="clear" w:color="auto" w:fill="F2F2F2" w:themeFill="background1" w:themeFillShade="F2"/>
      </w:pPr>
      <w:r>
        <w:t>REQ-NFC-ES-242 Display System: Conditions to allow "Delete Key" for NFC Card Info Screen to be enabled</w:t>
      </w:r>
    </w:p>
    <w:p w14:paraId="6303DD1B" w14:textId="77777777" w:rsidR="00246416" w:rsidRDefault="00246416" w:rsidP="00246416">
      <w:pPr>
        <w:rPr>
          <w:rFonts w:cs="Arial"/>
        </w:rPr>
      </w:pPr>
      <w:r>
        <w:rPr>
          <w:rFonts w:cs="Arial"/>
        </w:rPr>
        <w:t>The Display system shall update its "Key Info Screen" to display the "Delete NFC Device" related soft buttons while the following conditions are true:</w:t>
      </w:r>
    </w:p>
    <w:p w14:paraId="264631CC" w14:textId="77777777" w:rsidR="00246416" w:rsidRDefault="00246416" w:rsidP="00246416">
      <w:pPr>
        <w:rPr>
          <w:rFonts w:cs="Arial"/>
        </w:rPr>
      </w:pPr>
      <w:r>
        <w:rPr>
          <w:rFonts w:cs="Arial"/>
        </w:rPr>
        <w:t>- NFC fleet management active == False</w:t>
      </w:r>
    </w:p>
    <w:p w14:paraId="6DF1228B" w14:textId="77777777" w:rsidR="00246416" w:rsidRDefault="00246416" w:rsidP="00246416">
      <w:pPr>
        <w:rPr>
          <w:rFonts w:cs="Arial"/>
        </w:rPr>
      </w:pPr>
      <w:r>
        <w:rPr>
          <w:rFonts w:cs="Arial"/>
        </w:rPr>
        <w:t>- Selected card != Factory Card</w:t>
      </w:r>
    </w:p>
    <w:p w14:paraId="56C71A9E" w14:textId="77777777" w:rsidR="00246416" w:rsidRDefault="00246416" w:rsidP="00246416">
      <w:pPr>
        <w:rPr>
          <w:rFonts w:cs="Arial"/>
        </w:rPr>
      </w:pPr>
      <w:r>
        <w:rPr>
          <w:rFonts w:cs="Arial"/>
        </w:rPr>
        <w:t>- Selected card was not used to start the vehicle</w:t>
      </w:r>
    </w:p>
    <w:p w14:paraId="2F54FD6F" w14:textId="77777777" w:rsidR="00246416" w:rsidRDefault="00246416" w:rsidP="00246416">
      <w:pPr>
        <w:rPr>
          <w:rFonts w:cs="Arial"/>
        </w:rPr>
      </w:pPr>
    </w:p>
    <w:p w14:paraId="6A8B6396" w14:textId="77777777" w:rsidR="00246416" w:rsidRDefault="00246416" w:rsidP="00246416">
      <w:pPr>
        <w:rPr>
          <w:rFonts w:cs="Arial"/>
        </w:rPr>
      </w:pPr>
      <w:r w:rsidRPr="008F2F56">
        <w:rPr>
          <w:rFonts w:cs="Arial"/>
          <w:b/>
        </w:rPr>
        <w:t>Rationale</w:t>
      </w:r>
      <w:r>
        <w:rPr>
          <w:rFonts w:cs="Arial"/>
        </w:rPr>
        <w:t xml:space="preserve">: </w:t>
      </w:r>
      <w:r w:rsidRPr="008F2F56">
        <w:rPr>
          <w:rFonts w:cs="Arial"/>
        </w:rPr>
        <w:t>Conditions for when user is allowed to delete an NFC Device from the vehicle</w:t>
      </w:r>
    </w:p>
    <w:p w14:paraId="007870A6" w14:textId="77777777" w:rsidR="00246416" w:rsidRDefault="00246416" w:rsidP="00246416">
      <w:pPr>
        <w:rPr>
          <w:rFonts w:cs="Arial"/>
        </w:rPr>
      </w:pPr>
    </w:p>
    <w:p w14:paraId="27864D26" w14:textId="237BD66C" w:rsidR="00DD565E" w:rsidRDefault="00DD565E">
      <w:pPr>
        <w:overflowPunct/>
        <w:autoSpaceDE/>
        <w:autoSpaceDN/>
        <w:adjustRightInd/>
        <w:textAlignment w:val="auto"/>
        <w:rPr>
          <w:rFonts w:cs="Arial"/>
        </w:rPr>
      </w:pPr>
      <w:r>
        <w:rPr>
          <w:rFonts w:cs="Arial"/>
        </w:rPr>
        <w:br w:type="page"/>
      </w:r>
    </w:p>
    <w:p w14:paraId="60DDB22B" w14:textId="77777777" w:rsidR="00246416" w:rsidRPr="008F2F56" w:rsidRDefault="00246416" w:rsidP="00246416">
      <w:pPr>
        <w:rPr>
          <w:rFonts w:cs="Arial"/>
        </w:rPr>
      </w:pPr>
    </w:p>
    <w:p w14:paraId="3F86B40F" w14:textId="22EFD96B" w:rsidR="00C06292" w:rsidRDefault="004F3039" w:rsidP="00C06292">
      <w:pPr>
        <w:pStyle w:val="Heading2"/>
      </w:pPr>
      <w:bookmarkStart w:id="42" w:name="_Toc49176858"/>
      <w:r w:rsidRPr="00574E26">
        <w:t>Add NFC key InnerSTM</w:t>
      </w:r>
      <w:bookmarkEnd w:id="42"/>
    </w:p>
    <w:p w14:paraId="3F2728B7" w14:textId="77777777" w:rsidR="00C06292" w:rsidRDefault="00C06292" w:rsidP="00C06292"/>
    <w:p w14:paraId="5C51C2EE" w14:textId="77777777" w:rsidR="00C06292" w:rsidRPr="00F96B40" w:rsidRDefault="00C06292" w:rsidP="00C06292">
      <w:pPr>
        <w:jc w:val="center"/>
      </w:pPr>
      <w:r>
        <w:rPr>
          <w:noProof/>
        </w:rPr>
        <w:drawing>
          <wp:inline distT="0" distB="0" distL="0" distR="0" wp14:anchorId="4FD528FD" wp14:editId="3F9243E2">
            <wp:extent cx="6466205" cy="8202996"/>
            <wp:effectExtent l="0" t="0" r="0" b="0"/>
            <wp:docPr id="7" name="Picture 355014359.png" descr="3550143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55014359.png"/>
                    <pic:cNvPicPr/>
                  </pic:nvPicPr>
                  <pic:blipFill>
                    <a:blip r:embed="rId21" cstate="print"/>
                    <a:stretch>
                      <a:fillRect/>
                    </a:stretch>
                  </pic:blipFill>
                  <pic:spPr>
                    <a:xfrm>
                      <a:off x="0" y="0"/>
                      <a:ext cx="6466205" cy="8202996"/>
                    </a:xfrm>
                    <a:prstGeom prst="rect">
                      <a:avLst/>
                    </a:prstGeom>
                  </pic:spPr>
                </pic:pic>
              </a:graphicData>
            </a:graphic>
          </wp:inline>
        </w:drawing>
      </w:r>
    </w:p>
    <w:p w14:paraId="47B0051E" w14:textId="60ACF296" w:rsidR="00C06292" w:rsidRPr="00041150" w:rsidRDefault="00C06292" w:rsidP="00C06292">
      <w:pPr>
        <w:pStyle w:val="Caption"/>
      </w:pPr>
      <w:bookmarkStart w:id="43" w:name="_Toc49176877"/>
      <w:r w:rsidRPr="00041150">
        <w:lastRenderedPageBreak/>
        <w:t xml:space="preserve">Figure </w:t>
      </w:r>
      <w:r>
        <w:rPr>
          <w:noProof/>
        </w:rPr>
        <w:fldChar w:fldCharType="begin"/>
      </w:r>
      <w:r>
        <w:rPr>
          <w:noProof/>
        </w:rPr>
        <w:instrText xml:space="preserve"> SEQ Figure \* ARABIC </w:instrText>
      </w:r>
      <w:r>
        <w:rPr>
          <w:noProof/>
        </w:rPr>
        <w:fldChar w:fldCharType="separate"/>
      </w:r>
      <w:r w:rsidR="00CC2BE6">
        <w:rPr>
          <w:noProof/>
        </w:rPr>
        <w:t>2</w:t>
      </w:r>
      <w:r>
        <w:rPr>
          <w:noProof/>
        </w:rPr>
        <w:fldChar w:fldCharType="end"/>
      </w:r>
      <w:r w:rsidRPr="00041150">
        <w:t xml:space="preserve">: </w:t>
      </w:r>
      <w:r w:rsidRPr="00574E26">
        <w:t>Add NFC key InnerSTM</w:t>
      </w:r>
      <w:bookmarkEnd w:id="43"/>
    </w:p>
    <w:p w14:paraId="5B06E654" w14:textId="77777777" w:rsidR="00716D8C" w:rsidRDefault="00716D8C" w:rsidP="00C06292"/>
    <w:p w14:paraId="414AEBBE" w14:textId="581F9077" w:rsidR="00716D8C" w:rsidRDefault="00716D8C" w:rsidP="00CB0674">
      <w:pPr>
        <w:pStyle w:val="Heading3"/>
      </w:pPr>
      <w:bookmarkStart w:id="44" w:name="_Toc49176859"/>
      <w:r w:rsidRPr="00574E26">
        <w:t>Add NFC key InnerSTM</w:t>
      </w:r>
      <w:r>
        <w:t xml:space="preserve"> states</w:t>
      </w:r>
      <w:bookmarkEnd w:id="44"/>
    </w:p>
    <w:p w14:paraId="72C66CDA" w14:textId="77777777" w:rsidR="00716D8C" w:rsidRDefault="00716D8C" w:rsidP="00C06292"/>
    <w:tbl>
      <w:tblPr>
        <w:tblStyle w:val="TableGrid"/>
        <w:tblW w:w="10165" w:type="dxa"/>
        <w:tblInd w:w="0" w:type="dxa"/>
        <w:tblLayout w:type="fixed"/>
        <w:tblCellMar>
          <w:left w:w="115" w:type="dxa"/>
          <w:right w:w="115" w:type="dxa"/>
        </w:tblCellMar>
        <w:tblLook w:val="04A0" w:firstRow="1" w:lastRow="0" w:firstColumn="1" w:lastColumn="0" w:noHBand="0" w:noVBand="1"/>
      </w:tblPr>
      <w:tblGrid>
        <w:gridCol w:w="4536"/>
        <w:gridCol w:w="5629"/>
      </w:tblGrid>
      <w:tr w:rsidR="00C06292" w14:paraId="23096E2C" w14:textId="77777777" w:rsidTr="00257C5E">
        <w:tc>
          <w:tcPr>
            <w:tcW w:w="4536" w:type="dxa"/>
            <w:shd w:val="clear" w:color="auto" w:fill="D9D9D9" w:themeFill="background1" w:themeFillShade="D9"/>
          </w:tcPr>
          <w:p w14:paraId="083ACADA" w14:textId="77777777" w:rsidR="00C06292" w:rsidRPr="00E52B4D" w:rsidRDefault="00C06292" w:rsidP="00C20662">
            <w:pPr>
              <w:rPr>
                <w:b/>
              </w:rPr>
            </w:pPr>
            <w:r w:rsidRPr="00E52B4D">
              <w:rPr>
                <w:b/>
              </w:rPr>
              <w:t>State</w:t>
            </w:r>
          </w:p>
        </w:tc>
        <w:tc>
          <w:tcPr>
            <w:tcW w:w="5629" w:type="dxa"/>
            <w:shd w:val="clear" w:color="auto" w:fill="D9D9D9" w:themeFill="background1" w:themeFillShade="D9"/>
          </w:tcPr>
          <w:p w14:paraId="4A0E5616" w14:textId="77777777" w:rsidR="00C06292" w:rsidRPr="00E52B4D" w:rsidRDefault="00C06292" w:rsidP="00C20662">
            <w:pPr>
              <w:rPr>
                <w:b/>
              </w:rPr>
            </w:pPr>
            <w:r>
              <w:rPr>
                <w:b/>
              </w:rPr>
              <w:t xml:space="preserve">Requirements Reference </w:t>
            </w:r>
            <w:r w:rsidRPr="003036CD">
              <w:t>(optional)</w:t>
            </w:r>
          </w:p>
        </w:tc>
      </w:tr>
      <w:tr w:rsidR="00C06292" w14:paraId="14B5B980" w14:textId="77777777" w:rsidTr="00257C5E">
        <w:tc>
          <w:tcPr>
            <w:tcW w:w="4536" w:type="dxa"/>
          </w:tcPr>
          <w:p w14:paraId="644991AD" w14:textId="3F45C26F" w:rsidR="006C6E6D" w:rsidRDefault="00257C5E">
            <w:bookmarkStart w:id="45" w:name="_fb1e977986c8d52ce5b5f0fa622770c5"/>
            <w:r>
              <w:t>"Add a Key" - enter friendly name screen</w:t>
            </w:r>
            <w:bookmarkEnd w:id="45"/>
          </w:p>
        </w:tc>
        <w:tc>
          <w:tcPr>
            <w:tcW w:w="5629" w:type="dxa"/>
          </w:tcPr>
          <w:p w14:paraId="1E643206" w14:textId="45A2B777" w:rsidR="00C06292" w:rsidRDefault="00C06292" w:rsidP="00C06292">
            <w:pPr>
              <w:pStyle w:val="ListParagraph"/>
              <w:numPr>
                <w:ilvl w:val="0"/>
                <w:numId w:val="18"/>
              </w:numPr>
              <w:overflowPunct/>
              <w:autoSpaceDE/>
              <w:autoSpaceDN/>
              <w:adjustRightInd/>
              <w:ind w:left="196" w:hanging="142"/>
              <w:contextualSpacing/>
              <w:textAlignment w:val="auto"/>
            </w:pPr>
            <w:r>
              <w:t>ID=</w:t>
            </w:r>
            <w:r w:rsidRPr="002325DE">
              <w:t>REQ-NFC-ES-204</w:t>
            </w:r>
            <w:r>
              <w:t xml:space="preserve"> : </w:t>
            </w:r>
            <w:r w:rsidRPr="002325DE">
              <w:t>Prompt Screen: Naming a New NFC Card</w:t>
            </w:r>
          </w:p>
        </w:tc>
      </w:tr>
      <w:tr w:rsidR="00C06292" w14:paraId="2A66C9C8" w14:textId="77777777" w:rsidTr="00257C5E">
        <w:tc>
          <w:tcPr>
            <w:tcW w:w="4536" w:type="dxa"/>
          </w:tcPr>
          <w:p w14:paraId="5AF901AE" w14:textId="77777777" w:rsidR="00C06292" w:rsidRDefault="00C06292" w:rsidP="00C20662">
            <w:pPr>
              <w:tabs>
                <w:tab w:val="left" w:pos="960"/>
              </w:tabs>
            </w:pPr>
            <w:r>
              <w:t>"Add a Key" - request has been sent</w:t>
            </w:r>
          </w:p>
        </w:tc>
        <w:tc>
          <w:tcPr>
            <w:tcW w:w="5629" w:type="dxa"/>
          </w:tcPr>
          <w:p w14:paraId="45629B12" w14:textId="77777777" w:rsidR="00C06292" w:rsidRDefault="00C06292" w:rsidP="00C06292">
            <w:pPr>
              <w:pStyle w:val="ListParagraph"/>
              <w:numPr>
                <w:ilvl w:val="0"/>
                <w:numId w:val="18"/>
              </w:numPr>
              <w:overflowPunct/>
              <w:autoSpaceDE/>
              <w:autoSpaceDN/>
              <w:adjustRightInd/>
              <w:ind w:left="196" w:hanging="142"/>
              <w:contextualSpacing/>
              <w:textAlignment w:val="auto"/>
            </w:pPr>
            <w:r>
              <w:t>ID=</w:t>
            </w:r>
            <w:r w:rsidRPr="002325DE">
              <w:t>REQ-NFC-ES-205</w:t>
            </w:r>
            <w:r>
              <w:t xml:space="preserve"> : </w:t>
            </w:r>
            <w:r w:rsidRPr="002325DE">
              <w:t>Progress Screen: Sending Key Add Request</w:t>
            </w:r>
          </w:p>
          <w:p w14:paraId="72E3DB73" w14:textId="77777777" w:rsidR="00C06292" w:rsidRDefault="00C06292" w:rsidP="00C06292">
            <w:pPr>
              <w:pStyle w:val="ListParagraph"/>
              <w:numPr>
                <w:ilvl w:val="0"/>
                <w:numId w:val="18"/>
              </w:numPr>
              <w:overflowPunct/>
              <w:autoSpaceDE/>
              <w:autoSpaceDN/>
              <w:adjustRightInd/>
              <w:ind w:left="196" w:hanging="142"/>
              <w:contextualSpacing/>
              <w:textAlignment w:val="auto"/>
            </w:pPr>
            <w:r>
              <w:t>ID=</w:t>
            </w:r>
            <w:r w:rsidRPr="002325DE">
              <w:t>REQ-NFC-ES-218</w:t>
            </w:r>
            <w:r>
              <w:t xml:space="preserve"> : </w:t>
            </w:r>
            <w:r w:rsidRPr="002325DE">
              <w:t>Success Screen: Key Add Request Sent</w:t>
            </w:r>
          </w:p>
        </w:tc>
      </w:tr>
      <w:tr w:rsidR="00C06292" w14:paraId="1809DCFE" w14:textId="77777777" w:rsidTr="00257C5E">
        <w:tc>
          <w:tcPr>
            <w:tcW w:w="4536" w:type="dxa"/>
          </w:tcPr>
          <w:p w14:paraId="4457D300" w14:textId="77777777" w:rsidR="00C06292" w:rsidRDefault="00C06292" w:rsidP="00C20662">
            <w:pPr>
              <w:tabs>
                <w:tab w:val="left" w:pos="960"/>
              </w:tabs>
            </w:pPr>
            <w:r>
              <w:t>"Add a Key" screen - prompt for NFC card scan</w:t>
            </w:r>
          </w:p>
        </w:tc>
        <w:tc>
          <w:tcPr>
            <w:tcW w:w="5629" w:type="dxa"/>
          </w:tcPr>
          <w:p w14:paraId="4325B126" w14:textId="77777777" w:rsidR="00C06292" w:rsidRDefault="00C06292" w:rsidP="00C06292">
            <w:pPr>
              <w:pStyle w:val="ListParagraph"/>
              <w:numPr>
                <w:ilvl w:val="0"/>
                <w:numId w:val="18"/>
              </w:numPr>
              <w:overflowPunct/>
              <w:autoSpaceDE/>
              <w:autoSpaceDN/>
              <w:adjustRightInd/>
              <w:ind w:left="196" w:hanging="142"/>
              <w:contextualSpacing/>
              <w:textAlignment w:val="auto"/>
            </w:pPr>
            <w:r>
              <w:t>ID=</w:t>
            </w:r>
            <w:r w:rsidRPr="002325DE">
              <w:t>REQ-NFC-ES-206</w:t>
            </w:r>
            <w:r>
              <w:t xml:space="preserve"> : </w:t>
            </w:r>
            <w:r w:rsidRPr="002325DE">
              <w:t>Prompt Screen: Selecting "Add a Key" Button</w:t>
            </w:r>
          </w:p>
        </w:tc>
      </w:tr>
      <w:tr w:rsidR="00C06292" w14:paraId="16195BCF" w14:textId="77777777" w:rsidTr="00257C5E">
        <w:tc>
          <w:tcPr>
            <w:tcW w:w="4536" w:type="dxa"/>
          </w:tcPr>
          <w:p w14:paraId="4D6FBC1D" w14:textId="77777777" w:rsidR="00C06292" w:rsidRDefault="00C06292" w:rsidP="00C20662">
            <w:pPr>
              <w:tabs>
                <w:tab w:val="left" w:pos="960"/>
              </w:tabs>
            </w:pPr>
            <w:r>
              <w:t>Error - key is already paired with vehicle</w:t>
            </w:r>
          </w:p>
        </w:tc>
        <w:tc>
          <w:tcPr>
            <w:tcW w:w="5629" w:type="dxa"/>
          </w:tcPr>
          <w:p w14:paraId="0AE88A96" w14:textId="77777777" w:rsidR="00C06292" w:rsidRDefault="00C06292" w:rsidP="00C06292">
            <w:pPr>
              <w:pStyle w:val="ListParagraph"/>
              <w:numPr>
                <w:ilvl w:val="0"/>
                <w:numId w:val="18"/>
              </w:numPr>
              <w:overflowPunct/>
              <w:autoSpaceDE/>
              <w:autoSpaceDN/>
              <w:adjustRightInd/>
              <w:ind w:left="196" w:hanging="142"/>
              <w:contextualSpacing/>
              <w:textAlignment w:val="auto"/>
            </w:pPr>
            <w:r>
              <w:t>ID=</w:t>
            </w:r>
            <w:r w:rsidRPr="002325DE">
              <w:t>REQ-NFC-ES-174</w:t>
            </w:r>
            <w:r>
              <w:t xml:space="preserve"> : </w:t>
            </w:r>
            <w:r w:rsidRPr="002325DE">
              <w:t xml:space="preserve">Error Screen: Scanning an Existing NFC Card </w:t>
            </w:r>
          </w:p>
        </w:tc>
      </w:tr>
      <w:tr w:rsidR="00C06292" w14:paraId="6B38288E" w14:textId="77777777" w:rsidTr="00257C5E">
        <w:tc>
          <w:tcPr>
            <w:tcW w:w="4536" w:type="dxa"/>
          </w:tcPr>
          <w:p w14:paraId="65E3DA55" w14:textId="77777777" w:rsidR="00C06292" w:rsidRDefault="00C06292" w:rsidP="00C20662">
            <w:pPr>
              <w:tabs>
                <w:tab w:val="left" w:pos="960"/>
              </w:tabs>
            </w:pPr>
            <w:r>
              <w:t>Error - MyKey can't be used to add/remove NFC keys</w:t>
            </w:r>
          </w:p>
        </w:tc>
        <w:tc>
          <w:tcPr>
            <w:tcW w:w="5629" w:type="dxa"/>
          </w:tcPr>
          <w:p w14:paraId="1DA70B7C" w14:textId="77777777" w:rsidR="00C06292" w:rsidRDefault="00C06292" w:rsidP="00C06292">
            <w:pPr>
              <w:pStyle w:val="ListParagraph"/>
              <w:numPr>
                <w:ilvl w:val="0"/>
                <w:numId w:val="18"/>
              </w:numPr>
              <w:overflowPunct/>
              <w:autoSpaceDE/>
              <w:autoSpaceDN/>
              <w:adjustRightInd/>
              <w:ind w:left="196" w:hanging="142"/>
              <w:contextualSpacing/>
              <w:textAlignment w:val="auto"/>
            </w:pPr>
            <w:r>
              <w:t>ID=</w:t>
            </w:r>
            <w:r w:rsidRPr="002325DE">
              <w:t>REQ-NFC-ES-175</w:t>
            </w:r>
            <w:r>
              <w:t xml:space="preserve"> : </w:t>
            </w:r>
            <w:r w:rsidRPr="002325DE">
              <w:t>Error Screen: Selecting "Add a Key" Button When MyKey is Active</w:t>
            </w:r>
          </w:p>
          <w:p w14:paraId="2C704C9F" w14:textId="77777777" w:rsidR="00C06292" w:rsidRDefault="00C06292" w:rsidP="00C06292">
            <w:pPr>
              <w:pStyle w:val="ListParagraph"/>
              <w:numPr>
                <w:ilvl w:val="0"/>
                <w:numId w:val="18"/>
              </w:numPr>
              <w:overflowPunct/>
              <w:autoSpaceDE/>
              <w:autoSpaceDN/>
              <w:adjustRightInd/>
              <w:ind w:left="196" w:hanging="142"/>
              <w:contextualSpacing/>
              <w:textAlignment w:val="auto"/>
            </w:pPr>
            <w:r>
              <w:t>ID=</w:t>
            </w:r>
            <w:r w:rsidRPr="002325DE">
              <w:t>REQ-NFC-ES-234</w:t>
            </w:r>
            <w:r>
              <w:t xml:space="preserve"> : </w:t>
            </w:r>
            <w:r w:rsidRPr="002325DE">
              <w:t>Error Screen: Selecting "Delete Key" Button When MyKey is Active</w:t>
            </w:r>
          </w:p>
        </w:tc>
      </w:tr>
      <w:tr w:rsidR="00C06292" w14:paraId="55032B89" w14:textId="77777777" w:rsidTr="00257C5E">
        <w:tc>
          <w:tcPr>
            <w:tcW w:w="4536" w:type="dxa"/>
          </w:tcPr>
          <w:p w14:paraId="6478C3A6" w14:textId="77777777" w:rsidR="00C06292" w:rsidRDefault="00C06292" w:rsidP="00C20662">
            <w:pPr>
              <w:tabs>
                <w:tab w:val="left" w:pos="960"/>
              </w:tabs>
            </w:pPr>
            <w:r>
              <w:t>Error - no network connectivity</w:t>
            </w:r>
          </w:p>
        </w:tc>
        <w:tc>
          <w:tcPr>
            <w:tcW w:w="5629" w:type="dxa"/>
          </w:tcPr>
          <w:p w14:paraId="1B41B210" w14:textId="77777777" w:rsidR="00C06292" w:rsidRDefault="00C06292" w:rsidP="00C06292">
            <w:pPr>
              <w:pStyle w:val="ListParagraph"/>
              <w:numPr>
                <w:ilvl w:val="0"/>
                <w:numId w:val="18"/>
              </w:numPr>
              <w:overflowPunct/>
              <w:autoSpaceDE/>
              <w:autoSpaceDN/>
              <w:adjustRightInd/>
              <w:ind w:left="196" w:hanging="142"/>
              <w:contextualSpacing/>
              <w:textAlignment w:val="auto"/>
            </w:pPr>
            <w:r>
              <w:t>ID=</w:t>
            </w:r>
            <w:r w:rsidRPr="002325DE">
              <w:t>REQ-NFC-ES-178</w:t>
            </w:r>
            <w:r>
              <w:t xml:space="preserve"> : </w:t>
            </w:r>
            <w:r w:rsidRPr="002325DE">
              <w:t>Error Screen: Selecting "Add a Key" Button When There Is No Network Connectivity</w:t>
            </w:r>
          </w:p>
          <w:p w14:paraId="4258C397" w14:textId="77777777" w:rsidR="00C06292" w:rsidRDefault="00C06292" w:rsidP="00C06292">
            <w:pPr>
              <w:pStyle w:val="ListParagraph"/>
              <w:numPr>
                <w:ilvl w:val="0"/>
                <w:numId w:val="18"/>
              </w:numPr>
              <w:overflowPunct/>
              <w:autoSpaceDE/>
              <w:autoSpaceDN/>
              <w:adjustRightInd/>
              <w:ind w:left="196" w:hanging="142"/>
              <w:contextualSpacing/>
              <w:textAlignment w:val="auto"/>
            </w:pPr>
            <w:r>
              <w:t>ID=</w:t>
            </w:r>
            <w:r w:rsidRPr="002325DE">
              <w:t>REQ-NFC-ES-177</w:t>
            </w:r>
            <w:r>
              <w:t xml:space="preserve"> : </w:t>
            </w:r>
            <w:r w:rsidRPr="002325DE">
              <w:t>Error Screen: Terminating Key Add Request When There Is No Network Connectivity</w:t>
            </w:r>
          </w:p>
          <w:p w14:paraId="62543F09" w14:textId="77777777" w:rsidR="00C06292" w:rsidRDefault="00C06292" w:rsidP="00C06292">
            <w:pPr>
              <w:pStyle w:val="ListParagraph"/>
              <w:numPr>
                <w:ilvl w:val="0"/>
                <w:numId w:val="18"/>
              </w:numPr>
              <w:overflowPunct/>
              <w:autoSpaceDE/>
              <w:autoSpaceDN/>
              <w:adjustRightInd/>
              <w:ind w:left="196" w:hanging="142"/>
              <w:contextualSpacing/>
              <w:textAlignment w:val="auto"/>
            </w:pPr>
            <w:r>
              <w:t>ID=</w:t>
            </w:r>
            <w:r w:rsidRPr="002325DE">
              <w:t>REQ-NFC-ES-168</w:t>
            </w:r>
            <w:r>
              <w:t xml:space="preserve"> : </w:t>
            </w:r>
            <w:r w:rsidRPr="002325DE">
              <w:t>Display System: Error screen after user confirms NFC Key Card Delete request</w:t>
            </w:r>
          </w:p>
        </w:tc>
      </w:tr>
      <w:tr w:rsidR="00C06292" w14:paraId="1EF21AF7" w14:textId="77777777" w:rsidTr="00257C5E">
        <w:tc>
          <w:tcPr>
            <w:tcW w:w="4536" w:type="dxa"/>
          </w:tcPr>
          <w:p w14:paraId="75AA1CDB" w14:textId="77777777" w:rsidR="00C06292" w:rsidRDefault="00C06292" w:rsidP="00C20662">
            <w:pPr>
              <w:tabs>
                <w:tab w:val="left" w:pos="960"/>
              </w:tabs>
            </w:pPr>
            <w:r>
              <w:t>Error - not enough room in NFC system</w:t>
            </w:r>
          </w:p>
        </w:tc>
        <w:tc>
          <w:tcPr>
            <w:tcW w:w="5629" w:type="dxa"/>
          </w:tcPr>
          <w:p w14:paraId="20D82437" w14:textId="77777777" w:rsidR="00C06292" w:rsidRDefault="00C06292" w:rsidP="00C06292">
            <w:pPr>
              <w:pStyle w:val="ListParagraph"/>
              <w:numPr>
                <w:ilvl w:val="0"/>
                <w:numId w:val="18"/>
              </w:numPr>
              <w:overflowPunct/>
              <w:autoSpaceDE/>
              <w:autoSpaceDN/>
              <w:adjustRightInd/>
              <w:ind w:left="196" w:hanging="142"/>
              <w:contextualSpacing/>
              <w:textAlignment w:val="auto"/>
            </w:pPr>
            <w:r>
              <w:t>ID=</w:t>
            </w:r>
            <w:r w:rsidRPr="002325DE">
              <w:t>REQ-NFC-ES-176</w:t>
            </w:r>
            <w:r>
              <w:t xml:space="preserve"> : </w:t>
            </w:r>
            <w:r w:rsidRPr="002325DE">
              <w:t>Error Screen: Selecting "Add a Key" Button When Key Storage is Full</w:t>
            </w:r>
          </w:p>
        </w:tc>
      </w:tr>
      <w:tr w:rsidR="00C06292" w14:paraId="536E72B1" w14:textId="77777777" w:rsidTr="00257C5E">
        <w:tc>
          <w:tcPr>
            <w:tcW w:w="4536" w:type="dxa"/>
          </w:tcPr>
          <w:p w14:paraId="75668A89" w14:textId="77777777" w:rsidR="00C06292" w:rsidRDefault="00C06292" w:rsidP="00C20662">
            <w:pPr>
              <w:tabs>
                <w:tab w:val="left" w:pos="960"/>
              </w:tabs>
            </w:pPr>
            <w:bookmarkStart w:id="46" w:name="_b9604bb0b488dd69c3eb0d61049c8707"/>
            <w:r>
              <w:t>"Add a Key" - request has been sent</w:t>
            </w:r>
            <w:bookmarkEnd w:id="46"/>
          </w:p>
        </w:tc>
        <w:tc>
          <w:tcPr>
            <w:tcW w:w="5629" w:type="dxa"/>
          </w:tcPr>
          <w:p w14:paraId="48E27ACA" w14:textId="77777777" w:rsidR="00C06292" w:rsidRDefault="00C06292" w:rsidP="00C06292">
            <w:pPr>
              <w:pStyle w:val="ListParagraph"/>
              <w:numPr>
                <w:ilvl w:val="0"/>
                <w:numId w:val="18"/>
              </w:numPr>
              <w:overflowPunct/>
              <w:autoSpaceDE/>
              <w:autoSpaceDN/>
              <w:adjustRightInd/>
              <w:ind w:left="196" w:hanging="142"/>
              <w:contextualSpacing/>
              <w:textAlignment w:val="auto"/>
            </w:pPr>
            <w:r>
              <w:t>ID=</w:t>
            </w:r>
            <w:r w:rsidRPr="002325DE">
              <w:t>REQ-NFC-ES-205</w:t>
            </w:r>
            <w:r>
              <w:t xml:space="preserve"> : </w:t>
            </w:r>
            <w:r w:rsidRPr="002325DE">
              <w:t>Progress Screen: Sending Key Add Request</w:t>
            </w:r>
          </w:p>
          <w:p w14:paraId="338D6BD4" w14:textId="77777777" w:rsidR="00C06292" w:rsidRDefault="00C06292" w:rsidP="00C06292">
            <w:pPr>
              <w:pStyle w:val="ListParagraph"/>
              <w:numPr>
                <w:ilvl w:val="0"/>
                <w:numId w:val="18"/>
              </w:numPr>
              <w:overflowPunct/>
              <w:autoSpaceDE/>
              <w:autoSpaceDN/>
              <w:adjustRightInd/>
              <w:ind w:left="196" w:hanging="142"/>
              <w:contextualSpacing/>
              <w:textAlignment w:val="auto"/>
            </w:pPr>
            <w:r>
              <w:t>ID=</w:t>
            </w:r>
            <w:r w:rsidRPr="002325DE">
              <w:t>REQ-NFC-ES-218</w:t>
            </w:r>
            <w:r>
              <w:t xml:space="preserve"> : </w:t>
            </w:r>
            <w:r w:rsidRPr="002325DE">
              <w:t>Success Screen: Key Add Request Sent</w:t>
            </w:r>
          </w:p>
        </w:tc>
      </w:tr>
      <w:tr w:rsidR="00C06292" w14:paraId="076ED184" w14:textId="77777777" w:rsidTr="00257C5E">
        <w:tc>
          <w:tcPr>
            <w:tcW w:w="4536" w:type="dxa"/>
          </w:tcPr>
          <w:p w14:paraId="4F32BF80" w14:textId="77777777" w:rsidR="00C06292" w:rsidRDefault="00C06292" w:rsidP="00C20662">
            <w:pPr>
              <w:tabs>
                <w:tab w:val="left" w:pos="960"/>
              </w:tabs>
            </w:pPr>
            <w:bookmarkStart w:id="47" w:name="_8256a2465e77f530a20e36e04af37f34"/>
            <w:r>
              <w:t>"Add a Key" screen - prompt for NFC card scan</w:t>
            </w:r>
            <w:bookmarkEnd w:id="47"/>
          </w:p>
        </w:tc>
        <w:tc>
          <w:tcPr>
            <w:tcW w:w="5629" w:type="dxa"/>
          </w:tcPr>
          <w:p w14:paraId="5DBF1AAA" w14:textId="77777777" w:rsidR="00C06292" w:rsidRDefault="00C06292" w:rsidP="00C06292">
            <w:pPr>
              <w:pStyle w:val="ListParagraph"/>
              <w:numPr>
                <w:ilvl w:val="0"/>
                <w:numId w:val="18"/>
              </w:numPr>
              <w:overflowPunct/>
              <w:autoSpaceDE/>
              <w:autoSpaceDN/>
              <w:adjustRightInd/>
              <w:ind w:left="196" w:hanging="142"/>
              <w:contextualSpacing/>
              <w:textAlignment w:val="auto"/>
            </w:pPr>
            <w:r>
              <w:t>ID=</w:t>
            </w:r>
            <w:r w:rsidRPr="002325DE">
              <w:t>REQ-NFC-ES-206</w:t>
            </w:r>
            <w:r>
              <w:t xml:space="preserve"> : </w:t>
            </w:r>
            <w:r w:rsidRPr="002325DE">
              <w:t>Prompt Screen: Selecting "Add a Key" Button</w:t>
            </w:r>
          </w:p>
        </w:tc>
      </w:tr>
      <w:tr w:rsidR="00C06292" w14:paraId="38C9F347" w14:textId="77777777" w:rsidTr="00257C5E">
        <w:tc>
          <w:tcPr>
            <w:tcW w:w="4536" w:type="dxa"/>
          </w:tcPr>
          <w:p w14:paraId="41685BB1" w14:textId="77777777" w:rsidR="00C06292" w:rsidRDefault="00C06292" w:rsidP="00C20662">
            <w:pPr>
              <w:tabs>
                <w:tab w:val="left" w:pos="960"/>
              </w:tabs>
            </w:pPr>
            <w:bookmarkStart w:id="48" w:name="_de16d2aab2ac111dbd7f23c162519688"/>
            <w:r>
              <w:t>Error - key is already paired with vehicle</w:t>
            </w:r>
            <w:bookmarkEnd w:id="48"/>
          </w:p>
        </w:tc>
        <w:tc>
          <w:tcPr>
            <w:tcW w:w="5629" w:type="dxa"/>
          </w:tcPr>
          <w:p w14:paraId="1B376FD5" w14:textId="77777777" w:rsidR="00C06292" w:rsidRDefault="00C06292" w:rsidP="00C06292">
            <w:pPr>
              <w:pStyle w:val="ListParagraph"/>
              <w:numPr>
                <w:ilvl w:val="0"/>
                <w:numId w:val="18"/>
              </w:numPr>
              <w:overflowPunct/>
              <w:autoSpaceDE/>
              <w:autoSpaceDN/>
              <w:adjustRightInd/>
              <w:ind w:left="196" w:hanging="142"/>
              <w:contextualSpacing/>
              <w:textAlignment w:val="auto"/>
            </w:pPr>
            <w:r>
              <w:t>ID=</w:t>
            </w:r>
            <w:r w:rsidRPr="002325DE">
              <w:t>REQ-NFC-ES-174</w:t>
            </w:r>
            <w:r>
              <w:t xml:space="preserve"> : </w:t>
            </w:r>
            <w:r w:rsidRPr="002325DE">
              <w:t xml:space="preserve">Error Screen: Scanning an Existing NFC Card </w:t>
            </w:r>
          </w:p>
        </w:tc>
      </w:tr>
      <w:tr w:rsidR="00C06292" w14:paraId="1B6187D9" w14:textId="77777777" w:rsidTr="00257C5E">
        <w:tc>
          <w:tcPr>
            <w:tcW w:w="4536" w:type="dxa"/>
          </w:tcPr>
          <w:p w14:paraId="3686CDC6" w14:textId="77777777" w:rsidR="00C06292" w:rsidRDefault="00C06292" w:rsidP="00C20662">
            <w:pPr>
              <w:tabs>
                <w:tab w:val="left" w:pos="960"/>
              </w:tabs>
            </w:pPr>
            <w:bookmarkStart w:id="49" w:name="_a68fca7b13fd27b8cd2935b7f6c699fe"/>
            <w:r>
              <w:t>Error - MyKey can't be used to add/remove NFC keys</w:t>
            </w:r>
            <w:bookmarkEnd w:id="49"/>
          </w:p>
        </w:tc>
        <w:tc>
          <w:tcPr>
            <w:tcW w:w="5629" w:type="dxa"/>
          </w:tcPr>
          <w:p w14:paraId="113D00BC" w14:textId="77777777" w:rsidR="00C06292" w:rsidRDefault="00C06292" w:rsidP="00C06292">
            <w:pPr>
              <w:pStyle w:val="ListParagraph"/>
              <w:numPr>
                <w:ilvl w:val="0"/>
                <w:numId w:val="18"/>
              </w:numPr>
              <w:overflowPunct/>
              <w:autoSpaceDE/>
              <w:autoSpaceDN/>
              <w:adjustRightInd/>
              <w:ind w:left="196" w:hanging="142"/>
              <w:contextualSpacing/>
              <w:textAlignment w:val="auto"/>
            </w:pPr>
            <w:r>
              <w:t>ID=</w:t>
            </w:r>
            <w:r w:rsidRPr="002325DE">
              <w:t>REQ-NFC-ES-175</w:t>
            </w:r>
            <w:r>
              <w:t xml:space="preserve"> : </w:t>
            </w:r>
            <w:r w:rsidRPr="002325DE">
              <w:t>Error Screen: Selecting "Add a Key" Button When MyKey is Active</w:t>
            </w:r>
          </w:p>
          <w:p w14:paraId="6C51DB93" w14:textId="77777777" w:rsidR="00C06292" w:rsidRDefault="00C06292" w:rsidP="00C06292">
            <w:pPr>
              <w:pStyle w:val="ListParagraph"/>
              <w:numPr>
                <w:ilvl w:val="0"/>
                <w:numId w:val="18"/>
              </w:numPr>
              <w:overflowPunct/>
              <w:autoSpaceDE/>
              <w:autoSpaceDN/>
              <w:adjustRightInd/>
              <w:ind w:left="196" w:hanging="142"/>
              <w:contextualSpacing/>
              <w:textAlignment w:val="auto"/>
            </w:pPr>
            <w:r>
              <w:t>ID=</w:t>
            </w:r>
            <w:r w:rsidRPr="002325DE">
              <w:t>REQ-NFC-ES-234</w:t>
            </w:r>
            <w:r>
              <w:t xml:space="preserve"> : </w:t>
            </w:r>
            <w:r w:rsidRPr="002325DE">
              <w:t>Error Screen: Selecting "Delete Key" Button When MyKey is Active</w:t>
            </w:r>
          </w:p>
        </w:tc>
      </w:tr>
      <w:tr w:rsidR="00C06292" w14:paraId="3F1454C4" w14:textId="77777777" w:rsidTr="00257C5E">
        <w:tc>
          <w:tcPr>
            <w:tcW w:w="4536" w:type="dxa"/>
          </w:tcPr>
          <w:p w14:paraId="07A5439C" w14:textId="77777777" w:rsidR="00C06292" w:rsidRDefault="00C06292" w:rsidP="00C20662">
            <w:pPr>
              <w:tabs>
                <w:tab w:val="left" w:pos="960"/>
              </w:tabs>
            </w:pPr>
            <w:bookmarkStart w:id="50" w:name="_167cd9367911a0088f994eb9ae36cf8a"/>
            <w:r>
              <w:t>Error - no network connectivity</w:t>
            </w:r>
            <w:bookmarkEnd w:id="50"/>
          </w:p>
        </w:tc>
        <w:tc>
          <w:tcPr>
            <w:tcW w:w="5629" w:type="dxa"/>
          </w:tcPr>
          <w:p w14:paraId="55526076" w14:textId="77777777" w:rsidR="00C06292" w:rsidRDefault="00C06292" w:rsidP="00C06292">
            <w:pPr>
              <w:pStyle w:val="ListParagraph"/>
              <w:numPr>
                <w:ilvl w:val="0"/>
                <w:numId w:val="18"/>
              </w:numPr>
              <w:overflowPunct/>
              <w:autoSpaceDE/>
              <w:autoSpaceDN/>
              <w:adjustRightInd/>
              <w:ind w:left="196" w:hanging="142"/>
              <w:contextualSpacing/>
              <w:textAlignment w:val="auto"/>
            </w:pPr>
            <w:r>
              <w:t>ID=</w:t>
            </w:r>
            <w:r w:rsidRPr="002325DE">
              <w:t>REQ-NFC-ES-178</w:t>
            </w:r>
            <w:r>
              <w:t xml:space="preserve"> : </w:t>
            </w:r>
            <w:r w:rsidRPr="002325DE">
              <w:t>Error Screen: Selecting "Add a Key" Button When There Is No Network Connectivity</w:t>
            </w:r>
          </w:p>
          <w:p w14:paraId="544B84F4" w14:textId="77777777" w:rsidR="00C06292" w:rsidRDefault="00C06292" w:rsidP="00C06292">
            <w:pPr>
              <w:pStyle w:val="ListParagraph"/>
              <w:numPr>
                <w:ilvl w:val="0"/>
                <w:numId w:val="18"/>
              </w:numPr>
              <w:overflowPunct/>
              <w:autoSpaceDE/>
              <w:autoSpaceDN/>
              <w:adjustRightInd/>
              <w:ind w:left="196" w:hanging="142"/>
              <w:contextualSpacing/>
              <w:textAlignment w:val="auto"/>
            </w:pPr>
            <w:r>
              <w:t>ID=</w:t>
            </w:r>
            <w:r w:rsidRPr="002325DE">
              <w:t>REQ-NFC-ES-177</w:t>
            </w:r>
            <w:r>
              <w:t xml:space="preserve"> : </w:t>
            </w:r>
            <w:r w:rsidRPr="002325DE">
              <w:t>Error Screen: Terminating Key Add Request When There Is No Network Connectivity</w:t>
            </w:r>
          </w:p>
          <w:p w14:paraId="703868AB" w14:textId="77777777" w:rsidR="00C06292" w:rsidRDefault="00C06292" w:rsidP="00C06292">
            <w:pPr>
              <w:pStyle w:val="ListParagraph"/>
              <w:numPr>
                <w:ilvl w:val="0"/>
                <w:numId w:val="18"/>
              </w:numPr>
              <w:overflowPunct/>
              <w:autoSpaceDE/>
              <w:autoSpaceDN/>
              <w:adjustRightInd/>
              <w:ind w:left="196" w:hanging="142"/>
              <w:contextualSpacing/>
              <w:textAlignment w:val="auto"/>
            </w:pPr>
            <w:r>
              <w:t>ID=</w:t>
            </w:r>
            <w:r w:rsidRPr="002325DE">
              <w:t>REQ-NFC-ES-168</w:t>
            </w:r>
            <w:r>
              <w:t xml:space="preserve"> : </w:t>
            </w:r>
            <w:r w:rsidRPr="002325DE">
              <w:t>Display System: Error screen after user confirms NFC Key Card Delete request</w:t>
            </w:r>
          </w:p>
        </w:tc>
      </w:tr>
      <w:tr w:rsidR="00C06292" w14:paraId="1673ECA3" w14:textId="77777777" w:rsidTr="00257C5E">
        <w:tc>
          <w:tcPr>
            <w:tcW w:w="4536" w:type="dxa"/>
          </w:tcPr>
          <w:p w14:paraId="0A04CBBB" w14:textId="77777777" w:rsidR="00C06292" w:rsidRDefault="00C06292" w:rsidP="00C20662">
            <w:pPr>
              <w:tabs>
                <w:tab w:val="left" w:pos="960"/>
              </w:tabs>
            </w:pPr>
            <w:bookmarkStart w:id="51" w:name="_e46bc8b75a06bb04f9f558bd73aee760"/>
            <w:r>
              <w:t>Error - not enough room in NFC system</w:t>
            </w:r>
            <w:bookmarkEnd w:id="51"/>
          </w:p>
        </w:tc>
        <w:tc>
          <w:tcPr>
            <w:tcW w:w="5629" w:type="dxa"/>
          </w:tcPr>
          <w:p w14:paraId="633C2C14" w14:textId="77777777" w:rsidR="00C06292" w:rsidRDefault="00C06292" w:rsidP="00C06292">
            <w:pPr>
              <w:pStyle w:val="ListParagraph"/>
              <w:numPr>
                <w:ilvl w:val="0"/>
                <w:numId w:val="18"/>
              </w:numPr>
              <w:overflowPunct/>
              <w:autoSpaceDE/>
              <w:autoSpaceDN/>
              <w:adjustRightInd/>
              <w:ind w:left="196" w:hanging="142"/>
              <w:contextualSpacing/>
              <w:textAlignment w:val="auto"/>
            </w:pPr>
            <w:r>
              <w:t>ID=</w:t>
            </w:r>
            <w:r w:rsidRPr="002325DE">
              <w:t>REQ-NFC-ES-176</w:t>
            </w:r>
            <w:r>
              <w:t xml:space="preserve"> : </w:t>
            </w:r>
            <w:r w:rsidRPr="002325DE">
              <w:t>Error Screen: Selecting "Add a Key" Button When Key Storage is Full</w:t>
            </w:r>
          </w:p>
        </w:tc>
      </w:tr>
    </w:tbl>
    <w:p w14:paraId="1A9A3001" w14:textId="1849D627" w:rsidR="00C06292" w:rsidRPr="00041150" w:rsidRDefault="00C06292" w:rsidP="00C06292">
      <w:pPr>
        <w:pStyle w:val="Caption"/>
      </w:pPr>
      <w:bookmarkStart w:id="52" w:name="_Toc49176882"/>
      <w:r w:rsidRPr="00041150">
        <w:t xml:space="preserve">Table </w:t>
      </w:r>
      <w:r>
        <w:rPr>
          <w:noProof/>
        </w:rPr>
        <w:fldChar w:fldCharType="begin"/>
      </w:r>
      <w:r>
        <w:rPr>
          <w:noProof/>
        </w:rPr>
        <w:instrText xml:space="preserve"> SEQ Table \* ARABIC </w:instrText>
      </w:r>
      <w:r>
        <w:rPr>
          <w:noProof/>
        </w:rPr>
        <w:fldChar w:fldCharType="separate"/>
      </w:r>
      <w:r w:rsidR="00CC2BE6">
        <w:rPr>
          <w:noProof/>
        </w:rPr>
        <w:t>2</w:t>
      </w:r>
      <w:r>
        <w:rPr>
          <w:noProof/>
        </w:rPr>
        <w:fldChar w:fldCharType="end"/>
      </w:r>
      <w:r w:rsidRPr="00041150">
        <w:t>: Operation Modes and States</w:t>
      </w:r>
      <w:r>
        <w:t xml:space="preserve"> on </w:t>
      </w:r>
      <w:r w:rsidRPr="00574E26">
        <w:t>Add NFC key InnerSTM</w:t>
      </w:r>
      <w:bookmarkEnd w:id="52"/>
    </w:p>
    <w:p w14:paraId="5FBD7A85" w14:textId="641C6099" w:rsidR="00C06292" w:rsidRDefault="00C06292" w:rsidP="00C06292">
      <w:pPr>
        <w:pStyle w:val="Caption"/>
      </w:pPr>
    </w:p>
    <w:p w14:paraId="4F228259" w14:textId="77777777" w:rsidR="00D84FEA" w:rsidRDefault="00D84FEA" w:rsidP="00CB0674">
      <w:pPr>
        <w:pStyle w:val="Heading3"/>
      </w:pPr>
      <w:bookmarkStart w:id="53" w:name="_Toc49176860"/>
      <w:r w:rsidRPr="00574E26">
        <w:t>Add NFC key InnerSTM</w:t>
      </w:r>
      <w:r>
        <w:t xml:space="preserve"> requirements</w:t>
      </w:r>
      <w:bookmarkEnd w:id="53"/>
    </w:p>
    <w:p w14:paraId="6853FBC0" w14:textId="77777777" w:rsidR="00304F1F" w:rsidRPr="0017445F" w:rsidRDefault="00304F1F" w:rsidP="00304F1F">
      <w:pPr>
        <w:pStyle w:val="RERequirement"/>
        <w:shd w:val="clear" w:color="auto" w:fill="F2F2F2" w:themeFill="background1" w:themeFillShade="F2"/>
      </w:pPr>
      <w:bookmarkStart w:id="54" w:name="_8868779d74df8b44c0bb2acd094286cc"/>
      <w:r>
        <w:t>REQ-NFC-ES-168 Display System: Error screen after user confirms NFC Key Card Delete request</w:t>
      </w:r>
    </w:p>
    <w:p w14:paraId="78EDE37E" w14:textId="77777777" w:rsidR="00304F1F" w:rsidRDefault="00304F1F" w:rsidP="00304F1F">
      <w:pPr>
        <w:rPr>
          <w:rFonts w:cs="Arial"/>
        </w:rPr>
      </w:pPr>
      <w:r>
        <w:rPr>
          <w:rFonts w:cs="Arial"/>
        </w:rPr>
        <w:lastRenderedPageBreak/>
        <w:t>If after the user confirms their deletion request, the vehicle loses network connectivity , the NFC Display System shall terminate the NFC Key Card Delete flow and display an NFC Feature related center-stack pop-up which includes:</w:t>
      </w:r>
    </w:p>
    <w:p w14:paraId="593D5B72" w14:textId="77777777" w:rsidR="00304F1F" w:rsidRDefault="00304F1F" w:rsidP="00304F1F">
      <w:pPr>
        <w:rPr>
          <w:rFonts w:cs="Arial"/>
        </w:rPr>
      </w:pPr>
    </w:p>
    <w:p w14:paraId="21EA1C3A" w14:textId="77777777" w:rsidR="00304F1F" w:rsidRDefault="00304F1F" w:rsidP="00304F1F">
      <w:pPr>
        <w:rPr>
          <w:rFonts w:cs="Arial"/>
        </w:rPr>
      </w:pPr>
      <w:r>
        <w:rPr>
          <w:rFonts w:cs="Arial"/>
        </w:rPr>
        <w:t>- Reason text: "NFC Key Card Delete Request Cancelled - No connectivity"</w:t>
      </w:r>
    </w:p>
    <w:p w14:paraId="2D49A18E" w14:textId="77777777" w:rsidR="00304F1F" w:rsidRDefault="00304F1F" w:rsidP="00304F1F">
      <w:pPr>
        <w:rPr>
          <w:rFonts w:cs="Arial"/>
        </w:rPr>
      </w:pPr>
      <w:r>
        <w:rPr>
          <w:rFonts w:cs="Arial"/>
        </w:rPr>
        <w:t>- The FESN or Friendly name of the selected NFC Key Card</w:t>
      </w:r>
    </w:p>
    <w:p w14:paraId="7CC79F2C" w14:textId="77777777" w:rsidR="00304F1F" w:rsidRDefault="00304F1F" w:rsidP="00304F1F">
      <w:pPr>
        <w:rPr>
          <w:rFonts w:cs="Arial"/>
        </w:rPr>
      </w:pPr>
    </w:p>
    <w:p w14:paraId="11324BFB" w14:textId="77777777" w:rsidR="00304F1F" w:rsidRDefault="00304F1F" w:rsidP="00304F1F">
      <w:pPr>
        <w:rPr>
          <w:rFonts w:cs="Arial"/>
        </w:rPr>
      </w:pPr>
      <w:r w:rsidRPr="008F2F56">
        <w:rPr>
          <w:rFonts w:cs="Arial"/>
          <w:b/>
        </w:rPr>
        <w:t>Rationale</w:t>
      </w:r>
      <w:r>
        <w:rPr>
          <w:rFonts w:cs="Arial"/>
        </w:rPr>
        <w:t xml:space="preserve">: </w:t>
      </w:r>
      <w:r w:rsidRPr="008F2F56">
        <w:rPr>
          <w:rFonts w:cs="Arial"/>
        </w:rPr>
        <w:t>Informs user that request to delete key has failed due to lack of network connectivity or because of a system timeout</w:t>
      </w:r>
    </w:p>
    <w:p w14:paraId="51998C5D" w14:textId="77777777" w:rsidR="00304F1F" w:rsidRDefault="00304F1F" w:rsidP="00304F1F">
      <w:pPr>
        <w:rPr>
          <w:rFonts w:cs="Arial"/>
        </w:rPr>
      </w:pPr>
    </w:p>
    <w:p w14:paraId="0AAA9DC3" w14:textId="77777777" w:rsidR="00304F1F" w:rsidRPr="008F2F56" w:rsidRDefault="00304F1F" w:rsidP="00304F1F">
      <w:pPr>
        <w:rPr>
          <w:rFonts w:cs="Arial"/>
        </w:rPr>
      </w:pPr>
    </w:p>
    <w:p w14:paraId="0817B52E" w14:textId="77777777" w:rsidR="00304F1F" w:rsidRPr="0017445F" w:rsidRDefault="00304F1F" w:rsidP="00304F1F">
      <w:pPr>
        <w:pStyle w:val="RERequirement"/>
        <w:shd w:val="clear" w:color="auto" w:fill="F2F2F2" w:themeFill="background1" w:themeFillShade="F2"/>
      </w:pPr>
      <w:r>
        <w:t xml:space="preserve">REQ-NFC-ES-174 Error Screen: Scanning an Existing NFC Card </w:t>
      </w:r>
    </w:p>
    <w:p w14:paraId="108E4B67" w14:textId="77777777" w:rsidR="00304F1F" w:rsidRDefault="00304F1F" w:rsidP="00304F1F">
      <w:pPr>
        <w:rPr>
          <w:rFonts w:cs="Arial"/>
        </w:rPr>
      </w:pPr>
      <w:r>
        <w:rPr>
          <w:rFonts w:cs="Arial"/>
        </w:rPr>
        <w:t>If after the Display System has initated the "Add NFC Key" flow, it receives an an "NFC Tap Message" with "Paired" status signal == True, it shall terminate the "Add NFC Key" flow and display an NFC Feature related center-stack pop-up which includes:</w:t>
      </w:r>
    </w:p>
    <w:p w14:paraId="3DEF6FE8" w14:textId="77777777" w:rsidR="00304F1F" w:rsidRDefault="00304F1F" w:rsidP="00304F1F">
      <w:pPr>
        <w:rPr>
          <w:rFonts w:cs="Arial"/>
        </w:rPr>
      </w:pPr>
    </w:p>
    <w:p w14:paraId="25A4E7AE" w14:textId="77777777" w:rsidR="00304F1F" w:rsidRDefault="00304F1F" w:rsidP="00304F1F">
      <w:pPr>
        <w:rPr>
          <w:rFonts w:cs="Arial"/>
        </w:rPr>
      </w:pPr>
      <w:r>
        <w:rPr>
          <w:rFonts w:cs="Arial"/>
        </w:rPr>
        <w:t>- Reason text: "Error - Key is already paired with vehicle"</w:t>
      </w:r>
    </w:p>
    <w:p w14:paraId="4258D43B" w14:textId="77777777" w:rsidR="00304F1F" w:rsidRDefault="00304F1F" w:rsidP="00304F1F">
      <w:pPr>
        <w:rPr>
          <w:rFonts w:cs="Arial"/>
        </w:rPr>
      </w:pPr>
      <w:r>
        <w:rPr>
          <w:rFonts w:cs="Arial"/>
        </w:rPr>
        <w:t>- The FESN or Friendly name of the selected NFC Key Card</w:t>
      </w:r>
    </w:p>
    <w:p w14:paraId="64D2A2FD" w14:textId="77777777" w:rsidR="00304F1F" w:rsidRDefault="00304F1F" w:rsidP="00304F1F">
      <w:pPr>
        <w:rPr>
          <w:rFonts w:cs="Arial"/>
        </w:rPr>
      </w:pPr>
    </w:p>
    <w:p w14:paraId="7FC3AFA7" w14:textId="77777777" w:rsidR="00304F1F" w:rsidRDefault="00304F1F" w:rsidP="00304F1F">
      <w:pPr>
        <w:rPr>
          <w:rFonts w:cs="Arial"/>
        </w:rPr>
      </w:pPr>
      <w:r w:rsidRPr="008F2F56">
        <w:rPr>
          <w:rFonts w:cs="Arial"/>
          <w:b/>
        </w:rPr>
        <w:t>Rationale</w:t>
      </w:r>
      <w:r>
        <w:rPr>
          <w:rFonts w:cs="Arial"/>
        </w:rPr>
        <w:t xml:space="preserve">: </w:t>
      </w:r>
      <w:r w:rsidRPr="008F2F56">
        <w:rPr>
          <w:rFonts w:cs="Arial"/>
        </w:rPr>
        <w:t xml:space="preserve">This screen informs the user that the scanned NFC card is already paired to the vehicle. </w:t>
      </w:r>
    </w:p>
    <w:p w14:paraId="1136A184" w14:textId="77777777" w:rsidR="00304F1F" w:rsidRDefault="00304F1F" w:rsidP="00304F1F">
      <w:pPr>
        <w:rPr>
          <w:rFonts w:cs="Arial"/>
        </w:rPr>
      </w:pPr>
    </w:p>
    <w:p w14:paraId="77DF0490" w14:textId="77777777" w:rsidR="00304F1F" w:rsidRPr="008F2F56" w:rsidRDefault="00304F1F" w:rsidP="00304F1F">
      <w:pPr>
        <w:rPr>
          <w:rFonts w:cs="Arial"/>
        </w:rPr>
      </w:pPr>
    </w:p>
    <w:p w14:paraId="15808887" w14:textId="77777777" w:rsidR="00304F1F" w:rsidRPr="0017445F" w:rsidRDefault="00304F1F" w:rsidP="00304F1F">
      <w:pPr>
        <w:pStyle w:val="RERequirement"/>
        <w:shd w:val="clear" w:color="auto" w:fill="F2F2F2" w:themeFill="background1" w:themeFillShade="F2"/>
      </w:pPr>
      <w:r>
        <w:t>REQ-NFC-ES-175 Error Screen: Selecting "Add a Key" Button When MyKey is Active</w:t>
      </w:r>
    </w:p>
    <w:p w14:paraId="7F026174" w14:textId="77777777" w:rsidR="00304F1F" w:rsidRDefault="00304F1F" w:rsidP="00304F1F">
      <w:pPr>
        <w:rPr>
          <w:rFonts w:cs="Arial"/>
        </w:rPr>
      </w:pPr>
      <w:r>
        <w:rPr>
          <w:rFonts w:cs="Arial"/>
        </w:rPr>
        <w:t xml:space="preserve">When a user presses the greyed out "Add NFC Device" Soft button while the following conditions are true: </w:t>
      </w:r>
    </w:p>
    <w:p w14:paraId="1961AB1C" w14:textId="77777777" w:rsidR="00304F1F" w:rsidRDefault="00304F1F" w:rsidP="00304F1F">
      <w:pPr>
        <w:rPr>
          <w:rFonts w:cs="Arial"/>
        </w:rPr>
      </w:pPr>
      <w:r>
        <w:rPr>
          <w:rFonts w:cs="Arial"/>
        </w:rPr>
        <w:t>- Current MyKey Level == MyKey</w:t>
      </w:r>
    </w:p>
    <w:p w14:paraId="52EE1056" w14:textId="77777777" w:rsidR="00304F1F" w:rsidRDefault="00304F1F" w:rsidP="00304F1F">
      <w:pPr>
        <w:rPr>
          <w:rFonts w:cs="Arial"/>
        </w:rPr>
      </w:pPr>
    </w:p>
    <w:p w14:paraId="11F591CE" w14:textId="77777777" w:rsidR="00304F1F" w:rsidRDefault="00304F1F" w:rsidP="00304F1F">
      <w:pPr>
        <w:rPr>
          <w:rFonts w:cs="Arial"/>
        </w:rPr>
      </w:pPr>
      <w:r>
        <w:rPr>
          <w:rFonts w:cs="Arial"/>
        </w:rPr>
        <w:t>The Display system shall display an NFC Feature related center-stack pop-up which includes:</w:t>
      </w:r>
    </w:p>
    <w:p w14:paraId="14E74828" w14:textId="77777777" w:rsidR="00304F1F" w:rsidRDefault="00304F1F" w:rsidP="00304F1F">
      <w:pPr>
        <w:rPr>
          <w:rFonts w:cs="Arial"/>
        </w:rPr>
      </w:pPr>
    </w:p>
    <w:p w14:paraId="07C7E27A" w14:textId="77777777" w:rsidR="00304F1F" w:rsidRDefault="00304F1F" w:rsidP="00304F1F">
      <w:pPr>
        <w:rPr>
          <w:rFonts w:cs="Arial"/>
        </w:rPr>
      </w:pPr>
      <w:r>
        <w:rPr>
          <w:rFonts w:cs="Arial"/>
        </w:rPr>
        <w:t>- Reason text: "Error - MyKey can't be used to add/delete NFC Keys"</w:t>
      </w:r>
    </w:p>
    <w:p w14:paraId="1A4821CA" w14:textId="77777777" w:rsidR="00304F1F" w:rsidRDefault="00304F1F" w:rsidP="00304F1F">
      <w:pPr>
        <w:rPr>
          <w:rFonts w:cs="Arial"/>
        </w:rPr>
      </w:pPr>
    </w:p>
    <w:p w14:paraId="5C44F016" w14:textId="77777777" w:rsidR="00304F1F" w:rsidRDefault="00304F1F" w:rsidP="00304F1F">
      <w:pPr>
        <w:rPr>
          <w:rFonts w:cs="Arial"/>
        </w:rPr>
      </w:pPr>
      <w:r w:rsidRPr="008F2F56">
        <w:rPr>
          <w:rFonts w:cs="Arial"/>
          <w:b/>
        </w:rPr>
        <w:t>Rationale</w:t>
      </w:r>
      <w:r>
        <w:rPr>
          <w:rFonts w:cs="Arial"/>
        </w:rPr>
        <w:t xml:space="preserve">: </w:t>
      </w:r>
      <w:r w:rsidRPr="008F2F56">
        <w:rPr>
          <w:rFonts w:cs="Arial"/>
        </w:rPr>
        <w:t>This screen informs the user that NFC cards cannot be added to the vehicle when MyKey is active.</w:t>
      </w:r>
    </w:p>
    <w:p w14:paraId="5BBB748D" w14:textId="77777777" w:rsidR="00304F1F" w:rsidRDefault="00304F1F" w:rsidP="00304F1F">
      <w:pPr>
        <w:rPr>
          <w:rFonts w:cs="Arial"/>
        </w:rPr>
      </w:pPr>
    </w:p>
    <w:p w14:paraId="41732907" w14:textId="77777777" w:rsidR="00304F1F" w:rsidRPr="008F2F56" w:rsidRDefault="00304F1F" w:rsidP="00304F1F">
      <w:pPr>
        <w:rPr>
          <w:rFonts w:cs="Arial"/>
        </w:rPr>
      </w:pPr>
    </w:p>
    <w:p w14:paraId="0E469D5D" w14:textId="77777777" w:rsidR="00304F1F" w:rsidRPr="0017445F" w:rsidRDefault="00304F1F" w:rsidP="00304F1F">
      <w:pPr>
        <w:pStyle w:val="RERequirement"/>
        <w:shd w:val="clear" w:color="auto" w:fill="F2F2F2" w:themeFill="background1" w:themeFillShade="F2"/>
      </w:pPr>
      <w:r>
        <w:t>REQ-NFC-ES-176 Error Screen: Selecting "Add a Key" Button When Key Storage is Full</w:t>
      </w:r>
    </w:p>
    <w:p w14:paraId="460FA3F2" w14:textId="77777777" w:rsidR="00304F1F" w:rsidRDefault="00304F1F" w:rsidP="00304F1F">
      <w:pPr>
        <w:rPr>
          <w:rFonts w:cs="Arial"/>
        </w:rPr>
      </w:pPr>
      <w:r>
        <w:rPr>
          <w:rFonts w:cs="Arial"/>
        </w:rPr>
        <w:t xml:space="preserve">When a user presses the greyed out "Add NFC Device" Soft button on the "Unified Key Management" screen while the following conditions are true: </w:t>
      </w:r>
    </w:p>
    <w:p w14:paraId="6111465D" w14:textId="77777777" w:rsidR="00304F1F" w:rsidRDefault="00304F1F" w:rsidP="00304F1F">
      <w:pPr>
        <w:rPr>
          <w:rFonts w:cs="Arial"/>
        </w:rPr>
      </w:pPr>
      <w:r>
        <w:rPr>
          <w:rFonts w:cs="Arial"/>
        </w:rPr>
        <w:t>- "Additional Key Storage Available" status from NFC System != Available</w:t>
      </w:r>
    </w:p>
    <w:p w14:paraId="6EC55A9D" w14:textId="77777777" w:rsidR="00304F1F" w:rsidRDefault="00304F1F" w:rsidP="00304F1F">
      <w:pPr>
        <w:rPr>
          <w:rFonts w:cs="Arial"/>
        </w:rPr>
      </w:pPr>
    </w:p>
    <w:p w14:paraId="24322A67" w14:textId="77777777" w:rsidR="00304F1F" w:rsidRDefault="00304F1F" w:rsidP="00304F1F">
      <w:pPr>
        <w:rPr>
          <w:rFonts w:cs="Arial"/>
        </w:rPr>
      </w:pPr>
      <w:r>
        <w:rPr>
          <w:rFonts w:cs="Arial"/>
        </w:rPr>
        <w:t>The Display system shall display an NFC Feature related center-stack pop-up which includes:</w:t>
      </w:r>
    </w:p>
    <w:p w14:paraId="33918484" w14:textId="77777777" w:rsidR="00304F1F" w:rsidRDefault="00304F1F" w:rsidP="00304F1F">
      <w:pPr>
        <w:rPr>
          <w:rFonts w:cs="Arial"/>
        </w:rPr>
      </w:pPr>
    </w:p>
    <w:p w14:paraId="70958049" w14:textId="77777777" w:rsidR="00304F1F" w:rsidRDefault="00304F1F" w:rsidP="00304F1F">
      <w:pPr>
        <w:rPr>
          <w:rFonts w:cs="Arial"/>
        </w:rPr>
      </w:pPr>
      <w:r>
        <w:rPr>
          <w:rFonts w:cs="Arial"/>
        </w:rPr>
        <w:t>- Reason text: "Error - Not enough room in NFC System"</w:t>
      </w:r>
    </w:p>
    <w:p w14:paraId="32676389" w14:textId="77777777" w:rsidR="00304F1F" w:rsidRDefault="00304F1F" w:rsidP="00304F1F">
      <w:pPr>
        <w:rPr>
          <w:rFonts w:cs="Arial"/>
        </w:rPr>
      </w:pPr>
    </w:p>
    <w:p w14:paraId="436251B7" w14:textId="77777777" w:rsidR="00304F1F" w:rsidRDefault="00304F1F" w:rsidP="00304F1F">
      <w:pPr>
        <w:rPr>
          <w:rFonts w:cs="Arial"/>
        </w:rPr>
      </w:pPr>
      <w:r w:rsidRPr="008F2F56">
        <w:rPr>
          <w:rFonts w:cs="Arial"/>
          <w:b/>
        </w:rPr>
        <w:t>Rationale</w:t>
      </w:r>
      <w:r>
        <w:rPr>
          <w:rFonts w:cs="Arial"/>
        </w:rPr>
        <w:t xml:space="preserve">: </w:t>
      </w:r>
      <w:r w:rsidRPr="008F2F56">
        <w:rPr>
          <w:rFonts w:cs="Arial"/>
        </w:rPr>
        <w:t>This screen informs the user that key storage is full when they attempt to add an NFC card.</w:t>
      </w:r>
    </w:p>
    <w:p w14:paraId="2DE5B63E" w14:textId="77777777" w:rsidR="00304F1F" w:rsidRDefault="00304F1F" w:rsidP="00304F1F">
      <w:pPr>
        <w:rPr>
          <w:rFonts w:cs="Arial"/>
        </w:rPr>
      </w:pPr>
    </w:p>
    <w:p w14:paraId="608D3D6A" w14:textId="77777777" w:rsidR="00304F1F" w:rsidRPr="008F2F56" w:rsidRDefault="00304F1F" w:rsidP="00304F1F">
      <w:pPr>
        <w:rPr>
          <w:rFonts w:cs="Arial"/>
        </w:rPr>
      </w:pPr>
    </w:p>
    <w:p w14:paraId="332A1BD0" w14:textId="77777777" w:rsidR="00304F1F" w:rsidRPr="0017445F" w:rsidRDefault="00304F1F" w:rsidP="00304F1F">
      <w:pPr>
        <w:pStyle w:val="RERequirement"/>
        <w:shd w:val="clear" w:color="auto" w:fill="F2F2F2" w:themeFill="background1" w:themeFillShade="F2"/>
      </w:pPr>
      <w:r>
        <w:t>REQ-NFC-ES-177 Error Screen: Terminating Key Add Request When There Is No Network Connectivity</w:t>
      </w:r>
    </w:p>
    <w:p w14:paraId="7179D765" w14:textId="77777777" w:rsidR="00304F1F" w:rsidRDefault="00304F1F" w:rsidP="00304F1F">
      <w:pPr>
        <w:rPr>
          <w:rFonts w:cs="Arial"/>
        </w:rPr>
      </w:pPr>
      <w:r>
        <w:rPr>
          <w:rFonts w:cs="Arial"/>
        </w:rPr>
        <w:t>If after the Display System has initated the "Add NFC Key" flow and entered in a "Friendly Name" the vehicle loses connectivity it shall terminate the "Add NFC Key" flow and display an NFC Feature related center-stack pop-up which includes:</w:t>
      </w:r>
    </w:p>
    <w:p w14:paraId="6A493FEA" w14:textId="77777777" w:rsidR="00304F1F" w:rsidRDefault="00304F1F" w:rsidP="00304F1F">
      <w:pPr>
        <w:rPr>
          <w:rFonts w:cs="Arial"/>
        </w:rPr>
      </w:pPr>
    </w:p>
    <w:p w14:paraId="1725E886" w14:textId="77777777" w:rsidR="00304F1F" w:rsidRDefault="00304F1F" w:rsidP="00304F1F">
      <w:pPr>
        <w:rPr>
          <w:rFonts w:cs="Arial"/>
        </w:rPr>
      </w:pPr>
      <w:r>
        <w:rPr>
          <w:rFonts w:cs="Arial"/>
        </w:rPr>
        <w:t>- Reason text: "Error - No Network Connectivity"</w:t>
      </w:r>
    </w:p>
    <w:p w14:paraId="24562177" w14:textId="77777777" w:rsidR="00304F1F" w:rsidRDefault="00304F1F" w:rsidP="00304F1F">
      <w:pPr>
        <w:rPr>
          <w:rFonts w:cs="Arial"/>
        </w:rPr>
      </w:pPr>
    </w:p>
    <w:p w14:paraId="174EA255" w14:textId="77777777" w:rsidR="00304F1F" w:rsidRDefault="00304F1F" w:rsidP="00304F1F">
      <w:pPr>
        <w:rPr>
          <w:rFonts w:cs="Arial"/>
        </w:rPr>
      </w:pPr>
      <w:r w:rsidRPr="008F2F56">
        <w:rPr>
          <w:rFonts w:cs="Arial"/>
          <w:b/>
        </w:rPr>
        <w:t>Rationale</w:t>
      </w:r>
      <w:r>
        <w:rPr>
          <w:rFonts w:cs="Arial"/>
        </w:rPr>
        <w:t xml:space="preserve">: </w:t>
      </w:r>
      <w:r w:rsidRPr="008F2F56">
        <w:rPr>
          <w:rFonts w:cs="Arial"/>
        </w:rPr>
        <w:t xml:space="preserve">This screen informs the user that the request cannot be completed because there is no network connectivity. </w:t>
      </w:r>
    </w:p>
    <w:p w14:paraId="3EB65106" w14:textId="77777777" w:rsidR="00304F1F" w:rsidRDefault="00304F1F" w:rsidP="00304F1F">
      <w:pPr>
        <w:rPr>
          <w:rFonts w:cs="Arial"/>
        </w:rPr>
      </w:pPr>
    </w:p>
    <w:p w14:paraId="734F2B38" w14:textId="77777777" w:rsidR="00304F1F" w:rsidRPr="008F2F56" w:rsidRDefault="00304F1F" w:rsidP="00304F1F">
      <w:pPr>
        <w:rPr>
          <w:rFonts w:cs="Arial"/>
        </w:rPr>
      </w:pPr>
    </w:p>
    <w:p w14:paraId="74BC94C6" w14:textId="77777777" w:rsidR="00304F1F" w:rsidRPr="0017445F" w:rsidRDefault="00304F1F" w:rsidP="00304F1F">
      <w:pPr>
        <w:pStyle w:val="RERequirement"/>
        <w:shd w:val="clear" w:color="auto" w:fill="F2F2F2" w:themeFill="background1" w:themeFillShade="F2"/>
      </w:pPr>
      <w:r>
        <w:t>REQ-NFC-ES-178 Error Screen: Selecting "Add a Key" Button When There Is No Network Connectivity</w:t>
      </w:r>
    </w:p>
    <w:p w14:paraId="01A45F47" w14:textId="77777777" w:rsidR="00304F1F" w:rsidRDefault="00304F1F" w:rsidP="00304F1F">
      <w:pPr>
        <w:rPr>
          <w:rFonts w:cs="Arial"/>
        </w:rPr>
      </w:pPr>
      <w:r>
        <w:rPr>
          <w:rFonts w:cs="Arial"/>
        </w:rPr>
        <w:t>If after the Display System has initated the "Add NFC Key" flow, the vehicle loses connectivity it shall terminate the "Add NFC Key" flow and display an NFC Feature related center-stack pop-up which includes:</w:t>
      </w:r>
    </w:p>
    <w:p w14:paraId="19E7D746" w14:textId="77777777" w:rsidR="00304F1F" w:rsidRDefault="00304F1F" w:rsidP="00304F1F">
      <w:pPr>
        <w:rPr>
          <w:rFonts w:cs="Arial"/>
        </w:rPr>
      </w:pPr>
    </w:p>
    <w:p w14:paraId="6E3A5FE9" w14:textId="77777777" w:rsidR="00304F1F" w:rsidRDefault="00304F1F" w:rsidP="00304F1F">
      <w:pPr>
        <w:rPr>
          <w:rFonts w:cs="Arial"/>
        </w:rPr>
      </w:pPr>
      <w:r>
        <w:rPr>
          <w:rFonts w:cs="Arial"/>
        </w:rPr>
        <w:t>- Reason text: "Error - No Network Connectivity"</w:t>
      </w:r>
    </w:p>
    <w:p w14:paraId="507E5DED" w14:textId="77777777" w:rsidR="00304F1F" w:rsidRDefault="00304F1F" w:rsidP="00304F1F">
      <w:pPr>
        <w:rPr>
          <w:rFonts w:cs="Arial"/>
        </w:rPr>
      </w:pPr>
    </w:p>
    <w:p w14:paraId="1AE61B1A" w14:textId="77777777" w:rsidR="00304F1F" w:rsidRDefault="00304F1F" w:rsidP="00304F1F">
      <w:pPr>
        <w:rPr>
          <w:rFonts w:cs="Arial"/>
        </w:rPr>
      </w:pPr>
      <w:r w:rsidRPr="008F2F56">
        <w:rPr>
          <w:rFonts w:cs="Arial"/>
          <w:b/>
        </w:rPr>
        <w:t>Rationale</w:t>
      </w:r>
      <w:r>
        <w:rPr>
          <w:rFonts w:cs="Arial"/>
        </w:rPr>
        <w:t xml:space="preserve">: </w:t>
      </w:r>
      <w:r w:rsidRPr="008F2F56">
        <w:rPr>
          <w:rFonts w:cs="Arial"/>
        </w:rPr>
        <w:t>This screen informs the user that the action of adding an NFC card requires network connectivity.</w:t>
      </w:r>
    </w:p>
    <w:p w14:paraId="08AA6B4C" w14:textId="77777777" w:rsidR="00304F1F" w:rsidRDefault="00304F1F" w:rsidP="00304F1F">
      <w:pPr>
        <w:rPr>
          <w:rFonts w:cs="Arial"/>
        </w:rPr>
      </w:pPr>
    </w:p>
    <w:p w14:paraId="0CE2F497" w14:textId="77777777" w:rsidR="00304F1F" w:rsidRPr="008F2F56" w:rsidRDefault="00304F1F" w:rsidP="00304F1F">
      <w:pPr>
        <w:rPr>
          <w:rFonts w:cs="Arial"/>
        </w:rPr>
      </w:pPr>
    </w:p>
    <w:p w14:paraId="0C62F0F4" w14:textId="7FE87795" w:rsidR="001F5E54" w:rsidRPr="0017445F" w:rsidRDefault="006E25A5" w:rsidP="001F5E54">
      <w:pPr>
        <w:pStyle w:val="RERequirement"/>
        <w:shd w:val="clear" w:color="auto" w:fill="F2F2F2" w:themeFill="background1" w:themeFillShade="F2"/>
      </w:pPr>
      <w:r>
        <w:t>REQ-NFC-ES-204</w:t>
      </w:r>
      <w:bookmarkEnd w:id="54"/>
      <w:r w:rsidR="00AE04B0">
        <w:t xml:space="preserve"> Prompt Screen: Naming a New NFC Card</w:t>
      </w:r>
    </w:p>
    <w:p w14:paraId="4AC26D13" w14:textId="12693699" w:rsidR="001F5E54" w:rsidRDefault="00AE04B0" w:rsidP="001F5E54">
      <w:pPr>
        <w:rPr>
          <w:rFonts w:cs="Arial"/>
        </w:rPr>
      </w:pPr>
      <w:r>
        <w:rPr>
          <w:rFonts w:cs="Arial"/>
        </w:rPr>
        <w:t>If the Display System receives an "NFC Tap Message" with "Paired" Signal == "False", during the "Add a Key" flow then the Display System shall display the "Add a Key" - enter friendly name screen" screen.</w:t>
      </w:r>
    </w:p>
    <w:p w14:paraId="1FDF40BB" w14:textId="59D16F9E" w:rsidR="001F5E54" w:rsidRDefault="001F5E54" w:rsidP="001F5E54">
      <w:pPr>
        <w:rPr>
          <w:rFonts w:cs="Arial"/>
        </w:rPr>
      </w:pPr>
    </w:p>
    <w:p w14:paraId="244D211D" w14:textId="04693E42" w:rsidR="008F2F56" w:rsidRDefault="008F2F56" w:rsidP="008F2F56">
      <w:pPr>
        <w:rPr>
          <w:rFonts w:cs="Arial"/>
        </w:rPr>
      </w:pPr>
      <w:r w:rsidRPr="008F2F56">
        <w:rPr>
          <w:rFonts w:cs="Arial"/>
          <w:b/>
        </w:rPr>
        <w:t>Rationale</w:t>
      </w:r>
      <w:r>
        <w:rPr>
          <w:rFonts w:cs="Arial"/>
        </w:rPr>
        <w:t xml:space="preserve">: </w:t>
      </w:r>
      <w:r w:rsidRPr="008F2F56">
        <w:rPr>
          <w:rFonts w:cs="Arial"/>
        </w:rPr>
        <w:t>This screen prompts the user to name the new NFC card during the key add flow.</w:t>
      </w:r>
    </w:p>
    <w:p w14:paraId="548621B9" w14:textId="38C89571" w:rsidR="00170477" w:rsidRDefault="00170477" w:rsidP="008F2F56">
      <w:pPr>
        <w:rPr>
          <w:rFonts w:cs="Arial"/>
        </w:rPr>
      </w:pPr>
    </w:p>
    <w:p w14:paraId="0219E4B9" w14:textId="77777777" w:rsidR="00170477" w:rsidRPr="008F2F56" w:rsidRDefault="00170477" w:rsidP="008F2F56">
      <w:pPr>
        <w:rPr>
          <w:rFonts w:cs="Arial"/>
        </w:rPr>
      </w:pPr>
    </w:p>
    <w:p w14:paraId="50CF3650" w14:textId="77777777" w:rsidR="001F5E54" w:rsidRPr="0017445F" w:rsidRDefault="006E25A5" w:rsidP="001F5E54">
      <w:pPr>
        <w:pStyle w:val="RERequirement"/>
        <w:shd w:val="clear" w:color="auto" w:fill="F2F2F2" w:themeFill="background1" w:themeFillShade="F2"/>
      </w:pPr>
      <w:bookmarkStart w:id="55" w:name="_b0dc73fcb8a33a12bd443ddc553b756b"/>
      <w:r>
        <w:t>REQ-NFC-ES-205</w:t>
      </w:r>
      <w:bookmarkEnd w:id="55"/>
      <w:r w:rsidR="00AE04B0">
        <w:t xml:space="preserve"> Progress Screen: Sending Key Add Request</w:t>
      </w:r>
    </w:p>
    <w:p w14:paraId="38638649" w14:textId="77777777" w:rsidR="001F5E54" w:rsidRDefault="00AE04B0" w:rsidP="001F5E54">
      <w:pPr>
        <w:rPr>
          <w:rFonts w:cs="Arial"/>
        </w:rPr>
      </w:pPr>
      <w:r>
        <w:rPr>
          <w:rFonts w:cs="Arial"/>
        </w:rPr>
        <w:t>When the user enters the name of the NFC card and the vehicle has network connectivity, the Display System shall display the "Sending Request screen" screen.</w:t>
      </w:r>
    </w:p>
    <w:p w14:paraId="5D237596" w14:textId="77777777" w:rsidR="001F5E54" w:rsidRDefault="001F5E54" w:rsidP="001F5E54">
      <w:pPr>
        <w:rPr>
          <w:rFonts w:cs="Arial"/>
        </w:rPr>
      </w:pPr>
    </w:p>
    <w:p w14:paraId="3462D7E1" w14:textId="77777777" w:rsidR="008F2F56" w:rsidRDefault="008F2F56" w:rsidP="008F2F56">
      <w:pPr>
        <w:rPr>
          <w:rFonts w:cs="Arial"/>
        </w:rPr>
      </w:pPr>
      <w:r w:rsidRPr="008F2F56">
        <w:rPr>
          <w:rFonts w:cs="Arial"/>
          <w:b/>
        </w:rPr>
        <w:t>Rationale</w:t>
      </w:r>
      <w:r>
        <w:rPr>
          <w:rFonts w:cs="Arial"/>
        </w:rPr>
        <w:t xml:space="preserve">: </w:t>
      </w:r>
      <w:r w:rsidRPr="008F2F56">
        <w:rPr>
          <w:rFonts w:cs="Arial"/>
        </w:rPr>
        <w:t>This screen informs the user of the progress of the key add request.</w:t>
      </w:r>
    </w:p>
    <w:p w14:paraId="4F00AB27" w14:textId="77777777" w:rsidR="00170477" w:rsidRDefault="00170477" w:rsidP="008F2F56">
      <w:pPr>
        <w:rPr>
          <w:rFonts w:cs="Arial"/>
        </w:rPr>
      </w:pPr>
    </w:p>
    <w:p w14:paraId="67B2DDE4" w14:textId="77777777" w:rsidR="00170477" w:rsidRPr="008F2F56" w:rsidRDefault="00170477" w:rsidP="008F2F56">
      <w:pPr>
        <w:rPr>
          <w:rFonts w:cs="Arial"/>
        </w:rPr>
      </w:pPr>
    </w:p>
    <w:p w14:paraId="41ED6345" w14:textId="77777777" w:rsidR="00304F1F" w:rsidRPr="0017445F" w:rsidRDefault="00304F1F" w:rsidP="00304F1F">
      <w:pPr>
        <w:pStyle w:val="RERequirement"/>
        <w:shd w:val="clear" w:color="auto" w:fill="F2F2F2" w:themeFill="background1" w:themeFillShade="F2"/>
      </w:pPr>
      <w:bookmarkStart w:id="56" w:name="_e1e7bdb934da4af935a82fbe08eb823a"/>
      <w:r>
        <w:t>REQ-NFC-ES-206 Prompt Screen: Selecting "Add a Key" Button</w:t>
      </w:r>
    </w:p>
    <w:p w14:paraId="4B062356" w14:textId="77777777" w:rsidR="00304F1F" w:rsidRDefault="00304F1F" w:rsidP="00304F1F">
      <w:pPr>
        <w:rPr>
          <w:rFonts w:cs="Arial"/>
        </w:rPr>
      </w:pPr>
      <w:r>
        <w:rPr>
          <w:rFonts w:cs="Arial"/>
        </w:rPr>
        <w:t>When the user presses the "Add a Key" button on the "Unified Key Management" screen, and all of the following conditions apply</w:t>
      </w:r>
    </w:p>
    <w:p w14:paraId="458668D8" w14:textId="77777777" w:rsidR="00304F1F" w:rsidRDefault="00304F1F" w:rsidP="00304F1F">
      <w:pPr>
        <w:rPr>
          <w:rFonts w:cs="Arial"/>
        </w:rPr>
      </w:pPr>
    </w:p>
    <w:p w14:paraId="5070EEB3" w14:textId="77777777" w:rsidR="00304F1F" w:rsidRDefault="00304F1F" w:rsidP="00304F1F">
      <w:pPr>
        <w:rPr>
          <w:rFonts w:cs="Arial"/>
        </w:rPr>
      </w:pPr>
      <w:r>
        <w:rPr>
          <w:rFonts w:cs="Arial"/>
        </w:rPr>
        <w:t>- the key that started the vehicle was not a MyKey</w:t>
      </w:r>
    </w:p>
    <w:p w14:paraId="178226C4" w14:textId="77777777" w:rsidR="00304F1F" w:rsidRDefault="00304F1F" w:rsidP="00304F1F">
      <w:pPr>
        <w:rPr>
          <w:rFonts w:cs="Arial"/>
        </w:rPr>
      </w:pPr>
      <w:r>
        <w:rPr>
          <w:rFonts w:cs="Arial"/>
        </w:rPr>
        <w:t>- the "Additional Key Storage Available" status signal from the NFC System is True</w:t>
      </w:r>
    </w:p>
    <w:p w14:paraId="7715E998" w14:textId="77777777" w:rsidR="00304F1F" w:rsidRDefault="00304F1F" w:rsidP="00304F1F">
      <w:pPr>
        <w:rPr>
          <w:rFonts w:cs="Arial"/>
        </w:rPr>
      </w:pPr>
      <w:r>
        <w:rPr>
          <w:rFonts w:cs="Arial"/>
        </w:rPr>
        <w:t>- the vehicle has network connectivity</w:t>
      </w:r>
    </w:p>
    <w:p w14:paraId="1EAF557F" w14:textId="77777777" w:rsidR="00304F1F" w:rsidRDefault="00304F1F" w:rsidP="00304F1F">
      <w:pPr>
        <w:rPr>
          <w:rFonts w:cs="Arial"/>
        </w:rPr>
      </w:pPr>
    </w:p>
    <w:p w14:paraId="476FA48E" w14:textId="77777777" w:rsidR="00304F1F" w:rsidRDefault="00304F1F" w:rsidP="00304F1F">
      <w:pPr>
        <w:rPr>
          <w:rFonts w:cs="Arial"/>
        </w:rPr>
      </w:pPr>
      <w:r>
        <w:rPr>
          <w:rFonts w:cs="Arial"/>
        </w:rPr>
        <w:t>the Display System shall display the "Add a Key" screen - prompt for NFC card" screen.</w:t>
      </w:r>
    </w:p>
    <w:p w14:paraId="2108B700" w14:textId="77777777" w:rsidR="00304F1F" w:rsidRDefault="00304F1F" w:rsidP="00304F1F">
      <w:pPr>
        <w:rPr>
          <w:rFonts w:cs="Arial"/>
        </w:rPr>
      </w:pPr>
    </w:p>
    <w:p w14:paraId="6661458D" w14:textId="77777777" w:rsidR="00304F1F" w:rsidRDefault="00304F1F" w:rsidP="00304F1F">
      <w:pPr>
        <w:rPr>
          <w:rFonts w:cs="Arial"/>
        </w:rPr>
      </w:pPr>
      <w:r w:rsidRPr="008F2F56">
        <w:rPr>
          <w:rFonts w:cs="Arial"/>
          <w:b/>
        </w:rPr>
        <w:t>Rationale</w:t>
      </w:r>
      <w:r>
        <w:rPr>
          <w:rFonts w:cs="Arial"/>
        </w:rPr>
        <w:t xml:space="preserve">: </w:t>
      </w:r>
      <w:r w:rsidRPr="008F2F56">
        <w:rPr>
          <w:rFonts w:cs="Arial"/>
        </w:rPr>
        <w:t>This screen prompts the user to scan a new NFC card during the key add flow.</w:t>
      </w:r>
    </w:p>
    <w:p w14:paraId="3CB62829" w14:textId="77777777" w:rsidR="00304F1F" w:rsidRDefault="00304F1F" w:rsidP="00304F1F">
      <w:pPr>
        <w:rPr>
          <w:rFonts w:cs="Arial"/>
        </w:rPr>
      </w:pPr>
    </w:p>
    <w:p w14:paraId="332F82FD" w14:textId="77777777" w:rsidR="00304F1F" w:rsidRPr="008F2F56" w:rsidRDefault="00304F1F" w:rsidP="00304F1F">
      <w:pPr>
        <w:rPr>
          <w:rFonts w:cs="Arial"/>
        </w:rPr>
      </w:pPr>
    </w:p>
    <w:p w14:paraId="53F77527" w14:textId="77777777" w:rsidR="001F5E54" w:rsidRPr="0017445F" w:rsidRDefault="006E25A5" w:rsidP="001F5E54">
      <w:pPr>
        <w:pStyle w:val="RERequirement"/>
        <w:shd w:val="clear" w:color="auto" w:fill="F2F2F2" w:themeFill="background1" w:themeFillShade="F2"/>
      </w:pPr>
      <w:r>
        <w:t>REQ-NFC-ES-218</w:t>
      </w:r>
      <w:bookmarkEnd w:id="56"/>
      <w:r w:rsidR="00AE04B0">
        <w:t xml:space="preserve"> Success Screen: Key Add Request Sent</w:t>
      </w:r>
    </w:p>
    <w:p w14:paraId="575646A3" w14:textId="77777777" w:rsidR="001F5E54" w:rsidRDefault="00AE04B0" w:rsidP="001F5E54">
      <w:pPr>
        <w:rPr>
          <w:rFonts w:cs="Arial"/>
        </w:rPr>
      </w:pPr>
      <w:r>
        <w:rPr>
          <w:rFonts w:cs="Arial"/>
        </w:rPr>
        <w:t>When the Display System receives an "NFC Command Complete Message" with "Successful" signal == "True", during the "Add a Key" flow the Display System shall display the "Add a Key" - request has been sent" screen.</w:t>
      </w:r>
    </w:p>
    <w:p w14:paraId="23E0C384" w14:textId="77777777" w:rsidR="001F5E54" w:rsidRDefault="001F5E54" w:rsidP="001F5E54">
      <w:pPr>
        <w:rPr>
          <w:rFonts w:cs="Arial"/>
        </w:rPr>
      </w:pPr>
    </w:p>
    <w:p w14:paraId="00B972CD" w14:textId="77777777" w:rsidR="008F2F56" w:rsidRDefault="008F2F56" w:rsidP="008F2F56">
      <w:pPr>
        <w:rPr>
          <w:rFonts w:cs="Arial"/>
        </w:rPr>
      </w:pPr>
      <w:r w:rsidRPr="008F2F56">
        <w:rPr>
          <w:rFonts w:cs="Arial"/>
          <w:b/>
        </w:rPr>
        <w:t>Rationale</w:t>
      </w:r>
      <w:r>
        <w:rPr>
          <w:rFonts w:cs="Arial"/>
        </w:rPr>
        <w:t xml:space="preserve">: </w:t>
      </w:r>
      <w:r w:rsidRPr="008F2F56">
        <w:rPr>
          <w:rFonts w:cs="Arial"/>
        </w:rPr>
        <w:t>This screen informs the user that the key add request has been sent.</w:t>
      </w:r>
    </w:p>
    <w:p w14:paraId="6575DFC3" w14:textId="77777777" w:rsidR="00170477" w:rsidRDefault="00170477" w:rsidP="008F2F56">
      <w:pPr>
        <w:rPr>
          <w:rFonts w:cs="Arial"/>
        </w:rPr>
      </w:pPr>
    </w:p>
    <w:p w14:paraId="76162C01" w14:textId="77777777" w:rsidR="00170477" w:rsidRPr="008F2F56" w:rsidRDefault="00170477" w:rsidP="008F2F56">
      <w:pPr>
        <w:rPr>
          <w:rFonts w:cs="Arial"/>
        </w:rPr>
      </w:pPr>
    </w:p>
    <w:p w14:paraId="0FC49448" w14:textId="77777777" w:rsidR="001F5E54" w:rsidRPr="0017445F" w:rsidRDefault="006E25A5" w:rsidP="001F5E54">
      <w:pPr>
        <w:pStyle w:val="RERequirement"/>
        <w:shd w:val="clear" w:color="auto" w:fill="F2F2F2" w:themeFill="background1" w:themeFillShade="F2"/>
      </w:pPr>
      <w:bookmarkStart w:id="57" w:name="_cf7c1cfd6f01cb1d417095b2f4ed0c9e"/>
      <w:r>
        <w:t>REQ-NFC-ES-234</w:t>
      </w:r>
      <w:bookmarkEnd w:id="57"/>
      <w:r w:rsidR="00AE04B0">
        <w:t xml:space="preserve"> Error Screen: Selecting "Delete Key" Button When MyKey is Active</w:t>
      </w:r>
    </w:p>
    <w:p w14:paraId="0379466E" w14:textId="77777777" w:rsidR="001F5E54" w:rsidRDefault="00AE04B0" w:rsidP="001F5E54">
      <w:pPr>
        <w:rPr>
          <w:rFonts w:cs="Arial"/>
        </w:rPr>
      </w:pPr>
      <w:r>
        <w:rPr>
          <w:rFonts w:cs="Arial"/>
        </w:rPr>
        <w:t>When a user presses the greyed out "Delete NFC Key" Soft button while the following conditions are true:</w:t>
      </w:r>
    </w:p>
    <w:p w14:paraId="5E8FAD3F" w14:textId="77777777" w:rsidR="001F5E54" w:rsidRDefault="00AE04B0" w:rsidP="001F5E54">
      <w:pPr>
        <w:rPr>
          <w:rFonts w:cs="Arial"/>
        </w:rPr>
      </w:pPr>
      <w:r>
        <w:rPr>
          <w:rFonts w:cs="Arial"/>
        </w:rPr>
        <w:t>- Current MyKey Level == MyKey</w:t>
      </w:r>
    </w:p>
    <w:p w14:paraId="48F62812" w14:textId="77777777" w:rsidR="001F5E54" w:rsidRDefault="001F5E54" w:rsidP="001F5E54">
      <w:pPr>
        <w:rPr>
          <w:rFonts w:cs="Arial"/>
        </w:rPr>
      </w:pPr>
    </w:p>
    <w:p w14:paraId="266C20BE" w14:textId="77777777" w:rsidR="001F5E54" w:rsidRDefault="00AE04B0" w:rsidP="001F5E54">
      <w:pPr>
        <w:rPr>
          <w:rFonts w:cs="Arial"/>
        </w:rPr>
      </w:pPr>
      <w:r>
        <w:rPr>
          <w:rFonts w:cs="Arial"/>
        </w:rPr>
        <w:t>The Display system shall display a momentary pop-up to indicate the NFC Delete operation isnt allowed while a MyKey device is in use</w:t>
      </w:r>
    </w:p>
    <w:p w14:paraId="1D30E993" w14:textId="77777777" w:rsidR="001F5E54" w:rsidRDefault="001F5E54" w:rsidP="001F5E54">
      <w:pPr>
        <w:rPr>
          <w:rFonts w:cs="Arial"/>
        </w:rPr>
      </w:pPr>
    </w:p>
    <w:p w14:paraId="787D69FE" w14:textId="77777777" w:rsidR="008F2F56" w:rsidRDefault="008F2F56" w:rsidP="008F2F56">
      <w:pPr>
        <w:rPr>
          <w:rFonts w:cs="Arial"/>
        </w:rPr>
      </w:pPr>
      <w:r w:rsidRPr="008F2F56">
        <w:rPr>
          <w:rFonts w:cs="Arial"/>
          <w:b/>
        </w:rPr>
        <w:t>Rationale</w:t>
      </w:r>
      <w:r>
        <w:rPr>
          <w:rFonts w:cs="Arial"/>
        </w:rPr>
        <w:t xml:space="preserve">: </w:t>
      </w:r>
      <w:r w:rsidRPr="008F2F56">
        <w:rPr>
          <w:rFonts w:cs="Arial"/>
        </w:rPr>
        <w:t>This screen informs the user that NFC cards cannot be deleted from the vehicle when MyKey is active.</w:t>
      </w:r>
    </w:p>
    <w:p w14:paraId="7E581AF3" w14:textId="77777777" w:rsidR="00170477" w:rsidRDefault="00170477" w:rsidP="008F2F56">
      <w:pPr>
        <w:rPr>
          <w:rFonts w:cs="Arial"/>
        </w:rPr>
      </w:pPr>
    </w:p>
    <w:p w14:paraId="150EC8DA" w14:textId="77777777" w:rsidR="00170477" w:rsidRPr="008F2F56" w:rsidRDefault="00170477" w:rsidP="008F2F56">
      <w:pPr>
        <w:rPr>
          <w:rFonts w:cs="Arial"/>
        </w:rPr>
      </w:pPr>
    </w:p>
    <w:p w14:paraId="14797D19" w14:textId="77777777" w:rsidR="00C06292" w:rsidRDefault="004F3039" w:rsidP="00C06292">
      <w:pPr>
        <w:pStyle w:val="Heading2"/>
      </w:pPr>
      <w:bookmarkStart w:id="58" w:name="_Toc49176861"/>
      <w:r w:rsidRPr="00574E26">
        <w:t>MyKey Management Inner STM</w:t>
      </w:r>
      <w:bookmarkEnd w:id="58"/>
    </w:p>
    <w:p w14:paraId="13C0F1BD" w14:textId="77777777" w:rsidR="00C06292" w:rsidRDefault="00C06292" w:rsidP="00C06292"/>
    <w:p w14:paraId="6C06A857" w14:textId="77777777" w:rsidR="00C06292" w:rsidRPr="00F96B40" w:rsidRDefault="00C06292" w:rsidP="00C06292">
      <w:pPr>
        <w:jc w:val="center"/>
      </w:pPr>
      <w:r>
        <w:rPr>
          <w:noProof/>
        </w:rPr>
        <w:drawing>
          <wp:inline distT="0" distB="0" distL="0" distR="0" wp14:anchorId="7429D10F" wp14:editId="034610B5">
            <wp:extent cx="6466205" cy="6578726"/>
            <wp:effectExtent l="0" t="0" r="0" b="0"/>
            <wp:docPr id="11" name="Picture -312826424.png" descr="-3128264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312826424.png"/>
                    <pic:cNvPicPr/>
                  </pic:nvPicPr>
                  <pic:blipFill>
                    <a:blip r:embed="rId22" cstate="print"/>
                    <a:stretch>
                      <a:fillRect/>
                    </a:stretch>
                  </pic:blipFill>
                  <pic:spPr>
                    <a:xfrm>
                      <a:off x="0" y="0"/>
                      <a:ext cx="6466205" cy="6578726"/>
                    </a:xfrm>
                    <a:prstGeom prst="rect">
                      <a:avLst/>
                    </a:prstGeom>
                  </pic:spPr>
                </pic:pic>
              </a:graphicData>
            </a:graphic>
          </wp:inline>
        </w:drawing>
      </w:r>
    </w:p>
    <w:p w14:paraId="5674F2C9" w14:textId="6E3C04EF" w:rsidR="00C06292" w:rsidRPr="00041150" w:rsidRDefault="00C06292" w:rsidP="00C06292">
      <w:pPr>
        <w:pStyle w:val="Caption"/>
      </w:pPr>
      <w:bookmarkStart w:id="59" w:name="_Toc49176878"/>
      <w:r w:rsidRPr="00041150">
        <w:t xml:space="preserve">Figure </w:t>
      </w:r>
      <w:r>
        <w:rPr>
          <w:noProof/>
        </w:rPr>
        <w:fldChar w:fldCharType="begin"/>
      </w:r>
      <w:r>
        <w:rPr>
          <w:noProof/>
        </w:rPr>
        <w:instrText xml:space="preserve"> SEQ Figure \* ARABIC </w:instrText>
      </w:r>
      <w:r>
        <w:rPr>
          <w:noProof/>
        </w:rPr>
        <w:fldChar w:fldCharType="separate"/>
      </w:r>
      <w:r w:rsidR="00CC2BE6">
        <w:rPr>
          <w:noProof/>
        </w:rPr>
        <w:t>3</w:t>
      </w:r>
      <w:r>
        <w:rPr>
          <w:noProof/>
        </w:rPr>
        <w:fldChar w:fldCharType="end"/>
      </w:r>
      <w:r w:rsidRPr="00041150">
        <w:t xml:space="preserve">: </w:t>
      </w:r>
      <w:r w:rsidRPr="00574E26">
        <w:t>MyKey Management Inner STM</w:t>
      </w:r>
      <w:bookmarkEnd w:id="59"/>
    </w:p>
    <w:p w14:paraId="5F92F97C" w14:textId="77777777" w:rsidR="00716D8C" w:rsidRDefault="00716D8C" w:rsidP="00C06292"/>
    <w:p w14:paraId="2479FC8A" w14:textId="77777777" w:rsidR="00716D8C" w:rsidRDefault="00716D8C" w:rsidP="00CB0674">
      <w:pPr>
        <w:pStyle w:val="Heading3"/>
      </w:pPr>
      <w:bookmarkStart w:id="60" w:name="_Toc49176862"/>
      <w:r w:rsidRPr="00574E26">
        <w:t>MyKey Management Inner STM</w:t>
      </w:r>
      <w:r>
        <w:t xml:space="preserve"> states</w:t>
      </w:r>
      <w:bookmarkEnd w:id="60"/>
    </w:p>
    <w:p w14:paraId="76DA0296" w14:textId="77777777" w:rsidR="00716D8C" w:rsidRDefault="00716D8C" w:rsidP="00C06292"/>
    <w:tbl>
      <w:tblPr>
        <w:tblStyle w:val="TableGrid"/>
        <w:tblW w:w="10165" w:type="dxa"/>
        <w:tblInd w:w="0" w:type="dxa"/>
        <w:tblLayout w:type="fixed"/>
        <w:tblCellMar>
          <w:left w:w="115" w:type="dxa"/>
          <w:right w:w="115" w:type="dxa"/>
        </w:tblCellMar>
        <w:tblLook w:val="04A0" w:firstRow="1" w:lastRow="0" w:firstColumn="1" w:lastColumn="0" w:noHBand="0" w:noVBand="1"/>
      </w:tblPr>
      <w:tblGrid>
        <w:gridCol w:w="4045"/>
        <w:gridCol w:w="6120"/>
      </w:tblGrid>
      <w:tr w:rsidR="00C06292" w14:paraId="14D1724F" w14:textId="77777777" w:rsidTr="001D69E3">
        <w:tc>
          <w:tcPr>
            <w:tcW w:w="4045" w:type="dxa"/>
            <w:shd w:val="clear" w:color="auto" w:fill="D9D9D9" w:themeFill="background1" w:themeFillShade="D9"/>
          </w:tcPr>
          <w:p w14:paraId="24A22722" w14:textId="77777777" w:rsidR="00C06292" w:rsidRPr="00E52B4D" w:rsidRDefault="00C06292" w:rsidP="00C20662">
            <w:pPr>
              <w:rPr>
                <w:b/>
              </w:rPr>
            </w:pPr>
            <w:r w:rsidRPr="00E52B4D">
              <w:rPr>
                <w:b/>
              </w:rPr>
              <w:t>State</w:t>
            </w:r>
          </w:p>
        </w:tc>
        <w:tc>
          <w:tcPr>
            <w:tcW w:w="6120" w:type="dxa"/>
            <w:shd w:val="clear" w:color="auto" w:fill="D9D9D9" w:themeFill="background1" w:themeFillShade="D9"/>
          </w:tcPr>
          <w:p w14:paraId="2D22382A" w14:textId="77777777" w:rsidR="00C06292" w:rsidRPr="00E52B4D" w:rsidRDefault="00C06292" w:rsidP="00C20662">
            <w:pPr>
              <w:rPr>
                <w:b/>
              </w:rPr>
            </w:pPr>
            <w:r>
              <w:rPr>
                <w:b/>
              </w:rPr>
              <w:t xml:space="preserve">Requirements Reference </w:t>
            </w:r>
            <w:r w:rsidRPr="003036CD">
              <w:t>(optional)</w:t>
            </w:r>
          </w:p>
        </w:tc>
      </w:tr>
      <w:tr w:rsidR="00C06292" w14:paraId="35D759F9" w14:textId="77777777" w:rsidTr="001D69E3">
        <w:tc>
          <w:tcPr>
            <w:tcW w:w="4045" w:type="dxa"/>
          </w:tcPr>
          <w:p w14:paraId="421B0C61" w14:textId="77777777" w:rsidR="00C06292" w:rsidRDefault="00C06292" w:rsidP="00C20662">
            <w:pPr>
              <w:tabs>
                <w:tab w:val="left" w:pos="960"/>
              </w:tabs>
            </w:pPr>
            <w:bookmarkStart w:id="61" w:name="_ed53f3912e6eae2edee5a0afe2914435"/>
            <w:r>
              <w:t>Error - Device not paired to vehicle</w:t>
            </w:r>
            <w:bookmarkEnd w:id="61"/>
          </w:p>
        </w:tc>
        <w:tc>
          <w:tcPr>
            <w:tcW w:w="6120" w:type="dxa"/>
          </w:tcPr>
          <w:p w14:paraId="54AE17E4" w14:textId="77777777" w:rsidR="00C06292" w:rsidRDefault="00C06292" w:rsidP="00C06292">
            <w:pPr>
              <w:pStyle w:val="ListParagraph"/>
              <w:numPr>
                <w:ilvl w:val="0"/>
                <w:numId w:val="18"/>
              </w:numPr>
              <w:overflowPunct/>
              <w:autoSpaceDE/>
              <w:autoSpaceDN/>
              <w:adjustRightInd/>
              <w:ind w:left="196" w:hanging="142"/>
              <w:contextualSpacing/>
              <w:textAlignment w:val="auto"/>
            </w:pPr>
            <w:r>
              <w:t>ID=</w:t>
            </w:r>
            <w:r w:rsidRPr="002325DE">
              <w:t>REQ-NFC-ES-195</w:t>
            </w:r>
            <w:r>
              <w:t xml:space="preserve"> : </w:t>
            </w:r>
            <w:r w:rsidRPr="002325DE">
              <w:t>NFC MyKey Creation Device not paired error</w:t>
            </w:r>
          </w:p>
        </w:tc>
      </w:tr>
      <w:tr w:rsidR="00C06292" w14:paraId="17C74643" w14:textId="77777777" w:rsidTr="001D69E3">
        <w:tc>
          <w:tcPr>
            <w:tcW w:w="4045" w:type="dxa"/>
          </w:tcPr>
          <w:p w14:paraId="21A37EA0" w14:textId="77777777" w:rsidR="00C06292" w:rsidRDefault="00C06292" w:rsidP="00C20662">
            <w:pPr>
              <w:tabs>
                <w:tab w:val="left" w:pos="960"/>
              </w:tabs>
            </w:pPr>
            <w:bookmarkStart w:id="62" w:name="_24782ef19d49295f16365f94b6a930e7"/>
            <w:r>
              <w:lastRenderedPageBreak/>
              <w:t>Error - MyKey can't be used for MyKey management</w:t>
            </w:r>
            <w:bookmarkEnd w:id="62"/>
          </w:p>
        </w:tc>
        <w:tc>
          <w:tcPr>
            <w:tcW w:w="6120" w:type="dxa"/>
          </w:tcPr>
          <w:p w14:paraId="0968E289" w14:textId="77777777" w:rsidR="00C06292" w:rsidRDefault="00C06292" w:rsidP="00C06292">
            <w:pPr>
              <w:pStyle w:val="ListParagraph"/>
              <w:numPr>
                <w:ilvl w:val="0"/>
                <w:numId w:val="18"/>
              </w:numPr>
              <w:overflowPunct/>
              <w:autoSpaceDE/>
              <w:autoSpaceDN/>
              <w:adjustRightInd/>
              <w:ind w:left="196" w:hanging="142"/>
              <w:contextualSpacing/>
              <w:textAlignment w:val="auto"/>
            </w:pPr>
            <w:r>
              <w:t>ID=</w:t>
            </w:r>
            <w:r w:rsidRPr="002325DE">
              <w:t>REQ-NFC-ES-244</w:t>
            </w:r>
            <w:r>
              <w:t xml:space="preserve"> : </w:t>
            </w:r>
            <w:r w:rsidRPr="002325DE">
              <w:t>NFC MyKey Creation not allowed while MyKey in use</w:t>
            </w:r>
          </w:p>
        </w:tc>
      </w:tr>
      <w:tr w:rsidR="00C06292" w14:paraId="3F14FE55" w14:textId="77777777" w:rsidTr="001D69E3">
        <w:tc>
          <w:tcPr>
            <w:tcW w:w="4045" w:type="dxa"/>
          </w:tcPr>
          <w:p w14:paraId="52DF3D6C" w14:textId="77777777" w:rsidR="00C06292" w:rsidRDefault="00C06292" w:rsidP="00C20662">
            <w:pPr>
              <w:tabs>
                <w:tab w:val="left" w:pos="960"/>
              </w:tabs>
            </w:pPr>
            <w:bookmarkStart w:id="63" w:name="_3f4fc189736bac0df8148c3605286ba4"/>
            <w:r>
              <w:t>Error - System failed to respond</w:t>
            </w:r>
            <w:bookmarkEnd w:id="63"/>
          </w:p>
        </w:tc>
        <w:tc>
          <w:tcPr>
            <w:tcW w:w="6120" w:type="dxa"/>
          </w:tcPr>
          <w:p w14:paraId="2AF97547" w14:textId="77777777" w:rsidR="00C06292" w:rsidRDefault="00C06292" w:rsidP="00C06292">
            <w:pPr>
              <w:pStyle w:val="ListParagraph"/>
              <w:numPr>
                <w:ilvl w:val="0"/>
                <w:numId w:val="18"/>
              </w:numPr>
              <w:overflowPunct/>
              <w:autoSpaceDE/>
              <w:autoSpaceDN/>
              <w:adjustRightInd/>
              <w:ind w:left="196" w:hanging="142"/>
              <w:contextualSpacing/>
              <w:textAlignment w:val="auto"/>
            </w:pPr>
            <w:r>
              <w:t>ID=</w:t>
            </w:r>
            <w:r w:rsidRPr="002325DE">
              <w:t>REQ-NFC-ES-193</w:t>
            </w:r>
            <w:r>
              <w:t xml:space="preserve"> : </w:t>
            </w:r>
            <w:r w:rsidRPr="002325DE">
              <w:t>NFC MyKey Creation System Error timeout</w:t>
            </w:r>
          </w:p>
        </w:tc>
      </w:tr>
      <w:tr w:rsidR="00C06292" w14:paraId="4DA8017B" w14:textId="77777777" w:rsidTr="001D69E3">
        <w:tc>
          <w:tcPr>
            <w:tcW w:w="4045" w:type="dxa"/>
          </w:tcPr>
          <w:p w14:paraId="236DDF0B" w14:textId="77777777" w:rsidR="00C06292" w:rsidRDefault="00C06292" w:rsidP="00C20662">
            <w:pPr>
              <w:tabs>
                <w:tab w:val="left" w:pos="960"/>
              </w:tabs>
            </w:pPr>
            <w:bookmarkStart w:id="64" w:name="_a4c0d09e41a48b82e18bcc6646543671"/>
            <w:r>
              <w:t>Error - that key is already a MyKey</w:t>
            </w:r>
            <w:bookmarkEnd w:id="64"/>
          </w:p>
        </w:tc>
        <w:tc>
          <w:tcPr>
            <w:tcW w:w="6120" w:type="dxa"/>
          </w:tcPr>
          <w:p w14:paraId="62D983F4" w14:textId="77777777" w:rsidR="00C06292" w:rsidRDefault="00C06292" w:rsidP="00C06292">
            <w:pPr>
              <w:pStyle w:val="ListParagraph"/>
              <w:numPr>
                <w:ilvl w:val="0"/>
                <w:numId w:val="18"/>
              </w:numPr>
              <w:overflowPunct/>
              <w:autoSpaceDE/>
              <w:autoSpaceDN/>
              <w:adjustRightInd/>
              <w:ind w:left="196" w:hanging="142"/>
              <w:contextualSpacing/>
              <w:textAlignment w:val="auto"/>
            </w:pPr>
            <w:r>
              <w:t>ID=</w:t>
            </w:r>
            <w:r w:rsidRPr="002325DE">
              <w:t>REQ-NFC-ES-194</w:t>
            </w:r>
            <w:r>
              <w:t xml:space="preserve"> : </w:t>
            </w:r>
            <w:r w:rsidRPr="002325DE">
              <w:t>NFC MyKey Creation Already a MyKey error</w:t>
            </w:r>
          </w:p>
        </w:tc>
      </w:tr>
      <w:tr w:rsidR="00C06292" w14:paraId="13F6011E" w14:textId="77777777" w:rsidTr="001D69E3">
        <w:tc>
          <w:tcPr>
            <w:tcW w:w="4045" w:type="dxa"/>
          </w:tcPr>
          <w:p w14:paraId="414D9D5B" w14:textId="77777777" w:rsidR="00C06292" w:rsidRDefault="00C06292" w:rsidP="00C20662">
            <w:pPr>
              <w:tabs>
                <w:tab w:val="left" w:pos="960"/>
              </w:tabs>
            </w:pPr>
            <w:bookmarkStart w:id="65" w:name="_5f06d26a0a5417a9cebaa79d415b1f62"/>
            <w:r>
              <w:t>Error - timeout waiting for tap</w:t>
            </w:r>
            <w:bookmarkEnd w:id="65"/>
          </w:p>
        </w:tc>
        <w:tc>
          <w:tcPr>
            <w:tcW w:w="6120" w:type="dxa"/>
          </w:tcPr>
          <w:p w14:paraId="17FE5B01" w14:textId="77777777" w:rsidR="00C06292" w:rsidRDefault="00C06292" w:rsidP="00C06292">
            <w:pPr>
              <w:pStyle w:val="ListParagraph"/>
              <w:numPr>
                <w:ilvl w:val="0"/>
                <w:numId w:val="18"/>
              </w:numPr>
              <w:overflowPunct/>
              <w:autoSpaceDE/>
              <w:autoSpaceDN/>
              <w:adjustRightInd/>
              <w:ind w:left="196" w:hanging="142"/>
              <w:contextualSpacing/>
              <w:textAlignment w:val="auto"/>
            </w:pPr>
            <w:r>
              <w:t>ID=</w:t>
            </w:r>
            <w:r w:rsidRPr="002325DE">
              <w:t>REQ-NFC-ES-196</w:t>
            </w:r>
            <w:r>
              <w:t xml:space="preserve"> : </w:t>
            </w:r>
            <w:r w:rsidRPr="002325DE">
              <w:t>NFC MyKey Creation waiting for Tap timeout</w:t>
            </w:r>
          </w:p>
        </w:tc>
      </w:tr>
      <w:tr w:rsidR="00C06292" w14:paraId="6EB67AC7" w14:textId="77777777" w:rsidTr="001D69E3">
        <w:tc>
          <w:tcPr>
            <w:tcW w:w="4045" w:type="dxa"/>
          </w:tcPr>
          <w:p w14:paraId="5F95A7E0" w14:textId="77777777" w:rsidR="00C06292" w:rsidRDefault="00C06292" w:rsidP="00C20662">
            <w:pPr>
              <w:tabs>
                <w:tab w:val="left" w:pos="960"/>
              </w:tabs>
            </w:pPr>
            <w:bookmarkStart w:id="66" w:name="_3b80b4cadbf0f0d256152bb2f6afeafa"/>
            <w:r>
              <w:t>MyKey creation complete</w:t>
            </w:r>
            <w:bookmarkEnd w:id="66"/>
          </w:p>
        </w:tc>
        <w:tc>
          <w:tcPr>
            <w:tcW w:w="6120" w:type="dxa"/>
          </w:tcPr>
          <w:p w14:paraId="01AD4180" w14:textId="77777777" w:rsidR="00C06292" w:rsidRDefault="00C06292" w:rsidP="00C06292">
            <w:pPr>
              <w:pStyle w:val="ListParagraph"/>
              <w:numPr>
                <w:ilvl w:val="0"/>
                <w:numId w:val="18"/>
              </w:numPr>
              <w:overflowPunct/>
              <w:autoSpaceDE/>
              <w:autoSpaceDN/>
              <w:adjustRightInd/>
              <w:ind w:left="196" w:hanging="142"/>
              <w:contextualSpacing/>
              <w:textAlignment w:val="auto"/>
            </w:pPr>
            <w:r>
              <w:t>ID=</w:t>
            </w:r>
            <w:r w:rsidRPr="002325DE">
              <w:t>REQ-NFC-ES-192</w:t>
            </w:r>
            <w:r>
              <w:t xml:space="preserve"> : </w:t>
            </w:r>
            <w:r w:rsidRPr="002325DE">
              <w:t>NFC MyKey Creation Flow Success</w:t>
            </w:r>
          </w:p>
        </w:tc>
      </w:tr>
      <w:tr w:rsidR="00C06292" w14:paraId="7630D875" w14:textId="77777777" w:rsidTr="001D69E3">
        <w:tc>
          <w:tcPr>
            <w:tcW w:w="4045" w:type="dxa"/>
          </w:tcPr>
          <w:p w14:paraId="699115BC" w14:textId="77777777" w:rsidR="00C06292" w:rsidRDefault="00C06292" w:rsidP="00C20662">
            <w:pPr>
              <w:tabs>
                <w:tab w:val="left" w:pos="960"/>
              </w:tabs>
            </w:pPr>
            <w:bookmarkStart w:id="67" w:name="_55774babf2a662cb452b1da603f20e34"/>
            <w:r>
              <w:t>Prompt to scan NFC key to be MyKeyed</w:t>
            </w:r>
            <w:bookmarkEnd w:id="67"/>
          </w:p>
        </w:tc>
        <w:tc>
          <w:tcPr>
            <w:tcW w:w="6120" w:type="dxa"/>
          </w:tcPr>
          <w:p w14:paraId="3DC2D34C" w14:textId="77777777" w:rsidR="007C3B2A" w:rsidRDefault="007C3B2A"/>
        </w:tc>
      </w:tr>
      <w:tr w:rsidR="00C06292" w14:paraId="76B82924" w14:textId="77777777" w:rsidTr="001D69E3">
        <w:tc>
          <w:tcPr>
            <w:tcW w:w="4045" w:type="dxa"/>
          </w:tcPr>
          <w:p w14:paraId="4AECF624" w14:textId="77777777" w:rsidR="00C06292" w:rsidRDefault="00C06292" w:rsidP="00C20662">
            <w:pPr>
              <w:tabs>
                <w:tab w:val="left" w:pos="960"/>
              </w:tabs>
            </w:pPr>
            <w:bookmarkStart w:id="68" w:name="_c9724870d114ff6a212908ad1bbae6df"/>
            <w:r>
              <w:t>Starting MyKey Process...</w:t>
            </w:r>
            <w:bookmarkEnd w:id="68"/>
          </w:p>
        </w:tc>
        <w:tc>
          <w:tcPr>
            <w:tcW w:w="6120" w:type="dxa"/>
          </w:tcPr>
          <w:p w14:paraId="7FABA3CF" w14:textId="77777777" w:rsidR="00C06292" w:rsidRDefault="00C06292" w:rsidP="00C06292">
            <w:pPr>
              <w:pStyle w:val="ListParagraph"/>
              <w:numPr>
                <w:ilvl w:val="0"/>
                <w:numId w:val="18"/>
              </w:numPr>
              <w:overflowPunct/>
              <w:autoSpaceDE/>
              <w:autoSpaceDN/>
              <w:adjustRightInd/>
              <w:ind w:left="196" w:hanging="142"/>
              <w:contextualSpacing/>
              <w:textAlignment w:val="auto"/>
            </w:pPr>
            <w:r>
              <w:t>ID=</w:t>
            </w:r>
            <w:r w:rsidRPr="002325DE">
              <w:t>REQ-NFC-ES-180</w:t>
            </w:r>
            <w:r>
              <w:t xml:space="preserve"> : </w:t>
            </w:r>
            <w:r w:rsidRPr="002325DE">
              <w:t>Initiate NFC MyKey Creation Flow</w:t>
            </w:r>
          </w:p>
        </w:tc>
      </w:tr>
    </w:tbl>
    <w:p w14:paraId="120F4E7B" w14:textId="3AF6D216" w:rsidR="00C06292" w:rsidRPr="00041150" w:rsidRDefault="00C06292" w:rsidP="00C06292">
      <w:pPr>
        <w:pStyle w:val="Caption"/>
      </w:pPr>
      <w:bookmarkStart w:id="69" w:name="_Toc49176883"/>
      <w:r w:rsidRPr="00041150">
        <w:t xml:space="preserve">Table </w:t>
      </w:r>
      <w:r>
        <w:rPr>
          <w:noProof/>
        </w:rPr>
        <w:fldChar w:fldCharType="begin"/>
      </w:r>
      <w:r>
        <w:rPr>
          <w:noProof/>
        </w:rPr>
        <w:instrText xml:space="preserve"> SEQ Table \* ARABIC </w:instrText>
      </w:r>
      <w:r>
        <w:rPr>
          <w:noProof/>
        </w:rPr>
        <w:fldChar w:fldCharType="separate"/>
      </w:r>
      <w:r w:rsidR="00CC2BE6">
        <w:rPr>
          <w:noProof/>
        </w:rPr>
        <w:t>3</w:t>
      </w:r>
      <w:r>
        <w:rPr>
          <w:noProof/>
        </w:rPr>
        <w:fldChar w:fldCharType="end"/>
      </w:r>
      <w:r w:rsidRPr="00041150">
        <w:t>: Operation Modes and States</w:t>
      </w:r>
      <w:r>
        <w:t xml:space="preserve"> on </w:t>
      </w:r>
      <w:r w:rsidRPr="00574E26">
        <w:t>MyKey Management Inner STM</w:t>
      </w:r>
      <w:bookmarkEnd w:id="69"/>
    </w:p>
    <w:p w14:paraId="704276A8" w14:textId="77777777" w:rsidR="00C06292" w:rsidRDefault="00C06292" w:rsidP="00C06292">
      <w:pPr>
        <w:pStyle w:val="Caption"/>
      </w:pPr>
    </w:p>
    <w:p w14:paraId="40CF1127" w14:textId="77777777" w:rsidR="00D84FEA" w:rsidRDefault="00D84FEA" w:rsidP="00CB0674">
      <w:pPr>
        <w:pStyle w:val="Heading3"/>
      </w:pPr>
      <w:bookmarkStart w:id="70" w:name="_Toc49176863"/>
      <w:r w:rsidRPr="00574E26">
        <w:t>MyKey Management Inner STM</w:t>
      </w:r>
      <w:r>
        <w:t xml:space="preserve"> requirements</w:t>
      </w:r>
      <w:bookmarkEnd w:id="70"/>
    </w:p>
    <w:p w14:paraId="20D5BC67" w14:textId="77777777" w:rsidR="00304F1F" w:rsidRPr="0017445F" w:rsidRDefault="00304F1F" w:rsidP="00304F1F">
      <w:pPr>
        <w:pStyle w:val="RERequirement"/>
        <w:shd w:val="clear" w:color="auto" w:fill="F2F2F2" w:themeFill="background1" w:themeFillShade="F2"/>
      </w:pPr>
      <w:bookmarkStart w:id="71" w:name="_504f18f67a8b863b082d15fe72f7a42d"/>
      <w:r>
        <w:t>REQ-NFC-ES-180 Initiate NFC MyKey Creation Flow</w:t>
      </w:r>
    </w:p>
    <w:p w14:paraId="42A98213" w14:textId="77777777" w:rsidR="00304F1F" w:rsidRDefault="00304F1F" w:rsidP="00304F1F">
      <w:pPr>
        <w:rPr>
          <w:rFonts w:cs="Arial"/>
        </w:rPr>
      </w:pPr>
      <w:r>
        <w:rPr>
          <w:rFonts w:cs="Arial"/>
        </w:rPr>
        <w:t>When the user presses the “Create an NFC MyKey” soft button, the Display System shall initiate the “Create an NFC MyKey” flow by:</w:t>
      </w:r>
    </w:p>
    <w:p w14:paraId="7BEFF7C1" w14:textId="77777777" w:rsidR="00304F1F" w:rsidRDefault="00304F1F" w:rsidP="00304F1F">
      <w:pPr>
        <w:rPr>
          <w:rFonts w:cs="Arial"/>
        </w:rPr>
      </w:pPr>
      <w:r>
        <w:rPr>
          <w:rFonts w:cs="Arial"/>
        </w:rPr>
        <w:t>- Transmitting an "NFC MyKey – Wait for New MyKey" Request Signal</w:t>
      </w:r>
    </w:p>
    <w:p w14:paraId="400093AF" w14:textId="77777777" w:rsidR="00304F1F" w:rsidRDefault="00304F1F" w:rsidP="00304F1F">
      <w:pPr>
        <w:rPr>
          <w:rFonts w:cs="Arial"/>
        </w:rPr>
      </w:pPr>
    </w:p>
    <w:p w14:paraId="712E820E" w14:textId="77777777" w:rsidR="00304F1F" w:rsidRDefault="00304F1F" w:rsidP="00304F1F">
      <w:pPr>
        <w:rPr>
          <w:rFonts w:cs="Arial"/>
        </w:rPr>
      </w:pPr>
      <w:r w:rsidRPr="008F2F56">
        <w:rPr>
          <w:rFonts w:cs="Arial"/>
          <w:b/>
        </w:rPr>
        <w:t>Rationale</w:t>
      </w:r>
      <w:r>
        <w:rPr>
          <w:rFonts w:cs="Arial"/>
        </w:rPr>
        <w:t xml:space="preserve">: </w:t>
      </w:r>
      <w:r w:rsidRPr="008F2F56">
        <w:rPr>
          <w:rFonts w:cs="Arial"/>
        </w:rPr>
        <w:t>Pressing the "Create an NFC MyKey" Softbutton should initiate the creation flow</w:t>
      </w:r>
    </w:p>
    <w:p w14:paraId="204038FE" w14:textId="77777777" w:rsidR="00304F1F" w:rsidRDefault="00304F1F" w:rsidP="00304F1F">
      <w:pPr>
        <w:rPr>
          <w:rFonts w:cs="Arial"/>
        </w:rPr>
      </w:pPr>
    </w:p>
    <w:p w14:paraId="5AD71CF2" w14:textId="77777777" w:rsidR="00304F1F" w:rsidRPr="008F2F56" w:rsidRDefault="00304F1F" w:rsidP="00304F1F">
      <w:pPr>
        <w:rPr>
          <w:rFonts w:cs="Arial"/>
        </w:rPr>
      </w:pPr>
    </w:p>
    <w:p w14:paraId="75B6FA40" w14:textId="77777777" w:rsidR="00304F1F" w:rsidRPr="0017445F" w:rsidRDefault="00304F1F" w:rsidP="00304F1F">
      <w:pPr>
        <w:pStyle w:val="RERequirement"/>
        <w:shd w:val="clear" w:color="auto" w:fill="F2F2F2" w:themeFill="background1" w:themeFillShade="F2"/>
      </w:pPr>
      <w:r>
        <w:t>REQ-NFC-ES-192 NFC MyKey Creation Flow Success</w:t>
      </w:r>
    </w:p>
    <w:p w14:paraId="07AB5513" w14:textId="77777777" w:rsidR="00304F1F" w:rsidRDefault="00304F1F" w:rsidP="00304F1F">
      <w:pPr>
        <w:rPr>
          <w:rFonts w:cs="Arial"/>
        </w:rPr>
      </w:pPr>
      <w:r>
        <w:rPr>
          <w:rFonts w:cs="Arial"/>
        </w:rPr>
        <w:t xml:space="preserve">When the The Display System receives "NFC MyKey Creation Result" Status signal == “Successful” it shall display an NFC Feature related center-stack pop-up which includes: </w:t>
      </w:r>
    </w:p>
    <w:p w14:paraId="52EB7C10" w14:textId="77777777" w:rsidR="00304F1F" w:rsidRDefault="00304F1F" w:rsidP="00304F1F">
      <w:pPr>
        <w:rPr>
          <w:rFonts w:cs="Arial"/>
        </w:rPr>
      </w:pPr>
      <w:r>
        <w:rPr>
          <w:rFonts w:cs="Arial"/>
        </w:rPr>
        <w:t>- Reason text: "MyKey Creation Flow Successful"</w:t>
      </w:r>
    </w:p>
    <w:p w14:paraId="2F035A90" w14:textId="77777777" w:rsidR="00304F1F" w:rsidRDefault="00304F1F" w:rsidP="00304F1F">
      <w:pPr>
        <w:rPr>
          <w:rFonts w:cs="Arial"/>
        </w:rPr>
      </w:pPr>
    </w:p>
    <w:p w14:paraId="2EB61D9B" w14:textId="77777777" w:rsidR="00304F1F" w:rsidRDefault="00304F1F" w:rsidP="00304F1F">
      <w:pPr>
        <w:rPr>
          <w:rFonts w:cs="Arial"/>
        </w:rPr>
      </w:pPr>
      <w:r w:rsidRPr="008F2F56">
        <w:rPr>
          <w:rFonts w:cs="Arial"/>
          <w:b/>
        </w:rPr>
        <w:t>Rationale</w:t>
      </w:r>
      <w:r>
        <w:rPr>
          <w:rFonts w:cs="Arial"/>
        </w:rPr>
        <w:t xml:space="preserve">: </w:t>
      </w:r>
      <w:r w:rsidRPr="008F2F56">
        <w:rPr>
          <w:rFonts w:cs="Arial"/>
        </w:rPr>
        <w:t>Notify the user after an NFC Device was successfully updated to be a MyKey</w:t>
      </w:r>
    </w:p>
    <w:p w14:paraId="1B9A8E3D" w14:textId="77777777" w:rsidR="00304F1F" w:rsidRDefault="00304F1F" w:rsidP="00304F1F">
      <w:pPr>
        <w:rPr>
          <w:rFonts w:cs="Arial"/>
        </w:rPr>
      </w:pPr>
    </w:p>
    <w:p w14:paraId="134F8637" w14:textId="77777777" w:rsidR="00304F1F" w:rsidRPr="008F2F56" w:rsidRDefault="00304F1F" w:rsidP="00304F1F">
      <w:pPr>
        <w:rPr>
          <w:rFonts w:cs="Arial"/>
        </w:rPr>
      </w:pPr>
    </w:p>
    <w:p w14:paraId="14521C70" w14:textId="77777777" w:rsidR="00636515" w:rsidRPr="0017445F" w:rsidRDefault="00636515" w:rsidP="00636515">
      <w:pPr>
        <w:pStyle w:val="RERequirement"/>
        <w:shd w:val="clear" w:color="auto" w:fill="F2F2F2" w:themeFill="background1" w:themeFillShade="F2"/>
      </w:pPr>
      <w:r>
        <w:t>REQ-NFC-ES-193 NFC MyKey Creation System Error timeout</w:t>
      </w:r>
    </w:p>
    <w:p w14:paraId="2D19A35F" w14:textId="77777777" w:rsidR="00636515" w:rsidRDefault="00636515" w:rsidP="00636515">
      <w:pPr>
        <w:rPr>
          <w:rFonts w:cs="Arial"/>
        </w:rPr>
      </w:pPr>
      <w:r>
        <w:rPr>
          <w:rFonts w:cs="Arial"/>
        </w:rPr>
        <w:t xml:space="preserve">If after Starting the MyKey Creation process the Display System does not receive a "NFC MyKey - Ready for New MyKey" signal within "Display MyKey Creation Time" configuration parameter timer of the Display System, it shall exit the “Create an NFC MyKey” flow and </w:t>
      </w:r>
    </w:p>
    <w:p w14:paraId="4B9D2D35" w14:textId="77777777" w:rsidR="00636515" w:rsidRDefault="00636515" w:rsidP="00636515">
      <w:pPr>
        <w:rPr>
          <w:rFonts w:cs="Arial"/>
        </w:rPr>
      </w:pPr>
      <w:r>
        <w:rPr>
          <w:rFonts w:cs="Arial"/>
        </w:rPr>
        <w:t>display an NFC Feature related center-stack pop-up which includes:</w:t>
      </w:r>
    </w:p>
    <w:p w14:paraId="67DC1ED9" w14:textId="77777777" w:rsidR="00636515" w:rsidRDefault="00636515" w:rsidP="00636515">
      <w:pPr>
        <w:rPr>
          <w:rFonts w:cs="Arial"/>
        </w:rPr>
      </w:pPr>
      <w:r>
        <w:rPr>
          <w:rFonts w:cs="Arial"/>
        </w:rPr>
        <w:t>- Reason text: "Error - System Failed to Respond"</w:t>
      </w:r>
    </w:p>
    <w:p w14:paraId="02984773" w14:textId="77777777" w:rsidR="00636515" w:rsidRDefault="00636515" w:rsidP="00636515">
      <w:pPr>
        <w:rPr>
          <w:rFonts w:cs="Arial"/>
        </w:rPr>
      </w:pPr>
    </w:p>
    <w:p w14:paraId="26F9A75F" w14:textId="77777777" w:rsidR="00636515" w:rsidRDefault="00636515" w:rsidP="00636515">
      <w:pPr>
        <w:rPr>
          <w:rFonts w:cs="Arial"/>
        </w:rPr>
      </w:pPr>
      <w:r w:rsidRPr="008F2F56">
        <w:rPr>
          <w:rFonts w:cs="Arial"/>
          <w:b/>
        </w:rPr>
        <w:t>Rationale</w:t>
      </w:r>
      <w:r>
        <w:rPr>
          <w:rFonts w:cs="Arial"/>
        </w:rPr>
        <w:t xml:space="preserve">: </w:t>
      </w:r>
      <w:r w:rsidRPr="008F2F56">
        <w:rPr>
          <w:rFonts w:cs="Arial"/>
        </w:rPr>
        <w:t>MyKey Creation exit path for if there is a system error after initiating the create flow</w:t>
      </w:r>
    </w:p>
    <w:p w14:paraId="5296C1E0" w14:textId="77777777" w:rsidR="00636515" w:rsidRDefault="00636515" w:rsidP="00636515">
      <w:pPr>
        <w:rPr>
          <w:rFonts w:cs="Arial"/>
        </w:rPr>
      </w:pPr>
    </w:p>
    <w:p w14:paraId="7C98A176" w14:textId="77777777" w:rsidR="00636515" w:rsidRPr="008F2F56" w:rsidRDefault="00636515" w:rsidP="00636515">
      <w:pPr>
        <w:rPr>
          <w:rFonts w:cs="Arial"/>
        </w:rPr>
      </w:pPr>
    </w:p>
    <w:p w14:paraId="0FBE0537" w14:textId="77777777" w:rsidR="00304F1F" w:rsidRPr="0017445F" w:rsidRDefault="00304F1F" w:rsidP="00304F1F">
      <w:pPr>
        <w:pStyle w:val="RERequirement"/>
        <w:shd w:val="clear" w:color="auto" w:fill="F2F2F2" w:themeFill="background1" w:themeFillShade="F2"/>
      </w:pPr>
      <w:r>
        <w:t>REQ-NFC-ES-194 NFC MyKey Creation Already a MyKey error</w:t>
      </w:r>
    </w:p>
    <w:p w14:paraId="07DAB5F2" w14:textId="77777777" w:rsidR="00304F1F" w:rsidRDefault="00304F1F" w:rsidP="00304F1F">
      <w:pPr>
        <w:rPr>
          <w:rFonts w:cs="Arial"/>
        </w:rPr>
      </w:pPr>
      <w:r>
        <w:rPr>
          <w:rFonts w:cs="Arial"/>
        </w:rPr>
        <w:t xml:space="preserve">If after Starting the MyKey Creation process and having received "NFC MyKey - Ready for New MyKey" signal == "True", the Display System receives an "NFC MyKey - Creation Status" Message with "Mykey Creation Result" signal == "Unsuccessful - already a MyKey" it shall exit the “Create an NFC MyKey” flow and display an NFC Feature related center-stack pop-up which includes: </w:t>
      </w:r>
    </w:p>
    <w:p w14:paraId="6C82C9C5" w14:textId="77777777" w:rsidR="00304F1F" w:rsidRDefault="00304F1F" w:rsidP="00304F1F">
      <w:pPr>
        <w:rPr>
          <w:rFonts w:cs="Arial"/>
        </w:rPr>
      </w:pPr>
      <w:r>
        <w:rPr>
          <w:rFonts w:cs="Arial"/>
        </w:rPr>
        <w:t>- Reason text: "Error - Already a MyKey"</w:t>
      </w:r>
    </w:p>
    <w:p w14:paraId="708387FE" w14:textId="77777777" w:rsidR="00304F1F" w:rsidRDefault="00304F1F" w:rsidP="00304F1F">
      <w:pPr>
        <w:rPr>
          <w:rFonts w:cs="Arial"/>
        </w:rPr>
      </w:pPr>
    </w:p>
    <w:p w14:paraId="01051E2D" w14:textId="77777777" w:rsidR="00304F1F" w:rsidRDefault="00304F1F" w:rsidP="00304F1F">
      <w:pPr>
        <w:rPr>
          <w:rFonts w:cs="Arial"/>
        </w:rPr>
      </w:pPr>
      <w:r w:rsidRPr="008F2F56">
        <w:rPr>
          <w:rFonts w:cs="Arial"/>
          <w:b/>
        </w:rPr>
        <w:t>Rationale</w:t>
      </w:r>
      <w:r>
        <w:rPr>
          <w:rFonts w:cs="Arial"/>
        </w:rPr>
        <w:t xml:space="preserve">: </w:t>
      </w:r>
      <w:r w:rsidRPr="008F2F56">
        <w:rPr>
          <w:rFonts w:cs="Arial"/>
        </w:rPr>
        <w:t>MyKey Creation should exit if the user scans an existing NFC MyKey during the creation flow</w:t>
      </w:r>
    </w:p>
    <w:p w14:paraId="3C636469" w14:textId="77777777" w:rsidR="00304F1F" w:rsidRDefault="00304F1F" w:rsidP="00304F1F">
      <w:pPr>
        <w:rPr>
          <w:rFonts w:cs="Arial"/>
        </w:rPr>
      </w:pPr>
    </w:p>
    <w:p w14:paraId="4C0FF599" w14:textId="77777777" w:rsidR="00304F1F" w:rsidRPr="008F2F56" w:rsidRDefault="00304F1F" w:rsidP="00304F1F">
      <w:pPr>
        <w:rPr>
          <w:rFonts w:cs="Arial"/>
        </w:rPr>
      </w:pPr>
    </w:p>
    <w:p w14:paraId="62D1E466" w14:textId="77777777" w:rsidR="001F5E54" w:rsidRPr="0017445F" w:rsidRDefault="006E25A5" w:rsidP="001F5E54">
      <w:pPr>
        <w:pStyle w:val="RERequirement"/>
        <w:shd w:val="clear" w:color="auto" w:fill="F2F2F2" w:themeFill="background1" w:themeFillShade="F2"/>
      </w:pPr>
      <w:r>
        <w:t>REQ-NFC-ES-195</w:t>
      </w:r>
      <w:bookmarkEnd w:id="71"/>
      <w:r w:rsidR="00AE04B0">
        <w:t xml:space="preserve"> NFC MyKey Creation Device not paired error</w:t>
      </w:r>
    </w:p>
    <w:p w14:paraId="29341817" w14:textId="77777777" w:rsidR="001F5E54" w:rsidRDefault="00AE04B0" w:rsidP="001F5E54">
      <w:pPr>
        <w:rPr>
          <w:rFonts w:cs="Arial"/>
        </w:rPr>
      </w:pPr>
      <w:r>
        <w:rPr>
          <w:rFonts w:cs="Arial"/>
        </w:rPr>
        <w:lastRenderedPageBreak/>
        <w:t xml:space="preserve">If after Starting the MyKey Creation process and having received "NFC MyKey - Ready for New MyKey" signal == "True", the Display System receives an "NFC MyKey - Creation Status" Message with "Mykey Creation Result" signal == "Unsuccessful - Not a paired device" it shall exit the “Create an NFC MyKey” flow and display an NFC Feature related center-stack pop-up which includes: </w:t>
      </w:r>
    </w:p>
    <w:p w14:paraId="4E8CE792" w14:textId="77777777" w:rsidR="001F5E54" w:rsidRDefault="00AE04B0" w:rsidP="001F5E54">
      <w:pPr>
        <w:rPr>
          <w:rFonts w:cs="Arial"/>
        </w:rPr>
      </w:pPr>
      <w:r>
        <w:rPr>
          <w:rFonts w:cs="Arial"/>
        </w:rPr>
        <w:t>- Reason text: "Error - Device not paired to vehicle"</w:t>
      </w:r>
    </w:p>
    <w:p w14:paraId="0E9CB53E" w14:textId="77777777" w:rsidR="001F5E54" w:rsidRDefault="001F5E54" w:rsidP="001F5E54">
      <w:pPr>
        <w:rPr>
          <w:rFonts w:cs="Arial"/>
        </w:rPr>
      </w:pPr>
    </w:p>
    <w:p w14:paraId="2CE1BFE6" w14:textId="77777777" w:rsidR="008F2F56" w:rsidRDefault="008F2F56" w:rsidP="008F2F56">
      <w:pPr>
        <w:rPr>
          <w:rFonts w:cs="Arial"/>
        </w:rPr>
      </w:pPr>
      <w:r w:rsidRPr="008F2F56">
        <w:rPr>
          <w:rFonts w:cs="Arial"/>
          <w:b/>
        </w:rPr>
        <w:t>Rationale</w:t>
      </w:r>
      <w:r>
        <w:rPr>
          <w:rFonts w:cs="Arial"/>
        </w:rPr>
        <w:t xml:space="preserve">: </w:t>
      </w:r>
      <w:r w:rsidRPr="008F2F56">
        <w:rPr>
          <w:rFonts w:cs="Arial"/>
        </w:rPr>
        <w:t>MyKey Creation should exit if the user scans a device that wasn't previously paired to the vehicle</w:t>
      </w:r>
    </w:p>
    <w:p w14:paraId="6B8BB31E" w14:textId="77777777" w:rsidR="00170477" w:rsidRDefault="00170477" w:rsidP="008F2F56">
      <w:pPr>
        <w:rPr>
          <w:rFonts w:cs="Arial"/>
        </w:rPr>
      </w:pPr>
    </w:p>
    <w:p w14:paraId="69637A8F" w14:textId="77777777" w:rsidR="00170477" w:rsidRPr="008F2F56" w:rsidRDefault="00170477" w:rsidP="008F2F56">
      <w:pPr>
        <w:rPr>
          <w:rFonts w:cs="Arial"/>
        </w:rPr>
      </w:pPr>
    </w:p>
    <w:p w14:paraId="3064E5C2" w14:textId="77777777" w:rsidR="00304F1F" w:rsidRPr="0017445F" w:rsidRDefault="00304F1F" w:rsidP="00304F1F">
      <w:pPr>
        <w:pStyle w:val="RERequirement"/>
        <w:shd w:val="clear" w:color="auto" w:fill="F2F2F2" w:themeFill="background1" w:themeFillShade="F2"/>
      </w:pPr>
      <w:bookmarkStart w:id="72" w:name="_4120f3223514e9e03733de9838a20c36"/>
      <w:r>
        <w:t>REQ-NFC-ES-196 NFC MyKey Creation waiting for Tap timeout</w:t>
      </w:r>
    </w:p>
    <w:p w14:paraId="29CF1620" w14:textId="77777777" w:rsidR="00304F1F" w:rsidRDefault="00304F1F" w:rsidP="00304F1F">
      <w:pPr>
        <w:rPr>
          <w:rFonts w:cs="Arial"/>
        </w:rPr>
      </w:pPr>
      <w:r>
        <w:rPr>
          <w:rFonts w:cs="Arial"/>
        </w:rPr>
        <w:t xml:space="preserve">If after Starting the MyKey Creation process and having received "NFC MyKey - Ready for New MyKey" signal == "True", the Display System receives an "NFC MyKey - Creation Status" Message with "Mykey Creation Result" signal == "Unsuccessful – Timeout" it shall exit the “Create an NFC MyKey” flow and display an NFC Feature related center-stack pop-up which includes: </w:t>
      </w:r>
    </w:p>
    <w:p w14:paraId="08908A84" w14:textId="77777777" w:rsidR="00304F1F" w:rsidRDefault="00304F1F" w:rsidP="00304F1F">
      <w:pPr>
        <w:rPr>
          <w:rFonts w:cs="Arial"/>
        </w:rPr>
      </w:pPr>
      <w:r>
        <w:rPr>
          <w:rFonts w:cs="Arial"/>
        </w:rPr>
        <w:t>- Reason text: "Error - Timeout waiting for tap"</w:t>
      </w:r>
    </w:p>
    <w:p w14:paraId="2C1EA8F8" w14:textId="77777777" w:rsidR="00304F1F" w:rsidRDefault="00304F1F" w:rsidP="00304F1F">
      <w:pPr>
        <w:rPr>
          <w:rFonts w:cs="Arial"/>
        </w:rPr>
      </w:pPr>
    </w:p>
    <w:p w14:paraId="2F4502B8" w14:textId="77777777" w:rsidR="00304F1F" w:rsidRDefault="00304F1F" w:rsidP="00304F1F">
      <w:pPr>
        <w:rPr>
          <w:rFonts w:cs="Arial"/>
        </w:rPr>
      </w:pPr>
      <w:r w:rsidRPr="008F2F56">
        <w:rPr>
          <w:rFonts w:cs="Arial"/>
          <w:b/>
        </w:rPr>
        <w:t>Rationale</w:t>
      </w:r>
      <w:r>
        <w:rPr>
          <w:rFonts w:cs="Arial"/>
        </w:rPr>
        <w:t xml:space="preserve">: </w:t>
      </w:r>
      <w:r w:rsidRPr="008F2F56">
        <w:rPr>
          <w:rFonts w:cs="Arial"/>
        </w:rPr>
        <w:t>MyKey Creation should exit if the user does not take an action within a specified timeframe after initiating the create flow</w:t>
      </w:r>
    </w:p>
    <w:p w14:paraId="05861168" w14:textId="77777777" w:rsidR="00304F1F" w:rsidRDefault="00304F1F" w:rsidP="00304F1F">
      <w:pPr>
        <w:rPr>
          <w:rFonts w:cs="Arial"/>
        </w:rPr>
      </w:pPr>
    </w:p>
    <w:p w14:paraId="03567DFB" w14:textId="77777777" w:rsidR="00304F1F" w:rsidRPr="008F2F56" w:rsidRDefault="00304F1F" w:rsidP="00304F1F">
      <w:pPr>
        <w:rPr>
          <w:rFonts w:cs="Arial"/>
        </w:rPr>
      </w:pPr>
    </w:p>
    <w:p w14:paraId="2861B91C" w14:textId="77777777" w:rsidR="001F5E54" w:rsidRPr="0017445F" w:rsidRDefault="006E25A5" w:rsidP="001F5E54">
      <w:pPr>
        <w:pStyle w:val="RERequirement"/>
        <w:shd w:val="clear" w:color="auto" w:fill="F2F2F2" w:themeFill="background1" w:themeFillShade="F2"/>
      </w:pPr>
      <w:r>
        <w:t>REQ-NFC-ES-244</w:t>
      </w:r>
      <w:bookmarkEnd w:id="72"/>
      <w:r w:rsidR="00AE04B0">
        <w:t xml:space="preserve"> NFC MyKey Creation not allowed while MyKey in use</w:t>
      </w:r>
    </w:p>
    <w:p w14:paraId="480735FF" w14:textId="77777777" w:rsidR="001F5E54" w:rsidRDefault="00AE04B0" w:rsidP="001F5E54">
      <w:pPr>
        <w:rPr>
          <w:rFonts w:cs="Arial"/>
        </w:rPr>
      </w:pPr>
      <w:r>
        <w:rPr>
          <w:rFonts w:cs="Arial"/>
        </w:rPr>
        <w:t>When a user presses the greyed out "Create NFC MyKey" Soft button while the following conditions are true:</w:t>
      </w:r>
    </w:p>
    <w:p w14:paraId="57AF54C5" w14:textId="77777777" w:rsidR="001F5E54" w:rsidRDefault="00AE04B0" w:rsidP="001F5E54">
      <w:pPr>
        <w:rPr>
          <w:rFonts w:cs="Arial"/>
        </w:rPr>
      </w:pPr>
      <w:r>
        <w:rPr>
          <w:rFonts w:cs="Arial"/>
        </w:rPr>
        <w:t>- Current MyKey Level == MyKey</w:t>
      </w:r>
    </w:p>
    <w:p w14:paraId="7C54014C" w14:textId="77777777" w:rsidR="001F5E54" w:rsidRDefault="00AE04B0" w:rsidP="001F5E54">
      <w:pPr>
        <w:rPr>
          <w:rFonts w:cs="Arial"/>
        </w:rPr>
      </w:pPr>
      <w:r>
        <w:rPr>
          <w:rFonts w:cs="Arial"/>
        </w:rPr>
        <w:t>The Display System shall not initiate the “Create an NFC MyKey” flow and momentarily indicate that the Create NFC MyKey operation isn't allowed while a MyKey device is in use</w:t>
      </w:r>
    </w:p>
    <w:p w14:paraId="3DC2CADA" w14:textId="77777777" w:rsidR="001F5E54" w:rsidRDefault="001F5E54" w:rsidP="001F5E54">
      <w:pPr>
        <w:rPr>
          <w:rFonts w:cs="Arial"/>
        </w:rPr>
      </w:pPr>
    </w:p>
    <w:p w14:paraId="74ECEBFA" w14:textId="77777777" w:rsidR="001F5E54" w:rsidRDefault="00AE04B0" w:rsidP="001F5E54">
      <w:pPr>
        <w:rPr>
          <w:rFonts w:cs="Arial"/>
        </w:rPr>
      </w:pPr>
      <w:r>
        <w:rPr>
          <w:rFonts w:cs="Arial"/>
        </w:rPr>
        <w:t>*HMI to determine exact verbiage of momentary pop-up</w:t>
      </w:r>
    </w:p>
    <w:p w14:paraId="4025CD68" w14:textId="77777777" w:rsidR="001F5E54" w:rsidRDefault="001F5E54" w:rsidP="001F5E54">
      <w:pPr>
        <w:rPr>
          <w:rFonts w:cs="Arial"/>
        </w:rPr>
      </w:pPr>
    </w:p>
    <w:p w14:paraId="0545E4BA" w14:textId="77777777" w:rsidR="008F2F56" w:rsidRDefault="008F2F56" w:rsidP="008F2F56">
      <w:pPr>
        <w:rPr>
          <w:rFonts w:cs="Arial"/>
        </w:rPr>
      </w:pPr>
      <w:r w:rsidRPr="008F2F56">
        <w:rPr>
          <w:rFonts w:cs="Arial"/>
          <w:b/>
        </w:rPr>
        <w:t>Rationale</w:t>
      </w:r>
      <w:r>
        <w:rPr>
          <w:rFonts w:cs="Arial"/>
        </w:rPr>
        <w:t xml:space="preserve">: </w:t>
      </w:r>
      <w:r w:rsidRPr="008F2F56">
        <w:rPr>
          <w:rFonts w:cs="Arial"/>
        </w:rPr>
        <w:t>MyKey user is not allowed to create additional MyKey devices</w:t>
      </w:r>
    </w:p>
    <w:p w14:paraId="65647428" w14:textId="77777777" w:rsidR="00170477" w:rsidRDefault="00170477" w:rsidP="008F2F56">
      <w:pPr>
        <w:rPr>
          <w:rFonts w:cs="Arial"/>
        </w:rPr>
      </w:pPr>
    </w:p>
    <w:p w14:paraId="59C91266" w14:textId="761150C4" w:rsidR="0067084C" w:rsidRDefault="0067084C">
      <w:pPr>
        <w:overflowPunct/>
        <w:autoSpaceDE/>
        <w:autoSpaceDN/>
        <w:adjustRightInd/>
        <w:textAlignment w:val="auto"/>
        <w:rPr>
          <w:rFonts w:cs="Arial"/>
        </w:rPr>
      </w:pPr>
      <w:r>
        <w:rPr>
          <w:rFonts w:cs="Arial"/>
        </w:rPr>
        <w:br w:type="page"/>
      </w:r>
    </w:p>
    <w:p w14:paraId="11545E2D" w14:textId="77777777" w:rsidR="00170477" w:rsidRPr="008F2F56" w:rsidRDefault="00170477" w:rsidP="008F2F56">
      <w:pPr>
        <w:rPr>
          <w:rFonts w:cs="Arial"/>
        </w:rPr>
      </w:pPr>
    </w:p>
    <w:p w14:paraId="436EFBCC" w14:textId="77777777" w:rsidR="00C06292" w:rsidRDefault="004F3039" w:rsidP="00C06292">
      <w:pPr>
        <w:pStyle w:val="Heading2"/>
      </w:pPr>
      <w:bookmarkStart w:id="73" w:name="_Toc49176864"/>
      <w:r w:rsidRPr="00574E26">
        <w:t>Personal Profiles Linking STM</w:t>
      </w:r>
      <w:bookmarkEnd w:id="73"/>
    </w:p>
    <w:p w14:paraId="13BE8B37" w14:textId="77777777" w:rsidR="00C06292" w:rsidRDefault="00C06292" w:rsidP="00C06292"/>
    <w:p w14:paraId="0FEF891C" w14:textId="77777777" w:rsidR="00C06292" w:rsidRPr="00F96B40" w:rsidRDefault="00C06292" w:rsidP="00C06292">
      <w:pPr>
        <w:jc w:val="center"/>
      </w:pPr>
      <w:r>
        <w:rPr>
          <w:noProof/>
        </w:rPr>
        <w:drawing>
          <wp:inline distT="0" distB="0" distL="0" distR="0" wp14:anchorId="31FBA4BB" wp14:editId="1DEB5D86">
            <wp:extent cx="6466205" cy="5044317"/>
            <wp:effectExtent l="0" t="0" r="0" b="0"/>
            <wp:docPr id="13" name="Picture 1910488475.png" descr="191048847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1910488475.png"/>
                    <pic:cNvPicPr/>
                  </pic:nvPicPr>
                  <pic:blipFill>
                    <a:blip r:embed="rId23" cstate="print"/>
                    <a:stretch>
                      <a:fillRect/>
                    </a:stretch>
                  </pic:blipFill>
                  <pic:spPr>
                    <a:xfrm>
                      <a:off x="0" y="0"/>
                      <a:ext cx="6466205" cy="5044317"/>
                    </a:xfrm>
                    <a:prstGeom prst="rect">
                      <a:avLst/>
                    </a:prstGeom>
                  </pic:spPr>
                </pic:pic>
              </a:graphicData>
            </a:graphic>
          </wp:inline>
        </w:drawing>
      </w:r>
    </w:p>
    <w:p w14:paraId="736BBFA0" w14:textId="1141B4F3" w:rsidR="00C06292" w:rsidRPr="00041150" w:rsidRDefault="00C06292" w:rsidP="00C06292">
      <w:pPr>
        <w:pStyle w:val="Caption"/>
      </w:pPr>
      <w:bookmarkStart w:id="74" w:name="_Toc49176879"/>
      <w:r w:rsidRPr="00041150">
        <w:t xml:space="preserve">Figure </w:t>
      </w:r>
      <w:r>
        <w:rPr>
          <w:noProof/>
        </w:rPr>
        <w:fldChar w:fldCharType="begin"/>
      </w:r>
      <w:r>
        <w:rPr>
          <w:noProof/>
        </w:rPr>
        <w:instrText xml:space="preserve"> SEQ Figure \* ARABIC </w:instrText>
      </w:r>
      <w:r>
        <w:rPr>
          <w:noProof/>
        </w:rPr>
        <w:fldChar w:fldCharType="separate"/>
      </w:r>
      <w:r w:rsidR="00CC2BE6">
        <w:rPr>
          <w:noProof/>
        </w:rPr>
        <w:t>4</w:t>
      </w:r>
      <w:r>
        <w:rPr>
          <w:noProof/>
        </w:rPr>
        <w:fldChar w:fldCharType="end"/>
      </w:r>
      <w:r w:rsidRPr="00041150">
        <w:t xml:space="preserve">: </w:t>
      </w:r>
      <w:r w:rsidRPr="00574E26">
        <w:t>Personal Profiles Linking STM</w:t>
      </w:r>
      <w:bookmarkEnd w:id="74"/>
    </w:p>
    <w:p w14:paraId="07A34FC5" w14:textId="77777777" w:rsidR="00716D8C" w:rsidRDefault="00716D8C" w:rsidP="00C06292"/>
    <w:p w14:paraId="1F37E8BF" w14:textId="77777777" w:rsidR="00716D8C" w:rsidRDefault="00716D8C" w:rsidP="00CB0674">
      <w:pPr>
        <w:pStyle w:val="Heading3"/>
      </w:pPr>
      <w:bookmarkStart w:id="75" w:name="_Toc49176865"/>
      <w:r w:rsidRPr="00574E26">
        <w:t>Personal Profiles Linking STM</w:t>
      </w:r>
      <w:r>
        <w:t xml:space="preserve"> states</w:t>
      </w:r>
      <w:bookmarkEnd w:id="75"/>
    </w:p>
    <w:p w14:paraId="3EE8B95C" w14:textId="77777777" w:rsidR="00716D8C" w:rsidRDefault="00716D8C" w:rsidP="00C06292"/>
    <w:tbl>
      <w:tblPr>
        <w:tblStyle w:val="TableGrid"/>
        <w:tblW w:w="10255" w:type="dxa"/>
        <w:tblInd w:w="0" w:type="dxa"/>
        <w:tblLayout w:type="fixed"/>
        <w:tblCellMar>
          <w:left w:w="115" w:type="dxa"/>
          <w:right w:w="115" w:type="dxa"/>
        </w:tblCellMar>
        <w:tblLook w:val="04A0" w:firstRow="1" w:lastRow="0" w:firstColumn="1" w:lastColumn="0" w:noHBand="0" w:noVBand="1"/>
      </w:tblPr>
      <w:tblGrid>
        <w:gridCol w:w="4675"/>
        <w:gridCol w:w="5580"/>
      </w:tblGrid>
      <w:tr w:rsidR="00C06292" w14:paraId="1E601ACF" w14:textId="77777777" w:rsidTr="001D69E3">
        <w:tc>
          <w:tcPr>
            <w:tcW w:w="4675" w:type="dxa"/>
            <w:shd w:val="clear" w:color="auto" w:fill="D9D9D9" w:themeFill="background1" w:themeFillShade="D9"/>
          </w:tcPr>
          <w:p w14:paraId="011BCD53" w14:textId="77777777" w:rsidR="00C06292" w:rsidRPr="00E52B4D" w:rsidRDefault="00C06292" w:rsidP="00C20662">
            <w:pPr>
              <w:rPr>
                <w:b/>
              </w:rPr>
            </w:pPr>
            <w:r w:rsidRPr="00E52B4D">
              <w:rPr>
                <w:b/>
              </w:rPr>
              <w:t>State</w:t>
            </w:r>
          </w:p>
        </w:tc>
        <w:tc>
          <w:tcPr>
            <w:tcW w:w="5580" w:type="dxa"/>
            <w:shd w:val="clear" w:color="auto" w:fill="D9D9D9" w:themeFill="background1" w:themeFillShade="D9"/>
          </w:tcPr>
          <w:p w14:paraId="082F6C73" w14:textId="77777777" w:rsidR="00C06292" w:rsidRPr="00E52B4D" w:rsidRDefault="00C06292" w:rsidP="00C20662">
            <w:pPr>
              <w:rPr>
                <w:b/>
              </w:rPr>
            </w:pPr>
            <w:r>
              <w:rPr>
                <w:b/>
              </w:rPr>
              <w:t xml:space="preserve">Requirements Reference </w:t>
            </w:r>
            <w:r w:rsidRPr="003036CD">
              <w:t>(optional)</w:t>
            </w:r>
          </w:p>
        </w:tc>
      </w:tr>
      <w:tr w:rsidR="00C06292" w14:paraId="38842946" w14:textId="77777777" w:rsidTr="001D69E3">
        <w:tc>
          <w:tcPr>
            <w:tcW w:w="4675" w:type="dxa"/>
          </w:tcPr>
          <w:p w14:paraId="67F13AAC" w14:textId="77777777" w:rsidR="00C06292" w:rsidRDefault="00C06292" w:rsidP="00C20662">
            <w:pPr>
              <w:tabs>
                <w:tab w:val="left" w:pos="960"/>
              </w:tabs>
            </w:pPr>
            <w:bookmarkStart w:id="76" w:name="_574326013f2243f888895a9ed011617d"/>
            <w:r>
              <w:t>"Device is not a key to this vehicle" screen</w:t>
            </w:r>
            <w:bookmarkEnd w:id="76"/>
          </w:p>
        </w:tc>
        <w:tc>
          <w:tcPr>
            <w:tcW w:w="5580" w:type="dxa"/>
          </w:tcPr>
          <w:p w14:paraId="2E7D1754" w14:textId="77777777" w:rsidR="00C06292" w:rsidRDefault="00C06292" w:rsidP="00C06292">
            <w:pPr>
              <w:pStyle w:val="ListParagraph"/>
              <w:numPr>
                <w:ilvl w:val="0"/>
                <w:numId w:val="18"/>
              </w:numPr>
              <w:overflowPunct/>
              <w:autoSpaceDE/>
              <w:autoSpaceDN/>
              <w:adjustRightInd/>
              <w:ind w:left="196" w:hanging="142"/>
              <w:contextualSpacing/>
              <w:textAlignment w:val="auto"/>
            </w:pPr>
            <w:r>
              <w:t>ID=</w:t>
            </w:r>
            <w:r w:rsidRPr="002325DE">
              <w:t>REQ-NFC-ES-181</w:t>
            </w:r>
            <w:r>
              <w:t xml:space="preserve"> : </w:t>
            </w:r>
            <w:r w:rsidRPr="002325DE">
              <w:t xml:space="preserve">invalid NFC device used </w:t>
            </w:r>
          </w:p>
          <w:p w14:paraId="0FF4AC56" w14:textId="77777777" w:rsidR="00C06292" w:rsidRDefault="00C06292" w:rsidP="00C06292">
            <w:pPr>
              <w:pStyle w:val="ListParagraph"/>
              <w:numPr>
                <w:ilvl w:val="0"/>
                <w:numId w:val="18"/>
              </w:numPr>
              <w:overflowPunct/>
              <w:autoSpaceDE/>
              <w:autoSpaceDN/>
              <w:adjustRightInd/>
              <w:ind w:left="196" w:hanging="142"/>
              <w:contextualSpacing/>
              <w:textAlignment w:val="auto"/>
            </w:pPr>
            <w:r>
              <w:t>ID=</w:t>
            </w:r>
            <w:r w:rsidRPr="002325DE">
              <w:t>REQ-NFC-ES-182</w:t>
            </w:r>
            <w:r>
              <w:t xml:space="preserve"> : </w:t>
            </w:r>
            <w:r w:rsidRPr="002325DE">
              <w:t>Transmit Driver Information Message = "Prompt for NFC Scan" on transition</w:t>
            </w:r>
          </w:p>
        </w:tc>
      </w:tr>
      <w:tr w:rsidR="00C06292" w14:paraId="3EAFF40F" w14:textId="77777777" w:rsidTr="001D69E3">
        <w:tc>
          <w:tcPr>
            <w:tcW w:w="4675" w:type="dxa"/>
          </w:tcPr>
          <w:p w14:paraId="41302797" w14:textId="77777777" w:rsidR="00C06292" w:rsidRDefault="00C06292" w:rsidP="00C20662">
            <w:pPr>
              <w:tabs>
                <w:tab w:val="left" w:pos="960"/>
              </w:tabs>
            </w:pPr>
            <w:bookmarkStart w:id="77" w:name="_e09117f9a707e719902fe9b07ff6f25a"/>
            <w:r>
              <w:t>"Device successfully linked" screen</w:t>
            </w:r>
            <w:bookmarkEnd w:id="77"/>
          </w:p>
        </w:tc>
        <w:tc>
          <w:tcPr>
            <w:tcW w:w="5580" w:type="dxa"/>
          </w:tcPr>
          <w:p w14:paraId="0DC3A63B" w14:textId="77777777" w:rsidR="00C06292" w:rsidRDefault="00C06292" w:rsidP="00C06292">
            <w:pPr>
              <w:pStyle w:val="ListParagraph"/>
              <w:numPr>
                <w:ilvl w:val="0"/>
                <w:numId w:val="18"/>
              </w:numPr>
              <w:overflowPunct/>
              <w:autoSpaceDE/>
              <w:autoSpaceDN/>
              <w:adjustRightInd/>
              <w:ind w:left="196" w:hanging="142"/>
              <w:contextualSpacing/>
              <w:textAlignment w:val="auto"/>
            </w:pPr>
            <w:r>
              <w:t>ID=</w:t>
            </w:r>
            <w:r w:rsidRPr="002325DE">
              <w:t>REQ-NFC-ES-190</w:t>
            </w:r>
            <w:r>
              <w:t xml:space="preserve"> : </w:t>
            </w:r>
            <w:r w:rsidRPr="002325DE">
              <w:t>NFC device already linked to another Personal Profile -ON LINK current NFC to current Personal Profile option</w:t>
            </w:r>
          </w:p>
          <w:p w14:paraId="25CCD910" w14:textId="77777777" w:rsidR="00C06292" w:rsidRDefault="00C06292" w:rsidP="00C06292">
            <w:pPr>
              <w:pStyle w:val="ListParagraph"/>
              <w:numPr>
                <w:ilvl w:val="0"/>
                <w:numId w:val="18"/>
              </w:numPr>
              <w:overflowPunct/>
              <w:autoSpaceDE/>
              <w:autoSpaceDN/>
              <w:adjustRightInd/>
              <w:ind w:left="196" w:hanging="142"/>
              <w:contextualSpacing/>
              <w:textAlignment w:val="auto"/>
            </w:pPr>
            <w:r>
              <w:t>ID=</w:t>
            </w:r>
            <w:r w:rsidRPr="002325DE">
              <w:t>REQ-NFC-ES-220</w:t>
            </w:r>
            <w:r>
              <w:t xml:space="preserve"> : </w:t>
            </w:r>
            <w:r w:rsidRPr="002325DE">
              <w:t>Successful NFC Device link to current Personal Profile</w:t>
            </w:r>
          </w:p>
        </w:tc>
      </w:tr>
      <w:tr w:rsidR="00C06292" w14:paraId="68E3213D" w14:textId="77777777" w:rsidTr="001D69E3">
        <w:tc>
          <w:tcPr>
            <w:tcW w:w="4675" w:type="dxa"/>
          </w:tcPr>
          <w:p w14:paraId="7F32B498" w14:textId="77777777" w:rsidR="00C06292" w:rsidRDefault="00C06292" w:rsidP="00C20662">
            <w:pPr>
              <w:tabs>
                <w:tab w:val="left" w:pos="960"/>
              </w:tabs>
            </w:pPr>
            <w:bookmarkStart w:id="78" w:name="_5360ae20ec333da976a66c0f323703be"/>
            <w:r>
              <w:t>"Profile already has NFC device" screen</w:t>
            </w:r>
            <w:bookmarkEnd w:id="78"/>
          </w:p>
        </w:tc>
        <w:tc>
          <w:tcPr>
            <w:tcW w:w="5580" w:type="dxa"/>
          </w:tcPr>
          <w:p w14:paraId="5EB8D2CF" w14:textId="77777777" w:rsidR="00C06292" w:rsidRDefault="00C06292" w:rsidP="00C06292">
            <w:pPr>
              <w:pStyle w:val="ListParagraph"/>
              <w:numPr>
                <w:ilvl w:val="0"/>
                <w:numId w:val="18"/>
              </w:numPr>
              <w:overflowPunct/>
              <w:autoSpaceDE/>
              <w:autoSpaceDN/>
              <w:adjustRightInd/>
              <w:ind w:left="196" w:hanging="142"/>
              <w:contextualSpacing/>
              <w:textAlignment w:val="auto"/>
            </w:pPr>
            <w:r>
              <w:t>ID=</w:t>
            </w:r>
            <w:r w:rsidRPr="002325DE">
              <w:t>REQ-NFC-ES-202</w:t>
            </w:r>
            <w:r>
              <w:t xml:space="preserve"> : </w:t>
            </w:r>
            <w:r w:rsidRPr="002325DE">
              <w:t>Personal Profile already has NFC  device Paired ON LINK current NFC to current Personal Profile option</w:t>
            </w:r>
          </w:p>
          <w:p w14:paraId="737C2643" w14:textId="77777777" w:rsidR="00C06292" w:rsidRDefault="00C06292" w:rsidP="00C06292">
            <w:pPr>
              <w:pStyle w:val="ListParagraph"/>
              <w:numPr>
                <w:ilvl w:val="0"/>
                <w:numId w:val="18"/>
              </w:numPr>
              <w:overflowPunct/>
              <w:autoSpaceDE/>
              <w:autoSpaceDN/>
              <w:adjustRightInd/>
              <w:ind w:left="196" w:hanging="142"/>
              <w:contextualSpacing/>
              <w:textAlignment w:val="auto"/>
            </w:pPr>
            <w:r>
              <w:t>ID=</w:t>
            </w:r>
            <w:r w:rsidRPr="002325DE">
              <w:t>REQ-NFC-ES-203</w:t>
            </w:r>
            <w:r>
              <w:t xml:space="preserve"> : </w:t>
            </w:r>
            <w:r w:rsidRPr="002325DE">
              <w:t>Personal Profile already has NFC  device Paired ON LINK current NFC to different Personal Profile option</w:t>
            </w:r>
          </w:p>
          <w:p w14:paraId="7CD4DB16" w14:textId="77777777" w:rsidR="00C06292" w:rsidRDefault="00C06292" w:rsidP="00C06292">
            <w:pPr>
              <w:pStyle w:val="ListParagraph"/>
              <w:numPr>
                <w:ilvl w:val="0"/>
                <w:numId w:val="18"/>
              </w:numPr>
              <w:overflowPunct/>
              <w:autoSpaceDE/>
              <w:autoSpaceDN/>
              <w:adjustRightInd/>
              <w:ind w:left="196" w:hanging="142"/>
              <w:contextualSpacing/>
              <w:textAlignment w:val="auto"/>
            </w:pPr>
            <w:r>
              <w:lastRenderedPageBreak/>
              <w:t>ID=</w:t>
            </w:r>
            <w:r w:rsidRPr="002325DE">
              <w:t>REQ-NFC-ES-200</w:t>
            </w:r>
            <w:r>
              <w:t xml:space="preserve"> : </w:t>
            </w:r>
            <w:r w:rsidRPr="002325DE">
              <w:t>NFC Feature enabled on Display system</w:t>
            </w:r>
          </w:p>
          <w:p w14:paraId="0CE5D9D9" w14:textId="77777777" w:rsidR="00C06292" w:rsidRDefault="00C06292" w:rsidP="00C06292">
            <w:pPr>
              <w:pStyle w:val="ListParagraph"/>
              <w:numPr>
                <w:ilvl w:val="0"/>
                <w:numId w:val="18"/>
              </w:numPr>
              <w:overflowPunct/>
              <w:autoSpaceDE/>
              <w:autoSpaceDN/>
              <w:adjustRightInd/>
              <w:ind w:left="196" w:hanging="142"/>
              <w:contextualSpacing/>
              <w:textAlignment w:val="auto"/>
            </w:pPr>
            <w:r>
              <w:t>ID=</w:t>
            </w:r>
            <w:r w:rsidRPr="002325DE">
              <w:t>REQ-NFC-ES-199</w:t>
            </w:r>
            <w:r>
              <w:t xml:space="preserve"> : </w:t>
            </w:r>
            <w:r w:rsidRPr="002325DE">
              <w:t>Personal Profile already has NFC device Paired</w:t>
            </w:r>
          </w:p>
        </w:tc>
      </w:tr>
      <w:tr w:rsidR="00C06292" w14:paraId="388F9D38" w14:textId="77777777" w:rsidTr="001D69E3">
        <w:tc>
          <w:tcPr>
            <w:tcW w:w="4675" w:type="dxa"/>
          </w:tcPr>
          <w:p w14:paraId="6C7EFEF8" w14:textId="77777777" w:rsidR="00C06292" w:rsidRDefault="00C06292" w:rsidP="00C20662">
            <w:pPr>
              <w:tabs>
                <w:tab w:val="left" w:pos="960"/>
              </w:tabs>
            </w:pPr>
            <w:bookmarkStart w:id="79" w:name="_5fe1b9cfb94f1e0e80600f3ab693e5ae"/>
            <w:r>
              <w:lastRenderedPageBreak/>
              <w:t>Create Personal Profile flow steps 1-3 (or equivalent Modify a Personal Profile flow steps)</w:t>
            </w:r>
            <w:bookmarkEnd w:id="79"/>
          </w:p>
        </w:tc>
        <w:tc>
          <w:tcPr>
            <w:tcW w:w="5580" w:type="dxa"/>
          </w:tcPr>
          <w:p w14:paraId="5E6A8C27" w14:textId="77777777" w:rsidR="007C3B2A" w:rsidRDefault="007C3B2A"/>
        </w:tc>
      </w:tr>
      <w:tr w:rsidR="00C06292" w14:paraId="16FEF2DE" w14:textId="77777777" w:rsidTr="001D69E3">
        <w:tc>
          <w:tcPr>
            <w:tcW w:w="4675" w:type="dxa"/>
          </w:tcPr>
          <w:p w14:paraId="788F3A24" w14:textId="77777777" w:rsidR="00C06292" w:rsidRDefault="00C06292" w:rsidP="00C20662">
            <w:pPr>
              <w:tabs>
                <w:tab w:val="left" w:pos="960"/>
              </w:tabs>
            </w:pPr>
            <w:bookmarkStart w:id="80" w:name="_22b6dabeb75a5a93920ecf255d167c05"/>
            <w:r>
              <w:t>Device is already linked with another profile</w:t>
            </w:r>
            <w:bookmarkEnd w:id="80"/>
          </w:p>
        </w:tc>
        <w:tc>
          <w:tcPr>
            <w:tcW w:w="5580" w:type="dxa"/>
          </w:tcPr>
          <w:p w14:paraId="59162ACD" w14:textId="77777777" w:rsidR="00C06292" w:rsidRDefault="00C06292" w:rsidP="00C06292">
            <w:pPr>
              <w:pStyle w:val="ListParagraph"/>
              <w:numPr>
                <w:ilvl w:val="0"/>
                <w:numId w:val="18"/>
              </w:numPr>
              <w:overflowPunct/>
              <w:autoSpaceDE/>
              <w:autoSpaceDN/>
              <w:adjustRightInd/>
              <w:ind w:left="196" w:hanging="142"/>
              <w:contextualSpacing/>
              <w:textAlignment w:val="auto"/>
            </w:pPr>
            <w:r>
              <w:t>ID=</w:t>
            </w:r>
            <w:r w:rsidRPr="002325DE">
              <w:t>REQ-NFC-ES-187</w:t>
            </w:r>
            <w:r>
              <w:t xml:space="preserve"> : </w:t>
            </w:r>
            <w:r w:rsidRPr="002325DE">
              <w:t>NFC device already linked to another Personal Profile</w:t>
            </w:r>
          </w:p>
          <w:p w14:paraId="4274D43D" w14:textId="77777777" w:rsidR="00C06292" w:rsidRDefault="00C06292" w:rsidP="00C06292">
            <w:pPr>
              <w:pStyle w:val="ListParagraph"/>
              <w:numPr>
                <w:ilvl w:val="0"/>
                <w:numId w:val="18"/>
              </w:numPr>
              <w:overflowPunct/>
              <w:autoSpaceDE/>
              <w:autoSpaceDN/>
              <w:adjustRightInd/>
              <w:ind w:left="196" w:hanging="142"/>
              <w:contextualSpacing/>
              <w:textAlignment w:val="auto"/>
            </w:pPr>
            <w:r>
              <w:t>ID=</w:t>
            </w:r>
            <w:r w:rsidRPr="002325DE">
              <w:t>REQ-NFC-ES-191</w:t>
            </w:r>
            <w:r>
              <w:t xml:space="preserve"> : </w:t>
            </w:r>
            <w:r w:rsidRPr="002325DE">
              <w:t>NFC device already linked to another Personal Profile -ON LINK current NFC to different Personal Profile option</w:t>
            </w:r>
          </w:p>
        </w:tc>
      </w:tr>
      <w:tr w:rsidR="00C06292" w14:paraId="07FA9B0D" w14:textId="77777777" w:rsidTr="001D69E3">
        <w:tc>
          <w:tcPr>
            <w:tcW w:w="4675" w:type="dxa"/>
          </w:tcPr>
          <w:p w14:paraId="4DB7E5CC" w14:textId="77777777" w:rsidR="00C06292" w:rsidRDefault="00C06292" w:rsidP="00C20662">
            <w:pPr>
              <w:tabs>
                <w:tab w:val="left" w:pos="960"/>
              </w:tabs>
            </w:pPr>
            <w:bookmarkStart w:id="81" w:name="_aa909cfd073ea0cb3378ca5fc9b9a12c"/>
            <w:r>
              <w:t>Personal Profile "Link a Device" screen</w:t>
            </w:r>
            <w:bookmarkEnd w:id="81"/>
          </w:p>
        </w:tc>
        <w:tc>
          <w:tcPr>
            <w:tcW w:w="5580" w:type="dxa"/>
          </w:tcPr>
          <w:p w14:paraId="0E80FCA5" w14:textId="77777777" w:rsidR="00C06292" w:rsidRDefault="00C06292" w:rsidP="00C06292">
            <w:pPr>
              <w:pStyle w:val="ListParagraph"/>
              <w:numPr>
                <w:ilvl w:val="0"/>
                <w:numId w:val="18"/>
              </w:numPr>
              <w:overflowPunct/>
              <w:autoSpaceDE/>
              <w:autoSpaceDN/>
              <w:adjustRightInd/>
              <w:ind w:left="196" w:hanging="142"/>
              <w:contextualSpacing/>
              <w:textAlignment w:val="auto"/>
            </w:pPr>
            <w:r>
              <w:t>ID=</w:t>
            </w:r>
            <w:r w:rsidRPr="002325DE">
              <w:t>REQ-NFC-ES-151</w:t>
            </w:r>
            <w:r>
              <w:t xml:space="preserve"> : </w:t>
            </w:r>
            <w:r w:rsidRPr="002325DE">
              <w:t>abort Personal Profile NFC Pairing button</w:t>
            </w:r>
          </w:p>
          <w:p w14:paraId="0569002A" w14:textId="77777777" w:rsidR="00C06292" w:rsidRDefault="00C06292" w:rsidP="00C06292">
            <w:pPr>
              <w:pStyle w:val="ListParagraph"/>
              <w:numPr>
                <w:ilvl w:val="0"/>
                <w:numId w:val="18"/>
              </w:numPr>
              <w:overflowPunct/>
              <w:autoSpaceDE/>
              <w:autoSpaceDN/>
              <w:adjustRightInd/>
              <w:ind w:left="196" w:hanging="142"/>
              <w:contextualSpacing/>
              <w:textAlignment w:val="auto"/>
            </w:pPr>
            <w:r>
              <w:t>ID=</w:t>
            </w:r>
            <w:r w:rsidRPr="002325DE">
              <w:t>REQ-NFC-ES-179</w:t>
            </w:r>
            <w:r>
              <w:t xml:space="preserve"> : </w:t>
            </w:r>
            <w:r w:rsidRPr="002325DE">
              <w:t>Feature availability for Personal Profile linking</w:t>
            </w:r>
          </w:p>
          <w:p w14:paraId="283803E8" w14:textId="77777777" w:rsidR="00C06292" w:rsidRDefault="00C06292" w:rsidP="00C06292">
            <w:pPr>
              <w:pStyle w:val="ListParagraph"/>
              <w:numPr>
                <w:ilvl w:val="0"/>
                <w:numId w:val="18"/>
              </w:numPr>
              <w:overflowPunct/>
              <w:autoSpaceDE/>
              <w:autoSpaceDN/>
              <w:adjustRightInd/>
              <w:ind w:left="196" w:hanging="142"/>
              <w:contextualSpacing/>
              <w:textAlignment w:val="auto"/>
            </w:pPr>
            <w:r>
              <w:t>ID=</w:t>
            </w:r>
            <w:r w:rsidRPr="002325DE">
              <w:t>REQ-NFC-ES-198</w:t>
            </w:r>
            <w:r>
              <w:t xml:space="preserve"> : </w:t>
            </w:r>
            <w:r w:rsidRPr="002325DE">
              <w:t>Personal Profile NFC Pairing instructions</w:t>
            </w:r>
          </w:p>
        </w:tc>
      </w:tr>
      <w:tr w:rsidR="00C06292" w14:paraId="1B9CE199" w14:textId="77777777" w:rsidTr="001D69E3">
        <w:tc>
          <w:tcPr>
            <w:tcW w:w="4675" w:type="dxa"/>
          </w:tcPr>
          <w:p w14:paraId="341AE4F1" w14:textId="77777777" w:rsidR="00C06292" w:rsidRDefault="00C06292" w:rsidP="00C20662">
            <w:pPr>
              <w:tabs>
                <w:tab w:val="left" w:pos="960"/>
              </w:tabs>
            </w:pPr>
            <w:bookmarkStart w:id="82" w:name="_8289a54de9eda20e478211c5e2f0e3c2"/>
            <w:r>
              <w:t>Personal Profiles Default Screen</w:t>
            </w:r>
            <w:bookmarkEnd w:id="82"/>
          </w:p>
        </w:tc>
        <w:tc>
          <w:tcPr>
            <w:tcW w:w="5580" w:type="dxa"/>
          </w:tcPr>
          <w:p w14:paraId="1C62F6A5" w14:textId="77777777" w:rsidR="007C3B2A" w:rsidRDefault="007C3B2A"/>
        </w:tc>
      </w:tr>
      <w:tr w:rsidR="00C06292" w14:paraId="160A5326" w14:textId="77777777" w:rsidTr="001D69E3">
        <w:tc>
          <w:tcPr>
            <w:tcW w:w="4675" w:type="dxa"/>
          </w:tcPr>
          <w:p w14:paraId="6C877343" w14:textId="77777777" w:rsidR="00C06292" w:rsidRDefault="00C06292" w:rsidP="00C20662">
            <w:pPr>
              <w:tabs>
                <w:tab w:val="left" w:pos="960"/>
              </w:tabs>
            </w:pPr>
            <w:bookmarkStart w:id="83" w:name="_0effd31e5306f777a5f2be5f047b04ef"/>
            <w:r>
              <w:t>Remainder of Create Personal Profile flow (or Modify a Personal Profile flow)</w:t>
            </w:r>
            <w:bookmarkEnd w:id="83"/>
          </w:p>
        </w:tc>
        <w:tc>
          <w:tcPr>
            <w:tcW w:w="5580" w:type="dxa"/>
          </w:tcPr>
          <w:p w14:paraId="5C9688C8" w14:textId="77777777" w:rsidR="007C3B2A" w:rsidRDefault="007C3B2A"/>
        </w:tc>
      </w:tr>
    </w:tbl>
    <w:p w14:paraId="2524A143" w14:textId="6AC36863" w:rsidR="00C06292" w:rsidRPr="00041150" w:rsidRDefault="00C06292" w:rsidP="00C06292">
      <w:pPr>
        <w:pStyle w:val="Caption"/>
      </w:pPr>
      <w:bookmarkStart w:id="84" w:name="_Toc49176884"/>
      <w:r w:rsidRPr="00041150">
        <w:t xml:space="preserve">Table </w:t>
      </w:r>
      <w:r>
        <w:rPr>
          <w:noProof/>
        </w:rPr>
        <w:fldChar w:fldCharType="begin"/>
      </w:r>
      <w:r>
        <w:rPr>
          <w:noProof/>
        </w:rPr>
        <w:instrText xml:space="preserve"> SEQ Table \* ARABIC </w:instrText>
      </w:r>
      <w:r>
        <w:rPr>
          <w:noProof/>
        </w:rPr>
        <w:fldChar w:fldCharType="separate"/>
      </w:r>
      <w:r w:rsidR="00CC2BE6">
        <w:rPr>
          <w:noProof/>
        </w:rPr>
        <w:t>4</w:t>
      </w:r>
      <w:r>
        <w:rPr>
          <w:noProof/>
        </w:rPr>
        <w:fldChar w:fldCharType="end"/>
      </w:r>
      <w:r w:rsidRPr="00041150">
        <w:t>: Operation Modes and States</w:t>
      </w:r>
      <w:r>
        <w:t xml:space="preserve"> on </w:t>
      </w:r>
      <w:r w:rsidRPr="00574E26">
        <w:t>Personal Profiles Linking STM</w:t>
      </w:r>
      <w:bookmarkEnd w:id="84"/>
    </w:p>
    <w:p w14:paraId="094B539F" w14:textId="77777777" w:rsidR="00C06292" w:rsidRDefault="00C06292" w:rsidP="00C06292">
      <w:pPr>
        <w:pStyle w:val="Caption"/>
      </w:pPr>
    </w:p>
    <w:p w14:paraId="29D3AACB" w14:textId="77777777" w:rsidR="00D84FEA" w:rsidRDefault="00D84FEA" w:rsidP="00CB0674">
      <w:pPr>
        <w:pStyle w:val="Heading3"/>
      </w:pPr>
      <w:bookmarkStart w:id="85" w:name="_Toc49176866"/>
      <w:r w:rsidRPr="00574E26">
        <w:t>Personal Profiles Linking STM</w:t>
      </w:r>
      <w:r>
        <w:t xml:space="preserve"> requirements</w:t>
      </w:r>
      <w:bookmarkEnd w:id="85"/>
    </w:p>
    <w:p w14:paraId="518C5C90" w14:textId="77777777" w:rsidR="00636515" w:rsidRPr="0017445F" w:rsidRDefault="00636515" w:rsidP="00636515">
      <w:pPr>
        <w:pStyle w:val="RERequirement"/>
        <w:shd w:val="clear" w:color="auto" w:fill="F2F2F2" w:themeFill="background1" w:themeFillShade="F2"/>
      </w:pPr>
      <w:bookmarkStart w:id="86" w:name="_a8cbd88f9fbc4d4548a80738cc2cce71"/>
      <w:r>
        <w:t>REQ-NFC-ES-151 abort Personal Profile NFC Pairing button</w:t>
      </w:r>
    </w:p>
    <w:p w14:paraId="10C7EA44" w14:textId="77777777" w:rsidR="00636515" w:rsidRDefault="00636515" w:rsidP="00636515">
      <w:pPr>
        <w:rPr>
          <w:rFonts w:cs="Arial"/>
        </w:rPr>
      </w:pPr>
      <w:r>
        <w:rPr>
          <w:rFonts w:cs="Arial"/>
        </w:rPr>
        <w:t>The "Personal Profile "Link a Device" screen shall include a cancel/exit/skip button that allows the USER to abort the NFC Personal Profile Pairing process.</w:t>
      </w:r>
    </w:p>
    <w:p w14:paraId="6072E008" w14:textId="77777777" w:rsidR="00636515" w:rsidRDefault="00636515" w:rsidP="00636515">
      <w:pPr>
        <w:rPr>
          <w:rFonts w:cs="Arial"/>
        </w:rPr>
      </w:pPr>
    </w:p>
    <w:p w14:paraId="32098EFD" w14:textId="77777777" w:rsidR="00636515" w:rsidRDefault="00636515" w:rsidP="00636515">
      <w:pPr>
        <w:rPr>
          <w:rFonts w:cs="Arial"/>
        </w:rPr>
      </w:pPr>
      <w:r w:rsidRPr="008F2F56">
        <w:rPr>
          <w:rFonts w:cs="Arial"/>
          <w:b/>
        </w:rPr>
        <w:t>Rationale</w:t>
      </w:r>
      <w:r>
        <w:rPr>
          <w:rFonts w:cs="Arial"/>
        </w:rPr>
        <w:t xml:space="preserve">: </w:t>
      </w:r>
      <w:r w:rsidRPr="008F2F56">
        <w:rPr>
          <w:rFonts w:cs="Arial"/>
        </w:rPr>
        <w:t>allow a user to exit the NFC process without setting up a Personal Profile for an NFC device</w:t>
      </w:r>
    </w:p>
    <w:p w14:paraId="33BF51F5" w14:textId="77777777" w:rsidR="00636515" w:rsidRDefault="00636515" w:rsidP="00636515">
      <w:pPr>
        <w:rPr>
          <w:rFonts w:cs="Arial"/>
        </w:rPr>
      </w:pPr>
    </w:p>
    <w:p w14:paraId="4DB7F9DF" w14:textId="77777777" w:rsidR="00636515" w:rsidRPr="008F2F56" w:rsidRDefault="00636515" w:rsidP="00636515">
      <w:pPr>
        <w:rPr>
          <w:rFonts w:cs="Arial"/>
        </w:rPr>
      </w:pPr>
    </w:p>
    <w:p w14:paraId="4CA974A2" w14:textId="77777777" w:rsidR="00636515" w:rsidRPr="0017445F" w:rsidRDefault="00636515" w:rsidP="00636515">
      <w:pPr>
        <w:pStyle w:val="RERequirement"/>
        <w:shd w:val="clear" w:color="auto" w:fill="F2F2F2" w:themeFill="background1" w:themeFillShade="F2"/>
      </w:pPr>
      <w:r>
        <w:t>REQ-NFC-ES-179 Feature availability for Personal Profile linking</w:t>
      </w:r>
    </w:p>
    <w:p w14:paraId="1BEC54E1" w14:textId="77777777" w:rsidR="00636515" w:rsidRDefault="00636515" w:rsidP="00636515">
      <w:pPr>
        <w:rPr>
          <w:rFonts w:cs="Arial"/>
        </w:rPr>
      </w:pPr>
      <w:r>
        <w:rPr>
          <w:rFonts w:cs="Arial"/>
        </w:rPr>
        <w:t>When "NFC Enabled on System" configuration parameter of the Display System == True, the Display System shall include the option to link an NFC device within the Personal Profile Pairing process.</w:t>
      </w:r>
    </w:p>
    <w:p w14:paraId="5480F00A" w14:textId="77777777" w:rsidR="00636515" w:rsidRDefault="00636515" w:rsidP="00636515">
      <w:pPr>
        <w:rPr>
          <w:rFonts w:cs="Arial"/>
        </w:rPr>
      </w:pPr>
    </w:p>
    <w:p w14:paraId="7185813A" w14:textId="77777777" w:rsidR="00636515" w:rsidRDefault="00636515" w:rsidP="00636515">
      <w:pPr>
        <w:rPr>
          <w:rFonts w:cs="Arial"/>
        </w:rPr>
      </w:pPr>
      <w:r w:rsidRPr="008F2F56">
        <w:rPr>
          <w:rFonts w:cs="Arial"/>
          <w:b/>
        </w:rPr>
        <w:t>Rationale</w:t>
      </w:r>
      <w:r>
        <w:rPr>
          <w:rFonts w:cs="Arial"/>
        </w:rPr>
        <w:t xml:space="preserve">: </w:t>
      </w:r>
      <w:r w:rsidRPr="008F2F56">
        <w:rPr>
          <w:rFonts w:cs="Arial"/>
        </w:rPr>
        <w:t xml:space="preserve">ensure NFC features are available on the vehicle before allowing a NFC device to be setup as a Personal Profile </w:t>
      </w:r>
    </w:p>
    <w:p w14:paraId="29BB86DB" w14:textId="77777777" w:rsidR="00636515" w:rsidRDefault="00636515" w:rsidP="00636515">
      <w:pPr>
        <w:rPr>
          <w:rFonts w:cs="Arial"/>
        </w:rPr>
      </w:pPr>
    </w:p>
    <w:p w14:paraId="1A3151E8" w14:textId="77777777" w:rsidR="00636515" w:rsidRPr="008F2F56" w:rsidRDefault="00636515" w:rsidP="00636515">
      <w:pPr>
        <w:rPr>
          <w:rFonts w:cs="Arial"/>
        </w:rPr>
      </w:pPr>
    </w:p>
    <w:p w14:paraId="384BF1C8" w14:textId="77777777" w:rsidR="001F5E54" w:rsidRPr="0017445F" w:rsidRDefault="006E25A5" w:rsidP="001F5E54">
      <w:pPr>
        <w:pStyle w:val="RERequirement"/>
        <w:shd w:val="clear" w:color="auto" w:fill="F2F2F2" w:themeFill="background1" w:themeFillShade="F2"/>
      </w:pPr>
      <w:r>
        <w:t>REQ-NFC-ES-181</w:t>
      </w:r>
      <w:bookmarkEnd w:id="86"/>
      <w:r w:rsidR="00AE04B0">
        <w:t xml:space="preserve"> invalid NFC device used </w:t>
      </w:r>
    </w:p>
    <w:p w14:paraId="54875CCC" w14:textId="77777777" w:rsidR="001F5E54" w:rsidRDefault="00AE04B0" w:rsidP="001F5E54">
      <w:pPr>
        <w:rPr>
          <w:rFonts w:cs="Arial"/>
        </w:rPr>
      </w:pPr>
      <w:r>
        <w:rPr>
          <w:rFonts w:cs="Arial"/>
        </w:rPr>
        <w:t>If after the user has initiated the "Link a device" flow within the Personal Profiles menu, the display system receives an "NFC Tap" message with "Paired" status == False, the Display system shall skip the Profile to NFC Device pairing process and display an NFC Feature related center-stack pop-up which includes:</w:t>
      </w:r>
    </w:p>
    <w:p w14:paraId="67FFE176" w14:textId="77777777" w:rsidR="001F5E54" w:rsidRDefault="001F5E54" w:rsidP="001F5E54">
      <w:pPr>
        <w:rPr>
          <w:rFonts w:cs="Arial"/>
        </w:rPr>
      </w:pPr>
    </w:p>
    <w:p w14:paraId="5E796686" w14:textId="77777777" w:rsidR="001F5E54" w:rsidRDefault="00AE04B0" w:rsidP="001F5E54">
      <w:pPr>
        <w:rPr>
          <w:rFonts w:cs="Arial"/>
        </w:rPr>
      </w:pPr>
      <w:r>
        <w:rPr>
          <w:rFonts w:cs="Arial"/>
        </w:rPr>
        <w:t>- Reason text: "Device is not a key to this vehicle"</w:t>
      </w:r>
    </w:p>
    <w:p w14:paraId="725F09C7" w14:textId="77777777" w:rsidR="001F5E54" w:rsidRDefault="001F5E54" w:rsidP="001F5E54">
      <w:pPr>
        <w:rPr>
          <w:rFonts w:cs="Arial"/>
        </w:rPr>
      </w:pPr>
    </w:p>
    <w:p w14:paraId="43071519" w14:textId="77777777" w:rsidR="008F2F56" w:rsidRDefault="008F2F56" w:rsidP="008F2F56">
      <w:pPr>
        <w:rPr>
          <w:rFonts w:cs="Arial"/>
        </w:rPr>
      </w:pPr>
      <w:r w:rsidRPr="008F2F56">
        <w:rPr>
          <w:rFonts w:cs="Arial"/>
          <w:b/>
        </w:rPr>
        <w:t>Rationale</w:t>
      </w:r>
      <w:r>
        <w:rPr>
          <w:rFonts w:cs="Arial"/>
        </w:rPr>
        <w:t xml:space="preserve">: </w:t>
      </w:r>
      <w:r w:rsidRPr="008F2F56">
        <w:rPr>
          <w:rFonts w:cs="Arial"/>
        </w:rPr>
        <w:t>informs user that an invalid NFC device was used to link to a Personal Profile</w:t>
      </w:r>
    </w:p>
    <w:p w14:paraId="01C13907" w14:textId="77777777" w:rsidR="00170477" w:rsidRDefault="00170477" w:rsidP="008F2F56">
      <w:pPr>
        <w:rPr>
          <w:rFonts w:cs="Arial"/>
        </w:rPr>
      </w:pPr>
    </w:p>
    <w:p w14:paraId="6CB565F5" w14:textId="77777777" w:rsidR="00170477" w:rsidRPr="008F2F56" w:rsidRDefault="00170477" w:rsidP="008F2F56">
      <w:pPr>
        <w:rPr>
          <w:rFonts w:cs="Arial"/>
        </w:rPr>
      </w:pPr>
    </w:p>
    <w:p w14:paraId="06154C7D" w14:textId="77777777" w:rsidR="001F5E54" w:rsidRPr="0017445F" w:rsidRDefault="006E25A5" w:rsidP="001F5E54">
      <w:pPr>
        <w:pStyle w:val="RERequirement"/>
        <w:shd w:val="clear" w:color="auto" w:fill="F2F2F2" w:themeFill="background1" w:themeFillShade="F2"/>
      </w:pPr>
      <w:bookmarkStart w:id="87" w:name="_101f0e7d6e3ec6a3236e95d045cd3215"/>
      <w:r>
        <w:t>REQ-NFC-ES-182</w:t>
      </w:r>
      <w:bookmarkEnd w:id="87"/>
      <w:r w:rsidR="00AE04B0">
        <w:t xml:space="preserve"> Transmit Driver Information Message = "Prompt for NFC Scan" on transition</w:t>
      </w:r>
    </w:p>
    <w:p w14:paraId="7A2411C7" w14:textId="77777777" w:rsidR="001F5E54" w:rsidRDefault="00AE04B0" w:rsidP="001F5E54">
      <w:pPr>
        <w:rPr>
          <w:rFonts w:cs="Arial"/>
        </w:rPr>
      </w:pPr>
      <w:r>
        <w:rPr>
          <w:rFonts w:cs="Arial"/>
        </w:rPr>
        <w:t xml:space="preserve">When the Body Control System's "Transmit body control system related indication" state machine enters the "Prompt for NFC Scan" state, the Body Control System shall immediately: </w:t>
      </w:r>
    </w:p>
    <w:p w14:paraId="54CAEC3D" w14:textId="77777777" w:rsidR="001F5E54" w:rsidRDefault="00AE04B0" w:rsidP="001F5E54">
      <w:pPr>
        <w:rPr>
          <w:rFonts w:cs="Arial"/>
        </w:rPr>
      </w:pPr>
      <w:r>
        <w:rPr>
          <w:rFonts w:cs="Arial"/>
        </w:rPr>
        <w:t>Transmit Driver Information Message = "Prompt for NFC Scan"</w:t>
      </w:r>
    </w:p>
    <w:p w14:paraId="07D5BE33" w14:textId="77777777" w:rsidR="001F5E54" w:rsidRDefault="001F5E54" w:rsidP="001F5E54">
      <w:pPr>
        <w:rPr>
          <w:rFonts w:cs="Arial"/>
        </w:rPr>
      </w:pPr>
    </w:p>
    <w:p w14:paraId="2A5C26BE" w14:textId="77777777" w:rsidR="00636515" w:rsidRPr="0017445F" w:rsidRDefault="00636515" w:rsidP="00636515">
      <w:pPr>
        <w:pStyle w:val="RERequirement"/>
        <w:shd w:val="clear" w:color="auto" w:fill="F2F2F2" w:themeFill="background1" w:themeFillShade="F2"/>
      </w:pPr>
      <w:bookmarkStart w:id="88" w:name="_61515ad606035cff2c105b3e2d02e5b8"/>
      <w:r>
        <w:lastRenderedPageBreak/>
        <w:t>REQ-NFC-ES-187 NFC device already linked to another Personal Profile</w:t>
      </w:r>
    </w:p>
    <w:p w14:paraId="2C47122E" w14:textId="77777777" w:rsidR="00636515" w:rsidRDefault="00636515" w:rsidP="00636515">
      <w:pPr>
        <w:rPr>
          <w:rFonts w:cs="Arial"/>
        </w:rPr>
      </w:pPr>
      <w:r>
        <w:rPr>
          <w:rFonts w:cs="Arial"/>
        </w:rPr>
        <w:t>If after the user has initiated the "Link a device" flow within the Personal Profiles menu, the display system receives an "NFC Tap" message with "Paired" status == True, and "FESN" value that is already paired to a profile the Display system shall display an NFC Feature related center-stack pop-up which includes:</w:t>
      </w:r>
    </w:p>
    <w:p w14:paraId="3D91294E" w14:textId="77777777" w:rsidR="00636515" w:rsidRDefault="00636515" w:rsidP="00636515">
      <w:pPr>
        <w:rPr>
          <w:rFonts w:cs="Arial"/>
        </w:rPr>
      </w:pPr>
    </w:p>
    <w:p w14:paraId="04EA70D4" w14:textId="77777777" w:rsidR="00636515" w:rsidRDefault="00636515" w:rsidP="00636515">
      <w:pPr>
        <w:rPr>
          <w:rFonts w:cs="Arial"/>
        </w:rPr>
      </w:pPr>
      <w:r>
        <w:rPr>
          <w:rFonts w:cs="Arial"/>
        </w:rPr>
        <w:t>- Reason text: "Device is paired to another profile"</w:t>
      </w:r>
    </w:p>
    <w:p w14:paraId="30F7202D" w14:textId="77777777" w:rsidR="00636515" w:rsidRDefault="00636515" w:rsidP="00636515">
      <w:pPr>
        <w:rPr>
          <w:rFonts w:cs="Arial"/>
        </w:rPr>
      </w:pPr>
      <w:r>
        <w:rPr>
          <w:rFonts w:cs="Arial"/>
        </w:rPr>
        <w:t>- Option to overwrite previous pairing</w:t>
      </w:r>
    </w:p>
    <w:p w14:paraId="139A29CE" w14:textId="77777777" w:rsidR="00636515" w:rsidRDefault="00636515" w:rsidP="00636515">
      <w:pPr>
        <w:rPr>
          <w:rFonts w:cs="Arial"/>
        </w:rPr>
      </w:pPr>
      <w:r>
        <w:rPr>
          <w:rFonts w:cs="Arial"/>
        </w:rPr>
        <w:t>- Option to skip pairing</w:t>
      </w:r>
    </w:p>
    <w:p w14:paraId="1C4273F1" w14:textId="77777777" w:rsidR="00636515" w:rsidRDefault="00636515" w:rsidP="00636515">
      <w:pPr>
        <w:rPr>
          <w:rFonts w:cs="Arial"/>
        </w:rPr>
      </w:pPr>
    </w:p>
    <w:p w14:paraId="3C66AF8E" w14:textId="77777777" w:rsidR="00636515" w:rsidRDefault="00636515" w:rsidP="00636515">
      <w:pPr>
        <w:rPr>
          <w:rFonts w:cs="Arial"/>
        </w:rPr>
      </w:pPr>
      <w:r w:rsidRPr="008F2F56">
        <w:rPr>
          <w:rFonts w:cs="Arial"/>
          <w:b/>
        </w:rPr>
        <w:t>Rationale</w:t>
      </w:r>
      <w:r>
        <w:rPr>
          <w:rFonts w:cs="Arial"/>
        </w:rPr>
        <w:t xml:space="preserve">: </w:t>
      </w:r>
      <w:r w:rsidRPr="008F2F56">
        <w:rPr>
          <w:rFonts w:cs="Arial"/>
        </w:rPr>
        <w:t>inform USER that another Personal Profile already has the current NFC device linked to it.</w:t>
      </w:r>
    </w:p>
    <w:p w14:paraId="4A69AD9B" w14:textId="77777777" w:rsidR="00636515" w:rsidRDefault="00636515" w:rsidP="00636515">
      <w:pPr>
        <w:rPr>
          <w:rFonts w:cs="Arial"/>
        </w:rPr>
      </w:pPr>
    </w:p>
    <w:p w14:paraId="5335F70A" w14:textId="77777777" w:rsidR="00636515" w:rsidRPr="008F2F56" w:rsidRDefault="00636515" w:rsidP="00636515">
      <w:pPr>
        <w:rPr>
          <w:rFonts w:cs="Arial"/>
        </w:rPr>
      </w:pPr>
    </w:p>
    <w:p w14:paraId="2DEE5C6E" w14:textId="77777777" w:rsidR="001F5E54" w:rsidRPr="0017445F" w:rsidRDefault="006E25A5" w:rsidP="001F5E54">
      <w:pPr>
        <w:pStyle w:val="RERequirement"/>
        <w:shd w:val="clear" w:color="auto" w:fill="F2F2F2" w:themeFill="background1" w:themeFillShade="F2"/>
      </w:pPr>
      <w:r>
        <w:t>REQ-NFC-ES-190</w:t>
      </w:r>
      <w:bookmarkEnd w:id="88"/>
      <w:r w:rsidR="00AE04B0">
        <w:t xml:space="preserve"> NFC device already linked to another Personal Profile -ON LINK current NFC to current Personal Profile option</w:t>
      </w:r>
    </w:p>
    <w:p w14:paraId="2C5CC0C1" w14:textId="77777777" w:rsidR="001F5E54" w:rsidRDefault="00AE04B0" w:rsidP="001F5E54">
      <w:pPr>
        <w:rPr>
          <w:rFonts w:cs="Arial"/>
        </w:rPr>
      </w:pPr>
      <w:r>
        <w:rPr>
          <w:rFonts w:cs="Arial"/>
        </w:rPr>
        <w:t xml:space="preserve">When if the user selects to "overwrite previous pairing" while in the "Link a device" flow within the Personal Profiles Menu, the Display System shall associte the selected profile with the "NFC Tap" message "FESN" value and display an NFC Feature related center-stack pop-up which includes: </w:t>
      </w:r>
    </w:p>
    <w:p w14:paraId="7D5B68F4" w14:textId="77777777" w:rsidR="001F5E54" w:rsidRDefault="00AE04B0" w:rsidP="001F5E54">
      <w:pPr>
        <w:rPr>
          <w:rFonts w:cs="Arial"/>
        </w:rPr>
      </w:pPr>
      <w:r>
        <w:rPr>
          <w:rFonts w:cs="Arial"/>
        </w:rPr>
        <w:t>- Reason text: "Device successfully paired to profile"</w:t>
      </w:r>
    </w:p>
    <w:p w14:paraId="36D6455D" w14:textId="77777777" w:rsidR="001F5E54" w:rsidRDefault="001F5E54" w:rsidP="001F5E54">
      <w:pPr>
        <w:rPr>
          <w:rFonts w:cs="Arial"/>
        </w:rPr>
      </w:pPr>
    </w:p>
    <w:p w14:paraId="552FC9D7" w14:textId="77777777" w:rsidR="008F2F56" w:rsidRDefault="008F2F56" w:rsidP="008F2F56">
      <w:pPr>
        <w:rPr>
          <w:rFonts w:cs="Arial"/>
        </w:rPr>
      </w:pPr>
      <w:r w:rsidRPr="008F2F56">
        <w:rPr>
          <w:rFonts w:cs="Arial"/>
          <w:b/>
        </w:rPr>
        <w:t>Rationale</w:t>
      </w:r>
      <w:r>
        <w:rPr>
          <w:rFonts w:cs="Arial"/>
        </w:rPr>
        <w:t xml:space="preserve">: </w:t>
      </w:r>
      <w:r w:rsidRPr="008F2F56">
        <w:rPr>
          <w:rFonts w:cs="Arial"/>
        </w:rPr>
        <w:t>Allow USER to link current NFC device to current profile.</w:t>
      </w:r>
    </w:p>
    <w:p w14:paraId="255F1AC5" w14:textId="77777777" w:rsidR="00170477" w:rsidRDefault="00170477" w:rsidP="008F2F56">
      <w:pPr>
        <w:rPr>
          <w:rFonts w:cs="Arial"/>
        </w:rPr>
      </w:pPr>
    </w:p>
    <w:p w14:paraId="4C92ACFD" w14:textId="77777777" w:rsidR="00170477" w:rsidRPr="008F2F56" w:rsidRDefault="00170477" w:rsidP="008F2F56">
      <w:pPr>
        <w:rPr>
          <w:rFonts w:cs="Arial"/>
        </w:rPr>
      </w:pPr>
    </w:p>
    <w:p w14:paraId="6BFA51C1" w14:textId="77777777" w:rsidR="00636515" w:rsidRPr="0017445F" w:rsidRDefault="00636515" w:rsidP="00636515">
      <w:pPr>
        <w:pStyle w:val="RERequirement"/>
        <w:shd w:val="clear" w:color="auto" w:fill="F2F2F2" w:themeFill="background1" w:themeFillShade="F2"/>
      </w:pPr>
      <w:bookmarkStart w:id="89" w:name="_4222f117bb4a5e070a5715e68e908e07"/>
      <w:r>
        <w:t>REQ-NFC-ES-191 NFC device already linked to another Personal Profile -ON LINK current NFC to different Personal Profile option</w:t>
      </w:r>
    </w:p>
    <w:p w14:paraId="7D1F47DB" w14:textId="77777777" w:rsidR="00636515" w:rsidRDefault="00636515" w:rsidP="00636515">
      <w:pPr>
        <w:rPr>
          <w:rFonts w:cs="Arial"/>
        </w:rPr>
      </w:pPr>
      <w:r>
        <w:rPr>
          <w:rFonts w:cs="Arial"/>
        </w:rPr>
        <w:t>When the option "Link a different NFC device to current Personal Profile" is selected in the "Device is already linked with another profile" screen, the Display System shall transition back to "Personal Profile "Link a Device" screen.</w:t>
      </w:r>
    </w:p>
    <w:p w14:paraId="34149F4F" w14:textId="77777777" w:rsidR="00636515" w:rsidRDefault="00636515" w:rsidP="00636515">
      <w:pPr>
        <w:rPr>
          <w:rFonts w:cs="Arial"/>
        </w:rPr>
      </w:pPr>
      <w:r>
        <w:rPr>
          <w:rFonts w:cs="Arial"/>
        </w:rPr>
        <w:t>Note: the "Personal Profile "Link a Device" screen  wording or instructions may differ slightly from original screen, prioritizing requirements detailed in REQ. NFC Personal Profile Pairing process consistency</w:t>
      </w:r>
    </w:p>
    <w:p w14:paraId="16307231" w14:textId="77777777" w:rsidR="00636515" w:rsidRDefault="00636515" w:rsidP="00636515">
      <w:pPr>
        <w:rPr>
          <w:rFonts w:cs="Arial"/>
        </w:rPr>
      </w:pPr>
    </w:p>
    <w:p w14:paraId="5B998922" w14:textId="77777777" w:rsidR="00636515" w:rsidRDefault="00636515" w:rsidP="00636515">
      <w:pPr>
        <w:rPr>
          <w:rFonts w:cs="Arial"/>
        </w:rPr>
      </w:pPr>
      <w:r w:rsidRPr="008F2F56">
        <w:rPr>
          <w:rFonts w:cs="Arial"/>
          <w:b/>
        </w:rPr>
        <w:t>Rationale</w:t>
      </w:r>
      <w:r>
        <w:rPr>
          <w:rFonts w:cs="Arial"/>
        </w:rPr>
        <w:t xml:space="preserve">: </w:t>
      </w:r>
      <w:r w:rsidRPr="008F2F56">
        <w:rPr>
          <w:rFonts w:cs="Arial"/>
        </w:rPr>
        <w:t>Allow USER to link a different NFC device to current profile.</w:t>
      </w:r>
    </w:p>
    <w:p w14:paraId="2C2EB432" w14:textId="77777777" w:rsidR="00636515" w:rsidRDefault="00636515" w:rsidP="00636515">
      <w:pPr>
        <w:rPr>
          <w:rFonts w:cs="Arial"/>
        </w:rPr>
      </w:pPr>
    </w:p>
    <w:p w14:paraId="16C3A9A6" w14:textId="77777777" w:rsidR="00636515" w:rsidRPr="008F2F56" w:rsidRDefault="00636515" w:rsidP="00636515">
      <w:pPr>
        <w:rPr>
          <w:rFonts w:cs="Arial"/>
        </w:rPr>
      </w:pPr>
    </w:p>
    <w:p w14:paraId="0BD433CC" w14:textId="77777777" w:rsidR="00636515" w:rsidRPr="0017445F" w:rsidRDefault="00636515" w:rsidP="00636515">
      <w:pPr>
        <w:pStyle w:val="RERequirement"/>
        <w:shd w:val="clear" w:color="auto" w:fill="F2F2F2" w:themeFill="background1" w:themeFillShade="F2"/>
      </w:pPr>
      <w:r>
        <w:t>REQ-NFC-ES-198 Personal Profile NFC Pairing instructions</w:t>
      </w:r>
    </w:p>
    <w:p w14:paraId="66D3CCF5" w14:textId="77777777" w:rsidR="00636515" w:rsidRDefault="00636515" w:rsidP="00636515">
      <w:pPr>
        <w:rPr>
          <w:rFonts w:cs="Arial"/>
        </w:rPr>
      </w:pPr>
      <w:r>
        <w:rPr>
          <w:rFonts w:cs="Arial"/>
        </w:rPr>
        <w:t>The "Personal Profile "Link a Device" screen shall include instructions to pair an NFC device. The instructions shall include at minimum:</w:t>
      </w:r>
    </w:p>
    <w:p w14:paraId="666AC784" w14:textId="77777777" w:rsidR="00636515" w:rsidRDefault="00636515" w:rsidP="00636515">
      <w:pPr>
        <w:rPr>
          <w:rFonts w:cs="Arial"/>
        </w:rPr>
      </w:pPr>
      <w:r>
        <w:rPr>
          <w:rFonts w:cs="Arial"/>
        </w:rPr>
        <w:t>- Tap NFC device in interior reader</w:t>
      </w:r>
    </w:p>
    <w:p w14:paraId="2974FE1A" w14:textId="77777777" w:rsidR="00636515" w:rsidRDefault="00636515" w:rsidP="00636515">
      <w:pPr>
        <w:rPr>
          <w:rFonts w:cs="Arial"/>
        </w:rPr>
      </w:pPr>
      <w:r>
        <w:rPr>
          <w:rFonts w:cs="Arial"/>
        </w:rPr>
        <w:t>note: exact wording shall be reviewed by and concurred with HMI.</w:t>
      </w:r>
    </w:p>
    <w:p w14:paraId="0844FB8C" w14:textId="77777777" w:rsidR="00636515" w:rsidRDefault="00636515" w:rsidP="00636515">
      <w:pPr>
        <w:rPr>
          <w:rFonts w:cs="Arial"/>
        </w:rPr>
      </w:pPr>
    </w:p>
    <w:p w14:paraId="5972E401" w14:textId="77777777" w:rsidR="00636515" w:rsidRDefault="00636515" w:rsidP="00636515">
      <w:pPr>
        <w:rPr>
          <w:rFonts w:cs="Arial"/>
        </w:rPr>
      </w:pPr>
      <w:r w:rsidRPr="008F2F56">
        <w:rPr>
          <w:rFonts w:cs="Arial"/>
          <w:b/>
        </w:rPr>
        <w:t>Rationale</w:t>
      </w:r>
      <w:r>
        <w:rPr>
          <w:rFonts w:cs="Arial"/>
        </w:rPr>
        <w:t xml:space="preserve">: </w:t>
      </w:r>
      <w:r w:rsidRPr="008F2F56">
        <w:rPr>
          <w:rFonts w:cs="Arial"/>
        </w:rPr>
        <w:t>provide instructions on how to pair an NFC device to the users personal profiles</w:t>
      </w:r>
    </w:p>
    <w:p w14:paraId="27A1D268" w14:textId="77777777" w:rsidR="00636515" w:rsidRDefault="00636515" w:rsidP="00636515">
      <w:pPr>
        <w:rPr>
          <w:rFonts w:cs="Arial"/>
        </w:rPr>
      </w:pPr>
    </w:p>
    <w:p w14:paraId="0611A3AC" w14:textId="77777777" w:rsidR="00636515" w:rsidRPr="008F2F56" w:rsidRDefault="00636515" w:rsidP="00636515">
      <w:pPr>
        <w:rPr>
          <w:rFonts w:cs="Arial"/>
        </w:rPr>
      </w:pPr>
    </w:p>
    <w:p w14:paraId="75B8D8D5" w14:textId="77777777" w:rsidR="00636515" w:rsidRPr="0017445F" w:rsidRDefault="00636515" w:rsidP="00636515">
      <w:pPr>
        <w:pStyle w:val="RERequirement"/>
        <w:shd w:val="clear" w:color="auto" w:fill="F2F2F2" w:themeFill="background1" w:themeFillShade="F2"/>
      </w:pPr>
      <w:r>
        <w:t>REQ-NFC-ES-199 Personal Profile already has NFC device Paired</w:t>
      </w:r>
    </w:p>
    <w:p w14:paraId="4F635113" w14:textId="77777777" w:rsidR="00636515" w:rsidRDefault="00636515" w:rsidP="00636515">
      <w:pPr>
        <w:rPr>
          <w:rFonts w:cs="Arial"/>
        </w:rPr>
      </w:pPr>
      <w:r>
        <w:rPr>
          <w:rFonts w:cs="Arial"/>
        </w:rPr>
        <w:t>If the user has initiated the "Link a device" flow within the Personal Profiles menu for a Profile that already has an NFC Device associated to it, the Display system shall display an NFC Feature related center-stack pop-up which includes:</w:t>
      </w:r>
    </w:p>
    <w:p w14:paraId="302A1CBF" w14:textId="77777777" w:rsidR="00636515" w:rsidRDefault="00636515" w:rsidP="00636515">
      <w:pPr>
        <w:rPr>
          <w:rFonts w:cs="Arial"/>
        </w:rPr>
      </w:pPr>
    </w:p>
    <w:p w14:paraId="5A9D92DE" w14:textId="77777777" w:rsidR="00636515" w:rsidRDefault="00636515" w:rsidP="00636515">
      <w:pPr>
        <w:rPr>
          <w:rFonts w:cs="Arial"/>
        </w:rPr>
      </w:pPr>
      <w:r>
        <w:rPr>
          <w:rFonts w:cs="Arial"/>
        </w:rPr>
        <w:t>- Reason text: "Profile already associated to NFC Device"</w:t>
      </w:r>
    </w:p>
    <w:p w14:paraId="6A18336D" w14:textId="77777777" w:rsidR="00636515" w:rsidRDefault="00636515" w:rsidP="00636515">
      <w:pPr>
        <w:rPr>
          <w:rFonts w:cs="Arial"/>
        </w:rPr>
      </w:pPr>
      <w:r>
        <w:rPr>
          <w:rFonts w:cs="Arial"/>
        </w:rPr>
        <w:t>- Option to overwrite previous pairing</w:t>
      </w:r>
    </w:p>
    <w:p w14:paraId="3D79C233" w14:textId="77777777" w:rsidR="00636515" w:rsidRDefault="00636515" w:rsidP="00636515">
      <w:pPr>
        <w:rPr>
          <w:rFonts w:cs="Arial"/>
        </w:rPr>
      </w:pPr>
      <w:r>
        <w:rPr>
          <w:rFonts w:cs="Arial"/>
        </w:rPr>
        <w:t>- Option to skip pairing</w:t>
      </w:r>
    </w:p>
    <w:p w14:paraId="031C040F" w14:textId="77777777" w:rsidR="00636515" w:rsidRDefault="00636515" w:rsidP="00636515">
      <w:pPr>
        <w:rPr>
          <w:rFonts w:cs="Arial"/>
        </w:rPr>
      </w:pPr>
    </w:p>
    <w:p w14:paraId="64D46BA5" w14:textId="77777777" w:rsidR="00636515" w:rsidRDefault="00636515" w:rsidP="00636515">
      <w:pPr>
        <w:rPr>
          <w:rFonts w:cs="Arial"/>
        </w:rPr>
      </w:pPr>
      <w:r w:rsidRPr="008F2F56">
        <w:rPr>
          <w:rFonts w:cs="Arial"/>
          <w:b/>
        </w:rPr>
        <w:t>Rationale</w:t>
      </w:r>
      <w:r>
        <w:rPr>
          <w:rFonts w:cs="Arial"/>
        </w:rPr>
        <w:t xml:space="preserve">: </w:t>
      </w:r>
      <w:r w:rsidRPr="008F2F56">
        <w:rPr>
          <w:rFonts w:cs="Arial"/>
        </w:rPr>
        <w:t>inform USER that this Personal Profile already has a NFC device linked to it.</w:t>
      </w:r>
    </w:p>
    <w:p w14:paraId="44327BA0" w14:textId="77777777" w:rsidR="00636515" w:rsidRDefault="00636515" w:rsidP="00636515">
      <w:pPr>
        <w:rPr>
          <w:rFonts w:cs="Arial"/>
        </w:rPr>
      </w:pPr>
    </w:p>
    <w:p w14:paraId="5FBD7C12" w14:textId="77777777" w:rsidR="00636515" w:rsidRPr="008F2F56" w:rsidRDefault="00636515" w:rsidP="00636515">
      <w:pPr>
        <w:rPr>
          <w:rFonts w:cs="Arial"/>
        </w:rPr>
      </w:pPr>
    </w:p>
    <w:p w14:paraId="5537AC74" w14:textId="77777777" w:rsidR="00636515" w:rsidRPr="0017445F" w:rsidRDefault="00636515" w:rsidP="00636515">
      <w:pPr>
        <w:pStyle w:val="RERequirement"/>
        <w:shd w:val="clear" w:color="auto" w:fill="F2F2F2" w:themeFill="background1" w:themeFillShade="F2"/>
      </w:pPr>
      <w:r>
        <w:lastRenderedPageBreak/>
        <w:t>REQ-NFC-ES-200 NFC Feature enabled on Display system</w:t>
      </w:r>
    </w:p>
    <w:p w14:paraId="53DFD2A7" w14:textId="77777777" w:rsidR="00636515" w:rsidRDefault="00636515" w:rsidP="00636515">
      <w:pPr>
        <w:rPr>
          <w:rFonts w:cs="Arial"/>
        </w:rPr>
      </w:pPr>
      <w:r>
        <w:rPr>
          <w:rFonts w:cs="Arial"/>
        </w:rPr>
        <w:t xml:space="preserve">The Display System shall support all of the NFC Feature specific functionality while the "NFC Enabled" configuration parameter of the Display System is set to "Enabled" </w:t>
      </w:r>
    </w:p>
    <w:p w14:paraId="4CA13BD1" w14:textId="77777777" w:rsidR="00636515" w:rsidRDefault="00636515" w:rsidP="00636515">
      <w:pPr>
        <w:rPr>
          <w:rFonts w:cs="Arial"/>
        </w:rPr>
      </w:pPr>
    </w:p>
    <w:p w14:paraId="3AACBB10" w14:textId="77777777" w:rsidR="00636515" w:rsidRPr="0017445F" w:rsidRDefault="00636515" w:rsidP="00636515">
      <w:pPr>
        <w:pStyle w:val="RERequirement"/>
        <w:shd w:val="clear" w:color="auto" w:fill="F2F2F2" w:themeFill="background1" w:themeFillShade="F2"/>
      </w:pPr>
      <w:r>
        <w:t>REQ-NFC-ES-202 Personal Profile already has NFC  device Paired ON LINK current NFC to current Personal Profile option</w:t>
      </w:r>
    </w:p>
    <w:p w14:paraId="0F9117BA" w14:textId="77777777" w:rsidR="00636515" w:rsidRDefault="00636515" w:rsidP="00636515">
      <w:pPr>
        <w:rPr>
          <w:rFonts w:cs="Arial"/>
        </w:rPr>
      </w:pPr>
      <w:r>
        <w:rPr>
          <w:rFonts w:cs="Arial"/>
        </w:rPr>
        <w:t>When the option "Link current NFC Device to current Personal Profile" is selected in the "Profile already has NFC device" screen, the Display System shall sequentially complete the following:</w:t>
      </w:r>
    </w:p>
    <w:p w14:paraId="4C47F5EA" w14:textId="77777777" w:rsidR="00636515" w:rsidRDefault="00636515" w:rsidP="00636515">
      <w:pPr>
        <w:rPr>
          <w:rFonts w:cs="Arial"/>
        </w:rPr>
      </w:pPr>
      <w:r>
        <w:rPr>
          <w:rFonts w:cs="Arial"/>
        </w:rPr>
        <w:t>- Remove linkage of the current Personal Profile NFC device value property ESN</w:t>
      </w:r>
    </w:p>
    <w:p w14:paraId="7FB1E673" w14:textId="77777777" w:rsidR="00636515" w:rsidRDefault="00636515" w:rsidP="00636515">
      <w:pPr>
        <w:rPr>
          <w:rFonts w:cs="Arial"/>
        </w:rPr>
      </w:pPr>
      <w:r>
        <w:rPr>
          <w:rFonts w:cs="Arial"/>
        </w:rPr>
        <w:t>- Link the NFC tap message value property ESN to the current selected Personal Profile.</w:t>
      </w:r>
    </w:p>
    <w:p w14:paraId="66E2BED0" w14:textId="77777777" w:rsidR="00636515" w:rsidRDefault="00636515" w:rsidP="00636515">
      <w:pPr>
        <w:rPr>
          <w:rFonts w:cs="Arial"/>
        </w:rPr>
      </w:pPr>
      <w:r>
        <w:rPr>
          <w:rFonts w:cs="Arial"/>
        </w:rPr>
        <w:t>- transition to "Device successfully linked" screen.</w:t>
      </w:r>
    </w:p>
    <w:p w14:paraId="23BF2747" w14:textId="77777777" w:rsidR="00636515" w:rsidRDefault="00636515" w:rsidP="00636515">
      <w:pPr>
        <w:rPr>
          <w:rFonts w:cs="Arial"/>
        </w:rPr>
      </w:pPr>
    </w:p>
    <w:p w14:paraId="77528FFA" w14:textId="77777777" w:rsidR="00636515" w:rsidRDefault="00636515" w:rsidP="00636515">
      <w:pPr>
        <w:rPr>
          <w:rFonts w:cs="Arial"/>
        </w:rPr>
      </w:pPr>
      <w:r w:rsidRPr="008F2F56">
        <w:rPr>
          <w:rFonts w:cs="Arial"/>
          <w:b/>
        </w:rPr>
        <w:t>Rationale</w:t>
      </w:r>
      <w:r>
        <w:rPr>
          <w:rFonts w:cs="Arial"/>
        </w:rPr>
        <w:t xml:space="preserve">: </w:t>
      </w:r>
      <w:r w:rsidRPr="008F2F56">
        <w:rPr>
          <w:rFonts w:cs="Arial"/>
        </w:rPr>
        <w:t>Allow USER to link current NFC device to current profile.</w:t>
      </w:r>
    </w:p>
    <w:p w14:paraId="356A6B13" w14:textId="77777777" w:rsidR="00636515" w:rsidRDefault="00636515" w:rsidP="00636515">
      <w:pPr>
        <w:rPr>
          <w:rFonts w:cs="Arial"/>
        </w:rPr>
      </w:pPr>
    </w:p>
    <w:p w14:paraId="4E9A781E" w14:textId="77777777" w:rsidR="00636515" w:rsidRPr="008F2F56" w:rsidRDefault="00636515" w:rsidP="00636515">
      <w:pPr>
        <w:rPr>
          <w:rFonts w:cs="Arial"/>
        </w:rPr>
      </w:pPr>
    </w:p>
    <w:p w14:paraId="1C1E7B39" w14:textId="77777777" w:rsidR="00636515" w:rsidRPr="0017445F" w:rsidRDefault="00636515" w:rsidP="00636515">
      <w:pPr>
        <w:pStyle w:val="RERequirement"/>
        <w:shd w:val="clear" w:color="auto" w:fill="F2F2F2" w:themeFill="background1" w:themeFillShade="F2"/>
      </w:pPr>
      <w:r>
        <w:t>REQ-NFC-ES-203 Personal Profile already has NFC  device Paired ON LINK current NFC to different Personal Profile option</w:t>
      </w:r>
    </w:p>
    <w:p w14:paraId="5869F5E0" w14:textId="77777777" w:rsidR="00636515" w:rsidRDefault="00636515" w:rsidP="00636515">
      <w:pPr>
        <w:rPr>
          <w:rFonts w:cs="Arial"/>
        </w:rPr>
      </w:pPr>
      <w:r>
        <w:rPr>
          <w:rFonts w:cs="Arial"/>
        </w:rPr>
        <w:t>When the option "Link NFC Device to different Personal Profile" is selected in the "Profile already has NFC device" screen, the Display System shall transition back to "Personal Profile "Link a Device" screen.</w:t>
      </w:r>
    </w:p>
    <w:p w14:paraId="740A66BE" w14:textId="77777777" w:rsidR="00636515" w:rsidRDefault="00636515" w:rsidP="00636515">
      <w:pPr>
        <w:rPr>
          <w:rFonts w:cs="Arial"/>
        </w:rPr>
      </w:pPr>
      <w:r>
        <w:rPr>
          <w:rFonts w:cs="Arial"/>
        </w:rPr>
        <w:t>Note: the "Personal Profile "Link a Device" screen  wording or instructions may differ slightly from original screen, prioritizing requirements detailed in REQ. NFC Personal Profile Pairing process consistency</w:t>
      </w:r>
    </w:p>
    <w:p w14:paraId="4E147518" w14:textId="77777777" w:rsidR="00636515" w:rsidRDefault="00636515" w:rsidP="00636515">
      <w:pPr>
        <w:rPr>
          <w:rFonts w:cs="Arial"/>
        </w:rPr>
      </w:pPr>
    </w:p>
    <w:p w14:paraId="01DCED1E" w14:textId="77777777" w:rsidR="00636515" w:rsidRDefault="00636515" w:rsidP="00636515">
      <w:pPr>
        <w:rPr>
          <w:rFonts w:cs="Arial"/>
        </w:rPr>
      </w:pPr>
      <w:r w:rsidRPr="008F2F56">
        <w:rPr>
          <w:rFonts w:cs="Arial"/>
          <w:b/>
        </w:rPr>
        <w:t>Rationale</w:t>
      </w:r>
      <w:r>
        <w:rPr>
          <w:rFonts w:cs="Arial"/>
        </w:rPr>
        <w:t xml:space="preserve">: </w:t>
      </w:r>
      <w:r w:rsidRPr="008F2F56">
        <w:rPr>
          <w:rFonts w:cs="Arial"/>
        </w:rPr>
        <w:t>Allow USER to link a different NFC device to current profile.</w:t>
      </w:r>
    </w:p>
    <w:p w14:paraId="138151BF" w14:textId="77777777" w:rsidR="00636515" w:rsidRDefault="00636515" w:rsidP="00636515">
      <w:pPr>
        <w:rPr>
          <w:rFonts w:cs="Arial"/>
        </w:rPr>
      </w:pPr>
    </w:p>
    <w:p w14:paraId="6329C88E" w14:textId="77777777" w:rsidR="00636515" w:rsidRPr="008F2F56" w:rsidRDefault="00636515" w:rsidP="00636515">
      <w:pPr>
        <w:rPr>
          <w:rFonts w:cs="Arial"/>
        </w:rPr>
      </w:pPr>
    </w:p>
    <w:p w14:paraId="3203534E" w14:textId="77777777" w:rsidR="001F5E54" w:rsidRPr="0017445F" w:rsidRDefault="006E25A5" w:rsidP="001F5E54">
      <w:pPr>
        <w:pStyle w:val="RERequirement"/>
        <w:shd w:val="clear" w:color="auto" w:fill="F2F2F2" w:themeFill="background1" w:themeFillShade="F2"/>
      </w:pPr>
      <w:r>
        <w:t>REQ-NFC-ES-220</w:t>
      </w:r>
      <w:bookmarkEnd w:id="89"/>
      <w:r w:rsidR="00AE04B0">
        <w:t xml:space="preserve"> Successful NFC Device link to current Personal Profile</w:t>
      </w:r>
    </w:p>
    <w:p w14:paraId="449FB8AB" w14:textId="77777777" w:rsidR="001F5E54" w:rsidRDefault="00AE04B0" w:rsidP="001F5E54">
      <w:pPr>
        <w:rPr>
          <w:rFonts w:cs="Arial"/>
        </w:rPr>
      </w:pPr>
      <w:r>
        <w:rPr>
          <w:rFonts w:cs="Arial"/>
        </w:rPr>
        <w:t>When the  CONDITIONS below are met, the Display System shall display the "Device successfully linked " screen after completing the following sequential ACTIONS:</w:t>
      </w:r>
    </w:p>
    <w:p w14:paraId="3E7C5016" w14:textId="77777777" w:rsidR="001F5E54" w:rsidRDefault="00AE04B0" w:rsidP="001F5E54">
      <w:pPr>
        <w:rPr>
          <w:rFonts w:cs="Arial"/>
        </w:rPr>
      </w:pPr>
      <w:r>
        <w:rPr>
          <w:rFonts w:cs="Arial"/>
        </w:rPr>
        <w:t>CONDITIONS:</w:t>
      </w:r>
    </w:p>
    <w:p w14:paraId="42193F46" w14:textId="77777777" w:rsidR="001F5E54" w:rsidRDefault="00AE04B0" w:rsidP="001F5E54">
      <w:pPr>
        <w:rPr>
          <w:rFonts w:cs="Arial"/>
        </w:rPr>
      </w:pPr>
      <w:r>
        <w:rPr>
          <w:rFonts w:cs="Arial"/>
        </w:rPr>
        <w:t>- current screen == "Personal Profile "Link a Device" , AND</w:t>
      </w:r>
    </w:p>
    <w:p w14:paraId="5D9D2DC1" w14:textId="77777777" w:rsidR="001F5E54" w:rsidRDefault="00AE04B0" w:rsidP="001F5E54">
      <w:pPr>
        <w:rPr>
          <w:rFonts w:cs="Arial"/>
        </w:rPr>
      </w:pPr>
      <w:r>
        <w:rPr>
          <w:rFonts w:cs="Arial"/>
        </w:rPr>
        <w:t>- NFC tap message signal  "Paired" == True, AND</w:t>
      </w:r>
    </w:p>
    <w:p w14:paraId="71F13055" w14:textId="77777777" w:rsidR="001F5E54" w:rsidRDefault="00AE04B0" w:rsidP="001F5E54">
      <w:pPr>
        <w:rPr>
          <w:rFonts w:cs="Arial"/>
        </w:rPr>
      </w:pPr>
      <w:r>
        <w:rPr>
          <w:rFonts w:cs="Arial"/>
        </w:rPr>
        <w:t>- NFC Tap Message "FESN" signal value not currently paired to any other Personal Profile AND</w:t>
      </w:r>
    </w:p>
    <w:p w14:paraId="4CD82A4F" w14:textId="77777777" w:rsidR="001F5E54" w:rsidRDefault="00AE04B0" w:rsidP="001F5E54">
      <w:pPr>
        <w:rPr>
          <w:rFonts w:cs="Arial"/>
        </w:rPr>
      </w:pPr>
      <w:r>
        <w:rPr>
          <w:rFonts w:cs="Arial"/>
        </w:rPr>
        <w:t>- Selected Personal Profile not already associated to an NFC device</w:t>
      </w:r>
    </w:p>
    <w:p w14:paraId="1BDBF53D" w14:textId="77777777" w:rsidR="001F5E54" w:rsidRDefault="00AE04B0" w:rsidP="001F5E54">
      <w:pPr>
        <w:rPr>
          <w:rFonts w:cs="Arial"/>
        </w:rPr>
      </w:pPr>
      <w:r>
        <w:rPr>
          <w:rFonts w:cs="Arial"/>
        </w:rPr>
        <w:t>ACTIONS:</w:t>
      </w:r>
    </w:p>
    <w:p w14:paraId="605BE526" w14:textId="77777777" w:rsidR="001F5E54" w:rsidRDefault="00AE04B0" w:rsidP="001F5E54">
      <w:pPr>
        <w:rPr>
          <w:rFonts w:cs="Arial"/>
        </w:rPr>
      </w:pPr>
      <w:r>
        <w:rPr>
          <w:rFonts w:cs="Arial"/>
        </w:rPr>
        <w:t>- Link the current NFC tap message value property ESN to the current selected Personal Profile.</w:t>
      </w:r>
    </w:p>
    <w:p w14:paraId="4072C14A" w14:textId="77777777" w:rsidR="001F5E54" w:rsidRDefault="001F5E54" w:rsidP="001F5E54">
      <w:pPr>
        <w:rPr>
          <w:rFonts w:cs="Arial"/>
        </w:rPr>
      </w:pPr>
    </w:p>
    <w:p w14:paraId="0D6E0F99" w14:textId="77777777" w:rsidR="008F2F56" w:rsidRDefault="008F2F56" w:rsidP="008F2F56">
      <w:pPr>
        <w:rPr>
          <w:rFonts w:cs="Arial"/>
        </w:rPr>
      </w:pPr>
      <w:r w:rsidRPr="008F2F56">
        <w:rPr>
          <w:rFonts w:cs="Arial"/>
          <w:b/>
        </w:rPr>
        <w:t>Rationale</w:t>
      </w:r>
      <w:r>
        <w:rPr>
          <w:rFonts w:cs="Arial"/>
        </w:rPr>
        <w:t xml:space="preserve">: </w:t>
      </w:r>
      <w:r w:rsidRPr="008F2F56">
        <w:rPr>
          <w:rFonts w:cs="Arial"/>
        </w:rPr>
        <w:t>Allow USER to link current NFC device to current profile.</w:t>
      </w:r>
    </w:p>
    <w:p w14:paraId="525920A5" w14:textId="77777777" w:rsidR="00170477" w:rsidRDefault="00170477" w:rsidP="008F2F56">
      <w:pPr>
        <w:rPr>
          <w:rFonts w:cs="Arial"/>
        </w:rPr>
      </w:pPr>
    </w:p>
    <w:p w14:paraId="40463F65" w14:textId="4E4B03E3" w:rsidR="0067084C" w:rsidRDefault="0067084C">
      <w:pPr>
        <w:overflowPunct/>
        <w:autoSpaceDE/>
        <w:autoSpaceDN/>
        <w:adjustRightInd/>
        <w:textAlignment w:val="auto"/>
        <w:rPr>
          <w:rFonts w:cs="Arial"/>
        </w:rPr>
      </w:pPr>
      <w:r>
        <w:rPr>
          <w:rFonts w:cs="Arial"/>
        </w:rPr>
        <w:br w:type="page"/>
      </w:r>
    </w:p>
    <w:p w14:paraId="2EE0EBF0" w14:textId="77777777" w:rsidR="00170477" w:rsidRPr="008F2F56" w:rsidRDefault="00170477" w:rsidP="008F2F56">
      <w:pPr>
        <w:rPr>
          <w:rFonts w:cs="Arial"/>
        </w:rPr>
      </w:pPr>
    </w:p>
    <w:p w14:paraId="74AF5E6C" w14:textId="77777777" w:rsidR="00C06292" w:rsidRDefault="004F3039" w:rsidP="00C06292">
      <w:pPr>
        <w:pStyle w:val="Heading2"/>
      </w:pPr>
      <w:bookmarkStart w:id="90" w:name="_Toc49176867"/>
      <w:r w:rsidRPr="00574E26">
        <w:t>Remove NFC Key Inner STM</w:t>
      </w:r>
      <w:bookmarkEnd w:id="90"/>
    </w:p>
    <w:p w14:paraId="06C65571" w14:textId="77777777" w:rsidR="00C06292" w:rsidRDefault="00C06292" w:rsidP="00C06292"/>
    <w:p w14:paraId="01C87B70" w14:textId="77777777" w:rsidR="00C06292" w:rsidRPr="00F96B40" w:rsidRDefault="00C06292" w:rsidP="00C06292">
      <w:pPr>
        <w:jc w:val="center"/>
      </w:pPr>
      <w:r>
        <w:rPr>
          <w:noProof/>
        </w:rPr>
        <w:drawing>
          <wp:inline distT="0" distB="0" distL="0" distR="0" wp14:anchorId="696FA203" wp14:editId="7AA7401A">
            <wp:extent cx="6466204" cy="7255899"/>
            <wp:effectExtent l="0" t="0" r="0" b="0"/>
            <wp:docPr id="15" name="Picture 333680277.png" descr="33368027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333680277.png"/>
                    <pic:cNvPicPr/>
                  </pic:nvPicPr>
                  <pic:blipFill>
                    <a:blip r:embed="rId24" cstate="print"/>
                    <a:stretch>
                      <a:fillRect/>
                    </a:stretch>
                  </pic:blipFill>
                  <pic:spPr>
                    <a:xfrm>
                      <a:off x="0" y="0"/>
                      <a:ext cx="6466204" cy="7255899"/>
                    </a:xfrm>
                    <a:prstGeom prst="rect">
                      <a:avLst/>
                    </a:prstGeom>
                  </pic:spPr>
                </pic:pic>
              </a:graphicData>
            </a:graphic>
          </wp:inline>
        </w:drawing>
      </w:r>
    </w:p>
    <w:p w14:paraId="033431B0" w14:textId="77777777" w:rsidR="00C06292" w:rsidRPr="00041150" w:rsidRDefault="00C06292" w:rsidP="00C06292">
      <w:pPr>
        <w:pStyle w:val="Caption"/>
      </w:pPr>
      <w:bookmarkStart w:id="91" w:name="_Toc49176880"/>
      <w:r w:rsidRPr="00041150">
        <w:t xml:space="preserve">Figure </w:t>
      </w:r>
      <w:r>
        <w:rPr>
          <w:noProof/>
        </w:rPr>
        <w:fldChar w:fldCharType="begin"/>
      </w:r>
      <w:r>
        <w:rPr>
          <w:noProof/>
        </w:rPr>
        <w:instrText xml:space="preserve"> SEQ Figure \* ARABIC </w:instrText>
      </w:r>
      <w:r>
        <w:rPr>
          <w:noProof/>
        </w:rPr>
        <w:fldChar w:fldCharType="separate"/>
      </w:r>
      <w:r>
        <w:rPr>
          <w:noProof/>
        </w:rPr>
        <w:t>5</w:t>
      </w:r>
      <w:r>
        <w:rPr>
          <w:noProof/>
        </w:rPr>
        <w:fldChar w:fldCharType="end"/>
      </w:r>
      <w:r w:rsidRPr="00041150">
        <w:t xml:space="preserve">: </w:t>
      </w:r>
      <w:r w:rsidRPr="00574E26">
        <w:t>Remove NFC Key Inner STM</w:t>
      </w:r>
      <w:bookmarkEnd w:id="91"/>
    </w:p>
    <w:p w14:paraId="0462D0AF" w14:textId="77777777" w:rsidR="00716D8C" w:rsidRDefault="00716D8C" w:rsidP="00C06292"/>
    <w:p w14:paraId="5DEC8656" w14:textId="77777777" w:rsidR="00716D8C" w:rsidRDefault="00716D8C" w:rsidP="00CB0674">
      <w:pPr>
        <w:pStyle w:val="Heading3"/>
      </w:pPr>
      <w:bookmarkStart w:id="92" w:name="_Toc49176868"/>
      <w:r w:rsidRPr="00574E26">
        <w:t>Remove NFC Key Inner STM</w:t>
      </w:r>
      <w:r>
        <w:t xml:space="preserve"> states</w:t>
      </w:r>
      <w:bookmarkEnd w:id="92"/>
    </w:p>
    <w:p w14:paraId="55EA6F5D" w14:textId="77777777" w:rsidR="00716D8C" w:rsidRDefault="00716D8C" w:rsidP="00C06292"/>
    <w:tbl>
      <w:tblPr>
        <w:tblStyle w:val="TableGrid"/>
        <w:tblW w:w="10165" w:type="dxa"/>
        <w:tblInd w:w="0" w:type="dxa"/>
        <w:tblLayout w:type="fixed"/>
        <w:tblCellMar>
          <w:left w:w="115" w:type="dxa"/>
          <w:right w:w="115" w:type="dxa"/>
        </w:tblCellMar>
        <w:tblLook w:val="04A0" w:firstRow="1" w:lastRow="0" w:firstColumn="1" w:lastColumn="0" w:noHBand="0" w:noVBand="1"/>
      </w:tblPr>
      <w:tblGrid>
        <w:gridCol w:w="4585"/>
        <w:gridCol w:w="5580"/>
      </w:tblGrid>
      <w:tr w:rsidR="00C06292" w14:paraId="2C87E72B" w14:textId="77777777" w:rsidTr="001D69E3">
        <w:tc>
          <w:tcPr>
            <w:tcW w:w="4585" w:type="dxa"/>
            <w:shd w:val="clear" w:color="auto" w:fill="D9D9D9" w:themeFill="background1" w:themeFillShade="D9"/>
          </w:tcPr>
          <w:p w14:paraId="1DBF38E0" w14:textId="77777777" w:rsidR="00C06292" w:rsidRPr="00E52B4D" w:rsidRDefault="00C06292" w:rsidP="00C20662">
            <w:pPr>
              <w:rPr>
                <w:b/>
              </w:rPr>
            </w:pPr>
            <w:r w:rsidRPr="00E52B4D">
              <w:rPr>
                <w:b/>
              </w:rPr>
              <w:lastRenderedPageBreak/>
              <w:t>State</w:t>
            </w:r>
          </w:p>
        </w:tc>
        <w:tc>
          <w:tcPr>
            <w:tcW w:w="5580" w:type="dxa"/>
            <w:shd w:val="clear" w:color="auto" w:fill="D9D9D9" w:themeFill="background1" w:themeFillShade="D9"/>
          </w:tcPr>
          <w:p w14:paraId="2A161748" w14:textId="77777777" w:rsidR="00C06292" w:rsidRPr="00E52B4D" w:rsidRDefault="00C06292" w:rsidP="00C20662">
            <w:pPr>
              <w:rPr>
                <w:b/>
              </w:rPr>
            </w:pPr>
            <w:r>
              <w:rPr>
                <w:b/>
              </w:rPr>
              <w:t xml:space="preserve">Requirements Reference </w:t>
            </w:r>
            <w:r w:rsidRPr="003036CD">
              <w:t>(optional)</w:t>
            </w:r>
          </w:p>
        </w:tc>
      </w:tr>
      <w:tr w:rsidR="00C06292" w14:paraId="3E8B6E7D" w14:textId="77777777" w:rsidTr="001D69E3">
        <w:tc>
          <w:tcPr>
            <w:tcW w:w="4585" w:type="dxa"/>
          </w:tcPr>
          <w:p w14:paraId="74BC376E" w14:textId="78211990" w:rsidR="00C06292" w:rsidRDefault="00C06292" w:rsidP="00C20662">
            <w:pPr>
              <w:tabs>
                <w:tab w:val="left" w:pos="960"/>
              </w:tabs>
            </w:pPr>
            <w:bookmarkStart w:id="93" w:name="_4df2c5b5efd0b9864943b62915e036e1"/>
            <w:r>
              <w:t>Error - can't delete the key you used to start the vehicle</w:t>
            </w:r>
            <w:bookmarkEnd w:id="93"/>
          </w:p>
        </w:tc>
        <w:tc>
          <w:tcPr>
            <w:tcW w:w="5580" w:type="dxa"/>
          </w:tcPr>
          <w:p w14:paraId="7B6DCE2C" w14:textId="77777777" w:rsidR="00C06292" w:rsidRDefault="00C06292" w:rsidP="00C06292">
            <w:pPr>
              <w:pStyle w:val="ListParagraph"/>
              <w:numPr>
                <w:ilvl w:val="0"/>
                <w:numId w:val="18"/>
              </w:numPr>
              <w:overflowPunct/>
              <w:autoSpaceDE/>
              <w:autoSpaceDN/>
              <w:adjustRightInd/>
              <w:ind w:left="196" w:hanging="142"/>
              <w:contextualSpacing/>
              <w:textAlignment w:val="auto"/>
            </w:pPr>
            <w:r>
              <w:t>ID=</w:t>
            </w:r>
            <w:r w:rsidRPr="002325DE">
              <w:t>REQ-NFC-ES-243</w:t>
            </w:r>
            <w:r>
              <w:t xml:space="preserve"> : </w:t>
            </w:r>
            <w:r w:rsidRPr="002325DE">
              <w:t>Error Screen: Selecting "Delete Key" Button for key used to start the vehicle</w:t>
            </w:r>
          </w:p>
        </w:tc>
      </w:tr>
      <w:tr w:rsidR="00C06292" w14:paraId="454E4190" w14:textId="77777777" w:rsidTr="001D69E3">
        <w:tc>
          <w:tcPr>
            <w:tcW w:w="4585" w:type="dxa"/>
          </w:tcPr>
          <w:p w14:paraId="061A78AC" w14:textId="1DDC25A2" w:rsidR="00C06292" w:rsidRDefault="00C06292" w:rsidP="00C20662">
            <w:pPr>
              <w:tabs>
                <w:tab w:val="left" w:pos="960"/>
              </w:tabs>
            </w:pPr>
            <w:bookmarkStart w:id="94" w:name="_9242340340924ddc01a6f9e8dff3a841"/>
            <w:r>
              <w:t>Error - MyKey can't be used to add/remove NFC keys</w:t>
            </w:r>
            <w:bookmarkEnd w:id="94"/>
          </w:p>
        </w:tc>
        <w:tc>
          <w:tcPr>
            <w:tcW w:w="5580" w:type="dxa"/>
          </w:tcPr>
          <w:p w14:paraId="0A038D3E" w14:textId="77777777" w:rsidR="007C3B2A" w:rsidRDefault="007C3B2A"/>
        </w:tc>
      </w:tr>
      <w:tr w:rsidR="00C06292" w14:paraId="33E6D4BA" w14:textId="77777777" w:rsidTr="001D69E3">
        <w:tc>
          <w:tcPr>
            <w:tcW w:w="4585" w:type="dxa"/>
          </w:tcPr>
          <w:p w14:paraId="66361A6F" w14:textId="7E383932" w:rsidR="00C06292" w:rsidRDefault="00C06292" w:rsidP="00C20662">
            <w:pPr>
              <w:tabs>
                <w:tab w:val="left" w:pos="960"/>
              </w:tabs>
            </w:pPr>
            <w:bookmarkStart w:id="95" w:name="_48595671329668192226bb9c54efe4a0"/>
            <w:r>
              <w:t>Remove NFC Card - Confirm Delete</w:t>
            </w:r>
            <w:bookmarkEnd w:id="95"/>
          </w:p>
        </w:tc>
        <w:tc>
          <w:tcPr>
            <w:tcW w:w="5580" w:type="dxa"/>
          </w:tcPr>
          <w:p w14:paraId="71B47B30" w14:textId="77777777" w:rsidR="00C06292" w:rsidRDefault="00C06292" w:rsidP="00C06292">
            <w:pPr>
              <w:pStyle w:val="ListParagraph"/>
              <w:numPr>
                <w:ilvl w:val="0"/>
                <w:numId w:val="18"/>
              </w:numPr>
              <w:overflowPunct/>
              <w:autoSpaceDE/>
              <w:autoSpaceDN/>
              <w:adjustRightInd/>
              <w:ind w:left="196" w:hanging="142"/>
              <w:contextualSpacing/>
              <w:textAlignment w:val="auto"/>
            </w:pPr>
            <w:r>
              <w:t>ID=</w:t>
            </w:r>
            <w:r w:rsidRPr="002325DE">
              <w:t>REQ-NFC-ES-166</w:t>
            </w:r>
            <w:r>
              <w:t xml:space="preserve"> : </w:t>
            </w:r>
            <w:r w:rsidRPr="002325DE">
              <w:t>Display System: Confirmation Screen when NFC Key Deletion  is requested</w:t>
            </w:r>
          </w:p>
        </w:tc>
      </w:tr>
      <w:tr w:rsidR="00C06292" w14:paraId="5306CEB5" w14:textId="77777777" w:rsidTr="001D69E3">
        <w:tc>
          <w:tcPr>
            <w:tcW w:w="4585" w:type="dxa"/>
          </w:tcPr>
          <w:p w14:paraId="397BB9D0" w14:textId="3618C1DC" w:rsidR="00C06292" w:rsidRDefault="00C06292" w:rsidP="00C20662">
            <w:pPr>
              <w:tabs>
                <w:tab w:val="left" w:pos="960"/>
              </w:tabs>
            </w:pPr>
            <w:bookmarkStart w:id="96" w:name="_636d4c3ac856b6238391e745a581c218"/>
            <w:r>
              <w:t>Remove NFC Card - request has been sent</w:t>
            </w:r>
            <w:bookmarkEnd w:id="96"/>
          </w:p>
        </w:tc>
        <w:tc>
          <w:tcPr>
            <w:tcW w:w="5580" w:type="dxa"/>
          </w:tcPr>
          <w:p w14:paraId="03F5EE91" w14:textId="77777777" w:rsidR="00C06292" w:rsidRDefault="00C06292" w:rsidP="00C06292">
            <w:pPr>
              <w:pStyle w:val="ListParagraph"/>
              <w:numPr>
                <w:ilvl w:val="0"/>
                <w:numId w:val="18"/>
              </w:numPr>
              <w:overflowPunct/>
              <w:autoSpaceDE/>
              <w:autoSpaceDN/>
              <w:adjustRightInd/>
              <w:ind w:left="196" w:hanging="142"/>
              <w:contextualSpacing/>
              <w:textAlignment w:val="auto"/>
            </w:pPr>
            <w:r>
              <w:t>ID=</w:t>
            </w:r>
            <w:r w:rsidRPr="002325DE">
              <w:t>REQ-NFC-ES-170</w:t>
            </w:r>
            <w:r>
              <w:t xml:space="preserve"> : </w:t>
            </w:r>
            <w:r w:rsidRPr="002325DE">
              <w:t>Display System: Success screen after user confirms NFC Key Card Delete request</w:t>
            </w:r>
          </w:p>
          <w:p w14:paraId="0CCDECEC" w14:textId="77777777" w:rsidR="00C06292" w:rsidRDefault="00C06292" w:rsidP="00C06292">
            <w:pPr>
              <w:pStyle w:val="ListParagraph"/>
              <w:numPr>
                <w:ilvl w:val="0"/>
                <w:numId w:val="18"/>
              </w:numPr>
              <w:overflowPunct/>
              <w:autoSpaceDE/>
              <w:autoSpaceDN/>
              <w:adjustRightInd/>
              <w:ind w:left="196" w:hanging="142"/>
              <w:contextualSpacing/>
              <w:textAlignment w:val="auto"/>
            </w:pPr>
            <w:r>
              <w:t>ID=</w:t>
            </w:r>
            <w:r w:rsidRPr="002325DE">
              <w:t>REQ-NFC-ES-228</w:t>
            </w:r>
            <w:r>
              <w:t xml:space="preserve"> : </w:t>
            </w:r>
            <w:r w:rsidRPr="002325DE">
              <w:t>Remove NFC Card - send HMI Command Request</w:t>
            </w:r>
          </w:p>
        </w:tc>
      </w:tr>
    </w:tbl>
    <w:p w14:paraId="4734DFB4" w14:textId="2F58D3FC" w:rsidR="00C06292" w:rsidRPr="00041150" w:rsidRDefault="00C06292" w:rsidP="00C06292">
      <w:pPr>
        <w:pStyle w:val="Caption"/>
      </w:pPr>
      <w:bookmarkStart w:id="97" w:name="_Toc49176885"/>
      <w:r w:rsidRPr="00041150">
        <w:t xml:space="preserve">Table </w:t>
      </w:r>
      <w:r>
        <w:rPr>
          <w:noProof/>
        </w:rPr>
        <w:fldChar w:fldCharType="begin"/>
      </w:r>
      <w:r>
        <w:rPr>
          <w:noProof/>
        </w:rPr>
        <w:instrText xml:space="preserve"> SEQ Table \* ARABIC </w:instrText>
      </w:r>
      <w:r>
        <w:rPr>
          <w:noProof/>
        </w:rPr>
        <w:fldChar w:fldCharType="separate"/>
      </w:r>
      <w:r w:rsidR="00CC2BE6">
        <w:rPr>
          <w:noProof/>
        </w:rPr>
        <w:t>5</w:t>
      </w:r>
      <w:r>
        <w:rPr>
          <w:noProof/>
        </w:rPr>
        <w:fldChar w:fldCharType="end"/>
      </w:r>
      <w:r w:rsidRPr="00041150">
        <w:t>: Operation Modes and States</w:t>
      </w:r>
      <w:r>
        <w:t xml:space="preserve"> on </w:t>
      </w:r>
      <w:r w:rsidRPr="00574E26">
        <w:t>Remove NFC Key Inner STM</w:t>
      </w:r>
      <w:bookmarkEnd w:id="97"/>
    </w:p>
    <w:p w14:paraId="5276D016" w14:textId="77777777" w:rsidR="00C06292" w:rsidRDefault="00C06292" w:rsidP="00C06292">
      <w:pPr>
        <w:pStyle w:val="Caption"/>
      </w:pPr>
    </w:p>
    <w:p w14:paraId="3319B1B6" w14:textId="77777777" w:rsidR="00D84FEA" w:rsidRDefault="00D84FEA" w:rsidP="00CB0674">
      <w:pPr>
        <w:pStyle w:val="Heading3"/>
      </w:pPr>
      <w:bookmarkStart w:id="98" w:name="_Toc49176869"/>
      <w:r w:rsidRPr="00574E26">
        <w:t>Remove NFC Key Inner STM</w:t>
      </w:r>
      <w:r>
        <w:t xml:space="preserve"> requirements</w:t>
      </w:r>
      <w:bookmarkEnd w:id="98"/>
    </w:p>
    <w:p w14:paraId="424831C3" w14:textId="77777777" w:rsidR="00636515" w:rsidRPr="0017445F" w:rsidRDefault="00636515" w:rsidP="00636515">
      <w:pPr>
        <w:pStyle w:val="RERequirement"/>
        <w:shd w:val="clear" w:color="auto" w:fill="F2F2F2" w:themeFill="background1" w:themeFillShade="F2"/>
      </w:pPr>
      <w:bookmarkStart w:id="99" w:name="_6d35e99dc7257d83cd569cccf2bb3886"/>
      <w:r>
        <w:t>REQ-NFC-ES-166 Display System: Confirmation Screen when NFC Key Deletion  is requested</w:t>
      </w:r>
    </w:p>
    <w:p w14:paraId="66A9DCFB" w14:textId="77777777" w:rsidR="00636515" w:rsidRDefault="00636515" w:rsidP="00636515">
      <w:pPr>
        <w:rPr>
          <w:rFonts w:cs="Arial"/>
        </w:rPr>
      </w:pPr>
      <w:r>
        <w:rPr>
          <w:rFonts w:cs="Arial"/>
        </w:rPr>
        <w:t xml:space="preserve">After the "Delete Key" button is pressed, and the conditions to allow deletion are true (per REQ-NFC-ES-165) the NFC Display System shall display an NFC Feature related center-stack pop-up asking the user to confirm deletion. </w:t>
      </w:r>
    </w:p>
    <w:p w14:paraId="1D8F6C8A" w14:textId="77777777" w:rsidR="00636515" w:rsidRDefault="00636515" w:rsidP="00636515">
      <w:pPr>
        <w:rPr>
          <w:rFonts w:cs="Arial"/>
        </w:rPr>
      </w:pPr>
    </w:p>
    <w:p w14:paraId="2243BE6E" w14:textId="77777777" w:rsidR="00636515" w:rsidRDefault="00636515" w:rsidP="00636515">
      <w:pPr>
        <w:rPr>
          <w:rFonts w:cs="Arial"/>
        </w:rPr>
      </w:pPr>
      <w:r w:rsidRPr="008F2F56">
        <w:rPr>
          <w:rFonts w:cs="Arial"/>
          <w:b/>
        </w:rPr>
        <w:t>Rationale</w:t>
      </w:r>
      <w:r>
        <w:rPr>
          <w:rFonts w:cs="Arial"/>
        </w:rPr>
        <w:t xml:space="preserve">: </w:t>
      </w:r>
      <w:r w:rsidRPr="008F2F56">
        <w:rPr>
          <w:rFonts w:cs="Arial"/>
        </w:rPr>
        <w:t>Requires user to confirm they really wanted to delete an NFC Key Card</w:t>
      </w:r>
    </w:p>
    <w:p w14:paraId="1BED42B4" w14:textId="77777777" w:rsidR="00636515" w:rsidRDefault="00636515" w:rsidP="00636515">
      <w:pPr>
        <w:rPr>
          <w:rFonts w:cs="Arial"/>
        </w:rPr>
      </w:pPr>
    </w:p>
    <w:p w14:paraId="7824A477" w14:textId="77777777" w:rsidR="00636515" w:rsidRPr="008F2F56" w:rsidRDefault="00636515" w:rsidP="00636515">
      <w:pPr>
        <w:rPr>
          <w:rFonts w:cs="Arial"/>
        </w:rPr>
      </w:pPr>
    </w:p>
    <w:p w14:paraId="076CD385" w14:textId="77777777" w:rsidR="00636515" w:rsidRPr="0017445F" w:rsidRDefault="00636515" w:rsidP="00636515">
      <w:pPr>
        <w:pStyle w:val="RERequirement"/>
        <w:shd w:val="clear" w:color="auto" w:fill="F2F2F2" w:themeFill="background1" w:themeFillShade="F2"/>
      </w:pPr>
      <w:r>
        <w:t>REQ-NFC-ES-170 Display System: Success screen after user confirms NFC Key Card Delete request</w:t>
      </w:r>
    </w:p>
    <w:p w14:paraId="74FB4472" w14:textId="77777777" w:rsidR="00636515" w:rsidRDefault="00636515" w:rsidP="00636515">
      <w:pPr>
        <w:rPr>
          <w:rFonts w:cs="Arial"/>
        </w:rPr>
      </w:pPr>
      <w:r>
        <w:rPr>
          <w:rFonts w:cs="Arial"/>
        </w:rPr>
        <w:t>The NFC display System shall provide a screen to inform user that "request to Remove NFC Card" has been sent after the "Confirm Delete Screen" button is pressed and all conditions are satisfied:</w:t>
      </w:r>
    </w:p>
    <w:p w14:paraId="667DACEB" w14:textId="77777777" w:rsidR="00636515" w:rsidRDefault="00636515" w:rsidP="00636515">
      <w:pPr>
        <w:rPr>
          <w:rFonts w:cs="Arial"/>
        </w:rPr>
      </w:pPr>
      <w:r>
        <w:rPr>
          <w:rFonts w:cs="Arial"/>
        </w:rPr>
        <w:t>- Display  "Requesting Command" == Remove NFC Key Card succeeded if "Vehicle Network status" == True (connected) &amp; if a system timeout == False</w:t>
      </w:r>
    </w:p>
    <w:p w14:paraId="7E5F9599" w14:textId="77777777" w:rsidR="00636515" w:rsidRDefault="00636515" w:rsidP="00636515">
      <w:pPr>
        <w:rPr>
          <w:rFonts w:cs="Arial"/>
        </w:rPr>
      </w:pPr>
    </w:p>
    <w:p w14:paraId="33FB13CE" w14:textId="77777777" w:rsidR="00636515" w:rsidRDefault="00636515" w:rsidP="00636515">
      <w:pPr>
        <w:rPr>
          <w:rFonts w:cs="Arial"/>
        </w:rPr>
      </w:pPr>
      <w:r w:rsidRPr="008F2F56">
        <w:rPr>
          <w:rFonts w:cs="Arial"/>
          <w:b/>
        </w:rPr>
        <w:t>Rationale</w:t>
      </w:r>
      <w:r>
        <w:rPr>
          <w:rFonts w:cs="Arial"/>
        </w:rPr>
        <w:t xml:space="preserve">: </w:t>
      </w:r>
      <w:r w:rsidRPr="008F2F56">
        <w:rPr>
          <w:rFonts w:cs="Arial"/>
        </w:rPr>
        <w:t>Informs user that request to delete key has been sent successfully</w:t>
      </w:r>
    </w:p>
    <w:p w14:paraId="42339E2D" w14:textId="77777777" w:rsidR="00636515" w:rsidRDefault="00636515" w:rsidP="00636515">
      <w:pPr>
        <w:rPr>
          <w:rFonts w:cs="Arial"/>
        </w:rPr>
      </w:pPr>
    </w:p>
    <w:p w14:paraId="5148041B" w14:textId="77777777" w:rsidR="00636515" w:rsidRPr="008F2F56" w:rsidRDefault="00636515" w:rsidP="00636515">
      <w:pPr>
        <w:rPr>
          <w:rFonts w:cs="Arial"/>
        </w:rPr>
      </w:pPr>
    </w:p>
    <w:p w14:paraId="19BC195A" w14:textId="77777777" w:rsidR="00636515" w:rsidRPr="0017445F" w:rsidRDefault="00636515" w:rsidP="00636515">
      <w:pPr>
        <w:pStyle w:val="RERequirement"/>
        <w:shd w:val="clear" w:color="auto" w:fill="F2F2F2" w:themeFill="background1" w:themeFillShade="F2"/>
      </w:pPr>
      <w:r>
        <w:t>REQ-NFC-ES-228 Remove NFC Card - send HMI Command Request</w:t>
      </w:r>
    </w:p>
    <w:p w14:paraId="60255FD8" w14:textId="77777777" w:rsidR="00636515" w:rsidRDefault="00636515" w:rsidP="00636515">
      <w:pPr>
        <w:rPr>
          <w:rFonts w:cs="Arial"/>
        </w:rPr>
      </w:pPr>
      <w:r>
        <w:rPr>
          <w:rFonts w:cs="Arial"/>
        </w:rPr>
        <w:t>When the Center Stack Display System transitions to displaying the "Remove NFC Card - request has been sent" screen during the flow to unpair an existing NFC key card, the Center Stack Display System shall immediately transmit an "HMI Command Request" message with the following properties:</w:t>
      </w:r>
    </w:p>
    <w:p w14:paraId="14DACC9F" w14:textId="77777777" w:rsidR="00636515" w:rsidRDefault="00636515" w:rsidP="00636515">
      <w:pPr>
        <w:rPr>
          <w:rFonts w:cs="Arial"/>
        </w:rPr>
      </w:pPr>
    </w:p>
    <w:p w14:paraId="28E89980" w14:textId="77777777" w:rsidR="00636515" w:rsidRDefault="00636515" w:rsidP="00636515">
      <w:pPr>
        <w:rPr>
          <w:rFonts w:cs="Arial"/>
        </w:rPr>
      </w:pPr>
      <w:r>
        <w:rPr>
          <w:rFonts w:cs="Arial"/>
        </w:rPr>
        <w:t>- Friendly Name: Null or empty string</w:t>
      </w:r>
    </w:p>
    <w:p w14:paraId="7E557DA4" w14:textId="77777777" w:rsidR="00636515" w:rsidRDefault="00636515" w:rsidP="00636515">
      <w:pPr>
        <w:rPr>
          <w:rFonts w:cs="Arial"/>
        </w:rPr>
      </w:pPr>
      <w:r>
        <w:rPr>
          <w:rFonts w:cs="Arial"/>
        </w:rPr>
        <w:t>- FESN: The FESN associated with the NFC key card that the user selected for unpairing in the in-vehicle HMI</w:t>
      </w:r>
    </w:p>
    <w:p w14:paraId="30C1FAFC" w14:textId="77777777" w:rsidR="00636515" w:rsidRDefault="00636515" w:rsidP="00636515">
      <w:pPr>
        <w:rPr>
          <w:rFonts w:cs="Arial"/>
        </w:rPr>
      </w:pPr>
      <w:r>
        <w:rPr>
          <w:rFonts w:cs="Arial"/>
        </w:rPr>
        <w:t>- Command Type: Delete Key</w:t>
      </w:r>
    </w:p>
    <w:p w14:paraId="1CC65982" w14:textId="77777777" w:rsidR="00636515" w:rsidRDefault="00636515" w:rsidP="00636515">
      <w:pPr>
        <w:rPr>
          <w:rFonts w:cs="Arial"/>
        </w:rPr>
      </w:pPr>
    </w:p>
    <w:p w14:paraId="0064A067" w14:textId="77777777" w:rsidR="00636515" w:rsidRDefault="00636515" w:rsidP="00636515">
      <w:pPr>
        <w:rPr>
          <w:rFonts w:cs="Arial"/>
        </w:rPr>
      </w:pPr>
      <w:r w:rsidRPr="008F2F56">
        <w:rPr>
          <w:rFonts w:cs="Arial"/>
          <w:b/>
        </w:rPr>
        <w:t>Rationale</w:t>
      </w:r>
      <w:r>
        <w:rPr>
          <w:rFonts w:cs="Arial"/>
        </w:rPr>
        <w:t xml:space="preserve">: </w:t>
      </w:r>
      <w:r w:rsidRPr="008F2F56">
        <w:rPr>
          <w:rFonts w:cs="Arial"/>
        </w:rPr>
        <w:t>This message triggers the NFC System to send a command request to the cloud backend.</w:t>
      </w:r>
    </w:p>
    <w:p w14:paraId="2F6A5088" w14:textId="77777777" w:rsidR="00636515" w:rsidRDefault="00636515" w:rsidP="00636515">
      <w:pPr>
        <w:rPr>
          <w:rFonts w:cs="Arial"/>
        </w:rPr>
      </w:pPr>
    </w:p>
    <w:p w14:paraId="1CA04554" w14:textId="77777777" w:rsidR="00636515" w:rsidRPr="008F2F56" w:rsidRDefault="00636515" w:rsidP="00636515">
      <w:pPr>
        <w:rPr>
          <w:rFonts w:cs="Arial"/>
        </w:rPr>
      </w:pPr>
    </w:p>
    <w:p w14:paraId="4B907A29" w14:textId="77777777" w:rsidR="00636515" w:rsidRDefault="00636515" w:rsidP="00636515"/>
    <w:p w14:paraId="00AB5E26" w14:textId="77777777" w:rsidR="00636515" w:rsidRDefault="00636515" w:rsidP="00636515"/>
    <w:p w14:paraId="494796D2" w14:textId="77777777" w:rsidR="00636515" w:rsidRPr="00C06292" w:rsidRDefault="00636515" w:rsidP="00636515"/>
    <w:p w14:paraId="5A71C6E9" w14:textId="77777777" w:rsidR="00636515" w:rsidRPr="00E47D48" w:rsidRDefault="00636515" w:rsidP="00636515">
      <w:pPr>
        <w:rPr>
          <w:color w:val="FF0000"/>
        </w:rPr>
      </w:pPr>
    </w:p>
    <w:p w14:paraId="7BC36529" w14:textId="77777777" w:rsidR="001F5E54" w:rsidRPr="0017445F" w:rsidRDefault="006E25A5" w:rsidP="001F5E54">
      <w:pPr>
        <w:pStyle w:val="RERequirement"/>
        <w:shd w:val="clear" w:color="auto" w:fill="F2F2F2" w:themeFill="background1" w:themeFillShade="F2"/>
      </w:pPr>
      <w:r>
        <w:t>REQ-NFC-ES-243</w:t>
      </w:r>
      <w:bookmarkEnd w:id="99"/>
      <w:r w:rsidR="00AE04B0">
        <w:t xml:space="preserve"> Error Screen: Selecting "Delete Key" Button for key used to start the vehicle</w:t>
      </w:r>
    </w:p>
    <w:p w14:paraId="120CD221" w14:textId="77777777" w:rsidR="001F5E54" w:rsidRDefault="00AE04B0" w:rsidP="001F5E54">
      <w:pPr>
        <w:rPr>
          <w:rFonts w:cs="Arial"/>
        </w:rPr>
      </w:pPr>
      <w:r>
        <w:rPr>
          <w:rFonts w:cs="Arial"/>
        </w:rPr>
        <w:t>When a user presses the greyed out "Delete NFC Key" Soft button while the following conditions are true:</w:t>
      </w:r>
    </w:p>
    <w:p w14:paraId="10E5F5C3" w14:textId="77777777" w:rsidR="001F5E54" w:rsidRDefault="00AE04B0" w:rsidP="001F5E54">
      <w:pPr>
        <w:rPr>
          <w:rFonts w:cs="Arial"/>
        </w:rPr>
      </w:pPr>
      <w:r>
        <w:rPr>
          <w:rFonts w:cs="Arial"/>
        </w:rPr>
        <w:t>- Display System value property "NFC Enabled" == True</w:t>
      </w:r>
    </w:p>
    <w:p w14:paraId="6111EF0A" w14:textId="77777777" w:rsidR="001F5E54" w:rsidRDefault="00AE04B0" w:rsidP="001F5E54">
      <w:pPr>
        <w:rPr>
          <w:rFonts w:cs="Arial"/>
        </w:rPr>
      </w:pPr>
      <w:r>
        <w:rPr>
          <w:rFonts w:cs="Arial"/>
        </w:rPr>
        <w:t>- Selected key == "Starting authorized key" value property of the "NFC Control System"</w:t>
      </w:r>
    </w:p>
    <w:p w14:paraId="080C2B20" w14:textId="77777777" w:rsidR="001F5E54" w:rsidRDefault="00AE04B0" w:rsidP="001F5E54">
      <w:pPr>
        <w:rPr>
          <w:rFonts w:cs="Arial"/>
        </w:rPr>
      </w:pPr>
      <w:r>
        <w:rPr>
          <w:rFonts w:cs="Arial"/>
        </w:rPr>
        <w:t>The Display system shall display an NFC Feature related center-stack pop-up which includes:</w:t>
      </w:r>
    </w:p>
    <w:p w14:paraId="55DF31F5" w14:textId="77777777" w:rsidR="001F5E54" w:rsidRDefault="00AE04B0" w:rsidP="001F5E54">
      <w:pPr>
        <w:rPr>
          <w:rFonts w:cs="Arial"/>
        </w:rPr>
      </w:pPr>
      <w:r>
        <w:rPr>
          <w:rFonts w:cs="Arial"/>
        </w:rPr>
        <w:t>- Reason text: "Error - Device is in use"</w:t>
      </w:r>
    </w:p>
    <w:p w14:paraId="6E8C5AD8" w14:textId="77777777" w:rsidR="001F5E54" w:rsidRDefault="001F5E54" w:rsidP="001F5E54">
      <w:pPr>
        <w:rPr>
          <w:rFonts w:cs="Arial"/>
        </w:rPr>
      </w:pPr>
    </w:p>
    <w:p w14:paraId="1985FE51" w14:textId="77777777" w:rsidR="008F2F56" w:rsidRDefault="008F2F56" w:rsidP="008F2F56">
      <w:pPr>
        <w:rPr>
          <w:rFonts w:cs="Arial"/>
        </w:rPr>
      </w:pPr>
      <w:r w:rsidRPr="008F2F56">
        <w:rPr>
          <w:rFonts w:cs="Arial"/>
          <w:b/>
        </w:rPr>
        <w:t>Rationale</w:t>
      </w:r>
      <w:r>
        <w:rPr>
          <w:rFonts w:cs="Arial"/>
        </w:rPr>
        <w:t xml:space="preserve">: </w:t>
      </w:r>
      <w:r w:rsidRPr="008F2F56">
        <w:rPr>
          <w:rFonts w:cs="Arial"/>
        </w:rPr>
        <w:t>This screen informs the user that NFC cards cannot be deleted from the vehicle when MyKey is active.</w:t>
      </w:r>
    </w:p>
    <w:p w14:paraId="447A27FE" w14:textId="77777777" w:rsidR="00170477" w:rsidRDefault="00170477" w:rsidP="008F2F56">
      <w:pPr>
        <w:rPr>
          <w:rFonts w:cs="Arial"/>
        </w:rPr>
      </w:pPr>
    </w:p>
    <w:p w14:paraId="1D5D0874" w14:textId="77777777" w:rsidR="00170477" w:rsidRPr="008F2F56" w:rsidRDefault="00170477" w:rsidP="008F2F56">
      <w:pPr>
        <w:rPr>
          <w:rFonts w:cs="Arial"/>
        </w:rPr>
      </w:pPr>
    </w:p>
    <w:p w14:paraId="0BB26D0A" w14:textId="77777777" w:rsidR="00271274" w:rsidRPr="002345C2" w:rsidRDefault="00DD48A8" w:rsidP="00271274">
      <w:pPr>
        <w:pStyle w:val="Heading1"/>
        <w:tabs>
          <w:tab w:val="clear" w:pos="432"/>
          <w:tab w:val="num" w:pos="360"/>
          <w:tab w:val="left" w:pos="1134"/>
          <w:tab w:val="left" w:pos="2268"/>
          <w:tab w:val="left" w:pos="3402"/>
          <w:tab w:val="left" w:pos="4536"/>
          <w:tab w:val="left" w:pos="5670"/>
          <w:tab w:val="left" w:pos="6804"/>
          <w:tab w:val="left" w:pos="7938"/>
          <w:tab w:val="left" w:pos="9072"/>
        </w:tabs>
        <w:overflowPunct/>
        <w:autoSpaceDE/>
        <w:autoSpaceDN/>
        <w:adjustRightInd/>
        <w:spacing w:before="320" w:after="160"/>
        <w:textAlignment w:val="auto"/>
        <w:rPr>
          <w:lang w:val="en-GB"/>
        </w:rPr>
      </w:pPr>
      <w:bookmarkStart w:id="100" w:name="_Function_A"/>
      <w:bookmarkStart w:id="101" w:name="_PCL_User_Request"/>
      <w:bookmarkStart w:id="102" w:name="_PCL_Control"/>
      <w:bookmarkStart w:id="103" w:name="_Toc49176870"/>
      <w:bookmarkEnd w:id="100"/>
      <w:bookmarkEnd w:id="101"/>
      <w:bookmarkEnd w:id="102"/>
      <w:r>
        <w:rPr>
          <w:lang w:val="en-GB"/>
        </w:rPr>
        <w:lastRenderedPageBreak/>
        <w:t>Revision History</w:t>
      </w:r>
      <w:bookmarkEnd w:id="103"/>
    </w:p>
    <w:p w14:paraId="64B57867" w14:textId="77777777" w:rsidR="001E008B" w:rsidRDefault="001E008B" w:rsidP="001E008B"/>
    <w:tbl>
      <w:tblPr>
        <w:tblW w:w="8925" w:type="dxa"/>
        <w:tblCellMar>
          <w:left w:w="0" w:type="dxa"/>
          <w:right w:w="0" w:type="dxa"/>
        </w:tblCellMar>
        <w:tblLook w:val="04A0" w:firstRow="1" w:lastRow="0" w:firstColumn="1" w:lastColumn="0" w:noHBand="0" w:noVBand="1"/>
      </w:tblPr>
      <w:tblGrid>
        <w:gridCol w:w="1255"/>
        <w:gridCol w:w="1170"/>
        <w:gridCol w:w="4833"/>
        <w:gridCol w:w="1667"/>
      </w:tblGrid>
      <w:tr w:rsidR="00D1581A" w14:paraId="101B1374" w14:textId="77777777" w:rsidTr="00D1581A">
        <w:tc>
          <w:tcPr>
            <w:tcW w:w="1255" w:type="dxa"/>
            <w:tcBorders>
              <w:top w:val="single" w:sz="8" w:space="0" w:color="auto"/>
              <w:left w:val="single" w:sz="8" w:space="0" w:color="auto"/>
              <w:bottom w:val="single" w:sz="8" w:space="0" w:color="auto"/>
              <w:right w:val="single" w:sz="8" w:space="0" w:color="auto"/>
            </w:tcBorders>
            <w:shd w:val="clear" w:color="auto" w:fill="D9D9D9"/>
            <w:tcMar>
              <w:top w:w="0" w:type="dxa"/>
              <w:left w:w="108" w:type="dxa"/>
              <w:bottom w:w="0" w:type="dxa"/>
              <w:right w:w="108" w:type="dxa"/>
            </w:tcMar>
            <w:hideMark/>
          </w:tcPr>
          <w:p w14:paraId="588FB9F0" w14:textId="77777777" w:rsidR="00D1581A" w:rsidRDefault="00D1581A">
            <w:pPr>
              <w:pStyle w:val="Caption"/>
              <w:rPr>
                <w:sz w:val="22"/>
                <w:szCs w:val="22"/>
              </w:rPr>
            </w:pPr>
            <w:r>
              <w:rPr>
                <w:lang w:val="en-GB"/>
              </w:rPr>
              <w:t>Rev</w:t>
            </w:r>
            <w:r>
              <w:t>ision</w:t>
            </w:r>
          </w:p>
        </w:tc>
        <w:tc>
          <w:tcPr>
            <w:tcW w:w="1170" w:type="dxa"/>
            <w:tcBorders>
              <w:top w:val="single" w:sz="8" w:space="0" w:color="auto"/>
              <w:left w:val="nil"/>
              <w:bottom w:val="single" w:sz="8" w:space="0" w:color="auto"/>
              <w:right w:val="single" w:sz="8" w:space="0" w:color="auto"/>
            </w:tcBorders>
            <w:shd w:val="clear" w:color="auto" w:fill="D9D9D9"/>
            <w:tcMar>
              <w:top w:w="0" w:type="dxa"/>
              <w:left w:w="108" w:type="dxa"/>
              <w:bottom w:w="0" w:type="dxa"/>
              <w:right w:w="108" w:type="dxa"/>
            </w:tcMar>
            <w:hideMark/>
          </w:tcPr>
          <w:p w14:paraId="1CDD243A" w14:textId="77777777" w:rsidR="00D1581A" w:rsidRDefault="00D1581A">
            <w:pPr>
              <w:pStyle w:val="Caption"/>
              <w:rPr>
                <w:lang w:val="en-GB"/>
              </w:rPr>
            </w:pPr>
            <w:r>
              <w:rPr>
                <w:lang w:val="en-GB"/>
              </w:rPr>
              <w:t>Date</w:t>
            </w:r>
          </w:p>
        </w:tc>
        <w:tc>
          <w:tcPr>
            <w:tcW w:w="4833" w:type="dxa"/>
            <w:tcBorders>
              <w:top w:val="single" w:sz="8" w:space="0" w:color="auto"/>
              <w:left w:val="nil"/>
              <w:bottom w:val="single" w:sz="8" w:space="0" w:color="auto"/>
              <w:right w:val="single" w:sz="8" w:space="0" w:color="auto"/>
            </w:tcBorders>
            <w:shd w:val="clear" w:color="auto" w:fill="D9D9D9"/>
            <w:tcMar>
              <w:top w:w="0" w:type="dxa"/>
              <w:left w:w="108" w:type="dxa"/>
              <w:bottom w:w="0" w:type="dxa"/>
              <w:right w:w="108" w:type="dxa"/>
            </w:tcMar>
            <w:hideMark/>
          </w:tcPr>
          <w:p w14:paraId="6AC37818" w14:textId="77777777" w:rsidR="00D1581A" w:rsidRDefault="00D1581A">
            <w:pPr>
              <w:pStyle w:val="Caption"/>
              <w:rPr>
                <w:lang w:val="en-GB"/>
              </w:rPr>
            </w:pPr>
            <w:r>
              <w:rPr>
                <w:lang w:val="en-GB"/>
              </w:rPr>
              <w:t>Description</w:t>
            </w:r>
          </w:p>
        </w:tc>
        <w:tc>
          <w:tcPr>
            <w:tcW w:w="1667" w:type="dxa"/>
            <w:tcBorders>
              <w:top w:val="single" w:sz="8" w:space="0" w:color="auto"/>
              <w:left w:val="nil"/>
              <w:bottom w:val="single" w:sz="8" w:space="0" w:color="auto"/>
              <w:right w:val="single" w:sz="8" w:space="0" w:color="auto"/>
            </w:tcBorders>
            <w:shd w:val="clear" w:color="auto" w:fill="D9D9D9"/>
            <w:tcMar>
              <w:top w:w="0" w:type="dxa"/>
              <w:left w:w="108" w:type="dxa"/>
              <w:bottom w:w="0" w:type="dxa"/>
              <w:right w:w="108" w:type="dxa"/>
            </w:tcMar>
            <w:hideMark/>
          </w:tcPr>
          <w:p w14:paraId="67E3254E" w14:textId="77777777" w:rsidR="00D1581A" w:rsidRDefault="00D1581A">
            <w:pPr>
              <w:pStyle w:val="Caption"/>
              <w:rPr>
                <w:lang w:val="en-GB"/>
              </w:rPr>
            </w:pPr>
            <w:r>
              <w:rPr>
                <w:lang w:val="en-GB"/>
              </w:rPr>
              <w:t>Responsible</w:t>
            </w:r>
          </w:p>
        </w:tc>
      </w:tr>
      <w:tr w:rsidR="00D1581A" w14:paraId="66D17FAD" w14:textId="77777777" w:rsidTr="00D1581A">
        <w:tc>
          <w:tcPr>
            <w:tcW w:w="1255"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14E74CB4" w14:textId="0C82D8CB" w:rsidR="00D1581A" w:rsidRDefault="00D1581A">
            <w:pPr>
              <w:jc w:val="center"/>
              <w:rPr>
                <w:snapToGrid w:val="0"/>
              </w:rPr>
            </w:pPr>
            <w:r>
              <w:rPr>
                <w:snapToGrid w:val="0"/>
              </w:rPr>
              <w:t>2020-</w:t>
            </w:r>
            <w:r w:rsidR="0086033C">
              <w:rPr>
                <w:snapToGrid w:val="0"/>
              </w:rPr>
              <w:t>05-22</w:t>
            </w:r>
          </w:p>
        </w:tc>
        <w:tc>
          <w:tcPr>
            <w:tcW w:w="1170" w:type="dxa"/>
            <w:tcBorders>
              <w:top w:val="nil"/>
              <w:left w:val="nil"/>
              <w:bottom w:val="single" w:sz="8" w:space="0" w:color="auto"/>
              <w:right w:val="single" w:sz="8" w:space="0" w:color="auto"/>
            </w:tcBorders>
            <w:tcMar>
              <w:top w:w="0" w:type="dxa"/>
              <w:left w:w="108" w:type="dxa"/>
              <w:bottom w:w="0" w:type="dxa"/>
              <w:right w:w="108" w:type="dxa"/>
            </w:tcMar>
          </w:tcPr>
          <w:p w14:paraId="0876578E" w14:textId="74014736" w:rsidR="00D1581A" w:rsidRDefault="0086033C">
            <w:pPr>
              <w:jc w:val="center"/>
              <w:rPr>
                <w:snapToGrid w:val="0"/>
              </w:rPr>
            </w:pPr>
            <w:r>
              <w:rPr>
                <w:snapToGrid w:val="0"/>
              </w:rPr>
              <w:t>5/22/2020</w:t>
            </w:r>
          </w:p>
        </w:tc>
        <w:tc>
          <w:tcPr>
            <w:tcW w:w="4833" w:type="dxa"/>
            <w:tcBorders>
              <w:top w:val="nil"/>
              <w:left w:val="nil"/>
              <w:bottom w:val="single" w:sz="8" w:space="0" w:color="auto"/>
              <w:right w:val="single" w:sz="8" w:space="0" w:color="auto"/>
            </w:tcBorders>
            <w:tcMar>
              <w:top w:w="0" w:type="dxa"/>
              <w:left w:w="108" w:type="dxa"/>
              <w:bottom w:w="0" w:type="dxa"/>
              <w:right w:w="108" w:type="dxa"/>
            </w:tcMar>
          </w:tcPr>
          <w:p w14:paraId="3F09A4F9" w14:textId="130C6928" w:rsidR="00D1581A" w:rsidRDefault="0086033C">
            <w:pPr>
              <w:pStyle w:val="Header"/>
              <w:rPr>
                <w:snapToGrid w:val="0"/>
              </w:rPr>
            </w:pPr>
            <w:r>
              <w:rPr>
                <w:snapToGrid w:val="0"/>
              </w:rPr>
              <w:t>Initial Functional Specification release for P708 UPV0</w:t>
            </w:r>
          </w:p>
        </w:tc>
        <w:tc>
          <w:tcPr>
            <w:tcW w:w="1667" w:type="dxa"/>
            <w:tcBorders>
              <w:top w:val="nil"/>
              <w:left w:val="nil"/>
              <w:bottom w:val="single" w:sz="8" w:space="0" w:color="auto"/>
              <w:right w:val="single" w:sz="8" w:space="0" w:color="auto"/>
            </w:tcBorders>
            <w:tcMar>
              <w:top w:w="0" w:type="dxa"/>
              <w:left w:w="108" w:type="dxa"/>
              <w:bottom w:w="0" w:type="dxa"/>
              <w:right w:w="108" w:type="dxa"/>
            </w:tcMar>
          </w:tcPr>
          <w:p w14:paraId="700ABBBF" w14:textId="0C23CF3C" w:rsidR="00D1581A" w:rsidRDefault="0086033C">
            <w:pPr>
              <w:rPr>
                <w:snapToGrid w:val="0"/>
              </w:rPr>
            </w:pPr>
            <w:r>
              <w:rPr>
                <w:snapToGrid w:val="0"/>
              </w:rPr>
              <w:t>abonnel1, fehsan2, ekarpins</w:t>
            </w:r>
          </w:p>
        </w:tc>
      </w:tr>
      <w:tr w:rsidR="00D1581A" w14:paraId="4E7AA1E3" w14:textId="77777777" w:rsidTr="00D1581A">
        <w:tc>
          <w:tcPr>
            <w:tcW w:w="125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9C6151D" w14:textId="77777777" w:rsidR="00D1581A" w:rsidRDefault="00D1581A">
            <w:pPr>
              <w:jc w:val="center"/>
              <w:rPr>
                <w:snapToGrid w:val="0"/>
              </w:rPr>
            </w:pPr>
            <w:r>
              <w:rPr>
                <w:snapToGrid w:val="0"/>
              </w:rPr>
              <w:t>2020-08-24</w:t>
            </w:r>
          </w:p>
        </w:tc>
        <w:tc>
          <w:tcPr>
            <w:tcW w:w="1170" w:type="dxa"/>
            <w:tcBorders>
              <w:top w:val="nil"/>
              <w:left w:val="nil"/>
              <w:bottom w:val="single" w:sz="8" w:space="0" w:color="auto"/>
              <w:right w:val="single" w:sz="8" w:space="0" w:color="auto"/>
            </w:tcBorders>
            <w:tcMar>
              <w:top w:w="0" w:type="dxa"/>
              <w:left w:w="108" w:type="dxa"/>
              <w:bottom w:w="0" w:type="dxa"/>
              <w:right w:w="108" w:type="dxa"/>
            </w:tcMar>
            <w:hideMark/>
          </w:tcPr>
          <w:p w14:paraId="3F2500C8" w14:textId="77777777" w:rsidR="00D1581A" w:rsidRDefault="00D1581A">
            <w:pPr>
              <w:jc w:val="center"/>
              <w:rPr>
                <w:snapToGrid w:val="0"/>
              </w:rPr>
            </w:pPr>
            <w:r>
              <w:rPr>
                <w:snapToGrid w:val="0"/>
              </w:rPr>
              <w:t>8/24/2020</w:t>
            </w:r>
          </w:p>
        </w:tc>
        <w:tc>
          <w:tcPr>
            <w:tcW w:w="4833" w:type="dxa"/>
            <w:tcBorders>
              <w:top w:val="nil"/>
              <w:left w:val="nil"/>
              <w:bottom w:val="single" w:sz="8" w:space="0" w:color="auto"/>
              <w:right w:val="single" w:sz="8" w:space="0" w:color="auto"/>
            </w:tcBorders>
            <w:tcMar>
              <w:top w:w="0" w:type="dxa"/>
              <w:left w:w="108" w:type="dxa"/>
              <w:bottom w:w="0" w:type="dxa"/>
              <w:right w:w="108" w:type="dxa"/>
            </w:tcMar>
            <w:hideMark/>
          </w:tcPr>
          <w:p w14:paraId="099BCD41" w14:textId="24C9C9CE" w:rsidR="00D1581A" w:rsidRDefault="0086033C">
            <w:pPr>
              <w:pStyle w:val="Header"/>
              <w:rPr>
                <w:snapToGrid w:val="0"/>
              </w:rPr>
            </w:pPr>
            <w:r>
              <w:rPr>
                <w:snapToGrid w:val="0"/>
              </w:rPr>
              <w:t>Updated release for P708 UPV1</w:t>
            </w:r>
          </w:p>
        </w:tc>
        <w:tc>
          <w:tcPr>
            <w:tcW w:w="1667" w:type="dxa"/>
            <w:tcBorders>
              <w:top w:val="nil"/>
              <w:left w:val="nil"/>
              <w:bottom w:val="single" w:sz="8" w:space="0" w:color="auto"/>
              <w:right w:val="single" w:sz="8" w:space="0" w:color="auto"/>
            </w:tcBorders>
            <w:tcMar>
              <w:top w:w="0" w:type="dxa"/>
              <w:left w:w="108" w:type="dxa"/>
              <w:bottom w:w="0" w:type="dxa"/>
              <w:right w:w="108" w:type="dxa"/>
            </w:tcMar>
            <w:hideMark/>
          </w:tcPr>
          <w:p w14:paraId="391DECDD" w14:textId="088AF2D1" w:rsidR="00D1581A" w:rsidRDefault="0086033C">
            <w:pPr>
              <w:rPr>
                <w:snapToGrid w:val="0"/>
              </w:rPr>
            </w:pPr>
            <w:r>
              <w:rPr>
                <w:snapToGrid w:val="0"/>
              </w:rPr>
              <w:t>a</w:t>
            </w:r>
            <w:r w:rsidR="00D1581A">
              <w:rPr>
                <w:snapToGrid w:val="0"/>
              </w:rPr>
              <w:t xml:space="preserve">bonnel1, </w:t>
            </w:r>
            <w:r>
              <w:rPr>
                <w:snapToGrid w:val="0"/>
              </w:rPr>
              <w:t>f</w:t>
            </w:r>
            <w:r w:rsidR="00D1581A">
              <w:rPr>
                <w:snapToGrid w:val="0"/>
              </w:rPr>
              <w:t>ehsan2,</w:t>
            </w:r>
          </w:p>
          <w:p w14:paraId="4C14A13E" w14:textId="580AB193" w:rsidR="00D1581A" w:rsidRDefault="0086033C">
            <w:pPr>
              <w:rPr>
                <w:snapToGrid w:val="0"/>
              </w:rPr>
            </w:pPr>
            <w:r>
              <w:rPr>
                <w:snapToGrid w:val="0"/>
              </w:rPr>
              <w:t>e</w:t>
            </w:r>
            <w:r w:rsidR="00D1581A">
              <w:rPr>
                <w:snapToGrid w:val="0"/>
              </w:rPr>
              <w:t>karpins</w:t>
            </w:r>
          </w:p>
        </w:tc>
      </w:tr>
      <w:tr w:rsidR="00D1581A" w14:paraId="58657872" w14:textId="77777777" w:rsidTr="00D1581A">
        <w:tc>
          <w:tcPr>
            <w:tcW w:w="1255"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51A15D8D" w14:textId="77777777" w:rsidR="00D1581A" w:rsidRDefault="00D1581A">
            <w:pPr>
              <w:jc w:val="center"/>
              <w:rPr>
                <w:snapToGrid w:val="0"/>
              </w:rPr>
            </w:pPr>
          </w:p>
        </w:tc>
        <w:tc>
          <w:tcPr>
            <w:tcW w:w="1170" w:type="dxa"/>
            <w:tcBorders>
              <w:top w:val="nil"/>
              <w:left w:val="nil"/>
              <w:bottom w:val="single" w:sz="8" w:space="0" w:color="auto"/>
              <w:right w:val="single" w:sz="8" w:space="0" w:color="auto"/>
            </w:tcBorders>
            <w:tcMar>
              <w:top w:w="0" w:type="dxa"/>
              <w:left w:w="108" w:type="dxa"/>
              <w:bottom w:w="0" w:type="dxa"/>
              <w:right w:w="108" w:type="dxa"/>
            </w:tcMar>
          </w:tcPr>
          <w:p w14:paraId="368ECD21" w14:textId="77777777" w:rsidR="00D1581A" w:rsidRDefault="00D1581A">
            <w:pPr>
              <w:jc w:val="center"/>
              <w:rPr>
                <w:snapToGrid w:val="0"/>
              </w:rPr>
            </w:pPr>
          </w:p>
        </w:tc>
        <w:tc>
          <w:tcPr>
            <w:tcW w:w="4833" w:type="dxa"/>
            <w:tcBorders>
              <w:top w:val="nil"/>
              <w:left w:val="nil"/>
              <w:bottom w:val="single" w:sz="8" w:space="0" w:color="auto"/>
              <w:right w:val="single" w:sz="8" w:space="0" w:color="auto"/>
            </w:tcBorders>
            <w:tcMar>
              <w:top w:w="0" w:type="dxa"/>
              <w:left w:w="108" w:type="dxa"/>
              <w:bottom w:w="0" w:type="dxa"/>
              <w:right w:w="108" w:type="dxa"/>
            </w:tcMar>
          </w:tcPr>
          <w:p w14:paraId="1F603BD7" w14:textId="77777777" w:rsidR="00D1581A" w:rsidRDefault="00D1581A">
            <w:pPr>
              <w:pStyle w:val="Header"/>
              <w:rPr>
                <w:snapToGrid w:val="0"/>
              </w:rPr>
            </w:pPr>
          </w:p>
        </w:tc>
        <w:tc>
          <w:tcPr>
            <w:tcW w:w="1667" w:type="dxa"/>
            <w:tcBorders>
              <w:top w:val="nil"/>
              <w:left w:val="nil"/>
              <w:bottom w:val="single" w:sz="8" w:space="0" w:color="auto"/>
              <w:right w:val="single" w:sz="8" w:space="0" w:color="auto"/>
            </w:tcBorders>
            <w:tcMar>
              <w:top w:w="0" w:type="dxa"/>
              <w:left w:w="108" w:type="dxa"/>
              <w:bottom w:w="0" w:type="dxa"/>
              <w:right w:w="108" w:type="dxa"/>
            </w:tcMar>
          </w:tcPr>
          <w:p w14:paraId="49E45A35" w14:textId="77777777" w:rsidR="00D1581A" w:rsidRDefault="00D1581A">
            <w:pPr>
              <w:rPr>
                <w:snapToGrid w:val="0"/>
              </w:rPr>
            </w:pPr>
          </w:p>
        </w:tc>
      </w:tr>
    </w:tbl>
    <w:p w14:paraId="345F90E2" w14:textId="47CA9B69" w:rsidR="00271274" w:rsidRDefault="00D1581A" w:rsidP="00271274">
      <w:pPr>
        <w:pStyle w:val="Heading2"/>
        <w:tabs>
          <w:tab w:val="left" w:pos="709"/>
        </w:tabs>
        <w:rPr>
          <w:vanish/>
        </w:rPr>
      </w:pPr>
      <w:r w:rsidRPr="00EB5501">
        <w:rPr>
          <w:vanish/>
        </w:rPr>
        <w:t xml:space="preserve"> </w:t>
      </w:r>
      <w:r w:rsidR="00271274" w:rsidRPr="00EB5501">
        <w:rPr>
          <w:vanish/>
        </w:rPr>
        <w:t>Template Revisions</w:t>
      </w:r>
      <w:bookmarkStart w:id="104" w:name="_Toc426532436"/>
      <w:bookmarkStart w:id="105" w:name="_Toc426532709"/>
      <w:bookmarkStart w:id="106" w:name="_Toc426533131"/>
      <w:bookmarkStart w:id="107" w:name="_Toc435447515"/>
      <w:bookmarkStart w:id="108" w:name="_Toc442218275"/>
      <w:bookmarkStart w:id="109" w:name="_Toc442218491"/>
      <w:bookmarkStart w:id="110" w:name="_Toc442218707"/>
      <w:bookmarkStart w:id="111" w:name="_Toc442452634"/>
      <w:bookmarkStart w:id="112" w:name="_Toc442452854"/>
      <w:bookmarkStart w:id="113" w:name="_Toc442453074"/>
      <w:bookmarkStart w:id="114" w:name="_Toc442453270"/>
      <w:bookmarkStart w:id="115" w:name="_Toc442781392"/>
      <w:bookmarkStart w:id="116" w:name="_Toc442781605"/>
      <w:bookmarkStart w:id="117" w:name="_Toc442860317"/>
      <w:bookmarkStart w:id="118" w:name="_Toc442874918"/>
      <w:bookmarkStart w:id="119" w:name="_Toc442875138"/>
      <w:bookmarkStart w:id="120" w:name="_Toc442875358"/>
      <w:bookmarkStart w:id="121" w:name="_Toc442883010"/>
      <w:bookmarkStart w:id="122" w:name="_Toc442883231"/>
      <w:bookmarkStart w:id="123" w:name="_Toc442883450"/>
      <w:bookmarkStart w:id="124" w:name="_Toc442883670"/>
      <w:bookmarkStart w:id="125" w:name="_Toc442883891"/>
      <w:bookmarkStart w:id="126" w:name="_Toc442884187"/>
      <w:bookmarkStart w:id="127" w:name="_Toc442884239"/>
      <w:bookmarkStart w:id="128" w:name="_Toc442905502"/>
      <w:bookmarkStart w:id="129" w:name="_Toc442905576"/>
      <w:bookmarkStart w:id="130" w:name="_Toc442908211"/>
      <w:bookmarkStart w:id="131" w:name="_Toc442908436"/>
      <w:bookmarkStart w:id="132" w:name="_Toc442908533"/>
      <w:bookmarkStart w:id="133" w:name="_Toc442909388"/>
      <w:bookmarkStart w:id="134" w:name="_Toc442960180"/>
      <w:bookmarkStart w:id="135" w:name="_Toc442960301"/>
      <w:bookmarkStart w:id="136" w:name="_Toc444239577"/>
      <w:bookmarkStart w:id="137" w:name="_Toc444239668"/>
      <w:bookmarkStart w:id="138" w:name="_Toc444240289"/>
      <w:bookmarkStart w:id="139" w:name="_Toc444240787"/>
      <w:bookmarkStart w:id="140" w:name="_Toc444288558"/>
      <w:bookmarkStart w:id="141" w:name="_Toc446423592"/>
      <w:bookmarkStart w:id="142" w:name="_Toc446423948"/>
      <w:bookmarkStart w:id="143" w:name="_Toc456032576"/>
      <w:bookmarkStart w:id="144" w:name="_Toc456086062"/>
      <w:bookmarkStart w:id="145" w:name="_Toc456089178"/>
      <w:bookmarkStart w:id="146" w:name="_Toc456346162"/>
      <w:bookmarkStart w:id="147" w:name="_Toc468812897"/>
      <w:bookmarkStart w:id="148" w:name="_Toc468813021"/>
      <w:bookmarkStart w:id="149" w:name="_Toc471216813"/>
      <w:bookmarkStart w:id="150" w:name="_Toc471490094"/>
      <w:bookmarkStart w:id="151" w:name="_Toc472080009"/>
      <w:bookmarkStart w:id="152" w:name="_Toc472489949"/>
      <w:bookmarkStart w:id="153" w:name="_Toc479868607"/>
      <w:bookmarkStart w:id="154" w:name="_Toc481144032"/>
      <w:bookmarkStart w:id="155" w:name="_Toc520132743"/>
      <w:bookmarkStart w:id="156" w:name="_Toc520132957"/>
      <w:bookmarkStart w:id="157" w:name="_Toc521185615"/>
      <w:bookmarkStart w:id="158" w:name="_Toc528771612"/>
      <w:bookmarkStart w:id="159" w:name="_Toc531340537"/>
      <w:bookmarkStart w:id="160" w:name="_Toc531352736"/>
      <w:bookmarkStart w:id="161" w:name="_Toc531768188"/>
      <w:bookmarkStart w:id="162" w:name="_Toc531951856"/>
      <w:bookmarkStart w:id="163" w:name="_Toc531952259"/>
      <w:bookmarkStart w:id="164" w:name="_Toc531952392"/>
      <w:bookmarkStart w:id="165" w:name="_Toc531956929"/>
      <w:bookmarkStart w:id="166" w:name="_Toc532366150"/>
      <w:bookmarkStart w:id="167" w:name="_Toc532389664"/>
      <w:bookmarkStart w:id="168" w:name="_Toc2919375"/>
      <w:bookmarkStart w:id="169" w:name="_Toc2919451"/>
      <w:bookmarkStart w:id="170" w:name="_Toc2920736"/>
      <w:bookmarkStart w:id="171" w:name="_Toc2921637"/>
      <w:bookmarkStart w:id="172" w:name="_Toc5100390"/>
      <w:bookmarkStart w:id="173" w:name="_Toc5100470"/>
      <w:bookmarkStart w:id="174" w:name="_Toc6466555"/>
      <w:bookmarkStart w:id="175" w:name="_Toc49176779"/>
      <w:bookmarkStart w:id="176" w:name="_Toc49176825"/>
      <w:bookmarkStart w:id="177" w:name="_Toc49176871"/>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p>
    <w:p w14:paraId="51460F95" w14:textId="77777777" w:rsidR="005D7DAD" w:rsidRPr="00A30716" w:rsidRDefault="005D7DAD" w:rsidP="005D7DAD">
      <w:pPr>
        <w:shd w:val="clear" w:color="auto" w:fill="D6E3BC" w:themeFill="accent3" w:themeFillTint="66"/>
        <w:rPr>
          <w:i/>
          <w:vanish/>
          <w:color w:val="808080" w:themeColor="background1" w:themeShade="80"/>
        </w:rPr>
      </w:pPr>
      <w:r>
        <w:rPr>
          <w:i/>
          <w:vanish/>
          <w:color w:val="808080" w:themeColor="background1" w:themeShade="80"/>
        </w:rPr>
        <w:t>#Important: Do not change this section</w:t>
      </w:r>
    </w:p>
    <w:p w14:paraId="07D0AD09" w14:textId="77777777" w:rsidR="00271274" w:rsidRPr="00EB5501" w:rsidRDefault="00271274" w:rsidP="00271274"/>
    <w:tbl>
      <w:tblPr>
        <w:tblStyle w:val="TableGrid"/>
        <w:tblW w:w="10235" w:type="dxa"/>
        <w:tblInd w:w="-34" w:type="dxa"/>
        <w:tblLayout w:type="fixed"/>
        <w:tblLook w:val="0000" w:firstRow="0" w:lastRow="0" w:firstColumn="0" w:lastColumn="0" w:noHBand="0" w:noVBand="0"/>
      </w:tblPr>
      <w:tblGrid>
        <w:gridCol w:w="1135"/>
        <w:gridCol w:w="850"/>
        <w:gridCol w:w="993"/>
        <w:gridCol w:w="5669"/>
        <w:gridCol w:w="1588"/>
      </w:tblGrid>
      <w:tr w:rsidR="00271274" w:rsidRPr="009B6E74" w14:paraId="55DA38FA" w14:textId="77777777" w:rsidTr="00BB7E1C">
        <w:trPr>
          <w:hidden/>
        </w:trPr>
        <w:tc>
          <w:tcPr>
            <w:tcW w:w="1135" w:type="dxa"/>
            <w:shd w:val="clear" w:color="auto" w:fill="D9D9D9" w:themeFill="background1" w:themeFillShade="D9"/>
          </w:tcPr>
          <w:p w14:paraId="6B8AE6F1" w14:textId="77777777" w:rsidR="00271274" w:rsidRPr="009B6E74" w:rsidRDefault="00271274" w:rsidP="006A29E0">
            <w:pPr>
              <w:pStyle w:val="Caption"/>
              <w:rPr>
                <w:vanish/>
                <w:lang w:val="en-GB"/>
              </w:rPr>
            </w:pPr>
            <w:r w:rsidRPr="009B6E74">
              <w:rPr>
                <w:vanish/>
                <w:lang w:val="en-GB"/>
              </w:rPr>
              <w:t>Version</w:t>
            </w:r>
          </w:p>
        </w:tc>
        <w:tc>
          <w:tcPr>
            <w:tcW w:w="850" w:type="dxa"/>
            <w:shd w:val="clear" w:color="auto" w:fill="D9D9D9" w:themeFill="background1" w:themeFillShade="D9"/>
          </w:tcPr>
          <w:p w14:paraId="4ACA9FFD" w14:textId="77777777" w:rsidR="00271274" w:rsidRPr="009B6E74" w:rsidRDefault="00271274" w:rsidP="006A29E0">
            <w:pPr>
              <w:pStyle w:val="Caption"/>
              <w:rPr>
                <w:vanish/>
                <w:lang w:val="en-GB"/>
              </w:rPr>
            </w:pPr>
            <w:r w:rsidRPr="009B6E74">
              <w:rPr>
                <w:vanish/>
                <w:lang w:val="en-GB"/>
              </w:rPr>
              <w:t>Rev.</w:t>
            </w:r>
          </w:p>
          <w:p w14:paraId="5A68913D" w14:textId="77777777" w:rsidR="00271274" w:rsidRPr="009B6E74" w:rsidRDefault="00271274" w:rsidP="006A29E0">
            <w:pPr>
              <w:jc w:val="center"/>
              <w:rPr>
                <w:vanish/>
              </w:rPr>
            </w:pPr>
          </w:p>
        </w:tc>
        <w:tc>
          <w:tcPr>
            <w:tcW w:w="993" w:type="dxa"/>
            <w:shd w:val="clear" w:color="auto" w:fill="D9D9D9" w:themeFill="background1" w:themeFillShade="D9"/>
          </w:tcPr>
          <w:p w14:paraId="7898B350" w14:textId="77777777" w:rsidR="00271274" w:rsidRPr="009B6E74" w:rsidRDefault="00271274" w:rsidP="006A29E0">
            <w:pPr>
              <w:pStyle w:val="Caption"/>
              <w:rPr>
                <w:vanish/>
                <w:lang w:val="en-GB"/>
              </w:rPr>
            </w:pPr>
            <w:r w:rsidRPr="009B6E74">
              <w:rPr>
                <w:vanish/>
                <w:lang w:val="en-GB"/>
              </w:rPr>
              <w:t>Date</w:t>
            </w:r>
          </w:p>
        </w:tc>
        <w:tc>
          <w:tcPr>
            <w:tcW w:w="5669" w:type="dxa"/>
            <w:shd w:val="clear" w:color="auto" w:fill="D9D9D9" w:themeFill="background1" w:themeFillShade="D9"/>
          </w:tcPr>
          <w:p w14:paraId="15240252" w14:textId="77777777" w:rsidR="00271274" w:rsidRPr="009B6E74" w:rsidRDefault="00271274" w:rsidP="006A29E0">
            <w:pPr>
              <w:pStyle w:val="Caption"/>
              <w:rPr>
                <w:vanish/>
                <w:lang w:val="en-GB"/>
              </w:rPr>
            </w:pPr>
            <w:r w:rsidRPr="009B6E74">
              <w:rPr>
                <w:vanish/>
                <w:lang w:val="en-GB"/>
              </w:rPr>
              <w:t>Description</w:t>
            </w:r>
          </w:p>
        </w:tc>
        <w:tc>
          <w:tcPr>
            <w:tcW w:w="1588" w:type="dxa"/>
            <w:shd w:val="clear" w:color="auto" w:fill="D9D9D9" w:themeFill="background1" w:themeFillShade="D9"/>
          </w:tcPr>
          <w:p w14:paraId="2179B9D1" w14:textId="77777777" w:rsidR="00271274" w:rsidRPr="009B6E74" w:rsidRDefault="00271274" w:rsidP="006A29E0">
            <w:pPr>
              <w:pStyle w:val="Caption"/>
              <w:rPr>
                <w:vanish/>
                <w:lang w:val="en-GB"/>
              </w:rPr>
            </w:pPr>
            <w:r w:rsidRPr="009B6E74">
              <w:rPr>
                <w:vanish/>
                <w:lang w:val="en-GB"/>
              </w:rPr>
              <w:t>Responsible</w:t>
            </w:r>
          </w:p>
        </w:tc>
      </w:tr>
      <w:tr w:rsidR="00271274" w:rsidRPr="009B6E74" w14:paraId="268F295F" w14:textId="77777777" w:rsidTr="00BB7E1C">
        <w:trPr>
          <w:hidden/>
        </w:trPr>
        <w:tc>
          <w:tcPr>
            <w:tcW w:w="1135" w:type="dxa"/>
          </w:tcPr>
          <w:p w14:paraId="2FC8B58C" w14:textId="77777777" w:rsidR="00271274" w:rsidRDefault="00437F90" w:rsidP="00437F90">
            <w:pPr>
              <w:jc w:val="center"/>
              <w:rPr>
                <w:i/>
                <w:snapToGrid w:val="0"/>
                <w:vanish/>
              </w:rPr>
            </w:pPr>
            <w:r>
              <w:rPr>
                <w:i/>
                <w:snapToGrid w:val="0"/>
                <w:vanish/>
              </w:rPr>
              <w:t>1</w:t>
            </w:r>
          </w:p>
        </w:tc>
        <w:tc>
          <w:tcPr>
            <w:tcW w:w="850" w:type="dxa"/>
          </w:tcPr>
          <w:p w14:paraId="41E996D3" w14:textId="77777777" w:rsidR="00271274" w:rsidRDefault="00271274" w:rsidP="006A29E0">
            <w:pPr>
              <w:jc w:val="center"/>
              <w:rPr>
                <w:i/>
                <w:snapToGrid w:val="0"/>
                <w:vanish/>
              </w:rPr>
            </w:pPr>
            <w:r>
              <w:rPr>
                <w:i/>
                <w:snapToGrid w:val="0"/>
                <w:vanish/>
              </w:rPr>
              <w:t>0</w:t>
            </w:r>
          </w:p>
        </w:tc>
        <w:tc>
          <w:tcPr>
            <w:tcW w:w="993" w:type="dxa"/>
          </w:tcPr>
          <w:p w14:paraId="394BE3C3" w14:textId="77777777" w:rsidR="00271274" w:rsidRPr="009B6E74" w:rsidRDefault="00271274" w:rsidP="00437F90">
            <w:pPr>
              <w:jc w:val="center"/>
              <w:rPr>
                <w:i/>
                <w:snapToGrid w:val="0"/>
                <w:vanish/>
              </w:rPr>
            </w:pPr>
            <w:r>
              <w:rPr>
                <w:i/>
                <w:snapToGrid w:val="0"/>
                <w:vanish/>
              </w:rPr>
              <w:t>201</w:t>
            </w:r>
            <w:r w:rsidR="00437F90">
              <w:rPr>
                <w:i/>
                <w:snapToGrid w:val="0"/>
                <w:vanish/>
              </w:rPr>
              <w:t>6</w:t>
            </w:r>
            <w:r>
              <w:rPr>
                <w:i/>
                <w:snapToGrid w:val="0"/>
                <w:vanish/>
              </w:rPr>
              <w:t>-0</w:t>
            </w:r>
            <w:r w:rsidR="00437F90">
              <w:rPr>
                <w:i/>
                <w:snapToGrid w:val="0"/>
                <w:vanish/>
              </w:rPr>
              <w:t>2</w:t>
            </w:r>
            <w:r w:rsidRPr="009B6E74">
              <w:rPr>
                <w:i/>
                <w:snapToGrid w:val="0"/>
                <w:vanish/>
              </w:rPr>
              <w:t>-</w:t>
            </w:r>
            <w:r w:rsidR="00437F90">
              <w:rPr>
                <w:i/>
                <w:snapToGrid w:val="0"/>
                <w:vanish/>
              </w:rPr>
              <w:t>26</w:t>
            </w:r>
          </w:p>
        </w:tc>
        <w:tc>
          <w:tcPr>
            <w:tcW w:w="5669" w:type="dxa"/>
          </w:tcPr>
          <w:p w14:paraId="2F6D71C7" w14:textId="575D45D4" w:rsidR="00271274" w:rsidRPr="00FD6BF7" w:rsidRDefault="00437F90" w:rsidP="00AA1199">
            <w:pPr>
              <w:pStyle w:val="Header"/>
              <w:rPr>
                <w:rFonts w:cs="Arial"/>
                <w:i/>
                <w:snapToGrid w:val="0"/>
                <w:vanish/>
              </w:rPr>
            </w:pPr>
            <w:r>
              <w:rPr>
                <w:rFonts w:cs="Arial"/>
                <w:i/>
                <w:snapToGrid w:val="0"/>
                <w:vanish/>
              </w:rPr>
              <w:t>Initial version</w:t>
            </w:r>
            <w:r w:rsidR="001B61AA">
              <w:rPr>
                <w:rFonts w:cs="Arial"/>
                <w:i/>
                <w:snapToGrid w:val="0"/>
                <w:vanish/>
              </w:rPr>
              <w:t>, derived fro</w:t>
            </w:r>
            <w:r w:rsidR="00AA1199">
              <w:rPr>
                <w:rFonts w:cs="Arial"/>
                <w:i/>
                <w:snapToGrid w:val="0"/>
                <w:vanish/>
              </w:rPr>
              <w:t>m FDS</w:t>
            </w:r>
          </w:p>
        </w:tc>
        <w:tc>
          <w:tcPr>
            <w:tcW w:w="1588" w:type="dxa"/>
          </w:tcPr>
          <w:p w14:paraId="14B2B324" w14:textId="77777777" w:rsidR="00271274" w:rsidRDefault="00437F90" w:rsidP="006A29E0">
            <w:pPr>
              <w:rPr>
                <w:i/>
                <w:snapToGrid w:val="0"/>
                <w:vanish/>
              </w:rPr>
            </w:pPr>
            <w:r>
              <w:rPr>
                <w:i/>
                <w:snapToGrid w:val="0"/>
                <w:vanish/>
              </w:rPr>
              <w:t>Jbaden1</w:t>
            </w:r>
          </w:p>
        </w:tc>
      </w:tr>
      <w:tr w:rsidR="00AA1199" w:rsidRPr="009B6E74" w14:paraId="41D4D159" w14:textId="77777777" w:rsidTr="00BB7E1C">
        <w:tblPrEx>
          <w:tblLook w:val="04A0" w:firstRow="1" w:lastRow="0" w:firstColumn="1" w:lastColumn="0" w:noHBand="0" w:noVBand="1"/>
        </w:tblPrEx>
        <w:trPr>
          <w:hidden/>
        </w:trPr>
        <w:tc>
          <w:tcPr>
            <w:tcW w:w="1135" w:type="dxa"/>
          </w:tcPr>
          <w:p w14:paraId="5D32EB51" w14:textId="77777777" w:rsidR="00AA1199" w:rsidRDefault="00AA1199" w:rsidP="006A29E0">
            <w:pPr>
              <w:jc w:val="center"/>
              <w:rPr>
                <w:i/>
                <w:snapToGrid w:val="0"/>
                <w:vanish/>
              </w:rPr>
            </w:pPr>
            <w:r>
              <w:rPr>
                <w:i/>
                <w:snapToGrid w:val="0"/>
                <w:vanish/>
              </w:rPr>
              <w:t>1</w:t>
            </w:r>
          </w:p>
        </w:tc>
        <w:tc>
          <w:tcPr>
            <w:tcW w:w="850" w:type="dxa"/>
          </w:tcPr>
          <w:p w14:paraId="057A590C" w14:textId="77777777" w:rsidR="00AA1199" w:rsidRDefault="00AA1199" w:rsidP="006A29E0">
            <w:pPr>
              <w:jc w:val="center"/>
              <w:rPr>
                <w:i/>
                <w:snapToGrid w:val="0"/>
                <w:vanish/>
              </w:rPr>
            </w:pPr>
            <w:r>
              <w:rPr>
                <w:i/>
                <w:snapToGrid w:val="0"/>
                <w:vanish/>
              </w:rPr>
              <w:t>1</w:t>
            </w:r>
          </w:p>
        </w:tc>
        <w:tc>
          <w:tcPr>
            <w:tcW w:w="993" w:type="dxa"/>
          </w:tcPr>
          <w:p w14:paraId="41B6D3F0" w14:textId="77777777" w:rsidR="00AA1199" w:rsidRDefault="00AA1199" w:rsidP="006A29E0">
            <w:pPr>
              <w:jc w:val="center"/>
              <w:rPr>
                <w:i/>
                <w:snapToGrid w:val="0"/>
                <w:vanish/>
              </w:rPr>
            </w:pPr>
            <w:r>
              <w:rPr>
                <w:i/>
                <w:snapToGrid w:val="0"/>
                <w:vanish/>
              </w:rPr>
              <w:t>2016-02</w:t>
            </w:r>
            <w:r w:rsidRPr="009B6E74">
              <w:rPr>
                <w:i/>
                <w:snapToGrid w:val="0"/>
                <w:vanish/>
              </w:rPr>
              <w:t>-</w:t>
            </w:r>
            <w:r>
              <w:rPr>
                <w:i/>
                <w:snapToGrid w:val="0"/>
                <w:vanish/>
              </w:rPr>
              <w:t>26</w:t>
            </w:r>
          </w:p>
        </w:tc>
        <w:tc>
          <w:tcPr>
            <w:tcW w:w="5669" w:type="dxa"/>
          </w:tcPr>
          <w:p w14:paraId="1DED68F8" w14:textId="77777777" w:rsidR="00AA1199" w:rsidRPr="000E42BB" w:rsidRDefault="00AA1199" w:rsidP="00AA1199">
            <w:pPr>
              <w:pStyle w:val="Header"/>
              <w:rPr>
                <w:rFonts w:cs="Arial"/>
                <w:i/>
                <w:snapToGrid w:val="0"/>
                <w:vanish/>
              </w:rPr>
            </w:pPr>
            <w:r>
              <w:rPr>
                <w:rFonts w:cs="Arial"/>
                <w:i/>
                <w:snapToGrid w:val="0"/>
                <w:vanish/>
              </w:rPr>
              <w:t xml:space="preserve">Word </w:t>
            </w:r>
            <w:r w:rsidRPr="00AA1199">
              <w:rPr>
                <w:rFonts w:cs="Arial"/>
                <w:i/>
                <w:snapToGrid w:val="0"/>
                <w:vanish/>
              </w:rPr>
              <w:t>properties corrected</w:t>
            </w:r>
          </w:p>
        </w:tc>
        <w:tc>
          <w:tcPr>
            <w:tcW w:w="1588" w:type="dxa"/>
          </w:tcPr>
          <w:p w14:paraId="37E0B036" w14:textId="77777777" w:rsidR="00AA1199" w:rsidRDefault="00AA1199" w:rsidP="006A29E0">
            <w:pPr>
              <w:rPr>
                <w:i/>
                <w:snapToGrid w:val="0"/>
                <w:vanish/>
              </w:rPr>
            </w:pPr>
            <w:r>
              <w:rPr>
                <w:i/>
                <w:snapToGrid w:val="0"/>
                <w:vanish/>
              </w:rPr>
              <w:t>Jbaden1</w:t>
            </w:r>
          </w:p>
        </w:tc>
      </w:tr>
      <w:tr w:rsidR="0073379E" w:rsidRPr="009B6E74" w14:paraId="1027BB77" w14:textId="77777777" w:rsidTr="00BB7E1C">
        <w:tblPrEx>
          <w:tblLook w:val="04A0" w:firstRow="1" w:lastRow="0" w:firstColumn="1" w:lastColumn="0" w:noHBand="0" w:noVBand="1"/>
        </w:tblPrEx>
        <w:trPr>
          <w:hidden/>
        </w:trPr>
        <w:tc>
          <w:tcPr>
            <w:tcW w:w="1135" w:type="dxa"/>
          </w:tcPr>
          <w:p w14:paraId="1C7012FC" w14:textId="77777777" w:rsidR="0073379E" w:rsidRDefault="0073379E" w:rsidP="00287EB8">
            <w:pPr>
              <w:jc w:val="center"/>
              <w:rPr>
                <w:i/>
                <w:snapToGrid w:val="0"/>
                <w:vanish/>
              </w:rPr>
            </w:pPr>
            <w:r>
              <w:rPr>
                <w:i/>
                <w:snapToGrid w:val="0"/>
                <w:vanish/>
              </w:rPr>
              <w:t>1</w:t>
            </w:r>
          </w:p>
        </w:tc>
        <w:tc>
          <w:tcPr>
            <w:tcW w:w="850" w:type="dxa"/>
          </w:tcPr>
          <w:p w14:paraId="1295043F" w14:textId="77777777" w:rsidR="0073379E" w:rsidRDefault="0073379E" w:rsidP="00287EB8">
            <w:pPr>
              <w:jc w:val="center"/>
              <w:rPr>
                <w:i/>
                <w:snapToGrid w:val="0"/>
                <w:vanish/>
              </w:rPr>
            </w:pPr>
            <w:r>
              <w:rPr>
                <w:i/>
                <w:snapToGrid w:val="0"/>
                <w:vanish/>
              </w:rPr>
              <w:t>2</w:t>
            </w:r>
          </w:p>
        </w:tc>
        <w:tc>
          <w:tcPr>
            <w:tcW w:w="993" w:type="dxa"/>
          </w:tcPr>
          <w:p w14:paraId="79D0AF4A" w14:textId="77777777" w:rsidR="0073379E" w:rsidRDefault="0073379E" w:rsidP="00287EB8">
            <w:pPr>
              <w:jc w:val="center"/>
              <w:rPr>
                <w:i/>
                <w:snapToGrid w:val="0"/>
                <w:vanish/>
              </w:rPr>
            </w:pPr>
            <w:r>
              <w:rPr>
                <w:i/>
                <w:snapToGrid w:val="0"/>
                <w:vanish/>
              </w:rPr>
              <w:t>2016-03</w:t>
            </w:r>
            <w:r w:rsidRPr="009B6E74">
              <w:rPr>
                <w:i/>
                <w:snapToGrid w:val="0"/>
                <w:vanish/>
              </w:rPr>
              <w:t>-</w:t>
            </w:r>
            <w:r>
              <w:rPr>
                <w:i/>
                <w:snapToGrid w:val="0"/>
                <w:vanish/>
              </w:rPr>
              <w:t>10</w:t>
            </w:r>
          </w:p>
        </w:tc>
        <w:tc>
          <w:tcPr>
            <w:tcW w:w="5669" w:type="dxa"/>
          </w:tcPr>
          <w:p w14:paraId="55E191E2" w14:textId="514067A6" w:rsidR="0073379E" w:rsidRDefault="0073379E" w:rsidP="00287EB8">
            <w:pPr>
              <w:pStyle w:val="Header"/>
              <w:rPr>
                <w:rFonts w:cs="Arial"/>
                <w:i/>
                <w:snapToGrid w:val="0"/>
                <w:vanish/>
              </w:rPr>
            </w:pPr>
            <w:r>
              <w:rPr>
                <w:rFonts w:cs="Arial"/>
                <w:i/>
                <w:snapToGrid w:val="0"/>
                <w:vanish/>
              </w:rPr>
              <w:t xml:space="preserve">Clean up of </w:t>
            </w:r>
            <w:r w:rsidR="00B06E42">
              <w:rPr>
                <w:rFonts w:cs="Arial"/>
                <w:i/>
                <w:snapToGrid w:val="0"/>
                <w:vanish/>
              </w:rPr>
              <w:t>d</w:t>
            </w:r>
            <w:r>
              <w:rPr>
                <w:rFonts w:cs="Arial"/>
                <w:i/>
                <w:snapToGrid w:val="0"/>
                <w:vanish/>
              </w:rPr>
              <w:t>ocument meta data (Word properties)</w:t>
            </w:r>
          </w:p>
        </w:tc>
        <w:tc>
          <w:tcPr>
            <w:tcW w:w="1588" w:type="dxa"/>
          </w:tcPr>
          <w:p w14:paraId="49A66970" w14:textId="77777777" w:rsidR="0073379E" w:rsidRDefault="0073379E" w:rsidP="00287EB8">
            <w:pPr>
              <w:rPr>
                <w:i/>
                <w:snapToGrid w:val="0"/>
                <w:vanish/>
              </w:rPr>
            </w:pPr>
            <w:r>
              <w:rPr>
                <w:i/>
                <w:snapToGrid w:val="0"/>
                <w:vanish/>
              </w:rPr>
              <w:t>Jbaden1</w:t>
            </w:r>
          </w:p>
        </w:tc>
      </w:tr>
      <w:tr w:rsidR="00AA1199" w:rsidRPr="009B6E74" w14:paraId="7DF75EA4" w14:textId="77777777" w:rsidTr="00BB7E1C">
        <w:tblPrEx>
          <w:tblLook w:val="04A0" w:firstRow="1" w:lastRow="0" w:firstColumn="1" w:lastColumn="0" w:noHBand="0" w:noVBand="1"/>
        </w:tblPrEx>
        <w:trPr>
          <w:hidden/>
        </w:trPr>
        <w:tc>
          <w:tcPr>
            <w:tcW w:w="1135" w:type="dxa"/>
          </w:tcPr>
          <w:p w14:paraId="5F4F8C89" w14:textId="77777777" w:rsidR="00AA1199" w:rsidRDefault="00AA1199" w:rsidP="006A29E0">
            <w:pPr>
              <w:jc w:val="center"/>
              <w:rPr>
                <w:i/>
                <w:snapToGrid w:val="0"/>
                <w:vanish/>
              </w:rPr>
            </w:pPr>
            <w:r>
              <w:rPr>
                <w:i/>
                <w:snapToGrid w:val="0"/>
                <w:vanish/>
              </w:rPr>
              <w:t>1</w:t>
            </w:r>
          </w:p>
        </w:tc>
        <w:tc>
          <w:tcPr>
            <w:tcW w:w="850" w:type="dxa"/>
          </w:tcPr>
          <w:p w14:paraId="09CF487A" w14:textId="77777777" w:rsidR="00AA1199" w:rsidRDefault="0073379E" w:rsidP="006A29E0">
            <w:pPr>
              <w:jc w:val="center"/>
              <w:rPr>
                <w:i/>
                <w:snapToGrid w:val="0"/>
                <w:vanish/>
              </w:rPr>
            </w:pPr>
            <w:r>
              <w:rPr>
                <w:i/>
                <w:snapToGrid w:val="0"/>
                <w:vanish/>
              </w:rPr>
              <w:t>3</w:t>
            </w:r>
          </w:p>
        </w:tc>
        <w:tc>
          <w:tcPr>
            <w:tcW w:w="993" w:type="dxa"/>
          </w:tcPr>
          <w:p w14:paraId="701C2897" w14:textId="77777777" w:rsidR="00AA1199" w:rsidRDefault="00AA1199" w:rsidP="0073379E">
            <w:pPr>
              <w:jc w:val="center"/>
              <w:rPr>
                <w:i/>
                <w:snapToGrid w:val="0"/>
                <w:vanish/>
              </w:rPr>
            </w:pPr>
            <w:r>
              <w:rPr>
                <w:i/>
                <w:snapToGrid w:val="0"/>
                <w:vanish/>
              </w:rPr>
              <w:t>2016-03</w:t>
            </w:r>
            <w:r w:rsidRPr="009B6E74">
              <w:rPr>
                <w:i/>
                <w:snapToGrid w:val="0"/>
                <w:vanish/>
              </w:rPr>
              <w:t>-</w:t>
            </w:r>
            <w:r w:rsidR="0073379E">
              <w:rPr>
                <w:i/>
                <w:snapToGrid w:val="0"/>
                <w:vanish/>
              </w:rPr>
              <w:t>22</w:t>
            </w:r>
          </w:p>
        </w:tc>
        <w:tc>
          <w:tcPr>
            <w:tcW w:w="5669" w:type="dxa"/>
          </w:tcPr>
          <w:p w14:paraId="034E1282" w14:textId="3ADBC49B" w:rsidR="0073379E" w:rsidRDefault="0073379E" w:rsidP="0061324D">
            <w:pPr>
              <w:pStyle w:val="Header"/>
              <w:numPr>
                <w:ilvl w:val="0"/>
                <w:numId w:val="10"/>
              </w:numPr>
              <w:rPr>
                <w:rFonts w:cs="Arial"/>
                <w:i/>
                <w:snapToGrid w:val="0"/>
                <w:vanish/>
              </w:rPr>
            </w:pPr>
            <w:r>
              <w:rPr>
                <w:rFonts w:cs="Arial"/>
                <w:i/>
                <w:snapToGrid w:val="0"/>
                <w:vanish/>
              </w:rPr>
              <w:t xml:space="preserve">Footer </w:t>
            </w:r>
            <w:r w:rsidR="00B06E42">
              <w:rPr>
                <w:rFonts w:cs="Arial"/>
                <w:i/>
                <w:snapToGrid w:val="0"/>
                <w:vanish/>
              </w:rPr>
              <w:t>formatting</w:t>
            </w:r>
            <w:r>
              <w:rPr>
                <w:rFonts w:cs="Arial"/>
                <w:i/>
                <w:snapToGrid w:val="0"/>
                <w:vanish/>
              </w:rPr>
              <w:t xml:space="preserve"> corrected</w:t>
            </w:r>
            <w:r w:rsidR="0063675F">
              <w:rPr>
                <w:rFonts w:cs="Arial"/>
                <w:i/>
                <w:snapToGrid w:val="0"/>
                <w:vanish/>
              </w:rPr>
              <w:t xml:space="preserve"> (Issue 19)</w:t>
            </w:r>
          </w:p>
          <w:p w14:paraId="6528BD32" w14:textId="77777777" w:rsidR="0073379E" w:rsidRPr="0073379E" w:rsidRDefault="0073379E" w:rsidP="0061324D">
            <w:pPr>
              <w:pStyle w:val="Header"/>
              <w:numPr>
                <w:ilvl w:val="0"/>
                <w:numId w:val="10"/>
              </w:numPr>
              <w:rPr>
                <w:rFonts w:cs="Arial"/>
                <w:i/>
                <w:snapToGrid w:val="0"/>
                <w:vanish/>
              </w:rPr>
            </w:pPr>
            <w:r>
              <w:rPr>
                <w:rFonts w:cs="Arial"/>
                <w:i/>
                <w:snapToGrid w:val="0"/>
                <w:vanish/>
              </w:rPr>
              <w:t>“Constraints” chapter renamed to “Input Requirements”</w:t>
            </w:r>
            <w:r w:rsidR="0063675F">
              <w:rPr>
                <w:rFonts w:cs="Arial"/>
                <w:i/>
                <w:snapToGrid w:val="0"/>
                <w:vanish/>
              </w:rPr>
              <w:t xml:space="preserve"> (Issue 20)</w:t>
            </w:r>
          </w:p>
        </w:tc>
        <w:tc>
          <w:tcPr>
            <w:tcW w:w="1588" w:type="dxa"/>
          </w:tcPr>
          <w:p w14:paraId="66EF1B4E" w14:textId="77777777" w:rsidR="00AA1199" w:rsidRDefault="00AA1199" w:rsidP="006A29E0">
            <w:pPr>
              <w:rPr>
                <w:i/>
                <w:snapToGrid w:val="0"/>
                <w:vanish/>
              </w:rPr>
            </w:pPr>
            <w:r>
              <w:rPr>
                <w:i/>
                <w:snapToGrid w:val="0"/>
                <w:vanish/>
              </w:rPr>
              <w:t>Jbaden1</w:t>
            </w:r>
          </w:p>
        </w:tc>
      </w:tr>
      <w:tr w:rsidR="0083573A" w:rsidRPr="009B6E74" w14:paraId="415BF049" w14:textId="77777777" w:rsidTr="00BB7E1C">
        <w:tblPrEx>
          <w:tblLook w:val="04A0" w:firstRow="1" w:lastRow="0" w:firstColumn="1" w:lastColumn="0" w:noHBand="0" w:noVBand="1"/>
        </w:tblPrEx>
        <w:trPr>
          <w:hidden/>
        </w:trPr>
        <w:tc>
          <w:tcPr>
            <w:tcW w:w="1135" w:type="dxa"/>
          </w:tcPr>
          <w:p w14:paraId="15F6BB95" w14:textId="77777777" w:rsidR="0083573A" w:rsidRDefault="0083573A" w:rsidP="006A29E0">
            <w:pPr>
              <w:jc w:val="center"/>
              <w:rPr>
                <w:i/>
                <w:snapToGrid w:val="0"/>
                <w:vanish/>
              </w:rPr>
            </w:pPr>
            <w:r>
              <w:rPr>
                <w:i/>
                <w:snapToGrid w:val="0"/>
                <w:vanish/>
              </w:rPr>
              <w:t>1</w:t>
            </w:r>
          </w:p>
        </w:tc>
        <w:tc>
          <w:tcPr>
            <w:tcW w:w="850" w:type="dxa"/>
          </w:tcPr>
          <w:p w14:paraId="3586FC4D" w14:textId="77777777" w:rsidR="0083573A" w:rsidRDefault="0083573A" w:rsidP="006A29E0">
            <w:pPr>
              <w:jc w:val="center"/>
              <w:rPr>
                <w:i/>
                <w:snapToGrid w:val="0"/>
                <w:vanish/>
              </w:rPr>
            </w:pPr>
            <w:r>
              <w:rPr>
                <w:i/>
                <w:snapToGrid w:val="0"/>
                <w:vanish/>
              </w:rPr>
              <w:t>4</w:t>
            </w:r>
          </w:p>
        </w:tc>
        <w:tc>
          <w:tcPr>
            <w:tcW w:w="993" w:type="dxa"/>
          </w:tcPr>
          <w:p w14:paraId="1689E028" w14:textId="77777777" w:rsidR="0083573A" w:rsidRDefault="0083573A" w:rsidP="0083573A">
            <w:pPr>
              <w:jc w:val="center"/>
              <w:rPr>
                <w:i/>
                <w:snapToGrid w:val="0"/>
                <w:vanish/>
              </w:rPr>
            </w:pPr>
            <w:r>
              <w:rPr>
                <w:i/>
                <w:snapToGrid w:val="0"/>
                <w:vanish/>
              </w:rPr>
              <w:t>2016-04</w:t>
            </w:r>
            <w:r w:rsidRPr="009B6E74">
              <w:rPr>
                <w:i/>
                <w:snapToGrid w:val="0"/>
                <w:vanish/>
              </w:rPr>
              <w:t>-</w:t>
            </w:r>
            <w:r>
              <w:rPr>
                <w:i/>
                <w:snapToGrid w:val="0"/>
                <w:vanish/>
              </w:rPr>
              <w:t>20</w:t>
            </w:r>
          </w:p>
        </w:tc>
        <w:tc>
          <w:tcPr>
            <w:tcW w:w="5669" w:type="dxa"/>
          </w:tcPr>
          <w:p w14:paraId="42690B43" w14:textId="77777777" w:rsidR="0083573A" w:rsidRDefault="0083573A" w:rsidP="0061324D">
            <w:pPr>
              <w:pStyle w:val="Header"/>
              <w:numPr>
                <w:ilvl w:val="0"/>
                <w:numId w:val="10"/>
              </w:numPr>
              <w:rPr>
                <w:rFonts w:cs="Arial"/>
                <w:i/>
                <w:snapToGrid w:val="0"/>
                <w:vanish/>
              </w:rPr>
            </w:pPr>
            <w:r>
              <w:rPr>
                <w:rFonts w:cs="Arial"/>
                <w:i/>
                <w:snapToGrid w:val="0"/>
                <w:vanish/>
              </w:rPr>
              <w:t>Broken Wiki links repaired</w:t>
            </w:r>
          </w:p>
        </w:tc>
        <w:tc>
          <w:tcPr>
            <w:tcW w:w="1588" w:type="dxa"/>
          </w:tcPr>
          <w:p w14:paraId="52E1F409" w14:textId="77777777" w:rsidR="0083573A" w:rsidRDefault="0083573A" w:rsidP="006A29E0">
            <w:pPr>
              <w:rPr>
                <w:i/>
                <w:snapToGrid w:val="0"/>
                <w:vanish/>
              </w:rPr>
            </w:pPr>
            <w:r>
              <w:rPr>
                <w:i/>
                <w:snapToGrid w:val="0"/>
                <w:vanish/>
              </w:rPr>
              <w:t>Jbaden1</w:t>
            </w:r>
          </w:p>
        </w:tc>
      </w:tr>
      <w:tr w:rsidR="00771D5B" w:rsidRPr="009B6E74" w14:paraId="7A741D3D" w14:textId="77777777" w:rsidTr="00BB7E1C">
        <w:tblPrEx>
          <w:tblLook w:val="04A0" w:firstRow="1" w:lastRow="0" w:firstColumn="1" w:lastColumn="0" w:noHBand="0" w:noVBand="1"/>
        </w:tblPrEx>
        <w:trPr>
          <w:hidden/>
        </w:trPr>
        <w:tc>
          <w:tcPr>
            <w:tcW w:w="1135" w:type="dxa"/>
          </w:tcPr>
          <w:p w14:paraId="7F1DF363" w14:textId="77777777" w:rsidR="00771D5B" w:rsidRDefault="00771D5B" w:rsidP="006A29E0">
            <w:pPr>
              <w:jc w:val="center"/>
              <w:rPr>
                <w:i/>
                <w:snapToGrid w:val="0"/>
                <w:vanish/>
              </w:rPr>
            </w:pPr>
            <w:r>
              <w:rPr>
                <w:i/>
                <w:snapToGrid w:val="0"/>
                <w:vanish/>
              </w:rPr>
              <w:t>2</w:t>
            </w:r>
          </w:p>
        </w:tc>
        <w:tc>
          <w:tcPr>
            <w:tcW w:w="850" w:type="dxa"/>
          </w:tcPr>
          <w:p w14:paraId="3B0F191F" w14:textId="77777777" w:rsidR="00771D5B" w:rsidRDefault="00EE2BD0" w:rsidP="006A29E0">
            <w:pPr>
              <w:jc w:val="center"/>
              <w:rPr>
                <w:i/>
                <w:snapToGrid w:val="0"/>
                <w:vanish/>
              </w:rPr>
            </w:pPr>
            <w:r>
              <w:rPr>
                <w:i/>
                <w:snapToGrid w:val="0"/>
                <w:vanish/>
              </w:rPr>
              <w:t>0</w:t>
            </w:r>
          </w:p>
        </w:tc>
        <w:tc>
          <w:tcPr>
            <w:tcW w:w="993" w:type="dxa"/>
          </w:tcPr>
          <w:p w14:paraId="4D43935A" w14:textId="77777777" w:rsidR="00771D5B" w:rsidRDefault="00771D5B" w:rsidP="00771D5B">
            <w:pPr>
              <w:jc w:val="center"/>
              <w:rPr>
                <w:i/>
                <w:snapToGrid w:val="0"/>
                <w:vanish/>
              </w:rPr>
            </w:pPr>
            <w:r>
              <w:rPr>
                <w:i/>
                <w:snapToGrid w:val="0"/>
                <w:vanish/>
              </w:rPr>
              <w:t>2016-06</w:t>
            </w:r>
            <w:r w:rsidRPr="009B6E74">
              <w:rPr>
                <w:i/>
                <w:snapToGrid w:val="0"/>
                <w:vanish/>
              </w:rPr>
              <w:t>-</w:t>
            </w:r>
            <w:r>
              <w:rPr>
                <w:i/>
                <w:snapToGrid w:val="0"/>
                <w:vanish/>
              </w:rPr>
              <w:t>10</w:t>
            </w:r>
          </w:p>
        </w:tc>
        <w:tc>
          <w:tcPr>
            <w:tcW w:w="5669" w:type="dxa"/>
          </w:tcPr>
          <w:p w14:paraId="3478BC69" w14:textId="77777777" w:rsidR="00771D5B" w:rsidRDefault="00771D5B" w:rsidP="0061324D">
            <w:pPr>
              <w:pStyle w:val="Header"/>
              <w:numPr>
                <w:ilvl w:val="0"/>
                <w:numId w:val="10"/>
              </w:numPr>
              <w:rPr>
                <w:rFonts w:cs="Arial"/>
                <w:i/>
                <w:snapToGrid w:val="0"/>
                <w:vanish/>
              </w:rPr>
            </w:pPr>
            <w:r>
              <w:rPr>
                <w:rFonts w:cs="Arial"/>
                <w:i/>
                <w:snapToGrid w:val="0"/>
                <w:vanish/>
              </w:rPr>
              <w:t>Document metadata adapted. Prepared for new macros</w:t>
            </w:r>
          </w:p>
          <w:p w14:paraId="16E0E462" w14:textId="77777777" w:rsidR="00771D5B" w:rsidRDefault="00771D5B" w:rsidP="0061324D">
            <w:pPr>
              <w:pStyle w:val="Header"/>
              <w:numPr>
                <w:ilvl w:val="0"/>
                <w:numId w:val="10"/>
              </w:numPr>
              <w:rPr>
                <w:rFonts w:cs="Arial"/>
                <w:i/>
                <w:snapToGrid w:val="0"/>
                <w:vanish/>
              </w:rPr>
            </w:pPr>
            <w:r>
              <w:rPr>
                <w:rFonts w:cs="Arial"/>
                <w:i/>
                <w:snapToGrid w:val="0"/>
                <w:vanish/>
              </w:rPr>
              <w:t>DTC table removed</w:t>
            </w:r>
          </w:p>
          <w:p w14:paraId="4CA64E14" w14:textId="77777777" w:rsidR="00EE2BD0" w:rsidRDefault="00EE2BD0" w:rsidP="0061324D">
            <w:pPr>
              <w:pStyle w:val="Header"/>
              <w:numPr>
                <w:ilvl w:val="0"/>
                <w:numId w:val="10"/>
              </w:numPr>
              <w:rPr>
                <w:rFonts w:cs="Arial"/>
                <w:i/>
                <w:snapToGrid w:val="0"/>
                <w:vanish/>
              </w:rPr>
            </w:pPr>
            <w:r>
              <w:rPr>
                <w:rFonts w:cs="Arial"/>
                <w:i/>
                <w:snapToGrid w:val="0"/>
                <w:vanish/>
              </w:rPr>
              <w:t>HMI function added as a chapter (details still to be refined)</w:t>
            </w:r>
          </w:p>
          <w:p w14:paraId="230E443D" w14:textId="77777777" w:rsidR="0039113D" w:rsidRDefault="0039113D" w:rsidP="0061324D">
            <w:pPr>
              <w:pStyle w:val="Header"/>
              <w:numPr>
                <w:ilvl w:val="0"/>
                <w:numId w:val="10"/>
              </w:numPr>
              <w:rPr>
                <w:rFonts w:cs="Arial"/>
                <w:i/>
                <w:snapToGrid w:val="0"/>
                <w:vanish/>
              </w:rPr>
            </w:pPr>
            <w:r>
              <w:rPr>
                <w:rFonts w:cs="Arial"/>
                <w:i/>
                <w:snapToGrid w:val="0"/>
                <w:vanish/>
              </w:rPr>
              <w:t>Signal / Parameter IDs column deleted interface tables</w:t>
            </w:r>
          </w:p>
        </w:tc>
        <w:tc>
          <w:tcPr>
            <w:tcW w:w="1588" w:type="dxa"/>
          </w:tcPr>
          <w:p w14:paraId="755C8C02" w14:textId="77777777" w:rsidR="00771D5B" w:rsidRDefault="00771D5B" w:rsidP="006A29E0">
            <w:pPr>
              <w:rPr>
                <w:i/>
                <w:snapToGrid w:val="0"/>
                <w:vanish/>
              </w:rPr>
            </w:pPr>
            <w:r>
              <w:rPr>
                <w:i/>
                <w:snapToGrid w:val="0"/>
                <w:vanish/>
              </w:rPr>
              <w:t>Jbaden1</w:t>
            </w:r>
          </w:p>
        </w:tc>
      </w:tr>
      <w:tr w:rsidR="00245F20" w:rsidRPr="009B6E74" w14:paraId="216073C5" w14:textId="77777777" w:rsidTr="00BB7E1C">
        <w:tblPrEx>
          <w:tblLook w:val="04A0" w:firstRow="1" w:lastRow="0" w:firstColumn="1" w:lastColumn="0" w:noHBand="0" w:noVBand="1"/>
        </w:tblPrEx>
        <w:trPr>
          <w:hidden/>
        </w:trPr>
        <w:tc>
          <w:tcPr>
            <w:tcW w:w="1135" w:type="dxa"/>
          </w:tcPr>
          <w:p w14:paraId="53929862" w14:textId="77777777" w:rsidR="00245F20" w:rsidRDefault="00245F20" w:rsidP="006A29E0">
            <w:pPr>
              <w:jc w:val="center"/>
              <w:rPr>
                <w:i/>
                <w:snapToGrid w:val="0"/>
                <w:vanish/>
              </w:rPr>
            </w:pPr>
            <w:r>
              <w:rPr>
                <w:i/>
                <w:snapToGrid w:val="0"/>
                <w:vanish/>
              </w:rPr>
              <w:t>2</w:t>
            </w:r>
          </w:p>
        </w:tc>
        <w:tc>
          <w:tcPr>
            <w:tcW w:w="850" w:type="dxa"/>
          </w:tcPr>
          <w:p w14:paraId="39ECBEBE" w14:textId="77777777" w:rsidR="00245F20" w:rsidRDefault="00245F20" w:rsidP="006A29E0">
            <w:pPr>
              <w:jc w:val="center"/>
              <w:rPr>
                <w:i/>
                <w:snapToGrid w:val="0"/>
                <w:vanish/>
              </w:rPr>
            </w:pPr>
            <w:r>
              <w:rPr>
                <w:i/>
                <w:snapToGrid w:val="0"/>
                <w:vanish/>
              </w:rPr>
              <w:t>1</w:t>
            </w:r>
          </w:p>
        </w:tc>
        <w:tc>
          <w:tcPr>
            <w:tcW w:w="993" w:type="dxa"/>
          </w:tcPr>
          <w:p w14:paraId="4A5E6261" w14:textId="77777777" w:rsidR="00245F20" w:rsidRDefault="00245F20" w:rsidP="00484DFA">
            <w:pPr>
              <w:jc w:val="center"/>
              <w:rPr>
                <w:i/>
                <w:snapToGrid w:val="0"/>
                <w:vanish/>
              </w:rPr>
            </w:pPr>
            <w:r>
              <w:rPr>
                <w:i/>
                <w:snapToGrid w:val="0"/>
                <w:vanish/>
              </w:rPr>
              <w:t>2016-07</w:t>
            </w:r>
            <w:r w:rsidRPr="009B6E74">
              <w:rPr>
                <w:i/>
                <w:snapToGrid w:val="0"/>
                <w:vanish/>
              </w:rPr>
              <w:t>-</w:t>
            </w:r>
            <w:r>
              <w:rPr>
                <w:i/>
                <w:snapToGrid w:val="0"/>
                <w:vanish/>
              </w:rPr>
              <w:t>1</w:t>
            </w:r>
            <w:r w:rsidR="00484DFA">
              <w:rPr>
                <w:i/>
                <w:snapToGrid w:val="0"/>
                <w:vanish/>
              </w:rPr>
              <w:t>4</w:t>
            </w:r>
          </w:p>
        </w:tc>
        <w:tc>
          <w:tcPr>
            <w:tcW w:w="5669" w:type="dxa"/>
          </w:tcPr>
          <w:p w14:paraId="21F0F789" w14:textId="77777777" w:rsidR="00245F20" w:rsidRDefault="00245F20" w:rsidP="0061324D">
            <w:pPr>
              <w:pStyle w:val="Header"/>
              <w:numPr>
                <w:ilvl w:val="0"/>
                <w:numId w:val="10"/>
              </w:numPr>
              <w:rPr>
                <w:rFonts w:cs="Arial"/>
                <w:i/>
                <w:snapToGrid w:val="0"/>
                <w:vanish/>
              </w:rPr>
            </w:pPr>
            <w:r>
              <w:rPr>
                <w:rFonts w:cs="Arial"/>
                <w:i/>
                <w:snapToGrid w:val="0"/>
                <w:vanish/>
              </w:rPr>
              <w:t>Converted to SysML diagrams</w:t>
            </w:r>
          </w:p>
          <w:p w14:paraId="34550382" w14:textId="77777777" w:rsidR="00245F20" w:rsidRDefault="00245F20" w:rsidP="0061324D">
            <w:pPr>
              <w:pStyle w:val="Header"/>
              <w:numPr>
                <w:ilvl w:val="0"/>
                <w:numId w:val="10"/>
              </w:numPr>
              <w:rPr>
                <w:rFonts w:cs="Arial"/>
                <w:i/>
                <w:snapToGrid w:val="0"/>
                <w:vanish/>
              </w:rPr>
            </w:pPr>
            <w:r>
              <w:rPr>
                <w:rFonts w:cs="Arial"/>
                <w:i/>
                <w:snapToGrid w:val="0"/>
                <w:vanish/>
              </w:rPr>
              <w:t>HMI section further elaborated</w:t>
            </w:r>
          </w:p>
          <w:p w14:paraId="3C7469AB" w14:textId="77777777" w:rsidR="00C81E21" w:rsidRDefault="00245F20" w:rsidP="0061324D">
            <w:pPr>
              <w:pStyle w:val="Header"/>
              <w:numPr>
                <w:ilvl w:val="0"/>
                <w:numId w:val="10"/>
              </w:numPr>
              <w:rPr>
                <w:rFonts w:cs="Arial"/>
                <w:i/>
                <w:snapToGrid w:val="0"/>
                <w:vanish/>
              </w:rPr>
            </w:pPr>
            <w:r>
              <w:rPr>
                <w:rFonts w:cs="Arial"/>
                <w:i/>
                <w:snapToGrid w:val="0"/>
                <w:vanish/>
              </w:rPr>
              <w:t>Template version added to footer</w:t>
            </w:r>
          </w:p>
          <w:p w14:paraId="59069DFC" w14:textId="77777777" w:rsidR="008235D4" w:rsidRDefault="008235D4" w:rsidP="0061324D">
            <w:pPr>
              <w:pStyle w:val="Header"/>
              <w:numPr>
                <w:ilvl w:val="0"/>
                <w:numId w:val="10"/>
              </w:numPr>
              <w:rPr>
                <w:rFonts w:cs="Arial"/>
                <w:i/>
                <w:snapToGrid w:val="0"/>
                <w:vanish/>
              </w:rPr>
            </w:pPr>
            <w:r>
              <w:rPr>
                <w:rFonts w:cs="Arial"/>
                <w:i/>
                <w:snapToGrid w:val="0"/>
                <w:vanish/>
              </w:rPr>
              <w:t>Dedicated Startup / Shutdown sections removed (only hints added)</w:t>
            </w:r>
          </w:p>
          <w:p w14:paraId="6DE7B6B8" w14:textId="77777777" w:rsidR="00FA08C4" w:rsidRPr="00C81E21" w:rsidRDefault="00484DFA" w:rsidP="0061324D">
            <w:pPr>
              <w:pStyle w:val="Header"/>
              <w:numPr>
                <w:ilvl w:val="0"/>
                <w:numId w:val="10"/>
              </w:numPr>
              <w:rPr>
                <w:rFonts w:cs="Arial"/>
                <w:i/>
                <w:snapToGrid w:val="0"/>
                <w:vanish/>
              </w:rPr>
            </w:pPr>
            <w:r w:rsidRPr="00484DFA">
              <w:rPr>
                <w:rFonts w:cs="Arial"/>
                <w:i/>
                <w:snapToGrid w:val="0"/>
                <w:vanish/>
              </w:rPr>
              <w:t>Data Dictionary reworked</w:t>
            </w:r>
            <w:r w:rsidR="00FA08C4">
              <w:rPr>
                <w:rFonts w:cs="Arial"/>
                <w:i/>
                <w:snapToGrid w:val="0"/>
                <w:vanish/>
              </w:rPr>
              <w:t xml:space="preserve"> and Signal / Parameter IDs column re-introduced</w:t>
            </w:r>
          </w:p>
        </w:tc>
        <w:tc>
          <w:tcPr>
            <w:tcW w:w="1588" w:type="dxa"/>
          </w:tcPr>
          <w:p w14:paraId="6D599971" w14:textId="77777777" w:rsidR="00245F20" w:rsidRDefault="00245F20" w:rsidP="006A29E0">
            <w:pPr>
              <w:rPr>
                <w:i/>
                <w:snapToGrid w:val="0"/>
                <w:vanish/>
              </w:rPr>
            </w:pPr>
            <w:r>
              <w:rPr>
                <w:i/>
                <w:snapToGrid w:val="0"/>
                <w:vanish/>
              </w:rPr>
              <w:t>Jbaden1</w:t>
            </w:r>
          </w:p>
        </w:tc>
      </w:tr>
      <w:tr w:rsidR="008147F0" w:rsidRPr="009B6E74" w14:paraId="4C514D69" w14:textId="77777777" w:rsidTr="00BB7E1C">
        <w:tblPrEx>
          <w:tblLook w:val="04A0" w:firstRow="1" w:lastRow="0" w:firstColumn="1" w:lastColumn="0" w:noHBand="0" w:noVBand="1"/>
        </w:tblPrEx>
        <w:trPr>
          <w:hidden/>
        </w:trPr>
        <w:tc>
          <w:tcPr>
            <w:tcW w:w="1135" w:type="dxa"/>
          </w:tcPr>
          <w:p w14:paraId="0C461FD1" w14:textId="77777777" w:rsidR="008147F0" w:rsidRDefault="008147F0" w:rsidP="006A29E0">
            <w:pPr>
              <w:jc w:val="center"/>
              <w:rPr>
                <w:i/>
                <w:snapToGrid w:val="0"/>
                <w:vanish/>
              </w:rPr>
            </w:pPr>
            <w:r>
              <w:rPr>
                <w:i/>
                <w:snapToGrid w:val="0"/>
                <w:vanish/>
              </w:rPr>
              <w:t>2</w:t>
            </w:r>
          </w:p>
        </w:tc>
        <w:tc>
          <w:tcPr>
            <w:tcW w:w="850" w:type="dxa"/>
          </w:tcPr>
          <w:p w14:paraId="793F40D5" w14:textId="77777777" w:rsidR="008147F0" w:rsidRDefault="008147F0" w:rsidP="006A29E0">
            <w:pPr>
              <w:jc w:val="center"/>
              <w:rPr>
                <w:i/>
                <w:snapToGrid w:val="0"/>
                <w:vanish/>
              </w:rPr>
            </w:pPr>
            <w:r>
              <w:rPr>
                <w:i/>
                <w:snapToGrid w:val="0"/>
                <w:vanish/>
              </w:rPr>
              <w:t>2</w:t>
            </w:r>
          </w:p>
        </w:tc>
        <w:tc>
          <w:tcPr>
            <w:tcW w:w="993" w:type="dxa"/>
          </w:tcPr>
          <w:p w14:paraId="0AA71628" w14:textId="77777777" w:rsidR="008147F0" w:rsidRDefault="008147F0" w:rsidP="008147F0">
            <w:pPr>
              <w:jc w:val="center"/>
              <w:rPr>
                <w:i/>
                <w:snapToGrid w:val="0"/>
                <w:vanish/>
              </w:rPr>
            </w:pPr>
            <w:r>
              <w:rPr>
                <w:i/>
                <w:snapToGrid w:val="0"/>
                <w:vanish/>
              </w:rPr>
              <w:t>2016-12</w:t>
            </w:r>
            <w:r w:rsidRPr="009B6E74">
              <w:rPr>
                <w:i/>
                <w:snapToGrid w:val="0"/>
                <w:vanish/>
              </w:rPr>
              <w:t>-</w:t>
            </w:r>
            <w:r>
              <w:rPr>
                <w:i/>
                <w:snapToGrid w:val="0"/>
                <w:vanish/>
              </w:rPr>
              <w:t>07</w:t>
            </w:r>
          </w:p>
        </w:tc>
        <w:tc>
          <w:tcPr>
            <w:tcW w:w="5669" w:type="dxa"/>
          </w:tcPr>
          <w:p w14:paraId="4709A9DD" w14:textId="77777777" w:rsidR="008147F0" w:rsidRDefault="008147F0" w:rsidP="0061324D">
            <w:pPr>
              <w:pStyle w:val="Header"/>
              <w:numPr>
                <w:ilvl w:val="0"/>
                <w:numId w:val="10"/>
              </w:numPr>
              <w:rPr>
                <w:rFonts w:cs="Arial"/>
                <w:i/>
                <w:snapToGrid w:val="0"/>
                <w:vanish/>
              </w:rPr>
            </w:pPr>
            <w:r>
              <w:rPr>
                <w:rFonts w:cs="Arial"/>
                <w:i/>
                <w:snapToGrid w:val="0"/>
                <w:vanish/>
              </w:rPr>
              <w:t>Minor formatting changes</w:t>
            </w:r>
          </w:p>
        </w:tc>
        <w:tc>
          <w:tcPr>
            <w:tcW w:w="1588" w:type="dxa"/>
          </w:tcPr>
          <w:p w14:paraId="58C65900" w14:textId="77777777" w:rsidR="008147F0" w:rsidRDefault="008147F0" w:rsidP="006A29E0">
            <w:pPr>
              <w:rPr>
                <w:i/>
                <w:snapToGrid w:val="0"/>
                <w:vanish/>
              </w:rPr>
            </w:pPr>
            <w:r>
              <w:rPr>
                <w:i/>
                <w:snapToGrid w:val="0"/>
                <w:vanish/>
              </w:rPr>
              <w:t>Jbaden1</w:t>
            </w:r>
          </w:p>
        </w:tc>
      </w:tr>
      <w:tr w:rsidR="00CB7D4C" w:rsidRPr="009B6E74" w14:paraId="68948A42" w14:textId="77777777" w:rsidTr="00BB7E1C">
        <w:tblPrEx>
          <w:tblLook w:val="04A0" w:firstRow="1" w:lastRow="0" w:firstColumn="1" w:lastColumn="0" w:noHBand="0" w:noVBand="1"/>
        </w:tblPrEx>
        <w:trPr>
          <w:hidden/>
        </w:trPr>
        <w:tc>
          <w:tcPr>
            <w:tcW w:w="1135" w:type="dxa"/>
          </w:tcPr>
          <w:p w14:paraId="66138B03" w14:textId="77777777" w:rsidR="00CB7D4C" w:rsidRDefault="00CB7D4C" w:rsidP="006A29E0">
            <w:pPr>
              <w:jc w:val="center"/>
              <w:rPr>
                <w:i/>
                <w:snapToGrid w:val="0"/>
                <w:vanish/>
              </w:rPr>
            </w:pPr>
            <w:r>
              <w:rPr>
                <w:i/>
                <w:snapToGrid w:val="0"/>
                <w:vanish/>
              </w:rPr>
              <w:t>3</w:t>
            </w:r>
          </w:p>
        </w:tc>
        <w:tc>
          <w:tcPr>
            <w:tcW w:w="850" w:type="dxa"/>
          </w:tcPr>
          <w:p w14:paraId="16C8D213" w14:textId="77777777" w:rsidR="00CB7D4C" w:rsidRDefault="00CB7D4C" w:rsidP="006A29E0">
            <w:pPr>
              <w:jc w:val="center"/>
              <w:rPr>
                <w:i/>
                <w:snapToGrid w:val="0"/>
                <w:vanish/>
              </w:rPr>
            </w:pPr>
          </w:p>
        </w:tc>
        <w:tc>
          <w:tcPr>
            <w:tcW w:w="993" w:type="dxa"/>
            <w:vMerge w:val="restart"/>
          </w:tcPr>
          <w:p w14:paraId="312FF087" w14:textId="77777777" w:rsidR="00CB7D4C" w:rsidRDefault="00CB7D4C" w:rsidP="008147F0">
            <w:pPr>
              <w:jc w:val="center"/>
              <w:rPr>
                <w:i/>
                <w:snapToGrid w:val="0"/>
                <w:vanish/>
              </w:rPr>
            </w:pPr>
          </w:p>
        </w:tc>
        <w:tc>
          <w:tcPr>
            <w:tcW w:w="5669" w:type="dxa"/>
            <w:vMerge w:val="restart"/>
          </w:tcPr>
          <w:p w14:paraId="172B4BC7" w14:textId="77777777" w:rsidR="00CB7D4C" w:rsidRDefault="00CB7D4C" w:rsidP="00CB7D4C">
            <w:pPr>
              <w:pStyle w:val="Header"/>
              <w:rPr>
                <w:rFonts w:cs="Arial"/>
                <w:i/>
                <w:snapToGrid w:val="0"/>
                <w:vanish/>
              </w:rPr>
            </w:pPr>
            <w:r>
              <w:rPr>
                <w:rFonts w:cs="Arial"/>
                <w:i/>
                <w:snapToGrid w:val="0"/>
                <w:vanish/>
              </w:rPr>
              <w:t>Skipped to synchronize with Specification_Macros.dotm</w:t>
            </w:r>
          </w:p>
        </w:tc>
        <w:tc>
          <w:tcPr>
            <w:tcW w:w="1588" w:type="dxa"/>
            <w:vMerge w:val="restart"/>
          </w:tcPr>
          <w:p w14:paraId="7306D7DF" w14:textId="77777777" w:rsidR="00CB7D4C" w:rsidRDefault="00CB7D4C" w:rsidP="006A29E0">
            <w:pPr>
              <w:rPr>
                <w:i/>
                <w:snapToGrid w:val="0"/>
                <w:vanish/>
              </w:rPr>
            </w:pPr>
          </w:p>
        </w:tc>
      </w:tr>
      <w:tr w:rsidR="00CB7D4C" w:rsidRPr="009B6E74" w14:paraId="5CBA9EDD" w14:textId="77777777" w:rsidTr="00BB7E1C">
        <w:tblPrEx>
          <w:tblLook w:val="04A0" w:firstRow="1" w:lastRow="0" w:firstColumn="1" w:lastColumn="0" w:noHBand="0" w:noVBand="1"/>
        </w:tblPrEx>
        <w:trPr>
          <w:hidden/>
        </w:trPr>
        <w:tc>
          <w:tcPr>
            <w:tcW w:w="1135" w:type="dxa"/>
          </w:tcPr>
          <w:p w14:paraId="2588F6BF" w14:textId="77777777" w:rsidR="00CB7D4C" w:rsidRDefault="00CB7D4C" w:rsidP="006A29E0">
            <w:pPr>
              <w:jc w:val="center"/>
              <w:rPr>
                <w:i/>
                <w:snapToGrid w:val="0"/>
                <w:vanish/>
              </w:rPr>
            </w:pPr>
            <w:r>
              <w:rPr>
                <w:i/>
                <w:snapToGrid w:val="0"/>
                <w:vanish/>
              </w:rPr>
              <w:t>4</w:t>
            </w:r>
          </w:p>
        </w:tc>
        <w:tc>
          <w:tcPr>
            <w:tcW w:w="850" w:type="dxa"/>
          </w:tcPr>
          <w:p w14:paraId="126EBF07" w14:textId="77777777" w:rsidR="00CB7D4C" w:rsidRDefault="00CB7D4C" w:rsidP="006A29E0">
            <w:pPr>
              <w:jc w:val="center"/>
              <w:rPr>
                <w:i/>
                <w:snapToGrid w:val="0"/>
                <w:vanish/>
              </w:rPr>
            </w:pPr>
          </w:p>
        </w:tc>
        <w:tc>
          <w:tcPr>
            <w:tcW w:w="993" w:type="dxa"/>
            <w:vMerge/>
          </w:tcPr>
          <w:p w14:paraId="3DA32784" w14:textId="77777777" w:rsidR="00CB7D4C" w:rsidRDefault="00CB7D4C" w:rsidP="008147F0">
            <w:pPr>
              <w:jc w:val="center"/>
              <w:rPr>
                <w:i/>
                <w:snapToGrid w:val="0"/>
                <w:vanish/>
              </w:rPr>
            </w:pPr>
          </w:p>
        </w:tc>
        <w:tc>
          <w:tcPr>
            <w:tcW w:w="5669" w:type="dxa"/>
            <w:vMerge/>
          </w:tcPr>
          <w:p w14:paraId="372FC0BB" w14:textId="77777777" w:rsidR="00CB7D4C" w:rsidRDefault="00CB7D4C" w:rsidP="0061324D">
            <w:pPr>
              <w:pStyle w:val="Header"/>
              <w:numPr>
                <w:ilvl w:val="0"/>
                <w:numId w:val="10"/>
              </w:numPr>
              <w:rPr>
                <w:rFonts w:cs="Arial"/>
                <w:i/>
                <w:snapToGrid w:val="0"/>
                <w:vanish/>
              </w:rPr>
            </w:pPr>
          </w:p>
        </w:tc>
        <w:tc>
          <w:tcPr>
            <w:tcW w:w="1588" w:type="dxa"/>
            <w:vMerge/>
          </w:tcPr>
          <w:p w14:paraId="3E018E3D" w14:textId="77777777" w:rsidR="00CB7D4C" w:rsidRDefault="00CB7D4C" w:rsidP="006A29E0">
            <w:pPr>
              <w:rPr>
                <w:i/>
                <w:snapToGrid w:val="0"/>
                <w:vanish/>
              </w:rPr>
            </w:pPr>
          </w:p>
        </w:tc>
      </w:tr>
      <w:tr w:rsidR="00CB7D4C" w:rsidRPr="009B6E74" w14:paraId="7DAC86FE" w14:textId="77777777" w:rsidTr="00BB7E1C">
        <w:tblPrEx>
          <w:tblLook w:val="04A0" w:firstRow="1" w:lastRow="0" w:firstColumn="1" w:lastColumn="0" w:noHBand="0" w:noVBand="1"/>
        </w:tblPrEx>
        <w:trPr>
          <w:hidden/>
        </w:trPr>
        <w:tc>
          <w:tcPr>
            <w:tcW w:w="1135" w:type="dxa"/>
          </w:tcPr>
          <w:p w14:paraId="7E6D62EB" w14:textId="77777777" w:rsidR="00CB7D4C" w:rsidRDefault="00CB7D4C" w:rsidP="006A29E0">
            <w:pPr>
              <w:jc w:val="center"/>
              <w:rPr>
                <w:i/>
                <w:snapToGrid w:val="0"/>
                <w:vanish/>
              </w:rPr>
            </w:pPr>
            <w:r>
              <w:rPr>
                <w:i/>
                <w:snapToGrid w:val="0"/>
                <w:vanish/>
              </w:rPr>
              <w:t>5</w:t>
            </w:r>
          </w:p>
        </w:tc>
        <w:tc>
          <w:tcPr>
            <w:tcW w:w="850" w:type="dxa"/>
          </w:tcPr>
          <w:p w14:paraId="4578BB05" w14:textId="77777777" w:rsidR="00CB7D4C" w:rsidRDefault="00CB7D4C" w:rsidP="006A29E0">
            <w:pPr>
              <w:jc w:val="center"/>
              <w:rPr>
                <w:i/>
                <w:snapToGrid w:val="0"/>
                <w:vanish/>
              </w:rPr>
            </w:pPr>
            <w:r>
              <w:rPr>
                <w:i/>
                <w:snapToGrid w:val="0"/>
                <w:vanish/>
              </w:rPr>
              <w:t>0</w:t>
            </w:r>
          </w:p>
        </w:tc>
        <w:tc>
          <w:tcPr>
            <w:tcW w:w="993" w:type="dxa"/>
          </w:tcPr>
          <w:p w14:paraId="43AB8D27" w14:textId="77777777" w:rsidR="00CB7D4C" w:rsidRDefault="002F6A67" w:rsidP="008147F0">
            <w:pPr>
              <w:jc w:val="center"/>
              <w:rPr>
                <w:i/>
                <w:snapToGrid w:val="0"/>
                <w:vanish/>
              </w:rPr>
            </w:pPr>
            <w:r>
              <w:rPr>
                <w:i/>
                <w:snapToGrid w:val="0"/>
                <w:vanish/>
              </w:rPr>
              <w:t>2017-01-1</w:t>
            </w:r>
            <w:r w:rsidR="00CB7D4C">
              <w:rPr>
                <w:i/>
                <w:snapToGrid w:val="0"/>
                <w:vanish/>
              </w:rPr>
              <w:t>3</w:t>
            </w:r>
          </w:p>
        </w:tc>
        <w:tc>
          <w:tcPr>
            <w:tcW w:w="5669" w:type="dxa"/>
          </w:tcPr>
          <w:p w14:paraId="2752DEF2" w14:textId="77777777" w:rsidR="00CB7D4C" w:rsidRDefault="00CB7D4C" w:rsidP="0061324D">
            <w:pPr>
              <w:pStyle w:val="Header"/>
              <w:numPr>
                <w:ilvl w:val="0"/>
                <w:numId w:val="8"/>
              </w:numPr>
              <w:ind w:left="458"/>
              <w:rPr>
                <w:rFonts w:cs="Arial"/>
                <w:i/>
                <w:snapToGrid w:val="0"/>
                <w:vanish/>
              </w:rPr>
            </w:pPr>
            <w:r>
              <w:rPr>
                <w:rFonts w:cs="Arial"/>
                <w:i/>
                <w:snapToGrid w:val="0"/>
                <w:vanish/>
              </w:rPr>
              <w:t>Meta data updated for specification macros, version 3.1</w:t>
            </w:r>
          </w:p>
          <w:p w14:paraId="313FB239" w14:textId="77777777" w:rsidR="00CB7D4C" w:rsidRDefault="00CB7D4C" w:rsidP="0061324D">
            <w:pPr>
              <w:pStyle w:val="Header"/>
              <w:numPr>
                <w:ilvl w:val="0"/>
                <w:numId w:val="8"/>
              </w:numPr>
              <w:ind w:left="458"/>
              <w:rPr>
                <w:rFonts w:cs="Arial"/>
                <w:i/>
                <w:snapToGrid w:val="0"/>
                <w:vanish/>
              </w:rPr>
            </w:pPr>
            <w:r>
              <w:rPr>
                <w:rFonts w:cs="Arial"/>
                <w:i/>
                <w:snapToGrid w:val="0"/>
                <w:vanish/>
              </w:rPr>
              <w:t>SW Unit chapter removed for the time being</w:t>
            </w:r>
          </w:p>
          <w:p w14:paraId="73A4F30B" w14:textId="77777777" w:rsidR="00CB7D4C" w:rsidRDefault="00CB7D4C" w:rsidP="0061324D">
            <w:pPr>
              <w:pStyle w:val="Header"/>
              <w:numPr>
                <w:ilvl w:val="0"/>
                <w:numId w:val="10"/>
              </w:numPr>
              <w:rPr>
                <w:rFonts w:cs="Arial"/>
                <w:i/>
                <w:snapToGrid w:val="0"/>
                <w:vanish/>
              </w:rPr>
            </w:pPr>
            <w:r>
              <w:rPr>
                <w:rFonts w:cs="Arial"/>
                <w:i/>
                <w:snapToGrid w:val="0"/>
                <w:vanish/>
              </w:rPr>
              <w:t>Green boxes added for user hints</w:t>
            </w:r>
          </w:p>
        </w:tc>
        <w:tc>
          <w:tcPr>
            <w:tcW w:w="1588" w:type="dxa"/>
          </w:tcPr>
          <w:p w14:paraId="1A0CF1FF" w14:textId="77777777" w:rsidR="00CB7D4C" w:rsidRDefault="00CB7D4C" w:rsidP="006A29E0">
            <w:pPr>
              <w:rPr>
                <w:i/>
                <w:snapToGrid w:val="0"/>
                <w:vanish/>
              </w:rPr>
            </w:pPr>
            <w:r>
              <w:rPr>
                <w:i/>
                <w:snapToGrid w:val="0"/>
                <w:vanish/>
              </w:rPr>
              <w:t>Jbaden1</w:t>
            </w:r>
          </w:p>
        </w:tc>
      </w:tr>
      <w:tr w:rsidR="00EF5443" w:rsidRPr="009B6E74" w14:paraId="4F1F9F4C" w14:textId="77777777" w:rsidTr="00BB7E1C">
        <w:tblPrEx>
          <w:tblLook w:val="04A0" w:firstRow="1" w:lastRow="0" w:firstColumn="1" w:lastColumn="0" w:noHBand="0" w:noVBand="1"/>
        </w:tblPrEx>
        <w:trPr>
          <w:hidden/>
        </w:trPr>
        <w:tc>
          <w:tcPr>
            <w:tcW w:w="1135" w:type="dxa"/>
          </w:tcPr>
          <w:p w14:paraId="5EC3C9CA" w14:textId="77777777" w:rsidR="00EF5443" w:rsidRDefault="00EF5443" w:rsidP="006A29E0">
            <w:pPr>
              <w:jc w:val="center"/>
              <w:rPr>
                <w:i/>
                <w:snapToGrid w:val="0"/>
                <w:vanish/>
              </w:rPr>
            </w:pPr>
            <w:r>
              <w:rPr>
                <w:i/>
                <w:snapToGrid w:val="0"/>
                <w:vanish/>
              </w:rPr>
              <w:t>5</w:t>
            </w:r>
          </w:p>
        </w:tc>
        <w:tc>
          <w:tcPr>
            <w:tcW w:w="850" w:type="dxa"/>
          </w:tcPr>
          <w:p w14:paraId="18212C9E" w14:textId="77777777" w:rsidR="00EF5443" w:rsidRDefault="00EF5443" w:rsidP="006A29E0">
            <w:pPr>
              <w:jc w:val="center"/>
              <w:rPr>
                <w:i/>
                <w:snapToGrid w:val="0"/>
                <w:vanish/>
              </w:rPr>
            </w:pPr>
            <w:r>
              <w:rPr>
                <w:i/>
                <w:snapToGrid w:val="0"/>
                <w:vanish/>
              </w:rPr>
              <w:t>1</w:t>
            </w:r>
          </w:p>
        </w:tc>
        <w:tc>
          <w:tcPr>
            <w:tcW w:w="993" w:type="dxa"/>
          </w:tcPr>
          <w:p w14:paraId="4BB961E5" w14:textId="77777777" w:rsidR="00EF5443" w:rsidRDefault="00EF5443" w:rsidP="008147F0">
            <w:pPr>
              <w:jc w:val="center"/>
              <w:rPr>
                <w:i/>
                <w:snapToGrid w:val="0"/>
                <w:vanish/>
              </w:rPr>
            </w:pPr>
            <w:r>
              <w:rPr>
                <w:i/>
                <w:snapToGrid w:val="0"/>
                <w:vanish/>
              </w:rPr>
              <w:t>2017-01-18</w:t>
            </w:r>
          </w:p>
        </w:tc>
        <w:tc>
          <w:tcPr>
            <w:tcW w:w="5669" w:type="dxa"/>
          </w:tcPr>
          <w:p w14:paraId="21ED6662" w14:textId="77777777" w:rsidR="00EF5443" w:rsidRDefault="00EF5443" w:rsidP="0061324D">
            <w:pPr>
              <w:pStyle w:val="Header"/>
              <w:numPr>
                <w:ilvl w:val="0"/>
                <w:numId w:val="8"/>
              </w:numPr>
              <w:ind w:left="458"/>
              <w:rPr>
                <w:rFonts w:cs="Arial"/>
                <w:i/>
                <w:snapToGrid w:val="0"/>
                <w:vanish/>
              </w:rPr>
            </w:pPr>
            <w:r>
              <w:rPr>
                <w:rFonts w:cs="Arial"/>
                <w:i/>
                <w:snapToGrid w:val="0"/>
                <w:vanish/>
              </w:rPr>
              <w:t>Some additional hints.</w:t>
            </w:r>
          </w:p>
          <w:p w14:paraId="2B7D8F6D" w14:textId="77777777" w:rsidR="00EF5443" w:rsidRDefault="00EF5443" w:rsidP="0061324D">
            <w:pPr>
              <w:pStyle w:val="Header"/>
              <w:numPr>
                <w:ilvl w:val="0"/>
                <w:numId w:val="8"/>
              </w:numPr>
              <w:ind w:left="458"/>
              <w:rPr>
                <w:rFonts w:cs="Arial"/>
                <w:i/>
                <w:snapToGrid w:val="0"/>
                <w:vanish/>
              </w:rPr>
            </w:pPr>
            <w:r>
              <w:rPr>
                <w:rFonts w:cs="Arial"/>
                <w:i/>
                <w:snapToGrid w:val="0"/>
                <w:vanish/>
              </w:rPr>
              <w:t>Hyperlinks highlighted in hints</w:t>
            </w:r>
          </w:p>
        </w:tc>
        <w:tc>
          <w:tcPr>
            <w:tcW w:w="1588" w:type="dxa"/>
          </w:tcPr>
          <w:p w14:paraId="0AF40990" w14:textId="77777777" w:rsidR="00EF5443" w:rsidRDefault="00EF5443" w:rsidP="006A29E0">
            <w:pPr>
              <w:rPr>
                <w:i/>
                <w:snapToGrid w:val="0"/>
                <w:vanish/>
              </w:rPr>
            </w:pPr>
            <w:r>
              <w:rPr>
                <w:i/>
                <w:snapToGrid w:val="0"/>
                <w:vanish/>
              </w:rPr>
              <w:t>Jbaden1</w:t>
            </w:r>
          </w:p>
        </w:tc>
      </w:tr>
      <w:tr w:rsidR="00EF5443" w:rsidRPr="009B6E74" w14:paraId="3F18E7FC" w14:textId="77777777" w:rsidTr="00BB7E1C">
        <w:tblPrEx>
          <w:tblLook w:val="04A0" w:firstRow="1" w:lastRow="0" w:firstColumn="1" w:lastColumn="0" w:noHBand="0" w:noVBand="1"/>
        </w:tblPrEx>
        <w:trPr>
          <w:hidden/>
        </w:trPr>
        <w:tc>
          <w:tcPr>
            <w:tcW w:w="1135" w:type="dxa"/>
          </w:tcPr>
          <w:p w14:paraId="0B2EF31D" w14:textId="77777777" w:rsidR="00EF5443" w:rsidRDefault="00712521" w:rsidP="006A29E0">
            <w:pPr>
              <w:jc w:val="center"/>
              <w:rPr>
                <w:i/>
                <w:snapToGrid w:val="0"/>
                <w:vanish/>
              </w:rPr>
            </w:pPr>
            <w:r>
              <w:rPr>
                <w:i/>
                <w:snapToGrid w:val="0"/>
                <w:vanish/>
              </w:rPr>
              <w:t>6</w:t>
            </w:r>
          </w:p>
        </w:tc>
        <w:tc>
          <w:tcPr>
            <w:tcW w:w="850" w:type="dxa"/>
          </w:tcPr>
          <w:p w14:paraId="23316479" w14:textId="77777777" w:rsidR="00EF5443" w:rsidRDefault="00712521" w:rsidP="006A29E0">
            <w:pPr>
              <w:jc w:val="center"/>
              <w:rPr>
                <w:i/>
                <w:snapToGrid w:val="0"/>
                <w:vanish/>
              </w:rPr>
            </w:pPr>
            <w:r>
              <w:rPr>
                <w:i/>
                <w:snapToGrid w:val="0"/>
                <w:vanish/>
              </w:rPr>
              <w:t>0</w:t>
            </w:r>
          </w:p>
        </w:tc>
        <w:tc>
          <w:tcPr>
            <w:tcW w:w="993" w:type="dxa"/>
          </w:tcPr>
          <w:p w14:paraId="38E82DA1" w14:textId="77777777" w:rsidR="00EF5443" w:rsidRDefault="00712521" w:rsidP="00712521">
            <w:pPr>
              <w:jc w:val="center"/>
              <w:rPr>
                <w:i/>
                <w:snapToGrid w:val="0"/>
                <w:vanish/>
              </w:rPr>
            </w:pPr>
            <w:r>
              <w:rPr>
                <w:i/>
                <w:snapToGrid w:val="0"/>
                <w:vanish/>
              </w:rPr>
              <w:t>2017-04-28</w:t>
            </w:r>
          </w:p>
        </w:tc>
        <w:tc>
          <w:tcPr>
            <w:tcW w:w="5669" w:type="dxa"/>
          </w:tcPr>
          <w:p w14:paraId="3E2B51C1" w14:textId="77777777" w:rsidR="00EF5443" w:rsidRDefault="00EF5443" w:rsidP="0061324D">
            <w:pPr>
              <w:pStyle w:val="Header"/>
              <w:numPr>
                <w:ilvl w:val="0"/>
                <w:numId w:val="8"/>
              </w:numPr>
              <w:ind w:left="458"/>
              <w:rPr>
                <w:rFonts w:cs="Arial"/>
                <w:i/>
                <w:snapToGrid w:val="0"/>
                <w:vanish/>
              </w:rPr>
            </w:pPr>
            <w:r>
              <w:rPr>
                <w:rFonts w:cs="Arial"/>
                <w:i/>
                <w:snapToGrid w:val="0"/>
                <w:vanish/>
              </w:rPr>
              <w:t>Editorial change. Hints added to chapter 4.1.4</w:t>
            </w:r>
          </w:p>
          <w:p w14:paraId="1EEC31E8" w14:textId="77777777" w:rsidR="00BB4BE7" w:rsidRDefault="00BB4BE7" w:rsidP="0061324D">
            <w:pPr>
              <w:pStyle w:val="Header"/>
              <w:numPr>
                <w:ilvl w:val="0"/>
                <w:numId w:val="8"/>
              </w:numPr>
              <w:ind w:left="458"/>
              <w:rPr>
                <w:rFonts w:cs="Arial"/>
                <w:i/>
                <w:snapToGrid w:val="0"/>
                <w:vanish/>
              </w:rPr>
            </w:pPr>
            <w:r>
              <w:rPr>
                <w:rFonts w:cs="Arial"/>
                <w:i/>
                <w:snapToGrid w:val="0"/>
                <w:vanish/>
              </w:rPr>
              <w:t xml:space="preserve">Chapter “Traceability Matrix” </w:t>
            </w:r>
            <w:r w:rsidR="00712521">
              <w:rPr>
                <w:rFonts w:cs="Arial"/>
                <w:i/>
                <w:snapToGrid w:val="0"/>
                <w:vanish/>
              </w:rPr>
              <w:t>re</w:t>
            </w:r>
            <w:r>
              <w:rPr>
                <w:rFonts w:cs="Arial"/>
                <w:i/>
                <w:snapToGrid w:val="0"/>
                <w:vanish/>
              </w:rPr>
              <w:t>moved</w:t>
            </w:r>
          </w:p>
        </w:tc>
        <w:tc>
          <w:tcPr>
            <w:tcW w:w="1588" w:type="dxa"/>
          </w:tcPr>
          <w:p w14:paraId="66434E1F" w14:textId="77777777" w:rsidR="00EF5443" w:rsidRDefault="00EF5443" w:rsidP="006A29E0">
            <w:pPr>
              <w:rPr>
                <w:i/>
                <w:snapToGrid w:val="0"/>
                <w:vanish/>
              </w:rPr>
            </w:pPr>
            <w:r>
              <w:rPr>
                <w:i/>
                <w:snapToGrid w:val="0"/>
                <w:vanish/>
              </w:rPr>
              <w:t>Jbaden1</w:t>
            </w:r>
          </w:p>
        </w:tc>
      </w:tr>
      <w:tr w:rsidR="008D73AE" w:rsidRPr="009B6E74" w14:paraId="47F2EED4" w14:textId="77777777" w:rsidTr="00BB7E1C">
        <w:tblPrEx>
          <w:tblLook w:val="04A0" w:firstRow="1" w:lastRow="0" w:firstColumn="1" w:lastColumn="0" w:noHBand="0" w:noVBand="1"/>
        </w:tblPrEx>
        <w:trPr>
          <w:hidden/>
        </w:trPr>
        <w:tc>
          <w:tcPr>
            <w:tcW w:w="1135" w:type="dxa"/>
          </w:tcPr>
          <w:p w14:paraId="39887787" w14:textId="77777777" w:rsidR="008D73AE" w:rsidRDefault="008D73AE" w:rsidP="008D73AE">
            <w:pPr>
              <w:jc w:val="center"/>
              <w:rPr>
                <w:i/>
                <w:snapToGrid w:val="0"/>
                <w:vanish/>
              </w:rPr>
            </w:pPr>
            <w:r>
              <w:rPr>
                <w:i/>
                <w:snapToGrid w:val="0"/>
                <w:vanish/>
              </w:rPr>
              <w:t>6</w:t>
            </w:r>
          </w:p>
        </w:tc>
        <w:tc>
          <w:tcPr>
            <w:tcW w:w="850" w:type="dxa"/>
          </w:tcPr>
          <w:p w14:paraId="435E4CBC" w14:textId="77777777" w:rsidR="008D73AE" w:rsidRDefault="008D73AE" w:rsidP="008D73AE">
            <w:pPr>
              <w:jc w:val="center"/>
              <w:rPr>
                <w:i/>
                <w:snapToGrid w:val="0"/>
                <w:vanish/>
              </w:rPr>
            </w:pPr>
            <w:r>
              <w:rPr>
                <w:i/>
                <w:snapToGrid w:val="0"/>
                <w:vanish/>
              </w:rPr>
              <w:t>0</w:t>
            </w:r>
          </w:p>
        </w:tc>
        <w:tc>
          <w:tcPr>
            <w:tcW w:w="993" w:type="dxa"/>
          </w:tcPr>
          <w:p w14:paraId="13B2A835" w14:textId="77777777" w:rsidR="008D73AE" w:rsidRDefault="008D73AE" w:rsidP="009929F8">
            <w:pPr>
              <w:jc w:val="center"/>
              <w:rPr>
                <w:i/>
                <w:snapToGrid w:val="0"/>
                <w:vanish/>
              </w:rPr>
            </w:pPr>
            <w:r>
              <w:rPr>
                <w:i/>
                <w:snapToGrid w:val="0"/>
                <w:vanish/>
              </w:rPr>
              <w:t>201</w:t>
            </w:r>
            <w:r w:rsidR="009929F8">
              <w:rPr>
                <w:i/>
                <w:snapToGrid w:val="0"/>
                <w:vanish/>
              </w:rPr>
              <w:t>8</w:t>
            </w:r>
            <w:r>
              <w:rPr>
                <w:i/>
                <w:snapToGrid w:val="0"/>
                <w:vanish/>
              </w:rPr>
              <w:t>-04-28</w:t>
            </w:r>
          </w:p>
        </w:tc>
        <w:tc>
          <w:tcPr>
            <w:tcW w:w="5669" w:type="dxa"/>
          </w:tcPr>
          <w:p w14:paraId="47EBBFE9" w14:textId="77777777" w:rsidR="008D73AE" w:rsidRDefault="008D73AE" w:rsidP="0061324D">
            <w:pPr>
              <w:pStyle w:val="Header"/>
              <w:numPr>
                <w:ilvl w:val="0"/>
                <w:numId w:val="8"/>
              </w:numPr>
              <w:ind w:left="458"/>
              <w:rPr>
                <w:rFonts w:cs="Arial"/>
                <w:i/>
                <w:snapToGrid w:val="0"/>
                <w:vanish/>
              </w:rPr>
            </w:pPr>
            <w:r>
              <w:rPr>
                <w:rFonts w:cs="Arial"/>
                <w:i/>
                <w:snapToGrid w:val="0"/>
                <w:vanish/>
              </w:rPr>
              <w:t>CR69</w:t>
            </w:r>
            <w:r w:rsidR="00D81576">
              <w:rPr>
                <w:rFonts w:cs="Arial"/>
                <w:i/>
                <w:snapToGrid w:val="0"/>
                <w:vanish/>
              </w:rPr>
              <w:t>/63</w:t>
            </w:r>
            <w:r>
              <w:rPr>
                <w:rFonts w:cs="Arial"/>
                <w:i/>
                <w:snapToGrid w:val="0"/>
                <w:vanish/>
              </w:rPr>
              <w:t>: New chapters added for Functional Safety (FTTI and Technical Safety Requirements)</w:t>
            </w:r>
          </w:p>
          <w:p w14:paraId="3A2E3280" w14:textId="77777777" w:rsidR="008D73AE" w:rsidRDefault="008D73AE" w:rsidP="0061324D">
            <w:pPr>
              <w:pStyle w:val="Header"/>
              <w:numPr>
                <w:ilvl w:val="0"/>
                <w:numId w:val="8"/>
              </w:numPr>
              <w:ind w:left="458"/>
              <w:rPr>
                <w:rFonts w:cs="Arial"/>
                <w:i/>
                <w:snapToGrid w:val="0"/>
                <w:vanish/>
              </w:rPr>
            </w:pPr>
            <w:r>
              <w:rPr>
                <w:rFonts w:cs="Arial"/>
                <w:i/>
                <w:snapToGrid w:val="0"/>
                <w:vanish/>
              </w:rPr>
              <w:t>CR53: New coversheet + additional meta-data</w:t>
            </w:r>
          </w:p>
          <w:p w14:paraId="19541EB6" w14:textId="77777777" w:rsidR="00212B41" w:rsidRPr="008D73AE" w:rsidRDefault="00212B41" w:rsidP="0061324D">
            <w:pPr>
              <w:pStyle w:val="Header"/>
              <w:numPr>
                <w:ilvl w:val="0"/>
                <w:numId w:val="8"/>
              </w:numPr>
              <w:ind w:left="456"/>
              <w:rPr>
                <w:rFonts w:cs="Arial"/>
                <w:i/>
                <w:snapToGrid w:val="0"/>
                <w:vanish/>
              </w:rPr>
            </w:pPr>
            <w:r>
              <w:rPr>
                <w:rFonts w:cs="Arial"/>
                <w:i/>
                <w:snapToGrid w:val="0"/>
                <w:vanish/>
              </w:rPr>
              <w:t xml:space="preserve">CR76: </w:t>
            </w:r>
            <w:r w:rsidRPr="00212B41">
              <w:rPr>
                <w:rFonts w:cs="Arial"/>
                <w:i/>
                <w:snapToGrid w:val="0"/>
                <w:vanish/>
              </w:rPr>
              <w:t>merge sections for configuration and for calibration parameters into one on Function Level</w:t>
            </w:r>
          </w:p>
        </w:tc>
        <w:tc>
          <w:tcPr>
            <w:tcW w:w="1588" w:type="dxa"/>
          </w:tcPr>
          <w:p w14:paraId="4B2AE729" w14:textId="77777777" w:rsidR="008D73AE" w:rsidRDefault="008D73AE" w:rsidP="008D73AE">
            <w:pPr>
              <w:rPr>
                <w:i/>
                <w:snapToGrid w:val="0"/>
                <w:vanish/>
              </w:rPr>
            </w:pPr>
            <w:r>
              <w:rPr>
                <w:i/>
                <w:snapToGrid w:val="0"/>
                <w:vanish/>
              </w:rPr>
              <w:t>Jbaden1</w:t>
            </w:r>
          </w:p>
        </w:tc>
      </w:tr>
      <w:tr w:rsidR="002B3BBE" w:rsidRPr="009B6E74" w14:paraId="00A3A61D" w14:textId="77777777" w:rsidTr="00BB7E1C">
        <w:tblPrEx>
          <w:tblLook w:val="04A0" w:firstRow="1" w:lastRow="0" w:firstColumn="1" w:lastColumn="0" w:noHBand="0" w:noVBand="1"/>
        </w:tblPrEx>
        <w:trPr>
          <w:hidden/>
        </w:trPr>
        <w:tc>
          <w:tcPr>
            <w:tcW w:w="1135" w:type="dxa"/>
          </w:tcPr>
          <w:p w14:paraId="4DC11A2D" w14:textId="77777777" w:rsidR="002B3BBE" w:rsidRDefault="002B3BBE" w:rsidP="002B3BBE">
            <w:pPr>
              <w:jc w:val="center"/>
              <w:rPr>
                <w:i/>
                <w:snapToGrid w:val="0"/>
                <w:vanish/>
              </w:rPr>
            </w:pPr>
            <w:r>
              <w:rPr>
                <w:i/>
                <w:snapToGrid w:val="0"/>
                <w:vanish/>
              </w:rPr>
              <w:t>6</w:t>
            </w:r>
          </w:p>
        </w:tc>
        <w:tc>
          <w:tcPr>
            <w:tcW w:w="850" w:type="dxa"/>
          </w:tcPr>
          <w:p w14:paraId="0415FE0D" w14:textId="77777777" w:rsidR="002B3BBE" w:rsidRDefault="002B3BBE" w:rsidP="002B3BBE">
            <w:pPr>
              <w:jc w:val="center"/>
              <w:rPr>
                <w:i/>
                <w:snapToGrid w:val="0"/>
                <w:vanish/>
              </w:rPr>
            </w:pPr>
            <w:r>
              <w:rPr>
                <w:i/>
                <w:snapToGrid w:val="0"/>
                <w:vanish/>
              </w:rPr>
              <w:t>0</w:t>
            </w:r>
          </w:p>
        </w:tc>
        <w:tc>
          <w:tcPr>
            <w:tcW w:w="993" w:type="dxa"/>
          </w:tcPr>
          <w:p w14:paraId="5ABFFA0F" w14:textId="77777777" w:rsidR="002B3BBE" w:rsidRDefault="002B3BBE" w:rsidP="002B3BBE">
            <w:pPr>
              <w:jc w:val="center"/>
              <w:rPr>
                <w:i/>
                <w:snapToGrid w:val="0"/>
                <w:vanish/>
              </w:rPr>
            </w:pPr>
            <w:r>
              <w:rPr>
                <w:i/>
                <w:snapToGrid w:val="0"/>
                <w:vanish/>
              </w:rPr>
              <w:t>2018-08-06</w:t>
            </w:r>
          </w:p>
        </w:tc>
        <w:tc>
          <w:tcPr>
            <w:tcW w:w="5669" w:type="dxa"/>
          </w:tcPr>
          <w:p w14:paraId="11E8FA47" w14:textId="77777777" w:rsidR="002B3BBE" w:rsidRDefault="002B3BBE" w:rsidP="0061324D">
            <w:pPr>
              <w:pStyle w:val="Header"/>
              <w:numPr>
                <w:ilvl w:val="0"/>
                <w:numId w:val="8"/>
              </w:numPr>
              <w:ind w:left="453"/>
              <w:rPr>
                <w:rFonts w:cs="Arial"/>
                <w:i/>
                <w:snapToGrid w:val="0"/>
                <w:vanish/>
              </w:rPr>
            </w:pPr>
            <w:r>
              <w:rPr>
                <w:rFonts w:cs="Arial"/>
                <w:i/>
                <w:snapToGrid w:val="0"/>
                <w:vanish/>
              </w:rPr>
              <w:t xml:space="preserve">CR66: </w:t>
            </w:r>
            <w:r w:rsidRPr="00950E8A">
              <w:rPr>
                <w:rFonts w:cs="Arial"/>
                <w:i/>
                <w:snapToGrid w:val="0"/>
                <w:vanish/>
              </w:rPr>
              <w:t>Fix version numbering in footer of Function Spec</w:t>
            </w:r>
          </w:p>
        </w:tc>
        <w:tc>
          <w:tcPr>
            <w:tcW w:w="1588" w:type="dxa"/>
          </w:tcPr>
          <w:p w14:paraId="31D62DB1" w14:textId="77777777" w:rsidR="002B3BBE" w:rsidRDefault="002B3BBE" w:rsidP="002B3BBE">
            <w:pPr>
              <w:rPr>
                <w:i/>
                <w:snapToGrid w:val="0"/>
                <w:vanish/>
              </w:rPr>
            </w:pPr>
            <w:r>
              <w:rPr>
                <w:i/>
                <w:snapToGrid w:val="0"/>
                <w:vanish/>
              </w:rPr>
              <w:t>Jbaden1</w:t>
            </w:r>
          </w:p>
        </w:tc>
      </w:tr>
      <w:tr w:rsidR="002B3BBE" w:rsidRPr="00344364" w14:paraId="3D9E3C97" w14:textId="77777777" w:rsidTr="00BB7E1C">
        <w:tblPrEx>
          <w:tblLook w:val="04A0" w:firstRow="1" w:lastRow="0" w:firstColumn="1" w:lastColumn="0" w:noHBand="0" w:noVBand="1"/>
        </w:tblPrEx>
        <w:trPr>
          <w:hidden/>
        </w:trPr>
        <w:tc>
          <w:tcPr>
            <w:tcW w:w="1135" w:type="dxa"/>
          </w:tcPr>
          <w:p w14:paraId="21284C9A" w14:textId="77777777" w:rsidR="002B3BBE" w:rsidRPr="00344364" w:rsidRDefault="002B3BBE" w:rsidP="002B3BBE">
            <w:pPr>
              <w:jc w:val="center"/>
              <w:rPr>
                <w:i/>
                <w:snapToGrid w:val="0"/>
                <w:vanish/>
              </w:rPr>
            </w:pPr>
            <w:r w:rsidRPr="00344364">
              <w:rPr>
                <w:i/>
                <w:snapToGrid w:val="0"/>
                <w:vanish/>
              </w:rPr>
              <w:t>6</w:t>
            </w:r>
          </w:p>
        </w:tc>
        <w:tc>
          <w:tcPr>
            <w:tcW w:w="850" w:type="dxa"/>
          </w:tcPr>
          <w:p w14:paraId="220F6DEA" w14:textId="77777777" w:rsidR="002B3BBE" w:rsidRPr="00344364" w:rsidRDefault="002B3BBE" w:rsidP="002B3BBE">
            <w:pPr>
              <w:jc w:val="center"/>
              <w:rPr>
                <w:i/>
                <w:snapToGrid w:val="0"/>
                <w:vanish/>
              </w:rPr>
            </w:pPr>
            <w:r w:rsidRPr="00344364">
              <w:rPr>
                <w:i/>
                <w:snapToGrid w:val="0"/>
                <w:vanish/>
              </w:rPr>
              <w:t>0</w:t>
            </w:r>
          </w:p>
        </w:tc>
        <w:tc>
          <w:tcPr>
            <w:tcW w:w="993" w:type="dxa"/>
          </w:tcPr>
          <w:p w14:paraId="44F8714D" w14:textId="77777777" w:rsidR="002B3BBE" w:rsidRPr="00344364" w:rsidRDefault="005A3209" w:rsidP="005A3209">
            <w:pPr>
              <w:jc w:val="center"/>
              <w:rPr>
                <w:i/>
                <w:snapToGrid w:val="0"/>
                <w:vanish/>
              </w:rPr>
            </w:pPr>
            <w:r w:rsidRPr="00344364">
              <w:rPr>
                <w:i/>
                <w:snapToGrid w:val="0"/>
                <w:vanish/>
              </w:rPr>
              <w:t>2018-09</w:t>
            </w:r>
            <w:r w:rsidR="002B3BBE" w:rsidRPr="00344364">
              <w:rPr>
                <w:i/>
                <w:snapToGrid w:val="0"/>
                <w:vanish/>
              </w:rPr>
              <w:t>-</w:t>
            </w:r>
            <w:r w:rsidRPr="00344364">
              <w:rPr>
                <w:i/>
                <w:snapToGrid w:val="0"/>
                <w:vanish/>
              </w:rPr>
              <w:t>28</w:t>
            </w:r>
          </w:p>
        </w:tc>
        <w:tc>
          <w:tcPr>
            <w:tcW w:w="5669" w:type="dxa"/>
          </w:tcPr>
          <w:p w14:paraId="0A1F7D84" w14:textId="77777777" w:rsidR="002B3BBE" w:rsidRPr="00344364" w:rsidRDefault="002B3BBE" w:rsidP="0061324D">
            <w:pPr>
              <w:pStyle w:val="Header"/>
              <w:numPr>
                <w:ilvl w:val="0"/>
                <w:numId w:val="8"/>
              </w:numPr>
              <w:ind w:left="453"/>
              <w:rPr>
                <w:rFonts w:cs="Arial"/>
                <w:i/>
                <w:snapToGrid w:val="0"/>
                <w:vanish/>
              </w:rPr>
            </w:pPr>
            <w:r w:rsidRPr="00344364">
              <w:rPr>
                <w:rFonts w:cs="Arial"/>
                <w:i/>
                <w:snapToGrid w:val="0"/>
                <w:vanish/>
              </w:rPr>
              <w:t>Broken links to RE Wiki repaired</w:t>
            </w:r>
          </w:p>
        </w:tc>
        <w:tc>
          <w:tcPr>
            <w:tcW w:w="1588" w:type="dxa"/>
          </w:tcPr>
          <w:p w14:paraId="751EE759" w14:textId="77777777" w:rsidR="002B3BBE" w:rsidRPr="00344364" w:rsidRDefault="002B3BBE" w:rsidP="002B3BBE">
            <w:pPr>
              <w:rPr>
                <w:i/>
                <w:snapToGrid w:val="0"/>
                <w:vanish/>
              </w:rPr>
            </w:pPr>
            <w:r w:rsidRPr="00344364">
              <w:rPr>
                <w:i/>
                <w:snapToGrid w:val="0"/>
                <w:vanish/>
              </w:rPr>
              <w:t>Jbaden1</w:t>
            </w:r>
          </w:p>
        </w:tc>
      </w:tr>
      <w:tr w:rsidR="00C30784" w:rsidRPr="00344364" w14:paraId="14AEFFE0" w14:textId="77777777" w:rsidTr="00BB7E1C">
        <w:tblPrEx>
          <w:tblLook w:val="04A0" w:firstRow="1" w:lastRow="0" w:firstColumn="1" w:lastColumn="0" w:noHBand="0" w:noVBand="1"/>
        </w:tblPrEx>
        <w:trPr>
          <w:hidden/>
        </w:trPr>
        <w:tc>
          <w:tcPr>
            <w:tcW w:w="1135" w:type="dxa"/>
          </w:tcPr>
          <w:p w14:paraId="7A873F0C" w14:textId="77777777" w:rsidR="00C30784" w:rsidRPr="00344364" w:rsidRDefault="00C30784" w:rsidP="00FD32A2">
            <w:pPr>
              <w:jc w:val="center"/>
              <w:rPr>
                <w:i/>
                <w:snapToGrid w:val="0"/>
                <w:vanish/>
              </w:rPr>
            </w:pPr>
            <w:r w:rsidRPr="00344364">
              <w:rPr>
                <w:i/>
                <w:snapToGrid w:val="0"/>
                <w:vanish/>
              </w:rPr>
              <w:t>6</w:t>
            </w:r>
          </w:p>
        </w:tc>
        <w:tc>
          <w:tcPr>
            <w:tcW w:w="850" w:type="dxa"/>
          </w:tcPr>
          <w:p w14:paraId="318AB987" w14:textId="77777777" w:rsidR="00C30784" w:rsidRPr="00344364" w:rsidRDefault="00C30784" w:rsidP="00FD32A2">
            <w:pPr>
              <w:jc w:val="center"/>
              <w:rPr>
                <w:i/>
                <w:snapToGrid w:val="0"/>
                <w:vanish/>
              </w:rPr>
            </w:pPr>
            <w:r w:rsidRPr="00344364">
              <w:rPr>
                <w:i/>
                <w:snapToGrid w:val="0"/>
                <w:vanish/>
              </w:rPr>
              <w:t>0</w:t>
            </w:r>
          </w:p>
        </w:tc>
        <w:tc>
          <w:tcPr>
            <w:tcW w:w="993" w:type="dxa"/>
          </w:tcPr>
          <w:p w14:paraId="31FC47C9" w14:textId="77777777" w:rsidR="00C30784" w:rsidRPr="00344364" w:rsidRDefault="00C30784" w:rsidP="00C30784">
            <w:pPr>
              <w:jc w:val="center"/>
              <w:rPr>
                <w:i/>
                <w:snapToGrid w:val="0"/>
                <w:vanish/>
              </w:rPr>
            </w:pPr>
            <w:r w:rsidRPr="00344364">
              <w:rPr>
                <w:i/>
                <w:snapToGrid w:val="0"/>
                <w:vanish/>
              </w:rPr>
              <w:t>2018-10-31</w:t>
            </w:r>
          </w:p>
        </w:tc>
        <w:tc>
          <w:tcPr>
            <w:tcW w:w="5669" w:type="dxa"/>
          </w:tcPr>
          <w:p w14:paraId="365AB865" w14:textId="77777777" w:rsidR="00C30784" w:rsidRPr="00344364" w:rsidRDefault="00C30784" w:rsidP="0061324D">
            <w:pPr>
              <w:pStyle w:val="Header"/>
              <w:numPr>
                <w:ilvl w:val="0"/>
                <w:numId w:val="8"/>
              </w:numPr>
              <w:ind w:left="453"/>
              <w:rPr>
                <w:rFonts w:cs="Arial"/>
                <w:i/>
                <w:snapToGrid w:val="0"/>
                <w:vanish/>
              </w:rPr>
            </w:pPr>
            <w:r w:rsidRPr="00344364">
              <w:rPr>
                <w:rFonts w:cs="Arial"/>
                <w:i/>
                <w:snapToGrid w:val="0"/>
                <w:vanish/>
              </w:rPr>
              <w:t>Minor corrections on cover sheet and in footer to be more GIS compliant and VSEM aligned</w:t>
            </w:r>
          </w:p>
          <w:p w14:paraId="5160D461" w14:textId="77777777" w:rsidR="00C30784" w:rsidRPr="00344364" w:rsidRDefault="00C30784" w:rsidP="0061324D">
            <w:pPr>
              <w:pStyle w:val="Header"/>
              <w:numPr>
                <w:ilvl w:val="0"/>
                <w:numId w:val="8"/>
              </w:numPr>
              <w:ind w:left="453"/>
              <w:rPr>
                <w:rFonts w:cs="Arial"/>
                <w:i/>
                <w:snapToGrid w:val="0"/>
                <w:vanish/>
              </w:rPr>
            </w:pPr>
            <w:r w:rsidRPr="00344364">
              <w:rPr>
                <w:rFonts w:cs="Arial"/>
                <w:i/>
                <w:snapToGrid w:val="0"/>
                <w:vanish/>
              </w:rPr>
              <w:t>“Overview” and “Description” exchanged in headings (following common sense)</w:t>
            </w:r>
          </w:p>
        </w:tc>
        <w:tc>
          <w:tcPr>
            <w:tcW w:w="1588" w:type="dxa"/>
          </w:tcPr>
          <w:p w14:paraId="0AC07757" w14:textId="77777777" w:rsidR="00C30784" w:rsidRPr="00344364" w:rsidRDefault="00C30784" w:rsidP="00FD32A2">
            <w:pPr>
              <w:rPr>
                <w:i/>
                <w:snapToGrid w:val="0"/>
                <w:vanish/>
              </w:rPr>
            </w:pPr>
            <w:r w:rsidRPr="00344364">
              <w:rPr>
                <w:i/>
                <w:snapToGrid w:val="0"/>
                <w:vanish/>
              </w:rPr>
              <w:t>Jbaden1</w:t>
            </w:r>
          </w:p>
        </w:tc>
      </w:tr>
      <w:tr w:rsidR="00325E4A" w:rsidRPr="00344364" w14:paraId="70B74221" w14:textId="77777777" w:rsidTr="00BB7E1C">
        <w:tblPrEx>
          <w:tblLook w:val="04A0" w:firstRow="1" w:lastRow="0" w:firstColumn="1" w:lastColumn="0" w:noHBand="0" w:noVBand="1"/>
        </w:tblPrEx>
        <w:trPr>
          <w:hidden/>
        </w:trPr>
        <w:tc>
          <w:tcPr>
            <w:tcW w:w="1135" w:type="dxa"/>
          </w:tcPr>
          <w:p w14:paraId="189B01DB" w14:textId="77777777" w:rsidR="00325E4A" w:rsidRPr="00344364" w:rsidRDefault="00325E4A" w:rsidP="00325E4A">
            <w:pPr>
              <w:jc w:val="center"/>
              <w:rPr>
                <w:i/>
                <w:snapToGrid w:val="0"/>
                <w:vanish/>
              </w:rPr>
            </w:pPr>
            <w:r w:rsidRPr="00344364">
              <w:rPr>
                <w:i/>
                <w:snapToGrid w:val="0"/>
                <w:vanish/>
              </w:rPr>
              <w:t>6</w:t>
            </w:r>
          </w:p>
        </w:tc>
        <w:tc>
          <w:tcPr>
            <w:tcW w:w="850" w:type="dxa"/>
          </w:tcPr>
          <w:p w14:paraId="0DA2DAFF" w14:textId="77777777" w:rsidR="00325E4A" w:rsidRPr="00344364" w:rsidRDefault="00325E4A" w:rsidP="00325E4A">
            <w:pPr>
              <w:jc w:val="center"/>
              <w:rPr>
                <w:i/>
                <w:snapToGrid w:val="0"/>
                <w:vanish/>
              </w:rPr>
            </w:pPr>
            <w:r w:rsidRPr="00344364">
              <w:rPr>
                <w:i/>
                <w:snapToGrid w:val="0"/>
                <w:vanish/>
              </w:rPr>
              <w:t>0</w:t>
            </w:r>
          </w:p>
        </w:tc>
        <w:tc>
          <w:tcPr>
            <w:tcW w:w="993" w:type="dxa"/>
          </w:tcPr>
          <w:p w14:paraId="3BB81119" w14:textId="77777777" w:rsidR="00325E4A" w:rsidRPr="00344364" w:rsidRDefault="00325E4A" w:rsidP="00325E4A">
            <w:pPr>
              <w:jc w:val="center"/>
              <w:rPr>
                <w:i/>
                <w:snapToGrid w:val="0"/>
                <w:vanish/>
              </w:rPr>
            </w:pPr>
            <w:r w:rsidRPr="00344364">
              <w:rPr>
                <w:i/>
                <w:snapToGrid w:val="0"/>
                <w:vanish/>
              </w:rPr>
              <w:t>2018-</w:t>
            </w:r>
            <w:r>
              <w:rPr>
                <w:i/>
                <w:snapToGrid w:val="0"/>
                <w:vanish/>
              </w:rPr>
              <w:t>11</w:t>
            </w:r>
            <w:r w:rsidRPr="00344364">
              <w:rPr>
                <w:i/>
                <w:snapToGrid w:val="0"/>
                <w:vanish/>
              </w:rPr>
              <w:t>-</w:t>
            </w:r>
            <w:r>
              <w:rPr>
                <w:i/>
                <w:snapToGrid w:val="0"/>
                <w:vanish/>
              </w:rPr>
              <w:t>12</w:t>
            </w:r>
          </w:p>
        </w:tc>
        <w:tc>
          <w:tcPr>
            <w:tcW w:w="5669" w:type="dxa"/>
          </w:tcPr>
          <w:p w14:paraId="1F74C938" w14:textId="77777777" w:rsidR="00325E4A" w:rsidRDefault="00325E4A" w:rsidP="0061324D">
            <w:pPr>
              <w:pStyle w:val="Header"/>
              <w:numPr>
                <w:ilvl w:val="0"/>
                <w:numId w:val="8"/>
              </w:numPr>
              <w:ind w:left="453"/>
              <w:rPr>
                <w:rFonts w:cs="Arial"/>
                <w:i/>
                <w:snapToGrid w:val="0"/>
                <w:vanish/>
              </w:rPr>
            </w:pPr>
            <w:r>
              <w:rPr>
                <w:rFonts w:cs="Arial"/>
                <w:i/>
                <w:snapToGrid w:val="0"/>
                <w:vanish/>
              </w:rPr>
              <w:t>Explanatory text in Variants” section revised</w:t>
            </w:r>
          </w:p>
          <w:p w14:paraId="5E583AB7" w14:textId="77777777" w:rsidR="00325E4A" w:rsidRPr="00344364" w:rsidRDefault="00325E4A" w:rsidP="0061324D">
            <w:pPr>
              <w:pStyle w:val="Header"/>
              <w:numPr>
                <w:ilvl w:val="0"/>
                <w:numId w:val="8"/>
              </w:numPr>
              <w:ind w:left="453"/>
              <w:rPr>
                <w:rFonts w:cs="Arial"/>
                <w:i/>
                <w:snapToGrid w:val="0"/>
                <w:vanish/>
              </w:rPr>
            </w:pPr>
            <w:r>
              <w:rPr>
                <w:rFonts w:cs="Arial"/>
                <w:i/>
                <w:snapToGrid w:val="0"/>
                <w:vanish/>
              </w:rPr>
              <w:t>Functional Safety modifications as agreed with FuSa core team (Baseline: November 2018 Dearborn On-Site)</w:t>
            </w:r>
          </w:p>
        </w:tc>
        <w:tc>
          <w:tcPr>
            <w:tcW w:w="1588" w:type="dxa"/>
          </w:tcPr>
          <w:p w14:paraId="79D1625B" w14:textId="77777777" w:rsidR="00325E4A" w:rsidRPr="00344364" w:rsidRDefault="00325E4A" w:rsidP="00325E4A">
            <w:pPr>
              <w:rPr>
                <w:i/>
                <w:snapToGrid w:val="0"/>
                <w:vanish/>
              </w:rPr>
            </w:pPr>
            <w:r w:rsidRPr="00344364">
              <w:rPr>
                <w:i/>
                <w:snapToGrid w:val="0"/>
                <w:vanish/>
              </w:rPr>
              <w:t>Jbaden1</w:t>
            </w:r>
          </w:p>
        </w:tc>
      </w:tr>
      <w:tr w:rsidR="001C48B9" w:rsidRPr="00344364" w14:paraId="46A93F8E" w14:textId="77777777" w:rsidTr="00BB7E1C">
        <w:tblPrEx>
          <w:tblLook w:val="04A0" w:firstRow="1" w:lastRow="0" w:firstColumn="1" w:lastColumn="0" w:noHBand="0" w:noVBand="1"/>
        </w:tblPrEx>
        <w:trPr>
          <w:hidden/>
        </w:trPr>
        <w:tc>
          <w:tcPr>
            <w:tcW w:w="1135" w:type="dxa"/>
          </w:tcPr>
          <w:p w14:paraId="6B1DB927" w14:textId="138A8F12" w:rsidR="001C48B9" w:rsidRPr="00344364" w:rsidRDefault="001C48B9" w:rsidP="001C48B9">
            <w:pPr>
              <w:jc w:val="center"/>
              <w:rPr>
                <w:i/>
                <w:snapToGrid w:val="0"/>
                <w:vanish/>
              </w:rPr>
            </w:pPr>
            <w:r>
              <w:rPr>
                <w:i/>
                <w:snapToGrid w:val="0"/>
                <w:vanish/>
              </w:rPr>
              <w:t>M</w:t>
            </w:r>
          </w:p>
        </w:tc>
        <w:tc>
          <w:tcPr>
            <w:tcW w:w="850" w:type="dxa"/>
          </w:tcPr>
          <w:p w14:paraId="6E54F817" w14:textId="3EF67309" w:rsidR="001C48B9" w:rsidRPr="00344364" w:rsidRDefault="001C48B9" w:rsidP="001C48B9">
            <w:pPr>
              <w:jc w:val="center"/>
              <w:rPr>
                <w:i/>
                <w:snapToGrid w:val="0"/>
                <w:vanish/>
              </w:rPr>
            </w:pPr>
          </w:p>
        </w:tc>
        <w:tc>
          <w:tcPr>
            <w:tcW w:w="993" w:type="dxa"/>
          </w:tcPr>
          <w:p w14:paraId="4CBE6BFD" w14:textId="6BAE0EA6" w:rsidR="001C48B9" w:rsidRPr="00344364" w:rsidRDefault="001C48B9" w:rsidP="001C48B9">
            <w:pPr>
              <w:jc w:val="center"/>
              <w:rPr>
                <w:i/>
                <w:snapToGrid w:val="0"/>
                <w:vanish/>
              </w:rPr>
            </w:pPr>
            <w:r w:rsidRPr="00344364">
              <w:rPr>
                <w:i/>
                <w:snapToGrid w:val="0"/>
                <w:vanish/>
              </w:rPr>
              <w:t>20</w:t>
            </w:r>
            <w:r>
              <w:rPr>
                <w:i/>
                <w:snapToGrid w:val="0"/>
                <w:vanish/>
              </w:rPr>
              <w:t>19-04-02</w:t>
            </w:r>
          </w:p>
        </w:tc>
        <w:tc>
          <w:tcPr>
            <w:tcW w:w="5669" w:type="dxa"/>
          </w:tcPr>
          <w:p w14:paraId="40419676" w14:textId="4EB45E2D" w:rsidR="001C48B9" w:rsidRPr="001C48B9" w:rsidRDefault="001C48B9" w:rsidP="001C48B9">
            <w:pPr>
              <w:pStyle w:val="Header"/>
              <w:numPr>
                <w:ilvl w:val="0"/>
                <w:numId w:val="8"/>
              </w:numPr>
              <w:ind w:left="453"/>
              <w:rPr>
                <w:rFonts w:cs="Arial"/>
                <w:i/>
                <w:snapToGrid w:val="0"/>
                <w:vanish/>
              </w:rPr>
            </w:pPr>
            <w:r>
              <w:rPr>
                <w:rFonts w:cs="Arial"/>
                <w:i/>
                <w:snapToGrid w:val="0"/>
                <w:vanish/>
              </w:rPr>
              <w:t>Initial version of SysML report template</w:t>
            </w:r>
          </w:p>
        </w:tc>
        <w:tc>
          <w:tcPr>
            <w:tcW w:w="1588" w:type="dxa"/>
          </w:tcPr>
          <w:p w14:paraId="2F3606A2" w14:textId="4C641ABF" w:rsidR="001C48B9" w:rsidRPr="00344364" w:rsidRDefault="001C48B9" w:rsidP="001C48B9">
            <w:pPr>
              <w:rPr>
                <w:i/>
                <w:snapToGrid w:val="0"/>
                <w:vanish/>
              </w:rPr>
            </w:pPr>
            <w:r>
              <w:rPr>
                <w:i/>
                <w:snapToGrid w:val="0"/>
                <w:vanish/>
              </w:rPr>
              <w:t>snuesch</w:t>
            </w:r>
          </w:p>
        </w:tc>
      </w:tr>
      <w:tr w:rsidR="00257312" w:rsidRPr="00344364" w14:paraId="178E14BD" w14:textId="77777777" w:rsidTr="00BB7E1C">
        <w:tblPrEx>
          <w:tblLook w:val="04A0" w:firstRow="1" w:lastRow="0" w:firstColumn="1" w:lastColumn="0" w:noHBand="0" w:noVBand="1"/>
        </w:tblPrEx>
        <w:trPr>
          <w:hidden/>
        </w:trPr>
        <w:tc>
          <w:tcPr>
            <w:tcW w:w="1135" w:type="dxa"/>
          </w:tcPr>
          <w:p w14:paraId="354B2FDC" w14:textId="1B89D23B" w:rsidR="00257312" w:rsidRDefault="00257312" w:rsidP="001C48B9">
            <w:pPr>
              <w:jc w:val="center"/>
              <w:rPr>
                <w:i/>
                <w:snapToGrid w:val="0"/>
                <w:vanish/>
              </w:rPr>
            </w:pPr>
            <w:r>
              <w:rPr>
                <w:i/>
                <w:snapToGrid w:val="0"/>
                <w:vanish/>
              </w:rPr>
              <w:t>M</w:t>
            </w:r>
          </w:p>
        </w:tc>
        <w:tc>
          <w:tcPr>
            <w:tcW w:w="850" w:type="dxa"/>
          </w:tcPr>
          <w:p w14:paraId="2077DD6C" w14:textId="77777777" w:rsidR="00257312" w:rsidRPr="00344364" w:rsidRDefault="00257312" w:rsidP="001C48B9">
            <w:pPr>
              <w:jc w:val="center"/>
              <w:rPr>
                <w:i/>
                <w:snapToGrid w:val="0"/>
                <w:vanish/>
              </w:rPr>
            </w:pPr>
          </w:p>
        </w:tc>
        <w:tc>
          <w:tcPr>
            <w:tcW w:w="993" w:type="dxa"/>
          </w:tcPr>
          <w:p w14:paraId="31762B30" w14:textId="73D80E93" w:rsidR="00257312" w:rsidRPr="00344364" w:rsidRDefault="00257312" w:rsidP="001C48B9">
            <w:pPr>
              <w:jc w:val="center"/>
              <w:rPr>
                <w:i/>
                <w:snapToGrid w:val="0"/>
                <w:vanish/>
              </w:rPr>
            </w:pPr>
            <w:r>
              <w:rPr>
                <w:i/>
                <w:snapToGrid w:val="0"/>
                <w:vanish/>
              </w:rPr>
              <w:t>2019-04-05</w:t>
            </w:r>
          </w:p>
        </w:tc>
        <w:tc>
          <w:tcPr>
            <w:tcW w:w="5669" w:type="dxa"/>
          </w:tcPr>
          <w:p w14:paraId="1D6397B2" w14:textId="7D667969" w:rsidR="00257312" w:rsidRDefault="00257312" w:rsidP="001C48B9">
            <w:pPr>
              <w:pStyle w:val="Header"/>
              <w:numPr>
                <w:ilvl w:val="0"/>
                <w:numId w:val="8"/>
              </w:numPr>
              <w:ind w:left="453"/>
              <w:rPr>
                <w:rFonts w:cs="Arial"/>
                <w:i/>
                <w:snapToGrid w:val="0"/>
                <w:vanish/>
              </w:rPr>
            </w:pPr>
            <w:r>
              <w:rPr>
                <w:rFonts w:cs="Arial"/>
                <w:i/>
                <w:snapToGrid w:val="0"/>
                <w:vanish/>
              </w:rPr>
              <w:t>Improved dialog boxes to select function group</w:t>
            </w:r>
          </w:p>
        </w:tc>
        <w:tc>
          <w:tcPr>
            <w:tcW w:w="1588" w:type="dxa"/>
          </w:tcPr>
          <w:p w14:paraId="10BF578A" w14:textId="2B418256" w:rsidR="00257312" w:rsidRDefault="00257312" w:rsidP="001C48B9">
            <w:pPr>
              <w:rPr>
                <w:i/>
                <w:snapToGrid w:val="0"/>
                <w:vanish/>
              </w:rPr>
            </w:pPr>
            <w:r>
              <w:rPr>
                <w:i/>
                <w:snapToGrid w:val="0"/>
                <w:vanish/>
              </w:rPr>
              <w:t>snuesch</w:t>
            </w:r>
          </w:p>
        </w:tc>
      </w:tr>
    </w:tbl>
    <w:p w14:paraId="4170DC9B" w14:textId="77777777" w:rsidR="00271274" w:rsidRPr="00185AC3" w:rsidRDefault="00271274" w:rsidP="00271274">
      <w:pPr>
        <w:pStyle w:val="BodyText"/>
        <w:ind w:right="142"/>
        <w:jc w:val="both"/>
        <w:rPr>
          <w:rFonts w:cs="Arial"/>
          <w:i/>
          <w:iCs/>
          <w:lang w:val="en-US"/>
        </w:rPr>
      </w:pPr>
    </w:p>
    <w:p w14:paraId="21CC0073" w14:textId="77777777" w:rsidR="00602347" w:rsidRDefault="00675600" w:rsidP="00027BB8">
      <w:pPr>
        <w:pStyle w:val="Heading1"/>
        <w:tabs>
          <w:tab w:val="clear" w:pos="432"/>
          <w:tab w:val="num" w:pos="360"/>
          <w:tab w:val="left" w:pos="1134"/>
          <w:tab w:val="left" w:pos="2268"/>
          <w:tab w:val="left" w:pos="3402"/>
          <w:tab w:val="left" w:pos="4536"/>
          <w:tab w:val="left" w:pos="5670"/>
          <w:tab w:val="left" w:pos="6804"/>
          <w:tab w:val="left" w:pos="7938"/>
          <w:tab w:val="left" w:pos="9072"/>
        </w:tabs>
        <w:overflowPunct/>
        <w:autoSpaceDE/>
        <w:autoSpaceDN/>
        <w:adjustRightInd/>
        <w:spacing w:before="320" w:after="160"/>
        <w:textAlignment w:val="auto"/>
        <w:rPr>
          <w:lang w:val="en-GB"/>
        </w:rPr>
      </w:pPr>
      <w:bookmarkStart w:id="178" w:name="_Signal_Encoding_Types"/>
      <w:bookmarkStart w:id="179" w:name="_Ref2766978"/>
      <w:bookmarkStart w:id="180" w:name="_Ref2766973"/>
      <w:bookmarkStart w:id="181" w:name="_Toc49176872"/>
      <w:bookmarkEnd w:id="178"/>
      <w:r>
        <w:rPr>
          <w:lang w:val="en-GB"/>
        </w:rPr>
        <w:lastRenderedPageBreak/>
        <w:t>Appendix</w:t>
      </w:r>
      <w:bookmarkEnd w:id="179"/>
      <w:bookmarkEnd w:id="180"/>
      <w:bookmarkEnd w:id="181"/>
    </w:p>
    <w:p w14:paraId="2A3A02F6" w14:textId="77777777" w:rsidR="00602347" w:rsidRDefault="00062770" w:rsidP="00027BB8">
      <w:pPr>
        <w:pStyle w:val="Heading2"/>
        <w:rPr>
          <w:lang w:val="en-GB"/>
        </w:rPr>
      </w:pPr>
      <w:bookmarkStart w:id="182" w:name="_Data_Dictionary"/>
      <w:bookmarkStart w:id="183" w:name="_Ref294992279"/>
      <w:bookmarkStart w:id="184" w:name="_Ref294992274"/>
      <w:bookmarkStart w:id="185" w:name="_Toc49176873"/>
      <w:bookmarkEnd w:id="182"/>
      <w:r>
        <w:rPr>
          <w:lang w:val="en-GB"/>
        </w:rPr>
        <w:t>Data</w:t>
      </w:r>
      <w:r w:rsidR="00602347">
        <w:rPr>
          <w:lang w:val="en-GB"/>
        </w:rPr>
        <w:t xml:space="preserve"> </w:t>
      </w:r>
      <w:r>
        <w:rPr>
          <w:lang w:val="en-GB"/>
        </w:rPr>
        <w:t>Dictionary</w:t>
      </w:r>
      <w:bookmarkEnd w:id="183"/>
      <w:bookmarkEnd w:id="184"/>
      <w:bookmarkEnd w:id="185"/>
    </w:p>
    <w:p w14:paraId="0E906047" w14:textId="75351F61" w:rsidR="00584E2D" w:rsidRDefault="00584E2D" w:rsidP="00584E2D">
      <w:pPr>
        <w:pStyle w:val="Heading3"/>
        <w:rPr>
          <w:lang w:val="en-GB"/>
        </w:rPr>
      </w:pPr>
      <w:bookmarkStart w:id="186" w:name="_Logical_Signals"/>
      <w:bookmarkStart w:id="187" w:name="_Ref531353605"/>
      <w:bookmarkStart w:id="188" w:name="_Toc49176874"/>
      <w:bookmarkEnd w:id="186"/>
      <w:r w:rsidRPr="00584E2D">
        <w:rPr>
          <w:lang w:val="en-GB"/>
        </w:rPr>
        <w:t xml:space="preserve">Logical </w:t>
      </w:r>
      <w:bookmarkEnd w:id="187"/>
      <w:r w:rsidR="00E64D5C">
        <w:rPr>
          <w:lang w:val="en-GB"/>
        </w:rPr>
        <w:t>Messages</w:t>
      </w:r>
      <w:bookmarkEnd w:id="188"/>
    </w:p>
    <w:p w14:paraId="42E89511" w14:textId="3AAA5F5D" w:rsidR="00E27A83" w:rsidRDefault="00E27A83" w:rsidP="00E27A83">
      <w:pPr>
        <w:pStyle w:val="VelocityScript"/>
      </w:pPr>
      <w:r>
        <w:tab/>
      </w:r>
    </w:p>
    <w:p w14:paraId="023621F5" w14:textId="2908DDFB" w:rsidR="001314A3" w:rsidRDefault="001314A3" w:rsidP="001314A3">
      <w:pPr>
        <w:pStyle w:val="Heading4"/>
      </w:pPr>
      <w:r>
        <w:t>NFC MyKey - Wait for New MyKey</w:t>
      </w:r>
    </w:p>
    <w:p w14:paraId="529C7FAA" w14:textId="3F994377" w:rsidR="00BE4BCD" w:rsidRDefault="00BE4BCD" w:rsidP="001F14A5">
      <w:r>
        <w:t>This signal is sent from the HMI system to the Body Control System when the user requests MyKey creation. The signal indicates that the Body Control System should make the next NFC device scanned a MyKey.</w:t>
      </w:r>
    </w:p>
    <w:p w14:paraId="25234A3C" w14:textId="77777777" w:rsidR="00A5536A" w:rsidRDefault="00A5536A" w:rsidP="00E27A83">
      <w:pPr>
        <w:rPr>
          <w:i/>
        </w:rPr>
      </w:pPr>
    </w:p>
    <w:p w14:paraId="65006D63" w14:textId="73E14BBB" w:rsidR="00E27A83" w:rsidRPr="00A5536A" w:rsidRDefault="00A5536A" w:rsidP="00E27A83">
      <w:pPr>
        <w:rPr>
          <w:i/>
        </w:rPr>
      </w:pPr>
      <w:r>
        <w:rPr>
          <w:i/>
        </w:rPr>
        <w:t>(This message does not contain any signals.)</w:t>
      </w:r>
    </w:p>
    <w:p w14:paraId="064EB79E" w14:textId="77777777" w:rsidR="001314A3" w:rsidRDefault="001314A3" w:rsidP="001314A3">
      <w:pPr>
        <w:pStyle w:val="Heading4"/>
      </w:pPr>
      <w:r>
        <w:t>NFC Command</w:t>
      </w:r>
    </w:p>
    <w:p w14:paraId="14E6D9C7" w14:textId="77777777" w:rsidR="00BE4BCD" w:rsidRDefault="00BE4BCD" w:rsidP="001F14A5">
      <w:r>
        <w:t>This message is transmitted from the Cloud Backend System to the NFC System to cause a command to be executed on the NFC System.</w:t>
      </w:r>
    </w:p>
    <w:p w14:paraId="75343C5C" w14:textId="7FEA2196" w:rsidR="00A5536A" w:rsidRDefault="00A5536A" w:rsidP="00A5536A">
      <w:pPr>
        <w:pStyle w:val="Heading5"/>
      </w:pPr>
      <w:r>
        <w:t>NFC Command – owned signals</w:t>
      </w:r>
    </w:p>
    <w:tbl>
      <w:tblPr>
        <w:tblStyle w:val="TableGrid"/>
        <w:tblW w:w="10165" w:type="dxa"/>
        <w:tblInd w:w="0" w:type="dxa"/>
        <w:tblLook w:val="04A0" w:firstRow="1" w:lastRow="0" w:firstColumn="1" w:lastColumn="0" w:noHBand="0" w:noVBand="1"/>
      </w:tblPr>
      <w:tblGrid>
        <w:gridCol w:w="2746"/>
        <w:gridCol w:w="5169"/>
        <w:gridCol w:w="2250"/>
      </w:tblGrid>
      <w:tr w:rsidR="00EB1435" w:rsidRPr="00F259A8" w14:paraId="66866E1B" w14:textId="165F5D42" w:rsidTr="00EB1435">
        <w:tc>
          <w:tcPr>
            <w:tcW w:w="2746" w:type="dxa"/>
            <w:shd w:val="clear" w:color="auto" w:fill="D9D9D9" w:themeFill="background1" w:themeFillShade="D9"/>
            <w:vAlign w:val="bottom"/>
          </w:tcPr>
          <w:p w14:paraId="75FABBBF" w14:textId="1559A00A" w:rsidR="00EB1435" w:rsidRPr="00F259A8" w:rsidRDefault="00EB1435" w:rsidP="00E27A83">
            <w:pPr>
              <w:rPr>
                <w:rFonts w:cs="Arial"/>
                <w:b/>
                <w:color w:val="000000"/>
              </w:rPr>
            </w:pPr>
            <w:r>
              <w:rPr>
                <w:rFonts w:cs="Arial"/>
                <w:b/>
                <w:color w:val="000000"/>
              </w:rPr>
              <w:t>Signal</w:t>
            </w:r>
          </w:p>
        </w:tc>
        <w:tc>
          <w:tcPr>
            <w:tcW w:w="5169" w:type="dxa"/>
            <w:shd w:val="clear" w:color="auto" w:fill="D9D9D9" w:themeFill="background1" w:themeFillShade="D9"/>
            <w:vAlign w:val="bottom"/>
          </w:tcPr>
          <w:p w14:paraId="2F0178DC" w14:textId="77777777" w:rsidR="00EB1435" w:rsidRPr="00F259A8" w:rsidRDefault="00EB1435" w:rsidP="00E27A83">
            <w:pPr>
              <w:rPr>
                <w:b/>
              </w:rPr>
            </w:pPr>
            <w:r>
              <w:rPr>
                <w:b/>
              </w:rPr>
              <w:t>Description</w:t>
            </w:r>
          </w:p>
        </w:tc>
        <w:tc>
          <w:tcPr>
            <w:tcW w:w="2250" w:type="dxa"/>
            <w:shd w:val="clear" w:color="auto" w:fill="D9D9D9" w:themeFill="background1" w:themeFillShade="D9"/>
          </w:tcPr>
          <w:p w14:paraId="042A4E53" w14:textId="27851976" w:rsidR="00EB1435" w:rsidRDefault="00EB1435" w:rsidP="00E27A83">
            <w:pPr>
              <w:rPr>
                <w:b/>
              </w:rPr>
            </w:pPr>
            <w:r>
              <w:rPr>
                <w:b/>
              </w:rPr>
              <w:t>Type (encoding)</w:t>
            </w:r>
          </w:p>
        </w:tc>
      </w:tr>
      <w:tr w:rsidR="00EB1435" w:rsidRPr="00761226" w14:paraId="4A2C3B1B" w14:textId="4AE85A32" w:rsidTr="00EB1435">
        <w:trPr>
          <w:trHeight w:val="319"/>
        </w:trPr>
        <w:tc>
          <w:tcPr>
            <w:tcW w:w="2746" w:type="dxa"/>
            <w:shd w:val="clear" w:color="auto" w:fill="D9D9D9" w:themeFill="background1" w:themeFillShade="D9"/>
            <w:vAlign w:val="center"/>
          </w:tcPr>
          <w:p w14:paraId="44E38BA3" w14:textId="1B462694" w:rsidR="00EB1435" w:rsidRPr="00A5536A" w:rsidRDefault="00EB1435" w:rsidP="00E27A83">
            <w:r w:rsidRPr="00A5536A">
              <w:t>Command type</w:t>
            </w:r>
          </w:p>
        </w:tc>
        <w:tc>
          <w:tcPr>
            <w:tcW w:w="5169" w:type="dxa"/>
            <w:vAlign w:val="center"/>
          </w:tcPr>
          <w:p w14:paraId="6870D02B" w14:textId="1164796D" w:rsidR="00EB1435" w:rsidRPr="00761226" w:rsidRDefault="00EB1435" w:rsidP="00E27A83">
            <w:pPr>
              <w:rPr>
                <w:rFonts w:cs="Arial"/>
              </w:rPr>
            </w:pPr>
            <w:r w:rsidRPr="00E27A83">
              <w:rPr>
                <w:rFonts w:cs="Arial"/>
                <w:sz w:val="18"/>
              </w:rPr>
              <w:t>The specific command that is being issued to the NFC System. Always required.</w:t>
            </w:r>
          </w:p>
          <w:p w14:paraId="4AEEE74C" w14:textId="77777777" w:rsidR="00EB1435" w:rsidRPr="00761226" w:rsidRDefault="00EB1435" w:rsidP="00E27A83">
            <w:pPr>
              <w:rPr>
                <w:rFonts w:cs="Arial"/>
              </w:rPr>
            </w:pPr>
          </w:p>
        </w:tc>
        <w:tc>
          <w:tcPr>
            <w:tcW w:w="2250" w:type="dxa"/>
          </w:tcPr>
          <w:p w14:paraId="318CE76A" w14:textId="77777777" w:rsidR="00EB1435" w:rsidRDefault="00EB1435" w:rsidP="00A5536A">
            <w:pPr>
              <w:rPr>
                <w:rFonts w:cs="Arial"/>
                <w:sz w:val="18"/>
              </w:rPr>
            </w:pPr>
            <w:r w:rsidRPr="00A5536A">
              <w:rPr>
                <w:rFonts w:cs="Arial"/>
                <w:sz w:val="18"/>
              </w:rPr>
              <w:t>NFC Command Type</w:t>
            </w:r>
          </w:p>
        </w:tc>
      </w:tr>
      <w:tr w:rsidR="00EB1435" w:rsidRPr="00761226" w14:paraId="72209CC9" w14:textId="77777777" w:rsidTr="00EB1435">
        <w:trPr>
          <w:trHeight w:val="319"/>
        </w:trPr>
        <w:tc>
          <w:tcPr>
            <w:tcW w:w="2746" w:type="dxa"/>
            <w:shd w:val="clear" w:color="auto" w:fill="D9D9D9" w:themeFill="background1" w:themeFillShade="D9"/>
            <w:vAlign w:val="center"/>
          </w:tcPr>
          <w:p w14:paraId="23254ADC" w14:textId="77777777" w:rsidR="00EB1435" w:rsidRPr="00A5536A" w:rsidRDefault="00EB1435" w:rsidP="00E27A83">
            <w:r w:rsidRPr="00A5536A">
              <w:t>Command data</w:t>
            </w:r>
          </w:p>
        </w:tc>
        <w:tc>
          <w:tcPr>
            <w:tcW w:w="5169" w:type="dxa"/>
            <w:vAlign w:val="center"/>
          </w:tcPr>
          <w:p w14:paraId="68B592A4" w14:textId="77777777" w:rsidR="00EB1435" w:rsidRPr="00761226" w:rsidRDefault="00EB1435" w:rsidP="00E27A83">
            <w:pPr>
              <w:rPr>
                <w:rFonts w:cs="Arial"/>
              </w:rPr>
            </w:pPr>
            <w:r w:rsidRPr="00E27A83">
              <w:rPr>
                <w:rFonts w:cs="Arial"/>
                <w:sz w:val="18"/>
              </w:rPr>
              <w:t>The specific data required to complete the requested add/delete/enable/disable command</w:t>
            </w:r>
          </w:p>
          <w:p w14:paraId="18C78AAD" w14:textId="77777777" w:rsidR="00EB1435" w:rsidRPr="00761226" w:rsidRDefault="00EB1435" w:rsidP="00E27A83">
            <w:pPr>
              <w:rPr>
                <w:rFonts w:cs="Arial"/>
              </w:rPr>
            </w:pPr>
          </w:p>
        </w:tc>
        <w:tc>
          <w:tcPr>
            <w:tcW w:w="2250" w:type="dxa"/>
          </w:tcPr>
          <w:p w14:paraId="3A1FD44F" w14:textId="77777777" w:rsidR="00EB1435" w:rsidRDefault="00EB1435" w:rsidP="00A5536A">
            <w:pPr>
              <w:rPr>
                <w:rFonts w:cs="Arial"/>
                <w:sz w:val="18"/>
              </w:rPr>
            </w:pPr>
            <w:r w:rsidRPr="00A5536A">
              <w:rPr>
                <w:rFonts w:cs="Arial"/>
                <w:sz w:val="18"/>
              </w:rPr>
              <w:t>Command Data</w:t>
            </w:r>
          </w:p>
        </w:tc>
      </w:tr>
      <w:tr w:rsidR="00EB1435" w:rsidRPr="00761226" w14:paraId="26AFE7A0" w14:textId="77777777" w:rsidTr="00EB1435">
        <w:trPr>
          <w:trHeight w:val="319"/>
        </w:trPr>
        <w:tc>
          <w:tcPr>
            <w:tcW w:w="2746" w:type="dxa"/>
            <w:shd w:val="clear" w:color="auto" w:fill="D9D9D9" w:themeFill="background1" w:themeFillShade="D9"/>
            <w:vAlign w:val="center"/>
          </w:tcPr>
          <w:p w14:paraId="682BACCD" w14:textId="77777777" w:rsidR="00EB1435" w:rsidRPr="00A5536A" w:rsidRDefault="00EB1435" w:rsidP="00E27A83">
            <w:r w:rsidRPr="00A5536A">
              <w:t>Command origin</w:t>
            </w:r>
          </w:p>
        </w:tc>
        <w:tc>
          <w:tcPr>
            <w:tcW w:w="5169" w:type="dxa"/>
            <w:vAlign w:val="center"/>
          </w:tcPr>
          <w:p w14:paraId="6E910FF5" w14:textId="77777777" w:rsidR="00EB1435" w:rsidRPr="00761226" w:rsidRDefault="00EB1435" w:rsidP="00E27A83">
            <w:pPr>
              <w:rPr>
                <w:rFonts w:cs="Arial"/>
              </w:rPr>
            </w:pPr>
            <w:r w:rsidRPr="00E27A83">
              <w:rPr>
                <w:rFonts w:cs="Arial"/>
                <w:sz w:val="18"/>
              </w:rPr>
              <w:t>Whether the command originated from the vehicle, the fleet management system or a service tool</w:t>
            </w:r>
          </w:p>
          <w:p w14:paraId="4E1E21E3" w14:textId="77777777" w:rsidR="00EB1435" w:rsidRPr="00761226" w:rsidRDefault="00EB1435" w:rsidP="00E27A83">
            <w:pPr>
              <w:rPr>
                <w:rFonts w:cs="Arial"/>
              </w:rPr>
            </w:pPr>
          </w:p>
        </w:tc>
        <w:tc>
          <w:tcPr>
            <w:tcW w:w="2250" w:type="dxa"/>
          </w:tcPr>
          <w:p w14:paraId="7506F347" w14:textId="77777777" w:rsidR="00EB1435" w:rsidRDefault="00EB1435" w:rsidP="00A5536A">
            <w:pPr>
              <w:rPr>
                <w:rFonts w:cs="Arial"/>
                <w:sz w:val="18"/>
              </w:rPr>
            </w:pPr>
            <w:r w:rsidRPr="00A5536A">
              <w:rPr>
                <w:rFonts w:cs="Arial"/>
                <w:sz w:val="18"/>
              </w:rPr>
              <w:t>Command Origin</w:t>
            </w:r>
          </w:p>
        </w:tc>
      </w:tr>
      <w:tr w:rsidR="00EB1435" w:rsidRPr="00761226" w14:paraId="58D75226" w14:textId="77777777" w:rsidTr="00EB1435">
        <w:trPr>
          <w:trHeight w:val="319"/>
        </w:trPr>
        <w:tc>
          <w:tcPr>
            <w:tcW w:w="2746" w:type="dxa"/>
            <w:shd w:val="clear" w:color="auto" w:fill="D9D9D9" w:themeFill="background1" w:themeFillShade="D9"/>
            <w:vAlign w:val="center"/>
          </w:tcPr>
          <w:p w14:paraId="35FDBDB1" w14:textId="77777777" w:rsidR="00EB1435" w:rsidRPr="00A5536A" w:rsidRDefault="00EB1435" w:rsidP="00E27A83">
            <w:r w:rsidRPr="00A5536A">
              <w:t>Command data</w:t>
            </w:r>
          </w:p>
        </w:tc>
        <w:tc>
          <w:tcPr>
            <w:tcW w:w="5169" w:type="dxa"/>
            <w:vAlign w:val="center"/>
          </w:tcPr>
          <w:p w14:paraId="6262F4C2" w14:textId="77777777" w:rsidR="00EB1435" w:rsidRPr="00761226" w:rsidRDefault="00EB1435" w:rsidP="00E27A83">
            <w:pPr>
              <w:rPr>
                <w:rFonts w:cs="Arial"/>
              </w:rPr>
            </w:pPr>
            <w:r w:rsidRPr="00E27A83">
              <w:rPr>
                <w:rFonts w:cs="Arial"/>
                <w:sz w:val="18"/>
              </w:rPr>
              <w:t>The specific data required to complete the requested add/delete/enable/disable command</w:t>
            </w:r>
          </w:p>
          <w:p w14:paraId="09549EEE" w14:textId="77777777" w:rsidR="00EB1435" w:rsidRPr="00761226" w:rsidRDefault="00EB1435" w:rsidP="00E27A83">
            <w:pPr>
              <w:rPr>
                <w:rFonts w:cs="Arial"/>
              </w:rPr>
            </w:pPr>
          </w:p>
        </w:tc>
        <w:tc>
          <w:tcPr>
            <w:tcW w:w="2250" w:type="dxa"/>
          </w:tcPr>
          <w:p w14:paraId="0E61CBE2" w14:textId="77777777" w:rsidR="00EB1435" w:rsidRDefault="00EB1435" w:rsidP="00A5536A">
            <w:pPr>
              <w:rPr>
                <w:rFonts w:cs="Arial"/>
                <w:sz w:val="18"/>
              </w:rPr>
            </w:pPr>
            <w:r w:rsidRPr="00A5536A">
              <w:rPr>
                <w:rFonts w:cs="Arial"/>
                <w:sz w:val="18"/>
              </w:rPr>
              <w:t>Command Data</w:t>
            </w:r>
          </w:p>
        </w:tc>
      </w:tr>
      <w:tr w:rsidR="00EB1435" w:rsidRPr="00761226" w14:paraId="04D9BB0F" w14:textId="77777777" w:rsidTr="00EB1435">
        <w:trPr>
          <w:trHeight w:val="319"/>
        </w:trPr>
        <w:tc>
          <w:tcPr>
            <w:tcW w:w="2746" w:type="dxa"/>
            <w:shd w:val="clear" w:color="auto" w:fill="D9D9D9" w:themeFill="background1" w:themeFillShade="D9"/>
            <w:vAlign w:val="center"/>
          </w:tcPr>
          <w:p w14:paraId="57776CB8" w14:textId="77777777" w:rsidR="00EB1435" w:rsidRPr="00A5536A" w:rsidRDefault="00EB1435" w:rsidP="00E27A83">
            <w:r w:rsidRPr="00A5536A">
              <w:t>Command origin</w:t>
            </w:r>
          </w:p>
        </w:tc>
        <w:tc>
          <w:tcPr>
            <w:tcW w:w="5169" w:type="dxa"/>
            <w:vAlign w:val="center"/>
          </w:tcPr>
          <w:p w14:paraId="1B92C4C9" w14:textId="77777777" w:rsidR="00EB1435" w:rsidRPr="00761226" w:rsidRDefault="00EB1435" w:rsidP="00E27A83">
            <w:pPr>
              <w:rPr>
                <w:rFonts w:cs="Arial"/>
              </w:rPr>
            </w:pPr>
            <w:r w:rsidRPr="00E27A83">
              <w:rPr>
                <w:rFonts w:cs="Arial"/>
                <w:sz w:val="18"/>
              </w:rPr>
              <w:t>Whether the command originated from the vehicle, the fleet management system or a service tool</w:t>
            </w:r>
          </w:p>
          <w:p w14:paraId="689402BF" w14:textId="77777777" w:rsidR="00EB1435" w:rsidRPr="00761226" w:rsidRDefault="00EB1435" w:rsidP="00E27A83">
            <w:pPr>
              <w:rPr>
                <w:rFonts w:cs="Arial"/>
              </w:rPr>
            </w:pPr>
          </w:p>
        </w:tc>
        <w:tc>
          <w:tcPr>
            <w:tcW w:w="2250" w:type="dxa"/>
          </w:tcPr>
          <w:p w14:paraId="113A4E47" w14:textId="77777777" w:rsidR="00EB1435" w:rsidRDefault="00EB1435" w:rsidP="00A5536A">
            <w:pPr>
              <w:rPr>
                <w:rFonts w:cs="Arial"/>
                <w:sz w:val="18"/>
              </w:rPr>
            </w:pPr>
            <w:r w:rsidRPr="00A5536A">
              <w:rPr>
                <w:rFonts w:cs="Arial"/>
                <w:sz w:val="18"/>
              </w:rPr>
              <w:t>Command Origin</w:t>
            </w:r>
          </w:p>
        </w:tc>
      </w:tr>
      <w:tr w:rsidR="00EB1435" w:rsidRPr="00761226" w14:paraId="333F271B" w14:textId="77777777" w:rsidTr="00EB1435">
        <w:trPr>
          <w:trHeight w:val="319"/>
        </w:trPr>
        <w:tc>
          <w:tcPr>
            <w:tcW w:w="2746" w:type="dxa"/>
            <w:shd w:val="clear" w:color="auto" w:fill="D9D9D9" w:themeFill="background1" w:themeFillShade="D9"/>
            <w:vAlign w:val="center"/>
          </w:tcPr>
          <w:p w14:paraId="528510B1" w14:textId="77777777" w:rsidR="00EB1435" w:rsidRPr="00761226" w:rsidRDefault="00EB1435" w:rsidP="00E27A83">
            <w:pPr>
              <w:pStyle w:val="VelocityScript"/>
            </w:pPr>
          </w:p>
        </w:tc>
        <w:tc>
          <w:tcPr>
            <w:tcW w:w="5169" w:type="dxa"/>
            <w:vAlign w:val="center"/>
          </w:tcPr>
          <w:p w14:paraId="55DE45DE" w14:textId="77777777" w:rsidR="00EB1435" w:rsidRPr="00E27A83" w:rsidRDefault="00EB1435" w:rsidP="00E27A83">
            <w:pPr>
              <w:rPr>
                <w:rFonts w:cs="Arial"/>
                <w:sz w:val="18"/>
              </w:rPr>
            </w:pPr>
          </w:p>
        </w:tc>
        <w:tc>
          <w:tcPr>
            <w:tcW w:w="2250" w:type="dxa"/>
          </w:tcPr>
          <w:p w14:paraId="4B2B413F" w14:textId="77777777" w:rsidR="00EB1435" w:rsidRPr="00A5536A" w:rsidRDefault="00EB1435" w:rsidP="00E27A83">
            <w:pPr>
              <w:rPr>
                <w:rFonts w:cs="Arial"/>
                <w:sz w:val="18"/>
              </w:rPr>
            </w:pPr>
          </w:p>
        </w:tc>
      </w:tr>
    </w:tbl>
    <w:p w14:paraId="5690EED6" w14:textId="3821F0F9" w:rsidR="00E27A83" w:rsidRDefault="00E27A83" w:rsidP="00E27A83">
      <w:pPr>
        <w:pStyle w:val="VelocityScript"/>
      </w:pPr>
    </w:p>
    <w:p w14:paraId="29A400BC" w14:textId="77777777" w:rsidR="001314A3" w:rsidRDefault="001314A3" w:rsidP="001314A3">
      <w:pPr>
        <w:pStyle w:val="Heading4"/>
      </w:pPr>
      <w:r>
        <w:t>Device Entered Field</w:t>
      </w:r>
    </w:p>
    <w:p w14:paraId="13BCE552" w14:textId="77777777" w:rsidR="00BE4BCD" w:rsidRDefault="00BE4BCD" w:rsidP="001F14A5">
      <w:r>
        <w:t>To indicate that a device has entered within the detection range of an NFC Reader Antenna</w:t>
      </w:r>
    </w:p>
    <w:p w14:paraId="50B63708" w14:textId="77777777" w:rsidR="00A5536A" w:rsidRDefault="00A5536A" w:rsidP="00A5536A">
      <w:pPr>
        <w:pStyle w:val="Heading5"/>
      </w:pPr>
      <w:r>
        <w:t>Device Entered Field – owned signals</w:t>
      </w:r>
    </w:p>
    <w:tbl>
      <w:tblPr>
        <w:tblStyle w:val="TableGrid"/>
        <w:tblW w:w="10165" w:type="dxa"/>
        <w:tblInd w:w="0" w:type="dxa"/>
        <w:tblLook w:val="04A0" w:firstRow="1" w:lastRow="0" w:firstColumn="1" w:lastColumn="0" w:noHBand="0" w:noVBand="1"/>
      </w:tblPr>
      <w:tblGrid>
        <w:gridCol w:w="2746"/>
        <w:gridCol w:w="5169"/>
        <w:gridCol w:w="2250"/>
      </w:tblGrid>
      <w:tr w:rsidR="00EB1435" w:rsidRPr="00F259A8" w14:paraId="23B59E34" w14:textId="77777777" w:rsidTr="00EB1435">
        <w:tc>
          <w:tcPr>
            <w:tcW w:w="2746" w:type="dxa"/>
            <w:shd w:val="clear" w:color="auto" w:fill="D9D9D9" w:themeFill="background1" w:themeFillShade="D9"/>
            <w:vAlign w:val="bottom"/>
          </w:tcPr>
          <w:p w14:paraId="796A093E" w14:textId="77777777" w:rsidR="00EB1435" w:rsidRPr="00F259A8" w:rsidRDefault="00EB1435" w:rsidP="00E27A83">
            <w:pPr>
              <w:rPr>
                <w:rFonts w:cs="Arial"/>
                <w:b/>
                <w:color w:val="000000"/>
              </w:rPr>
            </w:pPr>
            <w:r>
              <w:rPr>
                <w:rFonts w:cs="Arial"/>
                <w:b/>
                <w:color w:val="000000"/>
              </w:rPr>
              <w:t>Signal</w:t>
            </w:r>
          </w:p>
        </w:tc>
        <w:tc>
          <w:tcPr>
            <w:tcW w:w="5169" w:type="dxa"/>
            <w:shd w:val="clear" w:color="auto" w:fill="D9D9D9" w:themeFill="background1" w:themeFillShade="D9"/>
            <w:vAlign w:val="bottom"/>
          </w:tcPr>
          <w:p w14:paraId="73F17978" w14:textId="77777777" w:rsidR="00EB1435" w:rsidRPr="00F259A8" w:rsidRDefault="00EB1435" w:rsidP="00E27A83">
            <w:pPr>
              <w:rPr>
                <w:b/>
              </w:rPr>
            </w:pPr>
            <w:r>
              <w:rPr>
                <w:b/>
              </w:rPr>
              <w:t>Description</w:t>
            </w:r>
          </w:p>
        </w:tc>
        <w:tc>
          <w:tcPr>
            <w:tcW w:w="2250" w:type="dxa"/>
            <w:shd w:val="clear" w:color="auto" w:fill="D9D9D9" w:themeFill="background1" w:themeFillShade="D9"/>
          </w:tcPr>
          <w:p w14:paraId="11CDEACE" w14:textId="77777777" w:rsidR="00EB1435" w:rsidRDefault="00EB1435" w:rsidP="00E27A83">
            <w:pPr>
              <w:rPr>
                <w:b/>
              </w:rPr>
            </w:pPr>
            <w:r>
              <w:rPr>
                <w:b/>
              </w:rPr>
              <w:t>Type (encoding)</w:t>
            </w:r>
          </w:p>
        </w:tc>
      </w:tr>
      <w:tr w:rsidR="00EB1435" w:rsidRPr="00761226" w14:paraId="387B99B9" w14:textId="77777777" w:rsidTr="00EB1435">
        <w:trPr>
          <w:trHeight w:val="319"/>
        </w:trPr>
        <w:tc>
          <w:tcPr>
            <w:tcW w:w="2746" w:type="dxa"/>
            <w:vMerge w:val="restart"/>
            <w:shd w:val="clear" w:color="auto" w:fill="D9D9D9" w:themeFill="background1" w:themeFillShade="D9"/>
            <w:vAlign w:val="center"/>
          </w:tcPr>
          <w:p w14:paraId="098301AB" w14:textId="77777777" w:rsidR="00EB1435" w:rsidRPr="00A5536A" w:rsidRDefault="00EB1435" w:rsidP="00E27A83">
            <w:r w:rsidRPr="00A5536A">
              <w:t>Location</w:t>
            </w:r>
          </w:p>
        </w:tc>
        <w:tc>
          <w:tcPr>
            <w:tcW w:w="5169" w:type="dxa"/>
            <w:vMerge w:val="restart"/>
            <w:vAlign w:val="center"/>
          </w:tcPr>
          <w:p w14:paraId="01E3A942" w14:textId="77777777" w:rsidR="00EB1435" w:rsidRPr="00761226" w:rsidRDefault="00EB1435" w:rsidP="00E27A83">
            <w:pPr>
              <w:rPr>
                <w:rFonts w:cs="Arial"/>
              </w:rPr>
            </w:pPr>
            <w:r w:rsidRPr="00E27A83">
              <w:rPr>
                <w:rFonts w:cs="Arial"/>
                <w:sz w:val="18"/>
              </w:rPr>
              <w:t xml:space="preserve">Whether a device was detected at an interior or exterior reader antenna's field </w:t>
            </w:r>
          </w:p>
          <w:p w14:paraId="15E0FBEE" w14:textId="77777777" w:rsidR="00EB1435" w:rsidRPr="00761226" w:rsidRDefault="00EB1435" w:rsidP="00E27A83">
            <w:pPr>
              <w:rPr>
                <w:rFonts w:cs="Arial"/>
              </w:rPr>
            </w:pPr>
          </w:p>
        </w:tc>
        <w:tc>
          <w:tcPr>
            <w:tcW w:w="2250" w:type="dxa"/>
            <w:vMerge w:val="restart"/>
          </w:tcPr>
          <w:p w14:paraId="732DA0B8" w14:textId="77777777" w:rsidR="00EB1435" w:rsidRDefault="00EB1435" w:rsidP="00A5536A">
            <w:pPr>
              <w:rPr>
                <w:rFonts w:cs="Arial"/>
                <w:sz w:val="18"/>
              </w:rPr>
            </w:pPr>
            <w:r w:rsidRPr="00A5536A">
              <w:rPr>
                <w:rFonts w:cs="Arial"/>
                <w:sz w:val="18"/>
              </w:rPr>
              <w:t>NFC Location</w:t>
            </w:r>
          </w:p>
        </w:tc>
      </w:tr>
      <w:tr w:rsidR="00EB1435" w:rsidRPr="00761226" w14:paraId="4CCB44FA" w14:textId="77777777" w:rsidTr="00EB1435">
        <w:trPr>
          <w:trHeight w:val="319"/>
        </w:trPr>
        <w:tc>
          <w:tcPr>
            <w:tcW w:w="2746" w:type="dxa"/>
            <w:vMerge/>
            <w:shd w:val="clear" w:color="auto" w:fill="D9D9D9" w:themeFill="background1" w:themeFillShade="D9"/>
            <w:vAlign w:val="center"/>
          </w:tcPr>
          <w:p w14:paraId="78C510D1" w14:textId="77777777" w:rsidR="00EB1435" w:rsidRPr="00761226" w:rsidRDefault="00EB1435" w:rsidP="00E27A83">
            <w:pPr>
              <w:pStyle w:val="VelocityScript"/>
            </w:pPr>
          </w:p>
        </w:tc>
        <w:tc>
          <w:tcPr>
            <w:tcW w:w="5169" w:type="dxa"/>
            <w:vMerge/>
            <w:vAlign w:val="center"/>
          </w:tcPr>
          <w:p w14:paraId="3B230E1F" w14:textId="77777777" w:rsidR="00EB1435" w:rsidRPr="00E27A83" w:rsidRDefault="00EB1435" w:rsidP="00E27A83">
            <w:pPr>
              <w:rPr>
                <w:rFonts w:cs="Arial"/>
                <w:sz w:val="18"/>
              </w:rPr>
            </w:pPr>
          </w:p>
        </w:tc>
        <w:tc>
          <w:tcPr>
            <w:tcW w:w="2250" w:type="dxa"/>
            <w:vMerge/>
          </w:tcPr>
          <w:p w14:paraId="4AE1A031" w14:textId="77777777" w:rsidR="00EB1435" w:rsidRPr="00A5536A" w:rsidRDefault="00EB1435" w:rsidP="00E27A83">
            <w:pPr>
              <w:rPr>
                <w:rFonts w:cs="Arial"/>
                <w:sz w:val="18"/>
              </w:rPr>
            </w:pPr>
          </w:p>
        </w:tc>
      </w:tr>
    </w:tbl>
    <w:p w14:paraId="2D22081C" w14:textId="77777777" w:rsidR="00E27A83" w:rsidRDefault="00E27A83" w:rsidP="00E27A83">
      <w:pPr>
        <w:pStyle w:val="VelocityScript"/>
      </w:pPr>
    </w:p>
    <w:p w14:paraId="0D9DD31F" w14:textId="77777777" w:rsidR="001314A3" w:rsidRDefault="001314A3" w:rsidP="001314A3">
      <w:pPr>
        <w:pStyle w:val="Heading4"/>
      </w:pPr>
      <w:r>
        <w:t>Device Exited Field</w:t>
      </w:r>
    </w:p>
    <w:p w14:paraId="7AB90188" w14:textId="77777777" w:rsidR="00BE4BCD" w:rsidRDefault="00BE4BCD" w:rsidP="001F14A5">
      <w:r>
        <w:t xml:space="preserve">To indicate that a device has exited the detection range of an NFC Reader after being detected. </w:t>
      </w:r>
    </w:p>
    <w:p w14:paraId="267CC43B" w14:textId="77777777" w:rsidR="00A5536A" w:rsidRDefault="00A5536A" w:rsidP="00A5536A">
      <w:pPr>
        <w:pStyle w:val="Heading5"/>
      </w:pPr>
      <w:r>
        <w:t>Device Exited Field – owned signals</w:t>
      </w:r>
    </w:p>
    <w:tbl>
      <w:tblPr>
        <w:tblStyle w:val="TableGrid"/>
        <w:tblW w:w="10165" w:type="dxa"/>
        <w:tblInd w:w="0" w:type="dxa"/>
        <w:tblLook w:val="04A0" w:firstRow="1" w:lastRow="0" w:firstColumn="1" w:lastColumn="0" w:noHBand="0" w:noVBand="1"/>
      </w:tblPr>
      <w:tblGrid>
        <w:gridCol w:w="2746"/>
        <w:gridCol w:w="5169"/>
        <w:gridCol w:w="2250"/>
      </w:tblGrid>
      <w:tr w:rsidR="00EB1435" w:rsidRPr="00F259A8" w14:paraId="76146922" w14:textId="77777777" w:rsidTr="00EB1435">
        <w:tc>
          <w:tcPr>
            <w:tcW w:w="2746" w:type="dxa"/>
            <w:shd w:val="clear" w:color="auto" w:fill="D9D9D9" w:themeFill="background1" w:themeFillShade="D9"/>
            <w:vAlign w:val="bottom"/>
          </w:tcPr>
          <w:p w14:paraId="1B80CECC" w14:textId="77777777" w:rsidR="00EB1435" w:rsidRPr="00F259A8" w:rsidRDefault="00EB1435" w:rsidP="00E27A83">
            <w:pPr>
              <w:rPr>
                <w:rFonts w:cs="Arial"/>
                <w:b/>
                <w:color w:val="000000"/>
              </w:rPr>
            </w:pPr>
            <w:r>
              <w:rPr>
                <w:rFonts w:cs="Arial"/>
                <w:b/>
                <w:color w:val="000000"/>
              </w:rPr>
              <w:t>Signal</w:t>
            </w:r>
          </w:p>
        </w:tc>
        <w:tc>
          <w:tcPr>
            <w:tcW w:w="5169" w:type="dxa"/>
            <w:shd w:val="clear" w:color="auto" w:fill="D9D9D9" w:themeFill="background1" w:themeFillShade="D9"/>
            <w:vAlign w:val="bottom"/>
          </w:tcPr>
          <w:p w14:paraId="378A26E6" w14:textId="77777777" w:rsidR="00EB1435" w:rsidRPr="00F259A8" w:rsidRDefault="00EB1435" w:rsidP="00E27A83">
            <w:pPr>
              <w:rPr>
                <w:b/>
              </w:rPr>
            </w:pPr>
            <w:r>
              <w:rPr>
                <w:b/>
              </w:rPr>
              <w:t>Description</w:t>
            </w:r>
          </w:p>
        </w:tc>
        <w:tc>
          <w:tcPr>
            <w:tcW w:w="2250" w:type="dxa"/>
            <w:shd w:val="clear" w:color="auto" w:fill="D9D9D9" w:themeFill="background1" w:themeFillShade="D9"/>
          </w:tcPr>
          <w:p w14:paraId="4A0327A3" w14:textId="77777777" w:rsidR="00EB1435" w:rsidRDefault="00EB1435" w:rsidP="00E27A83">
            <w:pPr>
              <w:rPr>
                <w:b/>
              </w:rPr>
            </w:pPr>
            <w:r>
              <w:rPr>
                <w:b/>
              </w:rPr>
              <w:t>Type (encoding)</w:t>
            </w:r>
          </w:p>
        </w:tc>
      </w:tr>
      <w:tr w:rsidR="00EB1435" w:rsidRPr="00761226" w14:paraId="21530A4E" w14:textId="77777777" w:rsidTr="00EB1435">
        <w:trPr>
          <w:trHeight w:val="319"/>
        </w:trPr>
        <w:tc>
          <w:tcPr>
            <w:tcW w:w="2746" w:type="dxa"/>
            <w:vMerge w:val="restart"/>
            <w:shd w:val="clear" w:color="auto" w:fill="D9D9D9" w:themeFill="background1" w:themeFillShade="D9"/>
            <w:vAlign w:val="center"/>
          </w:tcPr>
          <w:p w14:paraId="08124427" w14:textId="77777777" w:rsidR="00EB1435" w:rsidRPr="00A5536A" w:rsidRDefault="00EB1435" w:rsidP="00E27A83">
            <w:r w:rsidRPr="00A5536A">
              <w:t>Location</w:t>
            </w:r>
          </w:p>
        </w:tc>
        <w:tc>
          <w:tcPr>
            <w:tcW w:w="5169" w:type="dxa"/>
            <w:vMerge w:val="restart"/>
            <w:vAlign w:val="center"/>
          </w:tcPr>
          <w:p w14:paraId="3FCD36F4" w14:textId="77777777" w:rsidR="00EB1435" w:rsidRPr="00761226" w:rsidRDefault="00EB1435" w:rsidP="00E27A83">
            <w:pPr>
              <w:rPr>
                <w:rFonts w:cs="Arial"/>
              </w:rPr>
            </w:pPr>
            <w:r w:rsidRPr="00E27A83">
              <w:rPr>
                <w:rFonts w:cs="Arial"/>
                <w:sz w:val="18"/>
              </w:rPr>
              <w:t xml:space="preserve">Whether a device has exited the detection range of an interior or exterior reader antenna's field </w:t>
            </w:r>
          </w:p>
          <w:p w14:paraId="3EC1FD9E" w14:textId="77777777" w:rsidR="00EB1435" w:rsidRPr="00761226" w:rsidRDefault="00EB1435" w:rsidP="00E27A83">
            <w:pPr>
              <w:rPr>
                <w:rFonts w:cs="Arial"/>
              </w:rPr>
            </w:pPr>
          </w:p>
        </w:tc>
        <w:tc>
          <w:tcPr>
            <w:tcW w:w="2250" w:type="dxa"/>
            <w:vMerge w:val="restart"/>
          </w:tcPr>
          <w:p w14:paraId="332B5B1C" w14:textId="77777777" w:rsidR="00EB1435" w:rsidRDefault="00EB1435" w:rsidP="00A5536A">
            <w:pPr>
              <w:rPr>
                <w:rFonts w:cs="Arial"/>
                <w:sz w:val="18"/>
              </w:rPr>
            </w:pPr>
            <w:r w:rsidRPr="00A5536A">
              <w:rPr>
                <w:rFonts w:cs="Arial"/>
                <w:sz w:val="18"/>
              </w:rPr>
              <w:t>NFC Location</w:t>
            </w:r>
          </w:p>
        </w:tc>
      </w:tr>
      <w:tr w:rsidR="00EB1435" w:rsidRPr="00761226" w14:paraId="28CFF5DD" w14:textId="77777777" w:rsidTr="00EB1435">
        <w:trPr>
          <w:trHeight w:val="319"/>
        </w:trPr>
        <w:tc>
          <w:tcPr>
            <w:tcW w:w="2746" w:type="dxa"/>
            <w:vMerge/>
            <w:shd w:val="clear" w:color="auto" w:fill="D9D9D9" w:themeFill="background1" w:themeFillShade="D9"/>
            <w:vAlign w:val="center"/>
          </w:tcPr>
          <w:p w14:paraId="09BF109B" w14:textId="77777777" w:rsidR="00EB1435" w:rsidRPr="00761226" w:rsidRDefault="00EB1435" w:rsidP="00E27A83">
            <w:pPr>
              <w:pStyle w:val="VelocityScript"/>
            </w:pPr>
          </w:p>
        </w:tc>
        <w:tc>
          <w:tcPr>
            <w:tcW w:w="5169" w:type="dxa"/>
            <w:vMerge/>
            <w:vAlign w:val="center"/>
          </w:tcPr>
          <w:p w14:paraId="01ECBB9E" w14:textId="77777777" w:rsidR="00EB1435" w:rsidRPr="00E27A83" w:rsidRDefault="00EB1435" w:rsidP="00E27A83">
            <w:pPr>
              <w:rPr>
                <w:rFonts w:cs="Arial"/>
                <w:sz w:val="18"/>
              </w:rPr>
            </w:pPr>
          </w:p>
        </w:tc>
        <w:tc>
          <w:tcPr>
            <w:tcW w:w="2250" w:type="dxa"/>
            <w:vMerge/>
          </w:tcPr>
          <w:p w14:paraId="71E63D70" w14:textId="77777777" w:rsidR="00EB1435" w:rsidRPr="00A5536A" w:rsidRDefault="00EB1435" w:rsidP="00E27A83">
            <w:pPr>
              <w:rPr>
                <w:rFonts w:cs="Arial"/>
                <w:sz w:val="18"/>
              </w:rPr>
            </w:pPr>
          </w:p>
        </w:tc>
      </w:tr>
    </w:tbl>
    <w:p w14:paraId="4D17F9B9" w14:textId="77777777" w:rsidR="00E27A83" w:rsidRDefault="00E27A83" w:rsidP="00E27A83">
      <w:pPr>
        <w:pStyle w:val="VelocityScript"/>
      </w:pPr>
    </w:p>
    <w:p w14:paraId="2BD41144" w14:textId="77777777" w:rsidR="001314A3" w:rsidRDefault="001314A3" w:rsidP="001314A3">
      <w:pPr>
        <w:pStyle w:val="Heading4"/>
      </w:pPr>
      <w:r>
        <w:lastRenderedPageBreak/>
        <w:t>Make a new MyKey</w:t>
      </w:r>
    </w:p>
    <w:p w14:paraId="01A71621" w14:textId="0CDFD540" w:rsidR="00BE4BCD" w:rsidRDefault="00BE4BCD" w:rsidP="001F14A5"/>
    <w:p w14:paraId="02089ADA" w14:textId="77777777" w:rsidR="00A5536A" w:rsidRDefault="00A5536A" w:rsidP="00E27A83">
      <w:pPr>
        <w:rPr>
          <w:i/>
        </w:rPr>
      </w:pPr>
    </w:p>
    <w:p w14:paraId="1F294CC7" w14:textId="77777777" w:rsidR="00E27A83" w:rsidRPr="00A5536A" w:rsidRDefault="00A5536A" w:rsidP="00E27A83">
      <w:pPr>
        <w:rPr>
          <w:i/>
        </w:rPr>
      </w:pPr>
      <w:r>
        <w:rPr>
          <w:i/>
        </w:rPr>
        <w:t>(This message does not contain any signals.)</w:t>
      </w:r>
    </w:p>
    <w:p w14:paraId="0E733A62" w14:textId="77777777" w:rsidR="001314A3" w:rsidRDefault="001314A3" w:rsidP="001314A3">
      <w:pPr>
        <w:pStyle w:val="Heading4"/>
      </w:pPr>
      <w:r>
        <w:t>NFC Device Detected</w:t>
      </w:r>
    </w:p>
    <w:p w14:paraId="759382C0" w14:textId="77777777" w:rsidR="00BE4BCD" w:rsidRDefault="00BE4BCD" w:rsidP="001F14A5">
      <w:r>
        <w:t>Updated and sent when an NFC Device is detected at a Reader</w:t>
      </w:r>
    </w:p>
    <w:p w14:paraId="370BEA56" w14:textId="77777777" w:rsidR="00A5536A" w:rsidRDefault="00A5536A" w:rsidP="00A5536A">
      <w:pPr>
        <w:pStyle w:val="Heading5"/>
      </w:pPr>
      <w:r>
        <w:t>NFC Device Detected – owned signals</w:t>
      </w:r>
    </w:p>
    <w:tbl>
      <w:tblPr>
        <w:tblStyle w:val="TableGrid"/>
        <w:tblW w:w="10165" w:type="dxa"/>
        <w:tblInd w:w="0" w:type="dxa"/>
        <w:tblLook w:val="04A0" w:firstRow="1" w:lastRow="0" w:firstColumn="1" w:lastColumn="0" w:noHBand="0" w:noVBand="1"/>
      </w:tblPr>
      <w:tblGrid>
        <w:gridCol w:w="2746"/>
        <w:gridCol w:w="5169"/>
        <w:gridCol w:w="2250"/>
      </w:tblGrid>
      <w:tr w:rsidR="00EB1435" w:rsidRPr="00F259A8" w14:paraId="0A4B3341" w14:textId="77777777" w:rsidTr="00EB1435">
        <w:tc>
          <w:tcPr>
            <w:tcW w:w="2746" w:type="dxa"/>
            <w:shd w:val="clear" w:color="auto" w:fill="D9D9D9" w:themeFill="background1" w:themeFillShade="D9"/>
            <w:vAlign w:val="bottom"/>
          </w:tcPr>
          <w:p w14:paraId="5F29BABC" w14:textId="77777777" w:rsidR="00EB1435" w:rsidRPr="00F259A8" w:rsidRDefault="00EB1435" w:rsidP="00E27A83">
            <w:pPr>
              <w:rPr>
                <w:rFonts w:cs="Arial"/>
                <w:b/>
                <w:color w:val="000000"/>
              </w:rPr>
            </w:pPr>
            <w:r>
              <w:rPr>
                <w:rFonts w:cs="Arial"/>
                <w:b/>
                <w:color w:val="000000"/>
              </w:rPr>
              <w:t>Signal</w:t>
            </w:r>
          </w:p>
        </w:tc>
        <w:tc>
          <w:tcPr>
            <w:tcW w:w="5169" w:type="dxa"/>
            <w:shd w:val="clear" w:color="auto" w:fill="D9D9D9" w:themeFill="background1" w:themeFillShade="D9"/>
            <w:vAlign w:val="bottom"/>
          </w:tcPr>
          <w:p w14:paraId="5EEDA1CD" w14:textId="77777777" w:rsidR="00EB1435" w:rsidRPr="00F259A8" w:rsidRDefault="00EB1435" w:rsidP="00E27A83">
            <w:pPr>
              <w:rPr>
                <w:b/>
              </w:rPr>
            </w:pPr>
            <w:r>
              <w:rPr>
                <w:b/>
              </w:rPr>
              <w:t>Description</w:t>
            </w:r>
          </w:p>
        </w:tc>
        <w:tc>
          <w:tcPr>
            <w:tcW w:w="2250" w:type="dxa"/>
            <w:shd w:val="clear" w:color="auto" w:fill="D9D9D9" w:themeFill="background1" w:themeFillShade="D9"/>
          </w:tcPr>
          <w:p w14:paraId="5D6517B4" w14:textId="77777777" w:rsidR="00EB1435" w:rsidRDefault="00EB1435" w:rsidP="00E27A83">
            <w:pPr>
              <w:rPr>
                <w:b/>
              </w:rPr>
            </w:pPr>
            <w:r>
              <w:rPr>
                <w:b/>
              </w:rPr>
              <w:t>Type (encoding)</w:t>
            </w:r>
          </w:p>
        </w:tc>
      </w:tr>
      <w:tr w:rsidR="00EB1435" w:rsidRPr="00761226" w14:paraId="783910A7" w14:textId="77777777" w:rsidTr="00EB1435">
        <w:trPr>
          <w:trHeight w:val="319"/>
        </w:trPr>
        <w:tc>
          <w:tcPr>
            <w:tcW w:w="2746" w:type="dxa"/>
            <w:vMerge w:val="restart"/>
            <w:shd w:val="clear" w:color="auto" w:fill="D9D9D9" w:themeFill="background1" w:themeFillShade="D9"/>
            <w:vAlign w:val="center"/>
          </w:tcPr>
          <w:p w14:paraId="01F9F672" w14:textId="77777777" w:rsidR="00EB1435" w:rsidRPr="00A5536A" w:rsidRDefault="00EB1435" w:rsidP="00E27A83">
            <w:r w:rsidRPr="00A5536A">
              <w:t>Location</w:t>
            </w:r>
          </w:p>
        </w:tc>
        <w:tc>
          <w:tcPr>
            <w:tcW w:w="5169" w:type="dxa"/>
            <w:vMerge w:val="restart"/>
            <w:vAlign w:val="center"/>
          </w:tcPr>
          <w:p w14:paraId="6D701EDF" w14:textId="77777777" w:rsidR="00EB1435" w:rsidRPr="00761226" w:rsidRDefault="00EB1435" w:rsidP="00E27A83">
            <w:pPr>
              <w:rPr>
                <w:rFonts w:cs="Arial"/>
              </w:rPr>
            </w:pPr>
            <w:r w:rsidRPr="00E27A83">
              <w:rPr>
                <w:rFonts w:cs="Arial"/>
                <w:sz w:val="18"/>
              </w:rPr>
              <w:t>Whether an NFC Device was detected at an interior or exterior reader</w:t>
            </w:r>
          </w:p>
          <w:p w14:paraId="015D3858" w14:textId="77777777" w:rsidR="00EB1435" w:rsidRPr="00761226" w:rsidRDefault="00EB1435" w:rsidP="00E27A83">
            <w:pPr>
              <w:rPr>
                <w:rFonts w:cs="Arial"/>
              </w:rPr>
            </w:pPr>
          </w:p>
        </w:tc>
        <w:tc>
          <w:tcPr>
            <w:tcW w:w="2250" w:type="dxa"/>
            <w:vMerge w:val="restart"/>
          </w:tcPr>
          <w:p w14:paraId="70473E97" w14:textId="77777777" w:rsidR="00EB1435" w:rsidRDefault="00EB1435" w:rsidP="00A5536A">
            <w:pPr>
              <w:rPr>
                <w:rFonts w:cs="Arial"/>
                <w:sz w:val="18"/>
              </w:rPr>
            </w:pPr>
            <w:r w:rsidRPr="00A5536A">
              <w:rPr>
                <w:rFonts w:cs="Arial"/>
                <w:sz w:val="18"/>
              </w:rPr>
              <w:t>NFC Location</w:t>
            </w:r>
          </w:p>
        </w:tc>
      </w:tr>
      <w:tr w:rsidR="00EB1435" w:rsidRPr="00761226" w14:paraId="436758BB" w14:textId="77777777" w:rsidTr="00EB1435">
        <w:trPr>
          <w:trHeight w:val="319"/>
        </w:trPr>
        <w:tc>
          <w:tcPr>
            <w:tcW w:w="2746" w:type="dxa"/>
            <w:vMerge/>
            <w:shd w:val="clear" w:color="auto" w:fill="D9D9D9" w:themeFill="background1" w:themeFillShade="D9"/>
            <w:vAlign w:val="center"/>
          </w:tcPr>
          <w:p w14:paraId="4040CE54" w14:textId="77777777" w:rsidR="00EB1435" w:rsidRPr="00761226" w:rsidRDefault="00EB1435" w:rsidP="00E27A83">
            <w:pPr>
              <w:pStyle w:val="VelocityScript"/>
            </w:pPr>
          </w:p>
        </w:tc>
        <w:tc>
          <w:tcPr>
            <w:tcW w:w="5169" w:type="dxa"/>
            <w:vMerge/>
            <w:vAlign w:val="center"/>
          </w:tcPr>
          <w:p w14:paraId="11384981" w14:textId="77777777" w:rsidR="00EB1435" w:rsidRPr="00E27A83" w:rsidRDefault="00EB1435" w:rsidP="00E27A83">
            <w:pPr>
              <w:rPr>
                <w:rFonts w:cs="Arial"/>
                <w:sz w:val="18"/>
              </w:rPr>
            </w:pPr>
          </w:p>
        </w:tc>
        <w:tc>
          <w:tcPr>
            <w:tcW w:w="2250" w:type="dxa"/>
            <w:vMerge/>
          </w:tcPr>
          <w:p w14:paraId="37689D4D" w14:textId="77777777" w:rsidR="00EB1435" w:rsidRPr="00A5536A" w:rsidRDefault="00EB1435" w:rsidP="00E27A83">
            <w:pPr>
              <w:rPr>
                <w:rFonts w:cs="Arial"/>
                <w:sz w:val="18"/>
              </w:rPr>
            </w:pPr>
          </w:p>
        </w:tc>
      </w:tr>
    </w:tbl>
    <w:p w14:paraId="6EC3DBE4" w14:textId="77777777" w:rsidR="00E27A83" w:rsidRDefault="00E27A83" w:rsidP="00E27A83">
      <w:pPr>
        <w:pStyle w:val="VelocityScript"/>
      </w:pPr>
    </w:p>
    <w:p w14:paraId="29421921" w14:textId="77777777" w:rsidR="001314A3" w:rsidRDefault="001314A3" w:rsidP="001314A3">
      <w:pPr>
        <w:pStyle w:val="Heading4"/>
      </w:pPr>
      <w:r>
        <w:t>Master Reset Command</w:t>
      </w:r>
    </w:p>
    <w:p w14:paraId="67CAD489" w14:textId="77777777" w:rsidR="00BE4BCD" w:rsidRDefault="00BE4BCD" w:rsidP="001F14A5">
      <w:r>
        <w:t>The signal that is emitted when a Master Reset event is triggered, whether it was triggered through the in-vehicle HMI or remotely (for fleets). This signal is used by the NFC System to trigger the NFC System's Master Reset behavior.</w:t>
      </w:r>
    </w:p>
    <w:p w14:paraId="6B488BE5" w14:textId="77777777" w:rsidR="00A5536A" w:rsidRDefault="00A5536A" w:rsidP="00E27A83">
      <w:pPr>
        <w:rPr>
          <w:i/>
        </w:rPr>
      </w:pPr>
    </w:p>
    <w:p w14:paraId="592BC142" w14:textId="77777777" w:rsidR="00E27A83" w:rsidRPr="00A5536A" w:rsidRDefault="00A5536A" w:rsidP="00E27A83">
      <w:pPr>
        <w:rPr>
          <w:i/>
        </w:rPr>
      </w:pPr>
      <w:r>
        <w:rPr>
          <w:i/>
        </w:rPr>
        <w:t>(This message does not contain any signals.)</w:t>
      </w:r>
    </w:p>
    <w:p w14:paraId="7EA1DE8F" w14:textId="77777777" w:rsidR="001314A3" w:rsidRDefault="001314A3" w:rsidP="001314A3">
      <w:pPr>
        <w:pStyle w:val="Heading4"/>
      </w:pPr>
      <w:r>
        <w:t>Enable/Disable NFC Feature</w:t>
      </w:r>
    </w:p>
    <w:p w14:paraId="22E40F22" w14:textId="77777777" w:rsidR="00BE4BCD" w:rsidRDefault="00BE4BCD" w:rsidP="001F14A5">
      <w:r>
        <w:t>This signal is a command to devices in the vehicle to either enable or disable that device's behavior related to the NFC Entry and Starting feature.</w:t>
      </w:r>
    </w:p>
    <w:p w14:paraId="22255682" w14:textId="77777777" w:rsidR="00BE4BCD" w:rsidRDefault="00BE4BCD" w:rsidP="001F14A5"/>
    <w:p w14:paraId="0D7473D3" w14:textId="77777777" w:rsidR="00BE4BCD" w:rsidRDefault="00BE4BCD" w:rsidP="001F14A5">
      <w:r>
        <w:t>The device should enable or disable the feature behavior based on the value of the "Enable/Disable" property.</w:t>
      </w:r>
    </w:p>
    <w:p w14:paraId="478C1AC7" w14:textId="77777777" w:rsidR="00A5536A" w:rsidRDefault="00A5536A" w:rsidP="00A5536A">
      <w:pPr>
        <w:pStyle w:val="Heading5"/>
      </w:pPr>
      <w:r>
        <w:t>Enable/Disable NFC Feature – owned signals</w:t>
      </w:r>
    </w:p>
    <w:tbl>
      <w:tblPr>
        <w:tblStyle w:val="TableGrid"/>
        <w:tblW w:w="10165" w:type="dxa"/>
        <w:tblInd w:w="0" w:type="dxa"/>
        <w:tblLook w:val="04A0" w:firstRow="1" w:lastRow="0" w:firstColumn="1" w:lastColumn="0" w:noHBand="0" w:noVBand="1"/>
      </w:tblPr>
      <w:tblGrid>
        <w:gridCol w:w="2746"/>
        <w:gridCol w:w="5169"/>
        <w:gridCol w:w="2250"/>
      </w:tblGrid>
      <w:tr w:rsidR="00EB1435" w:rsidRPr="00F259A8" w14:paraId="46439BC2" w14:textId="77777777" w:rsidTr="00EB1435">
        <w:tc>
          <w:tcPr>
            <w:tcW w:w="2746" w:type="dxa"/>
            <w:shd w:val="clear" w:color="auto" w:fill="D9D9D9" w:themeFill="background1" w:themeFillShade="D9"/>
            <w:vAlign w:val="bottom"/>
          </w:tcPr>
          <w:p w14:paraId="64EC15D0" w14:textId="77777777" w:rsidR="00EB1435" w:rsidRPr="00F259A8" w:rsidRDefault="00EB1435" w:rsidP="00E27A83">
            <w:pPr>
              <w:rPr>
                <w:rFonts w:cs="Arial"/>
                <w:b/>
                <w:color w:val="000000"/>
              </w:rPr>
            </w:pPr>
            <w:r>
              <w:rPr>
                <w:rFonts w:cs="Arial"/>
                <w:b/>
                <w:color w:val="000000"/>
              </w:rPr>
              <w:t>Signal</w:t>
            </w:r>
          </w:p>
        </w:tc>
        <w:tc>
          <w:tcPr>
            <w:tcW w:w="5169" w:type="dxa"/>
            <w:shd w:val="clear" w:color="auto" w:fill="D9D9D9" w:themeFill="background1" w:themeFillShade="D9"/>
            <w:vAlign w:val="bottom"/>
          </w:tcPr>
          <w:p w14:paraId="500DBE61" w14:textId="77777777" w:rsidR="00EB1435" w:rsidRPr="00F259A8" w:rsidRDefault="00EB1435" w:rsidP="00E27A83">
            <w:pPr>
              <w:rPr>
                <w:b/>
              </w:rPr>
            </w:pPr>
            <w:r>
              <w:rPr>
                <w:b/>
              </w:rPr>
              <w:t>Description</w:t>
            </w:r>
          </w:p>
        </w:tc>
        <w:tc>
          <w:tcPr>
            <w:tcW w:w="2250" w:type="dxa"/>
            <w:shd w:val="clear" w:color="auto" w:fill="D9D9D9" w:themeFill="background1" w:themeFillShade="D9"/>
          </w:tcPr>
          <w:p w14:paraId="3A4D65B5" w14:textId="77777777" w:rsidR="00EB1435" w:rsidRDefault="00EB1435" w:rsidP="00E27A83">
            <w:pPr>
              <w:rPr>
                <w:b/>
              </w:rPr>
            </w:pPr>
            <w:r>
              <w:rPr>
                <w:b/>
              </w:rPr>
              <w:t>Type (encoding)</w:t>
            </w:r>
          </w:p>
        </w:tc>
      </w:tr>
      <w:tr w:rsidR="00EB1435" w:rsidRPr="00761226" w14:paraId="278683FE" w14:textId="77777777" w:rsidTr="00EB1435">
        <w:trPr>
          <w:trHeight w:val="319"/>
        </w:trPr>
        <w:tc>
          <w:tcPr>
            <w:tcW w:w="2746" w:type="dxa"/>
            <w:vMerge w:val="restart"/>
            <w:shd w:val="clear" w:color="auto" w:fill="D9D9D9" w:themeFill="background1" w:themeFillShade="D9"/>
            <w:vAlign w:val="center"/>
          </w:tcPr>
          <w:p w14:paraId="2ABB3480" w14:textId="77777777" w:rsidR="00EB1435" w:rsidRPr="00A5536A" w:rsidRDefault="00EB1435" w:rsidP="00E27A83">
            <w:r w:rsidRPr="00A5536A">
              <w:t>Enable/Disable</w:t>
            </w:r>
          </w:p>
        </w:tc>
        <w:tc>
          <w:tcPr>
            <w:tcW w:w="5169" w:type="dxa"/>
            <w:vMerge w:val="restart"/>
            <w:vAlign w:val="center"/>
          </w:tcPr>
          <w:p w14:paraId="6AD9CFDD" w14:textId="77777777" w:rsidR="00EB1435" w:rsidRPr="00761226" w:rsidRDefault="00EB1435" w:rsidP="00E27A83">
            <w:pPr>
              <w:rPr>
                <w:rFonts w:cs="Arial"/>
              </w:rPr>
            </w:pPr>
            <w:r w:rsidRPr="00E27A83">
              <w:rPr>
                <w:rFonts w:cs="Arial"/>
                <w:sz w:val="18"/>
              </w:rPr>
              <w:t>Whether the feature should be enabled or disabled on the target module</w:t>
            </w:r>
          </w:p>
          <w:p w14:paraId="4108486C" w14:textId="77777777" w:rsidR="00EB1435" w:rsidRPr="00761226" w:rsidRDefault="00EB1435" w:rsidP="00E27A83">
            <w:pPr>
              <w:rPr>
                <w:rFonts w:cs="Arial"/>
              </w:rPr>
            </w:pPr>
          </w:p>
        </w:tc>
        <w:tc>
          <w:tcPr>
            <w:tcW w:w="2250" w:type="dxa"/>
            <w:vMerge w:val="restart"/>
          </w:tcPr>
          <w:p w14:paraId="75CF29E1" w14:textId="77777777" w:rsidR="00EB1435" w:rsidRDefault="00EB1435" w:rsidP="00A5536A">
            <w:pPr>
              <w:rPr>
                <w:rFonts w:cs="Arial"/>
                <w:sz w:val="18"/>
              </w:rPr>
            </w:pPr>
            <w:r w:rsidRPr="00A5536A">
              <w:rPr>
                <w:rFonts w:cs="Arial"/>
                <w:sz w:val="18"/>
              </w:rPr>
              <w:t>Enable/Disable</w:t>
            </w:r>
          </w:p>
        </w:tc>
      </w:tr>
      <w:tr w:rsidR="00EB1435" w:rsidRPr="00761226" w14:paraId="2465A0BA" w14:textId="77777777" w:rsidTr="00EB1435">
        <w:trPr>
          <w:trHeight w:val="319"/>
        </w:trPr>
        <w:tc>
          <w:tcPr>
            <w:tcW w:w="2746" w:type="dxa"/>
            <w:vMerge/>
            <w:shd w:val="clear" w:color="auto" w:fill="D9D9D9" w:themeFill="background1" w:themeFillShade="D9"/>
            <w:vAlign w:val="center"/>
          </w:tcPr>
          <w:p w14:paraId="6E82666F" w14:textId="77777777" w:rsidR="00EB1435" w:rsidRPr="00761226" w:rsidRDefault="00EB1435" w:rsidP="00E27A83">
            <w:pPr>
              <w:pStyle w:val="VelocityScript"/>
            </w:pPr>
          </w:p>
        </w:tc>
        <w:tc>
          <w:tcPr>
            <w:tcW w:w="5169" w:type="dxa"/>
            <w:vMerge/>
            <w:vAlign w:val="center"/>
          </w:tcPr>
          <w:p w14:paraId="1BA0B540" w14:textId="77777777" w:rsidR="00EB1435" w:rsidRPr="00E27A83" w:rsidRDefault="00EB1435" w:rsidP="00E27A83">
            <w:pPr>
              <w:rPr>
                <w:rFonts w:cs="Arial"/>
                <w:sz w:val="18"/>
              </w:rPr>
            </w:pPr>
          </w:p>
        </w:tc>
        <w:tc>
          <w:tcPr>
            <w:tcW w:w="2250" w:type="dxa"/>
            <w:vMerge/>
          </w:tcPr>
          <w:p w14:paraId="7F5614B7" w14:textId="77777777" w:rsidR="00EB1435" w:rsidRPr="00A5536A" w:rsidRDefault="00EB1435" w:rsidP="00E27A83">
            <w:pPr>
              <w:rPr>
                <w:rFonts w:cs="Arial"/>
                <w:sz w:val="18"/>
              </w:rPr>
            </w:pPr>
          </w:p>
        </w:tc>
      </w:tr>
    </w:tbl>
    <w:p w14:paraId="69D3B6F1" w14:textId="77777777" w:rsidR="00E27A83" w:rsidRDefault="00E27A83" w:rsidP="00E27A83">
      <w:pPr>
        <w:pStyle w:val="VelocityScript"/>
      </w:pPr>
    </w:p>
    <w:p w14:paraId="7A1E1E4E" w14:textId="77777777" w:rsidR="001314A3" w:rsidRDefault="001314A3" w:rsidP="001314A3">
      <w:pPr>
        <w:pStyle w:val="Heading4"/>
      </w:pPr>
      <w:r>
        <w:t>NFC MyKey - Creation Status</w:t>
      </w:r>
    </w:p>
    <w:p w14:paraId="707D7F9C" w14:textId="77777777" w:rsidR="00BE4BCD" w:rsidRDefault="00BE4BCD" w:rsidP="001F14A5">
      <w:r>
        <w:t>Transmitted from the Body Control System to the Display System to provide feedback on the state of the Body Control System during a MyKey creation operation.</w:t>
      </w:r>
    </w:p>
    <w:p w14:paraId="19956575" w14:textId="77777777" w:rsidR="00A5536A" w:rsidRDefault="00A5536A" w:rsidP="00A5536A">
      <w:pPr>
        <w:pStyle w:val="Heading5"/>
      </w:pPr>
      <w:r>
        <w:t>NFC MyKey - Creation Status – owned signals</w:t>
      </w:r>
    </w:p>
    <w:tbl>
      <w:tblPr>
        <w:tblStyle w:val="TableGrid"/>
        <w:tblW w:w="10165" w:type="dxa"/>
        <w:tblInd w:w="0" w:type="dxa"/>
        <w:tblLook w:val="04A0" w:firstRow="1" w:lastRow="0" w:firstColumn="1" w:lastColumn="0" w:noHBand="0" w:noVBand="1"/>
      </w:tblPr>
      <w:tblGrid>
        <w:gridCol w:w="2746"/>
        <w:gridCol w:w="5169"/>
        <w:gridCol w:w="2250"/>
      </w:tblGrid>
      <w:tr w:rsidR="00EB1435" w:rsidRPr="00F259A8" w14:paraId="17AAD8F7" w14:textId="77777777" w:rsidTr="00EB1435">
        <w:tc>
          <w:tcPr>
            <w:tcW w:w="2746" w:type="dxa"/>
            <w:shd w:val="clear" w:color="auto" w:fill="D9D9D9" w:themeFill="background1" w:themeFillShade="D9"/>
            <w:vAlign w:val="bottom"/>
          </w:tcPr>
          <w:p w14:paraId="1361EEA2" w14:textId="77777777" w:rsidR="00EB1435" w:rsidRPr="00F259A8" w:rsidRDefault="00EB1435" w:rsidP="00E27A83">
            <w:pPr>
              <w:rPr>
                <w:rFonts w:cs="Arial"/>
                <w:b/>
                <w:color w:val="000000"/>
              </w:rPr>
            </w:pPr>
            <w:r>
              <w:rPr>
                <w:rFonts w:cs="Arial"/>
                <w:b/>
                <w:color w:val="000000"/>
              </w:rPr>
              <w:t>Signal</w:t>
            </w:r>
          </w:p>
        </w:tc>
        <w:tc>
          <w:tcPr>
            <w:tcW w:w="5169" w:type="dxa"/>
            <w:shd w:val="clear" w:color="auto" w:fill="D9D9D9" w:themeFill="background1" w:themeFillShade="D9"/>
            <w:vAlign w:val="bottom"/>
          </w:tcPr>
          <w:p w14:paraId="2F0C6803" w14:textId="77777777" w:rsidR="00EB1435" w:rsidRPr="00F259A8" w:rsidRDefault="00EB1435" w:rsidP="00E27A83">
            <w:pPr>
              <w:rPr>
                <w:b/>
              </w:rPr>
            </w:pPr>
            <w:r>
              <w:rPr>
                <w:b/>
              </w:rPr>
              <w:t>Description</w:t>
            </w:r>
          </w:p>
        </w:tc>
        <w:tc>
          <w:tcPr>
            <w:tcW w:w="2250" w:type="dxa"/>
            <w:shd w:val="clear" w:color="auto" w:fill="D9D9D9" w:themeFill="background1" w:themeFillShade="D9"/>
          </w:tcPr>
          <w:p w14:paraId="09FF068C" w14:textId="77777777" w:rsidR="00EB1435" w:rsidRDefault="00EB1435" w:rsidP="00E27A83">
            <w:pPr>
              <w:rPr>
                <w:b/>
              </w:rPr>
            </w:pPr>
            <w:r>
              <w:rPr>
                <w:b/>
              </w:rPr>
              <w:t>Type (encoding)</w:t>
            </w:r>
          </w:p>
        </w:tc>
      </w:tr>
      <w:tr w:rsidR="00EB1435" w:rsidRPr="00761226" w14:paraId="1ED355D6" w14:textId="77777777" w:rsidTr="00EB1435">
        <w:trPr>
          <w:trHeight w:val="319"/>
        </w:trPr>
        <w:tc>
          <w:tcPr>
            <w:tcW w:w="2746" w:type="dxa"/>
            <w:vMerge w:val="restart"/>
            <w:shd w:val="clear" w:color="auto" w:fill="D9D9D9" w:themeFill="background1" w:themeFillShade="D9"/>
            <w:vAlign w:val="center"/>
          </w:tcPr>
          <w:p w14:paraId="105246BD" w14:textId="77777777" w:rsidR="00EB1435" w:rsidRPr="00A5536A" w:rsidRDefault="00EB1435" w:rsidP="00E27A83">
            <w:r w:rsidRPr="00A5536A">
              <w:t>NFC MyKey Creation Status</w:t>
            </w:r>
          </w:p>
        </w:tc>
        <w:tc>
          <w:tcPr>
            <w:tcW w:w="5169" w:type="dxa"/>
            <w:vMerge w:val="restart"/>
            <w:vAlign w:val="center"/>
          </w:tcPr>
          <w:p w14:paraId="3F706D51" w14:textId="77777777" w:rsidR="00EB1435" w:rsidRPr="00761226" w:rsidRDefault="00EB1435" w:rsidP="00E27A83">
            <w:pPr>
              <w:rPr>
                <w:rFonts w:cs="Arial"/>
              </w:rPr>
            </w:pPr>
            <w:r w:rsidRPr="00E27A83">
              <w:rPr>
                <w:rFonts w:cs="Arial"/>
                <w:sz w:val="18"/>
              </w:rPr>
              <w:t>A signal from the Body Control System indicating the status of a MyKey creation operation.</w:t>
            </w:r>
          </w:p>
          <w:p w14:paraId="571EA027" w14:textId="77777777" w:rsidR="00EB1435" w:rsidRPr="00761226" w:rsidRDefault="00EB1435" w:rsidP="00E27A83">
            <w:pPr>
              <w:rPr>
                <w:rFonts w:cs="Arial"/>
              </w:rPr>
            </w:pPr>
          </w:p>
        </w:tc>
        <w:tc>
          <w:tcPr>
            <w:tcW w:w="2250" w:type="dxa"/>
            <w:vMerge w:val="restart"/>
          </w:tcPr>
          <w:p w14:paraId="4CF2EF4E" w14:textId="77777777" w:rsidR="00EB1435" w:rsidRDefault="00EB1435" w:rsidP="00A5536A">
            <w:pPr>
              <w:rPr>
                <w:rFonts w:cs="Arial"/>
                <w:sz w:val="18"/>
              </w:rPr>
            </w:pPr>
            <w:r w:rsidRPr="00A5536A">
              <w:rPr>
                <w:rFonts w:cs="Arial"/>
                <w:sz w:val="18"/>
              </w:rPr>
              <w:t>NFC MyKey Creation Result</w:t>
            </w:r>
          </w:p>
        </w:tc>
      </w:tr>
      <w:tr w:rsidR="00EB1435" w:rsidRPr="00761226" w14:paraId="3FEE0946" w14:textId="77777777" w:rsidTr="00EB1435">
        <w:trPr>
          <w:trHeight w:val="319"/>
        </w:trPr>
        <w:tc>
          <w:tcPr>
            <w:tcW w:w="2746" w:type="dxa"/>
            <w:vMerge/>
            <w:shd w:val="clear" w:color="auto" w:fill="D9D9D9" w:themeFill="background1" w:themeFillShade="D9"/>
            <w:vAlign w:val="center"/>
          </w:tcPr>
          <w:p w14:paraId="2C90A5B2" w14:textId="77777777" w:rsidR="00EB1435" w:rsidRPr="00761226" w:rsidRDefault="00EB1435" w:rsidP="00E27A83">
            <w:pPr>
              <w:pStyle w:val="VelocityScript"/>
            </w:pPr>
          </w:p>
        </w:tc>
        <w:tc>
          <w:tcPr>
            <w:tcW w:w="5169" w:type="dxa"/>
            <w:vMerge/>
            <w:vAlign w:val="center"/>
          </w:tcPr>
          <w:p w14:paraId="443164EC" w14:textId="77777777" w:rsidR="00EB1435" w:rsidRPr="00E27A83" w:rsidRDefault="00EB1435" w:rsidP="00E27A83">
            <w:pPr>
              <w:rPr>
                <w:rFonts w:cs="Arial"/>
                <w:sz w:val="18"/>
              </w:rPr>
            </w:pPr>
          </w:p>
        </w:tc>
        <w:tc>
          <w:tcPr>
            <w:tcW w:w="2250" w:type="dxa"/>
            <w:vMerge/>
          </w:tcPr>
          <w:p w14:paraId="35F9819C" w14:textId="77777777" w:rsidR="00EB1435" w:rsidRPr="00A5536A" w:rsidRDefault="00EB1435" w:rsidP="00E27A83">
            <w:pPr>
              <w:rPr>
                <w:rFonts w:cs="Arial"/>
                <w:sz w:val="18"/>
              </w:rPr>
            </w:pPr>
          </w:p>
        </w:tc>
      </w:tr>
    </w:tbl>
    <w:p w14:paraId="29E6A6D6" w14:textId="77777777" w:rsidR="00E27A83" w:rsidRDefault="00E27A83" w:rsidP="00E27A83">
      <w:pPr>
        <w:pStyle w:val="VelocityScript"/>
      </w:pPr>
    </w:p>
    <w:p w14:paraId="109B2282" w14:textId="77777777" w:rsidR="001314A3" w:rsidRDefault="001314A3" w:rsidP="001314A3">
      <w:pPr>
        <w:pStyle w:val="Heading4"/>
      </w:pPr>
      <w:r>
        <w:t>Trigger Reauthorization</w:t>
      </w:r>
    </w:p>
    <w:p w14:paraId="2A8782A2" w14:textId="77777777" w:rsidR="00BE4BCD" w:rsidRDefault="00BE4BCD" w:rsidP="001F14A5">
      <w:r>
        <w:t>Message is updated and sent to reauthorize a device on system wake-up, if it had been left on the reader prior to wake-up</w:t>
      </w:r>
    </w:p>
    <w:p w14:paraId="2BAB5D8A" w14:textId="77777777" w:rsidR="00A5536A" w:rsidRDefault="00A5536A" w:rsidP="00A5536A">
      <w:pPr>
        <w:pStyle w:val="Heading5"/>
      </w:pPr>
      <w:r>
        <w:t>Trigger Reauthorization – owned signals</w:t>
      </w:r>
    </w:p>
    <w:tbl>
      <w:tblPr>
        <w:tblStyle w:val="TableGrid"/>
        <w:tblW w:w="10165" w:type="dxa"/>
        <w:tblInd w:w="0" w:type="dxa"/>
        <w:tblLook w:val="04A0" w:firstRow="1" w:lastRow="0" w:firstColumn="1" w:lastColumn="0" w:noHBand="0" w:noVBand="1"/>
      </w:tblPr>
      <w:tblGrid>
        <w:gridCol w:w="2746"/>
        <w:gridCol w:w="5169"/>
        <w:gridCol w:w="2250"/>
      </w:tblGrid>
      <w:tr w:rsidR="00EB1435" w:rsidRPr="00F259A8" w14:paraId="7B368838" w14:textId="77777777" w:rsidTr="00EB1435">
        <w:tc>
          <w:tcPr>
            <w:tcW w:w="2746" w:type="dxa"/>
            <w:shd w:val="clear" w:color="auto" w:fill="D9D9D9" w:themeFill="background1" w:themeFillShade="D9"/>
            <w:vAlign w:val="bottom"/>
          </w:tcPr>
          <w:p w14:paraId="6830450E" w14:textId="77777777" w:rsidR="00EB1435" w:rsidRPr="00F259A8" w:rsidRDefault="00EB1435" w:rsidP="00E27A83">
            <w:pPr>
              <w:rPr>
                <w:rFonts w:cs="Arial"/>
                <w:b/>
                <w:color w:val="000000"/>
              </w:rPr>
            </w:pPr>
            <w:r>
              <w:rPr>
                <w:rFonts w:cs="Arial"/>
                <w:b/>
                <w:color w:val="000000"/>
              </w:rPr>
              <w:t>Signal</w:t>
            </w:r>
          </w:p>
        </w:tc>
        <w:tc>
          <w:tcPr>
            <w:tcW w:w="5169" w:type="dxa"/>
            <w:shd w:val="clear" w:color="auto" w:fill="D9D9D9" w:themeFill="background1" w:themeFillShade="D9"/>
            <w:vAlign w:val="bottom"/>
          </w:tcPr>
          <w:p w14:paraId="1ED626B2" w14:textId="77777777" w:rsidR="00EB1435" w:rsidRPr="00F259A8" w:rsidRDefault="00EB1435" w:rsidP="00E27A83">
            <w:pPr>
              <w:rPr>
                <w:b/>
              </w:rPr>
            </w:pPr>
            <w:r>
              <w:rPr>
                <w:b/>
              </w:rPr>
              <w:t>Description</w:t>
            </w:r>
          </w:p>
        </w:tc>
        <w:tc>
          <w:tcPr>
            <w:tcW w:w="2250" w:type="dxa"/>
            <w:shd w:val="clear" w:color="auto" w:fill="D9D9D9" w:themeFill="background1" w:themeFillShade="D9"/>
          </w:tcPr>
          <w:p w14:paraId="189730C4" w14:textId="77777777" w:rsidR="00EB1435" w:rsidRDefault="00EB1435" w:rsidP="00E27A83">
            <w:pPr>
              <w:rPr>
                <w:b/>
              </w:rPr>
            </w:pPr>
            <w:r>
              <w:rPr>
                <w:b/>
              </w:rPr>
              <w:t>Type (encoding)</w:t>
            </w:r>
          </w:p>
        </w:tc>
      </w:tr>
      <w:tr w:rsidR="00EB1435" w:rsidRPr="00761226" w14:paraId="52E4790F" w14:textId="77777777" w:rsidTr="00EB1435">
        <w:trPr>
          <w:trHeight w:val="319"/>
        </w:trPr>
        <w:tc>
          <w:tcPr>
            <w:tcW w:w="2746" w:type="dxa"/>
            <w:vMerge w:val="restart"/>
            <w:shd w:val="clear" w:color="auto" w:fill="D9D9D9" w:themeFill="background1" w:themeFillShade="D9"/>
            <w:vAlign w:val="center"/>
          </w:tcPr>
          <w:p w14:paraId="7614D54F" w14:textId="77777777" w:rsidR="00EB1435" w:rsidRPr="00A5536A" w:rsidRDefault="00EB1435" w:rsidP="00E27A83">
            <w:r w:rsidRPr="00A5536A">
              <w:t>Location</w:t>
            </w:r>
          </w:p>
        </w:tc>
        <w:tc>
          <w:tcPr>
            <w:tcW w:w="5169" w:type="dxa"/>
            <w:vMerge w:val="restart"/>
            <w:vAlign w:val="center"/>
          </w:tcPr>
          <w:p w14:paraId="18483967" w14:textId="77777777" w:rsidR="00EB1435" w:rsidRPr="00761226" w:rsidRDefault="00EB1435" w:rsidP="00E27A83">
            <w:pPr>
              <w:rPr>
                <w:rFonts w:cs="Arial"/>
              </w:rPr>
            </w:pPr>
            <w:r w:rsidRPr="00E27A83">
              <w:rPr>
                <w:rFonts w:cs="Arial"/>
                <w:sz w:val="18"/>
              </w:rPr>
              <w:t>Whether the device was detected at an Interior or Exterior reader</w:t>
            </w:r>
          </w:p>
          <w:p w14:paraId="25CEE815" w14:textId="77777777" w:rsidR="00EB1435" w:rsidRPr="00761226" w:rsidRDefault="00EB1435" w:rsidP="00E27A83">
            <w:pPr>
              <w:rPr>
                <w:rFonts w:cs="Arial"/>
              </w:rPr>
            </w:pPr>
          </w:p>
        </w:tc>
        <w:tc>
          <w:tcPr>
            <w:tcW w:w="2250" w:type="dxa"/>
            <w:vMerge w:val="restart"/>
          </w:tcPr>
          <w:p w14:paraId="0DAA21EF" w14:textId="77777777" w:rsidR="00EB1435" w:rsidRDefault="00EB1435" w:rsidP="00A5536A">
            <w:pPr>
              <w:rPr>
                <w:rFonts w:cs="Arial"/>
                <w:sz w:val="18"/>
              </w:rPr>
            </w:pPr>
            <w:r w:rsidRPr="00A5536A">
              <w:rPr>
                <w:rFonts w:cs="Arial"/>
                <w:sz w:val="18"/>
              </w:rPr>
              <w:t>NFC Location</w:t>
            </w:r>
          </w:p>
        </w:tc>
      </w:tr>
      <w:tr w:rsidR="00EB1435" w:rsidRPr="00761226" w14:paraId="6BEB4EF8" w14:textId="77777777" w:rsidTr="00EB1435">
        <w:trPr>
          <w:trHeight w:val="319"/>
        </w:trPr>
        <w:tc>
          <w:tcPr>
            <w:tcW w:w="2746" w:type="dxa"/>
            <w:vMerge/>
            <w:shd w:val="clear" w:color="auto" w:fill="D9D9D9" w:themeFill="background1" w:themeFillShade="D9"/>
            <w:vAlign w:val="center"/>
          </w:tcPr>
          <w:p w14:paraId="220506DF" w14:textId="77777777" w:rsidR="00EB1435" w:rsidRPr="00761226" w:rsidRDefault="00EB1435" w:rsidP="00E27A83">
            <w:pPr>
              <w:pStyle w:val="VelocityScript"/>
            </w:pPr>
          </w:p>
        </w:tc>
        <w:tc>
          <w:tcPr>
            <w:tcW w:w="5169" w:type="dxa"/>
            <w:vMerge/>
            <w:vAlign w:val="center"/>
          </w:tcPr>
          <w:p w14:paraId="35E56B5C" w14:textId="77777777" w:rsidR="00EB1435" w:rsidRPr="00E27A83" w:rsidRDefault="00EB1435" w:rsidP="00E27A83">
            <w:pPr>
              <w:rPr>
                <w:rFonts w:cs="Arial"/>
                <w:sz w:val="18"/>
              </w:rPr>
            </w:pPr>
          </w:p>
        </w:tc>
        <w:tc>
          <w:tcPr>
            <w:tcW w:w="2250" w:type="dxa"/>
            <w:vMerge/>
          </w:tcPr>
          <w:p w14:paraId="3D5473CD" w14:textId="77777777" w:rsidR="00EB1435" w:rsidRPr="00A5536A" w:rsidRDefault="00EB1435" w:rsidP="00E27A83">
            <w:pPr>
              <w:rPr>
                <w:rFonts w:cs="Arial"/>
                <w:sz w:val="18"/>
              </w:rPr>
            </w:pPr>
          </w:p>
        </w:tc>
      </w:tr>
    </w:tbl>
    <w:p w14:paraId="3D417595" w14:textId="77777777" w:rsidR="00E27A83" w:rsidRDefault="00E27A83" w:rsidP="00E27A83">
      <w:pPr>
        <w:pStyle w:val="VelocityScript"/>
      </w:pPr>
    </w:p>
    <w:p w14:paraId="1348A7C7" w14:textId="77777777" w:rsidR="001314A3" w:rsidRDefault="001314A3" w:rsidP="001314A3">
      <w:pPr>
        <w:pStyle w:val="Heading4"/>
      </w:pPr>
      <w:r>
        <w:lastRenderedPageBreak/>
        <w:t>NFC Local Event</w:t>
      </w:r>
    </w:p>
    <w:p w14:paraId="65593E2E" w14:textId="77777777" w:rsidR="00BE4BCD" w:rsidRDefault="00BE4BCD" w:rsidP="001F14A5">
      <w:r>
        <w:t>This is emitted by the NFC system whenever a valid command is received by the system, after the NFC System finishes executing the command. A valid command is one that is syntactically correct and has a valid signature from Ford.</w:t>
      </w:r>
    </w:p>
    <w:p w14:paraId="2BB35017" w14:textId="77777777" w:rsidR="00BE4BCD" w:rsidRDefault="00BE4BCD" w:rsidP="001F14A5"/>
    <w:p w14:paraId="191452FB" w14:textId="77777777" w:rsidR="00BE4BCD" w:rsidRDefault="00BE4BCD" w:rsidP="001F14A5">
      <w:r>
        <w:t>For example, this signal is emitted during the process for creating a new NFC key card pairing, when the actual pairing command is received and executed by the NFC system.</w:t>
      </w:r>
    </w:p>
    <w:p w14:paraId="3BC02BBE" w14:textId="77777777" w:rsidR="00BE4BCD" w:rsidRDefault="00BE4BCD" w:rsidP="001F14A5"/>
    <w:p w14:paraId="565AF994" w14:textId="77777777" w:rsidR="00BE4BCD" w:rsidRDefault="00BE4BCD" w:rsidP="001F14A5">
      <w:r>
        <w:t>Multiple systems on the vehicle consume this message to trigger behaviors when key changes occur: for example, when a key is added to the vehicle, the HMI system uses this signal to trigger a confirmation pop-up, and the Body Control System uses this signal as a trigger to clear the associated MyKey table entry.</w:t>
      </w:r>
    </w:p>
    <w:p w14:paraId="7B258FA2" w14:textId="77777777" w:rsidR="00A5536A" w:rsidRDefault="00A5536A" w:rsidP="00A5536A">
      <w:pPr>
        <w:pStyle w:val="Heading5"/>
      </w:pPr>
      <w:r>
        <w:t>NFC Local Event – owned signals</w:t>
      </w:r>
    </w:p>
    <w:tbl>
      <w:tblPr>
        <w:tblStyle w:val="TableGrid"/>
        <w:tblW w:w="10165" w:type="dxa"/>
        <w:tblInd w:w="0" w:type="dxa"/>
        <w:tblLook w:val="04A0" w:firstRow="1" w:lastRow="0" w:firstColumn="1" w:lastColumn="0" w:noHBand="0" w:noVBand="1"/>
      </w:tblPr>
      <w:tblGrid>
        <w:gridCol w:w="2746"/>
        <w:gridCol w:w="5169"/>
        <w:gridCol w:w="2250"/>
      </w:tblGrid>
      <w:tr w:rsidR="00EB1435" w:rsidRPr="00F259A8" w14:paraId="3B89F5D6" w14:textId="77777777" w:rsidTr="00EB1435">
        <w:tc>
          <w:tcPr>
            <w:tcW w:w="2746" w:type="dxa"/>
            <w:shd w:val="clear" w:color="auto" w:fill="D9D9D9" w:themeFill="background1" w:themeFillShade="D9"/>
            <w:vAlign w:val="bottom"/>
          </w:tcPr>
          <w:p w14:paraId="6B043721" w14:textId="77777777" w:rsidR="00EB1435" w:rsidRPr="00F259A8" w:rsidRDefault="00EB1435" w:rsidP="00E27A83">
            <w:pPr>
              <w:rPr>
                <w:rFonts w:cs="Arial"/>
                <w:b/>
                <w:color w:val="000000"/>
              </w:rPr>
            </w:pPr>
            <w:r>
              <w:rPr>
                <w:rFonts w:cs="Arial"/>
                <w:b/>
                <w:color w:val="000000"/>
              </w:rPr>
              <w:t>Signal</w:t>
            </w:r>
          </w:p>
        </w:tc>
        <w:tc>
          <w:tcPr>
            <w:tcW w:w="5169" w:type="dxa"/>
            <w:shd w:val="clear" w:color="auto" w:fill="D9D9D9" w:themeFill="background1" w:themeFillShade="D9"/>
            <w:vAlign w:val="bottom"/>
          </w:tcPr>
          <w:p w14:paraId="1BC3E1CE" w14:textId="77777777" w:rsidR="00EB1435" w:rsidRPr="00F259A8" w:rsidRDefault="00EB1435" w:rsidP="00E27A83">
            <w:pPr>
              <w:rPr>
                <w:b/>
              </w:rPr>
            </w:pPr>
            <w:r>
              <w:rPr>
                <w:b/>
              </w:rPr>
              <w:t>Description</w:t>
            </w:r>
          </w:p>
        </w:tc>
        <w:tc>
          <w:tcPr>
            <w:tcW w:w="2250" w:type="dxa"/>
            <w:shd w:val="clear" w:color="auto" w:fill="D9D9D9" w:themeFill="background1" w:themeFillShade="D9"/>
          </w:tcPr>
          <w:p w14:paraId="44BA5635" w14:textId="77777777" w:rsidR="00EB1435" w:rsidRDefault="00EB1435" w:rsidP="00E27A83">
            <w:pPr>
              <w:rPr>
                <w:b/>
              </w:rPr>
            </w:pPr>
            <w:r>
              <w:rPr>
                <w:b/>
              </w:rPr>
              <w:t>Type (encoding)</w:t>
            </w:r>
          </w:p>
        </w:tc>
      </w:tr>
      <w:tr w:rsidR="00EB1435" w:rsidRPr="00761226" w14:paraId="727AD544" w14:textId="77777777" w:rsidTr="00EB1435">
        <w:trPr>
          <w:trHeight w:val="319"/>
        </w:trPr>
        <w:tc>
          <w:tcPr>
            <w:tcW w:w="2746" w:type="dxa"/>
            <w:vMerge w:val="restart"/>
            <w:shd w:val="clear" w:color="auto" w:fill="D9D9D9" w:themeFill="background1" w:themeFillShade="D9"/>
            <w:vAlign w:val="center"/>
          </w:tcPr>
          <w:p w14:paraId="36A8F0A1" w14:textId="77777777" w:rsidR="00EB1435" w:rsidRPr="00A5536A" w:rsidRDefault="00EB1435" w:rsidP="00E27A83">
            <w:r w:rsidRPr="00A5536A">
              <w:t>Command Type</w:t>
            </w:r>
          </w:p>
        </w:tc>
        <w:tc>
          <w:tcPr>
            <w:tcW w:w="5169" w:type="dxa"/>
            <w:vMerge w:val="restart"/>
            <w:vAlign w:val="center"/>
          </w:tcPr>
          <w:p w14:paraId="0A241AD2" w14:textId="77777777" w:rsidR="00EB1435" w:rsidRPr="00761226" w:rsidRDefault="00EB1435" w:rsidP="00E27A83">
            <w:pPr>
              <w:rPr>
                <w:rFonts w:cs="Arial"/>
              </w:rPr>
            </w:pPr>
            <w:r w:rsidRPr="00E27A83">
              <w:rPr>
                <w:rFonts w:cs="Arial"/>
                <w:sz w:val="18"/>
              </w:rPr>
              <w:t>The type of command that was completed (or not completed).</w:t>
            </w:r>
          </w:p>
          <w:p w14:paraId="2625A4F6" w14:textId="77777777" w:rsidR="00EB1435" w:rsidRPr="00761226" w:rsidRDefault="00EB1435" w:rsidP="00E27A83">
            <w:pPr>
              <w:rPr>
                <w:rFonts w:cs="Arial"/>
              </w:rPr>
            </w:pPr>
          </w:p>
        </w:tc>
        <w:tc>
          <w:tcPr>
            <w:tcW w:w="2250" w:type="dxa"/>
            <w:vMerge w:val="restart"/>
          </w:tcPr>
          <w:p w14:paraId="0D362D77" w14:textId="77777777" w:rsidR="00EB1435" w:rsidRDefault="00EB1435" w:rsidP="00A5536A">
            <w:pPr>
              <w:rPr>
                <w:rFonts w:cs="Arial"/>
                <w:sz w:val="18"/>
              </w:rPr>
            </w:pPr>
            <w:r w:rsidRPr="00A5536A">
              <w:rPr>
                <w:rFonts w:cs="Arial"/>
                <w:sz w:val="18"/>
              </w:rPr>
              <w:t>NFC Command Type</w:t>
            </w:r>
          </w:p>
        </w:tc>
      </w:tr>
      <w:tr w:rsidR="00EB1435" w:rsidRPr="00761226" w14:paraId="70DCDD24" w14:textId="77777777" w:rsidTr="00EB1435">
        <w:trPr>
          <w:trHeight w:val="319"/>
        </w:trPr>
        <w:tc>
          <w:tcPr>
            <w:tcW w:w="2746" w:type="dxa"/>
            <w:vMerge w:val="restart"/>
            <w:shd w:val="clear" w:color="auto" w:fill="D9D9D9" w:themeFill="background1" w:themeFillShade="D9"/>
            <w:vAlign w:val="center"/>
          </w:tcPr>
          <w:p w14:paraId="6D5483E4" w14:textId="77777777" w:rsidR="00EB1435" w:rsidRPr="00A5536A" w:rsidRDefault="00EB1435" w:rsidP="00E27A83">
            <w:r w:rsidRPr="00A5536A">
              <w:t>Successful</w:t>
            </w:r>
          </w:p>
        </w:tc>
        <w:tc>
          <w:tcPr>
            <w:tcW w:w="5169" w:type="dxa"/>
            <w:vMerge w:val="restart"/>
            <w:vAlign w:val="center"/>
          </w:tcPr>
          <w:p w14:paraId="5E54BB23" w14:textId="77777777" w:rsidR="00EB1435" w:rsidRPr="00761226" w:rsidRDefault="00EB1435" w:rsidP="00E27A83">
            <w:pPr>
              <w:rPr>
                <w:rFonts w:cs="Arial"/>
              </w:rPr>
            </w:pPr>
            <w:r w:rsidRPr="00E27A83">
              <w:rPr>
                <w:rFonts w:cs="Arial"/>
                <w:sz w:val="18"/>
              </w:rPr>
              <w:t>Whether the command in question was executed successfully by the NFC system.</w:t>
            </w:r>
          </w:p>
          <w:p w14:paraId="739C0A8C" w14:textId="77777777" w:rsidR="00EB1435" w:rsidRPr="00761226" w:rsidRDefault="00EB1435" w:rsidP="00E27A83">
            <w:pPr>
              <w:rPr>
                <w:rFonts w:cs="Arial"/>
              </w:rPr>
            </w:pPr>
          </w:p>
        </w:tc>
        <w:tc>
          <w:tcPr>
            <w:tcW w:w="2250" w:type="dxa"/>
            <w:vMerge w:val="restart"/>
          </w:tcPr>
          <w:p w14:paraId="444D9F16" w14:textId="77777777" w:rsidR="00EB1435" w:rsidRDefault="00EB1435" w:rsidP="00A5536A">
            <w:pPr>
              <w:rPr>
                <w:rFonts w:cs="Arial"/>
                <w:sz w:val="18"/>
              </w:rPr>
            </w:pPr>
            <w:r w:rsidRPr="00A5536A">
              <w:rPr>
                <w:rFonts w:cs="Arial"/>
                <w:sz w:val="18"/>
              </w:rPr>
              <w:t>Boolean</w:t>
            </w:r>
          </w:p>
        </w:tc>
      </w:tr>
      <w:tr w:rsidR="00EB1435" w:rsidRPr="00761226" w14:paraId="52E9C932" w14:textId="77777777" w:rsidTr="00EB1435">
        <w:trPr>
          <w:trHeight w:val="319"/>
        </w:trPr>
        <w:tc>
          <w:tcPr>
            <w:tcW w:w="2746" w:type="dxa"/>
            <w:vMerge w:val="restart"/>
            <w:shd w:val="clear" w:color="auto" w:fill="D9D9D9" w:themeFill="background1" w:themeFillShade="D9"/>
            <w:vAlign w:val="center"/>
          </w:tcPr>
          <w:p w14:paraId="641C9939" w14:textId="77777777" w:rsidR="00EB1435" w:rsidRPr="00A5536A" w:rsidRDefault="00EB1435" w:rsidP="00E27A83">
            <w:r w:rsidRPr="00A5536A">
              <w:t>Key Index</w:t>
            </w:r>
          </w:p>
        </w:tc>
        <w:tc>
          <w:tcPr>
            <w:tcW w:w="5169" w:type="dxa"/>
            <w:vMerge w:val="restart"/>
            <w:vAlign w:val="center"/>
          </w:tcPr>
          <w:p w14:paraId="382F1652" w14:textId="77777777" w:rsidR="00EB1435" w:rsidRPr="00761226" w:rsidRDefault="00EB1435" w:rsidP="00E27A83">
            <w:pPr>
              <w:rPr>
                <w:rFonts w:cs="Arial"/>
              </w:rPr>
            </w:pPr>
            <w:r w:rsidRPr="00E27A83">
              <w:rPr>
                <w:rFonts w:cs="Arial"/>
                <w:sz w:val="18"/>
              </w:rPr>
              <w:t>If the command relates to a specific key in the NFC system, this property indicates the NFC key index of that key.</w:t>
            </w:r>
          </w:p>
          <w:p w14:paraId="01780FE0" w14:textId="77777777" w:rsidR="00EB1435" w:rsidRPr="00761226" w:rsidRDefault="00EB1435" w:rsidP="00E27A83">
            <w:pPr>
              <w:rPr>
                <w:rFonts w:cs="Arial"/>
              </w:rPr>
            </w:pPr>
          </w:p>
        </w:tc>
        <w:tc>
          <w:tcPr>
            <w:tcW w:w="2250" w:type="dxa"/>
            <w:vMerge w:val="restart"/>
          </w:tcPr>
          <w:p w14:paraId="7605ADCF" w14:textId="77777777" w:rsidR="00EB1435" w:rsidRDefault="00EB1435" w:rsidP="00A5536A">
            <w:pPr>
              <w:rPr>
                <w:rFonts w:cs="Arial"/>
                <w:sz w:val="18"/>
              </w:rPr>
            </w:pPr>
            <w:r w:rsidRPr="00A5536A">
              <w:rPr>
                <w:rFonts w:cs="Arial"/>
                <w:sz w:val="18"/>
              </w:rPr>
              <w:t>Integer</w:t>
            </w:r>
          </w:p>
        </w:tc>
      </w:tr>
      <w:tr w:rsidR="00EB1435" w:rsidRPr="00761226" w14:paraId="23EA16D1" w14:textId="77777777" w:rsidTr="00EB1435">
        <w:trPr>
          <w:trHeight w:val="319"/>
        </w:trPr>
        <w:tc>
          <w:tcPr>
            <w:tcW w:w="2746" w:type="dxa"/>
            <w:vMerge w:val="restart"/>
            <w:shd w:val="clear" w:color="auto" w:fill="D9D9D9" w:themeFill="background1" w:themeFillShade="D9"/>
            <w:vAlign w:val="center"/>
          </w:tcPr>
          <w:p w14:paraId="6DD8773A" w14:textId="77777777" w:rsidR="00EB1435" w:rsidRPr="00A5536A" w:rsidRDefault="00EB1435" w:rsidP="00E27A83">
            <w:r w:rsidRPr="00A5536A">
              <w:t>FESN</w:t>
            </w:r>
          </w:p>
        </w:tc>
        <w:tc>
          <w:tcPr>
            <w:tcW w:w="5169" w:type="dxa"/>
            <w:vMerge w:val="restart"/>
            <w:vAlign w:val="center"/>
          </w:tcPr>
          <w:p w14:paraId="2462D3C6" w14:textId="77777777" w:rsidR="00EB1435" w:rsidRPr="00761226" w:rsidRDefault="00EB1435" w:rsidP="00E27A83">
            <w:pPr>
              <w:rPr>
                <w:rFonts w:cs="Arial"/>
              </w:rPr>
            </w:pPr>
            <w:r w:rsidRPr="00E27A83">
              <w:rPr>
                <w:rFonts w:cs="Arial"/>
                <w:sz w:val="18"/>
              </w:rPr>
              <w:t>If the command relates to a specific NFC key card, the FESN of that key card. Undefined otherwise.</w:t>
            </w:r>
          </w:p>
          <w:p w14:paraId="7E631563" w14:textId="77777777" w:rsidR="00EB1435" w:rsidRPr="00761226" w:rsidRDefault="00EB1435" w:rsidP="00E27A83">
            <w:pPr>
              <w:rPr>
                <w:rFonts w:cs="Arial"/>
              </w:rPr>
            </w:pPr>
          </w:p>
        </w:tc>
        <w:tc>
          <w:tcPr>
            <w:tcW w:w="2250" w:type="dxa"/>
            <w:vMerge w:val="restart"/>
          </w:tcPr>
          <w:p w14:paraId="3A387B97" w14:textId="77777777" w:rsidR="00EB1435" w:rsidRDefault="00EB1435" w:rsidP="00A5536A">
            <w:pPr>
              <w:rPr>
                <w:rFonts w:cs="Arial"/>
                <w:sz w:val="18"/>
              </w:rPr>
            </w:pPr>
            <w:r w:rsidRPr="00A5536A">
              <w:rPr>
                <w:rFonts w:cs="Arial"/>
                <w:sz w:val="18"/>
              </w:rPr>
              <w:t>FESN</w:t>
            </w:r>
          </w:p>
        </w:tc>
      </w:tr>
      <w:tr w:rsidR="00EB1435" w:rsidRPr="00761226" w14:paraId="58156A72" w14:textId="77777777" w:rsidTr="00EB1435">
        <w:trPr>
          <w:trHeight w:val="319"/>
        </w:trPr>
        <w:tc>
          <w:tcPr>
            <w:tcW w:w="2746" w:type="dxa"/>
            <w:vMerge w:val="restart"/>
            <w:shd w:val="clear" w:color="auto" w:fill="D9D9D9" w:themeFill="background1" w:themeFillShade="D9"/>
            <w:vAlign w:val="center"/>
          </w:tcPr>
          <w:p w14:paraId="667A03ED" w14:textId="77777777" w:rsidR="00EB1435" w:rsidRPr="00A5536A" w:rsidRDefault="00EB1435" w:rsidP="00E27A83">
            <w:r w:rsidRPr="00A5536A">
              <w:t>HMI visible</w:t>
            </w:r>
          </w:p>
        </w:tc>
        <w:tc>
          <w:tcPr>
            <w:tcW w:w="5169" w:type="dxa"/>
            <w:vMerge w:val="restart"/>
            <w:vAlign w:val="center"/>
          </w:tcPr>
          <w:p w14:paraId="71F5772F" w14:textId="77777777" w:rsidR="00EB1435" w:rsidRPr="00761226" w:rsidRDefault="00EB1435" w:rsidP="00E27A83">
            <w:pPr>
              <w:rPr>
                <w:rFonts w:cs="Arial"/>
              </w:rPr>
            </w:pPr>
            <w:r w:rsidRPr="00E27A83">
              <w:rPr>
                <w:rFonts w:cs="Arial"/>
                <w:sz w:val="18"/>
              </w:rPr>
              <w:t>Whether a notification should be displayed for this event in the in-vehicle HMI.</w:t>
            </w:r>
          </w:p>
          <w:p w14:paraId="70EA28FA" w14:textId="77777777" w:rsidR="00EB1435" w:rsidRPr="00761226" w:rsidRDefault="00EB1435" w:rsidP="00E27A83">
            <w:pPr>
              <w:rPr>
                <w:rFonts w:cs="Arial"/>
              </w:rPr>
            </w:pPr>
          </w:p>
        </w:tc>
        <w:tc>
          <w:tcPr>
            <w:tcW w:w="2250" w:type="dxa"/>
            <w:vMerge w:val="restart"/>
          </w:tcPr>
          <w:p w14:paraId="6232F608" w14:textId="77777777" w:rsidR="00EB1435" w:rsidRDefault="00EB1435" w:rsidP="00A5536A">
            <w:pPr>
              <w:rPr>
                <w:rFonts w:cs="Arial"/>
                <w:sz w:val="18"/>
              </w:rPr>
            </w:pPr>
            <w:r w:rsidRPr="00A5536A">
              <w:rPr>
                <w:rFonts w:cs="Arial"/>
                <w:sz w:val="18"/>
              </w:rPr>
              <w:t>Boolean</w:t>
            </w:r>
          </w:p>
        </w:tc>
      </w:tr>
      <w:tr w:rsidR="00EB1435" w:rsidRPr="00761226" w14:paraId="2C9FF028" w14:textId="77777777" w:rsidTr="00EB1435">
        <w:trPr>
          <w:trHeight w:val="319"/>
        </w:trPr>
        <w:tc>
          <w:tcPr>
            <w:tcW w:w="2746" w:type="dxa"/>
            <w:vMerge/>
            <w:shd w:val="clear" w:color="auto" w:fill="D9D9D9" w:themeFill="background1" w:themeFillShade="D9"/>
            <w:vAlign w:val="center"/>
          </w:tcPr>
          <w:p w14:paraId="48A17393" w14:textId="77777777" w:rsidR="00EB1435" w:rsidRPr="00761226" w:rsidRDefault="00EB1435" w:rsidP="00E27A83">
            <w:pPr>
              <w:pStyle w:val="VelocityScript"/>
            </w:pPr>
          </w:p>
        </w:tc>
        <w:tc>
          <w:tcPr>
            <w:tcW w:w="5169" w:type="dxa"/>
            <w:vMerge/>
            <w:vAlign w:val="center"/>
          </w:tcPr>
          <w:p w14:paraId="74DBB846" w14:textId="77777777" w:rsidR="00EB1435" w:rsidRPr="00E27A83" w:rsidRDefault="00EB1435" w:rsidP="00E27A83">
            <w:pPr>
              <w:rPr>
                <w:rFonts w:cs="Arial"/>
                <w:sz w:val="18"/>
              </w:rPr>
            </w:pPr>
          </w:p>
        </w:tc>
        <w:tc>
          <w:tcPr>
            <w:tcW w:w="2250" w:type="dxa"/>
            <w:vMerge/>
          </w:tcPr>
          <w:p w14:paraId="2C394885" w14:textId="77777777" w:rsidR="00EB1435" w:rsidRPr="00A5536A" w:rsidRDefault="00EB1435" w:rsidP="00E27A83">
            <w:pPr>
              <w:rPr>
                <w:rFonts w:cs="Arial"/>
                <w:sz w:val="18"/>
              </w:rPr>
            </w:pPr>
          </w:p>
        </w:tc>
      </w:tr>
    </w:tbl>
    <w:p w14:paraId="0ECD0035" w14:textId="77777777" w:rsidR="00E27A83" w:rsidRDefault="00E27A83" w:rsidP="00E27A83">
      <w:pPr>
        <w:pStyle w:val="VelocityScript"/>
      </w:pPr>
    </w:p>
    <w:p w14:paraId="698DA447" w14:textId="77777777" w:rsidR="001314A3" w:rsidRDefault="001314A3" w:rsidP="001314A3">
      <w:pPr>
        <w:pStyle w:val="Heading4"/>
      </w:pPr>
      <w:r>
        <w:t>Manufacturing Pairing Alert</w:t>
      </w:r>
    </w:p>
    <w:p w14:paraId="79E42C61" w14:textId="77777777" w:rsidR="00BE4BCD" w:rsidRDefault="00BE4BCD" w:rsidP="001F14A5">
      <w:r>
        <w:t>The Manufacturing Pairing Alert is sent just after the Provisioning Alert, after the vehicle has been configured at end-of-line. It contains information about the cards that were paired with the vehicle on the assembly line.</w:t>
      </w:r>
    </w:p>
    <w:p w14:paraId="4187775B" w14:textId="77777777" w:rsidR="00A5536A" w:rsidRDefault="00A5536A" w:rsidP="00A5536A">
      <w:pPr>
        <w:pStyle w:val="Heading5"/>
      </w:pPr>
      <w:r>
        <w:t>Manufacturing Pairing Alert – owned signals</w:t>
      </w:r>
    </w:p>
    <w:tbl>
      <w:tblPr>
        <w:tblStyle w:val="TableGrid"/>
        <w:tblW w:w="10165" w:type="dxa"/>
        <w:tblInd w:w="0" w:type="dxa"/>
        <w:tblLook w:val="04A0" w:firstRow="1" w:lastRow="0" w:firstColumn="1" w:lastColumn="0" w:noHBand="0" w:noVBand="1"/>
      </w:tblPr>
      <w:tblGrid>
        <w:gridCol w:w="2746"/>
        <w:gridCol w:w="5169"/>
        <w:gridCol w:w="2250"/>
      </w:tblGrid>
      <w:tr w:rsidR="00EB1435" w:rsidRPr="00F259A8" w14:paraId="4A76DDC8" w14:textId="77777777" w:rsidTr="00EB1435">
        <w:tc>
          <w:tcPr>
            <w:tcW w:w="2746" w:type="dxa"/>
            <w:shd w:val="clear" w:color="auto" w:fill="D9D9D9" w:themeFill="background1" w:themeFillShade="D9"/>
            <w:vAlign w:val="bottom"/>
          </w:tcPr>
          <w:p w14:paraId="04FAAA1D" w14:textId="77777777" w:rsidR="00EB1435" w:rsidRPr="00F259A8" w:rsidRDefault="00EB1435" w:rsidP="00E27A83">
            <w:pPr>
              <w:rPr>
                <w:rFonts w:cs="Arial"/>
                <w:b/>
                <w:color w:val="000000"/>
              </w:rPr>
            </w:pPr>
            <w:r>
              <w:rPr>
                <w:rFonts w:cs="Arial"/>
                <w:b/>
                <w:color w:val="000000"/>
              </w:rPr>
              <w:t>Signal</w:t>
            </w:r>
          </w:p>
        </w:tc>
        <w:tc>
          <w:tcPr>
            <w:tcW w:w="5169" w:type="dxa"/>
            <w:shd w:val="clear" w:color="auto" w:fill="D9D9D9" w:themeFill="background1" w:themeFillShade="D9"/>
            <w:vAlign w:val="bottom"/>
          </w:tcPr>
          <w:p w14:paraId="1F5CDC06" w14:textId="77777777" w:rsidR="00EB1435" w:rsidRPr="00F259A8" w:rsidRDefault="00EB1435" w:rsidP="00E27A83">
            <w:pPr>
              <w:rPr>
                <w:b/>
              </w:rPr>
            </w:pPr>
            <w:r>
              <w:rPr>
                <w:b/>
              </w:rPr>
              <w:t>Description</w:t>
            </w:r>
          </w:p>
        </w:tc>
        <w:tc>
          <w:tcPr>
            <w:tcW w:w="2250" w:type="dxa"/>
            <w:shd w:val="clear" w:color="auto" w:fill="D9D9D9" w:themeFill="background1" w:themeFillShade="D9"/>
          </w:tcPr>
          <w:p w14:paraId="4871A294" w14:textId="77777777" w:rsidR="00EB1435" w:rsidRDefault="00EB1435" w:rsidP="00E27A83">
            <w:pPr>
              <w:rPr>
                <w:b/>
              </w:rPr>
            </w:pPr>
            <w:r>
              <w:rPr>
                <w:b/>
              </w:rPr>
              <w:t>Type (encoding)</w:t>
            </w:r>
          </w:p>
        </w:tc>
      </w:tr>
      <w:tr w:rsidR="00EB1435" w:rsidRPr="00761226" w14:paraId="61163124" w14:textId="77777777" w:rsidTr="00EB1435">
        <w:trPr>
          <w:trHeight w:val="319"/>
        </w:trPr>
        <w:tc>
          <w:tcPr>
            <w:tcW w:w="2746" w:type="dxa"/>
            <w:vMerge w:val="restart"/>
            <w:shd w:val="clear" w:color="auto" w:fill="D9D9D9" w:themeFill="background1" w:themeFillShade="D9"/>
            <w:vAlign w:val="center"/>
          </w:tcPr>
          <w:p w14:paraId="4D272F93" w14:textId="77777777" w:rsidR="00EB1435" w:rsidRPr="00A5536A" w:rsidRDefault="00EB1435" w:rsidP="00E27A83">
            <w:r w:rsidRPr="00A5536A">
              <w:t>VIN</w:t>
            </w:r>
          </w:p>
        </w:tc>
        <w:tc>
          <w:tcPr>
            <w:tcW w:w="5169" w:type="dxa"/>
            <w:vMerge w:val="restart"/>
            <w:vAlign w:val="center"/>
          </w:tcPr>
          <w:p w14:paraId="73590625" w14:textId="77777777" w:rsidR="00EB1435" w:rsidRPr="00761226" w:rsidRDefault="00EB1435" w:rsidP="00E27A83">
            <w:pPr>
              <w:rPr>
                <w:rFonts w:cs="Arial"/>
              </w:rPr>
            </w:pPr>
            <w:r w:rsidRPr="00E27A83">
              <w:rPr>
                <w:rFonts w:cs="Arial"/>
                <w:sz w:val="18"/>
              </w:rPr>
              <w:t>The VIN of the vehicle that is sending the alert.</w:t>
            </w:r>
          </w:p>
          <w:p w14:paraId="394DC14A" w14:textId="77777777" w:rsidR="00EB1435" w:rsidRPr="00761226" w:rsidRDefault="00EB1435" w:rsidP="00E27A83">
            <w:pPr>
              <w:rPr>
                <w:rFonts w:cs="Arial"/>
              </w:rPr>
            </w:pPr>
          </w:p>
        </w:tc>
        <w:tc>
          <w:tcPr>
            <w:tcW w:w="2250" w:type="dxa"/>
            <w:vMerge w:val="restart"/>
          </w:tcPr>
          <w:p w14:paraId="76FCF37E" w14:textId="77777777" w:rsidR="00EB1435" w:rsidRDefault="00EB1435" w:rsidP="00A5536A">
            <w:pPr>
              <w:rPr>
                <w:rFonts w:cs="Arial"/>
                <w:sz w:val="18"/>
              </w:rPr>
            </w:pPr>
            <w:r w:rsidRPr="00A5536A">
              <w:rPr>
                <w:rFonts w:cs="Arial"/>
                <w:sz w:val="18"/>
              </w:rPr>
              <w:t>VIN</w:t>
            </w:r>
          </w:p>
        </w:tc>
      </w:tr>
      <w:tr w:rsidR="00EB1435" w:rsidRPr="00761226" w14:paraId="2C6DF941" w14:textId="77777777" w:rsidTr="00EB1435">
        <w:trPr>
          <w:trHeight w:val="319"/>
        </w:trPr>
        <w:tc>
          <w:tcPr>
            <w:tcW w:w="2746" w:type="dxa"/>
            <w:vMerge w:val="restart"/>
            <w:shd w:val="clear" w:color="auto" w:fill="D9D9D9" w:themeFill="background1" w:themeFillShade="D9"/>
            <w:vAlign w:val="center"/>
          </w:tcPr>
          <w:p w14:paraId="2B682266" w14:textId="77777777" w:rsidR="00EB1435" w:rsidRPr="00A5536A" w:rsidRDefault="00EB1435" w:rsidP="00E27A83">
            <w:r w:rsidRPr="00A5536A">
              <w:t>Card Data</w:t>
            </w:r>
          </w:p>
        </w:tc>
        <w:tc>
          <w:tcPr>
            <w:tcW w:w="5169" w:type="dxa"/>
            <w:vMerge w:val="restart"/>
            <w:vAlign w:val="center"/>
          </w:tcPr>
          <w:p w14:paraId="54FC613F" w14:textId="77777777" w:rsidR="00EB1435" w:rsidRPr="00761226" w:rsidRDefault="00EB1435" w:rsidP="00E27A83">
            <w:pPr>
              <w:rPr>
                <w:rFonts w:cs="Arial"/>
              </w:rPr>
            </w:pPr>
            <w:r w:rsidRPr="00E27A83">
              <w:rPr>
                <w:rFonts w:cs="Arial"/>
                <w:sz w:val="18"/>
              </w:rPr>
              <w:t>The NFC Device's credential, FESN, and other pairing related data that was generated at the time of pairing</w:t>
            </w:r>
          </w:p>
          <w:p w14:paraId="712B7E95" w14:textId="77777777" w:rsidR="00EB1435" w:rsidRPr="00761226" w:rsidRDefault="00EB1435" w:rsidP="00E27A83">
            <w:pPr>
              <w:rPr>
                <w:rFonts w:cs="Arial"/>
              </w:rPr>
            </w:pPr>
          </w:p>
        </w:tc>
        <w:tc>
          <w:tcPr>
            <w:tcW w:w="2250" w:type="dxa"/>
            <w:vMerge w:val="restart"/>
          </w:tcPr>
          <w:p w14:paraId="2CA40C05" w14:textId="77777777" w:rsidR="00EB1435" w:rsidRDefault="00EB1435" w:rsidP="00A5536A">
            <w:pPr>
              <w:rPr>
                <w:rFonts w:cs="Arial"/>
                <w:sz w:val="18"/>
              </w:rPr>
            </w:pPr>
            <w:r w:rsidRPr="00A5536A">
              <w:rPr>
                <w:rFonts w:cs="Arial"/>
                <w:sz w:val="18"/>
              </w:rPr>
              <w:t>Manufacturing Pairing Alert Data</w:t>
            </w:r>
          </w:p>
        </w:tc>
      </w:tr>
      <w:tr w:rsidR="00EB1435" w:rsidRPr="00761226" w14:paraId="2B18D691" w14:textId="77777777" w:rsidTr="00EB1435">
        <w:trPr>
          <w:trHeight w:val="319"/>
        </w:trPr>
        <w:tc>
          <w:tcPr>
            <w:tcW w:w="2746" w:type="dxa"/>
            <w:vMerge/>
            <w:shd w:val="clear" w:color="auto" w:fill="D9D9D9" w:themeFill="background1" w:themeFillShade="D9"/>
            <w:vAlign w:val="center"/>
          </w:tcPr>
          <w:p w14:paraId="11FFF980" w14:textId="77777777" w:rsidR="00EB1435" w:rsidRPr="00761226" w:rsidRDefault="00EB1435" w:rsidP="00E27A83">
            <w:pPr>
              <w:pStyle w:val="VelocityScript"/>
            </w:pPr>
          </w:p>
        </w:tc>
        <w:tc>
          <w:tcPr>
            <w:tcW w:w="5169" w:type="dxa"/>
            <w:vMerge/>
            <w:vAlign w:val="center"/>
          </w:tcPr>
          <w:p w14:paraId="24135089" w14:textId="77777777" w:rsidR="00EB1435" w:rsidRPr="00E27A83" w:rsidRDefault="00EB1435" w:rsidP="00E27A83">
            <w:pPr>
              <w:rPr>
                <w:rFonts w:cs="Arial"/>
                <w:sz w:val="18"/>
              </w:rPr>
            </w:pPr>
          </w:p>
        </w:tc>
        <w:tc>
          <w:tcPr>
            <w:tcW w:w="2250" w:type="dxa"/>
            <w:vMerge/>
          </w:tcPr>
          <w:p w14:paraId="1405519E" w14:textId="77777777" w:rsidR="00EB1435" w:rsidRPr="00A5536A" w:rsidRDefault="00EB1435" w:rsidP="00E27A83">
            <w:pPr>
              <w:rPr>
                <w:rFonts w:cs="Arial"/>
                <w:sz w:val="18"/>
              </w:rPr>
            </w:pPr>
          </w:p>
        </w:tc>
      </w:tr>
    </w:tbl>
    <w:p w14:paraId="72EC4D0B" w14:textId="77777777" w:rsidR="00E27A83" w:rsidRDefault="00E27A83" w:rsidP="00E27A83">
      <w:pPr>
        <w:pStyle w:val="VelocityScript"/>
      </w:pPr>
    </w:p>
    <w:p w14:paraId="6E548D10" w14:textId="77777777" w:rsidR="001314A3" w:rsidRDefault="001314A3" w:rsidP="001314A3">
      <w:pPr>
        <w:pStyle w:val="Heading4"/>
      </w:pPr>
      <w:r>
        <w:t>Retail User Approval Result</w:t>
      </w:r>
    </w:p>
    <w:p w14:paraId="3CB49892" w14:textId="77777777" w:rsidR="00BE4BCD" w:rsidRDefault="00BE4BCD" w:rsidP="001F14A5">
      <w:r>
        <w:t>This message is sent from the Cloud Backend System to the vehicle to notify the vehicle of the result of a previously requested NFC command. The message is only transmitted if the request has failed, timed out, or been denied -- if the request is approved, the vehicle is notified with an NFC Command Message.</w:t>
      </w:r>
    </w:p>
    <w:p w14:paraId="774DF952" w14:textId="77777777" w:rsidR="00A5536A" w:rsidRDefault="00A5536A" w:rsidP="00A5536A">
      <w:pPr>
        <w:pStyle w:val="Heading5"/>
      </w:pPr>
      <w:r>
        <w:t>Retail User Approval Result – owned signals</w:t>
      </w:r>
    </w:p>
    <w:tbl>
      <w:tblPr>
        <w:tblStyle w:val="TableGrid"/>
        <w:tblW w:w="10165" w:type="dxa"/>
        <w:tblInd w:w="0" w:type="dxa"/>
        <w:tblLook w:val="04A0" w:firstRow="1" w:lastRow="0" w:firstColumn="1" w:lastColumn="0" w:noHBand="0" w:noVBand="1"/>
      </w:tblPr>
      <w:tblGrid>
        <w:gridCol w:w="2746"/>
        <w:gridCol w:w="5169"/>
        <w:gridCol w:w="2250"/>
      </w:tblGrid>
      <w:tr w:rsidR="00EB1435" w:rsidRPr="00F259A8" w14:paraId="02587920" w14:textId="77777777" w:rsidTr="00EB1435">
        <w:tc>
          <w:tcPr>
            <w:tcW w:w="2746" w:type="dxa"/>
            <w:shd w:val="clear" w:color="auto" w:fill="D9D9D9" w:themeFill="background1" w:themeFillShade="D9"/>
            <w:vAlign w:val="bottom"/>
          </w:tcPr>
          <w:p w14:paraId="0562A84B" w14:textId="77777777" w:rsidR="00EB1435" w:rsidRPr="00F259A8" w:rsidRDefault="00EB1435" w:rsidP="00E27A83">
            <w:pPr>
              <w:rPr>
                <w:rFonts w:cs="Arial"/>
                <w:b/>
                <w:color w:val="000000"/>
              </w:rPr>
            </w:pPr>
            <w:r>
              <w:rPr>
                <w:rFonts w:cs="Arial"/>
                <w:b/>
                <w:color w:val="000000"/>
              </w:rPr>
              <w:t>Signal</w:t>
            </w:r>
          </w:p>
        </w:tc>
        <w:tc>
          <w:tcPr>
            <w:tcW w:w="5169" w:type="dxa"/>
            <w:shd w:val="clear" w:color="auto" w:fill="D9D9D9" w:themeFill="background1" w:themeFillShade="D9"/>
            <w:vAlign w:val="bottom"/>
          </w:tcPr>
          <w:p w14:paraId="34DEEF22" w14:textId="77777777" w:rsidR="00EB1435" w:rsidRPr="00F259A8" w:rsidRDefault="00EB1435" w:rsidP="00E27A83">
            <w:pPr>
              <w:rPr>
                <w:b/>
              </w:rPr>
            </w:pPr>
            <w:r>
              <w:rPr>
                <w:b/>
              </w:rPr>
              <w:t>Description</w:t>
            </w:r>
          </w:p>
        </w:tc>
        <w:tc>
          <w:tcPr>
            <w:tcW w:w="2250" w:type="dxa"/>
            <w:shd w:val="clear" w:color="auto" w:fill="D9D9D9" w:themeFill="background1" w:themeFillShade="D9"/>
          </w:tcPr>
          <w:p w14:paraId="6788B36E" w14:textId="77777777" w:rsidR="00EB1435" w:rsidRDefault="00EB1435" w:rsidP="00E27A83">
            <w:pPr>
              <w:rPr>
                <w:b/>
              </w:rPr>
            </w:pPr>
            <w:r>
              <w:rPr>
                <w:b/>
              </w:rPr>
              <w:t>Type (encoding)</w:t>
            </w:r>
          </w:p>
        </w:tc>
      </w:tr>
      <w:tr w:rsidR="00EB1435" w:rsidRPr="00761226" w14:paraId="331911BB" w14:textId="77777777" w:rsidTr="00EB1435">
        <w:trPr>
          <w:trHeight w:val="319"/>
        </w:trPr>
        <w:tc>
          <w:tcPr>
            <w:tcW w:w="2746" w:type="dxa"/>
            <w:vMerge w:val="restart"/>
            <w:shd w:val="clear" w:color="auto" w:fill="D9D9D9" w:themeFill="background1" w:themeFillShade="D9"/>
            <w:vAlign w:val="center"/>
          </w:tcPr>
          <w:p w14:paraId="172B8543" w14:textId="77777777" w:rsidR="00EB1435" w:rsidRPr="00A5536A" w:rsidRDefault="00EB1435" w:rsidP="00E27A83">
            <w:r w:rsidRPr="00A5536A">
              <w:t>Request Status</w:t>
            </w:r>
          </w:p>
        </w:tc>
        <w:tc>
          <w:tcPr>
            <w:tcW w:w="5169" w:type="dxa"/>
            <w:vMerge w:val="restart"/>
            <w:vAlign w:val="center"/>
          </w:tcPr>
          <w:p w14:paraId="7BA41D80" w14:textId="77777777" w:rsidR="00EB1435" w:rsidRPr="00761226" w:rsidRDefault="00EB1435" w:rsidP="00E27A83">
            <w:pPr>
              <w:rPr>
                <w:rFonts w:cs="Arial"/>
              </w:rPr>
            </w:pPr>
            <w:r w:rsidRPr="00E27A83">
              <w:rPr>
                <w:rFonts w:cs="Arial"/>
                <w:sz w:val="18"/>
              </w:rPr>
              <w:t>The state of the specified approval request.</w:t>
            </w:r>
          </w:p>
          <w:p w14:paraId="620CB740" w14:textId="77777777" w:rsidR="00EB1435" w:rsidRPr="00761226" w:rsidRDefault="00EB1435" w:rsidP="00E27A83">
            <w:pPr>
              <w:rPr>
                <w:rFonts w:cs="Arial"/>
              </w:rPr>
            </w:pPr>
          </w:p>
        </w:tc>
        <w:tc>
          <w:tcPr>
            <w:tcW w:w="2250" w:type="dxa"/>
            <w:vMerge w:val="restart"/>
          </w:tcPr>
          <w:p w14:paraId="1CDF06EA" w14:textId="77777777" w:rsidR="00EB1435" w:rsidRDefault="00EB1435" w:rsidP="00A5536A">
            <w:pPr>
              <w:rPr>
                <w:rFonts w:cs="Arial"/>
                <w:sz w:val="18"/>
              </w:rPr>
            </w:pPr>
            <w:r w:rsidRPr="00A5536A">
              <w:rPr>
                <w:rFonts w:cs="Arial"/>
                <w:sz w:val="18"/>
              </w:rPr>
              <w:t>Retail Owner Approval Status</w:t>
            </w:r>
          </w:p>
        </w:tc>
      </w:tr>
      <w:tr w:rsidR="00EB1435" w:rsidRPr="00761226" w14:paraId="38627DCA" w14:textId="77777777" w:rsidTr="00EB1435">
        <w:trPr>
          <w:trHeight w:val="319"/>
        </w:trPr>
        <w:tc>
          <w:tcPr>
            <w:tcW w:w="2746" w:type="dxa"/>
            <w:vMerge w:val="restart"/>
            <w:shd w:val="clear" w:color="auto" w:fill="D9D9D9" w:themeFill="background1" w:themeFillShade="D9"/>
            <w:vAlign w:val="center"/>
          </w:tcPr>
          <w:p w14:paraId="63C9FACA" w14:textId="77777777" w:rsidR="00EB1435" w:rsidRPr="00A5536A" w:rsidRDefault="00EB1435" w:rsidP="00E27A83">
            <w:r w:rsidRPr="00A5536A">
              <w:t>Payload ID</w:t>
            </w:r>
          </w:p>
        </w:tc>
        <w:tc>
          <w:tcPr>
            <w:tcW w:w="5169" w:type="dxa"/>
            <w:vMerge w:val="restart"/>
            <w:vAlign w:val="center"/>
          </w:tcPr>
          <w:p w14:paraId="56A6F8A4" w14:textId="77777777" w:rsidR="00EB1435" w:rsidRPr="00761226" w:rsidRDefault="00EB1435" w:rsidP="00E27A83">
            <w:pPr>
              <w:rPr>
                <w:rFonts w:cs="Arial"/>
              </w:rPr>
            </w:pPr>
            <w:r w:rsidRPr="00E27A83">
              <w:rPr>
                <w:rFonts w:cs="Arial"/>
                <w:sz w:val="18"/>
              </w:rPr>
              <w:t xml:space="preserve">The payload ID associated with the specific device that is being either added to or deleted from the vehicle </w:t>
            </w:r>
          </w:p>
          <w:p w14:paraId="5E9D7C93" w14:textId="77777777" w:rsidR="00EB1435" w:rsidRPr="00761226" w:rsidRDefault="00EB1435" w:rsidP="00E27A83">
            <w:pPr>
              <w:rPr>
                <w:rFonts w:cs="Arial"/>
              </w:rPr>
            </w:pPr>
          </w:p>
        </w:tc>
        <w:tc>
          <w:tcPr>
            <w:tcW w:w="2250" w:type="dxa"/>
            <w:vMerge w:val="restart"/>
          </w:tcPr>
          <w:p w14:paraId="5AC0FACD" w14:textId="77777777" w:rsidR="00EB1435" w:rsidRDefault="00EB1435" w:rsidP="00A5536A">
            <w:pPr>
              <w:rPr>
                <w:rFonts w:cs="Arial"/>
                <w:sz w:val="18"/>
              </w:rPr>
            </w:pPr>
            <w:r w:rsidRPr="00A5536A">
              <w:rPr>
                <w:rFonts w:cs="Arial"/>
                <w:sz w:val="18"/>
              </w:rPr>
              <w:t>Payload ID</w:t>
            </w:r>
          </w:p>
        </w:tc>
      </w:tr>
      <w:tr w:rsidR="00EB1435" w:rsidRPr="00761226" w14:paraId="3EA26D78" w14:textId="77777777" w:rsidTr="00EB1435">
        <w:trPr>
          <w:trHeight w:val="319"/>
        </w:trPr>
        <w:tc>
          <w:tcPr>
            <w:tcW w:w="2746" w:type="dxa"/>
            <w:vMerge/>
            <w:shd w:val="clear" w:color="auto" w:fill="D9D9D9" w:themeFill="background1" w:themeFillShade="D9"/>
            <w:vAlign w:val="center"/>
          </w:tcPr>
          <w:p w14:paraId="358076C4" w14:textId="77777777" w:rsidR="00EB1435" w:rsidRPr="00761226" w:rsidRDefault="00EB1435" w:rsidP="00E27A83">
            <w:pPr>
              <w:pStyle w:val="VelocityScript"/>
            </w:pPr>
          </w:p>
        </w:tc>
        <w:tc>
          <w:tcPr>
            <w:tcW w:w="5169" w:type="dxa"/>
            <w:vMerge/>
            <w:vAlign w:val="center"/>
          </w:tcPr>
          <w:p w14:paraId="1C590284" w14:textId="77777777" w:rsidR="00EB1435" w:rsidRPr="00E27A83" w:rsidRDefault="00EB1435" w:rsidP="00E27A83">
            <w:pPr>
              <w:rPr>
                <w:rFonts w:cs="Arial"/>
                <w:sz w:val="18"/>
              </w:rPr>
            </w:pPr>
          </w:p>
        </w:tc>
        <w:tc>
          <w:tcPr>
            <w:tcW w:w="2250" w:type="dxa"/>
            <w:vMerge/>
          </w:tcPr>
          <w:p w14:paraId="1DC2361B" w14:textId="77777777" w:rsidR="00EB1435" w:rsidRPr="00A5536A" w:rsidRDefault="00EB1435" w:rsidP="00E27A83">
            <w:pPr>
              <w:rPr>
                <w:rFonts w:cs="Arial"/>
                <w:sz w:val="18"/>
              </w:rPr>
            </w:pPr>
          </w:p>
        </w:tc>
      </w:tr>
    </w:tbl>
    <w:p w14:paraId="784E6F41" w14:textId="77777777" w:rsidR="00E27A83" w:rsidRDefault="00E27A83" w:rsidP="00E27A83">
      <w:pPr>
        <w:pStyle w:val="VelocityScript"/>
      </w:pPr>
    </w:p>
    <w:p w14:paraId="740F0892" w14:textId="77777777" w:rsidR="001314A3" w:rsidRDefault="001314A3" w:rsidP="001314A3">
      <w:pPr>
        <w:pStyle w:val="Heading4"/>
      </w:pPr>
      <w:r>
        <w:lastRenderedPageBreak/>
        <w:t>NFC Tap Message</w:t>
      </w:r>
    </w:p>
    <w:p w14:paraId="7FC8C1E5" w14:textId="77777777" w:rsidR="00BE4BCD" w:rsidRDefault="00BE4BCD" w:rsidP="001F14A5">
      <w:r>
        <w:t>This message is emitted by the NFC system every time a transaction is completed with any compatible NFC device (Ford NFC key card or CCC-compliant smart device). This includes non-authorized devices - scanning a device that is not paired with the vehicle will still generate an NFC Tap.</w:t>
      </w:r>
    </w:p>
    <w:p w14:paraId="53C36DF1" w14:textId="77777777" w:rsidR="00BE4BCD" w:rsidRDefault="00BE4BCD" w:rsidP="001F14A5"/>
    <w:p w14:paraId="0B5DAB38" w14:textId="77777777" w:rsidR="00BE4BCD" w:rsidRDefault="00BE4BCD" w:rsidP="001F14A5">
      <w:r>
        <w:t>This message is consumed by multiple systems in the vehicle to trigger behaviors when an NFC device is tapped. For example, the Body Control System uses this message to trigger vehicle locking/unlocking on an exterior device tap.</w:t>
      </w:r>
    </w:p>
    <w:p w14:paraId="237E2FB4" w14:textId="77777777" w:rsidR="00A5536A" w:rsidRDefault="00A5536A" w:rsidP="00A5536A">
      <w:pPr>
        <w:pStyle w:val="Heading5"/>
      </w:pPr>
      <w:r>
        <w:t>NFC Tap Message – owned signals</w:t>
      </w:r>
    </w:p>
    <w:tbl>
      <w:tblPr>
        <w:tblStyle w:val="TableGrid"/>
        <w:tblW w:w="10165" w:type="dxa"/>
        <w:tblInd w:w="0" w:type="dxa"/>
        <w:tblLook w:val="04A0" w:firstRow="1" w:lastRow="0" w:firstColumn="1" w:lastColumn="0" w:noHBand="0" w:noVBand="1"/>
      </w:tblPr>
      <w:tblGrid>
        <w:gridCol w:w="2746"/>
        <w:gridCol w:w="5169"/>
        <w:gridCol w:w="2250"/>
      </w:tblGrid>
      <w:tr w:rsidR="00EB1435" w:rsidRPr="00F259A8" w14:paraId="5FFDA229" w14:textId="77777777" w:rsidTr="00EB1435">
        <w:tc>
          <w:tcPr>
            <w:tcW w:w="2746" w:type="dxa"/>
            <w:shd w:val="clear" w:color="auto" w:fill="D9D9D9" w:themeFill="background1" w:themeFillShade="D9"/>
            <w:vAlign w:val="bottom"/>
          </w:tcPr>
          <w:p w14:paraId="3AF8D43F" w14:textId="77777777" w:rsidR="00EB1435" w:rsidRPr="00F259A8" w:rsidRDefault="00EB1435" w:rsidP="00E27A83">
            <w:pPr>
              <w:rPr>
                <w:rFonts w:cs="Arial"/>
                <w:b/>
                <w:color w:val="000000"/>
              </w:rPr>
            </w:pPr>
            <w:r>
              <w:rPr>
                <w:rFonts w:cs="Arial"/>
                <w:b/>
                <w:color w:val="000000"/>
              </w:rPr>
              <w:t>Signal</w:t>
            </w:r>
          </w:p>
        </w:tc>
        <w:tc>
          <w:tcPr>
            <w:tcW w:w="5169" w:type="dxa"/>
            <w:shd w:val="clear" w:color="auto" w:fill="D9D9D9" w:themeFill="background1" w:themeFillShade="D9"/>
            <w:vAlign w:val="bottom"/>
          </w:tcPr>
          <w:p w14:paraId="76F35624" w14:textId="77777777" w:rsidR="00EB1435" w:rsidRPr="00F259A8" w:rsidRDefault="00EB1435" w:rsidP="00E27A83">
            <w:pPr>
              <w:rPr>
                <w:b/>
              </w:rPr>
            </w:pPr>
            <w:r>
              <w:rPr>
                <w:b/>
              </w:rPr>
              <w:t>Description</w:t>
            </w:r>
          </w:p>
        </w:tc>
        <w:tc>
          <w:tcPr>
            <w:tcW w:w="2250" w:type="dxa"/>
            <w:shd w:val="clear" w:color="auto" w:fill="D9D9D9" w:themeFill="background1" w:themeFillShade="D9"/>
          </w:tcPr>
          <w:p w14:paraId="703C9A70" w14:textId="77777777" w:rsidR="00EB1435" w:rsidRDefault="00EB1435" w:rsidP="00E27A83">
            <w:pPr>
              <w:rPr>
                <w:b/>
              </w:rPr>
            </w:pPr>
            <w:r>
              <w:rPr>
                <w:b/>
              </w:rPr>
              <w:t>Type (encoding)</w:t>
            </w:r>
          </w:p>
        </w:tc>
      </w:tr>
      <w:tr w:rsidR="00EB1435" w:rsidRPr="00761226" w14:paraId="2E480254" w14:textId="77777777" w:rsidTr="00EB1435">
        <w:trPr>
          <w:trHeight w:val="319"/>
        </w:trPr>
        <w:tc>
          <w:tcPr>
            <w:tcW w:w="2746" w:type="dxa"/>
            <w:vMerge w:val="restart"/>
            <w:shd w:val="clear" w:color="auto" w:fill="D9D9D9" w:themeFill="background1" w:themeFillShade="D9"/>
            <w:vAlign w:val="center"/>
          </w:tcPr>
          <w:p w14:paraId="2042F941" w14:textId="77777777" w:rsidR="00EB1435" w:rsidRPr="00A5536A" w:rsidRDefault="00EB1435" w:rsidP="00E27A83">
            <w:r w:rsidRPr="00A5536A">
              <w:t>Paired</w:t>
            </w:r>
          </w:p>
        </w:tc>
        <w:tc>
          <w:tcPr>
            <w:tcW w:w="5169" w:type="dxa"/>
            <w:vMerge w:val="restart"/>
            <w:vAlign w:val="center"/>
          </w:tcPr>
          <w:p w14:paraId="4460FDD7" w14:textId="77777777" w:rsidR="00EB1435" w:rsidRPr="00761226" w:rsidRDefault="00EB1435" w:rsidP="00E27A83">
            <w:pPr>
              <w:rPr>
                <w:rFonts w:cs="Arial"/>
              </w:rPr>
            </w:pPr>
            <w:r w:rsidRPr="00E27A83">
              <w:rPr>
                <w:rFonts w:cs="Arial"/>
                <w:sz w:val="18"/>
              </w:rPr>
              <w:t>Whether the device that was scanned is authorized to this vehicle (i.e., it is paired). True if the device was authorized.</w:t>
            </w:r>
          </w:p>
          <w:p w14:paraId="57F70908" w14:textId="77777777" w:rsidR="00EB1435" w:rsidRPr="00761226" w:rsidRDefault="00EB1435" w:rsidP="00E27A83">
            <w:pPr>
              <w:rPr>
                <w:rFonts w:cs="Arial"/>
              </w:rPr>
            </w:pPr>
          </w:p>
        </w:tc>
        <w:tc>
          <w:tcPr>
            <w:tcW w:w="2250" w:type="dxa"/>
            <w:vMerge w:val="restart"/>
          </w:tcPr>
          <w:p w14:paraId="3B224F46" w14:textId="77777777" w:rsidR="00EB1435" w:rsidRDefault="00EB1435" w:rsidP="00A5536A">
            <w:pPr>
              <w:rPr>
                <w:rFonts w:cs="Arial"/>
                <w:sz w:val="18"/>
              </w:rPr>
            </w:pPr>
            <w:r w:rsidRPr="00A5536A">
              <w:rPr>
                <w:rFonts w:cs="Arial"/>
                <w:sz w:val="18"/>
              </w:rPr>
              <w:t>Boolean</w:t>
            </w:r>
          </w:p>
        </w:tc>
      </w:tr>
      <w:tr w:rsidR="00EB1435" w:rsidRPr="00761226" w14:paraId="23266ECE" w14:textId="77777777" w:rsidTr="00EB1435">
        <w:trPr>
          <w:trHeight w:val="319"/>
        </w:trPr>
        <w:tc>
          <w:tcPr>
            <w:tcW w:w="2746" w:type="dxa"/>
            <w:vMerge w:val="restart"/>
            <w:shd w:val="clear" w:color="auto" w:fill="D9D9D9" w:themeFill="background1" w:themeFillShade="D9"/>
            <w:vAlign w:val="center"/>
          </w:tcPr>
          <w:p w14:paraId="1B8E1873" w14:textId="77777777" w:rsidR="00EB1435" w:rsidRPr="00A5536A" w:rsidRDefault="00EB1435" w:rsidP="00E27A83">
            <w:r w:rsidRPr="00A5536A">
              <w:t>Tap Duration</w:t>
            </w:r>
          </w:p>
        </w:tc>
        <w:tc>
          <w:tcPr>
            <w:tcW w:w="5169" w:type="dxa"/>
            <w:vMerge w:val="restart"/>
            <w:vAlign w:val="center"/>
          </w:tcPr>
          <w:p w14:paraId="354CB5A4" w14:textId="77777777" w:rsidR="00EB1435" w:rsidRPr="00761226" w:rsidRDefault="00EB1435" w:rsidP="00E27A83">
            <w:pPr>
              <w:rPr>
                <w:rFonts w:cs="Arial"/>
              </w:rPr>
            </w:pPr>
            <w:r w:rsidRPr="00E27A83">
              <w:rPr>
                <w:rFonts w:cs="Arial"/>
                <w:sz w:val="18"/>
              </w:rPr>
              <w:t>Whether the user performed a short tap or a long tap. A short tap occurs whenever an NFC device was held at the reader for any duration long enough to perform a transaction. A separate NFC Tap message is emitted with Tap Duration = Long Tap if the user continues to hold the device at the reader for longer than the long tap threshold (a second or two).</w:t>
            </w:r>
          </w:p>
          <w:p w14:paraId="5AE12174" w14:textId="77777777" w:rsidR="00EB1435" w:rsidRPr="00761226" w:rsidRDefault="00EB1435" w:rsidP="00E27A83">
            <w:pPr>
              <w:rPr>
                <w:rFonts w:cs="Arial"/>
              </w:rPr>
            </w:pPr>
          </w:p>
        </w:tc>
        <w:tc>
          <w:tcPr>
            <w:tcW w:w="2250" w:type="dxa"/>
            <w:vMerge w:val="restart"/>
          </w:tcPr>
          <w:p w14:paraId="09CD46EC" w14:textId="77777777" w:rsidR="00EB1435" w:rsidRDefault="00EB1435" w:rsidP="00A5536A">
            <w:pPr>
              <w:rPr>
                <w:rFonts w:cs="Arial"/>
                <w:sz w:val="18"/>
              </w:rPr>
            </w:pPr>
            <w:r w:rsidRPr="00A5536A">
              <w:rPr>
                <w:rFonts w:cs="Arial"/>
                <w:sz w:val="18"/>
              </w:rPr>
              <w:t>NFC Tap Duration</w:t>
            </w:r>
          </w:p>
        </w:tc>
      </w:tr>
      <w:tr w:rsidR="00EB1435" w:rsidRPr="00761226" w14:paraId="6AA7055B" w14:textId="77777777" w:rsidTr="00EB1435">
        <w:trPr>
          <w:trHeight w:val="319"/>
        </w:trPr>
        <w:tc>
          <w:tcPr>
            <w:tcW w:w="2746" w:type="dxa"/>
            <w:vMerge w:val="restart"/>
            <w:shd w:val="clear" w:color="auto" w:fill="D9D9D9" w:themeFill="background1" w:themeFillShade="D9"/>
            <w:vAlign w:val="center"/>
          </w:tcPr>
          <w:p w14:paraId="1475889D" w14:textId="77777777" w:rsidR="00EB1435" w:rsidRPr="00A5536A" w:rsidRDefault="00EB1435" w:rsidP="00E27A83">
            <w:r w:rsidRPr="00A5536A">
              <w:t>Location</w:t>
            </w:r>
          </w:p>
        </w:tc>
        <w:tc>
          <w:tcPr>
            <w:tcW w:w="5169" w:type="dxa"/>
            <w:vMerge w:val="restart"/>
            <w:vAlign w:val="center"/>
          </w:tcPr>
          <w:p w14:paraId="7C06B637" w14:textId="77777777" w:rsidR="00EB1435" w:rsidRPr="00761226" w:rsidRDefault="00EB1435" w:rsidP="00E27A83">
            <w:pPr>
              <w:rPr>
                <w:rFonts w:cs="Arial"/>
              </w:rPr>
            </w:pPr>
            <w:r w:rsidRPr="00E27A83">
              <w:rPr>
                <w:rFonts w:cs="Arial"/>
                <w:sz w:val="18"/>
              </w:rPr>
              <w:t>The location of the NFC reader where the tap event occurred.</w:t>
            </w:r>
          </w:p>
          <w:p w14:paraId="28894B40" w14:textId="77777777" w:rsidR="00EB1435" w:rsidRPr="00761226" w:rsidRDefault="00EB1435" w:rsidP="00E27A83">
            <w:pPr>
              <w:rPr>
                <w:rFonts w:cs="Arial"/>
              </w:rPr>
            </w:pPr>
          </w:p>
        </w:tc>
        <w:tc>
          <w:tcPr>
            <w:tcW w:w="2250" w:type="dxa"/>
            <w:vMerge w:val="restart"/>
          </w:tcPr>
          <w:p w14:paraId="3618A60D" w14:textId="77777777" w:rsidR="00EB1435" w:rsidRDefault="00EB1435" w:rsidP="00A5536A">
            <w:pPr>
              <w:rPr>
                <w:rFonts w:cs="Arial"/>
                <w:sz w:val="18"/>
              </w:rPr>
            </w:pPr>
            <w:r w:rsidRPr="00A5536A">
              <w:rPr>
                <w:rFonts w:cs="Arial"/>
                <w:sz w:val="18"/>
              </w:rPr>
              <w:t>NFC Location</w:t>
            </w:r>
          </w:p>
        </w:tc>
      </w:tr>
      <w:tr w:rsidR="00EB1435" w:rsidRPr="00761226" w14:paraId="666555CB" w14:textId="77777777" w:rsidTr="00EB1435">
        <w:trPr>
          <w:trHeight w:val="319"/>
        </w:trPr>
        <w:tc>
          <w:tcPr>
            <w:tcW w:w="2746" w:type="dxa"/>
            <w:vMerge w:val="restart"/>
            <w:shd w:val="clear" w:color="auto" w:fill="D9D9D9" w:themeFill="background1" w:themeFillShade="D9"/>
            <w:vAlign w:val="center"/>
          </w:tcPr>
          <w:p w14:paraId="24855C96" w14:textId="77777777" w:rsidR="00EB1435" w:rsidRPr="00A5536A" w:rsidRDefault="00EB1435" w:rsidP="00E27A83">
            <w:r w:rsidRPr="00A5536A">
              <w:t>Key Index</w:t>
            </w:r>
          </w:p>
        </w:tc>
        <w:tc>
          <w:tcPr>
            <w:tcW w:w="5169" w:type="dxa"/>
            <w:vMerge w:val="restart"/>
            <w:vAlign w:val="center"/>
          </w:tcPr>
          <w:p w14:paraId="2B3DA8E1" w14:textId="77777777" w:rsidR="00EB1435" w:rsidRPr="00761226" w:rsidRDefault="00EB1435" w:rsidP="00E27A83">
            <w:pPr>
              <w:rPr>
                <w:rFonts w:cs="Arial"/>
              </w:rPr>
            </w:pPr>
            <w:r w:rsidRPr="00E27A83">
              <w:rPr>
                <w:rFonts w:cs="Arial"/>
                <w:sz w:val="18"/>
              </w:rPr>
              <w:t>The internal index of the NFC key that was tapped, if that key was authorized to the vehicle. If the key was not authorized, this value is undefined.</w:t>
            </w:r>
          </w:p>
          <w:p w14:paraId="77849707" w14:textId="77777777" w:rsidR="00EB1435" w:rsidRPr="00761226" w:rsidRDefault="00EB1435" w:rsidP="00E27A83">
            <w:pPr>
              <w:rPr>
                <w:rFonts w:cs="Arial"/>
              </w:rPr>
            </w:pPr>
          </w:p>
        </w:tc>
        <w:tc>
          <w:tcPr>
            <w:tcW w:w="2250" w:type="dxa"/>
            <w:vMerge w:val="restart"/>
          </w:tcPr>
          <w:p w14:paraId="34A2D8D6" w14:textId="77777777" w:rsidR="00EB1435" w:rsidRDefault="00EB1435" w:rsidP="00A5536A">
            <w:pPr>
              <w:rPr>
                <w:rFonts w:cs="Arial"/>
                <w:sz w:val="18"/>
              </w:rPr>
            </w:pPr>
            <w:r w:rsidRPr="00A5536A">
              <w:rPr>
                <w:rFonts w:cs="Arial"/>
                <w:sz w:val="18"/>
              </w:rPr>
              <w:t>Integer</w:t>
            </w:r>
          </w:p>
        </w:tc>
      </w:tr>
      <w:tr w:rsidR="00EB1435" w:rsidRPr="00761226" w14:paraId="19207B2A" w14:textId="77777777" w:rsidTr="00EB1435">
        <w:trPr>
          <w:trHeight w:val="319"/>
        </w:trPr>
        <w:tc>
          <w:tcPr>
            <w:tcW w:w="2746" w:type="dxa"/>
            <w:vMerge w:val="restart"/>
            <w:shd w:val="clear" w:color="auto" w:fill="D9D9D9" w:themeFill="background1" w:themeFillShade="D9"/>
            <w:vAlign w:val="center"/>
          </w:tcPr>
          <w:p w14:paraId="58993498" w14:textId="77777777" w:rsidR="00EB1435" w:rsidRPr="00A5536A" w:rsidRDefault="00EB1435" w:rsidP="00E27A83">
            <w:r w:rsidRPr="00A5536A">
              <w:t>Card FESN</w:t>
            </w:r>
          </w:p>
        </w:tc>
        <w:tc>
          <w:tcPr>
            <w:tcW w:w="5169" w:type="dxa"/>
            <w:vMerge w:val="restart"/>
            <w:vAlign w:val="center"/>
          </w:tcPr>
          <w:p w14:paraId="0883A1FC" w14:textId="77777777" w:rsidR="00EB1435" w:rsidRPr="00761226" w:rsidRDefault="00EB1435" w:rsidP="00E27A83">
            <w:pPr>
              <w:rPr>
                <w:rFonts w:cs="Arial"/>
              </w:rPr>
            </w:pPr>
            <w:r w:rsidRPr="00E27A83">
              <w:rPr>
                <w:rFonts w:cs="Arial"/>
                <w:sz w:val="18"/>
              </w:rPr>
              <w:t>The FESN (human-readable serial number) of the NFC key card that was scanned, if the device that was scanned was an NFC key card.</w:t>
            </w:r>
          </w:p>
          <w:p w14:paraId="3CE9F034" w14:textId="77777777" w:rsidR="00EB1435" w:rsidRPr="00761226" w:rsidRDefault="00EB1435" w:rsidP="00E27A83">
            <w:pPr>
              <w:rPr>
                <w:rFonts w:cs="Arial"/>
              </w:rPr>
            </w:pPr>
          </w:p>
        </w:tc>
        <w:tc>
          <w:tcPr>
            <w:tcW w:w="2250" w:type="dxa"/>
            <w:vMerge w:val="restart"/>
          </w:tcPr>
          <w:p w14:paraId="75B0C272" w14:textId="77777777" w:rsidR="00EB1435" w:rsidRDefault="00EB1435" w:rsidP="00A5536A">
            <w:pPr>
              <w:rPr>
                <w:rFonts w:cs="Arial"/>
                <w:sz w:val="18"/>
              </w:rPr>
            </w:pPr>
            <w:r w:rsidRPr="00A5536A">
              <w:rPr>
                <w:rFonts w:cs="Arial"/>
                <w:sz w:val="18"/>
              </w:rPr>
              <w:t>FESN</w:t>
            </w:r>
          </w:p>
        </w:tc>
      </w:tr>
      <w:tr w:rsidR="00EB1435" w:rsidRPr="00761226" w14:paraId="4585155C" w14:textId="77777777" w:rsidTr="00EB1435">
        <w:trPr>
          <w:trHeight w:val="319"/>
        </w:trPr>
        <w:tc>
          <w:tcPr>
            <w:tcW w:w="2746" w:type="dxa"/>
            <w:vMerge/>
            <w:shd w:val="clear" w:color="auto" w:fill="D9D9D9" w:themeFill="background1" w:themeFillShade="D9"/>
            <w:vAlign w:val="center"/>
          </w:tcPr>
          <w:p w14:paraId="0E21B588" w14:textId="77777777" w:rsidR="00EB1435" w:rsidRPr="00761226" w:rsidRDefault="00EB1435" w:rsidP="00E27A83">
            <w:pPr>
              <w:pStyle w:val="VelocityScript"/>
            </w:pPr>
          </w:p>
        </w:tc>
        <w:tc>
          <w:tcPr>
            <w:tcW w:w="5169" w:type="dxa"/>
            <w:vMerge/>
            <w:vAlign w:val="center"/>
          </w:tcPr>
          <w:p w14:paraId="3E3DC985" w14:textId="77777777" w:rsidR="00EB1435" w:rsidRPr="00E27A83" w:rsidRDefault="00EB1435" w:rsidP="00E27A83">
            <w:pPr>
              <w:rPr>
                <w:rFonts w:cs="Arial"/>
                <w:sz w:val="18"/>
              </w:rPr>
            </w:pPr>
          </w:p>
        </w:tc>
        <w:tc>
          <w:tcPr>
            <w:tcW w:w="2250" w:type="dxa"/>
            <w:vMerge/>
          </w:tcPr>
          <w:p w14:paraId="6368C61C" w14:textId="77777777" w:rsidR="00EB1435" w:rsidRPr="00A5536A" w:rsidRDefault="00EB1435" w:rsidP="00E27A83">
            <w:pPr>
              <w:rPr>
                <w:rFonts w:cs="Arial"/>
                <w:sz w:val="18"/>
              </w:rPr>
            </w:pPr>
          </w:p>
        </w:tc>
      </w:tr>
    </w:tbl>
    <w:p w14:paraId="1D91478F" w14:textId="77777777" w:rsidR="00E27A83" w:rsidRDefault="00E27A83" w:rsidP="00E27A83">
      <w:pPr>
        <w:pStyle w:val="VelocityScript"/>
      </w:pPr>
    </w:p>
    <w:p w14:paraId="69730A52" w14:textId="77777777" w:rsidR="001314A3" w:rsidRDefault="001314A3" w:rsidP="001314A3">
      <w:pPr>
        <w:pStyle w:val="Heading4"/>
      </w:pPr>
      <w:r>
        <w:t>Retail User Approval Request</w:t>
      </w:r>
    </w:p>
    <w:p w14:paraId="7D5FCFAA" w14:textId="77777777" w:rsidR="00BE4BCD" w:rsidRDefault="00BE4BCD" w:rsidP="001F14A5">
      <w:r>
        <w:t>The message that is transmitted from the Cloud Backend System to the Mobile App to prompt the retail owner to approve or deny a request that was created using the in-vehicle HMI.</w:t>
      </w:r>
    </w:p>
    <w:p w14:paraId="5FAEB1D4" w14:textId="77777777" w:rsidR="00A5536A" w:rsidRDefault="00A5536A" w:rsidP="00A5536A">
      <w:pPr>
        <w:pStyle w:val="Heading5"/>
      </w:pPr>
      <w:r>
        <w:t>Retail User Approval Request – owned signals</w:t>
      </w:r>
    </w:p>
    <w:tbl>
      <w:tblPr>
        <w:tblStyle w:val="TableGrid"/>
        <w:tblW w:w="10165" w:type="dxa"/>
        <w:tblInd w:w="0" w:type="dxa"/>
        <w:tblLook w:val="04A0" w:firstRow="1" w:lastRow="0" w:firstColumn="1" w:lastColumn="0" w:noHBand="0" w:noVBand="1"/>
      </w:tblPr>
      <w:tblGrid>
        <w:gridCol w:w="2746"/>
        <w:gridCol w:w="5169"/>
        <w:gridCol w:w="2250"/>
      </w:tblGrid>
      <w:tr w:rsidR="00EB1435" w:rsidRPr="00F259A8" w14:paraId="5E1D2C84" w14:textId="77777777" w:rsidTr="00EB1435">
        <w:tc>
          <w:tcPr>
            <w:tcW w:w="2746" w:type="dxa"/>
            <w:shd w:val="clear" w:color="auto" w:fill="D9D9D9" w:themeFill="background1" w:themeFillShade="D9"/>
            <w:vAlign w:val="bottom"/>
          </w:tcPr>
          <w:p w14:paraId="4BE902A2" w14:textId="77777777" w:rsidR="00EB1435" w:rsidRPr="00F259A8" w:rsidRDefault="00EB1435" w:rsidP="00E27A83">
            <w:pPr>
              <w:rPr>
                <w:rFonts w:cs="Arial"/>
                <w:b/>
                <w:color w:val="000000"/>
              </w:rPr>
            </w:pPr>
            <w:r>
              <w:rPr>
                <w:rFonts w:cs="Arial"/>
                <w:b/>
                <w:color w:val="000000"/>
              </w:rPr>
              <w:t>Signal</w:t>
            </w:r>
          </w:p>
        </w:tc>
        <w:tc>
          <w:tcPr>
            <w:tcW w:w="5169" w:type="dxa"/>
            <w:shd w:val="clear" w:color="auto" w:fill="D9D9D9" w:themeFill="background1" w:themeFillShade="D9"/>
            <w:vAlign w:val="bottom"/>
          </w:tcPr>
          <w:p w14:paraId="4516DAEA" w14:textId="77777777" w:rsidR="00EB1435" w:rsidRPr="00F259A8" w:rsidRDefault="00EB1435" w:rsidP="00E27A83">
            <w:pPr>
              <w:rPr>
                <w:b/>
              </w:rPr>
            </w:pPr>
            <w:r>
              <w:rPr>
                <w:b/>
              </w:rPr>
              <w:t>Description</w:t>
            </w:r>
          </w:p>
        </w:tc>
        <w:tc>
          <w:tcPr>
            <w:tcW w:w="2250" w:type="dxa"/>
            <w:shd w:val="clear" w:color="auto" w:fill="D9D9D9" w:themeFill="background1" w:themeFillShade="D9"/>
          </w:tcPr>
          <w:p w14:paraId="18D92996" w14:textId="77777777" w:rsidR="00EB1435" w:rsidRDefault="00EB1435" w:rsidP="00E27A83">
            <w:pPr>
              <w:rPr>
                <w:b/>
              </w:rPr>
            </w:pPr>
            <w:r>
              <w:rPr>
                <w:b/>
              </w:rPr>
              <w:t>Type (encoding)</w:t>
            </w:r>
          </w:p>
        </w:tc>
      </w:tr>
      <w:tr w:rsidR="00EB1435" w:rsidRPr="00761226" w14:paraId="24FBC3B2" w14:textId="77777777" w:rsidTr="00EB1435">
        <w:trPr>
          <w:trHeight w:val="319"/>
        </w:trPr>
        <w:tc>
          <w:tcPr>
            <w:tcW w:w="2746" w:type="dxa"/>
            <w:vMerge w:val="restart"/>
            <w:shd w:val="clear" w:color="auto" w:fill="D9D9D9" w:themeFill="background1" w:themeFillShade="D9"/>
            <w:vAlign w:val="center"/>
          </w:tcPr>
          <w:p w14:paraId="2041B9AB" w14:textId="77777777" w:rsidR="00EB1435" w:rsidRPr="00A5536A" w:rsidRDefault="00EB1435" w:rsidP="00E27A83">
            <w:r w:rsidRPr="00A5536A">
              <w:t>VIN</w:t>
            </w:r>
          </w:p>
        </w:tc>
        <w:tc>
          <w:tcPr>
            <w:tcW w:w="5169" w:type="dxa"/>
            <w:vMerge w:val="restart"/>
            <w:vAlign w:val="center"/>
          </w:tcPr>
          <w:p w14:paraId="147C9650" w14:textId="77777777" w:rsidR="00EB1435" w:rsidRPr="00761226" w:rsidRDefault="00EB1435" w:rsidP="00E27A83">
            <w:pPr>
              <w:rPr>
                <w:rFonts w:cs="Arial"/>
              </w:rPr>
            </w:pPr>
            <w:r w:rsidRPr="00E27A83">
              <w:rPr>
                <w:rFonts w:cs="Arial"/>
                <w:sz w:val="18"/>
              </w:rPr>
              <w:t>The Vehicle Identification Number of the vehicle the selected command is being requested for</w:t>
            </w:r>
          </w:p>
          <w:p w14:paraId="0A9F2F97" w14:textId="77777777" w:rsidR="00EB1435" w:rsidRPr="00761226" w:rsidRDefault="00EB1435" w:rsidP="00E27A83">
            <w:pPr>
              <w:rPr>
                <w:rFonts w:cs="Arial"/>
              </w:rPr>
            </w:pPr>
          </w:p>
        </w:tc>
        <w:tc>
          <w:tcPr>
            <w:tcW w:w="2250" w:type="dxa"/>
            <w:vMerge w:val="restart"/>
          </w:tcPr>
          <w:p w14:paraId="17F173FF" w14:textId="77777777" w:rsidR="00EB1435" w:rsidRDefault="00EB1435" w:rsidP="00A5536A">
            <w:pPr>
              <w:rPr>
                <w:rFonts w:cs="Arial"/>
                <w:sz w:val="18"/>
              </w:rPr>
            </w:pPr>
            <w:r w:rsidRPr="00A5536A">
              <w:rPr>
                <w:rFonts w:cs="Arial"/>
                <w:sz w:val="18"/>
              </w:rPr>
              <w:t>VIN</w:t>
            </w:r>
          </w:p>
        </w:tc>
      </w:tr>
      <w:tr w:rsidR="00EB1435" w:rsidRPr="00761226" w14:paraId="523709A6" w14:textId="77777777" w:rsidTr="00EB1435">
        <w:trPr>
          <w:trHeight w:val="319"/>
        </w:trPr>
        <w:tc>
          <w:tcPr>
            <w:tcW w:w="2746" w:type="dxa"/>
            <w:vMerge w:val="restart"/>
            <w:shd w:val="clear" w:color="auto" w:fill="D9D9D9" w:themeFill="background1" w:themeFillShade="D9"/>
            <w:vAlign w:val="center"/>
          </w:tcPr>
          <w:p w14:paraId="698F5722" w14:textId="77777777" w:rsidR="00EB1435" w:rsidRPr="00A5536A" w:rsidRDefault="00EB1435" w:rsidP="00E27A83">
            <w:r w:rsidRPr="00A5536A">
              <w:t>Card FESN</w:t>
            </w:r>
          </w:p>
        </w:tc>
        <w:tc>
          <w:tcPr>
            <w:tcW w:w="5169" w:type="dxa"/>
            <w:vMerge w:val="restart"/>
            <w:vAlign w:val="center"/>
          </w:tcPr>
          <w:p w14:paraId="3B0E9A87" w14:textId="77777777" w:rsidR="00EB1435" w:rsidRPr="00761226" w:rsidRDefault="00EB1435" w:rsidP="00E27A83">
            <w:pPr>
              <w:rPr>
                <w:rFonts w:cs="Arial"/>
              </w:rPr>
            </w:pPr>
            <w:r w:rsidRPr="00E27A83">
              <w:rPr>
                <w:rFonts w:cs="Arial"/>
                <w:sz w:val="18"/>
              </w:rPr>
              <w:t xml:space="preserve">The Ford Electronic Serial Number for the NFC Card/Device either being added or deleted. </w:t>
            </w:r>
          </w:p>
          <w:p w14:paraId="3A4B0B74" w14:textId="77777777" w:rsidR="00EB1435" w:rsidRPr="00761226" w:rsidRDefault="00EB1435" w:rsidP="00E27A83">
            <w:pPr>
              <w:rPr>
                <w:rFonts w:cs="Arial"/>
              </w:rPr>
            </w:pPr>
          </w:p>
        </w:tc>
        <w:tc>
          <w:tcPr>
            <w:tcW w:w="2250" w:type="dxa"/>
            <w:vMerge w:val="restart"/>
          </w:tcPr>
          <w:p w14:paraId="6C0335E2" w14:textId="77777777" w:rsidR="00EB1435" w:rsidRDefault="00EB1435" w:rsidP="00A5536A">
            <w:pPr>
              <w:rPr>
                <w:rFonts w:cs="Arial"/>
                <w:sz w:val="18"/>
              </w:rPr>
            </w:pPr>
            <w:r w:rsidRPr="00A5536A">
              <w:rPr>
                <w:rFonts w:cs="Arial"/>
                <w:sz w:val="18"/>
              </w:rPr>
              <w:t>FESN</w:t>
            </w:r>
          </w:p>
        </w:tc>
      </w:tr>
      <w:tr w:rsidR="00EB1435" w:rsidRPr="00761226" w14:paraId="5C383EDD" w14:textId="77777777" w:rsidTr="00EB1435">
        <w:trPr>
          <w:trHeight w:val="319"/>
        </w:trPr>
        <w:tc>
          <w:tcPr>
            <w:tcW w:w="2746" w:type="dxa"/>
            <w:vMerge w:val="restart"/>
            <w:shd w:val="clear" w:color="auto" w:fill="D9D9D9" w:themeFill="background1" w:themeFillShade="D9"/>
            <w:vAlign w:val="center"/>
          </w:tcPr>
          <w:p w14:paraId="247A0A89" w14:textId="77777777" w:rsidR="00EB1435" w:rsidRPr="00A5536A" w:rsidRDefault="00EB1435" w:rsidP="00E27A83">
            <w:r w:rsidRPr="00A5536A">
              <w:t>Request Type</w:t>
            </w:r>
          </w:p>
        </w:tc>
        <w:tc>
          <w:tcPr>
            <w:tcW w:w="5169" w:type="dxa"/>
            <w:vMerge w:val="restart"/>
            <w:vAlign w:val="center"/>
          </w:tcPr>
          <w:p w14:paraId="78F2EC74" w14:textId="77777777" w:rsidR="00EB1435" w:rsidRPr="00761226" w:rsidRDefault="00EB1435" w:rsidP="00E27A83">
            <w:pPr>
              <w:rPr>
                <w:rFonts w:cs="Arial"/>
              </w:rPr>
            </w:pPr>
            <w:r w:rsidRPr="00E27A83">
              <w:rPr>
                <w:rFonts w:cs="Arial"/>
                <w:sz w:val="18"/>
              </w:rPr>
              <w:t>The specific type of action being requested: Adding a Key, Deleting a Key</w:t>
            </w:r>
          </w:p>
          <w:p w14:paraId="1A66114F" w14:textId="77777777" w:rsidR="00EB1435" w:rsidRPr="00761226" w:rsidRDefault="00EB1435" w:rsidP="00E27A83">
            <w:pPr>
              <w:rPr>
                <w:rFonts w:cs="Arial"/>
              </w:rPr>
            </w:pPr>
          </w:p>
        </w:tc>
        <w:tc>
          <w:tcPr>
            <w:tcW w:w="2250" w:type="dxa"/>
            <w:vMerge w:val="restart"/>
          </w:tcPr>
          <w:p w14:paraId="58B2BE38" w14:textId="77777777" w:rsidR="00EB1435" w:rsidRDefault="00EB1435" w:rsidP="00A5536A">
            <w:pPr>
              <w:rPr>
                <w:rFonts w:cs="Arial"/>
                <w:sz w:val="18"/>
              </w:rPr>
            </w:pPr>
            <w:r w:rsidRPr="00A5536A">
              <w:rPr>
                <w:rFonts w:cs="Arial"/>
                <w:sz w:val="18"/>
              </w:rPr>
              <w:t>NFC Command Type</w:t>
            </w:r>
          </w:p>
        </w:tc>
      </w:tr>
      <w:tr w:rsidR="00EB1435" w:rsidRPr="00761226" w14:paraId="1EAABDD0" w14:textId="77777777" w:rsidTr="00EB1435">
        <w:trPr>
          <w:trHeight w:val="319"/>
        </w:trPr>
        <w:tc>
          <w:tcPr>
            <w:tcW w:w="2746" w:type="dxa"/>
            <w:vMerge w:val="restart"/>
            <w:shd w:val="clear" w:color="auto" w:fill="D9D9D9" w:themeFill="background1" w:themeFillShade="D9"/>
            <w:vAlign w:val="center"/>
          </w:tcPr>
          <w:p w14:paraId="74D079ED" w14:textId="77777777" w:rsidR="00EB1435" w:rsidRPr="00A5536A" w:rsidRDefault="00EB1435" w:rsidP="00E27A83">
            <w:r w:rsidRPr="00A5536A">
              <w:t>Key Friendly Name</w:t>
            </w:r>
          </w:p>
        </w:tc>
        <w:tc>
          <w:tcPr>
            <w:tcW w:w="5169" w:type="dxa"/>
            <w:vMerge w:val="restart"/>
            <w:vAlign w:val="center"/>
          </w:tcPr>
          <w:p w14:paraId="7CE26A89" w14:textId="77777777" w:rsidR="00EB1435" w:rsidRPr="00761226" w:rsidRDefault="00EB1435" w:rsidP="00E27A83">
            <w:pPr>
              <w:rPr>
                <w:rFonts w:cs="Arial"/>
              </w:rPr>
            </w:pPr>
            <w:r w:rsidRPr="00E27A83">
              <w:rPr>
                <w:rFonts w:cs="Arial"/>
                <w:sz w:val="18"/>
              </w:rPr>
              <w:t>The user friendly name of the NFC Card/Device either being added or deleted.</w:t>
            </w:r>
          </w:p>
          <w:p w14:paraId="151E0A46" w14:textId="77777777" w:rsidR="00EB1435" w:rsidRPr="00761226" w:rsidRDefault="00EB1435" w:rsidP="00E27A83">
            <w:pPr>
              <w:rPr>
                <w:rFonts w:cs="Arial"/>
              </w:rPr>
            </w:pPr>
          </w:p>
        </w:tc>
        <w:tc>
          <w:tcPr>
            <w:tcW w:w="2250" w:type="dxa"/>
            <w:vMerge w:val="restart"/>
          </w:tcPr>
          <w:p w14:paraId="3C7CE6B0" w14:textId="77777777" w:rsidR="00EB1435" w:rsidRDefault="00EB1435" w:rsidP="00A5536A">
            <w:pPr>
              <w:rPr>
                <w:rFonts w:cs="Arial"/>
                <w:sz w:val="18"/>
              </w:rPr>
            </w:pPr>
            <w:r w:rsidRPr="00A5536A">
              <w:rPr>
                <w:rFonts w:cs="Arial"/>
                <w:sz w:val="18"/>
              </w:rPr>
              <w:t>String</w:t>
            </w:r>
          </w:p>
        </w:tc>
      </w:tr>
      <w:tr w:rsidR="00EB1435" w:rsidRPr="00761226" w14:paraId="5F4E49AD" w14:textId="77777777" w:rsidTr="00EB1435">
        <w:trPr>
          <w:trHeight w:val="319"/>
        </w:trPr>
        <w:tc>
          <w:tcPr>
            <w:tcW w:w="2746" w:type="dxa"/>
            <w:vMerge w:val="restart"/>
            <w:shd w:val="clear" w:color="auto" w:fill="D9D9D9" w:themeFill="background1" w:themeFillShade="D9"/>
            <w:vAlign w:val="center"/>
          </w:tcPr>
          <w:p w14:paraId="1740A02B" w14:textId="77777777" w:rsidR="00EB1435" w:rsidRPr="00A5536A" w:rsidRDefault="00EB1435" w:rsidP="00E27A83">
            <w:r w:rsidRPr="00A5536A">
              <w:t>Payload ID</w:t>
            </w:r>
          </w:p>
        </w:tc>
        <w:tc>
          <w:tcPr>
            <w:tcW w:w="5169" w:type="dxa"/>
            <w:vMerge w:val="restart"/>
            <w:vAlign w:val="center"/>
          </w:tcPr>
          <w:p w14:paraId="254D4FAA" w14:textId="77777777" w:rsidR="00EB1435" w:rsidRPr="00761226" w:rsidRDefault="00EB1435" w:rsidP="00E27A83">
            <w:pPr>
              <w:rPr>
                <w:rFonts w:cs="Arial"/>
              </w:rPr>
            </w:pPr>
            <w:r w:rsidRPr="00E27A83">
              <w:rPr>
                <w:rFonts w:cs="Arial"/>
                <w:sz w:val="18"/>
              </w:rPr>
              <w:t xml:space="preserve">Unique pairing ID that is created and maintained on the cloud side to keep track of vehicle to NFC Device pairings. </w:t>
            </w:r>
          </w:p>
          <w:p w14:paraId="21F5EF85" w14:textId="77777777" w:rsidR="00EB1435" w:rsidRPr="00761226" w:rsidRDefault="00EB1435" w:rsidP="00E27A83">
            <w:pPr>
              <w:rPr>
                <w:rFonts w:cs="Arial"/>
              </w:rPr>
            </w:pPr>
          </w:p>
        </w:tc>
        <w:tc>
          <w:tcPr>
            <w:tcW w:w="2250" w:type="dxa"/>
            <w:vMerge w:val="restart"/>
          </w:tcPr>
          <w:p w14:paraId="72F29515" w14:textId="77777777" w:rsidR="00EB1435" w:rsidRDefault="00EB1435" w:rsidP="00A5536A">
            <w:pPr>
              <w:rPr>
                <w:rFonts w:cs="Arial"/>
                <w:sz w:val="18"/>
              </w:rPr>
            </w:pPr>
            <w:r w:rsidRPr="00A5536A">
              <w:rPr>
                <w:rFonts w:cs="Arial"/>
                <w:sz w:val="18"/>
              </w:rPr>
              <w:t>Payload ID</w:t>
            </w:r>
          </w:p>
        </w:tc>
      </w:tr>
      <w:tr w:rsidR="00EB1435" w:rsidRPr="00761226" w14:paraId="2A081DD2" w14:textId="77777777" w:rsidTr="00EB1435">
        <w:trPr>
          <w:trHeight w:val="319"/>
        </w:trPr>
        <w:tc>
          <w:tcPr>
            <w:tcW w:w="2746" w:type="dxa"/>
            <w:vMerge/>
            <w:shd w:val="clear" w:color="auto" w:fill="D9D9D9" w:themeFill="background1" w:themeFillShade="D9"/>
            <w:vAlign w:val="center"/>
          </w:tcPr>
          <w:p w14:paraId="596D6636" w14:textId="77777777" w:rsidR="00EB1435" w:rsidRPr="00761226" w:rsidRDefault="00EB1435" w:rsidP="00E27A83">
            <w:pPr>
              <w:pStyle w:val="VelocityScript"/>
            </w:pPr>
          </w:p>
        </w:tc>
        <w:tc>
          <w:tcPr>
            <w:tcW w:w="5169" w:type="dxa"/>
            <w:vMerge/>
            <w:vAlign w:val="center"/>
          </w:tcPr>
          <w:p w14:paraId="54F702D4" w14:textId="77777777" w:rsidR="00EB1435" w:rsidRPr="00E27A83" w:rsidRDefault="00EB1435" w:rsidP="00E27A83">
            <w:pPr>
              <w:rPr>
                <w:rFonts w:cs="Arial"/>
                <w:sz w:val="18"/>
              </w:rPr>
            </w:pPr>
          </w:p>
        </w:tc>
        <w:tc>
          <w:tcPr>
            <w:tcW w:w="2250" w:type="dxa"/>
            <w:vMerge/>
          </w:tcPr>
          <w:p w14:paraId="2334575C" w14:textId="77777777" w:rsidR="00EB1435" w:rsidRPr="00A5536A" w:rsidRDefault="00EB1435" w:rsidP="00E27A83">
            <w:pPr>
              <w:rPr>
                <w:rFonts w:cs="Arial"/>
                <w:sz w:val="18"/>
              </w:rPr>
            </w:pPr>
          </w:p>
        </w:tc>
      </w:tr>
    </w:tbl>
    <w:p w14:paraId="146CBA03" w14:textId="77777777" w:rsidR="00E27A83" w:rsidRDefault="00E27A83" w:rsidP="00E27A83">
      <w:pPr>
        <w:pStyle w:val="VelocityScript"/>
      </w:pPr>
    </w:p>
    <w:p w14:paraId="2A28CBD3" w14:textId="77777777" w:rsidR="001314A3" w:rsidRDefault="001314A3" w:rsidP="001314A3">
      <w:pPr>
        <w:pStyle w:val="Heading4"/>
      </w:pPr>
      <w:r>
        <w:t>NFC Command Request - Retail</w:t>
      </w:r>
    </w:p>
    <w:p w14:paraId="7A20231C" w14:textId="77777777" w:rsidR="00BE4BCD" w:rsidRDefault="00BE4BCD" w:rsidP="001F14A5">
      <w:r>
        <w:t>The message that is sent from a vehicle to the NFC Cloud Backend when a retail user requests an NFC command using the in-vehicle HMI.</w:t>
      </w:r>
    </w:p>
    <w:p w14:paraId="3DEFD19F" w14:textId="77777777" w:rsidR="00A5536A" w:rsidRDefault="00A5536A" w:rsidP="00A5536A">
      <w:pPr>
        <w:pStyle w:val="Heading5"/>
      </w:pPr>
      <w:r>
        <w:lastRenderedPageBreak/>
        <w:t>NFC Command Request - Retail – owned signals</w:t>
      </w:r>
    </w:p>
    <w:tbl>
      <w:tblPr>
        <w:tblStyle w:val="TableGrid"/>
        <w:tblW w:w="10165" w:type="dxa"/>
        <w:tblInd w:w="0" w:type="dxa"/>
        <w:tblLook w:val="04A0" w:firstRow="1" w:lastRow="0" w:firstColumn="1" w:lastColumn="0" w:noHBand="0" w:noVBand="1"/>
      </w:tblPr>
      <w:tblGrid>
        <w:gridCol w:w="2746"/>
        <w:gridCol w:w="5169"/>
        <w:gridCol w:w="2250"/>
      </w:tblGrid>
      <w:tr w:rsidR="00EB1435" w:rsidRPr="00F259A8" w14:paraId="65856681" w14:textId="77777777" w:rsidTr="00EB1435">
        <w:tc>
          <w:tcPr>
            <w:tcW w:w="2746" w:type="dxa"/>
            <w:shd w:val="clear" w:color="auto" w:fill="D9D9D9" w:themeFill="background1" w:themeFillShade="D9"/>
            <w:vAlign w:val="bottom"/>
          </w:tcPr>
          <w:p w14:paraId="3449A2B2" w14:textId="77777777" w:rsidR="00EB1435" w:rsidRPr="00F259A8" w:rsidRDefault="00EB1435" w:rsidP="00E27A83">
            <w:pPr>
              <w:rPr>
                <w:rFonts w:cs="Arial"/>
                <w:b/>
                <w:color w:val="000000"/>
              </w:rPr>
            </w:pPr>
            <w:r>
              <w:rPr>
                <w:rFonts w:cs="Arial"/>
                <w:b/>
                <w:color w:val="000000"/>
              </w:rPr>
              <w:t>Signal</w:t>
            </w:r>
          </w:p>
        </w:tc>
        <w:tc>
          <w:tcPr>
            <w:tcW w:w="5169" w:type="dxa"/>
            <w:shd w:val="clear" w:color="auto" w:fill="D9D9D9" w:themeFill="background1" w:themeFillShade="D9"/>
            <w:vAlign w:val="bottom"/>
          </w:tcPr>
          <w:p w14:paraId="07F349A7" w14:textId="77777777" w:rsidR="00EB1435" w:rsidRPr="00F259A8" w:rsidRDefault="00EB1435" w:rsidP="00E27A83">
            <w:pPr>
              <w:rPr>
                <w:b/>
              </w:rPr>
            </w:pPr>
            <w:r>
              <w:rPr>
                <w:b/>
              </w:rPr>
              <w:t>Description</w:t>
            </w:r>
          </w:p>
        </w:tc>
        <w:tc>
          <w:tcPr>
            <w:tcW w:w="2250" w:type="dxa"/>
            <w:shd w:val="clear" w:color="auto" w:fill="D9D9D9" w:themeFill="background1" w:themeFillShade="D9"/>
          </w:tcPr>
          <w:p w14:paraId="1B5D4DFB" w14:textId="77777777" w:rsidR="00EB1435" w:rsidRDefault="00EB1435" w:rsidP="00E27A83">
            <w:pPr>
              <w:rPr>
                <w:b/>
              </w:rPr>
            </w:pPr>
            <w:r>
              <w:rPr>
                <w:b/>
              </w:rPr>
              <w:t>Type (encoding)</w:t>
            </w:r>
          </w:p>
        </w:tc>
      </w:tr>
      <w:tr w:rsidR="00EB1435" w:rsidRPr="00761226" w14:paraId="1781E172" w14:textId="77777777" w:rsidTr="00EB1435">
        <w:trPr>
          <w:trHeight w:val="319"/>
        </w:trPr>
        <w:tc>
          <w:tcPr>
            <w:tcW w:w="2746" w:type="dxa"/>
            <w:vMerge w:val="restart"/>
            <w:shd w:val="clear" w:color="auto" w:fill="D9D9D9" w:themeFill="background1" w:themeFillShade="D9"/>
            <w:vAlign w:val="center"/>
          </w:tcPr>
          <w:p w14:paraId="49BA5847" w14:textId="77777777" w:rsidR="00EB1435" w:rsidRPr="00A5536A" w:rsidRDefault="00EB1435" w:rsidP="00E27A83">
            <w:r w:rsidRPr="00A5536A">
              <w:t>Local ID</w:t>
            </w:r>
          </w:p>
        </w:tc>
        <w:tc>
          <w:tcPr>
            <w:tcW w:w="5169" w:type="dxa"/>
            <w:vMerge w:val="restart"/>
            <w:vAlign w:val="center"/>
          </w:tcPr>
          <w:p w14:paraId="0CD96779" w14:textId="77777777" w:rsidR="00EB1435" w:rsidRPr="00761226" w:rsidRDefault="00EB1435" w:rsidP="00E27A83">
            <w:pPr>
              <w:rPr>
                <w:rFonts w:cs="Arial"/>
              </w:rPr>
            </w:pPr>
            <w:r w:rsidRPr="00E27A83">
              <w:rPr>
                <w:rFonts w:cs="Arial"/>
                <w:sz w:val="18"/>
              </w:rPr>
              <w:t xml:space="preserve">Vehicle to NFC Device pairing ID that is generated by the vehicle at the time of a Retail NFC Device Add request. It is maintained until either the request is completed, rejected, or timed out. </w:t>
            </w:r>
          </w:p>
          <w:p w14:paraId="0B6351F8" w14:textId="77777777" w:rsidR="00EB1435" w:rsidRPr="00761226" w:rsidRDefault="00EB1435" w:rsidP="00E27A83">
            <w:pPr>
              <w:rPr>
                <w:rFonts w:cs="Arial"/>
              </w:rPr>
            </w:pPr>
          </w:p>
        </w:tc>
        <w:tc>
          <w:tcPr>
            <w:tcW w:w="2250" w:type="dxa"/>
            <w:vMerge w:val="restart"/>
          </w:tcPr>
          <w:p w14:paraId="7C4C55BB" w14:textId="77777777" w:rsidR="00EB1435" w:rsidRDefault="00EB1435" w:rsidP="00A5536A">
            <w:pPr>
              <w:rPr>
                <w:rFonts w:cs="Arial"/>
                <w:sz w:val="18"/>
              </w:rPr>
            </w:pPr>
            <w:r w:rsidRPr="00A5536A">
              <w:rPr>
                <w:rFonts w:cs="Arial"/>
                <w:sz w:val="18"/>
              </w:rPr>
              <w:t>Local ID</w:t>
            </w:r>
          </w:p>
        </w:tc>
      </w:tr>
      <w:tr w:rsidR="00EB1435" w:rsidRPr="00761226" w14:paraId="67F872AA" w14:textId="77777777" w:rsidTr="00EB1435">
        <w:trPr>
          <w:trHeight w:val="319"/>
        </w:trPr>
        <w:tc>
          <w:tcPr>
            <w:tcW w:w="2746" w:type="dxa"/>
            <w:vMerge w:val="restart"/>
            <w:shd w:val="clear" w:color="auto" w:fill="D9D9D9" w:themeFill="background1" w:themeFillShade="D9"/>
            <w:vAlign w:val="center"/>
          </w:tcPr>
          <w:p w14:paraId="6CB2854A" w14:textId="77777777" w:rsidR="00EB1435" w:rsidRPr="00A5536A" w:rsidRDefault="00EB1435" w:rsidP="00E27A83">
            <w:r w:rsidRPr="00A5536A">
              <w:t>VIN</w:t>
            </w:r>
          </w:p>
        </w:tc>
        <w:tc>
          <w:tcPr>
            <w:tcW w:w="5169" w:type="dxa"/>
            <w:vMerge w:val="restart"/>
            <w:vAlign w:val="center"/>
          </w:tcPr>
          <w:p w14:paraId="17B04E8A" w14:textId="77777777" w:rsidR="00EB1435" w:rsidRPr="00761226" w:rsidRDefault="00EB1435" w:rsidP="00E27A83">
            <w:pPr>
              <w:rPr>
                <w:rFonts w:cs="Arial"/>
              </w:rPr>
            </w:pPr>
            <w:r w:rsidRPr="00E27A83">
              <w:rPr>
                <w:rFonts w:cs="Arial"/>
                <w:sz w:val="18"/>
              </w:rPr>
              <w:t>The vehicle identification number of the target vehicle</w:t>
            </w:r>
          </w:p>
          <w:p w14:paraId="61C1B1EA" w14:textId="77777777" w:rsidR="00EB1435" w:rsidRPr="00761226" w:rsidRDefault="00EB1435" w:rsidP="00E27A83">
            <w:pPr>
              <w:rPr>
                <w:rFonts w:cs="Arial"/>
              </w:rPr>
            </w:pPr>
          </w:p>
        </w:tc>
        <w:tc>
          <w:tcPr>
            <w:tcW w:w="2250" w:type="dxa"/>
            <w:vMerge w:val="restart"/>
          </w:tcPr>
          <w:p w14:paraId="5ED3372C" w14:textId="77777777" w:rsidR="00EB1435" w:rsidRDefault="00EB1435" w:rsidP="00A5536A">
            <w:pPr>
              <w:rPr>
                <w:rFonts w:cs="Arial"/>
                <w:sz w:val="18"/>
              </w:rPr>
            </w:pPr>
            <w:r w:rsidRPr="00A5536A">
              <w:rPr>
                <w:rFonts w:cs="Arial"/>
                <w:sz w:val="18"/>
              </w:rPr>
              <w:t>VIN</w:t>
            </w:r>
          </w:p>
        </w:tc>
      </w:tr>
      <w:tr w:rsidR="00EB1435" w:rsidRPr="00761226" w14:paraId="27D60B0C" w14:textId="77777777" w:rsidTr="00EB1435">
        <w:trPr>
          <w:trHeight w:val="319"/>
        </w:trPr>
        <w:tc>
          <w:tcPr>
            <w:tcW w:w="2746" w:type="dxa"/>
            <w:vMerge w:val="restart"/>
            <w:shd w:val="clear" w:color="auto" w:fill="D9D9D9" w:themeFill="background1" w:themeFillShade="D9"/>
            <w:vAlign w:val="center"/>
          </w:tcPr>
          <w:p w14:paraId="4153E23D" w14:textId="77777777" w:rsidR="00EB1435" w:rsidRPr="00A5536A" w:rsidRDefault="00EB1435" w:rsidP="00E27A83">
            <w:r w:rsidRPr="00A5536A">
              <w:t>FESN</w:t>
            </w:r>
          </w:p>
        </w:tc>
        <w:tc>
          <w:tcPr>
            <w:tcW w:w="5169" w:type="dxa"/>
            <w:vMerge w:val="restart"/>
            <w:vAlign w:val="center"/>
          </w:tcPr>
          <w:p w14:paraId="4A1B0903" w14:textId="77777777" w:rsidR="00EB1435" w:rsidRPr="00761226" w:rsidRDefault="00EB1435" w:rsidP="00E27A83">
            <w:pPr>
              <w:rPr>
                <w:rFonts w:cs="Arial"/>
              </w:rPr>
            </w:pPr>
            <w:r w:rsidRPr="00E27A83">
              <w:rPr>
                <w:rFonts w:cs="Arial"/>
                <w:sz w:val="18"/>
              </w:rPr>
              <w:t xml:space="preserve">The Ford Electronic Serial Number for the NFC Card/Device either being added or deleted. </w:t>
            </w:r>
          </w:p>
          <w:p w14:paraId="0A35A38A" w14:textId="77777777" w:rsidR="00EB1435" w:rsidRPr="00761226" w:rsidRDefault="00EB1435" w:rsidP="00E27A83">
            <w:pPr>
              <w:rPr>
                <w:rFonts w:cs="Arial"/>
              </w:rPr>
            </w:pPr>
          </w:p>
        </w:tc>
        <w:tc>
          <w:tcPr>
            <w:tcW w:w="2250" w:type="dxa"/>
            <w:vMerge w:val="restart"/>
          </w:tcPr>
          <w:p w14:paraId="46CFAABE" w14:textId="77777777" w:rsidR="00EB1435" w:rsidRDefault="00EB1435" w:rsidP="00A5536A">
            <w:pPr>
              <w:rPr>
                <w:rFonts w:cs="Arial"/>
                <w:sz w:val="18"/>
              </w:rPr>
            </w:pPr>
            <w:r w:rsidRPr="00A5536A">
              <w:rPr>
                <w:rFonts w:cs="Arial"/>
                <w:sz w:val="18"/>
              </w:rPr>
              <w:t>FESN</w:t>
            </w:r>
          </w:p>
        </w:tc>
      </w:tr>
      <w:tr w:rsidR="00EB1435" w:rsidRPr="00761226" w14:paraId="34C154DC" w14:textId="77777777" w:rsidTr="00EB1435">
        <w:trPr>
          <w:trHeight w:val="319"/>
        </w:trPr>
        <w:tc>
          <w:tcPr>
            <w:tcW w:w="2746" w:type="dxa"/>
            <w:vMerge w:val="restart"/>
            <w:shd w:val="clear" w:color="auto" w:fill="D9D9D9" w:themeFill="background1" w:themeFillShade="D9"/>
            <w:vAlign w:val="center"/>
          </w:tcPr>
          <w:p w14:paraId="5972A4E6" w14:textId="77777777" w:rsidR="00EB1435" w:rsidRPr="00A5536A" w:rsidRDefault="00EB1435" w:rsidP="00E27A83">
            <w:r w:rsidRPr="00A5536A">
              <w:t>Command type</w:t>
            </w:r>
          </w:p>
        </w:tc>
        <w:tc>
          <w:tcPr>
            <w:tcW w:w="5169" w:type="dxa"/>
            <w:vMerge w:val="restart"/>
            <w:vAlign w:val="center"/>
          </w:tcPr>
          <w:p w14:paraId="1E2CE7B8" w14:textId="77777777" w:rsidR="00EB1435" w:rsidRPr="00761226" w:rsidRDefault="00EB1435" w:rsidP="00E27A83">
            <w:pPr>
              <w:rPr>
                <w:rFonts w:cs="Arial"/>
              </w:rPr>
            </w:pPr>
            <w:r w:rsidRPr="00E27A83">
              <w:rPr>
                <w:rFonts w:cs="Arial"/>
                <w:sz w:val="18"/>
              </w:rPr>
              <w:t>The add, delete, enable or disable command being requested</w:t>
            </w:r>
          </w:p>
          <w:p w14:paraId="3BC2415B" w14:textId="77777777" w:rsidR="00EB1435" w:rsidRPr="00761226" w:rsidRDefault="00EB1435" w:rsidP="00E27A83">
            <w:pPr>
              <w:rPr>
                <w:rFonts w:cs="Arial"/>
              </w:rPr>
            </w:pPr>
          </w:p>
        </w:tc>
        <w:tc>
          <w:tcPr>
            <w:tcW w:w="2250" w:type="dxa"/>
            <w:vMerge w:val="restart"/>
          </w:tcPr>
          <w:p w14:paraId="26520CC9" w14:textId="77777777" w:rsidR="00EB1435" w:rsidRDefault="00EB1435" w:rsidP="00A5536A">
            <w:pPr>
              <w:rPr>
                <w:rFonts w:cs="Arial"/>
                <w:sz w:val="18"/>
              </w:rPr>
            </w:pPr>
            <w:r w:rsidRPr="00A5536A">
              <w:rPr>
                <w:rFonts w:cs="Arial"/>
                <w:sz w:val="18"/>
              </w:rPr>
              <w:t>NFC Command Type</w:t>
            </w:r>
          </w:p>
        </w:tc>
      </w:tr>
      <w:tr w:rsidR="00EB1435" w:rsidRPr="00761226" w14:paraId="26777E92" w14:textId="77777777" w:rsidTr="00EB1435">
        <w:trPr>
          <w:trHeight w:val="319"/>
        </w:trPr>
        <w:tc>
          <w:tcPr>
            <w:tcW w:w="2746" w:type="dxa"/>
            <w:vMerge w:val="restart"/>
            <w:shd w:val="clear" w:color="auto" w:fill="D9D9D9" w:themeFill="background1" w:themeFillShade="D9"/>
            <w:vAlign w:val="center"/>
          </w:tcPr>
          <w:p w14:paraId="77E14D97" w14:textId="77777777" w:rsidR="00EB1435" w:rsidRPr="00A5536A" w:rsidRDefault="00EB1435" w:rsidP="00E27A83">
            <w:r w:rsidRPr="00A5536A">
              <w:t>Friendly Name</w:t>
            </w:r>
          </w:p>
        </w:tc>
        <w:tc>
          <w:tcPr>
            <w:tcW w:w="5169" w:type="dxa"/>
            <w:vMerge w:val="restart"/>
            <w:vAlign w:val="center"/>
          </w:tcPr>
          <w:p w14:paraId="196A999C" w14:textId="77777777" w:rsidR="00EB1435" w:rsidRPr="00761226" w:rsidRDefault="00EB1435" w:rsidP="00E27A83">
            <w:pPr>
              <w:rPr>
                <w:rFonts w:cs="Arial"/>
              </w:rPr>
            </w:pPr>
            <w:r w:rsidRPr="00E27A83">
              <w:rPr>
                <w:rFonts w:cs="Arial"/>
                <w:sz w:val="18"/>
              </w:rPr>
              <w:t>The user selected name for their NFC Device</w:t>
            </w:r>
          </w:p>
          <w:p w14:paraId="2993C3F9" w14:textId="77777777" w:rsidR="00EB1435" w:rsidRPr="00761226" w:rsidRDefault="00EB1435" w:rsidP="00E27A83">
            <w:pPr>
              <w:rPr>
                <w:rFonts w:cs="Arial"/>
              </w:rPr>
            </w:pPr>
          </w:p>
        </w:tc>
        <w:tc>
          <w:tcPr>
            <w:tcW w:w="2250" w:type="dxa"/>
            <w:vMerge w:val="restart"/>
          </w:tcPr>
          <w:p w14:paraId="24D1FA2E" w14:textId="77777777" w:rsidR="00EB1435" w:rsidRDefault="00EB1435" w:rsidP="00A5536A">
            <w:pPr>
              <w:rPr>
                <w:rFonts w:cs="Arial"/>
                <w:sz w:val="18"/>
              </w:rPr>
            </w:pPr>
            <w:r w:rsidRPr="00A5536A">
              <w:rPr>
                <w:rFonts w:cs="Arial"/>
                <w:sz w:val="18"/>
              </w:rPr>
              <w:t>String</w:t>
            </w:r>
          </w:p>
        </w:tc>
      </w:tr>
      <w:tr w:rsidR="00EB1435" w:rsidRPr="00761226" w14:paraId="7C702440" w14:textId="77777777" w:rsidTr="00EB1435">
        <w:trPr>
          <w:trHeight w:val="319"/>
        </w:trPr>
        <w:tc>
          <w:tcPr>
            <w:tcW w:w="2746" w:type="dxa"/>
            <w:vMerge/>
            <w:shd w:val="clear" w:color="auto" w:fill="D9D9D9" w:themeFill="background1" w:themeFillShade="D9"/>
            <w:vAlign w:val="center"/>
          </w:tcPr>
          <w:p w14:paraId="513F61EF" w14:textId="77777777" w:rsidR="00EB1435" w:rsidRPr="00761226" w:rsidRDefault="00EB1435" w:rsidP="00E27A83">
            <w:pPr>
              <w:pStyle w:val="VelocityScript"/>
            </w:pPr>
          </w:p>
        </w:tc>
        <w:tc>
          <w:tcPr>
            <w:tcW w:w="5169" w:type="dxa"/>
            <w:vMerge/>
            <w:vAlign w:val="center"/>
          </w:tcPr>
          <w:p w14:paraId="079CDED3" w14:textId="77777777" w:rsidR="00EB1435" w:rsidRPr="00E27A83" w:rsidRDefault="00EB1435" w:rsidP="00E27A83">
            <w:pPr>
              <w:rPr>
                <w:rFonts w:cs="Arial"/>
                <w:sz w:val="18"/>
              </w:rPr>
            </w:pPr>
          </w:p>
        </w:tc>
        <w:tc>
          <w:tcPr>
            <w:tcW w:w="2250" w:type="dxa"/>
            <w:vMerge/>
          </w:tcPr>
          <w:p w14:paraId="281D05B1" w14:textId="77777777" w:rsidR="00EB1435" w:rsidRPr="00A5536A" w:rsidRDefault="00EB1435" w:rsidP="00E27A83">
            <w:pPr>
              <w:rPr>
                <w:rFonts w:cs="Arial"/>
                <w:sz w:val="18"/>
              </w:rPr>
            </w:pPr>
          </w:p>
        </w:tc>
      </w:tr>
    </w:tbl>
    <w:p w14:paraId="752B99FE" w14:textId="77777777" w:rsidR="00E27A83" w:rsidRDefault="00E27A83" w:rsidP="00E27A83">
      <w:pPr>
        <w:pStyle w:val="VelocityScript"/>
      </w:pPr>
    </w:p>
    <w:p w14:paraId="24BF9119" w14:textId="77777777" w:rsidR="001314A3" w:rsidRDefault="001314A3" w:rsidP="001314A3">
      <w:pPr>
        <w:pStyle w:val="Heading4"/>
      </w:pPr>
      <w:r>
        <w:t>Modem Deauthorization</w:t>
      </w:r>
    </w:p>
    <w:p w14:paraId="642E2E3E" w14:textId="77777777" w:rsidR="00BE4BCD" w:rsidRDefault="00BE4BCD" w:rsidP="001F14A5">
      <w:r>
        <w:t>We expect this signal to be sent when the vehicle's modem becomes deauthorized for any reason.</w:t>
      </w:r>
    </w:p>
    <w:p w14:paraId="5AB0E946" w14:textId="77777777" w:rsidR="00A5536A" w:rsidRDefault="00A5536A" w:rsidP="00E27A83">
      <w:pPr>
        <w:rPr>
          <w:i/>
        </w:rPr>
      </w:pPr>
    </w:p>
    <w:p w14:paraId="4FF1F9B8" w14:textId="77777777" w:rsidR="00E27A83" w:rsidRPr="00A5536A" w:rsidRDefault="00A5536A" w:rsidP="00E27A83">
      <w:pPr>
        <w:rPr>
          <w:i/>
        </w:rPr>
      </w:pPr>
      <w:r>
        <w:rPr>
          <w:i/>
        </w:rPr>
        <w:t>(This message does not contain any signals.)</w:t>
      </w:r>
    </w:p>
    <w:p w14:paraId="1105F923" w14:textId="77777777" w:rsidR="001314A3" w:rsidRDefault="001314A3" w:rsidP="001314A3">
      <w:pPr>
        <w:pStyle w:val="Heading4"/>
      </w:pPr>
      <w:r>
        <w:t>Driver information message</w:t>
      </w:r>
    </w:p>
    <w:p w14:paraId="2D337FC5" w14:textId="77777777" w:rsidR="00BE4BCD" w:rsidRDefault="00BE4BCD" w:rsidP="001F14A5">
      <w:r>
        <w:t>Message sent from the Body Control System to the Driver Information System that is used for giving NFC Scanning and Starting specific instruction</w:t>
      </w:r>
    </w:p>
    <w:p w14:paraId="2BB96A0E" w14:textId="77777777" w:rsidR="00A5536A" w:rsidRDefault="00A5536A" w:rsidP="00A5536A">
      <w:pPr>
        <w:pStyle w:val="Heading5"/>
      </w:pPr>
      <w:r>
        <w:t>Driver information message – owned signals</w:t>
      </w:r>
    </w:p>
    <w:tbl>
      <w:tblPr>
        <w:tblStyle w:val="TableGrid"/>
        <w:tblW w:w="10165" w:type="dxa"/>
        <w:tblInd w:w="0" w:type="dxa"/>
        <w:tblLook w:val="04A0" w:firstRow="1" w:lastRow="0" w:firstColumn="1" w:lastColumn="0" w:noHBand="0" w:noVBand="1"/>
      </w:tblPr>
      <w:tblGrid>
        <w:gridCol w:w="2746"/>
        <w:gridCol w:w="5169"/>
        <w:gridCol w:w="2250"/>
      </w:tblGrid>
      <w:tr w:rsidR="00EB1435" w:rsidRPr="00F259A8" w14:paraId="4D0E49AF" w14:textId="77777777" w:rsidTr="00EB1435">
        <w:tc>
          <w:tcPr>
            <w:tcW w:w="2746" w:type="dxa"/>
            <w:shd w:val="clear" w:color="auto" w:fill="D9D9D9" w:themeFill="background1" w:themeFillShade="D9"/>
            <w:vAlign w:val="bottom"/>
          </w:tcPr>
          <w:p w14:paraId="03266B7D" w14:textId="77777777" w:rsidR="00EB1435" w:rsidRPr="00F259A8" w:rsidRDefault="00EB1435" w:rsidP="00E27A83">
            <w:pPr>
              <w:rPr>
                <w:rFonts w:cs="Arial"/>
                <w:b/>
                <w:color w:val="000000"/>
              </w:rPr>
            </w:pPr>
            <w:r>
              <w:rPr>
                <w:rFonts w:cs="Arial"/>
                <w:b/>
                <w:color w:val="000000"/>
              </w:rPr>
              <w:t>Signal</w:t>
            </w:r>
          </w:p>
        </w:tc>
        <w:tc>
          <w:tcPr>
            <w:tcW w:w="5169" w:type="dxa"/>
            <w:shd w:val="clear" w:color="auto" w:fill="D9D9D9" w:themeFill="background1" w:themeFillShade="D9"/>
            <w:vAlign w:val="bottom"/>
          </w:tcPr>
          <w:p w14:paraId="73F64A10" w14:textId="77777777" w:rsidR="00EB1435" w:rsidRPr="00F259A8" w:rsidRDefault="00EB1435" w:rsidP="00E27A83">
            <w:pPr>
              <w:rPr>
                <w:b/>
              </w:rPr>
            </w:pPr>
            <w:r>
              <w:rPr>
                <w:b/>
              </w:rPr>
              <w:t>Description</w:t>
            </w:r>
          </w:p>
        </w:tc>
        <w:tc>
          <w:tcPr>
            <w:tcW w:w="2250" w:type="dxa"/>
            <w:shd w:val="clear" w:color="auto" w:fill="D9D9D9" w:themeFill="background1" w:themeFillShade="D9"/>
          </w:tcPr>
          <w:p w14:paraId="4A8435BC" w14:textId="77777777" w:rsidR="00EB1435" w:rsidRDefault="00EB1435" w:rsidP="00E27A83">
            <w:pPr>
              <w:rPr>
                <w:b/>
              </w:rPr>
            </w:pPr>
            <w:r>
              <w:rPr>
                <w:b/>
              </w:rPr>
              <w:t>Type (encoding)</w:t>
            </w:r>
          </w:p>
        </w:tc>
      </w:tr>
      <w:tr w:rsidR="00EB1435" w:rsidRPr="00761226" w14:paraId="0A30673B" w14:textId="77777777" w:rsidTr="00EB1435">
        <w:trPr>
          <w:trHeight w:val="319"/>
        </w:trPr>
        <w:tc>
          <w:tcPr>
            <w:tcW w:w="2746" w:type="dxa"/>
            <w:vMerge w:val="restart"/>
            <w:shd w:val="clear" w:color="auto" w:fill="D9D9D9" w:themeFill="background1" w:themeFillShade="D9"/>
            <w:vAlign w:val="center"/>
          </w:tcPr>
          <w:p w14:paraId="382D96FE" w14:textId="77777777" w:rsidR="00EB1435" w:rsidRPr="00A5536A" w:rsidRDefault="00EB1435" w:rsidP="00E27A83">
            <w:r w:rsidRPr="00A5536A">
              <w:t>Indication</w:t>
            </w:r>
          </w:p>
        </w:tc>
        <w:tc>
          <w:tcPr>
            <w:tcW w:w="5169" w:type="dxa"/>
            <w:vMerge w:val="restart"/>
            <w:vAlign w:val="center"/>
          </w:tcPr>
          <w:p w14:paraId="48064EA3" w14:textId="77777777" w:rsidR="00EB1435" w:rsidRPr="00761226" w:rsidRDefault="00EB1435" w:rsidP="00E27A83">
            <w:pPr>
              <w:rPr>
                <w:rFonts w:cs="Arial"/>
              </w:rPr>
            </w:pPr>
            <w:r w:rsidRPr="00E27A83">
              <w:rPr>
                <w:rFonts w:cs="Arial"/>
                <w:sz w:val="18"/>
              </w:rPr>
              <w:t>Indication to inform the driver whether they need to scan their NFC Device, press the start button or if they're okay to drive. Set to Null for all other conditions</w:t>
            </w:r>
          </w:p>
          <w:p w14:paraId="35039E2E" w14:textId="77777777" w:rsidR="00EB1435" w:rsidRPr="00761226" w:rsidRDefault="00EB1435" w:rsidP="00E27A83">
            <w:pPr>
              <w:rPr>
                <w:rFonts w:cs="Arial"/>
              </w:rPr>
            </w:pPr>
          </w:p>
        </w:tc>
        <w:tc>
          <w:tcPr>
            <w:tcW w:w="2250" w:type="dxa"/>
            <w:vMerge w:val="restart"/>
          </w:tcPr>
          <w:p w14:paraId="66D811D1" w14:textId="77777777" w:rsidR="00EB1435" w:rsidRDefault="00EB1435" w:rsidP="00A5536A">
            <w:pPr>
              <w:rPr>
                <w:rFonts w:cs="Arial"/>
                <w:sz w:val="18"/>
              </w:rPr>
            </w:pPr>
            <w:r w:rsidRPr="00A5536A">
              <w:rPr>
                <w:rFonts w:cs="Arial"/>
                <w:sz w:val="18"/>
              </w:rPr>
              <w:t>Driver info indication</w:t>
            </w:r>
          </w:p>
        </w:tc>
      </w:tr>
      <w:tr w:rsidR="00EB1435" w:rsidRPr="00761226" w14:paraId="3F4BC0AC" w14:textId="77777777" w:rsidTr="00EB1435">
        <w:trPr>
          <w:trHeight w:val="319"/>
        </w:trPr>
        <w:tc>
          <w:tcPr>
            <w:tcW w:w="2746" w:type="dxa"/>
            <w:vMerge/>
            <w:shd w:val="clear" w:color="auto" w:fill="D9D9D9" w:themeFill="background1" w:themeFillShade="D9"/>
            <w:vAlign w:val="center"/>
          </w:tcPr>
          <w:p w14:paraId="7DF4EFE9" w14:textId="77777777" w:rsidR="00EB1435" w:rsidRPr="00761226" w:rsidRDefault="00EB1435" w:rsidP="00E27A83">
            <w:pPr>
              <w:pStyle w:val="VelocityScript"/>
            </w:pPr>
          </w:p>
        </w:tc>
        <w:tc>
          <w:tcPr>
            <w:tcW w:w="5169" w:type="dxa"/>
            <w:vMerge/>
            <w:vAlign w:val="center"/>
          </w:tcPr>
          <w:p w14:paraId="38A4C7AA" w14:textId="77777777" w:rsidR="00EB1435" w:rsidRPr="00E27A83" w:rsidRDefault="00EB1435" w:rsidP="00E27A83">
            <w:pPr>
              <w:rPr>
                <w:rFonts w:cs="Arial"/>
                <w:sz w:val="18"/>
              </w:rPr>
            </w:pPr>
          </w:p>
        </w:tc>
        <w:tc>
          <w:tcPr>
            <w:tcW w:w="2250" w:type="dxa"/>
            <w:vMerge/>
          </w:tcPr>
          <w:p w14:paraId="248C8EB7" w14:textId="77777777" w:rsidR="00EB1435" w:rsidRPr="00A5536A" w:rsidRDefault="00EB1435" w:rsidP="00E27A83">
            <w:pPr>
              <w:rPr>
                <w:rFonts w:cs="Arial"/>
                <w:sz w:val="18"/>
              </w:rPr>
            </w:pPr>
          </w:p>
        </w:tc>
      </w:tr>
    </w:tbl>
    <w:p w14:paraId="582B572E" w14:textId="77777777" w:rsidR="00E27A83" w:rsidRDefault="00E27A83" w:rsidP="00E27A83">
      <w:pPr>
        <w:pStyle w:val="VelocityScript"/>
      </w:pPr>
    </w:p>
    <w:p w14:paraId="11BC719B" w14:textId="77777777" w:rsidR="001314A3" w:rsidRDefault="001314A3" w:rsidP="001314A3">
      <w:pPr>
        <w:pStyle w:val="Heading4"/>
      </w:pPr>
      <w:r>
        <w:t>New Fleet Card Alert</w:t>
      </w:r>
    </w:p>
    <w:p w14:paraId="055EFE63" w14:textId="77777777" w:rsidR="00BE4BCD" w:rsidRDefault="00BE4BCD" w:rsidP="001F14A5">
      <w:r>
        <w:t>This message is sent from the NFC Cloud Backend to the FCS Cloud Backend when a Provisioning Alert message is received from a vehicle. The purpose of the message is to enable the FCS Cloud Backend to create an association between an NFC card and a particular fleet, without implying that that card is paired with any particular vehicle in that fleet.</w:t>
      </w:r>
    </w:p>
    <w:p w14:paraId="2851BC7C" w14:textId="77777777" w:rsidR="00A5536A" w:rsidRDefault="00A5536A" w:rsidP="00A5536A">
      <w:pPr>
        <w:pStyle w:val="Heading5"/>
      </w:pPr>
      <w:r>
        <w:t>New Fleet Card Alert – owned signals</w:t>
      </w:r>
    </w:p>
    <w:tbl>
      <w:tblPr>
        <w:tblStyle w:val="TableGrid"/>
        <w:tblW w:w="10165" w:type="dxa"/>
        <w:tblInd w:w="0" w:type="dxa"/>
        <w:tblLook w:val="04A0" w:firstRow="1" w:lastRow="0" w:firstColumn="1" w:lastColumn="0" w:noHBand="0" w:noVBand="1"/>
      </w:tblPr>
      <w:tblGrid>
        <w:gridCol w:w="2746"/>
        <w:gridCol w:w="5169"/>
        <w:gridCol w:w="2250"/>
      </w:tblGrid>
      <w:tr w:rsidR="00EB1435" w:rsidRPr="00F259A8" w14:paraId="27404899" w14:textId="77777777" w:rsidTr="00EB1435">
        <w:tc>
          <w:tcPr>
            <w:tcW w:w="2746" w:type="dxa"/>
            <w:shd w:val="clear" w:color="auto" w:fill="D9D9D9" w:themeFill="background1" w:themeFillShade="D9"/>
            <w:vAlign w:val="bottom"/>
          </w:tcPr>
          <w:p w14:paraId="62B8B471" w14:textId="77777777" w:rsidR="00EB1435" w:rsidRPr="00F259A8" w:rsidRDefault="00EB1435" w:rsidP="00E27A83">
            <w:pPr>
              <w:rPr>
                <w:rFonts w:cs="Arial"/>
                <w:b/>
                <w:color w:val="000000"/>
              </w:rPr>
            </w:pPr>
            <w:r>
              <w:rPr>
                <w:rFonts w:cs="Arial"/>
                <w:b/>
                <w:color w:val="000000"/>
              </w:rPr>
              <w:t>Signal</w:t>
            </w:r>
          </w:p>
        </w:tc>
        <w:tc>
          <w:tcPr>
            <w:tcW w:w="5169" w:type="dxa"/>
            <w:shd w:val="clear" w:color="auto" w:fill="D9D9D9" w:themeFill="background1" w:themeFillShade="D9"/>
            <w:vAlign w:val="bottom"/>
          </w:tcPr>
          <w:p w14:paraId="62EF3342" w14:textId="77777777" w:rsidR="00EB1435" w:rsidRPr="00F259A8" w:rsidRDefault="00EB1435" w:rsidP="00E27A83">
            <w:pPr>
              <w:rPr>
                <w:b/>
              </w:rPr>
            </w:pPr>
            <w:r>
              <w:rPr>
                <w:b/>
              </w:rPr>
              <w:t>Description</w:t>
            </w:r>
          </w:p>
        </w:tc>
        <w:tc>
          <w:tcPr>
            <w:tcW w:w="2250" w:type="dxa"/>
            <w:shd w:val="clear" w:color="auto" w:fill="D9D9D9" w:themeFill="background1" w:themeFillShade="D9"/>
          </w:tcPr>
          <w:p w14:paraId="0D8E4D83" w14:textId="77777777" w:rsidR="00EB1435" w:rsidRDefault="00EB1435" w:rsidP="00E27A83">
            <w:pPr>
              <w:rPr>
                <w:b/>
              </w:rPr>
            </w:pPr>
            <w:r>
              <w:rPr>
                <w:b/>
              </w:rPr>
              <w:t>Type (encoding)</w:t>
            </w:r>
          </w:p>
        </w:tc>
      </w:tr>
      <w:tr w:rsidR="00EB1435" w:rsidRPr="00761226" w14:paraId="289DA293" w14:textId="77777777" w:rsidTr="00EB1435">
        <w:trPr>
          <w:trHeight w:val="319"/>
        </w:trPr>
        <w:tc>
          <w:tcPr>
            <w:tcW w:w="2746" w:type="dxa"/>
            <w:vMerge w:val="restart"/>
            <w:shd w:val="clear" w:color="auto" w:fill="D9D9D9" w:themeFill="background1" w:themeFillShade="D9"/>
            <w:vAlign w:val="center"/>
          </w:tcPr>
          <w:p w14:paraId="682DDD49" w14:textId="77777777" w:rsidR="00EB1435" w:rsidRPr="00A5536A" w:rsidRDefault="00EB1435" w:rsidP="00E27A83">
            <w:r w:rsidRPr="00A5536A">
              <w:t>Associated Vehicle</w:t>
            </w:r>
          </w:p>
        </w:tc>
        <w:tc>
          <w:tcPr>
            <w:tcW w:w="5169" w:type="dxa"/>
            <w:vMerge w:val="restart"/>
            <w:vAlign w:val="center"/>
          </w:tcPr>
          <w:p w14:paraId="428F3334" w14:textId="77777777" w:rsidR="00EB1435" w:rsidRPr="00761226" w:rsidRDefault="00EB1435" w:rsidP="00E27A83">
            <w:pPr>
              <w:rPr>
                <w:rFonts w:cs="Arial"/>
              </w:rPr>
            </w:pPr>
            <w:r w:rsidRPr="00E27A83">
              <w:rPr>
                <w:rFonts w:cs="Arial"/>
                <w:sz w:val="18"/>
              </w:rPr>
              <w:t>The vehicle that the NFC card in question was shipped with. Because this alert is used to create associations between fleets and cards, NOT between vehicles and cards, this vehicle probably does NOT have a pairing with the NFC card in question, but the NFC card is physically shipped with the vehicle as its unpaired card.</w:t>
            </w:r>
          </w:p>
          <w:p w14:paraId="0AAC2B22" w14:textId="77777777" w:rsidR="00EB1435" w:rsidRPr="00761226" w:rsidRDefault="00EB1435" w:rsidP="00E27A83">
            <w:pPr>
              <w:rPr>
                <w:rFonts w:cs="Arial"/>
              </w:rPr>
            </w:pPr>
          </w:p>
        </w:tc>
        <w:tc>
          <w:tcPr>
            <w:tcW w:w="2250" w:type="dxa"/>
            <w:vMerge w:val="restart"/>
          </w:tcPr>
          <w:p w14:paraId="09FF77A5" w14:textId="77777777" w:rsidR="00EB1435" w:rsidRDefault="00EB1435" w:rsidP="00A5536A">
            <w:pPr>
              <w:rPr>
                <w:rFonts w:cs="Arial"/>
                <w:sz w:val="18"/>
              </w:rPr>
            </w:pPr>
            <w:r w:rsidRPr="00A5536A">
              <w:rPr>
                <w:rFonts w:cs="Arial"/>
                <w:sz w:val="18"/>
              </w:rPr>
              <w:t>VIN</w:t>
            </w:r>
          </w:p>
        </w:tc>
      </w:tr>
      <w:tr w:rsidR="00EB1435" w:rsidRPr="00761226" w14:paraId="5391115C" w14:textId="77777777" w:rsidTr="00EB1435">
        <w:trPr>
          <w:trHeight w:val="319"/>
        </w:trPr>
        <w:tc>
          <w:tcPr>
            <w:tcW w:w="2746" w:type="dxa"/>
            <w:vMerge w:val="restart"/>
            <w:shd w:val="clear" w:color="auto" w:fill="D9D9D9" w:themeFill="background1" w:themeFillShade="D9"/>
            <w:vAlign w:val="center"/>
          </w:tcPr>
          <w:p w14:paraId="4272ACA1" w14:textId="77777777" w:rsidR="00EB1435" w:rsidRPr="00A5536A" w:rsidRDefault="00EB1435" w:rsidP="00E27A83">
            <w:r w:rsidRPr="00A5536A">
              <w:t>NFC Card</w:t>
            </w:r>
          </w:p>
        </w:tc>
        <w:tc>
          <w:tcPr>
            <w:tcW w:w="5169" w:type="dxa"/>
            <w:vMerge w:val="restart"/>
            <w:vAlign w:val="center"/>
          </w:tcPr>
          <w:p w14:paraId="4455846A" w14:textId="77777777" w:rsidR="00EB1435" w:rsidRPr="00761226" w:rsidRDefault="00EB1435" w:rsidP="00E27A83">
            <w:pPr>
              <w:rPr>
                <w:rFonts w:cs="Arial"/>
              </w:rPr>
            </w:pPr>
            <w:r w:rsidRPr="00E27A83">
              <w:rPr>
                <w:rFonts w:cs="Arial"/>
                <w:sz w:val="18"/>
              </w:rPr>
              <w:t>The NFC card that should be associated with the fleet that the "Associated Vehicle" is enrolled in. Note that this NFC card is not paired with the "Associated Vehicle" - the card is being delivered as an unpaired card, but is physically shipped with the "Associated Vehicle".</w:t>
            </w:r>
          </w:p>
          <w:p w14:paraId="1FC5ADE0" w14:textId="77777777" w:rsidR="00EB1435" w:rsidRPr="00761226" w:rsidRDefault="00EB1435" w:rsidP="00E27A83">
            <w:pPr>
              <w:rPr>
                <w:rFonts w:cs="Arial"/>
              </w:rPr>
            </w:pPr>
          </w:p>
        </w:tc>
        <w:tc>
          <w:tcPr>
            <w:tcW w:w="2250" w:type="dxa"/>
            <w:vMerge w:val="restart"/>
          </w:tcPr>
          <w:p w14:paraId="7DAC3C45" w14:textId="77777777" w:rsidR="00EB1435" w:rsidRDefault="00EB1435" w:rsidP="00A5536A">
            <w:pPr>
              <w:rPr>
                <w:rFonts w:cs="Arial"/>
                <w:sz w:val="18"/>
              </w:rPr>
            </w:pPr>
            <w:r w:rsidRPr="00A5536A">
              <w:rPr>
                <w:rFonts w:cs="Arial"/>
                <w:sz w:val="18"/>
              </w:rPr>
              <w:t>FESN</w:t>
            </w:r>
          </w:p>
        </w:tc>
      </w:tr>
      <w:tr w:rsidR="00EB1435" w:rsidRPr="00761226" w14:paraId="11FF8B96" w14:textId="77777777" w:rsidTr="00EB1435">
        <w:trPr>
          <w:trHeight w:val="319"/>
        </w:trPr>
        <w:tc>
          <w:tcPr>
            <w:tcW w:w="2746" w:type="dxa"/>
            <w:vMerge/>
            <w:shd w:val="clear" w:color="auto" w:fill="D9D9D9" w:themeFill="background1" w:themeFillShade="D9"/>
            <w:vAlign w:val="center"/>
          </w:tcPr>
          <w:p w14:paraId="7F53DEA5" w14:textId="77777777" w:rsidR="00EB1435" w:rsidRPr="00761226" w:rsidRDefault="00EB1435" w:rsidP="00E27A83">
            <w:pPr>
              <w:pStyle w:val="VelocityScript"/>
            </w:pPr>
          </w:p>
        </w:tc>
        <w:tc>
          <w:tcPr>
            <w:tcW w:w="5169" w:type="dxa"/>
            <w:vMerge/>
            <w:vAlign w:val="center"/>
          </w:tcPr>
          <w:p w14:paraId="4F91532E" w14:textId="77777777" w:rsidR="00EB1435" w:rsidRPr="00E27A83" w:rsidRDefault="00EB1435" w:rsidP="00E27A83">
            <w:pPr>
              <w:rPr>
                <w:rFonts w:cs="Arial"/>
                <w:sz w:val="18"/>
              </w:rPr>
            </w:pPr>
          </w:p>
        </w:tc>
        <w:tc>
          <w:tcPr>
            <w:tcW w:w="2250" w:type="dxa"/>
            <w:vMerge/>
          </w:tcPr>
          <w:p w14:paraId="1530F3A4" w14:textId="77777777" w:rsidR="00EB1435" w:rsidRPr="00A5536A" w:rsidRDefault="00EB1435" w:rsidP="00E27A83">
            <w:pPr>
              <w:rPr>
                <w:rFonts w:cs="Arial"/>
                <w:sz w:val="18"/>
              </w:rPr>
            </w:pPr>
          </w:p>
        </w:tc>
      </w:tr>
    </w:tbl>
    <w:p w14:paraId="139AA507" w14:textId="77777777" w:rsidR="00E27A83" w:rsidRDefault="00E27A83" w:rsidP="00E27A83">
      <w:pPr>
        <w:pStyle w:val="VelocityScript"/>
      </w:pPr>
    </w:p>
    <w:p w14:paraId="1EFD5F61" w14:textId="77777777" w:rsidR="001314A3" w:rsidRDefault="001314A3" w:rsidP="001314A3">
      <w:pPr>
        <w:pStyle w:val="Heading4"/>
      </w:pPr>
      <w:r>
        <w:lastRenderedPageBreak/>
        <w:t>Mobile App Approval Response</w:t>
      </w:r>
    </w:p>
    <w:p w14:paraId="7940C9E7" w14:textId="77777777" w:rsidR="00BE4BCD" w:rsidRDefault="00BE4BCD" w:rsidP="001F14A5">
      <w:r>
        <w:t xml:space="preserve">The message sent by the Mobile App that contains the user's decision on a specific approval request. </w:t>
      </w:r>
    </w:p>
    <w:p w14:paraId="458E8F90" w14:textId="77777777" w:rsidR="00A5536A" w:rsidRDefault="00A5536A" w:rsidP="00A5536A">
      <w:pPr>
        <w:pStyle w:val="Heading5"/>
      </w:pPr>
      <w:r>
        <w:t>Mobile App Approval Response – owned signals</w:t>
      </w:r>
    </w:p>
    <w:tbl>
      <w:tblPr>
        <w:tblStyle w:val="TableGrid"/>
        <w:tblW w:w="10165" w:type="dxa"/>
        <w:tblInd w:w="0" w:type="dxa"/>
        <w:tblLook w:val="04A0" w:firstRow="1" w:lastRow="0" w:firstColumn="1" w:lastColumn="0" w:noHBand="0" w:noVBand="1"/>
      </w:tblPr>
      <w:tblGrid>
        <w:gridCol w:w="2746"/>
        <w:gridCol w:w="5169"/>
        <w:gridCol w:w="2250"/>
      </w:tblGrid>
      <w:tr w:rsidR="00EB1435" w:rsidRPr="00F259A8" w14:paraId="6D66011A" w14:textId="77777777" w:rsidTr="00EB1435">
        <w:tc>
          <w:tcPr>
            <w:tcW w:w="2746" w:type="dxa"/>
            <w:shd w:val="clear" w:color="auto" w:fill="D9D9D9" w:themeFill="background1" w:themeFillShade="D9"/>
            <w:vAlign w:val="bottom"/>
          </w:tcPr>
          <w:p w14:paraId="09266FD7" w14:textId="77777777" w:rsidR="00EB1435" w:rsidRPr="00F259A8" w:rsidRDefault="00EB1435" w:rsidP="00E27A83">
            <w:pPr>
              <w:rPr>
                <w:rFonts w:cs="Arial"/>
                <w:b/>
                <w:color w:val="000000"/>
              </w:rPr>
            </w:pPr>
            <w:r>
              <w:rPr>
                <w:rFonts w:cs="Arial"/>
                <w:b/>
                <w:color w:val="000000"/>
              </w:rPr>
              <w:t>Signal</w:t>
            </w:r>
          </w:p>
        </w:tc>
        <w:tc>
          <w:tcPr>
            <w:tcW w:w="5169" w:type="dxa"/>
            <w:shd w:val="clear" w:color="auto" w:fill="D9D9D9" w:themeFill="background1" w:themeFillShade="D9"/>
            <w:vAlign w:val="bottom"/>
          </w:tcPr>
          <w:p w14:paraId="229D4D7E" w14:textId="77777777" w:rsidR="00EB1435" w:rsidRPr="00F259A8" w:rsidRDefault="00EB1435" w:rsidP="00E27A83">
            <w:pPr>
              <w:rPr>
                <w:b/>
              </w:rPr>
            </w:pPr>
            <w:r>
              <w:rPr>
                <w:b/>
              </w:rPr>
              <w:t>Description</w:t>
            </w:r>
          </w:p>
        </w:tc>
        <w:tc>
          <w:tcPr>
            <w:tcW w:w="2250" w:type="dxa"/>
            <w:shd w:val="clear" w:color="auto" w:fill="D9D9D9" w:themeFill="background1" w:themeFillShade="D9"/>
          </w:tcPr>
          <w:p w14:paraId="07B2B212" w14:textId="77777777" w:rsidR="00EB1435" w:rsidRDefault="00EB1435" w:rsidP="00E27A83">
            <w:pPr>
              <w:rPr>
                <w:b/>
              </w:rPr>
            </w:pPr>
            <w:r>
              <w:rPr>
                <w:b/>
              </w:rPr>
              <w:t>Type (encoding)</w:t>
            </w:r>
          </w:p>
        </w:tc>
      </w:tr>
      <w:tr w:rsidR="00EB1435" w:rsidRPr="00761226" w14:paraId="2968706C" w14:textId="77777777" w:rsidTr="00EB1435">
        <w:trPr>
          <w:trHeight w:val="319"/>
        </w:trPr>
        <w:tc>
          <w:tcPr>
            <w:tcW w:w="2746" w:type="dxa"/>
            <w:vMerge w:val="restart"/>
            <w:shd w:val="clear" w:color="auto" w:fill="D9D9D9" w:themeFill="background1" w:themeFillShade="D9"/>
            <w:vAlign w:val="center"/>
          </w:tcPr>
          <w:p w14:paraId="7D4534DB" w14:textId="77777777" w:rsidR="00EB1435" w:rsidRPr="00A5536A" w:rsidRDefault="00EB1435" w:rsidP="00E27A83">
            <w:r w:rsidRPr="00A5536A">
              <w:t>Approval Response</w:t>
            </w:r>
          </w:p>
        </w:tc>
        <w:tc>
          <w:tcPr>
            <w:tcW w:w="5169" w:type="dxa"/>
            <w:vMerge w:val="restart"/>
            <w:vAlign w:val="center"/>
          </w:tcPr>
          <w:p w14:paraId="6309C3D8" w14:textId="77777777" w:rsidR="00EB1435" w:rsidRPr="00761226" w:rsidRDefault="00EB1435" w:rsidP="00E27A83">
            <w:pPr>
              <w:rPr>
                <w:rFonts w:cs="Arial"/>
              </w:rPr>
            </w:pPr>
            <w:r w:rsidRPr="00E27A83">
              <w:rPr>
                <w:rFonts w:cs="Arial"/>
                <w:sz w:val="18"/>
              </w:rPr>
              <w:t>The approval response a Retail admin - user authorized to the vehicle's modem - can provide in response to receiving requests for adding or deleting NFC devices from their vehicle</w:t>
            </w:r>
          </w:p>
          <w:p w14:paraId="08AB3347" w14:textId="77777777" w:rsidR="00EB1435" w:rsidRPr="00761226" w:rsidRDefault="00EB1435" w:rsidP="00E27A83">
            <w:pPr>
              <w:rPr>
                <w:rFonts w:cs="Arial"/>
              </w:rPr>
            </w:pPr>
          </w:p>
        </w:tc>
        <w:tc>
          <w:tcPr>
            <w:tcW w:w="2250" w:type="dxa"/>
            <w:vMerge w:val="restart"/>
          </w:tcPr>
          <w:p w14:paraId="2ADADD4C" w14:textId="77777777" w:rsidR="00EB1435" w:rsidRDefault="00EB1435" w:rsidP="00A5536A">
            <w:pPr>
              <w:rPr>
                <w:rFonts w:cs="Arial"/>
                <w:sz w:val="18"/>
              </w:rPr>
            </w:pPr>
            <w:r w:rsidRPr="00A5536A">
              <w:rPr>
                <w:rFonts w:cs="Arial"/>
                <w:sz w:val="18"/>
              </w:rPr>
              <w:t>Retail Owner Approval Status</w:t>
            </w:r>
          </w:p>
        </w:tc>
      </w:tr>
      <w:tr w:rsidR="00EB1435" w:rsidRPr="00761226" w14:paraId="659BCAB7" w14:textId="77777777" w:rsidTr="00EB1435">
        <w:trPr>
          <w:trHeight w:val="319"/>
        </w:trPr>
        <w:tc>
          <w:tcPr>
            <w:tcW w:w="2746" w:type="dxa"/>
            <w:vMerge w:val="restart"/>
            <w:shd w:val="clear" w:color="auto" w:fill="D9D9D9" w:themeFill="background1" w:themeFillShade="D9"/>
            <w:vAlign w:val="center"/>
          </w:tcPr>
          <w:p w14:paraId="26ADA179" w14:textId="77777777" w:rsidR="00EB1435" w:rsidRPr="00A5536A" w:rsidRDefault="00EB1435" w:rsidP="00E27A83">
            <w:r w:rsidRPr="00A5536A">
              <w:t>Payload ID</w:t>
            </w:r>
          </w:p>
        </w:tc>
        <w:tc>
          <w:tcPr>
            <w:tcW w:w="5169" w:type="dxa"/>
            <w:vMerge w:val="restart"/>
            <w:vAlign w:val="center"/>
          </w:tcPr>
          <w:p w14:paraId="6E18684F" w14:textId="77777777" w:rsidR="00EB1435" w:rsidRPr="00761226" w:rsidRDefault="00EB1435" w:rsidP="00E27A83">
            <w:pPr>
              <w:rPr>
                <w:rFonts w:cs="Arial"/>
              </w:rPr>
            </w:pPr>
            <w:r w:rsidRPr="00E27A83">
              <w:rPr>
                <w:rFonts w:cs="Arial"/>
                <w:sz w:val="18"/>
              </w:rPr>
              <w:t xml:space="preserve">The payload ID associated with the specific device that is being either added to or deleted from the vehicle </w:t>
            </w:r>
          </w:p>
          <w:p w14:paraId="3966983C" w14:textId="77777777" w:rsidR="00EB1435" w:rsidRPr="00761226" w:rsidRDefault="00EB1435" w:rsidP="00E27A83">
            <w:pPr>
              <w:rPr>
                <w:rFonts w:cs="Arial"/>
              </w:rPr>
            </w:pPr>
          </w:p>
        </w:tc>
        <w:tc>
          <w:tcPr>
            <w:tcW w:w="2250" w:type="dxa"/>
            <w:vMerge w:val="restart"/>
          </w:tcPr>
          <w:p w14:paraId="2FEB0140" w14:textId="77777777" w:rsidR="00EB1435" w:rsidRDefault="00EB1435" w:rsidP="00A5536A">
            <w:pPr>
              <w:rPr>
                <w:rFonts w:cs="Arial"/>
                <w:sz w:val="18"/>
              </w:rPr>
            </w:pPr>
            <w:r w:rsidRPr="00A5536A">
              <w:rPr>
                <w:rFonts w:cs="Arial"/>
                <w:sz w:val="18"/>
              </w:rPr>
              <w:t>Payload ID</w:t>
            </w:r>
          </w:p>
        </w:tc>
      </w:tr>
      <w:tr w:rsidR="00EB1435" w:rsidRPr="00761226" w14:paraId="108CF4F3" w14:textId="77777777" w:rsidTr="00EB1435">
        <w:trPr>
          <w:trHeight w:val="319"/>
        </w:trPr>
        <w:tc>
          <w:tcPr>
            <w:tcW w:w="2746" w:type="dxa"/>
            <w:vMerge/>
            <w:shd w:val="clear" w:color="auto" w:fill="D9D9D9" w:themeFill="background1" w:themeFillShade="D9"/>
            <w:vAlign w:val="center"/>
          </w:tcPr>
          <w:p w14:paraId="24BCBFD9" w14:textId="77777777" w:rsidR="00EB1435" w:rsidRPr="00761226" w:rsidRDefault="00EB1435" w:rsidP="00E27A83">
            <w:pPr>
              <w:pStyle w:val="VelocityScript"/>
            </w:pPr>
          </w:p>
        </w:tc>
        <w:tc>
          <w:tcPr>
            <w:tcW w:w="5169" w:type="dxa"/>
            <w:vMerge/>
            <w:vAlign w:val="center"/>
          </w:tcPr>
          <w:p w14:paraId="7818BAD9" w14:textId="77777777" w:rsidR="00EB1435" w:rsidRPr="00E27A83" w:rsidRDefault="00EB1435" w:rsidP="00E27A83">
            <w:pPr>
              <w:rPr>
                <w:rFonts w:cs="Arial"/>
                <w:sz w:val="18"/>
              </w:rPr>
            </w:pPr>
          </w:p>
        </w:tc>
        <w:tc>
          <w:tcPr>
            <w:tcW w:w="2250" w:type="dxa"/>
            <w:vMerge/>
          </w:tcPr>
          <w:p w14:paraId="67C520EC" w14:textId="77777777" w:rsidR="00EB1435" w:rsidRPr="00A5536A" w:rsidRDefault="00EB1435" w:rsidP="00E27A83">
            <w:pPr>
              <w:rPr>
                <w:rFonts w:cs="Arial"/>
                <w:sz w:val="18"/>
              </w:rPr>
            </w:pPr>
          </w:p>
        </w:tc>
      </w:tr>
    </w:tbl>
    <w:p w14:paraId="0A9DC162" w14:textId="77777777" w:rsidR="00E27A83" w:rsidRDefault="00E27A83" w:rsidP="00E27A83">
      <w:pPr>
        <w:pStyle w:val="VelocityScript"/>
      </w:pPr>
    </w:p>
    <w:p w14:paraId="61107B6E" w14:textId="77777777" w:rsidR="001314A3" w:rsidRDefault="001314A3" w:rsidP="001314A3">
      <w:pPr>
        <w:pStyle w:val="Heading4"/>
      </w:pPr>
      <w:r>
        <w:t>NFC Command Request - Service</w:t>
      </w:r>
    </w:p>
    <w:p w14:paraId="505C18F4" w14:textId="77777777" w:rsidR="00BE4BCD" w:rsidRDefault="00BE4BCD" w:rsidP="001F14A5">
      <w:r>
        <w:t>The message that is sent from the service tool to the NFC Cloud Backend when a technician requests a command be issued to a vehicle's NFC System.</w:t>
      </w:r>
    </w:p>
    <w:p w14:paraId="78363B5A" w14:textId="77777777" w:rsidR="00A5536A" w:rsidRDefault="00A5536A" w:rsidP="00A5536A">
      <w:pPr>
        <w:pStyle w:val="Heading5"/>
      </w:pPr>
      <w:r>
        <w:t>NFC Command Request - Service – owned signals</w:t>
      </w:r>
    </w:p>
    <w:tbl>
      <w:tblPr>
        <w:tblStyle w:val="TableGrid"/>
        <w:tblW w:w="10165" w:type="dxa"/>
        <w:tblInd w:w="0" w:type="dxa"/>
        <w:tblLook w:val="04A0" w:firstRow="1" w:lastRow="0" w:firstColumn="1" w:lastColumn="0" w:noHBand="0" w:noVBand="1"/>
      </w:tblPr>
      <w:tblGrid>
        <w:gridCol w:w="2746"/>
        <w:gridCol w:w="5169"/>
        <w:gridCol w:w="2250"/>
      </w:tblGrid>
      <w:tr w:rsidR="00EB1435" w:rsidRPr="00F259A8" w14:paraId="166A1468" w14:textId="77777777" w:rsidTr="00EB1435">
        <w:tc>
          <w:tcPr>
            <w:tcW w:w="2746" w:type="dxa"/>
            <w:shd w:val="clear" w:color="auto" w:fill="D9D9D9" w:themeFill="background1" w:themeFillShade="D9"/>
            <w:vAlign w:val="bottom"/>
          </w:tcPr>
          <w:p w14:paraId="538FEF6B" w14:textId="77777777" w:rsidR="00EB1435" w:rsidRPr="00F259A8" w:rsidRDefault="00EB1435" w:rsidP="00E27A83">
            <w:pPr>
              <w:rPr>
                <w:rFonts w:cs="Arial"/>
                <w:b/>
                <w:color w:val="000000"/>
              </w:rPr>
            </w:pPr>
            <w:r>
              <w:rPr>
                <w:rFonts w:cs="Arial"/>
                <w:b/>
                <w:color w:val="000000"/>
              </w:rPr>
              <w:t>Signal</w:t>
            </w:r>
          </w:p>
        </w:tc>
        <w:tc>
          <w:tcPr>
            <w:tcW w:w="5169" w:type="dxa"/>
            <w:shd w:val="clear" w:color="auto" w:fill="D9D9D9" w:themeFill="background1" w:themeFillShade="D9"/>
            <w:vAlign w:val="bottom"/>
          </w:tcPr>
          <w:p w14:paraId="53E0C24C" w14:textId="77777777" w:rsidR="00EB1435" w:rsidRPr="00F259A8" w:rsidRDefault="00EB1435" w:rsidP="00E27A83">
            <w:pPr>
              <w:rPr>
                <w:b/>
              </w:rPr>
            </w:pPr>
            <w:r>
              <w:rPr>
                <w:b/>
              </w:rPr>
              <w:t>Description</w:t>
            </w:r>
          </w:p>
        </w:tc>
        <w:tc>
          <w:tcPr>
            <w:tcW w:w="2250" w:type="dxa"/>
            <w:shd w:val="clear" w:color="auto" w:fill="D9D9D9" w:themeFill="background1" w:themeFillShade="D9"/>
          </w:tcPr>
          <w:p w14:paraId="708AC30F" w14:textId="77777777" w:rsidR="00EB1435" w:rsidRDefault="00EB1435" w:rsidP="00E27A83">
            <w:pPr>
              <w:rPr>
                <w:b/>
              </w:rPr>
            </w:pPr>
            <w:r>
              <w:rPr>
                <w:b/>
              </w:rPr>
              <w:t>Type (encoding)</w:t>
            </w:r>
          </w:p>
        </w:tc>
      </w:tr>
      <w:tr w:rsidR="00EB1435" w:rsidRPr="00761226" w14:paraId="5D5F71A8" w14:textId="77777777" w:rsidTr="00EB1435">
        <w:trPr>
          <w:trHeight w:val="319"/>
        </w:trPr>
        <w:tc>
          <w:tcPr>
            <w:tcW w:w="2746" w:type="dxa"/>
            <w:vMerge w:val="restart"/>
            <w:shd w:val="clear" w:color="auto" w:fill="D9D9D9" w:themeFill="background1" w:themeFillShade="D9"/>
            <w:vAlign w:val="center"/>
          </w:tcPr>
          <w:p w14:paraId="7E9D9A4B" w14:textId="77777777" w:rsidR="00EB1435" w:rsidRPr="00A5536A" w:rsidRDefault="00EB1435" w:rsidP="00E27A83">
            <w:r w:rsidRPr="00A5536A">
              <w:t>Key Type</w:t>
            </w:r>
          </w:p>
        </w:tc>
        <w:tc>
          <w:tcPr>
            <w:tcW w:w="5169" w:type="dxa"/>
            <w:vMerge w:val="restart"/>
            <w:vAlign w:val="center"/>
          </w:tcPr>
          <w:p w14:paraId="7F351824" w14:textId="77777777" w:rsidR="00EB1435" w:rsidRPr="00761226" w:rsidRDefault="00EB1435" w:rsidP="00E27A83">
            <w:pPr>
              <w:rPr>
                <w:rFonts w:cs="Arial"/>
              </w:rPr>
            </w:pPr>
            <w:r w:rsidRPr="00E27A83">
              <w:rPr>
                <w:rFonts w:cs="Arial"/>
                <w:sz w:val="18"/>
              </w:rPr>
              <w:t>To identify whether the NFC Key/Device being selected for Add or Delete is a Factory Key, a Retail Key, or Fleet User Key. N/A for Enable or Disable requests</w:t>
            </w:r>
          </w:p>
          <w:p w14:paraId="32EC28AC" w14:textId="77777777" w:rsidR="00EB1435" w:rsidRPr="00761226" w:rsidRDefault="00EB1435" w:rsidP="00E27A83">
            <w:pPr>
              <w:rPr>
                <w:rFonts w:cs="Arial"/>
              </w:rPr>
            </w:pPr>
          </w:p>
        </w:tc>
        <w:tc>
          <w:tcPr>
            <w:tcW w:w="2250" w:type="dxa"/>
            <w:vMerge w:val="restart"/>
          </w:tcPr>
          <w:p w14:paraId="28E1113F" w14:textId="77777777" w:rsidR="00EB1435" w:rsidRDefault="00EB1435" w:rsidP="00A5536A">
            <w:pPr>
              <w:rPr>
                <w:rFonts w:cs="Arial"/>
                <w:sz w:val="18"/>
              </w:rPr>
            </w:pPr>
            <w:r w:rsidRPr="00A5536A">
              <w:rPr>
                <w:rFonts w:cs="Arial"/>
                <w:sz w:val="18"/>
              </w:rPr>
              <w:t>NFC Key Type</w:t>
            </w:r>
          </w:p>
        </w:tc>
      </w:tr>
      <w:tr w:rsidR="00EB1435" w:rsidRPr="00761226" w14:paraId="1CBB38C8" w14:textId="77777777" w:rsidTr="00EB1435">
        <w:trPr>
          <w:trHeight w:val="319"/>
        </w:trPr>
        <w:tc>
          <w:tcPr>
            <w:tcW w:w="2746" w:type="dxa"/>
            <w:vMerge w:val="restart"/>
            <w:shd w:val="clear" w:color="auto" w:fill="D9D9D9" w:themeFill="background1" w:themeFillShade="D9"/>
            <w:vAlign w:val="center"/>
          </w:tcPr>
          <w:p w14:paraId="319816B8" w14:textId="77777777" w:rsidR="00EB1435" w:rsidRPr="00A5536A" w:rsidRDefault="00EB1435" w:rsidP="00E27A83">
            <w:r w:rsidRPr="00A5536A">
              <w:t>FESN</w:t>
            </w:r>
          </w:p>
        </w:tc>
        <w:tc>
          <w:tcPr>
            <w:tcW w:w="5169" w:type="dxa"/>
            <w:vMerge w:val="restart"/>
            <w:vAlign w:val="center"/>
          </w:tcPr>
          <w:p w14:paraId="32AC5EC5" w14:textId="77777777" w:rsidR="00EB1435" w:rsidRPr="00761226" w:rsidRDefault="00EB1435" w:rsidP="00E27A83">
            <w:pPr>
              <w:rPr>
                <w:rFonts w:cs="Arial"/>
              </w:rPr>
            </w:pPr>
            <w:r w:rsidRPr="00E27A83">
              <w:rPr>
                <w:rFonts w:cs="Arial"/>
                <w:sz w:val="18"/>
              </w:rPr>
              <w:t>The Ford Electronic Serial Number for the NFC Card/Device either being added or deleted. N/A for Enable or Disable requests</w:t>
            </w:r>
          </w:p>
          <w:p w14:paraId="19BC81D0" w14:textId="77777777" w:rsidR="00EB1435" w:rsidRPr="00761226" w:rsidRDefault="00EB1435" w:rsidP="00E27A83">
            <w:pPr>
              <w:rPr>
                <w:rFonts w:cs="Arial"/>
              </w:rPr>
            </w:pPr>
          </w:p>
        </w:tc>
        <w:tc>
          <w:tcPr>
            <w:tcW w:w="2250" w:type="dxa"/>
            <w:vMerge w:val="restart"/>
          </w:tcPr>
          <w:p w14:paraId="6FCCBEA8" w14:textId="77777777" w:rsidR="00EB1435" w:rsidRDefault="00EB1435" w:rsidP="00A5536A">
            <w:pPr>
              <w:rPr>
                <w:rFonts w:cs="Arial"/>
                <w:sz w:val="18"/>
              </w:rPr>
            </w:pPr>
            <w:r w:rsidRPr="00A5536A">
              <w:rPr>
                <w:rFonts w:cs="Arial"/>
                <w:sz w:val="18"/>
              </w:rPr>
              <w:t>FESN</w:t>
            </w:r>
          </w:p>
        </w:tc>
      </w:tr>
      <w:tr w:rsidR="00EB1435" w:rsidRPr="00761226" w14:paraId="7342A1FF" w14:textId="77777777" w:rsidTr="00EB1435">
        <w:trPr>
          <w:trHeight w:val="319"/>
        </w:trPr>
        <w:tc>
          <w:tcPr>
            <w:tcW w:w="2746" w:type="dxa"/>
            <w:vMerge w:val="restart"/>
            <w:shd w:val="clear" w:color="auto" w:fill="D9D9D9" w:themeFill="background1" w:themeFillShade="D9"/>
            <w:vAlign w:val="center"/>
          </w:tcPr>
          <w:p w14:paraId="557E0CF9" w14:textId="77777777" w:rsidR="00EB1435" w:rsidRPr="00A5536A" w:rsidRDefault="00EB1435" w:rsidP="00E27A83">
            <w:r w:rsidRPr="00A5536A">
              <w:t>Friendly Name</w:t>
            </w:r>
          </w:p>
        </w:tc>
        <w:tc>
          <w:tcPr>
            <w:tcW w:w="5169" w:type="dxa"/>
            <w:vMerge w:val="restart"/>
            <w:vAlign w:val="center"/>
          </w:tcPr>
          <w:p w14:paraId="5FC48EC3" w14:textId="77777777" w:rsidR="00EB1435" w:rsidRPr="00761226" w:rsidRDefault="00EB1435" w:rsidP="00E27A83">
            <w:pPr>
              <w:rPr>
                <w:rFonts w:cs="Arial"/>
              </w:rPr>
            </w:pPr>
            <w:r w:rsidRPr="00E27A83">
              <w:rPr>
                <w:rFonts w:cs="Arial"/>
                <w:sz w:val="18"/>
              </w:rPr>
              <w:t>The User friendly name of the NFC Card/Device either being added or deleted. N/A for Enable or Disable requests</w:t>
            </w:r>
          </w:p>
          <w:p w14:paraId="12A5B4AC" w14:textId="77777777" w:rsidR="00EB1435" w:rsidRPr="00761226" w:rsidRDefault="00EB1435" w:rsidP="00E27A83">
            <w:pPr>
              <w:rPr>
                <w:rFonts w:cs="Arial"/>
              </w:rPr>
            </w:pPr>
          </w:p>
        </w:tc>
        <w:tc>
          <w:tcPr>
            <w:tcW w:w="2250" w:type="dxa"/>
            <w:vMerge w:val="restart"/>
          </w:tcPr>
          <w:p w14:paraId="7A10D830" w14:textId="77777777" w:rsidR="00EB1435" w:rsidRDefault="00EB1435" w:rsidP="00A5536A">
            <w:pPr>
              <w:rPr>
                <w:rFonts w:cs="Arial"/>
                <w:sz w:val="18"/>
              </w:rPr>
            </w:pPr>
            <w:r w:rsidRPr="00A5536A">
              <w:rPr>
                <w:rFonts w:cs="Arial"/>
                <w:sz w:val="18"/>
              </w:rPr>
              <w:t>String</w:t>
            </w:r>
          </w:p>
        </w:tc>
      </w:tr>
      <w:tr w:rsidR="00EB1435" w:rsidRPr="00761226" w14:paraId="294DF0F3" w14:textId="77777777" w:rsidTr="00EB1435">
        <w:trPr>
          <w:trHeight w:val="319"/>
        </w:trPr>
        <w:tc>
          <w:tcPr>
            <w:tcW w:w="2746" w:type="dxa"/>
            <w:vMerge w:val="restart"/>
            <w:shd w:val="clear" w:color="auto" w:fill="D9D9D9" w:themeFill="background1" w:themeFillShade="D9"/>
            <w:vAlign w:val="center"/>
          </w:tcPr>
          <w:p w14:paraId="5E4D9784" w14:textId="77777777" w:rsidR="00EB1435" w:rsidRPr="00A5536A" w:rsidRDefault="00EB1435" w:rsidP="00E27A83">
            <w:r w:rsidRPr="00A5536A">
              <w:t>Command type</w:t>
            </w:r>
          </w:p>
        </w:tc>
        <w:tc>
          <w:tcPr>
            <w:tcW w:w="5169" w:type="dxa"/>
            <w:vMerge w:val="restart"/>
            <w:vAlign w:val="center"/>
          </w:tcPr>
          <w:p w14:paraId="61BA81BC" w14:textId="77777777" w:rsidR="00EB1435" w:rsidRPr="00761226" w:rsidRDefault="00EB1435" w:rsidP="00E27A83">
            <w:pPr>
              <w:rPr>
                <w:rFonts w:cs="Arial"/>
              </w:rPr>
            </w:pPr>
            <w:r w:rsidRPr="00E27A83">
              <w:rPr>
                <w:rFonts w:cs="Arial"/>
                <w:sz w:val="18"/>
              </w:rPr>
              <w:t>The specific type of action being requested: Adding a Key, Deleting a Key, Disabling NFC feature on target module, Enabling NFC Feature on target module</w:t>
            </w:r>
          </w:p>
          <w:p w14:paraId="4B1000E2" w14:textId="77777777" w:rsidR="00EB1435" w:rsidRPr="00761226" w:rsidRDefault="00EB1435" w:rsidP="00E27A83">
            <w:pPr>
              <w:rPr>
                <w:rFonts w:cs="Arial"/>
              </w:rPr>
            </w:pPr>
          </w:p>
        </w:tc>
        <w:tc>
          <w:tcPr>
            <w:tcW w:w="2250" w:type="dxa"/>
            <w:vMerge w:val="restart"/>
          </w:tcPr>
          <w:p w14:paraId="3FFEB40B" w14:textId="77777777" w:rsidR="00EB1435" w:rsidRDefault="00EB1435" w:rsidP="00A5536A">
            <w:pPr>
              <w:rPr>
                <w:rFonts w:cs="Arial"/>
                <w:sz w:val="18"/>
              </w:rPr>
            </w:pPr>
            <w:r w:rsidRPr="00A5536A">
              <w:rPr>
                <w:rFonts w:cs="Arial"/>
                <w:sz w:val="18"/>
              </w:rPr>
              <w:t>NFC Command Type</w:t>
            </w:r>
          </w:p>
        </w:tc>
      </w:tr>
      <w:tr w:rsidR="00EB1435" w:rsidRPr="00761226" w14:paraId="7D24C6BF" w14:textId="77777777" w:rsidTr="00EB1435">
        <w:trPr>
          <w:trHeight w:val="319"/>
        </w:trPr>
        <w:tc>
          <w:tcPr>
            <w:tcW w:w="2746" w:type="dxa"/>
            <w:vMerge w:val="restart"/>
            <w:shd w:val="clear" w:color="auto" w:fill="D9D9D9" w:themeFill="background1" w:themeFillShade="D9"/>
            <w:vAlign w:val="center"/>
          </w:tcPr>
          <w:p w14:paraId="2E2163C9" w14:textId="77777777" w:rsidR="00EB1435" w:rsidRPr="00A5536A" w:rsidRDefault="00EB1435" w:rsidP="00E27A83">
            <w:r w:rsidRPr="00A5536A">
              <w:t>VIN</w:t>
            </w:r>
          </w:p>
        </w:tc>
        <w:tc>
          <w:tcPr>
            <w:tcW w:w="5169" w:type="dxa"/>
            <w:vMerge w:val="restart"/>
            <w:vAlign w:val="center"/>
          </w:tcPr>
          <w:p w14:paraId="51FDD0C3" w14:textId="77777777" w:rsidR="00EB1435" w:rsidRPr="00761226" w:rsidRDefault="00EB1435" w:rsidP="00E27A83">
            <w:pPr>
              <w:rPr>
                <w:rFonts w:cs="Arial"/>
              </w:rPr>
            </w:pPr>
            <w:r w:rsidRPr="00E27A83">
              <w:rPr>
                <w:rFonts w:cs="Arial"/>
                <w:sz w:val="18"/>
              </w:rPr>
              <w:t>The Vehicle Identification Number of the vehicle the selected command is being requested for</w:t>
            </w:r>
          </w:p>
          <w:p w14:paraId="113EB244" w14:textId="77777777" w:rsidR="00EB1435" w:rsidRPr="00761226" w:rsidRDefault="00EB1435" w:rsidP="00E27A83">
            <w:pPr>
              <w:rPr>
                <w:rFonts w:cs="Arial"/>
              </w:rPr>
            </w:pPr>
          </w:p>
        </w:tc>
        <w:tc>
          <w:tcPr>
            <w:tcW w:w="2250" w:type="dxa"/>
            <w:vMerge w:val="restart"/>
          </w:tcPr>
          <w:p w14:paraId="2D49A3FC" w14:textId="77777777" w:rsidR="00EB1435" w:rsidRDefault="00EB1435" w:rsidP="00A5536A">
            <w:pPr>
              <w:rPr>
                <w:rFonts w:cs="Arial"/>
                <w:sz w:val="18"/>
              </w:rPr>
            </w:pPr>
            <w:r w:rsidRPr="00A5536A">
              <w:rPr>
                <w:rFonts w:cs="Arial"/>
                <w:sz w:val="18"/>
              </w:rPr>
              <w:t>VIN</w:t>
            </w:r>
          </w:p>
        </w:tc>
      </w:tr>
      <w:tr w:rsidR="00EB1435" w:rsidRPr="00761226" w14:paraId="4A03B7AF" w14:textId="77777777" w:rsidTr="00EB1435">
        <w:trPr>
          <w:trHeight w:val="319"/>
        </w:trPr>
        <w:tc>
          <w:tcPr>
            <w:tcW w:w="2746" w:type="dxa"/>
            <w:vMerge w:val="restart"/>
            <w:shd w:val="clear" w:color="auto" w:fill="D9D9D9" w:themeFill="background1" w:themeFillShade="D9"/>
            <w:vAlign w:val="center"/>
          </w:tcPr>
          <w:p w14:paraId="06E9832E" w14:textId="77777777" w:rsidR="00EB1435" w:rsidRPr="00A5536A" w:rsidRDefault="00EB1435" w:rsidP="00E27A83">
            <w:r w:rsidRPr="00A5536A">
              <w:t>Credentials</w:t>
            </w:r>
          </w:p>
        </w:tc>
        <w:tc>
          <w:tcPr>
            <w:tcW w:w="5169" w:type="dxa"/>
            <w:vMerge w:val="restart"/>
            <w:vAlign w:val="center"/>
          </w:tcPr>
          <w:p w14:paraId="475A1D81" w14:textId="77777777" w:rsidR="00EB1435" w:rsidRPr="00761226" w:rsidRDefault="00EB1435" w:rsidP="00E27A83">
            <w:pPr>
              <w:rPr>
                <w:rFonts w:cs="Arial"/>
              </w:rPr>
            </w:pPr>
            <w:r w:rsidRPr="00E27A83">
              <w:rPr>
                <w:rFonts w:cs="Arial"/>
                <w:sz w:val="18"/>
              </w:rPr>
              <w:t xml:space="preserve">The Credential information tied to the specific service technician making the requests. </w:t>
            </w:r>
          </w:p>
          <w:p w14:paraId="672AB4A1" w14:textId="77777777" w:rsidR="00EB1435" w:rsidRPr="00761226" w:rsidRDefault="00EB1435" w:rsidP="00E27A83">
            <w:pPr>
              <w:rPr>
                <w:rFonts w:cs="Arial"/>
              </w:rPr>
            </w:pPr>
          </w:p>
        </w:tc>
        <w:tc>
          <w:tcPr>
            <w:tcW w:w="2250" w:type="dxa"/>
            <w:vMerge w:val="restart"/>
          </w:tcPr>
          <w:p w14:paraId="6C606B5D" w14:textId="77777777" w:rsidR="007C3B2A" w:rsidRDefault="007C3B2A"/>
        </w:tc>
      </w:tr>
      <w:tr w:rsidR="00EB1435" w:rsidRPr="00761226" w14:paraId="1E72727E" w14:textId="77777777" w:rsidTr="00EB1435">
        <w:trPr>
          <w:trHeight w:val="319"/>
        </w:trPr>
        <w:tc>
          <w:tcPr>
            <w:tcW w:w="2746" w:type="dxa"/>
            <w:vMerge/>
            <w:shd w:val="clear" w:color="auto" w:fill="D9D9D9" w:themeFill="background1" w:themeFillShade="D9"/>
            <w:vAlign w:val="center"/>
          </w:tcPr>
          <w:p w14:paraId="0BAA99CE" w14:textId="77777777" w:rsidR="00EB1435" w:rsidRPr="00761226" w:rsidRDefault="00EB1435" w:rsidP="00E27A83">
            <w:pPr>
              <w:pStyle w:val="VelocityScript"/>
            </w:pPr>
          </w:p>
        </w:tc>
        <w:tc>
          <w:tcPr>
            <w:tcW w:w="5169" w:type="dxa"/>
            <w:vMerge/>
            <w:vAlign w:val="center"/>
          </w:tcPr>
          <w:p w14:paraId="2ADB3686" w14:textId="77777777" w:rsidR="00EB1435" w:rsidRPr="00E27A83" w:rsidRDefault="00EB1435" w:rsidP="00E27A83">
            <w:pPr>
              <w:rPr>
                <w:rFonts w:cs="Arial"/>
                <w:sz w:val="18"/>
              </w:rPr>
            </w:pPr>
          </w:p>
        </w:tc>
        <w:tc>
          <w:tcPr>
            <w:tcW w:w="2250" w:type="dxa"/>
            <w:vMerge/>
          </w:tcPr>
          <w:p w14:paraId="36C77F7B" w14:textId="77777777" w:rsidR="00EB1435" w:rsidRPr="00A5536A" w:rsidRDefault="00EB1435" w:rsidP="00E27A83">
            <w:pPr>
              <w:rPr>
                <w:rFonts w:cs="Arial"/>
                <w:sz w:val="18"/>
              </w:rPr>
            </w:pPr>
          </w:p>
        </w:tc>
      </w:tr>
    </w:tbl>
    <w:p w14:paraId="279F1953" w14:textId="77777777" w:rsidR="00E27A83" w:rsidRDefault="00E27A83" w:rsidP="00E27A83">
      <w:pPr>
        <w:pStyle w:val="VelocityScript"/>
      </w:pPr>
    </w:p>
    <w:p w14:paraId="37E1DC1D" w14:textId="77777777" w:rsidR="001314A3" w:rsidRDefault="001314A3" w:rsidP="001314A3">
      <w:pPr>
        <w:pStyle w:val="Heading4"/>
      </w:pPr>
      <w:r>
        <w:t>NFC MyKey - Cancel MyKey Creation</w:t>
      </w:r>
    </w:p>
    <w:p w14:paraId="6EC61D06" w14:textId="77777777" w:rsidR="00BE4BCD" w:rsidRDefault="00BE4BCD" w:rsidP="001F14A5">
      <w:r>
        <w:t>This signal indicates that the user has canceled the MyKey creation process, and the Body Control System should no longer make the next scanned key a MyKey.</w:t>
      </w:r>
    </w:p>
    <w:p w14:paraId="41545CE0" w14:textId="77777777" w:rsidR="00A5536A" w:rsidRDefault="00A5536A" w:rsidP="00E27A83">
      <w:pPr>
        <w:rPr>
          <w:i/>
        </w:rPr>
      </w:pPr>
    </w:p>
    <w:p w14:paraId="5C7BD437" w14:textId="77777777" w:rsidR="00E27A83" w:rsidRPr="00A5536A" w:rsidRDefault="00A5536A" w:rsidP="00E27A83">
      <w:pPr>
        <w:rPr>
          <w:i/>
        </w:rPr>
      </w:pPr>
      <w:r>
        <w:rPr>
          <w:i/>
        </w:rPr>
        <w:t>(This message does not contain any signals.)</w:t>
      </w:r>
    </w:p>
    <w:p w14:paraId="15892FD4" w14:textId="77777777" w:rsidR="001314A3" w:rsidRDefault="001314A3" w:rsidP="001314A3">
      <w:pPr>
        <w:pStyle w:val="Heading4"/>
      </w:pPr>
      <w:r>
        <w:t>NFC Command Request - Fleet</w:t>
      </w:r>
    </w:p>
    <w:p w14:paraId="4AFC966E" w14:textId="77777777" w:rsidR="00BE4BCD" w:rsidRDefault="00BE4BCD" w:rsidP="001F14A5">
      <w:r>
        <w:t>The message that is sent from the fleet management portal to the NFC Cloud Backend when a fleet manager or other fleet admin requests a command be issued to a fleet-managed NFC vehicle.</w:t>
      </w:r>
    </w:p>
    <w:p w14:paraId="5723DF90" w14:textId="77777777" w:rsidR="00A5536A" w:rsidRDefault="00A5536A" w:rsidP="00A5536A">
      <w:pPr>
        <w:pStyle w:val="Heading5"/>
      </w:pPr>
      <w:r>
        <w:t>NFC Command Request - Fleet – owned signals</w:t>
      </w:r>
    </w:p>
    <w:tbl>
      <w:tblPr>
        <w:tblStyle w:val="TableGrid"/>
        <w:tblW w:w="10165" w:type="dxa"/>
        <w:tblInd w:w="0" w:type="dxa"/>
        <w:tblLook w:val="04A0" w:firstRow="1" w:lastRow="0" w:firstColumn="1" w:lastColumn="0" w:noHBand="0" w:noVBand="1"/>
      </w:tblPr>
      <w:tblGrid>
        <w:gridCol w:w="2746"/>
        <w:gridCol w:w="5169"/>
        <w:gridCol w:w="2250"/>
      </w:tblGrid>
      <w:tr w:rsidR="00EB1435" w:rsidRPr="00F259A8" w14:paraId="578FC8FE" w14:textId="77777777" w:rsidTr="00EB1435">
        <w:tc>
          <w:tcPr>
            <w:tcW w:w="2746" w:type="dxa"/>
            <w:shd w:val="clear" w:color="auto" w:fill="D9D9D9" w:themeFill="background1" w:themeFillShade="D9"/>
            <w:vAlign w:val="bottom"/>
          </w:tcPr>
          <w:p w14:paraId="16447CD8" w14:textId="77777777" w:rsidR="00EB1435" w:rsidRPr="00F259A8" w:rsidRDefault="00EB1435" w:rsidP="00E27A83">
            <w:pPr>
              <w:rPr>
                <w:rFonts w:cs="Arial"/>
                <w:b/>
                <w:color w:val="000000"/>
              </w:rPr>
            </w:pPr>
            <w:r>
              <w:rPr>
                <w:rFonts w:cs="Arial"/>
                <w:b/>
                <w:color w:val="000000"/>
              </w:rPr>
              <w:t>Signal</w:t>
            </w:r>
          </w:p>
        </w:tc>
        <w:tc>
          <w:tcPr>
            <w:tcW w:w="5169" w:type="dxa"/>
            <w:shd w:val="clear" w:color="auto" w:fill="D9D9D9" w:themeFill="background1" w:themeFillShade="D9"/>
            <w:vAlign w:val="bottom"/>
          </w:tcPr>
          <w:p w14:paraId="5C7622AA" w14:textId="77777777" w:rsidR="00EB1435" w:rsidRPr="00F259A8" w:rsidRDefault="00EB1435" w:rsidP="00E27A83">
            <w:pPr>
              <w:rPr>
                <w:b/>
              </w:rPr>
            </w:pPr>
            <w:r>
              <w:rPr>
                <w:b/>
              </w:rPr>
              <w:t>Description</w:t>
            </w:r>
          </w:p>
        </w:tc>
        <w:tc>
          <w:tcPr>
            <w:tcW w:w="2250" w:type="dxa"/>
            <w:shd w:val="clear" w:color="auto" w:fill="D9D9D9" w:themeFill="background1" w:themeFillShade="D9"/>
          </w:tcPr>
          <w:p w14:paraId="3B1CB670" w14:textId="77777777" w:rsidR="00EB1435" w:rsidRDefault="00EB1435" w:rsidP="00E27A83">
            <w:pPr>
              <w:rPr>
                <w:b/>
              </w:rPr>
            </w:pPr>
            <w:r>
              <w:rPr>
                <w:b/>
              </w:rPr>
              <w:t>Type (encoding)</w:t>
            </w:r>
          </w:p>
        </w:tc>
      </w:tr>
      <w:tr w:rsidR="00EB1435" w:rsidRPr="00761226" w14:paraId="16B9DE6A" w14:textId="77777777" w:rsidTr="00EB1435">
        <w:trPr>
          <w:trHeight w:val="319"/>
        </w:trPr>
        <w:tc>
          <w:tcPr>
            <w:tcW w:w="2746" w:type="dxa"/>
            <w:vMerge w:val="restart"/>
            <w:shd w:val="clear" w:color="auto" w:fill="D9D9D9" w:themeFill="background1" w:themeFillShade="D9"/>
            <w:vAlign w:val="center"/>
          </w:tcPr>
          <w:p w14:paraId="421E9E1A" w14:textId="77777777" w:rsidR="00EB1435" w:rsidRPr="00A5536A" w:rsidRDefault="00EB1435" w:rsidP="00E27A83">
            <w:r w:rsidRPr="00A5536A">
              <w:t>FESN</w:t>
            </w:r>
          </w:p>
        </w:tc>
        <w:tc>
          <w:tcPr>
            <w:tcW w:w="5169" w:type="dxa"/>
            <w:vMerge w:val="restart"/>
            <w:vAlign w:val="center"/>
          </w:tcPr>
          <w:p w14:paraId="2BA41F84" w14:textId="77777777" w:rsidR="00EB1435" w:rsidRPr="00761226" w:rsidRDefault="00EB1435" w:rsidP="00E27A83">
            <w:pPr>
              <w:rPr>
                <w:rFonts w:cs="Arial"/>
              </w:rPr>
            </w:pPr>
            <w:r w:rsidRPr="00E27A83">
              <w:rPr>
                <w:rFonts w:cs="Arial"/>
                <w:sz w:val="18"/>
              </w:rPr>
              <w:t>The Ford Electronic Serial Number for the NFC Card/Device either being added or deleted. N/A for Enable or Disable requests</w:t>
            </w:r>
          </w:p>
          <w:p w14:paraId="5259DD26" w14:textId="77777777" w:rsidR="00EB1435" w:rsidRPr="00761226" w:rsidRDefault="00EB1435" w:rsidP="00E27A83">
            <w:pPr>
              <w:rPr>
                <w:rFonts w:cs="Arial"/>
              </w:rPr>
            </w:pPr>
          </w:p>
        </w:tc>
        <w:tc>
          <w:tcPr>
            <w:tcW w:w="2250" w:type="dxa"/>
            <w:vMerge w:val="restart"/>
          </w:tcPr>
          <w:p w14:paraId="5C85DE9C" w14:textId="77777777" w:rsidR="00EB1435" w:rsidRDefault="00EB1435" w:rsidP="00A5536A">
            <w:pPr>
              <w:rPr>
                <w:rFonts w:cs="Arial"/>
                <w:sz w:val="18"/>
              </w:rPr>
            </w:pPr>
            <w:r w:rsidRPr="00A5536A">
              <w:rPr>
                <w:rFonts w:cs="Arial"/>
                <w:sz w:val="18"/>
              </w:rPr>
              <w:t>FESN</w:t>
            </w:r>
          </w:p>
        </w:tc>
      </w:tr>
      <w:tr w:rsidR="00EB1435" w:rsidRPr="00761226" w14:paraId="47721ACB" w14:textId="77777777" w:rsidTr="00EB1435">
        <w:trPr>
          <w:trHeight w:val="319"/>
        </w:trPr>
        <w:tc>
          <w:tcPr>
            <w:tcW w:w="2746" w:type="dxa"/>
            <w:vMerge w:val="restart"/>
            <w:shd w:val="clear" w:color="auto" w:fill="D9D9D9" w:themeFill="background1" w:themeFillShade="D9"/>
            <w:vAlign w:val="center"/>
          </w:tcPr>
          <w:p w14:paraId="739656E1" w14:textId="77777777" w:rsidR="00EB1435" w:rsidRPr="00A5536A" w:rsidRDefault="00EB1435" w:rsidP="00E27A83">
            <w:r w:rsidRPr="00A5536A">
              <w:lastRenderedPageBreak/>
              <w:t>Friendly Name</w:t>
            </w:r>
          </w:p>
        </w:tc>
        <w:tc>
          <w:tcPr>
            <w:tcW w:w="5169" w:type="dxa"/>
            <w:vMerge w:val="restart"/>
            <w:vAlign w:val="center"/>
          </w:tcPr>
          <w:p w14:paraId="698FF5CA" w14:textId="77777777" w:rsidR="00EB1435" w:rsidRPr="00761226" w:rsidRDefault="00EB1435" w:rsidP="00E27A83">
            <w:pPr>
              <w:rPr>
                <w:rFonts w:cs="Arial"/>
              </w:rPr>
            </w:pPr>
            <w:r w:rsidRPr="00E27A83">
              <w:rPr>
                <w:rFonts w:cs="Arial"/>
                <w:sz w:val="18"/>
              </w:rPr>
              <w:t>The Friendly Name of the NFC Card/Device either being added or deleted. N/A for Enable or Disable requests</w:t>
            </w:r>
          </w:p>
          <w:p w14:paraId="52D5308E" w14:textId="77777777" w:rsidR="00EB1435" w:rsidRPr="00761226" w:rsidRDefault="00EB1435" w:rsidP="00E27A83">
            <w:pPr>
              <w:rPr>
                <w:rFonts w:cs="Arial"/>
              </w:rPr>
            </w:pPr>
          </w:p>
        </w:tc>
        <w:tc>
          <w:tcPr>
            <w:tcW w:w="2250" w:type="dxa"/>
            <w:vMerge w:val="restart"/>
          </w:tcPr>
          <w:p w14:paraId="57B4A02F" w14:textId="77777777" w:rsidR="00EB1435" w:rsidRDefault="00EB1435" w:rsidP="00A5536A">
            <w:pPr>
              <w:rPr>
                <w:rFonts w:cs="Arial"/>
                <w:sz w:val="18"/>
              </w:rPr>
            </w:pPr>
            <w:r w:rsidRPr="00A5536A">
              <w:rPr>
                <w:rFonts w:cs="Arial"/>
                <w:sz w:val="18"/>
              </w:rPr>
              <w:t>String</w:t>
            </w:r>
          </w:p>
        </w:tc>
      </w:tr>
      <w:tr w:rsidR="00EB1435" w:rsidRPr="00761226" w14:paraId="017D1437" w14:textId="77777777" w:rsidTr="00EB1435">
        <w:trPr>
          <w:trHeight w:val="319"/>
        </w:trPr>
        <w:tc>
          <w:tcPr>
            <w:tcW w:w="2746" w:type="dxa"/>
            <w:vMerge w:val="restart"/>
            <w:shd w:val="clear" w:color="auto" w:fill="D9D9D9" w:themeFill="background1" w:themeFillShade="D9"/>
            <w:vAlign w:val="center"/>
          </w:tcPr>
          <w:p w14:paraId="7F7AB0EA" w14:textId="77777777" w:rsidR="00EB1435" w:rsidRPr="00A5536A" w:rsidRDefault="00EB1435" w:rsidP="00E27A83">
            <w:r w:rsidRPr="00A5536A">
              <w:t>Command type</w:t>
            </w:r>
          </w:p>
        </w:tc>
        <w:tc>
          <w:tcPr>
            <w:tcW w:w="5169" w:type="dxa"/>
            <w:vMerge w:val="restart"/>
            <w:vAlign w:val="center"/>
          </w:tcPr>
          <w:p w14:paraId="20E1F2AD" w14:textId="77777777" w:rsidR="00EB1435" w:rsidRPr="00761226" w:rsidRDefault="00EB1435" w:rsidP="00E27A83">
            <w:pPr>
              <w:rPr>
                <w:rFonts w:cs="Arial"/>
              </w:rPr>
            </w:pPr>
            <w:r w:rsidRPr="00E27A83">
              <w:rPr>
                <w:rFonts w:cs="Arial"/>
                <w:sz w:val="18"/>
              </w:rPr>
              <w:t>The specific type of action being requested: Adding a Key, Deleting a Key, Disabling NFC feature on target module, Enabling NFC Feature on target module</w:t>
            </w:r>
          </w:p>
          <w:p w14:paraId="17279F75" w14:textId="77777777" w:rsidR="00EB1435" w:rsidRPr="00761226" w:rsidRDefault="00EB1435" w:rsidP="00E27A83">
            <w:pPr>
              <w:rPr>
                <w:rFonts w:cs="Arial"/>
              </w:rPr>
            </w:pPr>
          </w:p>
        </w:tc>
        <w:tc>
          <w:tcPr>
            <w:tcW w:w="2250" w:type="dxa"/>
            <w:vMerge w:val="restart"/>
          </w:tcPr>
          <w:p w14:paraId="661CFF5A" w14:textId="77777777" w:rsidR="00EB1435" w:rsidRDefault="00EB1435" w:rsidP="00A5536A">
            <w:pPr>
              <w:rPr>
                <w:rFonts w:cs="Arial"/>
                <w:sz w:val="18"/>
              </w:rPr>
            </w:pPr>
            <w:r w:rsidRPr="00A5536A">
              <w:rPr>
                <w:rFonts w:cs="Arial"/>
                <w:sz w:val="18"/>
              </w:rPr>
              <w:t>NFC Command Type</w:t>
            </w:r>
          </w:p>
        </w:tc>
      </w:tr>
      <w:tr w:rsidR="00EB1435" w:rsidRPr="00761226" w14:paraId="7FBAC8AB" w14:textId="77777777" w:rsidTr="00EB1435">
        <w:trPr>
          <w:trHeight w:val="319"/>
        </w:trPr>
        <w:tc>
          <w:tcPr>
            <w:tcW w:w="2746" w:type="dxa"/>
            <w:vMerge w:val="restart"/>
            <w:shd w:val="clear" w:color="auto" w:fill="D9D9D9" w:themeFill="background1" w:themeFillShade="D9"/>
            <w:vAlign w:val="center"/>
          </w:tcPr>
          <w:p w14:paraId="367D2067" w14:textId="77777777" w:rsidR="00EB1435" w:rsidRPr="00A5536A" w:rsidRDefault="00EB1435" w:rsidP="00E27A83">
            <w:r w:rsidRPr="00A5536A">
              <w:t>VIN</w:t>
            </w:r>
          </w:p>
        </w:tc>
        <w:tc>
          <w:tcPr>
            <w:tcW w:w="5169" w:type="dxa"/>
            <w:vMerge w:val="restart"/>
            <w:vAlign w:val="center"/>
          </w:tcPr>
          <w:p w14:paraId="7950DF84" w14:textId="77777777" w:rsidR="00EB1435" w:rsidRPr="00761226" w:rsidRDefault="00EB1435" w:rsidP="00E27A83">
            <w:pPr>
              <w:rPr>
                <w:rFonts w:cs="Arial"/>
              </w:rPr>
            </w:pPr>
            <w:r w:rsidRPr="00E27A83">
              <w:rPr>
                <w:rFonts w:cs="Arial"/>
                <w:sz w:val="18"/>
              </w:rPr>
              <w:t>The Vehicle Identification Number of the vehicle the selected command is being requested for</w:t>
            </w:r>
          </w:p>
          <w:p w14:paraId="2E9BB6ED" w14:textId="77777777" w:rsidR="00EB1435" w:rsidRPr="00761226" w:rsidRDefault="00EB1435" w:rsidP="00E27A83">
            <w:pPr>
              <w:rPr>
                <w:rFonts w:cs="Arial"/>
              </w:rPr>
            </w:pPr>
          </w:p>
        </w:tc>
        <w:tc>
          <w:tcPr>
            <w:tcW w:w="2250" w:type="dxa"/>
            <w:vMerge w:val="restart"/>
          </w:tcPr>
          <w:p w14:paraId="26C57233" w14:textId="77777777" w:rsidR="00EB1435" w:rsidRDefault="00EB1435" w:rsidP="00A5536A">
            <w:pPr>
              <w:rPr>
                <w:rFonts w:cs="Arial"/>
                <w:sz w:val="18"/>
              </w:rPr>
            </w:pPr>
            <w:r w:rsidRPr="00A5536A">
              <w:rPr>
                <w:rFonts w:cs="Arial"/>
                <w:sz w:val="18"/>
              </w:rPr>
              <w:t>VIN</w:t>
            </w:r>
          </w:p>
        </w:tc>
      </w:tr>
      <w:tr w:rsidR="00EB1435" w:rsidRPr="00761226" w14:paraId="20AC623F" w14:textId="77777777" w:rsidTr="00EB1435">
        <w:trPr>
          <w:trHeight w:val="319"/>
        </w:trPr>
        <w:tc>
          <w:tcPr>
            <w:tcW w:w="2746" w:type="dxa"/>
            <w:vMerge/>
            <w:shd w:val="clear" w:color="auto" w:fill="D9D9D9" w:themeFill="background1" w:themeFillShade="D9"/>
            <w:vAlign w:val="center"/>
          </w:tcPr>
          <w:p w14:paraId="3BB14687" w14:textId="77777777" w:rsidR="00EB1435" w:rsidRPr="00761226" w:rsidRDefault="00EB1435" w:rsidP="00E27A83">
            <w:pPr>
              <w:pStyle w:val="VelocityScript"/>
            </w:pPr>
          </w:p>
        </w:tc>
        <w:tc>
          <w:tcPr>
            <w:tcW w:w="5169" w:type="dxa"/>
            <w:vMerge/>
            <w:vAlign w:val="center"/>
          </w:tcPr>
          <w:p w14:paraId="1AEB6D01" w14:textId="77777777" w:rsidR="00EB1435" w:rsidRPr="00E27A83" w:rsidRDefault="00EB1435" w:rsidP="00E27A83">
            <w:pPr>
              <w:rPr>
                <w:rFonts w:cs="Arial"/>
                <w:sz w:val="18"/>
              </w:rPr>
            </w:pPr>
          </w:p>
        </w:tc>
        <w:tc>
          <w:tcPr>
            <w:tcW w:w="2250" w:type="dxa"/>
            <w:vMerge/>
          </w:tcPr>
          <w:p w14:paraId="54C18F89" w14:textId="77777777" w:rsidR="00EB1435" w:rsidRPr="00A5536A" w:rsidRDefault="00EB1435" w:rsidP="00E27A83">
            <w:pPr>
              <w:rPr>
                <w:rFonts w:cs="Arial"/>
                <w:sz w:val="18"/>
              </w:rPr>
            </w:pPr>
          </w:p>
        </w:tc>
      </w:tr>
    </w:tbl>
    <w:p w14:paraId="1041DECF" w14:textId="77777777" w:rsidR="00E27A83" w:rsidRDefault="00E27A83" w:rsidP="00E27A83">
      <w:pPr>
        <w:pStyle w:val="VelocityScript"/>
      </w:pPr>
    </w:p>
    <w:p w14:paraId="6CE41165" w14:textId="77777777" w:rsidR="001314A3" w:rsidRDefault="001314A3" w:rsidP="001314A3">
      <w:pPr>
        <w:pStyle w:val="Heading4"/>
      </w:pPr>
      <w:r>
        <w:t>NFC Cloud Event</w:t>
      </w:r>
    </w:p>
    <w:p w14:paraId="047C2E54" w14:textId="77777777" w:rsidR="00BE4BCD" w:rsidRDefault="00BE4BCD" w:rsidP="001F14A5">
      <w:r>
        <w:t>This signal is transmitted from the NFC System to the Cloud Backend System when one of a number of different events occur on the vehicle. It is used to update the state of the Cloud Backend System to match the on-vehicle state, confirm the completion of remote commands, and log failure events for later analysis.</w:t>
      </w:r>
    </w:p>
    <w:p w14:paraId="2B0A0FE1" w14:textId="77777777" w:rsidR="00A5536A" w:rsidRDefault="00A5536A" w:rsidP="00A5536A">
      <w:pPr>
        <w:pStyle w:val="Heading5"/>
      </w:pPr>
      <w:r>
        <w:t>NFC Cloud Event – owned signals</w:t>
      </w:r>
    </w:p>
    <w:tbl>
      <w:tblPr>
        <w:tblStyle w:val="TableGrid"/>
        <w:tblW w:w="10165" w:type="dxa"/>
        <w:tblInd w:w="0" w:type="dxa"/>
        <w:tblLook w:val="04A0" w:firstRow="1" w:lastRow="0" w:firstColumn="1" w:lastColumn="0" w:noHBand="0" w:noVBand="1"/>
      </w:tblPr>
      <w:tblGrid>
        <w:gridCol w:w="2746"/>
        <w:gridCol w:w="5169"/>
        <w:gridCol w:w="2250"/>
      </w:tblGrid>
      <w:tr w:rsidR="00EB1435" w:rsidRPr="00F259A8" w14:paraId="156FD94C" w14:textId="77777777" w:rsidTr="00EB1435">
        <w:tc>
          <w:tcPr>
            <w:tcW w:w="2746" w:type="dxa"/>
            <w:shd w:val="clear" w:color="auto" w:fill="D9D9D9" w:themeFill="background1" w:themeFillShade="D9"/>
            <w:vAlign w:val="bottom"/>
          </w:tcPr>
          <w:p w14:paraId="3C0FE987" w14:textId="77777777" w:rsidR="00EB1435" w:rsidRPr="00F259A8" w:rsidRDefault="00EB1435" w:rsidP="00E27A83">
            <w:pPr>
              <w:rPr>
                <w:rFonts w:cs="Arial"/>
                <w:b/>
                <w:color w:val="000000"/>
              </w:rPr>
            </w:pPr>
            <w:r>
              <w:rPr>
                <w:rFonts w:cs="Arial"/>
                <w:b/>
                <w:color w:val="000000"/>
              </w:rPr>
              <w:t>Signal</w:t>
            </w:r>
          </w:p>
        </w:tc>
        <w:tc>
          <w:tcPr>
            <w:tcW w:w="5169" w:type="dxa"/>
            <w:shd w:val="clear" w:color="auto" w:fill="D9D9D9" w:themeFill="background1" w:themeFillShade="D9"/>
            <w:vAlign w:val="bottom"/>
          </w:tcPr>
          <w:p w14:paraId="497EC220" w14:textId="77777777" w:rsidR="00EB1435" w:rsidRPr="00F259A8" w:rsidRDefault="00EB1435" w:rsidP="00E27A83">
            <w:pPr>
              <w:rPr>
                <w:b/>
              </w:rPr>
            </w:pPr>
            <w:r>
              <w:rPr>
                <w:b/>
              </w:rPr>
              <w:t>Description</w:t>
            </w:r>
          </w:p>
        </w:tc>
        <w:tc>
          <w:tcPr>
            <w:tcW w:w="2250" w:type="dxa"/>
            <w:shd w:val="clear" w:color="auto" w:fill="D9D9D9" w:themeFill="background1" w:themeFillShade="D9"/>
          </w:tcPr>
          <w:p w14:paraId="1EEA168D" w14:textId="77777777" w:rsidR="00EB1435" w:rsidRDefault="00EB1435" w:rsidP="00E27A83">
            <w:pPr>
              <w:rPr>
                <w:b/>
              </w:rPr>
            </w:pPr>
            <w:r>
              <w:rPr>
                <w:b/>
              </w:rPr>
              <w:t>Type (encoding)</w:t>
            </w:r>
          </w:p>
        </w:tc>
      </w:tr>
      <w:tr w:rsidR="00EB1435" w:rsidRPr="00761226" w14:paraId="4EB4E260" w14:textId="77777777" w:rsidTr="00EB1435">
        <w:trPr>
          <w:trHeight w:val="319"/>
        </w:trPr>
        <w:tc>
          <w:tcPr>
            <w:tcW w:w="2746" w:type="dxa"/>
            <w:vMerge w:val="restart"/>
            <w:shd w:val="clear" w:color="auto" w:fill="D9D9D9" w:themeFill="background1" w:themeFillShade="D9"/>
            <w:vAlign w:val="center"/>
          </w:tcPr>
          <w:p w14:paraId="7EEFE351" w14:textId="77777777" w:rsidR="00EB1435" w:rsidRPr="00A5536A" w:rsidRDefault="00EB1435" w:rsidP="00E27A83">
            <w:r w:rsidRPr="00A5536A">
              <w:t>Event Type</w:t>
            </w:r>
          </w:p>
        </w:tc>
        <w:tc>
          <w:tcPr>
            <w:tcW w:w="5169" w:type="dxa"/>
            <w:vMerge w:val="restart"/>
            <w:vAlign w:val="center"/>
          </w:tcPr>
          <w:p w14:paraId="53F088CB" w14:textId="77777777" w:rsidR="00EB1435" w:rsidRPr="00761226" w:rsidRDefault="00EB1435" w:rsidP="00E27A83">
            <w:pPr>
              <w:rPr>
                <w:rFonts w:cs="Arial"/>
              </w:rPr>
            </w:pPr>
            <w:r w:rsidRPr="00E27A83">
              <w:rPr>
                <w:rFonts w:cs="Arial"/>
                <w:sz w:val="18"/>
              </w:rPr>
              <w:t xml:space="preserve">The pass or fail status of the specific add/delete/enable/disable/master reset/modem deauth/factory key pairing action the vehicle took </w:t>
            </w:r>
          </w:p>
          <w:p w14:paraId="4DBCC304" w14:textId="77777777" w:rsidR="00EB1435" w:rsidRPr="00761226" w:rsidRDefault="00EB1435" w:rsidP="00E27A83">
            <w:pPr>
              <w:rPr>
                <w:rFonts w:cs="Arial"/>
              </w:rPr>
            </w:pPr>
          </w:p>
        </w:tc>
        <w:tc>
          <w:tcPr>
            <w:tcW w:w="2250" w:type="dxa"/>
            <w:vMerge w:val="restart"/>
          </w:tcPr>
          <w:p w14:paraId="5D92402D" w14:textId="77777777" w:rsidR="00EB1435" w:rsidRDefault="00EB1435" w:rsidP="00A5536A">
            <w:pPr>
              <w:rPr>
                <w:rFonts w:cs="Arial"/>
                <w:sz w:val="18"/>
              </w:rPr>
            </w:pPr>
            <w:r w:rsidRPr="00A5536A">
              <w:rPr>
                <w:rFonts w:cs="Arial"/>
                <w:sz w:val="18"/>
              </w:rPr>
              <w:t>NFC Event Type</w:t>
            </w:r>
          </w:p>
        </w:tc>
      </w:tr>
      <w:tr w:rsidR="00EB1435" w:rsidRPr="00761226" w14:paraId="207EE4B8" w14:textId="77777777" w:rsidTr="00EB1435">
        <w:trPr>
          <w:trHeight w:val="319"/>
        </w:trPr>
        <w:tc>
          <w:tcPr>
            <w:tcW w:w="2746" w:type="dxa"/>
            <w:vMerge w:val="restart"/>
            <w:shd w:val="clear" w:color="auto" w:fill="D9D9D9" w:themeFill="background1" w:themeFillShade="D9"/>
            <w:vAlign w:val="center"/>
          </w:tcPr>
          <w:p w14:paraId="0C5D6986" w14:textId="77777777" w:rsidR="00EB1435" w:rsidRPr="00A5536A" w:rsidRDefault="00EB1435" w:rsidP="00E27A83">
            <w:r w:rsidRPr="00A5536A">
              <w:t>Associated FESN</w:t>
            </w:r>
          </w:p>
        </w:tc>
        <w:tc>
          <w:tcPr>
            <w:tcW w:w="5169" w:type="dxa"/>
            <w:vMerge w:val="restart"/>
            <w:vAlign w:val="center"/>
          </w:tcPr>
          <w:p w14:paraId="76A5FBB0" w14:textId="77777777" w:rsidR="00EB1435" w:rsidRPr="00761226" w:rsidRDefault="00EB1435" w:rsidP="00E27A83">
            <w:pPr>
              <w:rPr>
                <w:rFonts w:cs="Arial"/>
              </w:rPr>
            </w:pPr>
            <w:r w:rsidRPr="00E27A83">
              <w:rPr>
                <w:rFonts w:cs="Arial"/>
                <w:sz w:val="18"/>
              </w:rPr>
              <w:t>If there is a specific NFC key card FESN associated with the NFC event that occurred, this field contains that FESN.</w:t>
            </w:r>
          </w:p>
          <w:p w14:paraId="58B5901D" w14:textId="77777777" w:rsidR="00EB1435" w:rsidRPr="00761226" w:rsidRDefault="00EB1435" w:rsidP="00E27A83">
            <w:pPr>
              <w:rPr>
                <w:rFonts w:cs="Arial"/>
              </w:rPr>
            </w:pPr>
          </w:p>
        </w:tc>
        <w:tc>
          <w:tcPr>
            <w:tcW w:w="2250" w:type="dxa"/>
            <w:vMerge w:val="restart"/>
          </w:tcPr>
          <w:p w14:paraId="48668812" w14:textId="77777777" w:rsidR="00EB1435" w:rsidRDefault="00EB1435" w:rsidP="00A5536A">
            <w:pPr>
              <w:rPr>
                <w:rFonts w:cs="Arial"/>
                <w:sz w:val="18"/>
              </w:rPr>
            </w:pPr>
            <w:r w:rsidRPr="00A5536A">
              <w:rPr>
                <w:rFonts w:cs="Arial"/>
                <w:sz w:val="18"/>
              </w:rPr>
              <w:t>FESN</w:t>
            </w:r>
          </w:p>
        </w:tc>
      </w:tr>
      <w:tr w:rsidR="00EB1435" w:rsidRPr="00761226" w14:paraId="4DCCCF82" w14:textId="77777777" w:rsidTr="00EB1435">
        <w:trPr>
          <w:trHeight w:val="319"/>
        </w:trPr>
        <w:tc>
          <w:tcPr>
            <w:tcW w:w="2746" w:type="dxa"/>
            <w:vMerge w:val="restart"/>
            <w:shd w:val="clear" w:color="auto" w:fill="D9D9D9" w:themeFill="background1" w:themeFillShade="D9"/>
            <w:vAlign w:val="center"/>
          </w:tcPr>
          <w:p w14:paraId="3F1939F1" w14:textId="77777777" w:rsidR="00EB1435" w:rsidRPr="00A5536A" w:rsidRDefault="00EB1435" w:rsidP="00E27A83">
            <w:r w:rsidRPr="00A5536A">
              <w:t>VIN</w:t>
            </w:r>
          </w:p>
        </w:tc>
        <w:tc>
          <w:tcPr>
            <w:tcW w:w="5169" w:type="dxa"/>
            <w:vMerge w:val="restart"/>
            <w:vAlign w:val="center"/>
          </w:tcPr>
          <w:p w14:paraId="45D096E3" w14:textId="77777777" w:rsidR="00EB1435" w:rsidRPr="00761226" w:rsidRDefault="00EB1435" w:rsidP="00E27A83">
            <w:pPr>
              <w:rPr>
                <w:rFonts w:cs="Arial"/>
              </w:rPr>
            </w:pPr>
            <w:r w:rsidRPr="00E27A83">
              <w:rPr>
                <w:rFonts w:cs="Arial"/>
                <w:sz w:val="18"/>
              </w:rPr>
              <w:t>The Vehicle Identification Number of the originating vehicle</w:t>
            </w:r>
          </w:p>
          <w:p w14:paraId="6E394F1D" w14:textId="77777777" w:rsidR="00EB1435" w:rsidRPr="00761226" w:rsidRDefault="00EB1435" w:rsidP="00E27A83">
            <w:pPr>
              <w:rPr>
                <w:rFonts w:cs="Arial"/>
              </w:rPr>
            </w:pPr>
          </w:p>
        </w:tc>
        <w:tc>
          <w:tcPr>
            <w:tcW w:w="2250" w:type="dxa"/>
            <w:vMerge w:val="restart"/>
          </w:tcPr>
          <w:p w14:paraId="279D04C5" w14:textId="77777777" w:rsidR="00EB1435" w:rsidRDefault="00EB1435" w:rsidP="00A5536A">
            <w:pPr>
              <w:rPr>
                <w:rFonts w:cs="Arial"/>
                <w:sz w:val="18"/>
              </w:rPr>
            </w:pPr>
            <w:r w:rsidRPr="00A5536A">
              <w:rPr>
                <w:rFonts w:cs="Arial"/>
                <w:sz w:val="18"/>
              </w:rPr>
              <w:t>VIN</w:t>
            </w:r>
          </w:p>
        </w:tc>
      </w:tr>
      <w:tr w:rsidR="00EB1435" w:rsidRPr="00761226" w14:paraId="15EFFF6C" w14:textId="77777777" w:rsidTr="00EB1435">
        <w:trPr>
          <w:trHeight w:val="319"/>
        </w:trPr>
        <w:tc>
          <w:tcPr>
            <w:tcW w:w="2746" w:type="dxa"/>
            <w:vMerge/>
            <w:shd w:val="clear" w:color="auto" w:fill="D9D9D9" w:themeFill="background1" w:themeFillShade="D9"/>
            <w:vAlign w:val="center"/>
          </w:tcPr>
          <w:p w14:paraId="4541952E" w14:textId="77777777" w:rsidR="00EB1435" w:rsidRPr="00761226" w:rsidRDefault="00EB1435" w:rsidP="00E27A83">
            <w:pPr>
              <w:pStyle w:val="VelocityScript"/>
            </w:pPr>
          </w:p>
        </w:tc>
        <w:tc>
          <w:tcPr>
            <w:tcW w:w="5169" w:type="dxa"/>
            <w:vMerge/>
            <w:vAlign w:val="center"/>
          </w:tcPr>
          <w:p w14:paraId="0004CF38" w14:textId="77777777" w:rsidR="00EB1435" w:rsidRPr="00E27A83" w:rsidRDefault="00EB1435" w:rsidP="00E27A83">
            <w:pPr>
              <w:rPr>
                <w:rFonts w:cs="Arial"/>
                <w:sz w:val="18"/>
              </w:rPr>
            </w:pPr>
          </w:p>
        </w:tc>
        <w:tc>
          <w:tcPr>
            <w:tcW w:w="2250" w:type="dxa"/>
            <w:vMerge/>
          </w:tcPr>
          <w:p w14:paraId="538E5216" w14:textId="77777777" w:rsidR="00EB1435" w:rsidRPr="00A5536A" w:rsidRDefault="00EB1435" w:rsidP="00E27A83">
            <w:pPr>
              <w:rPr>
                <w:rFonts w:cs="Arial"/>
                <w:sz w:val="18"/>
              </w:rPr>
            </w:pPr>
          </w:p>
        </w:tc>
      </w:tr>
    </w:tbl>
    <w:p w14:paraId="33268304" w14:textId="77777777" w:rsidR="00E27A83" w:rsidRDefault="00E27A83" w:rsidP="00E27A83">
      <w:pPr>
        <w:pStyle w:val="VelocityScript"/>
      </w:pPr>
    </w:p>
    <w:p w14:paraId="53555574" w14:textId="77777777" w:rsidR="001314A3" w:rsidRDefault="001314A3" w:rsidP="001314A3">
      <w:pPr>
        <w:pStyle w:val="Heading4"/>
      </w:pPr>
      <w:r>
        <w:t>Trigger Deauthorization</w:t>
      </w:r>
    </w:p>
    <w:p w14:paraId="0BBC31BD" w14:textId="77777777" w:rsidR="00BE4BCD" w:rsidRDefault="00BE4BCD" w:rsidP="001F14A5">
      <w:r>
        <w:t xml:space="preserve">Trigger Deauthorization is a signal sent from the Body Control System to the NFC System to cause the NFC System to exit the Starting Authorized state when either of the follow conditions occur: </w:t>
      </w:r>
    </w:p>
    <w:p w14:paraId="4DCCE27F" w14:textId="77777777" w:rsidR="00BE4BCD" w:rsidRDefault="00BE4BCD" w:rsidP="001F14A5">
      <w:r>
        <w:t>- A vehicle is started</w:t>
      </w:r>
    </w:p>
    <w:p w14:paraId="4819FCE0" w14:textId="77777777" w:rsidR="00BE4BCD" w:rsidRDefault="00BE4BCD" w:rsidP="001F14A5">
      <w:r>
        <w:t>- An exterior door lock occurs</w:t>
      </w:r>
    </w:p>
    <w:p w14:paraId="2806F5F1" w14:textId="77777777" w:rsidR="00A5536A" w:rsidRDefault="00A5536A" w:rsidP="00E27A83">
      <w:pPr>
        <w:rPr>
          <w:i/>
        </w:rPr>
      </w:pPr>
    </w:p>
    <w:p w14:paraId="2E15ECDA" w14:textId="77777777" w:rsidR="00E27A83" w:rsidRPr="00A5536A" w:rsidRDefault="00A5536A" w:rsidP="00E27A83">
      <w:pPr>
        <w:rPr>
          <w:i/>
        </w:rPr>
      </w:pPr>
      <w:r>
        <w:rPr>
          <w:i/>
        </w:rPr>
        <w:t>(This message does not contain any signals.)</w:t>
      </w:r>
    </w:p>
    <w:p w14:paraId="1A2C39EB" w14:textId="77777777" w:rsidR="001314A3" w:rsidRDefault="001314A3" w:rsidP="001314A3">
      <w:pPr>
        <w:pStyle w:val="Heading4"/>
      </w:pPr>
      <w:r>
        <w:t>Provisioning Alert</w:t>
      </w:r>
    </w:p>
    <w:p w14:paraId="2DB6B43B" w14:textId="77777777" w:rsidR="00BE4BCD" w:rsidRDefault="00BE4BCD" w:rsidP="001F14A5">
      <w:r>
        <w:t>Alert that is sent up from the vehicle through its modem at the time of manufacturing or module swap, used to associated the NFC System with the vehicle within the cloud</w:t>
      </w:r>
    </w:p>
    <w:p w14:paraId="552CF654" w14:textId="77777777" w:rsidR="00A5536A" w:rsidRDefault="00A5536A" w:rsidP="00A5536A">
      <w:pPr>
        <w:pStyle w:val="Heading5"/>
      </w:pPr>
      <w:r>
        <w:t>Provisioning Alert – owned signals</w:t>
      </w:r>
    </w:p>
    <w:tbl>
      <w:tblPr>
        <w:tblStyle w:val="TableGrid"/>
        <w:tblW w:w="10165" w:type="dxa"/>
        <w:tblInd w:w="0" w:type="dxa"/>
        <w:tblLook w:val="04A0" w:firstRow="1" w:lastRow="0" w:firstColumn="1" w:lastColumn="0" w:noHBand="0" w:noVBand="1"/>
      </w:tblPr>
      <w:tblGrid>
        <w:gridCol w:w="2746"/>
        <w:gridCol w:w="5169"/>
        <w:gridCol w:w="2250"/>
      </w:tblGrid>
      <w:tr w:rsidR="00EB1435" w:rsidRPr="00F259A8" w14:paraId="77F66373" w14:textId="77777777" w:rsidTr="00EB1435">
        <w:tc>
          <w:tcPr>
            <w:tcW w:w="2746" w:type="dxa"/>
            <w:shd w:val="clear" w:color="auto" w:fill="D9D9D9" w:themeFill="background1" w:themeFillShade="D9"/>
            <w:vAlign w:val="bottom"/>
          </w:tcPr>
          <w:p w14:paraId="38F2C584" w14:textId="77777777" w:rsidR="00EB1435" w:rsidRPr="00F259A8" w:rsidRDefault="00EB1435" w:rsidP="00E27A83">
            <w:pPr>
              <w:rPr>
                <w:rFonts w:cs="Arial"/>
                <w:b/>
                <w:color w:val="000000"/>
              </w:rPr>
            </w:pPr>
            <w:r>
              <w:rPr>
                <w:rFonts w:cs="Arial"/>
                <w:b/>
                <w:color w:val="000000"/>
              </w:rPr>
              <w:t>Signal</w:t>
            </w:r>
          </w:p>
        </w:tc>
        <w:tc>
          <w:tcPr>
            <w:tcW w:w="5169" w:type="dxa"/>
            <w:shd w:val="clear" w:color="auto" w:fill="D9D9D9" w:themeFill="background1" w:themeFillShade="D9"/>
            <w:vAlign w:val="bottom"/>
          </w:tcPr>
          <w:p w14:paraId="549019FD" w14:textId="77777777" w:rsidR="00EB1435" w:rsidRPr="00F259A8" w:rsidRDefault="00EB1435" w:rsidP="00E27A83">
            <w:pPr>
              <w:rPr>
                <w:b/>
              </w:rPr>
            </w:pPr>
            <w:r>
              <w:rPr>
                <w:b/>
              </w:rPr>
              <w:t>Description</w:t>
            </w:r>
          </w:p>
        </w:tc>
        <w:tc>
          <w:tcPr>
            <w:tcW w:w="2250" w:type="dxa"/>
            <w:shd w:val="clear" w:color="auto" w:fill="D9D9D9" w:themeFill="background1" w:themeFillShade="D9"/>
          </w:tcPr>
          <w:p w14:paraId="3741F23A" w14:textId="77777777" w:rsidR="00EB1435" w:rsidRDefault="00EB1435" w:rsidP="00E27A83">
            <w:pPr>
              <w:rPr>
                <w:b/>
              </w:rPr>
            </w:pPr>
            <w:r>
              <w:rPr>
                <w:b/>
              </w:rPr>
              <w:t>Type (encoding)</w:t>
            </w:r>
          </w:p>
        </w:tc>
      </w:tr>
      <w:tr w:rsidR="00EB1435" w:rsidRPr="00761226" w14:paraId="27F8B7B7" w14:textId="77777777" w:rsidTr="00EB1435">
        <w:trPr>
          <w:trHeight w:val="319"/>
        </w:trPr>
        <w:tc>
          <w:tcPr>
            <w:tcW w:w="2746" w:type="dxa"/>
            <w:vMerge w:val="restart"/>
            <w:shd w:val="clear" w:color="auto" w:fill="D9D9D9" w:themeFill="background1" w:themeFillShade="D9"/>
            <w:vAlign w:val="center"/>
          </w:tcPr>
          <w:p w14:paraId="42521E73" w14:textId="77777777" w:rsidR="00EB1435" w:rsidRPr="00A5536A" w:rsidRDefault="00EB1435" w:rsidP="00E27A83">
            <w:r w:rsidRPr="00A5536A">
              <w:t>Module FESN</w:t>
            </w:r>
          </w:p>
        </w:tc>
        <w:tc>
          <w:tcPr>
            <w:tcW w:w="5169" w:type="dxa"/>
            <w:vMerge w:val="restart"/>
            <w:vAlign w:val="center"/>
          </w:tcPr>
          <w:p w14:paraId="6366FC5D" w14:textId="77777777" w:rsidR="00EB1435" w:rsidRPr="00761226" w:rsidRDefault="00EB1435" w:rsidP="00E27A83">
            <w:pPr>
              <w:rPr>
                <w:rFonts w:cs="Arial"/>
              </w:rPr>
            </w:pPr>
            <w:r w:rsidRPr="00E27A83">
              <w:rPr>
                <w:rFonts w:cs="Arial"/>
                <w:sz w:val="18"/>
              </w:rPr>
              <w:t>The NFC System's Module specific Ford Electronic Serial Number</w:t>
            </w:r>
          </w:p>
          <w:p w14:paraId="00EC6CC8" w14:textId="77777777" w:rsidR="00EB1435" w:rsidRPr="00761226" w:rsidRDefault="00EB1435" w:rsidP="00E27A83">
            <w:pPr>
              <w:rPr>
                <w:rFonts w:cs="Arial"/>
              </w:rPr>
            </w:pPr>
          </w:p>
        </w:tc>
        <w:tc>
          <w:tcPr>
            <w:tcW w:w="2250" w:type="dxa"/>
            <w:vMerge w:val="restart"/>
          </w:tcPr>
          <w:p w14:paraId="0915E4D7" w14:textId="77777777" w:rsidR="00EB1435" w:rsidRDefault="00EB1435" w:rsidP="00A5536A">
            <w:pPr>
              <w:rPr>
                <w:rFonts w:cs="Arial"/>
                <w:sz w:val="18"/>
              </w:rPr>
            </w:pPr>
            <w:r w:rsidRPr="00A5536A">
              <w:rPr>
                <w:rFonts w:cs="Arial"/>
                <w:sz w:val="18"/>
              </w:rPr>
              <w:t>FESN</w:t>
            </w:r>
          </w:p>
        </w:tc>
      </w:tr>
      <w:tr w:rsidR="00EB1435" w:rsidRPr="00761226" w14:paraId="5F20BFB7" w14:textId="77777777" w:rsidTr="00EB1435">
        <w:trPr>
          <w:trHeight w:val="319"/>
        </w:trPr>
        <w:tc>
          <w:tcPr>
            <w:tcW w:w="2746" w:type="dxa"/>
            <w:vMerge w:val="restart"/>
            <w:shd w:val="clear" w:color="auto" w:fill="D9D9D9" w:themeFill="background1" w:themeFillShade="D9"/>
            <w:vAlign w:val="center"/>
          </w:tcPr>
          <w:p w14:paraId="0BACC1E3" w14:textId="77777777" w:rsidR="00EB1435" w:rsidRPr="00A5536A" w:rsidRDefault="00EB1435" w:rsidP="00E27A83">
            <w:r w:rsidRPr="00A5536A">
              <w:t>VIN</w:t>
            </w:r>
          </w:p>
        </w:tc>
        <w:tc>
          <w:tcPr>
            <w:tcW w:w="5169" w:type="dxa"/>
            <w:vMerge w:val="restart"/>
            <w:vAlign w:val="center"/>
          </w:tcPr>
          <w:p w14:paraId="7D96C77D" w14:textId="77777777" w:rsidR="00EB1435" w:rsidRPr="00761226" w:rsidRDefault="00EB1435" w:rsidP="00E27A83">
            <w:pPr>
              <w:rPr>
                <w:rFonts w:cs="Arial"/>
              </w:rPr>
            </w:pPr>
            <w:r w:rsidRPr="00E27A83">
              <w:rPr>
                <w:rFonts w:cs="Arial"/>
                <w:sz w:val="18"/>
              </w:rPr>
              <w:t>The VIN of the vehicle that is sending the provisioning alert.</w:t>
            </w:r>
          </w:p>
          <w:p w14:paraId="1C6FFA70" w14:textId="77777777" w:rsidR="00EB1435" w:rsidRPr="00761226" w:rsidRDefault="00EB1435" w:rsidP="00E27A83">
            <w:pPr>
              <w:rPr>
                <w:rFonts w:cs="Arial"/>
              </w:rPr>
            </w:pPr>
          </w:p>
        </w:tc>
        <w:tc>
          <w:tcPr>
            <w:tcW w:w="2250" w:type="dxa"/>
            <w:vMerge w:val="restart"/>
          </w:tcPr>
          <w:p w14:paraId="0EE76BD7" w14:textId="77777777" w:rsidR="00EB1435" w:rsidRDefault="00EB1435" w:rsidP="00A5536A">
            <w:pPr>
              <w:rPr>
                <w:rFonts w:cs="Arial"/>
                <w:sz w:val="18"/>
              </w:rPr>
            </w:pPr>
            <w:r w:rsidRPr="00A5536A">
              <w:rPr>
                <w:rFonts w:cs="Arial"/>
                <w:sz w:val="18"/>
              </w:rPr>
              <w:t>VIN</w:t>
            </w:r>
          </w:p>
        </w:tc>
      </w:tr>
      <w:tr w:rsidR="00EB1435" w:rsidRPr="00761226" w14:paraId="4FA1A8D6" w14:textId="77777777" w:rsidTr="00EB1435">
        <w:trPr>
          <w:trHeight w:val="319"/>
        </w:trPr>
        <w:tc>
          <w:tcPr>
            <w:tcW w:w="2746" w:type="dxa"/>
            <w:vMerge/>
            <w:shd w:val="clear" w:color="auto" w:fill="D9D9D9" w:themeFill="background1" w:themeFillShade="D9"/>
            <w:vAlign w:val="center"/>
          </w:tcPr>
          <w:p w14:paraId="0667BA8F" w14:textId="77777777" w:rsidR="00EB1435" w:rsidRPr="00761226" w:rsidRDefault="00EB1435" w:rsidP="00E27A83">
            <w:pPr>
              <w:pStyle w:val="VelocityScript"/>
            </w:pPr>
          </w:p>
        </w:tc>
        <w:tc>
          <w:tcPr>
            <w:tcW w:w="5169" w:type="dxa"/>
            <w:vMerge/>
            <w:vAlign w:val="center"/>
          </w:tcPr>
          <w:p w14:paraId="546CA2B7" w14:textId="77777777" w:rsidR="00EB1435" w:rsidRPr="00E27A83" w:rsidRDefault="00EB1435" w:rsidP="00E27A83">
            <w:pPr>
              <w:rPr>
                <w:rFonts w:cs="Arial"/>
                <w:sz w:val="18"/>
              </w:rPr>
            </w:pPr>
          </w:p>
        </w:tc>
        <w:tc>
          <w:tcPr>
            <w:tcW w:w="2250" w:type="dxa"/>
            <w:vMerge/>
          </w:tcPr>
          <w:p w14:paraId="66AB2B1B" w14:textId="77777777" w:rsidR="00EB1435" w:rsidRPr="00A5536A" w:rsidRDefault="00EB1435" w:rsidP="00E27A83">
            <w:pPr>
              <w:rPr>
                <w:rFonts w:cs="Arial"/>
                <w:sz w:val="18"/>
              </w:rPr>
            </w:pPr>
          </w:p>
        </w:tc>
      </w:tr>
    </w:tbl>
    <w:p w14:paraId="07D70784" w14:textId="77777777" w:rsidR="00E27A83" w:rsidRDefault="00E27A83" w:rsidP="00E27A83">
      <w:pPr>
        <w:pStyle w:val="VelocityScript"/>
      </w:pPr>
    </w:p>
    <w:p w14:paraId="5F480A66" w14:textId="77777777" w:rsidR="001314A3" w:rsidRDefault="001314A3" w:rsidP="001314A3">
      <w:pPr>
        <w:pStyle w:val="Heading4"/>
      </w:pPr>
      <w:r>
        <w:t>Start Button Press</w:t>
      </w:r>
    </w:p>
    <w:p w14:paraId="69C3D4C7" w14:textId="77777777" w:rsidR="00BE4BCD" w:rsidRDefault="00BE4BCD" w:rsidP="001F14A5">
      <w:r>
        <w:t>This signal is emitted by some part of the vehicle whenever the START/STOP button is pressed by a user.</w:t>
      </w:r>
    </w:p>
    <w:p w14:paraId="18C6BB73" w14:textId="77777777" w:rsidR="00A5536A" w:rsidRDefault="00A5536A" w:rsidP="00E27A83">
      <w:pPr>
        <w:rPr>
          <w:i/>
        </w:rPr>
      </w:pPr>
    </w:p>
    <w:p w14:paraId="1B11E67F" w14:textId="77777777" w:rsidR="00E27A83" w:rsidRPr="00A5536A" w:rsidRDefault="00A5536A" w:rsidP="00E27A83">
      <w:pPr>
        <w:rPr>
          <w:i/>
        </w:rPr>
      </w:pPr>
      <w:r>
        <w:rPr>
          <w:i/>
        </w:rPr>
        <w:t>(This message does not contain any signals.)</w:t>
      </w:r>
    </w:p>
    <w:p w14:paraId="393D32F7" w14:textId="77777777" w:rsidR="001314A3" w:rsidRDefault="001314A3" w:rsidP="001314A3">
      <w:pPr>
        <w:pStyle w:val="Heading4"/>
      </w:pPr>
      <w:r>
        <w:lastRenderedPageBreak/>
        <w:t>HMI Command Request</w:t>
      </w:r>
    </w:p>
    <w:p w14:paraId="7BD8FD73" w14:textId="77777777" w:rsidR="00BE4BCD" w:rsidRDefault="00BE4BCD" w:rsidP="001F14A5">
      <w:r>
        <w:t>The message that is sent from the vehicle's Display System to the vehicle's NFC System when a retail user requests an NFC command using the in-vehicle HMI. Causes an "NFC Command Request - Retail" message to be sent to the Cloud Backend System by the NFC System.</w:t>
      </w:r>
    </w:p>
    <w:p w14:paraId="4E802F2B" w14:textId="77777777" w:rsidR="00A5536A" w:rsidRDefault="00A5536A" w:rsidP="00A5536A">
      <w:pPr>
        <w:pStyle w:val="Heading5"/>
      </w:pPr>
      <w:r>
        <w:t>HMI Command Request – owned signals</w:t>
      </w:r>
    </w:p>
    <w:tbl>
      <w:tblPr>
        <w:tblStyle w:val="TableGrid"/>
        <w:tblW w:w="10165" w:type="dxa"/>
        <w:tblInd w:w="0" w:type="dxa"/>
        <w:tblLook w:val="04A0" w:firstRow="1" w:lastRow="0" w:firstColumn="1" w:lastColumn="0" w:noHBand="0" w:noVBand="1"/>
      </w:tblPr>
      <w:tblGrid>
        <w:gridCol w:w="2746"/>
        <w:gridCol w:w="5169"/>
        <w:gridCol w:w="2250"/>
      </w:tblGrid>
      <w:tr w:rsidR="00EB1435" w:rsidRPr="00F259A8" w14:paraId="73723700" w14:textId="77777777" w:rsidTr="00EB1435">
        <w:tc>
          <w:tcPr>
            <w:tcW w:w="2746" w:type="dxa"/>
            <w:shd w:val="clear" w:color="auto" w:fill="D9D9D9" w:themeFill="background1" w:themeFillShade="D9"/>
            <w:vAlign w:val="bottom"/>
          </w:tcPr>
          <w:p w14:paraId="269E7158" w14:textId="77777777" w:rsidR="00EB1435" w:rsidRPr="00F259A8" w:rsidRDefault="00EB1435" w:rsidP="00E27A83">
            <w:pPr>
              <w:rPr>
                <w:rFonts w:cs="Arial"/>
                <w:b/>
                <w:color w:val="000000"/>
              </w:rPr>
            </w:pPr>
            <w:r>
              <w:rPr>
                <w:rFonts w:cs="Arial"/>
                <w:b/>
                <w:color w:val="000000"/>
              </w:rPr>
              <w:t>Signal</w:t>
            </w:r>
          </w:p>
        </w:tc>
        <w:tc>
          <w:tcPr>
            <w:tcW w:w="5169" w:type="dxa"/>
            <w:shd w:val="clear" w:color="auto" w:fill="D9D9D9" w:themeFill="background1" w:themeFillShade="D9"/>
            <w:vAlign w:val="bottom"/>
          </w:tcPr>
          <w:p w14:paraId="276F05F3" w14:textId="77777777" w:rsidR="00EB1435" w:rsidRPr="00F259A8" w:rsidRDefault="00EB1435" w:rsidP="00E27A83">
            <w:pPr>
              <w:rPr>
                <w:b/>
              </w:rPr>
            </w:pPr>
            <w:r>
              <w:rPr>
                <w:b/>
              </w:rPr>
              <w:t>Description</w:t>
            </w:r>
          </w:p>
        </w:tc>
        <w:tc>
          <w:tcPr>
            <w:tcW w:w="2250" w:type="dxa"/>
            <w:shd w:val="clear" w:color="auto" w:fill="D9D9D9" w:themeFill="background1" w:themeFillShade="D9"/>
          </w:tcPr>
          <w:p w14:paraId="694411F8" w14:textId="77777777" w:rsidR="00EB1435" w:rsidRDefault="00EB1435" w:rsidP="00E27A83">
            <w:pPr>
              <w:rPr>
                <w:b/>
              </w:rPr>
            </w:pPr>
            <w:r>
              <w:rPr>
                <w:b/>
              </w:rPr>
              <w:t>Type (encoding)</w:t>
            </w:r>
          </w:p>
        </w:tc>
      </w:tr>
      <w:tr w:rsidR="00EB1435" w:rsidRPr="00761226" w14:paraId="6562ABC8" w14:textId="77777777" w:rsidTr="00EB1435">
        <w:trPr>
          <w:trHeight w:val="319"/>
        </w:trPr>
        <w:tc>
          <w:tcPr>
            <w:tcW w:w="2746" w:type="dxa"/>
            <w:vMerge w:val="restart"/>
            <w:shd w:val="clear" w:color="auto" w:fill="D9D9D9" w:themeFill="background1" w:themeFillShade="D9"/>
            <w:vAlign w:val="center"/>
          </w:tcPr>
          <w:p w14:paraId="7FB4E804" w14:textId="77777777" w:rsidR="00EB1435" w:rsidRPr="00A5536A" w:rsidRDefault="00EB1435" w:rsidP="00E27A83">
            <w:r w:rsidRPr="00A5536A">
              <w:t>Friendly Name</w:t>
            </w:r>
          </w:p>
        </w:tc>
        <w:tc>
          <w:tcPr>
            <w:tcW w:w="5169" w:type="dxa"/>
            <w:vMerge w:val="restart"/>
            <w:vAlign w:val="center"/>
          </w:tcPr>
          <w:p w14:paraId="5A35ECBE" w14:textId="77777777" w:rsidR="00EB1435" w:rsidRPr="00761226" w:rsidRDefault="00EB1435" w:rsidP="00E27A83">
            <w:pPr>
              <w:rPr>
                <w:rFonts w:cs="Arial"/>
              </w:rPr>
            </w:pPr>
            <w:r w:rsidRPr="00E27A83">
              <w:rPr>
                <w:rFonts w:cs="Arial"/>
                <w:sz w:val="18"/>
              </w:rPr>
              <w:t xml:space="preserve">The scanned/selected Card's user selected/entered name. </w:t>
            </w:r>
          </w:p>
          <w:p w14:paraId="61C828A3" w14:textId="77777777" w:rsidR="00EB1435" w:rsidRPr="00761226" w:rsidRDefault="00EB1435" w:rsidP="00E27A83">
            <w:pPr>
              <w:rPr>
                <w:rFonts w:cs="Arial"/>
              </w:rPr>
            </w:pPr>
          </w:p>
        </w:tc>
        <w:tc>
          <w:tcPr>
            <w:tcW w:w="2250" w:type="dxa"/>
            <w:vMerge w:val="restart"/>
          </w:tcPr>
          <w:p w14:paraId="56CBD978" w14:textId="77777777" w:rsidR="00EB1435" w:rsidRDefault="00EB1435" w:rsidP="00A5536A">
            <w:pPr>
              <w:rPr>
                <w:rFonts w:cs="Arial"/>
                <w:sz w:val="18"/>
              </w:rPr>
            </w:pPr>
            <w:r w:rsidRPr="00A5536A">
              <w:rPr>
                <w:rFonts w:cs="Arial"/>
                <w:sz w:val="18"/>
              </w:rPr>
              <w:t>String</w:t>
            </w:r>
          </w:p>
        </w:tc>
      </w:tr>
      <w:tr w:rsidR="00EB1435" w:rsidRPr="00761226" w14:paraId="4C7FF615" w14:textId="77777777" w:rsidTr="00EB1435">
        <w:trPr>
          <w:trHeight w:val="319"/>
        </w:trPr>
        <w:tc>
          <w:tcPr>
            <w:tcW w:w="2746" w:type="dxa"/>
            <w:vMerge w:val="restart"/>
            <w:shd w:val="clear" w:color="auto" w:fill="D9D9D9" w:themeFill="background1" w:themeFillShade="D9"/>
            <w:vAlign w:val="center"/>
          </w:tcPr>
          <w:p w14:paraId="1564F3AC" w14:textId="77777777" w:rsidR="00EB1435" w:rsidRPr="00A5536A" w:rsidRDefault="00EB1435" w:rsidP="00E27A83">
            <w:r w:rsidRPr="00A5536A">
              <w:t>Card FESN</w:t>
            </w:r>
          </w:p>
        </w:tc>
        <w:tc>
          <w:tcPr>
            <w:tcW w:w="5169" w:type="dxa"/>
            <w:vMerge w:val="restart"/>
            <w:vAlign w:val="center"/>
          </w:tcPr>
          <w:p w14:paraId="5CE4C30F" w14:textId="77777777" w:rsidR="00EB1435" w:rsidRPr="00761226" w:rsidRDefault="00EB1435" w:rsidP="00E27A83">
            <w:pPr>
              <w:rPr>
                <w:rFonts w:cs="Arial"/>
              </w:rPr>
            </w:pPr>
            <w:r w:rsidRPr="00E27A83">
              <w:rPr>
                <w:rFonts w:cs="Arial"/>
                <w:sz w:val="18"/>
              </w:rPr>
              <w:t>The scanned/selected Card's Ford Electronic Serial Number (FESN)</w:t>
            </w:r>
          </w:p>
          <w:p w14:paraId="4F1BEB6B" w14:textId="77777777" w:rsidR="00EB1435" w:rsidRPr="00761226" w:rsidRDefault="00EB1435" w:rsidP="00E27A83">
            <w:pPr>
              <w:rPr>
                <w:rFonts w:cs="Arial"/>
              </w:rPr>
            </w:pPr>
          </w:p>
        </w:tc>
        <w:tc>
          <w:tcPr>
            <w:tcW w:w="2250" w:type="dxa"/>
            <w:vMerge w:val="restart"/>
          </w:tcPr>
          <w:p w14:paraId="7D2340F5" w14:textId="77777777" w:rsidR="00EB1435" w:rsidRDefault="00EB1435" w:rsidP="00A5536A">
            <w:pPr>
              <w:rPr>
                <w:rFonts w:cs="Arial"/>
                <w:sz w:val="18"/>
              </w:rPr>
            </w:pPr>
            <w:r w:rsidRPr="00A5536A">
              <w:rPr>
                <w:rFonts w:cs="Arial"/>
                <w:sz w:val="18"/>
              </w:rPr>
              <w:t>FESN</w:t>
            </w:r>
          </w:p>
        </w:tc>
      </w:tr>
      <w:tr w:rsidR="00EB1435" w:rsidRPr="00761226" w14:paraId="6666D179" w14:textId="77777777" w:rsidTr="00EB1435">
        <w:trPr>
          <w:trHeight w:val="319"/>
        </w:trPr>
        <w:tc>
          <w:tcPr>
            <w:tcW w:w="2746" w:type="dxa"/>
            <w:vMerge w:val="restart"/>
            <w:shd w:val="clear" w:color="auto" w:fill="D9D9D9" w:themeFill="background1" w:themeFillShade="D9"/>
            <w:vAlign w:val="center"/>
          </w:tcPr>
          <w:p w14:paraId="64105FDD" w14:textId="77777777" w:rsidR="00EB1435" w:rsidRPr="00A5536A" w:rsidRDefault="00EB1435" w:rsidP="00E27A83">
            <w:r w:rsidRPr="00A5536A">
              <w:t>Requested Command Type</w:t>
            </w:r>
          </w:p>
        </w:tc>
        <w:tc>
          <w:tcPr>
            <w:tcW w:w="5169" w:type="dxa"/>
            <w:vMerge w:val="restart"/>
            <w:vAlign w:val="center"/>
          </w:tcPr>
          <w:p w14:paraId="633A9220" w14:textId="77777777" w:rsidR="00EB1435" w:rsidRPr="00761226" w:rsidRDefault="00EB1435" w:rsidP="00E27A83">
            <w:pPr>
              <w:rPr>
                <w:rFonts w:cs="Arial"/>
              </w:rPr>
            </w:pPr>
            <w:r w:rsidRPr="00E27A83">
              <w:rPr>
                <w:rFonts w:cs="Arial"/>
                <w:sz w:val="18"/>
              </w:rPr>
              <w:t>The specific type of action being requested: Adding a Key, Deleting a Key</w:t>
            </w:r>
          </w:p>
          <w:p w14:paraId="5904C498" w14:textId="77777777" w:rsidR="00EB1435" w:rsidRPr="00761226" w:rsidRDefault="00EB1435" w:rsidP="00E27A83">
            <w:pPr>
              <w:rPr>
                <w:rFonts w:cs="Arial"/>
              </w:rPr>
            </w:pPr>
          </w:p>
        </w:tc>
        <w:tc>
          <w:tcPr>
            <w:tcW w:w="2250" w:type="dxa"/>
            <w:vMerge w:val="restart"/>
          </w:tcPr>
          <w:p w14:paraId="26F6D56F" w14:textId="77777777" w:rsidR="00EB1435" w:rsidRDefault="00EB1435" w:rsidP="00A5536A">
            <w:pPr>
              <w:rPr>
                <w:rFonts w:cs="Arial"/>
                <w:sz w:val="18"/>
              </w:rPr>
            </w:pPr>
            <w:r w:rsidRPr="00A5536A">
              <w:rPr>
                <w:rFonts w:cs="Arial"/>
                <w:sz w:val="18"/>
              </w:rPr>
              <w:t>NFC Command Type</w:t>
            </w:r>
          </w:p>
        </w:tc>
      </w:tr>
      <w:tr w:rsidR="00EB1435" w:rsidRPr="00761226" w14:paraId="3D87866D" w14:textId="77777777" w:rsidTr="00EB1435">
        <w:trPr>
          <w:trHeight w:val="319"/>
        </w:trPr>
        <w:tc>
          <w:tcPr>
            <w:tcW w:w="2746" w:type="dxa"/>
            <w:vMerge/>
            <w:shd w:val="clear" w:color="auto" w:fill="D9D9D9" w:themeFill="background1" w:themeFillShade="D9"/>
            <w:vAlign w:val="center"/>
          </w:tcPr>
          <w:p w14:paraId="117EFA1C" w14:textId="77777777" w:rsidR="00EB1435" w:rsidRPr="00761226" w:rsidRDefault="00EB1435" w:rsidP="00E27A83">
            <w:pPr>
              <w:pStyle w:val="VelocityScript"/>
            </w:pPr>
          </w:p>
        </w:tc>
        <w:tc>
          <w:tcPr>
            <w:tcW w:w="5169" w:type="dxa"/>
            <w:vMerge/>
            <w:vAlign w:val="center"/>
          </w:tcPr>
          <w:p w14:paraId="4F4DADE8" w14:textId="77777777" w:rsidR="00EB1435" w:rsidRPr="00E27A83" w:rsidRDefault="00EB1435" w:rsidP="00E27A83">
            <w:pPr>
              <w:rPr>
                <w:rFonts w:cs="Arial"/>
                <w:sz w:val="18"/>
              </w:rPr>
            </w:pPr>
          </w:p>
        </w:tc>
        <w:tc>
          <w:tcPr>
            <w:tcW w:w="2250" w:type="dxa"/>
            <w:vMerge/>
          </w:tcPr>
          <w:p w14:paraId="72157DC9" w14:textId="77777777" w:rsidR="00EB1435" w:rsidRPr="00A5536A" w:rsidRDefault="00EB1435" w:rsidP="00E27A83">
            <w:pPr>
              <w:rPr>
                <w:rFonts w:cs="Arial"/>
                <w:sz w:val="18"/>
              </w:rPr>
            </w:pPr>
          </w:p>
        </w:tc>
      </w:tr>
    </w:tbl>
    <w:p w14:paraId="133CC790" w14:textId="77777777" w:rsidR="00E27A83" w:rsidRDefault="00E27A83" w:rsidP="00E27A83">
      <w:pPr>
        <w:pStyle w:val="VelocityScript"/>
      </w:pPr>
    </w:p>
    <w:p w14:paraId="1DC08920" w14:textId="77777777" w:rsidR="001314A3" w:rsidRDefault="001314A3" w:rsidP="001314A3">
      <w:pPr>
        <w:pStyle w:val="Heading4"/>
      </w:pPr>
      <w:r>
        <w:t>NFC MyKey - Ready For New MyKey</w:t>
      </w:r>
    </w:p>
    <w:p w14:paraId="7E5951BC" w14:textId="77777777" w:rsidR="00BE4BCD" w:rsidRDefault="00BE4BCD" w:rsidP="001F14A5">
      <w:r>
        <w:t>This signal is sent from the Body Control System to the HMI system to indicate that the request for MyKey creation was received, and the Body Control System will make the next scanned NFC device a MyKey.</w:t>
      </w:r>
    </w:p>
    <w:p w14:paraId="43A19394" w14:textId="77777777" w:rsidR="00A5536A" w:rsidRDefault="00A5536A" w:rsidP="00E27A83">
      <w:pPr>
        <w:rPr>
          <w:i/>
        </w:rPr>
      </w:pPr>
    </w:p>
    <w:p w14:paraId="28A77F64" w14:textId="77777777" w:rsidR="00E27A83" w:rsidRPr="00A5536A" w:rsidRDefault="00A5536A" w:rsidP="00E27A83">
      <w:pPr>
        <w:rPr>
          <w:i/>
        </w:rPr>
      </w:pPr>
      <w:r>
        <w:rPr>
          <w:i/>
        </w:rPr>
        <w:t>(This message does not contain any signals.)</w:t>
      </w:r>
    </w:p>
    <w:p w14:paraId="576BB98B" w14:textId="77777777" w:rsidR="001314A3" w:rsidRDefault="001314A3" w:rsidP="001314A3">
      <w:pPr>
        <w:pStyle w:val="Heading4"/>
      </w:pPr>
      <w:r>
        <w:t>Manufacturing Pairing Created</w:t>
      </w:r>
    </w:p>
    <w:p w14:paraId="5AB9E7FB" w14:textId="77777777" w:rsidR="00BE4BCD" w:rsidRDefault="00BE4BCD" w:rsidP="001F14A5">
      <w:r>
        <w:t>A signal emitted by the NFC System each time a manufacturing pairing event occurs. A manufacturing pairing event is when the NFC System adds a new factory card pairing because it is in Factory Pairing Mode and a card is presented. This signal is used to trigger feedback behavior for the assembly technician (e.g., flashing the turn signals, or presenting a message in the cluster)</w:t>
      </w:r>
    </w:p>
    <w:p w14:paraId="290563E6" w14:textId="77777777" w:rsidR="00A5536A" w:rsidRDefault="00A5536A" w:rsidP="00E27A83">
      <w:pPr>
        <w:rPr>
          <w:i/>
        </w:rPr>
      </w:pPr>
    </w:p>
    <w:p w14:paraId="4ED62E9E" w14:textId="77777777" w:rsidR="00E27A83" w:rsidRPr="00A5536A" w:rsidRDefault="00A5536A" w:rsidP="00E27A83">
      <w:pPr>
        <w:rPr>
          <w:i/>
        </w:rPr>
      </w:pPr>
      <w:r>
        <w:rPr>
          <w:i/>
        </w:rPr>
        <w:t>(This message does not contain any signals.)</w:t>
      </w:r>
    </w:p>
    <w:p w14:paraId="09C748DB" w14:textId="77777777" w:rsidR="001314A3" w:rsidRDefault="001314A3" w:rsidP="001314A3">
      <w:pPr>
        <w:pStyle w:val="Heading4"/>
      </w:pPr>
      <w:r>
        <w:t>Starting Authorized Status Indication</w:t>
      </w:r>
    </w:p>
    <w:p w14:paraId="3D42AAC9" w14:textId="77777777" w:rsidR="00BE4BCD" w:rsidRDefault="00BE4BCD" w:rsidP="001F14A5">
      <w:r>
        <w:t>This message is continuously emitted by the NFC system, and indicates the current starting authorization status of the NFC system. It is consumed by the BCM in order to determine whether the "key not found" or "ready to start" cluster messages should be displayed.</w:t>
      </w:r>
    </w:p>
    <w:p w14:paraId="419EC7D2" w14:textId="77777777" w:rsidR="00A5536A" w:rsidRDefault="00A5536A" w:rsidP="00A5536A">
      <w:pPr>
        <w:pStyle w:val="Heading5"/>
      </w:pPr>
      <w:r>
        <w:t>Starting Authorized Status Indication – owned signals</w:t>
      </w:r>
    </w:p>
    <w:tbl>
      <w:tblPr>
        <w:tblStyle w:val="TableGrid"/>
        <w:tblW w:w="10165" w:type="dxa"/>
        <w:tblInd w:w="0" w:type="dxa"/>
        <w:tblLook w:val="04A0" w:firstRow="1" w:lastRow="0" w:firstColumn="1" w:lastColumn="0" w:noHBand="0" w:noVBand="1"/>
      </w:tblPr>
      <w:tblGrid>
        <w:gridCol w:w="2746"/>
        <w:gridCol w:w="5169"/>
        <w:gridCol w:w="2250"/>
      </w:tblGrid>
      <w:tr w:rsidR="00EB1435" w:rsidRPr="00F259A8" w14:paraId="744AEB24" w14:textId="77777777" w:rsidTr="00EB1435">
        <w:tc>
          <w:tcPr>
            <w:tcW w:w="2746" w:type="dxa"/>
            <w:shd w:val="clear" w:color="auto" w:fill="D9D9D9" w:themeFill="background1" w:themeFillShade="D9"/>
            <w:vAlign w:val="bottom"/>
          </w:tcPr>
          <w:p w14:paraId="0364A539" w14:textId="77777777" w:rsidR="00EB1435" w:rsidRPr="00F259A8" w:rsidRDefault="00EB1435" w:rsidP="00E27A83">
            <w:pPr>
              <w:rPr>
                <w:rFonts w:cs="Arial"/>
                <w:b/>
                <w:color w:val="000000"/>
              </w:rPr>
            </w:pPr>
            <w:r>
              <w:rPr>
                <w:rFonts w:cs="Arial"/>
                <w:b/>
                <w:color w:val="000000"/>
              </w:rPr>
              <w:t>Signal</w:t>
            </w:r>
          </w:p>
        </w:tc>
        <w:tc>
          <w:tcPr>
            <w:tcW w:w="5169" w:type="dxa"/>
            <w:shd w:val="clear" w:color="auto" w:fill="D9D9D9" w:themeFill="background1" w:themeFillShade="D9"/>
            <w:vAlign w:val="bottom"/>
          </w:tcPr>
          <w:p w14:paraId="47233EB1" w14:textId="77777777" w:rsidR="00EB1435" w:rsidRPr="00F259A8" w:rsidRDefault="00EB1435" w:rsidP="00E27A83">
            <w:pPr>
              <w:rPr>
                <w:b/>
              </w:rPr>
            </w:pPr>
            <w:r>
              <w:rPr>
                <w:b/>
              </w:rPr>
              <w:t>Description</w:t>
            </w:r>
          </w:p>
        </w:tc>
        <w:tc>
          <w:tcPr>
            <w:tcW w:w="2250" w:type="dxa"/>
            <w:shd w:val="clear" w:color="auto" w:fill="D9D9D9" w:themeFill="background1" w:themeFillShade="D9"/>
          </w:tcPr>
          <w:p w14:paraId="2E28F4FA" w14:textId="77777777" w:rsidR="00EB1435" w:rsidRDefault="00EB1435" w:rsidP="00E27A83">
            <w:pPr>
              <w:rPr>
                <w:b/>
              </w:rPr>
            </w:pPr>
            <w:r>
              <w:rPr>
                <w:b/>
              </w:rPr>
              <w:t>Type (encoding)</w:t>
            </w:r>
          </w:p>
        </w:tc>
      </w:tr>
      <w:tr w:rsidR="00EB1435" w:rsidRPr="00761226" w14:paraId="4D221A70" w14:textId="77777777" w:rsidTr="00EB1435">
        <w:trPr>
          <w:trHeight w:val="319"/>
        </w:trPr>
        <w:tc>
          <w:tcPr>
            <w:tcW w:w="2746" w:type="dxa"/>
            <w:vMerge w:val="restart"/>
            <w:shd w:val="clear" w:color="auto" w:fill="D9D9D9" w:themeFill="background1" w:themeFillShade="D9"/>
            <w:vAlign w:val="center"/>
          </w:tcPr>
          <w:p w14:paraId="792BB97D" w14:textId="77777777" w:rsidR="00EB1435" w:rsidRPr="00A5536A" w:rsidRDefault="00EB1435" w:rsidP="00E27A83">
            <w:r w:rsidRPr="00A5536A">
              <w:t>Indication</w:t>
            </w:r>
          </w:p>
        </w:tc>
        <w:tc>
          <w:tcPr>
            <w:tcW w:w="5169" w:type="dxa"/>
            <w:vMerge w:val="restart"/>
            <w:vAlign w:val="center"/>
          </w:tcPr>
          <w:p w14:paraId="1D77E287" w14:textId="77777777" w:rsidR="00EB1435" w:rsidRPr="00761226" w:rsidRDefault="00EB1435" w:rsidP="00E27A83">
            <w:pPr>
              <w:rPr>
                <w:rFonts w:cs="Arial"/>
              </w:rPr>
            </w:pPr>
            <w:r w:rsidRPr="00E27A83">
              <w:rPr>
                <w:rFonts w:cs="Arial"/>
                <w:sz w:val="18"/>
              </w:rPr>
              <w:t>True if the NFC system is currently in the "starting authorized" state.</w:t>
            </w:r>
          </w:p>
          <w:p w14:paraId="1B3A2119" w14:textId="77777777" w:rsidR="00EB1435" w:rsidRPr="00761226" w:rsidRDefault="00EB1435" w:rsidP="00E27A83">
            <w:pPr>
              <w:rPr>
                <w:rFonts w:cs="Arial"/>
              </w:rPr>
            </w:pPr>
          </w:p>
        </w:tc>
        <w:tc>
          <w:tcPr>
            <w:tcW w:w="2250" w:type="dxa"/>
            <w:vMerge w:val="restart"/>
          </w:tcPr>
          <w:p w14:paraId="20147D92" w14:textId="77777777" w:rsidR="00EB1435" w:rsidRDefault="00EB1435" w:rsidP="00A5536A">
            <w:pPr>
              <w:rPr>
                <w:rFonts w:cs="Arial"/>
                <w:sz w:val="18"/>
              </w:rPr>
            </w:pPr>
            <w:r w:rsidRPr="00A5536A">
              <w:rPr>
                <w:rFonts w:cs="Arial"/>
                <w:sz w:val="18"/>
              </w:rPr>
              <w:t>Boolean</w:t>
            </w:r>
          </w:p>
        </w:tc>
      </w:tr>
      <w:tr w:rsidR="00EB1435" w:rsidRPr="00761226" w14:paraId="1719200C" w14:textId="77777777" w:rsidTr="00EB1435">
        <w:trPr>
          <w:trHeight w:val="319"/>
        </w:trPr>
        <w:tc>
          <w:tcPr>
            <w:tcW w:w="2746" w:type="dxa"/>
            <w:vMerge/>
            <w:shd w:val="clear" w:color="auto" w:fill="D9D9D9" w:themeFill="background1" w:themeFillShade="D9"/>
            <w:vAlign w:val="center"/>
          </w:tcPr>
          <w:p w14:paraId="305D10B5" w14:textId="77777777" w:rsidR="00EB1435" w:rsidRPr="00761226" w:rsidRDefault="00EB1435" w:rsidP="00E27A83">
            <w:pPr>
              <w:pStyle w:val="VelocityScript"/>
            </w:pPr>
          </w:p>
        </w:tc>
        <w:tc>
          <w:tcPr>
            <w:tcW w:w="5169" w:type="dxa"/>
            <w:vMerge/>
            <w:vAlign w:val="center"/>
          </w:tcPr>
          <w:p w14:paraId="7D56B74F" w14:textId="77777777" w:rsidR="00EB1435" w:rsidRPr="00E27A83" w:rsidRDefault="00EB1435" w:rsidP="00E27A83">
            <w:pPr>
              <w:rPr>
                <w:rFonts w:cs="Arial"/>
                <w:sz w:val="18"/>
              </w:rPr>
            </w:pPr>
          </w:p>
        </w:tc>
        <w:tc>
          <w:tcPr>
            <w:tcW w:w="2250" w:type="dxa"/>
            <w:vMerge/>
          </w:tcPr>
          <w:p w14:paraId="02C33D73" w14:textId="77777777" w:rsidR="00EB1435" w:rsidRPr="00A5536A" w:rsidRDefault="00EB1435" w:rsidP="00E27A83">
            <w:pPr>
              <w:rPr>
                <w:rFonts w:cs="Arial"/>
                <w:sz w:val="18"/>
              </w:rPr>
            </w:pPr>
          </w:p>
        </w:tc>
      </w:tr>
    </w:tbl>
    <w:p w14:paraId="39EF39D7" w14:textId="77777777" w:rsidR="00E27A83" w:rsidRDefault="00E27A83" w:rsidP="00E27A83">
      <w:pPr>
        <w:pStyle w:val="VelocityScript"/>
      </w:pPr>
    </w:p>
    <w:p w14:paraId="2A108CF1" w14:textId="77777777" w:rsidR="001314A3" w:rsidRDefault="001314A3" w:rsidP="001314A3">
      <w:pPr>
        <w:pStyle w:val="Heading4"/>
      </w:pPr>
      <w:r>
        <w:t>Key Search Request</w:t>
      </w:r>
    </w:p>
    <w:p w14:paraId="57FBB604" w14:textId="77777777" w:rsidR="00BE4BCD" w:rsidRDefault="00BE4BCD" w:rsidP="001F14A5">
      <w:r>
        <w:t xml:space="preserve">A message sent from the Body Control System to the NFC System to determine whether the NFC system is in the "starting authorized" state. This message is triggered by a number of user actions (pressing brake pedal, opening door, etc). </w:t>
      </w:r>
    </w:p>
    <w:p w14:paraId="6E82A7B1" w14:textId="77777777" w:rsidR="00A5536A" w:rsidRDefault="00A5536A" w:rsidP="00E27A83">
      <w:pPr>
        <w:rPr>
          <w:i/>
        </w:rPr>
      </w:pPr>
    </w:p>
    <w:p w14:paraId="25683540" w14:textId="77777777" w:rsidR="00E27A83" w:rsidRPr="00A5536A" w:rsidRDefault="00A5536A" w:rsidP="00E27A83">
      <w:pPr>
        <w:rPr>
          <w:i/>
        </w:rPr>
      </w:pPr>
      <w:r>
        <w:rPr>
          <w:i/>
        </w:rPr>
        <w:t>(This message does not contain any signals.)</w:t>
      </w:r>
    </w:p>
    <w:p w14:paraId="14746E20" w14:textId="77777777" w:rsidR="001314A3" w:rsidRDefault="001314A3" w:rsidP="001314A3">
      <w:pPr>
        <w:pStyle w:val="Heading4"/>
      </w:pPr>
      <w:r>
        <w:t>Key Search Response</w:t>
      </w:r>
    </w:p>
    <w:p w14:paraId="51B1788C" w14:textId="77777777" w:rsidR="00BE4BCD" w:rsidRDefault="00BE4BCD" w:rsidP="001F14A5">
      <w:r>
        <w:t>The message that is sent by the NFC System to the Body Control System in response to a Key Search Request. This reply is sent whether or not the NFC System is in the starting authorized state. This message constitutes starting authorization when the Authorized runtime variable is True.</w:t>
      </w:r>
    </w:p>
    <w:p w14:paraId="206A722C" w14:textId="77777777" w:rsidR="00A5536A" w:rsidRDefault="00A5536A" w:rsidP="00A5536A">
      <w:pPr>
        <w:pStyle w:val="Heading5"/>
      </w:pPr>
      <w:r>
        <w:t>Key Search Response – owned signals</w:t>
      </w:r>
    </w:p>
    <w:tbl>
      <w:tblPr>
        <w:tblStyle w:val="TableGrid"/>
        <w:tblW w:w="10165" w:type="dxa"/>
        <w:tblInd w:w="0" w:type="dxa"/>
        <w:tblLook w:val="04A0" w:firstRow="1" w:lastRow="0" w:firstColumn="1" w:lastColumn="0" w:noHBand="0" w:noVBand="1"/>
      </w:tblPr>
      <w:tblGrid>
        <w:gridCol w:w="2746"/>
        <w:gridCol w:w="5169"/>
        <w:gridCol w:w="2250"/>
      </w:tblGrid>
      <w:tr w:rsidR="00EB1435" w:rsidRPr="00F259A8" w14:paraId="04B07BC6" w14:textId="77777777" w:rsidTr="00EB1435">
        <w:tc>
          <w:tcPr>
            <w:tcW w:w="2746" w:type="dxa"/>
            <w:shd w:val="clear" w:color="auto" w:fill="D9D9D9" w:themeFill="background1" w:themeFillShade="D9"/>
            <w:vAlign w:val="bottom"/>
          </w:tcPr>
          <w:p w14:paraId="2EAAB743" w14:textId="77777777" w:rsidR="00EB1435" w:rsidRPr="00F259A8" w:rsidRDefault="00EB1435" w:rsidP="00E27A83">
            <w:pPr>
              <w:rPr>
                <w:rFonts w:cs="Arial"/>
                <w:b/>
                <w:color w:val="000000"/>
              </w:rPr>
            </w:pPr>
            <w:r>
              <w:rPr>
                <w:rFonts w:cs="Arial"/>
                <w:b/>
                <w:color w:val="000000"/>
              </w:rPr>
              <w:t>Signal</w:t>
            </w:r>
          </w:p>
        </w:tc>
        <w:tc>
          <w:tcPr>
            <w:tcW w:w="5169" w:type="dxa"/>
            <w:shd w:val="clear" w:color="auto" w:fill="D9D9D9" w:themeFill="background1" w:themeFillShade="D9"/>
            <w:vAlign w:val="bottom"/>
          </w:tcPr>
          <w:p w14:paraId="66453E6F" w14:textId="77777777" w:rsidR="00EB1435" w:rsidRPr="00F259A8" w:rsidRDefault="00EB1435" w:rsidP="00E27A83">
            <w:pPr>
              <w:rPr>
                <w:b/>
              </w:rPr>
            </w:pPr>
            <w:r>
              <w:rPr>
                <w:b/>
              </w:rPr>
              <w:t>Description</w:t>
            </w:r>
          </w:p>
        </w:tc>
        <w:tc>
          <w:tcPr>
            <w:tcW w:w="2250" w:type="dxa"/>
            <w:shd w:val="clear" w:color="auto" w:fill="D9D9D9" w:themeFill="background1" w:themeFillShade="D9"/>
          </w:tcPr>
          <w:p w14:paraId="097911E7" w14:textId="77777777" w:rsidR="00EB1435" w:rsidRDefault="00EB1435" w:rsidP="00E27A83">
            <w:pPr>
              <w:rPr>
                <w:b/>
              </w:rPr>
            </w:pPr>
            <w:r>
              <w:rPr>
                <w:b/>
              </w:rPr>
              <w:t>Type (encoding)</w:t>
            </w:r>
          </w:p>
        </w:tc>
      </w:tr>
      <w:tr w:rsidR="00EB1435" w:rsidRPr="00761226" w14:paraId="7AF70CF6" w14:textId="77777777" w:rsidTr="00EB1435">
        <w:trPr>
          <w:trHeight w:val="319"/>
        </w:trPr>
        <w:tc>
          <w:tcPr>
            <w:tcW w:w="2746" w:type="dxa"/>
            <w:vMerge w:val="restart"/>
            <w:shd w:val="clear" w:color="auto" w:fill="D9D9D9" w:themeFill="background1" w:themeFillShade="D9"/>
            <w:vAlign w:val="center"/>
          </w:tcPr>
          <w:p w14:paraId="01891EE5" w14:textId="77777777" w:rsidR="00EB1435" w:rsidRPr="00A5536A" w:rsidRDefault="00EB1435" w:rsidP="00E27A83">
            <w:r w:rsidRPr="00A5536A">
              <w:lastRenderedPageBreak/>
              <w:t>Authorized</w:t>
            </w:r>
          </w:p>
        </w:tc>
        <w:tc>
          <w:tcPr>
            <w:tcW w:w="5169" w:type="dxa"/>
            <w:vMerge w:val="restart"/>
            <w:vAlign w:val="center"/>
          </w:tcPr>
          <w:p w14:paraId="0472E101" w14:textId="77777777" w:rsidR="00EB1435" w:rsidRPr="00761226" w:rsidRDefault="00EB1435" w:rsidP="00E27A83">
            <w:pPr>
              <w:rPr>
                <w:rFonts w:cs="Arial"/>
              </w:rPr>
            </w:pPr>
            <w:r w:rsidRPr="00E27A83">
              <w:rPr>
                <w:rFonts w:cs="Arial"/>
                <w:sz w:val="18"/>
              </w:rPr>
              <w:t>Whether the NFC system authorizes starting.</w:t>
            </w:r>
          </w:p>
          <w:p w14:paraId="462EA47A" w14:textId="77777777" w:rsidR="00EB1435" w:rsidRPr="00761226" w:rsidRDefault="00EB1435" w:rsidP="00E27A83">
            <w:pPr>
              <w:rPr>
                <w:rFonts w:cs="Arial"/>
              </w:rPr>
            </w:pPr>
          </w:p>
        </w:tc>
        <w:tc>
          <w:tcPr>
            <w:tcW w:w="2250" w:type="dxa"/>
            <w:vMerge w:val="restart"/>
          </w:tcPr>
          <w:p w14:paraId="0668BBBE" w14:textId="77777777" w:rsidR="00EB1435" w:rsidRDefault="00EB1435" w:rsidP="00A5536A">
            <w:pPr>
              <w:rPr>
                <w:rFonts w:cs="Arial"/>
                <w:sz w:val="18"/>
              </w:rPr>
            </w:pPr>
            <w:r w:rsidRPr="00A5536A">
              <w:rPr>
                <w:rFonts w:cs="Arial"/>
                <w:sz w:val="18"/>
              </w:rPr>
              <w:t>Boolean</w:t>
            </w:r>
          </w:p>
        </w:tc>
      </w:tr>
      <w:tr w:rsidR="00EB1435" w:rsidRPr="00761226" w14:paraId="6E1A20B1" w14:textId="77777777" w:rsidTr="00EB1435">
        <w:trPr>
          <w:trHeight w:val="319"/>
        </w:trPr>
        <w:tc>
          <w:tcPr>
            <w:tcW w:w="2746" w:type="dxa"/>
            <w:vMerge w:val="restart"/>
            <w:shd w:val="clear" w:color="auto" w:fill="D9D9D9" w:themeFill="background1" w:themeFillShade="D9"/>
            <w:vAlign w:val="center"/>
          </w:tcPr>
          <w:p w14:paraId="72B92842" w14:textId="77777777" w:rsidR="00EB1435" w:rsidRPr="00A5536A" w:rsidRDefault="00EB1435" w:rsidP="00E27A83">
            <w:r w:rsidRPr="00A5536A">
              <w:t>Authorizing key</w:t>
            </w:r>
          </w:p>
        </w:tc>
        <w:tc>
          <w:tcPr>
            <w:tcW w:w="5169" w:type="dxa"/>
            <w:vMerge w:val="restart"/>
            <w:vAlign w:val="center"/>
          </w:tcPr>
          <w:p w14:paraId="444A6596" w14:textId="77777777" w:rsidR="00EB1435" w:rsidRPr="00761226" w:rsidRDefault="00EB1435" w:rsidP="00E27A83">
            <w:pPr>
              <w:rPr>
                <w:rFonts w:cs="Arial"/>
              </w:rPr>
            </w:pPr>
            <w:r w:rsidRPr="00E27A83">
              <w:rPr>
                <w:rFonts w:cs="Arial"/>
                <w:sz w:val="18"/>
              </w:rPr>
              <w:t>If starting is authorized, the index of the NFC device that authorized starting. If starting is not authorized, undefined.</w:t>
            </w:r>
          </w:p>
          <w:p w14:paraId="7527FDD6" w14:textId="77777777" w:rsidR="00EB1435" w:rsidRPr="00761226" w:rsidRDefault="00EB1435" w:rsidP="00E27A83">
            <w:pPr>
              <w:rPr>
                <w:rFonts w:cs="Arial"/>
              </w:rPr>
            </w:pPr>
          </w:p>
        </w:tc>
        <w:tc>
          <w:tcPr>
            <w:tcW w:w="2250" w:type="dxa"/>
            <w:vMerge w:val="restart"/>
          </w:tcPr>
          <w:p w14:paraId="1A41EC7C" w14:textId="77777777" w:rsidR="00EB1435" w:rsidRDefault="00EB1435" w:rsidP="00A5536A">
            <w:pPr>
              <w:rPr>
                <w:rFonts w:cs="Arial"/>
                <w:sz w:val="18"/>
              </w:rPr>
            </w:pPr>
            <w:r w:rsidRPr="00A5536A">
              <w:rPr>
                <w:rFonts w:cs="Arial"/>
                <w:sz w:val="18"/>
              </w:rPr>
              <w:t>Integer</w:t>
            </w:r>
          </w:p>
        </w:tc>
      </w:tr>
      <w:tr w:rsidR="00EB1435" w:rsidRPr="00761226" w14:paraId="4AECBC0C" w14:textId="77777777" w:rsidTr="00EB1435">
        <w:trPr>
          <w:trHeight w:val="319"/>
        </w:trPr>
        <w:tc>
          <w:tcPr>
            <w:tcW w:w="2746" w:type="dxa"/>
            <w:vMerge w:val="restart"/>
            <w:shd w:val="clear" w:color="auto" w:fill="D9D9D9" w:themeFill="background1" w:themeFillShade="D9"/>
            <w:vAlign w:val="center"/>
          </w:tcPr>
          <w:p w14:paraId="7B6529B9" w14:textId="77777777" w:rsidR="00EB1435" w:rsidRPr="00A5536A" w:rsidRDefault="00EB1435" w:rsidP="00E27A83">
            <w:r w:rsidRPr="00A5536A">
              <w:t>Authorizing key type</w:t>
            </w:r>
          </w:p>
        </w:tc>
        <w:tc>
          <w:tcPr>
            <w:tcW w:w="5169" w:type="dxa"/>
            <w:vMerge w:val="restart"/>
            <w:vAlign w:val="center"/>
          </w:tcPr>
          <w:p w14:paraId="72FE8F1F" w14:textId="77777777" w:rsidR="00EB1435" w:rsidRPr="00761226" w:rsidRDefault="00EB1435" w:rsidP="00E27A83">
            <w:pPr>
              <w:rPr>
                <w:rFonts w:cs="Arial"/>
              </w:rPr>
            </w:pPr>
            <w:r w:rsidRPr="00E27A83">
              <w:rPr>
                <w:rFonts w:cs="Arial"/>
                <w:sz w:val="18"/>
              </w:rPr>
              <w:t>The type of the NFC key that authorized starting (factory key, retail user key, fleet user key ).</w:t>
            </w:r>
          </w:p>
          <w:p w14:paraId="2AC58E47" w14:textId="77777777" w:rsidR="00EB1435" w:rsidRPr="00761226" w:rsidRDefault="00EB1435" w:rsidP="00E27A83">
            <w:pPr>
              <w:rPr>
                <w:rFonts w:cs="Arial"/>
              </w:rPr>
            </w:pPr>
          </w:p>
        </w:tc>
        <w:tc>
          <w:tcPr>
            <w:tcW w:w="2250" w:type="dxa"/>
            <w:vMerge w:val="restart"/>
          </w:tcPr>
          <w:p w14:paraId="77EFF090" w14:textId="77777777" w:rsidR="00EB1435" w:rsidRDefault="00EB1435" w:rsidP="00A5536A">
            <w:pPr>
              <w:rPr>
                <w:rFonts w:cs="Arial"/>
                <w:sz w:val="18"/>
              </w:rPr>
            </w:pPr>
            <w:r w:rsidRPr="00A5536A">
              <w:rPr>
                <w:rFonts w:cs="Arial"/>
                <w:sz w:val="18"/>
              </w:rPr>
              <w:t>NFC Key Type</w:t>
            </w:r>
          </w:p>
        </w:tc>
      </w:tr>
      <w:tr w:rsidR="00EB1435" w:rsidRPr="00761226" w14:paraId="5AD129FD" w14:textId="77777777" w:rsidTr="00EB1435">
        <w:trPr>
          <w:trHeight w:val="319"/>
        </w:trPr>
        <w:tc>
          <w:tcPr>
            <w:tcW w:w="2746" w:type="dxa"/>
            <w:vMerge/>
            <w:shd w:val="clear" w:color="auto" w:fill="D9D9D9" w:themeFill="background1" w:themeFillShade="D9"/>
            <w:vAlign w:val="center"/>
          </w:tcPr>
          <w:p w14:paraId="76F6FC63" w14:textId="77777777" w:rsidR="00EB1435" w:rsidRPr="00761226" w:rsidRDefault="00EB1435" w:rsidP="00E27A83">
            <w:pPr>
              <w:pStyle w:val="VelocityScript"/>
            </w:pPr>
          </w:p>
        </w:tc>
        <w:tc>
          <w:tcPr>
            <w:tcW w:w="5169" w:type="dxa"/>
            <w:vMerge/>
            <w:vAlign w:val="center"/>
          </w:tcPr>
          <w:p w14:paraId="7C3D4E9C" w14:textId="77777777" w:rsidR="00EB1435" w:rsidRPr="00E27A83" w:rsidRDefault="00EB1435" w:rsidP="00E27A83">
            <w:pPr>
              <w:rPr>
                <w:rFonts w:cs="Arial"/>
                <w:sz w:val="18"/>
              </w:rPr>
            </w:pPr>
          </w:p>
        </w:tc>
        <w:tc>
          <w:tcPr>
            <w:tcW w:w="2250" w:type="dxa"/>
            <w:vMerge/>
          </w:tcPr>
          <w:p w14:paraId="56FD9F32" w14:textId="77777777" w:rsidR="00EB1435" w:rsidRPr="00A5536A" w:rsidRDefault="00EB1435" w:rsidP="00E27A83">
            <w:pPr>
              <w:rPr>
                <w:rFonts w:cs="Arial"/>
                <w:sz w:val="18"/>
              </w:rPr>
            </w:pPr>
          </w:p>
        </w:tc>
      </w:tr>
    </w:tbl>
    <w:p w14:paraId="2544AD2C" w14:textId="77777777" w:rsidR="00E27A83" w:rsidRDefault="00E27A83" w:rsidP="00E27A83">
      <w:pPr>
        <w:pStyle w:val="VelocityScript"/>
      </w:pPr>
    </w:p>
    <w:p w14:paraId="5DE37105" w14:textId="77777777" w:rsidR="00FE26D5" w:rsidRDefault="004977E0" w:rsidP="00FE26D5">
      <w:pPr>
        <w:pStyle w:val="Heading3"/>
        <w:numPr>
          <w:ilvl w:val="2"/>
          <w:numId w:val="4"/>
        </w:numPr>
        <w:rPr>
          <w:lang w:val="en-GB"/>
        </w:rPr>
      </w:pPr>
      <w:bookmarkStart w:id="189" w:name="_Toc49176875"/>
      <w:r>
        <w:rPr>
          <w:lang w:val="en-GB"/>
        </w:rPr>
        <w:t>Data Types (encodings)</w:t>
      </w:r>
      <w:bookmarkEnd w:id="189"/>
    </w:p>
    <w:p w14:paraId="7973C154" w14:textId="77777777" w:rsidR="00FE26D5" w:rsidRPr="00F6173D" w:rsidRDefault="00FE26D5" w:rsidP="00FE26D5">
      <w:pPr>
        <w:rPr>
          <w:lang w:val="en-GB"/>
        </w:rPr>
      </w:pPr>
    </w:p>
    <w:p w14:paraId="68CC9EA9" w14:textId="77777777" w:rsidR="00FE26D5" w:rsidRDefault="00FE26D5" w:rsidP="00FE26D5">
      <w:pPr>
        <w:pStyle w:val="Heading4"/>
        <w:numPr>
          <w:ilvl w:val="3"/>
          <w:numId w:val="4"/>
        </w:numPr>
      </w:pPr>
      <w:r>
        <w:t>NFC Key Type</w:t>
      </w:r>
    </w:p>
    <w:p w14:paraId="0CEFB002" w14:textId="77777777" w:rsidR="00FE26D5" w:rsidRDefault="00FE26D5" w:rsidP="00FE26D5">
      <w:r>
        <w:t>The categories of keys that can exist in the NFC System.</w:t>
      </w:r>
    </w:p>
    <w:p w14:paraId="624004CE" w14:textId="77777777" w:rsidR="00FE26D5" w:rsidRDefault="00FE26D5" w:rsidP="00FE26D5">
      <w:pPr>
        <w:pStyle w:val="Heading5"/>
        <w:numPr>
          <w:ilvl w:val="4"/>
          <w:numId w:val="4"/>
        </w:numPr>
      </w:pPr>
      <w:r>
        <w:t>Encoding values</w:t>
      </w:r>
    </w:p>
    <w:tbl>
      <w:tblPr>
        <w:tblStyle w:val="TableGrid"/>
        <w:tblW w:w="0" w:type="auto"/>
        <w:tblInd w:w="0" w:type="dxa"/>
        <w:tblLook w:val="04A0" w:firstRow="1" w:lastRow="0" w:firstColumn="1" w:lastColumn="0" w:noHBand="0" w:noVBand="1"/>
      </w:tblPr>
      <w:tblGrid>
        <w:gridCol w:w="3325"/>
        <w:gridCol w:w="6840"/>
      </w:tblGrid>
      <w:tr w:rsidR="00FE26D5" w14:paraId="2AEBB461" w14:textId="77777777" w:rsidTr="004D6051">
        <w:tc>
          <w:tcPr>
            <w:tcW w:w="3325" w:type="dxa"/>
            <w:shd w:val="clear" w:color="auto" w:fill="D9D9D9" w:themeFill="background1" w:themeFillShade="D9"/>
          </w:tcPr>
          <w:p w14:paraId="4D0548FF" w14:textId="77777777" w:rsidR="00FE26D5" w:rsidRDefault="00FE26D5" w:rsidP="004D6051">
            <w:pPr>
              <w:rPr>
                <w:sz w:val="18"/>
                <w:szCs w:val="18"/>
                <w:lang w:val="en-GB"/>
              </w:rPr>
            </w:pPr>
            <w:r w:rsidRPr="00905235">
              <w:rPr>
                <w:b/>
                <w:lang w:val="en-GB"/>
              </w:rPr>
              <w:t>Enumeration Values</w:t>
            </w:r>
          </w:p>
        </w:tc>
        <w:tc>
          <w:tcPr>
            <w:tcW w:w="6840" w:type="dxa"/>
            <w:shd w:val="clear" w:color="auto" w:fill="D9D9D9" w:themeFill="background1" w:themeFillShade="D9"/>
          </w:tcPr>
          <w:p w14:paraId="5ECE49A2" w14:textId="77777777" w:rsidR="00FE26D5" w:rsidRDefault="00FE26D5" w:rsidP="004D6051">
            <w:pPr>
              <w:rPr>
                <w:sz w:val="18"/>
                <w:szCs w:val="18"/>
                <w:lang w:val="en-GB"/>
              </w:rPr>
            </w:pPr>
            <w:r w:rsidRPr="00905235">
              <w:rPr>
                <w:b/>
                <w:lang w:val="en-GB"/>
              </w:rPr>
              <w:t>Enumeration Value Description</w:t>
            </w:r>
          </w:p>
        </w:tc>
      </w:tr>
      <w:tr w:rsidR="00FE26D5" w14:paraId="298A27CD" w14:textId="77777777" w:rsidTr="004D6051">
        <w:tc>
          <w:tcPr>
            <w:tcW w:w="3325" w:type="dxa"/>
            <w:shd w:val="clear" w:color="auto" w:fill="auto"/>
          </w:tcPr>
          <w:p w14:paraId="2F73AFA0" w14:textId="77777777" w:rsidR="00FE26D5" w:rsidRPr="00905235" w:rsidRDefault="00FE26D5" w:rsidP="004D6051">
            <w:pPr>
              <w:rPr>
                <w:lang w:val="en-GB"/>
              </w:rPr>
            </w:pPr>
            <w:r>
              <w:rPr>
                <w:lang w:val="en-GB"/>
              </w:rPr>
              <w:t>Factory Key</w:t>
            </w:r>
          </w:p>
        </w:tc>
        <w:tc>
          <w:tcPr>
            <w:tcW w:w="6840" w:type="dxa"/>
            <w:shd w:val="clear" w:color="auto" w:fill="auto"/>
          </w:tcPr>
          <w:p w14:paraId="0425646C" w14:textId="77777777" w:rsidR="00FE26D5" w:rsidRDefault="00FE26D5" w:rsidP="004D6051">
            <w:pPr>
              <w:rPr>
                <w:lang w:val="en-GB"/>
              </w:rPr>
            </w:pPr>
            <w:r w:rsidRPr="004977E0">
              <w:rPr>
                <w:sz w:val="18"/>
                <w:lang w:val="en-GB"/>
              </w:rPr>
              <w:t>NFC Card/device that was paired to the vehicle during assembly</w:t>
            </w:r>
          </w:p>
        </w:tc>
      </w:tr>
      <w:tr w:rsidR="00FE26D5" w14:paraId="304E24CE" w14:textId="77777777" w:rsidTr="004D6051">
        <w:tc>
          <w:tcPr>
            <w:tcW w:w="3325" w:type="dxa"/>
            <w:shd w:val="clear" w:color="auto" w:fill="auto"/>
          </w:tcPr>
          <w:p w14:paraId="3425AF87" w14:textId="77777777" w:rsidR="00FE26D5" w:rsidRPr="00905235" w:rsidRDefault="00FE26D5" w:rsidP="004D6051">
            <w:pPr>
              <w:rPr>
                <w:lang w:val="en-GB"/>
              </w:rPr>
            </w:pPr>
            <w:r>
              <w:rPr>
                <w:lang w:val="en-GB"/>
              </w:rPr>
              <w:t>Retail User Key</w:t>
            </w:r>
          </w:p>
        </w:tc>
        <w:tc>
          <w:tcPr>
            <w:tcW w:w="6840" w:type="dxa"/>
            <w:shd w:val="clear" w:color="auto" w:fill="auto"/>
          </w:tcPr>
          <w:p w14:paraId="24CB8F88" w14:textId="77777777" w:rsidR="00FE26D5" w:rsidRDefault="00FE26D5" w:rsidP="004D6051">
            <w:pPr>
              <w:rPr>
                <w:lang w:val="en-GB"/>
              </w:rPr>
            </w:pPr>
            <w:r w:rsidRPr="004977E0">
              <w:rPr>
                <w:sz w:val="18"/>
                <w:lang w:val="en-GB"/>
              </w:rPr>
              <w:t>NFC Card/device that was programmed to the vehicle using the in-vehicle controls, (fleet management feature not active)</w:t>
            </w:r>
          </w:p>
        </w:tc>
      </w:tr>
      <w:tr w:rsidR="00FE26D5" w14:paraId="4E32E148" w14:textId="77777777" w:rsidTr="004D6051">
        <w:tc>
          <w:tcPr>
            <w:tcW w:w="3325" w:type="dxa"/>
            <w:shd w:val="clear" w:color="auto" w:fill="auto"/>
          </w:tcPr>
          <w:p w14:paraId="40E6C8DB" w14:textId="77777777" w:rsidR="00FE26D5" w:rsidRPr="00905235" w:rsidRDefault="00FE26D5" w:rsidP="004D6051">
            <w:pPr>
              <w:rPr>
                <w:lang w:val="en-GB"/>
              </w:rPr>
            </w:pPr>
            <w:r>
              <w:rPr>
                <w:lang w:val="en-GB"/>
              </w:rPr>
              <w:t>N/A</w:t>
            </w:r>
          </w:p>
        </w:tc>
        <w:tc>
          <w:tcPr>
            <w:tcW w:w="6840" w:type="dxa"/>
            <w:shd w:val="clear" w:color="auto" w:fill="auto"/>
          </w:tcPr>
          <w:p w14:paraId="70B4411D" w14:textId="77777777" w:rsidR="00FE26D5" w:rsidRDefault="00FE26D5" w:rsidP="004D6051">
            <w:pPr>
              <w:rPr>
                <w:lang w:val="en-GB"/>
              </w:rPr>
            </w:pPr>
            <w:r w:rsidRPr="004977E0">
              <w:rPr>
                <w:sz w:val="18"/>
                <w:lang w:val="en-GB"/>
              </w:rPr>
              <w:t>Key type cannot be determined</w:t>
            </w:r>
          </w:p>
        </w:tc>
      </w:tr>
      <w:tr w:rsidR="00FE26D5" w14:paraId="6C19FCB7" w14:textId="77777777" w:rsidTr="004D6051">
        <w:tc>
          <w:tcPr>
            <w:tcW w:w="3325" w:type="dxa"/>
            <w:shd w:val="clear" w:color="auto" w:fill="auto"/>
          </w:tcPr>
          <w:p w14:paraId="10F968CA" w14:textId="77777777" w:rsidR="00FE26D5" w:rsidRPr="00905235" w:rsidRDefault="00FE26D5" w:rsidP="004D6051">
            <w:pPr>
              <w:rPr>
                <w:lang w:val="en-GB"/>
              </w:rPr>
            </w:pPr>
            <w:r>
              <w:rPr>
                <w:lang w:val="en-GB"/>
              </w:rPr>
              <w:t>Fleet User Key</w:t>
            </w:r>
          </w:p>
        </w:tc>
        <w:tc>
          <w:tcPr>
            <w:tcW w:w="6840" w:type="dxa"/>
            <w:shd w:val="clear" w:color="auto" w:fill="auto"/>
          </w:tcPr>
          <w:p w14:paraId="4B35DADC" w14:textId="77777777" w:rsidR="00FE26D5" w:rsidRDefault="00FE26D5" w:rsidP="004D6051">
            <w:pPr>
              <w:rPr>
                <w:lang w:val="en-GB"/>
              </w:rPr>
            </w:pPr>
            <w:r w:rsidRPr="004977E0">
              <w:rPr>
                <w:sz w:val="18"/>
                <w:lang w:val="en-GB"/>
              </w:rPr>
              <w:t>NFC Card/device that was remotely programmed to the vehicle while it was enrolled in the fleet management feature</w:t>
            </w:r>
          </w:p>
        </w:tc>
      </w:tr>
    </w:tbl>
    <w:p w14:paraId="20CE403E" w14:textId="77777777" w:rsidR="00FE26D5" w:rsidRDefault="00FE26D5" w:rsidP="00FE26D5">
      <w:pPr>
        <w:pStyle w:val="Heading4"/>
        <w:numPr>
          <w:ilvl w:val="3"/>
          <w:numId w:val="4"/>
        </w:numPr>
      </w:pPr>
      <w:r>
        <w:t>NFC Command Type</w:t>
      </w:r>
    </w:p>
    <w:p w14:paraId="23834BB7" w14:textId="77777777" w:rsidR="00FE26D5" w:rsidRDefault="00FE26D5" w:rsidP="00FE26D5">
      <w:r>
        <w:t>The types of commands that can be issued by the NFC Cloud Backend System to the NFC System.</w:t>
      </w:r>
    </w:p>
    <w:p w14:paraId="7EFC6000" w14:textId="77777777" w:rsidR="00FE26D5" w:rsidRDefault="00FE26D5" w:rsidP="00FE26D5">
      <w:pPr>
        <w:pStyle w:val="Heading5"/>
        <w:numPr>
          <w:ilvl w:val="4"/>
          <w:numId w:val="4"/>
        </w:numPr>
      </w:pPr>
      <w:r>
        <w:t>Encoding values</w:t>
      </w:r>
    </w:p>
    <w:tbl>
      <w:tblPr>
        <w:tblStyle w:val="TableGrid"/>
        <w:tblW w:w="0" w:type="auto"/>
        <w:tblInd w:w="0" w:type="dxa"/>
        <w:tblLook w:val="04A0" w:firstRow="1" w:lastRow="0" w:firstColumn="1" w:lastColumn="0" w:noHBand="0" w:noVBand="1"/>
      </w:tblPr>
      <w:tblGrid>
        <w:gridCol w:w="3325"/>
        <w:gridCol w:w="6840"/>
      </w:tblGrid>
      <w:tr w:rsidR="00FE26D5" w14:paraId="6965E139" w14:textId="77777777" w:rsidTr="004D6051">
        <w:tc>
          <w:tcPr>
            <w:tcW w:w="3325" w:type="dxa"/>
            <w:shd w:val="clear" w:color="auto" w:fill="D9D9D9" w:themeFill="background1" w:themeFillShade="D9"/>
          </w:tcPr>
          <w:p w14:paraId="32FBECDE" w14:textId="77777777" w:rsidR="00FE26D5" w:rsidRDefault="00FE26D5" w:rsidP="004D6051">
            <w:pPr>
              <w:rPr>
                <w:sz w:val="18"/>
                <w:szCs w:val="18"/>
                <w:lang w:val="en-GB"/>
              </w:rPr>
            </w:pPr>
            <w:r w:rsidRPr="00905235">
              <w:rPr>
                <w:b/>
                <w:lang w:val="en-GB"/>
              </w:rPr>
              <w:t>Enumeration Values</w:t>
            </w:r>
          </w:p>
        </w:tc>
        <w:tc>
          <w:tcPr>
            <w:tcW w:w="6840" w:type="dxa"/>
            <w:shd w:val="clear" w:color="auto" w:fill="D9D9D9" w:themeFill="background1" w:themeFillShade="D9"/>
          </w:tcPr>
          <w:p w14:paraId="05BAC6B6" w14:textId="77777777" w:rsidR="00FE26D5" w:rsidRDefault="00FE26D5" w:rsidP="004D6051">
            <w:pPr>
              <w:rPr>
                <w:sz w:val="18"/>
                <w:szCs w:val="18"/>
                <w:lang w:val="en-GB"/>
              </w:rPr>
            </w:pPr>
            <w:r w:rsidRPr="00905235">
              <w:rPr>
                <w:b/>
                <w:lang w:val="en-GB"/>
              </w:rPr>
              <w:t>Enumeration Value Description</w:t>
            </w:r>
          </w:p>
        </w:tc>
      </w:tr>
      <w:tr w:rsidR="00FE26D5" w14:paraId="6C0AE055" w14:textId="77777777" w:rsidTr="004D6051">
        <w:tc>
          <w:tcPr>
            <w:tcW w:w="3325" w:type="dxa"/>
            <w:shd w:val="clear" w:color="auto" w:fill="auto"/>
          </w:tcPr>
          <w:p w14:paraId="047E2EE3" w14:textId="77777777" w:rsidR="00FE26D5" w:rsidRPr="00905235" w:rsidRDefault="00FE26D5" w:rsidP="004D6051">
            <w:pPr>
              <w:rPr>
                <w:lang w:val="en-GB"/>
              </w:rPr>
            </w:pPr>
            <w:r>
              <w:rPr>
                <w:lang w:val="en-GB"/>
              </w:rPr>
              <w:t>Add Key</w:t>
            </w:r>
          </w:p>
        </w:tc>
        <w:tc>
          <w:tcPr>
            <w:tcW w:w="6840" w:type="dxa"/>
            <w:shd w:val="clear" w:color="auto" w:fill="auto"/>
          </w:tcPr>
          <w:p w14:paraId="77D97282" w14:textId="77777777" w:rsidR="00FE26D5" w:rsidRDefault="00FE26D5" w:rsidP="004D6051">
            <w:pPr>
              <w:rPr>
                <w:lang w:val="en-GB"/>
              </w:rPr>
            </w:pPr>
            <w:r w:rsidRPr="004977E0">
              <w:rPr>
                <w:sz w:val="18"/>
                <w:lang w:val="en-GB"/>
              </w:rPr>
              <w:t>Create a new pairing on a vehicle with the specified NFC key.</w:t>
            </w:r>
          </w:p>
        </w:tc>
      </w:tr>
      <w:tr w:rsidR="00FE26D5" w14:paraId="454FA2CC" w14:textId="77777777" w:rsidTr="004D6051">
        <w:tc>
          <w:tcPr>
            <w:tcW w:w="3325" w:type="dxa"/>
            <w:shd w:val="clear" w:color="auto" w:fill="auto"/>
          </w:tcPr>
          <w:p w14:paraId="784D0780" w14:textId="77777777" w:rsidR="00FE26D5" w:rsidRPr="00905235" w:rsidRDefault="00FE26D5" w:rsidP="004D6051">
            <w:pPr>
              <w:rPr>
                <w:lang w:val="en-GB"/>
              </w:rPr>
            </w:pPr>
            <w:r>
              <w:rPr>
                <w:lang w:val="en-GB"/>
              </w:rPr>
              <w:t>Delete Key</w:t>
            </w:r>
          </w:p>
        </w:tc>
        <w:tc>
          <w:tcPr>
            <w:tcW w:w="6840" w:type="dxa"/>
            <w:shd w:val="clear" w:color="auto" w:fill="auto"/>
          </w:tcPr>
          <w:p w14:paraId="3E25A59F" w14:textId="77777777" w:rsidR="00FE26D5" w:rsidRDefault="00FE26D5" w:rsidP="004D6051">
            <w:pPr>
              <w:rPr>
                <w:lang w:val="en-GB"/>
              </w:rPr>
            </w:pPr>
            <w:r w:rsidRPr="004977E0">
              <w:rPr>
                <w:sz w:val="18"/>
                <w:lang w:val="en-GB"/>
              </w:rPr>
              <w:t>Remove a specific NFC key pairing.</w:t>
            </w:r>
          </w:p>
        </w:tc>
      </w:tr>
      <w:tr w:rsidR="00FE26D5" w14:paraId="0E432FF7" w14:textId="77777777" w:rsidTr="004D6051">
        <w:tc>
          <w:tcPr>
            <w:tcW w:w="3325" w:type="dxa"/>
            <w:shd w:val="clear" w:color="auto" w:fill="auto"/>
          </w:tcPr>
          <w:p w14:paraId="1B254461" w14:textId="77777777" w:rsidR="00FE26D5" w:rsidRPr="00905235" w:rsidRDefault="00FE26D5" w:rsidP="004D6051">
            <w:pPr>
              <w:rPr>
                <w:lang w:val="en-GB"/>
              </w:rPr>
            </w:pPr>
            <w:r>
              <w:rPr>
                <w:lang w:val="en-GB"/>
              </w:rPr>
              <w:t>Disable NFC Feature</w:t>
            </w:r>
          </w:p>
        </w:tc>
        <w:tc>
          <w:tcPr>
            <w:tcW w:w="6840" w:type="dxa"/>
            <w:shd w:val="clear" w:color="auto" w:fill="auto"/>
          </w:tcPr>
          <w:p w14:paraId="7FBCEFA9" w14:textId="77777777" w:rsidR="00FE26D5" w:rsidRDefault="00FE26D5" w:rsidP="004D6051">
            <w:pPr>
              <w:rPr>
                <w:lang w:val="en-GB"/>
              </w:rPr>
            </w:pPr>
            <w:r w:rsidRPr="004977E0">
              <w:rPr>
                <w:sz w:val="18"/>
                <w:lang w:val="en-GB"/>
              </w:rPr>
              <w:t>Completely disable the NFC feature on the NFC system and related functionality on other systems.</w:t>
            </w:r>
          </w:p>
        </w:tc>
      </w:tr>
      <w:tr w:rsidR="00FE26D5" w14:paraId="2C02ADF0" w14:textId="77777777" w:rsidTr="004D6051">
        <w:tc>
          <w:tcPr>
            <w:tcW w:w="3325" w:type="dxa"/>
            <w:shd w:val="clear" w:color="auto" w:fill="auto"/>
          </w:tcPr>
          <w:p w14:paraId="4293DD17" w14:textId="77777777" w:rsidR="00FE26D5" w:rsidRPr="00905235" w:rsidRDefault="00FE26D5" w:rsidP="004D6051">
            <w:pPr>
              <w:rPr>
                <w:lang w:val="en-GB"/>
              </w:rPr>
            </w:pPr>
            <w:r>
              <w:rPr>
                <w:lang w:val="en-GB"/>
              </w:rPr>
              <w:t>Enable NFC Feature</w:t>
            </w:r>
          </w:p>
        </w:tc>
        <w:tc>
          <w:tcPr>
            <w:tcW w:w="6840" w:type="dxa"/>
            <w:shd w:val="clear" w:color="auto" w:fill="auto"/>
          </w:tcPr>
          <w:p w14:paraId="3D958456" w14:textId="77777777" w:rsidR="00FE26D5" w:rsidRDefault="00FE26D5" w:rsidP="004D6051">
            <w:pPr>
              <w:rPr>
                <w:lang w:val="en-GB"/>
              </w:rPr>
            </w:pPr>
            <w:r w:rsidRPr="004977E0">
              <w:rPr>
                <w:sz w:val="18"/>
                <w:lang w:val="en-GB"/>
              </w:rPr>
              <w:t>Enable the NFC feature on the NFC system and related functionality on other systems.</w:t>
            </w:r>
          </w:p>
        </w:tc>
      </w:tr>
    </w:tbl>
    <w:p w14:paraId="7DD789BB" w14:textId="77777777" w:rsidR="00FE26D5" w:rsidRDefault="00FE26D5" w:rsidP="00FE26D5">
      <w:pPr>
        <w:pStyle w:val="Heading4"/>
        <w:numPr>
          <w:ilvl w:val="3"/>
          <w:numId w:val="4"/>
        </w:numPr>
      </w:pPr>
      <w:r>
        <w:t>NFC Location</w:t>
      </w:r>
    </w:p>
    <w:p w14:paraId="50CBB7F4" w14:textId="77777777" w:rsidR="00FE26D5" w:rsidRDefault="00FE26D5" w:rsidP="00FE26D5">
      <w:r>
        <w:t>The possible locations where an NFC tap event can occur.</w:t>
      </w:r>
    </w:p>
    <w:p w14:paraId="325CF092" w14:textId="77777777" w:rsidR="00FE26D5" w:rsidRDefault="00FE26D5" w:rsidP="00FE26D5">
      <w:pPr>
        <w:pStyle w:val="Heading5"/>
        <w:numPr>
          <w:ilvl w:val="4"/>
          <w:numId w:val="4"/>
        </w:numPr>
      </w:pPr>
      <w:r>
        <w:t>Encoding values</w:t>
      </w:r>
    </w:p>
    <w:tbl>
      <w:tblPr>
        <w:tblStyle w:val="TableGrid"/>
        <w:tblW w:w="0" w:type="auto"/>
        <w:tblInd w:w="0" w:type="dxa"/>
        <w:tblLook w:val="04A0" w:firstRow="1" w:lastRow="0" w:firstColumn="1" w:lastColumn="0" w:noHBand="0" w:noVBand="1"/>
      </w:tblPr>
      <w:tblGrid>
        <w:gridCol w:w="3325"/>
        <w:gridCol w:w="6840"/>
      </w:tblGrid>
      <w:tr w:rsidR="00FE26D5" w14:paraId="35C52D03" w14:textId="77777777" w:rsidTr="004D6051">
        <w:tc>
          <w:tcPr>
            <w:tcW w:w="3325" w:type="dxa"/>
            <w:shd w:val="clear" w:color="auto" w:fill="D9D9D9" w:themeFill="background1" w:themeFillShade="D9"/>
          </w:tcPr>
          <w:p w14:paraId="3285DE37" w14:textId="77777777" w:rsidR="00FE26D5" w:rsidRDefault="00FE26D5" w:rsidP="004D6051">
            <w:pPr>
              <w:rPr>
                <w:sz w:val="18"/>
                <w:szCs w:val="18"/>
                <w:lang w:val="en-GB"/>
              </w:rPr>
            </w:pPr>
            <w:r w:rsidRPr="00905235">
              <w:rPr>
                <w:b/>
                <w:lang w:val="en-GB"/>
              </w:rPr>
              <w:t>Enumeration Values</w:t>
            </w:r>
          </w:p>
        </w:tc>
        <w:tc>
          <w:tcPr>
            <w:tcW w:w="6840" w:type="dxa"/>
            <w:shd w:val="clear" w:color="auto" w:fill="D9D9D9" w:themeFill="background1" w:themeFillShade="D9"/>
          </w:tcPr>
          <w:p w14:paraId="54AAC144" w14:textId="77777777" w:rsidR="00FE26D5" w:rsidRDefault="00FE26D5" w:rsidP="004D6051">
            <w:pPr>
              <w:rPr>
                <w:sz w:val="18"/>
                <w:szCs w:val="18"/>
                <w:lang w:val="en-GB"/>
              </w:rPr>
            </w:pPr>
            <w:r w:rsidRPr="00905235">
              <w:rPr>
                <w:b/>
                <w:lang w:val="en-GB"/>
              </w:rPr>
              <w:t>Enumeration Value Description</w:t>
            </w:r>
          </w:p>
        </w:tc>
      </w:tr>
      <w:tr w:rsidR="00FE26D5" w14:paraId="763F781D" w14:textId="77777777" w:rsidTr="004D6051">
        <w:tc>
          <w:tcPr>
            <w:tcW w:w="3325" w:type="dxa"/>
            <w:shd w:val="clear" w:color="auto" w:fill="auto"/>
          </w:tcPr>
          <w:p w14:paraId="685CA7BA" w14:textId="77777777" w:rsidR="00FE26D5" w:rsidRPr="00905235" w:rsidRDefault="00FE26D5" w:rsidP="004D6051">
            <w:pPr>
              <w:rPr>
                <w:lang w:val="en-GB"/>
              </w:rPr>
            </w:pPr>
            <w:r>
              <w:rPr>
                <w:lang w:val="en-GB"/>
              </w:rPr>
              <w:t>Interior Reader</w:t>
            </w:r>
          </w:p>
        </w:tc>
        <w:tc>
          <w:tcPr>
            <w:tcW w:w="6840" w:type="dxa"/>
            <w:shd w:val="clear" w:color="auto" w:fill="auto"/>
          </w:tcPr>
          <w:p w14:paraId="459B6A07" w14:textId="77777777" w:rsidR="00FE26D5" w:rsidRDefault="00FE26D5" w:rsidP="004D6051">
            <w:pPr>
              <w:rPr>
                <w:lang w:val="en-GB"/>
              </w:rPr>
            </w:pPr>
            <w:r w:rsidRPr="004977E0">
              <w:rPr>
                <w:sz w:val="18"/>
                <w:lang w:val="en-GB"/>
              </w:rPr>
              <w:t>An NFC reader that can be accessed from the interior of the vehicle.</w:t>
            </w:r>
          </w:p>
        </w:tc>
      </w:tr>
      <w:tr w:rsidR="00FE26D5" w14:paraId="0456A02D" w14:textId="77777777" w:rsidTr="004D6051">
        <w:tc>
          <w:tcPr>
            <w:tcW w:w="3325" w:type="dxa"/>
            <w:shd w:val="clear" w:color="auto" w:fill="auto"/>
          </w:tcPr>
          <w:p w14:paraId="7BEFEE1D" w14:textId="77777777" w:rsidR="00FE26D5" w:rsidRPr="00905235" w:rsidRDefault="00FE26D5" w:rsidP="004D6051">
            <w:pPr>
              <w:rPr>
                <w:lang w:val="en-GB"/>
              </w:rPr>
            </w:pPr>
            <w:r>
              <w:rPr>
                <w:lang w:val="en-GB"/>
              </w:rPr>
              <w:t>Exterior Reader</w:t>
            </w:r>
          </w:p>
        </w:tc>
        <w:tc>
          <w:tcPr>
            <w:tcW w:w="6840" w:type="dxa"/>
            <w:shd w:val="clear" w:color="auto" w:fill="auto"/>
          </w:tcPr>
          <w:p w14:paraId="3E8EB8DC" w14:textId="77777777" w:rsidR="00FE26D5" w:rsidRDefault="00FE26D5" w:rsidP="004D6051">
            <w:pPr>
              <w:rPr>
                <w:lang w:val="en-GB"/>
              </w:rPr>
            </w:pPr>
            <w:r w:rsidRPr="004977E0">
              <w:rPr>
                <w:sz w:val="18"/>
                <w:lang w:val="en-GB"/>
              </w:rPr>
              <w:t>An NFC reader that can be accessed from the exterior of the vehicle with the doors locked.</w:t>
            </w:r>
          </w:p>
        </w:tc>
      </w:tr>
    </w:tbl>
    <w:p w14:paraId="0A4B8012" w14:textId="77777777" w:rsidR="00FE26D5" w:rsidRDefault="00FE26D5" w:rsidP="00FE26D5">
      <w:pPr>
        <w:pStyle w:val="Heading4"/>
        <w:numPr>
          <w:ilvl w:val="3"/>
          <w:numId w:val="4"/>
        </w:numPr>
      </w:pPr>
      <w:r>
        <w:t>FESN</w:t>
      </w:r>
    </w:p>
    <w:p w14:paraId="0D7CDBFA" w14:textId="77777777" w:rsidR="00FE26D5" w:rsidRDefault="00FE26D5" w:rsidP="00FE26D5">
      <w:r>
        <w:t>A Ford Electronic Serial Number.</w:t>
      </w:r>
    </w:p>
    <w:p w14:paraId="0A0FCA75" w14:textId="77777777" w:rsidR="00FE26D5" w:rsidRDefault="00FE26D5" w:rsidP="00FE26D5">
      <w:pPr>
        <w:pStyle w:val="Heading4"/>
        <w:numPr>
          <w:ilvl w:val="3"/>
          <w:numId w:val="4"/>
        </w:numPr>
      </w:pPr>
      <w:r>
        <w:t>Command Origin</w:t>
      </w:r>
    </w:p>
    <w:p w14:paraId="1AD6ACAB" w14:textId="77777777" w:rsidR="00FE26D5" w:rsidRDefault="00FE26D5" w:rsidP="00FE26D5">
      <w:r>
        <w:t>The entity that caused an NFC command to be issued.</w:t>
      </w:r>
    </w:p>
    <w:p w14:paraId="38AADE82" w14:textId="77777777" w:rsidR="00FE26D5" w:rsidRDefault="00FE26D5" w:rsidP="00FE26D5">
      <w:pPr>
        <w:pStyle w:val="Heading5"/>
        <w:numPr>
          <w:ilvl w:val="4"/>
          <w:numId w:val="4"/>
        </w:numPr>
      </w:pPr>
      <w:r>
        <w:t>Encoding values</w:t>
      </w:r>
    </w:p>
    <w:tbl>
      <w:tblPr>
        <w:tblStyle w:val="TableGrid"/>
        <w:tblW w:w="0" w:type="auto"/>
        <w:tblInd w:w="0" w:type="dxa"/>
        <w:tblLook w:val="04A0" w:firstRow="1" w:lastRow="0" w:firstColumn="1" w:lastColumn="0" w:noHBand="0" w:noVBand="1"/>
      </w:tblPr>
      <w:tblGrid>
        <w:gridCol w:w="3325"/>
        <w:gridCol w:w="6840"/>
      </w:tblGrid>
      <w:tr w:rsidR="00FE26D5" w14:paraId="3B2029F1" w14:textId="77777777" w:rsidTr="004D6051">
        <w:tc>
          <w:tcPr>
            <w:tcW w:w="3325" w:type="dxa"/>
            <w:shd w:val="clear" w:color="auto" w:fill="D9D9D9" w:themeFill="background1" w:themeFillShade="D9"/>
          </w:tcPr>
          <w:p w14:paraId="0E26F885" w14:textId="77777777" w:rsidR="00FE26D5" w:rsidRDefault="00FE26D5" w:rsidP="004D6051">
            <w:pPr>
              <w:rPr>
                <w:sz w:val="18"/>
                <w:szCs w:val="18"/>
                <w:lang w:val="en-GB"/>
              </w:rPr>
            </w:pPr>
            <w:r w:rsidRPr="00905235">
              <w:rPr>
                <w:b/>
                <w:lang w:val="en-GB"/>
              </w:rPr>
              <w:t>Enumeration Values</w:t>
            </w:r>
          </w:p>
        </w:tc>
        <w:tc>
          <w:tcPr>
            <w:tcW w:w="6840" w:type="dxa"/>
            <w:shd w:val="clear" w:color="auto" w:fill="D9D9D9" w:themeFill="background1" w:themeFillShade="D9"/>
          </w:tcPr>
          <w:p w14:paraId="0818D140" w14:textId="77777777" w:rsidR="00FE26D5" w:rsidRDefault="00FE26D5" w:rsidP="004D6051">
            <w:pPr>
              <w:rPr>
                <w:sz w:val="18"/>
                <w:szCs w:val="18"/>
                <w:lang w:val="en-GB"/>
              </w:rPr>
            </w:pPr>
            <w:r w:rsidRPr="00905235">
              <w:rPr>
                <w:b/>
                <w:lang w:val="en-GB"/>
              </w:rPr>
              <w:t>Enumeration Value Description</w:t>
            </w:r>
          </w:p>
        </w:tc>
      </w:tr>
      <w:tr w:rsidR="00FE26D5" w14:paraId="70CBFCEC" w14:textId="77777777" w:rsidTr="004D6051">
        <w:tc>
          <w:tcPr>
            <w:tcW w:w="3325" w:type="dxa"/>
            <w:shd w:val="clear" w:color="auto" w:fill="auto"/>
          </w:tcPr>
          <w:p w14:paraId="5BF5C409" w14:textId="77777777" w:rsidR="00FE26D5" w:rsidRPr="00905235" w:rsidRDefault="00FE26D5" w:rsidP="004D6051">
            <w:pPr>
              <w:rPr>
                <w:lang w:val="en-GB"/>
              </w:rPr>
            </w:pPr>
            <w:r>
              <w:rPr>
                <w:lang w:val="en-GB"/>
              </w:rPr>
              <w:t>Service tool</w:t>
            </w:r>
          </w:p>
        </w:tc>
        <w:tc>
          <w:tcPr>
            <w:tcW w:w="6840" w:type="dxa"/>
            <w:shd w:val="clear" w:color="auto" w:fill="auto"/>
          </w:tcPr>
          <w:p w14:paraId="7E6E8407" w14:textId="77777777" w:rsidR="00FE26D5" w:rsidRDefault="00FE26D5" w:rsidP="004D6051">
            <w:pPr>
              <w:rPr>
                <w:lang w:val="en-GB"/>
              </w:rPr>
            </w:pPr>
            <w:r w:rsidRPr="004977E0">
              <w:rPr>
                <w:sz w:val="18"/>
                <w:lang w:val="en-GB"/>
              </w:rPr>
              <w:t>A service tool with NFC service functions.</w:t>
            </w:r>
          </w:p>
        </w:tc>
      </w:tr>
      <w:tr w:rsidR="00FE26D5" w14:paraId="53FA5CDC" w14:textId="77777777" w:rsidTr="004D6051">
        <w:tc>
          <w:tcPr>
            <w:tcW w:w="3325" w:type="dxa"/>
            <w:shd w:val="clear" w:color="auto" w:fill="auto"/>
          </w:tcPr>
          <w:p w14:paraId="5CB2D7A7" w14:textId="77777777" w:rsidR="00FE26D5" w:rsidRPr="00905235" w:rsidRDefault="00FE26D5" w:rsidP="004D6051">
            <w:pPr>
              <w:rPr>
                <w:lang w:val="en-GB"/>
              </w:rPr>
            </w:pPr>
            <w:r>
              <w:rPr>
                <w:lang w:val="en-GB"/>
              </w:rPr>
              <w:t>Fleet management service</w:t>
            </w:r>
          </w:p>
        </w:tc>
        <w:tc>
          <w:tcPr>
            <w:tcW w:w="6840" w:type="dxa"/>
            <w:shd w:val="clear" w:color="auto" w:fill="auto"/>
          </w:tcPr>
          <w:p w14:paraId="54080D7D" w14:textId="77777777" w:rsidR="00FE26D5" w:rsidRDefault="00FE26D5" w:rsidP="004D6051">
            <w:pPr>
              <w:rPr>
                <w:lang w:val="en-GB"/>
              </w:rPr>
            </w:pPr>
            <w:r w:rsidRPr="004977E0">
              <w:rPr>
                <w:sz w:val="18"/>
                <w:lang w:val="en-GB"/>
              </w:rPr>
              <w:t>The fleet web management interface, or a 3rd-party interface that has been granted API access to the fleet web management interface.</w:t>
            </w:r>
          </w:p>
        </w:tc>
      </w:tr>
      <w:tr w:rsidR="00FE26D5" w14:paraId="0913DA65" w14:textId="77777777" w:rsidTr="004D6051">
        <w:tc>
          <w:tcPr>
            <w:tcW w:w="3325" w:type="dxa"/>
            <w:shd w:val="clear" w:color="auto" w:fill="auto"/>
          </w:tcPr>
          <w:p w14:paraId="46C945B4" w14:textId="77777777" w:rsidR="00FE26D5" w:rsidRPr="00905235" w:rsidRDefault="00FE26D5" w:rsidP="004D6051">
            <w:pPr>
              <w:rPr>
                <w:lang w:val="en-GB"/>
              </w:rPr>
            </w:pPr>
            <w:r>
              <w:rPr>
                <w:lang w:val="en-GB"/>
              </w:rPr>
              <w:lastRenderedPageBreak/>
              <w:t>Retail user</w:t>
            </w:r>
          </w:p>
        </w:tc>
        <w:tc>
          <w:tcPr>
            <w:tcW w:w="6840" w:type="dxa"/>
            <w:shd w:val="clear" w:color="auto" w:fill="auto"/>
          </w:tcPr>
          <w:p w14:paraId="3283E5CE" w14:textId="77777777" w:rsidR="00FE26D5" w:rsidRDefault="00FE26D5" w:rsidP="004D6051">
            <w:pPr>
              <w:rPr>
                <w:lang w:val="en-GB"/>
              </w:rPr>
            </w:pPr>
            <w:r w:rsidRPr="004977E0">
              <w:rPr>
                <w:sz w:val="18"/>
                <w:lang w:val="en-GB"/>
              </w:rPr>
              <w:t>A retail user, through the vehicle's built-in HMI.</w:t>
            </w:r>
          </w:p>
        </w:tc>
      </w:tr>
    </w:tbl>
    <w:p w14:paraId="779C108B" w14:textId="607E071B" w:rsidR="00F73106" w:rsidRDefault="00F73106" w:rsidP="00FE26D5">
      <w:pPr>
        <w:pStyle w:val="Heading3"/>
        <w:numPr>
          <w:ilvl w:val="0"/>
          <w:numId w:val="0"/>
        </w:numPr>
        <w:rPr>
          <w:lang w:val="en-GB"/>
        </w:rPr>
      </w:pPr>
    </w:p>
    <w:p w14:paraId="02EE5538" w14:textId="77777777" w:rsidR="00F6173D" w:rsidRPr="00F6173D" w:rsidRDefault="00F6173D" w:rsidP="00F6173D">
      <w:pPr>
        <w:rPr>
          <w:lang w:val="en-GB"/>
        </w:rPr>
      </w:pPr>
    </w:p>
    <w:p w14:paraId="2FDEBAD5" w14:textId="0EB24CE2" w:rsidR="002D6749" w:rsidRDefault="002D6749" w:rsidP="002D6749">
      <w:pPr>
        <w:rPr>
          <w:lang w:val="en-GB"/>
        </w:rPr>
      </w:pPr>
    </w:p>
    <w:p w14:paraId="1150F280" w14:textId="77777777" w:rsidR="002D6749" w:rsidRDefault="002D6749" w:rsidP="002D6749"/>
    <w:p w14:paraId="7D992CA8" w14:textId="77777777" w:rsidR="00F73106" w:rsidRDefault="00F73106">
      <w:pPr>
        <w:overflowPunct/>
        <w:autoSpaceDE/>
        <w:autoSpaceDN/>
        <w:adjustRightInd/>
        <w:textAlignment w:val="auto"/>
      </w:pPr>
    </w:p>
    <w:p w14:paraId="78533405" w14:textId="77777777" w:rsidR="00171493" w:rsidRDefault="00171493">
      <w:pPr>
        <w:overflowPunct/>
        <w:autoSpaceDE/>
        <w:autoSpaceDN/>
        <w:adjustRightInd/>
        <w:textAlignment w:val="auto"/>
      </w:pPr>
      <w:r>
        <w:br w:type="page"/>
      </w:r>
    </w:p>
    <w:p w14:paraId="2AFFA1EC" w14:textId="77777777" w:rsidR="00171493" w:rsidRDefault="00171493" w:rsidP="00171493"/>
    <w:p w14:paraId="2BF3A930" w14:textId="77777777" w:rsidR="00171493" w:rsidRPr="003D1C3C" w:rsidRDefault="00171493" w:rsidP="00171493">
      <w:pPr>
        <w:spacing w:before="1440"/>
        <w:jc w:val="center"/>
        <w:rPr>
          <w:sz w:val="32"/>
        </w:rPr>
      </w:pPr>
      <w:r w:rsidRPr="003D1C3C">
        <w:rPr>
          <w:sz w:val="32"/>
        </w:rPr>
        <w:t>Document ends here.</w:t>
      </w:r>
    </w:p>
    <w:sectPr w:rsidR="00171493" w:rsidRPr="003D1C3C" w:rsidSect="00CA394E">
      <w:headerReference w:type="default" r:id="rId25"/>
      <w:footerReference w:type="default" r:id="rId26"/>
      <w:pgSz w:w="11907" w:h="16840" w:code="9"/>
      <w:pgMar w:top="680" w:right="862" w:bottom="709" w:left="862" w:header="567" w:footer="737" w:gutter="0"/>
      <w:cols w:space="720"/>
      <w:docGrid w:linePitch="272"/>
    </w:sectPr>
  </w:body>
</w:document>
</file>

<file path=word/customizations.xml><?xml version="1.0" encoding="utf-8"?>
<wne:tcg xmlns:r="http://schemas.openxmlformats.org/officeDocument/2006/relationships" xmlns:wne="http://schemas.microsoft.com/office/word/2006/wordml">
  <wne:keymaps>
    <wne:keymap wne:kcmPrimary="0431">
      <wne:acd wne:acdName="acd1"/>
    </wne:keymap>
    <wne:keymap wne:kcmPrimary="0432">
      <wne:acd wne:acdName="acd0"/>
    </wne:keymap>
  </wne:keymaps>
  <wne:toolbars>
    <wne:acdManifest>
      <wne:acdEntry wne:acdName="acd0"/>
      <wne:acdEntry wne:acdName="acd1"/>
    </wne:acdManifest>
  </wne:toolbars>
  <wne:acds>
    <wne:acd wne:argValue="AgBWAGUAbABvAGMAaQB0AHkAIABTAGMAcgBpAHAAdAA=" wne:acdName="acd0" wne:fciIndexBasedOn="0065"/>
    <wne:acd wne:argValue="AQAAAAAA" wne:acdName="acd1"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B69E61" w14:textId="77777777" w:rsidR="00F5115C" w:rsidRDefault="00F5115C">
      <w:r>
        <w:separator/>
      </w:r>
    </w:p>
  </w:endnote>
  <w:endnote w:type="continuationSeparator" w:id="0">
    <w:p w14:paraId="2DFE44ED" w14:textId="77777777" w:rsidR="00F5115C" w:rsidRDefault="00F5115C">
      <w:r>
        <w:continuationSeparator/>
      </w:r>
    </w:p>
  </w:endnote>
  <w:endnote w:type="continuationNotice" w:id="1">
    <w:p w14:paraId="363D85D7" w14:textId="77777777" w:rsidR="00F5115C" w:rsidRDefault="00F5115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entury Schoolbook">
    <w:panose1 w:val="02040604050505020304"/>
    <w:charset w:val="00"/>
    <w:family w:val="roman"/>
    <w:pitch w:val="variable"/>
    <w:sig w:usb0="00000287" w:usb1="00000000" w:usb2="00000000" w:usb3="00000000" w:csb0="0000009F" w:csb1="00000000"/>
  </w:font>
  <w:font w:name="Arial (W1)">
    <w:altName w:val="Arial"/>
    <w:panose1 w:val="00000000000000000000"/>
    <w:charset w:val="00"/>
    <w:family w:val="swiss"/>
    <w:notTrueType/>
    <w:pitch w:val="variable"/>
    <w:sig w:usb0="00000003" w:usb1="00000000" w:usb2="00000000" w:usb3="00000000" w:csb0="00000001" w:csb1="00000000"/>
  </w:font>
  <w:font w:name="Humnst777 Lt BT">
    <w:altName w:val="Lucida Sans Unicode"/>
    <w:charset w:val="00"/>
    <w:family w:val="swiss"/>
    <w:pitch w:val="variable"/>
    <w:sig w:usb0="00000087" w:usb1="00000000" w:usb2="00000000" w:usb3="00000000" w:csb0="0000001B" w:csb1="00000000"/>
  </w:font>
  <w:font w:name="Univers">
    <w:altName w:val="Arial"/>
    <w:charset w:val="00"/>
    <w:family w:val="swiss"/>
    <w:pitch w:val="variable"/>
    <w:sig w:usb0="80000287" w:usb1="00000000" w:usb2="00000000" w:usb3="00000000" w:csb0="0000000F" w:csb1="00000000"/>
  </w:font>
  <w:font w:name="Arial Unicode MS">
    <w:panose1 w:val="020B0604020202020204"/>
    <w:charset w:val="86"/>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66159F" w14:textId="347D5AF8" w:rsidR="008F0D07" w:rsidRPr="004306CB" w:rsidRDefault="008F0D07" w:rsidP="001F2112">
    <w:pPr>
      <w:pStyle w:val="FAPfooter"/>
      <w:tabs>
        <w:tab w:val="right" w:pos="10065"/>
      </w:tabs>
      <w:rPr>
        <w:rFonts w:ascii="Arial" w:hAnsi="Arial" w:cs="Arial"/>
        <w:i/>
        <w:color w:val="000000" w:themeColor="text1"/>
        <w:szCs w:val="16"/>
      </w:rPr>
    </w:pPr>
    <w:r>
      <w:rPr>
        <w:rFonts w:ascii="Arial" w:hAnsi="Arial" w:cs="Arial"/>
        <w:i/>
        <w:color w:val="000000" w:themeColor="text1"/>
        <w:szCs w:val="16"/>
      </w:rPr>
      <w:t>Document Owner</w:t>
    </w:r>
    <w:r w:rsidRPr="004306CB">
      <w:rPr>
        <w:rFonts w:ascii="Arial" w:hAnsi="Arial" w:cs="Arial"/>
        <w:i/>
        <w:color w:val="000000" w:themeColor="text1"/>
        <w:szCs w:val="16"/>
      </w:rPr>
      <w:t xml:space="preserve">: </w:t>
    </w:r>
    <w:r w:rsidR="00312966">
      <w:rPr>
        <w:rFonts w:ascii="Arial" w:hAnsi="Arial" w:cs="Arial"/>
        <w:i/>
        <w:color w:val="000000" w:themeColor="text1"/>
        <w:szCs w:val="16"/>
      </w:rPr>
      <w:t>abonnel1, ekarpins, fehsan2</w:t>
    </w:r>
    <w:r w:rsidRPr="004306CB">
      <w:rPr>
        <w:rFonts w:ascii="Arial" w:hAnsi="Arial" w:cs="Arial"/>
        <w:i/>
        <w:color w:val="000000" w:themeColor="text1"/>
        <w:szCs w:val="16"/>
      </w:rPr>
      <w:tab/>
    </w:r>
    <w:r>
      <w:rPr>
        <w:rFonts w:ascii="Arial" w:hAnsi="Arial" w:cs="Arial"/>
        <w:i/>
        <w:color w:val="000000" w:themeColor="text1"/>
        <w:szCs w:val="16"/>
      </w:rPr>
      <w:t xml:space="preserve">Document ID: </w:t>
    </w:r>
    <w:r w:rsidR="005C1C39">
      <w:rPr>
        <w:rFonts w:ascii="Arial" w:hAnsi="Arial" w:cs="Arial"/>
        <w:i/>
        <w:color w:val="000000" w:themeColor="text1"/>
        <w:szCs w:val="16"/>
      </w:rPr>
      <w:t>2020-08-24</w:t>
    </w:r>
  </w:p>
  <w:p w14:paraId="63583E90" w14:textId="1D20CCCD" w:rsidR="008F0D07" w:rsidRPr="004306CB" w:rsidRDefault="008F0D07" w:rsidP="001F2112">
    <w:pPr>
      <w:pStyle w:val="FAPfooter"/>
      <w:tabs>
        <w:tab w:val="right" w:pos="10065"/>
      </w:tabs>
      <w:rPr>
        <w:rFonts w:ascii="Arial" w:hAnsi="Arial" w:cs="Arial"/>
        <w:i/>
        <w:color w:val="000000" w:themeColor="text1"/>
        <w:szCs w:val="16"/>
      </w:rPr>
    </w:pPr>
    <w:r w:rsidRPr="004306CB">
      <w:rPr>
        <w:rFonts w:ascii="Arial" w:hAnsi="Arial" w:cs="Arial"/>
        <w:i/>
        <w:color w:val="000000" w:themeColor="text1"/>
        <w:szCs w:val="16"/>
      </w:rPr>
      <w:t xml:space="preserve">GIS1 Item Number: </w:t>
    </w:r>
    <w:r w:rsidRPr="00417222">
      <w:rPr>
        <w:rFonts w:ascii="Arial" w:hAnsi="Arial" w:cs="Arial"/>
        <w:i/>
        <w:color w:val="000000" w:themeColor="text1"/>
        <w:szCs w:val="16"/>
      </w:rPr>
      <w:fldChar w:fldCharType="begin"/>
    </w:r>
    <w:r w:rsidRPr="00417222">
      <w:rPr>
        <w:rFonts w:ascii="Arial" w:hAnsi="Arial" w:cs="Arial"/>
        <w:i/>
        <w:color w:val="000000" w:themeColor="text1"/>
        <w:szCs w:val="16"/>
      </w:rPr>
      <w:instrText xml:space="preserve"> DOCPROPERTY  DocGis1ItemNumber  \* MERGEFORMAT </w:instrText>
    </w:r>
    <w:r w:rsidRPr="00417222">
      <w:rPr>
        <w:rFonts w:ascii="Arial" w:hAnsi="Arial" w:cs="Arial"/>
        <w:i/>
        <w:color w:val="000000" w:themeColor="text1"/>
        <w:szCs w:val="16"/>
      </w:rPr>
      <w:fldChar w:fldCharType="separate"/>
    </w:r>
    <w:r>
      <w:rPr>
        <w:rFonts w:ascii="Arial" w:hAnsi="Arial" w:cs="Arial"/>
        <w:i/>
        <w:color w:val="000000" w:themeColor="text1"/>
        <w:szCs w:val="16"/>
      </w:rPr>
      <w:t>27.60/35</w:t>
    </w:r>
    <w:r w:rsidRPr="00417222">
      <w:rPr>
        <w:rFonts w:ascii="Arial" w:hAnsi="Arial" w:cs="Arial"/>
        <w:i/>
        <w:color w:val="000000" w:themeColor="text1"/>
        <w:szCs w:val="16"/>
      </w:rPr>
      <w:fldChar w:fldCharType="end"/>
    </w:r>
    <w:r>
      <w:tab/>
    </w:r>
    <w:r w:rsidRPr="004306CB">
      <w:rPr>
        <w:rFonts w:ascii="Arial" w:hAnsi="Arial" w:cs="Arial"/>
        <w:i/>
        <w:color w:val="000000" w:themeColor="text1"/>
        <w:szCs w:val="16"/>
      </w:rPr>
      <w:t xml:space="preserve">Date Issued: </w:t>
    </w:r>
    <w:r>
      <w:rPr>
        <w:rFonts w:ascii="Arial" w:hAnsi="Arial" w:cs="Arial"/>
        <w:i/>
        <w:color w:val="auto"/>
      </w:rPr>
      <w:t>2020-0</w:t>
    </w:r>
    <w:r w:rsidR="005C1C39">
      <w:rPr>
        <w:rFonts w:ascii="Arial" w:hAnsi="Arial" w:cs="Arial"/>
        <w:i/>
        <w:color w:val="auto"/>
      </w:rPr>
      <w:t>5-22</w:t>
    </w:r>
  </w:p>
  <w:p w14:paraId="4B65174B" w14:textId="790DFE02" w:rsidR="008F0D07" w:rsidRPr="004306CB" w:rsidRDefault="008F0D07" w:rsidP="0070003A">
    <w:pPr>
      <w:pStyle w:val="FAPfooter"/>
      <w:tabs>
        <w:tab w:val="center" w:pos="5103"/>
        <w:tab w:val="right" w:pos="10065"/>
        <w:tab w:val="right" w:pos="10206"/>
      </w:tabs>
      <w:rPr>
        <w:rFonts w:ascii="Arial" w:hAnsi="Arial" w:cs="Arial"/>
        <w:i/>
        <w:color w:val="000000" w:themeColor="text1"/>
        <w:szCs w:val="16"/>
      </w:rPr>
    </w:pPr>
    <w:r w:rsidRPr="004306CB">
      <w:rPr>
        <w:rFonts w:ascii="Arial" w:hAnsi="Arial" w:cs="Arial"/>
        <w:i/>
        <w:color w:val="000000" w:themeColor="text1"/>
        <w:szCs w:val="16"/>
      </w:rPr>
      <w:t xml:space="preserve">GIS2 Classification: </w:t>
    </w:r>
    <w:r w:rsidRPr="00417222">
      <w:rPr>
        <w:rFonts w:ascii="Arial" w:hAnsi="Arial" w:cs="Arial"/>
        <w:i/>
        <w:color w:val="000000" w:themeColor="text1"/>
        <w:szCs w:val="16"/>
      </w:rPr>
      <w:fldChar w:fldCharType="begin"/>
    </w:r>
    <w:r w:rsidRPr="00417222">
      <w:rPr>
        <w:rFonts w:ascii="Arial" w:hAnsi="Arial" w:cs="Arial"/>
        <w:i/>
        <w:color w:val="000000" w:themeColor="text1"/>
        <w:szCs w:val="16"/>
      </w:rPr>
      <w:instrText xml:space="preserve"> DOCPROPERTY  DocGis2Classification  \* MERGEFORMAT </w:instrText>
    </w:r>
    <w:r w:rsidRPr="00417222">
      <w:rPr>
        <w:rFonts w:ascii="Arial" w:hAnsi="Arial" w:cs="Arial"/>
        <w:i/>
        <w:color w:val="000000" w:themeColor="text1"/>
        <w:szCs w:val="16"/>
      </w:rPr>
      <w:fldChar w:fldCharType="separate"/>
    </w:r>
    <w:r>
      <w:rPr>
        <w:rFonts w:ascii="Arial" w:hAnsi="Arial" w:cs="Arial"/>
        <w:i/>
        <w:color w:val="000000" w:themeColor="text1"/>
        <w:szCs w:val="16"/>
      </w:rPr>
      <w:t>Confidential</w:t>
    </w:r>
    <w:r w:rsidRPr="00417222">
      <w:rPr>
        <w:rFonts w:ascii="Arial" w:hAnsi="Arial" w:cs="Arial"/>
        <w:i/>
        <w:color w:val="000000" w:themeColor="text1"/>
        <w:szCs w:val="16"/>
      </w:rPr>
      <w:fldChar w:fldCharType="end"/>
    </w:r>
    <w:r>
      <w:tab/>
    </w:r>
    <w:r w:rsidRPr="004306CB">
      <w:rPr>
        <w:rFonts w:ascii="Arial" w:hAnsi="Arial" w:cs="Arial"/>
        <w:color w:val="000000" w:themeColor="text1"/>
        <w:szCs w:val="16"/>
      </w:rPr>
      <w:t xml:space="preserve">Page </w:t>
    </w:r>
    <w:r w:rsidRPr="004306CB">
      <w:rPr>
        <w:rFonts w:ascii="Arial" w:hAnsi="Arial" w:cs="Arial"/>
        <w:color w:val="000000" w:themeColor="text1"/>
        <w:szCs w:val="16"/>
      </w:rPr>
      <w:fldChar w:fldCharType="begin"/>
    </w:r>
    <w:r w:rsidRPr="004306CB">
      <w:rPr>
        <w:rFonts w:ascii="Arial" w:hAnsi="Arial" w:cs="Arial"/>
        <w:color w:val="000000" w:themeColor="text1"/>
        <w:szCs w:val="16"/>
      </w:rPr>
      <w:instrText xml:space="preserve"> PAGE </w:instrText>
    </w:r>
    <w:r w:rsidRPr="004306CB">
      <w:rPr>
        <w:rFonts w:ascii="Arial" w:hAnsi="Arial" w:cs="Arial"/>
        <w:color w:val="000000" w:themeColor="text1"/>
        <w:szCs w:val="16"/>
      </w:rPr>
      <w:fldChar w:fldCharType="separate"/>
    </w:r>
    <w:r>
      <w:rPr>
        <w:rFonts w:ascii="Arial" w:hAnsi="Arial" w:cs="Arial"/>
        <w:color w:val="000000" w:themeColor="text1"/>
        <w:szCs w:val="16"/>
      </w:rPr>
      <w:t>2</w:t>
    </w:r>
    <w:r w:rsidRPr="004306CB">
      <w:rPr>
        <w:rFonts w:ascii="Arial" w:hAnsi="Arial" w:cs="Arial"/>
        <w:color w:val="000000" w:themeColor="text1"/>
        <w:szCs w:val="16"/>
      </w:rPr>
      <w:fldChar w:fldCharType="end"/>
    </w:r>
    <w:r w:rsidRPr="004306CB">
      <w:rPr>
        <w:rFonts w:ascii="Arial" w:hAnsi="Arial" w:cs="Arial"/>
        <w:color w:val="000000" w:themeColor="text1"/>
        <w:szCs w:val="16"/>
      </w:rPr>
      <w:t xml:space="preserve"> of </w:t>
    </w:r>
    <w:r w:rsidRPr="004306CB">
      <w:rPr>
        <w:rFonts w:ascii="Arial" w:hAnsi="Arial" w:cs="Arial"/>
        <w:color w:val="000000" w:themeColor="text1"/>
        <w:szCs w:val="16"/>
      </w:rPr>
      <w:fldChar w:fldCharType="begin"/>
    </w:r>
    <w:r w:rsidRPr="004306CB">
      <w:rPr>
        <w:rFonts w:ascii="Arial" w:hAnsi="Arial" w:cs="Arial"/>
        <w:color w:val="000000" w:themeColor="text1"/>
        <w:szCs w:val="16"/>
      </w:rPr>
      <w:instrText xml:space="preserve"> NUMPAGES </w:instrText>
    </w:r>
    <w:r w:rsidRPr="004306CB">
      <w:rPr>
        <w:rFonts w:ascii="Arial" w:hAnsi="Arial" w:cs="Arial"/>
        <w:color w:val="000000" w:themeColor="text1"/>
        <w:szCs w:val="16"/>
      </w:rPr>
      <w:fldChar w:fldCharType="separate"/>
    </w:r>
    <w:r>
      <w:rPr>
        <w:rFonts w:ascii="Arial" w:hAnsi="Arial" w:cs="Arial"/>
        <w:color w:val="000000" w:themeColor="text1"/>
        <w:szCs w:val="16"/>
      </w:rPr>
      <w:t>37</w:t>
    </w:r>
    <w:r w:rsidRPr="004306CB">
      <w:rPr>
        <w:rFonts w:ascii="Arial" w:hAnsi="Arial" w:cs="Arial"/>
        <w:color w:val="000000" w:themeColor="text1"/>
        <w:szCs w:val="16"/>
      </w:rPr>
      <w:fldChar w:fldCharType="end"/>
    </w:r>
    <w:r w:rsidRPr="004306CB">
      <w:rPr>
        <w:rFonts w:ascii="Arial" w:hAnsi="Arial" w:cs="Arial"/>
        <w:color w:val="000000" w:themeColor="text1"/>
        <w:szCs w:val="16"/>
      </w:rPr>
      <w:tab/>
    </w:r>
    <w:r w:rsidRPr="004306CB">
      <w:rPr>
        <w:rFonts w:ascii="Arial" w:hAnsi="Arial" w:cs="Arial"/>
        <w:i/>
        <w:color w:val="000000" w:themeColor="text1"/>
        <w:szCs w:val="16"/>
      </w:rPr>
      <w:t xml:space="preserve">Last Revised: </w:t>
    </w:r>
    <w:r>
      <w:rPr>
        <w:rFonts w:ascii="Arial" w:hAnsi="Arial" w:cs="Arial"/>
        <w:i/>
        <w:color w:val="auto"/>
      </w:rPr>
      <w:t>2020-08-24</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791198" w14:textId="2057E1BC" w:rsidR="008F0D07" w:rsidRPr="004306CB" w:rsidRDefault="008F0D07" w:rsidP="00806067">
    <w:pPr>
      <w:pStyle w:val="FAPfooter"/>
      <w:pBdr>
        <w:top w:val="single" w:sz="4" w:space="1" w:color="auto"/>
      </w:pBdr>
      <w:tabs>
        <w:tab w:val="right" w:pos="10065"/>
      </w:tabs>
      <w:rPr>
        <w:rFonts w:ascii="Arial" w:hAnsi="Arial" w:cs="Arial"/>
        <w:i/>
        <w:color w:val="000000" w:themeColor="text1"/>
        <w:szCs w:val="16"/>
      </w:rPr>
    </w:pPr>
    <w:r>
      <w:rPr>
        <w:rFonts w:ascii="Arial" w:hAnsi="Arial" w:cs="Arial"/>
        <w:i/>
        <w:color w:val="000000" w:themeColor="text1"/>
        <w:szCs w:val="16"/>
      </w:rPr>
      <w:t>Document Owner</w:t>
    </w:r>
    <w:r w:rsidRPr="004306CB">
      <w:rPr>
        <w:rFonts w:ascii="Arial" w:hAnsi="Arial" w:cs="Arial"/>
        <w:i/>
        <w:color w:val="000000" w:themeColor="text1"/>
        <w:szCs w:val="16"/>
      </w:rPr>
      <w:t>:</w:t>
    </w:r>
    <w:r w:rsidR="00F00D13">
      <w:rPr>
        <w:rFonts w:ascii="Arial" w:hAnsi="Arial" w:cs="Arial"/>
        <w:i/>
        <w:color w:val="000000" w:themeColor="text1"/>
        <w:szCs w:val="16"/>
      </w:rPr>
      <w:t xml:space="preserve"> </w:t>
    </w:r>
    <w:r w:rsidR="004B753F">
      <w:rPr>
        <w:rFonts w:ascii="Arial" w:hAnsi="Arial" w:cs="Arial"/>
        <w:i/>
        <w:color w:val="000000" w:themeColor="text1"/>
        <w:szCs w:val="16"/>
      </w:rPr>
      <w:t>abonnel1, ekarpins, fehsan2</w:t>
    </w:r>
    <w:r w:rsidRPr="004306CB">
      <w:rPr>
        <w:rFonts w:ascii="Arial" w:hAnsi="Arial" w:cs="Arial"/>
        <w:i/>
        <w:color w:val="000000" w:themeColor="text1"/>
        <w:szCs w:val="16"/>
      </w:rPr>
      <w:tab/>
    </w:r>
    <w:r>
      <w:rPr>
        <w:rFonts w:ascii="Arial" w:hAnsi="Arial" w:cs="Arial"/>
        <w:i/>
        <w:color w:val="000000" w:themeColor="text1"/>
        <w:szCs w:val="16"/>
      </w:rPr>
      <w:t xml:space="preserve">Document ID: </w:t>
    </w:r>
    <w:r w:rsidR="00F00D13">
      <w:rPr>
        <w:rFonts w:ascii="Arial" w:hAnsi="Arial" w:cs="Arial"/>
        <w:i/>
        <w:color w:val="000000" w:themeColor="text1"/>
        <w:szCs w:val="16"/>
      </w:rPr>
      <w:t>2020-08-24</w:t>
    </w:r>
  </w:p>
  <w:p w14:paraId="77A4B0C2" w14:textId="56610F5A" w:rsidR="008F0D07" w:rsidRPr="004306CB" w:rsidRDefault="008F0D07" w:rsidP="001F2112">
    <w:pPr>
      <w:pStyle w:val="FAPfooter"/>
      <w:tabs>
        <w:tab w:val="right" w:pos="10065"/>
      </w:tabs>
      <w:rPr>
        <w:rFonts w:ascii="Arial" w:hAnsi="Arial" w:cs="Arial"/>
        <w:i/>
        <w:color w:val="000000" w:themeColor="text1"/>
        <w:szCs w:val="16"/>
      </w:rPr>
    </w:pPr>
    <w:r w:rsidRPr="004306CB">
      <w:rPr>
        <w:rFonts w:ascii="Arial" w:hAnsi="Arial" w:cs="Arial"/>
        <w:i/>
        <w:color w:val="000000" w:themeColor="text1"/>
        <w:szCs w:val="16"/>
      </w:rPr>
      <w:t xml:space="preserve">GIS1 Item Number: </w:t>
    </w:r>
    <w:r w:rsidRPr="00417222">
      <w:rPr>
        <w:rFonts w:ascii="Arial" w:hAnsi="Arial" w:cs="Arial"/>
        <w:i/>
        <w:color w:val="000000" w:themeColor="text1"/>
        <w:szCs w:val="16"/>
      </w:rPr>
      <w:fldChar w:fldCharType="begin"/>
    </w:r>
    <w:r w:rsidRPr="00417222">
      <w:rPr>
        <w:rFonts w:ascii="Arial" w:hAnsi="Arial" w:cs="Arial"/>
        <w:i/>
        <w:color w:val="000000" w:themeColor="text1"/>
        <w:szCs w:val="16"/>
      </w:rPr>
      <w:instrText xml:space="preserve"> DOCPROPERTY  DocGis1ItemNumber  \* MERGEFORMAT </w:instrText>
    </w:r>
    <w:r w:rsidRPr="00417222">
      <w:rPr>
        <w:rFonts w:ascii="Arial" w:hAnsi="Arial" w:cs="Arial"/>
        <w:i/>
        <w:color w:val="000000" w:themeColor="text1"/>
        <w:szCs w:val="16"/>
      </w:rPr>
      <w:fldChar w:fldCharType="separate"/>
    </w:r>
    <w:r>
      <w:rPr>
        <w:rFonts w:ascii="Arial" w:hAnsi="Arial" w:cs="Arial"/>
        <w:i/>
        <w:color w:val="000000" w:themeColor="text1"/>
        <w:szCs w:val="16"/>
      </w:rPr>
      <w:t>27.60/35</w:t>
    </w:r>
    <w:r w:rsidRPr="00417222">
      <w:rPr>
        <w:rFonts w:ascii="Arial" w:hAnsi="Arial" w:cs="Arial"/>
        <w:i/>
        <w:color w:val="000000" w:themeColor="text1"/>
        <w:szCs w:val="16"/>
      </w:rPr>
      <w:fldChar w:fldCharType="end"/>
    </w:r>
    <w:r>
      <w:tab/>
    </w:r>
    <w:r w:rsidRPr="004306CB">
      <w:rPr>
        <w:rFonts w:ascii="Arial" w:hAnsi="Arial" w:cs="Arial"/>
        <w:i/>
        <w:color w:val="000000" w:themeColor="text1"/>
        <w:szCs w:val="16"/>
      </w:rPr>
      <w:t xml:space="preserve">Date Issued: </w:t>
    </w:r>
    <w:r>
      <w:rPr>
        <w:rFonts w:ascii="Arial" w:hAnsi="Arial" w:cs="Arial"/>
        <w:i/>
        <w:color w:val="auto"/>
      </w:rPr>
      <w:t>2020-0</w:t>
    </w:r>
    <w:r w:rsidR="00F00D13">
      <w:rPr>
        <w:rFonts w:ascii="Arial" w:hAnsi="Arial" w:cs="Arial"/>
        <w:i/>
        <w:color w:val="auto"/>
      </w:rPr>
      <w:t>5-22</w:t>
    </w:r>
  </w:p>
  <w:p w14:paraId="041DF9B1" w14:textId="147554C6" w:rsidR="008F0D07" w:rsidRPr="004306CB" w:rsidRDefault="008F0D07" w:rsidP="0070003A">
    <w:pPr>
      <w:pStyle w:val="FAPfooter"/>
      <w:tabs>
        <w:tab w:val="center" w:pos="5103"/>
        <w:tab w:val="right" w:pos="10065"/>
        <w:tab w:val="right" w:pos="10206"/>
      </w:tabs>
      <w:rPr>
        <w:rFonts w:ascii="Arial" w:hAnsi="Arial" w:cs="Arial"/>
        <w:i/>
        <w:color w:val="000000" w:themeColor="text1"/>
        <w:szCs w:val="16"/>
      </w:rPr>
    </w:pPr>
    <w:r w:rsidRPr="004306CB">
      <w:rPr>
        <w:rFonts w:ascii="Arial" w:hAnsi="Arial" w:cs="Arial"/>
        <w:i/>
        <w:color w:val="000000" w:themeColor="text1"/>
        <w:szCs w:val="16"/>
      </w:rPr>
      <w:t xml:space="preserve">GIS2 Classification: </w:t>
    </w:r>
    <w:r w:rsidRPr="00417222">
      <w:rPr>
        <w:rFonts w:ascii="Arial" w:hAnsi="Arial" w:cs="Arial"/>
        <w:i/>
        <w:color w:val="000000" w:themeColor="text1"/>
        <w:szCs w:val="16"/>
      </w:rPr>
      <w:fldChar w:fldCharType="begin"/>
    </w:r>
    <w:r w:rsidRPr="00417222">
      <w:rPr>
        <w:rFonts w:ascii="Arial" w:hAnsi="Arial" w:cs="Arial"/>
        <w:i/>
        <w:color w:val="000000" w:themeColor="text1"/>
        <w:szCs w:val="16"/>
      </w:rPr>
      <w:instrText xml:space="preserve"> DOCPROPERTY  DocGis2Classification  \* MERGEFORMAT </w:instrText>
    </w:r>
    <w:r w:rsidRPr="00417222">
      <w:rPr>
        <w:rFonts w:ascii="Arial" w:hAnsi="Arial" w:cs="Arial"/>
        <w:i/>
        <w:color w:val="000000" w:themeColor="text1"/>
        <w:szCs w:val="16"/>
      </w:rPr>
      <w:fldChar w:fldCharType="separate"/>
    </w:r>
    <w:r>
      <w:rPr>
        <w:rFonts w:ascii="Arial" w:hAnsi="Arial" w:cs="Arial"/>
        <w:i/>
        <w:color w:val="000000" w:themeColor="text1"/>
        <w:szCs w:val="16"/>
      </w:rPr>
      <w:t>Confidential</w:t>
    </w:r>
    <w:r w:rsidRPr="00417222">
      <w:rPr>
        <w:rFonts w:ascii="Arial" w:hAnsi="Arial" w:cs="Arial"/>
        <w:i/>
        <w:color w:val="000000" w:themeColor="text1"/>
        <w:szCs w:val="16"/>
      </w:rPr>
      <w:fldChar w:fldCharType="end"/>
    </w:r>
    <w:r>
      <w:tab/>
    </w:r>
    <w:r w:rsidRPr="004306CB">
      <w:rPr>
        <w:rFonts w:ascii="Arial" w:hAnsi="Arial" w:cs="Arial"/>
        <w:color w:val="000000" w:themeColor="text1"/>
        <w:szCs w:val="16"/>
      </w:rPr>
      <w:t xml:space="preserve">Page </w:t>
    </w:r>
    <w:r w:rsidRPr="004306CB">
      <w:rPr>
        <w:rFonts w:ascii="Arial" w:hAnsi="Arial" w:cs="Arial"/>
        <w:color w:val="000000" w:themeColor="text1"/>
        <w:szCs w:val="16"/>
      </w:rPr>
      <w:fldChar w:fldCharType="begin"/>
    </w:r>
    <w:r w:rsidRPr="004306CB">
      <w:rPr>
        <w:rFonts w:ascii="Arial" w:hAnsi="Arial" w:cs="Arial"/>
        <w:color w:val="000000" w:themeColor="text1"/>
        <w:szCs w:val="16"/>
      </w:rPr>
      <w:instrText xml:space="preserve"> PAGE </w:instrText>
    </w:r>
    <w:r w:rsidRPr="004306CB">
      <w:rPr>
        <w:rFonts w:ascii="Arial" w:hAnsi="Arial" w:cs="Arial"/>
        <w:color w:val="000000" w:themeColor="text1"/>
        <w:szCs w:val="16"/>
      </w:rPr>
      <w:fldChar w:fldCharType="separate"/>
    </w:r>
    <w:r>
      <w:rPr>
        <w:rFonts w:ascii="Arial" w:hAnsi="Arial" w:cs="Arial"/>
        <w:color w:val="000000" w:themeColor="text1"/>
        <w:szCs w:val="16"/>
      </w:rPr>
      <w:t>19</w:t>
    </w:r>
    <w:r w:rsidRPr="004306CB">
      <w:rPr>
        <w:rFonts w:ascii="Arial" w:hAnsi="Arial" w:cs="Arial"/>
        <w:color w:val="000000" w:themeColor="text1"/>
        <w:szCs w:val="16"/>
      </w:rPr>
      <w:fldChar w:fldCharType="end"/>
    </w:r>
    <w:r w:rsidRPr="004306CB">
      <w:rPr>
        <w:rFonts w:ascii="Arial" w:hAnsi="Arial" w:cs="Arial"/>
        <w:color w:val="000000" w:themeColor="text1"/>
        <w:szCs w:val="16"/>
      </w:rPr>
      <w:t xml:space="preserve"> of </w:t>
    </w:r>
    <w:r w:rsidRPr="004306CB">
      <w:rPr>
        <w:rFonts w:ascii="Arial" w:hAnsi="Arial" w:cs="Arial"/>
        <w:color w:val="000000" w:themeColor="text1"/>
        <w:szCs w:val="16"/>
      </w:rPr>
      <w:fldChar w:fldCharType="begin"/>
    </w:r>
    <w:r w:rsidRPr="004306CB">
      <w:rPr>
        <w:rFonts w:ascii="Arial" w:hAnsi="Arial" w:cs="Arial"/>
        <w:color w:val="000000" w:themeColor="text1"/>
        <w:szCs w:val="16"/>
      </w:rPr>
      <w:instrText xml:space="preserve"> NUMPAGES </w:instrText>
    </w:r>
    <w:r w:rsidRPr="004306CB">
      <w:rPr>
        <w:rFonts w:ascii="Arial" w:hAnsi="Arial" w:cs="Arial"/>
        <w:color w:val="000000" w:themeColor="text1"/>
        <w:szCs w:val="16"/>
      </w:rPr>
      <w:fldChar w:fldCharType="separate"/>
    </w:r>
    <w:r>
      <w:rPr>
        <w:rFonts w:ascii="Arial" w:hAnsi="Arial" w:cs="Arial"/>
        <w:color w:val="000000" w:themeColor="text1"/>
        <w:szCs w:val="16"/>
      </w:rPr>
      <w:t>37</w:t>
    </w:r>
    <w:r w:rsidRPr="004306CB">
      <w:rPr>
        <w:rFonts w:ascii="Arial" w:hAnsi="Arial" w:cs="Arial"/>
        <w:color w:val="000000" w:themeColor="text1"/>
        <w:szCs w:val="16"/>
      </w:rPr>
      <w:fldChar w:fldCharType="end"/>
    </w:r>
    <w:r w:rsidRPr="004306CB">
      <w:rPr>
        <w:rFonts w:ascii="Arial" w:hAnsi="Arial" w:cs="Arial"/>
        <w:color w:val="000000" w:themeColor="text1"/>
        <w:szCs w:val="16"/>
      </w:rPr>
      <w:tab/>
    </w:r>
    <w:r w:rsidRPr="004306CB">
      <w:rPr>
        <w:rFonts w:ascii="Arial" w:hAnsi="Arial" w:cs="Arial"/>
        <w:i/>
        <w:color w:val="000000" w:themeColor="text1"/>
        <w:szCs w:val="16"/>
      </w:rPr>
      <w:t xml:space="preserve">Last Revised: </w:t>
    </w:r>
    <w:r>
      <w:rPr>
        <w:rFonts w:ascii="Arial" w:hAnsi="Arial" w:cs="Arial"/>
        <w:i/>
        <w:color w:val="auto"/>
      </w:rPr>
      <w:t>2020-08-24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2D02A2" w14:textId="77777777" w:rsidR="00F5115C" w:rsidRDefault="00F5115C">
      <w:r>
        <w:separator/>
      </w:r>
    </w:p>
  </w:footnote>
  <w:footnote w:type="continuationSeparator" w:id="0">
    <w:p w14:paraId="3F2EF5BE" w14:textId="77777777" w:rsidR="00F5115C" w:rsidRDefault="00F5115C">
      <w:r>
        <w:continuationSeparator/>
      </w:r>
    </w:p>
  </w:footnote>
  <w:footnote w:type="continuationNotice" w:id="1">
    <w:p w14:paraId="2BC0469B" w14:textId="77777777" w:rsidR="00F5115C" w:rsidRDefault="00F5115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881302" w14:textId="77777777" w:rsidR="008F0D07" w:rsidRPr="00FC036D" w:rsidRDefault="008F0D07" w:rsidP="0018532F">
    <w:pPr>
      <w:ind w:left="-142"/>
      <w:jc w:val="center"/>
      <w:rPr>
        <w:rFonts w:cs="Arial"/>
        <w:b/>
        <w:sz w:val="32"/>
        <w:szCs w:val="32"/>
      </w:rPr>
    </w:pPr>
    <w:r>
      <w:rPr>
        <w:b/>
        <w:noProof/>
        <w:sz w:val="32"/>
        <w:szCs w:val="32"/>
      </w:rPr>
      <w:drawing>
        <wp:anchor distT="0" distB="0" distL="114300" distR="114300" simplePos="0" relativeHeight="251658240" behindDoc="1" locked="0" layoutInCell="1" allowOverlap="1" wp14:anchorId="1CC60A8F" wp14:editId="748FDCBF">
          <wp:simplePos x="0" y="0"/>
          <wp:positionH relativeFrom="column">
            <wp:align>left</wp:align>
          </wp:positionH>
          <wp:positionV relativeFrom="paragraph">
            <wp:posOffset>-33655</wp:posOffset>
          </wp:positionV>
          <wp:extent cx="1217295" cy="608965"/>
          <wp:effectExtent l="0" t="0" r="1905" b="635"/>
          <wp:wrapNone/>
          <wp:docPr id="20" name="Picture 20" descr="Fod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descr="Fod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17295" cy="608965"/>
                  </a:xfrm>
                  <a:prstGeom prst="rect">
                    <a:avLst/>
                  </a:prstGeom>
                  <a:noFill/>
                  <a:ln>
                    <a:noFill/>
                  </a:ln>
                </pic:spPr>
              </pic:pic>
            </a:graphicData>
          </a:graphic>
          <wp14:sizeRelH relativeFrom="page">
            <wp14:pctWidth>0</wp14:pctWidth>
          </wp14:sizeRelH>
          <wp14:sizeRelV relativeFrom="page">
            <wp14:pctHeight>0</wp14:pctHeight>
          </wp14:sizeRelV>
        </wp:anchor>
      </w:drawing>
    </w:r>
    <w:r>
      <w:rPr>
        <w:b/>
        <w:noProof/>
        <w:sz w:val="32"/>
        <w:szCs w:val="32"/>
      </w:rPr>
      <w:t>Function (Group)</w:t>
    </w:r>
    <w:r>
      <w:rPr>
        <w:rFonts w:cs="Arial"/>
        <w:b/>
        <w:sz w:val="32"/>
        <w:szCs w:val="32"/>
      </w:rPr>
      <w:t xml:space="preserve"> Specification</w:t>
    </w:r>
  </w:p>
  <w:p w14:paraId="524E1C07" w14:textId="77777777" w:rsidR="008F0D07" w:rsidRPr="00A6652D" w:rsidRDefault="008F0D07" w:rsidP="00A6652D">
    <w:pPr>
      <w:pStyle w:val="Header"/>
      <w:ind w:left="-142"/>
      <w:jc w:val="center"/>
      <w:rPr>
        <w:sz w:val="3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720938" w14:textId="77777777" w:rsidR="008F0D07" w:rsidRDefault="008F0D07" w:rsidP="00014948">
    <w:pPr>
      <w:jc w:val="center"/>
      <w:rPr>
        <w:rFonts w:cs="Arial"/>
        <w:b/>
        <w:sz w:val="22"/>
        <w:szCs w:val="22"/>
      </w:rPr>
    </w:pPr>
    <w:r w:rsidRPr="00FF2F88">
      <w:rPr>
        <w:noProof/>
        <w:sz w:val="22"/>
        <w:szCs w:val="22"/>
      </w:rPr>
      <w:drawing>
        <wp:anchor distT="0" distB="0" distL="114300" distR="114300" simplePos="0" relativeHeight="251658241" behindDoc="1" locked="0" layoutInCell="1" allowOverlap="1" wp14:anchorId="4E14928F" wp14:editId="06474581">
          <wp:simplePos x="0" y="0"/>
          <wp:positionH relativeFrom="column">
            <wp:align>left</wp:align>
          </wp:positionH>
          <wp:positionV relativeFrom="paragraph">
            <wp:posOffset>-33655</wp:posOffset>
          </wp:positionV>
          <wp:extent cx="1217295" cy="608965"/>
          <wp:effectExtent l="0" t="0" r="1905" b="635"/>
          <wp:wrapNone/>
          <wp:docPr id="1" name="Picture 1" descr="Fod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od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17295" cy="6089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FF2F88">
      <w:rPr>
        <w:b/>
        <w:noProof/>
        <w:sz w:val="22"/>
        <w:szCs w:val="22"/>
      </w:rPr>
      <w:t xml:space="preserve">Function </w:t>
    </w:r>
    <w:r w:rsidRPr="00FF2F88">
      <w:rPr>
        <w:rFonts w:cs="Arial"/>
        <w:b/>
        <w:sz w:val="22"/>
        <w:szCs w:val="22"/>
      </w:rPr>
      <w:t>Specification</w:t>
    </w:r>
  </w:p>
  <w:p w14:paraId="48D86776" w14:textId="562B9745" w:rsidR="008F0D07" w:rsidRPr="00540F5E" w:rsidRDefault="008F0D07" w:rsidP="00FF2F88">
    <w:pPr>
      <w:jc w:val="center"/>
      <w:rPr>
        <w:rFonts w:cs="Arial"/>
        <w:b/>
        <w:sz w:val="28"/>
        <w:szCs w:val="28"/>
      </w:rPr>
    </w:pPr>
    <w:r>
      <w:rPr>
        <w:rFonts w:cs="Arial"/>
        <w:sz w:val="28"/>
        <w:szCs w:val="28"/>
      </w:rPr>
      <w:t>Near Field Communication</w:t>
    </w:r>
  </w:p>
  <w:p w14:paraId="3105F1F8" w14:textId="77777777" w:rsidR="008F0D07" w:rsidRPr="00F96466" w:rsidRDefault="008F0D07" w:rsidP="00806067">
    <w:pPr>
      <w:pStyle w:val="Header"/>
      <w:pBdr>
        <w:bottom w:val="single" w:sz="4" w:space="1" w:color="auto"/>
      </w:pBdr>
      <w:rPr>
        <w:rFonts w:cs="Aria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0CC7CE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01A286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07D4B96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A5C29F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196E33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1BE1CF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BA4A27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090EB2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1F8A1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82A22C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583BCA"/>
    <w:multiLevelType w:val="hybridMultilevel"/>
    <w:tmpl w:val="FC4CB4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BAC6682"/>
    <w:multiLevelType w:val="hybridMultilevel"/>
    <w:tmpl w:val="C884FECE"/>
    <w:lvl w:ilvl="0" w:tplc="975297B2">
      <w:numFmt w:val="decimal"/>
      <w:pStyle w:val="Table"/>
      <w:lvlText w:val="Table 1.%1 "/>
      <w:lvlJc w:val="left"/>
      <w:pPr>
        <w:tabs>
          <w:tab w:val="num" w:pos="2880"/>
        </w:tabs>
        <w:ind w:left="1800" w:hanging="360"/>
      </w:pPr>
    </w:lvl>
    <w:lvl w:ilvl="1" w:tplc="EEC6BD02">
      <w:numFmt w:val="decimal"/>
      <w:lvlText w:val="Table 1.%2 "/>
      <w:lvlJc w:val="left"/>
      <w:pPr>
        <w:tabs>
          <w:tab w:val="num" w:pos="3960"/>
        </w:tabs>
        <w:ind w:left="2880" w:hanging="360"/>
      </w:pPr>
    </w:lvl>
    <w:lvl w:ilvl="2" w:tplc="0409001B" w:tentative="1">
      <w:start w:val="1"/>
      <w:numFmt w:val="lowerRoman"/>
      <w:lvlText w:val="%3."/>
      <w:lvlJc w:val="right"/>
      <w:pPr>
        <w:tabs>
          <w:tab w:val="num" w:pos="3600"/>
        </w:tabs>
        <w:ind w:left="3600" w:hanging="180"/>
      </w:pPr>
    </w:lvl>
    <w:lvl w:ilvl="3" w:tplc="0409000F" w:tentative="1">
      <w:start w:val="1"/>
      <w:numFmt w:val="decimal"/>
      <w:lvlText w:val="%4."/>
      <w:lvlJc w:val="left"/>
      <w:pPr>
        <w:tabs>
          <w:tab w:val="num" w:pos="4320"/>
        </w:tabs>
        <w:ind w:left="4320" w:hanging="360"/>
      </w:pPr>
    </w:lvl>
    <w:lvl w:ilvl="4" w:tplc="04090019" w:tentative="1">
      <w:start w:val="1"/>
      <w:numFmt w:val="lowerLetter"/>
      <w:lvlText w:val="%5."/>
      <w:lvlJc w:val="left"/>
      <w:pPr>
        <w:tabs>
          <w:tab w:val="num" w:pos="5040"/>
        </w:tabs>
        <w:ind w:left="5040" w:hanging="360"/>
      </w:pPr>
    </w:lvl>
    <w:lvl w:ilvl="5" w:tplc="0409001B" w:tentative="1">
      <w:start w:val="1"/>
      <w:numFmt w:val="lowerRoman"/>
      <w:lvlText w:val="%6."/>
      <w:lvlJc w:val="right"/>
      <w:pPr>
        <w:tabs>
          <w:tab w:val="num" w:pos="5760"/>
        </w:tabs>
        <w:ind w:left="5760" w:hanging="180"/>
      </w:pPr>
    </w:lvl>
    <w:lvl w:ilvl="6" w:tplc="0409000F" w:tentative="1">
      <w:start w:val="1"/>
      <w:numFmt w:val="decimal"/>
      <w:lvlText w:val="%7."/>
      <w:lvlJc w:val="left"/>
      <w:pPr>
        <w:tabs>
          <w:tab w:val="num" w:pos="6480"/>
        </w:tabs>
        <w:ind w:left="6480" w:hanging="360"/>
      </w:pPr>
    </w:lvl>
    <w:lvl w:ilvl="7" w:tplc="04090019" w:tentative="1">
      <w:start w:val="1"/>
      <w:numFmt w:val="lowerLetter"/>
      <w:lvlText w:val="%8."/>
      <w:lvlJc w:val="left"/>
      <w:pPr>
        <w:tabs>
          <w:tab w:val="num" w:pos="7200"/>
        </w:tabs>
        <w:ind w:left="7200" w:hanging="360"/>
      </w:pPr>
    </w:lvl>
    <w:lvl w:ilvl="8" w:tplc="0409001B" w:tentative="1">
      <w:start w:val="1"/>
      <w:numFmt w:val="lowerRoman"/>
      <w:lvlText w:val="%9."/>
      <w:lvlJc w:val="right"/>
      <w:pPr>
        <w:tabs>
          <w:tab w:val="num" w:pos="7920"/>
        </w:tabs>
        <w:ind w:left="7920" w:hanging="180"/>
      </w:pPr>
    </w:lvl>
  </w:abstractNum>
  <w:abstractNum w:abstractNumId="12" w15:restartNumberingAfterBreak="0">
    <w:nsid w:val="0C875787"/>
    <w:multiLevelType w:val="hybridMultilevel"/>
    <w:tmpl w:val="A9C0DC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67B2440"/>
    <w:multiLevelType w:val="hybridMultilevel"/>
    <w:tmpl w:val="BB38C6B0"/>
    <w:lvl w:ilvl="0" w:tplc="FCFA8F6E">
      <w:start w:val="1"/>
      <w:numFmt w:val="bullet"/>
      <w:pStyle w:val="UnordList"/>
      <w:lvlText w:val=""/>
      <w:legacy w:legacy="1" w:legacySpace="120" w:legacyIndent="360"/>
      <w:lvlJc w:val="left"/>
      <w:pPr>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9142EF9"/>
    <w:multiLevelType w:val="hybridMultilevel"/>
    <w:tmpl w:val="77A8ED96"/>
    <w:lvl w:ilvl="0" w:tplc="5DBED868">
      <w:numFmt w:val="bullet"/>
      <w:lvlText w:val="-"/>
      <w:lvlJc w:val="left"/>
      <w:pPr>
        <w:ind w:left="360" w:hanging="360"/>
      </w:pPr>
      <w:rPr>
        <w:rFonts w:ascii="Arial" w:eastAsia="Times New Roman" w:hAnsi="Arial" w:cs="Aria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2A6B7434"/>
    <w:multiLevelType w:val="hybridMultilevel"/>
    <w:tmpl w:val="9BD275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FFE6F62"/>
    <w:multiLevelType w:val="hybridMultilevel"/>
    <w:tmpl w:val="AB546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41543BB"/>
    <w:multiLevelType w:val="hybridMultilevel"/>
    <w:tmpl w:val="ABCC258A"/>
    <w:lvl w:ilvl="0" w:tplc="04090001">
      <w:start w:val="1"/>
      <w:numFmt w:val="bullet"/>
      <w:lvlText w:val=""/>
      <w:lvlJc w:val="left"/>
      <w:pPr>
        <w:tabs>
          <w:tab w:val="num" w:pos="0"/>
        </w:tabs>
        <w:ind w:left="0" w:hanging="360"/>
      </w:pPr>
      <w:rPr>
        <w:rFonts w:ascii="Symbol" w:hAnsi="Symbol" w:hint="default"/>
      </w:rPr>
    </w:lvl>
    <w:lvl w:ilvl="1" w:tplc="46268C9C">
      <w:start w:val="1"/>
      <w:numFmt w:val="bullet"/>
      <w:pStyle w:val="FormatvorlageNOTELinks125cm"/>
      <w:lvlText w:val=""/>
      <w:lvlJc w:val="left"/>
      <w:pPr>
        <w:tabs>
          <w:tab w:val="num" w:pos="720"/>
        </w:tabs>
        <w:ind w:left="720" w:hanging="360"/>
      </w:pPr>
      <w:rPr>
        <w:rFonts w:ascii="Symbol" w:hAnsi="Symbol"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8" w15:restartNumberingAfterBreak="0">
    <w:nsid w:val="3B2A69B0"/>
    <w:multiLevelType w:val="hybridMultilevel"/>
    <w:tmpl w:val="C3D8EAE2"/>
    <w:lvl w:ilvl="0" w:tplc="6592F8AC">
      <w:start w:val="1"/>
      <w:numFmt w:val="decimal"/>
      <w:lvlText w:val="%1"/>
      <w:lvlJc w:val="left"/>
      <w:pPr>
        <w:ind w:left="720" w:hanging="360"/>
      </w:pPr>
      <w:rPr>
        <w:rFonts w:ascii="Arial" w:eastAsia="Times New Roman" w:hAnsi="Arial" w:cs="Times New Roman"/>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C793CC5"/>
    <w:multiLevelType w:val="hybridMultilevel"/>
    <w:tmpl w:val="2092CE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49FE6528"/>
    <w:multiLevelType w:val="hybridMultilevel"/>
    <w:tmpl w:val="F26A83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6A324597"/>
    <w:multiLevelType w:val="singleLevel"/>
    <w:tmpl w:val="DAFC70AE"/>
    <w:lvl w:ilvl="0">
      <w:start w:val="1"/>
      <w:numFmt w:val="decimal"/>
      <w:pStyle w:val="ReferenceList"/>
      <w:lvlText w:val="[%1]"/>
      <w:lvlJc w:val="left"/>
      <w:pPr>
        <w:tabs>
          <w:tab w:val="num" w:pos="1701"/>
        </w:tabs>
        <w:ind w:left="1701" w:hanging="850"/>
      </w:pPr>
    </w:lvl>
  </w:abstractNum>
  <w:abstractNum w:abstractNumId="22" w15:restartNumberingAfterBreak="0">
    <w:nsid w:val="6C0307D2"/>
    <w:multiLevelType w:val="hybridMultilevel"/>
    <w:tmpl w:val="7CDC7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2491962"/>
    <w:multiLevelType w:val="hybridMultilevel"/>
    <w:tmpl w:val="21F2B7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6C82699"/>
    <w:multiLevelType w:val="multilevel"/>
    <w:tmpl w:val="330A52E6"/>
    <w:lvl w:ilvl="0">
      <w:start w:val="1"/>
      <w:numFmt w:val="decimal"/>
      <w:pStyle w:val="Heading1"/>
      <w:lvlText w:val="%1"/>
      <w:lvlJc w:val="left"/>
      <w:pPr>
        <w:tabs>
          <w:tab w:val="num" w:pos="432"/>
        </w:tabs>
        <w:ind w:left="0" w:firstLine="0"/>
      </w:pPr>
      <w:rPr>
        <w:rFonts w:ascii="Arial" w:hAnsi="Arial" w:hint="default"/>
        <w:sz w:val="32"/>
      </w:rPr>
    </w:lvl>
    <w:lvl w:ilvl="1">
      <w:start w:val="1"/>
      <w:numFmt w:val="decimal"/>
      <w:pStyle w:val="Heading2"/>
      <w:lvlText w:val="%1.%2"/>
      <w:lvlJc w:val="left"/>
      <w:pPr>
        <w:ind w:left="0" w:firstLine="0"/>
      </w:pPr>
      <w:rPr>
        <w:rFonts w:ascii="Arial" w:hAnsi="Arial" w:hint="default"/>
        <w:sz w:val="28"/>
      </w:rPr>
    </w:lvl>
    <w:lvl w:ilvl="2">
      <w:start w:val="1"/>
      <w:numFmt w:val="decimal"/>
      <w:pStyle w:val="Heading3"/>
      <w:lvlText w:val="%1.%2.%3"/>
      <w:lvlJc w:val="left"/>
      <w:pPr>
        <w:ind w:left="0" w:firstLine="0"/>
      </w:pPr>
      <w:rPr>
        <w:rFonts w:ascii="Arial" w:hAnsi="Arial" w:cs="Times New Roman" w:hint="default"/>
        <w:sz w:val="24"/>
        <w:szCs w:val="20"/>
        <w:u w:val="none"/>
      </w:rPr>
    </w:lvl>
    <w:lvl w:ilvl="3">
      <w:start w:val="1"/>
      <w:numFmt w:val="decimal"/>
      <w:pStyle w:val="Heading4"/>
      <w:lvlText w:val="%1.%2.%3.%4"/>
      <w:lvlJc w:val="left"/>
      <w:pPr>
        <w:ind w:left="0" w:firstLine="0"/>
      </w:pPr>
      <w:rPr>
        <w:rFonts w:ascii="Arial" w:hAnsi="Arial" w:cs="Times New Roman" w:hint="default"/>
        <w:i w:val="0"/>
        <w:sz w:val="24"/>
        <w:u w:val="none"/>
      </w:rPr>
    </w:lvl>
    <w:lvl w:ilvl="4">
      <w:start w:val="1"/>
      <w:numFmt w:val="decimal"/>
      <w:pStyle w:val="Heading5"/>
      <w:lvlText w:val="%1.%2.%3.%4.%5"/>
      <w:lvlJc w:val="left"/>
      <w:pPr>
        <w:ind w:left="0" w:firstLine="0"/>
      </w:pPr>
      <w:rPr>
        <w:rFonts w:ascii="Arial" w:hAnsi="Arial" w:hint="default"/>
        <w:b w:val="0"/>
        <w:bCs/>
        <w:i w:val="0"/>
        <w:iCs w:val="0"/>
        <w:caps w:val="0"/>
        <w:smallCaps w:val="0"/>
        <w:strike w:val="0"/>
        <w:dstrike w:val="0"/>
        <w:color w:val="auto"/>
        <w:spacing w:val="0"/>
        <w:w w:val="100"/>
        <w:kern w:val="0"/>
        <w:position w:val="0"/>
        <w:sz w:val="22"/>
        <w:u w:val="none"/>
        <w:effect w:val="none"/>
        <w:em w:val="no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Heading6"/>
      <w:lvlText w:val="%1.%2.%3.%4.%5.%6"/>
      <w:lvlJc w:val="left"/>
      <w:pPr>
        <w:ind w:left="0" w:firstLine="0"/>
      </w:pPr>
      <w:rPr>
        <w:rFonts w:ascii="Arial" w:hAnsi="Arial" w:hint="default"/>
        <w:b w:val="0"/>
        <w:i w:val="0"/>
        <w:color w:val="auto"/>
        <w:sz w:val="22"/>
        <w:u w:val="none"/>
      </w:rPr>
    </w:lvl>
    <w:lvl w:ilvl="6">
      <w:start w:val="1"/>
      <w:numFmt w:val="decimal"/>
      <w:pStyle w:val="Heading7"/>
      <w:lvlText w:val="%1.%2.%3.%4.%5.%6.%7"/>
      <w:lvlJc w:val="left"/>
      <w:pPr>
        <w:ind w:left="0" w:firstLine="0"/>
      </w:pPr>
      <w:rPr>
        <w:rFonts w:ascii="Arial" w:hAnsi="Arial" w:hint="default"/>
        <w:sz w:val="22"/>
      </w:rPr>
    </w:lvl>
    <w:lvl w:ilvl="7">
      <w:start w:val="1"/>
      <w:numFmt w:val="decimal"/>
      <w:pStyle w:val="Heading8"/>
      <w:lvlText w:val="%1.%2.%3.%4.%5.%6.%7.%8"/>
      <w:lvlJc w:val="left"/>
      <w:pPr>
        <w:ind w:left="0" w:firstLine="0"/>
      </w:pPr>
      <w:rPr>
        <w:rFonts w:ascii="Arial" w:hAnsi="Arial" w:hint="default"/>
        <w:sz w:val="22"/>
      </w:rPr>
    </w:lvl>
    <w:lvl w:ilvl="8">
      <w:start w:val="1"/>
      <w:numFmt w:val="decimal"/>
      <w:pStyle w:val="Heading9"/>
      <w:lvlText w:val="%1.%2.%3.%4.%5.%6.%7.%8.%9"/>
      <w:lvlJc w:val="left"/>
      <w:pPr>
        <w:ind w:left="0" w:firstLine="0"/>
      </w:pPr>
      <w:rPr>
        <w:rFonts w:ascii="Arial" w:hAnsi="Arial" w:hint="default"/>
        <w:sz w:val="22"/>
      </w:rPr>
    </w:lvl>
  </w:abstractNum>
  <w:abstractNum w:abstractNumId="25" w15:restartNumberingAfterBreak="0">
    <w:nsid w:val="773611DE"/>
    <w:multiLevelType w:val="hybridMultilevel"/>
    <w:tmpl w:val="10B2D5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A0F5C6C"/>
    <w:multiLevelType w:val="hybridMultilevel"/>
    <w:tmpl w:val="79D2F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17"/>
  </w:num>
  <w:num w:numId="3">
    <w:abstractNumId w:val="13"/>
  </w:num>
  <w:num w:numId="4">
    <w:abstractNumId w:val="24"/>
  </w:num>
  <w:num w:numId="5">
    <w:abstractNumId w:val="22"/>
  </w:num>
  <w:num w:numId="6">
    <w:abstractNumId w:val="24"/>
    <w:lvlOverride w:ilvl="0">
      <w:lvl w:ilvl="0">
        <w:start w:val="1"/>
        <w:numFmt w:val="decimal"/>
        <w:pStyle w:val="Heading1"/>
        <w:lvlText w:val="%1"/>
        <w:lvlJc w:val="left"/>
        <w:pPr>
          <w:tabs>
            <w:tab w:val="num" w:pos="432"/>
          </w:tabs>
          <w:ind w:left="432" w:hanging="432"/>
        </w:pPr>
        <w:rPr>
          <w:rFonts w:hint="default"/>
        </w:rPr>
      </w:lvl>
    </w:lvlOverride>
    <w:lvlOverride w:ilvl="1">
      <w:lvl w:ilvl="1">
        <w:start w:val="1"/>
        <w:numFmt w:val="decimal"/>
        <w:pStyle w:val="Heading2"/>
        <w:lvlText w:val="%1.%2"/>
        <w:lvlJc w:val="left"/>
        <w:pPr>
          <w:ind w:left="0" w:firstLine="0"/>
        </w:pPr>
        <w:rPr>
          <w:rFonts w:hint="default"/>
        </w:rPr>
      </w:lvl>
    </w:lvlOverride>
    <w:lvlOverride w:ilvl="2">
      <w:lvl w:ilvl="2">
        <w:start w:val="1"/>
        <w:numFmt w:val="decimal"/>
        <w:pStyle w:val="Heading3"/>
        <w:lvlText w:val="%1.%2.%3"/>
        <w:lvlJc w:val="left"/>
        <w:pPr>
          <w:ind w:left="0" w:firstLine="0"/>
        </w:pPr>
        <w:rPr>
          <w:rFonts w:ascii="Arial" w:hAnsi="Arial" w:cs="Times New Roman" w:hint="default"/>
          <w:sz w:val="24"/>
          <w:szCs w:val="20"/>
          <w:u w:val="none"/>
        </w:rPr>
      </w:lvl>
    </w:lvlOverride>
    <w:lvlOverride w:ilvl="3">
      <w:lvl w:ilvl="3">
        <w:start w:val="1"/>
        <w:numFmt w:val="decimal"/>
        <w:pStyle w:val="Heading4"/>
        <w:lvlText w:val="%1.%2.%3.%4"/>
        <w:lvlJc w:val="left"/>
        <w:pPr>
          <w:ind w:left="1135" w:hanging="1135"/>
        </w:pPr>
        <w:rPr>
          <w:rFonts w:ascii="Arial" w:hAnsi="Arial" w:cs="Times New Roman" w:hint="default"/>
          <w:i w:val="0"/>
          <w:u w:val="none"/>
        </w:rPr>
      </w:lvl>
    </w:lvlOverride>
    <w:lvlOverride w:ilvl="4">
      <w:lvl w:ilvl="4">
        <w:start w:val="1"/>
        <w:numFmt w:val="decimal"/>
        <w:pStyle w:val="Heading5"/>
        <w:lvlText w:val="%1.%2.%3.%4.%5"/>
        <w:lvlJc w:val="left"/>
        <w:pPr>
          <w:ind w:left="1008" w:hanging="1008"/>
        </w:pPr>
        <w:rPr>
          <w:rFonts w:ascii="Times New Roman" w:hAnsi="Times New Roman" w:hint="default"/>
          <w:b w:val="0"/>
          <w:bCs/>
          <w:i w:val="0"/>
          <w:iCs w:val="0"/>
          <w:caps w:val="0"/>
          <w:smallCaps w:val="0"/>
          <w:strike w:val="0"/>
          <w:dstrike w:val="0"/>
          <w:color w:val="auto"/>
          <w:spacing w:val="0"/>
          <w:w w:val="100"/>
          <w:kern w:val="0"/>
          <w:position w:val="0"/>
          <w:sz w:val="20"/>
          <w:u w:val="none"/>
          <w:effect w:val="none"/>
          <w:em w:val="none"/>
        </w:rPr>
      </w:lvl>
    </w:lvlOverride>
    <w:lvlOverride w:ilvl="5">
      <w:lvl w:ilvl="5">
        <w:start w:val="1"/>
        <w:numFmt w:val="decimal"/>
        <w:pStyle w:val="Heading6"/>
        <w:lvlText w:val="%1.%2.%3.%4.%5.%6"/>
        <w:lvlJc w:val="left"/>
        <w:pPr>
          <w:ind w:left="1152" w:hanging="1152"/>
        </w:pPr>
        <w:rPr>
          <w:rFonts w:ascii="Arial" w:hAnsi="Arial" w:hint="default"/>
          <w:b w:val="0"/>
          <w:i w:val="0"/>
          <w:color w:val="auto"/>
          <w:sz w:val="20"/>
          <w:u w:val="none"/>
        </w:rPr>
      </w:lvl>
    </w:lvlOverride>
    <w:lvlOverride w:ilvl="6">
      <w:lvl w:ilvl="6">
        <w:start w:val="1"/>
        <w:numFmt w:val="decimal"/>
        <w:pStyle w:val="Heading7"/>
        <w:lvlText w:val="%1.%2.%3.%4.%5.%6.%7"/>
        <w:lvlJc w:val="left"/>
        <w:pPr>
          <w:ind w:left="1296" w:hanging="1296"/>
        </w:pPr>
        <w:rPr>
          <w:rFonts w:hint="default"/>
        </w:rPr>
      </w:lvl>
    </w:lvlOverride>
    <w:lvlOverride w:ilvl="7">
      <w:lvl w:ilvl="7">
        <w:start w:val="1"/>
        <w:numFmt w:val="decimal"/>
        <w:pStyle w:val="Heading8"/>
        <w:lvlText w:val="%1.%2.%3.%4.%5.%6.%7.%8"/>
        <w:lvlJc w:val="left"/>
        <w:pPr>
          <w:ind w:left="1440" w:hanging="1440"/>
        </w:pPr>
        <w:rPr>
          <w:rFonts w:hint="default"/>
        </w:rPr>
      </w:lvl>
    </w:lvlOverride>
    <w:lvlOverride w:ilvl="8">
      <w:lvl w:ilvl="8">
        <w:start w:val="1"/>
        <w:numFmt w:val="decimal"/>
        <w:pStyle w:val="Heading9"/>
        <w:lvlText w:val="%1.%2.%3.%4.%5.%6.%7.%8.%9"/>
        <w:lvlJc w:val="left"/>
        <w:pPr>
          <w:ind w:left="1584" w:hanging="1584"/>
        </w:pPr>
        <w:rPr>
          <w:rFonts w:hint="default"/>
        </w:rPr>
      </w:lvl>
    </w:lvlOverride>
  </w:num>
  <w:num w:numId="7">
    <w:abstractNumId w:val="24"/>
  </w:num>
  <w:num w:numId="8">
    <w:abstractNumId w:val="15"/>
  </w:num>
  <w:num w:numId="9">
    <w:abstractNumId w:val="11"/>
  </w:num>
  <w:num w:numId="10">
    <w:abstractNumId w:val="20"/>
  </w:num>
  <w:num w:numId="11">
    <w:abstractNumId w:val="14"/>
  </w:num>
  <w:num w:numId="12">
    <w:abstractNumId w:val="26"/>
  </w:num>
  <w:num w:numId="13">
    <w:abstractNumId w:val="16"/>
  </w:num>
  <w:num w:numId="14">
    <w:abstractNumId w:val="10"/>
  </w:num>
  <w:num w:numId="15">
    <w:abstractNumId w:val="18"/>
  </w:num>
  <w:num w:numId="16">
    <w:abstractNumId w:val="25"/>
  </w:num>
  <w:num w:numId="17">
    <w:abstractNumId w:val="19"/>
  </w:num>
  <w:num w:numId="18">
    <w:abstractNumId w:val="12"/>
  </w:num>
  <w:num w:numId="19">
    <w:abstractNumId w:val="23"/>
  </w:num>
  <w:num w:numId="20">
    <w:abstractNumId w:val="9"/>
  </w:num>
  <w:num w:numId="21">
    <w:abstractNumId w:val="7"/>
  </w:num>
  <w:num w:numId="22">
    <w:abstractNumId w:val="6"/>
  </w:num>
  <w:num w:numId="23">
    <w:abstractNumId w:val="5"/>
  </w:num>
  <w:num w:numId="24">
    <w:abstractNumId w:val="4"/>
  </w:num>
  <w:num w:numId="25">
    <w:abstractNumId w:val="8"/>
  </w:num>
  <w:num w:numId="26">
    <w:abstractNumId w:val="3"/>
  </w:num>
  <w:num w:numId="27">
    <w:abstractNumId w:val="2"/>
  </w:num>
  <w:num w:numId="28">
    <w:abstractNumId w:val="1"/>
  </w:num>
  <w:num w:numId="29">
    <w:abstractNumId w:val="0"/>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hideSpellingErrors/>
  <w:hideGrammaticalErrors/>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oNotHyphenateCaps/>
  <w:drawingGridHorizontalSpacing w:val="120"/>
  <w:drawingGridVerticalSpacing w:val="120"/>
  <w:displayVerticalDrawingGridEvery w:val="0"/>
  <w:doNotUseMarginsForDrawingGridOrigin/>
  <w:characterSpacingControl w:val="doNotCompress"/>
  <w:hdrShapeDefaults>
    <o:shapedefaults v:ext="edit" spidmax="2049"/>
  </w:hdrShapeDefaults>
  <w:footnotePr>
    <w:footnote w:id="-1"/>
    <w:footnote w:id="0"/>
    <w:footnote w:id="1"/>
  </w:footnotePr>
  <w:endnotePr>
    <w:endnote w:id="-1"/>
    <w:endnote w:id="0"/>
    <w:endnote w:id="1"/>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0D65"/>
    <w:rsid w:val="00000D58"/>
    <w:rsid w:val="0000158A"/>
    <w:rsid w:val="00001E20"/>
    <w:rsid w:val="00004083"/>
    <w:rsid w:val="000040BF"/>
    <w:rsid w:val="000048F2"/>
    <w:rsid w:val="000054E8"/>
    <w:rsid w:val="000054F4"/>
    <w:rsid w:val="00005CE5"/>
    <w:rsid w:val="000060E1"/>
    <w:rsid w:val="000069F6"/>
    <w:rsid w:val="00006D86"/>
    <w:rsid w:val="000077C4"/>
    <w:rsid w:val="00007925"/>
    <w:rsid w:val="00007929"/>
    <w:rsid w:val="00007B8C"/>
    <w:rsid w:val="000104BD"/>
    <w:rsid w:val="00011129"/>
    <w:rsid w:val="00011592"/>
    <w:rsid w:val="00012755"/>
    <w:rsid w:val="00013497"/>
    <w:rsid w:val="00013F7A"/>
    <w:rsid w:val="00014948"/>
    <w:rsid w:val="00015614"/>
    <w:rsid w:val="00015C8B"/>
    <w:rsid w:val="000160BC"/>
    <w:rsid w:val="0001733B"/>
    <w:rsid w:val="0002012F"/>
    <w:rsid w:val="0002026A"/>
    <w:rsid w:val="00020677"/>
    <w:rsid w:val="000209D5"/>
    <w:rsid w:val="00020AA2"/>
    <w:rsid w:val="00021188"/>
    <w:rsid w:val="00022B9E"/>
    <w:rsid w:val="000232EE"/>
    <w:rsid w:val="000248B2"/>
    <w:rsid w:val="000255F0"/>
    <w:rsid w:val="00026B93"/>
    <w:rsid w:val="00027BB8"/>
    <w:rsid w:val="00030E7E"/>
    <w:rsid w:val="00031C7D"/>
    <w:rsid w:val="00031E4F"/>
    <w:rsid w:val="000323F6"/>
    <w:rsid w:val="000326FD"/>
    <w:rsid w:val="000336EC"/>
    <w:rsid w:val="00033D78"/>
    <w:rsid w:val="00035323"/>
    <w:rsid w:val="0003627C"/>
    <w:rsid w:val="00037A58"/>
    <w:rsid w:val="00040002"/>
    <w:rsid w:val="0004072A"/>
    <w:rsid w:val="00041AB9"/>
    <w:rsid w:val="00042247"/>
    <w:rsid w:val="0004247D"/>
    <w:rsid w:val="00043E20"/>
    <w:rsid w:val="0004480F"/>
    <w:rsid w:val="0004510B"/>
    <w:rsid w:val="0004516A"/>
    <w:rsid w:val="0004581D"/>
    <w:rsid w:val="00045C2C"/>
    <w:rsid w:val="00045FB4"/>
    <w:rsid w:val="000460D4"/>
    <w:rsid w:val="0004645F"/>
    <w:rsid w:val="00046EF7"/>
    <w:rsid w:val="00050520"/>
    <w:rsid w:val="00052E00"/>
    <w:rsid w:val="00053411"/>
    <w:rsid w:val="00055646"/>
    <w:rsid w:val="00056187"/>
    <w:rsid w:val="00057AE2"/>
    <w:rsid w:val="0006071C"/>
    <w:rsid w:val="0006089A"/>
    <w:rsid w:val="0006128E"/>
    <w:rsid w:val="00061452"/>
    <w:rsid w:val="0006145C"/>
    <w:rsid w:val="000617C4"/>
    <w:rsid w:val="00062770"/>
    <w:rsid w:val="00062916"/>
    <w:rsid w:val="0006315F"/>
    <w:rsid w:val="000634EF"/>
    <w:rsid w:val="000650DA"/>
    <w:rsid w:val="0006554E"/>
    <w:rsid w:val="00065BA6"/>
    <w:rsid w:val="0006644E"/>
    <w:rsid w:val="000664A4"/>
    <w:rsid w:val="00066B20"/>
    <w:rsid w:val="000678A2"/>
    <w:rsid w:val="00071FD0"/>
    <w:rsid w:val="0007615C"/>
    <w:rsid w:val="0008376F"/>
    <w:rsid w:val="00083F16"/>
    <w:rsid w:val="00084092"/>
    <w:rsid w:val="00084CE4"/>
    <w:rsid w:val="0008579A"/>
    <w:rsid w:val="000865CE"/>
    <w:rsid w:val="00086D8A"/>
    <w:rsid w:val="00087F30"/>
    <w:rsid w:val="00091179"/>
    <w:rsid w:val="000919AE"/>
    <w:rsid w:val="000924FD"/>
    <w:rsid w:val="00092619"/>
    <w:rsid w:val="000956E9"/>
    <w:rsid w:val="000957DE"/>
    <w:rsid w:val="000965BA"/>
    <w:rsid w:val="00096CCF"/>
    <w:rsid w:val="000A10E1"/>
    <w:rsid w:val="000A127D"/>
    <w:rsid w:val="000A15B1"/>
    <w:rsid w:val="000A30CD"/>
    <w:rsid w:val="000A4A47"/>
    <w:rsid w:val="000A50A3"/>
    <w:rsid w:val="000A7EAA"/>
    <w:rsid w:val="000A7FB6"/>
    <w:rsid w:val="000B20B1"/>
    <w:rsid w:val="000B2611"/>
    <w:rsid w:val="000B35EB"/>
    <w:rsid w:val="000B4834"/>
    <w:rsid w:val="000B497F"/>
    <w:rsid w:val="000B4B3C"/>
    <w:rsid w:val="000B4D22"/>
    <w:rsid w:val="000B5019"/>
    <w:rsid w:val="000B58D9"/>
    <w:rsid w:val="000B772A"/>
    <w:rsid w:val="000C0D49"/>
    <w:rsid w:val="000C1E45"/>
    <w:rsid w:val="000C1F4A"/>
    <w:rsid w:val="000C2155"/>
    <w:rsid w:val="000C25DC"/>
    <w:rsid w:val="000C412A"/>
    <w:rsid w:val="000C4E5D"/>
    <w:rsid w:val="000C4EED"/>
    <w:rsid w:val="000C4F84"/>
    <w:rsid w:val="000C66E1"/>
    <w:rsid w:val="000C6A68"/>
    <w:rsid w:val="000C73EF"/>
    <w:rsid w:val="000C7573"/>
    <w:rsid w:val="000C7B9F"/>
    <w:rsid w:val="000C7C86"/>
    <w:rsid w:val="000D05F8"/>
    <w:rsid w:val="000D1DAC"/>
    <w:rsid w:val="000D2172"/>
    <w:rsid w:val="000D27D4"/>
    <w:rsid w:val="000D2AE0"/>
    <w:rsid w:val="000D3E2E"/>
    <w:rsid w:val="000D4079"/>
    <w:rsid w:val="000D5205"/>
    <w:rsid w:val="000D5FF6"/>
    <w:rsid w:val="000D7E79"/>
    <w:rsid w:val="000E1921"/>
    <w:rsid w:val="000E247F"/>
    <w:rsid w:val="000E4125"/>
    <w:rsid w:val="000E6E74"/>
    <w:rsid w:val="000E6FA4"/>
    <w:rsid w:val="000E7C67"/>
    <w:rsid w:val="000F06A5"/>
    <w:rsid w:val="000F12DA"/>
    <w:rsid w:val="000F1E3B"/>
    <w:rsid w:val="000F2182"/>
    <w:rsid w:val="000F2476"/>
    <w:rsid w:val="000F2A3C"/>
    <w:rsid w:val="000F3582"/>
    <w:rsid w:val="000F381E"/>
    <w:rsid w:val="000F5411"/>
    <w:rsid w:val="000F5F67"/>
    <w:rsid w:val="000F5F82"/>
    <w:rsid w:val="000F5F90"/>
    <w:rsid w:val="000F6230"/>
    <w:rsid w:val="000F65B4"/>
    <w:rsid w:val="000F6D26"/>
    <w:rsid w:val="000F6F32"/>
    <w:rsid w:val="000F7483"/>
    <w:rsid w:val="000F7A7C"/>
    <w:rsid w:val="000F7E56"/>
    <w:rsid w:val="00100F71"/>
    <w:rsid w:val="001018F6"/>
    <w:rsid w:val="00101FEE"/>
    <w:rsid w:val="001023F6"/>
    <w:rsid w:val="00103C60"/>
    <w:rsid w:val="001048DF"/>
    <w:rsid w:val="00104A61"/>
    <w:rsid w:val="001057B4"/>
    <w:rsid w:val="00105B32"/>
    <w:rsid w:val="00105C79"/>
    <w:rsid w:val="00105EC3"/>
    <w:rsid w:val="00107DB6"/>
    <w:rsid w:val="00110695"/>
    <w:rsid w:val="00112214"/>
    <w:rsid w:val="001123BE"/>
    <w:rsid w:val="001134B9"/>
    <w:rsid w:val="00114EA2"/>
    <w:rsid w:val="0011517E"/>
    <w:rsid w:val="00115438"/>
    <w:rsid w:val="001161EA"/>
    <w:rsid w:val="001169F1"/>
    <w:rsid w:val="001208E6"/>
    <w:rsid w:val="00120B2C"/>
    <w:rsid w:val="00122A3B"/>
    <w:rsid w:val="00122B84"/>
    <w:rsid w:val="0012331C"/>
    <w:rsid w:val="00123AF8"/>
    <w:rsid w:val="00123D08"/>
    <w:rsid w:val="00124FDC"/>
    <w:rsid w:val="00125D26"/>
    <w:rsid w:val="0012613C"/>
    <w:rsid w:val="00126E4E"/>
    <w:rsid w:val="0013036D"/>
    <w:rsid w:val="0013096C"/>
    <w:rsid w:val="001314A3"/>
    <w:rsid w:val="001316F9"/>
    <w:rsid w:val="00133A46"/>
    <w:rsid w:val="00134384"/>
    <w:rsid w:val="001348FB"/>
    <w:rsid w:val="00135EF5"/>
    <w:rsid w:val="0013656E"/>
    <w:rsid w:val="00137204"/>
    <w:rsid w:val="00137F46"/>
    <w:rsid w:val="00140C5A"/>
    <w:rsid w:val="00141972"/>
    <w:rsid w:val="00142C88"/>
    <w:rsid w:val="00142E1D"/>
    <w:rsid w:val="001458BB"/>
    <w:rsid w:val="00145BFD"/>
    <w:rsid w:val="0014755F"/>
    <w:rsid w:val="0015017D"/>
    <w:rsid w:val="00150BFA"/>
    <w:rsid w:val="0015203D"/>
    <w:rsid w:val="0015246D"/>
    <w:rsid w:val="001525D3"/>
    <w:rsid w:val="00153E5C"/>
    <w:rsid w:val="00154F8F"/>
    <w:rsid w:val="00155DF2"/>
    <w:rsid w:val="00155FE3"/>
    <w:rsid w:val="0015677C"/>
    <w:rsid w:val="00156CB6"/>
    <w:rsid w:val="00157091"/>
    <w:rsid w:val="0016028D"/>
    <w:rsid w:val="00160411"/>
    <w:rsid w:val="0016093C"/>
    <w:rsid w:val="001639F5"/>
    <w:rsid w:val="00164610"/>
    <w:rsid w:val="0016469A"/>
    <w:rsid w:val="00164FAC"/>
    <w:rsid w:val="00165BC5"/>
    <w:rsid w:val="00166674"/>
    <w:rsid w:val="0016730A"/>
    <w:rsid w:val="00167CF1"/>
    <w:rsid w:val="0017007E"/>
    <w:rsid w:val="00170477"/>
    <w:rsid w:val="00171053"/>
    <w:rsid w:val="00171070"/>
    <w:rsid w:val="00171493"/>
    <w:rsid w:val="0017215A"/>
    <w:rsid w:val="001732CE"/>
    <w:rsid w:val="00173CAF"/>
    <w:rsid w:val="00174604"/>
    <w:rsid w:val="00175154"/>
    <w:rsid w:val="00175933"/>
    <w:rsid w:val="00175FD0"/>
    <w:rsid w:val="00177E80"/>
    <w:rsid w:val="00180EBF"/>
    <w:rsid w:val="001822C8"/>
    <w:rsid w:val="001831A9"/>
    <w:rsid w:val="0018324A"/>
    <w:rsid w:val="0018364B"/>
    <w:rsid w:val="00183C3E"/>
    <w:rsid w:val="0018432B"/>
    <w:rsid w:val="00184371"/>
    <w:rsid w:val="0018532F"/>
    <w:rsid w:val="00185AE3"/>
    <w:rsid w:val="001904A7"/>
    <w:rsid w:val="001905F4"/>
    <w:rsid w:val="00190FF2"/>
    <w:rsid w:val="0019197D"/>
    <w:rsid w:val="00191D92"/>
    <w:rsid w:val="00193F06"/>
    <w:rsid w:val="001945EE"/>
    <w:rsid w:val="0019479D"/>
    <w:rsid w:val="00195520"/>
    <w:rsid w:val="00195A5E"/>
    <w:rsid w:val="00195FC3"/>
    <w:rsid w:val="001961B5"/>
    <w:rsid w:val="0019649D"/>
    <w:rsid w:val="001965D9"/>
    <w:rsid w:val="00196C11"/>
    <w:rsid w:val="0019793D"/>
    <w:rsid w:val="001A3170"/>
    <w:rsid w:val="001A326F"/>
    <w:rsid w:val="001A4972"/>
    <w:rsid w:val="001A5A3C"/>
    <w:rsid w:val="001A5A71"/>
    <w:rsid w:val="001A5FA3"/>
    <w:rsid w:val="001A6310"/>
    <w:rsid w:val="001A67D3"/>
    <w:rsid w:val="001A755C"/>
    <w:rsid w:val="001A79F6"/>
    <w:rsid w:val="001B0288"/>
    <w:rsid w:val="001B2292"/>
    <w:rsid w:val="001B3689"/>
    <w:rsid w:val="001B3A7B"/>
    <w:rsid w:val="001B3B27"/>
    <w:rsid w:val="001B4A41"/>
    <w:rsid w:val="001B58DA"/>
    <w:rsid w:val="001B5F01"/>
    <w:rsid w:val="001B61AA"/>
    <w:rsid w:val="001B6787"/>
    <w:rsid w:val="001C09F2"/>
    <w:rsid w:val="001C3080"/>
    <w:rsid w:val="001C3B53"/>
    <w:rsid w:val="001C48B9"/>
    <w:rsid w:val="001C50F5"/>
    <w:rsid w:val="001C5A96"/>
    <w:rsid w:val="001C63DD"/>
    <w:rsid w:val="001C6CE1"/>
    <w:rsid w:val="001C7D4D"/>
    <w:rsid w:val="001D0CD6"/>
    <w:rsid w:val="001D12E9"/>
    <w:rsid w:val="001D2F07"/>
    <w:rsid w:val="001D2FF4"/>
    <w:rsid w:val="001D396A"/>
    <w:rsid w:val="001D3C37"/>
    <w:rsid w:val="001D4D20"/>
    <w:rsid w:val="001D520F"/>
    <w:rsid w:val="001D69E3"/>
    <w:rsid w:val="001D73BE"/>
    <w:rsid w:val="001E008B"/>
    <w:rsid w:val="001E1B1B"/>
    <w:rsid w:val="001E23E5"/>
    <w:rsid w:val="001E2EFB"/>
    <w:rsid w:val="001E4275"/>
    <w:rsid w:val="001E44C8"/>
    <w:rsid w:val="001E47F5"/>
    <w:rsid w:val="001E57BE"/>
    <w:rsid w:val="001E6F9C"/>
    <w:rsid w:val="001F14A5"/>
    <w:rsid w:val="001F1747"/>
    <w:rsid w:val="001F2112"/>
    <w:rsid w:val="001F2144"/>
    <w:rsid w:val="001F357F"/>
    <w:rsid w:val="001F3EE5"/>
    <w:rsid w:val="001F47AE"/>
    <w:rsid w:val="001F4B52"/>
    <w:rsid w:val="001F5E54"/>
    <w:rsid w:val="001F5EE6"/>
    <w:rsid w:val="001F6212"/>
    <w:rsid w:val="001F66F9"/>
    <w:rsid w:val="001F6DEE"/>
    <w:rsid w:val="001F7639"/>
    <w:rsid w:val="00200CB7"/>
    <w:rsid w:val="00201102"/>
    <w:rsid w:val="00201E0F"/>
    <w:rsid w:val="00202583"/>
    <w:rsid w:val="00203108"/>
    <w:rsid w:val="0020338E"/>
    <w:rsid w:val="00203C08"/>
    <w:rsid w:val="002040EB"/>
    <w:rsid w:val="0020778B"/>
    <w:rsid w:val="00207E72"/>
    <w:rsid w:val="0021033B"/>
    <w:rsid w:val="00210BB0"/>
    <w:rsid w:val="002122DA"/>
    <w:rsid w:val="00212A62"/>
    <w:rsid w:val="00212B41"/>
    <w:rsid w:val="00212F79"/>
    <w:rsid w:val="002133BC"/>
    <w:rsid w:val="002136E6"/>
    <w:rsid w:val="0021407D"/>
    <w:rsid w:val="00214F7F"/>
    <w:rsid w:val="00215698"/>
    <w:rsid w:val="00216DF8"/>
    <w:rsid w:val="002172BF"/>
    <w:rsid w:val="00217340"/>
    <w:rsid w:val="002176DB"/>
    <w:rsid w:val="00217F40"/>
    <w:rsid w:val="00220491"/>
    <w:rsid w:val="002209D6"/>
    <w:rsid w:val="00220B2B"/>
    <w:rsid w:val="00220BCA"/>
    <w:rsid w:val="00220D9E"/>
    <w:rsid w:val="002211B9"/>
    <w:rsid w:val="00222AB3"/>
    <w:rsid w:val="00223E06"/>
    <w:rsid w:val="00224E37"/>
    <w:rsid w:val="00227BB0"/>
    <w:rsid w:val="00227C6C"/>
    <w:rsid w:val="00227F87"/>
    <w:rsid w:val="0023074B"/>
    <w:rsid w:val="002324F7"/>
    <w:rsid w:val="00232A3C"/>
    <w:rsid w:val="00232DCE"/>
    <w:rsid w:val="00233487"/>
    <w:rsid w:val="00233FAB"/>
    <w:rsid w:val="002345C2"/>
    <w:rsid w:val="002345D3"/>
    <w:rsid w:val="00235108"/>
    <w:rsid w:val="0023577F"/>
    <w:rsid w:val="00236A73"/>
    <w:rsid w:val="0023713E"/>
    <w:rsid w:val="00237C46"/>
    <w:rsid w:val="002400B6"/>
    <w:rsid w:val="00240210"/>
    <w:rsid w:val="0024032A"/>
    <w:rsid w:val="002404FD"/>
    <w:rsid w:val="00241F2F"/>
    <w:rsid w:val="00243B17"/>
    <w:rsid w:val="00244301"/>
    <w:rsid w:val="002459F6"/>
    <w:rsid w:val="00245F20"/>
    <w:rsid w:val="00246302"/>
    <w:rsid w:val="00246416"/>
    <w:rsid w:val="0025147D"/>
    <w:rsid w:val="00251BA9"/>
    <w:rsid w:val="00253166"/>
    <w:rsid w:val="002534CD"/>
    <w:rsid w:val="00253D7A"/>
    <w:rsid w:val="00254449"/>
    <w:rsid w:val="002544D1"/>
    <w:rsid w:val="00256922"/>
    <w:rsid w:val="002570F7"/>
    <w:rsid w:val="00257312"/>
    <w:rsid w:val="00257C5E"/>
    <w:rsid w:val="002605C6"/>
    <w:rsid w:val="002606BD"/>
    <w:rsid w:val="002607C6"/>
    <w:rsid w:val="00260B7F"/>
    <w:rsid w:val="00262805"/>
    <w:rsid w:val="00262AFB"/>
    <w:rsid w:val="00262DDB"/>
    <w:rsid w:val="002636EC"/>
    <w:rsid w:val="00263BF3"/>
    <w:rsid w:val="00265082"/>
    <w:rsid w:val="00266846"/>
    <w:rsid w:val="0026759A"/>
    <w:rsid w:val="00271274"/>
    <w:rsid w:val="002721BA"/>
    <w:rsid w:val="00272545"/>
    <w:rsid w:val="00272C1C"/>
    <w:rsid w:val="00273903"/>
    <w:rsid w:val="00273AA0"/>
    <w:rsid w:val="00274FB8"/>
    <w:rsid w:val="00275823"/>
    <w:rsid w:val="00275844"/>
    <w:rsid w:val="0028144A"/>
    <w:rsid w:val="002814A9"/>
    <w:rsid w:val="00282278"/>
    <w:rsid w:val="00282A36"/>
    <w:rsid w:val="00282C84"/>
    <w:rsid w:val="00282E2C"/>
    <w:rsid w:val="00283752"/>
    <w:rsid w:val="0028449F"/>
    <w:rsid w:val="002848D9"/>
    <w:rsid w:val="002861F5"/>
    <w:rsid w:val="002868D3"/>
    <w:rsid w:val="00287EB8"/>
    <w:rsid w:val="0029017B"/>
    <w:rsid w:val="002908C9"/>
    <w:rsid w:val="00291B89"/>
    <w:rsid w:val="00292BF3"/>
    <w:rsid w:val="00294100"/>
    <w:rsid w:val="00294532"/>
    <w:rsid w:val="00294D09"/>
    <w:rsid w:val="00295E3B"/>
    <w:rsid w:val="002961D1"/>
    <w:rsid w:val="00297427"/>
    <w:rsid w:val="002A0337"/>
    <w:rsid w:val="002A0371"/>
    <w:rsid w:val="002A208D"/>
    <w:rsid w:val="002A3A6D"/>
    <w:rsid w:val="002A3FE3"/>
    <w:rsid w:val="002A4403"/>
    <w:rsid w:val="002A4870"/>
    <w:rsid w:val="002A50F0"/>
    <w:rsid w:val="002A5A6E"/>
    <w:rsid w:val="002A631A"/>
    <w:rsid w:val="002A6895"/>
    <w:rsid w:val="002A6A1B"/>
    <w:rsid w:val="002A6A71"/>
    <w:rsid w:val="002A708C"/>
    <w:rsid w:val="002B1387"/>
    <w:rsid w:val="002B1A52"/>
    <w:rsid w:val="002B23C9"/>
    <w:rsid w:val="002B26A9"/>
    <w:rsid w:val="002B2BEF"/>
    <w:rsid w:val="002B3182"/>
    <w:rsid w:val="002B3254"/>
    <w:rsid w:val="002B35D9"/>
    <w:rsid w:val="002B3BBE"/>
    <w:rsid w:val="002B46AE"/>
    <w:rsid w:val="002B4749"/>
    <w:rsid w:val="002B483E"/>
    <w:rsid w:val="002B491E"/>
    <w:rsid w:val="002B4C92"/>
    <w:rsid w:val="002B53A0"/>
    <w:rsid w:val="002B5B16"/>
    <w:rsid w:val="002B6D6B"/>
    <w:rsid w:val="002B7D3C"/>
    <w:rsid w:val="002C0F12"/>
    <w:rsid w:val="002C5191"/>
    <w:rsid w:val="002C56F5"/>
    <w:rsid w:val="002C5E60"/>
    <w:rsid w:val="002D1064"/>
    <w:rsid w:val="002D10AA"/>
    <w:rsid w:val="002D14D0"/>
    <w:rsid w:val="002D15F6"/>
    <w:rsid w:val="002D2650"/>
    <w:rsid w:val="002D3419"/>
    <w:rsid w:val="002D34BE"/>
    <w:rsid w:val="002D3C51"/>
    <w:rsid w:val="002D44A0"/>
    <w:rsid w:val="002D48C9"/>
    <w:rsid w:val="002D4A40"/>
    <w:rsid w:val="002D4AD6"/>
    <w:rsid w:val="002D4E8A"/>
    <w:rsid w:val="002D5AF4"/>
    <w:rsid w:val="002D6336"/>
    <w:rsid w:val="002D6749"/>
    <w:rsid w:val="002E1CCF"/>
    <w:rsid w:val="002E2A31"/>
    <w:rsid w:val="002E3167"/>
    <w:rsid w:val="002E33A4"/>
    <w:rsid w:val="002E3441"/>
    <w:rsid w:val="002E3589"/>
    <w:rsid w:val="002E38E1"/>
    <w:rsid w:val="002E3AC5"/>
    <w:rsid w:val="002E5384"/>
    <w:rsid w:val="002E66B5"/>
    <w:rsid w:val="002E777A"/>
    <w:rsid w:val="002E7DA0"/>
    <w:rsid w:val="002F32A3"/>
    <w:rsid w:val="002F393F"/>
    <w:rsid w:val="002F39F9"/>
    <w:rsid w:val="002F3B6B"/>
    <w:rsid w:val="002F4031"/>
    <w:rsid w:val="002F556E"/>
    <w:rsid w:val="002F6049"/>
    <w:rsid w:val="002F6379"/>
    <w:rsid w:val="002F6A67"/>
    <w:rsid w:val="002F6F8D"/>
    <w:rsid w:val="002F7AB8"/>
    <w:rsid w:val="00300854"/>
    <w:rsid w:val="00300AAC"/>
    <w:rsid w:val="00301081"/>
    <w:rsid w:val="0030249A"/>
    <w:rsid w:val="00303443"/>
    <w:rsid w:val="0030457A"/>
    <w:rsid w:val="00304F1F"/>
    <w:rsid w:val="003054AA"/>
    <w:rsid w:val="00305C2D"/>
    <w:rsid w:val="00306B24"/>
    <w:rsid w:val="00306D37"/>
    <w:rsid w:val="00306D4B"/>
    <w:rsid w:val="003078C5"/>
    <w:rsid w:val="00310D30"/>
    <w:rsid w:val="003115E7"/>
    <w:rsid w:val="003117D7"/>
    <w:rsid w:val="0031264C"/>
    <w:rsid w:val="0031268F"/>
    <w:rsid w:val="003126B0"/>
    <w:rsid w:val="00312966"/>
    <w:rsid w:val="00314F5B"/>
    <w:rsid w:val="00316C9A"/>
    <w:rsid w:val="00316D80"/>
    <w:rsid w:val="00316F4E"/>
    <w:rsid w:val="00317EC2"/>
    <w:rsid w:val="003200AD"/>
    <w:rsid w:val="003204BB"/>
    <w:rsid w:val="003213FE"/>
    <w:rsid w:val="0032167B"/>
    <w:rsid w:val="00322B01"/>
    <w:rsid w:val="0032362F"/>
    <w:rsid w:val="00323D43"/>
    <w:rsid w:val="003248A7"/>
    <w:rsid w:val="00324F38"/>
    <w:rsid w:val="00325462"/>
    <w:rsid w:val="00325831"/>
    <w:rsid w:val="00325E4A"/>
    <w:rsid w:val="00326741"/>
    <w:rsid w:val="003267E2"/>
    <w:rsid w:val="00326D20"/>
    <w:rsid w:val="00327AC1"/>
    <w:rsid w:val="003300D7"/>
    <w:rsid w:val="003302B0"/>
    <w:rsid w:val="003316DA"/>
    <w:rsid w:val="00333497"/>
    <w:rsid w:val="00334E15"/>
    <w:rsid w:val="00335181"/>
    <w:rsid w:val="00335BF8"/>
    <w:rsid w:val="003361FA"/>
    <w:rsid w:val="0033713B"/>
    <w:rsid w:val="0033746B"/>
    <w:rsid w:val="0033748F"/>
    <w:rsid w:val="00337F57"/>
    <w:rsid w:val="00341041"/>
    <w:rsid w:val="00341B30"/>
    <w:rsid w:val="00341BF0"/>
    <w:rsid w:val="00341CC2"/>
    <w:rsid w:val="00341F5D"/>
    <w:rsid w:val="003422C2"/>
    <w:rsid w:val="00343879"/>
    <w:rsid w:val="00343B8D"/>
    <w:rsid w:val="00344152"/>
    <w:rsid w:val="00344364"/>
    <w:rsid w:val="00344B07"/>
    <w:rsid w:val="00345253"/>
    <w:rsid w:val="003452E6"/>
    <w:rsid w:val="00345923"/>
    <w:rsid w:val="00346059"/>
    <w:rsid w:val="00346E97"/>
    <w:rsid w:val="00347D8D"/>
    <w:rsid w:val="00350699"/>
    <w:rsid w:val="00350E03"/>
    <w:rsid w:val="0035176E"/>
    <w:rsid w:val="003521EA"/>
    <w:rsid w:val="00353ADE"/>
    <w:rsid w:val="00353F1B"/>
    <w:rsid w:val="00354106"/>
    <w:rsid w:val="00356F95"/>
    <w:rsid w:val="00357384"/>
    <w:rsid w:val="00357519"/>
    <w:rsid w:val="00357815"/>
    <w:rsid w:val="00357E11"/>
    <w:rsid w:val="00357E73"/>
    <w:rsid w:val="003607A6"/>
    <w:rsid w:val="00361659"/>
    <w:rsid w:val="00361B7E"/>
    <w:rsid w:val="00363F28"/>
    <w:rsid w:val="00364A2B"/>
    <w:rsid w:val="0036561B"/>
    <w:rsid w:val="0036562B"/>
    <w:rsid w:val="00365E1D"/>
    <w:rsid w:val="00366593"/>
    <w:rsid w:val="00366ED4"/>
    <w:rsid w:val="0036782A"/>
    <w:rsid w:val="00367BE4"/>
    <w:rsid w:val="00370A2E"/>
    <w:rsid w:val="00372AB5"/>
    <w:rsid w:val="00373826"/>
    <w:rsid w:val="003752E5"/>
    <w:rsid w:val="00375E2D"/>
    <w:rsid w:val="003760BF"/>
    <w:rsid w:val="00376767"/>
    <w:rsid w:val="0037689D"/>
    <w:rsid w:val="00377DA4"/>
    <w:rsid w:val="00380935"/>
    <w:rsid w:val="00381772"/>
    <w:rsid w:val="00382704"/>
    <w:rsid w:val="00382ED4"/>
    <w:rsid w:val="00382F17"/>
    <w:rsid w:val="00385D2C"/>
    <w:rsid w:val="00386562"/>
    <w:rsid w:val="0039113D"/>
    <w:rsid w:val="00393549"/>
    <w:rsid w:val="00393B37"/>
    <w:rsid w:val="00393C96"/>
    <w:rsid w:val="0039471D"/>
    <w:rsid w:val="00394CC2"/>
    <w:rsid w:val="00394ED9"/>
    <w:rsid w:val="00395097"/>
    <w:rsid w:val="0039536D"/>
    <w:rsid w:val="00395B72"/>
    <w:rsid w:val="00395BA3"/>
    <w:rsid w:val="003970F9"/>
    <w:rsid w:val="0039731E"/>
    <w:rsid w:val="0039738F"/>
    <w:rsid w:val="003977F7"/>
    <w:rsid w:val="00397B3E"/>
    <w:rsid w:val="003A0248"/>
    <w:rsid w:val="003A0548"/>
    <w:rsid w:val="003A0B3B"/>
    <w:rsid w:val="003A16B4"/>
    <w:rsid w:val="003A228E"/>
    <w:rsid w:val="003A342F"/>
    <w:rsid w:val="003A3CDA"/>
    <w:rsid w:val="003B0130"/>
    <w:rsid w:val="003B282B"/>
    <w:rsid w:val="003B2CE6"/>
    <w:rsid w:val="003B34F5"/>
    <w:rsid w:val="003B4AB7"/>
    <w:rsid w:val="003B4C69"/>
    <w:rsid w:val="003B4F8B"/>
    <w:rsid w:val="003B5774"/>
    <w:rsid w:val="003B5808"/>
    <w:rsid w:val="003B5D40"/>
    <w:rsid w:val="003B6026"/>
    <w:rsid w:val="003B627F"/>
    <w:rsid w:val="003B6C3D"/>
    <w:rsid w:val="003B79D9"/>
    <w:rsid w:val="003B7B88"/>
    <w:rsid w:val="003B7DF0"/>
    <w:rsid w:val="003C0626"/>
    <w:rsid w:val="003C1C3A"/>
    <w:rsid w:val="003C2BC2"/>
    <w:rsid w:val="003C3D56"/>
    <w:rsid w:val="003C4014"/>
    <w:rsid w:val="003C4994"/>
    <w:rsid w:val="003C4F6A"/>
    <w:rsid w:val="003C5DEC"/>
    <w:rsid w:val="003C743C"/>
    <w:rsid w:val="003C7B14"/>
    <w:rsid w:val="003C7B9C"/>
    <w:rsid w:val="003D004B"/>
    <w:rsid w:val="003D0092"/>
    <w:rsid w:val="003D0FE0"/>
    <w:rsid w:val="003D149D"/>
    <w:rsid w:val="003D14FD"/>
    <w:rsid w:val="003D1C3C"/>
    <w:rsid w:val="003D20CF"/>
    <w:rsid w:val="003D24F5"/>
    <w:rsid w:val="003D25AA"/>
    <w:rsid w:val="003D321B"/>
    <w:rsid w:val="003D4902"/>
    <w:rsid w:val="003D55A3"/>
    <w:rsid w:val="003D5768"/>
    <w:rsid w:val="003D6405"/>
    <w:rsid w:val="003D7406"/>
    <w:rsid w:val="003E0A13"/>
    <w:rsid w:val="003E13CB"/>
    <w:rsid w:val="003E23B7"/>
    <w:rsid w:val="003E2778"/>
    <w:rsid w:val="003E2F19"/>
    <w:rsid w:val="003E3812"/>
    <w:rsid w:val="003E3C86"/>
    <w:rsid w:val="003E3D1E"/>
    <w:rsid w:val="003E420F"/>
    <w:rsid w:val="003E42A4"/>
    <w:rsid w:val="003E4ECB"/>
    <w:rsid w:val="003E4F09"/>
    <w:rsid w:val="003E5869"/>
    <w:rsid w:val="003E6ACD"/>
    <w:rsid w:val="003E7AF0"/>
    <w:rsid w:val="003F0B69"/>
    <w:rsid w:val="003F32B6"/>
    <w:rsid w:val="003F7AB4"/>
    <w:rsid w:val="003F7B89"/>
    <w:rsid w:val="00400BE1"/>
    <w:rsid w:val="00400BE3"/>
    <w:rsid w:val="00401005"/>
    <w:rsid w:val="00401E43"/>
    <w:rsid w:val="0040247B"/>
    <w:rsid w:val="0040247D"/>
    <w:rsid w:val="00402CEF"/>
    <w:rsid w:val="00403C33"/>
    <w:rsid w:val="00405335"/>
    <w:rsid w:val="004077BF"/>
    <w:rsid w:val="00407D07"/>
    <w:rsid w:val="00407ECD"/>
    <w:rsid w:val="00407F87"/>
    <w:rsid w:val="00410908"/>
    <w:rsid w:val="004110C4"/>
    <w:rsid w:val="00411366"/>
    <w:rsid w:val="00412670"/>
    <w:rsid w:val="00413160"/>
    <w:rsid w:val="0041407A"/>
    <w:rsid w:val="004140F8"/>
    <w:rsid w:val="00414C25"/>
    <w:rsid w:val="00414EF6"/>
    <w:rsid w:val="00415078"/>
    <w:rsid w:val="00415895"/>
    <w:rsid w:val="00417222"/>
    <w:rsid w:val="00417746"/>
    <w:rsid w:val="0042405B"/>
    <w:rsid w:val="00424965"/>
    <w:rsid w:val="0042516A"/>
    <w:rsid w:val="00426804"/>
    <w:rsid w:val="00426DB5"/>
    <w:rsid w:val="00427017"/>
    <w:rsid w:val="00427220"/>
    <w:rsid w:val="004272EC"/>
    <w:rsid w:val="004304DD"/>
    <w:rsid w:val="004305F1"/>
    <w:rsid w:val="004306CB"/>
    <w:rsid w:val="00430BB4"/>
    <w:rsid w:val="004310B0"/>
    <w:rsid w:val="004318B6"/>
    <w:rsid w:val="00431E73"/>
    <w:rsid w:val="00432F8A"/>
    <w:rsid w:val="00433254"/>
    <w:rsid w:val="0043363B"/>
    <w:rsid w:val="0043446E"/>
    <w:rsid w:val="0043517F"/>
    <w:rsid w:val="004356EC"/>
    <w:rsid w:val="0043743F"/>
    <w:rsid w:val="00437DFF"/>
    <w:rsid w:val="00437F90"/>
    <w:rsid w:val="004407CB"/>
    <w:rsid w:val="0044085D"/>
    <w:rsid w:val="00440A27"/>
    <w:rsid w:val="0044177A"/>
    <w:rsid w:val="004423BA"/>
    <w:rsid w:val="00443B52"/>
    <w:rsid w:val="004456B6"/>
    <w:rsid w:val="004460B8"/>
    <w:rsid w:val="00447249"/>
    <w:rsid w:val="00451A0C"/>
    <w:rsid w:val="00452066"/>
    <w:rsid w:val="00452294"/>
    <w:rsid w:val="00452F92"/>
    <w:rsid w:val="00453D7F"/>
    <w:rsid w:val="00454212"/>
    <w:rsid w:val="00455C70"/>
    <w:rsid w:val="0045638C"/>
    <w:rsid w:val="00457064"/>
    <w:rsid w:val="00457A1B"/>
    <w:rsid w:val="00460BC4"/>
    <w:rsid w:val="004618B3"/>
    <w:rsid w:val="00461A8E"/>
    <w:rsid w:val="00461D70"/>
    <w:rsid w:val="00462EEB"/>
    <w:rsid w:val="00463C63"/>
    <w:rsid w:val="0046598F"/>
    <w:rsid w:val="00467A44"/>
    <w:rsid w:val="00470AC8"/>
    <w:rsid w:val="00471D1E"/>
    <w:rsid w:val="0047340F"/>
    <w:rsid w:val="004741E6"/>
    <w:rsid w:val="00474FC8"/>
    <w:rsid w:val="004753EB"/>
    <w:rsid w:val="00475642"/>
    <w:rsid w:val="004757A7"/>
    <w:rsid w:val="00475A48"/>
    <w:rsid w:val="00476633"/>
    <w:rsid w:val="00477ECA"/>
    <w:rsid w:val="00480668"/>
    <w:rsid w:val="00480FA3"/>
    <w:rsid w:val="00482146"/>
    <w:rsid w:val="00482902"/>
    <w:rsid w:val="00483E43"/>
    <w:rsid w:val="0048451D"/>
    <w:rsid w:val="0048455B"/>
    <w:rsid w:val="004845C4"/>
    <w:rsid w:val="00484C8F"/>
    <w:rsid w:val="00484CC9"/>
    <w:rsid w:val="00484DFA"/>
    <w:rsid w:val="00486709"/>
    <w:rsid w:val="0049112F"/>
    <w:rsid w:val="004922B0"/>
    <w:rsid w:val="00492693"/>
    <w:rsid w:val="00492FA7"/>
    <w:rsid w:val="00493709"/>
    <w:rsid w:val="00493848"/>
    <w:rsid w:val="004945A3"/>
    <w:rsid w:val="0049666D"/>
    <w:rsid w:val="0049671C"/>
    <w:rsid w:val="00497759"/>
    <w:rsid w:val="004977E0"/>
    <w:rsid w:val="00497C8C"/>
    <w:rsid w:val="004A00C3"/>
    <w:rsid w:val="004A055B"/>
    <w:rsid w:val="004A0D15"/>
    <w:rsid w:val="004A0DF8"/>
    <w:rsid w:val="004A1287"/>
    <w:rsid w:val="004A3BE7"/>
    <w:rsid w:val="004A6855"/>
    <w:rsid w:val="004A6F14"/>
    <w:rsid w:val="004A76BA"/>
    <w:rsid w:val="004B1816"/>
    <w:rsid w:val="004B1C2C"/>
    <w:rsid w:val="004B1E16"/>
    <w:rsid w:val="004B285E"/>
    <w:rsid w:val="004B2AB4"/>
    <w:rsid w:val="004B3650"/>
    <w:rsid w:val="004B4979"/>
    <w:rsid w:val="004B4AD3"/>
    <w:rsid w:val="004B5807"/>
    <w:rsid w:val="004B58C7"/>
    <w:rsid w:val="004B6244"/>
    <w:rsid w:val="004B6CE8"/>
    <w:rsid w:val="004B73AD"/>
    <w:rsid w:val="004B753F"/>
    <w:rsid w:val="004B7C92"/>
    <w:rsid w:val="004C05C2"/>
    <w:rsid w:val="004C091C"/>
    <w:rsid w:val="004C15A3"/>
    <w:rsid w:val="004C1F5E"/>
    <w:rsid w:val="004C2715"/>
    <w:rsid w:val="004C3442"/>
    <w:rsid w:val="004C3C24"/>
    <w:rsid w:val="004C43C4"/>
    <w:rsid w:val="004C47C7"/>
    <w:rsid w:val="004C55DD"/>
    <w:rsid w:val="004C5D6F"/>
    <w:rsid w:val="004C5E2F"/>
    <w:rsid w:val="004C6D9D"/>
    <w:rsid w:val="004C7410"/>
    <w:rsid w:val="004D00C1"/>
    <w:rsid w:val="004D042A"/>
    <w:rsid w:val="004D07AE"/>
    <w:rsid w:val="004D1956"/>
    <w:rsid w:val="004D1BDC"/>
    <w:rsid w:val="004D2372"/>
    <w:rsid w:val="004D3821"/>
    <w:rsid w:val="004D43DA"/>
    <w:rsid w:val="004D449C"/>
    <w:rsid w:val="004D46E8"/>
    <w:rsid w:val="004D4A25"/>
    <w:rsid w:val="004D6051"/>
    <w:rsid w:val="004D6A45"/>
    <w:rsid w:val="004E0102"/>
    <w:rsid w:val="004E29EA"/>
    <w:rsid w:val="004E3CF4"/>
    <w:rsid w:val="004E4D7C"/>
    <w:rsid w:val="004E503E"/>
    <w:rsid w:val="004E5C05"/>
    <w:rsid w:val="004E6A35"/>
    <w:rsid w:val="004E73EC"/>
    <w:rsid w:val="004E7B74"/>
    <w:rsid w:val="004F032E"/>
    <w:rsid w:val="004F1AB1"/>
    <w:rsid w:val="004F1BD2"/>
    <w:rsid w:val="004F2863"/>
    <w:rsid w:val="004F3039"/>
    <w:rsid w:val="004F3765"/>
    <w:rsid w:val="004F4C1D"/>
    <w:rsid w:val="004F6059"/>
    <w:rsid w:val="004F6CA7"/>
    <w:rsid w:val="004F6E83"/>
    <w:rsid w:val="004F7881"/>
    <w:rsid w:val="00501DFF"/>
    <w:rsid w:val="00501FA7"/>
    <w:rsid w:val="00502008"/>
    <w:rsid w:val="00502944"/>
    <w:rsid w:val="00502F7A"/>
    <w:rsid w:val="00504131"/>
    <w:rsid w:val="00504B69"/>
    <w:rsid w:val="00506364"/>
    <w:rsid w:val="005067FC"/>
    <w:rsid w:val="00507306"/>
    <w:rsid w:val="00507C7F"/>
    <w:rsid w:val="00507DC7"/>
    <w:rsid w:val="00510381"/>
    <w:rsid w:val="005106E8"/>
    <w:rsid w:val="005125C9"/>
    <w:rsid w:val="00512AAC"/>
    <w:rsid w:val="00512B1B"/>
    <w:rsid w:val="00512CF2"/>
    <w:rsid w:val="005143B6"/>
    <w:rsid w:val="00515753"/>
    <w:rsid w:val="00515CD8"/>
    <w:rsid w:val="00515FF6"/>
    <w:rsid w:val="00517C4A"/>
    <w:rsid w:val="00521985"/>
    <w:rsid w:val="00521C2A"/>
    <w:rsid w:val="005221EF"/>
    <w:rsid w:val="005222D9"/>
    <w:rsid w:val="00522903"/>
    <w:rsid w:val="00522D8B"/>
    <w:rsid w:val="00523745"/>
    <w:rsid w:val="00523B10"/>
    <w:rsid w:val="00523CDC"/>
    <w:rsid w:val="005246AF"/>
    <w:rsid w:val="00525D66"/>
    <w:rsid w:val="00527CD5"/>
    <w:rsid w:val="00530659"/>
    <w:rsid w:val="00530899"/>
    <w:rsid w:val="00530C88"/>
    <w:rsid w:val="00532225"/>
    <w:rsid w:val="00532535"/>
    <w:rsid w:val="00532AFB"/>
    <w:rsid w:val="00532D3D"/>
    <w:rsid w:val="0053431F"/>
    <w:rsid w:val="00534AEF"/>
    <w:rsid w:val="005356F8"/>
    <w:rsid w:val="00535AF5"/>
    <w:rsid w:val="00536C0A"/>
    <w:rsid w:val="005405A6"/>
    <w:rsid w:val="00540A23"/>
    <w:rsid w:val="00540F5E"/>
    <w:rsid w:val="0054290E"/>
    <w:rsid w:val="005437C7"/>
    <w:rsid w:val="00544B6B"/>
    <w:rsid w:val="00544F93"/>
    <w:rsid w:val="005452B1"/>
    <w:rsid w:val="005452DA"/>
    <w:rsid w:val="00545DB3"/>
    <w:rsid w:val="00545E67"/>
    <w:rsid w:val="00551371"/>
    <w:rsid w:val="0055186B"/>
    <w:rsid w:val="0055325A"/>
    <w:rsid w:val="00556B40"/>
    <w:rsid w:val="005570E4"/>
    <w:rsid w:val="005578AD"/>
    <w:rsid w:val="00560871"/>
    <w:rsid w:val="00560E8B"/>
    <w:rsid w:val="005612C3"/>
    <w:rsid w:val="00561810"/>
    <w:rsid w:val="0056190B"/>
    <w:rsid w:val="0056240D"/>
    <w:rsid w:val="00562690"/>
    <w:rsid w:val="00562744"/>
    <w:rsid w:val="005630BC"/>
    <w:rsid w:val="005630BE"/>
    <w:rsid w:val="0056486A"/>
    <w:rsid w:val="005656DE"/>
    <w:rsid w:val="005656EF"/>
    <w:rsid w:val="00566609"/>
    <w:rsid w:val="005666FD"/>
    <w:rsid w:val="00566DB3"/>
    <w:rsid w:val="005674D6"/>
    <w:rsid w:val="00567EE6"/>
    <w:rsid w:val="00570531"/>
    <w:rsid w:val="00573067"/>
    <w:rsid w:val="005738A5"/>
    <w:rsid w:val="00573E74"/>
    <w:rsid w:val="0057455A"/>
    <w:rsid w:val="005750F2"/>
    <w:rsid w:val="0057535C"/>
    <w:rsid w:val="00575D0A"/>
    <w:rsid w:val="00577693"/>
    <w:rsid w:val="0058037F"/>
    <w:rsid w:val="005803CD"/>
    <w:rsid w:val="00581468"/>
    <w:rsid w:val="00582DE4"/>
    <w:rsid w:val="00584418"/>
    <w:rsid w:val="00584A36"/>
    <w:rsid w:val="00584E2D"/>
    <w:rsid w:val="00585636"/>
    <w:rsid w:val="00585757"/>
    <w:rsid w:val="00585777"/>
    <w:rsid w:val="005857AF"/>
    <w:rsid w:val="00585F82"/>
    <w:rsid w:val="00586514"/>
    <w:rsid w:val="0058693F"/>
    <w:rsid w:val="00587043"/>
    <w:rsid w:val="0058706A"/>
    <w:rsid w:val="00587489"/>
    <w:rsid w:val="00587583"/>
    <w:rsid w:val="00590891"/>
    <w:rsid w:val="0059160F"/>
    <w:rsid w:val="00593AE9"/>
    <w:rsid w:val="00593EDA"/>
    <w:rsid w:val="005941CD"/>
    <w:rsid w:val="005958A8"/>
    <w:rsid w:val="00595BB9"/>
    <w:rsid w:val="005960F9"/>
    <w:rsid w:val="005961D3"/>
    <w:rsid w:val="00597CD5"/>
    <w:rsid w:val="005A0C6E"/>
    <w:rsid w:val="005A1705"/>
    <w:rsid w:val="005A1E85"/>
    <w:rsid w:val="005A1EDE"/>
    <w:rsid w:val="005A250B"/>
    <w:rsid w:val="005A296A"/>
    <w:rsid w:val="005A31A0"/>
    <w:rsid w:val="005A3209"/>
    <w:rsid w:val="005A343B"/>
    <w:rsid w:val="005A4F4A"/>
    <w:rsid w:val="005A62A6"/>
    <w:rsid w:val="005A6A0A"/>
    <w:rsid w:val="005A6C15"/>
    <w:rsid w:val="005B015D"/>
    <w:rsid w:val="005B06AE"/>
    <w:rsid w:val="005B097F"/>
    <w:rsid w:val="005B22DC"/>
    <w:rsid w:val="005B2B95"/>
    <w:rsid w:val="005B35AD"/>
    <w:rsid w:val="005B3E18"/>
    <w:rsid w:val="005B5170"/>
    <w:rsid w:val="005B5689"/>
    <w:rsid w:val="005B5847"/>
    <w:rsid w:val="005B595B"/>
    <w:rsid w:val="005B5989"/>
    <w:rsid w:val="005B6187"/>
    <w:rsid w:val="005B64E8"/>
    <w:rsid w:val="005B6CC9"/>
    <w:rsid w:val="005B7CFB"/>
    <w:rsid w:val="005C048C"/>
    <w:rsid w:val="005C1A6E"/>
    <w:rsid w:val="005C1C39"/>
    <w:rsid w:val="005C3C9F"/>
    <w:rsid w:val="005C5CFC"/>
    <w:rsid w:val="005C7F90"/>
    <w:rsid w:val="005D1039"/>
    <w:rsid w:val="005D12C3"/>
    <w:rsid w:val="005D14CA"/>
    <w:rsid w:val="005D15DA"/>
    <w:rsid w:val="005D1BBB"/>
    <w:rsid w:val="005D1FC3"/>
    <w:rsid w:val="005D36BB"/>
    <w:rsid w:val="005D3889"/>
    <w:rsid w:val="005D4F0B"/>
    <w:rsid w:val="005D547D"/>
    <w:rsid w:val="005D55A4"/>
    <w:rsid w:val="005D741E"/>
    <w:rsid w:val="005D762D"/>
    <w:rsid w:val="005D7DAD"/>
    <w:rsid w:val="005E1019"/>
    <w:rsid w:val="005E1F55"/>
    <w:rsid w:val="005E33AD"/>
    <w:rsid w:val="005E3CB8"/>
    <w:rsid w:val="005E4572"/>
    <w:rsid w:val="005E45F4"/>
    <w:rsid w:val="005E6F07"/>
    <w:rsid w:val="005E7722"/>
    <w:rsid w:val="005F00DD"/>
    <w:rsid w:val="005F02B3"/>
    <w:rsid w:val="005F071A"/>
    <w:rsid w:val="005F293E"/>
    <w:rsid w:val="005F2CB9"/>
    <w:rsid w:val="005F37A3"/>
    <w:rsid w:val="005F66DB"/>
    <w:rsid w:val="005F6A13"/>
    <w:rsid w:val="005F6FF3"/>
    <w:rsid w:val="005F70E6"/>
    <w:rsid w:val="005F7788"/>
    <w:rsid w:val="0060002D"/>
    <w:rsid w:val="00602347"/>
    <w:rsid w:val="0060342C"/>
    <w:rsid w:val="006036A9"/>
    <w:rsid w:val="00604092"/>
    <w:rsid w:val="00604ADD"/>
    <w:rsid w:val="00604AF5"/>
    <w:rsid w:val="00606A93"/>
    <w:rsid w:val="00606B2D"/>
    <w:rsid w:val="00607545"/>
    <w:rsid w:val="006108CD"/>
    <w:rsid w:val="00610C61"/>
    <w:rsid w:val="00612C92"/>
    <w:rsid w:val="00612DCA"/>
    <w:rsid w:val="0061324D"/>
    <w:rsid w:val="00613EBA"/>
    <w:rsid w:val="0061464F"/>
    <w:rsid w:val="00614DD8"/>
    <w:rsid w:val="0061562F"/>
    <w:rsid w:val="00616289"/>
    <w:rsid w:val="0061685F"/>
    <w:rsid w:val="00616AEE"/>
    <w:rsid w:val="0061785D"/>
    <w:rsid w:val="00617FF8"/>
    <w:rsid w:val="0062104B"/>
    <w:rsid w:val="0062188D"/>
    <w:rsid w:val="00621B04"/>
    <w:rsid w:val="00621FCF"/>
    <w:rsid w:val="00622DAA"/>
    <w:rsid w:val="006232F6"/>
    <w:rsid w:val="00623FEF"/>
    <w:rsid w:val="00626C43"/>
    <w:rsid w:val="00627A55"/>
    <w:rsid w:val="00630183"/>
    <w:rsid w:val="00630236"/>
    <w:rsid w:val="006313E5"/>
    <w:rsid w:val="006330E0"/>
    <w:rsid w:val="006334F9"/>
    <w:rsid w:val="00633E3C"/>
    <w:rsid w:val="00635137"/>
    <w:rsid w:val="00635D46"/>
    <w:rsid w:val="00635FFD"/>
    <w:rsid w:val="0063638A"/>
    <w:rsid w:val="00636515"/>
    <w:rsid w:val="0063675F"/>
    <w:rsid w:val="006368DA"/>
    <w:rsid w:val="00640074"/>
    <w:rsid w:val="00641E18"/>
    <w:rsid w:val="00641E8D"/>
    <w:rsid w:val="006424DB"/>
    <w:rsid w:val="00642668"/>
    <w:rsid w:val="00642BA4"/>
    <w:rsid w:val="0064300D"/>
    <w:rsid w:val="00643550"/>
    <w:rsid w:val="0064516E"/>
    <w:rsid w:val="00650331"/>
    <w:rsid w:val="0065093D"/>
    <w:rsid w:val="00650BF2"/>
    <w:rsid w:val="006516FF"/>
    <w:rsid w:val="00652E1F"/>
    <w:rsid w:val="00653DF4"/>
    <w:rsid w:val="00653E71"/>
    <w:rsid w:val="0065498A"/>
    <w:rsid w:val="00654B9F"/>
    <w:rsid w:val="00654D81"/>
    <w:rsid w:val="006568BD"/>
    <w:rsid w:val="00657955"/>
    <w:rsid w:val="006619CD"/>
    <w:rsid w:val="00661AE9"/>
    <w:rsid w:val="00661C17"/>
    <w:rsid w:val="00662C75"/>
    <w:rsid w:val="0066305A"/>
    <w:rsid w:val="0066360B"/>
    <w:rsid w:val="00663A13"/>
    <w:rsid w:val="00663A64"/>
    <w:rsid w:val="0066402F"/>
    <w:rsid w:val="00664974"/>
    <w:rsid w:val="00664DE6"/>
    <w:rsid w:val="0066550A"/>
    <w:rsid w:val="00666C30"/>
    <w:rsid w:val="0067084C"/>
    <w:rsid w:val="00672861"/>
    <w:rsid w:val="00672BB8"/>
    <w:rsid w:val="00674883"/>
    <w:rsid w:val="00674EC2"/>
    <w:rsid w:val="00675600"/>
    <w:rsid w:val="00677594"/>
    <w:rsid w:val="00677ACE"/>
    <w:rsid w:val="00677B2C"/>
    <w:rsid w:val="00681405"/>
    <w:rsid w:val="00681BE6"/>
    <w:rsid w:val="00681C9A"/>
    <w:rsid w:val="00683357"/>
    <w:rsid w:val="00683FE1"/>
    <w:rsid w:val="00684612"/>
    <w:rsid w:val="00684B54"/>
    <w:rsid w:val="00684DB5"/>
    <w:rsid w:val="00686F65"/>
    <w:rsid w:val="00687D4E"/>
    <w:rsid w:val="0069094E"/>
    <w:rsid w:val="00692148"/>
    <w:rsid w:val="00693936"/>
    <w:rsid w:val="00693F41"/>
    <w:rsid w:val="006944DB"/>
    <w:rsid w:val="0069475E"/>
    <w:rsid w:val="006948C6"/>
    <w:rsid w:val="00695C7E"/>
    <w:rsid w:val="0069634A"/>
    <w:rsid w:val="00697457"/>
    <w:rsid w:val="006A0610"/>
    <w:rsid w:val="006A20C0"/>
    <w:rsid w:val="006A29E0"/>
    <w:rsid w:val="006A2D74"/>
    <w:rsid w:val="006A3694"/>
    <w:rsid w:val="006A36EA"/>
    <w:rsid w:val="006A3977"/>
    <w:rsid w:val="006A3C3C"/>
    <w:rsid w:val="006A4B70"/>
    <w:rsid w:val="006A7616"/>
    <w:rsid w:val="006B0D2C"/>
    <w:rsid w:val="006B211B"/>
    <w:rsid w:val="006B4069"/>
    <w:rsid w:val="006B4C62"/>
    <w:rsid w:val="006B4EF8"/>
    <w:rsid w:val="006B52D9"/>
    <w:rsid w:val="006B6060"/>
    <w:rsid w:val="006B66E0"/>
    <w:rsid w:val="006B6725"/>
    <w:rsid w:val="006B6918"/>
    <w:rsid w:val="006C016F"/>
    <w:rsid w:val="006C2D17"/>
    <w:rsid w:val="006C2DE5"/>
    <w:rsid w:val="006C3D6B"/>
    <w:rsid w:val="006C44A8"/>
    <w:rsid w:val="006C525C"/>
    <w:rsid w:val="006C6E6D"/>
    <w:rsid w:val="006D084A"/>
    <w:rsid w:val="006D0ABD"/>
    <w:rsid w:val="006D0C36"/>
    <w:rsid w:val="006D0C9D"/>
    <w:rsid w:val="006D2E3B"/>
    <w:rsid w:val="006D44AE"/>
    <w:rsid w:val="006D630C"/>
    <w:rsid w:val="006D6430"/>
    <w:rsid w:val="006D6459"/>
    <w:rsid w:val="006D6AAD"/>
    <w:rsid w:val="006D6B84"/>
    <w:rsid w:val="006D7AE9"/>
    <w:rsid w:val="006E1817"/>
    <w:rsid w:val="006E1E5D"/>
    <w:rsid w:val="006E23A9"/>
    <w:rsid w:val="006E24DF"/>
    <w:rsid w:val="006E25A5"/>
    <w:rsid w:val="006E34FC"/>
    <w:rsid w:val="006E4181"/>
    <w:rsid w:val="006E4E1F"/>
    <w:rsid w:val="006E54B3"/>
    <w:rsid w:val="006E5625"/>
    <w:rsid w:val="006E567D"/>
    <w:rsid w:val="006E6197"/>
    <w:rsid w:val="006E7FED"/>
    <w:rsid w:val="006F0604"/>
    <w:rsid w:val="006F171B"/>
    <w:rsid w:val="006F1AC7"/>
    <w:rsid w:val="006F1FD5"/>
    <w:rsid w:val="006F2132"/>
    <w:rsid w:val="006F300E"/>
    <w:rsid w:val="006F3A9C"/>
    <w:rsid w:val="006F4709"/>
    <w:rsid w:val="006F7E03"/>
    <w:rsid w:val="0070003A"/>
    <w:rsid w:val="00700815"/>
    <w:rsid w:val="00701F40"/>
    <w:rsid w:val="0070228A"/>
    <w:rsid w:val="00702604"/>
    <w:rsid w:val="00702A5F"/>
    <w:rsid w:val="007032CC"/>
    <w:rsid w:val="007035B2"/>
    <w:rsid w:val="00703647"/>
    <w:rsid w:val="00703DC5"/>
    <w:rsid w:val="0070461B"/>
    <w:rsid w:val="00704F04"/>
    <w:rsid w:val="0070528F"/>
    <w:rsid w:val="007055C7"/>
    <w:rsid w:val="007073F4"/>
    <w:rsid w:val="00711F3A"/>
    <w:rsid w:val="00712521"/>
    <w:rsid w:val="00713A0C"/>
    <w:rsid w:val="0071426C"/>
    <w:rsid w:val="00715AF9"/>
    <w:rsid w:val="00715D65"/>
    <w:rsid w:val="0071666D"/>
    <w:rsid w:val="00716AFF"/>
    <w:rsid w:val="00716D8C"/>
    <w:rsid w:val="00720ECB"/>
    <w:rsid w:val="0072153A"/>
    <w:rsid w:val="00721695"/>
    <w:rsid w:val="00722B93"/>
    <w:rsid w:val="00722D3B"/>
    <w:rsid w:val="00723373"/>
    <w:rsid w:val="007237C6"/>
    <w:rsid w:val="0072391D"/>
    <w:rsid w:val="00725815"/>
    <w:rsid w:val="00727317"/>
    <w:rsid w:val="00727A0C"/>
    <w:rsid w:val="007302E0"/>
    <w:rsid w:val="0073038C"/>
    <w:rsid w:val="00731000"/>
    <w:rsid w:val="00731447"/>
    <w:rsid w:val="00732641"/>
    <w:rsid w:val="00733073"/>
    <w:rsid w:val="00733486"/>
    <w:rsid w:val="0073379E"/>
    <w:rsid w:val="00734B87"/>
    <w:rsid w:val="00734C1D"/>
    <w:rsid w:val="00736850"/>
    <w:rsid w:val="00737DD8"/>
    <w:rsid w:val="0074066C"/>
    <w:rsid w:val="00740ACD"/>
    <w:rsid w:val="00740AF8"/>
    <w:rsid w:val="00741A73"/>
    <w:rsid w:val="00741C72"/>
    <w:rsid w:val="00742DA8"/>
    <w:rsid w:val="00745344"/>
    <w:rsid w:val="00745866"/>
    <w:rsid w:val="007459D8"/>
    <w:rsid w:val="00746964"/>
    <w:rsid w:val="00746F16"/>
    <w:rsid w:val="00747777"/>
    <w:rsid w:val="00747C6B"/>
    <w:rsid w:val="00750022"/>
    <w:rsid w:val="0075052F"/>
    <w:rsid w:val="00750F84"/>
    <w:rsid w:val="0075127C"/>
    <w:rsid w:val="007517E6"/>
    <w:rsid w:val="0075198C"/>
    <w:rsid w:val="00751F5B"/>
    <w:rsid w:val="00752166"/>
    <w:rsid w:val="007525B0"/>
    <w:rsid w:val="0075274C"/>
    <w:rsid w:val="0075423B"/>
    <w:rsid w:val="0075482C"/>
    <w:rsid w:val="007551F4"/>
    <w:rsid w:val="0075533E"/>
    <w:rsid w:val="007556A6"/>
    <w:rsid w:val="00755AB2"/>
    <w:rsid w:val="00755F5A"/>
    <w:rsid w:val="00760F32"/>
    <w:rsid w:val="00761226"/>
    <w:rsid w:val="007624FB"/>
    <w:rsid w:val="00762A96"/>
    <w:rsid w:val="00763286"/>
    <w:rsid w:val="00763534"/>
    <w:rsid w:val="0076388F"/>
    <w:rsid w:val="007641B5"/>
    <w:rsid w:val="007647DF"/>
    <w:rsid w:val="007649CC"/>
    <w:rsid w:val="007659C3"/>
    <w:rsid w:val="0076618E"/>
    <w:rsid w:val="007662CC"/>
    <w:rsid w:val="007671FD"/>
    <w:rsid w:val="00771D5B"/>
    <w:rsid w:val="00771F8B"/>
    <w:rsid w:val="00772175"/>
    <w:rsid w:val="007730AF"/>
    <w:rsid w:val="00773D78"/>
    <w:rsid w:val="0077501B"/>
    <w:rsid w:val="00775330"/>
    <w:rsid w:val="00776A99"/>
    <w:rsid w:val="00780B99"/>
    <w:rsid w:val="00781008"/>
    <w:rsid w:val="007823F9"/>
    <w:rsid w:val="00783088"/>
    <w:rsid w:val="007835FE"/>
    <w:rsid w:val="00783BCF"/>
    <w:rsid w:val="007841D0"/>
    <w:rsid w:val="00785536"/>
    <w:rsid w:val="0078592D"/>
    <w:rsid w:val="00785BFA"/>
    <w:rsid w:val="0078652F"/>
    <w:rsid w:val="00787A52"/>
    <w:rsid w:val="00787F53"/>
    <w:rsid w:val="007902D4"/>
    <w:rsid w:val="0079100A"/>
    <w:rsid w:val="0079377E"/>
    <w:rsid w:val="00793A12"/>
    <w:rsid w:val="00794B45"/>
    <w:rsid w:val="0079597F"/>
    <w:rsid w:val="00795ECA"/>
    <w:rsid w:val="00797407"/>
    <w:rsid w:val="00797464"/>
    <w:rsid w:val="0079750B"/>
    <w:rsid w:val="007A0C37"/>
    <w:rsid w:val="007A46D7"/>
    <w:rsid w:val="007A4992"/>
    <w:rsid w:val="007A4C85"/>
    <w:rsid w:val="007A55C7"/>
    <w:rsid w:val="007A6554"/>
    <w:rsid w:val="007A72F1"/>
    <w:rsid w:val="007A78D4"/>
    <w:rsid w:val="007A7BC6"/>
    <w:rsid w:val="007B022F"/>
    <w:rsid w:val="007B06F7"/>
    <w:rsid w:val="007B0D51"/>
    <w:rsid w:val="007B0F35"/>
    <w:rsid w:val="007B1086"/>
    <w:rsid w:val="007B1F2E"/>
    <w:rsid w:val="007B25F9"/>
    <w:rsid w:val="007B2F7C"/>
    <w:rsid w:val="007B3137"/>
    <w:rsid w:val="007B440A"/>
    <w:rsid w:val="007B4C67"/>
    <w:rsid w:val="007B5E0C"/>
    <w:rsid w:val="007B5EBE"/>
    <w:rsid w:val="007B5F44"/>
    <w:rsid w:val="007B60F8"/>
    <w:rsid w:val="007B6BB0"/>
    <w:rsid w:val="007B70C2"/>
    <w:rsid w:val="007B7400"/>
    <w:rsid w:val="007C0A9C"/>
    <w:rsid w:val="007C0E51"/>
    <w:rsid w:val="007C192E"/>
    <w:rsid w:val="007C21BF"/>
    <w:rsid w:val="007C358A"/>
    <w:rsid w:val="007C36BF"/>
    <w:rsid w:val="007C3B2A"/>
    <w:rsid w:val="007C42E8"/>
    <w:rsid w:val="007C45F4"/>
    <w:rsid w:val="007C4A6F"/>
    <w:rsid w:val="007C4A7C"/>
    <w:rsid w:val="007C57E0"/>
    <w:rsid w:val="007C5CAC"/>
    <w:rsid w:val="007C68D6"/>
    <w:rsid w:val="007C6AA9"/>
    <w:rsid w:val="007C759E"/>
    <w:rsid w:val="007C7C03"/>
    <w:rsid w:val="007D0044"/>
    <w:rsid w:val="007D0C46"/>
    <w:rsid w:val="007D204D"/>
    <w:rsid w:val="007D2C79"/>
    <w:rsid w:val="007D3BE0"/>
    <w:rsid w:val="007D65F5"/>
    <w:rsid w:val="007D6FFD"/>
    <w:rsid w:val="007D767B"/>
    <w:rsid w:val="007E0C44"/>
    <w:rsid w:val="007E1611"/>
    <w:rsid w:val="007E21E8"/>
    <w:rsid w:val="007E27F3"/>
    <w:rsid w:val="007E2D9C"/>
    <w:rsid w:val="007E304B"/>
    <w:rsid w:val="007E56DE"/>
    <w:rsid w:val="007E6945"/>
    <w:rsid w:val="007E77B3"/>
    <w:rsid w:val="007E7B3F"/>
    <w:rsid w:val="007F0329"/>
    <w:rsid w:val="007F3CAF"/>
    <w:rsid w:val="007F5006"/>
    <w:rsid w:val="007F6CD2"/>
    <w:rsid w:val="007F6D25"/>
    <w:rsid w:val="007F6F5D"/>
    <w:rsid w:val="007F7C20"/>
    <w:rsid w:val="0080058F"/>
    <w:rsid w:val="00800811"/>
    <w:rsid w:val="008008C6"/>
    <w:rsid w:val="008008F5"/>
    <w:rsid w:val="00800E1A"/>
    <w:rsid w:val="00801573"/>
    <w:rsid w:val="00802936"/>
    <w:rsid w:val="00802C50"/>
    <w:rsid w:val="00803AD3"/>
    <w:rsid w:val="00804A11"/>
    <w:rsid w:val="00804BEC"/>
    <w:rsid w:val="008055A2"/>
    <w:rsid w:val="00806067"/>
    <w:rsid w:val="00806467"/>
    <w:rsid w:val="00806478"/>
    <w:rsid w:val="008066E1"/>
    <w:rsid w:val="00806774"/>
    <w:rsid w:val="0080725F"/>
    <w:rsid w:val="008076AE"/>
    <w:rsid w:val="00810A45"/>
    <w:rsid w:val="0081317F"/>
    <w:rsid w:val="008135DC"/>
    <w:rsid w:val="008147F0"/>
    <w:rsid w:val="008151BC"/>
    <w:rsid w:val="00815D7F"/>
    <w:rsid w:val="0081600E"/>
    <w:rsid w:val="008200F3"/>
    <w:rsid w:val="00820F20"/>
    <w:rsid w:val="00822913"/>
    <w:rsid w:val="00822BA8"/>
    <w:rsid w:val="00823179"/>
    <w:rsid w:val="008235D4"/>
    <w:rsid w:val="00823C6D"/>
    <w:rsid w:val="00823DEC"/>
    <w:rsid w:val="00824169"/>
    <w:rsid w:val="00824F6A"/>
    <w:rsid w:val="00827F03"/>
    <w:rsid w:val="008307AD"/>
    <w:rsid w:val="00833000"/>
    <w:rsid w:val="0083440D"/>
    <w:rsid w:val="008347B2"/>
    <w:rsid w:val="0083573A"/>
    <w:rsid w:val="00835768"/>
    <w:rsid w:val="0083590F"/>
    <w:rsid w:val="0083640D"/>
    <w:rsid w:val="008374E8"/>
    <w:rsid w:val="00837933"/>
    <w:rsid w:val="00837C3D"/>
    <w:rsid w:val="00840C05"/>
    <w:rsid w:val="00841664"/>
    <w:rsid w:val="00841BD9"/>
    <w:rsid w:val="008438B7"/>
    <w:rsid w:val="00843AC9"/>
    <w:rsid w:val="00844737"/>
    <w:rsid w:val="008452C9"/>
    <w:rsid w:val="00851B4E"/>
    <w:rsid w:val="008521CE"/>
    <w:rsid w:val="00852AEB"/>
    <w:rsid w:val="00853247"/>
    <w:rsid w:val="00853489"/>
    <w:rsid w:val="0085374D"/>
    <w:rsid w:val="00853CE6"/>
    <w:rsid w:val="00854C38"/>
    <w:rsid w:val="00855088"/>
    <w:rsid w:val="008552E7"/>
    <w:rsid w:val="00855C3D"/>
    <w:rsid w:val="0086017A"/>
    <w:rsid w:val="0086033C"/>
    <w:rsid w:val="008603AB"/>
    <w:rsid w:val="00860836"/>
    <w:rsid w:val="00861E89"/>
    <w:rsid w:val="00861FDF"/>
    <w:rsid w:val="00862607"/>
    <w:rsid w:val="00862B69"/>
    <w:rsid w:val="0086388E"/>
    <w:rsid w:val="00863DEC"/>
    <w:rsid w:val="00863E58"/>
    <w:rsid w:val="00864F87"/>
    <w:rsid w:val="0086516E"/>
    <w:rsid w:val="0086531E"/>
    <w:rsid w:val="00865F1F"/>
    <w:rsid w:val="008664A8"/>
    <w:rsid w:val="00871205"/>
    <w:rsid w:val="00871902"/>
    <w:rsid w:val="00873ED2"/>
    <w:rsid w:val="008741A9"/>
    <w:rsid w:val="00874970"/>
    <w:rsid w:val="00874B2F"/>
    <w:rsid w:val="00875C4E"/>
    <w:rsid w:val="00877D2D"/>
    <w:rsid w:val="00880ACB"/>
    <w:rsid w:val="00881AA4"/>
    <w:rsid w:val="00881AF9"/>
    <w:rsid w:val="0088265E"/>
    <w:rsid w:val="00884210"/>
    <w:rsid w:val="00884726"/>
    <w:rsid w:val="00885CB9"/>
    <w:rsid w:val="00885E27"/>
    <w:rsid w:val="0088606B"/>
    <w:rsid w:val="00886392"/>
    <w:rsid w:val="00886672"/>
    <w:rsid w:val="00886A42"/>
    <w:rsid w:val="00886E14"/>
    <w:rsid w:val="00887139"/>
    <w:rsid w:val="00887303"/>
    <w:rsid w:val="00887865"/>
    <w:rsid w:val="00891F9F"/>
    <w:rsid w:val="00892EB1"/>
    <w:rsid w:val="0089323B"/>
    <w:rsid w:val="00893253"/>
    <w:rsid w:val="00893509"/>
    <w:rsid w:val="00893565"/>
    <w:rsid w:val="00893A76"/>
    <w:rsid w:val="00893FC4"/>
    <w:rsid w:val="00894159"/>
    <w:rsid w:val="00894ACD"/>
    <w:rsid w:val="00895447"/>
    <w:rsid w:val="00895C28"/>
    <w:rsid w:val="00895FA7"/>
    <w:rsid w:val="0089667E"/>
    <w:rsid w:val="00896B12"/>
    <w:rsid w:val="008974CF"/>
    <w:rsid w:val="00897D34"/>
    <w:rsid w:val="008A0AA4"/>
    <w:rsid w:val="008A14A5"/>
    <w:rsid w:val="008A1B2B"/>
    <w:rsid w:val="008A23CB"/>
    <w:rsid w:val="008A246D"/>
    <w:rsid w:val="008A24E0"/>
    <w:rsid w:val="008A28D4"/>
    <w:rsid w:val="008A432D"/>
    <w:rsid w:val="008A4922"/>
    <w:rsid w:val="008A5A46"/>
    <w:rsid w:val="008A6223"/>
    <w:rsid w:val="008A697E"/>
    <w:rsid w:val="008A766F"/>
    <w:rsid w:val="008B03A3"/>
    <w:rsid w:val="008B0AAF"/>
    <w:rsid w:val="008B11C0"/>
    <w:rsid w:val="008B2C34"/>
    <w:rsid w:val="008B3F6A"/>
    <w:rsid w:val="008B3F6D"/>
    <w:rsid w:val="008B5475"/>
    <w:rsid w:val="008B6D70"/>
    <w:rsid w:val="008B6D78"/>
    <w:rsid w:val="008B7F1A"/>
    <w:rsid w:val="008C0573"/>
    <w:rsid w:val="008C160D"/>
    <w:rsid w:val="008C33D0"/>
    <w:rsid w:val="008C489F"/>
    <w:rsid w:val="008C5C35"/>
    <w:rsid w:val="008C6834"/>
    <w:rsid w:val="008C739E"/>
    <w:rsid w:val="008C7935"/>
    <w:rsid w:val="008D0C3F"/>
    <w:rsid w:val="008D0C4C"/>
    <w:rsid w:val="008D10BB"/>
    <w:rsid w:val="008D1B51"/>
    <w:rsid w:val="008D3150"/>
    <w:rsid w:val="008D3B7B"/>
    <w:rsid w:val="008D44F1"/>
    <w:rsid w:val="008D5D36"/>
    <w:rsid w:val="008D6733"/>
    <w:rsid w:val="008D6841"/>
    <w:rsid w:val="008D73AE"/>
    <w:rsid w:val="008E0F40"/>
    <w:rsid w:val="008E1779"/>
    <w:rsid w:val="008E1981"/>
    <w:rsid w:val="008E29B3"/>
    <w:rsid w:val="008E2B19"/>
    <w:rsid w:val="008E2D65"/>
    <w:rsid w:val="008E397E"/>
    <w:rsid w:val="008E3B13"/>
    <w:rsid w:val="008E3C68"/>
    <w:rsid w:val="008E49C9"/>
    <w:rsid w:val="008E4AD0"/>
    <w:rsid w:val="008E63CC"/>
    <w:rsid w:val="008E6C6C"/>
    <w:rsid w:val="008E6D7D"/>
    <w:rsid w:val="008E70A1"/>
    <w:rsid w:val="008E73AE"/>
    <w:rsid w:val="008E76ED"/>
    <w:rsid w:val="008F009B"/>
    <w:rsid w:val="008F03A1"/>
    <w:rsid w:val="008F0D07"/>
    <w:rsid w:val="008F13CE"/>
    <w:rsid w:val="008F2285"/>
    <w:rsid w:val="008F251F"/>
    <w:rsid w:val="008F26FF"/>
    <w:rsid w:val="008F27A7"/>
    <w:rsid w:val="008F2B18"/>
    <w:rsid w:val="008F2F56"/>
    <w:rsid w:val="008F34CB"/>
    <w:rsid w:val="008F4EB6"/>
    <w:rsid w:val="008F6C38"/>
    <w:rsid w:val="008F6DE7"/>
    <w:rsid w:val="00901E58"/>
    <w:rsid w:val="0090390B"/>
    <w:rsid w:val="009046D0"/>
    <w:rsid w:val="00904C17"/>
    <w:rsid w:val="0090592F"/>
    <w:rsid w:val="00907562"/>
    <w:rsid w:val="00907B5F"/>
    <w:rsid w:val="009115FE"/>
    <w:rsid w:val="00913FF8"/>
    <w:rsid w:val="009140B2"/>
    <w:rsid w:val="00914134"/>
    <w:rsid w:val="00914B89"/>
    <w:rsid w:val="00914D99"/>
    <w:rsid w:val="009159A6"/>
    <w:rsid w:val="00915D00"/>
    <w:rsid w:val="00916C69"/>
    <w:rsid w:val="0091713E"/>
    <w:rsid w:val="00920F47"/>
    <w:rsid w:val="009219C7"/>
    <w:rsid w:val="009223B5"/>
    <w:rsid w:val="00922518"/>
    <w:rsid w:val="00924E90"/>
    <w:rsid w:val="00925081"/>
    <w:rsid w:val="00925353"/>
    <w:rsid w:val="0092605B"/>
    <w:rsid w:val="0092647D"/>
    <w:rsid w:val="00930C37"/>
    <w:rsid w:val="00931505"/>
    <w:rsid w:val="00931CC3"/>
    <w:rsid w:val="00931D62"/>
    <w:rsid w:val="00932EF4"/>
    <w:rsid w:val="00933195"/>
    <w:rsid w:val="0093346D"/>
    <w:rsid w:val="00934AE7"/>
    <w:rsid w:val="00934FA6"/>
    <w:rsid w:val="00934FCB"/>
    <w:rsid w:val="0093640C"/>
    <w:rsid w:val="009366F0"/>
    <w:rsid w:val="00936A83"/>
    <w:rsid w:val="0093790B"/>
    <w:rsid w:val="0094091F"/>
    <w:rsid w:val="00940E2C"/>
    <w:rsid w:val="00941C67"/>
    <w:rsid w:val="00941EC7"/>
    <w:rsid w:val="00941FD6"/>
    <w:rsid w:val="009421C7"/>
    <w:rsid w:val="00942B3E"/>
    <w:rsid w:val="00942CD0"/>
    <w:rsid w:val="00943FC5"/>
    <w:rsid w:val="009449A1"/>
    <w:rsid w:val="009453E4"/>
    <w:rsid w:val="0094584A"/>
    <w:rsid w:val="0094599C"/>
    <w:rsid w:val="00945E05"/>
    <w:rsid w:val="00950E8A"/>
    <w:rsid w:val="00951A57"/>
    <w:rsid w:val="00952BF0"/>
    <w:rsid w:val="00952E65"/>
    <w:rsid w:val="009536EB"/>
    <w:rsid w:val="00954410"/>
    <w:rsid w:val="0095474E"/>
    <w:rsid w:val="00954A43"/>
    <w:rsid w:val="00954C6E"/>
    <w:rsid w:val="00954D79"/>
    <w:rsid w:val="009555A9"/>
    <w:rsid w:val="009559CF"/>
    <w:rsid w:val="00957657"/>
    <w:rsid w:val="00957A42"/>
    <w:rsid w:val="00957CF8"/>
    <w:rsid w:val="009609ED"/>
    <w:rsid w:val="00961D77"/>
    <w:rsid w:val="009628C4"/>
    <w:rsid w:val="00962F72"/>
    <w:rsid w:val="009642B0"/>
    <w:rsid w:val="00964974"/>
    <w:rsid w:val="0096499F"/>
    <w:rsid w:val="0096638A"/>
    <w:rsid w:val="009675A7"/>
    <w:rsid w:val="00967C24"/>
    <w:rsid w:val="00970706"/>
    <w:rsid w:val="009709F2"/>
    <w:rsid w:val="009714BE"/>
    <w:rsid w:val="009733D8"/>
    <w:rsid w:val="0097348A"/>
    <w:rsid w:val="00975132"/>
    <w:rsid w:val="00975D96"/>
    <w:rsid w:val="0097620E"/>
    <w:rsid w:val="00977741"/>
    <w:rsid w:val="00980205"/>
    <w:rsid w:val="00980677"/>
    <w:rsid w:val="009806F4"/>
    <w:rsid w:val="00981756"/>
    <w:rsid w:val="00982172"/>
    <w:rsid w:val="0098453B"/>
    <w:rsid w:val="00984762"/>
    <w:rsid w:val="00985B45"/>
    <w:rsid w:val="00985C99"/>
    <w:rsid w:val="00986685"/>
    <w:rsid w:val="009878F0"/>
    <w:rsid w:val="009906DF"/>
    <w:rsid w:val="00990C70"/>
    <w:rsid w:val="00992439"/>
    <w:rsid w:val="009929F8"/>
    <w:rsid w:val="00992A93"/>
    <w:rsid w:val="00993DAD"/>
    <w:rsid w:val="00994378"/>
    <w:rsid w:val="009953FD"/>
    <w:rsid w:val="00995619"/>
    <w:rsid w:val="00995E69"/>
    <w:rsid w:val="009962CA"/>
    <w:rsid w:val="00996A2E"/>
    <w:rsid w:val="00997967"/>
    <w:rsid w:val="009979AF"/>
    <w:rsid w:val="00997C13"/>
    <w:rsid w:val="009A05C6"/>
    <w:rsid w:val="009A0E35"/>
    <w:rsid w:val="009A2783"/>
    <w:rsid w:val="009A33F3"/>
    <w:rsid w:val="009A3DAC"/>
    <w:rsid w:val="009A416F"/>
    <w:rsid w:val="009A485C"/>
    <w:rsid w:val="009A4EE6"/>
    <w:rsid w:val="009A4F15"/>
    <w:rsid w:val="009A5C32"/>
    <w:rsid w:val="009A5F2F"/>
    <w:rsid w:val="009A6ACF"/>
    <w:rsid w:val="009A6C58"/>
    <w:rsid w:val="009A6ECA"/>
    <w:rsid w:val="009B1913"/>
    <w:rsid w:val="009B1BC7"/>
    <w:rsid w:val="009B1E33"/>
    <w:rsid w:val="009B3F23"/>
    <w:rsid w:val="009B440F"/>
    <w:rsid w:val="009B4AEE"/>
    <w:rsid w:val="009B56FC"/>
    <w:rsid w:val="009B6200"/>
    <w:rsid w:val="009C02E7"/>
    <w:rsid w:val="009C127E"/>
    <w:rsid w:val="009C1B62"/>
    <w:rsid w:val="009C1EEC"/>
    <w:rsid w:val="009C1FBC"/>
    <w:rsid w:val="009C2533"/>
    <w:rsid w:val="009C5C09"/>
    <w:rsid w:val="009C62E5"/>
    <w:rsid w:val="009C725F"/>
    <w:rsid w:val="009C7DD1"/>
    <w:rsid w:val="009D067B"/>
    <w:rsid w:val="009D1E1D"/>
    <w:rsid w:val="009D330F"/>
    <w:rsid w:val="009D348F"/>
    <w:rsid w:val="009D3524"/>
    <w:rsid w:val="009D3C05"/>
    <w:rsid w:val="009D50D3"/>
    <w:rsid w:val="009D628C"/>
    <w:rsid w:val="009D671F"/>
    <w:rsid w:val="009D693C"/>
    <w:rsid w:val="009D7080"/>
    <w:rsid w:val="009D79FB"/>
    <w:rsid w:val="009D7A33"/>
    <w:rsid w:val="009E088B"/>
    <w:rsid w:val="009E2B73"/>
    <w:rsid w:val="009E4470"/>
    <w:rsid w:val="009E44D9"/>
    <w:rsid w:val="009E485F"/>
    <w:rsid w:val="009E4B6E"/>
    <w:rsid w:val="009E4D1C"/>
    <w:rsid w:val="009E57A4"/>
    <w:rsid w:val="009E5B61"/>
    <w:rsid w:val="009E656F"/>
    <w:rsid w:val="009E6F42"/>
    <w:rsid w:val="009E7780"/>
    <w:rsid w:val="009F0201"/>
    <w:rsid w:val="009F0209"/>
    <w:rsid w:val="009F0345"/>
    <w:rsid w:val="009F0A31"/>
    <w:rsid w:val="009F152A"/>
    <w:rsid w:val="009F15DA"/>
    <w:rsid w:val="009F164C"/>
    <w:rsid w:val="009F1B2C"/>
    <w:rsid w:val="009F1CCE"/>
    <w:rsid w:val="009F2557"/>
    <w:rsid w:val="009F6329"/>
    <w:rsid w:val="009F7C8F"/>
    <w:rsid w:val="00A01383"/>
    <w:rsid w:val="00A021F8"/>
    <w:rsid w:val="00A02420"/>
    <w:rsid w:val="00A0293B"/>
    <w:rsid w:val="00A02B8B"/>
    <w:rsid w:val="00A02D2D"/>
    <w:rsid w:val="00A03D42"/>
    <w:rsid w:val="00A0560F"/>
    <w:rsid w:val="00A05BFD"/>
    <w:rsid w:val="00A05D40"/>
    <w:rsid w:val="00A068B0"/>
    <w:rsid w:val="00A0695A"/>
    <w:rsid w:val="00A06B49"/>
    <w:rsid w:val="00A06EC0"/>
    <w:rsid w:val="00A078A4"/>
    <w:rsid w:val="00A07A81"/>
    <w:rsid w:val="00A10832"/>
    <w:rsid w:val="00A11C3F"/>
    <w:rsid w:val="00A12AE7"/>
    <w:rsid w:val="00A14F4C"/>
    <w:rsid w:val="00A15583"/>
    <w:rsid w:val="00A15E1D"/>
    <w:rsid w:val="00A17FBD"/>
    <w:rsid w:val="00A210D5"/>
    <w:rsid w:val="00A21A48"/>
    <w:rsid w:val="00A228B7"/>
    <w:rsid w:val="00A235F9"/>
    <w:rsid w:val="00A2514B"/>
    <w:rsid w:val="00A25892"/>
    <w:rsid w:val="00A273AD"/>
    <w:rsid w:val="00A30387"/>
    <w:rsid w:val="00A30467"/>
    <w:rsid w:val="00A315CB"/>
    <w:rsid w:val="00A3354B"/>
    <w:rsid w:val="00A34662"/>
    <w:rsid w:val="00A34D7E"/>
    <w:rsid w:val="00A35CB1"/>
    <w:rsid w:val="00A36A80"/>
    <w:rsid w:val="00A375EB"/>
    <w:rsid w:val="00A37871"/>
    <w:rsid w:val="00A37A6E"/>
    <w:rsid w:val="00A37FBA"/>
    <w:rsid w:val="00A40DA6"/>
    <w:rsid w:val="00A41455"/>
    <w:rsid w:val="00A420A2"/>
    <w:rsid w:val="00A420D9"/>
    <w:rsid w:val="00A428A4"/>
    <w:rsid w:val="00A43959"/>
    <w:rsid w:val="00A50C4A"/>
    <w:rsid w:val="00A5124D"/>
    <w:rsid w:val="00A5135F"/>
    <w:rsid w:val="00A51421"/>
    <w:rsid w:val="00A522B8"/>
    <w:rsid w:val="00A52FA3"/>
    <w:rsid w:val="00A546FC"/>
    <w:rsid w:val="00A54BFB"/>
    <w:rsid w:val="00A54CC2"/>
    <w:rsid w:val="00A5536A"/>
    <w:rsid w:val="00A556F8"/>
    <w:rsid w:val="00A55FBB"/>
    <w:rsid w:val="00A568BA"/>
    <w:rsid w:val="00A57D91"/>
    <w:rsid w:val="00A609D3"/>
    <w:rsid w:val="00A6195D"/>
    <w:rsid w:val="00A62AEA"/>
    <w:rsid w:val="00A62B3D"/>
    <w:rsid w:val="00A62F4D"/>
    <w:rsid w:val="00A63BA3"/>
    <w:rsid w:val="00A64A3B"/>
    <w:rsid w:val="00A64C7B"/>
    <w:rsid w:val="00A664AF"/>
    <w:rsid w:val="00A6652D"/>
    <w:rsid w:val="00A677C8"/>
    <w:rsid w:val="00A67DF6"/>
    <w:rsid w:val="00A71309"/>
    <w:rsid w:val="00A723FA"/>
    <w:rsid w:val="00A72610"/>
    <w:rsid w:val="00A72B37"/>
    <w:rsid w:val="00A72D6F"/>
    <w:rsid w:val="00A73538"/>
    <w:rsid w:val="00A7465B"/>
    <w:rsid w:val="00A74686"/>
    <w:rsid w:val="00A746B6"/>
    <w:rsid w:val="00A7646F"/>
    <w:rsid w:val="00A76C4E"/>
    <w:rsid w:val="00A80ED1"/>
    <w:rsid w:val="00A817AF"/>
    <w:rsid w:val="00A82627"/>
    <w:rsid w:val="00A82B4E"/>
    <w:rsid w:val="00A841EB"/>
    <w:rsid w:val="00A848E4"/>
    <w:rsid w:val="00A84EEF"/>
    <w:rsid w:val="00A85736"/>
    <w:rsid w:val="00A85ED6"/>
    <w:rsid w:val="00A863AD"/>
    <w:rsid w:val="00A86641"/>
    <w:rsid w:val="00A868FE"/>
    <w:rsid w:val="00A86EEC"/>
    <w:rsid w:val="00A86FBA"/>
    <w:rsid w:val="00A87438"/>
    <w:rsid w:val="00A90FE4"/>
    <w:rsid w:val="00A925A6"/>
    <w:rsid w:val="00A92B2F"/>
    <w:rsid w:val="00A95AAB"/>
    <w:rsid w:val="00A95D28"/>
    <w:rsid w:val="00A95EF4"/>
    <w:rsid w:val="00A96554"/>
    <w:rsid w:val="00A9669E"/>
    <w:rsid w:val="00AA041A"/>
    <w:rsid w:val="00AA08B5"/>
    <w:rsid w:val="00AA09AF"/>
    <w:rsid w:val="00AA1199"/>
    <w:rsid w:val="00AA11EC"/>
    <w:rsid w:val="00AA25DD"/>
    <w:rsid w:val="00AA2846"/>
    <w:rsid w:val="00AA2FBA"/>
    <w:rsid w:val="00AA4261"/>
    <w:rsid w:val="00AA49EB"/>
    <w:rsid w:val="00AA5191"/>
    <w:rsid w:val="00AA6775"/>
    <w:rsid w:val="00AA724F"/>
    <w:rsid w:val="00AB002B"/>
    <w:rsid w:val="00AB0470"/>
    <w:rsid w:val="00AB1CA4"/>
    <w:rsid w:val="00AB1EE6"/>
    <w:rsid w:val="00AB2B0F"/>
    <w:rsid w:val="00AB2E2E"/>
    <w:rsid w:val="00AB3CE1"/>
    <w:rsid w:val="00AB3DE2"/>
    <w:rsid w:val="00AB3F8F"/>
    <w:rsid w:val="00AB4C57"/>
    <w:rsid w:val="00AB50F1"/>
    <w:rsid w:val="00AB6A72"/>
    <w:rsid w:val="00AB6E7C"/>
    <w:rsid w:val="00AB7084"/>
    <w:rsid w:val="00AB7305"/>
    <w:rsid w:val="00AB75EC"/>
    <w:rsid w:val="00AC0C92"/>
    <w:rsid w:val="00AC1026"/>
    <w:rsid w:val="00AC5F4F"/>
    <w:rsid w:val="00AD0099"/>
    <w:rsid w:val="00AD02BF"/>
    <w:rsid w:val="00AD1935"/>
    <w:rsid w:val="00AD294F"/>
    <w:rsid w:val="00AD3099"/>
    <w:rsid w:val="00AD7649"/>
    <w:rsid w:val="00AE04B0"/>
    <w:rsid w:val="00AE1D06"/>
    <w:rsid w:val="00AE217F"/>
    <w:rsid w:val="00AE2453"/>
    <w:rsid w:val="00AE3F23"/>
    <w:rsid w:val="00AE4EA7"/>
    <w:rsid w:val="00AE5CCA"/>
    <w:rsid w:val="00AE7C3C"/>
    <w:rsid w:val="00AF2103"/>
    <w:rsid w:val="00AF281B"/>
    <w:rsid w:val="00AF3D6B"/>
    <w:rsid w:val="00AF4CFA"/>
    <w:rsid w:val="00AF5392"/>
    <w:rsid w:val="00AF57E8"/>
    <w:rsid w:val="00AF68BE"/>
    <w:rsid w:val="00B00A2C"/>
    <w:rsid w:val="00B01434"/>
    <w:rsid w:val="00B01E06"/>
    <w:rsid w:val="00B02236"/>
    <w:rsid w:val="00B02E9C"/>
    <w:rsid w:val="00B03BEE"/>
    <w:rsid w:val="00B049CC"/>
    <w:rsid w:val="00B052E2"/>
    <w:rsid w:val="00B05B5D"/>
    <w:rsid w:val="00B06E42"/>
    <w:rsid w:val="00B0725A"/>
    <w:rsid w:val="00B101D2"/>
    <w:rsid w:val="00B106BC"/>
    <w:rsid w:val="00B119DC"/>
    <w:rsid w:val="00B124EE"/>
    <w:rsid w:val="00B13BA0"/>
    <w:rsid w:val="00B14D58"/>
    <w:rsid w:val="00B157CD"/>
    <w:rsid w:val="00B21087"/>
    <w:rsid w:val="00B21552"/>
    <w:rsid w:val="00B22420"/>
    <w:rsid w:val="00B22EE4"/>
    <w:rsid w:val="00B23182"/>
    <w:rsid w:val="00B23202"/>
    <w:rsid w:val="00B24977"/>
    <w:rsid w:val="00B25123"/>
    <w:rsid w:val="00B25136"/>
    <w:rsid w:val="00B30468"/>
    <w:rsid w:val="00B312D7"/>
    <w:rsid w:val="00B3198F"/>
    <w:rsid w:val="00B31DF6"/>
    <w:rsid w:val="00B32EDC"/>
    <w:rsid w:val="00B3305D"/>
    <w:rsid w:val="00B330F2"/>
    <w:rsid w:val="00B331D6"/>
    <w:rsid w:val="00B33530"/>
    <w:rsid w:val="00B34F41"/>
    <w:rsid w:val="00B35346"/>
    <w:rsid w:val="00B353B1"/>
    <w:rsid w:val="00B36F0A"/>
    <w:rsid w:val="00B371BA"/>
    <w:rsid w:val="00B372B2"/>
    <w:rsid w:val="00B37C56"/>
    <w:rsid w:val="00B400B3"/>
    <w:rsid w:val="00B4149C"/>
    <w:rsid w:val="00B41868"/>
    <w:rsid w:val="00B42449"/>
    <w:rsid w:val="00B42A06"/>
    <w:rsid w:val="00B4398E"/>
    <w:rsid w:val="00B4449D"/>
    <w:rsid w:val="00B44934"/>
    <w:rsid w:val="00B45820"/>
    <w:rsid w:val="00B5234B"/>
    <w:rsid w:val="00B52E36"/>
    <w:rsid w:val="00B53FB8"/>
    <w:rsid w:val="00B543E3"/>
    <w:rsid w:val="00B551AB"/>
    <w:rsid w:val="00B555D8"/>
    <w:rsid w:val="00B56234"/>
    <w:rsid w:val="00B56934"/>
    <w:rsid w:val="00B61A8E"/>
    <w:rsid w:val="00B6251F"/>
    <w:rsid w:val="00B62FFB"/>
    <w:rsid w:val="00B637E8"/>
    <w:rsid w:val="00B63EED"/>
    <w:rsid w:val="00B64FFE"/>
    <w:rsid w:val="00B65A3F"/>
    <w:rsid w:val="00B66881"/>
    <w:rsid w:val="00B66BA4"/>
    <w:rsid w:val="00B66D8E"/>
    <w:rsid w:val="00B67069"/>
    <w:rsid w:val="00B670B7"/>
    <w:rsid w:val="00B67FA0"/>
    <w:rsid w:val="00B709AB"/>
    <w:rsid w:val="00B711C5"/>
    <w:rsid w:val="00B7409D"/>
    <w:rsid w:val="00B740D4"/>
    <w:rsid w:val="00B74D8B"/>
    <w:rsid w:val="00B77B61"/>
    <w:rsid w:val="00B77DBD"/>
    <w:rsid w:val="00B80A09"/>
    <w:rsid w:val="00B80B83"/>
    <w:rsid w:val="00B82AC7"/>
    <w:rsid w:val="00B84DD4"/>
    <w:rsid w:val="00B85D91"/>
    <w:rsid w:val="00B878FE"/>
    <w:rsid w:val="00B914AA"/>
    <w:rsid w:val="00B9369C"/>
    <w:rsid w:val="00B93DF4"/>
    <w:rsid w:val="00B94A53"/>
    <w:rsid w:val="00B95064"/>
    <w:rsid w:val="00B95222"/>
    <w:rsid w:val="00B9798C"/>
    <w:rsid w:val="00BA0F89"/>
    <w:rsid w:val="00BA24A5"/>
    <w:rsid w:val="00BA6A08"/>
    <w:rsid w:val="00BA6CB3"/>
    <w:rsid w:val="00BA704C"/>
    <w:rsid w:val="00BA7B22"/>
    <w:rsid w:val="00BB0D39"/>
    <w:rsid w:val="00BB11F8"/>
    <w:rsid w:val="00BB1776"/>
    <w:rsid w:val="00BB1B1A"/>
    <w:rsid w:val="00BB1E98"/>
    <w:rsid w:val="00BB278B"/>
    <w:rsid w:val="00BB2D29"/>
    <w:rsid w:val="00BB2F2A"/>
    <w:rsid w:val="00BB3089"/>
    <w:rsid w:val="00BB37B5"/>
    <w:rsid w:val="00BB4BE7"/>
    <w:rsid w:val="00BB4DB7"/>
    <w:rsid w:val="00BB557D"/>
    <w:rsid w:val="00BB578F"/>
    <w:rsid w:val="00BB581D"/>
    <w:rsid w:val="00BB5DA4"/>
    <w:rsid w:val="00BB636A"/>
    <w:rsid w:val="00BB6A63"/>
    <w:rsid w:val="00BB7E1C"/>
    <w:rsid w:val="00BC0462"/>
    <w:rsid w:val="00BC0826"/>
    <w:rsid w:val="00BC0F15"/>
    <w:rsid w:val="00BC2114"/>
    <w:rsid w:val="00BC2299"/>
    <w:rsid w:val="00BC3FDB"/>
    <w:rsid w:val="00BC420B"/>
    <w:rsid w:val="00BC4C2A"/>
    <w:rsid w:val="00BC5BED"/>
    <w:rsid w:val="00BC71E3"/>
    <w:rsid w:val="00BC75FF"/>
    <w:rsid w:val="00BC7708"/>
    <w:rsid w:val="00BC7D5B"/>
    <w:rsid w:val="00BD1063"/>
    <w:rsid w:val="00BD1A49"/>
    <w:rsid w:val="00BD30C3"/>
    <w:rsid w:val="00BD3785"/>
    <w:rsid w:val="00BD46B8"/>
    <w:rsid w:val="00BD602F"/>
    <w:rsid w:val="00BD6353"/>
    <w:rsid w:val="00BD6AB6"/>
    <w:rsid w:val="00BD6E9A"/>
    <w:rsid w:val="00BD7B44"/>
    <w:rsid w:val="00BE00E2"/>
    <w:rsid w:val="00BE43FF"/>
    <w:rsid w:val="00BE4B14"/>
    <w:rsid w:val="00BE4BCD"/>
    <w:rsid w:val="00BE62F9"/>
    <w:rsid w:val="00BE6AF3"/>
    <w:rsid w:val="00BF1A65"/>
    <w:rsid w:val="00BF2717"/>
    <w:rsid w:val="00BF2EA2"/>
    <w:rsid w:val="00BF3564"/>
    <w:rsid w:val="00BF3BCC"/>
    <w:rsid w:val="00BF3D8D"/>
    <w:rsid w:val="00BF3DC9"/>
    <w:rsid w:val="00BF5CA6"/>
    <w:rsid w:val="00BF704F"/>
    <w:rsid w:val="00BF775C"/>
    <w:rsid w:val="00BF7800"/>
    <w:rsid w:val="00BF784B"/>
    <w:rsid w:val="00BF7A51"/>
    <w:rsid w:val="00C027E3"/>
    <w:rsid w:val="00C02A56"/>
    <w:rsid w:val="00C032B0"/>
    <w:rsid w:val="00C03832"/>
    <w:rsid w:val="00C04307"/>
    <w:rsid w:val="00C0442C"/>
    <w:rsid w:val="00C054A3"/>
    <w:rsid w:val="00C05810"/>
    <w:rsid w:val="00C05E5D"/>
    <w:rsid w:val="00C06292"/>
    <w:rsid w:val="00C07A8C"/>
    <w:rsid w:val="00C1059C"/>
    <w:rsid w:val="00C10FF4"/>
    <w:rsid w:val="00C13002"/>
    <w:rsid w:val="00C13754"/>
    <w:rsid w:val="00C13B23"/>
    <w:rsid w:val="00C14219"/>
    <w:rsid w:val="00C15682"/>
    <w:rsid w:val="00C17146"/>
    <w:rsid w:val="00C1755D"/>
    <w:rsid w:val="00C17891"/>
    <w:rsid w:val="00C17CBC"/>
    <w:rsid w:val="00C2008E"/>
    <w:rsid w:val="00C20662"/>
    <w:rsid w:val="00C21335"/>
    <w:rsid w:val="00C2339D"/>
    <w:rsid w:val="00C23736"/>
    <w:rsid w:val="00C23C4C"/>
    <w:rsid w:val="00C24BC0"/>
    <w:rsid w:val="00C25AAA"/>
    <w:rsid w:val="00C25F41"/>
    <w:rsid w:val="00C2648C"/>
    <w:rsid w:val="00C26559"/>
    <w:rsid w:val="00C2687D"/>
    <w:rsid w:val="00C26EFE"/>
    <w:rsid w:val="00C273FD"/>
    <w:rsid w:val="00C27C3F"/>
    <w:rsid w:val="00C30784"/>
    <w:rsid w:val="00C31A31"/>
    <w:rsid w:val="00C31C56"/>
    <w:rsid w:val="00C31FB7"/>
    <w:rsid w:val="00C31FDE"/>
    <w:rsid w:val="00C32107"/>
    <w:rsid w:val="00C32C0B"/>
    <w:rsid w:val="00C358C8"/>
    <w:rsid w:val="00C360AD"/>
    <w:rsid w:val="00C378BD"/>
    <w:rsid w:val="00C41AAA"/>
    <w:rsid w:val="00C42773"/>
    <w:rsid w:val="00C42B51"/>
    <w:rsid w:val="00C42C01"/>
    <w:rsid w:val="00C4352C"/>
    <w:rsid w:val="00C448C4"/>
    <w:rsid w:val="00C4557A"/>
    <w:rsid w:val="00C4561D"/>
    <w:rsid w:val="00C45D3C"/>
    <w:rsid w:val="00C45E26"/>
    <w:rsid w:val="00C47E9A"/>
    <w:rsid w:val="00C5065F"/>
    <w:rsid w:val="00C508A3"/>
    <w:rsid w:val="00C519CF"/>
    <w:rsid w:val="00C51E10"/>
    <w:rsid w:val="00C51F65"/>
    <w:rsid w:val="00C52C6F"/>
    <w:rsid w:val="00C52E05"/>
    <w:rsid w:val="00C54EF2"/>
    <w:rsid w:val="00C550C6"/>
    <w:rsid w:val="00C55F9E"/>
    <w:rsid w:val="00C56951"/>
    <w:rsid w:val="00C60FCA"/>
    <w:rsid w:val="00C6201A"/>
    <w:rsid w:val="00C63ABC"/>
    <w:rsid w:val="00C65A4B"/>
    <w:rsid w:val="00C66426"/>
    <w:rsid w:val="00C665A9"/>
    <w:rsid w:val="00C700D9"/>
    <w:rsid w:val="00C7145F"/>
    <w:rsid w:val="00C7333E"/>
    <w:rsid w:val="00C74BE2"/>
    <w:rsid w:val="00C760E2"/>
    <w:rsid w:val="00C76AE1"/>
    <w:rsid w:val="00C76BC0"/>
    <w:rsid w:val="00C77897"/>
    <w:rsid w:val="00C808A1"/>
    <w:rsid w:val="00C81119"/>
    <w:rsid w:val="00C8118D"/>
    <w:rsid w:val="00C81E21"/>
    <w:rsid w:val="00C827EE"/>
    <w:rsid w:val="00C82FA1"/>
    <w:rsid w:val="00C8319B"/>
    <w:rsid w:val="00C83459"/>
    <w:rsid w:val="00C8373F"/>
    <w:rsid w:val="00C83A99"/>
    <w:rsid w:val="00C83D28"/>
    <w:rsid w:val="00C83FCE"/>
    <w:rsid w:val="00C85F99"/>
    <w:rsid w:val="00C86C3A"/>
    <w:rsid w:val="00C8798C"/>
    <w:rsid w:val="00C87CEE"/>
    <w:rsid w:val="00C9106C"/>
    <w:rsid w:val="00C91185"/>
    <w:rsid w:val="00C9149F"/>
    <w:rsid w:val="00C91FEF"/>
    <w:rsid w:val="00C94504"/>
    <w:rsid w:val="00C94681"/>
    <w:rsid w:val="00C94E47"/>
    <w:rsid w:val="00C967D2"/>
    <w:rsid w:val="00C97766"/>
    <w:rsid w:val="00C9796C"/>
    <w:rsid w:val="00CA001E"/>
    <w:rsid w:val="00CA16BA"/>
    <w:rsid w:val="00CA233C"/>
    <w:rsid w:val="00CA2383"/>
    <w:rsid w:val="00CA2861"/>
    <w:rsid w:val="00CA28C2"/>
    <w:rsid w:val="00CA3324"/>
    <w:rsid w:val="00CA34BC"/>
    <w:rsid w:val="00CA394E"/>
    <w:rsid w:val="00CA39B7"/>
    <w:rsid w:val="00CA4A62"/>
    <w:rsid w:val="00CA50AC"/>
    <w:rsid w:val="00CA668C"/>
    <w:rsid w:val="00CA68D0"/>
    <w:rsid w:val="00CA7388"/>
    <w:rsid w:val="00CA7459"/>
    <w:rsid w:val="00CA74A8"/>
    <w:rsid w:val="00CA7758"/>
    <w:rsid w:val="00CA7B87"/>
    <w:rsid w:val="00CB01AF"/>
    <w:rsid w:val="00CB0674"/>
    <w:rsid w:val="00CB086D"/>
    <w:rsid w:val="00CB0E87"/>
    <w:rsid w:val="00CB325D"/>
    <w:rsid w:val="00CB3A64"/>
    <w:rsid w:val="00CB3D9A"/>
    <w:rsid w:val="00CB61DD"/>
    <w:rsid w:val="00CB7309"/>
    <w:rsid w:val="00CB7D4C"/>
    <w:rsid w:val="00CC0687"/>
    <w:rsid w:val="00CC0B8B"/>
    <w:rsid w:val="00CC21DA"/>
    <w:rsid w:val="00CC2BE6"/>
    <w:rsid w:val="00CC2DAB"/>
    <w:rsid w:val="00CC2EAF"/>
    <w:rsid w:val="00CC3428"/>
    <w:rsid w:val="00CC3438"/>
    <w:rsid w:val="00CC3FD8"/>
    <w:rsid w:val="00CC5117"/>
    <w:rsid w:val="00CC5B40"/>
    <w:rsid w:val="00CC6568"/>
    <w:rsid w:val="00CC6D5B"/>
    <w:rsid w:val="00CD04C5"/>
    <w:rsid w:val="00CD0671"/>
    <w:rsid w:val="00CD097E"/>
    <w:rsid w:val="00CD0D65"/>
    <w:rsid w:val="00CD149A"/>
    <w:rsid w:val="00CD24A8"/>
    <w:rsid w:val="00CD3AF5"/>
    <w:rsid w:val="00CD3BE6"/>
    <w:rsid w:val="00CD40A5"/>
    <w:rsid w:val="00CD5601"/>
    <w:rsid w:val="00CD6AD6"/>
    <w:rsid w:val="00CD72D2"/>
    <w:rsid w:val="00CD785B"/>
    <w:rsid w:val="00CE0E5E"/>
    <w:rsid w:val="00CE0FF1"/>
    <w:rsid w:val="00CE3829"/>
    <w:rsid w:val="00CE459F"/>
    <w:rsid w:val="00CE52FE"/>
    <w:rsid w:val="00CE6FCD"/>
    <w:rsid w:val="00CE708D"/>
    <w:rsid w:val="00CE72F9"/>
    <w:rsid w:val="00CE78E8"/>
    <w:rsid w:val="00CE7B10"/>
    <w:rsid w:val="00CE7CFC"/>
    <w:rsid w:val="00CE7F2F"/>
    <w:rsid w:val="00CF02FF"/>
    <w:rsid w:val="00CF05D1"/>
    <w:rsid w:val="00CF14C3"/>
    <w:rsid w:val="00CF1FFC"/>
    <w:rsid w:val="00CF2C00"/>
    <w:rsid w:val="00CF2F7E"/>
    <w:rsid w:val="00CF30EB"/>
    <w:rsid w:val="00CF39EB"/>
    <w:rsid w:val="00CF48EC"/>
    <w:rsid w:val="00CF4CA3"/>
    <w:rsid w:val="00CF4E64"/>
    <w:rsid w:val="00CF5CA4"/>
    <w:rsid w:val="00CF6180"/>
    <w:rsid w:val="00CF76B2"/>
    <w:rsid w:val="00D01C6C"/>
    <w:rsid w:val="00D021D6"/>
    <w:rsid w:val="00D04A06"/>
    <w:rsid w:val="00D05043"/>
    <w:rsid w:val="00D061FA"/>
    <w:rsid w:val="00D06D61"/>
    <w:rsid w:val="00D06F9F"/>
    <w:rsid w:val="00D071E8"/>
    <w:rsid w:val="00D07861"/>
    <w:rsid w:val="00D07D0A"/>
    <w:rsid w:val="00D07ED4"/>
    <w:rsid w:val="00D101C1"/>
    <w:rsid w:val="00D104CE"/>
    <w:rsid w:val="00D10512"/>
    <w:rsid w:val="00D10C45"/>
    <w:rsid w:val="00D12312"/>
    <w:rsid w:val="00D13867"/>
    <w:rsid w:val="00D1413E"/>
    <w:rsid w:val="00D149CA"/>
    <w:rsid w:val="00D14C04"/>
    <w:rsid w:val="00D1581A"/>
    <w:rsid w:val="00D171FC"/>
    <w:rsid w:val="00D17201"/>
    <w:rsid w:val="00D1729C"/>
    <w:rsid w:val="00D20433"/>
    <w:rsid w:val="00D20552"/>
    <w:rsid w:val="00D20D03"/>
    <w:rsid w:val="00D211DB"/>
    <w:rsid w:val="00D22AB1"/>
    <w:rsid w:val="00D23D45"/>
    <w:rsid w:val="00D251A1"/>
    <w:rsid w:val="00D2637E"/>
    <w:rsid w:val="00D30261"/>
    <w:rsid w:val="00D306B1"/>
    <w:rsid w:val="00D31A0E"/>
    <w:rsid w:val="00D32161"/>
    <w:rsid w:val="00D331EA"/>
    <w:rsid w:val="00D3350C"/>
    <w:rsid w:val="00D33EB2"/>
    <w:rsid w:val="00D346E1"/>
    <w:rsid w:val="00D35330"/>
    <w:rsid w:val="00D355D6"/>
    <w:rsid w:val="00D37115"/>
    <w:rsid w:val="00D412FC"/>
    <w:rsid w:val="00D41D7E"/>
    <w:rsid w:val="00D45970"/>
    <w:rsid w:val="00D46A4F"/>
    <w:rsid w:val="00D46DCE"/>
    <w:rsid w:val="00D46E81"/>
    <w:rsid w:val="00D476DA"/>
    <w:rsid w:val="00D477D3"/>
    <w:rsid w:val="00D5049E"/>
    <w:rsid w:val="00D50586"/>
    <w:rsid w:val="00D5081E"/>
    <w:rsid w:val="00D512BF"/>
    <w:rsid w:val="00D51949"/>
    <w:rsid w:val="00D52881"/>
    <w:rsid w:val="00D54617"/>
    <w:rsid w:val="00D5549A"/>
    <w:rsid w:val="00D55C48"/>
    <w:rsid w:val="00D56AC0"/>
    <w:rsid w:val="00D619EA"/>
    <w:rsid w:val="00D62EED"/>
    <w:rsid w:val="00D63678"/>
    <w:rsid w:val="00D63E7D"/>
    <w:rsid w:val="00D6602D"/>
    <w:rsid w:val="00D66884"/>
    <w:rsid w:val="00D67406"/>
    <w:rsid w:val="00D705AD"/>
    <w:rsid w:val="00D711A4"/>
    <w:rsid w:val="00D72A34"/>
    <w:rsid w:val="00D72F6F"/>
    <w:rsid w:val="00D736A7"/>
    <w:rsid w:val="00D73856"/>
    <w:rsid w:val="00D73CB1"/>
    <w:rsid w:val="00D73F41"/>
    <w:rsid w:val="00D76DB2"/>
    <w:rsid w:val="00D77514"/>
    <w:rsid w:val="00D804FD"/>
    <w:rsid w:val="00D81001"/>
    <w:rsid w:val="00D81576"/>
    <w:rsid w:val="00D8239C"/>
    <w:rsid w:val="00D83D84"/>
    <w:rsid w:val="00D84D79"/>
    <w:rsid w:val="00D84FEA"/>
    <w:rsid w:val="00D8698C"/>
    <w:rsid w:val="00D86A76"/>
    <w:rsid w:val="00D86B54"/>
    <w:rsid w:val="00D90666"/>
    <w:rsid w:val="00D90AA6"/>
    <w:rsid w:val="00D90BED"/>
    <w:rsid w:val="00D9200E"/>
    <w:rsid w:val="00D92257"/>
    <w:rsid w:val="00D92C7D"/>
    <w:rsid w:val="00D93078"/>
    <w:rsid w:val="00D94371"/>
    <w:rsid w:val="00D9565E"/>
    <w:rsid w:val="00D974FA"/>
    <w:rsid w:val="00D97780"/>
    <w:rsid w:val="00DA0800"/>
    <w:rsid w:val="00DA0AC5"/>
    <w:rsid w:val="00DA21A9"/>
    <w:rsid w:val="00DA25D8"/>
    <w:rsid w:val="00DA2FCC"/>
    <w:rsid w:val="00DA30B8"/>
    <w:rsid w:val="00DA3A54"/>
    <w:rsid w:val="00DA65DA"/>
    <w:rsid w:val="00DA7312"/>
    <w:rsid w:val="00DA7DD6"/>
    <w:rsid w:val="00DB1AEC"/>
    <w:rsid w:val="00DB1FD0"/>
    <w:rsid w:val="00DB277B"/>
    <w:rsid w:val="00DB3AF2"/>
    <w:rsid w:val="00DB411E"/>
    <w:rsid w:val="00DB44AB"/>
    <w:rsid w:val="00DB492D"/>
    <w:rsid w:val="00DB6B86"/>
    <w:rsid w:val="00DB6E33"/>
    <w:rsid w:val="00DB71E5"/>
    <w:rsid w:val="00DB75EE"/>
    <w:rsid w:val="00DC081F"/>
    <w:rsid w:val="00DC08A7"/>
    <w:rsid w:val="00DC0FBC"/>
    <w:rsid w:val="00DC10DB"/>
    <w:rsid w:val="00DC2321"/>
    <w:rsid w:val="00DC2C70"/>
    <w:rsid w:val="00DC2E03"/>
    <w:rsid w:val="00DC3817"/>
    <w:rsid w:val="00DC3AC2"/>
    <w:rsid w:val="00DC4B94"/>
    <w:rsid w:val="00DC58D8"/>
    <w:rsid w:val="00DC62F3"/>
    <w:rsid w:val="00DC676F"/>
    <w:rsid w:val="00DC69F8"/>
    <w:rsid w:val="00DD0257"/>
    <w:rsid w:val="00DD0922"/>
    <w:rsid w:val="00DD0949"/>
    <w:rsid w:val="00DD1744"/>
    <w:rsid w:val="00DD3663"/>
    <w:rsid w:val="00DD4406"/>
    <w:rsid w:val="00DD4415"/>
    <w:rsid w:val="00DD48A8"/>
    <w:rsid w:val="00DD55BB"/>
    <w:rsid w:val="00DD565E"/>
    <w:rsid w:val="00DD775E"/>
    <w:rsid w:val="00DD7D94"/>
    <w:rsid w:val="00DE0400"/>
    <w:rsid w:val="00DE06AD"/>
    <w:rsid w:val="00DE10E0"/>
    <w:rsid w:val="00DE13A7"/>
    <w:rsid w:val="00DE189F"/>
    <w:rsid w:val="00DE2B21"/>
    <w:rsid w:val="00DE3844"/>
    <w:rsid w:val="00DE4F44"/>
    <w:rsid w:val="00DE6BB5"/>
    <w:rsid w:val="00DE7F5F"/>
    <w:rsid w:val="00DF18EA"/>
    <w:rsid w:val="00DF29E7"/>
    <w:rsid w:val="00DF2DC2"/>
    <w:rsid w:val="00DF32DA"/>
    <w:rsid w:val="00DF367D"/>
    <w:rsid w:val="00DF4153"/>
    <w:rsid w:val="00DF42DC"/>
    <w:rsid w:val="00DF462B"/>
    <w:rsid w:val="00DF4753"/>
    <w:rsid w:val="00DF5B86"/>
    <w:rsid w:val="00DF683E"/>
    <w:rsid w:val="00DF73A4"/>
    <w:rsid w:val="00E01141"/>
    <w:rsid w:val="00E03BCB"/>
    <w:rsid w:val="00E04E3C"/>
    <w:rsid w:val="00E06541"/>
    <w:rsid w:val="00E068FA"/>
    <w:rsid w:val="00E07CDF"/>
    <w:rsid w:val="00E10CF1"/>
    <w:rsid w:val="00E11023"/>
    <w:rsid w:val="00E11061"/>
    <w:rsid w:val="00E112BA"/>
    <w:rsid w:val="00E138B3"/>
    <w:rsid w:val="00E16EC1"/>
    <w:rsid w:val="00E174DC"/>
    <w:rsid w:val="00E179C1"/>
    <w:rsid w:val="00E21A20"/>
    <w:rsid w:val="00E21BF1"/>
    <w:rsid w:val="00E226BA"/>
    <w:rsid w:val="00E23B8A"/>
    <w:rsid w:val="00E24024"/>
    <w:rsid w:val="00E24F45"/>
    <w:rsid w:val="00E24F86"/>
    <w:rsid w:val="00E254AB"/>
    <w:rsid w:val="00E257A6"/>
    <w:rsid w:val="00E258C6"/>
    <w:rsid w:val="00E25A04"/>
    <w:rsid w:val="00E2683D"/>
    <w:rsid w:val="00E26CA8"/>
    <w:rsid w:val="00E26FF9"/>
    <w:rsid w:val="00E27A83"/>
    <w:rsid w:val="00E27EA3"/>
    <w:rsid w:val="00E30054"/>
    <w:rsid w:val="00E30E88"/>
    <w:rsid w:val="00E324D6"/>
    <w:rsid w:val="00E33425"/>
    <w:rsid w:val="00E34D39"/>
    <w:rsid w:val="00E35075"/>
    <w:rsid w:val="00E354DB"/>
    <w:rsid w:val="00E36D9A"/>
    <w:rsid w:val="00E37BE3"/>
    <w:rsid w:val="00E37EE8"/>
    <w:rsid w:val="00E40568"/>
    <w:rsid w:val="00E44000"/>
    <w:rsid w:val="00E44AAC"/>
    <w:rsid w:val="00E45241"/>
    <w:rsid w:val="00E45D44"/>
    <w:rsid w:val="00E45DA9"/>
    <w:rsid w:val="00E46B6D"/>
    <w:rsid w:val="00E46D2C"/>
    <w:rsid w:val="00E47D48"/>
    <w:rsid w:val="00E502FD"/>
    <w:rsid w:val="00E50A64"/>
    <w:rsid w:val="00E50B4C"/>
    <w:rsid w:val="00E50F0A"/>
    <w:rsid w:val="00E51E37"/>
    <w:rsid w:val="00E56FFE"/>
    <w:rsid w:val="00E5753C"/>
    <w:rsid w:val="00E60B64"/>
    <w:rsid w:val="00E60C08"/>
    <w:rsid w:val="00E6139F"/>
    <w:rsid w:val="00E623E9"/>
    <w:rsid w:val="00E632E3"/>
    <w:rsid w:val="00E63E00"/>
    <w:rsid w:val="00E64597"/>
    <w:rsid w:val="00E64D5C"/>
    <w:rsid w:val="00E654DC"/>
    <w:rsid w:val="00E65D1D"/>
    <w:rsid w:val="00E6625A"/>
    <w:rsid w:val="00E6707B"/>
    <w:rsid w:val="00E70229"/>
    <w:rsid w:val="00E71847"/>
    <w:rsid w:val="00E71E80"/>
    <w:rsid w:val="00E726C9"/>
    <w:rsid w:val="00E7372E"/>
    <w:rsid w:val="00E737A7"/>
    <w:rsid w:val="00E74061"/>
    <w:rsid w:val="00E774A5"/>
    <w:rsid w:val="00E805FA"/>
    <w:rsid w:val="00E8067C"/>
    <w:rsid w:val="00E80874"/>
    <w:rsid w:val="00E8191C"/>
    <w:rsid w:val="00E8262A"/>
    <w:rsid w:val="00E86A59"/>
    <w:rsid w:val="00E87889"/>
    <w:rsid w:val="00E87E64"/>
    <w:rsid w:val="00E906AC"/>
    <w:rsid w:val="00E91A2D"/>
    <w:rsid w:val="00E923B4"/>
    <w:rsid w:val="00E92BA3"/>
    <w:rsid w:val="00E92CA5"/>
    <w:rsid w:val="00E9424E"/>
    <w:rsid w:val="00E94A1D"/>
    <w:rsid w:val="00E94EC1"/>
    <w:rsid w:val="00E9503C"/>
    <w:rsid w:val="00E962AE"/>
    <w:rsid w:val="00E96484"/>
    <w:rsid w:val="00E96B13"/>
    <w:rsid w:val="00E96D57"/>
    <w:rsid w:val="00E9764B"/>
    <w:rsid w:val="00E97786"/>
    <w:rsid w:val="00EA010C"/>
    <w:rsid w:val="00EA13C4"/>
    <w:rsid w:val="00EA1E69"/>
    <w:rsid w:val="00EA25F4"/>
    <w:rsid w:val="00EA2C7E"/>
    <w:rsid w:val="00EA3DC1"/>
    <w:rsid w:val="00EA3ED2"/>
    <w:rsid w:val="00EA4122"/>
    <w:rsid w:val="00EA4A37"/>
    <w:rsid w:val="00EA4B01"/>
    <w:rsid w:val="00EA5025"/>
    <w:rsid w:val="00EA525E"/>
    <w:rsid w:val="00EA5395"/>
    <w:rsid w:val="00EA6DDF"/>
    <w:rsid w:val="00EA6F74"/>
    <w:rsid w:val="00EB03AD"/>
    <w:rsid w:val="00EB0D09"/>
    <w:rsid w:val="00EB1136"/>
    <w:rsid w:val="00EB1435"/>
    <w:rsid w:val="00EB1BEF"/>
    <w:rsid w:val="00EB2675"/>
    <w:rsid w:val="00EB420D"/>
    <w:rsid w:val="00EB440D"/>
    <w:rsid w:val="00EB585A"/>
    <w:rsid w:val="00EB5A01"/>
    <w:rsid w:val="00EC0240"/>
    <w:rsid w:val="00EC11F9"/>
    <w:rsid w:val="00EC1938"/>
    <w:rsid w:val="00EC1C7B"/>
    <w:rsid w:val="00EC311A"/>
    <w:rsid w:val="00EC4B19"/>
    <w:rsid w:val="00EC4B47"/>
    <w:rsid w:val="00EC52EE"/>
    <w:rsid w:val="00EC54F8"/>
    <w:rsid w:val="00EC5565"/>
    <w:rsid w:val="00EC5ADC"/>
    <w:rsid w:val="00EC5DD8"/>
    <w:rsid w:val="00EC6083"/>
    <w:rsid w:val="00EC7EC1"/>
    <w:rsid w:val="00ED0467"/>
    <w:rsid w:val="00ED0CD0"/>
    <w:rsid w:val="00ED0D62"/>
    <w:rsid w:val="00ED1597"/>
    <w:rsid w:val="00ED240F"/>
    <w:rsid w:val="00ED2999"/>
    <w:rsid w:val="00ED2AD3"/>
    <w:rsid w:val="00ED3D13"/>
    <w:rsid w:val="00ED5270"/>
    <w:rsid w:val="00ED53A4"/>
    <w:rsid w:val="00ED5E52"/>
    <w:rsid w:val="00ED6B01"/>
    <w:rsid w:val="00ED7D31"/>
    <w:rsid w:val="00EE0DF6"/>
    <w:rsid w:val="00EE178C"/>
    <w:rsid w:val="00EE1EBF"/>
    <w:rsid w:val="00EE2257"/>
    <w:rsid w:val="00EE2BD0"/>
    <w:rsid w:val="00EE5971"/>
    <w:rsid w:val="00EE59B1"/>
    <w:rsid w:val="00EE650F"/>
    <w:rsid w:val="00EF0190"/>
    <w:rsid w:val="00EF0280"/>
    <w:rsid w:val="00EF0B2A"/>
    <w:rsid w:val="00EF0C1B"/>
    <w:rsid w:val="00EF0CCE"/>
    <w:rsid w:val="00EF1196"/>
    <w:rsid w:val="00EF15CF"/>
    <w:rsid w:val="00EF1DBB"/>
    <w:rsid w:val="00EF1E60"/>
    <w:rsid w:val="00EF327A"/>
    <w:rsid w:val="00EF4A6A"/>
    <w:rsid w:val="00EF4AF5"/>
    <w:rsid w:val="00EF5443"/>
    <w:rsid w:val="00EF5CBC"/>
    <w:rsid w:val="00EF668B"/>
    <w:rsid w:val="00EF7661"/>
    <w:rsid w:val="00EF7EC4"/>
    <w:rsid w:val="00F000C1"/>
    <w:rsid w:val="00F006E7"/>
    <w:rsid w:val="00F00D13"/>
    <w:rsid w:val="00F01E23"/>
    <w:rsid w:val="00F02AB4"/>
    <w:rsid w:val="00F036AA"/>
    <w:rsid w:val="00F0411A"/>
    <w:rsid w:val="00F042F4"/>
    <w:rsid w:val="00F064B6"/>
    <w:rsid w:val="00F0688D"/>
    <w:rsid w:val="00F0759C"/>
    <w:rsid w:val="00F10670"/>
    <w:rsid w:val="00F15086"/>
    <w:rsid w:val="00F15549"/>
    <w:rsid w:val="00F15706"/>
    <w:rsid w:val="00F17350"/>
    <w:rsid w:val="00F17489"/>
    <w:rsid w:val="00F17571"/>
    <w:rsid w:val="00F2055E"/>
    <w:rsid w:val="00F208E6"/>
    <w:rsid w:val="00F20BE1"/>
    <w:rsid w:val="00F215EE"/>
    <w:rsid w:val="00F223FB"/>
    <w:rsid w:val="00F22E3C"/>
    <w:rsid w:val="00F22E94"/>
    <w:rsid w:val="00F230F2"/>
    <w:rsid w:val="00F25823"/>
    <w:rsid w:val="00F26D17"/>
    <w:rsid w:val="00F27C4B"/>
    <w:rsid w:val="00F31111"/>
    <w:rsid w:val="00F312EA"/>
    <w:rsid w:val="00F3189E"/>
    <w:rsid w:val="00F34095"/>
    <w:rsid w:val="00F35F75"/>
    <w:rsid w:val="00F36E20"/>
    <w:rsid w:val="00F37E4D"/>
    <w:rsid w:val="00F41CAF"/>
    <w:rsid w:val="00F41DCF"/>
    <w:rsid w:val="00F43885"/>
    <w:rsid w:val="00F43A39"/>
    <w:rsid w:val="00F43A7C"/>
    <w:rsid w:val="00F45B21"/>
    <w:rsid w:val="00F47D8A"/>
    <w:rsid w:val="00F5115C"/>
    <w:rsid w:val="00F51EDC"/>
    <w:rsid w:val="00F53002"/>
    <w:rsid w:val="00F533C0"/>
    <w:rsid w:val="00F53F37"/>
    <w:rsid w:val="00F53F4B"/>
    <w:rsid w:val="00F54E98"/>
    <w:rsid w:val="00F55073"/>
    <w:rsid w:val="00F60C8C"/>
    <w:rsid w:val="00F6173D"/>
    <w:rsid w:val="00F61FE3"/>
    <w:rsid w:val="00F6315A"/>
    <w:rsid w:val="00F63423"/>
    <w:rsid w:val="00F6356C"/>
    <w:rsid w:val="00F64303"/>
    <w:rsid w:val="00F648FD"/>
    <w:rsid w:val="00F64FD4"/>
    <w:rsid w:val="00F65385"/>
    <w:rsid w:val="00F65424"/>
    <w:rsid w:val="00F65738"/>
    <w:rsid w:val="00F65B44"/>
    <w:rsid w:val="00F671A1"/>
    <w:rsid w:val="00F67C48"/>
    <w:rsid w:val="00F714A3"/>
    <w:rsid w:val="00F71967"/>
    <w:rsid w:val="00F72126"/>
    <w:rsid w:val="00F722CD"/>
    <w:rsid w:val="00F724C4"/>
    <w:rsid w:val="00F72CA0"/>
    <w:rsid w:val="00F73106"/>
    <w:rsid w:val="00F73168"/>
    <w:rsid w:val="00F73954"/>
    <w:rsid w:val="00F749A4"/>
    <w:rsid w:val="00F74ECE"/>
    <w:rsid w:val="00F75690"/>
    <w:rsid w:val="00F76153"/>
    <w:rsid w:val="00F762EB"/>
    <w:rsid w:val="00F763C1"/>
    <w:rsid w:val="00F76553"/>
    <w:rsid w:val="00F76D3F"/>
    <w:rsid w:val="00F76FD5"/>
    <w:rsid w:val="00F77448"/>
    <w:rsid w:val="00F776AF"/>
    <w:rsid w:val="00F802AD"/>
    <w:rsid w:val="00F80647"/>
    <w:rsid w:val="00F80738"/>
    <w:rsid w:val="00F81403"/>
    <w:rsid w:val="00F828E6"/>
    <w:rsid w:val="00F82B5A"/>
    <w:rsid w:val="00F82F5B"/>
    <w:rsid w:val="00F830A5"/>
    <w:rsid w:val="00F836CA"/>
    <w:rsid w:val="00F83F5B"/>
    <w:rsid w:val="00F843C5"/>
    <w:rsid w:val="00F8486A"/>
    <w:rsid w:val="00F84E7D"/>
    <w:rsid w:val="00F8579E"/>
    <w:rsid w:val="00F85AA9"/>
    <w:rsid w:val="00F85FA3"/>
    <w:rsid w:val="00F8606C"/>
    <w:rsid w:val="00F86C0C"/>
    <w:rsid w:val="00F87227"/>
    <w:rsid w:val="00F902F5"/>
    <w:rsid w:val="00F923BF"/>
    <w:rsid w:val="00F92871"/>
    <w:rsid w:val="00F92A4B"/>
    <w:rsid w:val="00F92F62"/>
    <w:rsid w:val="00F93939"/>
    <w:rsid w:val="00F93C3C"/>
    <w:rsid w:val="00F93C59"/>
    <w:rsid w:val="00F93C60"/>
    <w:rsid w:val="00F9434F"/>
    <w:rsid w:val="00F94EBC"/>
    <w:rsid w:val="00F95EDB"/>
    <w:rsid w:val="00F96466"/>
    <w:rsid w:val="00F96594"/>
    <w:rsid w:val="00F97019"/>
    <w:rsid w:val="00F97354"/>
    <w:rsid w:val="00FA08C4"/>
    <w:rsid w:val="00FA1716"/>
    <w:rsid w:val="00FA1B33"/>
    <w:rsid w:val="00FA2146"/>
    <w:rsid w:val="00FA223C"/>
    <w:rsid w:val="00FA4DC6"/>
    <w:rsid w:val="00FA4EB4"/>
    <w:rsid w:val="00FA4EFB"/>
    <w:rsid w:val="00FA508C"/>
    <w:rsid w:val="00FA52F6"/>
    <w:rsid w:val="00FA55F3"/>
    <w:rsid w:val="00FA5A76"/>
    <w:rsid w:val="00FA5C56"/>
    <w:rsid w:val="00FA6B49"/>
    <w:rsid w:val="00FB2A75"/>
    <w:rsid w:val="00FB2D78"/>
    <w:rsid w:val="00FB3B15"/>
    <w:rsid w:val="00FB3E65"/>
    <w:rsid w:val="00FB683E"/>
    <w:rsid w:val="00FB6C83"/>
    <w:rsid w:val="00FC036D"/>
    <w:rsid w:val="00FC1E38"/>
    <w:rsid w:val="00FC253A"/>
    <w:rsid w:val="00FC253E"/>
    <w:rsid w:val="00FC255E"/>
    <w:rsid w:val="00FC31EB"/>
    <w:rsid w:val="00FC338F"/>
    <w:rsid w:val="00FC3AA3"/>
    <w:rsid w:val="00FC4552"/>
    <w:rsid w:val="00FC4E1B"/>
    <w:rsid w:val="00FC6703"/>
    <w:rsid w:val="00FC7086"/>
    <w:rsid w:val="00FC73C1"/>
    <w:rsid w:val="00FD127C"/>
    <w:rsid w:val="00FD1441"/>
    <w:rsid w:val="00FD171C"/>
    <w:rsid w:val="00FD28F2"/>
    <w:rsid w:val="00FD2F9C"/>
    <w:rsid w:val="00FD303A"/>
    <w:rsid w:val="00FD32A2"/>
    <w:rsid w:val="00FD3369"/>
    <w:rsid w:val="00FD4DB1"/>
    <w:rsid w:val="00FD4DDE"/>
    <w:rsid w:val="00FD513D"/>
    <w:rsid w:val="00FD53C0"/>
    <w:rsid w:val="00FE0D59"/>
    <w:rsid w:val="00FE17B8"/>
    <w:rsid w:val="00FE1FCB"/>
    <w:rsid w:val="00FE2371"/>
    <w:rsid w:val="00FE26D5"/>
    <w:rsid w:val="00FE307F"/>
    <w:rsid w:val="00FE324E"/>
    <w:rsid w:val="00FE534C"/>
    <w:rsid w:val="00FE6A76"/>
    <w:rsid w:val="00FE6AD9"/>
    <w:rsid w:val="00FE6BDA"/>
    <w:rsid w:val="00FE6C53"/>
    <w:rsid w:val="00FE73F2"/>
    <w:rsid w:val="00FE7550"/>
    <w:rsid w:val="00FE79B3"/>
    <w:rsid w:val="00FE7FC1"/>
    <w:rsid w:val="00FF02B5"/>
    <w:rsid w:val="00FF0A40"/>
    <w:rsid w:val="00FF0A87"/>
    <w:rsid w:val="00FF0F4A"/>
    <w:rsid w:val="00FF1514"/>
    <w:rsid w:val="00FF2F88"/>
    <w:rsid w:val="00FF329D"/>
    <w:rsid w:val="00FF385A"/>
    <w:rsid w:val="00FF475E"/>
    <w:rsid w:val="00FF5F72"/>
    <w:rsid w:val="00FF6D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1AF41F8"/>
  <w15:docId w15:val="{A15EF5DC-F9D0-4FF4-A26E-EA0F0A80CC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9" w:qFormat="1"/>
    <w:lsdException w:name="heading 2" w:uiPriority="99" w:qFormat="1"/>
    <w:lsdException w:name="heading 3" w:uiPriority="99"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qFormat="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57AE2"/>
    <w:pPr>
      <w:overflowPunct w:val="0"/>
      <w:autoSpaceDE w:val="0"/>
      <w:autoSpaceDN w:val="0"/>
      <w:adjustRightInd w:val="0"/>
      <w:textAlignment w:val="baseline"/>
    </w:pPr>
    <w:rPr>
      <w:rFonts w:ascii="Arial" w:hAnsi="Arial"/>
    </w:rPr>
  </w:style>
  <w:style w:type="paragraph" w:styleId="Heading1">
    <w:name w:val="heading 1"/>
    <w:aliases w:val="A:TIT_lv-1,F:TIT_nv-1,A:TIT_lv-11,F:TIT_nv-11,A:TIT_lv-12,F:TIT_nv-12"/>
    <w:basedOn w:val="Normal"/>
    <w:next w:val="Normal"/>
    <w:link w:val="Heading1Char"/>
    <w:uiPriority w:val="99"/>
    <w:qFormat/>
    <w:rsid w:val="00851B4E"/>
    <w:pPr>
      <w:keepNext/>
      <w:pageBreakBefore/>
      <w:numPr>
        <w:numId w:val="7"/>
      </w:numPr>
      <w:spacing w:before="240" w:after="60"/>
      <w:outlineLvl w:val="0"/>
    </w:pPr>
    <w:rPr>
      <w:rFonts w:cs="Arial"/>
      <w:b/>
      <w:bCs/>
      <w:caps/>
      <w:kern w:val="32"/>
      <w:sz w:val="32"/>
      <w:szCs w:val="32"/>
    </w:rPr>
  </w:style>
  <w:style w:type="paragraph" w:styleId="Heading2">
    <w:name w:val="heading 2"/>
    <w:aliases w:val="A:TIT_lv-2,F:TIT_nv-2,A:TIT_lv-21,F:TIT_nv-21,A:TIT_lv-22,F:TIT_nv-22"/>
    <w:basedOn w:val="Heading1"/>
    <w:next w:val="Normal"/>
    <w:uiPriority w:val="99"/>
    <w:qFormat/>
    <w:rsid w:val="00851B4E"/>
    <w:pPr>
      <w:pageBreakBefore w:val="0"/>
      <w:numPr>
        <w:ilvl w:val="1"/>
      </w:numPr>
      <w:outlineLvl w:val="1"/>
    </w:pPr>
    <w:rPr>
      <w:bCs w:val="0"/>
      <w:iCs/>
      <w:caps w:val="0"/>
      <w:sz w:val="28"/>
      <w:szCs w:val="28"/>
    </w:rPr>
  </w:style>
  <w:style w:type="paragraph" w:styleId="Heading3">
    <w:name w:val="heading 3"/>
    <w:aliases w:val="A:TIT_lv-3,F:TIT_nv-3,Heading 3 Char1,A:TIT_lv-3 Char,F:TIT_nv-3 Char,Heading 3 Char Char,Heading 3 Char1 Char Char,Heading 3 Char Char Char Char,Heading 3 Char1 Char Char Char Char,Heading 3 Char Char Char Char Char Char"/>
    <w:basedOn w:val="Heading2"/>
    <w:next w:val="Normal"/>
    <w:uiPriority w:val="99"/>
    <w:qFormat/>
    <w:rsid w:val="006B4C62"/>
    <w:pPr>
      <w:numPr>
        <w:ilvl w:val="2"/>
      </w:numPr>
      <w:outlineLvl w:val="2"/>
    </w:pPr>
    <w:rPr>
      <w:bCs/>
      <w:sz w:val="24"/>
      <w:szCs w:val="26"/>
    </w:rPr>
  </w:style>
  <w:style w:type="paragraph" w:styleId="Heading4">
    <w:name w:val="heading 4"/>
    <w:aliases w:val="A:TIT_lv-4,F:TIT_nv-4,A:TIT_lv-41,F:TIT_nv-41,A:TIT_lv-42,F:TIT_nv-42"/>
    <w:basedOn w:val="Heading3"/>
    <w:next w:val="Normal"/>
    <w:link w:val="Heading4Char"/>
    <w:qFormat/>
    <w:rsid w:val="002B5B16"/>
    <w:pPr>
      <w:numPr>
        <w:ilvl w:val="3"/>
      </w:numPr>
      <w:outlineLvl w:val="3"/>
    </w:pPr>
    <w:rPr>
      <w:b w:val="0"/>
      <w:bCs w:val="0"/>
      <w:szCs w:val="28"/>
    </w:rPr>
  </w:style>
  <w:style w:type="paragraph" w:styleId="Heading5">
    <w:name w:val="heading 5"/>
    <w:aliases w:val="Heading 5 Char1 Char,Heading 5 Char Char Char,Heading 5 Char Char1"/>
    <w:basedOn w:val="Heading4"/>
    <w:next w:val="Normal"/>
    <w:link w:val="Heading5Char"/>
    <w:qFormat/>
    <w:rsid w:val="00FD513D"/>
    <w:pPr>
      <w:numPr>
        <w:ilvl w:val="4"/>
      </w:numPr>
      <w:tabs>
        <w:tab w:val="left" w:pos="1134"/>
      </w:tabs>
      <w:outlineLvl w:val="4"/>
    </w:pPr>
    <w:rPr>
      <w:sz w:val="22"/>
      <w:szCs w:val="26"/>
    </w:rPr>
  </w:style>
  <w:style w:type="paragraph" w:styleId="Heading6">
    <w:name w:val="heading 6"/>
    <w:basedOn w:val="Normal"/>
    <w:next w:val="Normal"/>
    <w:link w:val="Heading6Char"/>
    <w:qFormat/>
    <w:rsid w:val="001208E6"/>
    <w:pPr>
      <w:numPr>
        <w:ilvl w:val="5"/>
        <w:numId w:val="7"/>
      </w:numPr>
      <w:spacing w:before="240" w:after="60"/>
      <w:outlineLvl w:val="5"/>
    </w:pPr>
    <w:rPr>
      <w:bCs/>
      <w:sz w:val="22"/>
      <w:szCs w:val="22"/>
    </w:rPr>
  </w:style>
  <w:style w:type="paragraph" w:styleId="Heading7">
    <w:name w:val="heading 7"/>
    <w:basedOn w:val="Normal"/>
    <w:next w:val="Normal"/>
    <w:link w:val="Heading7Char"/>
    <w:qFormat/>
    <w:rsid w:val="004F2863"/>
    <w:pPr>
      <w:numPr>
        <w:ilvl w:val="6"/>
        <w:numId w:val="7"/>
      </w:numPr>
      <w:spacing w:before="240" w:after="60"/>
      <w:outlineLvl w:val="6"/>
    </w:pPr>
    <w:rPr>
      <w:sz w:val="24"/>
      <w:szCs w:val="24"/>
    </w:rPr>
  </w:style>
  <w:style w:type="paragraph" w:styleId="Heading8">
    <w:name w:val="heading 8"/>
    <w:basedOn w:val="Normal"/>
    <w:next w:val="Normal"/>
    <w:qFormat/>
    <w:rsid w:val="004F2863"/>
    <w:pPr>
      <w:numPr>
        <w:ilvl w:val="7"/>
        <w:numId w:val="7"/>
      </w:numPr>
      <w:spacing w:before="240" w:after="60"/>
      <w:outlineLvl w:val="7"/>
    </w:pPr>
    <w:rPr>
      <w:iCs/>
      <w:sz w:val="24"/>
      <w:szCs w:val="24"/>
    </w:rPr>
  </w:style>
  <w:style w:type="paragraph" w:styleId="Heading9">
    <w:name w:val="heading 9"/>
    <w:basedOn w:val="Normal"/>
    <w:next w:val="Normal"/>
    <w:qFormat/>
    <w:rsid w:val="00851B4E"/>
    <w:pPr>
      <w:numPr>
        <w:ilvl w:val="8"/>
        <w:numId w:val="7"/>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Kopfzeile Char1,Kopfzeile Char Char"/>
    <w:basedOn w:val="Normal"/>
    <w:link w:val="HeaderChar"/>
    <w:pPr>
      <w:tabs>
        <w:tab w:val="center" w:pos="4320"/>
        <w:tab w:val="right" w:pos="8640"/>
      </w:tabs>
    </w:pPr>
  </w:style>
  <w:style w:type="paragraph" w:styleId="Footer">
    <w:name w:val="footer"/>
    <w:basedOn w:val="Normal"/>
    <w:pPr>
      <w:tabs>
        <w:tab w:val="center" w:pos="4320"/>
        <w:tab w:val="right" w:pos="8640"/>
      </w:tabs>
    </w:pPr>
  </w:style>
  <w:style w:type="paragraph" w:customStyle="1" w:styleId="FAPcell">
    <w:name w:val="FAPcell"/>
    <w:pPr>
      <w:overflowPunct w:val="0"/>
      <w:autoSpaceDE w:val="0"/>
      <w:autoSpaceDN w:val="0"/>
      <w:adjustRightInd w:val="0"/>
      <w:textAlignment w:val="baseline"/>
    </w:pPr>
    <w:rPr>
      <w:noProof/>
    </w:rPr>
  </w:style>
  <w:style w:type="paragraph" w:customStyle="1" w:styleId="FAPfooter">
    <w:name w:val="FAPfooter"/>
    <w:pPr>
      <w:overflowPunct w:val="0"/>
      <w:autoSpaceDE w:val="0"/>
      <w:autoSpaceDN w:val="0"/>
      <w:adjustRightInd w:val="0"/>
      <w:jc w:val="both"/>
      <w:textAlignment w:val="baseline"/>
    </w:pPr>
    <w:rPr>
      <w:noProof/>
      <w:color w:val="000000"/>
      <w:sz w:val="16"/>
    </w:rPr>
  </w:style>
  <w:style w:type="paragraph" w:styleId="BalloonText">
    <w:name w:val="Balloon Text"/>
    <w:basedOn w:val="Normal"/>
    <w:semiHidden/>
    <w:rsid w:val="00C65A4B"/>
    <w:rPr>
      <w:rFonts w:ascii="Tahoma" w:hAnsi="Tahoma" w:cs="Tahoma"/>
      <w:sz w:val="16"/>
      <w:szCs w:val="16"/>
    </w:rPr>
  </w:style>
  <w:style w:type="paragraph" w:styleId="NormalWeb">
    <w:name w:val="Normal (Web)"/>
    <w:basedOn w:val="Normal"/>
    <w:rsid w:val="00341CC2"/>
    <w:pPr>
      <w:overflowPunct/>
      <w:autoSpaceDE/>
      <w:autoSpaceDN/>
      <w:adjustRightInd/>
      <w:spacing w:before="100" w:beforeAutospacing="1" w:after="100" w:afterAutospacing="1"/>
      <w:textAlignment w:val="auto"/>
    </w:pPr>
    <w:rPr>
      <w:sz w:val="24"/>
      <w:szCs w:val="24"/>
    </w:rPr>
  </w:style>
  <w:style w:type="table" w:styleId="TableGrid">
    <w:name w:val="Table Grid"/>
    <w:basedOn w:val="TableNormal"/>
    <w:uiPriority w:val="39"/>
    <w:rsid w:val="00341CC2"/>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A10832"/>
  </w:style>
  <w:style w:type="paragraph" w:styleId="TOC1">
    <w:name w:val="toc 1"/>
    <w:basedOn w:val="Normal"/>
    <w:next w:val="Normal"/>
    <w:autoRedefine/>
    <w:uiPriority w:val="39"/>
    <w:rsid w:val="007E6945"/>
  </w:style>
  <w:style w:type="paragraph" w:styleId="TOC2">
    <w:name w:val="toc 2"/>
    <w:basedOn w:val="Normal"/>
    <w:next w:val="Normal"/>
    <w:autoRedefine/>
    <w:uiPriority w:val="39"/>
    <w:rsid w:val="007E6945"/>
    <w:pPr>
      <w:ind w:left="200"/>
    </w:pPr>
  </w:style>
  <w:style w:type="paragraph" w:styleId="TOC3">
    <w:name w:val="toc 3"/>
    <w:basedOn w:val="Normal"/>
    <w:next w:val="Normal"/>
    <w:autoRedefine/>
    <w:uiPriority w:val="39"/>
    <w:rsid w:val="007E6945"/>
    <w:pPr>
      <w:ind w:left="400"/>
    </w:pPr>
  </w:style>
  <w:style w:type="paragraph" w:styleId="TOC4">
    <w:name w:val="toc 4"/>
    <w:basedOn w:val="Normal"/>
    <w:next w:val="Normal"/>
    <w:autoRedefine/>
    <w:uiPriority w:val="39"/>
    <w:rsid w:val="007E6945"/>
    <w:pPr>
      <w:ind w:left="600"/>
    </w:pPr>
  </w:style>
  <w:style w:type="paragraph" w:styleId="TOC5">
    <w:name w:val="toc 5"/>
    <w:basedOn w:val="Normal"/>
    <w:next w:val="Normal"/>
    <w:autoRedefine/>
    <w:uiPriority w:val="39"/>
    <w:rsid w:val="007E6945"/>
    <w:pPr>
      <w:ind w:left="800"/>
    </w:pPr>
  </w:style>
  <w:style w:type="character" w:styleId="Hyperlink">
    <w:name w:val="Hyperlink"/>
    <w:uiPriority w:val="99"/>
    <w:rsid w:val="007E6945"/>
    <w:rPr>
      <w:color w:val="0000FF"/>
      <w:u w:val="single"/>
    </w:rPr>
  </w:style>
  <w:style w:type="paragraph" w:styleId="Caption">
    <w:name w:val="caption"/>
    <w:aliases w:val="Figure Text,fig:#,tab:#,equ:#"/>
    <w:basedOn w:val="Normal"/>
    <w:next w:val="Normal"/>
    <w:link w:val="CaptionChar"/>
    <w:uiPriority w:val="35"/>
    <w:qFormat/>
    <w:rsid w:val="009A0E35"/>
    <w:pPr>
      <w:keepNext/>
      <w:tabs>
        <w:tab w:val="left" w:pos="1134"/>
        <w:tab w:val="left" w:pos="2268"/>
        <w:tab w:val="left" w:pos="3402"/>
        <w:tab w:val="left" w:pos="4536"/>
        <w:tab w:val="left" w:pos="5670"/>
        <w:tab w:val="left" w:pos="6804"/>
        <w:tab w:val="left" w:pos="7938"/>
        <w:tab w:val="left" w:pos="9072"/>
      </w:tabs>
      <w:overflowPunct/>
      <w:autoSpaceDE/>
      <w:autoSpaceDN/>
      <w:adjustRightInd/>
      <w:spacing w:before="120" w:after="120"/>
      <w:jc w:val="center"/>
      <w:textAlignment w:val="auto"/>
    </w:pPr>
    <w:rPr>
      <w:b/>
    </w:rPr>
  </w:style>
  <w:style w:type="character" w:customStyle="1" w:styleId="CaptionChar">
    <w:name w:val="Caption Char"/>
    <w:aliases w:val="Figure Text Char,fig:# Char,tab:# Char,equ:# Char"/>
    <w:link w:val="Caption"/>
    <w:uiPriority w:val="35"/>
    <w:rsid w:val="009A0E35"/>
    <w:rPr>
      <w:rFonts w:ascii="Arial" w:hAnsi="Arial"/>
      <w:b/>
      <w:lang w:val="en-US" w:eastAsia="en-US" w:bidi="ar-SA"/>
    </w:rPr>
  </w:style>
  <w:style w:type="paragraph" w:styleId="BodyText">
    <w:name w:val="Body Text"/>
    <w:aliases w:val=" Char"/>
    <w:basedOn w:val="Normal"/>
    <w:link w:val="BodyTextChar"/>
    <w:qFormat/>
    <w:rsid w:val="00C1059C"/>
    <w:pPr>
      <w:keepNext/>
      <w:tabs>
        <w:tab w:val="left" w:pos="1134"/>
        <w:tab w:val="left" w:pos="2268"/>
        <w:tab w:val="left" w:pos="3402"/>
        <w:tab w:val="left" w:pos="4536"/>
        <w:tab w:val="left" w:pos="5670"/>
        <w:tab w:val="left" w:pos="6804"/>
        <w:tab w:val="left" w:pos="7938"/>
        <w:tab w:val="left" w:pos="9072"/>
      </w:tabs>
      <w:overflowPunct/>
      <w:autoSpaceDE/>
      <w:autoSpaceDN/>
      <w:adjustRightInd/>
      <w:textAlignment w:val="auto"/>
    </w:pPr>
    <w:rPr>
      <w:lang w:val="en-GB"/>
    </w:rPr>
  </w:style>
  <w:style w:type="character" w:customStyle="1" w:styleId="BodyTextChar">
    <w:name w:val="Body Text Char"/>
    <w:aliases w:val=" Char Char"/>
    <w:link w:val="BodyText"/>
    <w:rsid w:val="00C1059C"/>
    <w:rPr>
      <w:rFonts w:ascii="Arial" w:hAnsi="Arial"/>
      <w:lang w:val="en-GB" w:eastAsia="en-US" w:bidi="ar-SA"/>
    </w:rPr>
  </w:style>
  <w:style w:type="paragraph" w:styleId="DocumentMap">
    <w:name w:val="Document Map"/>
    <w:basedOn w:val="Normal"/>
    <w:semiHidden/>
    <w:rsid w:val="00AF3D6B"/>
    <w:pPr>
      <w:shd w:val="clear" w:color="auto" w:fill="000080"/>
    </w:pPr>
    <w:rPr>
      <w:rFonts w:ascii="Tahoma" w:hAnsi="Tahoma" w:cs="Tahoma"/>
    </w:rPr>
  </w:style>
  <w:style w:type="paragraph" w:customStyle="1" w:styleId="TableHeader">
    <w:name w:val="Table Header"/>
    <w:basedOn w:val="Normal"/>
    <w:rsid w:val="00AF3D6B"/>
    <w:pPr>
      <w:keepNext/>
      <w:tabs>
        <w:tab w:val="left" w:pos="1134"/>
        <w:tab w:val="left" w:pos="1304"/>
        <w:tab w:val="left" w:pos="2268"/>
        <w:tab w:val="left" w:pos="3402"/>
        <w:tab w:val="left" w:pos="4536"/>
        <w:tab w:val="left" w:pos="5670"/>
        <w:tab w:val="left" w:pos="6804"/>
        <w:tab w:val="left" w:pos="7938"/>
        <w:tab w:val="left" w:pos="9072"/>
      </w:tabs>
      <w:overflowPunct/>
      <w:autoSpaceDE/>
      <w:autoSpaceDN/>
      <w:adjustRightInd/>
      <w:spacing w:before="120" w:after="120"/>
      <w:jc w:val="center"/>
      <w:textAlignment w:val="auto"/>
    </w:pPr>
    <w:rPr>
      <w:rFonts w:cs="Arial"/>
      <w:b/>
      <w:bCs/>
      <w:snapToGrid w:val="0"/>
      <w:lang w:val="en-GB"/>
    </w:rPr>
  </w:style>
  <w:style w:type="paragraph" w:customStyle="1" w:styleId="scriptNormal">
    <w:name w:val="script Normal"/>
    <w:basedOn w:val="Normal"/>
    <w:rsid w:val="00AF3D6B"/>
    <w:pPr>
      <w:keepNext/>
      <w:tabs>
        <w:tab w:val="left" w:pos="1134"/>
        <w:tab w:val="left" w:pos="2268"/>
        <w:tab w:val="left" w:pos="3402"/>
        <w:tab w:val="left" w:pos="4536"/>
        <w:tab w:val="left" w:pos="5670"/>
        <w:tab w:val="left" w:pos="6804"/>
        <w:tab w:val="left" w:pos="7938"/>
        <w:tab w:val="left" w:pos="9072"/>
      </w:tabs>
      <w:overflowPunct/>
      <w:autoSpaceDE/>
      <w:autoSpaceDN/>
      <w:adjustRightInd/>
      <w:textAlignment w:val="auto"/>
    </w:pPr>
    <w:rPr>
      <w:rFonts w:cs="Arial"/>
      <w:color w:val="0000FF"/>
    </w:rPr>
  </w:style>
  <w:style w:type="paragraph" w:customStyle="1" w:styleId="scriptHeading5">
    <w:name w:val="script Heading 5"/>
    <w:basedOn w:val="Heading5"/>
    <w:rsid w:val="006B0D2C"/>
    <w:pPr>
      <w:tabs>
        <w:tab w:val="num" w:pos="0"/>
        <w:tab w:val="left" w:pos="2268"/>
        <w:tab w:val="left" w:pos="3402"/>
        <w:tab w:val="left" w:pos="4536"/>
        <w:tab w:val="left" w:pos="5670"/>
        <w:tab w:val="left" w:pos="6804"/>
        <w:tab w:val="left" w:pos="7938"/>
        <w:tab w:val="left" w:pos="9072"/>
      </w:tabs>
      <w:overflowPunct/>
      <w:autoSpaceDE/>
      <w:autoSpaceDN/>
      <w:adjustRightInd/>
      <w:textAlignment w:val="auto"/>
    </w:pPr>
    <w:rPr>
      <w:rFonts w:cs="Times New Roman"/>
      <w:bCs/>
      <w:kern w:val="0"/>
      <w:sz w:val="20"/>
      <w:szCs w:val="20"/>
    </w:rPr>
  </w:style>
  <w:style w:type="paragraph" w:customStyle="1" w:styleId="scriptHeading3">
    <w:name w:val="script Heading 3"/>
    <w:basedOn w:val="Heading3"/>
    <w:rsid w:val="006B0D2C"/>
    <w:pPr>
      <w:tabs>
        <w:tab w:val="num" w:pos="284"/>
        <w:tab w:val="left" w:pos="1134"/>
        <w:tab w:val="left" w:pos="2268"/>
        <w:tab w:val="left" w:pos="3402"/>
        <w:tab w:val="left" w:pos="4536"/>
        <w:tab w:val="left" w:pos="5670"/>
        <w:tab w:val="left" w:pos="6804"/>
        <w:tab w:val="left" w:pos="7938"/>
        <w:tab w:val="left" w:pos="9072"/>
      </w:tabs>
      <w:overflowPunct/>
      <w:autoSpaceDE/>
      <w:autoSpaceDN/>
      <w:adjustRightInd/>
      <w:spacing w:after="120"/>
      <w:textAlignment w:val="auto"/>
    </w:pPr>
    <w:rPr>
      <w:rFonts w:cs="Times New Roman"/>
      <w:bCs w:val="0"/>
      <w:iCs w:val="0"/>
      <w:kern w:val="0"/>
      <w:szCs w:val="20"/>
      <w:lang w:val="en-GB"/>
    </w:rPr>
  </w:style>
  <w:style w:type="paragraph" w:customStyle="1" w:styleId="scriptHeading2">
    <w:name w:val="script Heading 2"/>
    <w:basedOn w:val="Heading2"/>
    <w:rsid w:val="00AA09AF"/>
    <w:pPr>
      <w:tabs>
        <w:tab w:val="num" w:pos="0"/>
        <w:tab w:val="left" w:pos="680"/>
        <w:tab w:val="left" w:pos="1134"/>
        <w:tab w:val="left" w:pos="2268"/>
        <w:tab w:val="left" w:pos="3402"/>
        <w:tab w:val="left" w:pos="4536"/>
        <w:tab w:val="left" w:pos="5670"/>
        <w:tab w:val="left" w:pos="6804"/>
        <w:tab w:val="left" w:pos="7938"/>
        <w:tab w:val="left" w:pos="9072"/>
      </w:tabs>
      <w:overflowPunct/>
      <w:autoSpaceDE/>
      <w:autoSpaceDN/>
      <w:adjustRightInd/>
      <w:spacing w:before="280" w:after="140"/>
      <w:textAlignment w:val="auto"/>
    </w:pPr>
    <w:rPr>
      <w:rFonts w:cs="Times New Roman"/>
      <w:iCs w:val="0"/>
      <w:snapToGrid w:val="0"/>
      <w:kern w:val="0"/>
      <w:szCs w:val="20"/>
      <w:lang w:val="en-GB"/>
    </w:rPr>
  </w:style>
  <w:style w:type="character" w:styleId="CommentReference">
    <w:name w:val="annotation reference"/>
    <w:rsid w:val="004E7B74"/>
    <w:rPr>
      <w:color w:val="FF00FF"/>
      <w:sz w:val="16"/>
    </w:rPr>
  </w:style>
  <w:style w:type="paragraph" w:styleId="CommentText">
    <w:name w:val="annotation text"/>
    <w:basedOn w:val="Normal"/>
    <w:link w:val="CommentTextChar"/>
    <w:rsid w:val="004E7B74"/>
    <w:pPr>
      <w:keepNext/>
      <w:tabs>
        <w:tab w:val="left" w:pos="1134"/>
        <w:tab w:val="left" w:pos="2268"/>
        <w:tab w:val="left" w:pos="3402"/>
        <w:tab w:val="left" w:pos="4536"/>
        <w:tab w:val="left" w:pos="5670"/>
        <w:tab w:val="left" w:pos="6804"/>
        <w:tab w:val="left" w:pos="7938"/>
        <w:tab w:val="left" w:pos="9072"/>
      </w:tabs>
      <w:overflowPunct/>
      <w:autoSpaceDE/>
      <w:autoSpaceDN/>
      <w:adjustRightInd/>
      <w:textAlignment w:val="auto"/>
    </w:pPr>
    <w:rPr>
      <w:rFonts w:ascii="Times New Roman" w:hAnsi="Times New Roman"/>
    </w:rPr>
  </w:style>
  <w:style w:type="paragraph" w:styleId="TOC6">
    <w:name w:val="toc 6"/>
    <w:basedOn w:val="Normal"/>
    <w:next w:val="Normal"/>
    <w:autoRedefine/>
    <w:uiPriority w:val="39"/>
    <w:rsid w:val="008A766F"/>
    <w:pPr>
      <w:overflowPunct/>
      <w:autoSpaceDE/>
      <w:autoSpaceDN/>
      <w:adjustRightInd/>
      <w:ind w:left="1200"/>
      <w:textAlignment w:val="auto"/>
    </w:pPr>
    <w:rPr>
      <w:rFonts w:ascii="Times New Roman" w:eastAsia="MS Mincho" w:hAnsi="Times New Roman"/>
      <w:sz w:val="24"/>
      <w:szCs w:val="24"/>
      <w:lang w:eastAsia="ja-JP"/>
    </w:rPr>
  </w:style>
  <w:style w:type="paragraph" w:styleId="TOC7">
    <w:name w:val="toc 7"/>
    <w:basedOn w:val="Normal"/>
    <w:next w:val="Normal"/>
    <w:autoRedefine/>
    <w:uiPriority w:val="39"/>
    <w:rsid w:val="008A766F"/>
    <w:pPr>
      <w:overflowPunct/>
      <w:autoSpaceDE/>
      <w:autoSpaceDN/>
      <w:adjustRightInd/>
      <w:ind w:left="1440"/>
      <w:textAlignment w:val="auto"/>
    </w:pPr>
    <w:rPr>
      <w:rFonts w:ascii="Times New Roman" w:eastAsia="MS Mincho" w:hAnsi="Times New Roman"/>
      <w:sz w:val="24"/>
      <w:szCs w:val="24"/>
      <w:lang w:eastAsia="ja-JP"/>
    </w:rPr>
  </w:style>
  <w:style w:type="paragraph" w:styleId="TOC8">
    <w:name w:val="toc 8"/>
    <w:basedOn w:val="Normal"/>
    <w:next w:val="Normal"/>
    <w:autoRedefine/>
    <w:uiPriority w:val="39"/>
    <w:rsid w:val="008A766F"/>
    <w:pPr>
      <w:overflowPunct/>
      <w:autoSpaceDE/>
      <w:autoSpaceDN/>
      <w:adjustRightInd/>
      <w:ind w:left="1680"/>
      <w:textAlignment w:val="auto"/>
    </w:pPr>
    <w:rPr>
      <w:rFonts w:ascii="Times New Roman" w:eastAsia="MS Mincho" w:hAnsi="Times New Roman"/>
      <w:sz w:val="24"/>
      <w:szCs w:val="24"/>
      <w:lang w:eastAsia="ja-JP"/>
    </w:rPr>
  </w:style>
  <w:style w:type="paragraph" w:styleId="TOC9">
    <w:name w:val="toc 9"/>
    <w:basedOn w:val="Normal"/>
    <w:next w:val="Normal"/>
    <w:autoRedefine/>
    <w:uiPriority w:val="39"/>
    <w:rsid w:val="008A766F"/>
    <w:pPr>
      <w:overflowPunct/>
      <w:autoSpaceDE/>
      <w:autoSpaceDN/>
      <w:adjustRightInd/>
      <w:ind w:left="1920"/>
      <w:textAlignment w:val="auto"/>
    </w:pPr>
    <w:rPr>
      <w:rFonts w:ascii="Times New Roman" w:eastAsia="MS Mincho" w:hAnsi="Times New Roman"/>
      <w:sz w:val="24"/>
      <w:szCs w:val="24"/>
      <w:lang w:eastAsia="ja-JP"/>
    </w:rPr>
  </w:style>
  <w:style w:type="paragraph" w:styleId="BodyText3">
    <w:name w:val="Body Text 3"/>
    <w:basedOn w:val="Normal"/>
    <w:rsid w:val="002636EC"/>
    <w:pPr>
      <w:spacing w:after="120"/>
    </w:pPr>
    <w:rPr>
      <w:sz w:val="16"/>
      <w:szCs w:val="16"/>
    </w:rPr>
  </w:style>
  <w:style w:type="paragraph" w:styleId="FootnoteText">
    <w:name w:val="footnote text"/>
    <w:basedOn w:val="Normal"/>
    <w:semiHidden/>
    <w:rsid w:val="002636EC"/>
  </w:style>
  <w:style w:type="character" w:styleId="FootnoteReference">
    <w:name w:val="footnote reference"/>
    <w:semiHidden/>
    <w:rsid w:val="002636EC"/>
    <w:rPr>
      <w:vertAlign w:val="superscript"/>
    </w:rPr>
  </w:style>
  <w:style w:type="paragraph" w:styleId="CommentSubject">
    <w:name w:val="annotation subject"/>
    <w:basedOn w:val="CommentText"/>
    <w:next w:val="CommentText"/>
    <w:semiHidden/>
    <w:rsid w:val="002D34BE"/>
    <w:pPr>
      <w:keepNext w:val="0"/>
      <w:tabs>
        <w:tab w:val="clear" w:pos="1134"/>
        <w:tab w:val="clear" w:pos="2268"/>
        <w:tab w:val="clear" w:pos="3402"/>
        <w:tab w:val="clear" w:pos="4536"/>
        <w:tab w:val="clear" w:pos="5670"/>
        <w:tab w:val="clear" w:pos="6804"/>
        <w:tab w:val="clear" w:pos="7938"/>
        <w:tab w:val="clear" w:pos="9072"/>
      </w:tabs>
      <w:overflowPunct w:val="0"/>
      <w:autoSpaceDE w:val="0"/>
      <w:autoSpaceDN w:val="0"/>
      <w:adjustRightInd w:val="0"/>
      <w:textAlignment w:val="baseline"/>
    </w:pPr>
    <w:rPr>
      <w:rFonts w:ascii="Arial" w:hAnsi="Arial"/>
      <w:b/>
      <w:bCs/>
    </w:rPr>
  </w:style>
  <w:style w:type="paragraph" w:customStyle="1" w:styleId="ReferenceList">
    <w:name w:val="Reference List"/>
    <w:basedOn w:val="Normal"/>
    <w:next w:val="Normal"/>
    <w:rsid w:val="00641E18"/>
    <w:pPr>
      <w:keepNext/>
      <w:numPr>
        <w:numId w:val="1"/>
      </w:numPr>
      <w:tabs>
        <w:tab w:val="left" w:pos="1771"/>
        <w:tab w:val="left" w:pos="2268"/>
        <w:tab w:val="left" w:pos="3402"/>
        <w:tab w:val="left" w:pos="4536"/>
        <w:tab w:val="left" w:pos="5670"/>
        <w:tab w:val="left" w:pos="6804"/>
        <w:tab w:val="left" w:pos="7938"/>
        <w:tab w:val="left" w:pos="9072"/>
      </w:tabs>
      <w:overflowPunct/>
      <w:autoSpaceDE/>
      <w:autoSpaceDN/>
      <w:adjustRightInd/>
      <w:spacing w:after="260"/>
      <w:jc w:val="both"/>
      <w:textAlignment w:val="auto"/>
    </w:pPr>
    <w:rPr>
      <w:snapToGrid w:val="0"/>
      <w:lang w:val="en-GB"/>
    </w:rPr>
  </w:style>
  <w:style w:type="character" w:styleId="Strong">
    <w:name w:val="Strong"/>
    <w:qFormat/>
    <w:rsid w:val="008F6C38"/>
    <w:rPr>
      <w:b/>
      <w:bCs/>
      <w:vanish w:val="0"/>
      <w:webHidden w:val="0"/>
      <w:specVanish w:val="0"/>
    </w:rPr>
  </w:style>
  <w:style w:type="character" w:styleId="FollowedHyperlink">
    <w:name w:val="FollowedHyperlink"/>
    <w:rsid w:val="008F6C38"/>
    <w:rPr>
      <w:color w:val="606420"/>
      <w:u w:val="single"/>
    </w:rPr>
  </w:style>
  <w:style w:type="paragraph" w:styleId="BodyText2">
    <w:name w:val="Body Text 2"/>
    <w:basedOn w:val="Normal"/>
    <w:link w:val="BodyText2Char"/>
    <w:rsid w:val="00437DFF"/>
    <w:pPr>
      <w:spacing w:after="120" w:line="480" w:lineRule="auto"/>
    </w:pPr>
  </w:style>
  <w:style w:type="character" w:customStyle="1" w:styleId="BodyText2Char">
    <w:name w:val="Body Text 2 Char"/>
    <w:link w:val="BodyText2"/>
    <w:rsid w:val="00437DFF"/>
    <w:rPr>
      <w:rFonts w:ascii="Arial" w:hAnsi="Arial"/>
      <w:lang w:val="en-US" w:eastAsia="en-US"/>
    </w:rPr>
  </w:style>
  <w:style w:type="paragraph" w:styleId="Salutation">
    <w:name w:val="Salutation"/>
    <w:basedOn w:val="Normal"/>
    <w:next w:val="Normal"/>
    <w:link w:val="SalutationChar"/>
    <w:rsid w:val="00437DFF"/>
  </w:style>
  <w:style w:type="character" w:customStyle="1" w:styleId="SalutationChar">
    <w:name w:val="Salutation Char"/>
    <w:link w:val="Salutation"/>
    <w:rsid w:val="00437DFF"/>
    <w:rPr>
      <w:rFonts w:ascii="Arial" w:hAnsi="Arial"/>
      <w:lang w:val="en-US" w:eastAsia="en-US"/>
    </w:rPr>
  </w:style>
  <w:style w:type="paragraph" w:customStyle="1" w:styleId="body2">
    <w:name w:val="body 2"/>
    <w:basedOn w:val="Normal"/>
    <w:next w:val="Normal"/>
    <w:rsid w:val="00437DFF"/>
    <w:pPr>
      <w:widowControl w:val="0"/>
      <w:overflowPunct/>
      <w:textAlignment w:val="auto"/>
    </w:pPr>
    <w:rPr>
      <w:rFonts w:ascii="Times New Roman" w:hAnsi="Times New Roman"/>
    </w:rPr>
  </w:style>
  <w:style w:type="paragraph" w:customStyle="1" w:styleId="headingnonum">
    <w:name w:val="heading no num"/>
    <w:basedOn w:val="Normal"/>
    <w:next w:val="Normal"/>
    <w:rsid w:val="00437DFF"/>
    <w:pPr>
      <w:keepNext/>
      <w:widowControl w:val="0"/>
      <w:overflowPunct/>
      <w:spacing w:before="120" w:after="60"/>
      <w:textAlignment w:val="auto"/>
    </w:pPr>
    <w:rPr>
      <w:rFonts w:cs="Arial"/>
      <w:b/>
      <w:bCs/>
      <w:sz w:val="24"/>
      <w:szCs w:val="24"/>
    </w:rPr>
  </w:style>
  <w:style w:type="paragraph" w:customStyle="1" w:styleId="FormatvorlageNOTELinks125cm">
    <w:name w:val="Formatvorlage NOTE + Links:  125 cm"/>
    <w:basedOn w:val="Normal"/>
    <w:rsid w:val="000A10E1"/>
    <w:pPr>
      <w:numPr>
        <w:ilvl w:val="1"/>
        <w:numId w:val="2"/>
      </w:numPr>
      <w:overflowPunct/>
      <w:autoSpaceDE/>
      <w:autoSpaceDN/>
      <w:adjustRightInd/>
      <w:jc w:val="both"/>
      <w:textAlignment w:val="auto"/>
    </w:pPr>
    <w:rPr>
      <w:szCs w:val="24"/>
      <w:lang w:val="en-GB"/>
    </w:rPr>
  </w:style>
  <w:style w:type="paragraph" w:customStyle="1" w:styleId="UnordList">
    <w:name w:val="Unord List"/>
    <w:basedOn w:val="Normal"/>
    <w:rsid w:val="000A4A47"/>
    <w:pPr>
      <w:numPr>
        <w:numId w:val="3"/>
      </w:numPr>
      <w:spacing w:before="120"/>
    </w:pPr>
    <w:rPr>
      <w:rFonts w:ascii="Times New Roman" w:hAnsi="Times New Roman"/>
    </w:rPr>
  </w:style>
  <w:style w:type="character" w:customStyle="1" w:styleId="HeaderChar">
    <w:name w:val="Header Char"/>
    <w:aliases w:val="Kopfzeile Char1 Char,Kopfzeile Char Char Char"/>
    <w:link w:val="Header"/>
    <w:rsid w:val="000A4A47"/>
    <w:rPr>
      <w:rFonts w:ascii="Arial" w:hAnsi="Arial"/>
    </w:rPr>
  </w:style>
  <w:style w:type="character" w:customStyle="1" w:styleId="CaptionChar1">
    <w:name w:val="Caption Char1"/>
    <w:aliases w:val="Figure Text Char1,fig:# Char2,tab:# Char2,equ:# Char2"/>
    <w:uiPriority w:val="35"/>
    <w:rsid w:val="004845C4"/>
    <w:rPr>
      <w:rFonts w:ascii="Arial" w:hAnsi="Arial"/>
      <w:b/>
      <w:lang w:val="en-US" w:eastAsia="en-US" w:bidi="ar-SA"/>
    </w:rPr>
  </w:style>
  <w:style w:type="paragraph" w:customStyle="1" w:styleId="BaseText">
    <w:name w:val="BaseText"/>
    <w:basedOn w:val="Normal"/>
    <w:rsid w:val="00FB2D78"/>
    <w:pPr>
      <w:spacing w:before="120"/>
    </w:pPr>
    <w:rPr>
      <w:rFonts w:ascii="Century Schoolbook" w:hAnsi="Century Schoolbook"/>
      <w:sz w:val="22"/>
    </w:rPr>
  </w:style>
  <w:style w:type="paragraph" w:styleId="ListParagraph">
    <w:name w:val="List Paragraph"/>
    <w:basedOn w:val="Normal"/>
    <w:uiPriority w:val="34"/>
    <w:qFormat/>
    <w:rsid w:val="00F15706"/>
    <w:pPr>
      <w:ind w:left="720"/>
    </w:pPr>
  </w:style>
  <w:style w:type="paragraph" w:styleId="BlockText">
    <w:name w:val="Block Text"/>
    <w:basedOn w:val="Normal"/>
    <w:qFormat/>
    <w:rsid w:val="00294532"/>
    <w:pPr>
      <w:tabs>
        <w:tab w:val="left" w:pos="9630"/>
      </w:tabs>
      <w:overflowPunct/>
      <w:autoSpaceDE/>
      <w:autoSpaceDN/>
      <w:adjustRightInd/>
      <w:spacing w:after="120"/>
      <w:textAlignment w:val="auto"/>
    </w:pPr>
    <w:rPr>
      <w:rFonts w:ascii="Arial (W1)" w:hAnsi="Arial (W1)"/>
      <w:szCs w:val="24"/>
    </w:rPr>
  </w:style>
  <w:style w:type="table" w:styleId="TableList4">
    <w:name w:val="Table List 4"/>
    <w:basedOn w:val="TableNormal"/>
    <w:unhideWhenUsed/>
    <w:rsid w:val="00294532"/>
    <w:pPr>
      <w:overflowPunct w:val="0"/>
      <w:autoSpaceDE w:val="0"/>
      <w:autoSpaceDN w:val="0"/>
      <w:adjustRightInd w:val="0"/>
    </w:pPr>
    <w:tblPr>
      <w:tblBorders>
        <w:top w:val="single" w:sz="12" w:space="0" w:color="000000"/>
        <w:left w:val="single" w:sz="12" w:space="0" w:color="000000"/>
        <w:bottom w:val="single" w:sz="12" w:space="0" w:color="000000"/>
        <w:right w:val="single" w:sz="12" w:space="0" w:color="000000"/>
        <w:insideH w:val="single" w:sz="6" w:space="0" w:color="000000"/>
      </w:tblBorders>
    </w:tbl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paragraph" w:customStyle="1" w:styleId="FlietextAnwendugsdoku">
    <w:name w:val="Fließtext__Anwendugsdoku"/>
    <w:basedOn w:val="Normal"/>
    <w:link w:val="FlietextAnwendugsdokuZchn"/>
    <w:rsid w:val="00294532"/>
    <w:pPr>
      <w:overflowPunct/>
      <w:autoSpaceDE/>
      <w:autoSpaceDN/>
      <w:adjustRightInd/>
      <w:spacing w:before="120"/>
      <w:textAlignment w:val="auto"/>
    </w:pPr>
    <w:rPr>
      <w:rFonts w:ascii="Humnst777 Lt BT" w:hAnsi="Humnst777 Lt BT"/>
      <w:sz w:val="22"/>
      <w:lang w:eastAsia="de-DE"/>
    </w:rPr>
  </w:style>
  <w:style w:type="character" w:customStyle="1" w:styleId="FlietextAnwendugsdokuZchn">
    <w:name w:val="Fließtext__Anwendugsdoku Zchn"/>
    <w:link w:val="FlietextAnwendugsdoku"/>
    <w:rsid w:val="00294532"/>
    <w:rPr>
      <w:rFonts w:ascii="Humnst777 Lt BT" w:hAnsi="Humnst777 Lt BT"/>
      <w:sz w:val="22"/>
      <w:lang w:eastAsia="de-DE"/>
    </w:rPr>
  </w:style>
  <w:style w:type="paragraph" w:styleId="TableofFigures">
    <w:name w:val="table of figures"/>
    <w:basedOn w:val="Normal"/>
    <w:next w:val="Normal"/>
    <w:uiPriority w:val="99"/>
    <w:rsid w:val="00334E15"/>
    <w:pPr>
      <w:ind w:left="400" w:hanging="400"/>
    </w:pPr>
  </w:style>
  <w:style w:type="character" w:customStyle="1" w:styleId="Heading5Char">
    <w:name w:val="Heading 5 Char"/>
    <w:aliases w:val="Heading 5 Char1 Char Char,Heading 5 Char Char Char Char,Heading 5 Char Char1 Char"/>
    <w:basedOn w:val="DefaultParagraphFont"/>
    <w:link w:val="Heading5"/>
    <w:rsid w:val="00FD513D"/>
    <w:rPr>
      <w:rFonts w:ascii="Arial" w:hAnsi="Arial" w:cs="Arial"/>
      <w:iCs/>
      <w:kern w:val="32"/>
      <w:sz w:val="22"/>
      <w:szCs w:val="26"/>
    </w:rPr>
  </w:style>
  <w:style w:type="character" w:customStyle="1" w:styleId="Heading1Char">
    <w:name w:val="Heading 1 Char"/>
    <w:aliases w:val="A:TIT_lv-1 Char,F:TIT_nv-1 Char,A:TIT_lv-11 Char,F:TIT_nv-11 Char,A:TIT_lv-12 Char,F:TIT_nv-12 Char"/>
    <w:link w:val="Heading1"/>
    <w:uiPriority w:val="99"/>
    <w:rsid w:val="00D13867"/>
    <w:rPr>
      <w:rFonts w:ascii="Arial" w:hAnsi="Arial" w:cs="Arial"/>
      <w:b/>
      <w:bCs/>
      <w:caps/>
      <w:kern w:val="32"/>
      <w:sz w:val="32"/>
      <w:szCs w:val="32"/>
    </w:rPr>
  </w:style>
  <w:style w:type="paragraph" w:customStyle="1" w:styleId="Default">
    <w:name w:val="Default"/>
    <w:rsid w:val="006C2D17"/>
    <w:pPr>
      <w:autoSpaceDE w:val="0"/>
      <w:autoSpaceDN w:val="0"/>
      <w:adjustRightInd w:val="0"/>
    </w:pPr>
    <w:rPr>
      <w:color w:val="000000"/>
      <w:sz w:val="24"/>
      <w:szCs w:val="24"/>
    </w:rPr>
  </w:style>
  <w:style w:type="character" w:styleId="PlaceholderText">
    <w:name w:val="Placeholder Text"/>
    <w:basedOn w:val="DefaultParagraphFont"/>
    <w:uiPriority w:val="99"/>
    <w:rsid w:val="002534CD"/>
    <w:rPr>
      <w:color w:val="808080"/>
    </w:rPr>
  </w:style>
  <w:style w:type="paragraph" w:customStyle="1" w:styleId="Body">
    <w:name w:val="Body"/>
    <w:basedOn w:val="Normal"/>
    <w:rsid w:val="00C47E9A"/>
    <w:pPr>
      <w:overflowPunct/>
      <w:autoSpaceDE/>
      <w:autoSpaceDN/>
      <w:adjustRightInd/>
      <w:spacing w:line="280" w:lineRule="atLeast"/>
      <w:textAlignment w:val="auto"/>
    </w:pPr>
    <w:rPr>
      <w:color w:val="000000"/>
    </w:rPr>
  </w:style>
  <w:style w:type="paragraph" w:customStyle="1" w:styleId="Table">
    <w:name w:val="Table"/>
    <w:basedOn w:val="Heading1"/>
    <w:link w:val="TableZchn"/>
    <w:qFormat/>
    <w:rsid w:val="00C47E9A"/>
    <w:pPr>
      <w:pageBreakBefore w:val="0"/>
      <w:numPr>
        <w:numId w:val="9"/>
      </w:numPr>
      <w:overflowPunct/>
      <w:autoSpaceDE/>
      <w:autoSpaceDN/>
      <w:adjustRightInd/>
      <w:spacing w:before="0" w:after="0"/>
      <w:jc w:val="center"/>
      <w:textAlignment w:val="auto"/>
    </w:pPr>
    <w:rPr>
      <w:rFonts w:cs="Times New Roman"/>
      <w:bCs w:val="0"/>
      <w:caps w:val="0"/>
      <w:kern w:val="28"/>
      <w:sz w:val="20"/>
      <w:szCs w:val="20"/>
    </w:rPr>
  </w:style>
  <w:style w:type="character" w:customStyle="1" w:styleId="Heading4Char">
    <w:name w:val="Heading 4 Char"/>
    <w:aliases w:val="A:TIT_lv-4 Char,F:TIT_nv-4 Char,A:TIT_lv-41 Char,F:TIT_nv-41 Char,A:TIT_lv-42 Char,F:TIT_nv-42 Char"/>
    <w:basedOn w:val="DefaultParagraphFont"/>
    <w:link w:val="Heading4"/>
    <w:rsid w:val="00B94A53"/>
    <w:rPr>
      <w:rFonts w:ascii="Arial" w:hAnsi="Arial" w:cs="Arial"/>
      <w:iCs/>
      <w:kern w:val="32"/>
      <w:sz w:val="24"/>
      <w:szCs w:val="28"/>
    </w:rPr>
  </w:style>
  <w:style w:type="character" w:customStyle="1" w:styleId="TableZchn">
    <w:name w:val="Table Zchn"/>
    <w:basedOn w:val="DefaultParagraphFont"/>
    <w:link w:val="Table"/>
    <w:rsid w:val="00B94A53"/>
    <w:rPr>
      <w:rFonts w:ascii="Arial" w:hAnsi="Arial"/>
      <w:b/>
      <w:kern w:val="28"/>
    </w:rPr>
  </w:style>
  <w:style w:type="paragraph" w:customStyle="1" w:styleId="TableHeading">
    <w:name w:val="Table Heading"/>
    <w:basedOn w:val="Normal"/>
    <w:link w:val="TableHeadingZchn"/>
    <w:rsid w:val="0080058F"/>
    <w:pPr>
      <w:tabs>
        <w:tab w:val="left" w:pos="460"/>
        <w:tab w:val="left" w:pos="1022"/>
        <w:tab w:val="left" w:pos="1598"/>
        <w:tab w:val="left" w:pos="2160"/>
        <w:tab w:val="left" w:pos="2721"/>
        <w:tab w:val="left" w:pos="3297"/>
        <w:tab w:val="left" w:pos="3859"/>
        <w:tab w:val="left" w:pos="4435"/>
        <w:tab w:val="left" w:pos="4996"/>
        <w:tab w:val="left" w:pos="5558"/>
        <w:tab w:val="left" w:pos="6134"/>
        <w:tab w:val="left" w:pos="6696"/>
        <w:tab w:val="left" w:pos="7257"/>
        <w:tab w:val="left" w:pos="7833"/>
      </w:tabs>
    </w:pPr>
    <w:rPr>
      <w:b/>
      <w:bCs/>
    </w:rPr>
  </w:style>
  <w:style w:type="character" w:customStyle="1" w:styleId="TableHeadingZchn">
    <w:name w:val="Table Heading Zchn"/>
    <w:basedOn w:val="DefaultParagraphFont"/>
    <w:link w:val="TableHeading"/>
    <w:rsid w:val="0080058F"/>
    <w:rPr>
      <w:rFonts w:ascii="Arial" w:hAnsi="Arial"/>
      <w:b/>
      <w:bCs/>
    </w:rPr>
  </w:style>
  <w:style w:type="character" w:customStyle="1" w:styleId="Heading6Char">
    <w:name w:val="Heading 6 Char"/>
    <w:basedOn w:val="DefaultParagraphFont"/>
    <w:link w:val="Heading6"/>
    <w:rsid w:val="00220B2B"/>
    <w:rPr>
      <w:rFonts w:ascii="Arial" w:hAnsi="Arial"/>
      <w:bCs/>
      <w:sz w:val="22"/>
      <w:szCs w:val="22"/>
    </w:rPr>
  </w:style>
  <w:style w:type="character" w:customStyle="1" w:styleId="Heading7Char">
    <w:name w:val="Heading 7 Char"/>
    <w:basedOn w:val="DefaultParagraphFont"/>
    <w:link w:val="Heading7"/>
    <w:rsid w:val="00220B2B"/>
    <w:rPr>
      <w:rFonts w:ascii="Arial" w:hAnsi="Arial"/>
      <w:sz w:val="24"/>
      <w:szCs w:val="24"/>
    </w:rPr>
  </w:style>
  <w:style w:type="paragraph" w:customStyle="1" w:styleId="TableCell">
    <w:name w:val="Table Cell"/>
    <w:basedOn w:val="Normal"/>
    <w:link w:val="TableCellChar"/>
    <w:rsid w:val="002211B9"/>
    <w:pPr>
      <w:keepLines/>
      <w:tabs>
        <w:tab w:val="left" w:pos="540"/>
      </w:tabs>
      <w:spacing w:before="20" w:after="20"/>
      <w:jc w:val="center"/>
    </w:pPr>
    <w:rPr>
      <w:rFonts w:ascii="Times New Roman" w:hAnsi="Times New Roman"/>
      <w:lang w:val="x-none" w:eastAsia="x-none"/>
    </w:rPr>
  </w:style>
  <w:style w:type="character" w:customStyle="1" w:styleId="CaptionChar2">
    <w:name w:val="Caption Char2"/>
    <w:aliases w:val="fig:# Char1,tab:# Char1,equ:# Char1"/>
    <w:rsid w:val="002211B9"/>
    <w:rPr>
      <w:rFonts w:eastAsia="Times New Roman"/>
      <w:b/>
      <w:lang w:val="x-none" w:eastAsia="x-none"/>
    </w:rPr>
  </w:style>
  <w:style w:type="character" w:customStyle="1" w:styleId="TableCellChar">
    <w:name w:val="Table Cell Char"/>
    <w:link w:val="TableCell"/>
    <w:locked/>
    <w:rsid w:val="002211B9"/>
    <w:rPr>
      <w:lang w:val="x-none" w:eastAsia="x-none"/>
    </w:rPr>
  </w:style>
  <w:style w:type="character" w:styleId="SubtleEmphasis">
    <w:name w:val="Subtle Emphasis"/>
    <w:basedOn w:val="DefaultParagraphFont"/>
    <w:uiPriority w:val="19"/>
    <w:qFormat/>
    <w:rsid w:val="00797407"/>
    <w:rPr>
      <w:i/>
      <w:iCs/>
      <w:color w:val="808080" w:themeColor="text1" w:themeTint="7F"/>
    </w:rPr>
  </w:style>
  <w:style w:type="character" w:customStyle="1" w:styleId="CommentTextChar">
    <w:name w:val="Comment Text Char"/>
    <w:link w:val="CommentText"/>
    <w:rsid w:val="0006644E"/>
  </w:style>
  <w:style w:type="paragraph" w:customStyle="1" w:styleId="Acronyms1">
    <w:name w:val="Acronyms 1"/>
    <w:basedOn w:val="Normal"/>
    <w:rsid w:val="0006644E"/>
    <w:pPr>
      <w:overflowPunct/>
      <w:autoSpaceDE/>
      <w:autoSpaceDN/>
      <w:adjustRightInd/>
      <w:spacing w:before="60" w:after="120"/>
      <w:ind w:left="2268" w:hanging="2268"/>
      <w:jc w:val="both"/>
      <w:textAlignment w:val="auto"/>
    </w:pPr>
    <w:rPr>
      <w:szCs w:val="24"/>
      <w:lang w:val="en-GB"/>
    </w:rPr>
  </w:style>
  <w:style w:type="paragraph" w:customStyle="1" w:styleId="TableTextLeft">
    <w:name w:val="TableTextLeft"/>
    <w:basedOn w:val="Normal"/>
    <w:link w:val="TableTextLeftZchn"/>
    <w:rsid w:val="0006644E"/>
    <w:pPr>
      <w:overflowPunct/>
      <w:autoSpaceDE/>
      <w:autoSpaceDN/>
      <w:adjustRightInd/>
      <w:spacing w:before="20" w:after="20"/>
      <w:textAlignment w:val="auto"/>
    </w:pPr>
    <w:rPr>
      <w:sz w:val="16"/>
    </w:rPr>
  </w:style>
  <w:style w:type="character" w:customStyle="1" w:styleId="TableTextLeftZchn">
    <w:name w:val="TableTextLeft Zchn"/>
    <w:link w:val="TableTextLeft"/>
    <w:rsid w:val="0006644E"/>
    <w:rPr>
      <w:rFonts w:ascii="Arial" w:hAnsi="Arial"/>
      <w:sz w:val="16"/>
    </w:rPr>
  </w:style>
  <w:style w:type="paragraph" w:customStyle="1" w:styleId="TableHeaderLeft">
    <w:name w:val="TableHeaderLeft"/>
    <w:basedOn w:val="Normal"/>
    <w:rsid w:val="00DF462B"/>
    <w:pPr>
      <w:overflowPunct/>
      <w:autoSpaceDE/>
      <w:autoSpaceDN/>
      <w:adjustRightInd/>
      <w:spacing w:beforeLines="20" w:before="48" w:afterLines="20" w:after="48"/>
      <w:textAlignment w:val="auto"/>
    </w:pPr>
    <w:rPr>
      <w:rFonts w:cs="Arial"/>
      <w:b/>
      <w:bCs/>
      <w:sz w:val="18"/>
      <w:szCs w:val="18"/>
      <w:lang w:val="en-GB" w:eastAsia="de-DE"/>
    </w:rPr>
  </w:style>
  <w:style w:type="paragraph" w:customStyle="1" w:styleId="CoverpageTitle">
    <w:name w:val="Coverpage Title"/>
    <w:basedOn w:val="Normal"/>
    <w:rsid w:val="00D81576"/>
    <w:pPr>
      <w:spacing w:before="360" w:after="360"/>
      <w:jc w:val="center"/>
    </w:pPr>
    <w:rPr>
      <w:b/>
      <w:sz w:val="32"/>
      <w:szCs w:val="32"/>
      <w:lang w:val="en-GB"/>
    </w:rPr>
  </w:style>
  <w:style w:type="paragraph" w:customStyle="1" w:styleId="RERequirement">
    <w:name w:val="RE_Requirement"/>
    <w:basedOn w:val="Heading8"/>
    <w:next w:val="Normal"/>
    <w:qFormat/>
    <w:rsid w:val="00DE2B21"/>
    <w:pPr>
      <w:numPr>
        <w:ilvl w:val="0"/>
        <w:numId w:val="0"/>
      </w:numPr>
      <w:pBdr>
        <w:top w:val="double" w:sz="6" w:space="1" w:color="auto"/>
        <w:bottom w:val="double" w:sz="6" w:space="1" w:color="auto"/>
      </w:pBdr>
      <w:tabs>
        <w:tab w:val="left" w:pos="-720"/>
      </w:tabs>
      <w:suppressAutoHyphens/>
      <w:overflowPunct/>
      <w:autoSpaceDE/>
      <w:autoSpaceDN/>
      <w:adjustRightInd/>
      <w:spacing w:before="0" w:after="120"/>
      <w:textAlignment w:val="auto"/>
    </w:pPr>
    <w:rPr>
      <w:rFonts w:ascii="Univers" w:hAnsi="Univers"/>
      <w:b/>
      <w:iCs w:val="0"/>
      <w:sz w:val="22"/>
      <w:szCs w:val="20"/>
    </w:rPr>
  </w:style>
  <w:style w:type="paragraph" w:customStyle="1" w:styleId="xl44">
    <w:name w:val="xl44"/>
    <w:basedOn w:val="Normal"/>
    <w:rsid w:val="0075423B"/>
    <w:pPr>
      <w:pBdr>
        <w:left w:val="single" w:sz="8" w:space="0" w:color="auto"/>
        <w:bottom w:val="single" w:sz="8" w:space="0" w:color="auto"/>
      </w:pBdr>
      <w:overflowPunct/>
      <w:autoSpaceDE/>
      <w:autoSpaceDN/>
      <w:adjustRightInd/>
      <w:spacing w:before="100" w:beforeAutospacing="1" w:after="100" w:afterAutospacing="1"/>
      <w:jc w:val="center"/>
      <w:textAlignment w:val="auto"/>
    </w:pPr>
    <w:rPr>
      <w:rFonts w:eastAsia="Arial Unicode MS" w:cs="Arial"/>
      <w:sz w:val="16"/>
      <w:szCs w:val="16"/>
    </w:rPr>
  </w:style>
  <w:style w:type="paragraph" w:customStyle="1" w:styleId="xl49">
    <w:name w:val="xl49"/>
    <w:basedOn w:val="Normal"/>
    <w:rsid w:val="0065498A"/>
    <w:pPr>
      <w:pBdr>
        <w:top w:val="single" w:sz="8" w:space="0" w:color="auto"/>
        <w:bottom w:val="single" w:sz="8" w:space="0" w:color="auto"/>
      </w:pBdr>
      <w:overflowPunct/>
      <w:autoSpaceDE/>
      <w:autoSpaceDN/>
      <w:adjustRightInd/>
      <w:spacing w:before="100" w:beforeAutospacing="1" w:after="100" w:afterAutospacing="1"/>
      <w:jc w:val="center"/>
      <w:textAlignment w:val="auto"/>
    </w:pPr>
    <w:rPr>
      <w:rFonts w:eastAsia="Arial Unicode MS" w:cs="Arial"/>
      <w:sz w:val="16"/>
      <w:szCs w:val="16"/>
    </w:rPr>
  </w:style>
  <w:style w:type="paragraph" w:customStyle="1" w:styleId="Style1">
    <w:name w:val="Style1"/>
    <w:basedOn w:val="Normal"/>
    <w:link w:val="Style1Char"/>
    <w:qFormat/>
    <w:rsid w:val="00306D37"/>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jc w:val="center"/>
    </w:pPr>
  </w:style>
  <w:style w:type="character" w:customStyle="1" w:styleId="Style1Char">
    <w:name w:val="Style1 Char"/>
    <w:basedOn w:val="DefaultParagraphFont"/>
    <w:link w:val="Style1"/>
    <w:rsid w:val="00306D37"/>
    <w:rPr>
      <w:rFonts w:ascii="Arial" w:hAnsi="Arial"/>
    </w:rPr>
  </w:style>
  <w:style w:type="paragraph" w:styleId="NoSpacing">
    <w:name w:val="No Spacing"/>
    <w:uiPriority w:val="1"/>
    <w:qFormat/>
    <w:rsid w:val="00B740D4"/>
    <w:rPr>
      <w:rFonts w:ascii="Arial" w:eastAsiaTheme="minorHAnsi" w:hAnsi="Arial" w:cstheme="minorBidi"/>
      <w:szCs w:val="22"/>
    </w:rPr>
  </w:style>
  <w:style w:type="paragraph" w:customStyle="1" w:styleId="RELogSignal">
    <w:name w:val="RE_LogSignal"/>
    <w:basedOn w:val="Heading8"/>
    <w:qFormat/>
    <w:rsid w:val="001F5E54"/>
    <w:pPr>
      <w:numPr>
        <w:ilvl w:val="0"/>
        <w:numId w:val="0"/>
      </w:numPr>
      <w:pBdr>
        <w:top w:val="double" w:sz="4" w:space="1" w:color="auto"/>
        <w:bottom w:val="double" w:sz="4" w:space="1" w:color="auto"/>
      </w:pBdr>
      <w:tabs>
        <w:tab w:val="left" w:pos="-720"/>
      </w:tabs>
      <w:suppressAutoHyphens/>
      <w:overflowPunct/>
      <w:autoSpaceDE/>
      <w:autoSpaceDN/>
      <w:adjustRightInd/>
      <w:spacing w:before="120" w:after="240"/>
      <w:textAlignment w:val="auto"/>
    </w:pPr>
    <w:rPr>
      <w:rFonts w:ascii="Univers" w:hAnsi="Univers"/>
      <w:b/>
      <w:iCs w:val="0"/>
      <w:sz w:val="22"/>
      <w:szCs w:val="20"/>
    </w:rPr>
  </w:style>
  <w:style w:type="character" w:styleId="LineNumber">
    <w:name w:val="line number"/>
    <w:basedOn w:val="DefaultParagraphFont"/>
    <w:semiHidden/>
    <w:unhideWhenUsed/>
    <w:rsid w:val="00650BF2"/>
  </w:style>
  <w:style w:type="paragraph" w:customStyle="1" w:styleId="VelocityScript">
    <w:name w:val="Velocity Script"/>
    <w:basedOn w:val="Normal"/>
    <w:link w:val="VelocityScriptChar"/>
    <w:qFormat/>
    <w:rsid w:val="00C06292"/>
    <w:rPr>
      <w:rFonts w:ascii="Consolas" w:hAnsi="Consolas"/>
      <w:color w:val="7F7F7F" w:themeColor="text1" w:themeTint="80"/>
      <w:lang w:val="en-GB"/>
    </w:rPr>
  </w:style>
  <w:style w:type="character" w:customStyle="1" w:styleId="VelocityScriptChar">
    <w:name w:val="Velocity Script Char"/>
    <w:basedOn w:val="DefaultParagraphFont"/>
    <w:link w:val="VelocityScript"/>
    <w:rsid w:val="00C06292"/>
    <w:rPr>
      <w:rFonts w:ascii="Consolas" w:hAnsi="Consolas"/>
      <w:color w:val="7F7F7F" w:themeColor="text1" w:themeTint="80"/>
      <w:lang w:val="en-GB"/>
    </w:rPr>
  </w:style>
  <w:style w:type="paragraph" w:styleId="Revision">
    <w:name w:val="Revision"/>
    <w:hidden/>
    <w:uiPriority w:val="99"/>
    <w:semiHidden/>
    <w:rsid w:val="00732641"/>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826005">
      <w:bodyDiv w:val="1"/>
      <w:marLeft w:val="150"/>
      <w:marRight w:val="0"/>
      <w:marTop w:val="45"/>
      <w:marBottom w:val="45"/>
      <w:divBdr>
        <w:top w:val="none" w:sz="0" w:space="0" w:color="auto"/>
        <w:left w:val="none" w:sz="0" w:space="0" w:color="auto"/>
        <w:bottom w:val="none" w:sz="0" w:space="0" w:color="auto"/>
        <w:right w:val="none" w:sz="0" w:space="0" w:color="auto"/>
      </w:divBdr>
    </w:div>
    <w:div w:id="219220519">
      <w:bodyDiv w:val="1"/>
      <w:marLeft w:val="0"/>
      <w:marRight w:val="0"/>
      <w:marTop w:val="0"/>
      <w:marBottom w:val="0"/>
      <w:divBdr>
        <w:top w:val="none" w:sz="0" w:space="0" w:color="auto"/>
        <w:left w:val="none" w:sz="0" w:space="0" w:color="auto"/>
        <w:bottom w:val="none" w:sz="0" w:space="0" w:color="auto"/>
        <w:right w:val="none" w:sz="0" w:space="0" w:color="auto"/>
      </w:divBdr>
    </w:div>
    <w:div w:id="230117166">
      <w:bodyDiv w:val="1"/>
      <w:marLeft w:val="0"/>
      <w:marRight w:val="0"/>
      <w:marTop w:val="0"/>
      <w:marBottom w:val="0"/>
      <w:divBdr>
        <w:top w:val="none" w:sz="0" w:space="0" w:color="auto"/>
        <w:left w:val="none" w:sz="0" w:space="0" w:color="auto"/>
        <w:bottom w:val="none" w:sz="0" w:space="0" w:color="auto"/>
        <w:right w:val="none" w:sz="0" w:space="0" w:color="auto"/>
      </w:divBdr>
    </w:div>
    <w:div w:id="312025862">
      <w:bodyDiv w:val="1"/>
      <w:marLeft w:val="0"/>
      <w:marRight w:val="0"/>
      <w:marTop w:val="0"/>
      <w:marBottom w:val="0"/>
      <w:divBdr>
        <w:top w:val="none" w:sz="0" w:space="0" w:color="auto"/>
        <w:left w:val="none" w:sz="0" w:space="0" w:color="auto"/>
        <w:bottom w:val="none" w:sz="0" w:space="0" w:color="auto"/>
        <w:right w:val="none" w:sz="0" w:space="0" w:color="auto"/>
      </w:divBdr>
    </w:div>
    <w:div w:id="313530841">
      <w:bodyDiv w:val="1"/>
      <w:marLeft w:val="0"/>
      <w:marRight w:val="0"/>
      <w:marTop w:val="0"/>
      <w:marBottom w:val="0"/>
      <w:divBdr>
        <w:top w:val="none" w:sz="0" w:space="0" w:color="auto"/>
        <w:left w:val="none" w:sz="0" w:space="0" w:color="auto"/>
        <w:bottom w:val="none" w:sz="0" w:space="0" w:color="auto"/>
        <w:right w:val="none" w:sz="0" w:space="0" w:color="auto"/>
      </w:divBdr>
    </w:div>
    <w:div w:id="372392743">
      <w:bodyDiv w:val="1"/>
      <w:marLeft w:val="0"/>
      <w:marRight w:val="0"/>
      <w:marTop w:val="0"/>
      <w:marBottom w:val="0"/>
      <w:divBdr>
        <w:top w:val="none" w:sz="0" w:space="0" w:color="auto"/>
        <w:left w:val="none" w:sz="0" w:space="0" w:color="auto"/>
        <w:bottom w:val="none" w:sz="0" w:space="0" w:color="auto"/>
        <w:right w:val="none" w:sz="0" w:space="0" w:color="auto"/>
      </w:divBdr>
    </w:div>
    <w:div w:id="419329828">
      <w:bodyDiv w:val="1"/>
      <w:marLeft w:val="0"/>
      <w:marRight w:val="0"/>
      <w:marTop w:val="0"/>
      <w:marBottom w:val="0"/>
      <w:divBdr>
        <w:top w:val="none" w:sz="0" w:space="0" w:color="auto"/>
        <w:left w:val="none" w:sz="0" w:space="0" w:color="auto"/>
        <w:bottom w:val="none" w:sz="0" w:space="0" w:color="auto"/>
        <w:right w:val="none" w:sz="0" w:space="0" w:color="auto"/>
      </w:divBdr>
    </w:div>
    <w:div w:id="491682091">
      <w:bodyDiv w:val="1"/>
      <w:marLeft w:val="0"/>
      <w:marRight w:val="0"/>
      <w:marTop w:val="0"/>
      <w:marBottom w:val="0"/>
      <w:divBdr>
        <w:top w:val="none" w:sz="0" w:space="0" w:color="auto"/>
        <w:left w:val="none" w:sz="0" w:space="0" w:color="auto"/>
        <w:bottom w:val="none" w:sz="0" w:space="0" w:color="auto"/>
        <w:right w:val="none" w:sz="0" w:space="0" w:color="auto"/>
      </w:divBdr>
    </w:div>
    <w:div w:id="603075620">
      <w:bodyDiv w:val="1"/>
      <w:marLeft w:val="0"/>
      <w:marRight w:val="0"/>
      <w:marTop w:val="0"/>
      <w:marBottom w:val="0"/>
      <w:divBdr>
        <w:top w:val="none" w:sz="0" w:space="0" w:color="auto"/>
        <w:left w:val="none" w:sz="0" w:space="0" w:color="auto"/>
        <w:bottom w:val="none" w:sz="0" w:space="0" w:color="auto"/>
        <w:right w:val="none" w:sz="0" w:space="0" w:color="auto"/>
      </w:divBdr>
      <w:divsChild>
        <w:div w:id="66731152">
          <w:marLeft w:val="0"/>
          <w:marRight w:val="0"/>
          <w:marTop w:val="0"/>
          <w:marBottom w:val="0"/>
          <w:divBdr>
            <w:top w:val="none" w:sz="0" w:space="0" w:color="auto"/>
            <w:left w:val="none" w:sz="0" w:space="0" w:color="auto"/>
            <w:bottom w:val="none" w:sz="0" w:space="0" w:color="auto"/>
            <w:right w:val="none" w:sz="0" w:space="0" w:color="auto"/>
          </w:divBdr>
        </w:div>
      </w:divsChild>
    </w:div>
    <w:div w:id="684402133">
      <w:bodyDiv w:val="1"/>
      <w:marLeft w:val="0"/>
      <w:marRight w:val="0"/>
      <w:marTop w:val="0"/>
      <w:marBottom w:val="0"/>
      <w:divBdr>
        <w:top w:val="none" w:sz="0" w:space="0" w:color="auto"/>
        <w:left w:val="none" w:sz="0" w:space="0" w:color="auto"/>
        <w:bottom w:val="none" w:sz="0" w:space="0" w:color="auto"/>
        <w:right w:val="none" w:sz="0" w:space="0" w:color="auto"/>
      </w:divBdr>
    </w:div>
    <w:div w:id="820119069">
      <w:bodyDiv w:val="1"/>
      <w:marLeft w:val="0"/>
      <w:marRight w:val="0"/>
      <w:marTop w:val="0"/>
      <w:marBottom w:val="0"/>
      <w:divBdr>
        <w:top w:val="none" w:sz="0" w:space="0" w:color="auto"/>
        <w:left w:val="none" w:sz="0" w:space="0" w:color="auto"/>
        <w:bottom w:val="none" w:sz="0" w:space="0" w:color="auto"/>
        <w:right w:val="none" w:sz="0" w:space="0" w:color="auto"/>
      </w:divBdr>
    </w:div>
    <w:div w:id="965045252">
      <w:bodyDiv w:val="1"/>
      <w:marLeft w:val="0"/>
      <w:marRight w:val="0"/>
      <w:marTop w:val="0"/>
      <w:marBottom w:val="0"/>
      <w:divBdr>
        <w:top w:val="none" w:sz="0" w:space="0" w:color="auto"/>
        <w:left w:val="none" w:sz="0" w:space="0" w:color="auto"/>
        <w:bottom w:val="none" w:sz="0" w:space="0" w:color="auto"/>
        <w:right w:val="none" w:sz="0" w:space="0" w:color="auto"/>
      </w:divBdr>
    </w:div>
    <w:div w:id="1322389806">
      <w:bodyDiv w:val="1"/>
      <w:marLeft w:val="0"/>
      <w:marRight w:val="0"/>
      <w:marTop w:val="0"/>
      <w:marBottom w:val="0"/>
      <w:divBdr>
        <w:top w:val="none" w:sz="0" w:space="0" w:color="auto"/>
        <w:left w:val="none" w:sz="0" w:space="0" w:color="auto"/>
        <w:bottom w:val="none" w:sz="0" w:space="0" w:color="auto"/>
        <w:right w:val="none" w:sz="0" w:space="0" w:color="auto"/>
      </w:divBdr>
    </w:div>
    <w:div w:id="1332488563">
      <w:bodyDiv w:val="1"/>
      <w:marLeft w:val="0"/>
      <w:marRight w:val="0"/>
      <w:marTop w:val="0"/>
      <w:marBottom w:val="0"/>
      <w:divBdr>
        <w:top w:val="none" w:sz="0" w:space="0" w:color="auto"/>
        <w:left w:val="none" w:sz="0" w:space="0" w:color="auto"/>
        <w:bottom w:val="none" w:sz="0" w:space="0" w:color="auto"/>
        <w:right w:val="none" w:sz="0" w:space="0" w:color="auto"/>
      </w:divBdr>
      <w:divsChild>
        <w:div w:id="183783902">
          <w:marLeft w:val="0"/>
          <w:marRight w:val="0"/>
          <w:marTop w:val="0"/>
          <w:marBottom w:val="0"/>
          <w:divBdr>
            <w:top w:val="none" w:sz="0" w:space="0" w:color="auto"/>
            <w:left w:val="none" w:sz="0" w:space="0" w:color="auto"/>
            <w:bottom w:val="none" w:sz="0" w:space="0" w:color="auto"/>
            <w:right w:val="none" w:sz="0" w:space="0" w:color="auto"/>
          </w:divBdr>
          <w:divsChild>
            <w:div w:id="509300892">
              <w:marLeft w:val="0"/>
              <w:marRight w:val="0"/>
              <w:marTop w:val="0"/>
              <w:marBottom w:val="0"/>
              <w:divBdr>
                <w:top w:val="none" w:sz="0" w:space="0" w:color="auto"/>
                <w:left w:val="none" w:sz="0" w:space="0" w:color="auto"/>
                <w:bottom w:val="none" w:sz="0" w:space="0" w:color="auto"/>
                <w:right w:val="none" w:sz="0" w:space="0" w:color="auto"/>
              </w:divBdr>
              <w:divsChild>
                <w:div w:id="567766244">
                  <w:marLeft w:val="0"/>
                  <w:marRight w:val="0"/>
                  <w:marTop w:val="0"/>
                  <w:marBottom w:val="0"/>
                  <w:divBdr>
                    <w:top w:val="none" w:sz="0" w:space="0" w:color="auto"/>
                    <w:left w:val="none" w:sz="0" w:space="0" w:color="auto"/>
                    <w:bottom w:val="none" w:sz="0" w:space="0" w:color="auto"/>
                    <w:right w:val="none" w:sz="0" w:space="0" w:color="auto"/>
                  </w:divBdr>
                  <w:divsChild>
                    <w:div w:id="1281911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4904964">
      <w:bodyDiv w:val="1"/>
      <w:marLeft w:val="0"/>
      <w:marRight w:val="0"/>
      <w:marTop w:val="0"/>
      <w:marBottom w:val="0"/>
      <w:divBdr>
        <w:top w:val="none" w:sz="0" w:space="0" w:color="auto"/>
        <w:left w:val="none" w:sz="0" w:space="0" w:color="auto"/>
        <w:bottom w:val="none" w:sz="0" w:space="0" w:color="auto"/>
        <w:right w:val="none" w:sz="0" w:space="0" w:color="auto"/>
      </w:divBdr>
    </w:div>
    <w:div w:id="1477722732">
      <w:bodyDiv w:val="1"/>
      <w:marLeft w:val="0"/>
      <w:marRight w:val="0"/>
      <w:marTop w:val="0"/>
      <w:marBottom w:val="0"/>
      <w:divBdr>
        <w:top w:val="none" w:sz="0" w:space="0" w:color="auto"/>
        <w:left w:val="none" w:sz="0" w:space="0" w:color="auto"/>
        <w:bottom w:val="none" w:sz="0" w:space="0" w:color="auto"/>
        <w:right w:val="none" w:sz="0" w:space="0" w:color="auto"/>
      </w:divBdr>
    </w:div>
    <w:div w:id="1716807236">
      <w:bodyDiv w:val="1"/>
      <w:marLeft w:val="0"/>
      <w:marRight w:val="0"/>
      <w:marTop w:val="0"/>
      <w:marBottom w:val="0"/>
      <w:divBdr>
        <w:top w:val="none" w:sz="0" w:space="0" w:color="auto"/>
        <w:left w:val="none" w:sz="0" w:space="0" w:color="auto"/>
        <w:bottom w:val="none" w:sz="0" w:space="0" w:color="auto"/>
        <w:right w:val="none" w:sz="0" w:space="0" w:color="auto"/>
      </w:divBdr>
    </w:div>
    <w:div w:id="1959294443">
      <w:bodyDiv w:val="1"/>
      <w:marLeft w:val="0"/>
      <w:marRight w:val="0"/>
      <w:marTop w:val="0"/>
      <w:marBottom w:val="0"/>
      <w:divBdr>
        <w:top w:val="none" w:sz="0" w:space="0" w:color="auto"/>
        <w:left w:val="none" w:sz="0" w:space="0" w:color="auto"/>
        <w:bottom w:val="none" w:sz="0" w:space="0" w:color="auto"/>
        <w:right w:val="none" w:sz="0" w:space="0" w:color="auto"/>
      </w:divBdr>
    </w:div>
    <w:div w:id="2071880313">
      <w:bodyDiv w:val="1"/>
      <w:marLeft w:val="0"/>
      <w:marRight w:val="0"/>
      <w:marTop w:val="0"/>
      <w:marBottom w:val="0"/>
      <w:divBdr>
        <w:top w:val="none" w:sz="0" w:space="0" w:color="auto"/>
        <w:left w:val="none" w:sz="0" w:space="0" w:color="auto"/>
        <w:bottom w:val="none" w:sz="0" w:space="0" w:color="auto"/>
        <w:right w:val="none" w:sz="0" w:space="0" w:color="auto"/>
      </w:divBdr>
    </w:div>
    <w:div w:id="2125071846">
      <w:bodyDiv w:val="1"/>
      <w:marLeft w:val="0"/>
      <w:marRight w:val="0"/>
      <w:marTop w:val="0"/>
      <w:marBottom w:val="0"/>
      <w:divBdr>
        <w:top w:val="none" w:sz="0" w:space="0" w:color="auto"/>
        <w:left w:val="none" w:sz="0" w:space="0" w:color="auto"/>
        <w:bottom w:val="none" w:sz="0" w:space="0" w:color="auto"/>
        <w:right w:val="none" w:sz="0" w:space="0" w:color="auto"/>
      </w:divBdr>
    </w:div>
    <w:div w:id="2143233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hyperlink" Target="http://wiki.ford.com/display/RequirementsEngineering/Requirements+Attributes?src=contextnavpagetreemode" TargetMode="External"/><Relationship Id="rId26" Type="http://schemas.openxmlformats.org/officeDocument/2006/relationships/footer" Target="footer2.xml"/><Relationship Id="rId3" Type="http://schemas.openxmlformats.org/officeDocument/2006/relationships/customXml" Target="../customXml/item2.xml"/><Relationship Id="rId21" Type="http://schemas.openxmlformats.org/officeDocument/2006/relationships/image" Target="media/image4.png"/><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hyperlink" Target="http://wiki.ford.com/display/RequirementsEngineering/Specification+templates?src=contextnavpagetreemode" TargetMode="External"/><Relationship Id="rId25" Type="http://schemas.openxmlformats.org/officeDocument/2006/relationships/header" Target="header2.xml"/><Relationship Id="rId2" Type="http://schemas.openxmlformats.org/officeDocument/2006/relationships/customXml" Target="../customXml/item1.xml"/><Relationship Id="rId16" Type="http://schemas.openxmlformats.org/officeDocument/2006/relationships/hyperlink" Target="http://wiki.ford.com/display/RequirementsEngineering/Requirements+Engineering+for+SW+Enabled+Features" TargetMode="External"/><Relationship Id="rId20" Type="http://schemas.openxmlformats.org/officeDocument/2006/relationships/image" Target="media/image3.png"/><Relationship Id="rId1" Type="http://schemas.microsoft.com/office/2006/relationships/keyMapCustomizations" Target="customizations.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7.png"/><Relationship Id="rId5" Type="http://schemas.openxmlformats.org/officeDocument/2006/relationships/customXml" Target="../customXml/item4.xml"/><Relationship Id="rId15" Type="http://schemas.openxmlformats.org/officeDocument/2006/relationships/hyperlink" Target="http://wiki.ford.com/display/RequirementsEngineering/Specification+templates" TargetMode="External"/><Relationship Id="rId23" Type="http://schemas.openxmlformats.org/officeDocument/2006/relationships/image" Target="media/image6.png"/><Relationship Id="rId28"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image" Target="media/image2.png"/><Relationship Id="rId4" Type="http://schemas.openxmlformats.org/officeDocument/2006/relationships/customXml" Target="../customXml/item3.xml"/><Relationship Id="rId9" Type="http://schemas.openxmlformats.org/officeDocument/2006/relationships/webSettings" Target="webSettings.xml"/><Relationship Id="rId14" Type="http://schemas.openxmlformats.org/officeDocument/2006/relationships/hyperlink" Target="http://wiki.ford.com/display/RequirementsEngineering/Requirements+Engineering+for+SW+Enabled+Features" TargetMode="External"/><Relationship Id="rId22" Type="http://schemas.openxmlformats.org/officeDocument/2006/relationships/image" Target="media/image5.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nuesch\Documents\Model-based%20Systems%20Engineering\Report%20Generation%20Templates\Work%20in%20Progress\Function%20Spec%20Template\_FunctionSpec_Template_v6-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2725A93A271BC4B950BC3A988940529" ma:contentTypeVersion="11" ma:contentTypeDescription="Create a new document." ma:contentTypeScope="" ma:versionID="6476ef1fb837fdff1041e3e16eafc098">
  <xsd:schema xmlns:xsd="http://www.w3.org/2001/XMLSchema" xmlns:xs="http://www.w3.org/2001/XMLSchema" xmlns:p="http://schemas.microsoft.com/office/2006/metadata/properties" xmlns:ns3="0351752f-4863-4bbd-b567-a874e44937e9" xmlns:ns4="b5fffeba-62ee-477f-bc96-a643fbd72da2" targetNamespace="http://schemas.microsoft.com/office/2006/metadata/properties" ma:root="true" ma:fieldsID="95599b0c107a300ab0e2d5e58dc78905" ns3:_="" ns4:_="">
    <xsd:import namespace="0351752f-4863-4bbd-b567-a874e44937e9"/>
    <xsd:import namespace="b5fffeba-62ee-477f-bc96-a643fbd72da2"/>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351752f-4863-4bbd-b567-a874e44937e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5fffeba-62ee-477f-bc96-a643fbd72da2"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8178F7-D83B-4BF4-B417-8022613910F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351752f-4863-4bbd-b567-a874e44937e9"/>
    <ds:schemaRef ds:uri="b5fffeba-62ee-477f-bc96-a643fbd72da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C8C04D-83DF-424D-983D-C70072598E1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BA8F498-65D8-4396-BE0F-49F6D1D4CD32}">
  <ds:schemaRefs>
    <ds:schemaRef ds:uri="http://schemas.microsoft.com/sharepoint/v3/contenttype/forms"/>
  </ds:schemaRefs>
</ds:datastoreItem>
</file>

<file path=customXml/itemProps4.xml><?xml version="1.0" encoding="utf-8"?>
<ds:datastoreItem xmlns:ds="http://schemas.openxmlformats.org/officeDocument/2006/customXml" ds:itemID="{25692B04-B869-4477-B2F3-3D98E00861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_FunctionSpec_Template_v6-0</Template>
  <TotalTime>0</TotalTime>
  <Pages>45</Pages>
  <Words>13174</Words>
  <Characters>75095</Characters>
  <Application>Microsoft Office Word</Application>
  <DocSecurity>0</DocSecurity>
  <Lines>625</Lines>
  <Paragraphs>176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FS_MyFunction(Group)</vt:lpstr>
      <vt:lpstr>Engineering Specification</vt:lpstr>
    </vt:vector>
  </TitlesOfParts>
  <Company>FORD MOTOR COMPANY</Company>
  <LinksUpToDate>false</LinksUpToDate>
  <CharactersWithSpaces>88093</CharactersWithSpaces>
  <SharedDoc>false</SharedDoc>
  <HLinks>
    <vt:vector size="300" baseType="variant">
      <vt:variant>
        <vt:i4>3342446</vt:i4>
      </vt:variant>
      <vt:variant>
        <vt:i4>312</vt:i4>
      </vt:variant>
      <vt:variant>
        <vt:i4>0</vt:i4>
      </vt:variant>
      <vt:variant>
        <vt:i4>5</vt:i4>
      </vt:variant>
      <vt:variant>
        <vt:lpwstr>http://wiki.ford.com/display/RequirementsEngineering/Requirements+Attributes?src=contextnavpagetreemode</vt:lpwstr>
      </vt:variant>
      <vt:variant>
        <vt:lpwstr/>
      </vt:variant>
      <vt:variant>
        <vt:i4>6750247</vt:i4>
      </vt:variant>
      <vt:variant>
        <vt:i4>309</vt:i4>
      </vt:variant>
      <vt:variant>
        <vt:i4>0</vt:i4>
      </vt:variant>
      <vt:variant>
        <vt:i4>5</vt:i4>
      </vt:variant>
      <vt:variant>
        <vt:lpwstr>http://wiki.ford.com/display/RequirementsEngineering/Specification+templates?src=contextnavpagetreemode</vt:lpwstr>
      </vt:variant>
      <vt:variant>
        <vt:lpwstr/>
      </vt:variant>
      <vt:variant>
        <vt:i4>5177375</vt:i4>
      </vt:variant>
      <vt:variant>
        <vt:i4>306</vt:i4>
      </vt:variant>
      <vt:variant>
        <vt:i4>0</vt:i4>
      </vt:variant>
      <vt:variant>
        <vt:i4>5</vt:i4>
      </vt:variant>
      <vt:variant>
        <vt:lpwstr>http://wiki.ford.com/display/RequirementsEngineering/Requirements+Engineering+for+SW+Enabled+Features</vt:lpwstr>
      </vt:variant>
      <vt:variant>
        <vt:lpwstr/>
      </vt:variant>
      <vt:variant>
        <vt:i4>327760</vt:i4>
      </vt:variant>
      <vt:variant>
        <vt:i4>303</vt:i4>
      </vt:variant>
      <vt:variant>
        <vt:i4>0</vt:i4>
      </vt:variant>
      <vt:variant>
        <vt:i4>5</vt:i4>
      </vt:variant>
      <vt:variant>
        <vt:lpwstr>http://wiki.ford.com/display/RequirementsEngineering/Specification+templates</vt:lpwstr>
      </vt:variant>
      <vt:variant>
        <vt:lpwstr/>
      </vt:variant>
      <vt:variant>
        <vt:i4>5177375</vt:i4>
      </vt:variant>
      <vt:variant>
        <vt:i4>300</vt:i4>
      </vt:variant>
      <vt:variant>
        <vt:i4>0</vt:i4>
      </vt:variant>
      <vt:variant>
        <vt:i4>5</vt:i4>
      </vt:variant>
      <vt:variant>
        <vt:lpwstr>http://wiki.ford.com/display/RequirementsEngineering/Requirements+Engineering+for+SW+Enabled+Features</vt:lpwstr>
      </vt:variant>
      <vt:variant>
        <vt:lpwstr/>
      </vt:variant>
      <vt:variant>
        <vt:i4>1310779</vt:i4>
      </vt:variant>
      <vt:variant>
        <vt:i4>293</vt:i4>
      </vt:variant>
      <vt:variant>
        <vt:i4>0</vt:i4>
      </vt:variant>
      <vt:variant>
        <vt:i4>5</vt:i4>
      </vt:variant>
      <vt:variant>
        <vt:lpwstr/>
      </vt:variant>
      <vt:variant>
        <vt:lpwstr>_Toc49176885</vt:lpwstr>
      </vt:variant>
      <vt:variant>
        <vt:i4>1376315</vt:i4>
      </vt:variant>
      <vt:variant>
        <vt:i4>287</vt:i4>
      </vt:variant>
      <vt:variant>
        <vt:i4>0</vt:i4>
      </vt:variant>
      <vt:variant>
        <vt:i4>5</vt:i4>
      </vt:variant>
      <vt:variant>
        <vt:lpwstr/>
      </vt:variant>
      <vt:variant>
        <vt:lpwstr>_Toc49176884</vt:lpwstr>
      </vt:variant>
      <vt:variant>
        <vt:i4>1179707</vt:i4>
      </vt:variant>
      <vt:variant>
        <vt:i4>281</vt:i4>
      </vt:variant>
      <vt:variant>
        <vt:i4>0</vt:i4>
      </vt:variant>
      <vt:variant>
        <vt:i4>5</vt:i4>
      </vt:variant>
      <vt:variant>
        <vt:lpwstr/>
      </vt:variant>
      <vt:variant>
        <vt:lpwstr>_Toc49176883</vt:lpwstr>
      </vt:variant>
      <vt:variant>
        <vt:i4>1245243</vt:i4>
      </vt:variant>
      <vt:variant>
        <vt:i4>275</vt:i4>
      </vt:variant>
      <vt:variant>
        <vt:i4>0</vt:i4>
      </vt:variant>
      <vt:variant>
        <vt:i4>5</vt:i4>
      </vt:variant>
      <vt:variant>
        <vt:lpwstr/>
      </vt:variant>
      <vt:variant>
        <vt:lpwstr>_Toc49176882</vt:lpwstr>
      </vt:variant>
      <vt:variant>
        <vt:i4>1048635</vt:i4>
      </vt:variant>
      <vt:variant>
        <vt:i4>269</vt:i4>
      </vt:variant>
      <vt:variant>
        <vt:i4>0</vt:i4>
      </vt:variant>
      <vt:variant>
        <vt:i4>5</vt:i4>
      </vt:variant>
      <vt:variant>
        <vt:lpwstr/>
      </vt:variant>
      <vt:variant>
        <vt:lpwstr>_Toc49176881</vt:lpwstr>
      </vt:variant>
      <vt:variant>
        <vt:i4>1114171</vt:i4>
      </vt:variant>
      <vt:variant>
        <vt:i4>260</vt:i4>
      </vt:variant>
      <vt:variant>
        <vt:i4>0</vt:i4>
      </vt:variant>
      <vt:variant>
        <vt:i4>5</vt:i4>
      </vt:variant>
      <vt:variant>
        <vt:lpwstr/>
      </vt:variant>
      <vt:variant>
        <vt:lpwstr>_Toc49176880</vt:lpwstr>
      </vt:variant>
      <vt:variant>
        <vt:i4>1572916</vt:i4>
      </vt:variant>
      <vt:variant>
        <vt:i4>254</vt:i4>
      </vt:variant>
      <vt:variant>
        <vt:i4>0</vt:i4>
      </vt:variant>
      <vt:variant>
        <vt:i4>5</vt:i4>
      </vt:variant>
      <vt:variant>
        <vt:lpwstr/>
      </vt:variant>
      <vt:variant>
        <vt:lpwstr>_Toc49176879</vt:lpwstr>
      </vt:variant>
      <vt:variant>
        <vt:i4>1638452</vt:i4>
      </vt:variant>
      <vt:variant>
        <vt:i4>248</vt:i4>
      </vt:variant>
      <vt:variant>
        <vt:i4>0</vt:i4>
      </vt:variant>
      <vt:variant>
        <vt:i4>5</vt:i4>
      </vt:variant>
      <vt:variant>
        <vt:lpwstr/>
      </vt:variant>
      <vt:variant>
        <vt:lpwstr>_Toc49176878</vt:lpwstr>
      </vt:variant>
      <vt:variant>
        <vt:i4>1441844</vt:i4>
      </vt:variant>
      <vt:variant>
        <vt:i4>242</vt:i4>
      </vt:variant>
      <vt:variant>
        <vt:i4>0</vt:i4>
      </vt:variant>
      <vt:variant>
        <vt:i4>5</vt:i4>
      </vt:variant>
      <vt:variant>
        <vt:lpwstr/>
      </vt:variant>
      <vt:variant>
        <vt:lpwstr>_Toc49176877</vt:lpwstr>
      </vt:variant>
      <vt:variant>
        <vt:i4>1507380</vt:i4>
      </vt:variant>
      <vt:variant>
        <vt:i4>236</vt:i4>
      </vt:variant>
      <vt:variant>
        <vt:i4>0</vt:i4>
      </vt:variant>
      <vt:variant>
        <vt:i4>5</vt:i4>
      </vt:variant>
      <vt:variant>
        <vt:lpwstr/>
      </vt:variant>
      <vt:variant>
        <vt:lpwstr>_Toc49176876</vt:lpwstr>
      </vt:variant>
      <vt:variant>
        <vt:i4>1310772</vt:i4>
      </vt:variant>
      <vt:variant>
        <vt:i4>227</vt:i4>
      </vt:variant>
      <vt:variant>
        <vt:i4>0</vt:i4>
      </vt:variant>
      <vt:variant>
        <vt:i4>5</vt:i4>
      </vt:variant>
      <vt:variant>
        <vt:lpwstr/>
      </vt:variant>
      <vt:variant>
        <vt:lpwstr>_Toc49176875</vt:lpwstr>
      </vt:variant>
      <vt:variant>
        <vt:i4>1376308</vt:i4>
      </vt:variant>
      <vt:variant>
        <vt:i4>221</vt:i4>
      </vt:variant>
      <vt:variant>
        <vt:i4>0</vt:i4>
      </vt:variant>
      <vt:variant>
        <vt:i4>5</vt:i4>
      </vt:variant>
      <vt:variant>
        <vt:lpwstr/>
      </vt:variant>
      <vt:variant>
        <vt:lpwstr>_Toc49176874</vt:lpwstr>
      </vt:variant>
      <vt:variant>
        <vt:i4>1179700</vt:i4>
      </vt:variant>
      <vt:variant>
        <vt:i4>215</vt:i4>
      </vt:variant>
      <vt:variant>
        <vt:i4>0</vt:i4>
      </vt:variant>
      <vt:variant>
        <vt:i4>5</vt:i4>
      </vt:variant>
      <vt:variant>
        <vt:lpwstr/>
      </vt:variant>
      <vt:variant>
        <vt:lpwstr>_Toc49176873</vt:lpwstr>
      </vt:variant>
      <vt:variant>
        <vt:i4>1245236</vt:i4>
      </vt:variant>
      <vt:variant>
        <vt:i4>209</vt:i4>
      </vt:variant>
      <vt:variant>
        <vt:i4>0</vt:i4>
      </vt:variant>
      <vt:variant>
        <vt:i4>5</vt:i4>
      </vt:variant>
      <vt:variant>
        <vt:lpwstr/>
      </vt:variant>
      <vt:variant>
        <vt:lpwstr>_Toc49176872</vt:lpwstr>
      </vt:variant>
      <vt:variant>
        <vt:i4>1114164</vt:i4>
      </vt:variant>
      <vt:variant>
        <vt:i4>203</vt:i4>
      </vt:variant>
      <vt:variant>
        <vt:i4>0</vt:i4>
      </vt:variant>
      <vt:variant>
        <vt:i4>5</vt:i4>
      </vt:variant>
      <vt:variant>
        <vt:lpwstr/>
      </vt:variant>
      <vt:variant>
        <vt:lpwstr>_Toc49176870</vt:lpwstr>
      </vt:variant>
      <vt:variant>
        <vt:i4>1572917</vt:i4>
      </vt:variant>
      <vt:variant>
        <vt:i4>197</vt:i4>
      </vt:variant>
      <vt:variant>
        <vt:i4>0</vt:i4>
      </vt:variant>
      <vt:variant>
        <vt:i4>5</vt:i4>
      </vt:variant>
      <vt:variant>
        <vt:lpwstr/>
      </vt:variant>
      <vt:variant>
        <vt:lpwstr>_Toc49176869</vt:lpwstr>
      </vt:variant>
      <vt:variant>
        <vt:i4>1638453</vt:i4>
      </vt:variant>
      <vt:variant>
        <vt:i4>191</vt:i4>
      </vt:variant>
      <vt:variant>
        <vt:i4>0</vt:i4>
      </vt:variant>
      <vt:variant>
        <vt:i4>5</vt:i4>
      </vt:variant>
      <vt:variant>
        <vt:lpwstr/>
      </vt:variant>
      <vt:variant>
        <vt:lpwstr>_Toc49176868</vt:lpwstr>
      </vt:variant>
      <vt:variant>
        <vt:i4>1441845</vt:i4>
      </vt:variant>
      <vt:variant>
        <vt:i4>185</vt:i4>
      </vt:variant>
      <vt:variant>
        <vt:i4>0</vt:i4>
      </vt:variant>
      <vt:variant>
        <vt:i4>5</vt:i4>
      </vt:variant>
      <vt:variant>
        <vt:lpwstr/>
      </vt:variant>
      <vt:variant>
        <vt:lpwstr>_Toc49176867</vt:lpwstr>
      </vt:variant>
      <vt:variant>
        <vt:i4>1507381</vt:i4>
      </vt:variant>
      <vt:variant>
        <vt:i4>179</vt:i4>
      </vt:variant>
      <vt:variant>
        <vt:i4>0</vt:i4>
      </vt:variant>
      <vt:variant>
        <vt:i4>5</vt:i4>
      </vt:variant>
      <vt:variant>
        <vt:lpwstr/>
      </vt:variant>
      <vt:variant>
        <vt:lpwstr>_Toc49176866</vt:lpwstr>
      </vt:variant>
      <vt:variant>
        <vt:i4>1310773</vt:i4>
      </vt:variant>
      <vt:variant>
        <vt:i4>173</vt:i4>
      </vt:variant>
      <vt:variant>
        <vt:i4>0</vt:i4>
      </vt:variant>
      <vt:variant>
        <vt:i4>5</vt:i4>
      </vt:variant>
      <vt:variant>
        <vt:lpwstr/>
      </vt:variant>
      <vt:variant>
        <vt:lpwstr>_Toc49176865</vt:lpwstr>
      </vt:variant>
      <vt:variant>
        <vt:i4>1376309</vt:i4>
      </vt:variant>
      <vt:variant>
        <vt:i4>167</vt:i4>
      </vt:variant>
      <vt:variant>
        <vt:i4>0</vt:i4>
      </vt:variant>
      <vt:variant>
        <vt:i4>5</vt:i4>
      </vt:variant>
      <vt:variant>
        <vt:lpwstr/>
      </vt:variant>
      <vt:variant>
        <vt:lpwstr>_Toc49176864</vt:lpwstr>
      </vt:variant>
      <vt:variant>
        <vt:i4>1179701</vt:i4>
      </vt:variant>
      <vt:variant>
        <vt:i4>161</vt:i4>
      </vt:variant>
      <vt:variant>
        <vt:i4>0</vt:i4>
      </vt:variant>
      <vt:variant>
        <vt:i4>5</vt:i4>
      </vt:variant>
      <vt:variant>
        <vt:lpwstr/>
      </vt:variant>
      <vt:variant>
        <vt:lpwstr>_Toc49176863</vt:lpwstr>
      </vt:variant>
      <vt:variant>
        <vt:i4>1245237</vt:i4>
      </vt:variant>
      <vt:variant>
        <vt:i4>155</vt:i4>
      </vt:variant>
      <vt:variant>
        <vt:i4>0</vt:i4>
      </vt:variant>
      <vt:variant>
        <vt:i4>5</vt:i4>
      </vt:variant>
      <vt:variant>
        <vt:lpwstr/>
      </vt:variant>
      <vt:variant>
        <vt:lpwstr>_Toc49176862</vt:lpwstr>
      </vt:variant>
      <vt:variant>
        <vt:i4>1048629</vt:i4>
      </vt:variant>
      <vt:variant>
        <vt:i4>149</vt:i4>
      </vt:variant>
      <vt:variant>
        <vt:i4>0</vt:i4>
      </vt:variant>
      <vt:variant>
        <vt:i4>5</vt:i4>
      </vt:variant>
      <vt:variant>
        <vt:lpwstr/>
      </vt:variant>
      <vt:variant>
        <vt:lpwstr>_Toc49176861</vt:lpwstr>
      </vt:variant>
      <vt:variant>
        <vt:i4>1114165</vt:i4>
      </vt:variant>
      <vt:variant>
        <vt:i4>143</vt:i4>
      </vt:variant>
      <vt:variant>
        <vt:i4>0</vt:i4>
      </vt:variant>
      <vt:variant>
        <vt:i4>5</vt:i4>
      </vt:variant>
      <vt:variant>
        <vt:lpwstr/>
      </vt:variant>
      <vt:variant>
        <vt:lpwstr>_Toc49176860</vt:lpwstr>
      </vt:variant>
      <vt:variant>
        <vt:i4>1572918</vt:i4>
      </vt:variant>
      <vt:variant>
        <vt:i4>137</vt:i4>
      </vt:variant>
      <vt:variant>
        <vt:i4>0</vt:i4>
      </vt:variant>
      <vt:variant>
        <vt:i4>5</vt:i4>
      </vt:variant>
      <vt:variant>
        <vt:lpwstr/>
      </vt:variant>
      <vt:variant>
        <vt:lpwstr>_Toc49176859</vt:lpwstr>
      </vt:variant>
      <vt:variant>
        <vt:i4>1638454</vt:i4>
      </vt:variant>
      <vt:variant>
        <vt:i4>131</vt:i4>
      </vt:variant>
      <vt:variant>
        <vt:i4>0</vt:i4>
      </vt:variant>
      <vt:variant>
        <vt:i4>5</vt:i4>
      </vt:variant>
      <vt:variant>
        <vt:lpwstr/>
      </vt:variant>
      <vt:variant>
        <vt:lpwstr>_Toc49176858</vt:lpwstr>
      </vt:variant>
      <vt:variant>
        <vt:i4>1441846</vt:i4>
      </vt:variant>
      <vt:variant>
        <vt:i4>125</vt:i4>
      </vt:variant>
      <vt:variant>
        <vt:i4>0</vt:i4>
      </vt:variant>
      <vt:variant>
        <vt:i4>5</vt:i4>
      </vt:variant>
      <vt:variant>
        <vt:lpwstr/>
      </vt:variant>
      <vt:variant>
        <vt:lpwstr>_Toc49176857</vt:lpwstr>
      </vt:variant>
      <vt:variant>
        <vt:i4>1507382</vt:i4>
      </vt:variant>
      <vt:variant>
        <vt:i4>119</vt:i4>
      </vt:variant>
      <vt:variant>
        <vt:i4>0</vt:i4>
      </vt:variant>
      <vt:variant>
        <vt:i4>5</vt:i4>
      </vt:variant>
      <vt:variant>
        <vt:lpwstr/>
      </vt:variant>
      <vt:variant>
        <vt:lpwstr>_Toc49176856</vt:lpwstr>
      </vt:variant>
      <vt:variant>
        <vt:i4>1310774</vt:i4>
      </vt:variant>
      <vt:variant>
        <vt:i4>113</vt:i4>
      </vt:variant>
      <vt:variant>
        <vt:i4>0</vt:i4>
      </vt:variant>
      <vt:variant>
        <vt:i4>5</vt:i4>
      </vt:variant>
      <vt:variant>
        <vt:lpwstr/>
      </vt:variant>
      <vt:variant>
        <vt:lpwstr>_Toc49176855</vt:lpwstr>
      </vt:variant>
      <vt:variant>
        <vt:i4>1376310</vt:i4>
      </vt:variant>
      <vt:variant>
        <vt:i4>107</vt:i4>
      </vt:variant>
      <vt:variant>
        <vt:i4>0</vt:i4>
      </vt:variant>
      <vt:variant>
        <vt:i4>5</vt:i4>
      </vt:variant>
      <vt:variant>
        <vt:lpwstr/>
      </vt:variant>
      <vt:variant>
        <vt:lpwstr>_Toc49176854</vt:lpwstr>
      </vt:variant>
      <vt:variant>
        <vt:i4>1179702</vt:i4>
      </vt:variant>
      <vt:variant>
        <vt:i4>101</vt:i4>
      </vt:variant>
      <vt:variant>
        <vt:i4>0</vt:i4>
      </vt:variant>
      <vt:variant>
        <vt:i4>5</vt:i4>
      </vt:variant>
      <vt:variant>
        <vt:lpwstr/>
      </vt:variant>
      <vt:variant>
        <vt:lpwstr>_Toc49176853</vt:lpwstr>
      </vt:variant>
      <vt:variant>
        <vt:i4>1245238</vt:i4>
      </vt:variant>
      <vt:variant>
        <vt:i4>95</vt:i4>
      </vt:variant>
      <vt:variant>
        <vt:i4>0</vt:i4>
      </vt:variant>
      <vt:variant>
        <vt:i4>5</vt:i4>
      </vt:variant>
      <vt:variant>
        <vt:lpwstr/>
      </vt:variant>
      <vt:variant>
        <vt:lpwstr>_Toc49176852</vt:lpwstr>
      </vt:variant>
      <vt:variant>
        <vt:i4>1048630</vt:i4>
      </vt:variant>
      <vt:variant>
        <vt:i4>89</vt:i4>
      </vt:variant>
      <vt:variant>
        <vt:i4>0</vt:i4>
      </vt:variant>
      <vt:variant>
        <vt:i4>5</vt:i4>
      </vt:variant>
      <vt:variant>
        <vt:lpwstr/>
      </vt:variant>
      <vt:variant>
        <vt:lpwstr>_Toc49176851</vt:lpwstr>
      </vt:variant>
      <vt:variant>
        <vt:i4>1114166</vt:i4>
      </vt:variant>
      <vt:variant>
        <vt:i4>83</vt:i4>
      </vt:variant>
      <vt:variant>
        <vt:i4>0</vt:i4>
      </vt:variant>
      <vt:variant>
        <vt:i4>5</vt:i4>
      </vt:variant>
      <vt:variant>
        <vt:lpwstr/>
      </vt:variant>
      <vt:variant>
        <vt:lpwstr>_Toc49176850</vt:lpwstr>
      </vt:variant>
      <vt:variant>
        <vt:i4>1572919</vt:i4>
      </vt:variant>
      <vt:variant>
        <vt:i4>77</vt:i4>
      </vt:variant>
      <vt:variant>
        <vt:i4>0</vt:i4>
      </vt:variant>
      <vt:variant>
        <vt:i4>5</vt:i4>
      </vt:variant>
      <vt:variant>
        <vt:lpwstr/>
      </vt:variant>
      <vt:variant>
        <vt:lpwstr>_Toc49176849</vt:lpwstr>
      </vt:variant>
      <vt:variant>
        <vt:i4>1638455</vt:i4>
      </vt:variant>
      <vt:variant>
        <vt:i4>71</vt:i4>
      </vt:variant>
      <vt:variant>
        <vt:i4>0</vt:i4>
      </vt:variant>
      <vt:variant>
        <vt:i4>5</vt:i4>
      </vt:variant>
      <vt:variant>
        <vt:lpwstr/>
      </vt:variant>
      <vt:variant>
        <vt:lpwstr>_Toc49176848</vt:lpwstr>
      </vt:variant>
      <vt:variant>
        <vt:i4>1441847</vt:i4>
      </vt:variant>
      <vt:variant>
        <vt:i4>65</vt:i4>
      </vt:variant>
      <vt:variant>
        <vt:i4>0</vt:i4>
      </vt:variant>
      <vt:variant>
        <vt:i4>5</vt:i4>
      </vt:variant>
      <vt:variant>
        <vt:lpwstr/>
      </vt:variant>
      <vt:variant>
        <vt:lpwstr>_Toc49176847</vt:lpwstr>
      </vt:variant>
      <vt:variant>
        <vt:i4>1507383</vt:i4>
      </vt:variant>
      <vt:variant>
        <vt:i4>59</vt:i4>
      </vt:variant>
      <vt:variant>
        <vt:i4>0</vt:i4>
      </vt:variant>
      <vt:variant>
        <vt:i4>5</vt:i4>
      </vt:variant>
      <vt:variant>
        <vt:lpwstr/>
      </vt:variant>
      <vt:variant>
        <vt:lpwstr>_Toc49176846</vt:lpwstr>
      </vt:variant>
      <vt:variant>
        <vt:i4>1310775</vt:i4>
      </vt:variant>
      <vt:variant>
        <vt:i4>53</vt:i4>
      </vt:variant>
      <vt:variant>
        <vt:i4>0</vt:i4>
      </vt:variant>
      <vt:variant>
        <vt:i4>5</vt:i4>
      </vt:variant>
      <vt:variant>
        <vt:lpwstr/>
      </vt:variant>
      <vt:variant>
        <vt:lpwstr>_Toc49176845</vt:lpwstr>
      </vt:variant>
      <vt:variant>
        <vt:i4>1376311</vt:i4>
      </vt:variant>
      <vt:variant>
        <vt:i4>47</vt:i4>
      </vt:variant>
      <vt:variant>
        <vt:i4>0</vt:i4>
      </vt:variant>
      <vt:variant>
        <vt:i4>5</vt:i4>
      </vt:variant>
      <vt:variant>
        <vt:lpwstr/>
      </vt:variant>
      <vt:variant>
        <vt:lpwstr>_Toc49176844</vt:lpwstr>
      </vt:variant>
      <vt:variant>
        <vt:i4>1179703</vt:i4>
      </vt:variant>
      <vt:variant>
        <vt:i4>41</vt:i4>
      </vt:variant>
      <vt:variant>
        <vt:i4>0</vt:i4>
      </vt:variant>
      <vt:variant>
        <vt:i4>5</vt:i4>
      </vt:variant>
      <vt:variant>
        <vt:lpwstr/>
      </vt:variant>
      <vt:variant>
        <vt:lpwstr>_Toc49176843</vt:lpwstr>
      </vt:variant>
      <vt:variant>
        <vt:i4>1245239</vt:i4>
      </vt:variant>
      <vt:variant>
        <vt:i4>35</vt:i4>
      </vt:variant>
      <vt:variant>
        <vt:i4>0</vt:i4>
      </vt:variant>
      <vt:variant>
        <vt:i4>5</vt:i4>
      </vt:variant>
      <vt:variant>
        <vt:lpwstr/>
      </vt:variant>
      <vt:variant>
        <vt:lpwstr>_Toc49176842</vt:lpwstr>
      </vt:variant>
      <vt:variant>
        <vt:i4>1048631</vt:i4>
      </vt:variant>
      <vt:variant>
        <vt:i4>29</vt:i4>
      </vt:variant>
      <vt:variant>
        <vt:i4>0</vt:i4>
      </vt:variant>
      <vt:variant>
        <vt:i4>5</vt:i4>
      </vt:variant>
      <vt:variant>
        <vt:lpwstr/>
      </vt:variant>
      <vt:variant>
        <vt:lpwstr>_Toc49176841</vt:lpwstr>
      </vt:variant>
      <vt:variant>
        <vt:i4>1114167</vt:i4>
      </vt:variant>
      <vt:variant>
        <vt:i4>23</vt:i4>
      </vt:variant>
      <vt:variant>
        <vt:i4>0</vt:i4>
      </vt:variant>
      <vt:variant>
        <vt:i4>5</vt:i4>
      </vt:variant>
      <vt:variant>
        <vt:lpwstr/>
      </vt:variant>
      <vt:variant>
        <vt:lpwstr>_Toc49176840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Center Stack Display System Function Specification</dc:title>
  <dc:subject/>
  <dc:creator>abonnel1@ford.com;FEHSAN2@ford.com;EKARPINS@ford.com</dc:creator>
  <cp:keywords/>
  <cp:lastModifiedBy>Qiyang</cp:lastModifiedBy>
  <cp:revision>2</cp:revision>
  <cp:lastPrinted>2006-07-11T12:32:00Z</cp:lastPrinted>
  <dcterms:created xsi:type="dcterms:W3CDTF">2021-04-29T02:49:00Z</dcterms:created>
  <dcterms:modified xsi:type="dcterms:W3CDTF">2021-04-29T02:49:00Z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ID">
    <vt:lpwstr>5</vt:lpwstr>
  </property>
  <property fmtid="{D5CDD505-2E9C-101B-9397-08002B2CF9AE}" pid="3" name="idDigits">
    <vt:lpwstr>5</vt:lpwstr>
  </property>
  <property fmtid="{D5CDD505-2E9C-101B-9397-08002B2CF9AE}" pid="4" name="LatestRequirementID">
    <vt:i4>0</vt:i4>
  </property>
  <property fmtid="{D5CDD505-2E9C-101B-9397-08002B2CF9AE}" pid="5" name="LatestUseCaseID">
    <vt:i4>0</vt:i4>
  </property>
  <property fmtid="{D5CDD505-2E9C-101B-9397-08002B2CF9AE}" pid="6" name="LatestScenarioID">
    <vt:i4>0</vt:i4>
  </property>
  <property fmtid="{D5CDD505-2E9C-101B-9397-08002B2CF9AE}" pid="7" name="LatestDiagramID">
    <vt:i4>0</vt:i4>
  </property>
  <property fmtid="{D5CDD505-2E9C-101B-9397-08002B2CF9AE}" pid="8" name="TemplateVersion">
    <vt:lpwstr>6</vt:lpwstr>
  </property>
  <property fmtid="{D5CDD505-2E9C-101B-9397-08002B2CF9AE}" pid="9" name="LevelPrefix">
    <vt:lpwstr>FNC</vt:lpwstr>
  </property>
  <property fmtid="{D5CDD505-2E9C-101B-9397-08002B2CF9AE}" pid="10" name="TemplateRevision">
    <vt:lpwstr>0</vt:lpwstr>
  </property>
  <property fmtid="{D5CDD505-2E9C-101B-9397-08002B2CF9AE}" pid="11" name="LatestLogSignalID">
    <vt:i4>0</vt:i4>
  </property>
  <property fmtid="{D5CDD505-2E9C-101B-9397-08002B2CF9AE}" pid="12" name="LatestLogParameterID">
    <vt:i4>0</vt:i4>
  </property>
  <property fmtid="{D5CDD505-2E9C-101B-9397-08002B2CF9AE}" pid="13" name="LatestTechSignalID">
    <vt:i4>0</vt:i4>
  </property>
  <property fmtid="{D5CDD505-2E9C-101B-9397-08002B2CF9AE}" pid="14" name="LatestTechParameterID">
    <vt:i4>0</vt:i4>
  </property>
  <property fmtid="{D5CDD505-2E9C-101B-9397-08002B2CF9AE}" pid="15" name="LatestDataTypeID">
    <vt:i4>0</vt:i4>
  </property>
  <property fmtid="{D5CDD505-2E9C-101B-9397-08002B2CF9AE}" pid="16" name="ReqScope">
    <vt:lpwstr>MyFunc</vt:lpwstr>
  </property>
  <property fmtid="{D5CDD505-2E9C-101B-9397-08002B2CF9AE}" pid="17" name="DocOwner">
    <vt:lpwstr>MyName</vt:lpwstr>
  </property>
  <property fmtid="{D5CDD505-2E9C-101B-9397-08002B2CF9AE}" pid="18" name="DocClassification">
    <vt:lpwstr>Confidential</vt:lpwstr>
  </property>
  <property fmtid="{D5CDD505-2E9C-101B-9397-08002B2CF9AE}" pid="19" name="DocVersion">
    <vt:lpwstr>--</vt:lpwstr>
  </property>
  <property fmtid="{D5CDD505-2E9C-101B-9397-08002B2CF9AE}" pid="20" name="DocRevision">
    <vt:lpwstr>A</vt:lpwstr>
  </property>
  <property fmtid="{D5CDD505-2E9C-101B-9397-08002B2CF9AE}" pid="21" name="ProductName">
    <vt:lpwstr>MyFunction(Group)</vt:lpwstr>
  </property>
  <property fmtid="{D5CDD505-2E9C-101B-9397-08002B2CF9AE}" pid="22" name="ProductId">
    <vt:lpwstr>ID_xxxx</vt:lpwstr>
  </property>
  <property fmtid="{D5CDD505-2E9C-101B-9397-08002B2CF9AE}" pid="23" name="DocRevisionDate">
    <vt:lpwstr>yyyy-mm-dd</vt:lpwstr>
  </property>
  <property fmtid="{D5CDD505-2E9C-101B-9397-08002B2CF9AE}" pid="24" name="DocGis1ItemNumber">
    <vt:lpwstr>27.60/35</vt:lpwstr>
  </property>
  <property fmtid="{D5CDD505-2E9C-101B-9397-08002B2CF9AE}" pid="25" name="DocGis2Classification">
    <vt:lpwstr>Confidential</vt:lpwstr>
  </property>
  <property fmtid="{D5CDD505-2E9C-101B-9397-08002B2CF9AE}" pid="26" name="DocType">
    <vt:lpwstr>Function Specification</vt:lpwstr>
  </property>
  <property fmtid="{D5CDD505-2E9C-101B-9397-08002B2CF9AE}" pid="27" name="DocStatus">
    <vt:lpwstr>Draft</vt:lpwstr>
  </property>
  <property fmtid="{D5CDD505-2E9C-101B-9397-08002B2CF9AE}" pid="28" name="DocIssueDate">
    <vt:lpwstr>yyyy-mm-dd</vt:lpwstr>
  </property>
  <property fmtid="{D5CDD505-2E9C-101B-9397-08002B2CF9AE}" pid="29" name="DocId">
    <vt:lpwstr>---</vt:lpwstr>
  </property>
  <property fmtid="{D5CDD505-2E9C-101B-9397-08002B2CF9AE}" pid="30" name="ContentTypeId">
    <vt:lpwstr>0x010100F2725A93A271BC4B950BC3A988940529</vt:lpwstr>
  </property>
  <property fmtid="{D5CDD505-2E9C-101B-9397-08002B2CF9AE}" pid="31" name="_MarkAsFinal">
    <vt:bool>true</vt:bool>
  </property>
</Properties>
</file>