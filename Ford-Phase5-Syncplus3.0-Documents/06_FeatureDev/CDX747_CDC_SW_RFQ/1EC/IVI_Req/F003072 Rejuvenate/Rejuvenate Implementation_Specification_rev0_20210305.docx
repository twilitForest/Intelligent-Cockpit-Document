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4CDC" w14:textId="77777777" w:rsidR="00236BAE" w:rsidRDefault="00236BAE" w:rsidP="00952040">
      <w:pPr>
        <w:rPr>
          <w:highlight w:val="yellow"/>
        </w:rPr>
      </w:pPr>
      <w:bookmarkStart w:id="0" w:name="_GoBack"/>
      <w:bookmarkEnd w:id="0"/>
    </w:p>
    <w:p w14:paraId="44FC5FD0" w14:textId="77777777" w:rsidR="003D4FAA" w:rsidRDefault="003D4FAA" w:rsidP="003D4FAA">
      <w:pPr>
        <w:pStyle w:val="CoverpageTitle"/>
        <w:spacing w:before="0" w:after="0"/>
      </w:pPr>
    </w:p>
    <w:p w14:paraId="5FD12CB6" w14:textId="77777777" w:rsidR="003D4FAA" w:rsidRDefault="003D4FAA" w:rsidP="003D4FAA">
      <w:pPr>
        <w:pStyle w:val="CoverpageTitle"/>
        <w:spacing w:before="0" w:after="0"/>
      </w:pPr>
    </w:p>
    <w:p w14:paraId="2A6943FF" w14:textId="3153E896" w:rsidR="003D4FAA" w:rsidRDefault="003D4FAA" w:rsidP="003D4FAA">
      <w:pPr>
        <w:pStyle w:val="CoverpageTitle"/>
        <w:spacing w:before="0" w:after="0"/>
      </w:pPr>
      <w:r>
        <w:t>Rejuvenate</w:t>
      </w:r>
    </w:p>
    <w:p w14:paraId="236249F5" w14:textId="77777777" w:rsidR="003D4FAA" w:rsidRPr="00A52704" w:rsidRDefault="003D4FAA" w:rsidP="003D4FAA">
      <w:pPr>
        <w:pStyle w:val="CoverpageTitle"/>
        <w:spacing w:before="0" w:after="0"/>
        <w:rPr>
          <w:b w:val="0"/>
          <w:sz w:val="14"/>
          <w:szCs w:val="20"/>
        </w:rPr>
      </w:pPr>
      <w:r>
        <w:rPr>
          <w:sz w:val="20"/>
          <w:szCs w:val="20"/>
        </w:rPr>
        <w:t>&lt;&lt;Feature&gt;&gt;</w:t>
      </w:r>
    </w:p>
    <w:p w14:paraId="24B5D1CA" w14:textId="0AE4A259" w:rsidR="008F14D1" w:rsidRDefault="003D4FAA" w:rsidP="003D4FAA">
      <w:pPr>
        <w:jc w:val="center"/>
        <w:rPr>
          <w:highlight w:val="yellow"/>
        </w:rPr>
      </w:pPr>
      <w:r w:rsidRPr="00FC5500">
        <w:t>(</w:t>
      </w:r>
      <w:r>
        <w:t>F003072/B;1</w:t>
      </w:r>
      <w:r w:rsidRPr="00A52704">
        <w:t>)</w:t>
      </w:r>
    </w:p>
    <w:p w14:paraId="732E3EFE" w14:textId="503380AC" w:rsidR="00FB6F3B" w:rsidRDefault="00FB6F3B" w:rsidP="00C81F57">
      <w:pPr>
        <w:overflowPunct/>
        <w:autoSpaceDE/>
        <w:autoSpaceDN/>
        <w:adjustRightInd/>
        <w:textAlignment w:val="auto"/>
        <w:rPr>
          <w:color w:val="808080" w:themeColor="background1" w:themeShade="80"/>
        </w:rPr>
      </w:pPr>
    </w:p>
    <w:p w14:paraId="16D29107" w14:textId="77777777" w:rsidR="00C81F57" w:rsidRPr="00C81F57" w:rsidRDefault="00C81F57" w:rsidP="00C81F57">
      <w:pPr>
        <w:rPr>
          <w:color w:val="C00000"/>
        </w:rPr>
      </w:pPr>
    </w:p>
    <w:p w14:paraId="286B55D3" w14:textId="38C844D0" w:rsidR="00447480" w:rsidRDefault="00447480" w:rsidP="00305BF4">
      <w:pPr>
        <w:rPr>
          <w:rFonts w:cs="Arial"/>
        </w:rPr>
      </w:pPr>
    </w:p>
    <w:p w14:paraId="7604AC23" w14:textId="77777777" w:rsidR="00447480" w:rsidRDefault="00447480" w:rsidP="00305BF4">
      <w:pPr>
        <w:rPr>
          <w:rFonts w:cs="Arial"/>
        </w:rPr>
      </w:pPr>
    </w:p>
    <w:p w14:paraId="4992F17F" w14:textId="77777777" w:rsidR="00305BF4" w:rsidRDefault="00305BF4" w:rsidP="00305BF4">
      <w:pPr>
        <w:rPr>
          <w:rFonts w:cs="Arial"/>
        </w:rPr>
      </w:pPr>
    </w:p>
    <w:p w14:paraId="08CB9A27" w14:textId="77777777" w:rsidR="00305BF4" w:rsidRPr="007032D6" w:rsidRDefault="00305BF4" w:rsidP="00305BF4">
      <w:pPr>
        <w:pStyle w:val="VelocityScript"/>
      </w:pPr>
    </w:p>
    <w:p w14:paraId="13C0EE27" w14:textId="5B77B07B" w:rsidR="00305BF4" w:rsidRDefault="00305BF4" w:rsidP="00305BF4">
      <w:pPr>
        <w:rPr>
          <w:rFonts w:cs="Arial"/>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4062"/>
        <w:gridCol w:w="1820"/>
      </w:tblGrid>
      <w:tr w:rsidR="00C00235" w:rsidRPr="00396024" w14:paraId="460AEEA0" w14:textId="77777777" w:rsidTr="00271689">
        <w:trPr>
          <w:trHeight w:val="20"/>
        </w:trPr>
        <w:tc>
          <w:tcPr>
            <w:tcW w:w="1977" w:type="dxa"/>
            <w:vAlign w:val="center"/>
          </w:tcPr>
          <w:p w14:paraId="41AB8ADF" w14:textId="77777777" w:rsidR="00C00235" w:rsidRPr="00396024" w:rsidRDefault="00C00235" w:rsidP="00271689">
            <w:r>
              <w:t>Document Type</w:t>
            </w:r>
          </w:p>
        </w:tc>
        <w:tc>
          <w:tcPr>
            <w:tcW w:w="6483" w:type="dxa"/>
            <w:gridSpan w:val="2"/>
            <w:shd w:val="clear" w:color="auto" w:fill="E6E6E6"/>
            <w:vAlign w:val="center"/>
          </w:tcPr>
          <w:p w14:paraId="6CFB5A1C" w14:textId="04CAB606" w:rsidR="00C00235" w:rsidRPr="009C2BF3" w:rsidRDefault="00C00235" w:rsidP="00271689">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333964">
              <w:rPr>
                <w:b/>
              </w:rPr>
              <w:t>Feature Implementation Specification (FIS)</w:t>
            </w:r>
            <w:r w:rsidRPr="009C2BF3">
              <w:rPr>
                <w:b/>
              </w:rPr>
              <w:fldChar w:fldCharType="end"/>
            </w:r>
          </w:p>
        </w:tc>
        <w:tc>
          <w:tcPr>
            <w:tcW w:w="0" w:type="auto"/>
            <w:vAlign w:val="center"/>
          </w:tcPr>
          <w:p w14:paraId="01BCE0DB" w14:textId="77777777" w:rsidR="00C00235" w:rsidRPr="00396024" w:rsidRDefault="00C00235" w:rsidP="00271689">
            <w:pPr>
              <w:rPr>
                <w:sz w:val="16"/>
                <w:szCs w:val="16"/>
              </w:rPr>
            </w:pPr>
          </w:p>
        </w:tc>
      </w:tr>
      <w:tr w:rsidR="00C00235" w:rsidRPr="00155160" w14:paraId="3DDC95B6" w14:textId="77777777" w:rsidTr="00271689">
        <w:trPr>
          <w:trHeight w:val="20"/>
        </w:trPr>
        <w:tc>
          <w:tcPr>
            <w:tcW w:w="1977" w:type="dxa"/>
            <w:vAlign w:val="center"/>
          </w:tcPr>
          <w:p w14:paraId="2C714B64" w14:textId="77777777" w:rsidR="00C00235" w:rsidRPr="00155160" w:rsidRDefault="00C00235" w:rsidP="00271689">
            <w:r w:rsidRPr="00155160">
              <w:t>Template Version</w:t>
            </w:r>
          </w:p>
        </w:tc>
        <w:tc>
          <w:tcPr>
            <w:tcW w:w="6483" w:type="dxa"/>
            <w:gridSpan w:val="2"/>
            <w:shd w:val="clear" w:color="auto" w:fill="E6E6E6"/>
            <w:vAlign w:val="center"/>
          </w:tcPr>
          <w:p w14:paraId="11660EF4" w14:textId="5B25C1DB" w:rsidR="00C00235" w:rsidRPr="00A45B63" w:rsidRDefault="00C00235" w:rsidP="00271689">
            <w:pPr>
              <w:jc w:val="center"/>
              <w:rPr>
                <w:b/>
              </w:rPr>
            </w:pPr>
            <w:r>
              <w:rPr>
                <w:b/>
              </w:rPr>
              <w:t>6</w:t>
            </w:r>
            <w:r w:rsidRPr="00A45B63">
              <w:rPr>
                <w:b/>
              </w:rPr>
              <w:t>.</w:t>
            </w:r>
            <w:r w:rsidR="00F4124D">
              <w:rPr>
                <w:b/>
              </w:rPr>
              <w:t>1a</w:t>
            </w:r>
          </w:p>
        </w:tc>
        <w:tc>
          <w:tcPr>
            <w:tcW w:w="0" w:type="auto"/>
            <w:vAlign w:val="center"/>
          </w:tcPr>
          <w:p w14:paraId="13584F08" w14:textId="77777777" w:rsidR="00C00235" w:rsidRPr="00155160" w:rsidRDefault="00C00235" w:rsidP="00271689">
            <w:pPr>
              <w:rPr>
                <w:sz w:val="16"/>
                <w:szCs w:val="16"/>
              </w:rPr>
            </w:pPr>
          </w:p>
        </w:tc>
      </w:tr>
      <w:tr w:rsidR="00C00235" w:rsidRPr="00155160" w14:paraId="2B9ABCA0" w14:textId="77777777" w:rsidTr="00271689">
        <w:trPr>
          <w:trHeight w:val="20"/>
        </w:trPr>
        <w:tc>
          <w:tcPr>
            <w:tcW w:w="1977" w:type="dxa"/>
            <w:vAlign w:val="center"/>
          </w:tcPr>
          <w:p w14:paraId="52683C9C" w14:textId="77777777" w:rsidR="00C00235" w:rsidRPr="00155160" w:rsidRDefault="00C00235" w:rsidP="00271689">
            <w:r>
              <w:rPr>
                <w:rFonts w:cs="Arial"/>
              </w:rPr>
              <w:t>SysML Report Template Version</w:t>
            </w:r>
          </w:p>
        </w:tc>
        <w:tc>
          <w:tcPr>
            <w:tcW w:w="6483" w:type="dxa"/>
            <w:gridSpan w:val="2"/>
            <w:shd w:val="clear" w:color="auto" w:fill="E6E6E6"/>
            <w:vAlign w:val="center"/>
          </w:tcPr>
          <w:p w14:paraId="03EA102E" w14:textId="21E6D91D" w:rsidR="00C00235" w:rsidRDefault="00C00235" w:rsidP="00271689">
            <w:pPr>
              <w:jc w:val="center"/>
              <w:rPr>
                <w:b/>
              </w:rPr>
            </w:pPr>
            <w:r>
              <w:rPr>
                <w:rFonts w:cs="Arial"/>
                <w:b/>
              </w:rPr>
              <w:t>O Beta (</w:t>
            </w:r>
            <w:r w:rsidR="00F4124D">
              <w:rPr>
                <w:rFonts w:cs="Arial"/>
                <w:b/>
              </w:rPr>
              <w:t>11</w:t>
            </w:r>
            <w:r>
              <w:rPr>
                <w:rFonts w:cs="Arial"/>
                <w:b/>
              </w:rPr>
              <w:t>/2</w:t>
            </w:r>
            <w:r w:rsidR="00F4124D">
              <w:rPr>
                <w:rFonts w:cs="Arial"/>
                <w:b/>
              </w:rPr>
              <w:t>4</w:t>
            </w:r>
            <w:r>
              <w:rPr>
                <w:rFonts w:cs="Arial"/>
                <w:b/>
              </w:rPr>
              <w:t>/2019)</w:t>
            </w:r>
          </w:p>
        </w:tc>
        <w:tc>
          <w:tcPr>
            <w:tcW w:w="0" w:type="auto"/>
            <w:vAlign w:val="center"/>
          </w:tcPr>
          <w:p w14:paraId="457B7094" w14:textId="77777777" w:rsidR="00C00235" w:rsidRPr="00155160" w:rsidRDefault="00C00235" w:rsidP="00271689">
            <w:pPr>
              <w:rPr>
                <w:sz w:val="16"/>
                <w:szCs w:val="16"/>
              </w:rPr>
            </w:pPr>
          </w:p>
        </w:tc>
      </w:tr>
      <w:tr w:rsidR="00C00235" w:rsidRPr="00396024" w14:paraId="7E7BEEF6" w14:textId="77777777" w:rsidTr="00271689">
        <w:trPr>
          <w:trHeight w:val="20"/>
        </w:trPr>
        <w:tc>
          <w:tcPr>
            <w:tcW w:w="1977" w:type="dxa"/>
            <w:vAlign w:val="center"/>
          </w:tcPr>
          <w:p w14:paraId="6A431E50" w14:textId="77777777" w:rsidR="00C00235" w:rsidRPr="00771878" w:rsidRDefault="00C00235" w:rsidP="00271689">
            <w:r w:rsidRPr="00771878">
              <w:t>Document ID</w:t>
            </w:r>
          </w:p>
        </w:tc>
        <w:tc>
          <w:tcPr>
            <w:tcW w:w="6483" w:type="dxa"/>
            <w:gridSpan w:val="2"/>
            <w:shd w:val="clear" w:color="auto" w:fill="E6E6E6"/>
            <w:vAlign w:val="center"/>
          </w:tcPr>
          <w:p w14:paraId="2BEEDB40" w14:textId="50BD22A8" w:rsidR="00C00235" w:rsidRPr="00381120" w:rsidRDefault="00C00235" w:rsidP="00271689">
            <w:pPr>
              <w:jc w:val="center"/>
            </w:pPr>
            <w:r w:rsidRPr="009C2BF3">
              <w:rPr>
                <w:b/>
              </w:rPr>
              <w:fldChar w:fldCharType="begin"/>
            </w:r>
            <w:r w:rsidRPr="009C2BF3">
              <w:rPr>
                <w:b/>
              </w:rPr>
              <w:instrText xml:space="preserve"> FILENAME  \* Lower  \* MERGEFORMAT </w:instrText>
            </w:r>
            <w:r w:rsidRPr="009C2BF3">
              <w:rPr>
                <w:b/>
              </w:rPr>
              <w:fldChar w:fldCharType="separate"/>
            </w:r>
            <w:r w:rsidR="00333964">
              <w:rPr>
                <w:b/>
                <w:noProof/>
              </w:rPr>
              <w:t>implementation2</w:t>
            </w:r>
            <w:r w:rsidRPr="009C2BF3">
              <w:rPr>
                <w:b/>
                <w:noProof/>
              </w:rPr>
              <w:fldChar w:fldCharType="end"/>
            </w:r>
          </w:p>
        </w:tc>
        <w:tc>
          <w:tcPr>
            <w:tcW w:w="0" w:type="auto"/>
            <w:vAlign w:val="center"/>
          </w:tcPr>
          <w:p w14:paraId="055DE737" w14:textId="77777777" w:rsidR="00C00235" w:rsidRPr="00396024" w:rsidRDefault="00C00235" w:rsidP="00271689">
            <w:pPr>
              <w:rPr>
                <w:sz w:val="16"/>
                <w:szCs w:val="16"/>
              </w:rPr>
            </w:pPr>
          </w:p>
        </w:tc>
      </w:tr>
      <w:tr w:rsidR="00C00235" w:rsidRPr="00396024" w14:paraId="4DBF731F" w14:textId="77777777" w:rsidTr="00271689">
        <w:trPr>
          <w:trHeight w:val="20"/>
        </w:trPr>
        <w:tc>
          <w:tcPr>
            <w:tcW w:w="1977" w:type="dxa"/>
            <w:tcBorders>
              <w:bottom w:val="single" w:sz="4" w:space="0" w:color="auto"/>
            </w:tcBorders>
            <w:vAlign w:val="center"/>
          </w:tcPr>
          <w:p w14:paraId="738B463B" w14:textId="77777777" w:rsidR="00C00235" w:rsidRDefault="00C00235" w:rsidP="00271689">
            <w:r>
              <w:t>Document Location</w:t>
            </w:r>
          </w:p>
        </w:tc>
        <w:tc>
          <w:tcPr>
            <w:tcW w:w="6483" w:type="dxa"/>
            <w:gridSpan w:val="2"/>
            <w:tcBorders>
              <w:bottom w:val="single" w:sz="4" w:space="0" w:color="auto"/>
            </w:tcBorders>
            <w:shd w:val="clear" w:color="auto" w:fill="E6E6E6"/>
            <w:vAlign w:val="center"/>
          </w:tcPr>
          <w:p w14:paraId="411230CE" w14:textId="77777777" w:rsidR="00C00235" w:rsidRPr="009C2BF3" w:rsidRDefault="00C00235" w:rsidP="00271689">
            <w:pPr>
              <w:jc w:val="center"/>
              <w:rPr>
                <w:b/>
              </w:rPr>
            </w:pPr>
          </w:p>
        </w:tc>
        <w:tc>
          <w:tcPr>
            <w:tcW w:w="0" w:type="auto"/>
            <w:tcBorders>
              <w:bottom w:val="single" w:sz="4" w:space="0" w:color="auto"/>
            </w:tcBorders>
            <w:shd w:val="clear" w:color="auto" w:fill="auto"/>
            <w:vAlign w:val="center"/>
          </w:tcPr>
          <w:p w14:paraId="71E733E9" w14:textId="77777777" w:rsidR="00C00235" w:rsidRPr="00396024" w:rsidRDefault="00C00235" w:rsidP="00271689"/>
        </w:tc>
      </w:tr>
      <w:tr w:rsidR="00C00235" w:rsidRPr="00396024" w14:paraId="7850F6E5" w14:textId="77777777" w:rsidTr="00271689">
        <w:trPr>
          <w:trHeight w:val="20"/>
        </w:trPr>
        <w:tc>
          <w:tcPr>
            <w:tcW w:w="1977" w:type="dxa"/>
            <w:tcBorders>
              <w:bottom w:val="single" w:sz="4" w:space="0" w:color="auto"/>
            </w:tcBorders>
            <w:vAlign w:val="center"/>
          </w:tcPr>
          <w:p w14:paraId="44B0414E" w14:textId="77777777" w:rsidR="00C00235" w:rsidRPr="00396024" w:rsidRDefault="00C00235" w:rsidP="00271689">
            <w:r w:rsidRPr="00396024">
              <w:t>Document Owner</w:t>
            </w:r>
          </w:p>
        </w:tc>
        <w:tc>
          <w:tcPr>
            <w:tcW w:w="6483" w:type="dxa"/>
            <w:gridSpan w:val="2"/>
            <w:tcBorders>
              <w:bottom w:val="single" w:sz="4" w:space="0" w:color="auto"/>
            </w:tcBorders>
            <w:shd w:val="clear" w:color="auto" w:fill="E6E6E6"/>
            <w:vAlign w:val="center"/>
          </w:tcPr>
          <w:p w14:paraId="4B17877E" w14:textId="3A19A33F" w:rsidR="00753FDA" w:rsidRDefault="003D4FAA" w:rsidP="003D4FAA">
            <w:pPr>
              <w:jc w:val="center"/>
            </w:pPr>
            <w:r>
              <w:t>Matthew Harkless</w:t>
            </w:r>
          </w:p>
        </w:tc>
        <w:tc>
          <w:tcPr>
            <w:tcW w:w="0" w:type="auto"/>
            <w:tcBorders>
              <w:bottom w:val="single" w:sz="4" w:space="0" w:color="auto"/>
            </w:tcBorders>
            <w:shd w:val="clear" w:color="auto" w:fill="auto"/>
            <w:vAlign w:val="center"/>
          </w:tcPr>
          <w:p w14:paraId="0E233911" w14:textId="77777777" w:rsidR="00C00235" w:rsidRPr="00396024" w:rsidRDefault="00C00235" w:rsidP="00271689"/>
        </w:tc>
      </w:tr>
      <w:tr w:rsidR="00C00235" w:rsidRPr="00396024" w14:paraId="4414791C" w14:textId="77777777" w:rsidTr="00271689">
        <w:trPr>
          <w:trHeight w:val="20"/>
        </w:trPr>
        <w:tc>
          <w:tcPr>
            <w:tcW w:w="1977" w:type="dxa"/>
            <w:vAlign w:val="center"/>
          </w:tcPr>
          <w:p w14:paraId="551CB876" w14:textId="77777777" w:rsidR="00C00235" w:rsidRPr="00396024" w:rsidRDefault="00C00235" w:rsidP="00271689">
            <w:r w:rsidRPr="00396024">
              <w:t xml:space="preserve">Document </w:t>
            </w:r>
            <w:r>
              <w:t>Revision</w:t>
            </w:r>
          </w:p>
        </w:tc>
        <w:tc>
          <w:tcPr>
            <w:tcW w:w="6483" w:type="dxa"/>
            <w:gridSpan w:val="2"/>
            <w:shd w:val="clear" w:color="auto" w:fill="E6E6E6"/>
            <w:vAlign w:val="center"/>
          </w:tcPr>
          <w:p w14:paraId="49DD57B7" w14:textId="20E60D0A" w:rsidR="00C00235" w:rsidRPr="009C2BF3" w:rsidRDefault="00BE206B" w:rsidP="00271689">
            <w:pPr>
              <w:jc w:val="center"/>
              <w:rPr>
                <w:b/>
              </w:rPr>
            </w:pPr>
            <w:r>
              <w:rPr>
                <w:b/>
              </w:rPr>
              <w:t>FIS</w:t>
            </w:r>
            <w:r w:rsidR="00C00235">
              <w:rPr>
                <w:b/>
              </w:rPr>
              <w:t>0</w:t>
            </w:r>
          </w:p>
        </w:tc>
        <w:tc>
          <w:tcPr>
            <w:tcW w:w="0" w:type="auto"/>
            <w:tcBorders>
              <w:bottom w:val="single" w:sz="4" w:space="0" w:color="auto"/>
            </w:tcBorders>
            <w:vAlign w:val="center"/>
          </w:tcPr>
          <w:p w14:paraId="4B7AE0F2" w14:textId="77777777" w:rsidR="00C00235" w:rsidRPr="00396024" w:rsidRDefault="00C00235" w:rsidP="00271689"/>
        </w:tc>
      </w:tr>
      <w:tr w:rsidR="00C00235" w:rsidRPr="00396024" w14:paraId="09537764" w14:textId="77777777" w:rsidTr="00271689">
        <w:trPr>
          <w:trHeight w:val="20"/>
        </w:trPr>
        <w:tc>
          <w:tcPr>
            <w:tcW w:w="1977" w:type="dxa"/>
            <w:vAlign w:val="center"/>
          </w:tcPr>
          <w:p w14:paraId="6076EECD" w14:textId="77777777" w:rsidR="00C00235" w:rsidRPr="00396024" w:rsidRDefault="00C00235" w:rsidP="00271689">
            <w:r>
              <w:t>Document Status</w:t>
            </w:r>
          </w:p>
        </w:tc>
        <w:tc>
          <w:tcPr>
            <w:tcW w:w="6483" w:type="dxa"/>
            <w:gridSpan w:val="2"/>
            <w:shd w:val="clear" w:color="auto" w:fill="E6E6E6"/>
            <w:vAlign w:val="center"/>
          </w:tcPr>
          <w:p w14:paraId="4DB42130" w14:textId="7FCCF014" w:rsidR="00C00235" w:rsidRPr="009C2BF3" w:rsidRDefault="00C00235" w:rsidP="00271689">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333964" w:rsidRPr="00333964">
              <w:rPr>
                <w:b/>
                <w:bCs/>
              </w:rPr>
              <w:t>Draft</w:t>
            </w:r>
            <w:r w:rsidRPr="009C2BF3">
              <w:rPr>
                <w:b/>
                <w:bCs/>
              </w:rPr>
              <w:fldChar w:fldCharType="end"/>
            </w:r>
          </w:p>
        </w:tc>
        <w:tc>
          <w:tcPr>
            <w:tcW w:w="0" w:type="auto"/>
            <w:tcBorders>
              <w:bottom w:val="single" w:sz="4" w:space="0" w:color="auto"/>
            </w:tcBorders>
            <w:vAlign w:val="center"/>
          </w:tcPr>
          <w:p w14:paraId="126A0BCD" w14:textId="77777777" w:rsidR="00C00235" w:rsidRPr="00396024" w:rsidRDefault="00C00235" w:rsidP="00271689"/>
        </w:tc>
      </w:tr>
      <w:tr w:rsidR="00C00235" w:rsidRPr="00396024" w14:paraId="6C731192" w14:textId="77777777" w:rsidTr="00271689">
        <w:trPr>
          <w:trHeight w:val="20"/>
        </w:trPr>
        <w:tc>
          <w:tcPr>
            <w:tcW w:w="1977" w:type="dxa"/>
            <w:tcBorders>
              <w:bottom w:val="single" w:sz="4" w:space="0" w:color="auto"/>
            </w:tcBorders>
            <w:vAlign w:val="center"/>
          </w:tcPr>
          <w:p w14:paraId="6217E87B" w14:textId="77777777" w:rsidR="00C00235" w:rsidRDefault="00C00235" w:rsidP="00271689">
            <w:r>
              <w:t>Date Issued</w:t>
            </w:r>
          </w:p>
        </w:tc>
        <w:tc>
          <w:tcPr>
            <w:tcW w:w="6483" w:type="dxa"/>
            <w:gridSpan w:val="2"/>
            <w:tcBorders>
              <w:bottom w:val="single" w:sz="4" w:space="0" w:color="auto"/>
            </w:tcBorders>
            <w:shd w:val="clear" w:color="auto" w:fill="E6E6E6"/>
            <w:vAlign w:val="center"/>
          </w:tcPr>
          <w:p w14:paraId="39A20B57" w14:textId="625C58D1" w:rsidR="00C00235" w:rsidRDefault="00EE1251" w:rsidP="00271689">
            <w:pPr>
              <w:jc w:val="center"/>
              <w:rPr>
                <w:b/>
              </w:rPr>
            </w:pPr>
            <w:r w:rsidRPr="00EE1251">
              <w:rPr>
                <w:b/>
              </w:rPr>
              <w:t>2021-03-05</w:t>
            </w:r>
          </w:p>
        </w:tc>
        <w:tc>
          <w:tcPr>
            <w:tcW w:w="0" w:type="auto"/>
            <w:tcBorders>
              <w:bottom w:val="single" w:sz="4" w:space="0" w:color="auto"/>
            </w:tcBorders>
            <w:shd w:val="clear" w:color="auto" w:fill="auto"/>
            <w:vAlign w:val="center"/>
          </w:tcPr>
          <w:p w14:paraId="5F91839D" w14:textId="77777777" w:rsidR="00C00235" w:rsidRPr="00396024" w:rsidRDefault="00C00235" w:rsidP="00271689"/>
        </w:tc>
      </w:tr>
      <w:tr w:rsidR="00C00235" w:rsidRPr="00396024" w14:paraId="528A0034" w14:textId="77777777" w:rsidTr="00271689">
        <w:trPr>
          <w:trHeight w:val="20"/>
        </w:trPr>
        <w:tc>
          <w:tcPr>
            <w:tcW w:w="1977" w:type="dxa"/>
            <w:tcBorders>
              <w:bottom w:val="single" w:sz="4" w:space="0" w:color="auto"/>
            </w:tcBorders>
            <w:vAlign w:val="center"/>
          </w:tcPr>
          <w:p w14:paraId="157611B1" w14:textId="77777777" w:rsidR="00C00235" w:rsidRDefault="00C00235" w:rsidP="00271689">
            <w:r>
              <w:t>Date Revised</w:t>
            </w:r>
          </w:p>
        </w:tc>
        <w:tc>
          <w:tcPr>
            <w:tcW w:w="6483" w:type="dxa"/>
            <w:gridSpan w:val="2"/>
            <w:tcBorders>
              <w:bottom w:val="single" w:sz="4" w:space="0" w:color="auto"/>
            </w:tcBorders>
            <w:shd w:val="clear" w:color="auto" w:fill="E6E6E6"/>
            <w:vAlign w:val="center"/>
          </w:tcPr>
          <w:p w14:paraId="27B2C608" w14:textId="4C178C1B" w:rsidR="00C00235" w:rsidRDefault="00EE1251" w:rsidP="00271689">
            <w:pPr>
              <w:jc w:val="center"/>
              <w:rPr>
                <w:b/>
              </w:rPr>
            </w:pPr>
            <w:r w:rsidRPr="00EE1251">
              <w:rPr>
                <w:b/>
              </w:rPr>
              <w:t>2021-03-05</w:t>
            </w:r>
          </w:p>
        </w:tc>
        <w:tc>
          <w:tcPr>
            <w:tcW w:w="0" w:type="auto"/>
            <w:tcBorders>
              <w:bottom w:val="single" w:sz="4" w:space="0" w:color="auto"/>
            </w:tcBorders>
            <w:shd w:val="clear" w:color="auto" w:fill="auto"/>
            <w:vAlign w:val="center"/>
          </w:tcPr>
          <w:p w14:paraId="63446956" w14:textId="77777777" w:rsidR="00C00235" w:rsidRPr="00396024" w:rsidRDefault="00C00235" w:rsidP="00271689"/>
        </w:tc>
      </w:tr>
      <w:tr w:rsidR="00C00235" w:rsidRPr="00396024" w14:paraId="38E4BED6" w14:textId="77777777" w:rsidTr="00271689">
        <w:trPr>
          <w:trHeight w:val="20"/>
        </w:trPr>
        <w:tc>
          <w:tcPr>
            <w:tcW w:w="1977" w:type="dxa"/>
            <w:vMerge w:val="restart"/>
            <w:vAlign w:val="center"/>
          </w:tcPr>
          <w:p w14:paraId="13369D51" w14:textId="77777777" w:rsidR="00C00235" w:rsidRDefault="00C00235" w:rsidP="00271689">
            <w:r>
              <w:t>Document Classification</w:t>
            </w:r>
          </w:p>
        </w:tc>
        <w:tc>
          <w:tcPr>
            <w:tcW w:w="2421" w:type="dxa"/>
            <w:tcBorders>
              <w:right w:val="nil"/>
            </w:tcBorders>
            <w:shd w:val="clear" w:color="auto" w:fill="E6E6E6"/>
            <w:vAlign w:val="center"/>
          </w:tcPr>
          <w:p w14:paraId="313DD869" w14:textId="77777777" w:rsidR="00C00235" w:rsidRPr="009A5BDD" w:rsidRDefault="00C00235" w:rsidP="00271689">
            <w:pPr>
              <w:jc w:val="center"/>
            </w:pPr>
            <w:r w:rsidRPr="009A5BDD">
              <w:t>GIS1 Item Number:</w:t>
            </w:r>
          </w:p>
        </w:tc>
        <w:tc>
          <w:tcPr>
            <w:tcW w:w="4062" w:type="dxa"/>
            <w:tcBorders>
              <w:left w:val="nil"/>
            </w:tcBorders>
            <w:shd w:val="clear" w:color="auto" w:fill="E6E6E6"/>
            <w:vAlign w:val="center"/>
          </w:tcPr>
          <w:p w14:paraId="2CA3FF86" w14:textId="0576708C" w:rsidR="00C00235" w:rsidRPr="009C2BF3" w:rsidRDefault="00C00235" w:rsidP="00271689">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333964" w:rsidRPr="00333964">
              <w:rPr>
                <w:b/>
                <w:bCs/>
              </w:rPr>
              <w:t>27.60/35</w:t>
            </w:r>
            <w:r w:rsidRPr="009C2BF3">
              <w:rPr>
                <w:b/>
                <w:bCs/>
              </w:rPr>
              <w:fldChar w:fldCharType="end"/>
            </w:r>
          </w:p>
        </w:tc>
        <w:tc>
          <w:tcPr>
            <w:tcW w:w="0" w:type="auto"/>
            <w:vMerge w:val="restart"/>
            <w:shd w:val="clear" w:color="auto" w:fill="auto"/>
            <w:vAlign w:val="center"/>
          </w:tcPr>
          <w:p w14:paraId="2A8E872E" w14:textId="77777777" w:rsidR="00C00235" w:rsidRPr="00396024" w:rsidRDefault="00C00235" w:rsidP="00271689"/>
        </w:tc>
      </w:tr>
      <w:tr w:rsidR="00C00235" w:rsidRPr="00396024" w14:paraId="66E798CA" w14:textId="77777777" w:rsidTr="00271689">
        <w:trPr>
          <w:trHeight w:val="20"/>
        </w:trPr>
        <w:tc>
          <w:tcPr>
            <w:tcW w:w="1977" w:type="dxa"/>
            <w:vMerge/>
            <w:vAlign w:val="center"/>
          </w:tcPr>
          <w:p w14:paraId="3A79EA64" w14:textId="77777777" w:rsidR="00C00235" w:rsidRDefault="00C00235" w:rsidP="00271689"/>
        </w:tc>
        <w:tc>
          <w:tcPr>
            <w:tcW w:w="2421" w:type="dxa"/>
            <w:tcBorders>
              <w:right w:val="nil"/>
            </w:tcBorders>
            <w:shd w:val="clear" w:color="auto" w:fill="E6E6E6"/>
            <w:vAlign w:val="center"/>
          </w:tcPr>
          <w:p w14:paraId="7221BF37" w14:textId="77777777" w:rsidR="00C00235" w:rsidRPr="009A5BDD" w:rsidRDefault="00C00235" w:rsidP="00271689">
            <w:pPr>
              <w:jc w:val="center"/>
            </w:pPr>
            <w:r w:rsidRPr="009A5BDD">
              <w:t>GIS2 Classification:</w:t>
            </w:r>
          </w:p>
        </w:tc>
        <w:tc>
          <w:tcPr>
            <w:tcW w:w="4062" w:type="dxa"/>
            <w:tcBorders>
              <w:left w:val="nil"/>
            </w:tcBorders>
            <w:shd w:val="clear" w:color="auto" w:fill="E6E6E6"/>
            <w:vAlign w:val="center"/>
          </w:tcPr>
          <w:p w14:paraId="13B1865D" w14:textId="41CF0FCB" w:rsidR="00C00235" w:rsidRPr="009C2BF3" w:rsidRDefault="00C00235" w:rsidP="00271689">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333964" w:rsidRPr="00333964">
              <w:rPr>
                <w:b/>
              </w:rPr>
              <w:t>Confidential</w:t>
            </w:r>
            <w:r w:rsidRPr="009C2BF3">
              <w:rPr>
                <w:b/>
                <w:bCs/>
              </w:rPr>
              <w:fldChar w:fldCharType="end"/>
            </w:r>
          </w:p>
        </w:tc>
        <w:tc>
          <w:tcPr>
            <w:tcW w:w="0" w:type="auto"/>
            <w:vMerge/>
            <w:shd w:val="clear" w:color="auto" w:fill="auto"/>
            <w:vAlign w:val="center"/>
          </w:tcPr>
          <w:p w14:paraId="1C7C481F" w14:textId="77777777" w:rsidR="00C00235" w:rsidRPr="00396024" w:rsidRDefault="00C00235" w:rsidP="00271689"/>
        </w:tc>
      </w:tr>
    </w:tbl>
    <w:p w14:paraId="19BA4317" w14:textId="19AC8C1F" w:rsidR="00C00235" w:rsidRDefault="00C00235" w:rsidP="00305BF4">
      <w:pPr>
        <w:rPr>
          <w:rFonts w:cs="Arial"/>
        </w:rPr>
      </w:pPr>
    </w:p>
    <w:p w14:paraId="0B882EAC" w14:textId="027332D0" w:rsidR="00C00235" w:rsidRDefault="00C00235" w:rsidP="00305BF4">
      <w:pPr>
        <w:rPr>
          <w:rFonts w:cs="Arial"/>
        </w:rPr>
      </w:pPr>
    </w:p>
    <w:p w14:paraId="1870FD21" w14:textId="77777777" w:rsidR="00C00235" w:rsidRDefault="00C00235" w:rsidP="00305BF4">
      <w:pPr>
        <w:rPr>
          <w:rFonts w:cs="Arial"/>
        </w:rPr>
      </w:pPr>
    </w:p>
    <w:tbl>
      <w:tblPr>
        <w:tblStyle w:val="TableGrid"/>
        <w:tblW w:w="0" w:type="auto"/>
        <w:jc w:val="center"/>
        <w:tblLook w:val="04A0" w:firstRow="1" w:lastRow="0" w:firstColumn="1" w:lastColumn="0" w:noHBand="0" w:noVBand="1"/>
      </w:tblPr>
      <w:tblGrid>
        <w:gridCol w:w="2336"/>
        <w:gridCol w:w="2338"/>
        <w:gridCol w:w="2338"/>
        <w:gridCol w:w="2338"/>
      </w:tblGrid>
      <w:tr w:rsidR="00305BF4" w:rsidRPr="005D2D41" w14:paraId="38D404A9" w14:textId="77777777" w:rsidTr="00E62C97">
        <w:trPr>
          <w:jc w:val="center"/>
        </w:trPr>
        <w:tc>
          <w:tcPr>
            <w:tcW w:w="9350" w:type="dxa"/>
            <w:gridSpan w:val="4"/>
            <w:vAlign w:val="center"/>
          </w:tcPr>
          <w:p w14:paraId="6B7D1679"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Document Approval</w:t>
            </w:r>
          </w:p>
        </w:tc>
      </w:tr>
      <w:tr w:rsidR="00305BF4" w:rsidRPr="005D2D41" w14:paraId="3B9FEC4C" w14:textId="77777777" w:rsidTr="00E62C97">
        <w:trPr>
          <w:jc w:val="center"/>
        </w:trPr>
        <w:tc>
          <w:tcPr>
            <w:tcW w:w="2336" w:type="dxa"/>
            <w:shd w:val="clear" w:color="auto" w:fill="D9D9D9" w:themeFill="background1" w:themeFillShade="D9"/>
            <w:vAlign w:val="center"/>
          </w:tcPr>
          <w:p w14:paraId="38C3A608"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Person</w:t>
            </w:r>
          </w:p>
        </w:tc>
        <w:tc>
          <w:tcPr>
            <w:tcW w:w="2338" w:type="dxa"/>
            <w:shd w:val="clear" w:color="auto" w:fill="D9D9D9" w:themeFill="background1" w:themeFillShade="D9"/>
            <w:vAlign w:val="center"/>
          </w:tcPr>
          <w:p w14:paraId="44C54431"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Role</w:t>
            </w:r>
          </w:p>
        </w:tc>
        <w:tc>
          <w:tcPr>
            <w:tcW w:w="2338" w:type="dxa"/>
            <w:shd w:val="clear" w:color="auto" w:fill="D9D9D9" w:themeFill="background1" w:themeFillShade="D9"/>
            <w:vAlign w:val="center"/>
          </w:tcPr>
          <w:p w14:paraId="5ED5E9FC"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Email</w:t>
            </w:r>
          </w:p>
        </w:tc>
        <w:tc>
          <w:tcPr>
            <w:tcW w:w="2338" w:type="dxa"/>
            <w:shd w:val="clear" w:color="auto" w:fill="D9D9D9" w:themeFill="background1" w:themeFillShade="D9"/>
            <w:vAlign w:val="center"/>
          </w:tcPr>
          <w:p w14:paraId="4F7E4EC0" w14:textId="77777777" w:rsidR="00305BF4" w:rsidRPr="005D2D41" w:rsidRDefault="00305BF4" w:rsidP="00535EF7">
            <w:pPr>
              <w:pStyle w:val="CoverpageTitle"/>
              <w:spacing w:before="0" w:after="0"/>
              <w:jc w:val="left"/>
              <w:rPr>
                <w:rFonts w:cs="Arial"/>
                <w:b w:val="0"/>
                <w:sz w:val="20"/>
                <w:szCs w:val="20"/>
              </w:rPr>
            </w:pPr>
            <w:r w:rsidRPr="005D2D41">
              <w:rPr>
                <w:b w:val="0"/>
                <w:sz w:val="20"/>
                <w:szCs w:val="20"/>
              </w:rPr>
              <w:t>Date</w:t>
            </w:r>
          </w:p>
        </w:tc>
      </w:tr>
      <w:tr w:rsidR="00305BF4" w:rsidRPr="005D2D41" w14:paraId="3C9FF295" w14:textId="77777777" w:rsidTr="00E62C97">
        <w:trPr>
          <w:jc w:val="center"/>
        </w:trPr>
        <w:tc>
          <w:tcPr>
            <w:tcW w:w="2336" w:type="dxa"/>
          </w:tcPr>
          <w:p w14:paraId="01390391" w14:textId="77777777" w:rsidR="00305BF4" w:rsidRPr="005D2D41" w:rsidRDefault="00305BF4" w:rsidP="00535EF7">
            <w:pPr>
              <w:pStyle w:val="CoverpageTitle"/>
              <w:spacing w:before="0" w:after="0"/>
              <w:jc w:val="left"/>
              <w:rPr>
                <w:rFonts w:cs="Arial"/>
                <w:sz w:val="20"/>
                <w:szCs w:val="20"/>
              </w:rPr>
            </w:pPr>
          </w:p>
        </w:tc>
        <w:tc>
          <w:tcPr>
            <w:tcW w:w="2338" w:type="dxa"/>
          </w:tcPr>
          <w:p w14:paraId="034A90FF" w14:textId="77777777" w:rsidR="00305BF4" w:rsidRPr="005D2D41" w:rsidRDefault="00305BF4" w:rsidP="00535EF7">
            <w:pPr>
              <w:pStyle w:val="CoverpageTitle"/>
              <w:spacing w:before="0" w:after="0"/>
              <w:jc w:val="left"/>
              <w:rPr>
                <w:rFonts w:cs="Arial"/>
                <w:sz w:val="20"/>
                <w:szCs w:val="20"/>
              </w:rPr>
            </w:pPr>
          </w:p>
        </w:tc>
        <w:tc>
          <w:tcPr>
            <w:tcW w:w="2338" w:type="dxa"/>
          </w:tcPr>
          <w:p w14:paraId="5EA92668" w14:textId="77777777" w:rsidR="00305BF4" w:rsidRPr="005D2D41" w:rsidRDefault="00305BF4" w:rsidP="00535EF7">
            <w:pPr>
              <w:pStyle w:val="CoverpageTitle"/>
              <w:spacing w:before="0" w:after="0"/>
              <w:jc w:val="left"/>
              <w:rPr>
                <w:rFonts w:cs="Arial"/>
                <w:sz w:val="20"/>
                <w:szCs w:val="20"/>
              </w:rPr>
            </w:pPr>
          </w:p>
        </w:tc>
        <w:tc>
          <w:tcPr>
            <w:tcW w:w="2338" w:type="dxa"/>
          </w:tcPr>
          <w:p w14:paraId="1A3349B9" w14:textId="77777777" w:rsidR="00305BF4" w:rsidRPr="005D2D41" w:rsidRDefault="00305BF4" w:rsidP="00535EF7">
            <w:pPr>
              <w:pStyle w:val="CoverpageTitle"/>
              <w:spacing w:before="0" w:after="0"/>
              <w:jc w:val="left"/>
              <w:rPr>
                <w:rFonts w:cs="Arial"/>
                <w:sz w:val="20"/>
                <w:szCs w:val="20"/>
              </w:rPr>
            </w:pPr>
          </w:p>
        </w:tc>
      </w:tr>
      <w:tr w:rsidR="00305BF4" w:rsidRPr="005D2D41" w14:paraId="0BA85AE6" w14:textId="77777777" w:rsidTr="00E62C97">
        <w:trPr>
          <w:jc w:val="center"/>
        </w:trPr>
        <w:tc>
          <w:tcPr>
            <w:tcW w:w="2336" w:type="dxa"/>
          </w:tcPr>
          <w:p w14:paraId="5F2A16B1" w14:textId="77777777" w:rsidR="00305BF4" w:rsidRPr="005D2D41" w:rsidRDefault="00305BF4" w:rsidP="00535EF7">
            <w:pPr>
              <w:pStyle w:val="CoverpageTitle"/>
              <w:spacing w:before="0" w:after="0"/>
              <w:jc w:val="left"/>
              <w:rPr>
                <w:rFonts w:cs="Arial"/>
                <w:sz w:val="20"/>
                <w:szCs w:val="20"/>
              </w:rPr>
            </w:pPr>
          </w:p>
        </w:tc>
        <w:tc>
          <w:tcPr>
            <w:tcW w:w="2338" w:type="dxa"/>
          </w:tcPr>
          <w:p w14:paraId="6CB578F6" w14:textId="77777777" w:rsidR="00305BF4" w:rsidRPr="005D2D41" w:rsidRDefault="00305BF4" w:rsidP="00535EF7">
            <w:pPr>
              <w:pStyle w:val="CoverpageTitle"/>
              <w:spacing w:before="0" w:after="0"/>
              <w:jc w:val="left"/>
              <w:rPr>
                <w:rFonts w:cs="Arial"/>
                <w:sz w:val="20"/>
                <w:szCs w:val="20"/>
              </w:rPr>
            </w:pPr>
          </w:p>
        </w:tc>
        <w:tc>
          <w:tcPr>
            <w:tcW w:w="2338" w:type="dxa"/>
          </w:tcPr>
          <w:p w14:paraId="08EE6E74" w14:textId="77777777" w:rsidR="00305BF4" w:rsidRPr="005D2D41" w:rsidRDefault="00305BF4" w:rsidP="00535EF7">
            <w:pPr>
              <w:pStyle w:val="CoverpageTitle"/>
              <w:spacing w:before="0" w:after="0"/>
              <w:jc w:val="left"/>
              <w:rPr>
                <w:rFonts w:cs="Arial"/>
                <w:sz w:val="20"/>
                <w:szCs w:val="20"/>
              </w:rPr>
            </w:pPr>
          </w:p>
        </w:tc>
        <w:tc>
          <w:tcPr>
            <w:tcW w:w="2338" w:type="dxa"/>
          </w:tcPr>
          <w:p w14:paraId="3E101FFF" w14:textId="77777777" w:rsidR="00305BF4" w:rsidRPr="005D2D41" w:rsidRDefault="00305BF4" w:rsidP="00535EF7">
            <w:pPr>
              <w:pStyle w:val="CoverpageTitle"/>
              <w:spacing w:before="0" w:after="0"/>
              <w:jc w:val="left"/>
              <w:rPr>
                <w:rFonts w:cs="Arial"/>
                <w:sz w:val="20"/>
                <w:szCs w:val="20"/>
              </w:rPr>
            </w:pPr>
          </w:p>
        </w:tc>
      </w:tr>
      <w:tr w:rsidR="00305BF4" w:rsidRPr="005D2D41" w14:paraId="7BF6B4AF" w14:textId="77777777" w:rsidTr="00E62C97">
        <w:trPr>
          <w:jc w:val="center"/>
        </w:trPr>
        <w:tc>
          <w:tcPr>
            <w:tcW w:w="2336" w:type="dxa"/>
          </w:tcPr>
          <w:p w14:paraId="54B3D430" w14:textId="77777777" w:rsidR="00305BF4" w:rsidRPr="005D2D41" w:rsidRDefault="00305BF4" w:rsidP="00535EF7">
            <w:pPr>
              <w:pStyle w:val="CoverpageTitle"/>
              <w:spacing w:before="0" w:after="0"/>
              <w:jc w:val="left"/>
              <w:rPr>
                <w:rFonts w:cs="Arial"/>
                <w:sz w:val="20"/>
                <w:szCs w:val="20"/>
              </w:rPr>
            </w:pPr>
          </w:p>
        </w:tc>
        <w:tc>
          <w:tcPr>
            <w:tcW w:w="2338" w:type="dxa"/>
          </w:tcPr>
          <w:p w14:paraId="11E01CD7" w14:textId="77777777" w:rsidR="00305BF4" w:rsidRPr="005D2D41" w:rsidRDefault="00305BF4" w:rsidP="00535EF7">
            <w:pPr>
              <w:pStyle w:val="CoverpageTitle"/>
              <w:spacing w:before="0" w:after="0"/>
              <w:jc w:val="left"/>
              <w:rPr>
                <w:rFonts w:cs="Arial"/>
                <w:sz w:val="20"/>
                <w:szCs w:val="20"/>
              </w:rPr>
            </w:pPr>
          </w:p>
        </w:tc>
        <w:tc>
          <w:tcPr>
            <w:tcW w:w="2338" w:type="dxa"/>
          </w:tcPr>
          <w:p w14:paraId="5DBF310E" w14:textId="77777777" w:rsidR="00305BF4" w:rsidRPr="005D2D41" w:rsidRDefault="00305BF4" w:rsidP="00535EF7">
            <w:pPr>
              <w:pStyle w:val="CoverpageTitle"/>
              <w:spacing w:before="0" w:after="0"/>
              <w:jc w:val="left"/>
              <w:rPr>
                <w:rFonts w:cs="Arial"/>
                <w:sz w:val="20"/>
                <w:szCs w:val="20"/>
              </w:rPr>
            </w:pPr>
          </w:p>
        </w:tc>
        <w:tc>
          <w:tcPr>
            <w:tcW w:w="2338" w:type="dxa"/>
          </w:tcPr>
          <w:p w14:paraId="0AC9D4D5" w14:textId="77777777" w:rsidR="00305BF4" w:rsidRPr="005D2D41" w:rsidRDefault="00305BF4" w:rsidP="00535EF7">
            <w:pPr>
              <w:pStyle w:val="CoverpageTitle"/>
              <w:spacing w:before="0" w:after="0"/>
              <w:jc w:val="left"/>
              <w:rPr>
                <w:rFonts w:cs="Arial"/>
                <w:sz w:val="20"/>
                <w:szCs w:val="20"/>
              </w:rPr>
            </w:pPr>
          </w:p>
        </w:tc>
      </w:tr>
    </w:tbl>
    <w:p w14:paraId="384C8FE5" w14:textId="77777777" w:rsidR="00305BF4" w:rsidRDefault="00305BF4" w:rsidP="00305BF4">
      <w:pPr>
        <w:pStyle w:val="CoverpageTitle"/>
        <w:spacing w:before="0" w:after="0"/>
        <w:jc w:val="left"/>
        <w:rPr>
          <w:rFonts w:cs="Arial"/>
          <w:sz w:val="24"/>
          <w:szCs w:val="24"/>
        </w:rPr>
      </w:pPr>
    </w:p>
    <w:p w14:paraId="437C500C" w14:textId="1F4F34B8" w:rsidR="00F4124D" w:rsidRPr="00397AF6" w:rsidRDefault="00F4124D" w:rsidP="00F4124D">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333964" w:rsidRPr="00333964">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1317C556" w14:textId="77777777" w:rsidR="00F4124D" w:rsidRPr="00397AF6" w:rsidRDefault="00F4124D" w:rsidP="00F4124D">
      <w:pPr>
        <w:jc w:val="both"/>
        <w:rPr>
          <w:rFonts w:cs="Arial"/>
          <w:b/>
          <w:bCs/>
          <w:color w:val="000000"/>
        </w:rPr>
      </w:pPr>
    </w:p>
    <w:p w14:paraId="11FA3A14" w14:textId="22B0ABEE" w:rsidR="00F4124D" w:rsidRDefault="00F4124D" w:rsidP="00F4124D">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1" w:name="_Hlk23967760"/>
      <w:r w:rsidRPr="004E37DE">
        <w:rPr>
          <w:rFonts w:cs="Arial"/>
          <w:sz w:val="20"/>
          <w:szCs w:val="20"/>
        </w:rPr>
        <w:t>©</w:t>
      </w:r>
      <w:bookmarkEnd w:id="1"/>
      <w:r w:rsidRPr="004814C3">
        <w:rPr>
          <w:rFonts w:cs="Arial"/>
          <w:sz w:val="20"/>
          <w:szCs w:val="20"/>
        </w:rPr>
        <w:t xml:space="preserve">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333964">
        <w:rPr>
          <w:rFonts w:cs="Arial"/>
          <w:b w:val="0"/>
          <w:bCs/>
          <w:sz w:val="20"/>
          <w:szCs w:val="20"/>
          <w:lang w:val="en-US"/>
        </w:rPr>
        <w:t>Error! Unknown document property name.</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4792CFD5" w14:textId="77777777" w:rsidR="00F4124D" w:rsidRDefault="00F4124D" w:rsidP="00F4124D">
      <w:pPr>
        <w:pStyle w:val="CoverpageTitle"/>
        <w:spacing w:before="0" w:after="0"/>
        <w:rPr>
          <w:rFonts w:cs="Arial"/>
          <w:sz w:val="20"/>
          <w:szCs w:val="20"/>
        </w:rPr>
      </w:pPr>
    </w:p>
    <w:p w14:paraId="6C391E41" w14:textId="77777777" w:rsidR="00305BF4" w:rsidRDefault="00305BF4" w:rsidP="00305BF4">
      <w:pPr>
        <w:pStyle w:val="CoverpageTitle"/>
        <w:spacing w:before="0" w:after="0"/>
        <w:jc w:val="left"/>
        <w:rPr>
          <w:rFonts w:cs="Arial"/>
          <w:sz w:val="24"/>
          <w:szCs w:val="24"/>
        </w:rPr>
      </w:pPr>
    </w:p>
    <w:p w14:paraId="664A8A30" w14:textId="77777777" w:rsidR="00305BF4" w:rsidRDefault="00305BF4" w:rsidP="00305BF4">
      <w:pPr>
        <w:pStyle w:val="CoverpageTitle"/>
        <w:spacing w:before="0" w:after="0"/>
        <w:jc w:val="left"/>
        <w:rPr>
          <w:rFonts w:cs="Arial"/>
          <w:sz w:val="24"/>
          <w:szCs w:val="24"/>
        </w:rPr>
      </w:pPr>
    </w:p>
    <w:p w14:paraId="54A446E7" w14:textId="77777777" w:rsidR="00305BF4" w:rsidRPr="00C00C04" w:rsidRDefault="00305BF4" w:rsidP="00305BF4">
      <w:pPr>
        <w:pStyle w:val="CoverpageTitle"/>
        <w:spacing w:before="0" w:after="0"/>
        <w:rPr>
          <w:rFonts w:cs="Arial"/>
          <w:sz w:val="24"/>
          <w:szCs w:val="24"/>
        </w:rPr>
      </w:pPr>
      <w:r w:rsidRPr="00C00C04">
        <w:rPr>
          <w:rFonts w:cs="Arial"/>
          <w:sz w:val="24"/>
          <w:szCs w:val="24"/>
        </w:rPr>
        <w:t>PRINTED COPIES ARE UNCONTROLLED</w:t>
      </w:r>
    </w:p>
    <w:p w14:paraId="3D40E23C" w14:textId="77777777" w:rsidR="00305BF4" w:rsidRPr="00142F26" w:rsidRDefault="00305BF4" w:rsidP="00305BF4">
      <w:pPr>
        <w:pStyle w:val="CoverpageTitle"/>
        <w:spacing w:before="0" w:after="0"/>
        <w:jc w:val="left"/>
        <w:rPr>
          <w:rFonts w:cs="Arial"/>
          <w:b w:val="0"/>
          <w:szCs w:val="20"/>
        </w:rPr>
      </w:pPr>
    </w:p>
    <w:p w14:paraId="7D33FB39" w14:textId="77777777" w:rsidR="00305BF4" w:rsidRPr="009E3B7C" w:rsidRDefault="00305BF4" w:rsidP="00305BF4">
      <w:pPr>
        <w:rPr>
          <w:rFonts w:cs="Arial"/>
        </w:rPr>
      </w:pPr>
    </w:p>
    <w:p w14:paraId="2BE748C0" w14:textId="77777777" w:rsidR="00305BF4" w:rsidRPr="00951EDE" w:rsidRDefault="00305BF4" w:rsidP="00305BF4">
      <w:pPr>
        <w:pStyle w:val="VelocityScript"/>
      </w:pPr>
    </w:p>
    <w:p w14:paraId="62DEAA5D" w14:textId="77777777" w:rsidR="00305BF4" w:rsidRPr="009E3B7C" w:rsidRDefault="00305BF4" w:rsidP="00305BF4">
      <w:pPr>
        <w:rPr>
          <w:rFonts w:cs="Arial"/>
        </w:rPr>
        <w:sectPr w:rsidR="00305BF4" w:rsidRPr="009E3B7C" w:rsidSect="00072314">
          <w:headerReference w:type="default" r:id="rId12"/>
          <w:footerReference w:type="default" r:id="rId13"/>
          <w:headerReference w:type="first" r:id="rId14"/>
          <w:pgSz w:w="12240" w:h="15840" w:code="1"/>
          <w:pgMar w:top="720" w:right="1183" w:bottom="720" w:left="851" w:header="562" w:footer="734" w:gutter="0"/>
          <w:cols w:space="720"/>
          <w:titlePg/>
          <w:docGrid w:linePitch="272"/>
        </w:sectPr>
      </w:pPr>
    </w:p>
    <w:p w14:paraId="133AAFF8" w14:textId="77777777" w:rsidR="00305BF4" w:rsidRPr="006E0D06" w:rsidRDefault="00305BF4" w:rsidP="00305BF4">
      <w:pPr>
        <w:rPr>
          <w:b/>
          <w:sz w:val="32"/>
          <w:szCs w:val="32"/>
        </w:rPr>
      </w:pPr>
      <w:bookmarkStart w:id="2" w:name="_Toc498090117"/>
      <w:r w:rsidRPr="006E0D06">
        <w:rPr>
          <w:b/>
          <w:sz w:val="32"/>
          <w:szCs w:val="32"/>
        </w:rPr>
        <w:lastRenderedPageBreak/>
        <w:t>Disclaimer</w:t>
      </w:r>
      <w:bookmarkEnd w:id="2"/>
    </w:p>
    <w:p w14:paraId="4D7D6C13" w14:textId="77777777" w:rsidR="00305BF4" w:rsidRPr="009A63CD" w:rsidRDefault="00305BF4" w:rsidP="00305BF4"/>
    <w:p w14:paraId="5FA7EA78" w14:textId="070025A2" w:rsidR="00305BF4" w:rsidRPr="009E3B7C" w:rsidRDefault="00305BF4" w:rsidP="00305BF4">
      <w:pPr>
        <w:jc w:val="both"/>
        <w:rPr>
          <w:rFonts w:cs="Arial"/>
          <w:b/>
          <w:bCs/>
          <w:color w:val="000000"/>
        </w:rPr>
      </w:pPr>
      <w:r w:rsidRPr="009E3B7C">
        <w:rPr>
          <w:rFonts w:cs="Arial"/>
          <w:b/>
          <w:bCs/>
          <w:color w:val="000000"/>
        </w:rPr>
        <w:t xml:space="preserve">This document contains Ford Motor Company </w:t>
      </w:r>
      <w:r w:rsidRPr="009E3B7C">
        <w:rPr>
          <w:rFonts w:cs="Arial"/>
          <w:b/>
          <w:bCs/>
          <w:color w:val="000000"/>
        </w:rPr>
        <w:fldChar w:fldCharType="begin"/>
      </w:r>
      <w:r w:rsidRPr="009E3B7C">
        <w:rPr>
          <w:rFonts w:cs="Arial"/>
          <w:b/>
          <w:bCs/>
          <w:color w:val="000000"/>
        </w:rPr>
        <w:instrText xml:space="preserve"> DOCPROPERTY  DocGis2Classification  \* MERGEFORMAT </w:instrText>
      </w:r>
      <w:r w:rsidRPr="009E3B7C">
        <w:rPr>
          <w:rFonts w:cs="Arial"/>
          <w:b/>
          <w:bCs/>
          <w:color w:val="000000"/>
        </w:rPr>
        <w:fldChar w:fldCharType="separate"/>
      </w:r>
      <w:r w:rsidR="00333964" w:rsidRPr="00333964">
        <w:rPr>
          <w:rFonts w:cs="Arial"/>
          <w:b/>
          <w:color w:val="000000"/>
        </w:rPr>
        <w:t>Confidential</w:t>
      </w:r>
      <w:r w:rsidRPr="009E3B7C">
        <w:rPr>
          <w:rFonts w:cs="Arial"/>
          <w:b/>
          <w:bCs/>
          <w:color w:val="000000"/>
        </w:rPr>
        <w:fldChar w:fldCharType="end"/>
      </w:r>
      <w:r w:rsidRPr="009E3B7C">
        <w:rPr>
          <w:rFonts w:cs="Arial"/>
          <w:b/>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47DAE811" w14:textId="77777777" w:rsidR="00305BF4" w:rsidRPr="009E3B7C" w:rsidRDefault="00305BF4" w:rsidP="00305BF4">
      <w:pPr>
        <w:jc w:val="both"/>
        <w:rPr>
          <w:rFonts w:cs="Arial"/>
          <w:b/>
          <w:bCs/>
          <w:color w:val="000000"/>
        </w:rPr>
      </w:pPr>
    </w:p>
    <w:p w14:paraId="3405B249" w14:textId="77777777" w:rsidR="00305BF4" w:rsidRPr="009E3B7C" w:rsidRDefault="00305BF4" w:rsidP="00305BF4">
      <w:pPr>
        <w:jc w:val="both"/>
        <w:rPr>
          <w:rFonts w:cs="Arial"/>
          <w:color w:val="000000"/>
        </w:rPr>
      </w:pPr>
      <w:r w:rsidRPr="009E3B7C">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599579C1" w14:textId="77777777" w:rsidR="00305BF4" w:rsidRPr="009E3B7C" w:rsidRDefault="00305BF4" w:rsidP="00305BF4">
      <w:pPr>
        <w:jc w:val="both"/>
        <w:rPr>
          <w:rFonts w:cs="Arial"/>
          <w:color w:val="000000"/>
        </w:rPr>
      </w:pPr>
    </w:p>
    <w:p w14:paraId="566CB5C8" w14:textId="77777777" w:rsidR="00305BF4" w:rsidRPr="009E3B7C" w:rsidRDefault="00305BF4" w:rsidP="00305BF4">
      <w:pPr>
        <w:jc w:val="both"/>
        <w:rPr>
          <w:rFonts w:cs="Arial"/>
          <w:color w:val="000000"/>
        </w:rPr>
      </w:pPr>
      <w:r w:rsidRPr="009E3B7C">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23869D3D" w14:textId="77777777" w:rsidR="00305BF4" w:rsidRPr="009E3B7C" w:rsidRDefault="00305BF4" w:rsidP="00305BF4">
      <w:pPr>
        <w:jc w:val="both"/>
        <w:rPr>
          <w:rFonts w:cs="Arial"/>
          <w:color w:val="000000"/>
        </w:rPr>
      </w:pPr>
    </w:p>
    <w:p w14:paraId="7E4AEFFE" w14:textId="77777777" w:rsidR="00305BF4" w:rsidRPr="009E3B7C" w:rsidRDefault="00305BF4" w:rsidP="00305BF4">
      <w:pPr>
        <w:jc w:val="both"/>
        <w:rPr>
          <w:rFonts w:cs="Arial"/>
          <w:color w:val="000000"/>
        </w:rPr>
      </w:pPr>
      <w:r w:rsidRPr="009E3B7C">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BE5E461" w14:textId="77777777" w:rsidR="00305BF4" w:rsidRPr="009E3B7C" w:rsidRDefault="00305BF4" w:rsidP="00305BF4">
      <w:pPr>
        <w:jc w:val="both"/>
        <w:rPr>
          <w:rFonts w:cs="Arial"/>
          <w:color w:val="000000"/>
        </w:rPr>
      </w:pPr>
    </w:p>
    <w:p w14:paraId="5D770F84" w14:textId="77777777" w:rsidR="00305BF4" w:rsidRPr="009E3B7C" w:rsidRDefault="00305BF4" w:rsidP="00305BF4">
      <w:pPr>
        <w:jc w:val="both"/>
        <w:rPr>
          <w:rFonts w:cs="Arial"/>
          <w:color w:val="000000"/>
        </w:rPr>
      </w:pPr>
      <w:r w:rsidRPr="009E3B7C">
        <w:rPr>
          <w:rFonts w:cs="Arial"/>
          <w:color w:val="000000"/>
        </w:rPr>
        <w:t>This document or portions thereof shall not be distributed outside FORD MOTOR COMPANY without prior written consent. Refer all questions concerning disclosure to the author(s) or any duly authorized representative of Ford Motor Company.</w:t>
      </w:r>
    </w:p>
    <w:p w14:paraId="3B9B1039" w14:textId="77777777" w:rsidR="00305BF4" w:rsidRPr="009E3B7C" w:rsidRDefault="00305BF4" w:rsidP="00305BF4">
      <w:pPr>
        <w:jc w:val="both"/>
        <w:rPr>
          <w:rFonts w:cs="Arial"/>
          <w:color w:val="000000"/>
        </w:rPr>
      </w:pPr>
    </w:p>
    <w:p w14:paraId="46CA294F" w14:textId="77777777" w:rsidR="00305BF4" w:rsidRPr="00DB51D2" w:rsidRDefault="00305BF4" w:rsidP="00305BF4">
      <w:pPr>
        <w:overflowPunct/>
        <w:textAlignment w:val="auto"/>
        <w:rPr>
          <w:rFonts w:ascii="MS Shell Dlg 2" w:hAnsi="MS Shell Dlg 2" w:cs="MS Shell Dlg 2"/>
        </w:rPr>
      </w:pPr>
      <w:r w:rsidRPr="00DB51D2">
        <w:rPr>
          <w:rFonts w:cs="Arial"/>
          <w:b/>
          <w:color w:val="000000"/>
        </w:rPr>
        <w:t xml:space="preserve">Copyright </w:t>
      </w:r>
      <w:r w:rsidRPr="00DB51D2">
        <w:rPr>
          <w:rFonts w:cs="Arial"/>
        </w:rPr>
        <w:t>©</w:t>
      </w:r>
      <w:r w:rsidRPr="00DB51D2">
        <w:rPr>
          <w:rFonts w:ascii="MS Shell Dlg 2" w:hAnsi="MS Shell Dlg 2" w:cs="MS Shell Dlg 2"/>
        </w:rPr>
        <w:t xml:space="preserve"> </w:t>
      </w:r>
      <w:r w:rsidRPr="00DB51D2">
        <w:rPr>
          <w:rFonts w:cs="Arial"/>
          <w:b/>
          <w:color w:val="000000"/>
        </w:rPr>
        <w:t>201</w:t>
      </w:r>
      <w:r>
        <w:rPr>
          <w:rFonts w:cs="Arial"/>
          <w:b/>
          <w:color w:val="000000"/>
        </w:rPr>
        <w:t>9</w:t>
      </w:r>
      <w:r w:rsidRPr="00DB51D2">
        <w:rPr>
          <w:rFonts w:cs="Arial"/>
          <w:b/>
          <w:bCs/>
          <w:color w:val="000000"/>
        </w:rPr>
        <w:t xml:space="preserve"> </w:t>
      </w:r>
      <w:r w:rsidRPr="00DB51D2">
        <w:rPr>
          <w:rFonts w:cs="Arial"/>
          <w:b/>
          <w:color w:val="000000"/>
        </w:rPr>
        <w:t>Ford Motor Company</w:t>
      </w:r>
    </w:p>
    <w:p w14:paraId="549F83EE" w14:textId="77777777" w:rsidR="00305BF4" w:rsidRDefault="00305BF4" w:rsidP="00305BF4">
      <w:pPr>
        <w:overflowPunct/>
        <w:autoSpaceDE/>
        <w:autoSpaceDN/>
        <w:adjustRightInd/>
        <w:textAlignment w:val="auto"/>
        <w:rPr>
          <w:rFonts w:cs="Arial"/>
          <w:b/>
          <w:color w:val="000000"/>
        </w:rPr>
      </w:pPr>
    </w:p>
    <w:p w14:paraId="06951F33" w14:textId="77777777" w:rsidR="00305BF4" w:rsidRDefault="00305BF4" w:rsidP="00305BF4">
      <w:pPr>
        <w:overflowPunct/>
        <w:autoSpaceDE/>
        <w:autoSpaceDN/>
        <w:adjustRightInd/>
        <w:textAlignment w:val="auto"/>
        <w:rPr>
          <w:rFonts w:cs="Arial"/>
          <w:b/>
          <w:color w:val="000000"/>
        </w:rPr>
      </w:pPr>
    </w:p>
    <w:p w14:paraId="21DAA3EC" w14:textId="77777777" w:rsidR="00305BF4" w:rsidRDefault="00305BF4" w:rsidP="00305BF4">
      <w:pPr>
        <w:overflowPunct/>
        <w:autoSpaceDE/>
        <w:autoSpaceDN/>
        <w:adjustRightInd/>
        <w:textAlignment w:val="auto"/>
        <w:rPr>
          <w:rFonts w:cs="Arial"/>
          <w:b/>
          <w:color w:val="000000"/>
        </w:rPr>
      </w:pPr>
      <w:r>
        <w:rPr>
          <w:rFonts w:cs="Arial"/>
          <w:b/>
          <w:color w:val="000000"/>
        </w:rPr>
        <w:br w:type="page"/>
      </w:r>
    </w:p>
    <w:p w14:paraId="5BCF57A5" w14:textId="77777777" w:rsidR="00305BF4" w:rsidRPr="00A6556E" w:rsidRDefault="00305BF4" w:rsidP="00305BF4">
      <w:pPr>
        <w:rPr>
          <w:b/>
          <w:sz w:val="32"/>
          <w:szCs w:val="32"/>
        </w:rPr>
      </w:pPr>
      <w:bookmarkStart w:id="3" w:name="_Toc498090118"/>
      <w:r w:rsidRPr="00A6556E">
        <w:rPr>
          <w:b/>
          <w:sz w:val="32"/>
          <w:szCs w:val="32"/>
        </w:rPr>
        <w:lastRenderedPageBreak/>
        <w:t>Contents</w:t>
      </w:r>
      <w:bookmarkEnd w:id="3"/>
    </w:p>
    <w:p w14:paraId="3C6236A6" w14:textId="77777777" w:rsidR="00305BF4" w:rsidRPr="008E155B" w:rsidRDefault="00305BF4" w:rsidP="00305BF4"/>
    <w:p w14:paraId="0DC1C2ED" w14:textId="5EB6BDF8" w:rsidR="00333964" w:rsidRDefault="00305BF4">
      <w:pPr>
        <w:pStyle w:val="TOC1"/>
        <w:tabs>
          <w:tab w:val="left" w:pos="400"/>
          <w:tab w:val="right" w:leader="dot" w:pos="10338"/>
        </w:tabs>
        <w:rPr>
          <w:rFonts w:asciiTheme="minorHAnsi" w:eastAsiaTheme="minorEastAsia" w:hAnsiTheme="minorHAnsi" w:cstheme="minorBidi"/>
          <w:noProof/>
          <w:sz w:val="22"/>
          <w:szCs w:val="22"/>
        </w:rPr>
      </w:pPr>
      <w:r w:rsidRPr="009E3B7C">
        <w:rPr>
          <w:rFonts w:cs="Arial"/>
        </w:rPr>
        <w:fldChar w:fldCharType="begin"/>
      </w:r>
      <w:r w:rsidRPr="009E3B7C">
        <w:rPr>
          <w:rFonts w:cs="Arial"/>
        </w:rPr>
        <w:instrText xml:space="preserve"> TOC \o "1-</w:instrText>
      </w:r>
      <w:r>
        <w:rPr>
          <w:rFonts w:cs="Arial"/>
        </w:rPr>
        <w:instrText>4</w:instrText>
      </w:r>
      <w:r w:rsidRPr="009E3B7C">
        <w:rPr>
          <w:rFonts w:cs="Arial"/>
        </w:rPr>
        <w:instrText xml:space="preserve">" \h \z \u </w:instrText>
      </w:r>
      <w:r w:rsidRPr="009E3B7C">
        <w:rPr>
          <w:rFonts w:cs="Arial"/>
        </w:rPr>
        <w:fldChar w:fldCharType="separate"/>
      </w:r>
      <w:hyperlink w:anchor="_Toc65749216" w:history="1">
        <w:r w:rsidR="00333964" w:rsidRPr="007F41E0">
          <w:rPr>
            <w:rStyle w:val="Hyperlink"/>
            <w:noProof/>
          </w:rPr>
          <w:t>1</w:t>
        </w:r>
        <w:r w:rsidR="00333964">
          <w:rPr>
            <w:rFonts w:asciiTheme="minorHAnsi" w:eastAsiaTheme="minorEastAsia" w:hAnsiTheme="minorHAnsi" w:cstheme="minorBidi"/>
            <w:noProof/>
            <w:sz w:val="22"/>
            <w:szCs w:val="22"/>
          </w:rPr>
          <w:tab/>
        </w:r>
        <w:r w:rsidR="00333964" w:rsidRPr="007F41E0">
          <w:rPr>
            <w:rStyle w:val="Hyperlink"/>
            <w:noProof/>
          </w:rPr>
          <w:t>Introduction</w:t>
        </w:r>
        <w:r w:rsidR="00333964">
          <w:rPr>
            <w:noProof/>
            <w:webHidden/>
          </w:rPr>
          <w:tab/>
        </w:r>
        <w:r w:rsidR="00333964">
          <w:rPr>
            <w:noProof/>
            <w:webHidden/>
          </w:rPr>
          <w:fldChar w:fldCharType="begin"/>
        </w:r>
        <w:r w:rsidR="00333964">
          <w:rPr>
            <w:noProof/>
            <w:webHidden/>
          </w:rPr>
          <w:instrText xml:space="preserve"> PAGEREF _Toc65749216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5D5FA92E" w14:textId="3F7AFC51" w:rsidR="00333964" w:rsidRDefault="00F43BEF">
      <w:pPr>
        <w:pStyle w:val="TOC2"/>
        <w:rPr>
          <w:rFonts w:asciiTheme="minorHAnsi" w:eastAsiaTheme="minorEastAsia" w:hAnsiTheme="minorHAnsi" w:cstheme="minorBidi"/>
          <w:bCs w:val="0"/>
          <w:sz w:val="22"/>
          <w:szCs w:val="22"/>
        </w:rPr>
      </w:pPr>
      <w:hyperlink w:anchor="_Toc65749217" w:history="1">
        <w:r w:rsidR="00333964" w:rsidRPr="007F41E0">
          <w:rPr>
            <w:rStyle w:val="Hyperlink"/>
          </w:rPr>
          <w:t>1.1</w:t>
        </w:r>
        <w:r w:rsidR="00333964">
          <w:rPr>
            <w:rFonts w:asciiTheme="minorHAnsi" w:eastAsiaTheme="minorEastAsia" w:hAnsiTheme="minorHAnsi" w:cstheme="minorBidi"/>
            <w:bCs w:val="0"/>
            <w:sz w:val="22"/>
            <w:szCs w:val="22"/>
          </w:rPr>
          <w:tab/>
        </w:r>
        <w:r w:rsidR="00333964" w:rsidRPr="007F41E0">
          <w:rPr>
            <w:rStyle w:val="Hyperlink"/>
          </w:rPr>
          <w:t>Document Purpose</w:t>
        </w:r>
        <w:r w:rsidR="00333964">
          <w:rPr>
            <w:webHidden/>
          </w:rPr>
          <w:tab/>
        </w:r>
        <w:r w:rsidR="00333964">
          <w:rPr>
            <w:webHidden/>
          </w:rPr>
          <w:fldChar w:fldCharType="begin"/>
        </w:r>
        <w:r w:rsidR="00333964">
          <w:rPr>
            <w:webHidden/>
          </w:rPr>
          <w:instrText xml:space="preserve"> PAGEREF _Toc65749217 \h </w:instrText>
        </w:r>
        <w:r w:rsidR="00333964">
          <w:rPr>
            <w:webHidden/>
          </w:rPr>
        </w:r>
        <w:r w:rsidR="00333964">
          <w:rPr>
            <w:webHidden/>
          </w:rPr>
          <w:fldChar w:fldCharType="separate"/>
        </w:r>
        <w:r w:rsidR="00333964">
          <w:rPr>
            <w:webHidden/>
          </w:rPr>
          <w:t>6</w:t>
        </w:r>
        <w:r w:rsidR="00333964">
          <w:rPr>
            <w:webHidden/>
          </w:rPr>
          <w:fldChar w:fldCharType="end"/>
        </w:r>
      </w:hyperlink>
    </w:p>
    <w:p w14:paraId="39EA348F" w14:textId="5415A33B" w:rsidR="00333964" w:rsidRDefault="00F43BEF">
      <w:pPr>
        <w:pStyle w:val="TOC2"/>
        <w:rPr>
          <w:rFonts w:asciiTheme="minorHAnsi" w:eastAsiaTheme="minorEastAsia" w:hAnsiTheme="minorHAnsi" w:cstheme="minorBidi"/>
          <w:bCs w:val="0"/>
          <w:sz w:val="22"/>
          <w:szCs w:val="22"/>
        </w:rPr>
      </w:pPr>
      <w:hyperlink w:anchor="_Toc65749218" w:history="1">
        <w:r w:rsidR="00333964" w:rsidRPr="007F41E0">
          <w:rPr>
            <w:rStyle w:val="Hyperlink"/>
          </w:rPr>
          <w:t>1.2</w:t>
        </w:r>
        <w:r w:rsidR="00333964">
          <w:rPr>
            <w:rFonts w:asciiTheme="minorHAnsi" w:eastAsiaTheme="minorEastAsia" w:hAnsiTheme="minorHAnsi" w:cstheme="minorBidi"/>
            <w:bCs w:val="0"/>
            <w:sz w:val="22"/>
            <w:szCs w:val="22"/>
          </w:rPr>
          <w:tab/>
        </w:r>
        <w:r w:rsidR="00333964" w:rsidRPr="007F41E0">
          <w:rPr>
            <w:rStyle w:val="Hyperlink"/>
          </w:rPr>
          <w:t>Document Scope</w:t>
        </w:r>
        <w:r w:rsidR="00333964">
          <w:rPr>
            <w:webHidden/>
          </w:rPr>
          <w:tab/>
        </w:r>
        <w:r w:rsidR="00333964">
          <w:rPr>
            <w:webHidden/>
          </w:rPr>
          <w:fldChar w:fldCharType="begin"/>
        </w:r>
        <w:r w:rsidR="00333964">
          <w:rPr>
            <w:webHidden/>
          </w:rPr>
          <w:instrText xml:space="preserve"> PAGEREF _Toc65749218 \h </w:instrText>
        </w:r>
        <w:r w:rsidR="00333964">
          <w:rPr>
            <w:webHidden/>
          </w:rPr>
        </w:r>
        <w:r w:rsidR="00333964">
          <w:rPr>
            <w:webHidden/>
          </w:rPr>
          <w:fldChar w:fldCharType="separate"/>
        </w:r>
        <w:r w:rsidR="00333964">
          <w:rPr>
            <w:webHidden/>
          </w:rPr>
          <w:t>6</w:t>
        </w:r>
        <w:r w:rsidR="00333964">
          <w:rPr>
            <w:webHidden/>
          </w:rPr>
          <w:fldChar w:fldCharType="end"/>
        </w:r>
      </w:hyperlink>
    </w:p>
    <w:p w14:paraId="68EF2C89" w14:textId="2887274C" w:rsidR="00333964" w:rsidRDefault="00F43BEF">
      <w:pPr>
        <w:pStyle w:val="TOC2"/>
        <w:rPr>
          <w:rFonts w:asciiTheme="minorHAnsi" w:eastAsiaTheme="minorEastAsia" w:hAnsiTheme="minorHAnsi" w:cstheme="minorBidi"/>
          <w:bCs w:val="0"/>
          <w:sz w:val="22"/>
          <w:szCs w:val="22"/>
        </w:rPr>
      </w:pPr>
      <w:hyperlink w:anchor="_Toc65749219" w:history="1">
        <w:r w:rsidR="00333964" w:rsidRPr="007F41E0">
          <w:rPr>
            <w:rStyle w:val="Hyperlink"/>
          </w:rPr>
          <w:t>1.3</w:t>
        </w:r>
        <w:r w:rsidR="00333964">
          <w:rPr>
            <w:rFonts w:asciiTheme="minorHAnsi" w:eastAsiaTheme="minorEastAsia" w:hAnsiTheme="minorHAnsi" w:cstheme="minorBidi"/>
            <w:bCs w:val="0"/>
            <w:sz w:val="22"/>
            <w:szCs w:val="22"/>
          </w:rPr>
          <w:tab/>
        </w:r>
        <w:r w:rsidR="00333964" w:rsidRPr="007F41E0">
          <w:rPr>
            <w:rStyle w:val="Hyperlink"/>
          </w:rPr>
          <w:t>Document Audience</w:t>
        </w:r>
        <w:r w:rsidR="00333964">
          <w:rPr>
            <w:webHidden/>
          </w:rPr>
          <w:tab/>
        </w:r>
        <w:r w:rsidR="00333964">
          <w:rPr>
            <w:webHidden/>
          </w:rPr>
          <w:fldChar w:fldCharType="begin"/>
        </w:r>
        <w:r w:rsidR="00333964">
          <w:rPr>
            <w:webHidden/>
          </w:rPr>
          <w:instrText xml:space="preserve"> PAGEREF _Toc65749219 \h </w:instrText>
        </w:r>
        <w:r w:rsidR="00333964">
          <w:rPr>
            <w:webHidden/>
          </w:rPr>
        </w:r>
        <w:r w:rsidR="00333964">
          <w:rPr>
            <w:webHidden/>
          </w:rPr>
          <w:fldChar w:fldCharType="separate"/>
        </w:r>
        <w:r w:rsidR="00333964">
          <w:rPr>
            <w:webHidden/>
          </w:rPr>
          <w:t>6</w:t>
        </w:r>
        <w:r w:rsidR="00333964">
          <w:rPr>
            <w:webHidden/>
          </w:rPr>
          <w:fldChar w:fldCharType="end"/>
        </w:r>
      </w:hyperlink>
    </w:p>
    <w:p w14:paraId="3A8C74C3" w14:textId="36ADB377" w:rsidR="00333964" w:rsidRDefault="00F43BEF">
      <w:pPr>
        <w:pStyle w:val="TOC3"/>
        <w:rPr>
          <w:rFonts w:asciiTheme="minorHAnsi" w:eastAsiaTheme="minorEastAsia" w:hAnsiTheme="minorHAnsi" w:cstheme="minorBidi"/>
          <w:noProof/>
          <w:sz w:val="22"/>
          <w:szCs w:val="22"/>
        </w:rPr>
      </w:pPr>
      <w:hyperlink w:anchor="_Toc65749220" w:history="1">
        <w:r w:rsidR="00333964" w:rsidRPr="007F41E0">
          <w:rPr>
            <w:rStyle w:val="Hyperlink"/>
            <w:noProof/>
          </w:rPr>
          <w:t>1.3.1</w:t>
        </w:r>
        <w:r w:rsidR="00333964">
          <w:rPr>
            <w:rFonts w:asciiTheme="minorHAnsi" w:eastAsiaTheme="minorEastAsia" w:hAnsiTheme="minorHAnsi" w:cstheme="minorBidi"/>
            <w:noProof/>
            <w:sz w:val="22"/>
            <w:szCs w:val="22"/>
          </w:rPr>
          <w:tab/>
        </w:r>
        <w:r w:rsidR="00333964" w:rsidRPr="007F41E0">
          <w:rPr>
            <w:rStyle w:val="Hyperlink"/>
            <w:noProof/>
          </w:rPr>
          <w:t>Stakeholder List</w:t>
        </w:r>
        <w:r w:rsidR="00333964">
          <w:rPr>
            <w:noProof/>
            <w:webHidden/>
          </w:rPr>
          <w:tab/>
        </w:r>
        <w:r w:rsidR="00333964">
          <w:rPr>
            <w:noProof/>
            <w:webHidden/>
          </w:rPr>
          <w:fldChar w:fldCharType="begin"/>
        </w:r>
        <w:r w:rsidR="00333964">
          <w:rPr>
            <w:noProof/>
            <w:webHidden/>
          </w:rPr>
          <w:instrText xml:space="preserve"> PAGEREF _Toc65749220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39683362" w14:textId="3C155091" w:rsidR="00333964" w:rsidRDefault="00F43BEF">
      <w:pPr>
        <w:pStyle w:val="TOC2"/>
        <w:rPr>
          <w:rFonts w:asciiTheme="minorHAnsi" w:eastAsiaTheme="minorEastAsia" w:hAnsiTheme="minorHAnsi" w:cstheme="minorBidi"/>
          <w:bCs w:val="0"/>
          <w:sz w:val="22"/>
          <w:szCs w:val="22"/>
        </w:rPr>
      </w:pPr>
      <w:hyperlink w:anchor="_Toc65749221" w:history="1">
        <w:r w:rsidR="00333964" w:rsidRPr="007F41E0">
          <w:rPr>
            <w:rStyle w:val="Hyperlink"/>
          </w:rPr>
          <w:t>1.4</w:t>
        </w:r>
        <w:r w:rsidR="00333964">
          <w:rPr>
            <w:rFonts w:asciiTheme="minorHAnsi" w:eastAsiaTheme="minorEastAsia" w:hAnsiTheme="minorHAnsi" w:cstheme="minorBidi"/>
            <w:bCs w:val="0"/>
            <w:sz w:val="22"/>
            <w:szCs w:val="22"/>
          </w:rPr>
          <w:tab/>
        </w:r>
        <w:r w:rsidR="00333964" w:rsidRPr="007F41E0">
          <w:rPr>
            <w:rStyle w:val="Hyperlink"/>
          </w:rPr>
          <w:t>Document Organization</w:t>
        </w:r>
        <w:r w:rsidR="00333964">
          <w:rPr>
            <w:webHidden/>
          </w:rPr>
          <w:tab/>
        </w:r>
        <w:r w:rsidR="00333964">
          <w:rPr>
            <w:webHidden/>
          </w:rPr>
          <w:fldChar w:fldCharType="begin"/>
        </w:r>
        <w:r w:rsidR="00333964">
          <w:rPr>
            <w:webHidden/>
          </w:rPr>
          <w:instrText xml:space="preserve"> PAGEREF _Toc65749221 \h </w:instrText>
        </w:r>
        <w:r w:rsidR="00333964">
          <w:rPr>
            <w:webHidden/>
          </w:rPr>
        </w:r>
        <w:r w:rsidR="00333964">
          <w:rPr>
            <w:webHidden/>
          </w:rPr>
          <w:fldChar w:fldCharType="separate"/>
        </w:r>
        <w:r w:rsidR="00333964">
          <w:rPr>
            <w:webHidden/>
          </w:rPr>
          <w:t>6</w:t>
        </w:r>
        <w:r w:rsidR="00333964">
          <w:rPr>
            <w:webHidden/>
          </w:rPr>
          <w:fldChar w:fldCharType="end"/>
        </w:r>
      </w:hyperlink>
    </w:p>
    <w:p w14:paraId="6D880892" w14:textId="58F43C16" w:rsidR="00333964" w:rsidRDefault="00F43BEF">
      <w:pPr>
        <w:pStyle w:val="TOC3"/>
        <w:rPr>
          <w:rFonts w:asciiTheme="minorHAnsi" w:eastAsiaTheme="minorEastAsia" w:hAnsiTheme="minorHAnsi" w:cstheme="minorBidi"/>
          <w:noProof/>
          <w:sz w:val="22"/>
          <w:szCs w:val="22"/>
        </w:rPr>
      </w:pPr>
      <w:hyperlink w:anchor="_Toc65749222" w:history="1">
        <w:r w:rsidR="00333964" w:rsidRPr="007F41E0">
          <w:rPr>
            <w:rStyle w:val="Hyperlink"/>
            <w:noProof/>
          </w:rPr>
          <w:t>1.4.1</w:t>
        </w:r>
        <w:r w:rsidR="00333964">
          <w:rPr>
            <w:rFonts w:asciiTheme="minorHAnsi" w:eastAsiaTheme="minorEastAsia" w:hAnsiTheme="minorHAnsi" w:cstheme="minorBidi"/>
            <w:noProof/>
            <w:sz w:val="22"/>
            <w:szCs w:val="22"/>
          </w:rPr>
          <w:tab/>
        </w:r>
        <w:r w:rsidR="00333964" w:rsidRPr="007F41E0">
          <w:rPr>
            <w:rStyle w:val="Hyperlink"/>
            <w:noProof/>
          </w:rPr>
          <w:t>Document Context</w:t>
        </w:r>
        <w:r w:rsidR="00333964">
          <w:rPr>
            <w:noProof/>
            <w:webHidden/>
          </w:rPr>
          <w:tab/>
        </w:r>
        <w:r w:rsidR="00333964">
          <w:rPr>
            <w:noProof/>
            <w:webHidden/>
          </w:rPr>
          <w:fldChar w:fldCharType="begin"/>
        </w:r>
        <w:r w:rsidR="00333964">
          <w:rPr>
            <w:noProof/>
            <w:webHidden/>
          </w:rPr>
          <w:instrText xml:space="preserve"> PAGEREF _Toc65749222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16BDBE4E" w14:textId="6D3DF7AF" w:rsidR="00333964" w:rsidRDefault="00F43BEF">
      <w:pPr>
        <w:pStyle w:val="TOC3"/>
        <w:rPr>
          <w:rFonts w:asciiTheme="minorHAnsi" w:eastAsiaTheme="minorEastAsia" w:hAnsiTheme="minorHAnsi" w:cstheme="minorBidi"/>
          <w:noProof/>
          <w:sz w:val="22"/>
          <w:szCs w:val="22"/>
        </w:rPr>
      </w:pPr>
      <w:hyperlink w:anchor="_Toc65749223" w:history="1">
        <w:r w:rsidR="00333964" w:rsidRPr="007F41E0">
          <w:rPr>
            <w:rStyle w:val="Hyperlink"/>
            <w:noProof/>
          </w:rPr>
          <w:t>1.4.2</w:t>
        </w:r>
        <w:r w:rsidR="00333964">
          <w:rPr>
            <w:rFonts w:asciiTheme="minorHAnsi" w:eastAsiaTheme="minorEastAsia" w:hAnsiTheme="minorHAnsi" w:cstheme="minorBidi"/>
            <w:noProof/>
            <w:sz w:val="22"/>
            <w:szCs w:val="22"/>
          </w:rPr>
          <w:tab/>
        </w:r>
        <w:r w:rsidR="00333964" w:rsidRPr="007F41E0">
          <w:rPr>
            <w:rStyle w:val="Hyperlink"/>
            <w:noProof/>
          </w:rPr>
          <w:t>Document Structure</w:t>
        </w:r>
        <w:r w:rsidR="00333964">
          <w:rPr>
            <w:noProof/>
            <w:webHidden/>
          </w:rPr>
          <w:tab/>
        </w:r>
        <w:r w:rsidR="00333964">
          <w:rPr>
            <w:noProof/>
            <w:webHidden/>
          </w:rPr>
          <w:fldChar w:fldCharType="begin"/>
        </w:r>
        <w:r w:rsidR="00333964">
          <w:rPr>
            <w:noProof/>
            <w:webHidden/>
          </w:rPr>
          <w:instrText xml:space="preserve"> PAGEREF _Toc65749223 \h </w:instrText>
        </w:r>
        <w:r w:rsidR="00333964">
          <w:rPr>
            <w:noProof/>
            <w:webHidden/>
          </w:rPr>
        </w:r>
        <w:r w:rsidR="00333964">
          <w:rPr>
            <w:noProof/>
            <w:webHidden/>
          </w:rPr>
          <w:fldChar w:fldCharType="separate"/>
        </w:r>
        <w:r w:rsidR="00333964">
          <w:rPr>
            <w:noProof/>
            <w:webHidden/>
          </w:rPr>
          <w:t>6</w:t>
        </w:r>
        <w:r w:rsidR="00333964">
          <w:rPr>
            <w:noProof/>
            <w:webHidden/>
          </w:rPr>
          <w:fldChar w:fldCharType="end"/>
        </w:r>
      </w:hyperlink>
    </w:p>
    <w:p w14:paraId="083A7428" w14:textId="03024902" w:rsidR="00333964" w:rsidRDefault="00F43BEF">
      <w:pPr>
        <w:pStyle w:val="TOC2"/>
        <w:rPr>
          <w:rFonts w:asciiTheme="minorHAnsi" w:eastAsiaTheme="minorEastAsia" w:hAnsiTheme="minorHAnsi" w:cstheme="minorBidi"/>
          <w:bCs w:val="0"/>
          <w:sz w:val="22"/>
          <w:szCs w:val="22"/>
        </w:rPr>
      </w:pPr>
      <w:hyperlink w:anchor="_Toc65749224" w:history="1">
        <w:r w:rsidR="00333964" w:rsidRPr="007F41E0">
          <w:rPr>
            <w:rStyle w:val="Hyperlink"/>
          </w:rPr>
          <w:t>1.5</w:t>
        </w:r>
        <w:r w:rsidR="00333964">
          <w:rPr>
            <w:rFonts w:asciiTheme="minorHAnsi" w:eastAsiaTheme="minorEastAsia" w:hAnsiTheme="minorHAnsi" w:cstheme="minorBidi"/>
            <w:bCs w:val="0"/>
            <w:sz w:val="22"/>
            <w:szCs w:val="22"/>
          </w:rPr>
          <w:tab/>
        </w:r>
        <w:r w:rsidR="00333964" w:rsidRPr="007F41E0">
          <w:rPr>
            <w:rStyle w:val="Hyperlink"/>
          </w:rPr>
          <w:t>Document Conventions</w:t>
        </w:r>
        <w:r w:rsidR="00333964">
          <w:rPr>
            <w:webHidden/>
          </w:rPr>
          <w:tab/>
        </w:r>
        <w:r w:rsidR="00333964">
          <w:rPr>
            <w:webHidden/>
          </w:rPr>
          <w:fldChar w:fldCharType="begin"/>
        </w:r>
        <w:r w:rsidR="00333964">
          <w:rPr>
            <w:webHidden/>
          </w:rPr>
          <w:instrText xml:space="preserve"> PAGEREF _Toc65749224 \h </w:instrText>
        </w:r>
        <w:r w:rsidR="00333964">
          <w:rPr>
            <w:webHidden/>
          </w:rPr>
        </w:r>
        <w:r w:rsidR="00333964">
          <w:rPr>
            <w:webHidden/>
          </w:rPr>
          <w:fldChar w:fldCharType="separate"/>
        </w:r>
        <w:r w:rsidR="00333964">
          <w:rPr>
            <w:webHidden/>
          </w:rPr>
          <w:t>7</w:t>
        </w:r>
        <w:r w:rsidR="00333964">
          <w:rPr>
            <w:webHidden/>
          </w:rPr>
          <w:fldChar w:fldCharType="end"/>
        </w:r>
      </w:hyperlink>
    </w:p>
    <w:p w14:paraId="4586D063" w14:textId="75CD18E4" w:rsidR="00333964" w:rsidRDefault="00F43BEF">
      <w:pPr>
        <w:pStyle w:val="TOC3"/>
        <w:rPr>
          <w:rFonts w:asciiTheme="minorHAnsi" w:eastAsiaTheme="minorEastAsia" w:hAnsiTheme="minorHAnsi" w:cstheme="minorBidi"/>
          <w:noProof/>
          <w:sz w:val="22"/>
          <w:szCs w:val="22"/>
        </w:rPr>
      </w:pPr>
      <w:hyperlink w:anchor="_Toc65749225" w:history="1">
        <w:r w:rsidR="00333964" w:rsidRPr="007F41E0">
          <w:rPr>
            <w:rStyle w:val="Hyperlink"/>
            <w:noProof/>
          </w:rPr>
          <w:t>1.5.1</w:t>
        </w:r>
        <w:r w:rsidR="00333964">
          <w:rPr>
            <w:rFonts w:asciiTheme="minorHAnsi" w:eastAsiaTheme="minorEastAsia" w:hAnsiTheme="minorHAnsi" w:cstheme="minorBidi"/>
            <w:noProof/>
            <w:sz w:val="22"/>
            <w:szCs w:val="22"/>
          </w:rPr>
          <w:tab/>
        </w:r>
        <w:r w:rsidR="00333964" w:rsidRPr="007F41E0">
          <w:rPr>
            <w:rStyle w:val="Hyperlink"/>
            <w:noProof/>
          </w:rPr>
          <w:t>Requirements Templates</w:t>
        </w:r>
        <w:r w:rsidR="00333964">
          <w:rPr>
            <w:noProof/>
            <w:webHidden/>
          </w:rPr>
          <w:tab/>
        </w:r>
        <w:r w:rsidR="00333964">
          <w:rPr>
            <w:noProof/>
            <w:webHidden/>
          </w:rPr>
          <w:fldChar w:fldCharType="begin"/>
        </w:r>
        <w:r w:rsidR="00333964">
          <w:rPr>
            <w:noProof/>
            <w:webHidden/>
          </w:rPr>
          <w:instrText xml:space="preserve"> PAGEREF _Toc65749225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5FF54619" w14:textId="64D10FD9"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26" w:history="1">
        <w:r w:rsidR="00333964" w:rsidRPr="007F41E0">
          <w:rPr>
            <w:rStyle w:val="Hyperlink"/>
            <w:noProof/>
          </w:rPr>
          <w:t>1.5.1.1</w:t>
        </w:r>
        <w:r w:rsidR="00333964">
          <w:rPr>
            <w:rFonts w:asciiTheme="minorHAnsi" w:eastAsiaTheme="minorEastAsia" w:hAnsiTheme="minorHAnsi" w:cstheme="minorBidi"/>
            <w:noProof/>
            <w:sz w:val="22"/>
            <w:szCs w:val="22"/>
          </w:rPr>
          <w:tab/>
        </w:r>
        <w:r w:rsidR="00333964" w:rsidRPr="007F41E0">
          <w:rPr>
            <w:rStyle w:val="Hyperlink"/>
            <w:noProof/>
          </w:rPr>
          <w:t>Identification of requirements</w:t>
        </w:r>
        <w:r w:rsidR="00333964">
          <w:rPr>
            <w:noProof/>
            <w:webHidden/>
          </w:rPr>
          <w:tab/>
        </w:r>
        <w:r w:rsidR="00333964">
          <w:rPr>
            <w:noProof/>
            <w:webHidden/>
          </w:rPr>
          <w:fldChar w:fldCharType="begin"/>
        </w:r>
        <w:r w:rsidR="00333964">
          <w:rPr>
            <w:noProof/>
            <w:webHidden/>
          </w:rPr>
          <w:instrText xml:space="preserve"> PAGEREF _Toc65749226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5F8F08A5" w14:textId="51BA3000"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27" w:history="1">
        <w:r w:rsidR="00333964" w:rsidRPr="007F41E0">
          <w:rPr>
            <w:rStyle w:val="Hyperlink"/>
            <w:noProof/>
          </w:rPr>
          <w:t>1.5.1.2</w:t>
        </w:r>
        <w:r w:rsidR="00333964">
          <w:rPr>
            <w:rFonts w:asciiTheme="minorHAnsi" w:eastAsiaTheme="minorEastAsia" w:hAnsiTheme="minorHAnsi" w:cstheme="minorBidi"/>
            <w:noProof/>
            <w:sz w:val="22"/>
            <w:szCs w:val="22"/>
          </w:rPr>
          <w:tab/>
        </w:r>
        <w:r w:rsidR="00333964" w:rsidRPr="007F41E0">
          <w:rPr>
            <w:rStyle w:val="Hyperlink"/>
            <w:noProof/>
          </w:rPr>
          <w:t>Requirements Attributes</w:t>
        </w:r>
        <w:r w:rsidR="00333964">
          <w:rPr>
            <w:noProof/>
            <w:webHidden/>
          </w:rPr>
          <w:tab/>
        </w:r>
        <w:r w:rsidR="00333964">
          <w:rPr>
            <w:noProof/>
            <w:webHidden/>
          </w:rPr>
          <w:fldChar w:fldCharType="begin"/>
        </w:r>
        <w:r w:rsidR="00333964">
          <w:rPr>
            <w:noProof/>
            <w:webHidden/>
          </w:rPr>
          <w:instrText xml:space="preserve"> PAGEREF _Toc65749227 \h </w:instrText>
        </w:r>
        <w:r w:rsidR="00333964">
          <w:rPr>
            <w:noProof/>
            <w:webHidden/>
          </w:rPr>
        </w:r>
        <w:r w:rsidR="00333964">
          <w:rPr>
            <w:noProof/>
            <w:webHidden/>
          </w:rPr>
          <w:fldChar w:fldCharType="separate"/>
        </w:r>
        <w:r w:rsidR="00333964">
          <w:rPr>
            <w:noProof/>
            <w:webHidden/>
          </w:rPr>
          <w:t>7</w:t>
        </w:r>
        <w:r w:rsidR="00333964">
          <w:rPr>
            <w:noProof/>
            <w:webHidden/>
          </w:rPr>
          <w:fldChar w:fldCharType="end"/>
        </w:r>
      </w:hyperlink>
    </w:p>
    <w:p w14:paraId="0D4B7A6F" w14:textId="36AA113C" w:rsidR="00333964" w:rsidRDefault="00F43BEF">
      <w:pPr>
        <w:pStyle w:val="TOC2"/>
        <w:rPr>
          <w:rFonts w:asciiTheme="minorHAnsi" w:eastAsiaTheme="minorEastAsia" w:hAnsiTheme="minorHAnsi" w:cstheme="minorBidi"/>
          <w:bCs w:val="0"/>
          <w:sz w:val="22"/>
          <w:szCs w:val="22"/>
        </w:rPr>
      </w:pPr>
      <w:hyperlink w:anchor="_Toc65749228" w:history="1">
        <w:r w:rsidR="00333964" w:rsidRPr="007F41E0">
          <w:rPr>
            <w:rStyle w:val="Hyperlink"/>
            <w:lang w:val="en-GB"/>
          </w:rPr>
          <w:t>1.6</w:t>
        </w:r>
        <w:r w:rsidR="00333964">
          <w:rPr>
            <w:rFonts w:asciiTheme="minorHAnsi" w:eastAsiaTheme="minorEastAsia" w:hAnsiTheme="minorHAnsi" w:cstheme="minorBidi"/>
            <w:bCs w:val="0"/>
            <w:sz w:val="22"/>
            <w:szCs w:val="22"/>
          </w:rPr>
          <w:tab/>
        </w:r>
        <w:r w:rsidR="00333964" w:rsidRPr="007F41E0">
          <w:rPr>
            <w:rStyle w:val="Hyperlink"/>
            <w:lang w:val="en-GB"/>
          </w:rPr>
          <w:t>References</w:t>
        </w:r>
        <w:r w:rsidR="00333964">
          <w:rPr>
            <w:webHidden/>
          </w:rPr>
          <w:tab/>
        </w:r>
        <w:r w:rsidR="00333964">
          <w:rPr>
            <w:webHidden/>
          </w:rPr>
          <w:fldChar w:fldCharType="begin"/>
        </w:r>
        <w:r w:rsidR="00333964">
          <w:rPr>
            <w:webHidden/>
          </w:rPr>
          <w:instrText xml:space="preserve"> PAGEREF _Toc65749228 \h </w:instrText>
        </w:r>
        <w:r w:rsidR="00333964">
          <w:rPr>
            <w:webHidden/>
          </w:rPr>
        </w:r>
        <w:r w:rsidR="00333964">
          <w:rPr>
            <w:webHidden/>
          </w:rPr>
          <w:fldChar w:fldCharType="separate"/>
        </w:r>
        <w:r w:rsidR="00333964">
          <w:rPr>
            <w:webHidden/>
          </w:rPr>
          <w:t>8</w:t>
        </w:r>
        <w:r w:rsidR="00333964">
          <w:rPr>
            <w:webHidden/>
          </w:rPr>
          <w:fldChar w:fldCharType="end"/>
        </w:r>
      </w:hyperlink>
    </w:p>
    <w:p w14:paraId="23A4BBA8" w14:textId="0124AC88" w:rsidR="00333964" w:rsidRDefault="00F43BEF">
      <w:pPr>
        <w:pStyle w:val="TOC3"/>
        <w:rPr>
          <w:rFonts w:asciiTheme="minorHAnsi" w:eastAsiaTheme="minorEastAsia" w:hAnsiTheme="minorHAnsi" w:cstheme="minorBidi"/>
          <w:noProof/>
          <w:sz w:val="22"/>
          <w:szCs w:val="22"/>
        </w:rPr>
      </w:pPr>
      <w:hyperlink w:anchor="_Toc65749229" w:history="1">
        <w:r w:rsidR="00333964" w:rsidRPr="007F41E0">
          <w:rPr>
            <w:rStyle w:val="Hyperlink"/>
            <w:noProof/>
          </w:rPr>
          <w:t>1.6.1</w:t>
        </w:r>
        <w:r w:rsidR="00333964">
          <w:rPr>
            <w:rFonts w:asciiTheme="minorHAnsi" w:eastAsiaTheme="minorEastAsia" w:hAnsiTheme="minorHAnsi" w:cstheme="minorBidi"/>
            <w:noProof/>
            <w:sz w:val="22"/>
            <w:szCs w:val="22"/>
          </w:rPr>
          <w:tab/>
        </w:r>
        <w:r w:rsidR="00333964" w:rsidRPr="007F41E0">
          <w:rPr>
            <w:rStyle w:val="Hyperlink"/>
            <w:noProof/>
          </w:rPr>
          <w:t>Ford Documents</w:t>
        </w:r>
        <w:r w:rsidR="00333964">
          <w:rPr>
            <w:noProof/>
            <w:webHidden/>
          </w:rPr>
          <w:tab/>
        </w:r>
        <w:r w:rsidR="00333964">
          <w:rPr>
            <w:noProof/>
            <w:webHidden/>
          </w:rPr>
          <w:fldChar w:fldCharType="begin"/>
        </w:r>
        <w:r w:rsidR="00333964">
          <w:rPr>
            <w:noProof/>
            <w:webHidden/>
          </w:rPr>
          <w:instrText xml:space="preserve"> PAGEREF _Toc65749229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01BFF2E1" w14:textId="1E3AC17B" w:rsidR="00333964" w:rsidRDefault="00F43BEF">
      <w:pPr>
        <w:pStyle w:val="TOC3"/>
        <w:rPr>
          <w:rFonts w:asciiTheme="minorHAnsi" w:eastAsiaTheme="minorEastAsia" w:hAnsiTheme="minorHAnsi" w:cstheme="minorBidi"/>
          <w:noProof/>
          <w:sz w:val="22"/>
          <w:szCs w:val="22"/>
        </w:rPr>
      </w:pPr>
      <w:hyperlink w:anchor="_Toc65749230" w:history="1">
        <w:r w:rsidR="00333964" w:rsidRPr="007F41E0">
          <w:rPr>
            <w:rStyle w:val="Hyperlink"/>
            <w:noProof/>
          </w:rPr>
          <w:t>1.6.2</w:t>
        </w:r>
        <w:r w:rsidR="00333964">
          <w:rPr>
            <w:rFonts w:asciiTheme="minorHAnsi" w:eastAsiaTheme="minorEastAsia" w:hAnsiTheme="minorHAnsi" w:cstheme="minorBidi"/>
            <w:noProof/>
            <w:sz w:val="22"/>
            <w:szCs w:val="22"/>
          </w:rPr>
          <w:tab/>
        </w:r>
        <w:r w:rsidR="00333964" w:rsidRPr="007F41E0">
          <w:rPr>
            <w:rStyle w:val="Hyperlink"/>
            <w:noProof/>
          </w:rPr>
          <w:t>External Documents and Publications</w:t>
        </w:r>
        <w:r w:rsidR="00333964">
          <w:rPr>
            <w:noProof/>
            <w:webHidden/>
          </w:rPr>
          <w:tab/>
        </w:r>
        <w:r w:rsidR="00333964">
          <w:rPr>
            <w:noProof/>
            <w:webHidden/>
          </w:rPr>
          <w:fldChar w:fldCharType="begin"/>
        </w:r>
        <w:r w:rsidR="00333964">
          <w:rPr>
            <w:noProof/>
            <w:webHidden/>
          </w:rPr>
          <w:instrText xml:space="preserve"> PAGEREF _Toc65749230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3BD542DB" w14:textId="778439C6" w:rsidR="00333964" w:rsidRDefault="00F43BEF">
      <w:pPr>
        <w:pStyle w:val="TOC2"/>
        <w:rPr>
          <w:rFonts w:asciiTheme="minorHAnsi" w:eastAsiaTheme="minorEastAsia" w:hAnsiTheme="minorHAnsi" w:cstheme="minorBidi"/>
          <w:bCs w:val="0"/>
          <w:sz w:val="22"/>
          <w:szCs w:val="22"/>
        </w:rPr>
      </w:pPr>
      <w:hyperlink w:anchor="_Toc65749231" w:history="1">
        <w:r w:rsidR="00333964" w:rsidRPr="007F41E0">
          <w:rPr>
            <w:rStyle w:val="Hyperlink"/>
          </w:rPr>
          <w:t>1.7</w:t>
        </w:r>
        <w:r w:rsidR="00333964">
          <w:rPr>
            <w:rFonts w:asciiTheme="minorHAnsi" w:eastAsiaTheme="minorEastAsia" w:hAnsiTheme="minorHAnsi" w:cstheme="minorBidi"/>
            <w:bCs w:val="0"/>
            <w:sz w:val="22"/>
            <w:szCs w:val="22"/>
          </w:rPr>
          <w:tab/>
        </w:r>
        <w:r w:rsidR="00333964" w:rsidRPr="007F41E0">
          <w:rPr>
            <w:rStyle w:val="Hyperlink"/>
          </w:rPr>
          <w:t>Glossary</w:t>
        </w:r>
        <w:r w:rsidR="00333964">
          <w:rPr>
            <w:webHidden/>
          </w:rPr>
          <w:tab/>
        </w:r>
        <w:r w:rsidR="00333964">
          <w:rPr>
            <w:webHidden/>
          </w:rPr>
          <w:fldChar w:fldCharType="begin"/>
        </w:r>
        <w:r w:rsidR="00333964">
          <w:rPr>
            <w:webHidden/>
          </w:rPr>
          <w:instrText xml:space="preserve"> PAGEREF _Toc65749231 \h </w:instrText>
        </w:r>
        <w:r w:rsidR="00333964">
          <w:rPr>
            <w:webHidden/>
          </w:rPr>
        </w:r>
        <w:r w:rsidR="00333964">
          <w:rPr>
            <w:webHidden/>
          </w:rPr>
          <w:fldChar w:fldCharType="separate"/>
        </w:r>
        <w:r w:rsidR="00333964">
          <w:rPr>
            <w:webHidden/>
          </w:rPr>
          <w:t>8</w:t>
        </w:r>
        <w:r w:rsidR="00333964">
          <w:rPr>
            <w:webHidden/>
          </w:rPr>
          <w:fldChar w:fldCharType="end"/>
        </w:r>
      </w:hyperlink>
    </w:p>
    <w:p w14:paraId="7F72B056" w14:textId="3458C54B" w:rsidR="00333964" w:rsidRDefault="00F43BEF">
      <w:pPr>
        <w:pStyle w:val="TOC3"/>
        <w:rPr>
          <w:rFonts w:asciiTheme="minorHAnsi" w:eastAsiaTheme="minorEastAsia" w:hAnsiTheme="minorHAnsi" w:cstheme="minorBidi"/>
          <w:noProof/>
          <w:sz w:val="22"/>
          <w:szCs w:val="22"/>
        </w:rPr>
      </w:pPr>
      <w:hyperlink w:anchor="_Toc65749232" w:history="1">
        <w:r w:rsidR="00333964" w:rsidRPr="007F41E0">
          <w:rPr>
            <w:rStyle w:val="Hyperlink"/>
            <w:noProof/>
          </w:rPr>
          <w:t>1.7.1</w:t>
        </w:r>
        <w:r w:rsidR="00333964">
          <w:rPr>
            <w:rFonts w:asciiTheme="minorHAnsi" w:eastAsiaTheme="minorEastAsia" w:hAnsiTheme="minorHAnsi" w:cstheme="minorBidi"/>
            <w:noProof/>
            <w:sz w:val="22"/>
            <w:szCs w:val="22"/>
          </w:rPr>
          <w:tab/>
        </w:r>
        <w:r w:rsidR="00333964" w:rsidRPr="007F41E0">
          <w:rPr>
            <w:rStyle w:val="Hyperlink"/>
            <w:noProof/>
          </w:rPr>
          <w:t>Definitions</w:t>
        </w:r>
        <w:r w:rsidR="00333964">
          <w:rPr>
            <w:noProof/>
            <w:webHidden/>
          </w:rPr>
          <w:tab/>
        </w:r>
        <w:r w:rsidR="00333964">
          <w:rPr>
            <w:noProof/>
            <w:webHidden/>
          </w:rPr>
          <w:fldChar w:fldCharType="begin"/>
        </w:r>
        <w:r w:rsidR="00333964">
          <w:rPr>
            <w:noProof/>
            <w:webHidden/>
          </w:rPr>
          <w:instrText xml:space="preserve"> PAGEREF _Toc65749232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6DE3CFD8" w14:textId="374896C4" w:rsidR="00333964" w:rsidRDefault="00F43BEF">
      <w:pPr>
        <w:pStyle w:val="TOC3"/>
        <w:rPr>
          <w:rFonts w:asciiTheme="minorHAnsi" w:eastAsiaTheme="minorEastAsia" w:hAnsiTheme="minorHAnsi" w:cstheme="minorBidi"/>
          <w:noProof/>
          <w:sz w:val="22"/>
          <w:szCs w:val="22"/>
        </w:rPr>
      </w:pPr>
      <w:hyperlink w:anchor="_Toc65749233" w:history="1">
        <w:r w:rsidR="00333964" w:rsidRPr="007F41E0">
          <w:rPr>
            <w:rStyle w:val="Hyperlink"/>
            <w:noProof/>
          </w:rPr>
          <w:t>1.7.2</w:t>
        </w:r>
        <w:r w:rsidR="00333964">
          <w:rPr>
            <w:rFonts w:asciiTheme="minorHAnsi" w:eastAsiaTheme="minorEastAsia" w:hAnsiTheme="minorHAnsi" w:cstheme="minorBidi"/>
            <w:noProof/>
            <w:sz w:val="22"/>
            <w:szCs w:val="22"/>
          </w:rPr>
          <w:tab/>
        </w:r>
        <w:r w:rsidR="00333964" w:rsidRPr="007F41E0">
          <w:rPr>
            <w:rStyle w:val="Hyperlink"/>
            <w:noProof/>
          </w:rPr>
          <w:t>Abbreviations</w:t>
        </w:r>
        <w:r w:rsidR="00333964">
          <w:rPr>
            <w:noProof/>
            <w:webHidden/>
          </w:rPr>
          <w:tab/>
        </w:r>
        <w:r w:rsidR="00333964">
          <w:rPr>
            <w:noProof/>
            <w:webHidden/>
          </w:rPr>
          <w:fldChar w:fldCharType="begin"/>
        </w:r>
        <w:r w:rsidR="00333964">
          <w:rPr>
            <w:noProof/>
            <w:webHidden/>
          </w:rPr>
          <w:instrText xml:space="preserve"> PAGEREF _Toc65749233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57A9945E" w14:textId="3BA32B18"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34" w:history="1">
        <w:r w:rsidR="00333964" w:rsidRPr="007F41E0">
          <w:rPr>
            <w:rStyle w:val="Hyperlink"/>
            <w:noProof/>
            <w:lang w:val="en-GB"/>
          </w:rPr>
          <w:t>2</w:t>
        </w:r>
        <w:r w:rsidR="00333964">
          <w:rPr>
            <w:rFonts w:asciiTheme="minorHAnsi" w:eastAsiaTheme="minorEastAsia" w:hAnsiTheme="minorHAnsi" w:cstheme="minorBidi"/>
            <w:noProof/>
            <w:sz w:val="22"/>
            <w:szCs w:val="22"/>
          </w:rPr>
          <w:tab/>
        </w:r>
        <w:r w:rsidR="00333964" w:rsidRPr="007F41E0">
          <w:rPr>
            <w:rStyle w:val="Hyperlink"/>
            <w:noProof/>
            <w:lang w:val="en-GB"/>
          </w:rPr>
          <w:t>Feature Implementation Overview</w:t>
        </w:r>
        <w:r w:rsidR="00333964">
          <w:rPr>
            <w:noProof/>
            <w:webHidden/>
          </w:rPr>
          <w:tab/>
        </w:r>
        <w:r w:rsidR="00333964">
          <w:rPr>
            <w:noProof/>
            <w:webHidden/>
          </w:rPr>
          <w:fldChar w:fldCharType="begin"/>
        </w:r>
        <w:r w:rsidR="00333964">
          <w:rPr>
            <w:noProof/>
            <w:webHidden/>
          </w:rPr>
          <w:instrText xml:space="preserve"> PAGEREF _Toc65749234 \h </w:instrText>
        </w:r>
        <w:r w:rsidR="00333964">
          <w:rPr>
            <w:noProof/>
            <w:webHidden/>
          </w:rPr>
        </w:r>
        <w:r w:rsidR="00333964">
          <w:rPr>
            <w:noProof/>
            <w:webHidden/>
          </w:rPr>
          <w:fldChar w:fldCharType="separate"/>
        </w:r>
        <w:r w:rsidR="00333964">
          <w:rPr>
            <w:noProof/>
            <w:webHidden/>
          </w:rPr>
          <w:t>9</w:t>
        </w:r>
        <w:r w:rsidR="00333964">
          <w:rPr>
            <w:noProof/>
            <w:webHidden/>
          </w:rPr>
          <w:fldChar w:fldCharType="end"/>
        </w:r>
      </w:hyperlink>
    </w:p>
    <w:p w14:paraId="1FADC094" w14:textId="58B22CF3" w:rsidR="00333964" w:rsidRDefault="00F43BEF">
      <w:pPr>
        <w:pStyle w:val="TOC2"/>
        <w:rPr>
          <w:rFonts w:asciiTheme="minorHAnsi" w:eastAsiaTheme="minorEastAsia" w:hAnsiTheme="minorHAnsi" w:cstheme="minorBidi"/>
          <w:bCs w:val="0"/>
          <w:sz w:val="22"/>
          <w:szCs w:val="22"/>
        </w:rPr>
      </w:pPr>
      <w:hyperlink w:anchor="_Toc65749235" w:history="1">
        <w:r w:rsidR="00333964" w:rsidRPr="007F41E0">
          <w:rPr>
            <w:rStyle w:val="Hyperlink"/>
          </w:rPr>
          <w:t>2.1</w:t>
        </w:r>
        <w:r w:rsidR="00333964">
          <w:rPr>
            <w:rFonts w:asciiTheme="minorHAnsi" w:eastAsiaTheme="minorEastAsia" w:hAnsiTheme="minorHAnsi" w:cstheme="minorBidi"/>
            <w:bCs w:val="0"/>
            <w:sz w:val="22"/>
            <w:szCs w:val="22"/>
          </w:rPr>
          <w:tab/>
        </w:r>
        <w:r w:rsidR="00333964" w:rsidRPr="007F41E0">
          <w:rPr>
            <w:rStyle w:val="Hyperlink"/>
          </w:rPr>
          <w:t>Description</w:t>
        </w:r>
        <w:r w:rsidR="00333964">
          <w:rPr>
            <w:webHidden/>
          </w:rPr>
          <w:tab/>
        </w:r>
        <w:r w:rsidR="00333964">
          <w:rPr>
            <w:webHidden/>
          </w:rPr>
          <w:fldChar w:fldCharType="begin"/>
        </w:r>
        <w:r w:rsidR="00333964">
          <w:rPr>
            <w:webHidden/>
          </w:rPr>
          <w:instrText xml:space="preserve"> PAGEREF _Toc65749235 \h </w:instrText>
        </w:r>
        <w:r w:rsidR="00333964">
          <w:rPr>
            <w:webHidden/>
          </w:rPr>
        </w:r>
        <w:r w:rsidR="00333964">
          <w:rPr>
            <w:webHidden/>
          </w:rPr>
          <w:fldChar w:fldCharType="separate"/>
        </w:r>
        <w:r w:rsidR="00333964">
          <w:rPr>
            <w:webHidden/>
          </w:rPr>
          <w:t>9</w:t>
        </w:r>
        <w:r w:rsidR="00333964">
          <w:rPr>
            <w:webHidden/>
          </w:rPr>
          <w:fldChar w:fldCharType="end"/>
        </w:r>
      </w:hyperlink>
    </w:p>
    <w:p w14:paraId="67C1ACDA" w14:textId="17C0031F" w:rsidR="00333964" w:rsidRDefault="00F43BEF">
      <w:pPr>
        <w:pStyle w:val="TOC2"/>
        <w:rPr>
          <w:rFonts w:asciiTheme="minorHAnsi" w:eastAsiaTheme="minorEastAsia" w:hAnsiTheme="minorHAnsi" w:cstheme="minorBidi"/>
          <w:bCs w:val="0"/>
          <w:sz w:val="22"/>
          <w:szCs w:val="22"/>
        </w:rPr>
      </w:pPr>
      <w:hyperlink w:anchor="_Toc65749236" w:history="1">
        <w:r w:rsidR="00333964" w:rsidRPr="007F41E0">
          <w:rPr>
            <w:rStyle w:val="Hyperlink"/>
            <w:lang w:val="en-GB"/>
          </w:rPr>
          <w:t>2.2</w:t>
        </w:r>
        <w:r w:rsidR="00333964">
          <w:rPr>
            <w:rFonts w:asciiTheme="minorHAnsi" w:eastAsiaTheme="minorEastAsia" w:hAnsiTheme="minorHAnsi" w:cstheme="minorBidi"/>
            <w:bCs w:val="0"/>
            <w:sz w:val="22"/>
            <w:szCs w:val="22"/>
          </w:rPr>
          <w:tab/>
        </w:r>
        <w:r w:rsidR="00333964" w:rsidRPr="007F41E0">
          <w:rPr>
            <w:rStyle w:val="Hyperlink"/>
            <w:lang w:val="en-GB"/>
          </w:rPr>
          <w:t>Input Requirements/Documents</w:t>
        </w:r>
        <w:r w:rsidR="00333964">
          <w:rPr>
            <w:webHidden/>
          </w:rPr>
          <w:tab/>
        </w:r>
        <w:r w:rsidR="00333964">
          <w:rPr>
            <w:webHidden/>
          </w:rPr>
          <w:fldChar w:fldCharType="begin"/>
        </w:r>
        <w:r w:rsidR="00333964">
          <w:rPr>
            <w:webHidden/>
          </w:rPr>
          <w:instrText xml:space="preserve"> PAGEREF _Toc65749236 \h </w:instrText>
        </w:r>
        <w:r w:rsidR="00333964">
          <w:rPr>
            <w:webHidden/>
          </w:rPr>
        </w:r>
        <w:r w:rsidR="00333964">
          <w:rPr>
            <w:webHidden/>
          </w:rPr>
          <w:fldChar w:fldCharType="separate"/>
        </w:r>
        <w:r w:rsidR="00333964">
          <w:rPr>
            <w:webHidden/>
          </w:rPr>
          <w:t>9</w:t>
        </w:r>
        <w:r w:rsidR="00333964">
          <w:rPr>
            <w:webHidden/>
          </w:rPr>
          <w:fldChar w:fldCharType="end"/>
        </w:r>
      </w:hyperlink>
    </w:p>
    <w:p w14:paraId="0C112527" w14:textId="4A245E27" w:rsidR="00333964" w:rsidRDefault="00F43BEF">
      <w:pPr>
        <w:pStyle w:val="TOC2"/>
        <w:rPr>
          <w:rFonts w:asciiTheme="minorHAnsi" w:eastAsiaTheme="minorEastAsia" w:hAnsiTheme="minorHAnsi" w:cstheme="minorBidi"/>
          <w:bCs w:val="0"/>
          <w:sz w:val="22"/>
          <w:szCs w:val="22"/>
        </w:rPr>
      </w:pPr>
      <w:hyperlink w:anchor="_Toc65749237" w:history="1">
        <w:r w:rsidR="00333964" w:rsidRPr="007F41E0">
          <w:rPr>
            <w:rStyle w:val="Hyperlink"/>
          </w:rPr>
          <w:t>2.3</w:t>
        </w:r>
        <w:r w:rsidR="00333964">
          <w:rPr>
            <w:rFonts w:asciiTheme="minorHAnsi" w:eastAsiaTheme="minorEastAsia" w:hAnsiTheme="minorHAnsi" w:cstheme="minorBidi"/>
            <w:bCs w:val="0"/>
            <w:sz w:val="22"/>
            <w:szCs w:val="22"/>
          </w:rPr>
          <w:tab/>
        </w:r>
        <w:r w:rsidR="00333964" w:rsidRPr="007F41E0">
          <w:rPr>
            <w:rStyle w:val="Hyperlink"/>
          </w:rPr>
          <w:t>Lessons Learned</w:t>
        </w:r>
        <w:r w:rsidR="00333964">
          <w:rPr>
            <w:webHidden/>
          </w:rPr>
          <w:tab/>
        </w:r>
        <w:r w:rsidR="00333964">
          <w:rPr>
            <w:webHidden/>
          </w:rPr>
          <w:fldChar w:fldCharType="begin"/>
        </w:r>
        <w:r w:rsidR="00333964">
          <w:rPr>
            <w:webHidden/>
          </w:rPr>
          <w:instrText xml:space="preserve"> PAGEREF _Toc65749237 \h </w:instrText>
        </w:r>
        <w:r w:rsidR="00333964">
          <w:rPr>
            <w:webHidden/>
          </w:rPr>
        </w:r>
        <w:r w:rsidR="00333964">
          <w:rPr>
            <w:webHidden/>
          </w:rPr>
          <w:fldChar w:fldCharType="separate"/>
        </w:r>
        <w:r w:rsidR="00333964">
          <w:rPr>
            <w:webHidden/>
          </w:rPr>
          <w:t>9</w:t>
        </w:r>
        <w:r w:rsidR="00333964">
          <w:rPr>
            <w:webHidden/>
          </w:rPr>
          <w:fldChar w:fldCharType="end"/>
        </w:r>
      </w:hyperlink>
    </w:p>
    <w:p w14:paraId="08CB099C" w14:textId="3A77FD75" w:rsidR="00333964" w:rsidRDefault="00F43BEF">
      <w:pPr>
        <w:pStyle w:val="TOC2"/>
        <w:rPr>
          <w:rFonts w:asciiTheme="minorHAnsi" w:eastAsiaTheme="minorEastAsia" w:hAnsiTheme="minorHAnsi" w:cstheme="minorBidi"/>
          <w:bCs w:val="0"/>
          <w:sz w:val="22"/>
          <w:szCs w:val="22"/>
        </w:rPr>
      </w:pPr>
      <w:hyperlink w:anchor="_Toc65749238" w:history="1">
        <w:r w:rsidR="00333964" w:rsidRPr="007F41E0">
          <w:rPr>
            <w:rStyle w:val="Hyperlink"/>
            <w:lang w:val="en-GB"/>
          </w:rPr>
          <w:t>2.4</w:t>
        </w:r>
        <w:r w:rsidR="00333964">
          <w:rPr>
            <w:rFonts w:asciiTheme="minorHAnsi" w:eastAsiaTheme="minorEastAsia" w:hAnsiTheme="minorHAnsi" w:cstheme="minorBidi"/>
            <w:bCs w:val="0"/>
            <w:sz w:val="22"/>
            <w:szCs w:val="22"/>
          </w:rPr>
          <w:tab/>
        </w:r>
        <w:r w:rsidR="00333964" w:rsidRPr="007F41E0">
          <w:rPr>
            <w:rStyle w:val="Hyperlink"/>
            <w:lang w:val="en-GB"/>
          </w:rPr>
          <w:t>Assumptions</w:t>
        </w:r>
        <w:r w:rsidR="00333964">
          <w:rPr>
            <w:webHidden/>
          </w:rPr>
          <w:tab/>
        </w:r>
        <w:r w:rsidR="00333964">
          <w:rPr>
            <w:webHidden/>
          </w:rPr>
          <w:fldChar w:fldCharType="begin"/>
        </w:r>
        <w:r w:rsidR="00333964">
          <w:rPr>
            <w:webHidden/>
          </w:rPr>
          <w:instrText xml:space="preserve"> PAGEREF _Toc65749238 \h </w:instrText>
        </w:r>
        <w:r w:rsidR="00333964">
          <w:rPr>
            <w:webHidden/>
          </w:rPr>
        </w:r>
        <w:r w:rsidR="00333964">
          <w:rPr>
            <w:webHidden/>
          </w:rPr>
          <w:fldChar w:fldCharType="separate"/>
        </w:r>
        <w:r w:rsidR="00333964">
          <w:rPr>
            <w:webHidden/>
          </w:rPr>
          <w:t>9</w:t>
        </w:r>
        <w:r w:rsidR="00333964">
          <w:rPr>
            <w:webHidden/>
          </w:rPr>
          <w:fldChar w:fldCharType="end"/>
        </w:r>
      </w:hyperlink>
    </w:p>
    <w:p w14:paraId="703C613D" w14:textId="134654BA"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39" w:history="1">
        <w:r w:rsidR="00333964" w:rsidRPr="007F41E0">
          <w:rPr>
            <w:rStyle w:val="Hyperlink"/>
            <w:noProof/>
            <w:lang w:val="en-GB"/>
          </w:rPr>
          <w:t>3</w:t>
        </w:r>
        <w:r w:rsidR="00333964">
          <w:rPr>
            <w:rFonts w:asciiTheme="minorHAnsi" w:eastAsiaTheme="minorEastAsia" w:hAnsiTheme="minorHAnsi" w:cstheme="minorBidi"/>
            <w:noProof/>
            <w:sz w:val="22"/>
            <w:szCs w:val="22"/>
          </w:rPr>
          <w:tab/>
        </w:r>
        <w:r w:rsidR="00333964" w:rsidRPr="007F41E0">
          <w:rPr>
            <w:rStyle w:val="Hyperlink"/>
            <w:noProof/>
            <w:lang w:val="en-GB"/>
          </w:rPr>
          <w:t>Feature Implementation Architecture</w:t>
        </w:r>
        <w:r w:rsidR="00333964">
          <w:rPr>
            <w:noProof/>
            <w:webHidden/>
          </w:rPr>
          <w:tab/>
        </w:r>
        <w:r w:rsidR="00333964">
          <w:rPr>
            <w:noProof/>
            <w:webHidden/>
          </w:rPr>
          <w:fldChar w:fldCharType="begin"/>
        </w:r>
        <w:r w:rsidR="00333964">
          <w:rPr>
            <w:noProof/>
            <w:webHidden/>
          </w:rPr>
          <w:instrText xml:space="preserve"> PAGEREF _Toc65749239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576B4A82" w14:textId="08072D91" w:rsidR="00333964" w:rsidRDefault="00F43BEF">
      <w:pPr>
        <w:pStyle w:val="TOC2"/>
        <w:rPr>
          <w:rFonts w:asciiTheme="minorHAnsi" w:eastAsiaTheme="minorEastAsia" w:hAnsiTheme="minorHAnsi" w:cstheme="minorBidi"/>
          <w:bCs w:val="0"/>
          <w:sz w:val="22"/>
          <w:szCs w:val="22"/>
        </w:rPr>
      </w:pPr>
      <w:hyperlink w:anchor="_Toc65749240" w:history="1">
        <w:r w:rsidR="00333964" w:rsidRPr="007F41E0">
          <w:rPr>
            <w:rStyle w:val="Hyperlink"/>
            <w:lang w:val="en-GB"/>
          </w:rPr>
          <w:t>3.1</w:t>
        </w:r>
        <w:r w:rsidR="00333964">
          <w:rPr>
            <w:rFonts w:asciiTheme="minorHAnsi" w:eastAsiaTheme="minorEastAsia" w:hAnsiTheme="minorHAnsi" w:cstheme="minorBidi"/>
            <w:bCs w:val="0"/>
            <w:sz w:val="22"/>
            <w:szCs w:val="22"/>
          </w:rPr>
          <w:tab/>
        </w:r>
        <w:r w:rsidR="00333964" w:rsidRPr="007F41E0">
          <w:rPr>
            <w:rStyle w:val="Hyperlink"/>
            <w:lang w:val="en-GB"/>
          </w:rPr>
          <w:t>Functional Architecture</w:t>
        </w:r>
        <w:r w:rsidR="00333964">
          <w:rPr>
            <w:webHidden/>
          </w:rPr>
          <w:tab/>
        </w:r>
        <w:r w:rsidR="00333964">
          <w:rPr>
            <w:webHidden/>
          </w:rPr>
          <w:fldChar w:fldCharType="begin"/>
        </w:r>
        <w:r w:rsidR="00333964">
          <w:rPr>
            <w:webHidden/>
          </w:rPr>
          <w:instrText xml:space="preserve"> PAGEREF _Toc65749240 \h </w:instrText>
        </w:r>
        <w:r w:rsidR="00333964">
          <w:rPr>
            <w:webHidden/>
          </w:rPr>
        </w:r>
        <w:r w:rsidR="00333964">
          <w:rPr>
            <w:webHidden/>
          </w:rPr>
          <w:fldChar w:fldCharType="separate"/>
        </w:r>
        <w:r w:rsidR="00333964">
          <w:rPr>
            <w:webHidden/>
          </w:rPr>
          <w:t>10</w:t>
        </w:r>
        <w:r w:rsidR="00333964">
          <w:rPr>
            <w:webHidden/>
          </w:rPr>
          <w:fldChar w:fldCharType="end"/>
        </w:r>
      </w:hyperlink>
    </w:p>
    <w:p w14:paraId="4A16460D" w14:textId="01C520A3" w:rsidR="00333964" w:rsidRDefault="00F43BEF">
      <w:pPr>
        <w:pStyle w:val="TOC3"/>
        <w:rPr>
          <w:rFonts w:asciiTheme="minorHAnsi" w:eastAsiaTheme="minorEastAsia" w:hAnsiTheme="minorHAnsi" w:cstheme="minorBidi"/>
          <w:noProof/>
          <w:sz w:val="22"/>
          <w:szCs w:val="22"/>
        </w:rPr>
      </w:pPr>
      <w:hyperlink w:anchor="_Toc65749241" w:history="1">
        <w:r w:rsidR="00333964" w:rsidRPr="007F41E0">
          <w:rPr>
            <w:rStyle w:val="Hyperlink"/>
            <w:noProof/>
          </w:rPr>
          <w:t>3.1.1</w:t>
        </w:r>
        <w:r w:rsidR="00333964">
          <w:rPr>
            <w:rFonts w:asciiTheme="minorHAnsi" w:eastAsiaTheme="minorEastAsia" w:hAnsiTheme="minorHAnsi" w:cstheme="minorBidi"/>
            <w:noProof/>
            <w:sz w:val="22"/>
            <w:szCs w:val="22"/>
          </w:rPr>
          <w:tab/>
        </w:r>
        <w:r w:rsidR="00333964" w:rsidRPr="007F41E0">
          <w:rPr>
            <w:rStyle w:val="Hyperlink"/>
            <w:noProof/>
          </w:rPr>
          <w:t>Description</w:t>
        </w:r>
        <w:r w:rsidR="00333964">
          <w:rPr>
            <w:noProof/>
            <w:webHidden/>
          </w:rPr>
          <w:tab/>
        </w:r>
        <w:r w:rsidR="00333964">
          <w:rPr>
            <w:noProof/>
            <w:webHidden/>
          </w:rPr>
          <w:fldChar w:fldCharType="begin"/>
        </w:r>
        <w:r w:rsidR="00333964">
          <w:rPr>
            <w:noProof/>
            <w:webHidden/>
          </w:rPr>
          <w:instrText xml:space="preserve"> PAGEREF _Toc65749241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538A3EFB" w14:textId="33B9FEF4" w:rsidR="00333964" w:rsidRDefault="00F43BEF">
      <w:pPr>
        <w:pStyle w:val="TOC3"/>
        <w:rPr>
          <w:rFonts w:asciiTheme="minorHAnsi" w:eastAsiaTheme="minorEastAsia" w:hAnsiTheme="minorHAnsi" w:cstheme="minorBidi"/>
          <w:noProof/>
          <w:sz w:val="22"/>
          <w:szCs w:val="22"/>
        </w:rPr>
      </w:pPr>
      <w:hyperlink w:anchor="_Toc65749242" w:history="1">
        <w:r w:rsidR="00333964" w:rsidRPr="007F41E0">
          <w:rPr>
            <w:rStyle w:val="Hyperlink"/>
            <w:noProof/>
          </w:rPr>
          <w:t>3.1.2</w:t>
        </w:r>
        <w:r w:rsidR="00333964">
          <w:rPr>
            <w:rFonts w:asciiTheme="minorHAnsi" w:eastAsiaTheme="minorEastAsia" w:hAnsiTheme="minorHAnsi" w:cstheme="minorBidi"/>
            <w:noProof/>
            <w:sz w:val="22"/>
            <w:szCs w:val="22"/>
          </w:rPr>
          <w:tab/>
        </w:r>
        <w:r w:rsidR="00333964" w:rsidRPr="007F41E0">
          <w:rPr>
            <w:rStyle w:val="Hyperlink"/>
            <w:noProof/>
          </w:rPr>
          <w:t>Function List</w:t>
        </w:r>
        <w:r w:rsidR="00333964">
          <w:rPr>
            <w:noProof/>
            <w:webHidden/>
          </w:rPr>
          <w:tab/>
        </w:r>
        <w:r w:rsidR="00333964">
          <w:rPr>
            <w:noProof/>
            <w:webHidden/>
          </w:rPr>
          <w:fldChar w:fldCharType="begin"/>
        </w:r>
        <w:r w:rsidR="00333964">
          <w:rPr>
            <w:noProof/>
            <w:webHidden/>
          </w:rPr>
          <w:instrText xml:space="preserve"> PAGEREF _Toc65749242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799F105A" w14:textId="2AC9B3D1" w:rsidR="00333964" w:rsidRDefault="00F43BEF">
      <w:pPr>
        <w:pStyle w:val="TOC3"/>
        <w:rPr>
          <w:rFonts w:asciiTheme="minorHAnsi" w:eastAsiaTheme="minorEastAsia" w:hAnsiTheme="minorHAnsi" w:cstheme="minorBidi"/>
          <w:noProof/>
          <w:sz w:val="22"/>
          <w:szCs w:val="22"/>
        </w:rPr>
      </w:pPr>
      <w:hyperlink w:anchor="_Toc65749243" w:history="1">
        <w:r w:rsidR="00333964" w:rsidRPr="007F41E0">
          <w:rPr>
            <w:rStyle w:val="Hyperlink"/>
            <w:noProof/>
          </w:rPr>
          <w:t>3.1.3</w:t>
        </w:r>
        <w:r w:rsidR="00333964">
          <w:rPr>
            <w:rFonts w:asciiTheme="minorHAnsi" w:eastAsiaTheme="minorEastAsia" w:hAnsiTheme="minorHAnsi" w:cstheme="minorBidi"/>
            <w:noProof/>
            <w:sz w:val="22"/>
            <w:szCs w:val="22"/>
          </w:rPr>
          <w:tab/>
        </w:r>
        <w:r w:rsidR="00333964" w:rsidRPr="007F41E0">
          <w:rPr>
            <w:rStyle w:val="Hyperlink"/>
            <w:noProof/>
          </w:rPr>
          <w:t>Signal List</w:t>
        </w:r>
        <w:r w:rsidR="00333964">
          <w:rPr>
            <w:noProof/>
            <w:webHidden/>
          </w:rPr>
          <w:tab/>
        </w:r>
        <w:r w:rsidR="00333964">
          <w:rPr>
            <w:noProof/>
            <w:webHidden/>
          </w:rPr>
          <w:fldChar w:fldCharType="begin"/>
        </w:r>
        <w:r w:rsidR="00333964">
          <w:rPr>
            <w:noProof/>
            <w:webHidden/>
          </w:rPr>
          <w:instrText xml:space="preserve"> PAGEREF _Toc65749243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66433F7C" w14:textId="48FC6266" w:rsidR="00333964" w:rsidRDefault="00F43BEF">
      <w:pPr>
        <w:pStyle w:val="TOC2"/>
        <w:rPr>
          <w:rFonts w:asciiTheme="minorHAnsi" w:eastAsiaTheme="minorEastAsia" w:hAnsiTheme="minorHAnsi" w:cstheme="minorBidi"/>
          <w:bCs w:val="0"/>
          <w:sz w:val="22"/>
          <w:szCs w:val="22"/>
        </w:rPr>
      </w:pPr>
      <w:hyperlink w:anchor="_Toc65749244" w:history="1">
        <w:r w:rsidR="00333964" w:rsidRPr="007F41E0">
          <w:rPr>
            <w:rStyle w:val="Hyperlink"/>
            <w:lang w:val="en-GB"/>
          </w:rPr>
          <w:t>3.2</w:t>
        </w:r>
        <w:r w:rsidR="00333964">
          <w:rPr>
            <w:rFonts w:asciiTheme="minorHAnsi" w:eastAsiaTheme="minorEastAsia" w:hAnsiTheme="minorHAnsi" w:cstheme="minorBidi"/>
            <w:bCs w:val="0"/>
            <w:sz w:val="22"/>
            <w:szCs w:val="22"/>
          </w:rPr>
          <w:tab/>
        </w:r>
        <w:r w:rsidR="00333964" w:rsidRPr="007F41E0">
          <w:rPr>
            <w:rStyle w:val="Hyperlink"/>
            <w:lang w:val="en-GB"/>
          </w:rPr>
          <w:t>Physical Architecture</w:t>
        </w:r>
        <w:r w:rsidR="00333964">
          <w:rPr>
            <w:webHidden/>
          </w:rPr>
          <w:tab/>
        </w:r>
        <w:r w:rsidR="00333964">
          <w:rPr>
            <w:webHidden/>
          </w:rPr>
          <w:fldChar w:fldCharType="begin"/>
        </w:r>
        <w:r w:rsidR="00333964">
          <w:rPr>
            <w:webHidden/>
          </w:rPr>
          <w:instrText xml:space="preserve"> PAGEREF _Toc65749244 \h </w:instrText>
        </w:r>
        <w:r w:rsidR="00333964">
          <w:rPr>
            <w:webHidden/>
          </w:rPr>
        </w:r>
        <w:r w:rsidR="00333964">
          <w:rPr>
            <w:webHidden/>
          </w:rPr>
          <w:fldChar w:fldCharType="separate"/>
        </w:r>
        <w:r w:rsidR="00333964">
          <w:rPr>
            <w:webHidden/>
          </w:rPr>
          <w:t>15</w:t>
        </w:r>
        <w:r w:rsidR="00333964">
          <w:rPr>
            <w:webHidden/>
          </w:rPr>
          <w:fldChar w:fldCharType="end"/>
        </w:r>
      </w:hyperlink>
    </w:p>
    <w:p w14:paraId="3CE75C60" w14:textId="5234C154" w:rsidR="00333964" w:rsidRDefault="00F43BEF">
      <w:pPr>
        <w:pStyle w:val="TOC3"/>
        <w:rPr>
          <w:rFonts w:asciiTheme="minorHAnsi" w:eastAsiaTheme="minorEastAsia" w:hAnsiTheme="minorHAnsi" w:cstheme="minorBidi"/>
          <w:noProof/>
          <w:sz w:val="22"/>
          <w:szCs w:val="22"/>
        </w:rPr>
      </w:pPr>
      <w:hyperlink w:anchor="_Toc65749245" w:history="1">
        <w:r w:rsidR="00333964" w:rsidRPr="007F41E0">
          <w:rPr>
            <w:rStyle w:val="Hyperlink"/>
            <w:noProof/>
          </w:rPr>
          <w:t>3.2.1</w:t>
        </w:r>
        <w:r w:rsidR="00333964">
          <w:rPr>
            <w:rFonts w:asciiTheme="minorHAnsi" w:eastAsiaTheme="minorEastAsia" w:hAnsiTheme="minorHAnsi" w:cstheme="minorBidi"/>
            <w:noProof/>
            <w:sz w:val="22"/>
            <w:szCs w:val="22"/>
          </w:rPr>
          <w:tab/>
        </w:r>
        <w:r w:rsidR="00333964" w:rsidRPr="007F41E0">
          <w:rPr>
            <w:rStyle w:val="Hyperlink"/>
            <w:noProof/>
          </w:rPr>
          <w:t>E/E Architecture</w:t>
        </w:r>
        <w:r w:rsidR="00333964">
          <w:rPr>
            <w:noProof/>
            <w:webHidden/>
          </w:rPr>
          <w:tab/>
        </w:r>
        <w:r w:rsidR="00333964">
          <w:rPr>
            <w:noProof/>
            <w:webHidden/>
          </w:rPr>
          <w:fldChar w:fldCharType="begin"/>
        </w:r>
        <w:r w:rsidR="00333964">
          <w:rPr>
            <w:noProof/>
            <w:webHidden/>
          </w:rPr>
          <w:instrText xml:space="preserve"> PAGEREF _Toc65749245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12CFB109" w14:textId="7A197025"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46" w:history="1">
        <w:r w:rsidR="00333964" w:rsidRPr="007F41E0">
          <w:rPr>
            <w:rStyle w:val="Hyperlink"/>
            <w:noProof/>
          </w:rPr>
          <w:t>3.2.1.1</w:t>
        </w:r>
        <w:r w:rsidR="00333964">
          <w:rPr>
            <w:rFonts w:asciiTheme="minorHAnsi" w:eastAsiaTheme="minorEastAsia" w:hAnsiTheme="minorHAnsi" w:cstheme="minorBidi"/>
            <w:noProof/>
            <w:sz w:val="22"/>
            <w:szCs w:val="22"/>
          </w:rPr>
          <w:tab/>
        </w:r>
        <w:r w:rsidR="00333964" w:rsidRPr="007F41E0">
          <w:rPr>
            <w:rStyle w:val="Hyperlink"/>
            <w:noProof/>
          </w:rPr>
          <w:t>E/E Architecture Variants</w:t>
        </w:r>
        <w:r w:rsidR="00333964">
          <w:rPr>
            <w:noProof/>
            <w:webHidden/>
          </w:rPr>
          <w:tab/>
        </w:r>
        <w:r w:rsidR="00333964">
          <w:rPr>
            <w:noProof/>
            <w:webHidden/>
          </w:rPr>
          <w:fldChar w:fldCharType="begin"/>
        </w:r>
        <w:r w:rsidR="00333964">
          <w:rPr>
            <w:noProof/>
            <w:webHidden/>
          </w:rPr>
          <w:instrText xml:space="preserve"> PAGEREF _Toc65749246 \h </w:instrText>
        </w:r>
        <w:r w:rsidR="00333964">
          <w:rPr>
            <w:noProof/>
            <w:webHidden/>
          </w:rPr>
        </w:r>
        <w:r w:rsidR="00333964">
          <w:rPr>
            <w:noProof/>
            <w:webHidden/>
          </w:rPr>
          <w:fldChar w:fldCharType="separate"/>
        </w:r>
        <w:r w:rsidR="00333964">
          <w:rPr>
            <w:noProof/>
            <w:webHidden/>
          </w:rPr>
          <w:t>15</w:t>
        </w:r>
        <w:r w:rsidR="00333964">
          <w:rPr>
            <w:noProof/>
            <w:webHidden/>
          </w:rPr>
          <w:fldChar w:fldCharType="end"/>
        </w:r>
      </w:hyperlink>
    </w:p>
    <w:p w14:paraId="44C757CC" w14:textId="4A6FE835"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47" w:history="1">
        <w:r w:rsidR="00333964" w:rsidRPr="007F41E0">
          <w:rPr>
            <w:rStyle w:val="Hyperlink"/>
            <w:noProof/>
          </w:rPr>
          <w:t>3.2.1.2</w:t>
        </w:r>
        <w:r w:rsidR="00333964">
          <w:rPr>
            <w:rFonts w:asciiTheme="minorHAnsi" w:eastAsiaTheme="minorEastAsia" w:hAnsiTheme="minorHAnsi" w:cstheme="minorBidi"/>
            <w:noProof/>
            <w:sz w:val="22"/>
            <w:szCs w:val="22"/>
          </w:rPr>
          <w:tab/>
        </w:r>
        <w:r w:rsidR="00333964" w:rsidRPr="007F41E0">
          <w:rPr>
            <w:rStyle w:val="Hyperlink"/>
            <w:noProof/>
          </w:rPr>
          <w:t>E/E Components</w:t>
        </w:r>
        <w:r w:rsidR="00333964">
          <w:rPr>
            <w:noProof/>
            <w:webHidden/>
          </w:rPr>
          <w:tab/>
        </w:r>
        <w:r w:rsidR="00333964">
          <w:rPr>
            <w:noProof/>
            <w:webHidden/>
          </w:rPr>
          <w:fldChar w:fldCharType="begin"/>
        </w:r>
        <w:r w:rsidR="00333964">
          <w:rPr>
            <w:noProof/>
            <w:webHidden/>
          </w:rPr>
          <w:instrText xml:space="preserve"> PAGEREF _Toc65749247 \h </w:instrText>
        </w:r>
        <w:r w:rsidR="00333964">
          <w:rPr>
            <w:noProof/>
            <w:webHidden/>
          </w:rPr>
        </w:r>
        <w:r w:rsidR="00333964">
          <w:rPr>
            <w:noProof/>
            <w:webHidden/>
          </w:rPr>
          <w:fldChar w:fldCharType="separate"/>
        </w:r>
        <w:r w:rsidR="00333964">
          <w:rPr>
            <w:noProof/>
            <w:webHidden/>
          </w:rPr>
          <w:t>18</w:t>
        </w:r>
        <w:r w:rsidR="00333964">
          <w:rPr>
            <w:noProof/>
            <w:webHidden/>
          </w:rPr>
          <w:fldChar w:fldCharType="end"/>
        </w:r>
      </w:hyperlink>
    </w:p>
    <w:p w14:paraId="2E80096C" w14:textId="143CFE78"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48" w:history="1">
        <w:r w:rsidR="00333964" w:rsidRPr="007F41E0">
          <w:rPr>
            <w:rStyle w:val="Hyperlink"/>
            <w:noProof/>
          </w:rPr>
          <w:t>3.2.1.3</w:t>
        </w:r>
        <w:r w:rsidR="00333964">
          <w:rPr>
            <w:rFonts w:asciiTheme="minorHAnsi" w:eastAsiaTheme="minorEastAsia" w:hAnsiTheme="minorHAnsi" w:cstheme="minorBidi"/>
            <w:noProof/>
            <w:sz w:val="22"/>
            <w:szCs w:val="22"/>
          </w:rPr>
          <w:tab/>
        </w:r>
        <w:r w:rsidR="00333964" w:rsidRPr="007F41E0">
          <w:rPr>
            <w:rStyle w:val="Hyperlink"/>
            <w:noProof/>
          </w:rPr>
          <w:t>E/E Connections</w:t>
        </w:r>
        <w:r w:rsidR="00333964">
          <w:rPr>
            <w:noProof/>
            <w:webHidden/>
          </w:rPr>
          <w:tab/>
        </w:r>
        <w:r w:rsidR="00333964">
          <w:rPr>
            <w:noProof/>
            <w:webHidden/>
          </w:rPr>
          <w:fldChar w:fldCharType="begin"/>
        </w:r>
        <w:r w:rsidR="00333964">
          <w:rPr>
            <w:noProof/>
            <w:webHidden/>
          </w:rPr>
          <w:instrText xml:space="preserve"> PAGEREF _Toc65749248 \h </w:instrText>
        </w:r>
        <w:r w:rsidR="00333964">
          <w:rPr>
            <w:noProof/>
            <w:webHidden/>
          </w:rPr>
        </w:r>
        <w:r w:rsidR="00333964">
          <w:rPr>
            <w:noProof/>
            <w:webHidden/>
          </w:rPr>
          <w:fldChar w:fldCharType="separate"/>
        </w:r>
        <w:r w:rsidR="00333964">
          <w:rPr>
            <w:noProof/>
            <w:webHidden/>
          </w:rPr>
          <w:t>19</w:t>
        </w:r>
        <w:r w:rsidR="00333964">
          <w:rPr>
            <w:noProof/>
            <w:webHidden/>
          </w:rPr>
          <w:fldChar w:fldCharType="end"/>
        </w:r>
      </w:hyperlink>
    </w:p>
    <w:p w14:paraId="00F645B0" w14:textId="1CDC35DA"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49" w:history="1">
        <w:r w:rsidR="00333964" w:rsidRPr="007F41E0">
          <w:rPr>
            <w:rStyle w:val="Hyperlink"/>
            <w:noProof/>
            <w:lang w:val="en-GB"/>
          </w:rPr>
          <w:t>3.2.1.4</w:t>
        </w:r>
        <w:r w:rsidR="00333964">
          <w:rPr>
            <w:rFonts w:asciiTheme="minorHAnsi" w:eastAsiaTheme="minorEastAsia" w:hAnsiTheme="minorHAnsi" w:cstheme="minorBidi"/>
            <w:noProof/>
            <w:sz w:val="22"/>
            <w:szCs w:val="22"/>
          </w:rPr>
          <w:tab/>
        </w:r>
        <w:r w:rsidR="00333964" w:rsidRPr="007F41E0">
          <w:rPr>
            <w:rStyle w:val="Hyperlink"/>
            <w:noProof/>
          </w:rPr>
          <w:t>Signal</w:t>
        </w:r>
        <w:r w:rsidR="00333964" w:rsidRPr="007F41E0">
          <w:rPr>
            <w:rStyle w:val="Hyperlink"/>
            <w:noProof/>
            <w:lang w:val="en-GB"/>
          </w:rPr>
          <w:t xml:space="preserve"> List</w:t>
        </w:r>
        <w:r w:rsidR="00333964">
          <w:rPr>
            <w:noProof/>
            <w:webHidden/>
          </w:rPr>
          <w:tab/>
        </w:r>
        <w:r w:rsidR="00333964">
          <w:rPr>
            <w:noProof/>
            <w:webHidden/>
          </w:rPr>
          <w:fldChar w:fldCharType="begin"/>
        </w:r>
        <w:r w:rsidR="00333964">
          <w:rPr>
            <w:noProof/>
            <w:webHidden/>
          </w:rPr>
          <w:instrText xml:space="preserve"> PAGEREF _Toc65749249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02DC0F10" w14:textId="13995C48" w:rsidR="00333964" w:rsidRDefault="00F43BEF">
      <w:pPr>
        <w:pStyle w:val="TOC3"/>
        <w:rPr>
          <w:rFonts w:asciiTheme="minorHAnsi" w:eastAsiaTheme="minorEastAsia" w:hAnsiTheme="minorHAnsi" w:cstheme="minorBidi"/>
          <w:noProof/>
          <w:sz w:val="22"/>
          <w:szCs w:val="22"/>
        </w:rPr>
      </w:pPr>
      <w:hyperlink w:anchor="_Toc65749250" w:history="1">
        <w:r w:rsidR="00333964" w:rsidRPr="007F41E0">
          <w:rPr>
            <w:rStyle w:val="Hyperlink"/>
            <w:noProof/>
          </w:rPr>
          <w:t>3.2.2</w:t>
        </w:r>
        <w:r w:rsidR="00333964">
          <w:rPr>
            <w:rFonts w:asciiTheme="minorHAnsi" w:eastAsiaTheme="minorEastAsia" w:hAnsiTheme="minorHAnsi" w:cstheme="minorBidi"/>
            <w:noProof/>
            <w:sz w:val="22"/>
            <w:szCs w:val="22"/>
          </w:rPr>
          <w:tab/>
        </w:r>
        <w:r w:rsidR="00333964" w:rsidRPr="007F41E0">
          <w:rPr>
            <w:rStyle w:val="Hyperlink"/>
            <w:noProof/>
          </w:rPr>
          <w:t>Software Component Architecture</w:t>
        </w:r>
        <w:r w:rsidR="00333964">
          <w:rPr>
            <w:noProof/>
            <w:webHidden/>
          </w:rPr>
          <w:tab/>
        </w:r>
        <w:r w:rsidR="00333964">
          <w:rPr>
            <w:noProof/>
            <w:webHidden/>
          </w:rPr>
          <w:fldChar w:fldCharType="begin"/>
        </w:r>
        <w:r w:rsidR="00333964">
          <w:rPr>
            <w:noProof/>
            <w:webHidden/>
          </w:rPr>
          <w:instrText xml:space="preserve"> PAGEREF _Toc65749250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4F3A8D0A" w14:textId="34EBA8C7"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51" w:history="1">
        <w:r w:rsidR="00333964" w:rsidRPr="007F41E0">
          <w:rPr>
            <w:rStyle w:val="Hyperlink"/>
            <w:noProof/>
          </w:rPr>
          <w:t>3.2.2.1</w:t>
        </w:r>
        <w:r w:rsidR="00333964">
          <w:rPr>
            <w:rFonts w:asciiTheme="minorHAnsi" w:eastAsiaTheme="minorEastAsia" w:hAnsiTheme="minorHAnsi" w:cstheme="minorBidi"/>
            <w:noProof/>
            <w:sz w:val="22"/>
            <w:szCs w:val="22"/>
          </w:rPr>
          <w:tab/>
        </w:r>
        <w:r w:rsidR="00333964" w:rsidRPr="007F41E0">
          <w:rPr>
            <w:rStyle w:val="Hyperlink"/>
            <w:noProof/>
          </w:rPr>
          <w:t>Description</w:t>
        </w:r>
        <w:r w:rsidR="00333964">
          <w:rPr>
            <w:noProof/>
            <w:webHidden/>
          </w:rPr>
          <w:tab/>
        </w:r>
        <w:r w:rsidR="00333964">
          <w:rPr>
            <w:noProof/>
            <w:webHidden/>
          </w:rPr>
          <w:fldChar w:fldCharType="begin"/>
        </w:r>
        <w:r w:rsidR="00333964">
          <w:rPr>
            <w:noProof/>
            <w:webHidden/>
          </w:rPr>
          <w:instrText xml:space="preserve"> PAGEREF _Toc65749251 \h </w:instrText>
        </w:r>
        <w:r w:rsidR="00333964">
          <w:rPr>
            <w:noProof/>
            <w:webHidden/>
          </w:rPr>
        </w:r>
        <w:r w:rsidR="00333964">
          <w:rPr>
            <w:noProof/>
            <w:webHidden/>
          </w:rPr>
          <w:fldChar w:fldCharType="separate"/>
        </w:r>
        <w:r w:rsidR="00333964">
          <w:rPr>
            <w:noProof/>
            <w:webHidden/>
          </w:rPr>
          <w:t>20</w:t>
        </w:r>
        <w:r w:rsidR="00333964">
          <w:rPr>
            <w:noProof/>
            <w:webHidden/>
          </w:rPr>
          <w:fldChar w:fldCharType="end"/>
        </w:r>
      </w:hyperlink>
    </w:p>
    <w:p w14:paraId="14418EC3" w14:textId="485EBEB0" w:rsidR="00333964" w:rsidRDefault="00F43BEF">
      <w:pPr>
        <w:pStyle w:val="TOC2"/>
        <w:rPr>
          <w:rFonts w:asciiTheme="minorHAnsi" w:eastAsiaTheme="minorEastAsia" w:hAnsiTheme="minorHAnsi" w:cstheme="minorBidi"/>
          <w:bCs w:val="0"/>
          <w:sz w:val="22"/>
          <w:szCs w:val="22"/>
        </w:rPr>
      </w:pPr>
      <w:hyperlink w:anchor="_Toc65749252" w:history="1">
        <w:r w:rsidR="00333964" w:rsidRPr="007F41E0">
          <w:rPr>
            <w:rStyle w:val="Hyperlink"/>
            <w:lang w:val="en-GB"/>
          </w:rPr>
          <w:t>3.3</w:t>
        </w:r>
        <w:r w:rsidR="00333964">
          <w:rPr>
            <w:rFonts w:asciiTheme="minorHAnsi" w:eastAsiaTheme="minorEastAsia" w:hAnsiTheme="minorHAnsi" w:cstheme="minorBidi"/>
            <w:bCs w:val="0"/>
            <w:sz w:val="22"/>
            <w:szCs w:val="22"/>
          </w:rPr>
          <w:tab/>
        </w:r>
        <w:r w:rsidR="00333964" w:rsidRPr="007F41E0">
          <w:rPr>
            <w:rStyle w:val="Hyperlink"/>
            <w:lang w:val="en-GB"/>
          </w:rPr>
          <w:t>Function Deployment</w:t>
        </w:r>
        <w:r w:rsidR="00333964">
          <w:rPr>
            <w:webHidden/>
          </w:rPr>
          <w:tab/>
        </w:r>
        <w:r w:rsidR="00333964">
          <w:rPr>
            <w:webHidden/>
          </w:rPr>
          <w:fldChar w:fldCharType="begin"/>
        </w:r>
        <w:r w:rsidR="00333964">
          <w:rPr>
            <w:webHidden/>
          </w:rPr>
          <w:instrText xml:space="preserve"> PAGEREF _Toc65749252 \h </w:instrText>
        </w:r>
        <w:r w:rsidR="00333964">
          <w:rPr>
            <w:webHidden/>
          </w:rPr>
        </w:r>
        <w:r w:rsidR="00333964">
          <w:rPr>
            <w:webHidden/>
          </w:rPr>
          <w:fldChar w:fldCharType="separate"/>
        </w:r>
        <w:r w:rsidR="00333964">
          <w:rPr>
            <w:webHidden/>
          </w:rPr>
          <w:t>21</w:t>
        </w:r>
        <w:r w:rsidR="00333964">
          <w:rPr>
            <w:webHidden/>
          </w:rPr>
          <w:fldChar w:fldCharType="end"/>
        </w:r>
      </w:hyperlink>
    </w:p>
    <w:p w14:paraId="320E9D11" w14:textId="53041513" w:rsidR="00333964" w:rsidRDefault="00F43BEF">
      <w:pPr>
        <w:pStyle w:val="TOC3"/>
        <w:rPr>
          <w:rFonts w:asciiTheme="minorHAnsi" w:eastAsiaTheme="minorEastAsia" w:hAnsiTheme="minorHAnsi" w:cstheme="minorBidi"/>
          <w:noProof/>
          <w:sz w:val="22"/>
          <w:szCs w:val="22"/>
        </w:rPr>
      </w:pPr>
      <w:hyperlink w:anchor="_Toc65749253" w:history="1">
        <w:r w:rsidR="00333964" w:rsidRPr="007F41E0">
          <w:rPr>
            <w:rStyle w:val="Hyperlink"/>
            <w:noProof/>
          </w:rPr>
          <w:t>3.3.1</w:t>
        </w:r>
        <w:r w:rsidR="00333964">
          <w:rPr>
            <w:rFonts w:asciiTheme="minorHAnsi" w:eastAsiaTheme="minorEastAsia" w:hAnsiTheme="minorHAnsi" w:cstheme="minorBidi"/>
            <w:noProof/>
            <w:sz w:val="22"/>
            <w:szCs w:val="22"/>
          </w:rPr>
          <w:tab/>
        </w:r>
        <w:r w:rsidR="00333964" w:rsidRPr="007F41E0">
          <w:rPr>
            <w:rStyle w:val="Hyperlink"/>
            <w:noProof/>
          </w:rPr>
          <w:t>Deployment Variants</w:t>
        </w:r>
        <w:r w:rsidR="00333964">
          <w:rPr>
            <w:noProof/>
            <w:webHidden/>
          </w:rPr>
          <w:tab/>
        </w:r>
        <w:r w:rsidR="00333964">
          <w:rPr>
            <w:noProof/>
            <w:webHidden/>
          </w:rPr>
          <w:fldChar w:fldCharType="begin"/>
        </w:r>
        <w:r w:rsidR="00333964">
          <w:rPr>
            <w:noProof/>
            <w:webHidden/>
          </w:rPr>
          <w:instrText xml:space="preserve"> PAGEREF _Toc65749253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75AC60ED" w14:textId="4D781715"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54" w:history="1">
        <w:r w:rsidR="00333964" w:rsidRPr="007F41E0">
          <w:rPr>
            <w:rStyle w:val="Hyperlink"/>
            <w:noProof/>
            <w:lang w:val="en-GB"/>
          </w:rPr>
          <w:t>3.3.1.1</w:t>
        </w:r>
        <w:r w:rsidR="00333964">
          <w:rPr>
            <w:rFonts w:asciiTheme="minorHAnsi" w:eastAsiaTheme="minorEastAsia" w:hAnsiTheme="minorHAnsi" w:cstheme="minorBidi"/>
            <w:noProof/>
            <w:sz w:val="22"/>
            <w:szCs w:val="22"/>
          </w:rPr>
          <w:tab/>
        </w:r>
        <w:r w:rsidR="00333964" w:rsidRPr="007F41E0">
          <w:rPr>
            <w:rStyle w:val="Hyperlink"/>
            <w:noProof/>
            <w:lang w:val="en-GB"/>
          </w:rPr>
          <w:t>Deployment “Variant 1”</w:t>
        </w:r>
        <w:r w:rsidR="00333964">
          <w:rPr>
            <w:noProof/>
            <w:webHidden/>
          </w:rPr>
          <w:tab/>
        </w:r>
        <w:r w:rsidR="00333964">
          <w:rPr>
            <w:noProof/>
            <w:webHidden/>
          </w:rPr>
          <w:fldChar w:fldCharType="begin"/>
        </w:r>
        <w:r w:rsidR="00333964">
          <w:rPr>
            <w:noProof/>
            <w:webHidden/>
          </w:rPr>
          <w:instrText xml:space="preserve"> PAGEREF _Toc65749254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710F5670" w14:textId="4BE99456" w:rsidR="00333964" w:rsidRDefault="00F43BEF">
      <w:pPr>
        <w:pStyle w:val="TOC3"/>
        <w:rPr>
          <w:rFonts w:asciiTheme="minorHAnsi" w:eastAsiaTheme="minorEastAsia" w:hAnsiTheme="minorHAnsi" w:cstheme="minorBidi"/>
          <w:noProof/>
          <w:sz w:val="22"/>
          <w:szCs w:val="22"/>
        </w:rPr>
      </w:pPr>
      <w:hyperlink w:anchor="_Toc65749255" w:history="1">
        <w:r w:rsidR="00333964" w:rsidRPr="007F41E0">
          <w:rPr>
            <w:rStyle w:val="Hyperlink"/>
            <w:noProof/>
          </w:rPr>
          <w:t>3.3.2</w:t>
        </w:r>
        <w:r w:rsidR="00333964">
          <w:rPr>
            <w:rFonts w:asciiTheme="minorHAnsi" w:eastAsiaTheme="minorEastAsia" w:hAnsiTheme="minorHAnsi" w:cstheme="minorBidi"/>
            <w:noProof/>
            <w:sz w:val="22"/>
            <w:szCs w:val="22"/>
          </w:rPr>
          <w:tab/>
        </w:r>
        <w:r w:rsidR="00333964" w:rsidRPr="007F41E0">
          <w:rPr>
            <w:rStyle w:val="Hyperlink"/>
            <w:noProof/>
          </w:rPr>
          <w:t>Function Allocation</w:t>
        </w:r>
        <w:r w:rsidR="00333964">
          <w:rPr>
            <w:noProof/>
            <w:webHidden/>
          </w:rPr>
          <w:tab/>
        </w:r>
        <w:r w:rsidR="00333964">
          <w:rPr>
            <w:noProof/>
            <w:webHidden/>
          </w:rPr>
          <w:fldChar w:fldCharType="begin"/>
        </w:r>
        <w:r w:rsidR="00333964">
          <w:rPr>
            <w:noProof/>
            <w:webHidden/>
          </w:rPr>
          <w:instrText xml:space="preserve"> PAGEREF _Toc65749255 \h </w:instrText>
        </w:r>
        <w:r w:rsidR="00333964">
          <w:rPr>
            <w:noProof/>
            <w:webHidden/>
          </w:rPr>
        </w:r>
        <w:r w:rsidR="00333964">
          <w:rPr>
            <w:noProof/>
            <w:webHidden/>
          </w:rPr>
          <w:fldChar w:fldCharType="separate"/>
        </w:r>
        <w:r w:rsidR="00333964">
          <w:rPr>
            <w:noProof/>
            <w:webHidden/>
          </w:rPr>
          <w:t>22</w:t>
        </w:r>
        <w:r w:rsidR="00333964">
          <w:rPr>
            <w:noProof/>
            <w:webHidden/>
          </w:rPr>
          <w:fldChar w:fldCharType="end"/>
        </w:r>
      </w:hyperlink>
    </w:p>
    <w:p w14:paraId="7473E7B7" w14:textId="1BA84082"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56" w:history="1">
        <w:r w:rsidR="00333964" w:rsidRPr="007F41E0">
          <w:rPr>
            <w:rStyle w:val="Hyperlink"/>
            <w:noProof/>
          </w:rPr>
          <w:t>4</w:t>
        </w:r>
        <w:r w:rsidR="00333964">
          <w:rPr>
            <w:rFonts w:asciiTheme="minorHAnsi" w:eastAsiaTheme="minorEastAsia" w:hAnsiTheme="minorHAnsi" w:cstheme="minorBidi"/>
            <w:noProof/>
            <w:sz w:val="22"/>
            <w:szCs w:val="22"/>
          </w:rPr>
          <w:tab/>
        </w:r>
        <w:r w:rsidR="00333964" w:rsidRPr="007F41E0">
          <w:rPr>
            <w:rStyle w:val="Hyperlink"/>
            <w:noProof/>
          </w:rPr>
          <w:t>Feature Implementation Modeling</w:t>
        </w:r>
        <w:r w:rsidR="00333964">
          <w:rPr>
            <w:noProof/>
            <w:webHidden/>
          </w:rPr>
          <w:tab/>
        </w:r>
        <w:r w:rsidR="00333964">
          <w:rPr>
            <w:noProof/>
            <w:webHidden/>
          </w:rPr>
          <w:fldChar w:fldCharType="begin"/>
        </w:r>
        <w:r w:rsidR="00333964">
          <w:rPr>
            <w:noProof/>
            <w:webHidden/>
          </w:rPr>
          <w:instrText xml:space="preserve"> PAGEREF _Toc65749256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1D8D6060" w14:textId="679D45CA" w:rsidR="00333964" w:rsidRDefault="00F43BEF">
      <w:pPr>
        <w:pStyle w:val="TOC2"/>
        <w:rPr>
          <w:rFonts w:asciiTheme="minorHAnsi" w:eastAsiaTheme="minorEastAsia" w:hAnsiTheme="minorHAnsi" w:cstheme="minorBidi"/>
          <w:bCs w:val="0"/>
          <w:sz w:val="22"/>
          <w:szCs w:val="22"/>
        </w:rPr>
      </w:pPr>
      <w:hyperlink w:anchor="_Toc65749257" w:history="1">
        <w:r w:rsidR="00333964" w:rsidRPr="007F41E0">
          <w:rPr>
            <w:rStyle w:val="Hyperlink"/>
          </w:rPr>
          <w:t>4.1</w:t>
        </w:r>
        <w:r w:rsidR="00333964">
          <w:rPr>
            <w:rFonts w:asciiTheme="minorHAnsi" w:eastAsiaTheme="minorEastAsia" w:hAnsiTheme="minorHAnsi" w:cstheme="minorBidi"/>
            <w:bCs w:val="0"/>
            <w:sz w:val="22"/>
            <w:szCs w:val="22"/>
          </w:rPr>
          <w:tab/>
        </w:r>
        <w:r w:rsidR="00333964" w:rsidRPr="007F41E0">
          <w:rPr>
            <w:rStyle w:val="Hyperlink"/>
          </w:rPr>
          <w:t>Component Interaction Diagrams</w:t>
        </w:r>
        <w:r w:rsidR="00333964">
          <w:rPr>
            <w:webHidden/>
          </w:rPr>
          <w:tab/>
        </w:r>
        <w:r w:rsidR="00333964">
          <w:rPr>
            <w:webHidden/>
          </w:rPr>
          <w:fldChar w:fldCharType="begin"/>
        </w:r>
        <w:r w:rsidR="00333964">
          <w:rPr>
            <w:webHidden/>
          </w:rPr>
          <w:instrText xml:space="preserve"> PAGEREF _Toc65749257 \h </w:instrText>
        </w:r>
        <w:r w:rsidR="00333964">
          <w:rPr>
            <w:webHidden/>
          </w:rPr>
        </w:r>
        <w:r w:rsidR="00333964">
          <w:rPr>
            <w:webHidden/>
          </w:rPr>
          <w:fldChar w:fldCharType="separate"/>
        </w:r>
        <w:r w:rsidR="00333964">
          <w:rPr>
            <w:webHidden/>
          </w:rPr>
          <w:t>30</w:t>
        </w:r>
        <w:r w:rsidR="00333964">
          <w:rPr>
            <w:webHidden/>
          </w:rPr>
          <w:fldChar w:fldCharType="end"/>
        </w:r>
      </w:hyperlink>
    </w:p>
    <w:p w14:paraId="53B71751" w14:textId="04690BA5" w:rsidR="00333964" w:rsidRDefault="00F43BEF">
      <w:pPr>
        <w:pStyle w:val="TOC3"/>
        <w:rPr>
          <w:rFonts w:asciiTheme="minorHAnsi" w:eastAsiaTheme="minorEastAsia" w:hAnsiTheme="minorHAnsi" w:cstheme="minorBidi"/>
          <w:noProof/>
          <w:sz w:val="22"/>
          <w:szCs w:val="22"/>
        </w:rPr>
      </w:pPr>
      <w:hyperlink w:anchor="_Toc65749258" w:history="1">
        <w:r w:rsidR="00333964" w:rsidRPr="007F41E0">
          <w:rPr>
            <w:rStyle w:val="Hyperlink"/>
            <w:noProof/>
          </w:rPr>
          <w:t>4.1.1</w:t>
        </w:r>
        <w:r w:rsidR="00333964">
          <w:rPr>
            <w:rFonts w:asciiTheme="minorHAnsi" w:eastAsiaTheme="minorEastAsia" w:hAnsiTheme="minorHAnsi" w:cstheme="minorBidi"/>
            <w:noProof/>
            <w:sz w:val="22"/>
            <w:szCs w:val="22"/>
          </w:rPr>
          <w:tab/>
        </w:r>
        <w:r w:rsidR="00333964" w:rsidRPr="007F41E0">
          <w:rPr>
            <w:rStyle w:val="Hyperlink"/>
            <w:noProof/>
          </w:rPr>
          <w:t>Scenario: “System Startup / Shutdown”</w:t>
        </w:r>
        <w:r w:rsidR="00333964">
          <w:rPr>
            <w:noProof/>
            <w:webHidden/>
          </w:rPr>
          <w:tab/>
        </w:r>
        <w:r w:rsidR="00333964">
          <w:rPr>
            <w:noProof/>
            <w:webHidden/>
          </w:rPr>
          <w:fldChar w:fldCharType="begin"/>
        </w:r>
        <w:r w:rsidR="00333964">
          <w:rPr>
            <w:noProof/>
            <w:webHidden/>
          </w:rPr>
          <w:instrText xml:space="preserve"> PAGEREF _Toc65749258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32067377" w14:textId="42D2C5E3" w:rsidR="00333964" w:rsidRDefault="00F43BEF">
      <w:pPr>
        <w:pStyle w:val="TOC3"/>
        <w:rPr>
          <w:rFonts w:asciiTheme="minorHAnsi" w:eastAsiaTheme="minorEastAsia" w:hAnsiTheme="minorHAnsi" w:cstheme="minorBidi"/>
          <w:noProof/>
          <w:sz w:val="22"/>
          <w:szCs w:val="22"/>
        </w:rPr>
      </w:pPr>
      <w:hyperlink w:anchor="_Toc65749259" w:history="1">
        <w:r w:rsidR="00333964" w:rsidRPr="007F41E0">
          <w:rPr>
            <w:rStyle w:val="Hyperlink"/>
            <w:noProof/>
          </w:rPr>
          <w:t>4.1.2</w:t>
        </w:r>
        <w:r w:rsidR="00333964">
          <w:rPr>
            <w:rFonts w:asciiTheme="minorHAnsi" w:eastAsiaTheme="minorEastAsia" w:hAnsiTheme="minorHAnsi" w:cstheme="minorBidi"/>
            <w:noProof/>
            <w:sz w:val="22"/>
            <w:szCs w:val="22"/>
          </w:rPr>
          <w:tab/>
        </w:r>
        <w:r w:rsidR="00333964" w:rsidRPr="007F41E0">
          <w:rPr>
            <w:rStyle w:val="Hyperlink"/>
            <w:noProof/>
          </w:rPr>
          <w:t>Scenario: “Normal Operation”</w:t>
        </w:r>
        <w:r w:rsidR="00333964">
          <w:rPr>
            <w:noProof/>
            <w:webHidden/>
          </w:rPr>
          <w:tab/>
        </w:r>
        <w:r w:rsidR="00333964">
          <w:rPr>
            <w:noProof/>
            <w:webHidden/>
          </w:rPr>
          <w:fldChar w:fldCharType="begin"/>
        </w:r>
        <w:r w:rsidR="00333964">
          <w:rPr>
            <w:noProof/>
            <w:webHidden/>
          </w:rPr>
          <w:instrText xml:space="preserve"> PAGEREF _Toc65749259 \h </w:instrText>
        </w:r>
        <w:r w:rsidR="00333964">
          <w:rPr>
            <w:noProof/>
            <w:webHidden/>
          </w:rPr>
        </w:r>
        <w:r w:rsidR="00333964">
          <w:rPr>
            <w:noProof/>
            <w:webHidden/>
          </w:rPr>
          <w:fldChar w:fldCharType="separate"/>
        </w:r>
        <w:r w:rsidR="00333964">
          <w:rPr>
            <w:noProof/>
            <w:webHidden/>
          </w:rPr>
          <w:t>30</w:t>
        </w:r>
        <w:r w:rsidR="00333964">
          <w:rPr>
            <w:noProof/>
            <w:webHidden/>
          </w:rPr>
          <w:fldChar w:fldCharType="end"/>
        </w:r>
      </w:hyperlink>
    </w:p>
    <w:p w14:paraId="3C886B6E" w14:textId="316CCFF9" w:rsidR="00333964" w:rsidRDefault="00F43BEF">
      <w:pPr>
        <w:pStyle w:val="TOC2"/>
        <w:rPr>
          <w:rFonts w:asciiTheme="minorHAnsi" w:eastAsiaTheme="minorEastAsia" w:hAnsiTheme="minorHAnsi" w:cstheme="minorBidi"/>
          <w:bCs w:val="0"/>
          <w:sz w:val="22"/>
          <w:szCs w:val="22"/>
        </w:rPr>
      </w:pPr>
      <w:hyperlink w:anchor="_Toc65749260" w:history="1">
        <w:r w:rsidR="00333964" w:rsidRPr="007F41E0">
          <w:rPr>
            <w:rStyle w:val="Hyperlink"/>
          </w:rPr>
          <w:t>4.2</w:t>
        </w:r>
        <w:r w:rsidR="00333964">
          <w:rPr>
            <w:rFonts w:asciiTheme="minorHAnsi" w:eastAsiaTheme="minorEastAsia" w:hAnsiTheme="minorHAnsi" w:cstheme="minorBidi"/>
            <w:bCs w:val="0"/>
            <w:sz w:val="22"/>
            <w:szCs w:val="22"/>
          </w:rPr>
          <w:tab/>
        </w:r>
        <w:r w:rsidR="00333964" w:rsidRPr="007F41E0">
          <w:rPr>
            <w:rStyle w:val="Hyperlink"/>
          </w:rPr>
          <w:t>Component Interface Behavior Diagrams</w:t>
        </w:r>
        <w:r w:rsidR="00333964">
          <w:rPr>
            <w:webHidden/>
          </w:rPr>
          <w:tab/>
        </w:r>
        <w:r w:rsidR="00333964">
          <w:rPr>
            <w:webHidden/>
          </w:rPr>
          <w:fldChar w:fldCharType="begin"/>
        </w:r>
        <w:r w:rsidR="00333964">
          <w:rPr>
            <w:webHidden/>
          </w:rPr>
          <w:instrText xml:space="preserve"> PAGEREF _Toc65749260 \h </w:instrText>
        </w:r>
        <w:r w:rsidR="00333964">
          <w:rPr>
            <w:webHidden/>
          </w:rPr>
        </w:r>
        <w:r w:rsidR="00333964">
          <w:rPr>
            <w:webHidden/>
          </w:rPr>
          <w:fldChar w:fldCharType="separate"/>
        </w:r>
        <w:r w:rsidR="00333964">
          <w:rPr>
            <w:webHidden/>
          </w:rPr>
          <w:t>30</w:t>
        </w:r>
        <w:r w:rsidR="00333964">
          <w:rPr>
            <w:webHidden/>
          </w:rPr>
          <w:fldChar w:fldCharType="end"/>
        </w:r>
      </w:hyperlink>
    </w:p>
    <w:p w14:paraId="588E3493" w14:textId="4738CCEF"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61" w:history="1">
        <w:r w:rsidR="00333964" w:rsidRPr="007F41E0">
          <w:rPr>
            <w:rStyle w:val="Hyperlink"/>
            <w:noProof/>
          </w:rPr>
          <w:t>5</w:t>
        </w:r>
        <w:r w:rsidR="00333964">
          <w:rPr>
            <w:rFonts w:asciiTheme="minorHAnsi" w:eastAsiaTheme="minorEastAsia" w:hAnsiTheme="minorHAnsi" w:cstheme="minorBidi"/>
            <w:noProof/>
            <w:sz w:val="22"/>
            <w:szCs w:val="22"/>
          </w:rPr>
          <w:tab/>
        </w:r>
        <w:r w:rsidR="00333964" w:rsidRPr="007F41E0">
          <w:rPr>
            <w:rStyle w:val="Hyperlink"/>
            <w:noProof/>
          </w:rPr>
          <w:t>Feature Implementation Requirements</w:t>
        </w:r>
        <w:r w:rsidR="00333964">
          <w:rPr>
            <w:noProof/>
            <w:webHidden/>
          </w:rPr>
          <w:tab/>
        </w:r>
        <w:r w:rsidR="00333964">
          <w:rPr>
            <w:noProof/>
            <w:webHidden/>
          </w:rPr>
          <w:fldChar w:fldCharType="begin"/>
        </w:r>
        <w:r w:rsidR="00333964">
          <w:rPr>
            <w:noProof/>
            <w:webHidden/>
          </w:rPr>
          <w:instrText xml:space="preserve"> PAGEREF _Toc65749261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6283CE88" w14:textId="73C18B94" w:rsidR="00333964" w:rsidRDefault="00F43BEF">
      <w:pPr>
        <w:pStyle w:val="TOC2"/>
        <w:rPr>
          <w:rFonts w:asciiTheme="minorHAnsi" w:eastAsiaTheme="minorEastAsia" w:hAnsiTheme="minorHAnsi" w:cstheme="minorBidi"/>
          <w:bCs w:val="0"/>
          <w:sz w:val="22"/>
          <w:szCs w:val="22"/>
        </w:rPr>
      </w:pPr>
      <w:hyperlink w:anchor="_Toc65749262" w:history="1">
        <w:r w:rsidR="00333964" w:rsidRPr="007F41E0">
          <w:rPr>
            <w:rStyle w:val="Hyperlink"/>
          </w:rPr>
          <w:t>5.1</w:t>
        </w:r>
        <w:r w:rsidR="00333964">
          <w:rPr>
            <w:rFonts w:asciiTheme="minorHAnsi" w:eastAsiaTheme="minorEastAsia" w:hAnsiTheme="minorHAnsi" w:cstheme="minorBidi"/>
            <w:bCs w:val="0"/>
            <w:sz w:val="22"/>
            <w:szCs w:val="22"/>
          </w:rPr>
          <w:tab/>
        </w:r>
        <w:r w:rsidR="00333964" w:rsidRPr="007F41E0">
          <w:rPr>
            <w:rStyle w:val="Hyperlink"/>
          </w:rPr>
          <w:t>Functional Safety</w:t>
        </w:r>
        <w:r w:rsidR="00333964">
          <w:rPr>
            <w:webHidden/>
          </w:rPr>
          <w:tab/>
        </w:r>
        <w:r w:rsidR="00333964">
          <w:rPr>
            <w:webHidden/>
          </w:rPr>
          <w:fldChar w:fldCharType="begin"/>
        </w:r>
        <w:r w:rsidR="00333964">
          <w:rPr>
            <w:webHidden/>
          </w:rPr>
          <w:instrText xml:space="preserve"> PAGEREF _Toc65749262 \h </w:instrText>
        </w:r>
        <w:r w:rsidR="00333964">
          <w:rPr>
            <w:webHidden/>
          </w:rPr>
        </w:r>
        <w:r w:rsidR="00333964">
          <w:rPr>
            <w:webHidden/>
          </w:rPr>
          <w:fldChar w:fldCharType="separate"/>
        </w:r>
        <w:r w:rsidR="00333964">
          <w:rPr>
            <w:webHidden/>
          </w:rPr>
          <w:t>32</w:t>
        </w:r>
        <w:r w:rsidR="00333964">
          <w:rPr>
            <w:webHidden/>
          </w:rPr>
          <w:fldChar w:fldCharType="end"/>
        </w:r>
      </w:hyperlink>
    </w:p>
    <w:p w14:paraId="75971D28" w14:textId="39052629" w:rsidR="00333964" w:rsidRDefault="00F43BEF">
      <w:pPr>
        <w:pStyle w:val="TOC3"/>
        <w:rPr>
          <w:rFonts w:asciiTheme="minorHAnsi" w:eastAsiaTheme="minorEastAsia" w:hAnsiTheme="minorHAnsi" w:cstheme="minorBidi"/>
          <w:noProof/>
          <w:sz w:val="22"/>
          <w:szCs w:val="22"/>
        </w:rPr>
      </w:pPr>
      <w:hyperlink w:anchor="_Toc65749263" w:history="1">
        <w:r w:rsidR="00333964" w:rsidRPr="007F41E0">
          <w:rPr>
            <w:rStyle w:val="Hyperlink"/>
            <w:noProof/>
          </w:rPr>
          <w:t>5.1.1</w:t>
        </w:r>
        <w:r w:rsidR="00333964">
          <w:rPr>
            <w:rFonts w:asciiTheme="minorHAnsi" w:eastAsiaTheme="minorEastAsia" w:hAnsiTheme="minorHAnsi" w:cstheme="minorBidi"/>
            <w:noProof/>
            <w:sz w:val="22"/>
            <w:szCs w:val="22"/>
          </w:rPr>
          <w:tab/>
        </w:r>
        <w:r w:rsidR="00333964" w:rsidRPr="007F41E0">
          <w:rPr>
            <w:rStyle w:val="Hyperlink"/>
            <w:noProof/>
          </w:rPr>
          <w:t>ASIL Decomposition of Technical Safety Requirements</w:t>
        </w:r>
        <w:r w:rsidR="00333964">
          <w:rPr>
            <w:noProof/>
            <w:webHidden/>
          </w:rPr>
          <w:tab/>
        </w:r>
        <w:r w:rsidR="00333964">
          <w:rPr>
            <w:noProof/>
            <w:webHidden/>
          </w:rPr>
          <w:fldChar w:fldCharType="begin"/>
        </w:r>
        <w:r w:rsidR="00333964">
          <w:rPr>
            <w:noProof/>
            <w:webHidden/>
          </w:rPr>
          <w:instrText xml:space="preserve"> PAGEREF _Toc65749263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41467AFF" w14:textId="1E2F54C3" w:rsidR="00333964" w:rsidRDefault="00F43BEF">
      <w:pPr>
        <w:pStyle w:val="TOC2"/>
        <w:rPr>
          <w:rFonts w:asciiTheme="minorHAnsi" w:eastAsiaTheme="minorEastAsia" w:hAnsiTheme="minorHAnsi" w:cstheme="minorBidi"/>
          <w:bCs w:val="0"/>
          <w:sz w:val="22"/>
          <w:szCs w:val="22"/>
        </w:rPr>
      </w:pPr>
      <w:hyperlink w:anchor="_Toc65749264" w:history="1">
        <w:r w:rsidR="00333964" w:rsidRPr="007F41E0">
          <w:rPr>
            <w:rStyle w:val="Hyperlink"/>
          </w:rPr>
          <w:t>5.2</w:t>
        </w:r>
        <w:r w:rsidR="00333964">
          <w:rPr>
            <w:rFonts w:asciiTheme="minorHAnsi" w:eastAsiaTheme="minorEastAsia" w:hAnsiTheme="minorHAnsi" w:cstheme="minorBidi"/>
            <w:bCs w:val="0"/>
            <w:sz w:val="22"/>
            <w:szCs w:val="22"/>
          </w:rPr>
          <w:tab/>
        </w:r>
        <w:r w:rsidR="00333964" w:rsidRPr="007F41E0">
          <w:rPr>
            <w:rStyle w:val="Hyperlink"/>
          </w:rPr>
          <w:t>Requirements on Components</w:t>
        </w:r>
        <w:r w:rsidR="00333964">
          <w:rPr>
            <w:webHidden/>
          </w:rPr>
          <w:tab/>
        </w:r>
        <w:r w:rsidR="00333964">
          <w:rPr>
            <w:webHidden/>
          </w:rPr>
          <w:fldChar w:fldCharType="begin"/>
        </w:r>
        <w:r w:rsidR="00333964">
          <w:rPr>
            <w:webHidden/>
          </w:rPr>
          <w:instrText xml:space="preserve"> PAGEREF _Toc65749264 \h </w:instrText>
        </w:r>
        <w:r w:rsidR="00333964">
          <w:rPr>
            <w:webHidden/>
          </w:rPr>
        </w:r>
        <w:r w:rsidR="00333964">
          <w:rPr>
            <w:webHidden/>
          </w:rPr>
          <w:fldChar w:fldCharType="separate"/>
        </w:r>
        <w:r w:rsidR="00333964">
          <w:rPr>
            <w:webHidden/>
          </w:rPr>
          <w:t>32</w:t>
        </w:r>
        <w:r w:rsidR="00333964">
          <w:rPr>
            <w:webHidden/>
          </w:rPr>
          <w:fldChar w:fldCharType="end"/>
        </w:r>
      </w:hyperlink>
    </w:p>
    <w:p w14:paraId="47E95F07" w14:textId="6C7A3ED5" w:rsidR="00333964" w:rsidRDefault="00F43BEF">
      <w:pPr>
        <w:pStyle w:val="TOC3"/>
        <w:rPr>
          <w:rFonts w:asciiTheme="minorHAnsi" w:eastAsiaTheme="minorEastAsia" w:hAnsiTheme="minorHAnsi" w:cstheme="minorBidi"/>
          <w:noProof/>
          <w:sz w:val="22"/>
          <w:szCs w:val="22"/>
        </w:rPr>
      </w:pPr>
      <w:hyperlink w:anchor="_Toc65749265" w:history="1">
        <w:r w:rsidR="00333964" w:rsidRPr="007F41E0">
          <w:rPr>
            <w:rStyle w:val="Hyperlink"/>
            <w:noProof/>
            <w:lang w:val="en-GB"/>
          </w:rPr>
          <w:t>5.2.1</w:t>
        </w:r>
        <w:r w:rsidR="00333964">
          <w:rPr>
            <w:rFonts w:asciiTheme="minorHAnsi" w:eastAsiaTheme="minorEastAsia" w:hAnsiTheme="minorHAnsi" w:cstheme="minorBidi"/>
            <w:noProof/>
            <w:sz w:val="22"/>
            <w:szCs w:val="22"/>
          </w:rPr>
          <w:tab/>
        </w:r>
        <w:r w:rsidR="00333964" w:rsidRPr="007F41E0">
          <w:rPr>
            <w:rStyle w:val="Hyperlink"/>
            <w:noProof/>
            <w:lang w:val="en-GB"/>
          </w:rPr>
          <w:t>RCCM (A4)</w:t>
        </w:r>
        <w:r w:rsidR="00333964">
          <w:rPr>
            <w:noProof/>
            <w:webHidden/>
          </w:rPr>
          <w:tab/>
        </w:r>
        <w:r w:rsidR="00333964">
          <w:rPr>
            <w:noProof/>
            <w:webHidden/>
          </w:rPr>
          <w:fldChar w:fldCharType="begin"/>
        </w:r>
        <w:r w:rsidR="00333964">
          <w:rPr>
            <w:noProof/>
            <w:webHidden/>
          </w:rPr>
          <w:instrText xml:space="preserve"> PAGEREF _Toc65749265 \h </w:instrText>
        </w:r>
        <w:r w:rsidR="00333964">
          <w:rPr>
            <w:noProof/>
            <w:webHidden/>
          </w:rPr>
        </w:r>
        <w:r w:rsidR="00333964">
          <w:rPr>
            <w:noProof/>
            <w:webHidden/>
          </w:rPr>
          <w:fldChar w:fldCharType="separate"/>
        </w:r>
        <w:r w:rsidR="00333964">
          <w:rPr>
            <w:noProof/>
            <w:webHidden/>
          </w:rPr>
          <w:t>32</w:t>
        </w:r>
        <w:r w:rsidR="00333964">
          <w:rPr>
            <w:noProof/>
            <w:webHidden/>
          </w:rPr>
          <w:fldChar w:fldCharType="end"/>
        </w:r>
      </w:hyperlink>
    </w:p>
    <w:p w14:paraId="5EEF79F1" w14:textId="6202D978"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66" w:history="1">
        <w:r w:rsidR="00333964" w:rsidRPr="007F41E0">
          <w:rPr>
            <w:rStyle w:val="Hyperlink"/>
            <w:noProof/>
          </w:rPr>
          <w:t>5.2.1.1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1232235" wp14:editId="4BE43859">
              <wp:extent cx="152400" cy="152400"/>
              <wp:effectExtent l="0" t="0" r="0" b="0"/>
              <wp:docPr id="1"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79095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_Toc65749266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2425E9B2" w14:textId="4C53F3BE"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67" w:history="1">
        <w:r w:rsidR="00333964" w:rsidRPr="007F41E0">
          <w:rPr>
            <w:rStyle w:val="Hyperlink"/>
            <w:noProof/>
          </w:rPr>
          <w:t>5.2.1.2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D529A28" wp14:editId="34F0B29E">
              <wp:extent cx="152400" cy="152400"/>
              <wp:effectExtent l="0" t="0" r="0" b="0"/>
              <wp:docPr id="2"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79095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_Toc65749267 \h </w:instrText>
        </w:r>
        <w:r w:rsidR="00333964">
          <w:rPr>
            <w:noProof/>
            <w:webHidden/>
          </w:rPr>
        </w:r>
        <w:r w:rsidR="00333964">
          <w:rPr>
            <w:noProof/>
            <w:webHidden/>
          </w:rPr>
          <w:fldChar w:fldCharType="separate"/>
        </w:r>
        <w:r w:rsidR="00333964">
          <w:rPr>
            <w:noProof/>
            <w:webHidden/>
          </w:rPr>
          <w:t>34</w:t>
        </w:r>
        <w:r w:rsidR="00333964">
          <w:rPr>
            <w:noProof/>
            <w:webHidden/>
          </w:rPr>
          <w:fldChar w:fldCharType="end"/>
        </w:r>
      </w:hyperlink>
    </w:p>
    <w:p w14:paraId="5D830EA7" w14:textId="2ACDD3A1" w:rsidR="00333964" w:rsidRDefault="00F43BEF">
      <w:pPr>
        <w:pStyle w:val="TOC3"/>
        <w:rPr>
          <w:rFonts w:asciiTheme="minorHAnsi" w:eastAsiaTheme="minorEastAsia" w:hAnsiTheme="minorHAnsi" w:cstheme="minorBidi"/>
          <w:noProof/>
          <w:sz w:val="22"/>
          <w:szCs w:val="22"/>
        </w:rPr>
      </w:pPr>
      <w:hyperlink w:anchor="_Toc65749268" w:history="1">
        <w:r w:rsidR="00333964" w:rsidRPr="007F41E0">
          <w:rPr>
            <w:rStyle w:val="Hyperlink"/>
            <w:noProof/>
            <w:lang w:val="en-GB"/>
          </w:rPr>
          <w:t>5.2.2</w:t>
        </w:r>
        <w:r w:rsidR="00333964">
          <w:rPr>
            <w:rFonts w:asciiTheme="minorHAnsi" w:eastAsiaTheme="minorEastAsia" w:hAnsiTheme="minorHAnsi" w:cstheme="minorBidi"/>
            <w:noProof/>
            <w:sz w:val="22"/>
            <w:szCs w:val="22"/>
          </w:rPr>
          <w:tab/>
        </w:r>
        <w:r w:rsidR="00333964" w:rsidRPr="007F41E0">
          <w:rPr>
            <w:rStyle w:val="Hyperlink"/>
            <w:noProof/>
            <w:lang w:val="en-GB"/>
          </w:rPr>
          <w:t>APIM/SYNC/PHOENIX (A1)</w:t>
        </w:r>
        <w:r w:rsidR="00333964">
          <w:rPr>
            <w:noProof/>
            <w:webHidden/>
          </w:rPr>
          <w:tab/>
        </w:r>
        <w:r w:rsidR="00333964">
          <w:rPr>
            <w:noProof/>
            <w:webHidden/>
          </w:rPr>
          <w:fldChar w:fldCharType="begin"/>
        </w:r>
        <w:r w:rsidR="00333964">
          <w:rPr>
            <w:noProof/>
            <w:webHidden/>
          </w:rPr>
          <w:instrText xml:space="preserve"> PAGEREF _Toc65749268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07D61754" w14:textId="7A575E76"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69" w:history="1">
        <w:r w:rsidR="00333964" w:rsidRPr="007F41E0">
          <w:rPr>
            <w:rStyle w:val="Hyperlink"/>
            <w:noProof/>
          </w:rPr>
          <w:t>5.2.2.1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1101392F" wp14:editId="76FB751F">
              <wp:extent cx="152400" cy="152400"/>
              <wp:effectExtent l="0" t="0" r="0" b="0"/>
              <wp:docPr id="4"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Manage Content</w:t>
        </w:r>
        <w:r w:rsidR="00333964">
          <w:rPr>
            <w:noProof/>
            <w:webHidden/>
          </w:rPr>
          <w:tab/>
        </w:r>
        <w:r w:rsidR="00333964">
          <w:rPr>
            <w:noProof/>
            <w:webHidden/>
          </w:rPr>
          <w:fldChar w:fldCharType="begin"/>
        </w:r>
        <w:r w:rsidR="00333964">
          <w:rPr>
            <w:noProof/>
            <w:webHidden/>
          </w:rPr>
          <w:instrText xml:space="preserve"> PAGEREF _Toc65749269 \h </w:instrText>
        </w:r>
        <w:r w:rsidR="00333964">
          <w:rPr>
            <w:noProof/>
            <w:webHidden/>
          </w:rPr>
        </w:r>
        <w:r w:rsidR="00333964">
          <w:rPr>
            <w:noProof/>
            <w:webHidden/>
          </w:rPr>
          <w:fldChar w:fldCharType="separate"/>
        </w:r>
        <w:r w:rsidR="00333964">
          <w:rPr>
            <w:noProof/>
            <w:webHidden/>
          </w:rPr>
          <w:t>37</w:t>
        </w:r>
        <w:r w:rsidR="00333964">
          <w:rPr>
            <w:noProof/>
            <w:webHidden/>
          </w:rPr>
          <w:fldChar w:fldCharType="end"/>
        </w:r>
      </w:hyperlink>
    </w:p>
    <w:p w14:paraId="3B49B241" w14:textId="3322F2CD"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0" w:history="1">
        <w:r w:rsidR="00333964" w:rsidRPr="007F41E0">
          <w:rPr>
            <w:rStyle w:val="Hyperlink"/>
            <w:noProof/>
          </w:rPr>
          <w:t>5.2.2.2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27C9172E" wp14:editId="688B0F5C">
              <wp:extent cx="152400" cy="152400"/>
              <wp:effectExtent l="0" t="0" r="0" b="0"/>
              <wp:docPr id="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Provide HMI</w:t>
        </w:r>
        <w:r w:rsidR="00333964">
          <w:rPr>
            <w:noProof/>
            <w:webHidden/>
          </w:rPr>
          <w:tab/>
        </w:r>
        <w:r w:rsidR="00333964">
          <w:rPr>
            <w:noProof/>
            <w:webHidden/>
          </w:rPr>
          <w:fldChar w:fldCharType="begin"/>
        </w:r>
        <w:r w:rsidR="00333964">
          <w:rPr>
            <w:noProof/>
            <w:webHidden/>
          </w:rPr>
          <w:instrText xml:space="preserve"> PAGEREF _Toc65749270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15483F0F" w14:textId="72A086E0"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1" w:history="1">
        <w:r w:rsidR="00333964" w:rsidRPr="007F41E0">
          <w:rPr>
            <w:rStyle w:val="Hyperlink"/>
            <w:noProof/>
          </w:rPr>
          <w:t>5.2.2.3</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39D9197C" wp14:editId="58B37473">
              <wp:extent cx="152400" cy="152400"/>
              <wp:effectExtent l="0" t="0" r="0" b="0"/>
              <wp:docPr id="8"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_Toc65749271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0FA7D4F4" w14:textId="31141749"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2" w:history="1">
        <w:r w:rsidR="00333964" w:rsidRPr="007F41E0">
          <w:rPr>
            <w:rStyle w:val="Hyperlink"/>
            <w:noProof/>
          </w:rPr>
          <w:t>5.2.2.4</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78747C6" wp14:editId="1BD97BA1">
              <wp:extent cx="152400" cy="152400"/>
              <wp:effectExtent l="0" t="0" r="0" b="0"/>
              <wp:docPr id="1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_Toc65749272 \h </w:instrText>
        </w:r>
        <w:r w:rsidR="00333964">
          <w:rPr>
            <w:noProof/>
            <w:webHidden/>
          </w:rPr>
        </w:r>
        <w:r w:rsidR="00333964">
          <w:rPr>
            <w:noProof/>
            <w:webHidden/>
          </w:rPr>
          <w:fldChar w:fldCharType="separate"/>
        </w:r>
        <w:r w:rsidR="00333964">
          <w:rPr>
            <w:noProof/>
            <w:webHidden/>
          </w:rPr>
          <w:t>43</w:t>
        </w:r>
        <w:r w:rsidR="00333964">
          <w:rPr>
            <w:noProof/>
            <w:webHidden/>
          </w:rPr>
          <w:fldChar w:fldCharType="end"/>
        </w:r>
      </w:hyperlink>
    </w:p>
    <w:p w14:paraId="34A15874" w14:textId="370989C9"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3" w:history="1">
        <w:r w:rsidR="00333964" w:rsidRPr="007F41E0">
          <w:rPr>
            <w:rStyle w:val="Hyperlink"/>
            <w:noProof/>
          </w:rPr>
          <w:t>5.2.2.5</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1689D58" wp14:editId="2568E1E2">
              <wp:extent cx="152400" cy="152400"/>
              <wp:effectExtent l="0" t="0" r="0" b="0"/>
              <wp:docPr id="12"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_Toc65749273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2CCB1C61" w14:textId="0DED6C9F"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4" w:history="1">
        <w:r w:rsidR="00333964" w:rsidRPr="007F41E0">
          <w:rPr>
            <w:rStyle w:val="Hyperlink"/>
            <w:noProof/>
          </w:rPr>
          <w:t>5.2.2.6</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43AE5552" wp14:editId="120C154E">
              <wp:extent cx="152400" cy="152400"/>
              <wp:effectExtent l="0" t="0" r="0" b="0"/>
              <wp:docPr id="1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_Toc65749274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070C7E99" w14:textId="64013781"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5" w:history="1">
        <w:r w:rsidR="00333964" w:rsidRPr="007F41E0">
          <w:rPr>
            <w:rStyle w:val="Hyperlink"/>
            <w:noProof/>
          </w:rPr>
          <w:t>5.2.2.7</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499F958" wp14:editId="51FFA505">
              <wp:extent cx="152400" cy="152400"/>
              <wp:effectExtent l="0" t="0" r="0" b="0"/>
              <wp:docPr id="19"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_Toc65749275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05616065" w14:textId="44828354"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6" w:history="1">
        <w:r w:rsidR="00333964" w:rsidRPr="007F41E0">
          <w:rPr>
            <w:rStyle w:val="Hyperlink"/>
            <w:noProof/>
          </w:rPr>
          <w:t>5.2.2.8</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76A9AFD" wp14:editId="2FC8C483">
              <wp:extent cx="152400" cy="152400"/>
              <wp:effectExtent l="0" t="0" r="0" b="0"/>
              <wp:docPr id="21"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_Toc65749276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03BBA7A3" w14:textId="5D823306"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7" w:history="1">
        <w:r w:rsidR="00333964" w:rsidRPr="007F41E0">
          <w:rPr>
            <w:rStyle w:val="Hyperlink"/>
            <w:noProof/>
          </w:rPr>
          <w:t>5.2.2.9</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44279EF2" wp14:editId="3F097D16">
              <wp:extent cx="152400" cy="152400"/>
              <wp:effectExtent l="0" t="0" r="0" b="0"/>
              <wp:docPr id="23"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_Toc65749277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511ABA62" w14:textId="50C8D82F"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8" w:history="1">
        <w:r w:rsidR="00333964" w:rsidRPr="007F41E0">
          <w:rPr>
            <w:rStyle w:val="Hyperlink"/>
            <w:noProof/>
          </w:rPr>
          <w:t>5.2.2.10</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6A10804B" wp14:editId="1616AC25">
              <wp:extent cx="152400" cy="152400"/>
              <wp:effectExtent l="0" t="0" r="0" b="0"/>
              <wp:docPr id="25"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_Toc65749278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096D14DA" w14:textId="51BD0F2C"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79" w:history="1">
        <w:r w:rsidR="00333964" w:rsidRPr="007F41E0">
          <w:rPr>
            <w:rStyle w:val="Hyperlink"/>
            <w:noProof/>
          </w:rPr>
          <w:t>5.2.2.11</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ED6B452" wp14:editId="0DD0A66D">
              <wp:extent cx="152400" cy="152400"/>
              <wp:effectExtent l="0" t="0" r="0" b="0"/>
              <wp:docPr id="27"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_Toc65749279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38C59B1B" w14:textId="79737D9A"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0" w:history="1">
        <w:r w:rsidR="00333964" w:rsidRPr="007F41E0">
          <w:rPr>
            <w:rStyle w:val="Hyperlink"/>
            <w:noProof/>
          </w:rPr>
          <w:t>5.2.2.12</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188D6829" wp14:editId="03E1A818">
              <wp:extent cx="152400" cy="152400"/>
              <wp:effectExtent l="0" t="0" r="0" b="0"/>
              <wp:docPr id="29"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_Toc65749280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0FDC1F39" w14:textId="54A0A053"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1" w:history="1">
        <w:r w:rsidR="00333964" w:rsidRPr="007F41E0">
          <w:rPr>
            <w:rStyle w:val="Hyperlink"/>
            <w:noProof/>
          </w:rPr>
          <w:t>5.2.2.13</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2FA40DE" wp14:editId="55973533">
              <wp:extent cx="152400" cy="152400"/>
              <wp:effectExtent l="0" t="0" r="0" b="0"/>
              <wp:docPr id="31"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_Toc65749281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AA67AF8" w14:textId="407CF1A0"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2" w:history="1">
        <w:r w:rsidR="00333964" w:rsidRPr="007F41E0">
          <w:rPr>
            <w:rStyle w:val="Hyperlink"/>
            <w:noProof/>
          </w:rPr>
          <w:t>5.2.2.14</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24E0DA58" wp14:editId="61253344">
              <wp:extent cx="152400" cy="152400"/>
              <wp:effectExtent l="0" t="0" r="0" b="0"/>
              <wp:docPr id="33"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_Toc65749282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2FC8247B" w14:textId="73A197CC"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3" w:history="1">
        <w:r w:rsidR="00333964" w:rsidRPr="007F41E0">
          <w:rPr>
            <w:rStyle w:val="Hyperlink"/>
            <w:noProof/>
          </w:rPr>
          <w:t>5.2.2.15</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6B2C949D" wp14:editId="284E2DDE">
              <wp:extent cx="152400" cy="152400"/>
              <wp:effectExtent l="0" t="0" r="0" b="0"/>
              <wp:docPr id="35"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_Toc65749283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C2C58DA" w14:textId="577F385A"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4" w:history="1">
        <w:r w:rsidR="00333964" w:rsidRPr="007F41E0">
          <w:rPr>
            <w:rStyle w:val="Hyperlink"/>
            <w:noProof/>
          </w:rPr>
          <w:t>5.2.2.16</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5A42679A" wp14:editId="408D6380">
              <wp:extent cx="152400" cy="152400"/>
              <wp:effectExtent l="0" t="0" r="0" b="0"/>
              <wp:docPr id="37"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_Toc65749284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3C5978B0" w14:textId="76F53552"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5" w:history="1">
        <w:r w:rsidR="00333964" w:rsidRPr="007F41E0">
          <w:rPr>
            <w:rStyle w:val="Hyperlink"/>
            <w:noProof/>
          </w:rPr>
          <w:t>5.2.2.17</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0B2EF634" wp14:editId="23A7CE0F">
              <wp:extent cx="152400" cy="152400"/>
              <wp:effectExtent l="0" t="0" r="0" b="0"/>
              <wp:docPr id="39"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_Toc65749285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4F77DB71" w14:textId="436C4A96"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86" w:history="1">
        <w:r w:rsidR="00333964" w:rsidRPr="007F41E0">
          <w:rPr>
            <w:rStyle w:val="Hyperlink"/>
            <w:noProof/>
          </w:rPr>
          <w:t>5.2.2.18</w:t>
        </w:r>
        <w:r w:rsidR="00333964">
          <w:rPr>
            <w:rFonts w:asciiTheme="minorHAnsi" w:eastAsiaTheme="minorEastAsia" w:hAnsiTheme="minorHAnsi" w:cstheme="minorBidi"/>
            <w:noProof/>
            <w:sz w:val="22"/>
            <w:szCs w:val="22"/>
          </w:rPr>
          <w:tab/>
        </w:r>
        <w:r w:rsidR="00333964" w:rsidRPr="007F41E0">
          <w:rPr>
            <w:rStyle w:val="Hyperlink"/>
            <w:noProof/>
            <w:lang w:val="en-GB"/>
          </w:rPr>
          <w:t xml:space="preserve">Technology Function </w:t>
        </w:r>
        <w:r w:rsidR="00333964" w:rsidRPr="007F41E0">
          <w:rPr>
            <w:rStyle w:val="Hyperlink"/>
            <w:noProof/>
          </w:rPr>
          <w:drawing>
            <wp:inline distT="0" distB="0" distL="0" distR="0" wp14:anchorId="7798CC85" wp14:editId="3BEAF790">
              <wp:extent cx="152400" cy="152400"/>
              <wp:effectExtent l="0" t="0" r="0" b="0"/>
              <wp:docPr id="41"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00333964" w:rsidRPr="007F41E0">
          <w:rPr>
            <w:rStyle w:val="Hyperlink"/>
            <w:noProof/>
            <w:lang w:val="en-GB"/>
          </w:rPr>
          <w:t xml:space="preserve"> </w:t>
        </w:r>
        <w:r w:rsidR="00333964" w:rsidRPr="007F41E0">
          <w:rPr>
            <w:rStyle w:val="Hyperlink"/>
            <w:b/>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_Toc65749286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442A6048" w14:textId="6AB473E5" w:rsidR="00333964" w:rsidRDefault="00F43BEF">
      <w:pPr>
        <w:pStyle w:val="TOC3"/>
        <w:rPr>
          <w:rFonts w:asciiTheme="minorHAnsi" w:eastAsiaTheme="minorEastAsia" w:hAnsiTheme="minorHAnsi" w:cstheme="minorBidi"/>
          <w:noProof/>
          <w:sz w:val="22"/>
          <w:szCs w:val="22"/>
        </w:rPr>
      </w:pPr>
      <w:hyperlink w:anchor="_Toc65749287" w:history="1">
        <w:r w:rsidR="00333964" w:rsidRPr="007F41E0">
          <w:rPr>
            <w:rStyle w:val="Hyperlink"/>
            <w:noProof/>
            <w:lang w:val="en-GB"/>
          </w:rPr>
          <w:t>5.2.3</w:t>
        </w:r>
        <w:r w:rsidR="00333964">
          <w:rPr>
            <w:rFonts w:asciiTheme="minorHAnsi" w:eastAsiaTheme="minorEastAsia" w:hAnsiTheme="minorHAnsi" w:cstheme="minorBidi"/>
            <w:noProof/>
            <w:sz w:val="22"/>
            <w:szCs w:val="22"/>
          </w:rPr>
          <w:tab/>
        </w:r>
        <w:r w:rsidR="00333964" w:rsidRPr="007F41E0">
          <w:rPr>
            <w:rStyle w:val="Hyperlink"/>
            <w:noProof/>
            <w:lang w:val="en-GB"/>
          </w:rPr>
          <w:t>DSM (A5)</w:t>
        </w:r>
        <w:r w:rsidR="00333964">
          <w:rPr>
            <w:noProof/>
            <w:webHidden/>
          </w:rPr>
          <w:tab/>
        </w:r>
        <w:r w:rsidR="00333964">
          <w:rPr>
            <w:noProof/>
            <w:webHidden/>
          </w:rPr>
          <w:fldChar w:fldCharType="begin"/>
        </w:r>
        <w:r w:rsidR="00333964">
          <w:rPr>
            <w:noProof/>
            <w:webHidden/>
          </w:rPr>
          <w:instrText xml:space="preserve"> PAGEREF _Toc65749287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28BC8904" w14:textId="5618FB54" w:rsidR="00333964" w:rsidRDefault="00F43BEF">
      <w:pPr>
        <w:pStyle w:val="TOC3"/>
        <w:rPr>
          <w:rFonts w:asciiTheme="minorHAnsi" w:eastAsiaTheme="minorEastAsia" w:hAnsiTheme="minorHAnsi" w:cstheme="minorBidi"/>
          <w:noProof/>
          <w:sz w:val="22"/>
          <w:szCs w:val="22"/>
        </w:rPr>
      </w:pPr>
      <w:hyperlink w:anchor="_Toc65749288" w:history="1">
        <w:r w:rsidR="00333964" w:rsidRPr="007F41E0">
          <w:rPr>
            <w:rStyle w:val="Hyperlink"/>
            <w:noProof/>
            <w:lang w:val="en-GB"/>
          </w:rPr>
          <w:t>5.2.4</w:t>
        </w:r>
        <w:r w:rsidR="00333964">
          <w:rPr>
            <w:rFonts w:asciiTheme="minorHAnsi" w:eastAsiaTheme="minorEastAsia" w:hAnsiTheme="minorHAnsi" w:cstheme="minorBidi"/>
            <w:noProof/>
            <w:sz w:val="22"/>
            <w:szCs w:val="22"/>
          </w:rPr>
          <w:tab/>
        </w:r>
        <w:r w:rsidR="00333964" w:rsidRPr="007F41E0">
          <w:rPr>
            <w:rStyle w:val="Hyperlink"/>
            <w:noProof/>
            <w:lang w:val="en-GB"/>
          </w:rPr>
          <w:t>ECG (A2)</w:t>
        </w:r>
        <w:r w:rsidR="00333964">
          <w:rPr>
            <w:noProof/>
            <w:webHidden/>
          </w:rPr>
          <w:tab/>
        </w:r>
        <w:r w:rsidR="00333964">
          <w:rPr>
            <w:noProof/>
            <w:webHidden/>
          </w:rPr>
          <w:fldChar w:fldCharType="begin"/>
        </w:r>
        <w:r w:rsidR="00333964">
          <w:rPr>
            <w:noProof/>
            <w:webHidden/>
          </w:rPr>
          <w:instrText xml:space="preserve"> PAGEREF _Toc65749288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3E136A4" w14:textId="2608D7E1" w:rsidR="00333964" w:rsidRDefault="00F43BEF">
      <w:pPr>
        <w:pStyle w:val="TOC2"/>
        <w:rPr>
          <w:rFonts w:asciiTheme="minorHAnsi" w:eastAsiaTheme="minorEastAsia" w:hAnsiTheme="minorHAnsi" w:cstheme="minorBidi"/>
          <w:bCs w:val="0"/>
          <w:sz w:val="22"/>
          <w:szCs w:val="22"/>
        </w:rPr>
      </w:pPr>
      <w:hyperlink w:anchor="_Toc65749289" w:history="1">
        <w:r w:rsidR="00333964" w:rsidRPr="007F41E0">
          <w:rPr>
            <w:rStyle w:val="Hyperlink"/>
          </w:rPr>
          <w:t>5.3</w:t>
        </w:r>
        <w:r w:rsidR="00333964">
          <w:rPr>
            <w:rFonts w:asciiTheme="minorHAnsi" w:eastAsiaTheme="minorEastAsia" w:hAnsiTheme="minorHAnsi" w:cstheme="minorBidi"/>
            <w:bCs w:val="0"/>
            <w:sz w:val="22"/>
            <w:szCs w:val="22"/>
          </w:rPr>
          <w:tab/>
        </w:r>
        <w:r w:rsidR="00333964" w:rsidRPr="007F41E0">
          <w:rPr>
            <w:rStyle w:val="Hyperlink"/>
          </w:rPr>
          <w:t>Requirements on Connections</w:t>
        </w:r>
        <w:r w:rsidR="00333964">
          <w:rPr>
            <w:webHidden/>
          </w:rPr>
          <w:tab/>
        </w:r>
        <w:r w:rsidR="00333964">
          <w:rPr>
            <w:webHidden/>
          </w:rPr>
          <w:fldChar w:fldCharType="begin"/>
        </w:r>
        <w:r w:rsidR="00333964">
          <w:rPr>
            <w:webHidden/>
          </w:rPr>
          <w:instrText xml:space="preserve"> PAGEREF _Toc65749289 \h </w:instrText>
        </w:r>
        <w:r w:rsidR="00333964">
          <w:rPr>
            <w:webHidden/>
          </w:rPr>
        </w:r>
        <w:r w:rsidR="00333964">
          <w:rPr>
            <w:webHidden/>
          </w:rPr>
          <w:fldChar w:fldCharType="separate"/>
        </w:r>
        <w:r w:rsidR="00333964">
          <w:rPr>
            <w:webHidden/>
          </w:rPr>
          <w:t>68</w:t>
        </w:r>
        <w:r w:rsidR="00333964">
          <w:rPr>
            <w:webHidden/>
          </w:rPr>
          <w:fldChar w:fldCharType="end"/>
        </w:r>
      </w:hyperlink>
    </w:p>
    <w:p w14:paraId="51FA29C3" w14:textId="1B875916" w:rsidR="00333964" w:rsidRDefault="00F43BEF">
      <w:pPr>
        <w:pStyle w:val="TOC3"/>
        <w:rPr>
          <w:rFonts w:asciiTheme="minorHAnsi" w:eastAsiaTheme="minorEastAsia" w:hAnsiTheme="minorHAnsi" w:cstheme="minorBidi"/>
          <w:noProof/>
          <w:sz w:val="22"/>
          <w:szCs w:val="22"/>
        </w:rPr>
      </w:pPr>
      <w:hyperlink w:anchor="_Toc65749290" w:history="1">
        <w:r w:rsidR="00333964" w:rsidRPr="007F41E0">
          <w:rPr>
            <w:rStyle w:val="Hyperlink"/>
            <w:noProof/>
            <w:lang w:val="en-GB"/>
          </w:rPr>
          <w:t>5.3.1</w:t>
        </w:r>
        <w:r w:rsidR="00333964">
          <w:rPr>
            <w:rFonts w:asciiTheme="minorHAnsi" w:eastAsiaTheme="minorEastAsia" w:hAnsiTheme="minorHAnsi" w:cstheme="minorBidi"/>
            <w:noProof/>
            <w:sz w:val="22"/>
            <w:szCs w:val="22"/>
          </w:rPr>
          <w:tab/>
        </w:r>
        <w:r w:rsidR="00333964" w:rsidRPr="007F41E0">
          <w:rPr>
            <w:rStyle w:val="Hyperlink"/>
            <w:noProof/>
            <w:lang w:val="en-GB"/>
          </w:rPr>
          <w:t>Networks</w:t>
        </w:r>
        <w:r w:rsidR="00333964">
          <w:rPr>
            <w:noProof/>
            <w:webHidden/>
          </w:rPr>
          <w:tab/>
        </w:r>
        <w:r w:rsidR="00333964">
          <w:rPr>
            <w:noProof/>
            <w:webHidden/>
          </w:rPr>
          <w:fldChar w:fldCharType="begin"/>
        </w:r>
        <w:r w:rsidR="00333964">
          <w:rPr>
            <w:noProof/>
            <w:webHidden/>
          </w:rPr>
          <w:instrText xml:space="preserve"> PAGEREF _Toc65749290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0521052B" w14:textId="1B30594E"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91" w:history="1">
        <w:r w:rsidR="00333964" w:rsidRPr="007F41E0">
          <w:rPr>
            <w:rStyle w:val="Hyperlink"/>
            <w:noProof/>
            <w:lang w:val="en-GB"/>
          </w:rPr>
          <w:t>5.3.1.1</w:t>
        </w:r>
        <w:r w:rsidR="00333964">
          <w:rPr>
            <w:rFonts w:asciiTheme="minorHAnsi" w:eastAsiaTheme="minorEastAsia" w:hAnsiTheme="minorHAnsi" w:cstheme="minorBidi"/>
            <w:noProof/>
            <w:sz w:val="22"/>
            <w:szCs w:val="22"/>
          </w:rPr>
          <w:tab/>
        </w:r>
        <w:r w:rsidR="00333964" w:rsidRPr="007F41E0">
          <w:rPr>
            <w:rStyle w:val="Hyperlink"/>
            <w:noProof/>
            <w:lang w:val="en-GB"/>
          </w:rPr>
          <w:t>“CAN Bus xxx”</w:t>
        </w:r>
        <w:r w:rsidR="00333964">
          <w:rPr>
            <w:noProof/>
            <w:webHidden/>
          </w:rPr>
          <w:tab/>
        </w:r>
        <w:r w:rsidR="00333964">
          <w:rPr>
            <w:noProof/>
            <w:webHidden/>
          </w:rPr>
          <w:fldChar w:fldCharType="begin"/>
        </w:r>
        <w:r w:rsidR="00333964">
          <w:rPr>
            <w:noProof/>
            <w:webHidden/>
          </w:rPr>
          <w:instrText xml:space="preserve"> PAGEREF _Toc65749291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5ED0089A" w14:textId="0C04C09A"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92" w:history="1">
        <w:r w:rsidR="00333964" w:rsidRPr="007F41E0">
          <w:rPr>
            <w:rStyle w:val="Hyperlink"/>
            <w:noProof/>
            <w:lang w:val="en-GB"/>
          </w:rPr>
          <w:t>5.3.1.2</w:t>
        </w:r>
        <w:r w:rsidR="00333964">
          <w:rPr>
            <w:rFonts w:asciiTheme="minorHAnsi" w:eastAsiaTheme="minorEastAsia" w:hAnsiTheme="minorHAnsi" w:cstheme="minorBidi"/>
            <w:noProof/>
            <w:sz w:val="22"/>
            <w:szCs w:val="22"/>
          </w:rPr>
          <w:tab/>
        </w:r>
        <w:r w:rsidR="00333964" w:rsidRPr="007F41E0">
          <w:rPr>
            <w:rStyle w:val="Hyperlink"/>
            <w:noProof/>
            <w:lang w:val="en-GB"/>
          </w:rPr>
          <w:t>“LIN Bus xxx”</w:t>
        </w:r>
        <w:r w:rsidR="00333964">
          <w:rPr>
            <w:noProof/>
            <w:webHidden/>
          </w:rPr>
          <w:tab/>
        </w:r>
        <w:r w:rsidR="00333964">
          <w:rPr>
            <w:noProof/>
            <w:webHidden/>
          </w:rPr>
          <w:fldChar w:fldCharType="begin"/>
        </w:r>
        <w:r w:rsidR="00333964">
          <w:rPr>
            <w:noProof/>
            <w:webHidden/>
          </w:rPr>
          <w:instrText xml:space="preserve"> PAGEREF _Toc65749292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DE6EECF" w14:textId="080B7A81"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93" w:history="1">
        <w:r w:rsidR="00333964" w:rsidRPr="007F41E0">
          <w:rPr>
            <w:rStyle w:val="Hyperlink"/>
            <w:noProof/>
            <w:lang w:val="en-GB"/>
          </w:rPr>
          <w:t>5.3.1.3</w:t>
        </w:r>
        <w:r w:rsidR="00333964">
          <w:rPr>
            <w:rFonts w:asciiTheme="minorHAnsi" w:eastAsiaTheme="minorEastAsia" w:hAnsiTheme="minorHAnsi" w:cstheme="minorBidi"/>
            <w:noProof/>
            <w:sz w:val="22"/>
            <w:szCs w:val="22"/>
          </w:rPr>
          <w:tab/>
        </w:r>
        <w:r w:rsidR="00333964" w:rsidRPr="007F41E0">
          <w:rPr>
            <w:rStyle w:val="Hyperlink"/>
            <w:noProof/>
            <w:lang w:val="en-GB"/>
          </w:rPr>
          <w:t>“Ethernet xxx”</w:t>
        </w:r>
        <w:r w:rsidR="00333964">
          <w:rPr>
            <w:noProof/>
            <w:webHidden/>
          </w:rPr>
          <w:tab/>
        </w:r>
        <w:r w:rsidR="00333964">
          <w:rPr>
            <w:noProof/>
            <w:webHidden/>
          </w:rPr>
          <w:fldChar w:fldCharType="begin"/>
        </w:r>
        <w:r w:rsidR="00333964">
          <w:rPr>
            <w:noProof/>
            <w:webHidden/>
          </w:rPr>
          <w:instrText xml:space="preserve"> PAGEREF _Toc65749293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4F64667F" w14:textId="353B76AD" w:rsidR="00333964" w:rsidRDefault="00F43BEF">
      <w:pPr>
        <w:pStyle w:val="TOC3"/>
        <w:rPr>
          <w:rFonts w:asciiTheme="minorHAnsi" w:eastAsiaTheme="minorEastAsia" w:hAnsiTheme="minorHAnsi" w:cstheme="minorBidi"/>
          <w:noProof/>
          <w:sz w:val="22"/>
          <w:szCs w:val="22"/>
        </w:rPr>
      </w:pPr>
      <w:hyperlink w:anchor="_Toc65749294" w:history="1">
        <w:r w:rsidR="00333964" w:rsidRPr="007F41E0">
          <w:rPr>
            <w:rStyle w:val="Hyperlink"/>
            <w:noProof/>
          </w:rPr>
          <w:t>5.3.2</w:t>
        </w:r>
        <w:r w:rsidR="00333964">
          <w:rPr>
            <w:rFonts w:asciiTheme="minorHAnsi" w:eastAsiaTheme="minorEastAsia" w:hAnsiTheme="minorHAnsi" w:cstheme="minorBidi"/>
            <w:noProof/>
            <w:sz w:val="22"/>
            <w:szCs w:val="22"/>
          </w:rPr>
          <w:tab/>
        </w:r>
        <w:r w:rsidR="00333964" w:rsidRPr="007F41E0">
          <w:rPr>
            <w:rStyle w:val="Hyperlink"/>
            <w:noProof/>
          </w:rPr>
          <w:t>HW I/Os</w:t>
        </w:r>
        <w:r w:rsidR="00333964">
          <w:rPr>
            <w:noProof/>
            <w:webHidden/>
          </w:rPr>
          <w:tab/>
        </w:r>
        <w:r w:rsidR="00333964">
          <w:rPr>
            <w:noProof/>
            <w:webHidden/>
          </w:rPr>
          <w:fldChar w:fldCharType="begin"/>
        </w:r>
        <w:r w:rsidR="00333964">
          <w:rPr>
            <w:noProof/>
            <w:webHidden/>
          </w:rPr>
          <w:instrText xml:space="preserve"> PAGEREF _Toc65749294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59BCF42C" w14:textId="6518BB1F"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295" w:history="1">
        <w:r w:rsidR="00333964" w:rsidRPr="007F41E0">
          <w:rPr>
            <w:rStyle w:val="Hyperlink"/>
            <w:noProof/>
            <w:lang w:val="en-GB"/>
          </w:rPr>
          <w:t>5.3.2.1</w:t>
        </w:r>
        <w:r w:rsidR="00333964">
          <w:rPr>
            <w:rFonts w:asciiTheme="minorHAnsi" w:eastAsiaTheme="minorEastAsia" w:hAnsiTheme="minorHAnsi" w:cstheme="minorBidi"/>
            <w:noProof/>
            <w:sz w:val="22"/>
            <w:szCs w:val="22"/>
          </w:rPr>
          <w:tab/>
        </w:r>
        <w:r w:rsidR="00333964" w:rsidRPr="007F41E0">
          <w:rPr>
            <w:rStyle w:val="Hyperlink"/>
            <w:noProof/>
            <w:lang w:val="en-GB"/>
          </w:rPr>
          <w:t>“HW I/O xxx”</w:t>
        </w:r>
        <w:r w:rsidR="00333964">
          <w:rPr>
            <w:noProof/>
            <w:webHidden/>
          </w:rPr>
          <w:tab/>
        </w:r>
        <w:r w:rsidR="00333964">
          <w:rPr>
            <w:noProof/>
            <w:webHidden/>
          </w:rPr>
          <w:fldChar w:fldCharType="begin"/>
        </w:r>
        <w:r w:rsidR="00333964">
          <w:rPr>
            <w:noProof/>
            <w:webHidden/>
          </w:rPr>
          <w:instrText xml:space="preserve"> PAGEREF _Toc65749295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40F01440" w14:textId="33E99B13" w:rsidR="00333964" w:rsidRDefault="00F43BEF">
      <w:pPr>
        <w:pStyle w:val="TOC2"/>
        <w:rPr>
          <w:rFonts w:asciiTheme="minorHAnsi" w:eastAsiaTheme="minorEastAsia" w:hAnsiTheme="minorHAnsi" w:cstheme="minorBidi"/>
          <w:bCs w:val="0"/>
          <w:sz w:val="22"/>
          <w:szCs w:val="22"/>
        </w:rPr>
      </w:pPr>
      <w:hyperlink w:anchor="_Toc65749296" w:history="1">
        <w:r w:rsidR="00333964" w:rsidRPr="007F41E0">
          <w:rPr>
            <w:rStyle w:val="Hyperlink"/>
          </w:rPr>
          <w:t>5.4</w:t>
        </w:r>
        <w:r w:rsidR="00333964">
          <w:rPr>
            <w:rFonts w:asciiTheme="minorHAnsi" w:eastAsiaTheme="minorEastAsia" w:hAnsiTheme="minorHAnsi" w:cstheme="minorBidi"/>
            <w:bCs w:val="0"/>
            <w:sz w:val="22"/>
            <w:szCs w:val="22"/>
          </w:rPr>
          <w:tab/>
        </w:r>
        <w:r w:rsidR="00333964" w:rsidRPr="007F41E0">
          <w:rPr>
            <w:rStyle w:val="Hyperlink"/>
          </w:rPr>
          <w:t>Requirements on Development Process</w:t>
        </w:r>
        <w:r w:rsidR="00333964">
          <w:rPr>
            <w:webHidden/>
          </w:rPr>
          <w:tab/>
        </w:r>
        <w:r w:rsidR="00333964">
          <w:rPr>
            <w:webHidden/>
          </w:rPr>
          <w:fldChar w:fldCharType="begin"/>
        </w:r>
        <w:r w:rsidR="00333964">
          <w:rPr>
            <w:webHidden/>
          </w:rPr>
          <w:instrText xml:space="preserve"> PAGEREF _Toc65749296 \h </w:instrText>
        </w:r>
        <w:r w:rsidR="00333964">
          <w:rPr>
            <w:webHidden/>
          </w:rPr>
        </w:r>
        <w:r w:rsidR="00333964">
          <w:rPr>
            <w:webHidden/>
          </w:rPr>
          <w:fldChar w:fldCharType="separate"/>
        </w:r>
        <w:r w:rsidR="00333964">
          <w:rPr>
            <w:webHidden/>
          </w:rPr>
          <w:t>69</w:t>
        </w:r>
        <w:r w:rsidR="00333964">
          <w:rPr>
            <w:webHidden/>
          </w:rPr>
          <w:fldChar w:fldCharType="end"/>
        </w:r>
      </w:hyperlink>
    </w:p>
    <w:p w14:paraId="5545B40A" w14:textId="0EB7715F"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97" w:history="1">
        <w:r w:rsidR="00333964" w:rsidRPr="007F41E0">
          <w:rPr>
            <w:rStyle w:val="Hyperlink"/>
            <w:noProof/>
            <w:lang w:val="en-GB"/>
          </w:rPr>
          <w:t>6</w:t>
        </w:r>
        <w:r w:rsidR="00333964">
          <w:rPr>
            <w:rFonts w:asciiTheme="minorHAnsi" w:eastAsiaTheme="minorEastAsia" w:hAnsiTheme="minorHAnsi" w:cstheme="minorBidi"/>
            <w:noProof/>
            <w:sz w:val="22"/>
            <w:szCs w:val="22"/>
          </w:rPr>
          <w:tab/>
        </w:r>
        <w:r w:rsidR="00333964" w:rsidRPr="007F41E0">
          <w:rPr>
            <w:rStyle w:val="Hyperlink"/>
            <w:noProof/>
            <w:lang w:val="en-GB"/>
          </w:rPr>
          <w:t>Open Concerns</w:t>
        </w:r>
        <w:r w:rsidR="00333964">
          <w:rPr>
            <w:noProof/>
            <w:webHidden/>
          </w:rPr>
          <w:tab/>
        </w:r>
        <w:r w:rsidR="00333964">
          <w:rPr>
            <w:noProof/>
            <w:webHidden/>
          </w:rPr>
          <w:fldChar w:fldCharType="begin"/>
        </w:r>
        <w:r w:rsidR="00333964">
          <w:rPr>
            <w:noProof/>
            <w:webHidden/>
          </w:rPr>
          <w:instrText xml:space="preserve"> PAGEREF _Toc65749297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6E18C6D6" w14:textId="0D77F6BF"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298" w:history="1">
        <w:r w:rsidR="00333964" w:rsidRPr="007F41E0">
          <w:rPr>
            <w:rStyle w:val="Hyperlink"/>
            <w:noProof/>
            <w:lang w:val="en-GB"/>
          </w:rPr>
          <w:t>7</w:t>
        </w:r>
        <w:r w:rsidR="00333964">
          <w:rPr>
            <w:rFonts w:asciiTheme="minorHAnsi" w:eastAsiaTheme="minorEastAsia" w:hAnsiTheme="minorHAnsi" w:cstheme="minorBidi"/>
            <w:noProof/>
            <w:sz w:val="22"/>
            <w:szCs w:val="22"/>
          </w:rPr>
          <w:tab/>
        </w:r>
        <w:r w:rsidR="00333964" w:rsidRPr="007F41E0">
          <w:rPr>
            <w:rStyle w:val="Hyperlink"/>
            <w:noProof/>
            <w:lang w:val="en-GB"/>
          </w:rPr>
          <w:t>Revision History</w:t>
        </w:r>
        <w:r w:rsidR="00333964">
          <w:rPr>
            <w:noProof/>
            <w:webHidden/>
          </w:rPr>
          <w:tab/>
        </w:r>
        <w:r w:rsidR="00333964">
          <w:rPr>
            <w:noProof/>
            <w:webHidden/>
          </w:rPr>
          <w:fldChar w:fldCharType="begin"/>
        </w:r>
        <w:r w:rsidR="00333964">
          <w:rPr>
            <w:noProof/>
            <w:webHidden/>
          </w:rPr>
          <w:instrText xml:space="preserve"> PAGEREF _Toc65749298 \h </w:instrText>
        </w:r>
        <w:r w:rsidR="00333964">
          <w:rPr>
            <w:noProof/>
            <w:webHidden/>
          </w:rPr>
        </w:r>
        <w:r w:rsidR="00333964">
          <w:rPr>
            <w:noProof/>
            <w:webHidden/>
          </w:rPr>
          <w:fldChar w:fldCharType="separate"/>
        </w:r>
        <w:r w:rsidR="00333964">
          <w:rPr>
            <w:noProof/>
            <w:webHidden/>
          </w:rPr>
          <w:t>71</w:t>
        </w:r>
        <w:r w:rsidR="00333964">
          <w:rPr>
            <w:noProof/>
            <w:webHidden/>
          </w:rPr>
          <w:fldChar w:fldCharType="end"/>
        </w:r>
      </w:hyperlink>
    </w:p>
    <w:p w14:paraId="4790EC77" w14:textId="24A01504" w:rsidR="00333964" w:rsidRDefault="00F43BEF">
      <w:pPr>
        <w:pStyle w:val="TOC1"/>
        <w:tabs>
          <w:tab w:val="left" w:pos="400"/>
          <w:tab w:val="right" w:leader="dot" w:pos="10338"/>
        </w:tabs>
        <w:rPr>
          <w:rFonts w:asciiTheme="minorHAnsi" w:eastAsiaTheme="minorEastAsia" w:hAnsiTheme="minorHAnsi" w:cstheme="minorBidi"/>
          <w:noProof/>
          <w:sz w:val="22"/>
          <w:szCs w:val="22"/>
        </w:rPr>
      </w:pPr>
      <w:hyperlink w:anchor="_Toc65749300" w:history="1">
        <w:r w:rsidR="00333964" w:rsidRPr="007F41E0">
          <w:rPr>
            <w:rStyle w:val="Hyperlink"/>
            <w:noProof/>
            <w:lang w:val="en-GB"/>
          </w:rPr>
          <w:t>8</w:t>
        </w:r>
        <w:r w:rsidR="00333964">
          <w:rPr>
            <w:rFonts w:asciiTheme="minorHAnsi" w:eastAsiaTheme="minorEastAsia" w:hAnsiTheme="minorHAnsi" w:cstheme="minorBidi"/>
            <w:noProof/>
            <w:sz w:val="22"/>
            <w:szCs w:val="22"/>
          </w:rPr>
          <w:tab/>
        </w:r>
        <w:r w:rsidR="00333964" w:rsidRPr="007F41E0">
          <w:rPr>
            <w:rStyle w:val="Hyperlink"/>
            <w:noProof/>
            <w:lang w:val="en-GB"/>
          </w:rPr>
          <w:t>Appendix</w:t>
        </w:r>
        <w:r w:rsidR="00333964">
          <w:rPr>
            <w:noProof/>
            <w:webHidden/>
          </w:rPr>
          <w:tab/>
        </w:r>
        <w:r w:rsidR="00333964">
          <w:rPr>
            <w:noProof/>
            <w:webHidden/>
          </w:rPr>
          <w:fldChar w:fldCharType="begin"/>
        </w:r>
        <w:r w:rsidR="00333964">
          <w:rPr>
            <w:noProof/>
            <w:webHidden/>
          </w:rPr>
          <w:instrText xml:space="preserve"> PAGEREF _Toc65749300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DCC5A4A" w14:textId="638DF812" w:rsidR="00333964" w:rsidRDefault="00F43BEF">
      <w:pPr>
        <w:pStyle w:val="TOC2"/>
        <w:rPr>
          <w:rFonts w:asciiTheme="minorHAnsi" w:eastAsiaTheme="minorEastAsia" w:hAnsiTheme="minorHAnsi" w:cstheme="minorBidi"/>
          <w:bCs w:val="0"/>
          <w:sz w:val="22"/>
          <w:szCs w:val="22"/>
        </w:rPr>
      </w:pPr>
      <w:hyperlink w:anchor="_Toc65749301" w:history="1">
        <w:r w:rsidR="00333964" w:rsidRPr="007F41E0">
          <w:rPr>
            <w:rStyle w:val="Hyperlink"/>
            <w:lang w:val="en-GB"/>
          </w:rPr>
          <w:t>8.1</w:t>
        </w:r>
        <w:r w:rsidR="00333964">
          <w:rPr>
            <w:rFonts w:asciiTheme="minorHAnsi" w:eastAsiaTheme="minorEastAsia" w:hAnsiTheme="minorHAnsi" w:cstheme="minorBidi"/>
            <w:bCs w:val="0"/>
            <w:sz w:val="22"/>
            <w:szCs w:val="22"/>
          </w:rPr>
          <w:tab/>
        </w:r>
        <w:r w:rsidR="00333964" w:rsidRPr="007F41E0">
          <w:rPr>
            <w:rStyle w:val="Hyperlink"/>
            <w:lang w:val="en-GB"/>
          </w:rPr>
          <w:t>Data Dictionary</w:t>
        </w:r>
        <w:r w:rsidR="00333964">
          <w:rPr>
            <w:webHidden/>
          </w:rPr>
          <w:tab/>
        </w:r>
        <w:r w:rsidR="00333964">
          <w:rPr>
            <w:webHidden/>
          </w:rPr>
          <w:fldChar w:fldCharType="begin"/>
        </w:r>
        <w:r w:rsidR="00333964">
          <w:rPr>
            <w:webHidden/>
          </w:rPr>
          <w:instrText xml:space="preserve"> PAGEREF _Toc65749301 \h </w:instrText>
        </w:r>
        <w:r w:rsidR="00333964">
          <w:rPr>
            <w:webHidden/>
          </w:rPr>
        </w:r>
        <w:r w:rsidR="00333964">
          <w:rPr>
            <w:webHidden/>
          </w:rPr>
          <w:fldChar w:fldCharType="separate"/>
        </w:r>
        <w:r w:rsidR="00333964">
          <w:rPr>
            <w:webHidden/>
          </w:rPr>
          <w:t>72</w:t>
        </w:r>
        <w:r w:rsidR="00333964">
          <w:rPr>
            <w:webHidden/>
          </w:rPr>
          <w:fldChar w:fldCharType="end"/>
        </w:r>
      </w:hyperlink>
    </w:p>
    <w:p w14:paraId="43B0802E" w14:textId="3BCEA191" w:rsidR="00333964" w:rsidRDefault="00F43BEF">
      <w:pPr>
        <w:pStyle w:val="TOC3"/>
        <w:rPr>
          <w:rFonts w:asciiTheme="minorHAnsi" w:eastAsiaTheme="minorEastAsia" w:hAnsiTheme="minorHAnsi" w:cstheme="minorBidi"/>
          <w:noProof/>
          <w:sz w:val="22"/>
          <w:szCs w:val="22"/>
        </w:rPr>
      </w:pPr>
      <w:hyperlink w:anchor="_Toc65749302" w:history="1">
        <w:r w:rsidR="00333964" w:rsidRPr="007F41E0">
          <w:rPr>
            <w:rStyle w:val="Hyperlink"/>
            <w:noProof/>
            <w:lang w:val="en-GB"/>
          </w:rPr>
          <w:t>8.1.1</w:t>
        </w:r>
        <w:r w:rsidR="00333964">
          <w:rPr>
            <w:rFonts w:asciiTheme="minorHAnsi" w:eastAsiaTheme="minorEastAsia" w:hAnsiTheme="minorHAnsi" w:cstheme="minorBidi"/>
            <w:noProof/>
            <w:sz w:val="22"/>
            <w:szCs w:val="22"/>
          </w:rPr>
          <w:tab/>
        </w:r>
        <w:r w:rsidR="00333964" w:rsidRPr="007F41E0">
          <w:rPr>
            <w:rStyle w:val="Hyperlink"/>
            <w:noProof/>
            <w:lang w:val="en-GB"/>
          </w:rPr>
          <w:t>Logical Signals</w:t>
        </w:r>
        <w:r w:rsidR="00333964">
          <w:rPr>
            <w:noProof/>
            <w:webHidden/>
          </w:rPr>
          <w:tab/>
        </w:r>
        <w:r w:rsidR="00333964">
          <w:rPr>
            <w:noProof/>
            <w:webHidden/>
          </w:rPr>
          <w:fldChar w:fldCharType="begin"/>
        </w:r>
        <w:r w:rsidR="00333964">
          <w:rPr>
            <w:noProof/>
            <w:webHidden/>
          </w:rPr>
          <w:instrText xml:space="preserve"> PAGEREF _Toc65749302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6532407F" w14:textId="64B9E3E8" w:rsidR="00333964" w:rsidRDefault="00F43BEF">
      <w:pPr>
        <w:pStyle w:val="TOC3"/>
        <w:rPr>
          <w:rFonts w:asciiTheme="minorHAnsi" w:eastAsiaTheme="minorEastAsia" w:hAnsiTheme="minorHAnsi" w:cstheme="minorBidi"/>
          <w:noProof/>
          <w:sz w:val="22"/>
          <w:szCs w:val="22"/>
        </w:rPr>
      </w:pPr>
      <w:hyperlink w:anchor="_Toc65749303" w:history="1">
        <w:r w:rsidR="00333964" w:rsidRPr="007F41E0">
          <w:rPr>
            <w:rStyle w:val="Hyperlink"/>
            <w:noProof/>
            <w:lang w:val="en-GB"/>
          </w:rPr>
          <w:t>8.1.2</w:t>
        </w:r>
        <w:r w:rsidR="00333964">
          <w:rPr>
            <w:rFonts w:asciiTheme="minorHAnsi" w:eastAsiaTheme="minorEastAsia" w:hAnsiTheme="minorHAnsi" w:cstheme="minorBidi"/>
            <w:noProof/>
            <w:sz w:val="22"/>
            <w:szCs w:val="22"/>
          </w:rPr>
          <w:tab/>
        </w:r>
        <w:r w:rsidR="00333964" w:rsidRPr="007F41E0">
          <w:rPr>
            <w:rStyle w:val="Hyperlink"/>
            <w:noProof/>
            <w:lang w:val="en-GB"/>
          </w:rPr>
          <w:t>Logical Parameters</w:t>
        </w:r>
        <w:r w:rsidR="00333964">
          <w:rPr>
            <w:noProof/>
            <w:webHidden/>
          </w:rPr>
          <w:tab/>
        </w:r>
        <w:r w:rsidR="00333964">
          <w:rPr>
            <w:noProof/>
            <w:webHidden/>
          </w:rPr>
          <w:fldChar w:fldCharType="begin"/>
        </w:r>
        <w:r w:rsidR="00333964">
          <w:rPr>
            <w:noProof/>
            <w:webHidden/>
          </w:rPr>
          <w:instrText xml:space="preserve"> PAGEREF _Toc65749303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53E13588" w14:textId="377F84E0" w:rsidR="00333964" w:rsidRDefault="00F43BEF">
      <w:pPr>
        <w:pStyle w:val="TOC3"/>
        <w:rPr>
          <w:rFonts w:asciiTheme="minorHAnsi" w:eastAsiaTheme="minorEastAsia" w:hAnsiTheme="minorHAnsi" w:cstheme="minorBidi"/>
          <w:noProof/>
          <w:sz w:val="22"/>
          <w:szCs w:val="22"/>
        </w:rPr>
      </w:pPr>
      <w:hyperlink w:anchor="_Toc65749304" w:history="1">
        <w:r w:rsidR="00333964" w:rsidRPr="007F41E0">
          <w:rPr>
            <w:rStyle w:val="Hyperlink"/>
            <w:noProof/>
          </w:rPr>
          <w:t>8.1.3</w:t>
        </w:r>
        <w:r w:rsidR="00333964">
          <w:rPr>
            <w:rFonts w:asciiTheme="minorHAnsi" w:eastAsiaTheme="minorEastAsia" w:hAnsiTheme="minorHAnsi" w:cstheme="minorBidi"/>
            <w:noProof/>
            <w:sz w:val="22"/>
            <w:szCs w:val="22"/>
          </w:rPr>
          <w:tab/>
        </w:r>
        <w:r w:rsidR="00333964" w:rsidRPr="007F41E0">
          <w:rPr>
            <w:rStyle w:val="Hyperlink"/>
            <w:noProof/>
          </w:rPr>
          <w:t>Technical Signals</w:t>
        </w:r>
        <w:r w:rsidR="00333964">
          <w:rPr>
            <w:noProof/>
            <w:webHidden/>
          </w:rPr>
          <w:tab/>
        </w:r>
        <w:r w:rsidR="00333964">
          <w:rPr>
            <w:noProof/>
            <w:webHidden/>
          </w:rPr>
          <w:fldChar w:fldCharType="begin"/>
        </w:r>
        <w:r w:rsidR="00333964">
          <w:rPr>
            <w:noProof/>
            <w:webHidden/>
          </w:rPr>
          <w:instrText xml:space="preserve"> PAGEREF _Toc65749304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01CF83BE" w14:textId="4606C228"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05" w:history="1">
        <w:r w:rsidR="00333964" w:rsidRPr="007F41E0">
          <w:rPr>
            <w:rStyle w:val="Hyperlink"/>
            <w:noProof/>
          </w:rPr>
          <w:t>8.1.3.1</w:t>
        </w:r>
        <w:r w:rsidR="00333964">
          <w:rPr>
            <w:rFonts w:asciiTheme="minorHAnsi" w:eastAsiaTheme="minorEastAsia" w:hAnsiTheme="minorHAnsi" w:cstheme="minorBidi"/>
            <w:noProof/>
            <w:sz w:val="22"/>
            <w:szCs w:val="22"/>
          </w:rPr>
          <w:tab/>
        </w:r>
        <w:r w:rsidR="00333964" w:rsidRPr="007F41E0">
          <w:rPr>
            <w:rStyle w:val="Hyperlink"/>
            <w:noProof/>
          </w:rPr>
          <w:t>GSDB Signals</w:t>
        </w:r>
        <w:r w:rsidR="00333964">
          <w:rPr>
            <w:noProof/>
            <w:webHidden/>
          </w:rPr>
          <w:tab/>
        </w:r>
        <w:r w:rsidR="00333964">
          <w:rPr>
            <w:noProof/>
            <w:webHidden/>
          </w:rPr>
          <w:fldChar w:fldCharType="begin"/>
        </w:r>
        <w:r w:rsidR="00333964">
          <w:rPr>
            <w:noProof/>
            <w:webHidden/>
          </w:rPr>
          <w:instrText xml:space="preserve"> PAGEREF _Toc65749305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0FDC1A1" w14:textId="612BAF99"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06" w:history="1">
        <w:r w:rsidR="00333964" w:rsidRPr="007F41E0">
          <w:rPr>
            <w:rStyle w:val="Hyperlink"/>
            <w:noProof/>
          </w:rPr>
          <w:t>8.1.3.2</w:t>
        </w:r>
        <w:r w:rsidR="00333964">
          <w:rPr>
            <w:rFonts w:asciiTheme="minorHAnsi" w:eastAsiaTheme="minorEastAsia" w:hAnsiTheme="minorHAnsi" w:cstheme="minorBidi"/>
            <w:noProof/>
            <w:sz w:val="22"/>
            <w:szCs w:val="22"/>
          </w:rPr>
          <w:tab/>
        </w:r>
        <w:r w:rsidR="00333964" w:rsidRPr="007F41E0">
          <w:rPr>
            <w:rStyle w:val="Hyperlink"/>
            <w:noProof/>
          </w:rPr>
          <w:t>HW I/Os</w:t>
        </w:r>
        <w:r w:rsidR="00333964">
          <w:rPr>
            <w:noProof/>
            <w:webHidden/>
          </w:rPr>
          <w:tab/>
        </w:r>
        <w:r w:rsidR="00333964">
          <w:rPr>
            <w:noProof/>
            <w:webHidden/>
          </w:rPr>
          <w:fldChar w:fldCharType="begin"/>
        </w:r>
        <w:r w:rsidR="00333964">
          <w:rPr>
            <w:noProof/>
            <w:webHidden/>
          </w:rPr>
          <w:instrText xml:space="preserve"> PAGEREF _Toc65749306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71F9FA68" w14:textId="72ADFF0D"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07" w:history="1">
        <w:r w:rsidR="00333964" w:rsidRPr="007F41E0">
          <w:rPr>
            <w:rStyle w:val="Hyperlink"/>
            <w:noProof/>
          </w:rPr>
          <w:t>8.1.3.3</w:t>
        </w:r>
        <w:r w:rsidR="00333964">
          <w:rPr>
            <w:rFonts w:asciiTheme="minorHAnsi" w:eastAsiaTheme="minorEastAsia" w:hAnsiTheme="minorHAnsi" w:cstheme="minorBidi"/>
            <w:noProof/>
            <w:sz w:val="22"/>
            <w:szCs w:val="22"/>
          </w:rPr>
          <w:tab/>
        </w:r>
        <w:r w:rsidR="00333964" w:rsidRPr="007F41E0">
          <w:rPr>
            <w:rStyle w:val="Hyperlink"/>
            <w:noProof/>
          </w:rPr>
          <w:t>Diagnostic Interfaces</w:t>
        </w:r>
        <w:r w:rsidR="00333964">
          <w:rPr>
            <w:noProof/>
            <w:webHidden/>
          </w:rPr>
          <w:tab/>
        </w:r>
        <w:r w:rsidR="00333964">
          <w:rPr>
            <w:noProof/>
            <w:webHidden/>
          </w:rPr>
          <w:fldChar w:fldCharType="begin"/>
        </w:r>
        <w:r w:rsidR="00333964">
          <w:rPr>
            <w:noProof/>
            <w:webHidden/>
          </w:rPr>
          <w:instrText xml:space="preserve"> PAGEREF _Toc65749307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1E084C1D" w14:textId="2907DC79" w:rsidR="00333964" w:rsidRDefault="00F43BEF">
      <w:pPr>
        <w:pStyle w:val="TOC3"/>
        <w:rPr>
          <w:rFonts w:asciiTheme="minorHAnsi" w:eastAsiaTheme="minorEastAsia" w:hAnsiTheme="minorHAnsi" w:cstheme="minorBidi"/>
          <w:noProof/>
          <w:sz w:val="22"/>
          <w:szCs w:val="22"/>
        </w:rPr>
      </w:pPr>
      <w:hyperlink w:anchor="_Toc65749308" w:history="1">
        <w:r w:rsidR="00333964" w:rsidRPr="007F41E0">
          <w:rPr>
            <w:rStyle w:val="Hyperlink"/>
            <w:noProof/>
          </w:rPr>
          <w:t>8.1.4</w:t>
        </w:r>
        <w:r w:rsidR="00333964">
          <w:rPr>
            <w:rFonts w:asciiTheme="minorHAnsi" w:eastAsiaTheme="minorEastAsia" w:hAnsiTheme="minorHAnsi" w:cstheme="minorBidi"/>
            <w:noProof/>
            <w:sz w:val="22"/>
            <w:szCs w:val="22"/>
          </w:rPr>
          <w:tab/>
        </w:r>
        <w:r w:rsidR="00333964" w:rsidRPr="007F41E0">
          <w:rPr>
            <w:rStyle w:val="Hyperlink"/>
            <w:noProof/>
          </w:rPr>
          <w:t>Technical Parameters</w:t>
        </w:r>
        <w:r w:rsidR="00333964">
          <w:rPr>
            <w:noProof/>
            <w:webHidden/>
          </w:rPr>
          <w:tab/>
        </w:r>
        <w:r w:rsidR="00333964">
          <w:rPr>
            <w:noProof/>
            <w:webHidden/>
          </w:rPr>
          <w:fldChar w:fldCharType="begin"/>
        </w:r>
        <w:r w:rsidR="00333964">
          <w:rPr>
            <w:noProof/>
            <w:webHidden/>
          </w:rPr>
          <w:instrText xml:space="preserve"> PAGEREF _Toc65749308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3F5CB067" w14:textId="30491DA2" w:rsidR="00333964" w:rsidRDefault="00F43BEF">
      <w:pPr>
        <w:pStyle w:val="TOC3"/>
        <w:rPr>
          <w:rFonts w:asciiTheme="minorHAnsi" w:eastAsiaTheme="minorEastAsia" w:hAnsiTheme="minorHAnsi" w:cstheme="minorBidi"/>
          <w:noProof/>
          <w:sz w:val="22"/>
          <w:szCs w:val="22"/>
        </w:rPr>
      </w:pPr>
      <w:hyperlink w:anchor="_Toc65749309" w:history="1">
        <w:r w:rsidR="00333964" w:rsidRPr="007F41E0">
          <w:rPr>
            <w:rStyle w:val="Hyperlink"/>
            <w:noProof/>
          </w:rPr>
          <w:t>8.1.5</w:t>
        </w:r>
        <w:r w:rsidR="00333964">
          <w:rPr>
            <w:rFonts w:asciiTheme="minorHAnsi" w:eastAsiaTheme="minorEastAsia" w:hAnsiTheme="minorHAnsi" w:cstheme="minorBidi"/>
            <w:noProof/>
            <w:sz w:val="22"/>
            <w:szCs w:val="22"/>
          </w:rPr>
          <w:tab/>
        </w:r>
        <w:r w:rsidR="00333964" w:rsidRPr="007F41E0">
          <w:rPr>
            <w:rStyle w:val="Hyperlink"/>
            <w:noProof/>
          </w:rPr>
          <w:t>Mappings</w:t>
        </w:r>
        <w:r w:rsidR="00333964">
          <w:rPr>
            <w:noProof/>
            <w:webHidden/>
          </w:rPr>
          <w:tab/>
        </w:r>
        <w:r w:rsidR="00333964">
          <w:rPr>
            <w:noProof/>
            <w:webHidden/>
          </w:rPr>
          <w:fldChar w:fldCharType="begin"/>
        </w:r>
        <w:r w:rsidR="00333964">
          <w:rPr>
            <w:noProof/>
            <w:webHidden/>
          </w:rPr>
          <w:instrText xml:space="preserve"> PAGEREF _Toc65749309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61E83E47" w14:textId="20330F6A" w:rsidR="00333964" w:rsidRDefault="00F43BEF">
      <w:pPr>
        <w:pStyle w:val="TOC3"/>
        <w:rPr>
          <w:rFonts w:asciiTheme="minorHAnsi" w:eastAsiaTheme="minorEastAsia" w:hAnsiTheme="minorHAnsi" w:cstheme="minorBidi"/>
          <w:noProof/>
          <w:sz w:val="22"/>
          <w:szCs w:val="22"/>
        </w:rPr>
      </w:pPr>
      <w:hyperlink w:anchor="_Toc65749310" w:history="1">
        <w:r w:rsidR="00333964" w:rsidRPr="007F41E0">
          <w:rPr>
            <w:rStyle w:val="Hyperlink"/>
            <w:noProof/>
          </w:rPr>
          <w:t>8.1.6</w:t>
        </w:r>
        <w:r w:rsidR="00333964">
          <w:rPr>
            <w:rFonts w:asciiTheme="minorHAnsi" w:eastAsiaTheme="minorEastAsia" w:hAnsiTheme="minorHAnsi" w:cstheme="minorBidi"/>
            <w:noProof/>
            <w:sz w:val="22"/>
            <w:szCs w:val="22"/>
          </w:rPr>
          <w:tab/>
        </w:r>
        <w:r w:rsidR="00333964" w:rsidRPr="007F41E0">
          <w:rPr>
            <w:rStyle w:val="Hyperlink"/>
            <w:noProof/>
          </w:rPr>
          <w:t>Technical Interfaces</w:t>
        </w:r>
        <w:r w:rsidR="00333964">
          <w:rPr>
            <w:noProof/>
            <w:webHidden/>
          </w:rPr>
          <w:tab/>
        </w:r>
        <w:r w:rsidR="00333964">
          <w:rPr>
            <w:noProof/>
            <w:webHidden/>
          </w:rPr>
          <w:fldChar w:fldCharType="begin"/>
        </w:r>
        <w:r w:rsidR="00333964">
          <w:rPr>
            <w:noProof/>
            <w:webHidden/>
          </w:rPr>
          <w:instrText xml:space="preserve"> PAGEREF _Toc65749310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25AA01FC" w14:textId="705620DC"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1" w:history="1">
        <w:r w:rsidR="00333964" w:rsidRPr="007F41E0">
          <w:rPr>
            <w:rStyle w:val="Hyperlink"/>
            <w:noProof/>
          </w:rPr>
          <w:t>8.1.6.1</w:t>
        </w:r>
        <w:r w:rsidR="00333964">
          <w:rPr>
            <w:rFonts w:asciiTheme="minorHAnsi" w:eastAsiaTheme="minorEastAsia" w:hAnsiTheme="minorHAnsi" w:cstheme="minorBidi"/>
            <w:noProof/>
            <w:sz w:val="22"/>
            <w:szCs w:val="22"/>
          </w:rPr>
          <w:tab/>
        </w:r>
        <w:r w:rsidR="00333964" w:rsidRPr="007F41E0">
          <w:rPr>
            <w:rStyle w:val="Hyperlink"/>
            <w:noProof/>
          </w:rPr>
          <w:t>AIS Interfaces</w:t>
        </w:r>
        <w:r w:rsidR="00333964">
          <w:rPr>
            <w:noProof/>
            <w:webHidden/>
          </w:rPr>
          <w:tab/>
        </w:r>
        <w:r w:rsidR="00333964">
          <w:rPr>
            <w:noProof/>
            <w:webHidden/>
          </w:rPr>
          <w:fldChar w:fldCharType="begin"/>
        </w:r>
        <w:r w:rsidR="00333964">
          <w:rPr>
            <w:noProof/>
            <w:webHidden/>
          </w:rPr>
          <w:instrText xml:space="preserve"> PAGEREF _Toc65749311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061AF25F" w14:textId="3B63D4BE"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2" w:history="1">
        <w:r w:rsidR="00333964" w:rsidRPr="007F41E0">
          <w:rPr>
            <w:rStyle w:val="Hyperlink"/>
            <w:noProof/>
          </w:rPr>
          <w:t>8.1.6.2</w:t>
        </w:r>
        <w:r w:rsidR="00333964">
          <w:rPr>
            <w:rFonts w:asciiTheme="minorHAnsi" w:eastAsiaTheme="minorEastAsia" w:hAnsiTheme="minorHAnsi" w:cstheme="minorBidi"/>
            <w:noProof/>
            <w:sz w:val="22"/>
            <w:szCs w:val="22"/>
          </w:rPr>
          <w:tab/>
        </w:r>
        <w:r w:rsidR="00333964" w:rsidRPr="007F41E0">
          <w:rPr>
            <w:rStyle w:val="Hyperlink"/>
            <w:noProof/>
          </w:rPr>
          <w:t>AUTOSAR Ports</w:t>
        </w:r>
        <w:r w:rsidR="00333964">
          <w:rPr>
            <w:noProof/>
            <w:webHidden/>
          </w:rPr>
          <w:tab/>
        </w:r>
        <w:r w:rsidR="00333964">
          <w:rPr>
            <w:noProof/>
            <w:webHidden/>
          </w:rPr>
          <w:fldChar w:fldCharType="begin"/>
        </w:r>
        <w:r w:rsidR="00333964">
          <w:rPr>
            <w:noProof/>
            <w:webHidden/>
          </w:rPr>
          <w:instrText xml:space="preserve"> PAGEREF _Toc65749312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52D0E779" w14:textId="4CBFEE8A" w:rsidR="00333964" w:rsidRDefault="00F43BEF">
      <w:pPr>
        <w:pStyle w:val="TOC3"/>
        <w:rPr>
          <w:rFonts w:asciiTheme="minorHAnsi" w:eastAsiaTheme="minorEastAsia" w:hAnsiTheme="minorHAnsi" w:cstheme="minorBidi"/>
          <w:noProof/>
          <w:sz w:val="22"/>
          <w:szCs w:val="22"/>
        </w:rPr>
      </w:pPr>
      <w:hyperlink w:anchor="_Toc65749313" w:history="1">
        <w:r w:rsidR="00333964" w:rsidRPr="007F41E0">
          <w:rPr>
            <w:rStyle w:val="Hyperlink"/>
            <w:noProof/>
          </w:rPr>
          <w:t>8.1.7</w:t>
        </w:r>
        <w:r w:rsidR="00333964">
          <w:rPr>
            <w:rFonts w:asciiTheme="minorHAnsi" w:eastAsiaTheme="minorEastAsia" w:hAnsiTheme="minorHAnsi" w:cstheme="minorBidi"/>
            <w:noProof/>
            <w:sz w:val="22"/>
            <w:szCs w:val="22"/>
          </w:rPr>
          <w:tab/>
        </w:r>
        <w:r w:rsidR="00333964" w:rsidRPr="007F41E0">
          <w:rPr>
            <w:rStyle w:val="Hyperlink"/>
            <w:noProof/>
          </w:rPr>
          <w:t>Messages/APIs</w:t>
        </w:r>
        <w:r w:rsidR="00333964">
          <w:rPr>
            <w:noProof/>
            <w:webHidden/>
          </w:rPr>
          <w:tab/>
        </w:r>
        <w:r w:rsidR="00333964">
          <w:rPr>
            <w:noProof/>
            <w:webHidden/>
          </w:rPr>
          <w:fldChar w:fldCharType="begin"/>
        </w:r>
        <w:r w:rsidR="00333964">
          <w:rPr>
            <w:noProof/>
            <w:webHidden/>
          </w:rPr>
          <w:instrText xml:space="preserve"> PAGEREF _Toc65749313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334CF94E" w14:textId="3CFEB9AC"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4" w:history="1">
        <w:r w:rsidR="00333964" w:rsidRPr="007F41E0">
          <w:rPr>
            <w:rStyle w:val="Hyperlink"/>
            <w:noProof/>
          </w:rPr>
          <w:t>8.1.7.1</w:t>
        </w:r>
        <w:r w:rsidR="00333964">
          <w:rPr>
            <w:rFonts w:asciiTheme="minorHAnsi" w:eastAsiaTheme="minorEastAsia" w:hAnsiTheme="minorHAnsi" w:cstheme="minorBidi"/>
            <w:noProof/>
            <w:sz w:val="22"/>
            <w:szCs w:val="22"/>
          </w:rPr>
          <w:tab/>
        </w:r>
        <w:r w:rsidR="00333964" w:rsidRPr="007F41E0">
          <w:rPr>
            <w:rStyle w:val="Hyperlink"/>
            <w:noProof/>
          </w:rPr>
          <w:t>CAN Bus “&lt;Bus Name&gt;”</w:t>
        </w:r>
        <w:r w:rsidR="00333964">
          <w:rPr>
            <w:noProof/>
            <w:webHidden/>
          </w:rPr>
          <w:tab/>
        </w:r>
        <w:r w:rsidR="00333964">
          <w:rPr>
            <w:noProof/>
            <w:webHidden/>
          </w:rPr>
          <w:fldChar w:fldCharType="begin"/>
        </w:r>
        <w:r w:rsidR="00333964">
          <w:rPr>
            <w:noProof/>
            <w:webHidden/>
          </w:rPr>
          <w:instrText xml:space="preserve"> PAGEREF _Toc65749314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2B04F1D7" w14:textId="5A62B355"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5" w:history="1">
        <w:r w:rsidR="00333964" w:rsidRPr="007F41E0">
          <w:rPr>
            <w:rStyle w:val="Hyperlink"/>
            <w:noProof/>
          </w:rPr>
          <w:t>8.1.7.2</w:t>
        </w:r>
        <w:r w:rsidR="00333964">
          <w:rPr>
            <w:rFonts w:asciiTheme="minorHAnsi" w:eastAsiaTheme="minorEastAsia" w:hAnsiTheme="minorHAnsi" w:cstheme="minorBidi"/>
            <w:noProof/>
            <w:sz w:val="22"/>
            <w:szCs w:val="22"/>
          </w:rPr>
          <w:tab/>
        </w:r>
        <w:r w:rsidR="00333964" w:rsidRPr="007F41E0">
          <w:rPr>
            <w:rStyle w:val="Hyperlink"/>
            <w:noProof/>
          </w:rPr>
          <w:t>LIN Bus “&lt;Bus Name&gt;”</w:t>
        </w:r>
        <w:r w:rsidR="00333964">
          <w:rPr>
            <w:noProof/>
            <w:webHidden/>
          </w:rPr>
          <w:tab/>
        </w:r>
        <w:r w:rsidR="00333964">
          <w:rPr>
            <w:noProof/>
            <w:webHidden/>
          </w:rPr>
          <w:fldChar w:fldCharType="begin"/>
        </w:r>
        <w:r w:rsidR="00333964">
          <w:rPr>
            <w:noProof/>
            <w:webHidden/>
          </w:rPr>
          <w:instrText xml:space="preserve"> PAGEREF _Toc65749315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77BE8A09" w14:textId="1FBEEEC7"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6" w:history="1">
        <w:r w:rsidR="00333964" w:rsidRPr="007F41E0">
          <w:rPr>
            <w:rStyle w:val="Hyperlink"/>
            <w:noProof/>
          </w:rPr>
          <w:t>8.1.7.3</w:t>
        </w:r>
        <w:r w:rsidR="00333964">
          <w:rPr>
            <w:rFonts w:asciiTheme="minorHAnsi" w:eastAsiaTheme="minorEastAsia" w:hAnsiTheme="minorHAnsi" w:cstheme="minorBidi"/>
            <w:noProof/>
            <w:sz w:val="22"/>
            <w:szCs w:val="22"/>
          </w:rPr>
          <w:tab/>
        </w:r>
        <w:r w:rsidR="00333964" w:rsidRPr="007F41E0">
          <w:rPr>
            <w:rStyle w:val="Hyperlink"/>
            <w:noProof/>
          </w:rPr>
          <w:t>AUTOSAR Interfaces</w:t>
        </w:r>
        <w:r w:rsidR="00333964">
          <w:rPr>
            <w:noProof/>
            <w:webHidden/>
          </w:rPr>
          <w:tab/>
        </w:r>
        <w:r w:rsidR="00333964">
          <w:rPr>
            <w:noProof/>
            <w:webHidden/>
          </w:rPr>
          <w:fldChar w:fldCharType="begin"/>
        </w:r>
        <w:r w:rsidR="00333964">
          <w:rPr>
            <w:noProof/>
            <w:webHidden/>
          </w:rPr>
          <w:instrText xml:space="preserve"> PAGEREF _Toc65749316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63C27FAA" w14:textId="4F64E69F" w:rsidR="00333964" w:rsidRDefault="00F43BEF">
      <w:pPr>
        <w:pStyle w:val="TOC4"/>
        <w:tabs>
          <w:tab w:val="left" w:pos="1600"/>
          <w:tab w:val="right" w:leader="dot" w:pos="10338"/>
        </w:tabs>
        <w:rPr>
          <w:rFonts w:asciiTheme="minorHAnsi" w:eastAsiaTheme="minorEastAsia" w:hAnsiTheme="minorHAnsi" w:cstheme="minorBidi"/>
          <w:noProof/>
          <w:sz w:val="22"/>
          <w:szCs w:val="22"/>
        </w:rPr>
      </w:pPr>
      <w:hyperlink w:anchor="_Toc65749317" w:history="1">
        <w:r w:rsidR="00333964" w:rsidRPr="007F41E0">
          <w:rPr>
            <w:rStyle w:val="Hyperlink"/>
            <w:noProof/>
          </w:rPr>
          <w:t>8.1.7.4</w:t>
        </w:r>
        <w:r w:rsidR="00333964">
          <w:rPr>
            <w:rFonts w:asciiTheme="minorHAnsi" w:eastAsiaTheme="minorEastAsia" w:hAnsiTheme="minorHAnsi" w:cstheme="minorBidi"/>
            <w:noProof/>
            <w:sz w:val="22"/>
            <w:szCs w:val="22"/>
          </w:rPr>
          <w:tab/>
        </w:r>
        <w:r w:rsidR="00333964" w:rsidRPr="007F41E0">
          <w:rPr>
            <w:rStyle w:val="Hyperlink"/>
            <w:noProof/>
          </w:rPr>
          <w:t>SOA Service Contracts</w:t>
        </w:r>
        <w:r w:rsidR="00333964">
          <w:rPr>
            <w:noProof/>
            <w:webHidden/>
          </w:rPr>
          <w:tab/>
        </w:r>
        <w:r w:rsidR="00333964">
          <w:rPr>
            <w:noProof/>
            <w:webHidden/>
          </w:rPr>
          <w:fldChar w:fldCharType="begin"/>
        </w:r>
        <w:r w:rsidR="00333964">
          <w:rPr>
            <w:noProof/>
            <w:webHidden/>
          </w:rPr>
          <w:instrText xml:space="preserve"> PAGEREF _Toc65749317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37A89B76" w14:textId="4127C23D" w:rsidR="00333964" w:rsidRDefault="00F43BEF">
      <w:pPr>
        <w:pStyle w:val="TOC3"/>
        <w:rPr>
          <w:rFonts w:asciiTheme="minorHAnsi" w:eastAsiaTheme="minorEastAsia" w:hAnsiTheme="minorHAnsi" w:cstheme="minorBidi"/>
          <w:noProof/>
          <w:sz w:val="22"/>
          <w:szCs w:val="22"/>
        </w:rPr>
      </w:pPr>
      <w:hyperlink w:anchor="_Toc65749318" w:history="1">
        <w:r w:rsidR="00333964" w:rsidRPr="007F41E0">
          <w:rPr>
            <w:rStyle w:val="Hyperlink"/>
            <w:noProof/>
          </w:rPr>
          <w:t>8.1.8</w:t>
        </w:r>
        <w:r w:rsidR="00333964">
          <w:rPr>
            <w:rFonts w:asciiTheme="minorHAnsi" w:eastAsiaTheme="minorEastAsia" w:hAnsiTheme="minorHAnsi" w:cstheme="minorBidi"/>
            <w:noProof/>
            <w:sz w:val="22"/>
            <w:szCs w:val="22"/>
          </w:rPr>
          <w:tab/>
        </w:r>
        <w:r w:rsidR="00333964" w:rsidRPr="007F41E0">
          <w:rPr>
            <w:rStyle w:val="Hyperlink"/>
            <w:noProof/>
          </w:rPr>
          <w:t>Encoding Types</w:t>
        </w:r>
        <w:r w:rsidR="00333964">
          <w:rPr>
            <w:noProof/>
            <w:webHidden/>
          </w:rPr>
          <w:tab/>
        </w:r>
        <w:r w:rsidR="00333964">
          <w:rPr>
            <w:noProof/>
            <w:webHidden/>
          </w:rPr>
          <w:fldChar w:fldCharType="begin"/>
        </w:r>
        <w:r w:rsidR="00333964">
          <w:rPr>
            <w:noProof/>
            <w:webHidden/>
          </w:rPr>
          <w:instrText xml:space="preserve"> PAGEREF _Toc65749318 \h </w:instrText>
        </w:r>
        <w:r w:rsidR="00333964">
          <w:rPr>
            <w:noProof/>
            <w:webHidden/>
          </w:rPr>
        </w:r>
        <w:r w:rsidR="00333964">
          <w:rPr>
            <w:noProof/>
            <w:webHidden/>
          </w:rPr>
          <w:fldChar w:fldCharType="separate"/>
        </w:r>
        <w:r w:rsidR="00333964">
          <w:rPr>
            <w:noProof/>
            <w:webHidden/>
          </w:rPr>
          <w:t>73</w:t>
        </w:r>
        <w:r w:rsidR="00333964">
          <w:rPr>
            <w:noProof/>
            <w:webHidden/>
          </w:rPr>
          <w:fldChar w:fldCharType="end"/>
        </w:r>
      </w:hyperlink>
    </w:p>
    <w:p w14:paraId="7569DCA7" w14:textId="5A60DDA0" w:rsidR="00305BF4" w:rsidRPr="0008696C" w:rsidRDefault="00305BF4" w:rsidP="00300356">
      <w:pPr>
        <w:pStyle w:val="BlockText"/>
        <w:ind w:left="0" w:right="0" w:firstLine="0"/>
        <w:rPr>
          <w:rFonts w:ascii="Arial" w:hAnsi="Arial"/>
        </w:rPr>
      </w:pPr>
      <w:r w:rsidRPr="009E3B7C">
        <w:rPr>
          <w:rFonts w:cs="Arial"/>
        </w:rPr>
        <w:fldChar w:fldCharType="end"/>
      </w:r>
    </w:p>
    <w:p w14:paraId="7942DBDD" w14:textId="77777777" w:rsidR="00305BF4" w:rsidRPr="0008696C" w:rsidRDefault="00305BF4" w:rsidP="00300356">
      <w:pPr>
        <w:rPr>
          <w:b/>
        </w:rPr>
      </w:pPr>
      <w:bookmarkStart w:id="4" w:name="_Toc423619081"/>
      <w:r w:rsidRPr="0008696C">
        <w:rPr>
          <w:b/>
        </w:rPr>
        <w:t>List of Figures</w:t>
      </w:r>
      <w:bookmarkEnd w:id="4"/>
    </w:p>
    <w:p w14:paraId="14F9AE64" w14:textId="77777777" w:rsidR="00305BF4" w:rsidRPr="006C597B" w:rsidRDefault="00305BF4" w:rsidP="00300356">
      <w:pPr>
        <w:pStyle w:val="TOC2"/>
        <w:rPr>
          <w:rStyle w:val="Hyperlink"/>
          <w:color w:val="auto"/>
        </w:rPr>
      </w:pPr>
    </w:p>
    <w:p w14:paraId="1C80A838" w14:textId="06562027" w:rsidR="00333964" w:rsidRDefault="00305BF4">
      <w:pPr>
        <w:pStyle w:val="TableofFigures"/>
        <w:tabs>
          <w:tab w:val="right" w:leader="dot" w:pos="10338"/>
        </w:tabs>
        <w:rPr>
          <w:rFonts w:asciiTheme="minorHAnsi" w:eastAsiaTheme="minorEastAsia" w:hAnsiTheme="minorHAnsi" w:cstheme="minorBidi"/>
          <w:noProof/>
          <w:sz w:val="22"/>
          <w:szCs w:val="22"/>
        </w:rPr>
      </w:pPr>
      <w:r w:rsidRPr="006C597B">
        <w:rPr>
          <w:rStyle w:val="Hyperlink"/>
          <w:color w:val="auto"/>
          <w:u w:val="none"/>
        </w:rPr>
        <w:lastRenderedPageBreak/>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65749319" w:history="1">
        <w:r w:rsidR="00333964" w:rsidRPr="00556AF7">
          <w:rPr>
            <w:rStyle w:val="Hyperlink"/>
            <w:noProof/>
          </w:rPr>
          <w:t>Figure 3</w:t>
        </w:r>
        <w:r w:rsidR="00333964" w:rsidRPr="00556AF7">
          <w:rPr>
            <w:rStyle w:val="Hyperlink"/>
            <w:noProof/>
          </w:rPr>
          <w:noBreakHyphen/>
          <w:t>1: Functional Architecture</w:t>
        </w:r>
        <w:r w:rsidR="00333964">
          <w:rPr>
            <w:noProof/>
            <w:webHidden/>
          </w:rPr>
          <w:tab/>
        </w:r>
        <w:r w:rsidR="00333964">
          <w:rPr>
            <w:noProof/>
            <w:webHidden/>
          </w:rPr>
          <w:fldChar w:fldCharType="begin"/>
        </w:r>
        <w:r w:rsidR="00333964">
          <w:rPr>
            <w:noProof/>
            <w:webHidden/>
          </w:rPr>
          <w:instrText xml:space="preserve"> PAGEREF _Toc65749319 \h </w:instrText>
        </w:r>
        <w:r w:rsidR="00333964">
          <w:rPr>
            <w:noProof/>
            <w:webHidden/>
          </w:rPr>
        </w:r>
        <w:r w:rsidR="00333964">
          <w:rPr>
            <w:noProof/>
            <w:webHidden/>
          </w:rPr>
          <w:fldChar w:fldCharType="separate"/>
        </w:r>
        <w:r w:rsidR="00333964">
          <w:rPr>
            <w:noProof/>
            <w:webHidden/>
          </w:rPr>
          <w:t>10</w:t>
        </w:r>
        <w:r w:rsidR="00333964">
          <w:rPr>
            <w:noProof/>
            <w:webHidden/>
          </w:rPr>
          <w:fldChar w:fldCharType="end"/>
        </w:r>
      </w:hyperlink>
    </w:p>
    <w:p w14:paraId="0EC21AA7" w14:textId="077C788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0" w:history="1">
        <w:r w:rsidR="00333964" w:rsidRPr="00556AF7">
          <w:rPr>
            <w:rStyle w:val="Hyperlink"/>
            <w:noProof/>
          </w:rPr>
          <w:t xml:space="preserve">Figure 8: </w:t>
        </w:r>
        <w:r w:rsidR="00333964" w:rsidRPr="00556AF7">
          <w:rPr>
            <w:rStyle w:val="Hyperlink"/>
            <w:rFonts w:cs="Arial"/>
            <w:noProof/>
          </w:rPr>
          <w:t>0 - Physical Functional Architecture</w:t>
        </w:r>
        <w:r w:rsidR="00333964">
          <w:rPr>
            <w:noProof/>
            <w:webHidden/>
          </w:rPr>
          <w:tab/>
        </w:r>
        <w:r w:rsidR="00333964">
          <w:rPr>
            <w:noProof/>
            <w:webHidden/>
          </w:rPr>
          <w:fldChar w:fldCharType="begin"/>
        </w:r>
        <w:r w:rsidR="00333964">
          <w:rPr>
            <w:noProof/>
            <w:webHidden/>
          </w:rPr>
          <w:instrText xml:space="preserve"> PAGEREF _Toc65749320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478535E2" w14:textId="5A25E6FB" w:rsidR="00333964" w:rsidRPr="005E35BF" w:rsidRDefault="00F43BEF">
      <w:pPr>
        <w:pStyle w:val="TableofFigures"/>
        <w:tabs>
          <w:tab w:val="right" w:leader="dot" w:pos="10338"/>
        </w:tabs>
        <w:rPr>
          <w:rStyle w:val="Hyperlink"/>
        </w:rPr>
      </w:pPr>
      <w:hyperlink w:anchor="_Toc65749321" w:history="1">
        <w:r w:rsidR="00333964" w:rsidRPr="005E35BF">
          <w:rPr>
            <w:rStyle w:val="Hyperlink"/>
            <w:noProof/>
          </w:rPr>
          <w:t>Figure 3</w:t>
        </w:r>
        <w:r w:rsidR="00333964" w:rsidRPr="005E35BF">
          <w:rPr>
            <w:rStyle w:val="Hyperlink"/>
            <w:noProof/>
          </w:rPr>
          <w:noBreakHyphen/>
          <w:t>2 E/E Architecture (SysML Style)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_Toc65749321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17</w:t>
        </w:r>
        <w:r w:rsidR="00333964" w:rsidRPr="005E35BF">
          <w:rPr>
            <w:rStyle w:val="Hyperlink"/>
            <w:webHidden/>
          </w:rPr>
          <w:fldChar w:fldCharType="end"/>
        </w:r>
      </w:hyperlink>
    </w:p>
    <w:p w14:paraId="5C71084D" w14:textId="272404E3" w:rsidR="00333964" w:rsidRPr="005E35BF" w:rsidRDefault="00F43BEF">
      <w:pPr>
        <w:pStyle w:val="TableofFigures"/>
        <w:tabs>
          <w:tab w:val="right" w:leader="dot" w:pos="10338"/>
        </w:tabs>
        <w:rPr>
          <w:rStyle w:val="Hyperlink"/>
        </w:rPr>
      </w:pPr>
      <w:hyperlink w:anchor="_Toc65749322" w:history="1">
        <w:r w:rsidR="00333964" w:rsidRPr="005E35BF">
          <w:rPr>
            <w:rStyle w:val="Hyperlink"/>
            <w:noProof/>
          </w:rPr>
          <w:t>Figure 3</w:t>
        </w:r>
        <w:r w:rsidR="00333964" w:rsidRPr="005E35BF">
          <w:rPr>
            <w:rStyle w:val="Hyperlink"/>
            <w:noProof/>
          </w:rPr>
          <w:noBreakHyphen/>
          <w:t>3 E/E Architecture (Network Topology Style)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_Toc65749322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18</w:t>
        </w:r>
        <w:r w:rsidR="00333964" w:rsidRPr="005E35BF">
          <w:rPr>
            <w:rStyle w:val="Hyperlink"/>
            <w:webHidden/>
          </w:rPr>
          <w:fldChar w:fldCharType="end"/>
        </w:r>
      </w:hyperlink>
    </w:p>
    <w:p w14:paraId="77584CB5" w14:textId="7C1AFC2F" w:rsidR="00333964" w:rsidRPr="005E35BF" w:rsidRDefault="00F43BEF">
      <w:pPr>
        <w:pStyle w:val="TableofFigures"/>
        <w:tabs>
          <w:tab w:val="right" w:leader="dot" w:pos="10338"/>
        </w:tabs>
        <w:rPr>
          <w:rStyle w:val="Hyperlink"/>
        </w:rPr>
      </w:pPr>
      <w:hyperlink w:anchor="_Toc65749323" w:history="1">
        <w:r w:rsidR="00333964" w:rsidRPr="00556AF7">
          <w:rPr>
            <w:rStyle w:val="Hyperlink"/>
            <w:noProof/>
          </w:rPr>
          <w:t>Figure 3</w:t>
        </w:r>
        <w:r w:rsidR="00333964" w:rsidRPr="00556AF7">
          <w:rPr>
            <w:rStyle w:val="Hyperlink"/>
            <w:noProof/>
          </w:rPr>
          <w:noBreakHyphen/>
          <w:t>4: AUTOSAR compliant SW Component Architecture</w:t>
        </w:r>
        <w:r w:rsidR="00333964" w:rsidRPr="005E35BF">
          <w:rPr>
            <w:rStyle w:val="Hyperlink"/>
            <w:webHidden/>
          </w:rPr>
          <w:tab/>
        </w:r>
        <w:r w:rsidR="00333964" w:rsidRPr="005E35BF">
          <w:rPr>
            <w:rStyle w:val="Hyperlink"/>
            <w:webHidden/>
          </w:rPr>
          <w:fldChar w:fldCharType="begin"/>
        </w:r>
        <w:r w:rsidR="00333964" w:rsidRPr="005E35BF">
          <w:rPr>
            <w:rStyle w:val="Hyperlink"/>
            <w:webHidden/>
          </w:rPr>
          <w:instrText xml:space="preserve"> PAGEREF _Toc65749323 \h </w:instrText>
        </w:r>
        <w:r w:rsidR="00333964" w:rsidRPr="005E35BF">
          <w:rPr>
            <w:rStyle w:val="Hyperlink"/>
            <w:webHidden/>
          </w:rPr>
        </w:r>
        <w:r w:rsidR="00333964" w:rsidRPr="005E35BF">
          <w:rPr>
            <w:rStyle w:val="Hyperlink"/>
            <w:webHidden/>
          </w:rPr>
          <w:fldChar w:fldCharType="separate"/>
        </w:r>
        <w:r w:rsidR="00333964" w:rsidRPr="005E35BF">
          <w:rPr>
            <w:rStyle w:val="Hyperlink"/>
            <w:webHidden/>
          </w:rPr>
          <w:t>21</w:t>
        </w:r>
        <w:r w:rsidR="00333964" w:rsidRPr="005E35BF">
          <w:rPr>
            <w:rStyle w:val="Hyperlink"/>
            <w:webHidden/>
          </w:rPr>
          <w:fldChar w:fldCharType="end"/>
        </w:r>
      </w:hyperlink>
    </w:p>
    <w:p w14:paraId="2DEEA561" w14:textId="1183BAB0" w:rsidR="00305BF4" w:rsidRPr="006C597B" w:rsidRDefault="00305BF4" w:rsidP="00300356">
      <w:pPr>
        <w:pStyle w:val="TOC2"/>
        <w:rPr>
          <w:rStyle w:val="Hyperlink"/>
          <w:color w:val="auto"/>
          <w:u w:val="none"/>
        </w:rPr>
      </w:pPr>
      <w:r w:rsidRPr="006C597B">
        <w:rPr>
          <w:rStyle w:val="Hyperlink"/>
          <w:color w:val="auto"/>
          <w:u w:val="none"/>
        </w:rPr>
        <w:fldChar w:fldCharType="end"/>
      </w:r>
    </w:p>
    <w:p w14:paraId="374B57F9" w14:textId="77777777" w:rsidR="00305BF4" w:rsidRPr="0008696C" w:rsidRDefault="00305BF4" w:rsidP="00300356">
      <w:pPr>
        <w:rPr>
          <w:b/>
        </w:rPr>
      </w:pPr>
      <w:bookmarkStart w:id="5" w:name="_Toc423619082"/>
      <w:r w:rsidRPr="0008696C">
        <w:rPr>
          <w:b/>
        </w:rPr>
        <w:t>List of Tables</w:t>
      </w:r>
      <w:bookmarkEnd w:id="5"/>
    </w:p>
    <w:p w14:paraId="607ACE36" w14:textId="77777777" w:rsidR="00305BF4" w:rsidRPr="00E2703A" w:rsidRDefault="00305BF4" w:rsidP="00300356">
      <w:pPr>
        <w:pStyle w:val="TOC2"/>
        <w:rPr>
          <w:rStyle w:val="Hyperlink"/>
          <w:color w:val="auto"/>
        </w:rPr>
      </w:pPr>
    </w:p>
    <w:p w14:paraId="64699B9F" w14:textId="1B06E707" w:rsidR="00333964" w:rsidRDefault="00305BF4">
      <w:pPr>
        <w:pStyle w:val="TableofFigures"/>
        <w:tabs>
          <w:tab w:val="right" w:leader="dot" w:pos="10338"/>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65749324" w:history="1">
        <w:r w:rsidR="00333964" w:rsidRPr="006B6542">
          <w:rPr>
            <w:rStyle w:val="Hyperlink"/>
            <w:noProof/>
          </w:rPr>
          <w:t>Table 1</w:t>
        </w:r>
        <w:r w:rsidR="00333964" w:rsidRPr="006B6542">
          <w:rPr>
            <w:rStyle w:val="Hyperlink"/>
            <w:noProof/>
          </w:rPr>
          <w:noBreakHyphen/>
          <w:t>1: Electrical Architecture(s) referenced in this document</w:t>
        </w:r>
        <w:r w:rsidR="00333964">
          <w:rPr>
            <w:noProof/>
            <w:webHidden/>
          </w:rPr>
          <w:tab/>
        </w:r>
        <w:r w:rsidR="00333964">
          <w:rPr>
            <w:noProof/>
            <w:webHidden/>
          </w:rPr>
          <w:fldChar w:fldCharType="begin"/>
        </w:r>
        <w:r w:rsidR="00333964">
          <w:rPr>
            <w:noProof/>
            <w:webHidden/>
          </w:rPr>
          <w:instrText xml:space="preserve"> PAGEREF _Toc65749324 \h </w:instrText>
        </w:r>
        <w:r w:rsidR="00333964">
          <w:rPr>
            <w:noProof/>
            <w:webHidden/>
          </w:rPr>
        </w:r>
        <w:r w:rsidR="00333964">
          <w:rPr>
            <w:noProof/>
            <w:webHidden/>
          </w:rPr>
          <w:fldChar w:fldCharType="separate"/>
        </w:r>
        <w:r w:rsidR="00333964">
          <w:rPr>
            <w:noProof/>
            <w:webHidden/>
          </w:rPr>
          <w:t>8</w:t>
        </w:r>
        <w:r w:rsidR="00333964">
          <w:rPr>
            <w:noProof/>
            <w:webHidden/>
          </w:rPr>
          <w:fldChar w:fldCharType="end"/>
        </w:r>
      </w:hyperlink>
    </w:p>
    <w:p w14:paraId="428409CA" w14:textId="7B9E93F2"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5" w:history="1">
        <w:r w:rsidR="00333964" w:rsidRPr="006B6542">
          <w:rPr>
            <w:rStyle w:val="Hyperlink"/>
            <w:noProof/>
          </w:rPr>
          <w:t>Table 6: Input Requirements/Documents</w:t>
        </w:r>
        <w:r w:rsidR="00333964">
          <w:rPr>
            <w:noProof/>
            <w:webHidden/>
          </w:rPr>
          <w:tab/>
        </w:r>
        <w:r w:rsidR="00333964">
          <w:rPr>
            <w:noProof/>
            <w:webHidden/>
          </w:rPr>
          <w:fldChar w:fldCharType="begin"/>
        </w:r>
        <w:r w:rsidR="00333964">
          <w:rPr>
            <w:noProof/>
            <w:webHidden/>
          </w:rPr>
          <w:instrText xml:space="preserve"> PAGEREF _Toc65749325 \h </w:instrText>
        </w:r>
        <w:r w:rsidR="00333964">
          <w:rPr>
            <w:noProof/>
            <w:webHidden/>
          </w:rPr>
        </w:r>
        <w:r w:rsidR="00333964">
          <w:rPr>
            <w:noProof/>
            <w:webHidden/>
          </w:rPr>
          <w:fldChar w:fldCharType="separate"/>
        </w:r>
        <w:r w:rsidR="00333964">
          <w:rPr>
            <w:noProof/>
            <w:webHidden/>
          </w:rPr>
          <w:t>11</w:t>
        </w:r>
        <w:r w:rsidR="00333964">
          <w:rPr>
            <w:noProof/>
            <w:webHidden/>
          </w:rPr>
          <w:fldChar w:fldCharType="end"/>
        </w:r>
      </w:hyperlink>
    </w:p>
    <w:p w14:paraId="5E785ADB" w14:textId="680D665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6" w:history="1">
        <w:r w:rsidR="00333964" w:rsidRPr="006B6542">
          <w:rPr>
            <w:rStyle w:val="Hyperlink"/>
            <w:noProof/>
          </w:rPr>
          <w:t>Table 16: List of Functions</w:t>
        </w:r>
        <w:r w:rsidR="00333964">
          <w:rPr>
            <w:noProof/>
            <w:webHidden/>
          </w:rPr>
          <w:tab/>
        </w:r>
        <w:r w:rsidR="00333964">
          <w:rPr>
            <w:noProof/>
            <w:webHidden/>
          </w:rPr>
          <w:fldChar w:fldCharType="begin"/>
        </w:r>
        <w:r w:rsidR="00333964">
          <w:rPr>
            <w:noProof/>
            <w:webHidden/>
          </w:rPr>
          <w:instrText xml:space="preserve"> PAGEREF _Toc65749326 \h </w:instrText>
        </w:r>
        <w:r w:rsidR="00333964">
          <w:rPr>
            <w:noProof/>
            <w:webHidden/>
          </w:rPr>
        </w:r>
        <w:r w:rsidR="00333964">
          <w:rPr>
            <w:noProof/>
            <w:webHidden/>
          </w:rPr>
          <w:fldChar w:fldCharType="separate"/>
        </w:r>
        <w:r w:rsidR="00333964">
          <w:rPr>
            <w:noProof/>
            <w:webHidden/>
          </w:rPr>
          <w:t>17</w:t>
        </w:r>
        <w:r w:rsidR="00333964">
          <w:rPr>
            <w:noProof/>
            <w:webHidden/>
          </w:rPr>
          <w:fldChar w:fldCharType="end"/>
        </w:r>
      </w:hyperlink>
    </w:p>
    <w:p w14:paraId="4A42608B" w14:textId="6BC281E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7" w:history="1">
        <w:r w:rsidR="00333964" w:rsidRPr="006B6542">
          <w:rPr>
            <w:rStyle w:val="Hyperlink"/>
            <w:noProof/>
          </w:rPr>
          <w:t>Table 3</w:t>
        </w:r>
        <w:r w:rsidR="00333964" w:rsidRPr="006B6542">
          <w:rPr>
            <w:rStyle w:val="Hyperlink"/>
            <w:noProof/>
          </w:rPr>
          <w:noBreakHyphen/>
          <w:t>2: Electrical Components</w:t>
        </w:r>
        <w:r w:rsidR="00333964">
          <w:rPr>
            <w:noProof/>
            <w:webHidden/>
          </w:rPr>
          <w:tab/>
        </w:r>
        <w:r w:rsidR="00333964">
          <w:rPr>
            <w:noProof/>
            <w:webHidden/>
          </w:rPr>
          <w:fldChar w:fldCharType="begin"/>
        </w:r>
        <w:r w:rsidR="00333964">
          <w:rPr>
            <w:noProof/>
            <w:webHidden/>
          </w:rPr>
          <w:instrText xml:space="preserve"> PAGEREF _Toc65749327 \h </w:instrText>
        </w:r>
        <w:r w:rsidR="00333964">
          <w:rPr>
            <w:noProof/>
            <w:webHidden/>
          </w:rPr>
        </w:r>
        <w:r w:rsidR="00333964">
          <w:rPr>
            <w:noProof/>
            <w:webHidden/>
          </w:rPr>
          <w:fldChar w:fldCharType="separate"/>
        </w:r>
        <w:r w:rsidR="00333964">
          <w:rPr>
            <w:noProof/>
            <w:webHidden/>
          </w:rPr>
          <w:t>21</w:t>
        </w:r>
        <w:r w:rsidR="00333964">
          <w:rPr>
            <w:noProof/>
            <w:webHidden/>
          </w:rPr>
          <w:fldChar w:fldCharType="end"/>
        </w:r>
      </w:hyperlink>
    </w:p>
    <w:p w14:paraId="6F7E9E4B" w14:textId="46D936D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8" w:history="1">
        <w:r w:rsidR="00333964" w:rsidRPr="006B6542">
          <w:rPr>
            <w:rStyle w:val="Hyperlink"/>
            <w:noProof/>
          </w:rPr>
          <w:t>Table 3</w:t>
        </w:r>
        <w:r w:rsidR="00333964" w:rsidRPr="006B6542">
          <w:rPr>
            <w:rStyle w:val="Hyperlink"/>
            <w:noProof/>
          </w:rPr>
          <w:noBreakHyphen/>
          <w:t xml:space="preserve">3: </w:t>
        </w:r>
        <w:r w:rsidR="00333964" w:rsidRPr="006B6542">
          <w:rPr>
            <w:rStyle w:val="Hyperlink"/>
            <w:rFonts w:cs="Arial"/>
            <w:noProof/>
          </w:rPr>
          <w:t>E/E</w:t>
        </w:r>
        <w:r w:rsidR="00333964" w:rsidRPr="006B6542">
          <w:rPr>
            <w:rStyle w:val="Hyperlink"/>
            <w:noProof/>
          </w:rPr>
          <w:t xml:space="preserve"> Connections</w:t>
        </w:r>
        <w:r w:rsidR="00333964">
          <w:rPr>
            <w:noProof/>
            <w:webHidden/>
          </w:rPr>
          <w:tab/>
        </w:r>
        <w:r w:rsidR="00333964">
          <w:rPr>
            <w:noProof/>
            <w:webHidden/>
          </w:rPr>
          <w:fldChar w:fldCharType="begin"/>
        </w:r>
        <w:r w:rsidR="00333964">
          <w:rPr>
            <w:noProof/>
            <w:webHidden/>
          </w:rPr>
          <w:instrText xml:space="preserve"> PAGEREF _Toc65749328 \h </w:instrText>
        </w:r>
        <w:r w:rsidR="00333964">
          <w:rPr>
            <w:noProof/>
            <w:webHidden/>
          </w:rPr>
        </w:r>
        <w:r w:rsidR="00333964">
          <w:rPr>
            <w:noProof/>
            <w:webHidden/>
          </w:rPr>
          <w:fldChar w:fldCharType="separate"/>
        </w:r>
        <w:r w:rsidR="00333964">
          <w:rPr>
            <w:noProof/>
            <w:webHidden/>
          </w:rPr>
          <w:t>22</w:t>
        </w:r>
        <w:r w:rsidR="00333964">
          <w:rPr>
            <w:noProof/>
            <w:webHidden/>
          </w:rPr>
          <w:fldChar w:fldCharType="end"/>
        </w:r>
      </w:hyperlink>
    </w:p>
    <w:p w14:paraId="678B8F5E" w14:textId="51F33C7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29" w:history="1">
        <w:r w:rsidR="00333964" w:rsidRPr="006B6542">
          <w:rPr>
            <w:rStyle w:val="Hyperlink"/>
            <w:noProof/>
          </w:rPr>
          <w:t>Table 3</w:t>
        </w:r>
        <w:r w:rsidR="00333964" w:rsidRPr="006B6542">
          <w:rPr>
            <w:rStyle w:val="Hyperlink"/>
            <w:noProof/>
          </w:rPr>
          <w:noBreakHyphen/>
          <w:t xml:space="preserve">4: </w:t>
        </w:r>
        <w:r w:rsidR="00333964" w:rsidRPr="006B6542">
          <w:rPr>
            <w:rStyle w:val="Hyperlink"/>
            <w:rFonts w:cs="Arial"/>
            <w:noProof/>
          </w:rPr>
          <w:t>Sample Deployment Diagram</w:t>
        </w:r>
        <w:r w:rsidR="00333964">
          <w:rPr>
            <w:noProof/>
            <w:webHidden/>
          </w:rPr>
          <w:tab/>
        </w:r>
        <w:r w:rsidR="00333964">
          <w:rPr>
            <w:noProof/>
            <w:webHidden/>
          </w:rPr>
          <w:fldChar w:fldCharType="begin"/>
        </w:r>
        <w:r w:rsidR="00333964">
          <w:rPr>
            <w:noProof/>
            <w:webHidden/>
          </w:rPr>
          <w:instrText xml:space="preserve"> PAGEREF _Toc65749329 \h </w:instrText>
        </w:r>
        <w:r w:rsidR="00333964">
          <w:rPr>
            <w:noProof/>
            <w:webHidden/>
          </w:rPr>
        </w:r>
        <w:r w:rsidR="00333964">
          <w:rPr>
            <w:noProof/>
            <w:webHidden/>
          </w:rPr>
          <w:fldChar w:fldCharType="separate"/>
        </w:r>
        <w:r w:rsidR="00333964">
          <w:rPr>
            <w:noProof/>
            <w:webHidden/>
          </w:rPr>
          <w:t>24</w:t>
        </w:r>
        <w:r w:rsidR="00333964">
          <w:rPr>
            <w:noProof/>
            <w:webHidden/>
          </w:rPr>
          <w:fldChar w:fldCharType="end"/>
        </w:r>
      </w:hyperlink>
    </w:p>
    <w:p w14:paraId="7007E72E" w14:textId="188B79D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0" w:history="1">
        <w:r w:rsidR="00333964" w:rsidRPr="006B6542">
          <w:rPr>
            <w:rStyle w:val="Hyperlink"/>
            <w:noProof/>
          </w:rPr>
          <w:t>Table 3</w:t>
        </w:r>
        <w:r w:rsidR="00333964" w:rsidRPr="006B6542">
          <w:rPr>
            <w:rStyle w:val="Hyperlink"/>
            <w:noProof/>
          </w:rPr>
          <w:noBreakHyphen/>
          <w:t>5: Function Allocation Table (Basic)</w:t>
        </w:r>
        <w:r w:rsidR="00333964">
          <w:rPr>
            <w:noProof/>
            <w:webHidden/>
          </w:rPr>
          <w:tab/>
        </w:r>
        <w:r w:rsidR="00333964">
          <w:rPr>
            <w:noProof/>
            <w:webHidden/>
          </w:rPr>
          <w:fldChar w:fldCharType="begin"/>
        </w:r>
        <w:r w:rsidR="00333964">
          <w:rPr>
            <w:noProof/>
            <w:webHidden/>
          </w:rPr>
          <w:instrText xml:space="preserve"> PAGEREF _Toc65749330 \h </w:instrText>
        </w:r>
        <w:r w:rsidR="00333964">
          <w:rPr>
            <w:noProof/>
            <w:webHidden/>
          </w:rPr>
        </w:r>
        <w:r w:rsidR="00333964">
          <w:rPr>
            <w:noProof/>
            <w:webHidden/>
          </w:rPr>
          <w:fldChar w:fldCharType="separate"/>
        </w:r>
        <w:r w:rsidR="00333964">
          <w:rPr>
            <w:noProof/>
            <w:webHidden/>
          </w:rPr>
          <w:t>28</w:t>
        </w:r>
        <w:r w:rsidR="00333964">
          <w:rPr>
            <w:noProof/>
            <w:webHidden/>
          </w:rPr>
          <w:fldChar w:fldCharType="end"/>
        </w:r>
      </w:hyperlink>
    </w:p>
    <w:p w14:paraId="7A3CCE56" w14:textId="16DDB09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1" w:history="1">
        <w:r w:rsidR="00333964" w:rsidRPr="006B6542">
          <w:rPr>
            <w:rStyle w:val="Hyperlink"/>
            <w:noProof/>
          </w:rPr>
          <w:t>Table 3</w:t>
        </w:r>
        <w:r w:rsidR="00333964" w:rsidRPr="006B6542">
          <w:rPr>
            <w:rStyle w:val="Hyperlink"/>
            <w:noProof/>
          </w:rPr>
          <w:noBreakHyphen/>
          <w:t>6: Function Allocation Table (Functional Safety Extension)</w:t>
        </w:r>
        <w:r w:rsidR="00333964">
          <w:rPr>
            <w:noProof/>
            <w:webHidden/>
          </w:rPr>
          <w:tab/>
        </w:r>
        <w:r w:rsidR="00333964">
          <w:rPr>
            <w:noProof/>
            <w:webHidden/>
          </w:rPr>
          <w:fldChar w:fldCharType="begin"/>
        </w:r>
        <w:r w:rsidR="00333964">
          <w:rPr>
            <w:noProof/>
            <w:webHidden/>
          </w:rPr>
          <w:instrText xml:space="preserve"> PAGEREF _Toc65749331 \h </w:instrText>
        </w:r>
        <w:r w:rsidR="00333964">
          <w:rPr>
            <w:noProof/>
            <w:webHidden/>
          </w:rPr>
        </w:r>
        <w:r w:rsidR="00333964">
          <w:rPr>
            <w:noProof/>
            <w:webHidden/>
          </w:rPr>
          <w:fldChar w:fldCharType="separate"/>
        </w:r>
        <w:r w:rsidR="00333964">
          <w:rPr>
            <w:noProof/>
            <w:webHidden/>
          </w:rPr>
          <w:t>31</w:t>
        </w:r>
        <w:r w:rsidR="00333964">
          <w:rPr>
            <w:noProof/>
            <w:webHidden/>
          </w:rPr>
          <w:fldChar w:fldCharType="end"/>
        </w:r>
      </w:hyperlink>
    </w:p>
    <w:p w14:paraId="09C4B88D" w14:textId="5E42F8C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2" w:history="1">
        <w:r w:rsidR="00333964" w:rsidRPr="006B6542">
          <w:rPr>
            <w:rStyle w:val="Hyperlink"/>
            <w:noProof/>
          </w:rPr>
          <w:t>Table 10: Operation Modes and States on Implementation Operating Modes</w:t>
        </w:r>
        <w:r w:rsidR="00333964">
          <w:rPr>
            <w:noProof/>
            <w:webHidden/>
          </w:rPr>
          <w:tab/>
        </w:r>
        <w:r w:rsidR="00333964">
          <w:rPr>
            <w:noProof/>
            <w:webHidden/>
          </w:rPr>
          <w:fldChar w:fldCharType="begin"/>
        </w:r>
        <w:r w:rsidR="00333964">
          <w:rPr>
            <w:noProof/>
            <w:webHidden/>
          </w:rPr>
          <w:instrText xml:space="preserve"> PAGEREF _Toc65749332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5AE89DB6" w14:textId="32A8D71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3" w:history="1">
        <w:r w:rsidR="00333964" w:rsidRPr="006B6542">
          <w:rPr>
            <w:rStyle w:val="Hyperlink"/>
            <w:noProof/>
          </w:rPr>
          <w:t>Table 11: Transitions between Operation Modes and States on Implementation Operating Modes</w:t>
        </w:r>
        <w:r w:rsidR="00333964">
          <w:rPr>
            <w:noProof/>
            <w:webHidden/>
          </w:rPr>
          <w:tab/>
        </w:r>
        <w:r w:rsidR="00333964">
          <w:rPr>
            <w:noProof/>
            <w:webHidden/>
          </w:rPr>
          <w:fldChar w:fldCharType="begin"/>
        </w:r>
        <w:r w:rsidR="00333964">
          <w:rPr>
            <w:noProof/>
            <w:webHidden/>
          </w:rPr>
          <w:instrText xml:space="preserve"> PAGEREF _Toc65749333 \h </w:instrText>
        </w:r>
        <w:r w:rsidR="00333964">
          <w:rPr>
            <w:noProof/>
            <w:webHidden/>
          </w:rPr>
        </w:r>
        <w:r w:rsidR="00333964">
          <w:rPr>
            <w:noProof/>
            <w:webHidden/>
          </w:rPr>
          <w:fldChar w:fldCharType="separate"/>
        </w:r>
        <w:r w:rsidR="00333964">
          <w:rPr>
            <w:noProof/>
            <w:webHidden/>
          </w:rPr>
          <w:t>33</w:t>
        </w:r>
        <w:r w:rsidR="00333964">
          <w:rPr>
            <w:noProof/>
            <w:webHidden/>
          </w:rPr>
          <w:fldChar w:fldCharType="end"/>
        </w:r>
      </w:hyperlink>
    </w:p>
    <w:p w14:paraId="28F73A91" w14:textId="5D7A8EF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4" w:history="1">
        <w:r w:rsidR="00333964" w:rsidRPr="006B6542">
          <w:rPr>
            <w:rStyle w:val="Hyperlink"/>
            <w:noProof/>
          </w:rPr>
          <w:t>Table 5</w:t>
        </w:r>
        <w:r w:rsidR="00333964" w:rsidRPr="006B6542">
          <w:rPr>
            <w:rStyle w:val="Hyperlink"/>
            <w:noProof/>
          </w:rPr>
          <w:noBreakHyphen/>
          <w:t>1: ASIL Decomposition Table</w:t>
        </w:r>
        <w:r w:rsidR="00333964">
          <w:rPr>
            <w:noProof/>
            <w:webHidden/>
          </w:rPr>
          <w:tab/>
        </w:r>
        <w:r w:rsidR="00333964">
          <w:rPr>
            <w:noProof/>
            <w:webHidden/>
          </w:rPr>
          <w:fldChar w:fldCharType="begin"/>
        </w:r>
        <w:r w:rsidR="00333964">
          <w:rPr>
            <w:noProof/>
            <w:webHidden/>
          </w:rPr>
          <w:instrText xml:space="preserve"> PAGEREF _Toc65749334 \h </w:instrText>
        </w:r>
        <w:r w:rsidR="00333964">
          <w:rPr>
            <w:noProof/>
            <w:webHidden/>
          </w:rPr>
        </w:r>
        <w:r w:rsidR="00333964">
          <w:rPr>
            <w:noProof/>
            <w:webHidden/>
          </w:rPr>
          <w:fldChar w:fldCharType="separate"/>
        </w:r>
        <w:r w:rsidR="00333964">
          <w:rPr>
            <w:noProof/>
            <w:webHidden/>
          </w:rPr>
          <w:t>34</w:t>
        </w:r>
        <w:r w:rsidR="00333964">
          <w:rPr>
            <w:noProof/>
            <w:webHidden/>
          </w:rPr>
          <w:fldChar w:fldCharType="end"/>
        </w:r>
      </w:hyperlink>
    </w:p>
    <w:p w14:paraId="2F8E9249" w14:textId="1E8A80E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_Toc65749335 \h </w:instrText>
        </w:r>
        <w:r w:rsidR="00333964">
          <w:rPr>
            <w:noProof/>
            <w:webHidden/>
          </w:rPr>
        </w:r>
        <w:r w:rsidR="00333964">
          <w:rPr>
            <w:noProof/>
            <w:webHidden/>
          </w:rPr>
          <w:fldChar w:fldCharType="separate"/>
        </w:r>
        <w:r w:rsidR="00333964">
          <w:rPr>
            <w:noProof/>
            <w:webHidden/>
          </w:rPr>
          <w:t>35</w:t>
        </w:r>
        <w:r w:rsidR="00333964">
          <w:rPr>
            <w:noProof/>
            <w:webHidden/>
          </w:rPr>
          <w:fldChar w:fldCharType="end"/>
        </w:r>
      </w:hyperlink>
    </w:p>
    <w:p w14:paraId="0B8ECA8C" w14:textId="461B2B1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Store/Recall Prerejuv Climate Settings</w:t>
        </w:r>
        <w:r w:rsidR="00333964">
          <w:rPr>
            <w:noProof/>
            <w:webHidden/>
          </w:rPr>
          <w:tab/>
        </w:r>
        <w:r w:rsidR="00333964">
          <w:rPr>
            <w:noProof/>
            <w:webHidden/>
          </w:rPr>
          <w:fldChar w:fldCharType="begin"/>
        </w:r>
        <w:r w:rsidR="00333964">
          <w:rPr>
            <w:noProof/>
            <w:webHidden/>
          </w:rPr>
          <w:instrText xml:space="preserve"> PAGEREF _Toc65749336 \h </w:instrText>
        </w:r>
        <w:r w:rsidR="00333964">
          <w:rPr>
            <w:noProof/>
            <w:webHidden/>
          </w:rPr>
        </w:r>
        <w:r w:rsidR="00333964">
          <w:rPr>
            <w:noProof/>
            <w:webHidden/>
          </w:rPr>
          <w:fldChar w:fldCharType="separate"/>
        </w:r>
        <w:r w:rsidR="00333964">
          <w:rPr>
            <w:noProof/>
            <w:webHidden/>
          </w:rPr>
          <w:t>35</w:t>
        </w:r>
        <w:r w:rsidR="00333964">
          <w:rPr>
            <w:noProof/>
            <w:webHidden/>
          </w:rPr>
          <w:fldChar w:fldCharType="end"/>
        </w:r>
      </w:hyperlink>
    </w:p>
    <w:p w14:paraId="7FFD1008" w14:textId="50C153B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_Toc65749337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2A5D056F" w14:textId="7770EAC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_Toc65749338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4DA636FC" w14:textId="0A2F762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3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_Toc65749339 \h </w:instrText>
        </w:r>
        <w:r w:rsidR="00333964">
          <w:rPr>
            <w:noProof/>
            <w:webHidden/>
          </w:rPr>
        </w:r>
        <w:r w:rsidR="00333964">
          <w:rPr>
            <w:noProof/>
            <w:webHidden/>
          </w:rPr>
          <w:fldChar w:fldCharType="separate"/>
        </w:r>
        <w:r w:rsidR="00333964">
          <w:rPr>
            <w:noProof/>
            <w:webHidden/>
          </w:rPr>
          <w:t>36</w:t>
        </w:r>
        <w:r w:rsidR="00333964">
          <w:rPr>
            <w:noProof/>
            <w:webHidden/>
          </w:rPr>
          <w:fldChar w:fldCharType="end"/>
        </w:r>
      </w:hyperlink>
    </w:p>
    <w:p w14:paraId="7C983C35" w14:textId="66BACD2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_Toc65749340 \h </w:instrText>
        </w:r>
        <w:r w:rsidR="00333964">
          <w:rPr>
            <w:noProof/>
            <w:webHidden/>
          </w:rPr>
        </w:r>
        <w:r w:rsidR="00333964">
          <w:rPr>
            <w:noProof/>
            <w:webHidden/>
          </w:rPr>
          <w:fldChar w:fldCharType="separate"/>
        </w:r>
        <w:r w:rsidR="00333964">
          <w:rPr>
            <w:noProof/>
            <w:webHidden/>
          </w:rPr>
          <w:t>37</w:t>
        </w:r>
        <w:r w:rsidR="00333964">
          <w:rPr>
            <w:noProof/>
            <w:webHidden/>
          </w:rPr>
          <w:fldChar w:fldCharType="end"/>
        </w:r>
      </w:hyperlink>
    </w:p>
    <w:p w14:paraId="774AB536" w14:textId="02ABBE2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Climate Operations</w:t>
        </w:r>
        <w:r w:rsidR="00333964">
          <w:rPr>
            <w:noProof/>
            <w:webHidden/>
          </w:rPr>
          <w:tab/>
        </w:r>
        <w:r w:rsidR="00333964">
          <w:rPr>
            <w:noProof/>
            <w:webHidden/>
          </w:rPr>
          <w:fldChar w:fldCharType="begin"/>
        </w:r>
        <w:r w:rsidR="00333964">
          <w:rPr>
            <w:noProof/>
            <w:webHidden/>
          </w:rPr>
          <w:instrText xml:space="preserve"> PAGEREF _Toc65749341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0816D17B" w14:textId="2801746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_Toc65749342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6E6F0EB5" w14:textId="063F927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_Toc65749343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35942A58" w14:textId="37A1663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_Toc65749344 \h </w:instrText>
        </w:r>
        <w:r w:rsidR="00333964">
          <w:rPr>
            <w:noProof/>
            <w:webHidden/>
          </w:rPr>
        </w:r>
        <w:r w:rsidR="00333964">
          <w:rPr>
            <w:noProof/>
            <w:webHidden/>
          </w:rPr>
          <w:fldChar w:fldCharType="separate"/>
        </w:r>
        <w:r w:rsidR="00333964">
          <w:rPr>
            <w:noProof/>
            <w:webHidden/>
          </w:rPr>
          <w:t>38</w:t>
        </w:r>
        <w:r w:rsidR="00333964">
          <w:rPr>
            <w:noProof/>
            <w:webHidden/>
          </w:rPr>
          <w:fldChar w:fldCharType="end"/>
        </w:r>
      </w:hyperlink>
    </w:p>
    <w:p w14:paraId="10293DB9" w14:textId="2D7504B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Manage Content</w:t>
        </w:r>
        <w:r w:rsidR="00333964">
          <w:rPr>
            <w:noProof/>
            <w:webHidden/>
          </w:rPr>
          <w:tab/>
        </w:r>
        <w:r w:rsidR="00333964">
          <w:rPr>
            <w:noProof/>
            <w:webHidden/>
          </w:rPr>
          <w:fldChar w:fldCharType="begin"/>
        </w:r>
        <w:r w:rsidR="00333964">
          <w:rPr>
            <w:noProof/>
            <w:webHidden/>
          </w:rPr>
          <w:instrText xml:space="preserve"> PAGEREF _Toc65749345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1931AE30" w14:textId="423068E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Manage Content</w:t>
        </w:r>
        <w:r w:rsidR="00333964">
          <w:rPr>
            <w:noProof/>
            <w:webHidden/>
          </w:rPr>
          <w:tab/>
        </w:r>
        <w:r w:rsidR="00333964">
          <w:rPr>
            <w:noProof/>
            <w:webHidden/>
          </w:rPr>
          <w:fldChar w:fldCharType="begin"/>
        </w:r>
        <w:r w:rsidR="00333964">
          <w:rPr>
            <w:noProof/>
            <w:webHidden/>
          </w:rPr>
          <w:instrText xml:space="preserve"> PAGEREF _Toc65749346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21F421F5" w14:textId="6CE9B20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_Toc65749347 \h </w:instrText>
        </w:r>
        <w:r w:rsidR="00333964">
          <w:rPr>
            <w:noProof/>
            <w:webHidden/>
          </w:rPr>
        </w:r>
        <w:r w:rsidR="00333964">
          <w:rPr>
            <w:noProof/>
            <w:webHidden/>
          </w:rPr>
          <w:fldChar w:fldCharType="separate"/>
        </w:r>
        <w:r w:rsidR="00333964">
          <w:rPr>
            <w:noProof/>
            <w:webHidden/>
          </w:rPr>
          <w:t>39</w:t>
        </w:r>
        <w:r w:rsidR="00333964">
          <w:rPr>
            <w:noProof/>
            <w:webHidden/>
          </w:rPr>
          <w:fldChar w:fldCharType="end"/>
        </w:r>
      </w:hyperlink>
    </w:p>
    <w:p w14:paraId="2DC78886" w14:textId="491AB67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_Toc65749348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5ACD5252" w14:textId="590DE4F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4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_Toc65749349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11DC053C" w14:textId="7A035F5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Provide HMI</w:t>
        </w:r>
        <w:r w:rsidR="00333964">
          <w:rPr>
            <w:noProof/>
            <w:webHidden/>
          </w:rPr>
          <w:tab/>
        </w:r>
        <w:r w:rsidR="00333964">
          <w:rPr>
            <w:noProof/>
            <w:webHidden/>
          </w:rPr>
          <w:fldChar w:fldCharType="begin"/>
        </w:r>
        <w:r w:rsidR="00333964">
          <w:rPr>
            <w:noProof/>
            <w:webHidden/>
          </w:rPr>
          <w:instrText xml:space="preserve"> PAGEREF _Toc65749350 \h </w:instrText>
        </w:r>
        <w:r w:rsidR="00333964">
          <w:rPr>
            <w:noProof/>
            <w:webHidden/>
          </w:rPr>
        </w:r>
        <w:r w:rsidR="00333964">
          <w:rPr>
            <w:noProof/>
            <w:webHidden/>
          </w:rPr>
          <w:fldChar w:fldCharType="separate"/>
        </w:r>
        <w:r w:rsidR="00333964">
          <w:rPr>
            <w:noProof/>
            <w:webHidden/>
          </w:rPr>
          <w:t>40</w:t>
        </w:r>
        <w:r w:rsidR="00333964">
          <w:rPr>
            <w:noProof/>
            <w:webHidden/>
          </w:rPr>
          <w:fldChar w:fldCharType="end"/>
        </w:r>
      </w:hyperlink>
    </w:p>
    <w:p w14:paraId="40C1826C" w14:textId="4D3EA4F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Provide HMI</w:t>
        </w:r>
        <w:r w:rsidR="00333964">
          <w:rPr>
            <w:noProof/>
            <w:webHidden/>
          </w:rPr>
          <w:tab/>
        </w:r>
        <w:r w:rsidR="00333964">
          <w:rPr>
            <w:noProof/>
            <w:webHidden/>
          </w:rPr>
          <w:fldChar w:fldCharType="begin"/>
        </w:r>
        <w:r w:rsidR="00333964">
          <w:rPr>
            <w:noProof/>
            <w:webHidden/>
          </w:rPr>
          <w:instrText xml:space="preserve"> PAGEREF _Toc65749351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5AB548D7" w14:textId="47DCF43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_Toc65749352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77B8579D" w14:textId="4B901D5A"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_Toc65749353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7606175F" w14:textId="293B1DE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_Toc65749354 \h </w:instrText>
        </w:r>
        <w:r w:rsidR="00333964">
          <w:rPr>
            <w:noProof/>
            <w:webHidden/>
          </w:rPr>
        </w:r>
        <w:r w:rsidR="00333964">
          <w:rPr>
            <w:noProof/>
            <w:webHidden/>
          </w:rPr>
          <w:fldChar w:fldCharType="separate"/>
        </w:r>
        <w:r w:rsidR="00333964">
          <w:rPr>
            <w:noProof/>
            <w:webHidden/>
          </w:rPr>
          <w:t>41</w:t>
        </w:r>
        <w:r w:rsidR="00333964">
          <w:rPr>
            <w:noProof/>
            <w:webHidden/>
          </w:rPr>
          <w:fldChar w:fldCharType="end"/>
        </w:r>
      </w:hyperlink>
    </w:p>
    <w:p w14:paraId="62BB82BB" w14:textId="380C7940"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_Toc65749355 \h </w:instrText>
        </w:r>
        <w:r w:rsidR="00333964">
          <w:rPr>
            <w:noProof/>
            <w:webHidden/>
          </w:rPr>
        </w:r>
        <w:r w:rsidR="00333964">
          <w:rPr>
            <w:noProof/>
            <w:webHidden/>
          </w:rPr>
          <w:fldChar w:fldCharType="separate"/>
        </w:r>
        <w:r w:rsidR="00333964">
          <w:rPr>
            <w:noProof/>
            <w:webHidden/>
          </w:rPr>
          <w:t>42</w:t>
        </w:r>
        <w:r w:rsidR="00333964">
          <w:rPr>
            <w:noProof/>
            <w:webHidden/>
          </w:rPr>
          <w:fldChar w:fldCharType="end"/>
        </w:r>
      </w:hyperlink>
    </w:p>
    <w:p w14:paraId="4E933D70" w14:textId="6D7156B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Run Orchestration Schedule</w:t>
        </w:r>
        <w:r w:rsidR="00333964">
          <w:rPr>
            <w:noProof/>
            <w:webHidden/>
          </w:rPr>
          <w:tab/>
        </w:r>
        <w:r w:rsidR="00333964">
          <w:rPr>
            <w:noProof/>
            <w:webHidden/>
          </w:rPr>
          <w:fldChar w:fldCharType="begin"/>
        </w:r>
        <w:r w:rsidR="00333964">
          <w:rPr>
            <w:noProof/>
            <w:webHidden/>
          </w:rPr>
          <w:instrText xml:space="preserve"> PAGEREF _Toc65749356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01A8D50C" w14:textId="5F498C6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_Toc65749357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4501DB4A" w14:textId="4C6DBE4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_Toc65749358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73468CFC" w14:textId="7A00F64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5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_Toc65749359 \h </w:instrText>
        </w:r>
        <w:r w:rsidR="00333964">
          <w:rPr>
            <w:noProof/>
            <w:webHidden/>
          </w:rPr>
        </w:r>
        <w:r w:rsidR="00333964">
          <w:rPr>
            <w:noProof/>
            <w:webHidden/>
          </w:rPr>
          <w:fldChar w:fldCharType="separate"/>
        </w:r>
        <w:r w:rsidR="00333964">
          <w:rPr>
            <w:noProof/>
            <w:webHidden/>
          </w:rPr>
          <w:t>44</w:t>
        </w:r>
        <w:r w:rsidR="00333964">
          <w:rPr>
            <w:noProof/>
            <w:webHidden/>
          </w:rPr>
          <w:fldChar w:fldCharType="end"/>
        </w:r>
      </w:hyperlink>
    </w:p>
    <w:p w14:paraId="749B8273" w14:textId="40C8E1F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_Toc65749360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0CE86CFE" w14:textId="6C58D5D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 User Parameters</w:t>
        </w:r>
        <w:r w:rsidR="00333964">
          <w:rPr>
            <w:noProof/>
            <w:webHidden/>
          </w:rPr>
          <w:tab/>
        </w:r>
        <w:r w:rsidR="00333964">
          <w:rPr>
            <w:noProof/>
            <w:webHidden/>
          </w:rPr>
          <w:fldChar w:fldCharType="begin"/>
        </w:r>
        <w:r w:rsidR="00333964">
          <w:rPr>
            <w:noProof/>
            <w:webHidden/>
          </w:rPr>
          <w:instrText xml:space="preserve"> PAGEREF _Toc65749361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4BA9FF73" w14:textId="268C755A"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_Toc65749362 \h </w:instrText>
        </w:r>
        <w:r w:rsidR="00333964">
          <w:rPr>
            <w:noProof/>
            <w:webHidden/>
          </w:rPr>
        </w:r>
        <w:r w:rsidR="00333964">
          <w:rPr>
            <w:noProof/>
            <w:webHidden/>
          </w:rPr>
          <w:fldChar w:fldCharType="separate"/>
        </w:r>
        <w:r w:rsidR="00333964">
          <w:rPr>
            <w:noProof/>
            <w:webHidden/>
          </w:rPr>
          <w:t>45</w:t>
        </w:r>
        <w:r w:rsidR="00333964">
          <w:rPr>
            <w:noProof/>
            <w:webHidden/>
          </w:rPr>
          <w:fldChar w:fldCharType="end"/>
        </w:r>
      </w:hyperlink>
    </w:p>
    <w:p w14:paraId="53B9BAF0" w14:textId="7891A08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_Toc65749363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17457310" w14:textId="51D9153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_Toc65749364 \h </w:instrText>
        </w:r>
        <w:r w:rsidR="00333964">
          <w:rPr>
            <w:noProof/>
            <w:webHidden/>
          </w:rPr>
        </w:r>
        <w:r w:rsidR="00333964">
          <w:rPr>
            <w:noProof/>
            <w:webHidden/>
          </w:rPr>
          <w:fldChar w:fldCharType="separate"/>
        </w:r>
        <w:r w:rsidR="00333964">
          <w:rPr>
            <w:noProof/>
            <w:webHidden/>
          </w:rPr>
          <w:t>46</w:t>
        </w:r>
        <w:r w:rsidR="00333964">
          <w:rPr>
            <w:noProof/>
            <w:webHidden/>
          </w:rPr>
          <w:fldChar w:fldCharType="end"/>
        </w:r>
      </w:hyperlink>
    </w:p>
    <w:p w14:paraId="5E5BF98A" w14:textId="0A340E2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_Toc65749365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0980FCFA" w14:textId="06E6CCC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Store Prerejuv Settings</w:t>
        </w:r>
        <w:r w:rsidR="00333964">
          <w:rPr>
            <w:noProof/>
            <w:webHidden/>
          </w:rPr>
          <w:tab/>
        </w:r>
        <w:r w:rsidR="00333964">
          <w:rPr>
            <w:noProof/>
            <w:webHidden/>
          </w:rPr>
          <w:fldChar w:fldCharType="begin"/>
        </w:r>
        <w:r w:rsidR="00333964">
          <w:rPr>
            <w:noProof/>
            <w:webHidden/>
          </w:rPr>
          <w:instrText xml:space="preserve"> PAGEREF _Toc65749366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3475AE21" w14:textId="0B564D4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_Toc65749367 \h </w:instrText>
        </w:r>
        <w:r w:rsidR="00333964">
          <w:rPr>
            <w:noProof/>
            <w:webHidden/>
          </w:rPr>
        </w:r>
        <w:r w:rsidR="00333964">
          <w:rPr>
            <w:noProof/>
            <w:webHidden/>
          </w:rPr>
          <w:fldChar w:fldCharType="separate"/>
        </w:r>
        <w:r w:rsidR="00333964">
          <w:rPr>
            <w:noProof/>
            <w:webHidden/>
          </w:rPr>
          <w:t>47</w:t>
        </w:r>
        <w:r w:rsidR="00333964">
          <w:rPr>
            <w:noProof/>
            <w:webHidden/>
          </w:rPr>
          <w:fldChar w:fldCharType="end"/>
        </w:r>
      </w:hyperlink>
    </w:p>
    <w:p w14:paraId="21A60161" w14:textId="4E7DC80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_Toc65749368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788FB476" w14:textId="0013E06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6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_Toc65749369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3C0B04FC" w14:textId="1AD64684"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_Toc65749370 \h </w:instrText>
        </w:r>
        <w:r w:rsidR="00333964">
          <w:rPr>
            <w:noProof/>
            <w:webHidden/>
          </w:rPr>
        </w:r>
        <w:r w:rsidR="00333964">
          <w:rPr>
            <w:noProof/>
            <w:webHidden/>
          </w:rPr>
          <w:fldChar w:fldCharType="separate"/>
        </w:r>
        <w:r w:rsidR="00333964">
          <w:rPr>
            <w:noProof/>
            <w:webHidden/>
          </w:rPr>
          <w:t>48</w:t>
        </w:r>
        <w:r w:rsidR="00333964">
          <w:rPr>
            <w:noProof/>
            <w:webHidden/>
          </w:rPr>
          <w:fldChar w:fldCharType="end"/>
        </w:r>
      </w:hyperlink>
    </w:p>
    <w:p w14:paraId="0DCB039A" w14:textId="27EBA99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Process Theme Selections</w:t>
        </w:r>
        <w:r w:rsidR="00333964">
          <w:rPr>
            <w:noProof/>
            <w:webHidden/>
          </w:rPr>
          <w:tab/>
        </w:r>
        <w:r w:rsidR="00333964">
          <w:rPr>
            <w:noProof/>
            <w:webHidden/>
          </w:rPr>
          <w:fldChar w:fldCharType="begin"/>
        </w:r>
        <w:r w:rsidR="00333964">
          <w:rPr>
            <w:noProof/>
            <w:webHidden/>
          </w:rPr>
          <w:instrText xml:space="preserve"> PAGEREF _Toc65749371 \h </w:instrText>
        </w:r>
        <w:r w:rsidR="00333964">
          <w:rPr>
            <w:noProof/>
            <w:webHidden/>
          </w:rPr>
        </w:r>
        <w:r w:rsidR="00333964">
          <w:rPr>
            <w:noProof/>
            <w:webHidden/>
          </w:rPr>
          <w:fldChar w:fldCharType="separate"/>
        </w:r>
        <w:r w:rsidR="00333964">
          <w:rPr>
            <w:noProof/>
            <w:webHidden/>
          </w:rPr>
          <w:t>49</w:t>
        </w:r>
        <w:r w:rsidR="00333964">
          <w:rPr>
            <w:noProof/>
            <w:webHidden/>
          </w:rPr>
          <w:fldChar w:fldCharType="end"/>
        </w:r>
      </w:hyperlink>
    </w:p>
    <w:p w14:paraId="4055EC6F" w14:textId="766604C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_Toc65749372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3B5C2EB9" w14:textId="61862E4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_Toc65749373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5A794539" w14:textId="7B12309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_Toc65749374 \h </w:instrText>
        </w:r>
        <w:r w:rsidR="00333964">
          <w:rPr>
            <w:noProof/>
            <w:webHidden/>
          </w:rPr>
        </w:r>
        <w:r w:rsidR="00333964">
          <w:rPr>
            <w:noProof/>
            <w:webHidden/>
          </w:rPr>
          <w:fldChar w:fldCharType="separate"/>
        </w:r>
        <w:r w:rsidR="00333964">
          <w:rPr>
            <w:noProof/>
            <w:webHidden/>
          </w:rPr>
          <w:t>50</w:t>
        </w:r>
        <w:r w:rsidR="00333964">
          <w:rPr>
            <w:noProof/>
            <w:webHidden/>
          </w:rPr>
          <w:fldChar w:fldCharType="end"/>
        </w:r>
      </w:hyperlink>
    </w:p>
    <w:p w14:paraId="796189A0" w14:textId="6DE1C79A"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_Toc65749375 \h </w:instrText>
        </w:r>
        <w:r w:rsidR="00333964">
          <w:rPr>
            <w:noProof/>
            <w:webHidden/>
          </w:rPr>
        </w:r>
        <w:r w:rsidR="00333964">
          <w:rPr>
            <w:noProof/>
            <w:webHidden/>
          </w:rPr>
          <w:fldChar w:fldCharType="separate"/>
        </w:r>
        <w:r w:rsidR="00333964">
          <w:rPr>
            <w:noProof/>
            <w:webHidden/>
          </w:rPr>
          <w:t>51</w:t>
        </w:r>
        <w:r w:rsidR="00333964">
          <w:rPr>
            <w:noProof/>
            <w:webHidden/>
          </w:rPr>
          <w:fldChar w:fldCharType="end"/>
        </w:r>
      </w:hyperlink>
    </w:p>
    <w:p w14:paraId="2DE9AAE0" w14:textId="304714C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Receive Current Settings</w:t>
        </w:r>
        <w:r w:rsidR="00333964">
          <w:rPr>
            <w:noProof/>
            <w:webHidden/>
          </w:rPr>
          <w:tab/>
        </w:r>
        <w:r w:rsidR="00333964">
          <w:rPr>
            <w:noProof/>
            <w:webHidden/>
          </w:rPr>
          <w:fldChar w:fldCharType="begin"/>
        </w:r>
        <w:r w:rsidR="00333964">
          <w:rPr>
            <w:noProof/>
            <w:webHidden/>
          </w:rPr>
          <w:instrText xml:space="preserve"> PAGEREF _Toc65749376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784D0EA4" w14:textId="4C51DBD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_Toc65749377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3F379D6B" w14:textId="2517654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_Toc65749378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539EE4D1" w14:textId="6B82173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7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_Toc65749379 \h </w:instrText>
        </w:r>
        <w:r w:rsidR="00333964">
          <w:rPr>
            <w:noProof/>
            <w:webHidden/>
          </w:rPr>
        </w:r>
        <w:r w:rsidR="00333964">
          <w:rPr>
            <w:noProof/>
            <w:webHidden/>
          </w:rPr>
          <w:fldChar w:fldCharType="separate"/>
        </w:r>
        <w:r w:rsidR="00333964">
          <w:rPr>
            <w:noProof/>
            <w:webHidden/>
          </w:rPr>
          <w:t>52</w:t>
        </w:r>
        <w:r w:rsidR="00333964">
          <w:rPr>
            <w:noProof/>
            <w:webHidden/>
          </w:rPr>
          <w:fldChar w:fldCharType="end"/>
        </w:r>
      </w:hyperlink>
    </w:p>
    <w:p w14:paraId="11BD02B1" w14:textId="13D9971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_Toc65749380 \h </w:instrText>
        </w:r>
        <w:r w:rsidR="00333964">
          <w:rPr>
            <w:noProof/>
            <w:webHidden/>
          </w:rPr>
        </w:r>
        <w:r w:rsidR="00333964">
          <w:rPr>
            <w:noProof/>
            <w:webHidden/>
          </w:rPr>
          <w:fldChar w:fldCharType="separate"/>
        </w:r>
        <w:r w:rsidR="00333964">
          <w:rPr>
            <w:noProof/>
            <w:webHidden/>
          </w:rPr>
          <w:t>53</w:t>
        </w:r>
        <w:r w:rsidR="00333964">
          <w:rPr>
            <w:noProof/>
            <w:webHidden/>
          </w:rPr>
          <w:fldChar w:fldCharType="end"/>
        </w:r>
      </w:hyperlink>
    </w:p>
    <w:p w14:paraId="1B1CEED5" w14:textId="40EE3162"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Audio/Video</w:t>
        </w:r>
        <w:r w:rsidR="00333964">
          <w:rPr>
            <w:noProof/>
            <w:webHidden/>
          </w:rPr>
          <w:tab/>
        </w:r>
        <w:r w:rsidR="00333964">
          <w:rPr>
            <w:noProof/>
            <w:webHidden/>
          </w:rPr>
          <w:fldChar w:fldCharType="begin"/>
        </w:r>
        <w:r w:rsidR="00333964">
          <w:rPr>
            <w:noProof/>
            <w:webHidden/>
          </w:rPr>
          <w:instrText xml:space="preserve"> PAGEREF _Toc65749381 \h </w:instrText>
        </w:r>
        <w:r w:rsidR="00333964">
          <w:rPr>
            <w:noProof/>
            <w:webHidden/>
          </w:rPr>
        </w:r>
        <w:r w:rsidR="00333964">
          <w:rPr>
            <w:noProof/>
            <w:webHidden/>
          </w:rPr>
          <w:fldChar w:fldCharType="separate"/>
        </w:r>
        <w:r w:rsidR="00333964">
          <w:rPr>
            <w:noProof/>
            <w:webHidden/>
          </w:rPr>
          <w:t>53</w:t>
        </w:r>
        <w:r w:rsidR="00333964">
          <w:rPr>
            <w:noProof/>
            <w:webHidden/>
          </w:rPr>
          <w:fldChar w:fldCharType="end"/>
        </w:r>
      </w:hyperlink>
    </w:p>
    <w:p w14:paraId="40033380" w14:textId="364BED8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_Toc65749382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55DB9256" w14:textId="5FCA591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_Toc65749383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6389C91A" w14:textId="6E027F9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_Toc65749384 \h </w:instrText>
        </w:r>
        <w:r w:rsidR="00333964">
          <w:rPr>
            <w:noProof/>
            <w:webHidden/>
          </w:rPr>
        </w:r>
        <w:r w:rsidR="00333964">
          <w:rPr>
            <w:noProof/>
            <w:webHidden/>
          </w:rPr>
          <w:fldChar w:fldCharType="separate"/>
        </w:r>
        <w:r w:rsidR="00333964">
          <w:rPr>
            <w:noProof/>
            <w:webHidden/>
          </w:rPr>
          <w:t>54</w:t>
        </w:r>
        <w:r w:rsidR="00333964">
          <w:rPr>
            <w:noProof/>
            <w:webHidden/>
          </w:rPr>
          <w:fldChar w:fldCharType="end"/>
        </w:r>
      </w:hyperlink>
    </w:p>
    <w:p w14:paraId="37F4DECF" w14:textId="75D8C75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_Toc65749385 \h </w:instrText>
        </w:r>
        <w:r w:rsidR="00333964">
          <w:rPr>
            <w:noProof/>
            <w:webHidden/>
          </w:rPr>
        </w:r>
        <w:r w:rsidR="00333964">
          <w:rPr>
            <w:noProof/>
            <w:webHidden/>
          </w:rPr>
          <w:fldChar w:fldCharType="separate"/>
        </w:r>
        <w:r w:rsidR="00333964">
          <w:rPr>
            <w:noProof/>
            <w:webHidden/>
          </w:rPr>
          <w:t>55</w:t>
        </w:r>
        <w:r w:rsidR="00333964">
          <w:rPr>
            <w:noProof/>
            <w:webHidden/>
          </w:rPr>
          <w:fldChar w:fldCharType="end"/>
        </w:r>
      </w:hyperlink>
    </w:p>
    <w:p w14:paraId="48148869" w14:textId="7F73DB8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Climate</w:t>
        </w:r>
        <w:r w:rsidR="00333964">
          <w:rPr>
            <w:noProof/>
            <w:webHidden/>
          </w:rPr>
          <w:tab/>
        </w:r>
        <w:r w:rsidR="00333964">
          <w:rPr>
            <w:noProof/>
            <w:webHidden/>
          </w:rPr>
          <w:fldChar w:fldCharType="begin"/>
        </w:r>
        <w:r w:rsidR="00333964">
          <w:rPr>
            <w:noProof/>
            <w:webHidden/>
          </w:rPr>
          <w:instrText xml:space="preserve"> PAGEREF _Toc65749386 \h </w:instrText>
        </w:r>
        <w:r w:rsidR="00333964">
          <w:rPr>
            <w:noProof/>
            <w:webHidden/>
          </w:rPr>
        </w:r>
        <w:r w:rsidR="00333964">
          <w:rPr>
            <w:noProof/>
            <w:webHidden/>
          </w:rPr>
          <w:fldChar w:fldCharType="separate"/>
        </w:r>
        <w:r w:rsidR="00333964">
          <w:rPr>
            <w:noProof/>
            <w:webHidden/>
          </w:rPr>
          <w:t>55</w:t>
        </w:r>
        <w:r w:rsidR="00333964">
          <w:rPr>
            <w:noProof/>
            <w:webHidden/>
          </w:rPr>
          <w:fldChar w:fldCharType="end"/>
        </w:r>
      </w:hyperlink>
    </w:p>
    <w:p w14:paraId="56C1FC7C" w14:textId="5C4869A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_Toc65749387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6B0000CE" w14:textId="7213093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_Toc65749388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7A2BBDEB" w14:textId="1271B810"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8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_Toc65749389 \h </w:instrText>
        </w:r>
        <w:r w:rsidR="00333964">
          <w:rPr>
            <w:noProof/>
            <w:webHidden/>
          </w:rPr>
        </w:r>
        <w:r w:rsidR="00333964">
          <w:rPr>
            <w:noProof/>
            <w:webHidden/>
          </w:rPr>
          <w:fldChar w:fldCharType="separate"/>
        </w:r>
        <w:r w:rsidR="00333964">
          <w:rPr>
            <w:noProof/>
            <w:webHidden/>
          </w:rPr>
          <w:t>56</w:t>
        </w:r>
        <w:r w:rsidR="00333964">
          <w:rPr>
            <w:noProof/>
            <w:webHidden/>
          </w:rPr>
          <w:fldChar w:fldCharType="end"/>
        </w:r>
      </w:hyperlink>
    </w:p>
    <w:p w14:paraId="7B21CD8A" w14:textId="44FDD0C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_Toc65749390 \h </w:instrText>
        </w:r>
        <w:r w:rsidR="00333964">
          <w:rPr>
            <w:noProof/>
            <w:webHidden/>
          </w:rPr>
        </w:r>
        <w:r w:rsidR="00333964">
          <w:rPr>
            <w:noProof/>
            <w:webHidden/>
          </w:rPr>
          <w:fldChar w:fldCharType="separate"/>
        </w:r>
        <w:r w:rsidR="00333964">
          <w:rPr>
            <w:noProof/>
            <w:webHidden/>
          </w:rPr>
          <w:t>57</w:t>
        </w:r>
        <w:r w:rsidR="00333964">
          <w:rPr>
            <w:noProof/>
            <w:webHidden/>
          </w:rPr>
          <w:fldChar w:fldCharType="end"/>
        </w:r>
      </w:hyperlink>
    </w:p>
    <w:p w14:paraId="5AD719FF" w14:textId="47F2FAA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Lighting</w:t>
        </w:r>
        <w:r w:rsidR="00333964">
          <w:rPr>
            <w:noProof/>
            <w:webHidden/>
          </w:rPr>
          <w:tab/>
        </w:r>
        <w:r w:rsidR="00333964">
          <w:rPr>
            <w:noProof/>
            <w:webHidden/>
          </w:rPr>
          <w:fldChar w:fldCharType="begin"/>
        </w:r>
        <w:r w:rsidR="00333964">
          <w:rPr>
            <w:noProof/>
            <w:webHidden/>
          </w:rPr>
          <w:instrText xml:space="preserve"> PAGEREF _Toc65749391 \h </w:instrText>
        </w:r>
        <w:r w:rsidR="00333964">
          <w:rPr>
            <w:noProof/>
            <w:webHidden/>
          </w:rPr>
        </w:r>
        <w:r w:rsidR="00333964">
          <w:rPr>
            <w:noProof/>
            <w:webHidden/>
          </w:rPr>
          <w:fldChar w:fldCharType="separate"/>
        </w:r>
        <w:r w:rsidR="00333964">
          <w:rPr>
            <w:noProof/>
            <w:webHidden/>
          </w:rPr>
          <w:t>57</w:t>
        </w:r>
        <w:r w:rsidR="00333964">
          <w:rPr>
            <w:noProof/>
            <w:webHidden/>
          </w:rPr>
          <w:fldChar w:fldCharType="end"/>
        </w:r>
      </w:hyperlink>
    </w:p>
    <w:p w14:paraId="090D3703" w14:textId="2EFBE2C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_Toc65749392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5B042CBB" w14:textId="5AD2AFE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_Toc65749393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4A34D614" w14:textId="56770AC2"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_Toc65749394 \h </w:instrText>
        </w:r>
        <w:r w:rsidR="00333964">
          <w:rPr>
            <w:noProof/>
            <w:webHidden/>
          </w:rPr>
        </w:r>
        <w:r w:rsidR="00333964">
          <w:rPr>
            <w:noProof/>
            <w:webHidden/>
          </w:rPr>
          <w:fldChar w:fldCharType="separate"/>
        </w:r>
        <w:r w:rsidR="00333964">
          <w:rPr>
            <w:noProof/>
            <w:webHidden/>
          </w:rPr>
          <w:t>58</w:t>
        </w:r>
        <w:r w:rsidR="00333964">
          <w:rPr>
            <w:noProof/>
            <w:webHidden/>
          </w:rPr>
          <w:fldChar w:fldCharType="end"/>
        </w:r>
      </w:hyperlink>
    </w:p>
    <w:p w14:paraId="6805966E" w14:textId="67EB02E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_Toc65749395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3968D9A5" w14:textId="470BBD0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Scent</w:t>
        </w:r>
        <w:r w:rsidR="00333964">
          <w:rPr>
            <w:noProof/>
            <w:webHidden/>
          </w:rPr>
          <w:tab/>
        </w:r>
        <w:r w:rsidR="00333964">
          <w:rPr>
            <w:noProof/>
            <w:webHidden/>
          </w:rPr>
          <w:fldChar w:fldCharType="begin"/>
        </w:r>
        <w:r w:rsidR="00333964">
          <w:rPr>
            <w:noProof/>
            <w:webHidden/>
          </w:rPr>
          <w:instrText xml:space="preserve"> PAGEREF _Toc65749396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6726710" w14:textId="620A618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_Toc65749397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6DE8754D" w14:textId="0B80C56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_Toc65749398 \h </w:instrText>
        </w:r>
        <w:r w:rsidR="00333964">
          <w:rPr>
            <w:noProof/>
            <w:webHidden/>
          </w:rPr>
        </w:r>
        <w:r w:rsidR="00333964">
          <w:rPr>
            <w:noProof/>
            <w:webHidden/>
          </w:rPr>
          <w:fldChar w:fldCharType="separate"/>
        </w:r>
        <w:r w:rsidR="00333964">
          <w:rPr>
            <w:noProof/>
            <w:webHidden/>
          </w:rPr>
          <w:t>59</w:t>
        </w:r>
        <w:r w:rsidR="00333964">
          <w:rPr>
            <w:noProof/>
            <w:webHidden/>
          </w:rPr>
          <w:fldChar w:fldCharType="end"/>
        </w:r>
      </w:hyperlink>
    </w:p>
    <w:p w14:paraId="09E8F66C" w14:textId="63E20920"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39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_Toc65749399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494252FE" w14:textId="4D93057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_Toc65749400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1076B83D" w14:textId="36EE1B8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Door Locks</w:t>
        </w:r>
        <w:r w:rsidR="00333964">
          <w:rPr>
            <w:noProof/>
            <w:webHidden/>
          </w:rPr>
          <w:tab/>
        </w:r>
        <w:r w:rsidR="00333964">
          <w:rPr>
            <w:noProof/>
            <w:webHidden/>
          </w:rPr>
          <w:fldChar w:fldCharType="begin"/>
        </w:r>
        <w:r w:rsidR="00333964">
          <w:rPr>
            <w:noProof/>
            <w:webHidden/>
          </w:rPr>
          <w:instrText xml:space="preserve"> PAGEREF _Toc65749401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3586A718" w14:textId="590077E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_Toc65749402 \h </w:instrText>
        </w:r>
        <w:r w:rsidR="00333964">
          <w:rPr>
            <w:noProof/>
            <w:webHidden/>
          </w:rPr>
        </w:r>
        <w:r w:rsidR="00333964">
          <w:rPr>
            <w:noProof/>
            <w:webHidden/>
          </w:rPr>
          <w:fldChar w:fldCharType="separate"/>
        </w:r>
        <w:r w:rsidR="00333964">
          <w:rPr>
            <w:noProof/>
            <w:webHidden/>
          </w:rPr>
          <w:t>60</w:t>
        </w:r>
        <w:r w:rsidR="00333964">
          <w:rPr>
            <w:noProof/>
            <w:webHidden/>
          </w:rPr>
          <w:fldChar w:fldCharType="end"/>
        </w:r>
      </w:hyperlink>
    </w:p>
    <w:p w14:paraId="09C520A2" w14:textId="04F156E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_Toc65749403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6A81A351" w14:textId="247EC37F"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_Toc65749404 \h </w:instrText>
        </w:r>
        <w:r w:rsidR="00333964">
          <w:rPr>
            <w:noProof/>
            <w:webHidden/>
          </w:rPr>
        </w:r>
        <w:r w:rsidR="00333964">
          <w:rPr>
            <w:noProof/>
            <w:webHidden/>
          </w:rPr>
          <w:fldChar w:fldCharType="separate"/>
        </w:r>
        <w:r w:rsidR="00333964">
          <w:rPr>
            <w:noProof/>
            <w:webHidden/>
          </w:rPr>
          <w:t>61</w:t>
        </w:r>
        <w:r w:rsidR="00333964">
          <w:rPr>
            <w:noProof/>
            <w:webHidden/>
          </w:rPr>
          <w:fldChar w:fldCharType="end"/>
        </w:r>
      </w:hyperlink>
    </w:p>
    <w:p w14:paraId="0A634AAC" w14:textId="5DE70BF6"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_Toc65749405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1E345FB5" w14:textId="5C198B9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Seat Position</w:t>
        </w:r>
        <w:r w:rsidR="00333964">
          <w:rPr>
            <w:noProof/>
            <w:webHidden/>
          </w:rPr>
          <w:tab/>
        </w:r>
        <w:r w:rsidR="00333964">
          <w:rPr>
            <w:noProof/>
            <w:webHidden/>
          </w:rPr>
          <w:fldChar w:fldCharType="begin"/>
        </w:r>
        <w:r w:rsidR="00333964">
          <w:rPr>
            <w:noProof/>
            <w:webHidden/>
          </w:rPr>
          <w:instrText xml:space="preserve"> PAGEREF _Toc65749406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5A487792" w14:textId="458BF814"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_Toc65749407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9200D8F" w14:textId="0453BA3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_Toc65749408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4DB4E18B" w14:textId="0A5D2B7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0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_Toc65749409 \h </w:instrText>
        </w:r>
        <w:r w:rsidR="00333964">
          <w:rPr>
            <w:noProof/>
            <w:webHidden/>
          </w:rPr>
        </w:r>
        <w:r w:rsidR="00333964">
          <w:rPr>
            <w:noProof/>
            <w:webHidden/>
          </w:rPr>
          <w:fldChar w:fldCharType="separate"/>
        </w:r>
        <w:r w:rsidR="00333964">
          <w:rPr>
            <w:noProof/>
            <w:webHidden/>
          </w:rPr>
          <w:t>62</w:t>
        </w:r>
        <w:r w:rsidR="00333964">
          <w:rPr>
            <w:noProof/>
            <w:webHidden/>
          </w:rPr>
          <w:fldChar w:fldCharType="end"/>
        </w:r>
      </w:hyperlink>
    </w:p>
    <w:p w14:paraId="2F3D6CFC" w14:textId="36B36F84"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_Toc65749410 \h </w:instrText>
        </w:r>
        <w:r w:rsidR="00333964">
          <w:rPr>
            <w:noProof/>
            <w:webHidden/>
          </w:rPr>
        </w:r>
        <w:r w:rsidR="00333964">
          <w:rPr>
            <w:noProof/>
            <w:webHidden/>
          </w:rPr>
          <w:fldChar w:fldCharType="separate"/>
        </w:r>
        <w:r w:rsidR="00333964">
          <w:rPr>
            <w:noProof/>
            <w:webHidden/>
          </w:rPr>
          <w:t>63</w:t>
        </w:r>
        <w:r w:rsidR="00333964">
          <w:rPr>
            <w:noProof/>
            <w:webHidden/>
          </w:rPr>
          <w:fldChar w:fldCharType="end"/>
        </w:r>
      </w:hyperlink>
    </w:p>
    <w:p w14:paraId="628AD111" w14:textId="295A6FB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Moonroof Shading</w:t>
        </w:r>
        <w:r w:rsidR="00333964">
          <w:rPr>
            <w:noProof/>
            <w:webHidden/>
          </w:rPr>
          <w:tab/>
        </w:r>
        <w:r w:rsidR="00333964">
          <w:rPr>
            <w:noProof/>
            <w:webHidden/>
          </w:rPr>
          <w:fldChar w:fldCharType="begin"/>
        </w:r>
        <w:r w:rsidR="00333964">
          <w:rPr>
            <w:noProof/>
            <w:webHidden/>
          </w:rPr>
          <w:instrText xml:space="preserve"> PAGEREF _Toc65749411 \h </w:instrText>
        </w:r>
        <w:r w:rsidR="00333964">
          <w:rPr>
            <w:noProof/>
            <w:webHidden/>
          </w:rPr>
        </w:r>
        <w:r w:rsidR="00333964">
          <w:rPr>
            <w:noProof/>
            <w:webHidden/>
          </w:rPr>
          <w:fldChar w:fldCharType="separate"/>
        </w:r>
        <w:r w:rsidR="00333964">
          <w:rPr>
            <w:noProof/>
            <w:webHidden/>
          </w:rPr>
          <w:t>63</w:t>
        </w:r>
        <w:r w:rsidR="00333964">
          <w:rPr>
            <w:noProof/>
            <w:webHidden/>
          </w:rPr>
          <w:fldChar w:fldCharType="end"/>
        </w:r>
      </w:hyperlink>
    </w:p>
    <w:p w14:paraId="02836AFF" w14:textId="66263A2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_Toc65749412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06AC68BF" w14:textId="350D1E0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_Toc65749413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1F3B0C08" w14:textId="76820FB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_Toc65749414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3749528F" w14:textId="66E4A5D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_Toc65749415 \h </w:instrText>
        </w:r>
        <w:r w:rsidR="00333964">
          <w:rPr>
            <w:noProof/>
            <w:webHidden/>
          </w:rPr>
        </w:r>
        <w:r w:rsidR="00333964">
          <w:rPr>
            <w:noProof/>
            <w:webHidden/>
          </w:rPr>
          <w:fldChar w:fldCharType="separate"/>
        </w:r>
        <w:r w:rsidR="00333964">
          <w:rPr>
            <w:noProof/>
            <w:webHidden/>
          </w:rPr>
          <w:t>64</w:t>
        </w:r>
        <w:r w:rsidR="00333964">
          <w:rPr>
            <w:noProof/>
            <w:webHidden/>
          </w:rPr>
          <w:fldChar w:fldCharType="end"/>
        </w:r>
      </w:hyperlink>
    </w:p>
    <w:p w14:paraId="12F1035E" w14:textId="554A7FF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Rejuv Seat Massage</w:t>
        </w:r>
        <w:r w:rsidR="00333964">
          <w:rPr>
            <w:noProof/>
            <w:webHidden/>
          </w:rPr>
          <w:tab/>
        </w:r>
        <w:r w:rsidR="00333964">
          <w:rPr>
            <w:noProof/>
            <w:webHidden/>
          </w:rPr>
          <w:fldChar w:fldCharType="begin"/>
        </w:r>
        <w:r w:rsidR="00333964">
          <w:rPr>
            <w:noProof/>
            <w:webHidden/>
          </w:rPr>
          <w:instrText xml:space="preserve"> PAGEREF _Toc65749416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431AECFD" w14:textId="623CC6E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_Toc65749417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7B027674" w14:textId="0313A4CE"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_Toc65749418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28874A76" w14:textId="592813F4"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1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_Toc65749419 \h </w:instrText>
        </w:r>
        <w:r w:rsidR="00333964">
          <w:rPr>
            <w:noProof/>
            <w:webHidden/>
          </w:rPr>
        </w:r>
        <w:r w:rsidR="00333964">
          <w:rPr>
            <w:noProof/>
            <w:webHidden/>
          </w:rPr>
          <w:fldChar w:fldCharType="separate"/>
        </w:r>
        <w:r w:rsidR="00333964">
          <w:rPr>
            <w:noProof/>
            <w:webHidden/>
          </w:rPr>
          <w:t>65</w:t>
        </w:r>
        <w:r w:rsidR="00333964">
          <w:rPr>
            <w:noProof/>
            <w:webHidden/>
          </w:rPr>
          <w:fldChar w:fldCharType="end"/>
        </w:r>
      </w:hyperlink>
    </w:p>
    <w:p w14:paraId="69405054" w14:textId="60C84D4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_Toc65749420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6356A0F2" w14:textId="284738A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Request Steering Column Movement</w:t>
        </w:r>
        <w:r w:rsidR="00333964">
          <w:rPr>
            <w:noProof/>
            <w:webHidden/>
          </w:rPr>
          <w:tab/>
        </w:r>
        <w:r w:rsidR="00333964">
          <w:rPr>
            <w:noProof/>
            <w:webHidden/>
          </w:rPr>
          <w:fldChar w:fldCharType="begin"/>
        </w:r>
        <w:r w:rsidR="00333964">
          <w:rPr>
            <w:noProof/>
            <w:webHidden/>
          </w:rPr>
          <w:instrText xml:space="preserve"> PAGEREF _Toc65749421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0D695C7A" w14:textId="6C5E22ED"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_Toc65749422 \h </w:instrText>
        </w:r>
        <w:r w:rsidR="00333964">
          <w:rPr>
            <w:noProof/>
            <w:webHidden/>
          </w:rPr>
        </w:r>
        <w:r w:rsidR="00333964">
          <w:rPr>
            <w:noProof/>
            <w:webHidden/>
          </w:rPr>
          <w:fldChar w:fldCharType="separate"/>
        </w:r>
        <w:r w:rsidR="00333964">
          <w:rPr>
            <w:noProof/>
            <w:webHidden/>
          </w:rPr>
          <w:t>66</w:t>
        </w:r>
        <w:r w:rsidR="00333964">
          <w:rPr>
            <w:noProof/>
            <w:webHidden/>
          </w:rPr>
          <w:fldChar w:fldCharType="end"/>
        </w:r>
      </w:hyperlink>
    </w:p>
    <w:p w14:paraId="1E0D71C4" w14:textId="67E7494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_Toc65749423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04D21D96" w14:textId="72989707"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_Toc65749424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0BC5AB82" w14:textId="2DF808A1"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5"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_Toc65749425 \h </w:instrText>
        </w:r>
        <w:r w:rsidR="00333964">
          <w:rPr>
            <w:noProof/>
            <w:webHidden/>
          </w:rPr>
        </w:r>
        <w:r w:rsidR="00333964">
          <w:rPr>
            <w:noProof/>
            <w:webHidden/>
          </w:rPr>
          <w:fldChar w:fldCharType="separate"/>
        </w:r>
        <w:r w:rsidR="00333964">
          <w:rPr>
            <w:noProof/>
            <w:webHidden/>
          </w:rPr>
          <w:t>67</w:t>
        </w:r>
        <w:r w:rsidR="00333964">
          <w:rPr>
            <w:noProof/>
            <w:webHidden/>
          </w:rPr>
          <w:fldChar w:fldCharType="end"/>
        </w:r>
      </w:hyperlink>
    </w:p>
    <w:p w14:paraId="39514D8E" w14:textId="2C5D880A"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6"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Send Rejuv Status</w:t>
        </w:r>
        <w:r w:rsidR="00333964">
          <w:rPr>
            <w:noProof/>
            <w:webHidden/>
          </w:rPr>
          <w:tab/>
        </w:r>
        <w:r w:rsidR="00333964">
          <w:rPr>
            <w:noProof/>
            <w:webHidden/>
          </w:rPr>
          <w:fldChar w:fldCharType="begin"/>
        </w:r>
        <w:r w:rsidR="00333964">
          <w:rPr>
            <w:noProof/>
            <w:webHidden/>
          </w:rPr>
          <w:instrText xml:space="preserve"> PAGEREF _Toc65749426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7F190451" w14:textId="3D15AAB5"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7"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_Toc65749427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7DC79F6B" w14:textId="6455433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8"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_Toc65749428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6E3BBFC8" w14:textId="718347B4"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29"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_Toc65749429 \h </w:instrText>
        </w:r>
        <w:r w:rsidR="00333964">
          <w:rPr>
            <w:noProof/>
            <w:webHidden/>
          </w:rPr>
        </w:r>
        <w:r w:rsidR="00333964">
          <w:rPr>
            <w:noProof/>
            <w:webHidden/>
          </w:rPr>
          <w:fldChar w:fldCharType="separate"/>
        </w:r>
        <w:r w:rsidR="00333964">
          <w:rPr>
            <w:noProof/>
            <w:webHidden/>
          </w:rPr>
          <w:t>68</w:t>
        </w:r>
        <w:r w:rsidR="00333964">
          <w:rPr>
            <w:noProof/>
            <w:webHidden/>
          </w:rPr>
          <w:fldChar w:fldCharType="end"/>
        </w:r>
      </w:hyperlink>
    </w:p>
    <w:p w14:paraId="05395BDD" w14:textId="3446D493"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0" w:history="1">
        <w:r w:rsidR="00333964" w:rsidRPr="006B6542">
          <w:rPr>
            <w:rStyle w:val="Hyperlink"/>
            <w:noProof/>
          </w:rPr>
          <w:t>Table 5</w:t>
        </w:r>
        <w:r w:rsidR="00333964" w:rsidRPr="006B6542">
          <w:rPr>
            <w:rStyle w:val="Hyperlink"/>
            <w:noProof/>
          </w:rPr>
          <w:noBreakHyphen/>
          <w:t xml:space="preserve">2: Input Signal mappings of Function </w:t>
        </w:r>
        <w:r w:rsidR="00333964" w:rsidRPr="006B6542">
          <w:rPr>
            <w:rStyle w:val="Hyperlink"/>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_Toc65749430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0485D8AC" w14:textId="0282FA8B"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1" w:history="1">
        <w:r w:rsidR="00333964" w:rsidRPr="006B6542">
          <w:rPr>
            <w:rStyle w:val="Hyperlink"/>
            <w:noProof/>
          </w:rPr>
          <w:t>Table 5</w:t>
        </w:r>
        <w:r w:rsidR="00333964" w:rsidRPr="006B6542">
          <w:rPr>
            <w:rStyle w:val="Hyperlink"/>
            <w:noProof/>
          </w:rPr>
          <w:noBreakHyphen/>
          <w:t xml:space="preserve">3: Output Signal mappings of Function </w:t>
        </w:r>
        <w:r w:rsidR="00333964" w:rsidRPr="006B6542">
          <w:rPr>
            <w:rStyle w:val="Hyperlink"/>
            <w:noProof/>
            <w:lang w:val="en-GB"/>
          </w:rPr>
          <w:t>Check Pre/Abort Conditions</w:t>
        </w:r>
        <w:r w:rsidR="00333964">
          <w:rPr>
            <w:noProof/>
            <w:webHidden/>
          </w:rPr>
          <w:tab/>
        </w:r>
        <w:r w:rsidR="00333964">
          <w:rPr>
            <w:noProof/>
            <w:webHidden/>
          </w:rPr>
          <w:fldChar w:fldCharType="begin"/>
        </w:r>
        <w:r w:rsidR="00333964">
          <w:rPr>
            <w:noProof/>
            <w:webHidden/>
          </w:rPr>
          <w:instrText xml:space="preserve"> PAGEREF _Toc65749431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1DD5F87B" w14:textId="593674AC"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2" w:history="1">
        <w:r w:rsidR="00333964" w:rsidRPr="006B6542">
          <w:rPr>
            <w:rStyle w:val="Hyperlink"/>
            <w:noProof/>
          </w:rPr>
          <w:t>Table 5</w:t>
        </w:r>
        <w:r w:rsidR="00333964" w:rsidRPr="006B6542">
          <w:rPr>
            <w:rStyle w:val="Hyperlink"/>
            <w:noProof/>
          </w:rPr>
          <w:noBreakHyphen/>
          <w:t xml:space="preserve">4: Parameter mappings of Function </w:t>
        </w:r>
        <w:r w:rsidR="00333964" w:rsidRPr="006B6542">
          <w:rPr>
            <w:rStyle w:val="Hyperlink"/>
            <w:noProof/>
            <w:lang w:val="en-GB"/>
          </w:rPr>
          <w:t>“MyLogicalFunctionA_Component1”</w:t>
        </w:r>
        <w:r w:rsidR="00333964">
          <w:rPr>
            <w:noProof/>
            <w:webHidden/>
          </w:rPr>
          <w:tab/>
        </w:r>
        <w:r w:rsidR="00333964">
          <w:rPr>
            <w:noProof/>
            <w:webHidden/>
          </w:rPr>
          <w:fldChar w:fldCharType="begin"/>
        </w:r>
        <w:r w:rsidR="00333964">
          <w:rPr>
            <w:noProof/>
            <w:webHidden/>
          </w:rPr>
          <w:instrText xml:space="preserve"> PAGEREF _Toc65749432 \h </w:instrText>
        </w:r>
        <w:r w:rsidR="00333964">
          <w:rPr>
            <w:noProof/>
            <w:webHidden/>
          </w:rPr>
        </w:r>
        <w:r w:rsidR="00333964">
          <w:rPr>
            <w:noProof/>
            <w:webHidden/>
          </w:rPr>
          <w:fldChar w:fldCharType="separate"/>
        </w:r>
        <w:r w:rsidR="00333964">
          <w:rPr>
            <w:noProof/>
            <w:webHidden/>
          </w:rPr>
          <w:t>69</w:t>
        </w:r>
        <w:r w:rsidR="00333964">
          <w:rPr>
            <w:noProof/>
            <w:webHidden/>
          </w:rPr>
          <w:fldChar w:fldCharType="end"/>
        </w:r>
      </w:hyperlink>
    </w:p>
    <w:p w14:paraId="34AA50CA" w14:textId="64DF7162"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3" w:history="1">
        <w:r w:rsidR="00333964" w:rsidRPr="006B6542">
          <w:rPr>
            <w:rStyle w:val="Hyperlink"/>
            <w:noProof/>
          </w:rPr>
          <w:t>Table 5</w:t>
        </w:r>
        <w:r w:rsidR="00333964" w:rsidRPr="006B6542">
          <w:rPr>
            <w:rStyle w:val="Hyperlink"/>
            <w:noProof/>
          </w:rPr>
          <w:noBreakHyphen/>
          <w:t>5: Component Specific Requirements</w:t>
        </w:r>
        <w:r w:rsidR="00333964">
          <w:rPr>
            <w:noProof/>
            <w:webHidden/>
          </w:rPr>
          <w:tab/>
        </w:r>
        <w:r w:rsidR="00333964">
          <w:rPr>
            <w:noProof/>
            <w:webHidden/>
          </w:rPr>
          <w:fldChar w:fldCharType="begin"/>
        </w:r>
        <w:r w:rsidR="00333964">
          <w:rPr>
            <w:noProof/>
            <w:webHidden/>
          </w:rPr>
          <w:instrText xml:space="preserve"> PAGEREF _Toc65749433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04EA2184" w14:textId="66B43CD9"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4" w:history="1">
        <w:r w:rsidR="00333964" w:rsidRPr="006B6542">
          <w:rPr>
            <w:rStyle w:val="Hyperlink"/>
            <w:noProof/>
          </w:rPr>
          <w:t>Table 5</w:t>
        </w:r>
        <w:r w:rsidR="00333964" w:rsidRPr="006B6542">
          <w:rPr>
            <w:rStyle w:val="Hyperlink"/>
            <w:noProof/>
          </w:rPr>
          <w:noBreakHyphen/>
          <w:t>6: Inherited Requirements</w:t>
        </w:r>
        <w:r w:rsidR="00333964">
          <w:rPr>
            <w:noProof/>
            <w:webHidden/>
          </w:rPr>
          <w:tab/>
        </w:r>
        <w:r w:rsidR="00333964">
          <w:rPr>
            <w:noProof/>
            <w:webHidden/>
          </w:rPr>
          <w:fldChar w:fldCharType="begin"/>
        </w:r>
        <w:r w:rsidR="00333964">
          <w:rPr>
            <w:noProof/>
            <w:webHidden/>
          </w:rPr>
          <w:instrText xml:space="preserve"> PAGEREF _Toc65749434 \h </w:instrText>
        </w:r>
        <w:r w:rsidR="00333964">
          <w:rPr>
            <w:noProof/>
            <w:webHidden/>
          </w:rPr>
        </w:r>
        <w:r w:rsidR="00333964">
          <w:rPr>
            <w:noProof/>
            <w:webHidden/>
          </w:rPr>
          <w:fldChar w:fldCharType="separate"/>
        </w:r>
        <w:r w:rsidR="00333964">
          <w:rPr>
            <w:noProof/>
            <w:webHidden/>
          </w:rPr>
          <w:t>70</w:t>
        </w:r>
        <w:r w:rsidR="00333964">
          <w:rPr>
            <w:noProof/>
            <w:webHidden/>
          </w:rPr>
          <w:fldChar w:fldCharType="end"/>
        </w:r>
      </w:hyperlink>
    </w:p>
    <w:p w14:paraId="2514670C" w14:textId="4BED9FF8" w:rsidR="00333964" w:rsidRDefault="00F43BEF">
      <w:pPr>
        <w:pStyle w:val="TableofFigures"/>
        <w:tabs>
          <w:tab w:val="right" w:leader="dot" w:pos="10338"/>
        </w:tabs>
        <w:rPr>
          <w:rFonts w:asciiTheme="minorHAnsi" w:eastAsiaTheme="minorEastAsia" w:hAnsiTheme="minorHAnsi" w:cstheme="minorBidi"/>
          <w:noProof/>
          <w:sz w:val="22"/>
          <w:szCs w:val="22"/>
        </w:rPr>
      </w:pPr>
      <w:hyperlink w:anchor="_Toc65749435" w:history="1">
        <w:r w:rsidR="00333964" w:rsidRPr="006B6542">
          <w:rPr>
            <w:rStyle w:val="Hyperlink"/>
            <w:noProof/>
          </w:rPr>
          <w:t>Table 6</w:t>
        </w:r>
        <w:r w:rsidR="00333964" w:rsidRPr="006B6542">
          <w:rPr>
            <w:rStyle w:val="Hyperlink"/>
            <w:noProof/>
          </w:rPr>
          <w:noBreakHyphen/>
          <w:t>1: Open Concerns</w:t>
        </w:r>
        <w:r w:rsidR="00333964">
          <w:rPr>
            <w:noProof/>
            <w:webHidden/>
          </w:rPr>
          <w:tab/>
        </w:r>
        <w:r w:rsidR="00333964">
          <w:rPr>
            <w:noProof/>
            <w:webHidden/>
          </w:rPr>
          <w:fldChar w:fldCharType="begin"/>
        </w:r>
        <w:r w:rsidR="00333964">
          <w:rPr>
            <w:noProof/>
            <w:webHidden/>
          </w:rPr>
          <w:instrText xml:space="preserve"> PAGEREF _Toc65749435 \h </w:instrText>
        </w:r>
        <w:r w:rsidR="00333964">
          <w:rPr>
            <w:noProof/>
            <w:webHidden/>
          </w:rPr>
        </w:r>
        <w:r w:rsidR="00333964">
          <w:rPr>
            <w:noProof/>
            <w:webHidden/>
          </w:rPr>
          <w:fldChar w:fldCharType="separate"/>
        </w:r>
        <w:r w:rsidR="00333964">
          <w:rPr>
            <w:noProof/>
            <w:webHidden/>
          </w:rPr>
          <w:t>72</w:t>
        </w:r>
        <w:r w:rsidR="00333964">
          <w:rPr>
            <w:noProof/>
            <w:webHidden/>
          </w:rPr>
          <w:fldChar w:fldCharType="end"/>
        </w:r>
      </w:hyperlink>
    </w:p>
    <w:p w14:paraId="74F466D0" w14:textId="1AC203A4" w:rsidR="00305BF4" w:rsidRPr="00E2703A" w:rsidRDefault="00305BF4" w:rsidP="00300356">
      <w:r w:rsidRPr="00E2703A">
        <w:rPr>
          <w:rStyle w:val="Hyperlink"/>
          <w:rFonts w:cs="Arial"/>
          <w:noProof/>
          <w:color w:val="auto"/>
        </w:rPr>
        <w:fldChar w:fldCharType="end"/>
      </w:r>
    </w:p>
    <w:p w14:paraId="5E3A9992" w14:textId="77777777" w:rsidR="00072314" w:rsidRPr="00185AC3" w:rsidRDefault="00072314" w:rsidP="00072314">
      <w:pPr>
        <w:pStyle w:val="Heading1"/>
        <w:tabs>
          <w:tab w:val="clear" w:pos="540"/>
          <w:tab w:val="num" w:pos="432"/>
        </w:tabs>
      </w:pPr>
      <w:bookmarkStart w:id="6" w:name="_Toc35000552"/>
      <w:bookmarkStart w:id="7" w:name="_Toc65749216"/>
      <w:bookmarkStart w:id="8" w:name="_Toc481143785"/>
      <w:r>
        <w:lastRenderedPageBreak/>
        <w:t>Introduction</w:t>
      </w:r>
      <w:bookmarkEnd w:id="6"/>
      <w:bookmarkEnd w:id="7"/>
    </w:p>
    <w:p w14:paraId="09225E31" w14:textId="77777777" w:rsidR="00072314" w:rsidRPr="00185AC3" w:rsidRDefault="00072314" w:rsidP="00072314">
      <w:pPr>
        <w:pStyle w:val="Heading2"/>
        <w:spacing w:before="240"/>
      </w:pPr>
      <w:bookmarkStart w:id="9" w:name="_Toc35000553"/>
      <w:bookmarkStart w:id="10" w:name="_Toc65749217"/>
      <w:r w:rsidRPr="005B03D3">
        <w:rPr>
          <w:szCs w:val="20"/>
        </w:rPr>
        <w:t xml:space="preserve">Document </w:t>
      </w:r>
      <w:r>
        <w:t>Purpose</w:t>
      </w:r>
      <w:bookmarkEnd w:id="9"/>
      <w:bookmarkEnd w:id="10"/>
    </w:p>
    <w:p w14:paraId="068443B6" w14:textId="77777777" w:rsidR="00072314" w:rsidRDefault="00072314" w:rsidP="00072314">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1B2662A7" w14:textId="761ED098" w:rsidR="00072314" w:rsidRDefault="00072314" w:rsidP="00072314">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8168A2">
          <w:rPr>
            <w:rStyle w:val="Hyperlink"/>
            <w:rFonts w:cs="Arial"/>
            <w:lang w:val="en-US"/>
          </w:rPr>
          <w:t>Ford RE Wiki</w:t>
        </w:r>
      </w:hyperlink>
      <w:r>
        <w:rPr>
          <w:rStyle w:val="Hyperlink"/>
          <w:rFonts w:cs="Arial"/>
          <w:lang w:val="en-US"/>
        </w:rPr>
        <w:t>.</w:t>
      </w:r>
    </w:p>
    <w:p w14:paraId="2AA369BA" w14:textId="77777777" w:rsidR="00072314" w:rsidRDefault="00072314" w:rsidP="00072314">
      <w:pPr>
        <w:pStyle w:val="Heading2"/>
        <w:spacing w:before="240"/>
      </w:pPr>
      <w:bookmarkStart w:id="11" w:name="_Toc35000554"/>
      <w:bookmarkStart w:id="12" w:name="_Toc65749218"/>
      <w:r w:rsidRPr="005B03D3">
        <w:rPr>
          <w:szCs w:val="20"/>
        </w:rPr>
        <w:t xml:space="preserve">Document </w:t>
      </w:r>
      <w:r>
        <w:t>Scope</w:t>
      </w:r>
      <w:bookmarkEnd w:id="11"/>
      <w:bookmarkEnd w:id="12"/>
    </w:p>
    <w:p w14:paraId="117402B9" w14:textId="77777777" w:rsidR="00072314" w:rsidRDefault="00072314" w:rsidP="00072314">
      <w:pPr>
        <w:pStyle w:val="BodyText"/>
        <w:ind w:right="142"/>
        <w:jc w:val="both"/>
        <w:rPr>
          <w:rFonts w:cs="Arial"/>
          <w:lang w:val="en-US"/>
        </w:rPr>
      </w:pPr>
    </w:p>
    <w:p w14:paraId="2A992E2D" w14:textId="77777777" w:rsidR="00072314" w:rsidRDefault="00072314" w:rsidP="00072314">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Pr="00760BAC">
        <w:rPr>
          <w:rFonts w:ascii="Helvetica" w:hAnsi="Helvetica" w:cs="Helvetica"/>
          <w:color w:val="0000FF"/>
          <w:lang w:val="en-US"/>
        </w:rPr>
        <w:t>&lt;Feature&gt;</w:t>
      </w:r>
      <w:r>
        <w:rPr>
          <w:rFonts w:cs="Arial"/>
          <w:lang w:val="en-US"/>
        </w:rPr>
        <w:t xml:space="preserve"> 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72314" w:rsidRPr="001B1565" w14:paraId="32216D78" w14:textId="77777777" w:rsidTr="001D18E6">
        <w:trPr>
          <w:cantSplit/>
          <w:tblHeader/>
        </w:trPr>
        <w:tc>
          <w:tcPr>
            <w:tcW w:w="4508" w:type="dxa"/>
            <w:shd w:val="clear" w:color="auto" w:fill="E0E0E0"/>
          </w:tcPr>
          <w:p w14:paraId="518D4C50" w14:textId="77777777" w:rsidR="00072314" w:rsidRPr="001B1565" w:rsidRDefault="00072314" w:rsidP="001D18E6">
            <w:pPr>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34B57C58" w14:textId="77777777" w:rsidR="00072314" w:rsidRPr="001B1565" w:rsidRDefault="00072314" w:rsidP="001D18E6">
            <w:pPr>
              <w:rPr>
                <w:rFonts w:ascii="Helvetica" w:hAnsi="Helvetica" w:cs="Helvetica"/>
                <w:b/>
              </w:rPr>
            </w:pPr>
            <w:r w:rsidRPr="001B1565">
              <w:rPr>
                <w:rFonts w:ascii="Helvetica" w:hAnsi="Helvetica" w:cs="Helvetica"/>
                <w:b/>
              </w:rPr>
              <w:t>Owner</w:t>
            </w:r>
          </w:p>
        </w:tc>
        <w:tc>
          <w:tcPr>
            <w:tcW w:w="3148" w:type="dxa"/>
            <w:shd w:val="clear" w:color="auto" w:fill="E0E0E0"/>
          </w:tcPr>
          <w:p w14:paraId="3170094C" w14:textId="77777777" w:rsidR="00072314" w:rsidRPr="001B1565" w:rsidRDefault="00072314" w:rsidP="001D18E6">
            <w:pPr>
              <w:rPr>
                <w:rFonts w:ascii="Helvetica" w:hAnsi="Helvetica" w:cs="Helvetica"/>
                <w:b/>
              </w:rPr>
            </w:pPr>
            <w:r w:rsidRPr="001B1565">
              <w:rPr>
                <w:rFonts w:ascii="Helvetica" w:hAnsi="Helvetica" w:cs="Helvetica"/>
                <w:b/>
              </w:rPr>
              <w:t>Reference</w:t>
            </w:r>
          </w:p>
        </w:tc>
      </w:tr>
      <w:tr w:rsidR="00072314" w:rsidRPr="001B1565" w14:paraId="19208445" w14:textId="77777777" w:rsidTr="001D18E6">
        <w:tc>
          <w:tcPr>
            <w:tcW w:w="4508" w:type="dxa"/>
          </w:tcPr>
          <w:p w14:paraId="47716BA9" w14:textId="77777777" w:rsidR="00072314" w:rsidRPr="003C6F08" w:rsidRDefault="00072314" w:rsidP="001D18E6">
            <w:pPr>
              <w:rPr>
                <w:rFonts w:ascii="Helvetica" w:hAnsi="Helvetica" w:cs="Helvetica"/>
              </w:rPr>
            </w:pPr>
            <w:r w:rsidRPr="003C6F08">
              <w:rPr>
                <w:rFonts w:ascii="Helvetica" w:hAnsi="Helvetica" w:cs="Helvetica"/>
              </w:rPr>
              <w:t>e.g. CGEA1.3</w:t>
            </w:r>
          </w:p>
        </w:tc>
        <w:tc>
          <w:tcPr>
            <w:tcW w:w="2409" w:type="dxa"/>
          </w:tcPr>
          <w:p w14:paraId="653C0EC7" w14:textId="77777777" w:rsidR="00072314" w:rsidRPr="003C6F08" w:rsidRDefault="00072314" w:rsidP="001D18E6">
            <w:pPr>
              <w:rPr>
                <w:rFonts w:ascii="Helvetica" w:hAnsi="Helvetica" w:cs="Helvetica"/>
              </w:rPr>
            </w:pPr>
          </w:p>
        </w:tc>
        <w:tc>
          <w:tcPr>
            <w:tcW w:w="3148" w:type="dxa"/>
          </w:tcPr>
          <w:p w14:paraId="4C0FE712" w14:textId="77777777" w:rsidR="00072314" w:rsidRPr="003C6F08" w:rsidRDefault="00072314" w:rsidP="001D18E6">
            <w:pPr>
              <w:rPr>
                <w:rFonts w:ascii="Helvetica" w:hAnsi="Helvetica" w:cs="Helvetica"/>
              </w:rPr>
            </w:pPr>
            <w:r w:rsidRPr="003C6F08">
              <w:rPr>
                <w:rFonts w:ascii="Helvetica" w:hAnsi="Helvetica" w:cs="Helvetica"/>
              </w:rPr>
              <w:t>&lt;Add VSEM Link&gt;</w:t>
            </w:r>
          </w:p>
        </w:tc>
      </w:tr>
      <w:tr w:rsidR="00072314" w:rsidRPr="001B1565" w14:paraId="5C8E7F5B" w14:textId="77777777" w:rsidTr="001D18E6">
        <w:tc>
          <w:tcPr>
            <w:tcW w:w="4508" w:type="dxa"/>
          </w:tcPr>
          <w:p w14:paraId="0F7EFFAB" w14:textId="77777777" w:rsidR="00072314" w:rsidRPr="003C6F08" w:rsidRDefault="00072314" w:rsidP="001D18E6">
            <w:pPr>
              <w:rPr>
                <w:rFonts w:ascii="Helvetica" w:hAnsi="Helvetica" w:cs="Helvetica"/>
              </w:rPr>
            </w:pPr>
          </w:p>
        </w:tc>
        <w:tc>
          <w:tcPr>
            <w:tcW w:w="2409" w:type="dxa"/>
          </w:tcPr>
          <w:p w14:paraId="16230A3B" w14:textId="77777777" w:rsidR="00072314" w:rsidRPr="003C6F08" w:rsidRDefault="00072314" w:rsidP="001D18E6">
            <w:pPr>
              <w:rPr>
                <w:rFonts w:ascii="Helvetica" w:hAnsi="Helvetica" w:cs="Helvetica"/>
              </w:rPr>
            </w:pPr>
          </w:p>
        </w:tc>
        <w:tc>
          <w:tcPr>
            <w:tcW w:w="3148" w:type="dxa"/>
          </w:tcPr>
          <w:p w14:paraId="594C3B5F" w14:textId="77777777" w:rsidR="00072314" w:rsidRPr="003C6F08" w:rsidRDefault="00072314" w:rsidP="001D18E6">
            <w:pPr>
              <w:rPr>
                <w:rFonts w:ascii="Helvetica" w:hAnsi="Helvetica" w:cs="Helvetica"/>
              </w:rPr>
            </w:pPr>
          </w:p>
        </w:tc>
      </w:tr>
    </w:tbl>
    <w:p w14:paraId="61B8A9B6" w14:textId="6D4424CF" w:rsidR="00072314" w:rsidRDefault="00072314" w:rsidP="00072314">
      <w:pPr>
        <w:pStyle w:val="Caption"/>
      </w:pPr>
      <w:bookmarkStart w:id="13" w:name="_Toc35000657"/>
      <w:bookmarkStart w:id="14" w:name="_Toc65749324"/>
      <w:r w:rsidRPr="001B1565">
        <w:t xml:space="preserve">Table </w:t>
      </w:r>
      <w:r>
        <w:rPr>
          <w:noProof/>
        </w:rPr>
        <w:fldChar w:fldCharType="begin"/>
      </w:r>
      <w:r>
        <w:rPr>
          <w:noProof/>
        </w:rPr>
        <w:instrText xml:space="preserve"> STYLEREF 1 \s </w:instrText>
      </w:r>
      <w:r>
        <w:rPr>
          <w:noProof/>
        </w:rPr>
        <w:fldChar w:fldCharType="separate"/>
      </w:r>
      <w:r w:rsidR="00333964">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rsidRPr="001B1565">
        <w:t xml:space="preserve">: </w:t>
      </w:r>
      <w:r>
        <w:t>Electrical Architecture(s) referenced in this document</w:t>
      </w:r>
      <w:bookmarkEnd w:id="13"/>
      <w:bookmarkEnd w:id="14"/>
    </w:p>
    <w:p w14:paraId="04539B4A" w14:textId="77777777" w:rsidR="00072314" w:rsidRDefault="00072314" w:rsidP="00072314">
      <w:pPr>
        <w:pStyle w:val="Heading2"/>
        <w:spacing w:before="240"/>
      </w:pPr>
      <w:bookmarkStart w:id="15" w:name="_Toc35000555"/>
      <w:bookmarkStart w:id="16" w:name="_Toc65749219"/>
      <w:r w:rsidRPr="005B03D3">
        <w:rPr>
          <w:szCs w:val="20"/>
        </w:rPr>
        <w:t xml:space="preserve">Document </w:t>
      </w:r>
      <w:r>
        <w:t>Audience</w:t>
      </w:r>
      <w:bookmarkEnd w:id="15"/>
      <w:bookmarkEnd w:id="16"/>
    </w:p>
    <w:p w14:paraId="16791624" w14:textId="55EE929D" w:rsidR="00072314" w:rsidRDefault="00072314" w:rsidP="00072314">
      <w:pPr>
        <w:pStyle w:val="BodyText"/>
        <w:ind w:right="142"/>
        <w:jc w:val="both"/>
        <w:rPr>
          <w:rFonts w:cs="Arial"/>
          <w:lang w:val="en-US"/>
        </w:rPr>
      </w:pPr>
      <w:r w:rsidRPr="00185AC3">
        <w:rPr>
          <w:rFonts w:cs="Arial"/>
          <w:lang w:val="en-US"/>
        </w:rPr>
        <w:t xml:space="preserve">The </w:t>
      </w:r>
      <w:r>
        <w:rPr>
          <w:rFonts w:cs="Arial"/>
          <w:lang w:val="en-US"/>
        </w:rPr>
        <w:t>FIS</w:t>
      </w:r>
      <w:r w:rsidRPr="00185AC3">
        <w:rPr>
          <w:rFonts w:cs="Arial"/>
          <w:lang w:val="en-US"/>
        </w:rPr>
        <w:t xml:space="preserve"> is </w:t>
      </w:r>
      <w:r>
        <w:rPr>
          <w:rFonts w:cs="Arial"/>
          <w:lang w:val="en-US"/>
        </w:rPr>
        <w:t xml:space="preserve">authored by </w:t>
      </w:r>
      <w:r w:rsidR="006B359A" w:rsidRPr="006B359A">
        <w:rPr>
          <w:rFonts w:cs="Arial"/>
          <w:color w:val="0000FF"/>
          <w:lang w:val="en-US"/>
        </w:rPr>
        <w:t xml:space="preserve"> - .</w:t>
      </w:r>
      <w:r>
        <w:rPr>
          <w:rFonts w:cs="Arial"/>
          <w:lang w:val="en-US"/>
        </w:rPr>
        <w:t xml:space="preserve"> All Stakeholders, i.e., all people who have a valid interest in the feature implementation should read and, if possible, review the FIS. It needs to be guaranteed, that all stakeholders have access to the currently valid version of the FIS.</w:t>
      </w:r>
    </w:p>
    <w:p w14:paraId="0B5D21AE" w14:textId="77777777" w:rsidR="00072314" w:rsidRPr="002D2910" w:rsidRDefault="00072314" w:rsidP="00072314"/>
    <w:p w14:paraId="0EE1D9F2" w14:textId="77777777" w:rsidR="00072314" w:rsidRDefault="00072314" w:rsidP="00072314">
      <w:pPr>
        <w:pStyle w:val="Heading3"/>
        <w:keepNext w:val="0"/>
        <w:tabs>
          <w:tab w:val="clear" w:pos="900"/>
          <w:tab w:val="left" w:pos="709"/>
          <w:tab w:val="left" w:pos="851"/>
        </w:tabs>
        <w:spacing w:before="240"/>
      </w:pPr>
      <w:bookmarkStart w:id="17" w:name="_Toc35000556"/>
      <w:bookmarkStart w:id="18" w:name="_Toc65749220"/>
      <w:r>
        <w:t>Stakeholder List</w:t>
      </w:r>
      <w:bookmarkEnd w:id="17"/>
      <w:bookmarkEnd w:id="18"/>
    </w:p>
    <w:p w14:paraId="0972C234" w14:textId="2DAA1304" w:rsidR="00072314" w:rsidRDefault="00072314" w:rsidP="00072314">
      <w:pPr>
        <w:pStyle w:val="BodyText"/>
        <w:ind w:right="142"/>
        <w:jc w:val="both"/>
        <w:rPr>
          <w:rFonts w:cs="Arial"/>
          <w:lang w:val="en-US"/>
        </w:rPr>
      </w:pPr>
      <w:r w:rsidRPr="006A2B47">
        <w:rPr>
          <w:rFonts w:cs="Arial"/>
          <w:lang w:val="en-US"/>
        </w:rPr>
        <w:t>For the latest list of the function stakeholder</w:t>
      </w:r>
      <w:r>
        <w:rPr>
          <w:rFonts w:cs="Arial"/>
          <w:lang w:val="en-US"/>
        </w:rPr>
        <w:t>s</w:t>
      </w:r>
      <w:r w:rsidRPr="006A2B47">
        <w:rPr>
          <w:rFonts w:cs="Arial"/>
          <w:lang w:val="en-US"/>
        </w:rPr>
        <w:t xml:space="preserve"> and their roles &amp; responsibilities refer to </w:t>
      </w:r>
      <w:r w:rsidRPr="006A2B47">
        <w:rPr>
          <w:rFonts w:cs="Arial"/>
          <w:color w:val="0000FF"/>
          <w:lang w:val="en-US"/>
        </w:rPr>
        <w:t>&lt;</w:t>
      </w:r>
      <w:hyperlink r:id="rId17" w:history="1">
        <w:r w:rsidR="005E35BF" w:rsidRPr="00C35982">
          <w:rPr>
            <w:rStyle w:val="Hyperlink"/>
          </w:rPr>
          <w:t>Rejuvenate Stakeholder VSEM Link</w:t>
        </w:r>
      </w:hyperlink>
      <w:r w:rsidRPr="006A2B47">
        <w:rPr>
          <w:rFonts w:cs="Arial"/>
          <w:color w:val="0000FF"/>
          <w:lang w:val="en-US"/>
        </w:rPr>
        <w:t>&gt;</w:t>
      </w:r>
      <w:r w:rsidRPr="006A2B47">
        <w:rPr>
          <w:rFonts w:cs="Arial"/>
          <w:lang w:val="en-US"/>
        </w:rPr>
        <w:t>.</w:t>
      </w:r>
    </w:p>
    <w:p w14:paraId="5F109A42" w14:textId="77777777" w:rsidR="00072314" w:rsidRPr="009E3B7C" w:rsidRDefault="00072314" w:rsidP="00072314">
      <w:pPr>
        <w:pStyle w:val="BodyText"/>
        <w:ind w:right="142"/>
        <w:jc w:val="both"/>
        <w:rPr>
          <w:rFonts w:cs="Arial"/>
          <w:lang w:val="en-US"/>
        </w:rPr>
      </w:pPr>
    </w:p>
    <w:p w14:paraId="1AFABDFB" w14:textId="77777777" w:rsidR="00072314" w:rsidRDefault="00072314" w:rsidP="00072314">
      <w:pPr>
        <w:pStyle w:val="Heading2"/>
        <w:spacing w:before="240"/>
      </w:pPr>
      <w:bookmarkStart w:id="19" w:name="_Toc35000557"/>
      <w:bookmarkStart w:id="20" w:name="_Toc65749221"/>
      <w:r>
        <w:t>Document Organization</w:t>
      </w:r>
      <w:bookmarkEnd w:id="19"/>
      <w:bookmarkEnd w:id="20"/>
    </w:p>
    <w:p w14:paraId="2056FE28" w14:textId="77777777" w:rsidR="00072314" w:rsidRDefault="00072314" w:rsidP="00072314">
      <w:pPr>
        <w:pStyle w:val="Heading3"/>
        <w:keepNext w:val="0"/>
        <w:tabs>
          <w:tab w:val="clear" w:pos="900"/>
          <w:tab w:val="left" w:pos="709"/>
          <w:tab w:val="left" w:pos="851"/>
        </w:tabs>
        <w:spacing w:before="240"/>
      </w:pPr>
      <w:bookmarkStart w:id="21" w:name="_Toc35000558"/>
      <w:bookmarkStart w:id="22" w:name="_Toc65749222"/>
      <w:r>
        <w:t>Document Context</w:t>
      </w:r>
      <w:bookmarkEnd w:id="21"/>
      <w:bookmarkEnd w:id="22"/>
    </w:p>
    <w:p w14:paraId="4461124F" w14:textId="75099779" w:rsidR="00072314" w:rsidRPr="001B1565" w:rsidRDefault="00072314" w:rsidP="00072314">
      <w:pPr>
        <w:pStyle w:val="BodyText"/>
        <w:ind w:right="142"/>
      </w:pPr>
      <w:r w:rsidRPr="001B1565">
        <w:t xml:space="preserve">Refer to the </w:t>
      </w:r>
      <w:hyperlink r:id="rId18" w:history="1">
        <w:r w:rsidRPr="007312EA">
          <w:rPr>
            <w:rStyle w:val="Hyperlink"/>
          </w:rPr>
          <w:t>Specification Structure page</w:t>
        </w:r>
      </w:hyperlink>
      <w:r w:rsidRPr="001B1565">
        <w:t xml:space="preserve"> in the </w:t>
      </w:r>
      <w:hyperlink r:id="rId19" w:history="1">
        <w:r w:rsidRPr="007312EA">
          <w:rPr>
            <w:rStyle w:val="Hyperlink"/>
            <w:rFonts w:cs="Arial"/>
          </w:rPr>
          <w:t>Ford RE Wiki</w:t>
        </w:r>
      </w:hyperlink>
      <w:r w:rsidRPr="001B1565">
        <w:t xml:space="preserve"> to understand how the </w:t>
      </w:r>
      <w:r>
        <w:t>FIS</w:t>
      </w:r>
      <w:r w:rsidRPr="001B1565">
        <w:t xml:space="preserve"> relates to other Ford Requirements Documents and Specifications.</w:t>
      </w:r>
    </w:p>
    <w:p w14:paraId="5B082901" w14:textId="77777777" w:rsidR="00072314" w:rsidRPr="00191F34" w:rsidRDefault="00072314" w:rsidP="00072314">
      <w:pPr>
        <w:pStyle w:val="Heading3"/>
        <w:keepNext w:val="0"/>
        <w:tabs>
          <w:tab w:val="clear" w:pos="900"/>
          <w:tab w:val="left" w:pos="709"/>
          <w:tab w:val="left" w:pos="851"/>
        </w:tabs>
        <w:spacing w:before="240"/>
      </w:pPr>
      <w:bookmarkStart w:id="23" w:name="_Toc35000559"/>
      <w:bookmarkStart w:id="24" w:name="_Toc65749223"/>
      <w:r>
        <w:t>Document Structure</w:t>
      </w:r>
      <w:bookmarkEnd w:id="23"/>
      <w:bookmarkEnd w:id="24"/>
    </w:p>
    <w:p w14:paraId="6319F011" w14:textId="77777777" w:rsidR="00072314" w:rsidRPr="005B03D3" w:rsidRDefault="00072314" w:rsidP="00072314">
      <w:pPr>
        <w:rPr>
          <w:lang w:val="en-GB"/>
        </w:rPr>
      </w:pPr>
    </w:p>
    <w:p w14:paraId="751B9ACF" w14:textId="77777777" w:rsidR="00072314" w:rsidRDefault="00072314" w:rsidP="00072314">
      <w:pPr>
        <w:pStyle w:val="BodyText"/>
        <w:ind w:right="142"/>
        <w:rPr>
          <w:rFonts w:cs="Arial"/>
          <w:lang w:val="en-US"/>
        </w:rPr>
      </w:pPr>
      <w:r w:rsidRPr="00185AC3">
        <w:rPr>
          <w:rFonts w:cs="Arial"/>
          <w:lang w:val="en-US"/>
        </w:rPr>
        <w:t>The structure of this document is explained below:</w:t>
      </w:r>
    </w:p>
    <w:p w14:paraId="3F0EE0D9" w14:textId="77777777" w:rsidR="00072314" w:rsidRPr="004C471C" w:rsidRDefault="00072314" w:rsidP="00072314"/>
    <w:p w14:paraId="38D4C32B" w14:textId="77777777" w:rsidR="00072314" w:rsidRPr="0064395C" w:rsidRDefault="00072314" w:rsidP="00072314">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tab/>
      </w:r>
      <w:r w:rsidRPr="0064395C">
        <w:t xml:space="preserve">Introduction – Giving an explanation how to use this document including responsibilities and the scope of the document. Additionally it contains the revision history and a list of unsettled but known </w:t>
      </w:r>
      <w:r w:rsidRPr="0064395C">
        <w:lastRenderedPageBreak/>
        <w:t>issues that have to be consolidated in future versions. It explains the terminology and gives a clarification of the definitions, concepts and abbreviations used in the document.</w:t>
      </w:r>
    </w:p>
    <w:p w14:paraId="55501665"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tab/>
      </w:r>
      <w:r w:rsidRPr="0064395C">
        <w:rPr>
          <w:rFonts w:cs="Arial"/>
          <w:lang w:val="en-US"/>
        </w:rPr>
        <w:t>Feature Implementation</w:t>
      </w:r>
      <w:r w:rsidRPr="0064395C">
        <w:rPr>
          <w:lang w:val="en-US"/>
        </w:rPr>
        <w:t xml:space="preserve"> Description – Giving an overview of the platform and listing assumptions, constraints or dependencies</w:t>
      </w:r>
    </w:p>
    <w:p w14:paraId="7C780F5B" w14:textId="77777777" w:rsidR="00072314" w:rsidRDefault="00072314" w:rsidP="00072314">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tab/>
      </w:r>
      <w:r>
        <w:rPr>
          <w:lang w:val="en-US"/>
        </w:rPr>
        <w:t>Feature Implementation Architecture – Describing 3 Architecture Views:</w:t>
      </w:r>
    </w:p>
    <w:p w14:paraId="24F22121"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Functional Architecture – Showing the logical architecture of functions</w:t>
      </w:r>
    </w:p>
    <w:p w14:paraId="77EDA742" w14:textId="77777777" w:rsidR="00072314" w:rsidRDefault="00072314" w:rsidP="00072314">
      <w:pPr>
        <w:pStyle w:val="ListParagraph"/>
        <w:numPr>
          <w:ilvl w:val="0"/>
          <w:numId w:val="23"/>
        </w:numPr>
        <w:rPr>
          <w:rFonts w:ascii="Arial" w:hAnsi="Arial" w:cs="Arial"/>
        </w:rPr>
      </w:pPr>
      <w:r w:rsidRPr="009E238B">
        <w:rPr>
          <w:rFonts w:ascii="Arial" w:hAnsi="Arial" w:cs="Arial"/>
        </w:rPr>
        <w:t>Physical Architecture – Showing the physical architecture (first of all the E/E Architecture), which the Logical Functions get allocated to.</w:t>
      </w:r>
    </w:p>
    <w:p w14:paraId="7336789F" w14:textId="77777777" w:rsidR="00072314" w:rsidRPr="009E238B" w:rsidRDefault="00072314" w:rsidP="00072314">
      <w:pPr>
        <w:pStyle w:val="ListParagraph"/>
        <w:numPr>
          <w:ilvl w:val="0"/>
          <w:numId w:val="23"/>
        </w:numPr>
        <w:rPr>
          <w:rFonts w:ascii="Arial" w:hAnsi="Arial" w:cs="Arial"/>
        </w:rPr>
      </w:pPr>
      <w:r>
        <w:rPr>
          <w:rFonts w:ascii="Arial" w:hAnsi="Arial" w:cs="Arial"/>
        </w:rPr>
        <w:t>Software Architecture – Showing the software architecture relevant for the feature (for features with in-house development only)</w:t>
      </w:r>
    </w:p>
    <w:p w14:paraId="0BBE7077" w14:textId="77777777" w:rsidR="00072314" w:rsidRPr="009E238B" w:rsidRDefault="00072314" w:rsidP="00072314">
      <w:pPr>
        <w:pStyle w:val="ListParagraph"/>
        <w:numPr>
          <w:ilvl w:val="0"/>
          <w:numId w:val="23"/>
        </w:numPr>
        <w:rPr>
          <w:rFonts w:ascii="Arial" w:hAnsi="Arial" w:cs="Arial"/>
        </w:rPr>
      </w:pPr>
      <w:r w:rsidRPr="009E238B">
        <w:rPr>
          <w:rFonts w:ascii="Arial" w:hAnsi="Arial" w:cs="Arial"/>
        </w:rPr>
        <w:t>Function Deployment – Presenting the allocation of logical functions and signals to the electrical and other components</w:t>
      </w:r>
      <w:r>
        <w:rPr>
          <w:rFonts w:ascii="Arial" w:hAnsi="Arial" w:cs="Arial"/>
        </w:rPr>
        <w:br/>
      </w:r>
    </w:p>
    <w:p w14:paraId="23ED2CB8"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4</w:t>
      </w:r>
      <w:r w:rsidRPr="0064395C">
        <w:rPr>
          <w:lang w:val="en-US"/>
        </w:rPr>
        <w:t xml:space="preserve"> – </w:t>
      </w:r>
      <w:r>
        <w:tab/>
      </w:r>
      <w:r w:rsidRPr="0064395C">
        <w:rPr>
          <w:rFonts w:cs="Arial"/>
          <w:lang w:val="en-US"/>
        </w:rPr>
        <w:t>Deployment Specific</w:t>
      </w:r>
      <w:r w:rsidRPr="0064395C">
        <w:rPr>
          <w:lang w:val="en-US"/>
        </w:rPr>
        <w:t xml:space="preserve"> Modeling –Modeling techniques providing additional detail on e.g. interface behavior</w:t>
      </w:r>
    </w:p>
    <w:p w14:paraId="5CD95E1E"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5</w:t>
      </w:r>
      <w:r w:rsidRPr="0064395C">
        <w:rPr>
          <w:lang w:val="en-US"/>
        </w:rPr>
        <w:t xml:space="preserve"> – </w:t>
      </w:r>
      <w:r>
        <w:tab/>
      </w:r>
      <w:r w:rsidRPr="0064395C">
        <w:rPr>
          <w:rFonts w:cs="Arial"/>
          <w:lang w:val="en-US"/>
        </w:rPr>
        <w:t>Deployment Specific</w:t>
      </w:r>
      <w:r w:rsidRPr="0064395C">
        <w:rPr>
          <w:lang w:val="en-US"/>
        </w:rPr>
        <w:t xml:space="preserve"> Requirements – Deployment specific requirements for ECUs, Network Communication, and Process</w:t>
      </w:r>
    </w:p>
    <w:p w14:paraId="19FC857C" w14:textId="77777777" w:rsidR="00072314" w:rsidRPr="0064395C" w:rsidRDefault="00072314" w:rsidP="00072314">
      <w:pPr>
        <w:pStyle w:val="BodyText"/>
        <w:tabs>
          <w:tab w:val="clear" w:pos="1134"/>
          <w:tab w:val="left" w:pos="1276"/>
        </w:tabs>
        <w:ind w:left="1276" w:right="142" w:hanging="1276"/>
        <w:jc w:val="both"/>
        <w:rPr>
          <w:lang w:val="en-US"/>
        </w:rPr>
      </w:pPr>
      <w:r w:rsidRPr="0064395C">
        <w:rPr>
          <w:b/>
          <w:lang w:val="en-US"/>
        </w:rPr>
        <w:t xml:space="preserve">Section </w:t>
      </w:r>
      <w:r>
        <w:rPr>
          <w:b/>
          <w:lang w:val="en-US"/>
        </w:rPr>
        <w:t>6</w:t>
      </w:r>
      <w:r w:rsidRPr="0064395C">
        <w:rPr>
          <w:lang w:val="en-US"/>
        </w:rPr>
        <w:t xml:space="preserve"> – </w:t>
      </w:r>
      <w:r>
        <w:tab/>
      </w:r>
      <w:r w:rsidRPr="0064395C">
        <w:rPr>
          <w:lang w:val="en-US"/>
        </w:rPr>
        <w:t>List of Open Concerns</w:t>
      </w:r>
    </w:p>
    <w:p w14:paraId="07999EB2" w14:textId="77777777" w:rsidR="00072314" w:rsidRPr="0064395C" w:rsidRDefault="00072314" w:rsidP="00072314">
      <w:pPr>
        <w:pStyle w:val="BodyText"/>
        <w:tabs>
          <w:tab w:val="clear" w:pos="1134"/>
          <w:tab w:val="left" w:pos="1276"/>
        </w:tabs>
        <w:ind w:left="1276" w:right="142" w:hanging="1276"/>
        <w:jc w:val="both"/>
        <w:rPr>
          <w:rFonts w:cs="Arial"/>
          <w:lang w:val="en-US"/>
        </w:rPr>
      </w:pPr>
      <w:r w:rsidRPr="0064395C">
        <w:rPr>
          <w:b/>
          <w:lang w:val="en-US"/>
        </w:rPr>
        <w:t xml:space="preserve">Section </w:t>
      </w:r>
      <w:r>
        <w:rPr>
          <w:b/>
          <w:lang w:val="en-US"/>
        </w:rPr>
        <w:t>7</w:t>
      </w:r>
      <w:r w:rsidRPr="0064395C">
        <w:rPr>
          <w:lang w:val="en-US"/>
        </w:rPr>
        <w:t xml:space="preserve"> – </w:t>
      </w:r>
      <w:r>
        <w:tab/>
      </w:r>
      <w:r w:rsidRPr="0064395C">
        <w:rPr>
          <w:rFonts w:cs="Arial"/>
          <w:lang w:val="en-US"/>
        </w:rPr>
        <w:t>Revision History</w:t>
      </w:r>
    </w:p>
    <w:p w14:paraId="2B69D26E" w14:textId="77777777" w:rsidR="00072314" w:rsidRPr="0008696C" w:rsidRDefault="00072314" w:rsidP="00072314">
      <w:pPr>
        <w:pStyle w:val="BodyText"/>
        <w:tabs>
          <w:tab w:val="clear" w:pos="1134"/>
          <w:tab w:val="left" w:pos="1276"/>
        </w:tabs>
        <w:ind w:left="1276" w:right="142" w:hanging="1276"/>
        <w:jc w:val="both"/>
      </w:pPr>
      <w:r>
        <w:rPr>
          <w:rFonts w:cs="Arial"/>
          <w:b/>
          <w:bCs/>
          <w:lang w:val="en-US"/>
        </w:rPr>
        <w:t>Section 8</w:t>
      </w:r>
      <w:r w:rsidRPr="0064395C">
        <w:rPr>
          <w:rFonts w:cs="Arial"/>
          <w:lang w:val="en-US"/>
        </w:rPr>
        <w:t xml:space="preserve"> – </w:t>
      </w:r>
      <w:r>
        <w:tab/>
      </w:r>
      <w:r w:rsidRPr="0064395C">
        <w:rPr>
          <w:lang w:val="en-US"/>
        </w:rPr>
        <w:t xml:space="preserve">Appendix - </w:t>
      </w:r>
      <w:r w:rsidRPr="0064395C">
        <w:t>Presenting additional data mainly in a tabular form, e.g., a data dictionary</w:t>
      </w:r>
    </w:p>
    <w:p w14:paraId="15BA8F8B" w14:textId="77777777" w:rsidR="00072314" w:rsidRDefault="00072314" w:rsidP="00072314">
      <w:pPr>
        <w:pStyle w:val="BodyText"/>
        <w:tabs>
          <w:tab w:val="clear" w:pos="1134"/>
          <w:tab w:val="left" w:pos="1276"/>
        </w:tabs>
        <w:ind w:left="1276" w:right="142" w:hanging="1276"/>
        <w:jc w:val="both"/>
        <w:rPr>
          <w:rFonts w:cs="Arial"/>
          <w:lang w:val="en-US"/>
        </w:rPr>
      </w:pPr>
    </w:p>
    <w:p w14:paraId="31218936" w14:textId="77777777" w:rsidR="00072314" w:rsidRPr="00B53B74" w:rsidRDefault="00072314" w:rsidP="00072314">
      <w:pPr>
        <w:pStyle w:val="Heading2"/>
        <w:spacing w:before="240"/>
      </w:pPr>
      <w:bookmarkStart w:id="25" w:name="_Toc35000560"/>
      <w:bookmarkStart w:id="26" w:name="_Toc65749224"/>
      <w:r w:rsidRPr="00B53B74">
        <w:t>Document Conventions</w:t>
      </w:r>
      <w:bookmarkEnd w:id="25"/>
      <w:bookmarkEnd w:id="26"/>
    </w:p>
    <w:p w14:paraId="6E999B8E" w14:textId="77777777" w:rsidR="00072314" w:rsidRPr="00B53B74" w:rsidRDefault="00072314" w:rsidP="00072314">
      <w:pPr>
        <w:pStyle w:val="Heading3"/>
        <w:keepNext w:val="0"/>
        <w:tabs>
          <w:tab w:val="clear" w:pos="900"/>
          <w:tab w:val="left" w:pos="709"/>
          <w:tab w:val="left" w:pos="851"/>
        </w:tabs>
        <w:spacing w:before="240"/>
      </w:pPr>
      <w:bookmarkStart w:id="27" w:name="_Toc35000561"/>
      <w:bookmarkStart w:id="28" w:name="_Toc65749225"/>
      <w:r w:rsidRPr="00B53B74">
        <w:t>Requirements Templates</w:t>
      </w:r>
      <w:bookmarkEnd w:id="27"/>
      <w:bookmarkEnd w:id="28"/>
    </w:p>
    <w:p w14:paraId="15F1869B" w14:textId="0C04FB97" w:rsidR="00072314" w:rsidRPr="003F1018" w:rsidRDefault="00072314" w:rsidP="00072314">
      <w:pPr>
        <w:rPr>
          <w:rStyle w:val="SubtleEmphasis"/>
          <w:i w:val="0"/>
        </w:rPr>
      </w:pPr>
      <w:r w:rsidRPr="00175B99">
        <w:rPr>
          <w:iCs/>
        </w:rPr>
        <w:t>Refer to</w:t>
      </w:r>
      <w:r w:rsidRPr="00175B99">
        <w:rPr>
          <w:rStyle w:val="SubtleEmphasis"/>
        </w:rPr>
        <w:t xml:space="preserve"> </w:t>
      </w:r>
      <w:r w:rsidRPr="00175B99">
        <w:rPr>
          <w:rStyle w:val="SubtleEmphasis"/>
          <w:i w:val="0"/>
          <w:color w:val="0000FF"/>
        </w:rPr>
        <w:t>“</w:t>
      </w:r>
      <w:hyperlink r:id="rId20" w:history="1">
        <w:r w:rsidRPr="00175B99">
          <w:rPr>
            <w:rStyle w:val="SubtleEmphasis"/>
            <w:i w:val="0"/>
            <w:color w:val="0000FF"/>
          </w:rPr>
          <w:t>How to use the Specification Templates</w:t>
        </w:r>
      </w:hyperlink>
      <w:r w:rsidRPr="00175B99">
        <w:rPr>
          <w:rStyle w:val="SubtleEmphasis"/>
          <w:i w:val="0"/>
          <w:color w:val="0000FF"/>
        </w:rPr>
        <w:t>”</w:t>
      </w:r>
      <w:r w:rsidRPr="003F1018">
        <w:rPr>
          <w:rStyle w:val="SubtleEmphasis"/>
          <w:color w:val="0000FF"/>
        </w:rPr>
        <w:t xml:space="preserve"> </w:t>
      </w:r>
      <w:r w:rsidRPr="00175B99">
        <w:t>on how to use the specification templates and the VBA macros to create/edit the requirements in the specifications.</w:t>
      </w:r>
    </w:p>
    <w:p w14:paraId="6DC5B110" w14:textId="77777777" w:rsidR="00072314" w:rsidRPr="003F1018" w:rsidRDefault="00072314" w:rsidP="00072314">
      <w:pPr>
        <w:rPr>
          <w:rStyle w:val="SubtleEmphasis"/>
          <w:i w:val="0"/>
        </w:rPr>
      </w:pPr>
    </w:p>
    <w:p w14:paraId="54269AF6" w14:textId="3634826F" w:rsidR="00072314" w:rsidRPr="00175B99" w:rsidRDefault="00072314" w:rsidP="00072314">
      <w:pPr>
        <w:rPr>
          <w:rStyle w:val="SubtleEmphasis"/>
        </w:rPr>
      </w:pPr>
      <w:r w:rsidRPr="00175B99">
        <w:rPr>
          <w:iCs/>
        </w:rPr>
        <w:t>The VBA macro enable the import of the specification to VSEM (refer to</w:t>
      </w:r>
      <w:r w:rsidRPr="00175B99">
        <w:rPr>
          <w:rStyle w:val="SubtleEmphasis"/>
        </w:rPr>
        <w:t xml:space="preserve"> </w:t>
      </w:r>
      <w:hyperlink r:id="rId21" w:history="1">
        <w:r w:rsidRPr="00175B99">
          <w:rPr>
            <w:rStyle w:val="SubtleEmphasis"/>
            <w:i w:val="0"/>
            <w:color w:val="0000FF"/>
          </w:rPr>
          <w:t>"How to import specifications into VSEM as separate requirements"</w:t>
        </w:r>
      </w:hyperlink>
      <w:r w:rsidRPr="00175B99">
        <w:t>).</w:t>
      </w:r>
    </w:p>
    <w:p w14:paraId="6813BBC9" w14:textId="77777777" w:rsidR="00072314" w:rsidRPr="00B14A40" w:rsidRDefault="00072314" w:rsidP="00072314">
      <w:pPr>
        <w:pStyle w:val="Heading4"/>
        <w:keepNext w:val="0"/>
        <w:tabs>
          <w:tab w:val="clear" w:pos="900"/>
          <w:tab w:val="left" w:pos="709"/>
        </w:tabs>
        <w:spacing w:before="240"/>
      </w:pPr>
      <w:bookmarkStart w:id="29" w:name="_Toc35000562"/>
      <w:bookmarkStart w:id="30" w:name="_Toc65749226"/>
      <w:r w:rsidRPr="00B14A40">
        <w:t>Identification of requirements</w:t>
      </w:r>
      <w:bookmarkEnd w:id="29"/>
      <w:bookmarkEnd w:id="30"/>
    </w:p>
    <w:p w14:paraId="581807DA" w14:textId="77777777" w:rsidR="00072314" w:rsidRPr="007C20FA" w:rsidRDefault="00072314" w:rsidP="00072314">
      <w:r w:rsidRPr="007C20FA">
        <w:t>The unique requirement ID given in the headline of any requirement follows the requirement throughout the development process. The requirement ID format follows a well-defined syntax.</w:t>
      </w:r>
    </w:p>
    <w:p w14:paraId="2CF21D60" w14:textId="77777777" w:rsidR="00072314" w:rsidRPr="007C20FA" w:rsidRDefault="00072314" w:rsidP="00072314"/>
    <w:p w14:paraId="5F5DA3EB" w14:textId="77777777" w:rsidR="00072314" w:rsidRPr="00870BF7" w:rsidRDefault="00072314" w:rsidP="00072314">
      <w:pPr>
        <w:rPr>
          <w:rFonts w:cs="Arial"/>
        </w:rPr>
      </w:pPr>
      <w:r>
        <w:t xml:space="preserve">All identifiers in </w:t>
      </w:r>
      <w:r w:rsidRPr="00870BF7">
        <w:rPr>
          <w:rFonts w:cs="Arial"/>
        </w:rPr>
        <w:t xml:space="preserve">an </w:t>
      </w:r>
      <w:r>
        <w:rPr>
          <w:rFonts w:cs="Arial"/>
        </w:rPr>
        <w:t>FIS</w:t>
      </w:r>
      <w:r w:rsidRPr="00870BF7">
        <w:rPr>
          <w:rFonts w:cs="Arial"/>
        </w:rPr>
        <w:t xml:space="preserve"> shall be composed of </w:t>
      </w:r>
      <w:r>
        <w:rPr>
          <w:rFonts w:cs="Arial"/>
        </w:rPr>
        <w:t>4</w:t>
      </w:r>
      <w:r w:rsidRPr="00870BF7">
        <w:rPr>
          <w:rFonts w:cs="Arial"/>
        </w:rPr>
        <w:t xml:space="preserve"> parts:</w:t>
      </w:r>
    </w:p>
    <w:p w14:paraId="2666697B" w14:textId="77777777" w:rsidR="00072314" w:rsidRDefault="00072314" w:rsidP="00072314">
      <w:pPr>
        <w:pStyle w:val="ListParagraph"/>
        <w:numPr>
          <w:ilvl w:val="0"/>
          <w:numId w:val="6"/>
        </w:numPr>
        <w:ind w:left="1080"/>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41E957DE"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2FDCC4BA" w14:textId="77777777" w:rsidR="00072314" w:rsidRPr="00870BF7" w:rsidRDefault="00072314" w:rsidP="00072314">
      <w:pPr>
        <w:pStyle w:val="ListParagraph"/>
        <w:numPr>
          <w:ilvl w:val="0"/>
          <w:numId w:val="6"/>
        </w:numPr>
        <w:ind w:left="1080"/>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indicating the scope, which the requirement belongs to (e.g. feature or function name )</w:t>
      </w:r>
    </w:p>
    <w:p w14:paraId="4373EEAF" w14:textId="77777777" w:rsidR="00072314" w:rsidRPr="00870BF7" w:rsidRDefault="00072314" w:rsidP="00072314">
      <w:pPr>
        <w:pStyle w:val="ListParagraph"/>
        <w:numPr>
          <w:ilvl w:val="0"/>
          <w:numId w:val="6"/>
        </w:numPr>
        <w:ind w:left="1080"/>
        <w:rPr>
          <w:rFonts w:ascii="Arial" w:hAnsi="Arial" w:cs="Arial"/>
        </w:rPr>
      </w:pPr>
      <w:r w:rsidRPr="00870BF7">
        <w:rPr>
          <w:rFonts w:ascii="Arial" w:hAnsi="Arial" w:cs="Arial"/>
        </w:rPr>
        <w:t xml:space="preserve">Ending with the actual requirement number </w:t>
      </w:r>
    </w:p>
    <w:p w14:paraId="5198849E" w14:textId="77777777" w:rsidR="00072314" w:rsidRPr="0008696C" w:rsidRDefault="00072314" w:rsidP="00072314">
      <w:pPr>
        <w:pStyle w:val="FlietextAnwendugsdoku"/>
        <w:rPr>
          <w:rFonts w:ascii="Arial" w:hAnsi="Arial"/>
          <w:b/>
          <w:sz w:val="20"/>
        </w:rPr>
      </w:pPr>
      <w:r w:rsidRPr="0008696C">
        <w:rPr>
          <w:rFonts w:ascii="Arial" w:hAnsi="Arial"/>
          <w:i/>
          <w:sz w:val="20"/>
        </w:rPr>
        <w:t>Example:</w:t>
      </w:r>
    </w:p>
    <w:p w14:paraId="63248174" w14:textId="77777777" w:rsidR="00072314" w:rsidRPr="0008696C" w:rsidRDefault="00072314" w:rsidP="00072314">
      <w:pPr>
        <w:pStyle w:val="FlietextAnwendugsdoku"/>
        <w:ind w:left="3600" w:hanging="3600"/>
        <w:rPr>
          <w:rFonts w:ascii="Arial" w:hAnsi="Arial"/>
          <w:sz w:val="20"/>
        </w:rPr>
      </w:pPr>
      <w:r w:rsidRPr="0008696C">
        <w:rPr>
          <w:rFonts w:ascii="Arial" w:hAnsi="Arial"/>
          <w:i/>
          <w:sz w:val="20"/>
        </w:rPr>
        <w:t>R_CMP_LockArbitrator_00004</w:t>
      </w:r>
      <w:r>
        <w:tab/>
      </w:r>
      <w:r w:rsidRPr="0008696C">
        <w:rPr>
          <w:rFonts w:ascii="Arial" w:hAnsi="Arial"/>
          <w:sz w:val="20"/>
        </w:rPr>
        <w:t>This is the fourth requirement on component level for the function Lock Arbitrator.</w:t>
      </w:r>
    </w:p>
    <w:p w14:paraId="0A873A1A" w14:textId="77777777" w:rsidR="00072314" w:rsidRPr="00A50229" w:rsidRDefault="00072314" w:rsidP="00072314">
      <w:pPr>
        <w:pStyle w:val="Heading4"/>
        <w:keepNext w:val="0"/>
        <w:tabs>
          <w:tab w:val="clear" w:pos="900"/>
          <w:tab w:val="left" w:pos="709"/>
        </w:tabs>
        <w:spacing w:before="240"/>
      </w:pPr>
      <w:bookmarkStart w:id="31" w:name="_Toc35000563"/>
      <w:bookmarkStart w:id="32" w:name="_Toc65749227"/>
      <w:r w:rsidRPr="00A50229">
        <w:t>Requirements Attributes</w:t>
      </w:r>
      <w:bookmarkEnd w:id="31"/>
      <w:bookmarkEnd w:id="32"/>
    </w:p>
    <w:p w14:paraId="00CCADB3" w14:textId="177CA71B" w:rsidR="00072314" w:rsidRPr="009E3B7C" w:rsidRDefault="00072314" w:rsidP="00072314">
      <w:r w:rsidRPr="007C20FA">
        <w:lastRenderedPageBreak/>
        <w:t xml:space="preserve">Additionally attributes can be added to each requirement. This helps to classify requirements. A </w:t>
      </w:r>
      <w:hyperlink r:id="rId22" w:history="1">
        <w:r w:rsidRPr="00873CEB">
          <w:rPr>
            <w:rStyle w:val="Hyperlink"/>
          </w:rPr>
          <w:t>list of available attributes</w:t>
        </w:r>
      </w:hyperlink>
      <w:r w:rsidRPr="007C20FA">
        <w:t xml:space="preserve"> is given in the RE Wiki.</w:t>
      </w:r>
    </w:p>
    <w:p w14:paraId="47304C9F" w14:textId="5BB20B26" w:rsidR="00072314" w:rsidRDefault="00072314" w:rsidP="00072314">
      <w:pPr>
        <w:pStyle w:val="Heading2"/>
        <w:spacing w:before="240"/>
        <w:rPr>
          <w:lang w:val="en-GB"/>
        </w:rPr>
      </w:pPr>
      <w:bookmarkStart w:id="33" w:name="_Toc35000564"/>
      <w:bookmarkStart w:id="34" w:name="_Ref12867675"/>
      <w:bookmarkStart w:id="35" w:name="_Toc65749228"/>
      <w:r w:rsidRPr="0008696C">
        <w:rPr>
          <w:lang w:val="en-GB"/>
        </w:rPr>
        <w:t>References</w:t>
      </w:r>
      <w:bookmarkEnd w:id="33"/>
      <w:bookmarkEnd w:id="34"/>
      <w:bookmarkEnd w:id="35"/>
    </w:p>
    <w:p w14:paraId="22F84A21" w14:textId="77777777" w:rsidR="00072314" w:rsidRPr="00FB7B3D" w:rsidRDefault="00072314" w:rsidP="00072314">
      <w:pPr>
        <w:pStyle w:val="Heading3"/>
        <w:keepNext w:val="0"/>
        <w:tabs>
          <w:tab w:val="clear" w:pos="900"/>
          <w:tab w:val="left" w:pos="709"/>
          <w:tab w:val="left" w:pos="851"/>
        </w:tabs>
        <w:spacing w:before="240"/>
      </w:pPr>
      <w:bookmarkStart w:id="36" w:name="_Toc35000565"/>
      <w:bookmarkStart w:id="37" w:name="_Ref12637407"/>
      <w:bookmarkStart w:id="38" w:name="_Toc65749229"/>
      <w:r>
        <w:t>Ford D</w:t>
      </w:r>
      <w:r w:rsidRPr="00FB7B3D">
        <w:t>ocuments</w:t>
      </w:r>
      <w:bookmarkEnd w:id="36"/>
      <w:bookmarkEnd w:id="37"/>
      <w:bookmarkEnd w:id="38"/>
    </w:p>
    <w:p w14:paraId="2A40952D" w14:textId="644244E8" w:rsidR="00072314" w:rsidRDefault="00072314" w:rsidP="00072314">
      <w:pPr>
        <w:pStyle w:val="BodyText"/>
        <w:ind w:right="142"/>
        <w:jc w:val="both"/>
        <w:rPr>
          <w:rFonts w:cs="Arial"/>
        </w:rPr>
      </w:pPr>
      <w:r>
        <w:rPr>
          <w:rFonts w:cs="Arial"/>
        </w:rPr>
        <w:t>The list of</w:t>
      </w:r>
      <w:r w:rsidRPr="009E3B7C">
        <w:rPr>
          <w:rFonts w:cs="Arial"/>
        </w:rPr>
        <w:t xml:space="preserve"> all Ford internal documents, which are directly related.</w:t>
      </w:r>
    </w:p>
    <w:p w14:paraId="5D5A5D48" w14:textId="77777777" w:rsidR="006B359A" w:rsidRPr="009E3B7C" w:rsidRDefault="006B359A" w:rsidP="00072314">
      <w:pPr>
        <w:pStyle w:val="BodyText"/>
        <w:ind w:right="142"/>
        <w:jc w:val="both"/>
        <w:rPr>
          <w:rFonts w:cs="Arial"/>
        </w:rPr>
      </w:pPr>
    </w:p>
    <w:p w14:paraId="540F72C7" w14:textId="77777777" w:rsidR="00072314" w:rsidRPr="00B53B74" w:rsidRDefault="00072314" w:rsidP="00072314">
      <w:pPr>
        <w:pStyle w:val="Heading3"/>
        <w:keepNext w:val="0"/>
        <w:tabs>
          <w:tab w:val="clear" w:pos="900"/>
          <w:tab w:val="left" w:pos="709"/>
          <w:tab w:val="left" w:pos="851"/>
        </w:tabs>
        <w:spacing w:before="240"/>
      </w:pPr>
      <w:bookmarkStart w:id="39" w:name="_Toc35000566"/>
      <w:bookmarkStart w:id="40" w:name="_Toc65749230"/>
      <w:r w:rsidRPr="00B53B74">
        <w:t>External Documents and Publications</w:t>
      </w:r>
      <w:bookmarkEnd w:id="39"/>
      <w:bookmarkEnd w:id="40"/>
    </w:p>
    <w:p w14:paraId="6FB3166E" w14:textId="6368131B" w:rsidR="00072314" w:rsidRDefault="00072314" w:rsidP="00072314">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0CAA8A2C" w14:textId="77777777" w:rsidR="00072314" w:rsidRPr="009F1EF1" w:rsidRDefault="00072314" w:rsidP="00072314">
      <w:pPr>
        <w:pStyle w:val="Heading2"/>
        <w:spacing w:before="240"/>
        <w:rPr>
          <w:szCs w:val="20"/>
        </w:rPr>
      </w:pPr>
      <w:bookmarkStart w:id="41" w:name="_Toc35000567"/>
      <w:bookmarkStart w:id="42" w:name="_Toc65749231"/>
      <w:r w:rsidRPr="009F1EF1">
        <w:rPr>
          <w:szCs w:val="20"/>
        </w:rPr>
        <w:t>Glossary</w:t>
      </w:r>
      <w:bookmarkEnd w:id="41"/>
      <w:bookmarkEnd w:id="42"/>
    </w:p>
    <w:p w14:paraId="05836F6A" w14:textId="1E5CBC7F" w:rsidR="00072314" w:rsidRDefault="00072314" w:rsidP="00072314">
      <w:pPr>
        <w:pStyle w:val="Heading3"/>
        <w:keepNext w:val="0"/>
        <w:tabs>
          <w:tab w:val="clear" w:pos="900"/>
          <w:tab w:val="left" w:pos="709"/>
          <w:tab w:val="left" w:pos="851"/>
        </w:tabs>
        <w:spacing w:before="240"/>
      </w:pPr>
      <w:bookmarkStart w:id="43" w:name="_Toc35000568"/>
      <w:bookmarkStart w:id="44" w:name="_Toc65749232"/>
      <w:r w:rsidRPr="009F1EF1">
        <w:t>Definitions</w:t>
      </w:r>
      <w:bookmarkEnd w:id="43"/>
      <w:bookmarkEnd w:id="44"/>
    </w:p>
    <w:p w14:paraId="4C376507" w14:textId="77777777" w:rsidR="00262F5D" w:rsidRPr="00006D1E" w:rsidRDefault="00262F5D" w:rsidP="00262F5D">
      <w:pPr>
        <w:rPr>
          <w:i/>
          <w:color w:val="7F7F7F" w:themeColor="text1" w:themeTint="80"/>
        </w:rPr>
      </w:pPr>
      <w:r w:rsidRPr="00006D1E">
        <w:rPr>
          <w:i/>
          <w:color w:val="7F7F7F" w:themeColor="text1" w:themeTint="80"/>
        </w:rPr>
        <w:t>No glossary items found.</w:t>
      </w:r>
    </w:p>
    <w:p w14:paraId="4D132D87" w14:textId="5B55AD33" w:rsidR="008F377F" w:rsidRDefault="00072314" w:rsidP="00F05ABE">
      <w:pPr>
        <w:pStyle w:val="Heading3"/>
        <w:keepNext w:val="0"/>
        <w:tabs>
          <w:tab w:val="clear" w:pos="900"/>
          <w:tab w:val="left" w:pos="709"/>
          <w:tab w:val="left" w:pos="851"/>
        </w:tabs>
        <w:spacing w:before="240"/>
      </w:pPr>
      <w:bookmarkStart w:id="45" w:name="_Toc35000569"/>
      <w:bookmarkStart w:id="46" w:name="_Toc65749233"/>
      <w:r w:rsidRPr="009F1EF1">
        <w:t>Abbreviations</w:t>
      </w:r>
      <w:bookmarkEnd w:id="45"/>
      <w:bookmarkEnd w:id="46"/>
    </w:p>
    <w:p w14:paraId="2CE23756" w14:textId="77777777" w:rsidR="00F05ABE" w:rsidRPr="00006D1E" w:rsidRDefault="00F05ABE" w:rsidP="00F05ABE">
      <w:pPr>
        <w:rPr>
          <w:i/>
          <w:color w:val="7F7F7F" w:themeColor="text1" w:themeTint="80"/>
        </w:rPr>
      </w:pPr>
      <w:r w:rsidRPr="00006D1E">
        <w:rPr>
          <w:i/>
          <w:color w:val="7F7F7F" w:themeColor="text1" w:themeTint="80"/>
        </w:rPr>
        <w:t>No acronyms specified.</w:t>
      </w:r>
    </w:p>
    <w:p w14:paraId="2C67EF54" w14:textId="77777777" w:rsidR="00072314" w:rsidRPr="009E3B7C" w:rsidRDefault="00072314" w:rsidP="00072314">
      <w:pPr>
        <w:rPr>
          <w:rFonts w:cs="Arial"/>
        </w:rPr>
      </w:pPr>
    </w:p>
    <w:p w14:paraId="2A552A1B" w14:textId="77777777" w:rsidR="00072314" w:rsidRPr="0008696C" w:rsidRDefault="00072314" w:rsidP="00072314">
      <w:pPr>
        <w:pStyle w:val="Heading1"/>
        <w:tabs>
          <w:tab w:val="clear" w:pos="540"/>
          <w:tab w:val="num" w:pos="432"/>
        </w:tabs>
        <w:rPr>
          <w:lang w:val="en-GB"/>
        </w:rPr>
      </w:pPr>
      <w:bookmarkStart w:id="47" w:name="_Toc35000570"/>
      <w:bookmarkStart w:id="48" w:name="_Toc65749234"/>
      <w:r w:rsidRPr="0008696C">
        <w:rPr>
          <w:lang w:val="en-GB"/>
        </w:rPr>
        <w:lastRenderedPageBreak/>
        <w:t xml:space="preserve">Feature Implementation </w:t>
      </w:r>
      <w:r>
        <w:rPr>
          <w:lang w:val="en-GB"/>
        </w:rPr>
        <w:t>Overview</w:t>
      </w:r>
      <w:bookmarkEnd w:id="47"/>
      <w:bookmarkEnd w:id="48"/>
    </w:p>
    <w:p w14:paraId="203D1751" w14:textId="77777777" w:rsidR="00072314" w:rsidRPr="00B53B74" w:rsidRDefault="00072314" w:rsidP="00072314">
      <w:pPr>
        <w:pStyle w:val="Heading2"/>
        <w:spacing w:before="240"/>
      </w:pPr>
      <w:bookmarkStart w:id="49" w:name="_Toc35000571"/>
      <w:bookmarkStart w:id="50" w:name="_Toc65749235"/>
      <w:r w:rsidRPr="00B53B74">
        <w:t>Description</w:t>
      </w:r>
      <w:bookmarkEnd w:id="49"/>
      <w:bookmarkEnd w:id="50"/>
    </w:p>
    <w:p w14:paraId="3702100C" w14:textId="2982FF13" w:rsidR="00072314" w:rsidRDefault="00072314" w:rsidP="00072314"/>
    <w:p w14:paraId="21803620" w14:textId="77777777" w:rsidR="00DD7905" w:rsidRPr="00226250" w:rsidRDefault="00DD7905" w:rsidP="00072314"/>
    <w:p w14:paraId="652E65A3" w14:textId="77777777" w:rsidR="00072314" w:rsidRDefault="00072314" w:rsidP="00072314">
      <w:pPr>
        <w:pStyle w:val="Heading2"/>
        <w:spacing w:before="240"/>
        <w:rPr>
          <w:lang w:val="en-GB"/>
        </w:rPr>
      </w:pPr>
      <w:bookmarkStart w:id="51" w:name="_Toc35000572"/>
      <w:bookmarkStart w:id="52" w:name="_Toc65749236"/>
      <w:r w:rsidRPr="0008696C">
        <w:rPr>
          <w:lang w:val="en-GB"/>
        </w:rPr>
        <w:t xml:space="preserve">Input </w:t>
      </w:r>
      <w:r>
        <w:rPr>
          <w:lang w:val="en-GB"/>
        </w:rPr>
        <w:t>Requirements/Documents</w:t>
      </w:r>
      <w:bookmarkEnd w:id="51"/>
      <w:bookmarkEnd w:id="52"/>
    </w:p>
    <w:p w14:paraId="139525CA" w14:textId="774C7C9F" w:rsidR="00072314" w:rsidRDefault="00072314" w:rsidP="00072314">
      <w:pPr>
        <w:rPr>
          <w:rStyle w:val="SubtleEmphasis"/>
        </w:rPr>
      </w:pPr>
    </w:p>
    <w:p w14:paraId="23AC1011" w14:textId="77777777" w:rsidR="0052404D" w:rsidRPr="00DD513D" w:rsidRDefault="0052404D" w:rsidP="00072314">
      <w:pPr>
        <w:rPr>
          <w:rStyle w:val="SubtleEmphasis"/>
          <w:i w:val="0"/>
          <w:iCs w:val="0"/>
          <w:color w:val="auto"/>
        </w:rPr>
      </w:pPr>
    </w:p>
    <w:tbl>
      <w:tblPr>
        <w:tblStyle w:val="TableGrid"/>
        <w:tblW w:w="10206" w:type="dxa"/>
        <w:tblLayout w:type="fixed"/>
        <w:tblLook w:val="0600" w:firstRow="0" w:lastRow="0" w:firstColumn="0" w:lastColumn="0" w:noHBand="1" w:noVBand="1"/>
      </w:tblPr>
      <w:tblGrid>
        <w:gridCol w:w="1560"/>
        <w:gridCol w:w="2693"/>
        <w:gridCol w:w="2693"/>
        <w:gridCol w:w="3260"/>
      </w:tblGrid>
      <w:tr w:rsidR="00072314" w:rsidRPr="007C20FA" w14:paraId="5D50EDD9" w14:textId="77777777" w:rsidTr="001D18E6">
        <w:trPr>
          <w:trHeight w:val="20"/>
        </w:trPr>
        <w:tc>
          <w:tcPr>
            <w:tcW w:w="1560" w:type="dxa"/>
            <w:shd w:val="clear" w:color="auto" w:fill="D9D9D9" w:themeFill="background1" w:themeFillShade="D9"/>
          </w:tcPr>
          <w:p w14:paraId="5BD766C9" w14:textId="77777777" w:rsidR="00072314" w:rsidRPr="00B723AB" w:rsidRDefault="00072314" w:rsidP="001D18E6">
            <w:pPr>
              <w:rPr>
                <w:rFonts w:ascii="Helvetica" w:hAnsi="Helvetica" w:cs="Helvetica"/>
                <w:b/>
              </w:rPr>
            </w:pPr>
            <w:r w:rsidRPr="00B723AB">
              <w:rPr>
                <w:rFonts w:ascii="Helvetica" w:hAnsi="Helvetica" w:cs="Helvetica"/>
                <w:b/>
              </w:rPr>
              <w:t>Reference</w:t>
            </w:r>
          </w:p>
          <w:p w14:paraId="718F13E5" w14:textId="53DBC990" w:rsidR="00072314" w:rsidRDefault="00072314" w:rsidP="001D18E6">
            <w:pPr>
              <w:rPr>
                <w:rFonts w:ascii="Helvetica" w:hAnsi="Helvetica" w:cs="Helvetica"/>
                <w:sz w:val="16"/>
              </w:rPr>
            </w:pPr>
            <w:r w:rsidRPr="00B574CB">
              <w:rPr>
                <w:rFonts w:ascii="Helvetica" w:hAnsi="Helvetica" w:cs="Helvetica"/>
                <w:sz w:val="16"/>
              </w:rPr>
              <w:t>(Reference as listed in ch. “</w:t>
            </w:r>
            <w:r>
              <w:rPr>
                <w:rFonts w:ascii="Helvetica" w:hAnsi="Helvetica" w:cs="Helvetica"/>
                <w:sz w:val="16"/>
              </w:rPr>
              <w:fldChar w:fldCharType="begin"/>
            </w:r>
            <w:r>
              <w:rPr>
                <w:rFonts w:ascii="Helvetica" w:hAnsi="Helvetica" w:cs="Helvetica"/>
                <w:sz w:val="16"/>
              </w:rPr>
              <w:instrText xml:space="preserve"> REF _Ref12867675 \h  \* MERGEFORMAT </w:instrText>
            </w:r>
            <w:r>
              <w:rPr>
                <w:rFonts w:ascii="Helvetica" w:hAnsi="Helvetica" w:cs="Helvetica"/>
                <w:sz w:val="16"/>
              </w:rPr>
            </w:r>
            <w:r>
              <w:rPr>
                <w:rFonts w:ascii="Helvetica" w:hAnsi="Helvetica" w:cs="Helvetica"/>
                <w:sz w:val="16"/>
              </w:rPr>
              <w:fldChar w:fldCharType="separate"/>
            </w:r>
            <w:r w:rsidR="00333964" w:rsidRPr="00333964">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p w14:paraId="18FB2118" w14:textId="77777777" w:rsidR="00072314" w:rsidRPr="00B723AB" w:rsidRDefault="00072314" w:rsidP="001D18E6">
            <w:pPr>
              <w:rPr>
                <w:rFonts w:ascii="Helvetica" w:hAnsi="Helvetica" w:cs="Helvetica"/>
                <w:sz w:val="16"/>
              </w:rPr>
            </w:pPr>
          </w:p>
        </w:tc>
        <w:tc>
          <w:tcPr>
            <w:tcW w:w="2693" w:type="dxa"/>
            <w:shd w:val="clear" w:color="auto" w:fill="D9D9D9" w:themeFill="background1" w:themeFillShade="D9"/>
          </w:tcPr>
          <w:p w14:paraId="75315495" w14:textId="77777777" w:rsidR="00072314" w:rsidRPr="007C20FA" w:rsidRDefault="00072314" w:rsidP="001D18E6">
            <w:pPr>
              <w:rPr>
                <w:rFonts w:ascii="Helvetica" w:hAnsi="Helvetica" w:cs="Helvetica"/>
                <w:b/>
              </w:rPr>
            </w:pPr>
            <w:r>
              <w:rPr>
                <w:rFonts w:ascii="Helvetica" w:hAnsi="Helvetica" w:cs="Helvetica"/>
                <w:b/>
              </w:rPr>
              <w:t>Section/Requirement</w:t>
            </w:r>
          </w:p>
        </w:tc>
        <w:tc>
          <w:tcPr>
            <w:tcW w:w="2693" w:type="dxa"/>
            <w:shd w:val="clear" w:color="auto" w:fill="D9D9D9" w:themeFill="background1" w:themeFillShade="D9"/>
          </w:tcPr>
          <w:p w14:paraId="0086C12F" w14:textId="77777777" w:rsidR="00072314" w:rsidRPr="007C20FA" w:rsidRDefault="00072314" w:rsidP="001D18E6">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4CADCEA9" w14:textId="77777777" w:rsidR="00072314" w:rsidRDefault="00072314" w:rsidP="001D18E6">
            <w:pPr>
              <w:rPr>
                <w:rFonts w:ascii="Helvetica" w:hAnsi="Helvetica" w:cs="Helvetica"/>
                <w:b/>
              </w:rPr>
            </w:pPr>
            <w:r>
              <w:rPr>
                <w:rFonts w:ascii="Helvetica" w:hAnsi="Helvetica" w:cs="Helvetica"/>
                <w:b/>
              </w:rPr>
              <w:t>Derived Requirement</w:t>
            </w:r>
          </w:p>
          <w:p w14:paraId="42DE1824" w14:textId="204CEE89" w:rsidR="00072314" w:rsidRPr="00B574CB" w:rsidRDefault="00072314" w:rsidP="001D18E6">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_Ref12638483 \h  \* MERGEFORMAT </w:instrText>
            </w:r>
            <w:r>
              <w:rPr>
                <w:rFonts w:ascii="Helvetica" w:hAnsi="Helvetica" w:cs="Helvetica"/>
                <w:sz w:val="16"/>
              </w:rPr>
            </w:r>
            <w:r>
              <w:rPr>
                <w:rFonts w:ascii="Helvetica" w:hAnsi="Helvetica" w:cs="Helvetica"/>
                <w:sz w:val="16"/>
              </w:rPr>
              <w:fldChar w:fldCharType="separate"/>
            </w:r>
            <w:r w:rsidR="00333964" w:rsidRPr="00333964">
              <w:rPr>
                <w:rFonts w:ascii="Helvetica" w:hAnsi="Helvetica" w:cs="Helvetica"/>
                <w:sz w:val="16"/>
              </w:rPr>
              <w:t>Feature Implementation Requirements</w:t>
            </w:r>
            <w:r>
              <w:rPr>
                <w:rFonts w:ascii="Helvetica" w:hAnsi="Helvetica" w:cs="Helvetica"/>
                <w:sz w:val="16"/>
              </w:rPr>
              <w:fldChar w:fldCharType="end"/>
            </w:r>
            <w:r w:rsidRPr="00B574CB">
              <w:rPr>
                <w:rFonts w:ascii="Helvetica" w:hAnsi="Helvetica" w:cs="Helvetica"/>
                <w:sz w:val="16"/>
              </w:rPr>
              <w:t>”)</w:t>
            </w:r>
          </w:p>
        </w:tc>
      </w:tr>
      <w:tr w:rsidR="00072314" w:rsidRPr="007C20FA" w14:paraId="11BEDD9E" w14:textId="77777777" w:rsidTr="001D18E6">
        <w:trPr>
          <w:trHeight w:val="20"/>
        </w:trPr>
        <w:tc>
          <w:tcPr>
            <w:tcW w:w="10206" w:type="dxa"/>
            <w:gridSpan w:val="4"/>
            <w:shd w:val="clear" w:color="auto" w:fill="F2F2F2" w:themeFill="background1" w:themeFillShade="F2"/>
          </w:tcPr>
          <w:p w14:paraId="04C196B2" w14:textId="77777777" w:rsidR="00072314" w:rsidRDefault="00072314" w:rsidP="001D18E6">
            <w:pPr>
              <w:rPr>
                <w:rFonts w:ascii="Helvetica" w:hAnsi="Helvetica" w:cs="Helvetica"/>
                <w:b/>
              </w:rPr>
            </w:pPr>
            <w:r>
              <w:rPr>
                <w:rFonts w:ascii="Helvetica" w:hAnsi="Helvetica" w:cs="Helvetica"/>
                <w:b/>
              </w:rPr>
              <w:t>Feature/Function Requirements</w:t>
            </w:r>
          </w:p>
        </w:tc>
      </w:tr>
      <w:tr w:rsidR="00072314" w:rsidRPr="007C20FA" w14:paraId="3716B8C1" w14:textId="77777777" w:rsidTr="001D18E6">
        <w:trPr>
          <w:trHeight w:val="20"/>
        </w:trPr>
        <w:tc>
          <w:tcPr>
            <w:tcW w:w="1560" w:type="dxa"/>
          </w:tcPr>
          <w:p w14:paraId="6248BDA7" w14:textId="77777777" w:rsidR="00072314" w:rsidRPr="00D410AE" w:rsidRDefault="00072314" w:rsidP="001D18E6">
            <w:pPr>
              <w:rPr>
                <w:rFonts w:cs="Arial"/>
              </w:rPr>
            </w:pPr>
          </w:p>
        </w:tc>
        <w:tc>
          <w:tcPr>
            <w:tcW w:w="2693" w:type="dxa"/>
          </w:tcPr>
          <w:p w14:paraId="1BA0A5E8" w14:textId="77777777" w:rsidR="00072314" w:rsidRDefault="00072314" w:rsidP="001D18E6">
            <w:pPr>
              <w:rPr>
                <w:rFonts w:cs="Arial"/>
              </w:rPr>
            </w:pPr>
            <w:r>
              <w:rPr>
                <w:rFonts w:cs="Arial"/>
              </w:rPr>
              <w:t>&lt;Example:</w:t>
            </w:r>
          </w:p>
          <w:p w14:paraId="7D0980E1" w14:textId="77777777" w:rsidR="00072314" w:rsidRPr="00D410AE" w:rsidRDefault="00072314" w:rsidP="001D18E6">
            <w:pPr>
              <w:rPr>
                <w:rFonts w:cs="Arial"/>
              </w:rPr>
            </w:pPr>
            <w:r>
              <w:rPr>
                <w:rFonts w:cs="Arial"/>
              </w:rPr>
              <w:t>id + title of relevant Function Spec&gt;</w:t>
            </w:r>
          </w:p>
        </w:tc>
        <w:tc>
          <w:tcPr>
            <w:tcW w:w="2693" w:type="dxa"/>
          </w:tcPr>
          <w:p w14:paraId="70A24281" w14:textId="77777777" w:rsidR="00072314" w:rsidRPr="00D410AE" w:rsidRDefault="00072314" w:rsidP="001D18E6">
            <w:pPr>
              <w:rPr>
                <w:rFonts w:cs="Arial"/>
              </w:rPr>
            </w:pPr>
            <w:r>
              <w:rPr>
                <w:rFonts w:cs="Arial"/>
              </w:rPr>
              <w:t>&lt;Example: “Function requirements of Logical Function …”&gt;</w:t>
            </w:r>
          </w:p>
        </w:tc>
        <w:tc>
          <w:tcPr>
            <w:tcW w:w="3260" w:type="dxa"/>
          </w:tcPr>
          <w:p w14:paraId="1BDE37FD" w14:textId="4267BDFC" w:rsidR="00072314" w:rsidRDefault="00072314" w:rsidP="001D18E6">
            <w:pPr>
              <w:rPr>
                <w:rFonts w:cs="Arial"/>
              </w:rPr>
            </w:pPr>
            <w:r>
              <w:rPr>
                <w:rFonts w:cs="Arial"/>
              </w:rPr>
              <w:t xml:space="preserve">&lt;Note: </w:t>
            </w:r>
            <w:r w:rsidRPr="00054A51">
              <w:rPr>
                <w:rFonts w:cs="Arial"/>
              </w:rPr>
              <w:t xml:space="preserve">If you reference a requirement </w:t>
            </w:r>
            <w:r>
              <w:rPr>
                <w:rFonts w:cs="Arial"/>
              </w:rPr>
              <w:t>in this column, then t</w:t>
            </w:r>
            <w:r w:rsidRPr="00054A51">
              <w:rPr>
                <w:rFonts w:cs="Arial"/>
              </w:rPr>
              <w:t xml:space="preserve">hat requirement should have a trace link in </w:t>
            </w:r>
            <w:r>
              <w:rPr>
                <w:rFonts w:cs="Arial"/>
              </w:rPr>
              <w:t>its</w:t>
            </w:r>
            <w:r w:rsidRPr="00054A51">
              <w:rPr>
                <w:rFonts w:cs="Arial"/>
              </w:rPr>
              <w:t xml:space="preserve"> </w:t>
            </w:r>
            <w:hyperlink r:id="rId23"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72314" w:rsidRPr="007C20FA" w14:paraId="4653EE00" w14:textId="77777777" w:rsidTr="001D18E6">
        <w:trPr>
          <w:trHeight w:val="20"/>
        </w:trPr>
        <w:tc>
          <w:tcPr>
            <w:tcW w:w="1560" w:type="dxa"/>
          </w:tcPr>
          <w:p w14:paraId="7DBAA7C4" w14:textId="77777777" w:rsidR="00072314" w:rsidRPr="00D410AE" w:rsidRDefault="00072314" w:rsidP="001D18E6">
            <w:pPr>
              <w:rPr>
                <w:rFonts w:cs="Arial"/>
              </w:rPr>
            </w:pPr>
          </w:p>
        </w:tc>
        <w:tc>
          <w:tcPr>
            <w:tcW w:w="2693" w:type="dxa"/>
          </w:tcPr>
          <w:p w14:paraId="7CC2FA5E" w14:textId="77777777" w:rsidR="00072314" w:rsidRDefault="00072314" w:rsidP="001D18E6">
            <w:pPr>
              <w:rPr>
                <w:rFonts w:cs="Arial"/>
              </w:rPr>
            </w:pPr>
          </w:p>
        </w:tc>
        <w:tc>
          <w:tcPr>
            <w:tcW w:w="2693" w:type="dxa"/>
          </w:tcPr>
          <w:p w14:paraId="5F0BE534" w14:textId="77777777" w:rsidR="00072314" w:rsidRDefault="00072314" w:rsidP="001D18E6">
            <w:pPr>
              <w:rPr>
                <w:rFonts w:cs="Arial"/>
              </w:rPr>
            </w:pPr>
          </w:p>
        </w:tc>
        <w:tc>
          <w:tcPr>
            <w:tcW w:w="3260" w:type="dxa"/>
          </w:tcPr>
          <w:p w14:paraId="6664DBDF" w14:textId="77777777" w:rsidR="00072314" w:rsidRDefault="00072314" w:rsidP="001D18E6">
            <w:pPr>
              <w:rPr>
                <w:rFonts w:cs="Arial"/>
              </w:rPr>
            </w:pPr>
          </w:p>
        </w:tc>
      </w:tr>
      <w:tr w:rsidR="00072314" w:rsidRPr="007C20FA" w14:paraId="18B230E2" w14:textId="77777777" w:rsidTr="001D18E6">
        <w:trPr>
          <w:trHeight w:val="20"/>
        </w:trPr>
        <w:tc>
          <w:tcPr>
            <w:tcW w:w="10206" w:type="dxa"/>
            <w:gridSpan w:val="4"/>
            <w:shd w:val="clear" w:color="auto" w:fill="F2F2F2" w:themeFill="background1" w:themeFillShade="F2"/>
          </w:tcPr>
          <w:p w14:paraId="1CDE56BC" w14:textId="77777777" w:rsidR="00072314" w:rsidRDefault="00072314" w:rsidP="001D18E6">
            <w:pPr>
              <w:rPr>
                <w:rFonts w:ascii="Helvetica" w:hAnsi="Helvetica" w:cs="Helvetica"/>
                <w:b/>
              </w:rPr>
            </w:pPr>
            <w:r>
              <w:rPr>
                <w:rFonts w:ascii="Helvetica" w:hAnsi="Helvetica" w:cs="Helvetica"/>
                <w:b/>
              </w:rPr>
              <w:t>Ford Engineering Standards</w:t>
            </w:r>
          </w:p>
        </w:tc>
      </w:tr>
      <w:tr w:rsidR="00072314" w:rsidRPr="007C20FA" w14:paraId="288F9274" w14:textId="77777777" w:rsidTr="001D18E6">
        <w:trPr>
          <w:trHeight w:val="20"/>
        </w:trPr>
        <w:tc>
          <w:tcPr>
            <w:tcW w:w="1560" w:type="dxa"/>
          </w:tcPr>
          <w:p w14:paraId="070A05A1" w14:textId="77777777" w:rsidR="00072314" w:rsidRPr="00D410AE" w:rsidRDefault="00072314" w:rsidP="001D18E6">
            <w:pPr>
              <w:rPr>
                <w:rFonts w:cs="Arial"/>
              </w:rPr>
            </w:pPr>
          </w:p>
        </w:tc>
        <w:tc>
          <w:tcPr>
            <w:tcW w:w="2693" w:type="dxa"/>
          </w:tcPr>
          <w:p w14:paraId="26869575" w14:textId="77777777" w:rsidR="00072314" w:rsidRPr="00D410AE" w:rsidRDefault="00072314" w:rsidP="001D18E6">
            <w:pPr>
              <w:rPr>
                <w:rFonts w:cs="Arial"/>
              </w:rPr>
            </w:pPr>
            <w:r>
              <w:rPr>
                <w:rFonts w:cs="Arial"/>
              </w:rPr>
              <w:t>&lt;Example: some SDS (requirement)&gt;</w:t>
            </w:r>
          </w:p>
        </w:tc>
        <w:tc>
          <w:tcPr>
            <w:tcW w:w="2693" w:type="dxa"/>
          </w:tcPr>
          <w:p w14:paraId="1420642D" w14:textId="77777777" w:rsidR="00072314" w:rsidRPr="00D410AE" w:rsidRDefault="00072314" w:rsidP="001D18E6">
            <w:pPr>
              <w:rPr>
                <w:rFonts w:cs="Arial"/>
              </w:rPr>
            </w:pPr>
          </w:p>
        </w:tc>
        <w:tc>
          <w:tcPr>
            <w:tcW w:w="3260" w:type="dxa"/>
          </w:tcPr>
          <w:p w14:paraId="39AFCE71" w14:textId="77777777" w:rsidR="00072314" w:rsidRDefault="00072314" w:rsidP="001D18E6">
            <w:pPr>
              <w:rPr>
                <w:rFonts w:cs="Arial"/>
              </w:rPr>
            </w:pPr>
          </w:p>
        </w:tc>
      </w:tr>
      <w:tr w:rsidR="00072314" w:rsidRPr="007C20FA" w14:paraId="53AA1B9D" w14:textId="77777777" w:rsidTr="001D18E6">
        <w:trPr>
          <w:trHeight w:val="20"/>
        </w:trPr>
        <w:tc>
          <w:tcPr>
            <w:tcW w:w="1560" w:type="dxa"/>
          </w:tcPr>
          <w:p w14:paraId="26F237F8" w14:textId="77777777" w:rsidR="00072314" w:rsidRDefault="00072314" w:rsidP="001D18E6">
            <w:pPr>
              <w:rPr>
                <w:rFonts w:cs="Arial"/>
              </w:rPr>
            </w:pPr>
          </w:p>
        </w:tc>
        <w:tc>
          <w:tcPr>
            <w:tcW w:w="2693" w:type="dxa"/>
          </w:tcPr>
          <w:p w14:paraId="3559F80A" w14:textId="77777777" w:rsidR="00072314" w:rsidRDefault="00072314" w:rsidP="001D18E6">
            <w:pPr>
              <w:rPr>
                <w:rFonts w:cs="Arial"/>
              </w:rPr>
            </w:pPr>
          </w:p>
        </w:tc>
        <w:tc>
          <w:tcPr>
            <w:tcW w:w="2693" w:type="dxa"/>
          </w:tcPr>
          <w:p w14:paraId="578D7465" w14:textId="77777777" w:rsidR="00072314" w:rsidRDefault="00072314" w:rsidP="001D18E6">
            <w:pPr>
              <w:rPr>
                <w:rFonts w:cs="Arial"/>
              </w:rPr>
            </w:pPr>
          </w:p>
        </w:tc>
        <w:tc>
          <w:tcPr>
            <w:tcW w:w="3260" w:type="dxa"/>
          </w:tcPr>
          <w:p w14:paraId="68B71B95" w14:textId="77777777" w:rsidR="00072314" w:rsidRDefault="00072314" w:rsidP="001D18E6">
            <w:pPr>
              <w:rPr>
                <w:rFonts w:cs="Arial"/>
              </w:rPr>
            </w:pPr>
          </w:p>
        </w:tc>
      </w:tr>
      <w:tr w:rsidR="00072314" w:rsidRPr="007C20FA" w14:paraId="499670E0" w14:textId="77777777" w:rsidTr="001D18E6">
        <w:trPr>
          <w:trHeight w:val="20"/>
        </w:trPr>
        <w:tc>
          <w:tcPr>
            <w:tcW w:w="10206" w:type="dxa"/>
            <w:gridSpan w:val="4"/>
            <w:shd w:val="clear" w:color="auto" w:fill="F2F2F2" w:themeFill="background1" w:themeFillShade="F2"/>
          </w:tcPr>
          <w:p w14:paraId="3FF232DF" w14:textId="77777777" w:rsidR="00072314" w:rsidRPr="006623A0" w:rsidRDefault="00072314" w:rsidP="001D18E6">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9550B4" w:rsidRPr="007C20FA" w14:paraId="1E34A4F3" w14:textId="77777777" w:rsidTr="001D18E6">
        <w:trPr>
          <w:trHeight w:val="20"/>
        </w:trPr>
        <w:tc>
          <w:tcPr>
            <w:tcW w:w="1560" w:type="dxa"/>
          </w:tcPr>
          <w:p w14:paraId="34496865" w14:textId="77777777" w:rsidR="009550B4" w:rsidRDefault="009550B4" w:rsidP="001D18E6">
            <w:pPr>
              <w:rPr>
                <w:rFonts w:cs="Arial"/>
              </w:rPr>
            </w:pPr>
          </w:p>
        </w:tc>
        <w:tc>
          <w:tcPr>
            <w:tcW w:w="2693" w:type="dxa"/>
          </w:tcPr>
          <w:p w14:paraId="7F36BF95" w14:textId="77777777" w:rsidR="009550B4" w:rsidRDefault="009550B4" w:rsidP="001D18E6">
            <w:pPr>
              <w:rPr>
                <w:rFonts w:cs="Arial"/>
              </w:rPr>
            </w:pPr>
          </w:p>
        </w:tc>
        <w:tc>
          <w:tcPr>
            <w:tcW w:w="2693" w:type="dxa"/>
          </w:tcPr>
          <w:p w14:paraId="7260AF9C" w14:textId="77777777" w:rsidR="009550B4" w:rsidRPr="004D0563" w:rsidRDefault="009550B4" w:rsidP="004D0563">
            <w:pPr>
              <w:rPr>
                <w:rFonts w:cs="Arial"/>
              </w:rPr>
            </w:pPr>
          </w:p>
        </w:tc>
        <w:tc>
          <w:tcPr>
            <w:tcW w:w="3260" w:type="dxa"/>
          </w:tcPr>
          <w:p w14:paraId="023DF6E0" w14:textId="77777777" w:rsidR="009550B4" w:rsidRDefault="009550B4" w:rsidP="001D18E6">
            <w:pPr>
              <w:rPr>
                <w:rFonts w:cs="Arial"/>
              </w:rPr>
            </w:pPr>
          </w:p>
        </w:tc>
      </w:tr>
      <w:tr w:rsidR="00072314" w:rsidRPr="007C20FA" w14:paraId="2C37B72C" w14:textId="77777777" w:rsidTr="001D18E6">
        <w:trPr>
          <w:trHeight w:val="20"/>
        </w:trPr>
        <w:tc>
          <w:tcPr>
            <w:tcW w:w="10206" w:type="dxa"/>
            <w:gridSpan w:val="4"/>
            <w:shd w:val="clear" w:color="auto" w:fill="F2F2F2" w:themeFill="background1" w:themeFillShade="F2"/>
          </w:tcPr>
          <w:p w14:paraId="2077BA6D" w14:textId="77777777" w:rsidR="00072314" w:rsidRDefault="00072314" w:rsidP="001D18E6">
            <w:pPr>
              <w:rPr>
                <w:rFonts w:ascii="Helvetica" w:hAnsi="Helvetica" w:cs="Helvetica"/>
                <w:b/>
              </w:rPr>
            </w:pPr>
            <w:r>
              <w:rPr>
                <w:rFonts w:ascii="Helvetica" w:hAnsi="Helvetica" w:cs="Helvetica"/>
                <w:b/>
              </w:rPr>
              <w:t>Industry Standards</w:t>
            </w:r>
          </w:p>
        </w:tc>
      </w:tr>
      <w:tr w:rsidR="00072314" w:rsidRPr="007C20FA" w14:paraId="50A87E2E" w14:textId="77777777" w:rsidTr="001D18E6">
        <w:trPr>
          <w:trHeight w:val="20"/>
        </w:trPr>
        <w:tc>
          <w:tcPr>
            <w:tcW w:w="1560" w:type="dxa"/>
          </w:tcPr>
          <w:p w14:paraId="2B851707" w14:textId="77777777" w:rsidR="00072314" w:rsidRPr="00D410AE" w:rsidRDefault="00072314" w:rsidP="001D18E6">
            <w:pPr>
              <w:rPr>
                <w:rFonts w:cs="Arial"/>
              </w:rPr>
            </w:pPr>
          </w:p>
        </w:tc>
        <w:tc>
          <w:tcPr>
            <w:tcW w:w="2693" w:type="dxa"/>
          </w:tcPr>
          <w:p w14:paraId="2BD12822" w14:textId="77777777" w:rsidR="00072314" w:rsidRPr="00D410AE" w:rsidRDefault="00072314" w:rsidP="001D18E6">
            <w:pPr>
              <w:rPr>
                <w:rFonts w:cs="Arial"/>
              </w:rPr>
            </w:pPr>
          </w:p>
        </w:tc>
        <w:tc>
          <w:tcPr>
            <w:tcW w:w="2693" w:type="dxa"/>
          </w:tcPr>
          <w:p w14:paraId="11FD69DC" w14:textId="77777777" w:rsidR="00072314" w:rsidRPr="00D410AE" w:rsidRDefault="00072314" w:rsidP="001D18E6">
            <w:pPr>
              <w:rPr>
                <w:rFonts w:cs="Arial"/>
              </w:rPr>
            </w:pPr>
          </w:p>
        </w:tc>
        <w:tc>
          <w:tcPr>
            <w:tcW w:w="3260" w:type="dxa"/>
          </w:tcPr>
          <w:p w14:paraId="41D2D7AA" w14:textId="77777777" w:rsidR="00072314" w:rsidRPr="00D410AE" w:rsidRDefault="00072314" w:rsidP="001D18E6">
            <w:pPr>
              <w:rPr>
                <w:rFonts w:cs="Arial"/>
              </w:rPr>
            </w:pPr>
          </w:p>
        </w:tc>
      </w:tr>
      <w:tr w:rsidR="00072314" w:rsidRPr="007C20FA" w14:paraId="1E176143" w14:textId="77777777" w:rsidTr="001D18E6">
        <w:trPr>
          <w:trHeight w:val="20"/>
        </w:trPr>
        <w:tc>
          <w:tcPr>
            <w:tcW w:w="10206" w:type="dxa"/>
            <w:gridSpan w:val="4"/>
            <w:shd w:val="clear" w:color="auto" w:fill="F2F2F2" w:themeFill="background1" w:themeFillShade="F2"/>
          </w:tcPr>
          <w:p w14:paraId="6AFD9A5A" w14:textId="77777777" w:rsidR="00072314" w:rsidRDefault="00072314" w:rsidP="001D18E6">
            <w:pPr>
              <w:rPr>
                <w:rFonts w:ascii="Helvetica" w:hAnsi="Helvetica" w:cs="Helvetica"/>
                <w:b/>
              </w:rPr>
            </w:pPr>
            <w:r>
              <w:rPr>
                <w:rFonts w:ascii="Helvetica" w:hAnsi="Helvetica" w:cs="Helvetica"/>
                <w:b/>
              </w:rPr>
              <w:t>Other Sources</w:t>
            </w:r>
          </w:p>
        </w:tc>
      </w:tr>
      <w:tr w:rsidR="009550B4" w:rsidRPr="007C20FA" w14:paraId="188DA9A9" w14:textId="77777777" w:rsidTr="00A25D2E">
        <w:trPr>
          <w:trHeight w:val="20"/>
        </w:trPr>
        <w:tc>
          <w:tcPr>
            <w:tcW w:w="1560" w:type="dxa"/>
          </w:tcPr>
          <w:p w14:paraId="54502BC3" w14:textId="77777777" w:rsidR="009550B4" w:rsidRDefault="009550B4" w:rsidP="00A25D2E">
            <w:pPr>
              <w:rPr>
                <w:rFonts w:cs="Arial"/>
              </w:rPr>
            </w:pPr>
          </w:p>
        </w:tc>
        <w:tc>
          <w:tcPr>
            <w:tcW w:w="2693" w:type="dxa"/>
          </w:tcPr>
          <w:p w14:paraId="22ABADDC" w14:textId="77777777" w:rsidR="009550B4" w:rsidRDefault="009550B4" w:rsidP="00A25D2E">
            <w:pPr>
              <w:rPr>
                <w:rFonts w:cs="Arial"/>
              </w:rPr>
            </w:pPr>
          </w:p>
        </w:tc>
        <w:tc>
          <w:tcPr>
            <w:tcW w:w="2693" w:type="dxa"/>
          </w:tcPr>
          <w:p w14:paraId="2F39987B" w14:textId="77777777" w:rsidR="009550B4" w:rsidRPr="004D0563" w:rsidRDefault="009550B4" w:rsidP="00A25D2E">
            <w:pPr>
              <w:rPr>
                <w:rFonts w:cs="Arial"/>
              </w:rPr>
            </w:pPr>
          </w:p>
        </w:tc>
        <w:tc>
          <w:tcPr>
            <w:tcW w:w="3260" w:type="dxa"/>
          </w:tcPr>
          <w:p w14:paraId="4F9B6C11" w14:textId="77777777" w:rsidR="009550B4" w:rsidRDefault="009550B4" w:rsidP="00A25D2E">
            <w:pPr>
              <w:rPr>
                <w:rFonts w:cs="Arial"/>
              </w:rPr>
            </w:pPr>
          </w:p>
        </w:tc>
      </w:tr>
      <w:tr w:rsidR="00072314" w:rsidRPr="007C20FA" w14:paraId="0A71C569" w14:textId="77777777" w:rsidTr="001D18E6">
        <w:trPr>
          <w:trHeight w:val="20"/>
        </w:trPr>
        <w:tc>
          <w:tcPr>
            <w:tcW w:w="1560" w:type="dxa"/>
          </w:tcPr>
          <w:p w14:paraId="11CC6B67" w14:textId="77777777" w:rsidR="00072314" w:rsidRPr="00D410AE" w:rsidRDefault="00072314" w:rsidP="001D18E6">
            <w:pPr>
              <w:rPr>
                <w:rFonts w:cs="Arial"/>
              </w:rPr>
            </w:pPr>
          </w:p>
        </w:tc>
        <w:tc>
          <w:tcPr>
            <w:tcW w:w="2693" w:type="dxa"/>
          </w:tcPr>
          <w:p w14:paraId="6A410AE2" w14:textId="77777777" w:rsidR="00072314" w:rsidRDefault="00072314" w:rsidP="001D18E6">
            <w:pPr>
              <w:rPr>
                <w:rFonts w:cs="Arial"/>
              </w:rPr>
            </w:pPr>
          </w:p>
        </w:tc>
        <w:tc>
          <w:tcPr>
            <w:tcW w:w="2693" w:type="dxa"/>
          </w:tcPr>
          <w:p w14:paraId="5C4B7058" w14:textId="77777777" w:rsidR="00072314" w:rsidRPr="00D410AE" w:rsidRDefault="00072314" w:rsidP="001D18E6">
            <w:pPr>
              <w:rPr>
                <w:rFonts w:cs="Arial"/>
              </w:rPr>
            </w:pPr>
          </w:p>
        </w:tc>
        <w:tc>
          <w:tcPr>
            <w:tcW w:w="3260" w:type="dxa"/>
          </w:tcPr>
          <w:p w14:paraId="5521BD8E" w14:textId="77777777" w:rsidR="00072314" w:rsidRPr="00D410AE" w:rsidRDefault="00072314" w:rsidP="001D18E6">
            <w:pPr>
              <w:rPr>
                <w:rFonts w:cs="Arial"/>
              </w:rPr>
            </w:pPr>
          </w:p>
        </w:tc>
      </w:tr>
    </w:tbl>
    <w:p w14:paraId="49AEF1EF" w14:textId="257B60DD" w:rsidR="00072314" w:rsidRPr="00C7649D" w:rsidRDefault="00072314" w:rsidP="00072314">
      <w:pPr>
        <w:pStyle w:val="Caption"/>
      </w:pPr>
      <w:bookmarkStart w:id="53" w:name="_Toc35000662"/>
      <w:bookmarkStart w:id="54" w:name="_Toc25321850"/>
      <w:bookmarkStart w:id="55" w:name="_Toc65749325"/>
      <w:r w:rsidRPr="001B1565">
        <w:t xml:space="preserve">Table </w:t>
      </w:r>
      <w:r>
        <w:rPr>
          <w:noProof/>
        </w:rPr>
        <w:fldChar w:fldCharType="begin"/>
      </w:r>
      <w:r>
        <w:rPr>
          <w:noProof/>
        </w:rPr>
        <w:instrText xml:space="preserve"> SEQ Table \* ARABIC </w:instrText>
      </w:r>
      <w:r>
        <w:rPr>
          <w:noProof/>
        </w:rPr>
        <w:fldChar w:fldCharType="separate"/>
      </w:r>
      <w:r w:rsidR="00333964">
        <w:rPr>
          <w:noProof/>
        </w:rPr>
        <w:t>2</w:t>
      </w:r>
      <w:r>
        <w:rPr>
          <w:noProof/>
        </w:rPr>
        <w:fldChar w:fldCharType="end"/>
      </w:r>
      <w:r w:rsidRPr="001B1565">
        <w:t xml:space="preserve">: </w:t>
      </w:r>
      <w:r>
        <w:t>Input Requirements/Documents</w:t>
      </w:r>
      <w:bookmarkEnd w:id="53"/>
      <w:bookmarkEnd w:id="54"/>
      <w:bookmarkEnd w:id="55"/>
    </w:p>
    <w:p w14:paraId="57843EC8" w14:textId="77777777" w:rsidR="00072314" w:rsidRDefault="00072314" w:rsidP="00072314">
      <w:pPr>
        <w:pStyle w:val="Heading2"/>
        <w:keepNext/>
        <w:tabs>
          <w:tab w:val="clear" w:pos="709"/>
        </w:tabs>
        <w:spacing w:before="240"/>
        <w:ind w:left="578" w:hanging="578"/>
      </w:pPr>
      <w:bookmarkStart w:id="56" w:name="_Toc35000573"/>
      <w:bookmarkStart w:id="57" w:name="_Toc65749237"/>
      <w:r>
        <w:t>Lessons Learned</w:t>
      </w:r>
      <w:bookmarkEnd w:id="56"/>
      <w:bookmarkEnd w:id="57"/>
    </w:p>
    <w:p w14:paraId="1D28AA31" w14:textId="77777777" w:rsidR="00E26B6B" w:rsidRPr="002755EC" w:rsidRDefault="00E26B6B" w:rsidP="00E26B6B">
      <w:pPr>
        <w:rPr>
          <w:rFonts w:cs="Arial"/>
        </w:rPr>
      </w:pPr>
    </w:p>
    <w:p w14:paraId="2B2351F5" w14:textId="77777777" w:rsidR="00E26B6B" w:rsidRPr="00E07869" w:rsidRDefault="00E26B6B" w:rsidP="00E26B6B">
      <w:pPr>
        <w:rPr>
          <w:color w:val="7F7F7F" w:themeColor="text1" w:themeTint="80"/>
        </w:rPr>
      </w:pPr>
      <w:commentRangeStart w:id="58"/>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commentRangeEnd w:id="58"/>
      <w:r>
        <w:rPr>
          <w:rStyle w:val="CommentReference"/>
          <w:rFonts w:ascii="Times New Roman" w:hAnsi="Times New Roman"/>
        </w:rPr>
        <w:commentReference w:id="58"/>
      </w:r>
    </w:p>
    <w:p w14:paraId="69AEE52E" w14:textId="77777777" w:rsidR="00072314" w:rsidRPr="00AE0397" w:rsidRDefault="00072314" w:rsidP="00072314">
      <w:pPr>
        <w:pStyle w:val="BodyText"/>
      </w:pPr>
    </w:p>
    <w:p w14:paraId="759B129D" w14:textId="77777777" w:rsidR="00072314" w:rsidRDefault="00072314" w:rsidP="00072314">
      <w:pPr>
        <w:pStyle w:val="Heading2"/>
        <w:spacing w:before="240"/>
        <w:rPr>
          <w:lang w:val="en-GB"/>
        </w:rPr>
      </w:pPr>
      <w:bookmarkStart w:id="59" w:name="_Toc35000574"/>
      <w:bookmarkStart w:id="60" w:name="_Toc65749238"/>
      <w:r w:rsidRPr="0008696C">
        <w:rPr>
          <w:lang w:val="en-GB"/>
        </w:rPr>
        <w:t>Assumptions</w:t>
      </w:r>
      <w:bookmarkEnd w:id="59"/>
      <w:bookmarkEnd w:id="60"/>
    </w:p>
    <w:p w14:paraId="46B46E78" w14:textId="77777777" w:rsidR="0050474F" w:rsidRPr="0059449D" w:rsidRDefault="0050474F" w:rsidP="0050474F">
      <w:pPr>
        <w:rPr>
          <w:highlight w:val="yellow"/>
        </w:rPr>
      </w:pPr>
    </w:p>
    <w:p w14:paraId="12FECD02" w14:textId="77777777" w:rsidR="0050474F" w:rsidRPr="0059449D" w:rsidRDefault="0050474F" w:rsidP="0050474F">
      <w:pPr>
        <w:rPr>
          <w:color w:val="7F7F7F" w:themeColor="text1" w:themeTint="80"/>
          <w:highlight w:val="yellow"/>
        </w:rPr>
      </w:pPr>
      <w:r w:rsidRPr="0059449D">
        <w:rPr>
          <w:color w:val="7F7F7F" w:themeColor="text1" w:themeTint="80"/>
          <w:highlight w:val="yellow"/>
        </w:rPr>
        <w:t>No Assumptions specified.</w:t>
      </w:r>
    </w:p>
    <w:p w14:paraId="42196FFE" w14:textId="77777777" w:rsidR="00072314" w:rsidRPr="00F7196D" w:rsidRDefault="00072314" w:rsidP="00072314"/>
    <w:p w14:paraId="64EA2848" w14:textId="77777777" w:rsidR="00072314" w:rsidRDefault="00072314" w:rsidP="00072314">
      <w:pPr>
        <w:pStyle w:val="Heading1"/>
        <w:tabs>
          <w:tab w:val="clear" w:pos="540"/>
          <w:tab w:val="num" w:pos="432"/>
        </w:tabs>
        <w:rPr>
          <w:lang w:val="en-GB"/>
        </w:rPr>
      </w:pPr>
      <w:bookmarkStart w:id="61" w:name="_Toc35000575"/>
      <w:bookmarkStart w:id="62" w:name="_Toc65749239"/>
      <w:r>
        <w:rPr>
          <w:lang w:val="en-GB"/>
        </w:rPr>
        <w:lastRenderedPageBreak/>
        <w:t>Feature Implementation Architecture</w:t>
      </w:r>
      <w:bookmarkEnd w:id="61"/>
      <w:bookmarkEnd w:id="62"/>
    </w:p>
    <w:p w14:paraId="0618372A" w14:textId="77777777" w:rsidR="00072314" w:rsidRPr="0008696C" w:rsidRDefault="00072314" w:rsidP="00072314">
      <w:pPr>
        <w:pStyle w:val="Heading2"/>
        <w:spacing w:before="240"/>
        <w:rPr>
          <w:lang w:val="en-GB"/>
        </w:rPr>
      </w:pPr>
      <w:bookmarkStart w:id="63" w:name="_Toc35000576"/>
      <w:bookmarkStart w:id="64" w:name="_Toc65749240"/>
      <w:r w:rsidRPr="0008696C">
        <w:rPr>
          <w:lang w:val="en-GB"/>
        </w:rPr>
        <w:t>Functional Architecture</w:t>
      </w:r>
      <w:bookmarkEnd w:id="63"/>
      <w:bookmarkEnd w:id="64"/>
    </w:p>
    <w:p w14:paraId="109B2F0A" w14:textId="77777777" w:rsidR="0022140F" w:rsidRPr="00720A45" w:rsidRDefault="0022140F" w:rsidP="00720A45">
      <w:pPr>
        <w:rPr>
          <w:rStyle w:val="SubtleEmphasis"/>
          <w:i w:val="0"/>
          <w:iCs w:val="0"/>
          <w:color w:val="auto"/>
          <w:highlight w:val="green"/>
        </w:rPr>
      </w:pPr>
    </w:p>
    <w:p w14:paraId="7486FCCB" w14:textId="77777777" w:rsidR="00072314" w:rsidRDefault="00072314" w:rsidP="00072314">
      <w:pPr>
        <w:pStyle w:val="Heading3"/>
        <w:keepNext w:val="0"/>
        <w:tabs>
          <w:tab w:val="clear" w:pos="900"/>
          <w:tab w:val="left" w:pos="709"/>
          <w:tab w:val="left" w:pos="851"/>
        </w:tabs>
        <w:spacing w:before="240"/>
      </w:pPr>
      <w:bookmarkStart w:id="65" w:name="_Toc35000577"/>
      <w:bookmarkStart w:id="66" w:name="_Toc65749241"/>
      <w:r>
        <w:t>Description</w:t>
      </w:r>
      <w:bookmarkEnd w:id="65"/>
      <w:bookmarkEnd w:id="66"/>
    </w:p>
    <w:p w14:paraId="0BE5C516" w14:textId="77777777" w:rsidR="00072314" w:rsidRPr="004F7A82" w:rsidRDefault="00072314" w:rsidP="00072314"/>
    <w:p w14:paraId="08C6A4ED" w14:textId="0C6B11F5" w:rsidR="00072314" w:rsidRPr="00FB48C4" w:rsidRDefault="00072314" w:rsidP="00072314">
      <w:pPr>
        <w:rPr>
          <w:color w:val="000000" w:themeColor="text1"/>
        </w:rPr>
      </w:pPr>
    </w:p>
    <w:p w14:paraId="47B1D9F6" w14:textId="3177B981" w:rsidR="00072314" w:rsidRPr="003E65FA" w:rsidRDefault="00072314" w:rsidP="00072314">
      <w:pPr>
        <w:pStyle w:val="Caption"/>
      </w:pPr>
      <w:bookmarkStart w:id="67" w:name="_Toc35000653"/>
      <w:bookmarkStart w:id="68" w:name="_Toc520108481"/>
      <w:bookmarkStart w:id="69" w:name="_Toc65749319"/>
      <w:r w:rsidRPr="003E65FA">
        <w:t xml:space="preserve">Figure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333964">
        <w:rPr>
          <w:noProof/>
        </w:rPr>
        <w:t>1</w:t>
      </w:r>
      <w:r>
        <w:rPr>
          <w:noProof/>
        </w:rPr>
        <w:fldChar w:fldCharType="end"/>
      </w:r>
      <w:r w:rsidRPr="003E65FA">
        <w:t>: Functional Architecture</w:t>
      </w:r>
      <w:bookmarkEnd w:id="67"/>
      <w:bookmarkEnd w:id="68"/>
      <w:bookmarkEnd w:id="69"/>
    </w:p>
    <w:p w14:paraId="0D037F3F" w14:textId="5FDC6574" w:rsidR="00072314" w:rsidRDefault="00072314" w:rsidP="00072314"/>
    <w:p w14:paraId="0DB9E227" w14:textId="77777777" w:rsidR="00E31117" w:rsidRDefault="00E31117" w:rsidP="00E31117">
      <w:pPr>
        <w:rPr>
          <w:color w:val="C0504D" w:themeColor="accent2"/>
        </w:rPr>
      </w:pPr>
    </w:p>
    <w:p w14:paraId="520E367A" w14:textId="77777777" w:rsidR="00E31117" w:rsidRDefault="00E31117" w:rsidP="00E31117"/>
    <w:p w14:paraId="4EAD720D" w14:textId="77777777" w:rsidR="00E31117" w:rsidRDefault="00E31117" w:rsidP="00E31117"/>
    <w:p w14:paraId="6EFD3F8D" w14:textId="77777777" w:rsidR="00E31117" w:rsidRDefault="00E31117" w:rsidP="00E31117">
      <w:pPr>
        <w:jc w:val="center"/>
      </w:pPr>
      <w:r>
        <w:rPr>
          <w:noProof/>
        </w:rPr>
        <w:drawing>
          <wp:inline distT="0" distB="0" distL="0" distR="0" wp14:anchorId="2410AB8A" wp14:editId="2E9188DA">
            <wp:extent cx="6570980" cy="2833100"/>
            <wp:effectExtent l="0" t="0" r="0" b="0"/>
            <wp:docPr id="3" name="Picture 908803718.jpg" descr="908803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8803718.jpg"/>
                    <pic:cNvPicPr/>
                  </pic:nvPicPr>
                  <pic:blipFill>
                    <a:blip r:embed="rId27" cstate="print"/>
                    <a:stretch>
                      <a:fillRect/>
                    </a:stretch>
                  </pic:blipFill>
                  <pic:spPr>
                    <a:xfrm>
                      <a:off x="0" y="0"/>
                      <a:ext cx="6570980" cy="2833100"/>
                    </a:xfrm>
                    <a:prstGeom prst="rect">
                      <a:avLst/>
                    </a:prstGeom>
                  </pic:spPr>
                </pic:pic>
              </a:graphicData>
            </a:graphic>
          </wp:inline>
        </w:drawing>
      </w:r>
    </w:p>
    <w:p w14:paraId="047BF478" w14:textId="06A865B3" w:rsidR="00E31117" w:rsidRDefault="00E31117" w:rsidP="00E31117">
      <w:pPr>
        <w:pStyle w:val="Caption"/>
      </w:pPr>
      <w:bookmarkStart w:id="70" w:name="_Toc65749320"/>
      <w:r w:rsidRPr="00A13A7B">
        <w:t xml:space="preserve">Figure </w:t>
      </w:r>
      <w:r>
        <w:rPr>
          <w:noProof/>
        </w:rPr>
        <w:fldChar w:fldCharType="begin"/>
      </w:r>
      <w:r>
        <w:rPr>
          <w:noProof/>
        </w:rPr>
        <w:instrText xml:space="preserve"> SEQ Figure \* ARABIC </w:instrText>
      </w:r>
      <w:r>
        <w:rPr>
          <w:noProof/>
        </w:rPr>
        <w:fldChar w:fldCharType="separate"/>
      </w:r>
      <w:r w:rsidR="00333964">
        <w:rPr>
          <w:noProof/>
        </w:rPr>
        <w:t>2</w:t>
      </w:r>
      <w:r>
        <w:rPr>
          <w:noProof/>
        </w:rPr>
        <w:fldChar w:fldCharType="end"/>
      </w:r>
      <w:r w:rsidRPr="00A13A7B">
        <w:t xml:space="preserve">: </w:t>
      </w:r>
      <w:r w:rsidRPr="00574E26">
        <w:rPr>
          <w:rFonts w:cs="Arial"/>
        </w:rPr>
        <w:t>0 - Physical Functional Architecture</w:t>
      </w:r>
      <w:bookmarkEnd w:id="70"/>
    </w:p>
    <w:p w14:paraId="252CF453" w14:textId="77777777" w:rsidR="00E31117" w:rsidRPr="00E714D5" w:rsidRDefault="00E31117" w:rsidP="00072314"/>
    <w:p w14:paraId="5A35554C" w14:textId="77777777" w:rsidR="00072314" w:rsidRDefault="00072314" w:rsidP="00072314">
      <w:pPr>
        <w:pStyle w:val="Heading3"/>
        <w:keepNext w:val="0"/>
        <w:tabs>
          <w:tab w:val="clear" w:pos="900"/>
          <w:tab w:val="left" w:pos="709"/>
          <w:tab w:val="left" w:pos="851"/>
        </w:tabs>
        <w:spacing w:before="240"/>
      </w:pPr>
      <w:bookmarkStart w:id="71" w:name="_Toc35000578"/>
      <w:bookmarkStart w:id="72" w:name="_Toc65749242"/>
      <w:r>
        <w:t>Function List</w:t>
      </w:r>
      <w:bookmarkEnd w:id="71"/>
      <w:bookmarkEnd w:id="72"/>
    </w:p>
    <w:p w14:paraId="4B163467" w14:textId="05522872" w:rsidR="00072314" w:rsidRDefault="00072314" w:rsidP="00072314">
      <w:pPr>
        <w:pStyle w:val="BodyText"/>
        <w:rPr>
          <w:lang w:val="en-US"/>
        </w:rPr>
      </w:pPr>
      <w:r>
        <w:rPr>
          <w:lang w:val="en-US"/>
        </w:rPr>
        <w:t xml:space="preserve">The following functions </w:t>
      </w:r>
      <w:r>
        <w:t xml:space="preserve">from the </w:t>
      </w:r>
      <w:hyperlink r:id="rId28" w:history="1">
        <w:r w:rsidRPr="003C6F08">
          <w:rPr>
            <w:rStyle w:val="Hyperlink"/>
          </w:rPr>
          <w:t>Global Feature &amp; Function List</w:t>
        </w:r>
      </w:hyperlink>
      <w:r>
        <w:t xml:space="preserve"> </w:t>
      </w:r>
      <w:r>
        <w:rPr>
          <w:lang w:val="en-US"/>
        </w:rPr>
        <w:t>are referenced in this Feature Implementation Specification:</w:t>
      </w:r>
    </w:p>
    <w:p w14:paraId="2DE52D8F" w14:textId="77777777" w:rsidR="00072314" w:rsidRPr="0094354A" w:rsidRDefault="00072314" w:rsidP="00072314"/>
    <w:p w14:paraId="6795CDE3" w14:textId="77777777" w:rsidR="00E31117" w:rsidRPr="00476E7E" w:rsidRDefault="00E31117" w:rsidP="00E31117"/>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63"/>
        <w:gridCol w:w="3402"/>
        <w:gridCol w:w="5702"/>
      </w:tblGrid>
      <w:tr w:rsidR="00E31117" w:rsidRPr="007C20FA" w14:paraId="0ADB5330" w14:textId="77777777" w:rsidTr="00E31117">
        <w:trPr>
          <w:tblHeader/>
        </w:trPr>
        <w:tc>
          <w:tcPr>
            <w:tcW w:w="1163" w:type="dxa"/>
            <w:shd w:val="pct20" w:color="auto" w:fill="FFFFFF"/>
            <w:vAlign w:val="center"/>
          </w:tcPr>
          <w:p w14:paraId="79085E58" w14:textId="0D2D065F" w:rsidR="00E31117" w:rsidRPr="00C15D3D" w:rsidRDefault="00E31117" w:rsidP="00E31117">
            <w:pPr>
              <w:rPr>
                <w:b/>
              </w:rPr>
            </w:pPr>
            <w:r w:rsidRPr="00C15D3D">
              <w:rPr>
                <w:b/>
              </w:rPr>
              <w:t xml:space="preserve">Function </w:t>
            </w:r>
            <w:r>
              <w:rPr>
                <w:b/>
              </w:rPr>
              <w:t>ID</w:t>
            </w:r>
          </w:p>
        </w:tc>
        <w:tc>
          <w:tcPr>
            <w:tcW w:w="3402" w:type="dxa"/>
            <w:shd w:val="pct20" w:color="auto" w:fill="FFFFFF"/>
          </w:tcPr>
          <w:p w14:paraId="511850DA" w14:textId="6D40610C" w:rsidR="00E31117" w:rsidRPr="007C20FA" w:rsidRDefault="00E31117" w:rsidP="00E31117">
            <w:pPr>
              <w:pStyle w:val="Caption"/>
              <w:jc w:val="left"/>
            </w:pPr>
            <w:r>
              <w:t>Function</w:t>
            </w:r>
            <w:r w:rsidRPr="004E7B74">
              <w:t xml:space="preserve"> </w:t>
            </w:r>
            <w:r>
              <w:t>Name</w:t>
            </w:r>
          </w:p>
        </w:tc>
        <w:tc>
          <w:tcPr>
            <w:tcW w:w="5702" w:type="dxa"/>
            <w:shd w:val="pct20" w:color="auto" w:fill="FFFFFF"/>
          </w:tcPr>
          <w:p w14:paraId="2CE290D7" w14:textId="1FDEA170" w:rsidR="00E31117" w:rsidRPr="007C20FA" w:rsidRDefault="00E31117" w:rsidP="00E31117">
            <w:pPr>
              <w:pStyle w:val="Caption"/>
              <w:jc w:val="left"/>
            </w:pPr>
            <w:r>
              <w:t>Function</w:t>
            </w:r>
            <w:r w:rsidRPr="004E7B74">
              <w:t xml:space="preserve"> Description</w:t>
            </w:r>
          </w:p>
        </w:tc>
      </w:tr>
      <w:tr w:rsidR="00E31117" w:rsidRPr="00BB0EAC" w14:paraId="5C7657E6" w14:textId="77777777" w:rsidTr="00E31117">
        <w:tc>
          <w:tcPr>
            <w:tcW w:w="1163" w:type="dxa"/>
          </w:tcPr>
          <w:p w14:paraId="3F6B0CCB" w14:textId="3AE7D989" w:rsidR="00E31117" w:rsidRPr="00A6458B" w:rsidRDefault="00E31117" w:rsidP="00E31117"/>
        </w:tc>
        <w:tc>
          <w:tcPr>
            <w:tcW w:w="3402" w:type="dxa"/>
          </w:tcPr>
          <w:p w14:paraId="4FAAC028" w14:textId="77777777" w:rsidR="00E31117" w:rsidRDefault="00E31117" w:rsidP="00E31117">
            <w:r>
              <w:rPr>
                <w:i/>
              </w:rPr>
              <w:t>(activity</w:t>
            </w:r>
            <w:r w:rsidRPr="005E78E8">
              <w:rPr>
                <w:i/>
              </w:rPr>
              <w:t>)</w:t>
            </w:r>
            <w:r w:rsidRPr="00C15D3D">
              <w:t xml:space="preserve"> </w:t>
            </w:r>
            <w:bookmarkStart w:id="73" w:name="_97cc6b16db35e91aab61198ec9637587"/>
            <w:r>
              <w:t>Store/Recall Prerejuv Climate Settings</w:t>
            </w:r>
            <w:bookmarkEnd w:id="73"/>
          </w:p>
        </w:tc>
        <w:tc>
          <w:tcPr>
            <w:tcW w:w="5702" w:type="dxa"/>
          </w:tcPr>
          <w:p w14:paraId="0A49F61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Provide Rejuvenate Climate &lt;&lt;System Function&gt;&gt;, to store and later recall, the settings of the climate system as they were before the Rejuvenate feature was running.</w:t>
            </w:r>
          </w:p>
        </w:tc>
      </w:tr>
      <w:tr w:rsidR="00E31117" w:rsidRPr="00BB0EAC" w14:paraId="540C2547" w14:textId="77777777" w:rsidTr="00E31117">
        <w:tc>
          <w:tcPr>
            <w:tcW w:w="1163" w:type="dxa"/>
          </w:tcPr>
          <w:p w14:paraId="7B45D0BB" w14:textId="77777777" w:rsidR="00E31117" w:rsidRPr="00A6458B" w:rsidRDefault="00E31117" w:rsidP="00E31117"/>
        </w:tc>
        <w:tc>
          <w:tcPr>
            <w:tcW w:w="3402" w:type="dxa"/>
          </w:tcPr>
          <w:p w14:paraId="406585A7" w14:textId="77777777" w:rsidR="00E31117" w:rsidRDefault="00E31117" w:rsidP="00E31117">
            <w:r>
              <w:rPr>
                <w:i/>
              </w:rPr>
              <w:t>(activity</w:t>
            </w:r>
            <w:r w:rsidRPr="005E78E8">
              <w:rPr>
                <w:i/>
              </w:rPr>
              <w:t>)</w:t>
            </w:r>
            <w:r w:rsidRPr="00C15D3D">
              <w:t xml:space="preserve"> </w:t>
            </w:r>
            <w:bookmarkStart w:id="74" w:name="_3bf15d7efe48079a13d84c594b625eec"/>
            <w:r>
              <w:t>Manage Content</w:t>
            </w:r>
            <w:bookmarkEnd w:id="74"/>
          </w:p>
        </w:tc>
        <w:tc>
          <w:tcPr>
            <w:tcW w:w="5702" w:type="dxa"/>
          </w:tcPr>
          <w:p w14:paraId="11C52AEB"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manages the content related to the Rejuvenate themes. This content can be updated via OTA.</w:t>
            </w:r>
          </w:p>
        </w:tc>
      </w:tr>
      <w:tr w:rsidR="00E31117" w:rsidRPr="00BB0EAC" w14:paraId="667B4297" w14:textId="77777777" w:rsidTr="00E31117">
        <w:tc>
          <w:tcPr>
            <w:tcW w:w="1163" w:type="dxa"/>
          </w:tcPr>
          <w:p w14:paraId="70FEFF90" w14:textId="77777777" w:rsidR="00E31117" w:rsidRPr="00A6458B" w:rsidRDefault="00E31117" w:rsidP="00E31117"/>
        </w:tc>
        <w:tc>
          <w:tcPr>
            <w:tcW w:w="3402" w:type="dxa"/>
          </w:tcPr>
          <w:p w14:paraId="019F314D" w14:textId="77777777" w:rsidR="00E31117" w:rsidRDefault="00E31117" w:rsidP="00E31117">
            <w:r>
              <w:rPr>
                <w:i/>
              </w:rPr>
              <w:t>(activity</w:t>
            </w:r>
            <w:r w:rsidRPr="005E78E8">
              <w:rPr>
                <w:i/>
              </w:rPr>
              <w:t>)</w:t>
            </w:r>
            <w:r w:rsidRPr="00C15D3D">
              <w:t xml:space="preserve"> </w:t>
            </w:r>
            <w:bookmarkStart w:id="75" w:name="_e08ec2b245ea3eb463060db22278acac"/>
            <w:r>
              <w:t>Request Rejuv Lighting</w:t>
            </w:r>
            <w:bookmarkEnd w:id="75"/>
          </w:p>
        </w:tc>
        <w:tc>
          <w:tcPr>
            <w:tcW w:w="5702" w:type="dxa"/>
          </w:tcPr>
          <w:p w14:paraId="5332FF5C"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t>
            </w:r>
            <w:r>
              <w:rPr>
                <w:lang w:val="en-US"/>
              </w:rPr>
              <w:lastRenderedPageBreak/>
              <w:t>requests the utilization of the vehicle’s Halo Lighting and/or Ambient Lighting system(s)/feature(s).</w:t>
            </w:r>
          </w:p>
        </w:tc>
      </w:tr>
      <w:tr w:rsidR="00E31117" w:rsidRPr="00BB0EAC" w14:paraId="49F05657" w14:textId="77777777" w:rsidTr="00E31117">
        <w:tc>
          <w:tcPr>
            <w:tcW w:w="1163" w:type="dxa"/>
          </w:tcPr>
          <w:p w14:paraId="21B67BD1" w14:textId="77777777" w:rsidR="00E31117" w:rsidRPr="00A6458B" w:rsidRDefault="00E31117" w:rsidP="00E31117"/>
        </w:tc>
        <w:tc>
          <w:tcPr>
            <w:tcW w:w="3402" w:type="dxa"/>
          </w:tcPr>
          <w:p w14:paraId="70B8B60C" w14:textId="77777777" w:rsidR="00E31117" w:rsidRDefault="00E31117" w:rsidP="00E31117">
            <w:r>
              <w:rPr>
                <w:i/>
              </w:rPr>
              <w:t>(activity</w:t>
            </w:r>
            <w:r w:rsidRPr="005E78E8">
              <w:rPr>
                <w:i/>
              </w:rPr>
              <w:t>)</w:t>
            </w:r>
            <w:r w:rsidRPr="00C15D3D">
              <w:t xml:space="preserve"> </w:t>
            </w:r>
            <w:bookmarkStart w:id="76" w:name="_3165b1598f979c5edb68dd1bd0b60c8c"/>
            <w:r>
              <w:t>Request Rejuv Seat Position</w:t>
            </w:r>
            <w:bookmarkEnd w:id="76"/>
          </w:p>
        </w:tc>
        <w:tc>
          <w:tcPr>
            <w:tcW w:w="5702" w:type="dxa"/>
          </w:tcPr>
          <w:p w14:paraId="792CE23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seat position movement</w:t>
            </w:r>
          </w:p>
        </w:tc>
      </w:tr>
      <w:tr w:rsidR="00E31117" w:rsidRPr="00BB0EAC" w14:paraId="250829FB" w14:textId="77777777" w:rsidTr="00E31117">
        <w:tc>
          <w:tcPr>
            <w:tcW w:w="1163" w:type="dxa"/>
          </w:tcPr>
          <w:p w14:paraId="242D1E26" w14:textId="77777777" w:rsidR="00E31117" w:rsidRPr="00A6458B" w:rsidRDefault="00E31117" w:rsidP="00E31117"/>
        </w:tc>
        <w:tc>
          <w:tcPr>
            <w:tcW w:w="3402" w:type="dxa"/>
          </w:tcPr>
          <w:p w14:paraId="71EA69C6" w14:textId="77777777" w:rsidR="00E31117" w:rsidRDefault="00E31117" w:rsidP="00E31117">
            <w:r>
              <w:rPr>
                <w:i/>
              </w:rPr>
              <w:t>(activity</w:t>
            </w:r>
            <w:r w:rsidRPr="005E78E8">
              <w:rPr>
                <w:i/>
              </w:rPr>
              <w:t>)</w:t>
            </w:r>
            <w:r w:rsidRPr="00C15D3D">
              <w:t xml:space="preserve"> </w:t>
            </w:r>
            <w:bookmarkStart w:id="77" w:name="_7846671d696e3c5a7d93bac136c88a5c"/>
            <w:r>
              <w:t>Provide Audio Experience</w:t>
            </w:r>
            <w:bookmarkEnd w:id="77"/>
          </w:p>
        </w:tc>
        <w:tc>
          <w:tcPr>
            <w:tcW w:w="5702" w:type="dxa"/>
          </w:tcPr>
          <w:p w14:paraId="48E8C631"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infotainment audio system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59E53882" w14:textId="77777777" w:rsidTr="00E31117">
        <w:tc>
          <w:tcPr>
            <w:tcW w:w="1163" w:type="dxa"/>
          </w:tcPr>
          <w:p w14:paraId="453F5667" w14:textId="77777777" w:rsidR="00E31117" w:rsidRPr="00A6458B" w:rsidRDefault="00E31117" w:rsidP="00E31117"/>
        </w:tc>
        <w:tc>
          <w:tcPr>
            <w:tcW w:w="3402" w:type="dxa"/>
          </w:tcPr>
          <w:p w14:paraId="29E28D8D" w14:textId="77777777" w:rsidR="00E31117" w:rsidRDefault="00E31117" w:rsidP="00E31117">
            <w:r>
              <w:rPr>
                <w:i/>
              </w:rPr>
              <w:t>(activity</w:t>
            </w:r>
            <w:r w:rsidRPr="005E78E8">
              <w:rPr>
                <w:i/>
              </w:rPr>
              <w:t>)</w:t>
            </w:r>
            <w:r w:rsidRPr="00C15D3D">
              <w:t xml:space="preserve"> </w:t>
            </w:r>
            <w:bookmarkStart w:id="78" w:name="_102ae19b65dda552d0018f0b41f56069"/>
            <w:r>
              <w:t>Send Rejuv Status</w:t>
            </w:r>
            <w:bookmarkEnd w:id="78"/>
          </w:p>
        </w:tc>
        <w:tc>
          <w:tcPr>
            <w:tcW w:w="5702" w:type="dxa"/>
          </w:tcPr>
          <w:p w14:paraId="735D35C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sends a signal out to other systems/features that Rejuvenate is currently running.</w:t>
            </w:r>
          </w:p>
        </w:tc>
      </w:tr>
      <w:tr w:rsidR="00E31117" w:rsidRPr="00BB0EAC" w14:paraId="143D3ADF" w14:textId="77777777" w:rsidTr="00E31117">
        <w:tc>
          <w:tcPr>
            <w:tcW w:w="1163" w:type="dxa"/>
          </w:tcPr>
          <w:p w14:paraId="49B5C0FF" w14:textId="77777777" w:rsidR="00E31117" w:rsidRPr="00A6458B" w:rsidRDefault="00E31117" w:rsidP="00E31117"/>
        </w:tc>
        <w:tc>
          <w:tcPr>
            <w:tcW w:w="3402" w:type="dxa"/>
          </w:tcPr>
          <w:p w14:paraId="5CB9D472" w14:textId="77777777" w:rsidR="00E31117" w:rsidRDefault="00E31117" w:rsidP="00E31117">
            <w:r>
              <w:rPr>
                <w:i/>
              </w:rPr>
              <w:t>(activity</w:t>
            </w:r>
            <w:r w:rsidRPr="005E78E8">
              <w:rPr>
                <w:i/>
              </w:rPr>
              <w:t>)</w:t>
            </w:r>
            <w:r w:rsidRPr="00C15D3D">
              <w:t xml:space="preserve"> </w:t>
            </w:r>
            <w:bookmarkStart w:id="79" w:name="_20e1e4cb7c0a7afda1fcd6bb55f152e0"/>
            <w:r>
              <w:t>Provide Scent</w:t>
            </w:r>
            <w:bookmarkEnd w:id="79"/>
          </w:p>
        </w:tc>
        <w:tc>
          <w:tcPr>
            <w:tcW w:w="5702" w:type="dxa"/>
          </w:tcPr>
          <w:p w14:paraId="60180323"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Digital Scent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6094C59" w14:textId="77777777" w:rsidTr="00E31117">
        <w:tc>
          <w:tcPr>
            <w:tcW w:w="1163" w:type="dxa"/>
          </w:tcPr>
          <w:p w14:paraId="0C0838BC" w14:textId="77777777" w:rsidR="00E31117" w:rsidRPr="00A6458B" w:rsidRDefault="00E31117" w:rsidP="00E31117"/>
        </w:tc>
        <w:tc>
          <w:tcPr>
            <w:tcW w:w="3402" w:type="dxa"/>
          </w:tcPr>
          <w:p w14:paraId="32752EDB" w14:textId="77777777" w:rsidR="00E31117" w:rsidRDefault="00E31117" w:rsidP="00E31117">
            <w:r>
              <w:rPr>
                <w:i/>
              </w:rPr>
              <w:t>(activity</w:t>
            </w:r>
            <w:r w:rsidRPr="005E78E8">
              <w:rPr>
                <w:i/>
              </w:rPr>
              <w:t>)</w:t>
            </w:r>
            <w:r w:rsidRPr="00C15D3D">
              <w:t xml:space="preserve"> </w:t>
            </w:r>
            <w:bookmarkStart w:id="80" w:name="_ebf0e236f221058848d00fb555163153"/>
            <w:r>
              <w:t>Request Door Locks</w:t>
            </w:r>
            <w:bookmarkEnd w:id="80"/>
          </w:p>
        </w:tc>
        <w:tc>
          <w:tcPr>
            <w:tcW w:w="5702" w:type="dxa"/>
          </w:tcPr>
          <w:p w14:paraId="549367F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window and door functionality for locking doors and closing windows.</w:t>
            </w:r>
          </w:p>
        </w:tc>
      </w:tr>
      <w:tr w:rsidR="00E31117" w:rsidRPr="00BB0EAC" w14:paraId="61CF0833" w14:textId="77777777" w:rsidTr="00E31117">
        <w:tc>
          <w:tcPr>
            <w:tcW w:w="1163" w:type="dxa"/>
          </w:tcPr>
          <w:p w14:paraId="1DC2BA57" w14:textId="77777777" w:rsidR="00E31117" w:rsidRPr="00A6458B" w:rsidRDefault="00E31117" w:rsidP="00E31117"/>
        </w:tc>
        <w:tc>
          <w:tcPr>
            <w:tcW w:w="3402" w:type="dxa"/>
          </w:tcPr>
          <w:p w14:paraId="5273646F" w14:textId="77777777" w:rsidR="00E31117" w:rsidRDefault="00E31117" w:rsidP="00E31117">
            <w:r>
              <w:rPr>
                <w:i/>
              </w:rPr>
              <w:t>(activity</w:t>
            </w:r>
            <w:r w:rsidRPr="005E78E8">
              <w:rPr>
                <w:i/>
              </w:rPr>
              <w:t>)</w:t>
            </w:r>
            <w:r w:rsidRPr="00C15D3D">
              <w:t xml:space="preserve"> </w:t>
            </w:r>
            <w:bookmarkStart w:id="81" w:name="_4f5b9c8713162ba349ee2e88a1d37d56"/>
            <w:r>
              <w:t>Request Rejuv Scent</w:t>
            </w:r>
            <w:bookmarkEnd w:id="81"/>
          </w:p>
        </w:tc>
        <w:tc>
          <w:tcPr>
            <w:tcW w:w="5702" w:type="dxa"/>
          </w:tcPr>
          <w:p w14:paraId="2FE0E57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Digital Scent system/feature.</w:t>
            </w:r>
          </w:p>
        </w:tc>
      </w:tr>
      <w:tr w:rsidR="00E31117" w:rsidRPr="00BB0EAC" w14:paraId="4159BD51" w14:textId="77777777" w:rsidTr="00E31117">
        <w:tc>
          <w:tcPr>
            <w:tcW w:w="1163" w:type="dxa"/>
          </w:tcPr>
          <w:p w14:paraId="5E7A78CC" w14:textId="77777777" w:rsidR="00E31117" w:rsidRPr="00A6458B" w:rsidRDefault="00E31117" w:rsidP="00E31117"/>
        </w:tc>
        <w:tc>
          <w:tcPr>
            <w:tcW w:w="3402" w:type="dxa"/>
          </w:tcPr>
          <w:p w14:paraId="1B791602" w14:textId="77777777" w:rsidR="00E31117" w:rsidRDefault="00E31117" w:rsidP="00E31117">
            <w:r>
              <w:rPr>
                <w:i/>
              </w:rPr>
              <w:t>(activity</w:t>
            </w:r>
            <w:r w:rsidRPr="005E78E8">
              <w:rPr>
                <w:i/>
              </w:rPr>
              <w:t>)</w:t>
            </w:r>
            <w:r w:rsidRPr="00C15D3D">
              <w:t xml:space="preserve"> </w:t>
            </w:r>
            <w:bookmarkStart w:id="82" w:name="_7901826bfc377302a003ef987ca38f69"/>
            <w:r>
              <w:t>Provide Seat Climate</w:t>
            </w:r>
            <w:bookmarkEnd w:id="82"/>
          </w:p>
        </w:tc>
        <w:tc>
          <w:tcPr>
            <w:tcW w:w="5702" w:type="dxa"/>
          </w:tcPr>
          <w:p w14:paraId="0F4E13C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Climate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DA1C033" w14:textId="77777777" w:rsidTr="00E31117">
        <w:tc>
          <w:tcPr>
            <w:tcW w:w="1163" w:type="dxa"/>
          </w:tcPr>
          <w:p w14:paraId="2AC0A837" w14:textId="77777777" w:rsidR="00E31117" w:rsidRPr="00A6458B" w:rsidRDefault="00E31117" w:rsidP="00E31117"/>
        </w:tc>
        <w:tc>
          <w:tcPr>
            <w:tcW w:w="3402" w:type="dxa"/>
          </w:tcPr>
          <w:p w14:paraId="3C020D03" w14:textId="77777777" w:rsidR="00E31117" w:rsidRDefault="00E31117" w:rsidP="00E31117">
            <w:r>
              <w:rPr>
                <w:i/>
              </w:rPr>
              <w:t>(activity</w:t>
            </w:r>
            <w:r w:rsidRPr="005E78E8">
              <w:rPr>
                <w:i/>
              </w:rPr>
              <w:t>)</w:t>
            </w:r>
            <w:r w:rsidRPr="00C15D3D">
              <w:t xml:space="preserve"> </w:t>
            </w:r>
            <w:bookmarkStart w:id="83" w:name="_4f31b3c5191c30eb639e8ed49b9c7660"/>
            <w:r>
              <w:t>Adjust Seat Position</w:t>
            </w:r>
            <w:bookmarkEnd w:id="83"/>
          </w:p>
        </w:tc>
        <w:tc>
          <w:tcPr>
            <w:tcW w:w="5702" w:type="dxa"/>
          </w:tcPr>
          <w:p w14:paraId="35BA0D6C"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position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74A4687C" w14:textId="77777777" w:rsidTr="00E31117">
        <w:tc>
          <w:tcPr>
            <w:tcW w:w="1163" w:type="dxa"/>
          </w:tcPr>
          <w:p w14:paraId="015747D0" w14:textId="77777777" w:rsidR="00E31117" w:rsidRPr="00A6458B" w:rsidRDefault="00E31117" w:rsidP="00E31117"/>
        </w:tc>
        <w:tc>
          <w:tcPr>
            <w:tcW w:w="3402" w:type="dxa"/>
          </w:tcPr>
          <w:p w14:paraId="0C6A9D87" w14:textId="77777777" w:rsidR="00E31117" w:rsidRDefault="00E31117" w:rsidP="00E31117">
            <w:r>
              <w:rPr>
                <w:i/>
              </w:rPr>
              <w:t>(activity</w:t>
            </w:r>
            <w:r w:rsidRPr="005E78E8">
              <w:rPr>
                <w:i/>
              </w:rPr>
              <w:t>)</w:t>
            </w:r>
            <w:r w:rsidRPr="00C15D3D">
              <w:t xml:space="preserve"> </w:t>
            </w:r>
            <w:bookmarkStart w:id="84" w:name="_f4e11f75efdea15d006edaadc8738f89"/>
            <w:r>
              <w:t>Store User Parameters</w:t>
            </w:r>
            <w:bookmarkEnd w:id="84"/>
          </w:p>
        </w:tc>
        <w:tc>
          <w:tcPr>
            <w:tcW w:w="5702" w:type="dxa"/>
          </w:tcPr>
          <w:p w14:paraId="712A08E7"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stores the user selected parameters for the Rejuvenate Feature.</w:t>
            </w:r>
          </w:p>
        </w:tc>
      </w:tr>
      <w:tr w:rsidR="00E31117" w:rsidRPr="00BB0EAC" w14:paraId="3A6C1E90" w14:textId="77777777" w:rsidTr="00E31117">
        <w:tc>
          <w:tcPr>
            <w:tcW w:w="1163" w:type="dxa"/>
          </w:tcPr>
          <w:p w14:paraId="6249481E" w14:textId="77777777" w:rsidR="00E31117" w:rsidRPr="00A6458B" w:rsidRDefault="00E31117" w:rsidP="00E31117"/>
        </w:tc>
        <w:tc>
          <w:tcPr>
            <w:tcW w:w="3402" w:type="dxa"/>
          </w:tcPr>
          <w:p w14:paraId="30609678" w14:textId="77777777" w:rsidR="00E31117" w:rsidRDefault="00E31117" w:rsidP="00E31117">
            <w:r>
              <w:rPr>
                <w:i/>
              </w:rPr>
              <w:t>(activity</w:t>
            </w:r>
            <w:r w:rsidRPr="005E78E8">
              <w:rPr>
                <w:i/>
              </w:rPr>
              <w:t>)</w:t>
            </w:r>
            <w:r w:rsidRPr="00C15D3D">
              <w:t xml:space="preserve"> </w:t>
            </w:r>
            <w:bookmarkStart w:id="85" w:name="_38ce2aa36953f032f4623cb9b269fad5"/>
            <w:r>
              <w:t>Provide Steering Column Movement</w:t>
            </w:r>
            <w:bookmarkEnd w:id="85"/>
          </w:p>
        </w:tc>
        <w:tc>
          <w:tcPr>
            <w:tcW w:w="5702" w:type="dxa"/>
          </w:tcPr>
          <w:p w14:paraId="04793ED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steering column position system/feature provides to the vehicle, regardless of the Rejuvenate feature. This functionality will either be called upon by the Rejuvenate </w:t>
            </w:r>
            <w:r>
              <w:rPr>
                <w:lang w:val="en-US"/>
              </w:rPr>
              <w:lastRenderedPageBreak/>
              <w:t>feature to perform an act, provide information that will be used in the Rejuvenate feature, or both.</w:t>
            </w:r>
          </w:p>
        </w:tc>
      </w:tr>
      <w:tr w:rsidR="00E31117" w:rsidRPr="00BB0EAC" w14:paraId="398BD77F" w14:textId="77777777" w:rsidTr="00E31117">
        <w:tc>
          <w:tcPr>
            <w:tcW w:w="1163" w:type="dxa"/>
          </w:tcPr>
          <w:p w14:paraId="60DD4218" w14:textId="77777777" w:rsidR="00E31117" w:rsidRPr="00A6458B" w:rsidRDefault="00E31117" w:rsidP="00E31117"/>
        </w:tc>
        <w:tc>
          <w:tcPr>
            <w:tcW w:w="3402" w:type="dxa"/>
          </w:tcPr>
          <w:p w14:paraId="233D6D02" w14:textId="77777777" w:rsidR="00E31117" w:rsidRDefault="00E31117" w:rsidP="00E31117">
            <w:r>
              <w:rPr>
                <w:i/>
              </w:rPr>
              <w:t>(activity</w:t>
            </w:r>
            <w:r w:rsidRPr="005E78E8">
              <w:rPr>
                <w:i/>
              </w:rPr>
              <w:t>)</w:t>
            </w:r>
            <w:r w:rsidRPr="00C15D3D">
              <w:t xml:space="preserve"> </w:t>
            </w:r>
            <w:bookmarkStart w:id="86" w:name="_805aebf82b62924d287e70f71c887ba9"/>
            <w:r>
              <w:t>Store Prerejuv Settings</w:t>
            </w:r>
            <w:bookmarkEnd w:id="86"/>
          </w:p>
        </w:tc>
        <w:tc>
          <w:tcPr>
            <w:tcW w:w="5702" w:type="dxa"/>
          </w:tcPr>
          <w:p w14:paraId="068BBAD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stores the settings for various systems/features that Rejuvenate uses. These settings will be eventually called upon to return those systems/features to be as they were before the Rejuvenate feature was running.</w:t>
            </w:r>
          </w:p>
        </w:tc>
      </w:tr>
      <w:tr w:rsidR="00E31117" w:rsidRPr="00BB0EAC" w14:paraId="41CE5323" w14:textId="77777777" w:rsidTr="00E31117">
        <w:tc>
          <w:tcPr>
            <w:tcW w:w="1163" w:type="dxa"/>
          </w:tcPr>
          <w:p w14:paraId="44D6F39C" w14:textId="77777777" w:rsidR="00E31117" w:rsidRPr="00A6458B" w:rsidRDefault="00E31117" w:rsidP="00E31117"/>
        </w:tc>
        <w:tc>
          <w:tcPr>
            <w:tcW w:w="3402" w:type="dxa"/>
          </w:tcPr>
          <w:p w14:paraId="054C84A9" w14:textId="77777777" w:rsidR="00E31117" w:rsidRDefault="00E31117" w:rsidP="00E31117">
            <w:r>
              <w:rPr>
                <w:i/>
              </w:rPr>
              <w:t>(activity</w:t>
            </w:r>
            <w:r w:rsidRPr="005E78E8">
              <w:rPr>
                <w:i/>
              </w:rPr>
              <w:t>)</w:t>
            </w:r>
            <w:r w:rsidRPr="00C15D3D">
              <w:t xml:space="preserve"> </w:t>
            </w:r>
            <w:bookmarkStart w:id="87" w:name="_377b97d1c0b8905553aa5fd39aa68482"/>
            <w:r>
              <w:t>Achieve Outside System Awareness</w:t>
            </w:r>
            <w:bookmarkEnd w:id="87"/>
          </w:p>
        </w:tc>
        <w:tc>
          <w:tcPr>
            <w:tcW w:w="5702" w:type="dxa"/>
          </w:tcPr>
          <w:p w14:paraId="638A0AD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37FCA487" w14:textId="77777777" w:rsidTr="00E31117">
        <w:tc>
          <w:tcPr>
            <w:tcW w:w="1163" w:type="dxa"/>
          </w:tcPr>
          <w:p w14:paraId="235843AD" w14:textId="77777777" w:rsidR="00E31117" w:rsidRPr="00A6458B" w:rsidRDefault="00E31117" w:rsidP="00E31117"/>
        </w:tc>
        <w:tc>
          <w:tcPr>
            <w:tcW w:w="3402" w:type="dxa"/>
          </w:tcPr>
          <w:p w14:paraId="0C291526" w14:textId="77777777" w:rsidR="00E31117" w:rsidRDefault="00E31117" w:rsidP="00E31117">
            <w:r>
              <w:rPr>
                <w:i/>
              </w:rPr>
              <w:t>(activity</w:t>
            </w:r>
            <w:r w:rsidRPr="005E78E8">
              <w:rPr>
                <w:i/>
              </w:rPr>
              <w:t>)</w:t>
            </w:r>
            <w:r w:rsidRPr="00C15D3D">
              <w:t xml:space="preserve"> </w:t>
            </w:r>
            <w:bookmarkStart w:id="88" w:name="_33e888ea9f295f3aa357ebb9a755daac"/>
            <w:r>
              <w:t>Provide Personalized Settings</w:t>
            </w:r>
            <w:bookmarkEnd w:id="88"/>
          </w:p>
        </w:tc>
        <w:tc>
          <w:tcPr>
            <w:tcW w:w="5702" w:type="dxa"/>
          </w:tcPr>
          <w:p w14:paraId="1F1D095B"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Personal Portable Profiles or Enhanced Memory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212B3CB3" w14:textId="77777777" w:rsidTr="00E31117">
        <w:tc>
          <w:tcPr>
            <w:tcW w:w="1163" w:type="dxa"/>
          </w:tcPr>
          <w:p w14:paraId="724098EB" w14:textId="77777777" w:rsidR="00E31117" w:rsidRPr="00A6458B" w:rsidRDefault="00E31117" w:rsidP="00E31117"/>
        </w:tc>
        <w:tc>
          <w:tcPr>
            <w:tcW w:w="3402" w:type="dxa"/>
          </w:tcPr>
          <w:p w14:paraId="33377352" w14:textId="77777777" w:rsidR="00E31117" w:rsidRDefault="00E31117" w:rsidP="00E31117">
            <w:r>
              <w:rPr>
                <w:i/>
              </w:rPr>
              <w:t>(activity</w:t>
            </w:r>
            <w:r w:rsidRPr="005E78E8">
              <w:rPr>
                <w:i/>
              </w:rPr>
              <w:t>)</w:t>
            </w:r>
            <w:r w:rsidRPr="00C15D3D">
              <w:t xml:space="preserve"> </w:t>
            </w:r>
            <w:bookmarkStart w:id="89" w:name="_f3f3040bcaf631c75e5a10c10ee5376e"/>
            <w:r>
              <w:t>Provide Gear Status</w:t>
            </w:r>
            <w:bookmarkEnd w:id="89"/>
          </w:p>
        </w:tc>
        <w:tc>
          <w:tcPr>
            <w:tcW w:w="5702" w:type="dxa"/>
          </w:tcPr>
          <w:p w14:paraId="714FE5A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transmission/gear selection system/feature provides to the vehicle, regardless of the Rejuvenate feature. This functionality will provide information that will be used in the Rejuvenate feature.</w:t>
            </w:r>
          </w:p>
        </w:tc>
      </w:tr>
      <w:tr w:rsidR="00E31117" w:rsidRPr="00BB0EAC" w14:paraId="24B7283B" w14:textId="77777777" w:rsidTr="00E31117">
        <w:tc>
          <w:tcPr>
            <w:tcW w:w="1163" w:type="dxa"/>
          </w:tcPr>
          <w:p w14:paraId="12C45581" w14:textId="77777777" w:rsidR="00E31117" w:rsidRPr="00A6458B" w:rsidRDefault="00E31117" w:rsidP="00E31117"/>
        </w:tc>
        <w:tc>
          <w:tcPr>
            <w:tcW w:w="3402" w:type="dxa"/>
          </w:tcPr>
          <w:p w14:paraId="1110EB5E" w14:textId="77777777" w:rsidR="00E31117" w:rsidRDefault="00E31117" w:rsidP="00E31117">
            <w:r>
              <w:rPr>
                <w:i/>
              </w:rPr>
              <w:t>(activity</w:t>
            </w:r>
            <w:r w:rsidRPr="005E78E8">
              <w:rPr>
                <w:i/>
              </w:rPr>
              <w:t>)</w:t>
            </w:r>
            <w:r w:rsidRPr="00C15D3D">
              <w:t xml:space="preserve"> </w:t>
            </w:r>
            <w:bookmarkStart w:id="90" w:name="_3893d91c37d4a701579078bcb6f35f8a"/>
            <w:r>
              <w:t>Process Theme Selections</w:t>
            </w:r>
            <w:bookmarkEnd w:id="90"/>
          </w:p>
        </w:tc>
        <w:tc>
          <w:tcPr>
            <w:tcW w:w="5702" w:type="dxa"/>
          </w:tcPr>
          <w:p w14:paraId="51221CC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relates the user’s selections to actual content/settings that Rejuvenate needs to push to other systems/features.</w:t>
            </w:r>
          </w:p>
        </w:tc>
      </w:tr>
      <w:tr w:rsidR="00E31117" w:rsidRPr="00BB0EAC" w14:paraId="1D73C5EA" w14:textId="77777777" w:rsidTr="00E31117">
        <w:tc>
          <w:tcPr>
            <w:tcW w:w="1163" w:type="dxa"/>
          </w:tcPr>
          <w:p w14:paraId="218F37C7" w14:textId="77777777" w:rsidR="00E31117" w:rsidRPr="00A6458B" w:rsidRDefault="00E31117" w:rsidP="00E31117"/>
        </w:tc>
        <w:tc>
          <w:tcPr>
            <w:tcW w:w="3402" w:type="dxa"/>
          </w:tcPr>
          <w:p w14:paraId="0E5B86B1" w14:textId="77777777" w:rsidR="00E31117" w:rsidRDefault="00E31117" w:rsidP="00E31117">
            <w:r>
              <w:rPr>
                <w:i/>
              </w:rPr>
              <w:t>(activity</w:t>
            </w:r>
            <w:r w:rsidRPr="005E78E8">
              <w:rPr>
                <w:i/>
              </w:rPr>
              <w:t>)</w:t>
            </w:r>
            <w:r w:rsidRPr="00C15D3D">
              <w:t xml:space="preserve"> </w:t>
            </w:r>
            <w:bookmarkStart w:id="91" w:name="_cb7e2d5e27b4ff0de32a0b624c6fdd4d"/>
            <w:r>
              <w:t>Provide Ambient Light Experience</w:t>
            </w:r>
            <w:bookmarkEnd w:id="91"/>
          </w:p>
        </w:tc>
        <w:tc>
          <w:tcPr>
            <w:tcW w:w="5702" w:type="dxa"/>
          </w:tcPr>
          <w:p w14:paraId="684AED0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Ambient Light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928B76D" w14:textId="77777777" w:rsidTr="00E31117">
        <w:tc>
          <w:tcPr>
            <w:tcW w:w="1163" w:type="dxa"/>
          </w:tcPr>
          <w:p w14:paraId="7D7C6777" w14:textId="77777777" w:rsidR="00E31117" w:rsidRPr="00A6458B" w:rsidRDefault="00E31117" w:rsidP="00E31117"/>
        </w:tc>
        <w:tc>
          <w:tcPr>
            <w:tcW w:w="3402" w:type="dxa"/>
          </w:tcPr>
          <w:p w14:paraId="289A28AF" w14:textId="77777777" w:rsidR="00E31117" w:rsidRDefault="00E31117" w:rsidP="00E31117">
            <w:r>
              <w:rPr>
                <w:i/>
              </w:rPr>
              <w:t>(activity</w:t>
            </w:r>
            <w:r w:rsidRPr="005E78E8">
              <w:rPr>
                <w:i/>
              </w:rPr>
              <w:t>)</w:t>
            </w:r>
            <w:r w:rsidRPr="00C15D3D">
              <w:t xml:space="preserve"> </w:t>
            </w:r>
            <w:r>
              <w:t>Achieve Outside System Awareness</w:t>
            </w:r>
          </w:p>
        </w:tc>
        <w:tc>
          <w:tcPr>
            <w:tcW w:w="5702" w:type="dxa"/>
          </w:tcPr>
          <w:p w14:paraId="3D177D25"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0D0317F0" w14:textId="77777777" w:rsidTr="00E31117">
        <w:tc>
          <w:tcPr>
            <w:tcW w:w="1163" w:type="dxa"/>
          </w:tcPr>
          <w:p w14:paraId="3A11B946" w14:textId="77777777" w:rsidR="00E31117" w:rsidRPr="00A6458B" w:rsidRDefault="00E31117" w:rsidP="00E31117"/>
        </w:tc>
        <w:tc>
          <w:tcPr>
            <w:tcW w:w="3402" w:type="dxa"/>
          </w:tcPr>
          <w:p w14:paraId="54FD82C0" w14:textId="77777777" w:rsidR="00E31117" w:rsidRDefault="00E31117" w:rsidP="00E31117">
            <w:r>
              <w:rPr>
                <w:i/>
              </w:rPr>
              <w:t>(activity</w:t>
            </w:r>
            <w:r w:rsidRPr="005E78E8">
              <w:rPr>
                <w:i/>
              </w:rPr>
              <w:t>)</w:t>
            </w:r>
            <w:r w:rsidRPr="00C15D3D">
              <w:t xml:space="preserve"> </w:t>
            </w:r>
            <w:bookmarkStart w:id="92" w:name="_ee9845bafc6470562ccfe5bcb90b685c"/>
            <w:r>
              <w:t>Check Pre/Abort Conditions</w:t>
            </w:r>
            <w:bookmarkEnd w:id="92"/>
          </w:p>
        </w:tc>
        <w:tc>
          <w:tcPr>
            <w:tcW w:w="5702" w:type="dxa"/>
          </w:tcPr>
          <w:p w14:paraId="1C8DF52A"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watches the signals related to preconditions and abort conditions for the Rejuvenate Feature. This shall send the signal denoting if it is OK to start the experience, and also if the experience needs to be aborted. </w:t>
            </w:r>
          </w:p>
        </w:tc>
      </w:tr>
      <w:tr w:rsidR="00E31117" w:rsidRPr="00BB0EAC" w14:paraId="471B775E" w14:textId="77777777" w:rsidTr="00E31117">
        <w:tc>
          <w:tcPr>
            <w:tcW w:w="1163" w:type="dxa"/>
          </w:tcPr>
          <w:p w14:paraId="4ABA1732" w14:textId="77777777" w:rsidR="00E31117" w:rsidRPr="00A6458B" w:rsidRDefault="00E31117" w:rsidP="00E31117"/>
        </w:tc>
        <w:tc>
          <w:tcPr>
            <w:tcW w:w="3402" w:type="dxa"/>
          </w:tcPr>
          <w:p w14:paraId="6018BE2A" w14:textId="77777777" w:rsidR="00E31117" w:rsidRDefault="00E31117" w:rsidP="00E31117">
            <w:r>
              <w:rPr>
                <w:i/>
              </w:rPr>
              <w:t>(activity</w:t>
            </w:r>
            <w:r w:rsidRPr="005E78E8">
              <w:rPr>
                <w:i/>
              </w:rPr>
              <w:t>)</w:t>
            </w:r>
            <w:r w:rsidRPr="00C15D3D">
              <w:t xml:space="preserve"> </w:t>
            </w:r>
            <w:bookmarkStart w:id="93" w:name="_cb50707b8110f6d68491b31b4518df53"/>
            <w:r>
              <w:t>Request Climate Operations</w:t>
            </w:r>
            <w:bookmarkEnd w:id="93"/>
          </w:p>
        </w:tc>
        <w:tc>
          <w:tcPr>
            <w:tcW w:w="5702" w:type="dxa"/>
          </w:tcPr>
          <w:p w14:paraId="30444BC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Provide Rejuvenate Climate &lt;&lt;System Function&gt;&gt; and represents the logic that Rejuvenate is developing to provide the intended climate experience.</w:t>
            </w:r>
          </w:p>
        </w:tc>
      </w:tr>
      <w:tr w:rsidR="00E31117" w:rsidRPr="00BB0EAC" w14:paraId="0E462A5C" w14:textId="77777777" w:rsidTr="00E31117">
        <w:tc>
          <w:tcPr>
            <w:tcW w:w="1163" w:type="dxa"/>
          </w:tcPr>
          <w:p w14:paraId="03BF30D6" w14:textId="77777777" w:rsidR="00E31117" w:rsidRPr="00A6458B" w:rsidRDefault="00E31117" w:rsidP="00E31117"/>
        </w:tc>
        <w:tc>
          <w:tcPr>
            <w:tcW w:w="3402" w:type="dxa"/>
          </w:tcPr>
          <w:p w14:paraId="58C1337E" w14:textId="77777777" w:rsidR="00E31117" w:rsidRDefault="00E31117" w:rsidP="00E31117">
            <w:r>
              <w:rPr>
                <w:i/>
              </w:rPr>
              <w:t>(activity</w:t>
            </w:r>
            <w:r w:rsidRPr="005E78E8">
              <w:rPr>
                <w:i/>
              </w:rPr>
              <w:t>)</w:t>
            </w:r>
            <w:r w:rsidRPr="00C15D3D">
              <w:t xml:space="preserve"> </w:t>
            </w:r>
            <w:bookmarkStart w:id="94" w:name="_768222f1937b9e74277d3b57c9fd1e76"/>
            <w:r>
              <w:t>Request Steering Column Movement</w:t>
            </w:r>
            <w:bookmarkEnd w:id="94"/>
          </w:p>
        </w:tc>
        <w:tc>
          <w:tcPr>
            <w:tcW w:w="5702" w:type="dxa"/>
          </w:tcPr>
          <w:p w14:paraId="06E159FE"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w:t>
            </w:r>
            <w:r>
              <w:rPr>
                <w:lang w:val="en-US"/>
              </w:rPr>
              <w:lastRenderedPageBreak/>
              <w:t>requests the utilization of the vehicle’s steering column movement.</w:t>
            </w:r>
          </w:p>
        </w:tc>
      </w:tr>
      <w:tr w:rsidR="00E31117" w:rsidRPr="00BB0EAC" w14:paraId="0929772A" w14:textId="77777777" w:rsidTr="00E31117">
        <w:tc>
          <w:tcPr>
            <w:tcW w:w="1163" w:type="dxa"/>
          </w:tcPr>
          <w:p w14:paraId="34D3D108" w14:textId="77777777" w:rsidR="00E31117" w:rsidRPr="00A6458B" w:rsidRDefault="00E31117" w:rsidP="00E31117"/>
        </w:tc>
        <w:tc>
          <w:tcPr>
            <w:tcW w:w="3402" w:type="dxa"/>
          </w:tcPr>
          <w:p w14:paraId="3D06EFEE" w14:textId="77777777" w:rsidR="00E31117" w:rsidRDefault="00E31117" w:rsidP="00E31117">
            <w:r>
              <w:rPr>
                <w:i/>
              </w:rPr>
              <w:t>(activity</w:t>
            </w:r>
            <w:r w:rsidRPr="005E78E8">
              <w:rPr>
                <w:i/>
              </w:rPr>
              <w:t>)</w:t>
            </w:r>
            <w:r w:rsidRPr="00C15D3D">
              <w:t xml:space="preserve"> </w:t>
            </w:r>
            <w:bookmarkStart w:id="95" w:name="_3465869fe2483502a8d9ce7ed5e16c85"/>
            <w:r>
              <w:t>Provide EM Regs</w:t>
            </w:r>
            <w:bookmarkEnd w:id="95"/>
          </w:p>
        </w:tc>
        <w:tc>
          <w:tcPr>
            <w:tcW w:w="5702" w:type="dxa"/>
          </w:tcPr>
          <w:p w14:paraId="4E2F5700"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EM Registers 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50947AA" w14:textId="77777777" w:rsidTr="00E31117">
        <w:tc>
          <w:tcPr>
            <w:tcW w:w="1163" w:type="dxa"/>
          </w:tcPr>
          <w:p w14:paraId="16CD49C5" w14:textId="77777777" w:rsidR="00E31117" w:rsidRPr="00A6458B" w:rsidRDefault="00E31117" w:rsidP="00E31117"/>
        </w:tc>
        <w:tc>
          <w:tcPr>
            <w:tcW w:w="3402" w:type="dxa"/>
          </w:tcPr>
          <w:p w14:paraId="5C93D74B" w14:textId="77777777" w:rsidR="00E31117" w:rsidRDefault="00E31117" w:rsidP="00E31117">
            <w:r>
              <w:rPr>
                <w:i/>
              </w:rPr>
              <w:t>(activity</w:t>
            </w:r>
            <w:r w:rsidRPr="005E78E8">
              <w:rPr>
                <w:i/>
              </w:rPr>
              <w:t>)</w:t>
            </w:r>
            <w:r w:rsidRPr="00C15D3D">
              <w:t xml:space="preserve"> </w:t>
            </w:r>
            <w:bookmarkStart w:id="96" w:name="_3819c435ccca500c493e411f5df681b1"/>
            <w:r>
              <w:t>Request Rejuv Seat Massage</w:t>
            </w:r>
            <w:bookmarkEnd w:id="96"/>
          </w:p>
        </w:tc>
        <w:tc>
          <w:tcPr>
            <w:tcW w:w="5702" w:type="dxa"/>
          </w:tcPr>
          <w:p w14:paraId="2EB7321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seat massage system/feature.</w:t>
            </w:r>
          </w:p>
        </w:tc>
      </w:tr>
      <w:tr w:rsidR="00E31117" w:rsidRPr="00BB0EAC" w14:paraId="46B17B5F" w14:textId="77777777" w:rsidTr="00E31117">
        <w:tc>
          <w:tcPr>
            <w:tcW w:w="1163" w:type="dxa"/>
          </w:tcPr>
          <w:p w14:paraId="100F1E27" w14:textId="77777777" w:rsidR="00E31117" w:rsidRPr="00A6458B" w:rsidRDefault="00E31117" w:rsidP="00E31117"/>
        </w:tc>
        <w:tc>
          <w:tcPr>
            <w:tcW w:w="3402" w:type="dxa"/>
          </w:tcPr>
          <w:p w14:paraId="2F046608" w14:textId="77777777" w:rsidR="00E31117" w:rsidRDefault="00E31117" w:rsidP="00E31117">
            <w:r>
              <w:rPr>
                <w:i/>
              </w:rPr>
              <w:t>(activity</w:t>
            </w:r>
            <w:r w:rsidRPr="005E78E8">
              <w:rPr>
                <w:i/>
              </w:rPr>
              <w:t>)</w:t>
            </w:r>
            <w:r w:rsidRPr="00C15D3D">
              <w:t xml:space="preserve"> </w:t>
            </w:r>
            <w:bookmarkStart w:id="97" w:name="_44177bf99100ef754308d7acbbfd303c"/>
            <w:r>
              <w:t>Provide Halo Light Experience</w:t>
            </w:r>
            <w:bookmarkEnd w:id="97"/>
          </w:p>
        </w:tc>
        <w:tc>
          <w:tcPr>
            <w:tcW w:w="5702" w:type="dxa"/>
          </w:tcPr>
          <w:p w14:paraId="56CB0CA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Halo Light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60C0D96B" w14:textId="77777777" w:rsidTr="00E31117">
        <w:tc>
          <w:tcPr>
            <w:tcW w:w="1163" w:type="dxa"/>
          </w:tcPr>
          <w:p w14:paraId="21D6CC65" w14:textId="77777777" w:rsidR="00E31117" w:rsidRPr="00A6458B" w:rsidRDefault="00E31117" w:rsidP="00E31117"/>
        </w:tc>
        <w:tc>
          <w:tcPr>
            <w:tcW w:w="3402" w:type="dxa"/>
          </w:tcPr>
          <w:p w14:paraId="486C1336" w14:textId="77777777" w:rsidR="00E31117" w:rsidRDefault="00E31117" w:rsidP="00E31117">
            <w:r>
              <w:rPr>
                <w:i/>
              </w:rPr>
              <w:t>(activity</w:t>
            </w:r>
            <w:r w:rsidRPr="005E78E8">
              <w:rPr>
                <w:i/>
              </w:rPr>
              <w:t>)</w:t>
            </w:r>
            <w:r w:rsidRPr="00C15D3D">
              <w:t xml:space="preserve"> </w:t>
            </w:r>
            <w:r>
              <w:t>Achieve Outside System Awareness</w:t>
            </w:r>
          </w:p>
        </w:tc>
        <w:tc>
          <w:tcPr>
            <w:tcW w:w="5702" w:type="dxa"/>
          </w:tcPr>
          <w:p w14:paraId="7529D44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other systems/features which need to be aware of the Rejuvenate feature being active at the time.</w:t>
            </w:r>
          </w:p>
        </w:tc>
      </w:tr>
      <w:tr w:rsidR="00E31117" w:rsidRPr="00BB0EAC" w14:paraId="14CF430B" w14:textId="77777777" w:rsidTr="00E31117">
        <w:tc>
          <w:tcPr>
            <w:tcW w:w="1163" w:type="dxa"/>
          </w:tcPr>
          <w:p w14:paraId="6161B802" w14:textId="77777777" w:rsidR="00E31117" w:rsidRPr="00A6458B" w:rsidRDefault="00E31117" w:rsidP="00E31117"/>
        </w:tc>
        <w:tc>
          <w:tcPr>
            <w:tcW w:w="3402" w:type="dxa"/>
          </w:tcPr>
          <w:p w14:paraId="7CDD1245" w14:textId="77777777" w:rsidR="00E31117" w:rsidRDefault="00E31117" w:rsidP="00E31117">
            <w:r>
              <w:rPr>
                <w:i/>
              </w:rPr>
              <w:t>(activity</w:t>
            </w:r>
            <w:r w:rsidRPr="005E78E8">
              <w:rPr>
                <w:i/>
              </w:rPr>
              <w:t>)</w:t>
            </w:r>
            <w:r w:rsidRPr="00C15D3D">
              <w:t xml:space="preserve"> </w:t>
            </w:r>
            <w:bookmarkStart w:id="98" w:name="_476ace37ac2747e05ad96ab95692c755"/>
            <w:r>
              <w:t>Provide Massage Experience</w:t>
            </w:r>
            <w:bookmarkEnd w:id="98"/>
          </w:p>
        </w:tc>
        <w:tc>
          <w:tcPr>
            <w:tcW w:w="5702" w:type="dxa"/>
          </w:tcPr>
          <w:p w14:paraId="4812D05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seat massage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3287D458" w14:textId="77777777" w:rsidTr="00E31117">
        <w:tc>
          <w:tcPr>
            <w:tcW w:w="1163" w:type="dxa"/>
          </w:tcPr>
          <w:p w14:paraId="6E4BC1A1" w14:textId="77777777" w:rsidR="00E31117" w:rsidRPr="00A6458B" w:rsidRDefault="00E31117" w:rsidP="00E31117"/>
        </w:tc>
        <w:tc>
          <w:tcPr>
            <w:tcW w:w="3402" w:type="dxa"/>
          </w:tcPr>
          <w:p w14:paraId="6B502603" w14:textId="77777777" w:rsidR="00E31117" w:rsidRDefault="00E31117" w:rsidP="00E31117">
            <w:r>
              <w:rPr>
                <w:i/>
              </w:rPr>
              <w:t>(activity</w:t>
            </w:r>
            <w:r w:rsidRPr="005E78E8">
              <w:rPr>
                <w:i/>
              </w:rPr>
              <w:t>)</w:t>
            </w:r>
            <w:r w:rsidRPr="00C15D3D">
              <w:t xml:space="preserve"> </w:t>
            </w:r>
            <w:bookmarkStart w:id="99" w:name="_7b6923d95dda41a67bf4b6bad786b095"/>
            <w:r>
              <w:t>Provide HMI</w:t>
            </w:r>
            <w:bookmarkEnd w:id="99"/>
          </w:p>
        </w:tc>
        <w:tc>
          <w:tcPr>
            <w:tcW w:w="5702" w:type="dxa"/>
          </w:tcPr>
          <w:p w14:paraId="7CCF29E9"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provides the needed HMI for the Rejuvenate feature.</w:t>
            </w:r>
          </w:p>
        </w:tc>
      </w:tr>
      <w:tr w:rsidR="00E31117" w:rsidRPr="00BB0EAC" w14:paraId="56741846" w14:textId="77777777" w:rsidTr="00E31117">
        <w:tc>
          <w:tcPr>
            <w:tcW w:w="1163" w:type="dxa"/>
          </w:tcPr>
          <w:p w14:paraId="1FEA01D2" w14:textId="77777777" w:rsidR="00E31117" w:rsidRPr="00A6458B" w:rsidRDefault="00E31117" w:rsidP="00E31117"/>
        </w:tc>
        <w:tc>
          <w:tcPr>
            <w:tcW w:w="3402" w:type="dxa"/>
          </w:tcPr>
          <w:p w14:paraId="6F54A490" w14:textId="77777777" w:rsidR="00E31117" w:rsidRDefault="00E31117" w:rsidP="00E31117">
            <w:r>
              <w:rPr>
                <w:i/>
              </w:rPr>
              <w:t>(activity</w:t>
            </w:r>
            <w:r w:rsidRPr="005E78E8">
              <w:rPr>
                <w:i/>
              </w:rPr>
              <w:t>)</w:t>
            </w:r>
            <w:r w:rsidRPr="00C15D3D">
              <w:t xml:space="preserve"> </w:t>
            </w:r>
            <w:bookmarkStart w:id="100" w:name="_360b11cb99d959e62a26606d1294234a"/>
            <w:r>
              <w:t>Run Orchestration Schedule</w:t>
            </w:r>
            <w:bookmarkEnd w:id="100"/>
          </w:p>
        </w:tc>
        <w:tc>
          <w:tcPr>
            <w:tcW w:w="5702" w:type="dxa"/>
          </w:tcPr>
          <w:p w14:paraId="1D3A08E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&lt;&lt;System Function&gt;&gt; shall run the logic containing the schedule of events for the experience and send the related triggers out to other functions</w:t>
            </w:r>
          </w:p>
        </w:tc>
      </w:tr>
      <w:tr w:rsidR="00E31117" w:rsidRPr="00BB0EAC" w14:paraId="5DBAF435" w14:textId="77777777" w:rsidTr="00E31117">
        <w:tc>
          <w:tcPr>
            <w:tcW w:w="1163" w:type="dxa"/>
          </w:tcPr>
          <w:p w14:paraId="3ED42287" w14:textId="77777777" w:rsidR="00E31117" w:rsidRPr="00A6458B" w:rsidRDefault="00E31117" w:rsidP="00E31117"/>
        </w:tc>
        <w:tc>
          <w:tcPr>
            <w:tcW w:w="3402" w:type="dxa"/>
          </w:tcPr>
          <w:p w14:paraId="6B3D5A80" w14:textId="77777777" w:rsidR="00E31117" w:rsidRDefault="00E31117" w:rsidP="00E31117">
            <w:r>
              <w:rPr>
                <w:i/>
              </w:rPr>
              <w:t>(activity</w:t>
            </w:r>
            <w:r w:rsidRPr="005E78E8">
              <w:rPr>
                <w:i/>
              </w:rPr>
              <w:t>)</w:t>
            </w:r>
            <w:r w:rsidRPr="00C15D3D">
              <w:t xml:space="preserve"> </w:t>
            </w:r>
            <w:bookmarkStart w:id="101" w:name="_3316f004695c9019fe81da75da6b4568"/>
            <w:r>
              <w:t>Display Visuals</w:t>
            </w:r>
            <w:bookmarkEnd w:id="101"/>
          </w:p>
        </w:tc>
        <w:tc>
          <w:tcPr>
            <w:tcW w:w="5702" w:type="dxa"/>
          </w:tcPr>
          <w:p w14:paraId="2BC5C8F4"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infotainment screens provide to the vehicle, regardless of the Rejuvenate feature. This functionality will either be called upon by the Rejuvenate feature to perform an act, provide information that will be used in the Rejuvenate feature, or both.</w:t>
            </w:r>
          </w:p>
        </w:tc>
      </w:tr>
      <w:tr w:rsidR="00E31117" w:rsidRPr="00BB0EAC" w14:paraId="098A010C" w14:textId="77777777" w:rsidTr="00E31117">
        <w:tc>
          <w:tcPr>
            <w:tcW w:w="1163" w:type="dxa"/>
          </w:tcPr>
          <w:p w14:paraId="68377E9A" w14:textId="77777777" w:rsidR="00E31117" w:rsidRPr="00A6458B" w:rsidRDefault="00E31117" w:rsidP="00E31117"/>
        </w:tc>
        <w:tc>
          <w:tcPr>
            <w:tcW w:w="3402" w:type="dxa"/>
          </w:tcPr>
          <w:p w14:paraId="3400C29F" w14:textId="77777777" w:rsidR="00E31117" w:rsidRDefault="00E31117" w:rsidP="00E31117">
            <w:r>
              <w:rPr>
                <w:i/>
              </w:rPr>
              <w:t>(activity</w:t>
            </w:r>
            <w:r w:rsidRPr="005E78E8">
              <w:rPr>
                <w:i/>
              </w:rPr>
              <w:t>)</w:t>
            </w:r>
            <w:r w:rsidRPr="00C15D3D">
              <w:t xml:space="preserve"> </w:t>
            </w:r>
            <w:bookmarkStart w:id="102" w:name="_8c8122c33557a856a50ce6a8523d933b"/>
            <w:r>
              <w:t>Request Rejuv Audio/Video</w:t>
            </w:r>
            <w:bookmarkEnd w:id="102"/>
          </w:p>
        </w:tc>
        <w:tc>
          <w:tcPr>
            <w:tcW w:w="5702" w:type="dxa"/>
          </w:tcPr>
          <w:p w14:paraId="1C371E16"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infotainment system/feature for video and audio.</w:t>
            </w:r>
          </w:p>
        </w:tc>
      </w:tr>
      <w:tr w:rsidR="00E31117" w:rsidRPr="00BB0EAC" w14:paraId="17718576" w14:textId="77777777" w:rsidTr="00E31117">
        <w:tc>
          <w:tcPr>
            <w:tcW w:w="1163" w:type="dxa"/>
          </w:tcPr>
          <w:p w14:paraId="0E56CEAD" w14:textId="77777777" w:rsidR="00E31117" w:rsidRPr="00A6458B" w:rsidRDefault="00E31117" w:rsidP="00E31117"/>
        </w:tc>
        <w:tc>
          <w:tcPr>
            <w:tcW w:w="3402" w:type="dxa"/>
          </w:tcPr>
          <w:p w14:paraId="334387DC" w14:textId="77777777" w:rsidR="00E31117" w:rsidRDefault="00E31117" w:rsidP="00E31117">
            <w:r>
              <w:rPr>
                <w:i/>
              </w:rPr>
              <w:t>(activity</w:t>
            </w:r>
            <w:r w:rsidRPr="005E78E8">
              <w:rPr>
                <w:i/>
              </w:rPr>
              <w:t>)</w:t>
            </w:r>
            <w:r w:rsidRPr="00C15D3D">
              <w:t xml:space="preserve"> </w:t>
            </w:r>
            <w:bookmarkStart w:id="103" w:name="_8737f73381b1cf76c010c95d6e3dd259"/>
            <w:r>
              <w:t>Provide Moonroof Experience</w:t>
            </w:r>
            <w:bookmarkEnd w:id="103"/>
          </w:p>
        </w:tc>
        <w:tc>
          <w:tcPr>
            <w:tcW w:w="5702" w:type="dxa"/>
          </w:tcPr>
          <w:p w14:paraId="40BFC190"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PDLC SkyLite Digital Shade feature provides to the vehicle, regardless of the Rejuvenate feature. This functionality will either be called upon by the Rejuvenate </w:t>
            </w:r>
            <w:r>
              <w:rPr>
                <w:lang w:val="en-US"/>
              </w:rPr>
              <w:lastRenderedPageBreak/>
              <w:t>feature to perform an act, provide information that will be used in the Rejuvenate feature, or both.</w:t>
            </w:r>
          </w:p>
        </w:tc>
      </w:tr>
      <w:tr w:rsidR="00E31117" w:rsidRPr="00BB0EAC" w14:paraId="1BA68A5E" w14:textId="77777777" w:rsidTr="00E31117">
        <w:tc>
          <w:tcPr>
            <w:tcW w:w="1163" w:type="dxa"/>
          </w:tcPr>
          <w:p w14:paraId="7919B2AA" w14:textId="77777777" w:rsidR="00E31117" w:rsidRPr="00A6458B" w:rsidRDefault="00E31117" w:rsidP="00E31117"/>
        </w:tc>
        <w:tc>
          <w:tcPr>
            <w:tcW w:w="3402" w:type="dxa"/>
          </w:tcPr>
          <w:p w14:paraId="69E829CD" w14:textId="77777777" w:rsidR="00E31117" w:rsidRDefault="00E31117" w:rsidP="00E31117">
            <w:r>
              <w:rPr>
                <w:i/>
              </w:rPr>
              <w:t>(activity</w:t>
            </w:r>
            <w:r w:rsidRPr="005E78E8">
              <w:rPr>
                <w:i/>
              </w:rPr>
              <w:t>)</w:t>
            </w:r>
            <w:r w:rsidRPr="00C15D3D">
              <w:t xml:space="preserve"> </w:t>
            </w:r>
            <w:bookmarkStart w:id="104" w:name="_f8e260e78934abab87a28782b54b32c0"/>
            <w:r>
              <w:t>Provide Engine Status</w:t>
            </w:r>
            <w:bookmarkEnd w:id="104"/>
          </w:p>
        </w:tc>
        <w:tc>
          <w:tcPr>
            <w:tcW w:w="5702" w:type="dxa"/>
          </w:tcPr>
          <w:p w14:paraId="0A989C08"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engine control system provides to the vehicle, regardless of the Rejuvenate feature. This functionality will provide information that will be used in the Rejuvenate feature.</w:t>
            </w:r>
          </w:p>
        </w:tc>
      </w:tr>
      <w:tr w:rsidR="00E31117" w:rsidRPr="00BB0EAC" w14:paraId="203D3A3A" w14:textId="77777777" w:rsidTr="00E31117">
        <w:tc>
          <w:tcPr>
            <w:tcW w:w="1163" w:type="dxa"/>
          </w:tcPr>
          <w:p w14:paraId="5F16F91C" w14:textId="77777777" w:rsidR="00E31117" w:rsidRPr="00A6458B" w:rsidRDefault="00E31117" w:rsidP="00E31117"/>
        </w:tc>
        <w:tc>
          <w:tcPr>
            <w:tcW w:w="3402" w:type="dxa"/>
          </w:tcPr>
          <w:p w14:paraId="0F5F9385" w14:textId="77777777" w:rsidR="00E31117" w:rsidRDefault="00E31117" w:rsidP="00E31117">
            <w:r>
              <w:rPr>
                <w:i/>
              </w:rPr>
              <w:t>(activity</w:t>
            </w:r>
            <w:r w:rsidRPr="005E78E8">
              <w:rPr>
                <w:i/>
              </w:rPr>
              <w:t>)</w:t>
            </w:r>
            <w:r w:rsidRPr="00C15D3D">
              <w:t xml:space="preserve"> </w:t>
            </w:r>
            <w:bookmarkStart w:id="105" w:name="_ce596fd8843554904f11090c02c1198f"/>
            <w:r>
              <w:t>Provide Enclosure Service SOA</w:t>
            </w:r>
            <w:bookmarkEnd w:id="105"/>
          </w:p>
        </w:tc>
        <w:tc>
          <w:tcPr>
            <w:tcW w:w="5702" w:type="dxa"/>
          </w:tcPr>
          <w:p w14:paraId="60AB21D1"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doors system/feature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708D77B0" w14:textId="77777777" w:rsidTr="00E31117">
        <w:tc>
          <w:tcPr>
            <w:tcW w:w="1163" w:type="dxa"/>
          </w:tcPr>
          <w:p w14:paraId="67EF7ABD" w14:textId="77777777" w:rsidR="00E31117" w:rsidRPr="00A6458B" w:rsidRDefault="00E31117" w:rsidP="00E31117"/>
        </w:tc>
        <w:tc>
          <w:tcPr>
            <w:tcW w:w="3402" w:type="dxa"/>
          </w:tcPr>
          <w:p w14:paraId="6944A349" w14:textId="77777777" w:rsidR="00E31117" w:rsidRDefault="00E31117" w:rsidP="00E31117">
            <w:r>
              <w:rPr>
                <w:i/>
              </w:rPr>
              <w:t>(activity</w:t>
            </w:r>
            <w:r w:rsidRPr="005E78E8">
              <w:rPr>
                <w:i/>
              </w:rPr>
              <w:t>)</w:t>
            </w:r>
            <w:r w:rsidRPr="00C15D3D">
              <w:t xml:space="preserve"> </w:t>
            </w:r>
            <w:bookmarkStart w:id="106" w:name="_d04809d9874bf3c09272b2c6043ffa80"/>
            <w:r>
              <w:t>Receive Current Settings</w:t>
            </w:r>
            <w:bookmarkEnd w:id="106"/>
          </w:p>
        </w:tc>
        <w:tc>
          <w:tcPr>
            <w:tcW w:w="5702" w:type="dxa"/>
          </w:tcPr>
          <w:p w14:paraId="093926AD"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receives the current settings from various other systems/features that Rejuvenate utilizes.</w:t>
            </w:r>
          </w:p>
        </w:tc>
      </w:tr>
      <w:tr w:rsidR="00E31117" w:rsidRPr="00BB0EAC" w14:paraId="51E13858" w14:textId="77777777" w:rsidTr="00E31117">
        <w:tc>
          <w:tcPr>
            <w:tcW w:w="1163" w:type="dxa"/>
          </w:tcPr>
          <w:p w14:paraId="7E3587A8" w14:textId="77777777" w:rsidR="00E31117" w:rsidRPr="00A6458B" w:rsidRDefault="00E31117" w:rsidP="00E31117"/>
        </w:tc>
        <w:tc>
          <w:tcPr>
            <w:tcW w:w="3402" w:type="dxa"/>
          </w:tcPr>
          <w:p w14:paraId="66A22773" w14:textId="77777777" w:rsidR="00E31117" w:rsidRDefault="00E31117" w:rsidP="00E31117">
            <w:r>
              <w:rPr>
                <w:i/>
              </w:rPr>
              <w:t>(activity</w:t>
            </w:r>
            <w:r w:rsidRPr="005E78E8">
              <w:rPr>
                <w:i/>
              </w:rPr>
              <w:t>)</w:t>
            </w:r>
            <w:r w:rsidRPr="00C15D3D">
              <w:t xml:space="preserve"> </w:t>
            </w:r>
            <w:bookmarkStart w:id="107" w:name="_4dd6f16a9501bd527bcbe668f094199e"/>
            <w:r>
              <w:t>Request Rejuv Moonroof Shading</w:t>
            </w:r>
            <w:bookmarkEnd w:id="107"/>
          </w:p>
        </w:tc>
        <w:tc>
          <w:tcPr>
            <w:tcW w:w="5702" w:type="dxa"/>
          </w:tcPr>
          <w:p w14:paraId="75D04482"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utilization of the vehicle’s PDLC SkyLite Digital Shade feature.</w:t>
            </w:r>
          </w:p>
        </w:tc>
      </w:tr>
      <w:tr w:rsidR="00E31117" w:rsidRPr="00BB0EAC" w14:paraId="235E06D2" w14:textId="77777777" w:rsidTr="00E31117">
        <w:tc>
          <w:tcPr>
            <w:tcW w:w="1163" w:type="dxa"/>
          </w:tcPr>
          <w:p w14:paraId="483B7165" w14:textId="77777777" w:rsidR="00E31117" w:rsidRPr="00A6458B" w:rsidRDefault="00E31117" w:rsidP="00E31117"/>
        </w:tc>
        <w:tc>
          <w:tcPr>
            <w:tcW w:w="3402" w:type="dxa"/>
          </w:tcPr>
          <w:p w14:paraId="2B79F8F9" w14:textId="77777777" w:rsidR="00E31117" w:rsidRDefault="00E31117" w:rsidP="00E31117">
            <w:r>
              <w:rPr>
                <w:i/>
              </w:rPr>
              <w:t>(activity</w:t>
            </w:r>
            <w:r w:rsidRPr="005E78E8">
              <w:rPr>
                <w:i/>
              </w:rPr>
              <w:t>)</w:t>
            </w:r>
            <w:r w:rsidRPr="00C15D3D">
              <w:t xml:space="preserve"> </w:t>
            </w:r>
            <w:bookmarkStart w:id="108" w:name="_4c87de4c8116798636bad2f5de3ef63d"/>
            <w:r>
              <w:t>Provide Climate Internal Systems</w:t>
            </w:r>
            <w:bookmarkEnd w:id="108"/>
          </w:p>
        </w:tc>
        <w:tc>
          <w:tcPr>
            <w:tcW w:w="5702" w:type="dxa"/>
          </w:tcPr>
          <w:p w14:paraId="015134AA"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&lt;&lt;Domain Function&gt;&gt; represents the functionality that the Climate System provides to the vehicle, regardless of the Rejuvenate feature. This functionality will either be called upon by the Rejuvenate feature to perform an act, provide information that will be used in the Rejuvenate feature, or both.</w:t>
            </w:r>
          </w:p>
        </w:tc>
      </w:tr>
      <w:tr w:rsidR="00E31117" w:rsidRPr="00BB0EAC" w14:paraId="4471A2AC" w14:textId="77777777" w:rsidTr="00E31117">
        <w:tc>
          <w:tcPr>
            <w:tcW w:w="1163" w:type="dxa"/>
          </w:tcPr>
          <w:p w14:paraId="69386E72" w14:textId="77777777" w:rsidR="00E31117" w:rsidRPr="00A6458B" w:rsidRDefault="00E31117" w:rsidP="00E31117"/>
        </w:tc>
        <w:tc>
          <w:tcPr>
            <w:tcW w:w="3402" w:type="dxa"/>
          </w:tcPr>
          <w:p w14:paraId="34F1EDAF" w14:textId="77777777" w:rsidR="00E31117" w:rsidRDefault="00E31117" w:rsidP="00E31117">
            <w:r>
              <w:rPr>
                <w:i/>
              </w:rPr>
              <w:t>(activity</w:t>
            </w:r>
            <w:r w:rsidRPr="005E78E8">
              <w:rPr>
                <w:i/>
              </w:rPr>
              <w:t>)</w:t>
            </w:r>
            <w:r w:rsidRPr="00C15D3D">
              <w:t xml:space="preserve"> </w:t>
            </w:r>
            <w:bookmarkStart w:id="109" w:name="_0692117e789b9b0eeb8b78486e7e43f5"/>
            <w:r>
              <w:t>Request Rejuv Climate</w:t>
            </w:r>
            <w:bookmarkEnd w:id="109"/>
          </w:p>
        </w:tc>
        <w:tc>
          <w:tcPr>
            <w:tcW w:w="5702" w:type="dxa"/>
          </w:tcPr>
          <w:p w14:paraId="403821B3" w14:textId="77777777" w:rsidR="00E31117" w:rsidRDefault="00E31117" w:rsidP="00E31117">
            <w:pPr>
              <w:pStyle w:val="BodyText"/>
              <w:rPr>
                <w:lang w:val="en-US"/>
              </w:rPr>
            </w:pPr>
            <w:r>
              <w:rPr>
                <w:i/>
                <w:lang w:val="en-US"/>
              </w:rPr>
              <w:t>(activity</w:t>
            </w:r>
            <w:r w:rsidRPr="005E78E8">
              <w:rPr>
                <w:i/>
                <w:lang w:val="en-US"/>
              </w:rPr>
              <w:t>)</w:t>
            </w:r>
            <w:r>
              <w:rPr>
                <w:lang w:val="en-US"/>
              </w:rPr>
              <w:t xml:space="preserve"> This &lt;&lt;Subsystem Function&gt;&gt; is used by the Communicate with other Systems &lt;&lt;System Function&gt;&gt; and requests the Rejuvenate Climate logic to be utilized.</w:t>
            </w:r>
          </w:p>
        </w:tc>
      </w:tr>
    </w:tbl>
    <w:p w14:paraId="66123B56" w14:textId="211F6CD9" w:rsidR="00E31117" w:rsidRDefault="00E31117" w:rsidP="00E31117">
      <w:pPr>
        <w:pStyle w:val="Caption"/>
      </w:pPr>
      <w:bookmarkStart w:id="110" w:name="_Toc65749326"/>
      <w:r w:rsidRPr="00A13A7B">
        <w:t xml:space="preserve">Table </w:t>
      </w:r>
      <w:r>
        <w:rPr>
          <w:noProof/>
        </w:rPr>
        <w:fldChar w:fldCharType="begin"/>
      </w:r>
      <w:r>
        <w:rPr>
          <w:noProof/>
        </w:rPr>
        <w:instrText xml:space="preserve"> SEQ Table \* ARABIC </w:instrText>
      </w:r>
      <w:r>
        <w:rPr>
          <w:noProof/>
        </w:rPr>
        <w:fldChar w:fldCharType="separate"/>
      </w:r>
      <w:r w:rsidR="00333964">
        <w:rPr>
          <w:noProof/>
        </w:rPr>
        <w:t>3</w:t>
      </w:r>
      <w:r>
        <w:rPr>
          <w:noProof/>
        </w:rPr>
        <w:fldChar w:fldCharType="end"/>
      </w:r>
      <w:r w:rsidRPr="00A13A7B">
        <w:t>: List of Functions</w:t>
      </w:r>
      <w:bookmarkEnd w:id="110"/>
    </w:p>
    <w:p w14:paraId="4E43786D" w14:textId="77777777" w:rsidR="00072314" w:rsidRPr="00A14F98" w:rsidRDefault="00072314" w:rsidP="00072314"/>
    <w:p w14:paraId="0D6FC784" w14:textId="77777777" w:rsidR="00072314" w:rsidRPr="0008696C" w:rsidRDefault="00072314" w:rsidP="00072314">
      <w:pPr>
        <w:pStyle w:val="Heading3"/>
        <w:keepNext w:val="0"/>
        <w:tabs>
          <w:tab w:val="clear" w:pos="900"/>
          <w:tab w:val="left" w:pos="709"/>
          <w:tab w:val="left" w:pos="851"/>
        </w:tabs>
        <w:spacing w:before="240"/>
      </w:pPr>
      <w:bookmarkStart w:id="111" w:name="_Toc35000579"/>
      <w:bookmarkStart w:id="112" w:name="_Toc65749243"/>
      <w:r w:rsidRPr="0008696C">
        <w:t>Signal List</w:t>
      </w:r>
      <w:bookmarkEnd w:id="111"/>
      <w:bookmarkEnd w:id="112"/>
    </w:p>
    <w:tbl>
      <w:tblPr>
        <w:tblStyle w:val="TableGrid"/>
        <w:tblW w:w="9351" w:type="dxa"/>
        <w:tblLook w:val="04A0" w:firstRow="1" w:lastRow="0" w:firstColumn="1" w:lastColumn="0" w:noHBand="0" w:noVBand="1"/>
      </w:tblPr>
      <w:tblGrid>
        <w:gridCol w:w="2689"/>
        <w:gridCol w:w="4252"/>
        <w:gridCol w:w="2410"/>
      </w:tblGrid>
      <w:tr w:rsidR="00D5652E" w14:paraId="0481862C" w14:textId="77777777" w:rsidTr="00A25D2E">
        <w:tc>
          <w:tcPr>
            <w:tcW w:w="2689" w:type="dxa"/>
            <w:shd w:val="clear" w:color="auto" w:fill="D9D9D9" w:themeFill="background1" w:themeFillShade="D9"/>
            <w:vAlign w:val="bottom"/>
          </w:tcPr>
          <w:p w14:paraId="5855D3F6" w14:textId="77777777" w:rsidR="00D5652E" w:rsidRPr="00F259A8" w:rsidRDefault="00D5652E" w:rsidP="00A25D2E">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6FB156F0" w14:textId="77777777" w:rsidR="00D5652E" w:rsidRPr="00F259A8" w:rsidRDefault="00D5652E" w:rsidP="00A25D2E">
            <w:pPr>
              <w:rPr>
                <w:b/>
              </w:rPr>
            </w:pPr>
            <w:r>
              <w:rPr>
                <w:b/>
              </w:rPr>
              <w:t>Description</w:t>
            </w:r>
          </w:p>
        </w:tc>
        <w:tc>
          <w:tcPr>
            <w:tcW w:w="2410" w:type="dxa"/>
            <w:shd w:val="clear" w:color="auto" w:fill="D9D9D9" w:themeFill="background1" w:themeFillShade="D9"/>
          </w:tcPr>
          <w:p w14:paraId="01611579" w14:textId="77777777" w:rsidR="00D5652E" w:rsidRDefault="00D5652E" w:rsidP="00A25D2E">
            <w:pPr>
              <w:rPr>
                <w:b/>
              </w:rPr>
            </w:pPr>
            <w:r>
              <w:rPr>
                <w:b/>
              </w:rPr>
              <w:t>Details</w:t>
            </w:r>
          </w:p>
        </w:tc>
      </w:tr>
      <w:tr w:rsidR="00D5652E" w14:paraId="4E412432" w14:textId="77777777" w:rsidTr="00A25D2E">
        <w:tc>
          <w:tcPr>
            <w:tcW w:w="2689" w:type="dxa"/>
            <w:shd w:val="clear" w:color="auto" w:fill="D9D9D9" w:themeFill="background1" w:themeFillShade="D9"/>
            <w:vAlign w:val="center"/>
          </w:tcPr>
          <w:p w14:paraId="717E658F" w14:textId="77777777" w:rsidR="00D5652E" w:rsidRPr="00761226" w:rsidRDefault="00D5652E" w:rsidP="00A25D2E">
            <w:pPr>
              <w:rPr>
                <w:b/>
              </w:rPr>
            </w:pPr>
            <w:r w:rsidRPr="00761226">
              <w:rPr>
                <w:b/>
              </w:rPr>
              <w:t>implementation Signal</w:t>
            </w:r>
          </w:p>
        </w:tc>
        <w:tc>
          <w:tcPr>
            <w:tcW w:w="4252" w:type="dxa"/>
            <w:vAlign w:val="center"/>
          </w:tcPr>
          <w:p w14:paraId="5A55314F" w14:textId="77777777" w:rsidR="00D5652E" w:rsidRPr="00761226" w:rsidRDefault="00D5652E" w:rsidP="00A25D2E">
            <w:pPr>
              <w:rPr>
                <w:rFonts w:cs="Arial"/>
              </w:rPr>
            </w:pPr>
          </w:p>
        </w:tc>
        <w:tc>
          <w:tcPr>
            <w:tcW w:w="2410" w:type="dxa"/>
            <w:vAlign w:val="center"/>
          </w:tcPr>
          <w:p w14:paraId="0BBFEC30" w14:textId="6C0A8EEF" w:rsidR="00AE47D0" w:rsidRPr="00AE47D0" w:rsidRDefault="00AE47D0" w:rsidP="000A60CC">
            <w:pPr>
              <w:rPr>
                <w:rFonts w:cs="Arial"/>
              </w:rPr>
            </w:pPr>
            <w:r w:rsidRPr="00AE47D0">
              <w:rPr>
                <w:rFonts w:cs="Arial"/>
              </w:rPr>
              <w:t>Satisfies:</w:t>
            </w:r>
          </w:p>
          <w:p w14:paraId="62B25F09" w14:textId="6DD0A608" w:rsidR="000A60CC" w:rsidRDefault="000A60CC" w:rsidP="000A60CC">
            <w:pPr>
              <w:pStyle w:val="TabelleText"/>
              <w:spacing w:line="276" w:lineRule="auto"/>
              <w:rPr>
                <w:lang w:val="en-US"/>
              </w:rPr>
            </w:pPr>
            <w:r>
              <w:rPr>
                <w:noProof/>
              </w:rPr>
              <w:drawing>
                <wp:inline distT="0" distB="0" distL="0" distR="0" wp14:anchorId="203BE41F" wp14:editId="34AB3355">
                  <wp:extent cx="152400" cy="152400"/>
                  <wp:effectExtent l="0" t="0" r="0" b="0"/>
                  <wp:docPr id="5" name="Picture -2016855412.jpg" descr="-201685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855412.jpg"/>
                          <pic:cNvPicPr/>
                        </pic:nvPicPr>
                        <pic:blipFill>
                          <a:blip r:embed="rId29" cstate="print"/>
                          <a:stretch>
                            <a:fillRect/>
                          </a:stretch>
                        </pic:blipFill>
                        <pic:spPr>
                          <a:xfrm>
                            <a:off x="0" y="0"/>
                            <a:ext cx="152400" cy="152400"/>
                          </a:xfrm>
                          <a:prstGeom prst="rect">
                            <a:avLst/>
                          </a:prstGeom>
                        </pic:spPr>
                      </pic:pic>
                    </a:graphicData>
                  </a:graphic>
                </wp:inline>
              </w:drawing>
            </w:r>
            <w:r>
              <w:t xml:space="preserve"> </w:t>
            </w:r>
            <w:r w:rsidRPr="006E3D82">
              <w:rPr>
                <w:lang w:val="en-US"/>
              </w:rPr>
              <w:t>Example Implementation Reqt</w:t>
            </w:r>
          </w:p>
          <w:p w14:paraId="58190F03" w14:textId="77777777" w:rsidR="00F84E66" w:rsidRDefault="00F84E66" w:rsidP="00AE47D0">
            <w:pPr>
              <w:rPr>
                <w:rFonts w:cs="Arial"/>
              </w:rPr>
            </w:pPr>
          </w:p>
          <w:p w14:paraId="7350DEE5" w14:textId="542CDCA2" w:rsidR="00AE47D0" w:rsidRPr="00AE47D0" w:rsidRDefault="00AE47D0" w:rsidP="00AE47D0">
            <w:pPr>
              <w:rPr>
                <w:rFonts w:cs="Arial"/>
              </w:rPr>
            </w:pPr>
            <w:r w:rsidRPr="00AE47D0">
              <w:rPr>
                <w:rFonts w:cs="Arial"/>
              </w:rPr>
              <w:t>Source ECU:</w:t>
            </w:r>
          </w:p>
          <w:p w14:paraId="39259EFB" w14:textId="77777777" w:rsidR="00AE47D0" w:rsidRPr="00AE47D0" w:rsidRDefault="00AE47D0" w:rsidP="000A60CC">
            <w:pPr>
              <w:rPr>
                <w:rFonts w:cs="Arial"/>
              </w:rPr>
            </w:pPr>
          </w:p>
          <w:p w14:paraId="4019FB89" w14:textId="20B88838" w:rsidR="00AE47D0" w:rsidRPr="00AE47D0" w:rsidRDefault="00AE47D0" w:rsidP="00AE47D0">
            <w:pPr>
              <w:rPr>
                <w:rFonts w:cs="Arial"/>
              </w:rPr>
            </w:pPr>
            <w:r w:rsidRPr="00AE47D0">
              <w:rPr>
                <w:rFonts w:cs="Arial"/>
              </w:rPr>
              <w:t>Target ECU:</w:t>
            </w:r>
          </w:p>
        </w:tc>
      </w:tr>
    </w:tbl>
    <w:p w14:paraId="11C7F0FE" w14:textId="77777777" w:rsidR="00072314" w:rsidRPr="009E3B7C" w:rsidRDefault="00072314" w:rsidP="00072314">
      <w:pPr>
        <w:tabs>
          <w:tab w:val="left" w:pos="3055"/>
        </w:tabs>
        <w:rPr>
          <w:rFonts w:cs="Arial"/>
          <w:lang w:val="en-GB"/>
        </w:rPr>
      </w:pPr>
    </w:p>
    <w:p w14:paraId="3E750881" w14:textId="77777777" w:rsidR="00072314" w:rsidRPr="007F6011" w:rsidRDefault="00072314" w:rsidP="00072314">
      <w:pPr>
        <w:pStyle w:val="Heading2"/>
        <w:spacing w:before="240"/>
        <w:rPr>
          <w:lang w:val="en-GB"/>
        </w:rPr>
      </w:pPr>
      <w:bookmarkStart w:id="113" w:name="_Toc35000580"/>
      <w:bookmarkStart w:id="114" w:name="_Toc65749244"/>
      <w:r w:rsidRPr="007F6011">
        <w:rPr>
          <w:lang w:val="en-GB"/>
        </w:rPr>
        <w:t>Physical Architecture</w:t>
      </w:r>
      <w:bookmarkEnd w:id="113"/>
      <w:bookmarkEnd w:id="114"/>
    </w:p>
    <w:p w14:paraId="2AD41A9A" w14:textId="77777777" w:rsidR="00072314" w:rsidRPr="0008696C" w:rsidRDefault="00072314" w:rsidP="00072314">
      <w:pPr>
        <w:pStyle w:val="Heading3"/>
        <w:keepNext w:val="0"/>
        <w:tabs>
          <w:tab w:val="clear" w:pos="900"/>
          <w:tab w:val="left" w:pos="709"/>
          <w:tab w:val="left" w:pos="851"/>
        </w:tabs>
        <w:spacing w:before="240"/>
      </w:pPr>
      <w:bookmarkStart w:id="115" w:name="_Ref29281872"/>
      <w:bookmarkStart w:id="116" w:name="_Ref29281864"/>
      <w:bookmarkStart w:id="117" w:name="_Toc35000581"/>
      <w:bookmarkStart w:id="118" w:name="_Toc65749245"/>
      <w:r w:rsidRPr="0008696C">
        <w:t>E/E Architecture</w:t>
      </w:r>
      <w:bookmarkEnd w:id="115"/>
      <w:bookmarkEnd w:id="116"/>
      <w:bookmarkEnd w:id="117"/>
      <w:bookmarkEnd w:id="118"/>
    </w:p>
    <w:p w14:paraId="260D4257" w14:textId="77777777" w:rsidR="00072314" w:rsidRDefault="00072314" w:rsidP="00072314">
      <w:pPr>
        <w:pStyle w:val="Heading4"/>
        <w:keepNext w:val="0"/>
        <w:tabs>
          <w:tab w:val="clear" w:pos="900"/>
          <w:tab w:val="left" w:pos="709"/>
        </w:tabs>
        <w:spacing w:before="240"/>
      </w:pPr>
      <w:bookmarkStart w:id="119" w:name="_Toc35000582"/>
      <w:bookmarkStart w:id="120" w:name="_Toc65749246"/>
      <w:r>
        <w:lastRenderedPageBreak/>
        <w:t xml:space="preserve">E/E Architecture </w:t>
      </w:r>
      <w:r w:rsidRPr="009E3B7C">
        <w:t>Variants</w:t>
      </w:r>
      <w:bookmarkEnd w:id="119"/>
      <w:bookmarkEnd w:id="120"/>
    </w:p>
    <w:p w14:paraId="620BF0E4" w14:textId="77777777" w:rsidR="00720A45" w:rsidRPr="00282E2C" w:rsidRDefault="00720A45" w:rsidP="00072314"/>
    <w:tbl>
      <w:tblPr>
        <w:tblStyle w:val="TableGrid"/>
        <w:tblW w:w="10201" w:type="dxa"/>
        <w:tblLook w:val="0620" w:firstRow="1" w:lastRow="0" w:firstColumn="0" w:lastColumn="0" w:noHBand="1" w:noVBand="1"/>
      </w:tblPr>
      <w:tblGrid>
        <w:gridCol w:w="2379"/>
        <w:gridCol w:w="4567"/>
        <w:gridCol w:w="3255"/>
      </w:tblGrid>
      <w:tr w:rsidR="00072314" w:rsidRPr="009E3B7C" w14:paraId="23B3C480" w14:textId="77777777" w:rsidTr="001D18E6">
        <w:trPr>
          <w:trHeight w:val="314"/>
        </w:trPr>
        <w:tc>
          <w:tcPr>
            <w:tcW w:w="2379" w:type="dxa"/>
            <w:shd w:val="clear" w:color="auto" w:fill="D9D9D9" w:themeFill="background1" w:themeFillShade="D9"/>
          </w:tcPr>
          <w:p w14:paraId="6289D349" w14:textId="77777777" w:rsidR="00072314" w:rsidRPr="009E3B7C" w:rsidRDefault="00072314" w:rsidP="001D18E6">
            <w:pPr>
              <w:pStyle w:val="Caption"/>
              <w:rPr>
                <w:rFonts w:cs="Arial"/>
                <w:lang w:val="en-GB"/>
              </w:rPr>
            </w:pPr>
            <w:r>
              <w:rPr>
                <w:rFonts w:cs="Arial"/>
                <w:lang w:val="en-GB"/>
              </w:rPr>
              <w:t xml:space="preserve">E/E Architecture </w:t>
            </w:r>
            <w:r w:rsidRPr="009E3B7C">
              <w:rPr>
                <w:rFonts w:cs="Arial"/>
                <w:lang w:val="en-GB"/>
              </w:rPr>
              <w:t>Variant Name</w:t>
            </w:r>
          </w:p>
        </w:tc>
        <w:tc>
          <w:tcPr>
            <w:tcW w:w="4567" w:type="dxa"/>
            <w:shd w:val="clear" w:color="auto" w:fill="D9D9D9" w:themeFill="background1" w:themeFillShade="D9"/>
          </w:tcPr>
          <w:p w14:paraId="5C7B8B22" w14:textId="77777777" w:rsidR="00072314" w:rsidRPr="009E3B7C" w:rsidRDefault="00072314" w:rsidP="001D18E6">
            <w:pPr>
              <w:pStyle w:val="Caption"/>
              <w:rPr>
                <w:rFonts w:cs="Arial"/>
                <w:lang w:val="en-GB"/>
              </w:rPr>
            </w:pPr>
            <w:r w:rsidRPr="009E3B7C">
              <w:rPr>
                <w:rFonts w:cs="Arial"/>
                <w:lang w:val="en-GB"/>
              </w:rPr>
              <w:t>Variant Description</w:t>
            </w:r>
          </w:p>
        </w:tc>
        <w:tc>
          <w:tcPr>
            <w:tcW w:w="3255" w:type="dxa"/>
            <w:shd w:val="clear" w:color="auto" w:fill="D9D9D9" w:themeFill="background1" w:themeFillShade="D9"/>
          </w:tcPr>
          <w:p w14:paraId="0A957B9C" w14:textId="77777777" w:rsidR="00072314" w:rsidRPr="008F7552" w:rsidRDefault="00072314" w:rsidP="001D18E6">
            <w:pPr>
              <w:pStyle w:val="Caption"/>
              <w:rPr>
                <w:lang w:val="en-GB"/>
              </w:rPr>
            </w:pPr>
            <w:r>
              <w:rPr>
                <w:rFonts w:cs="Arial"/>
                <w:lang w:val="en-GB"/>
              </w:rPr>
              <w:t>Variant Condition</w:t>
            </w:r>
            <w:r>
              <w:rPr>
                <w:rFonts w:cs="Arial"/>
                <w:lang w:val="en-GB"/>
              </w:rPr>
              <w:br/>
            </w:r>
            <w:r w:rsidRPr="00930D36">
              <w:rPr>
                <w:b w:val="0"/>
                <w:sz w:val="18"/>
                <w:lang w:val="en-GB"/>
              </w:rPr>
              <w:t>(optional)</w:t>
            </w:r>
          </w:p>
        </w:tc>
      </w:tr>
      <w:tr w:rsidR="00072314" w:rsidRPr="00DF060F" w14:paraId="31021224" w14:textId="77777777" w:rsidTr="001D18E6">
        <w:trPr>
          <w:trHeight w:val="64"/>
        </w:trPr>
        <w:tc>
          <w:tcPr>
            <w:tcW w:w="2379" w:type="dxa"/>
          </w:tcPr>
          <w:p w14:paraId="42861826" w14:textId="77777777" w:rsidR="00072314" w:rsidRPr="005A69C9" w:rsidRDefault="00072314" w:rsidP="001D18E6">
            <w:pPr>
              <w:rPr>
                <w:rFonts w:cs="Arial"/>
              </w:rPr>
            </w:pPr>
            <w:r>
              <w:rPr>
                <w:rFonts w:cs="Arial"/>
              </w:rPr>
              <w:t>e.g “FNV2”</w:t>
            </w:r>
          </w:p>
        </w:tc>
        <w:tc>
          <w:tcPr>
            <w:tcW w:w="4567" w:type="dxa"/>
          </w:tcPr>
          <w:p w14:paraId="2D5945BE" w14:textId="77777777" w:rsidR="00072314" w:rsidRPr="009E3B7C" w:rsidRDefault="00072314" w:rsidP="001D18E6">
            <w:pPr>
              <w:overflowPunct/>
              <w:autoSpaceDE/>
              <w:autoSpaceDN/>
              <w:adjustRightInd/>
              <w:textAlignment w:val="center"/>
              <w:rPr>
                <w:rFonts w:cs="Arial"/>
              </w:rPr>
            </w:pPr>
          </w:p>
        </w:tc>
        <w:tc>
          <w:tcPr>
            <w:tcW w:w="3255" w:type="dxa"/>
          </w:tcPr>
          <w:p w14:paraId="54D55EFE" w14:textId="77777777" w:rsidR="00072314" w:rsidRPr="00D6603F" w:rsidRDefault="00072314" w:rsidP="001D18E6">
            <w:pPr>
              <w:rPr>
                <w:rFonts w:cs="Arial"/>
                <w:lang w:val="en-GB"/>
              </w:rPr>
            </w:pPr>
            <w:r>
              <w:rPr>
                <w:rFonts w:cs="Arial"/>
                <w:lang w:val="en-GB"/>
              </w:rPr>
              <w:t xml:space="preserve">Example: </w:t>
            </w:r>
          </w:p>
          <w:p w14:paraId="18AA0F5E" w14:textId="77777777" w:rsidR="00072314" w:rsidRPr="00930D36" w:rsidRDefault="00072314" w:rsidP="00072314">
            <w:pPr>
              <w:pStyle w:val="ListParagraph"/>
              <w:numPr>
                <w:ilvl w:val="0"/>
                <w:numId w:val="21"/>
              </w:numPr>
              <w:rPr>
                <w:rFonts w:ascii="Arial" w:hAnsi="Arial" w:cs="Arial"/>
                <w:lang w:val="en-GB"/>
              </w:rPr>
            </w:pPr>
            <w:r w:rsidRPr="00930D36">
              <w:rPr>
                <w:rFonts w:ascii="Arial" w:hAnsi="Arial" w:cs="Arial"/>
                <w:lang w:val="en-GB"/>
              </w:rPr>
              <w:t>VOpt_NetworkTopology = FNV2</w:t>
            </w:r>
          </w:p>
          <w:p w14:paraId="4F1C3B80" w14:textId="77777777" w:rsidR="00072314" w:rsidRPr="00930D36" w:rsidRDefault="00072314" w:rsidP="001D18E6">
            <w:pPr>
              <w:rPr>
                <w:rFonts w:cs="Arial"/>
                <w:lang w:val="en-GB"/>
              </w:rPr>
            </w:pPr>
            <w:r w:rsidRPr="00930D36">
              <w:rPr>
                <w:rFonts w:cs="Arial"/>
                <w:lang w:val="en-GB"/>
              </w:rPr>
              <w:t xml:space="preserve">AND </w:t>
            </w:r>
          </w:p>
          <w:p w14:paraId="092379BE" w14:textId="77777777" w:rsidR="00072314" w:rsidRPr="00930D36" w:rsidRDefault="00072314" w:rsidP="00072314">
            <w:pPr>
              <w:pStyle w:val="ListParagraph"/>
              <w:numPr>
                <w:ilvl w:val="0"/>
                <w:numId w:val="21"/>
              </w:numPr>
              <w:rPr>
                <w:rFonts w:cs="Arial"/>
                <w:lang w:val="en-GB"/>
              </w:rPr>
            </w:pPr>
            <w:r w:rsidRPr="00930D36">
              <w:rPr>
                <w:rFonts w:ascii="Arial" w:hAnsi="Arial" w:cs="Arial"/>
                <w:lang w:val="en-GB"/>
              </w:rPr>
              <w:t>DATGen = 2.0</w:t>
            </w:r>
          </w:p>
        </w:tc>
      </w:tr>
      <w:tr w:rsidR="00072314" w:rsidRPr="00930D36" w14:paraId="7D9D6930" w14:textId="77777777" w:rsidTr="001D18E6">
        <w:trPr>
          <w:trHeight w:val="64"/>
        </w:trPr>
        <w:tc>
          <w:tcPr>
            <w:tcW w:w="2379" w:type="dxa"/>
          </w:tcPr>
          <w:p w14:paraId="377EB7AF" w14:textId="77777777" w:rsidR="00072314" w:rsidRDefault="00072314" w:rsidP="001D18E6">
            <w:pPr>
              <w:rPr>
                <w:rFonts w:cs="Arial"/>
              </w:rPr>
            </w:pPr>
            <w:r>
              <w:rPr>
                <w:rFonts w:cs="Arial"/>
              </w:rPr>
              <w:t>e.g. “CGEA Low Content”</w:t>
            </w:r>
          </w:p>
        </w:tc>
        <w:tc>
          <w:tcPr>
            <w:tcW w:w="4567" w:type="dxa"/>
          </w:tcPr>
          <w:p w14:paraId="13598ECA" w14:textId="77777777" w:rsidR="00072314" w:rsidRPr="009E3B7C" w:rsidRDefault="00072314" w:rsidP="001D18E6">
            <w:pPr>
              <w:overflowPunct/>
              <w:autoSpaceDE/>
              <w:autoSpaceDN/>
              <w:adjustRightInd/>
              <w:textAlignment w:val="center"/>
              <w:rPr>
                <w:rFonts w:cs="Arial"/>
              </w:rPr>
            </w:pPr>
          </w:p>
        </w:tc>
        <w:tc>
          <w:tcPr>
            <w:tcW w:w="3255" w:type="dxa"/>
          </w:tcPr>
          <w:p w14:paraId="6DC7A988" w14:textId="77777777" w:rsidR="00072314" w:rsidRPr="00D6603F" w:rsidRDefault="00072314" w:rsidP="001D18E6">
            <w:pPr>
              <w:rPr>
                <w:rFonts w:cs="Arial"/>
                <w:lang w:val="en-GB"/>
              </w:rPr>
            </w:pPr>
            <w:r>
              <w:rPr>
                <w:rFonts w:cs="Arial"/>
                <w:lang w:val="en-GB"/>
              </w:rPr>
              <w:t xml:space="preserve">Example: </w:t>
            </w:r>
          </w:p>
          <w:p w14:paraId="1FBFB18E" w14:textId="77777777" w:rsidR="00072314" w:rsidRDefault="00072314" w:rsidP="00072314">
            <w:pPr>
              <w:pStyle w:val="ListParagraph"/>
              <w:numPr>
                <w:ilvl w:val="0"/>
                <w:numId w:val="20"/>
              </w:numPr>
              <w:rPr>
                <w:rFonts w:ascii="Arial" w:hAnsi="Arial" w:cs="Arial"/>
                <w:lang w:val="en-GB"/>
              </w:rPr>
            </w:pPr>
            <w:r>
              <w:rPr>
                <w:rFonts w:ascii="Arial" w:hAnsi="Arial" w:cs="Arial"/>
                <w:lang w:val="en-GB"/>
              </w:rPr>
              <w:t>(VOpt_</w:t>
            </w:r>
            <w:r w:rsidRPr="00930D36">
              <w:rPr>
                <w:rFonts w:ascii="Arial" w:hAnsi="Arial" w:cs="Arial"/>
                <w:lang w:val="en-GB"/>
              </w:rPr>
              <w:t xml:space="preserve">NetworkTopology = CGEA13 </w:t>
            </w:r>
          </w:p>
          <w:p w14:paraId="180B64D6" w14:textId="77777777" w:rsidR="00072314" w:rsidRDefault="00072314" w:rsidP="001D18E6">
            <w:pPr>
              <w:pStyle w:val="ListParagraph"/>
              <w:ind w:left="360"/>
              <w:rPr>
                <w:rFonts w:ascii="Arial" w:hAnsi="Arial" w:cs="Arial"/>
                <w:lang w:val="en-GB"/>
              </w:rPr>
            </w:pPr>
            <w:r>
              <w:rPr>
                <w:rFonts w:ascii="Arial" w:hAnsi="Arial" w:cs="Arial"/>
                <w:lang w:val="en-GB"/>
              </w:rPr>
              <w:t>OR</w:t>
            </w:r>
          </w:p>
          <w:p w14:paraId="08282DD4" w14:textId="77777777" w:rsidR="00072314" w:rsidRPr="00930D36" w:rsidRDefault="00072314" w:rsidP="001D18E6">
            <w:pPr>
              <w:pStyle w:val="ListParagraph"/>
              <w:ind w:left="360"/>
              <w:rPr>
                <w:rFonts w:ascii="Arial" w:hAnsi="Arial" w:cs="Arial"/>
                <w:lang w:val="en-GB"/>
              </w:rPr>
            </w:pPr>
            <w:r>
              <w:rPr>
                <w:rFonts w:ascii="Arial" w:hAnsi="Arial" w:cs="Arial"/>
                <w:lang w:val="en-GB"/>
              </w:rPr>
              <w:t>VOpt_</w:t>
            </w:r>
            <w:r w:rsidRPr="00930D36">
              <w:rPr>
                <w:rFonts w:ascii="Arial" w:hAnsi="Arial" w:cs="Arial"/>
                <w:lang w:val="en-GB"/>
              </w:rPr>
              <w:t xml:space="preserve">NetworkTopology = </w:t>
            </w:r>
            <w:r>
              <w:rPr>
                <w:rFonts w:ascii="Arial" w:hAnsi="Arial" w:cs="Arial"/>
                <w:lang w:val="en-GB"/>
              </w:rPr>
              <w:t>CGEA11)</w:t>
            </w:r>
          </w:p>
          <w:p w14:paraId="0872C774" w14:textId="77777777" w:rsidR="00072314" w:rsidRPr="00930D36" w:rsidRDefault="00072314" w:rsidP="00072314">
            <w:pPr>
              <w:pStyle w:val="ListParagraph"/>
              <w:numPr>
                <w:ilvl w:val="0"/>
                <w:numId w:val="20"/>
              </w:numPr>
              <w:rPr>
                <w:rFonts w:ascii="Arial" w:hAnsi="Arial" w:cs="Arial"/>
                <w:lang w:val="en-GB"/>
              </w:rPr>
            </w:pPr>
          </w:p>
          <w:p w14:paraId="365A71C7" w14:textId="77777777" w:rsidR="00072314" w:rsidRPr="00930D36" w:rsidRDefault="00072314" w:rsidP="001D18E6">
            <w:pPr>
              <w:rPr>
                <w:rFonts w:cs="Arial"/>
                <w:lang w:val="en-GB"/>
              </w:rPr>
            </w:pPr>
            <w:r w:rsidRPr="00930D36">
              <w:rPr>
                <w:rFonts w:cs="Arial"/>
                <w:lang w:val="en-GB"/>
              </w:rPr>
              <w:t xml:space="preserve">AND </w:t>
            </w:r>
          </w:p>
          <w:p w14:paraId="46CBA174" w14:textId="77777777" w:rsidR="00072314" w:rsidRPr="00930D36" w:rsidRDefault="00072314" w:rsidP="00072314">
            <w:pPr>
              <w:pStyle w:val="ListParagraph"/>
              <w:numPr>
                <w:ilvl w:val="0"/>
                <w:numId w:val="20"/>
              </w:numPr>
              <w:rPr>
                <w:rFonts w:ascii="Arial" w:hAnsi="Arial" w:cs="Arial"/>
                <w:lang w:val="en-GB"/>
              </w:rPr>
            </w:pPr>
            <w:r>
              <w:rPr>
                <w:rFonts w:ascii="Arial" w:hAnsi="Arial" w:cs="Arial"/>
                <w:lang w:val="en-GB"/>
              </w:rPr>
              <w:t>VOpt_</w:t>
            </w:r>
            <w:r w:rsidRPr="00930D36">
              <w:rPr>
                <w:rFonts w:ascii="Arial" w:hAnsi="Arial" w:cs="Arial"/>
                <w:lang w:val="en-GB"/>
              </w:rPr>
              <w:t>ABS = None</w:t>
            </w:r>
          </w:p>
          <w:p w14:paraId="0CFDC7E5" w14:textId="77777777" w:rsidR="00072314" w:rsidRPr="00930D36" w:rsidRDefault="00072314" w:rsidP="001D18E6">
            <w:pPr>
              <w:rPr>
                <w:rFonts w:cs="Arial"/>
                <w:lang w:val="en-GB"/>
              </w:rPr>
            </w:pPr>
            <w:r w:rsidRPr="00930D36">
              <w:rPr>
                <w:rFonts w:cs="Arial"/>
                <w:lang w:val="en-GB"/>
              </w:rPr>
              <w:t>AND</w:t>
            </w:r>
          </w:p>
          <w:p w14:paraId="7EEA4D1E" w14:textId="77777777" w:rsidR="00072314" w:rsidRPr="00930D36" w:rsidRDefault="00072314" w:rsidP="00072314">
            <w:pPr>
              <w:pStyle w:val="ListParagraph"/>
              <w:numPr>
                <w:ilvl w:val="0"/>
                <w:numId w:val="20"/>
              </w:numPr>
              <w:rPr>
                <w:rFonts w:ascii="Arial" w:hAnsi="Arial" w:cs="Arial"/>
                <w:lang w:val="en-GB"/>
              </w:rPr>
            </w:pPr>
            <w:r>
              <w:rPr>
                <w:rFonts w:ascii="Arial" w:hAnsi="Arial" w:cs="Arial"/>
                <w:lang w:val="en-GB"/>
              </w:rPr>
              <w:t>VOpt_PTModule = ECM</w:t>
            </w:r>
          </w:p>
        </w:tc>
      </w:tr>
      <w:tr w:rsidR="00072314" w:rsidRPr="00DF060F" w14:paraId="50B4D162" w14:textId="77777777" w:rsidTr="001D18E6">
        <w:trPr>
          <w:trHeight w:val="64"/>
        </w:trPr>
        <w:tc>
          <w:tcPr>
            <w:tcW w:w="2379" w:type="dxa"/>
          </w:tcPr>
          <w:p w14:paraId="1AD948DB" w14:textId="77777777" w:rsidR="00072314" w:rsidRPr="005A69C9" w:rsidRDefault="00072314" w:rsidP="001D18E6">
            <w:pPr>
              <w:rPr>
                <w:rFonts w:cs="Arial"/>
              </w:rPr>
            </w:pPr>
          </w:p>
        </w:tc>
        <w:tc>
          <w:tcPr>
            <w:tcW w:w="4567" w:type="dxa"/>
          </w:tcPr>
          <w:p w14:paraId="1CCCBB20" w14:textId="77777777" w:rsidR="00072314" w:rsidRPr="009E3B7C" w:rsidRDefault="00072314" w:rsidP="001D18E6">
            <w:pPr>
              <w:overflowPunct/>
              <w:autoSpaceDE/>
              <w:autoSpaceDN/>
              <w:adjustRightInd/>
              <w:textAlignment w:val="center"/>
              <w:rPr>
                <w:rFonts w:cs="Arial"/>
              </w:rPr>
            </w:pPr>
          </w:p>
        </w:tc>
        <w:tc>
          <w:tcPr>
            <w:tcW w:w="3255" w:type="dxa"/>
          </w:tcPr>
          <w:p w14:paraId="75336BA0" w14:textId="77777777" w:rsidR="00072314" w:rsidRPr="00DF060F" w:rsidRDefault="00072314" w:rsidP="001D18E6">
            <w:pPr>
              <w:rPr>
                <w:rFonts w:cs="Arial"/>
                <w:lang w:val="en-GB"/>
              </w:rPr>
            </w:pPr>
          </w:p>
        </w:tc>
      </w:tr>
    </w:tbl>
    <w:p w14:paraId="2BB194B2" w14:textId="77777777" w:rsidR="00E5781B" w:rsidRDefault="00E5781B" w:rsidP="00A25D2E">
      <w:pPr>
        <w:rPr>
          <w:rFonts w:cs="Arial"/>
        </w:rPr>
      </w:pPr>
    </w:p>
    <w:p w14:paraId="58CD3B49" w14:textId="6EC76650" w:rsidR="00072314" w:rsidRPr="009E3B7C" w:rsidRDefault="00072314" w:rsidP="00072314">
      <w:pPr>
        <w:pStyle w:val="Heading5"/>
        <w:keepNext w:val="0"/>
        <w:tabs>
          <w:tab w:val="clear" w:pos="900"/>
          <w:tab w:val="left" w:pos="709"/>
        </w:tabs>
        <w:spacing w:before="240"/>
      </w:pPr>
      <w:bookmarkStart w:id="121" w:name="_Toc35000583"/>
      <w:r>
        <w:t>E/E Architecture “Architecture Variant 1”</w:t>
      </w:r>
      <w:bookmarkEnd w:id="121"/>
      <w:r w:rsidR="00A25D2E">
        <w:t>: Physical Architecture</w:t>
      </w:r>
    </w:p>
    <w:p w14:paraId="7BC3FB0E" w14:textId="77777777" w:rsidR="00072314" w:rsidRDefault="00072314" w:rsidP="00072314"/>
    <w:p w14:paraId="288333FC" w14:textId="6351289F" w:rsidR="00072314" w:rsidRDefault="00072314" w:rsidP="00072314">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Pr>
          <w:rFonts w:cs="Arial"/>
          <w:lang w:val="en-GB"/>
        </w:rPr>
        <w:t>… &lt;add some explanatory text here&gt;</w:t>
      </w:r>
    </w:p>
    <w:p w14:paraId="6CFF7ED1" w14:textId="77777777" w:rsidR="00F6153D" w:rsidRDefault="00F6153D" w:rsidP="00F6153D">
      <w:pPr>
        <w:rPr>
          <w:rFonts w:cs="Arial"/>
          <w:lang w:val="en-GB"/>
        </w:rPr>
      </w:pPr>
    </w:p>
    <w:p w14:paraId="20B0F883" w14:textId="371AF23C" w:rsidR="00F6153D" w:rsidRDefault="00F6153D" w:rsidP="00F6153D">
      <w:pPr>
        <w:jc w:val="center"/>
        <w:rPr>
          <w:rFonts w:cs="Arial"/>
          <w:lang w:val="en-GB"/>
        </w:rPr>
      </w:pPr>
    </w:p>
    <w:p w14:paraId="403A7250" w14:textId="77777777" w:rsidR="00F6153D" w:rsidRPr="009E3B7C" w:rsidRDefault="00F6153D" w:rsidP="00F6153D">
      <w:pPr>
        <w:pStyle w:val="Caption"/>
        <w:spacing w:after="0"/>
        <w:rPr>
          <w:rFonts w:cs="Arial"/>
          <w:lang w:val="en-GB"/>
        </w:rPr>
      </w:pPr>
      <w:r>
        <w:t xml:space="preserve">Figure </w:t>
      </w:r>
      <w:r>
        <w:rPr>
          <w:noProof/>
        </w:rPr>
        <w:t>1</w:t>
      </w:r>
      <w:r>
        <w:t>: Physical Architecture</w:t>
      </w:r>
    </w:p>
    <w:p w14:paraId="1F941C1E" w14:textId="39946172" w:rsidR="00072314" w:rsidRDefault="00072314" w:rsidP="00072314">
      <w:pPr>
        <w:keepNext/>
        <w:ind w:hanging="11"/>
      </w:pPr>
    </w:p>
    <w:p w14:paraId="100765DF" w14:textId="7E2FA91B" w:rsidR="00072314" w:rsidRDefault="00072314" w:rsidP="00072314">
      <w:pPr>
        <w:pStyle w:val="Caption"/>
      </w:pPr>
      <w:bookmarkStart w:id="122" w:name="_Toc35000655"/>
      <w:bookmarkStart w:id="123" w:name="_Ref5870664"/>
      <w:bookmarkStart w:id="124" w:name="_Toc65749322"/>
      <w:r w:rsidRPr="00B67549">
        <w:rPr>
          <w:highlight w:val="red"/>
        </w:rPr>
        <w:t xml:space="preserve">Figure </w:t>
      </w:r>
      <w:r w:rsidRPr="00B67549">
        <w:rPr>
          <w:noProof/>
          <w:highlight w:val="red"/>
        </w:rPr>
        <w:fldChar w:fldCharType="begin"/>
      </w:r>
      <w:r w:rsidRPr="00B67549">
        <w:rPr>
          <w:noProof/>
          <w:highlight w:val="red"/>
        </w:rPr>
        <w:instrText xml:space="preserve"> STYLEREF 1 \s </w:instrText>
      </w:r>
      <w:r w:rsidRPr="00B67549">
        <w:rPr>
          <w:noProof/>
          <w:highlight w:val="red"/>
        </w:rPr>
        <w:fldChar w:fldCharType="separate"/>
      </w:r>
      <w:r w:rsidR="00333964">
        <w:rPr>
          <w:noProof/>
          <w:highlight w:val="red"/>
        </w:rPr>
        <w:t>3</w:t>
      </w:r>
      <w:r w:rsidRPr="00B67549">
        <w:rPr>
          <w:noProof/>
          <w:highlight w:val="red"/>
        </w:rPr>
        <w:fldChar w:fldCharType="end"/>
      </w:r>
      <w:r w:rsidRPr="00B67549">
        <w:rPr>
          <w:highlight w:val="red"/>
        </w:rPr>
        <w:noBreakHyphen/>
      </w:r>
      <w:r w:rsidRPr="00B67549">
        <w:rPr>
          <w:noProof/>
          <w:highlight w:val="red"/>
        </w:rPr>
        <w:fldChar w:fldCharType="begin"/>
      </w:r>
      <w:r w:rsidRPr="00B67549">
        <w:rPr>
          <w:noProof/>
          <w:highlight w:val="red"/>
        </w:rPr>
        <w:instrText xml:space="preserve"> SEQ Figure \* ARABIC \s 1 </w:instrText>
      </w:r>
      <w:r w:rsidRPr="00B67549">
        <w:rPr>
          <w:noProof/>
          <w:highlight w:val="red"/>
        </w:rPr>
        <w:fldChar w:fldCharType="separate"/>
      </w:r>
      <w:r w:rsidR="00333964">
        <w:rPr>
          <w:noProof/>
          <w:highlight w:val="red"/>
        </w:rPr>
        <w:t>4</w:t>
      </w:r>
      <w:r w:rsidRPr="00B67549">
        <w:rPr>
          <w:noProof/>
          <w:highlight w:val="red"/>
        </w:rPr>
        <w:fldChar w:fldCharType="end"/>
      </w:r>
      <w:r w:rsidRPr="00B67549">
        <w:rPr>
          <w:highlight w:val="red"/>
        </w:rPr>
        <w:t xml:space="preserve"> E/E Architecture (Network Topology Style)</w:t>
      </w:r>
      <w:bookmarkEnd w:id="122"/>
      <w:bookmarkEnd w:id="123"/>
      <w:bookmarkEnd w:id="124"/>
    </w:p>
    <w:p w14:paraId="06DBCD9E" w14:textId="77777777" w:rsidR="00072314" w:rsidRDefault="00072314" w:rsidP="00072314">
      <w:pPr>
        <w:ind w:hanging="11"/>
      </w:pPr>
    </w:p>
    <w:p w14:paraId="396BE351" w14:textId="77777777" w:rsidR="00072314" w:rsidRPr="00B67549" w:rsidRDefault="00072314" w:rsidP="00072314">
      <w:pPr>
        <w:pStyle w:val="Heading5"/>
        <w:keepNext w:val="0"/>
        <w:tabs>
          <w:tab w:val="clear" w:pos="900"/>
          <w:tab w:val="left" w:pos="709"/>
        </w:tabs>
        <w:spacing w:before="240"/>
        <w:rPr>
          <w:szCs w:val="20"/>
          <w:highlight w:val="red"/>
          <w:lang w:val="en-GB"/>
        </w:rPr>
      </w:pPr>
      <w:bookmarkStart w:id="125" w:name="_Toc35000584"/>
      <w:r w:rsidRPr="00B67549">
        <w:rPr>
          <w:szCs w:val="20"/>
          <w:highlight w:val="red"/>
          <w:lang w:val="en-GB"/>
        </w:rPr>
        <w:t>E/E Architecture “</w:t>
      </w:r>
      <w:r w:rsidRPr="00B67549">
        <w:rPr>
          <w:highlight w:val="red"/>
        </w:rPr>
        <w:t>Architecture Variant 2</w:t>
      </w:r>
      <w:r w:rsidRPr="00B67549">
        <w:rPr>
          <w:szCs w:val="20"/>
          <w:highlight w:val="red"/>
          <w:lang w:val="en-GB"/>
        </w:rPr>
        <w:t>”</w:t>
      </w:r>
      <w:bookmarkEnd w:id="125"/>
    </w:p>
    <w:p w14:paraId="7AFC67C0" w14:textId="77777777" w:rsidR="00072314" w:rsidRDefault="00072314" w:rsidP="00072314">
      <w:pPr>
        <w:pStyle w:val="Heading4"/>
        <w:keepNext w:val="0"/>
        <w:tabs>
          <w:tab w:val="clear" w:pos="900"/>
          <w:tab w:val="left" w:pos="709"/>
        </w:tabs>
        <w:spacing w:before="240"/>
      </w:pPr>
      <w:bookmarkStart w:id="126" w:name="_Toc35000585"/>
      <w:bookmarkStart w:id="127" w:name="_Toc65749247"/>
      <w:r w:rsidRPr="00B14A40">
        <w:t>E/E Components</w:t>
      </w:r>
      <w:bookmarkEnd w:id="126"/>
      <w:bookmarkEnd w:id="127"/>
    </w:p>
    <w:p w14:paraId="55372EF0" w14:textId="77777777" w:rsidR="00072314" w:rsidRDefault="00072314" w:rsidP="00072314"/>
    <w:tbl>
      <w:tblPr>
        <w:tblStyle w:val="TableGrid"/>
        <w:tblW w:w="10201" w:type="dxa"/>
        <w:tblLook w:val="01E0" w:firstRow="1" w:lastRow="1" w:firstColumn="1" w:lastColumn="1" w:noHBand="0" w:noVBand="0"/>
      </w:tblPr>
      <w:tblGrid>
        <w:gridCol w:w="3818"/>
        <w:gridCol w:w="6383"/>
      </w:tblGrid>
      <w:tr w:rsidR="00072314" w:rsidRPr="001B6F3D" w14:paraId="205D2077" w14:textId="77777777" w:rsidTr="00F6153D">
        <w:tc>
          <w:tcPr>
            <w:tcW w:w="3818" w:type="dxa"/>
            <w:shd w:val="clear" w:color="auto" w:fill="D9D9D9" w:themeFill="background1" w:themeFillShade="D9"/>
          </w:tcPr>
          <w:p w14:paraId="4110817B" w14:textId="77777777" w:rsidR="00072314" w:rsidRPr="0008696C" w:rsidRDefault="00072314" w:rsidP="001D18E6">
            <w:r>
              <w:t>Component Name</w:t>
            </w:r>
          </w:p>
        </w:tc>
        <w:tc>
          <w:tcPr>
            <w:tcW w:w="6383" w:type="dxa"/>
            <w:shd w:val="clear" w:color="auto" w:fill="D9D9D9" w:themeFill="background1" w:themeFillShade="D9"/>
          </w:tcPr>
          <w:p w14:paraId="314432C9" w14:textId="77777777" w:rsidR="00072314" w:rsidRPr="0008696C" w:rsidRDefault="00072314" w:rsidP="001D18E6">
            <w:pPr>
              <w:pStyle w:val="scriptNormal"/>
              <w:rPr>
                <w:b/>
                <w:color w:val="000000" w:themeColor="text1"/>
              </w:rPr>
            </w:pPr>
            <w:r w:rsidRPr="0008696C">
              <w:rPr>
                <w:b/>
                <w:color w:val="000000" w:themeColor="text1"/>
              </w:rPr>
              <w:t>Description</w:t>
            </w:r>
          </w:p>
        </w:tc>
      </w:tr>
      <w:tr w:rsidR="00F6153D" w:rsidRPr="001B6F3D" w14:paraId="32765342" w14:textId="77777777" w:rsidTr="00F6153D">
        <w:tc>
          <w:tcPr>
            <w:tcW w:w="3818" w:type="dxa"/>
          </w:tcPr>
          <w:p w14:paraId="77E06EE5" w14:textId="77777777" w:rsidR="00F6153D" w:rsidRDefault="00F6153D" w:rsidP="00F6153D">
            <w:pPr>
              <w:pStyle w:val="scriptNormal"/>
              <w:rPr>
                <w:color w:val="000000" w:themeColor="text1"/>
              </w:rPr>
            </w:pPr>
            <w:r>
              <w:rPr>
                <w:color w:val="000000" w:themeColor="text1"/>
              </w:rPr>
              <w:lastRenderedPageBreak/>
              <w:t>Scent Module (A9)</w:t>
            </w:r>
          </w:p>
        </w:tc>
        <w:tc>
          <w:tcPr>
            <w:tcW w:w="6383" w:type="dxa"/>
          </w:tcPr>
          <w:p w14:paraId="4517686F" w14:textId="77777777" w:rsidR="00753FDA" w:rsidRDefault="00753FDA"/>
        </w:tc>
      </w:tr>
      <w:tr w:rsidR="00F6153D" w:rsidRPr="001B6F3D" w14:paraId="7D401622" w14:textId="77777777" w:rsidTr="00F6153D">
        <w:tc>
          <w:tcPr>
            <w:tcW w:w="3818" w:type="dxa"/>
          </w:tcPr>
          <w:p w14:paraId="2E0E504E" w14:textId="77777777" w:rsidR="00F6153D" w:rsidRDefault="00F6153D" w:rsidP="00F6153D">
            <w:pPr>
              <w:pStyle w:val="scriptNormal"/>
              <w:rPr>
                <w:color w:val="000000" w:themeColor="text1"/>
              </w:rPr>
            </w:pPr>
            <w:r>
              <w:rPr>
                <w:color w:val="000000" w:themeColor="text1"/>
              </w:rPr>
              <w:t>(A12)</w:t>
            </w:r>
          </w:p>
        </w:tc>
        <w:tc>
          <w:tcPr>
            <w:tcW w:w="6383" w:type="dxa"/>
          </w:tcPr>
          <w:p w14:paraId="762B7BFA" w14:textId="77777777" w:rsidR="00753FDA" w:rsidRDefault="00753FDA"/>
        </w:tc>
      </w:tr>
      <w:tr w:rsidR="00F6153D" w:rsidRPr="001B6F3D" w14:paraId="382B887E" w14:textId="77777777" w:rsidTr="00F6153D">
        <w:tc>
          <w:tcPr>
            <w:tcW w:w="3818" w:type="dxa"/>
          </w:tcPr>
          <w:p w14:paraId="1E9E2159" w14:textId="77777777" w:rsidR="00F6153D" w:rsidRDefault="00F6153D" w:rsidP="00F6153D">
            <w:pPr>
              <w:pStyle w:val="scriptNormal"/>
              <w:rPr>
                <w:color w:val="000000" w:themeColor="text1"/>
              </w:rPr>
            </w:pPr>
            <w:r>
              <w:rPr>
                <w:color w:val="000000" w:themeColor="text1"/>
              </w:rPr>
              <w:t>AHU/Amplifier (A8)</w:t>
            </w:r>
          </w:p>
        </w:tc>
        <w:tc>
          <w:tcPr>
            <w:tcW w:w="6383" w:type="dxa"/>
          </w:tcPr>
          <w:p w14:paraId="337204B6" w14:textId="77777777" w:rsidR="00753FDA" w:rsidRDefault="00753FDA"/>
        </w:tc>
      </w:tr>
      <w:tr w:rsidR="00F6153D" w:rsidRPr="001B6F3D" w14:paraId="70F1985C" w14:textId="77777777" w:rsidTr="00F6153D">
        <w:tc>
          <w:tcPr>
            <w:tcW w:w="3818" w:type="dxa"/>
          </w:tcPr>
          <w:p w14:paraId="79202376" w14:textId="77777777" w:rsidR="00F6153D" w:rsidRDefault="00F6153D" w:rsidP="00F6153D">
            <w:pPr>
              <w:pStyle w:val="scriptNormal"/>
              <w:rPr>
                <w:color w:val="000000" w:themeColor="text1"/>
              </w:rPr>
            </w:pPr>
            <w:r>
              <w:rPr>
                <w:color w:val="000000" w:themeColor="text1"/>
              </w:rPr>
              <w:t>Center Screen</w:t>
            </w:r>
          </w:p>
        </w:tc>
        <w:tc>
          <w:tcPr>
            <w:tcW w:w="6383" w:type="dxa"/>
          </w:tcPr>
          <w:p w14:paraId="60FD4FF7" w14:textId="77777777" w:rsidR="00753FDA" w:rsidRDefault="00753FDA"/>
        </w:tc>
      </w:tr>
      <w:tr w:rsidR="00F6153D" w:rsidRPr="001B6F3D" w14:paraId="1B33735C" w14:textId="77777777" w:rsidTr="00F6153D">
        <w:tc>
          <w:tcPr>
            <w:tcW w:w="3818" w:type="dxa"/>
          </w:tcPr>
          <w:p w14:paraId="7F6EF542" w14:textId="77777777" w:rsidR="00F6153D" w:rsidRDefault="00F6153D" w:rsidP="00F6153D">
            <w:pPr>
              <w:pStyle w:val="scriptNormal"/>
              <w:rPr>
                <w:color w:val="000000" w:themeColor="text1"/>
              </w:rPr>
            </w:pPr>
            <w:r>
              <w:rPr>
                <w:color w:val="000000" w:themeColor="text1"/>
              </w:rPr>
              <w:t>Sttering Wheel</w:t>
            </w:r>
          </w:p>
        </w:tc>
        <w:tc>
          <w:tcPr>
            <w:tcW w:w="6383" w:type="dxa"/>
          </w:tcPr>
          <w:p w14:paraId="5EC3DE49" w14:textId="77777777" w:rsidR="00753FDA" w:rsidRDefault="00753FDA"/>
        </w:tc>
      </w:tr>
      <w:tr w:rsidR="00F6153D" w:rsidRPr="001B6F3D" w14:paraId="7DB6D581" w14:textId="77777777" w:rsidTr="00F6153D">
        <w:tc>
          <w:tcPr>
            <w:tcW w:w="3818" w:type="dxa"/>
          </w:tcPr>
          <w:p w14:paraId="1FDD45EC" w14:textId="77777777" w:rsidR="00F6153D" w:rsidRDefault="00F6153D" w:rsidP="00F6153D">
            <w:pPr>
              <w:pStyle w:val="scriptNormal"/>
              <w:rPr>
                <w:color w:val="000000" w:themeColor="text1"/>
              </w:rPr>
            </w:pPr>
            <w:r>
              <w:rPr>
                <w:color w:val="000000" w:themeColor="text1"/>
              </w:rPr>
              <w:t>ECG (A2)</w:t>
            </w:r>
          </w:p>
        </w:tc>
        <w:tc>
          <w:tcPr>
            <w:tcW w:w="6383" w:type="dxa"/>
          </w:tcPr>
          <w:p w14:paraId="06D03CBD" w14:textId="77777777" w:rsidR="00753FDA" w:rsidRDefault="00753FDA"/>
        </w:tc>
      </w:tr>
      <w:tr w:rsidR="00F6153D" w:rsidRPr="001B6F3D" w14:paraId="0A30A748" w14:textId="77777777" w:rsidTr="00F6153D">
        <w:tc>
          <w:tcPr>
            <w:tcW w:w="3818" w:type="dxa"/>
          </w:tcPr>
          <w:p w14:paraId="6A29B491" w14:textId="77777777" w:rsidR="00F6153D" w:rsidRDefault="00F6153D" w:rsidP="00F6153D">
            <w:pPr>
              <w:pStyle w:val="scriptNormal"/>
              <w:rPr>
                <w:color w:val="000000" w:themeColor="text1"/>
              </w:rPr>
            </w:pPr>
            <w:r>
              <w:rPr>
                <w:color w:val="000000" w:themeColor="text1"/>
              </w:rPr>
              <w:t>Cloud (A13)</w:t>
            </w:r>
          </w:p>
        </w:tc>
        <w:tc>
          <w:tcPr>
            <w:tcW w:w="6383" w:type="dxa"/>
          </w:tcPr>
          <w:p w14:paraId="5D00FE82" w14:textId="77777777" w:rsidR="00753FDA" w:rsidRDefault="00753FDA"/>
        </w:tc>
      </w:tr>
      <w:tr w:rsidR="00F6153D" w:rsidRPr="001B6F3D" w14:paraId="36DF9BFC" w14:textId="77777777" w:rsidTr="00F6153D">
        <w:tc>
          <w:tcPr>
            <w:tcW w:w="3818" w:type="dxa"/>
          </w:tcPr>
          <w:p w14:paraId="078E37C5" w14:textId="77777777" w:rsidR="00F6153D" w:rsidRDefault="00F6153D" w:rsidP="00F6153D">
            <w:pPr>
              <w:pStyle w:val="scriptNormal"/>
              <w:rPr>
                <w:color w:val="000000" w:themeColor="text1"/>
              </w:rPr>
            </w:pPr>
            <w:r>
              <w:rPr>
                <w:color w:val="000000" w:themeColor="text1"/>
              </w:rPr>
              <w:t>Dr Seat Massage</w:t>
            </w:r>
          </w:p>
        </w:tc>
        <w:tc>
          <w:tcPr>
            <w:tcW w:w="6383" w:type="dxa"/>
          </w:tcPr>
          <w:p w14:paraId="75FE4666" w14:textId="77777777" w:rsidR="00753FDA" w:rsidRDefault="00753FDA"/>
        </w:tc>
      </w:tr>
      <w:tr w:rsidR="00F6153D" w:rsidRPr="001B6F3D" w14:paraId="10E1BFFA" w14:textId="77777777" w:rsidTr="00F6153D">
        <w:tc>
          <w:tcPr>
            <w:tcW w:w="3818" w:type="dxa"/>
          </w:tcPr>
          <w:p w14:paraId="3B6FDFCC" w14:textId="77777777" w:rsidR="00F6153D" w:rsidRDefault="00F6153D" w:rsidP="00F6153D">
            <w:pPr>
              <w:pStyle w:val="scriptNormal"/>
              <w:rPr>
                <w:color w:val="000000" w:themeColor="text1"/>
              </w:rPr>
            </w:pPr>
            <w:r>
              <w:rPr>
                <w:color w:val="000000" w:themeColor="text1"/>
              </w:rPr>
              <w:t>Doors</w:t>
            </w:r>
          </w:p>
        </w:tc>
        <w:tc>
          <w:tcPr>
            <w:tcW w:w="6383" w:type="dxa"/>
          </w:tcPr>
          <w:p w14:paraId="4DE9795D" w14:textId="77777777" w:rsidR="00753FDA" w:rsidRDefault="00753FDA"/>
        </w:tc>
      </w:tr>
      <w:tr w:rsidR="00F6153D" w:rsidRPr="001B6F3D" w14:paraId="60C09860" w14:textId="77777777" w:rsidTr="00F6153D">
        <w:tc>
          <w:tcPr>
            <w:tcW w:w="3818" w:type="dxa"/>
          </w:tcPr>
          <w:p w14:paraId="3F8E8F78" w14:textId="77777777" w:rsidR="00F6153D" w:rsidRDefault="00F6153D" w:rsidP="00F6153D">
            <w:pPr>
              <w:pStyle w:val="scriptNormal"/>
              <w:rPr>
                <w:color w:val="000000" w:themeColor="text1"/>
              </w:rPr>
            </w:pPr>
            <w:r>
              <w:rPr>
                <w:color w:val="000000" w:themeColor="text1"/>
              </w:rPr>
              <w:t>Standar Climate</w:t>
            </w:r>
          </w:p>
        </w:tc>
        <w:tc>
          <w:tcPr>
            <w:tcW w:w="6383" w:type="dxa"/>
          </w:tcPr>
          <w:p w14:paraId="5B22CA88" w14:textId="77777777" w:rsidR="00753FDA" w:rsidRDefault="00753FDA"/>
        </w:tc>
      </w:tr>
      <w:tr w:rsidR="00F6153D" w:rsidRPr="001B6F3D" w14:paraId="6D5628A6" w14:textId="77777777" w:rsidTr="00F6153D">
        <w:tc>
          <w:tcPr>
            <w:tcW w:w="3818" w:type="dxa"/>
          </w:tcPr>
          <w:p w14:paraId="57A273F7" w14:textId="77777777" w:rsidR="00F6153D" w:rsidRDefault="00F6153D" w:rsidP="00F6153D">
            <w:pPr>
              <w:pStyle w:val="scriptNormal"/>
              <w:rPr>
                <w:color w:val="000000" w:themeColor="text1"/>
              </w:rPr>
            </w:pPr>
            <w:r>
              <w:rPr>
                <w:color w:val="000000" w:themeColor="text1"/>
              </w:rPr>
              <w:t>Seat Heat/Cool</w:t>
            </w:r>
          </w:p>
        </w:tc>
        <w:tc>
          <w:tcPr>
            <w:tcW w:w="6383" w:type="dxa"/>
          </w:tcPr>
          <w:p w14:paraId="0E47A373" w14:textId="77777777" w:rsidR="00753FDA" w:rsidRDefault="00753FDA"/>
        </w:tc>
      </w:tr>
      <w:tr w:rsidR="00F6153D" w:rsidRPr="001B6F3D" w14:paraId="43E1891A" w14:textId="77777777" w:rsidTr="00F6153D">
        <w:tc>
          <w:tcPr>
            <w:tcW w:w="3818" w:type="dxa"/>
          </w:tcPr>
          <w:p w14:paraId="1D625926" w14:textId="77777777" w:rsidR="00F6153D" w:rsidRDefault="00F6153D" w:rsidP="00F6153D">
            <w:pPr>
              <w:pStyle w:val="scriptNormal"/>
              <w:rPr>
                <w:color w:val="000000" w:themeColor="text1"/>
              </w:rPr>
            </w:pPr>
            <w:r>
              <w:rPr>
                <w:color w:val="000000" w:themeColor="text1"/>
              </w:rPr>
              <w:t>Speakers</w:t>
            </w:r>
          </w:p>
        </w:tc>
        <w:tc>
          <w:tcPr>
            <w:tcW w:w="6383" w:type="dxa"/>
          </w:tcPr>
          <w:p w14:paraId="6102CF8F" w14:textId="77777777" w:rsidR="00753FDA" w:rsidRDefault="00753FDA"/>
        </w:tc>
      </w:tr>
      <w:tr w:rsidR="00F6153D" w:rsidRPr="001B6F3D" w14:paraId="73F04845" w14:textId="77777777" w:rsidTr="00F6153D">
        <w:tc>
          <w:tcPr>
            <w:tcW w:w="3818" w:type="dxa"/>
          </w:tcPr>
          <w:p w14:paraId="3E55705B" w14:textId="77777777" w:rsidR="00F6153D" w:rsidRDefault="00F6153D" w:rsidP="00F6153D">
            <w:pPr>
              <w:pStyle w:val="scriptNormal"/>
              <w:rPr>
                <w:color w:val="000000" w:themeColor="text1"/>
              </w:rPr>
            </w:pPr>
            <w:r>
              <w:rPr>
                <w:color w:val="000000" w:themeColor="text1"/>
              </w:rPr>
              <w:t>Ambient Lights</w:t>
            </w:r>
          </w:p>
        </w:tc>
        <w:tc>
          <w:tcPr>
            <w:tcW w:w="6383" w:type="dxa"/>
          </w:tcPr>
          <w:p w14:paraId="6EC41897" w14:textId="77777777" w:rsidR="00753FDA" w:rsidRDefault="00753FDA"/>
        </w:tc>
      </w:tr>
      <w:tr w:rsidR="00F6153D" w:rsidRPr="001B6F3D" w14:paraId="0652CD3D" w14:textId="77777777" w:rsidTr="00F6153D">
        <w:tc>
          <w:tcPr>
            <w:tcW w:w="3818" w:type="dxa"/>
          </w:tcPr>
          <w:p w14:paraId="6411832A" w14:textId="77777777" w:rsidR="00F6153D" w:rsidRDefault="00F6153D" w:rsidP="00F6153D">
            <w:pPr>
              <w:pStyle w:val="scriptNormal"/>
              <w:rPr>
                <w:color w:val="000000" w:themeColor="text1"/>
              </w:rPr>
            </w:pPr>
            <w:r>
              <w:rPr>
                <w:color w:val="000000" w:themeColor="text1"/>
              </w:rPr>
              <w:t>Secondary Screen (Horizon)</w:t>
            </w:r>
          </w:p>
        </w:tc>
        <w:tc>
          <w:tcPr>
            <w:tcW w:w="6383" w:type="dxa"/>
          </w:tcPr>
          <w:p w14:paraId="0EE1C517" w14:textId="77777777" w:rsidR="00753FDA" w:rsidRDefault="00753FDA"/>
        </w:tc>
      </w:tr>
      <w:tr w:rsidR="00F6153D" w:rsidRPr="001B6F3D" w14:paraId="1C51E264" w14:textId="77777777" w:rsidTr="00F6153D">
        <w:tc>
          <w:tcPr>
            <w:tcW w:w="3818" w:type="dxa"/>
          </w:tcPr>
          <w:p w14:paraId="31985462" w14:textId="77777777" w:rsidR="00F6153D" w:rsidRDefault="00F6153D" w:rsidP="00F6153D">
            <w:pPr>
              <w:pStyle w:val="scriptNormal"/>
              <w:rPr>
                <w:color w:val="000000" w:themeColor="text1"/>
              </w:rPr>
            </w:pPr>
            <w:r>
              <w:rPr>
                <w:color w:val="000000" w:themeColor="text1"/>
              </w:rPr>
              <w:t>OEM Server (A14)</w:t>
            </w:r>
          </w:p>
        </w:tc>
        <w:tc>
          <w:tcPr>
            <w:tcW w:w="6383" w:type="dxa"/>
          </w:tcPr>
          <w:p w14:paraId="3BEA086C" w14:textId="77777777" w:rsidR="00753FDA" w:rsidRDefault="00753FDA"/>
        </w:tc>
      </w:tr>
      <w:tr w:rsidR="00F6153D" w:rsidRPr="001B6F3D" w14:paraId="7859613A" w14:textId="77777777" w:rsidTr="00F6153D">
        <w:tc>
          <w:tcPr>
            <w:tcW w:w="3818" w:type="dxa"/>
          </w:tcPr>
          <w:p w14:paraId="0C66D0ED" w14:textId="77777777" w:rsidR="00F6153D" w:rsidRDefault="00F6153D" w:rsidP="00F6153D">
            <w:pPr>
              <w:pStyle w:val="scriptNormal"/>
              <w:rPr>
                <w:color w:val="000000" w:themeColor="text1"/>
              </w:rPr>
            </w:pPr>
            <w:r>
              <w:rPr>
                <w:color w:val="000000" w:themeColor="text1"/>
              </w:rPr>
              <w:t>MCSM (A6)</w:t>
            </w:r>
          </w:p>
        </w:tc>
        <w:tc>
          <w:tcPr>
            <w:tcW w:w="6383" w:type="dxa"/>
          </w:tcPr>
          <w:p w14:paraId="5F69C938" w14:textId="77777777" w:rsidR="00753FDA" w:rsidRDefault="00753FDA"/>
        </w:tc>
      </w:tr>
      <w:tr w:rsidR="00F6153D" w:rsidRPr="001B6F3D" w14:paraId="2AB1C4B3" w14:textId="77777777" w:rsidTr="00F6153D">
        <w:tc>
          <w:tcPr>
            <w:tcW w:w="3818" w:type="dxa"/>
          </w:tcPr>
          <w:p w14:paraId="17F3DFE4" w14:textId="77777777" w:rsidR="00F6153D" w:rsidRDefault="00F6153D" w:rsidP="00F6153D">
            <w:pPr>
              <w:pStyle w:val="scriptNormal"/>
              <w:rPr>
                <w:color w:val="000000" w:themeColor="text1"/>
              </w:rPr>
            </w:pPr>
            <w:r>
              <w:rPr>
                <w:color w:val="000000" w:themeColor="text1"/>
              </w:rPr>
              <w:t>OZM (A15)</w:t>
            </w:r>
          </w:p>
        </w:tc>
        <w:tc>
          <w:tcPr>
            <w:tcW w:w="6383" w:type="dxa"/>
          </w:tcPr>
          <w:p w14:paraId="01E0DE03" w14:textId="77777777" w:rsidR="00753FDA" w:rsidRDefault="00753FDA"/>
        </w:tc>
      </w:tr>
      <w:tr w:rsidR="00F6153D" w:rsidRPr="001B6F3D" w14:paraId="24201571" w14:textId="77777777" w:rsidTr="00F6153D">
        <w:tc>
          <w:tcPr>
            <w:tcW w:w="3818" w:type="dxa"/>
          </w:tcPr>
          <w:p w14:paraId="00D3D5EF" w14:textId="77777777" w:rsidR="00F6153D" w:rsidRDefault="00F6153D" w:rsidP="00F6153D">
            <w:pPr>
              <w:pStyle w:val="scriptNormal"/>
              <w:rPr>
                <w:color w:val="000000" w:themeColor="text1"/>
              </w:rPr>
            </w:pPr>
            <w:r>
              <w:rPr>
                <w:color w:val="000000" w:themeColor="text1"/>
              </w:rPr>
              <w:t>EM Registers</w:t>
            </w:r>
          </w:p>
        </w:tc>
        <w:tc>
          <w:tcPr>
            <w:tcW w:w="6383" w:type="dxa"/>
          </w:tcPr>
          <w:p w14:paraId="59C2E034" w14:textId="77777777" w:rsidR="00753FDA" w:rsidRDefault="00753FDA"/>
        </w:tc>
      </w:tr>
      <w:tr w:rsidR="00F6153D" w:rsidRPr="001B6F3D" w14:paraId="002F91D2" w14:textId="77777777" w:rsidTr="00F6153D">
        <w:tc>
          <w:tcPr>
            <w:tcW w:w="3818" w:type="dxa"/>
          </w:tcPr>
          <w:p w14:paraId="7DE35A3A" w14:textId="77777777" w:rsidR="00F6153D" w:rsidRDefault="00F6153D" w:rsidP="00F6153D">
            <w:pPr>
              <w:pStyle w:val="scriptNormal"/>
              <w:rPr>
                <w:color w:val="000000" w:themeColor="text1"/>
              </w:rPr>
            </w:pPr>
            <w:r>
              <w:rPr>
                <w:color w:val="000000" w:themeColor="text1"/>
              </w:rPr>
              <w:t>APIM/SYNC/PHOENIX (A1)</w:t>
            </w:r>
          </w:p>
        </w:tc>
        <w:tc>
          <w:tcPr>
            <w:tcW w:w="6383" w:type="dxa"/>
          </w:tcPr>
          <w:p w14:paraId="16095C88" w14:textId="77777777" w:rsidR="00753FDA" w:rsidRDefault="00753FDA"/>
        </w:tc>
      </w:tr>
      <w:tr w:rsidR="00F6153D" w:rsidRPr="001B6F3D" w14:paraId="2F702C3A" w14:textId="77777777" w:rsidTr="00F6153D">
        <w:tc>
          <w:tcPr>
            <w:tcW w:w="3818" w:type="dxa"/>
          </w:tcPr>
          <w:p w14:paraId="3BF9D28C" w14:textId="77777777" w:rsidR="00F6153D" w:rsidRDefault="00F6153D" w:rsidP="00F6153D">
            <w:pPr>
              <w:pStyle w:val="scriptNormal"/>
              <w:rPr>
                <w:color w:val="000000" w:themeColor="text1"/>
              </w:rPr>
            </w:pPr>
            <w:r>
              <w:rPr>
                <w:color w:val="000000" w:themeColor="text1"/>
              </w:rPr>
              <w:t>Moonroof</w:t>
            </w:r>
          </w:p>
        </w:tc>
        <w:tc>
          <w:tcPr>
            <w:tcW w:w="6383" w:type="dxa"/>
          </w:tcPr>
          <w:p w14:paraId="7A0F139B" w14:textId="77777777" w:rsidR="00753FDA" w:rsidRDefault="00753FDA"/>
        </w:tc>
      </w:tr>
      <w:tr w:rsidR="00F6153D" w:rsidRPr="001B6F3D" w14:paraId="54B2DC16" w14:textId="77777777" w:rsidTr="00F6153D">
        <w:tc>
          <w:tcPr>
            <w:tcW w:w="3818" w:type="dxa"/>
          </w:tcPr>
          <w:p w14:paraId="7D5D7DEA" w14:textId="77777777" w:rsidR="00F6153D" w:rsidRDefault="00F6153D" w:rsidP="00F6153D">
            <w:pPr>
              <w:pStyle w:val="scriptNormal"/>
              <w:rPr>
                <w:color w:val="000000" w:themeColor="text1"/>
              </w:rPr>
            </w:pPr>
            <w:r>
              <w:rPr>
                <w:color w:val="000000" w:themeColor="text1"/>
              </w:rPr>
              <w:t>Seat Position</w:t>
            </w:r>
          </w:p>
        </w:tc>
        <w:tc>
          <w:tcPr>
            <w:tcW w:w="6383" w:type="dxa"/>
          </w:tcPr>
          <w:p w14:paraId="06B479D7" w14:textId="77777777" w:rsidR="00753FDA" w:rsidRDefault="00753FDA"/>
        </w:tc>
      </w:tr>
      <w:tr w:rsidR="00F6153D" w:rsidRPr="001B6F3D" w14:paraId="0E0C3A6C" w14:textId="77777777" w:rsidTr="00F6153D">
        <w:tc>
          <w:tcPr>
            <w:tcW w:w="3818" w:type="dxa"/>
          </w:tcPr>
          <w:p w14:paraId="6CB20D8F" w14:textId="77777777" w:rsidR="00F6153D" w:rsidRDefault="00F6153D" w:rsidP="00F6153D">
            <w:pPr>
              <w:pStyle w:val="scriptNormal"/>
              <w:rPr>
                <w:color w:val="000000" w:themeColor="text1"/>
              </w:rPr>
            </w:pPr>
            <w:r>
              <w:rPr>
                <w:color w:val="000000" w:themeColor="text1"/>
              </w:rPr>
              <w:t>DSM (A5)</w:t>
            </w:r>
          </w:p>
        </w:tc>
        <w:tc>
          <w:tcPr>
            <w:tcW w:w="6383" w:type="dxa"/>
          </w:tcPr>
          <w:p w14:paraId="05BF116D" w14:textId="77777777" w:rsidR="00753FDA" w:rsidRDefault="00753FDA"/>
        </w:tc>
      </w:tr>
      <w:tr w:rsidR="00F6153D" w:rsidRPr="001B6F3D" w14:paraId="5B9C4DBB" w14:textId="77777777" w:rsidTr="00F6153D">
        <w:tc>
          <w:tcPr>
            <w:tcW w:w="3818" w:type="dxa"/>
          </w:tcPr>
          <w:p w14:paraId="062A0114" w14:textId="77777777" w:rsidR="00F6153D" w:rsidRDefault="00F6153D" w:rsidP="00F6153D">
            <w:pPr>
              <w:pStyle w:val="scriptNormal"/>
              <w:rPr>
                <w:color w:val="000000" w:themeColor="text1"/>
              </w:rPr>
            </w:pPr>
            <w:r>
              <w:rPr>
                <w:color w:val="000000" w:themeColor="text1"/>
              </w:rPr>
              <w:t>User (B1)</w:t>
            </w:r>
          </w:p>
        </w:tc>
        <w:tc>
          <w:tcPr>
            <w:tcW w:w="6383" w:type="dxa"/>
          </w:tcPr>
          <w:p w14:paraId="14780674" w14:textId="77777777" w:rsidR="00753FDA" w:rsidRDefault="00753FDA"/>
        </w:tc>
      </w:tr>
      <w:tr w:rsidR="00F6153D" w:rsidRPr="001B6F3D" w14:paraId="15864910" w14:textId="77777777" w:rsidTr="00F6153D">
        <w:tc>
          <w:tcPr>
            <w:tcW w:w="3818" w:type="dxa"/>
          </w:tcPr>
          <w:p w14:paraId="165EE49D" w14:textId="77777777" w:rsidR="00F6153D" w:rsidRDefault="00F6153D" w:rsidP="00F6153D">
            <w:pPr>
              <w:pStyle w:val="scriptNormal"/>
              <w:rPr>
                <w:color w:val="000000" w:themeColor="text1"/>
              </w:rPr>
            </w:pPr>
            <w:r>
              <w:rPr>
                <w:color w:val="000000" w:themeColor="text1"/>
              </w:rPr>
              <w:t>Door Control Unit (A10)</w:t>
            </w:r>
          </w:p>
        </w:tc>
        <w:tc>
          <w:tcPr>
            <w:tcW w:w="6383" w:type="dxa"/>
          </w:tcPr>
          <w:p w14:paraId="5175212B" w14:textId="77777777" w:rsidR="00753FDA" w:rsidRDefault="00753FDA"/>
        </w:tc>
      </w:tr>
      <w:tr w:rsidR="00F6153D" w:rsidRPr="001B6F3D" w14:paraId="060D5788" w14:textId="77777777" w:rsidTr="00F6153D">
        <w:tc>
          <w:tcPr>
            <w:tcW w:w="3818" w:type="dxa"/>
          </w:tcPr>
          <w:p w14:paraId="5BADA781" w14:textId="77777777" w:rsidR="00F6153D" w:rsidRDefault="00F6153D" w:rsidP="00F6153D">
            <w:pPr>
              <w:pStyle w:val="scriptNormal"/>
              <w:rPr>
                <w:color w:val="000000" w:themeColor="text1"/>
              </w:rPr>
            </w:pPr>
            <w:r>
              <w:rPr>
                <w:color w:val="000000" w:themeColor="text1"/>
              </w:rPr>
              <w:t>Digital Scent</w:t>
            </w:r>
          </w:p>
        </w:tc>
        <w:tc>
          <w:tcPr>
            <w:tcW w:w="6383" w:type="dxa"/>
          </w:tcPr>
          <w:p w14:paraId="2FFFDEA6" w14:textId="77777777" w:rsidR="00753FDA" w:rsidRDefault="00753FDA"/>
        </w:tc>
      </w:tr>
      <w:tr w:rsidR="00F6153D" w:rsidRPr="001B6F3D" w14:paraId="66C3FD01" w14:textId="77777777" w:rsidTr="00F6153D">
        <w:tc>
          <w:tcPr>
            <w:tcW w:w="3818" w:type="dxa"/>
          </w:tcPr>
          <w:p w14:paraId="48E3ABFC" w14:textId="77777777" w:rsidR="00F6153D" w:rsidRDefault="00F6153D" w:rsidP="00F6153D">
            <w:pPr>
              <w:pStyle w:val="scriptNormal"/>
              <w:rPr>
                <w:color w:val="000000" w:themeColor="text1"/>
              </w:rPr>
            </w:pPr>
            <w:r>
              <w:rPr>
                <w:color w:val="000000" w:themeColor="text1"/>
              </w:rPr>
              <w:t>TCU (A11)</w:t>
            </w:r>
          </w:p>
        </w:tc>
        <w:tc>
          <w:tcPr>
            <w:tcW w:w="6383" w:type="dxa"/>
          </w:tcPr>
          <w:p w14:paraId="6149C97F" w14:textId="77777777" w:rsidR="00753FDA" w:rsidRDefault="00753FDA"/>
        </w:tc>
      </w:tr>
      <w:tr w:rsidR="00F6153D" w:rsidRPr="001B6F3D" w14:paraId="46262A19" w14:textId="77777777" w:rsidTr="00F6153D">
        <w:tc>
          <w:tcPr>
            <w:tcW w:w="3818" w:type="dxa"/>
          </w:tcPr>
          <w:p w14:paraId="07CDF079" w14:textId="77777777" w:rsidR="00F6153D" w:rsidRDefault="00F6153D" w:rsidP="00F6153D">
            <w:pPr>
              <w:pStyle w:val="scriptNormal"/>
              <w:rPr>
                <w:color w:val="000000" w:themeColor="text1"/>
              </w:rPr>
            </w:pPr>
            <w:r>
              <w:rPr>
                <w:color w:val="000000" w:themeColor="text1"/>
              </w:rPr>
              <w:t>Halo Lights</w:t>
            </w:r>
          </w:p>
        </w:tc>
        <w:tc>
          <w:tcPr>
            <w:tcW w:w="6383" w:type="dxa"/>
          </w:tcPr>
          <w:p w14:paraId="028F1506" w14:textId="77777777" w:rsidR="00753FDA" w:rsidRDefault="00753FDA"/>
        </w:tc>
      </w:tr>
      <w:tr w:rsidR="00F6153D" w:rsidRPr="001B6F3D" w14:paraId="75C8DC5D" w14:textId="77777777" w:rsidTr="00F6153D">
        <w:tc>
          <w:tcPr>
            <w:tcW w:w="3818" w:type="dxa"/>
          </w:tcPr>
          <w:p w14:paraId="4129CD49" w14:textId="77777777" w:rsidR="00F6153D" w:rsidRDefault="00F6153D" w:rsidP="00F6153D">
            <w:pPr>
              <w:pStyle w:val="scriptNormal"/>
              <w:rPr>
                <w:color w:val="000000" w:themeColor="text1"/>
              </w:rPr>
            </w:pPr>
            <w:r>
              <w:rPr>
                <w:color w:val="000000" w:themeColor="text1"/>
              </w:rPr>
              <w:t>RCCM (A4)</w:t>
            </w:r>
          </w:p>
        </w:tc>
        <w:tc>
          <w:tcPr>
            <w:tcW w:w="6383" w:type="dxa"/>
          </w:tcPr>
          <w:p w14:paraId="7BB54FF1" w14:textId="77777777" w:rsidR="00753FDA" w:rsidRDefault="00753FDA"/>
        </w:tc>
      </w:tr>
      <w:tr w:rsidR="00F6153D" w:rsidRPr="001B6F3D" w14:paraId="7D075A72" w14:textId="77777777" w:rsidTr="00F6153D">
        <w:tc>
          <w:tcPr>
            <w:tcW w:w="3818" w:type="dxa"/>
          </w:tcPr>
          <w:p w14:paraId="35BAD9E4" w14:textId="77777777" w:rsidR="00F6153D" w:rsidRDefault="00F6153D" w:rsidP="00F6153D">
            <w:pPr>
              <w:pStyle w:val="scriptNormal"/>
              <w:rPr>
                <w:color w:val="000000" w:themeColor="text1"/>
              </w:rPr>
            </w:pPr>
            <w:r>
              <w:rPr>
                <w:color w:val="000000" w:themeColor="text1"/>
              </w:rPr>
              <w:t>PSM (A7)</w:t>
            </w:r>
          </w:p>
        </w:tc>
        <w:tc>
          <w:tcPr>
            <w:tcW w:w="6383" w:type="dxa"/>
          </w:tcPr>
          <w:p w14:paraId="5C45CE47" w14:textId="77777777" w:rsidR="00753FDA" w:rsidRDefault="00753FDA"/>
        </w:tc>
      </w:tr>
      <w:tr w:rsidR="00F6153D" w:rsidRPr="001B6F3D" w14:paraId="3351D016" w14:textId="77777777" w:rsidTr="00F6153D">
        <w:tc>
          <w:tcPr>
            <w:tcW w:w="3818" w:type="dxa"/>
          </w:tcPr>
          <w:p w14:paraId="1E25D3C2" w14:textId="77777777" w:rsidR="00F6153D" w:rsidRDefault="00F6153D" w:rsidP="00F6153D">
            <w:pPr>
              <w:pStyle w:val="scriptNormal"/>
              <w:rPr>
                <w:color w:val="000000" w:themeColor="text1"/>
              </w:rPr>
            </w:pPr>
            <w:r>
              <w:rPr>
                <w:color w:val="000000" w:themeColor="text1"/>
              </w:rPr>
              <w:t>BCM (A3)</w:t>
            </w:r>
          </w:p>
        </w:tc>
        <w:tc>
          <w:tcPr>
            <w:tcW w:w="6383" w:type="dxa"/>
          </w:tcPr>
          <w:p w14:paraId="2C397532" w14:textId="77777777" w:rsidR="00753FDA" w:rsidRDefault="00753FDA"/>
        </w:tc>
      </w:tr>
    </w:tbl>
    <w:p w14:paraId="0064DD07" w14:textId="7BD3349C" w:rsidR="00072314" w:rsidRDefault="00072314" w:rsidP="00072314">
      <w:pPr>
        <w:pStyle w:val="Caption"/>
      </w:pPr>
      <w:bookmarkStart w:id="128" w:name="_Toc35000664"/>
      <w:bookmarkStart w:id="129" w:name="_Toc65749327"/>
      <w:r>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w:t>
      </w:r>
      <w:r>
        <w:rPr>
          <w:noProof/>
        </w:rPr>
        <w:fldChar w:fldCharType="end"/>
      </w:r>
      <w:r>
        <w:t xml:space="preserve">: </w:t>
      </w:r>
      <w:r w:rsidRPr="0008696C">
        <w:rPr>
          <w:color w:val="000000" w:themeColor="text1"/>
        </w:rPr>
        <w:t>Electrical Components</w:t>
      </w:r>
      <w:bookmarkEnd w:id="128"/>
      <w:bookmarkEnd w:id="129"/>
    </w:p>
    <w:p w14:paraId="3880050C" w14:textId="77777777" w:rsidR="00072314" w:rsidRPr="008207B9" w:rsidRDefault="00072314" w:rsidP="00072314"/>
    <w:p w14:paraId="224E7D59" w14:textId="77777777" w:rsidR="00072314" w:rsidRPr="00B14A40" w:rsidRDefault="00072314" w:rsidP="00072314">
      <w:pPr>
        <w:pStyle w:val="Heading4"/>
        <w:keepNext w:val="0"/>
        <w:tabs>
          <w:tab w:val="clear" w:pos="900"/>
          <w:tab w:val="left" w:pos="709"/>
        </w:tabs>
        <w:spacing w:before="240"/>
      </w:pPr>
      <w:bookmarkStart w:id="130" w:name="_Ref22739178"/>
      <w:bookmarkStart w:id="131" w:name="_Toc35000586"/>
      <w:bookmarkStart w:id="132" w:name="_Toc65749248"/>
      <w:r w:rsidRPr="00B14A40">
        <w:t>E/E Connections</w:t>
      </w:r>
      <w:bookmarkEnd w:id="130"/>
      <w:bookmarkEnd w:id="131"/>
      <w:bookmarkEnd w:id="132"/>
    </w:p>
    <w:p w14:paraId="14FA47AD" w14:textId="77777777" w:rsidR="00072314" w:rsidRDefault="00072314" w:rsidP="00072314"/>
    <w:tbl>
      <w:tblPr>
        <w:tblStyle w:val="TableGrid"/>
        <w:tblW w:w="10200" w:type="dxa"/>
        <w:tblLayout w:type="fixed"/>
        <w:tblLook w:val="0620" w:firstRow="1" w:lastRow="0" w:firstColumn="0" w:lastColumn="0" w:noHBand="1" w:noVBand="1"/>
      </w:tblPr>
      <w:tblGrid>
        <w:gridCol w:w="2093"/>
        <w:gridCol w:w="1163"/>
        <w:gridCol w:w="1417"/>
        <w:gridCol w:w="1559"/>
        <w:gridCol w:w="2127"/>
        <w:gridCol w:w="1841"/>
      </w:tblGrid>
      <w:tr w:rsidR="00072314" w:rsidRPr="001B6F3D" w14:paraId="450C2121" w14:textId="77777777" w:rsidTr="001D18E6">
        <w:tc>
          <w:tcPr>
            <w:tcW w:w="2093" w:type="dxa"/>
            <w:shd w:val="clear" w:color="auto" w:fill="D9D9D9" w:themeFill="background1" w:themeFillShade="D9"/>
          </w:tcPr>
          <w:p w14:paraId="609C7822" w14:textId="77777777" w:rsidR="00072314" w:rsidRPr="0008696C" w:rsidRDefault="00072314" w:rsidP="001D18E6">
            <w:r w:rsidRPr="0008696C">
              <w:t>Connection Name</w:t>
            </w:r>
          </w:p>
        </w:tc>
        <w:tc>
          <w:tcPr>
            <w:tcW w:w="1163" w:type="dxa"/>
            <w:shd w:val="clear" w:color="auto" w:fill="D9D9D9" w:themeFill="background1" w:themeFillShade="D9"/>
          </w:tcPr>
          <w:p w14:paraId="6DB9AAB5" w14:textId="77777777" w:rsidR="00072314" w:rsidRPr="0008696C" w:rsidRDefault="00072314" w:rsidP="001D18E6">
            <w:pPr>
              <w:pStyle w:val="scriptNormal"/>
              <w:rPr>
                <w:b/>
                <w:color w:val="000000" w:themeColor="text1"/>
              </w:rPr>
            </w:pPr>
            <w:r>
              <w:rPr>
                <w:b/>
                <w:color w:val="000000" w:themeColor="text1"/>
              </w:rPr>
              <w:t xml:space="preserve">Connection </w:t>
            </w:r>
            <w:r w:rsidRPr="0008696C">
              <w:rPr>
                <w:b/>
                <w:color w:val="000000" w:themeColor="text1"/>
              </w:rPr>
              <w:t>Type</w:t>
            </w:r>
          </w:p>
        </w:tc>
        <w:tc>
          <w:tcPr>
            <w:tcW w:w="1417" w:type="dxa"/>
            <w:shd w:val="clear" w:color="auto" w:fill="D9D9D9" w:themeFill="background1" w:themeFillShade="D9"/>
          </w:tcPr>
          <w:p w14:paraId="06D6D359" w14:textId="77777777" w:rsidR="00072314" w:rsidRDefault="00072314" w:rsidP="001D18E6">
            <w:pPr>
              <w:pStyle w:val="scriptNormal"/>
              <w:rPr>
                <w:b/>
                <w:color w:val="000000" w:themeColor="text1"/>
              </w:rPr>
            </w:pPr>
            <w:r>
              <w:rPr>
                <w:b/>
                <w:color w:val="000000" w:themeColor="text1"/>
              </w:rPr>
              <w:t>Protocol</w:t>
            </w:r>
          </w:p>
          <w:p w14:paraId="7A76BEE4" w14:textId="77777777" w:rsidR="00072314" w:rsidRDefault="00072314" w:rsidP="001D18E6">
            <w:pPr>
              <w:pStyle w:val="scriptNormal"/>
              <w:rPr>
                <w:color w:val="auto"/>
                <w:sz w:val="16"/>
              </w:rPr>
            </w:pPr>
          </w:p>
          <w:p w14:paraId="38862E8F" w14:textId="77777777" w:rsidR="00072314" w:rsidRDefault="00072314" w:rsidP="001D18E6">
            <w:pPr>
              <w:pStyle w:val="scriptNormal"/>
              <w:rPr>
                <w:b/>
                <w:color w:val="000000" w:themeColor="text1"/>
              </w:rPr>
            </w:pPr>
            <w:r>
              <w:rPr>
                <w:color w:val="auto"/>
                <w:sz w:val="16"/>
              </w:rPr>
              <w:t>Only if ‘Connection Type’ is “Network”</w:t>
            </w:r>
            <w:r w:rsidRPr="00053F3C">
              <w:rPr>
                <w:color w:val="auto"/>
                <w:sz w:val="16"/>
              </w:rPr>
              <w:t>/”RF-Digital”</w:t>
            </w:r>
          </w:p>
        </w:tc>
        <w:tc>
          <w:tcPr>
            <w:tcW w:w="1559" w:type="dxa"/>
            <w:shd w:val="clear" w:color="auto" w:fill="D9D9D9" w:themeFill="background1" w:themeFillShade="D9"/>
          </w:tcPr>
          <w:p w14:paraId="0EB4F600" w14:textId="77777777" w:rsidR="00072314" w:rsidRDefault="00072314" w:rsidP="001D18E6">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4F4E0D81" w14:textId="77777777" w:rsidR="00072314" w:rsidRDefault="00072314" w:rsidP="001D18E6">
            <w:pPr>
              <w:pStyle w:val="scriptNormal"/>
              <w:rPr>
                <w:b/>
                <w:color w:val="000000" w:themeColor="text1"/>
              </w:rPr>
            </w:pPr>
            <w:r>
              <w:rPr>
                <w:b/>
                <w:color w:val="000000" w:themeColor="text1"/>
              </w:rPr>
              <w:t>Allocated Messages</w:t>
            </w:r>
          </w:p>
          <w:p w14:paraId="0068EDDA" w14:textId="77777777" w:rsidR="00072314" w:rsidRDefault="00072314" w:rsidP="001D18E6">
            <w:pPr>
              <w:pStyle w:val="scriptNormal"/>
              <w:rPr>
                <w:color w:val="auto"/>
                <w:sz w:val="16"/>
              </w:rPr>
            </w:pPr>
          </w:p>
          <w:p w14:paraId="54796B75" w14:textId="77777777" w:rsidR="00072314" w:rsidRPr="008D2226" w:rsidRDefault="00072314" w:rsidP="001D18E6">
            <w:pPr>
              <w:pStyle w:val="scriptNormal"/>
              <w:rPr>
                <w:color w:val="000000" w:themeColor="text1"/>
              </w:rPr>
            </w:pPr>
            <w:r>
              <w:rPr>
                <w:color w:val="auto"/>
                <w:sz w:val="16"/>
              </w:rPr>
              <w:t>Only if ‘Connection Type’ is “Network”</w:t>
            </w:r>
            <w:r w:rsidRPr="00053F3C">
              <w:rPr>
                <w:color w:val="auto"/>
                <w:sz w:val="16"/>
              </w:rPr>
              <w:t>/”RF-Digital”</w:t>
            </w:r>
          </w:p>
        </w:tc>
        <w:tc>
          <w:tcPr>
            <w:tcW w:w="1841" w:type="dxa"/>
            <w:shd w:val="clear" w:color="auto" w:fill="D9D9D9" w:themeFill="background1" w:themeFillShade="D9"/>
          </w:tcPr>
          <w:p w14:paraId="511C483D" w14:textId="77777777" w:rsidR="00072314" w:rsidRPr="0008696C" w:rsidRDefault="00072314" w:rsidP="001D18E6">
            <w:pPr>
              <w:pStyle w:val="scriptNormal"/>
              <w:rPr>
                <w:b/>
                <w:color w:val="000000" w:themeColor="text1"/>
              </w:rPr>
            </w:pPr>
            <w:r w:rsidRPr="0008696C">
              <w:rPr>
                <w:b/>
                <w:color w:val="000000" w:themeColor="text1"/>
              </w:rPr>
              <w:t>Connected Nodes</w:t>
            </w:r>
          </w:p>
        </w:tc>
      </w:tr>
      <w:tr w:rsidR="00072314" w:rsidRPr="00922826" w14:paraId="173CA86A" w14:textId="77777777" w:rsidTr="001D18E6">
        <w:tc>
          <w:tcPr>
            <w:tcW w:w="2093" w:type="dxa"/>
            <w:shd w:val="clear" w:color="auto" w:fill="auto"/>
          </w:tcPr>
          <w:p w14:paraId="7D5FC813" w14:textId="77777777" w:rsidR="00072314" w:rsidRDefault="00072314" w:rsidP="001D18E6">
            <w:pPr>
              <w:rPr>
                <w:color w:val="000000" w:themeColor="text1"/>
              </w:rPr>
            </w:pPr>
            <w:r>
              <w:rPr>
                <w:color w:val="000000" w:themeColor="text1"/>
              </w:rPr>
              <w:t>&lt;Give a Connection Name&gt;</w:t>
            </w:r>
          </w:p>
          <w:p w14:paraId="5E8B7FFB" w14:textId="77777777" w:rsidR="00072314" w:rsidRPr="00C25DE3" w:rsidRDefault="00072314" w:rsidP="001D18E6">
            <w:pPr>
              <w:rPr>
                <w:color w:val="000000" w:themeColor="text1"/>
              </w:rPr>
            </w:pPr>
          </w:p>
          <w:p w14:paraId="28B99C6C" w14:textId="77777777" w:rsidR="00072314" w:rsidRPr="000C6A5D" w:rsidRDefault="00072314" w:rsidP="001D18E6">
            <w:pPr>
              <w:rPr>
                <w:i/>
                <w:color w:val="808080" w:themeColor="background1" w:themeShade="80"/>
                <w:shd w:val="clear" w:color="auto" w:fill="D6E3BC"/>
              </w:rPr>
            </w:pPr>
            <w:r w:rsidRPr="00E247F1">
              <w:rPr>
                <w:i/>
                <w:color w:val="808080" w:themeColor="background1" w:themeShade="80"/>
                <w:shd w:val="clear" w:color="auto" w:fill="D6E3BC"/>
              </w:rPr>
              <w:t>#Hint:</w:t>
            </w:r>
          </w:p>
          <w:p w14:paraId="73B2A5B6" w14:textId="77777777" w:rsidR="00072314" w:rsidRPr="000C6A5D" w:rsidRDefault="00072314" w:rsidP="00072314">
            <w:pPr>
              <w:pStyle w:val="ListParagraph"/>
              <w:numPr>
                <w:ilvl w:val="0"/>
                <w:numId w:val="42"/>
              </w:numPr>
              <w:shd w:val="clear" w:color="auto" w:fill="D6E3BC"/>
              <w:rPr>
                <w:i/>
                <w:color w:val="808080" w:themeColor="background1" w:themeShade="80"/>
              </w:rPr>
            </w:pPr>
            <w:r w:rsidRPr="000C6A5D">
              <w:rPr>
                <w:rFonts w:ascii="Arial" w:hAnsi="Arial" w:cs="Arial"/>
                <w:i/>
                <w:color w:val="808080" w:themeColor="background1" w:themeShade="80"/>
                <w:sz w:val="16"/>
                <w:szCs w:val="16"/>
              </w:rPr>
              <w:t xml:space="preserve">For ‘Connection Type’ “Network” check with Netcom for naming conventions for busses/networks </w:t>
            </w:r>
          </w:p>
          <w:p w14:paraId="278C2616" w14:textId="70964732" w:rsidR="00072314" w:rsidRPr="008D2226" w:rsidRDefault="00072314" w:rsidP="00072314">
            <w:pPr>
              <w:pStyle w:val="ListParagraph"/>
              <w:numPr>
                <w:ilvl w:val="0"/>
                <w:numId w:val="42"/>
              </w:numPr>
              <w:shd w:val="clear" w:color="auto" w:fill="D6E3BC"/>
              <w:rPr>
                <w:color w:val="000000" w:themeColor="text1"/>
              </w:rPr>
            </w:pPr>
            <w:r w:rsidRPr="000C6A5D">
              <w:rPr>
                <w:rFonts w:ascii="Arial" w:hAnsi="Arial" w:cs="Arial"/>
                <w:i/>
                <w:color w:val="808080" w:themeColor="background1" w:themeShade="80"/>
                <w:sz w:val="16"/>
                <w:szCs w:val="16"/>
              </w:rPr>
              <w:t>For other ‘Connection Types’</w:t>
            </w:r>
            <w:r w:rsidRPr="000C6A5D">
              <w:rPr>
                <w:rFonts w:ascii="Arial" w:hAnsi="Arial" w:cs="Arial"/>
                <w:i/>
                <w:color w:val="808080" w:themeColor="background1" w:themeShade="80"/>
                <w:sz w:val="16"/>
                <w:szCs w:val="16"/>
              </w:rPr>
              <w:br/>
              <w:t xml:space="preserve"> use PSF naming convention of the </w:t>
            </w:r>
            <w:hyperlink r:id="rId30" w:history="1">
              <w:r w:rsidRPr="00B77171">
                <w:rPr>
                  <w:rStyle w:val="Hyperlink"/>
                  <w:rFonts w:ascii="Arial" w:hAnsi="Arial" w:cs="Arial"/>
                  <w:i/>
                  <w:sz w:val="16"/>
                  <w:szCs w:val="16"/>
                </w:rPr>
                <w:t>EDAS signal database in VSEM</w:t>
              </w:r>
            </w:hyperlink>
            <w:r>
              <w:rPr>
                <w:rStyle w:val="Hyperlink"/>
                <w:rFonts w:ascii="Arial" w:hAnsi="Arial" w:cs="Arial"/>
                <w:i/>
                <w:sz w:val="16"/>
                <w:szCs w:val="16"/>
              </w:rPr>
              <w:t xml:space="preserve">. </w:t>
            </w:r>
            <w:r w:rsidRPr="000C6A5D">
              <w:rPr>
                <w:rFonts w:ascii="Arial" w:hAnsi="Arial" w:cs="Arial"/>
                <w:i/>
                <w:color w:val="808080" w:themeColor="background1" w:themeShade="80"/>
                <w:sz w:val="16"/>
                <w:szCs w:val="16"/>
              </w:rPr>
              <w:t xml:space="preserve">You may directly link </w:t>
            </w:r>
            <w:r w:rsidRPr="000C6A5D">
              <w:rPr>
                <w:rFonts w:ascii="Arial" w:hAnsi="Arial" w:cs="Arial"/>
                <w:color w:val="808080" w:themeColor="background1" w:themeShade="80"/>
                <w:sz w:val="16"/>
                <w:szCs w:val="16"/>
              </w:rPr>
              <w:t>to the VSEM entry. Refer to the “Event Notification Signal” example below”.</w:t>
            </w:r>
          </w:p>
        </w:tc>
        <w:sdt>
          <w:sdtPr>
            <w:rPr>
              <w:color w:val="000000" w:themeColor="text1"/>
            </w:rPr>
            <w:alias w:val="Connection Type"/>
            <w:tag w:val="Connection Type"/>
            <w:id w:val="1185867008"/>
            <w:placeholder>
              <w:docPart w:val="A20E3D39E71248FF9D731D44BB692481"/>
            </w:placeholder>
            <w:showingPlcHd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469DF448" w14:textId="77777777" w:rsidR="00072314" w:rsidRPr="0008696C" w:rsidRDefault="00072314" w:rsidP="001D18E6">
                <w:pPr>
                  <w:rPr>
                    <w:color w:val="000000" w:themeColor="text1"/>
                  </w:rPr>
                </w:pPr>
                <w:r w:rsidRPr="002C30BD">
                  <w:rPr>
                    <w:rStyle w:val="PlaceholderText"/>
                  </w:rPr>
                  <w:t>Choose an item.</w:t>
                </w:r>
              </w:p>
            </w:tc>
          </w:sdtContent>
        </w:sdt>
        <w:sdt>
          <w:sdtPr>
            <w:rPr>
              <w:color w:val="000000" w:themeColor="text1"/>
            </w:rPr>
            <w:alias w:val="Protocol Type"/>
            <w:tag w:val="Protocol Type"/>
            <w:id w:val="-1517995927"/>
            <w:placeholder>
              <w:docPart w:val="7CFF6A9B30B44935A13A2C4CEEFC68CA"/>
            </w:placeholder>
            <w:showingPlcHd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34B14347" w14:textId="77777777" w:rsidR="00072314" w:rsidRPr="0008696C" w:rsidRDefault="00072314" w:rsidP="001D18E6">
                <w:pPr>
                  <w:rPr>
                    <w:color w:val="000000" w:themeColor="text1"/>
                  </w:rPr>
                </w:pPr>
                <w:r w:rsidRPr="002C30BD">
                  <w:rPr>
                    <w:rStyle w:val="PlaceholderText"/>
                  </w:rPr>
                  <w:t>Choose an item.</w:t>
                </w:r>
              </w:p>
            </w:tc>
          </w:sdtContent>
        </w:sdt>
        <w:tc>
          <w:tcPr>
            <w:tcW w:w="1559" w:type="dxa"/>
          </w:tcPr>
          <w:p w14:paraId="0F6EBB76" w14:textId="77777777" w:rsidR="00072314" w:rsidRPr="00C25DE3" w:rsidRDefault="00072314" w:rsidP="001D18E6">
            <w:pPr>
              <w:rPr>
                <w:color w:val="000000" w:themeColor="text1"/>
              </w:rPr>
            </w:pPr>
            <w:r>
              <w:rPr>
                <w:color w:val="000000" w:themeColor="text1"/>
              </w:rPr>
              <w:t>&lt;Provide a brief description&gt;</w:t>
            </w:r>
          </w:p>
        </w:tc>
        <w:tc>
          <w:tcPr>
            <w:tcW w:w="2127" w:type="dxa"/>
            <w:shd w:val="clear" w:color="auto" w:fill="auto"/>
          </w:tcPr>
          <w:p w14:paraId="261A47FB" w14:textId="77777777" w:rsidR="00072314" w:rsidRDefault="00072314" w:rsidP="001D18E6">
            <w:pPr>
              <w:rPr>
                <w:color w:val="000000" w:themeColor="text1"/>
              </w:rPr>
            </w:pPr>
            <w:r>
              <w:rPr>
                <w:color w:val="000000" w:themeColor="text1"/>
              </w:rPr>
              <w:t>&lt;Give a list of relevant messages &gt;</w:t>
            </w:r>
          </w:p>
          <w:p w14:paraId="59481ECE" w14:textId="77777777" w:rsidR="00072314" w:rsidRPr="00C25DE3" w:rsidRDefault="00072314" w:rsidP="001D18E6">
            <w:pPr>
              <w:rPr>
                <w:color w:val="000000" w:themeColor="text1"/>
              </w:rPr>
            </w:pPr>
          </w:p>
          <w:p w14:paraId="3ED2AEA3" w14:textId="77777777" w:rsidR="00072314" w:rsidRPr="000C6A5D" w:rsidRDefault="00072314" w:rsidP="001D18E6">
            <w:pPr>
              <w:shd w:val="clear" w:color="auto" w:fill="D6E3BC"/>
              <w:rPr>
                <w:i/>
                <w:color w:val="808080" w:themeColor="background1" w:themeShade="80"/>
                <w:shd w:val="clear" w:color="auto" w:fill="D6E3BC"/>
              </w:rPr>
            </w:pPr>
            <w:r w:rsidRPr="00E247F1">
              <w:rPr>
                <w:i/>
                <w:color w:val="808080" w:themeColor="background1" w:themeShade="80"/>
                <w:shd w:val="clear" w:color="auto" w:fill="D6E3BC"/>
              </w:rPr>
              <w:t>#Hint:</w:t>
            </w:r>
          </w:p>
          <w:p w14:paraId="338268F9" w14:textId="77777777" w:rsidR="00072314" w:rsidRPr="000C6A5D" w:rsidRDefault="00072314" w:rsidP="001D18E6">
            <w:pPr>
              <w:shd w:val="clear" w:color="auto" w:fill="D6E3BC"/>
              <w:rPr>
                <w:rFonts w:cs="Arial"/>
                <w:i/>
                <w:color w:val="808080" w:themeColor="background1" w:themeShade="80"/>
                <w:sz w:val="16"/>
                <w:szCs w:val="16"/>
              </w:rPr>
            </w:pPr>
            <w:r w:rsidRPr="000C6A5D">
              <w:rPr>
                <w:rFonts w:cs="Arial"/>
                <w:i/>
                <w:color w:val="808080" w:themeColor="background1" w:themeShade="80"/>
                <w:sz w:val="16"/>
                <w:szCs w:val="16"/>
              </w:rPr>
              <w:t>The message name should be linked.</w:t>
            </w:r>
          </w:p>
          <w:p w14:paraId="2D01F66B" w14:textId="77777777" w:rsidR="00072314" w:rsidRPr="00C25DE3" w:rsidRDefault="00072314" w:rsidP="001D18E6">
            <w:pPr>
              <w:shd w:val="clear" w:color="auto" w:fill="D6E3BC"/>
              <w:rPr>
                <w:rFonts w:cs="Arial"/>
                <w:i/>
                <w:color w:val="D9D9D9" w:themeColor="background1" w:themeShade="D9"/>
                <w:sz w:val="16"/>
                <w:szCs w:val="16"/>
              </w:rPr>
            </w:pPr>
            <w:r w:rsidRPr="000C6A5D">
              <w:rPr>
                <w:rFonts w:cs="Arial"/>
                <w:i/>
                <w:color w:val="808080" w:themeColor="background1" w:themeShade="80"/>
                <w:sz w:val="16"/>
                <w:szCs w:val="16"/>
              </w:rPr>
              <w:t>E.g.</w:t>
            </w:r>
          </w:p>
          <w:p w14:paraId="3F57382B" w14:textId="4A56932D" w:rsidR="00072314" w:rsidRPr="000C6A5D" w:rsidRDefault="00072314" w:rsidP="00072314">
            <w:pPr>
              <w:pStyle w:val="ListParagraph"/>
              <w:numPr>
                <w:ilvl w:val="0"/>
                <w:numId w:val="42"/>
              </w:numPr>
              <w:shd w:val="clear" w:color="auto" w:fill="D6E3BC"/>
              <w:rPr>
                <w:rFonts w:ascii="Arial" w:hAnsi="Arial" w:cs="Arial"/>
                <w:i/>
                <w:color w:val="808080" w:themeColor="background1" w:themeShade="80"/>
                <w:sz w:val="16"/>
                <w:szCs w:val="16"/>
              </w:rPr>
            </w:pPr>
            <w:r w:rsidRPr="000C6A5D">
              <w:rPr>
                <w:rFonts w:ascii="Arial" w:hAnsi="Arial" w:cs="Arial"/>
                <w:i/>
                <w:color w:val="808080" w:themeColor="background1" w:themeShade="80"/>
                <w:sz w:val="16"/>
                <w:szCs w:val="16"/>
              </w:rPr>
              <w:t xml:space="preserve">for CAN signals to the VSEM CMDB (refer e.g. to </w:t>
            </w:r>
            <w:hyperlink r:id="rId31" w:history="1">
              <w:r w:rsidRPr="000C6A5D">
                <w:rPr>
                  <w:rStyle w:val="Hyperlink"/>
                  <w:rFonts w:ascii="Arial" w:hAnsi="Arial" w:cs="Arial"/>
                  <w:i/>
                  <w:sz w:val="16"/>
                  <w:szCs w:val="16"/>
                </w:rPr>
                <w:t>CGEA 1.3</w:t>
              </w:r>
            </w:hyperlink>
            <w:r w:rsidRPr="000C6A5D">
              <w:rPr>
                <w:rFonts w:ascii="Arial" w:hAnsi="Arial" w:cs="Arial"/>
                <w:i/>
                <w:color w:val="808080" w:themeColor="background1" w:themeShade="80"/>
                <w:sz w:val="16"/>
                <w:szCs w:val="16"/>
              </w:rPr>
              <w:t xml:space="preserve"> or </w:t>
            </w:r>
            <w:hyperlink r:id="rId32" w:history="1">
              <w:r w:rsidRPr="000C6A5D">
                <w:rPr>
                  <w:rStyle w:val="Hyperlink"/>
                  <w:rFonts w:ascii="Arial" w:hAnsi="Arial" w:cs="Arial"/>
                  <w:i/>
                  <w:sz w:val="16"/>
                  <w:szCs w:val="16"/>
                </w:rPr>
                <w:t>FNV2</w:t>
              </w:r>
            </w:hyperlink>
            <w:r w:rsidRPr="000C6A5D">
              <w:rPr>
                <w:rFonts w:ascii="Arial" w:hAnsi="Arial" w:cs="Arial"/>
                <w:i/>
                <w:color w:val="808080" w:themeColor="background1" w:themeShade="80"/>
                <w:sz w:val="16"/>
                <w:szCs w:val="16"/>
              </w:rPr>
              <w:t xml:space="preserve">). </w:t>
            </w:r>
          </w:p>
          <w:p w14:paraId="1012A689" w14:textId="7658FDE9" w:rsidR="00072314" w:rsidRPr="000C6A5D" w:rsidRDefault="00072314" w:rsidP="00072314">
            <w:pPr>
              <w:pStyle w:val="ListParagraph"/>
              <w:numPr>
                <w:ilvl w:val="0"/>
                <w:numId w:val="42"/>
              </w:numPr>
              <w:shd w:val="clear" w:color="auto" w:fill="D6E3BC"/>
              <w:rPr>
                <w:rFonts w:ascii="Arial" w:hAnsi="Arial" w:cs="Arial"/>
                <w:i/>
                <w:color w:val="808080" w:themeColor="background1" w:themeShade="80"/>
                <w:sz w:val="16"/>
                <w:szCs w:val="16"/>
              </w:rPr>
            </w:pPr>
            <w:r w:rsidRPr="000C6A5D">
              <w:rPr>
                <w:rFonts w:ascii="Arial" w:hAnsi="Arial" w:cs="Arial"/>
                <w:i/>
                <w:color w:val="808080" w:themeColor="background1" w:themeShade="80"/>
                <w:sz w:val="16"/>
                <w:szCs w:val="16"/>
              </w:rPr>
              <w:t xml:space="preserve">for SOA Service API data elements to the SOA Service API or MQTT/FTCP </w:t>
            </w:r>
            <w:r w:rsidRPr="000C6A5D">
              <w:rPr>
                <w:rFonts w:ascii="Arial" w:hAnsi="Arial" w:cs="Arial"/>
                <w:i/>
                <w:color w:val="808080" w:themeColor="background1" w:themeShade="80"/>
                <w:sz w:val="16"/>
                <w:szCs w:val="16"/>
              </w:rPr>
              <w:lastRenderedPageBreak/>
              <w:t xml:space="preserve">message in the corresponding central repository (e.g. </w:t>
            </w:r>
            <w:hyperlink r:id="rId33" w:history="1">
              <w:r w:rsidRPr="000C6A5D">
                <w:rPr>
                  <w:rStyle w:val="Hyperlink"/>
                  <w:rFonts w:ascii="Arial" w:hAnsi="Arial" w:cs="Arial"/>
                  <w:i/>
                  <w:sz w:val="16"/>
                  <w:szCs w:val="16"/>
                </w:rPr>
                <w:t>Central SW Service Catalog</w:t>
              </w:r>
            </w:hyperlink>
            <w:r w:rsidRPr="000C6A5D">
              <w:rPr>
                <w:rFonts w:ascii="Arial" w:hAnsi="Arial" w:cs="Arial"/>
                <w:i/>
                <w:color w:val="808080" w:themeColor="background1" w:themeShade="80"/>
                <w:sz w:val="16"/>
                <w:szCs w:val="16"/>
              </w:rPr>
              <w:t>)</w:t>
            </w:r>
          </w:p>
          <w:p w14:paraId="368B923D" w14:textId="77777777" w:rsidR="00072314" w:rsidRPr="000C6A5D" w:rsidRDefault="00072314" w:rsidP="001D18E6">
            <w:pPr>
              <w:pStyle w:val="ListParagraph"/>
              <w:shd w:val="clear" w:color="auto" w:fill="D6E3BC"/>
              <w:ind w:left="360"/>
              <w:rPr>
                <w:rFonts w:ascii="Arial" w:hAnsi="Arial" w:cs="Arial"/>
                <w:i/>
                <w:color w:val="808080" w:themeColor="background1" w:themeShade="80"/>
                <w:sz w:val="16"/>
                <w:szCs w:val="16"/>
              </w:rPr>
            </w:pPr>
          </w:p>
          <w:p w14:paraId="2375F80B" w14:textId="57ED3F34" w:rsidR="00072314" w:rsidRPr="000C6A5D" w:rsidRDefault="00072314" w:rsidP="001D18E6">
            <w:pPr>
              <w:shd w:val="clear" w:color="auto" w:fill="D6E3BC"/>
              <w:rPr>
                <w:rFonts w:cs="Arial"/>
                <w:sz w:val="16"/>
                <w:szCs w:val="16"/>
              </w:rPr>
            </w:pPr>
            <w:r w:rsidRPr="000C6A5D">
              <w:rPr>
                <w:rFonts w:cs="Arial"/>
                <w:i/>
                <w:color w:val="808080" w:themeColor="background1" w:themeShade="80"/>
                <w:sz w:val="16"/>
                <w:szCs w:val="16"/>
              </w:rPr>
              <w:t>If a message is not yet managed in VSEM or any other central repository, add a link to the section “</w:t>
            </w:r>
            <w:r w:rsidRPr="000C6A5D">
              <w:rPr>
                <w:rStyle w:val="Hyperlink"/>
                <w:rFonts w:cs="Arial"/>
                <w:i/>
                <w:sz w:val="16"/>
                <w:szCs w:val="16"/>
              </w:rPr>
              <w:fldChar w:fldCharType="begin"/>
            </w:r>
            <w:r w:rsidRPr="000C6A5D">
              <w:rPr>
                <w:rStyle w:val="Hyperlink"/>
                <w:rFonts w:cs="Arial"/>
                <w:i/>
                <w:sz w:val="16"/>
                <w:szCs w:val="16"/>
              </w:rPr>
              <w:instrText xml:space="preserve"> REF _Ref529372314 \h  \* MERGEFORMAT </w:instrText>
            </w:r>
            <w:r w:rsidRPr="000C6A5D">
              <w:rPr>
                <w:rStyle w:val="Hyperlink"/>
                <w:rFonts w:cs="Arial"/>
                <w:i/>
                <w:sz w:val="16"/>
                <w:szCs w:val="16"/>
              </w:rPr>
            </w:r>
            <w:r w:rsidRPr="000C6A5D">
              <w:rPr>
                <w:rStyle w:val="Hyperlink"/>
                <w:rFonts w:cs="Arial"/>
                <w:i/>
                <w:sz w:val="16"/>
                <w:szCs w:val="16"/>
              </w:rPr>
              <w:fldChar w:fldCharType="separate"/>
            </w:r>
            <w:r w:rsidR="00333964">
              <w:rPr>
                <w:rStyle w:val="Hyperlink"/>
                <w:rFonts w:cs="Arial"/>
                <w:b/>
                <w:bCs/>
                <w:i/>
                <w:sz w:val="16"/>
                <w:szCs w:val="16"/>
              </w:rPr>
              <w:t>Error! Reference source not found.</w:t>
            </w:r>
            <w:r w:rsidRPr="000C6A5D">
              <w:rPr>
                <w:rStyle w:val="Hyperlink"/>
                <w:rFonts w:cs="Arial"/>
                <w:i/>
                <w:sz w:val="16"/>
                <w:szCs w:val="16"/>
              </w:rPr>
              <w:fldChar w:fldCharType="end"/>
            </w:r>
            <w:r w:rsidRPr="000C6A5D">
              <w:rPr>
                <w:rFonts w:cs="Arial"/>
                <w:i/>
                <w:color w:val="808080" w:themeColor="background1" w:themeShade="80"/>
                <w:sz w:val="16"/>
                <w:szCs w:val="16"/>
              </w:rPr>
              <w:t xml:space="preserve">” in the </w:t>
            </w:r>
            <w:r w:rsidRPr="000C6A5D">
              <w:rPr>
                <w:rStyle w:val="Hyperlink"/>
                <w:rFonts w:cs="Arial"/>
                <w:i/>
                <w:sz w:val="16"/>
                <w:szCs w:val="16"/>
              </w:rPr>
              <w:fldChar w:fldCharType="begin"/>
            </w:r>
            <w:r w:rsidRPr="000C6A5D">
              <w:rPr>
                <w:rStyle w:val="Hyperlink"/>
                <w:rFonts w:cs="Arial"/>
                <w:i/>
                <w:sz w:val="16"/>
                <w:szCs w:val="16"/>
              </w:rPr>
              <w:instrText xml:space="preserve"> REF _Ref472492871 \h  \* MERGEFORMAT </w:instrText>
            </w:r>
            <w:r w:rsidRPr="000C6A5D">
              <w:rPr>
                <w:rStyle w:val="Hyperlink"/>
                <w:rFonts w:cs="Arial"/>
                <w:i/>
                <w:sz w:val="16"/>
                <w:szCs w:val="16"/>
              </w:rPr>
            </w:r>
            <w:r w:rsidRPr="000C6A5D">
              <w:rPr>
                <w:rStyle w:val="Hyperlink"/>
                <w:rFonts w:cs="Arial"/>
                <w:i/>
                <w:sz w:val="16"/>
                <w:szCs w:val="16"/>
              </w:rPr>
              <w:fldChar w:fldCharType="separate"/>
            </w:r>
            <w:r w:rsidR="00333964">
              <w:rPr>
                <w:rStyle w:val="Hyperlink"/>
                <w:rFonts w:cs="Arial"/>
                <w:b/>
                <w:bCs/>
                <w:i/>
                <w:sz w:val="16"/>
                <w:szCs w:val="16"/>
              </w:rPr>
              <w:t>Error! Reference source not found.</w:t>
            </w:r>
            <w:r w:rsidRPr="000C6A5D">
              <w:rPr>
                <w:rStyle w:val="Hyperlink"/>
                <w:rFonts w:cs="Arial"/>
                <w:i/>
                <w:sz w:val="16"/>
                <w:szCs w:val="16"/>
              </w:rPr>
              <w:fldChar w:fldCharType="end"/>
            </w:r>
            <w:r w:rsidRPr="000C6A5D">
              <w:rPr>
                <w:rFonts w:cs="Arial"/>
                <w:i/>
                <w:color w:val="808080" w:themeColor="background1" w:themeShade="80"/>
                <w:sz w:val="16"/>
                <w:szCs w:val="16"/>
              </w:rPr>
              <w:t>. In the subsections of that data dictionary chapter you may add a definition of your message.</w:t>
            </w:r>
          </w:p>
        </w:tc>
        <w:tc>
          <w:tcPr>
            <w:tcW w:w="1841" w:type="dxa"/>
          </w:tcPr>
          <w:p w14:paraId="7FB97537" w14:textId="77777777" w:rsidR="00072314" w:rsidRDefault="00072314" w:rsidP="001D18E6">
            <w:pPr>
              <w:rPr>
                <w:color w:val="000000" w:themeColor="text1"/>
              </w:rPr>
            </w:pPr>
            <w:r>
              <w:rPr>
                <w:color w:val="000000" w:themeColor="text1"/>
              </w:rPr>
              <w:lastRenderedPageBreak/>
              <w:t>&lt;Give a list of relevant nodes&gt;</w:t>
            </w:r>
          </w:p>
          <w:p w14:paraId="08D2BA2B" w14:textId="77777777" w:rsidR="00072314" w:rsidRPr="0008696C" w:rsidRDefault="00072314" w:rsidP="001D18E6">
            <w:pPr>
              <w:rPr>
                <w:color w:val="000000" w:themeColor="text1"/>
              </w:rPr>
            </w:pPr>
          </w:p>
        </w:tc>
      </w:tr>
      <w:tr w:rsidR="00072314" w:rsidRPr="00922826" w14:paraId="13EB8488" w14:textId="77777777" w:rsidTr="001D18E6">
        <w:tc>
          <w:tcPr>
            <w:tcW w:w="2093" w:type="dxa"/>
          </w:tcPr>
          <w:p w14:paraId="0D15A51B" w14:textId="4E5F8448" w:rsidR="00072314" w:rsidRPr="008D2226" w:rsidRDefault="00072314" w:rsidP="001D18E6">
            <w:pPr>
              <w:rPr>
                <w:color w:val="000000" w:themeColor="text1"/>
              </w:rPr>
            </w:pPr>
          </w:p>
        </w:tc>
        <w:tc>
          <w:tcPr>
            <w:tcW w:w="1163" w:type="dxa"/>
          </w:tcPr>
          <w:p w14:paraId="126BB1F0" w14:textId="73549598" w:rsidR="00072314" w:rsidRDefault="00072314" w:rsidP="001D18E6">
            <w:pPr>
              <w:rPr>
                <w:color w:val="000000" w:themeColor="text1"/>
              </w:rPr>
            </w:pPr>
          </w:p>
        </w:tc>
        <w:tc>
          <w:tcPr>
            <w:tcW w:w="1417" w:type="dxa"/>
          </w:tcPr>
          <w:p w14:paraId="4895EF59" w14:textId="3FDC2693" w:rsidR="00072314" w:rsidRDefault="00072314" w:rsidP="001D18E6">
            <w:pPr>
              <w:rPr>
                <w:color w:val="000000" w:themeColor="text1"/>
              </w:rPr>
            </w:pPr>
          </w:p>
        </w:tc>
        <w:tc>
          <w:tcPr>
            <w:tcW w:w="1559" w:type="dxa"/>
          </w:tcPr>
          <w:p w14:paraId="3B0BF4C9" w14:textId="2042DB1A" w:rsidR="00072314" w:rsidRDefault="00072314" w:rsidP="001D18E6">
            <w:pPr>
              <w:rPr>
                <w:color w:val="000000" w:themeColor="text1"/>
              </w:rPr>
            </w:pPr>
          </w:p>
        </w:tc>
        <w:tc>
          <w:tcPr>
            <w:tcW w:w="2127" w:type="dxa"/>
          </w:tcPr>
          <w:p w14:paraId="54BA997C" w14:textId="1CAFD31E" w:rsidR="00072314" w:rsidRDefault="00072314" w:rsidP="001D18E6">
            <w:pPr>
              <w:rPr>
                <w:color w:val="000000" w:themeColor="text1"/>
              </w:rPr>
            </w:pPr>
          </w:p>
        </w:tc>
        <w:tc>
          <w:tcPr>
            <w:tcW w:w="1841" w:type="dxa"/>
          </w:tcPr>
          <w:p w14:paraId="159F1B6B" w14:textId="77777777" w:rsidR="00072314" w:rsidRPr="0008696C" w:rsidRDefault="00072314" w:rsidP="001D18E6">
            <w:pPr>
              <w:rPr>
                <w:color w:val="000000" w:themeColor="text1"/>
              </w:rPr>
            </w:pPr>
            <w:r>
              <w:rPr>
                <w:color w:val="000000" w:themeColor="text1"/>
              </w:rPr>
              <w:t>…</w:t>
            </w:r>
          </w:p>
        </w:tc>
      </w:tr>
      <w:tr w:rsidR="00072314" w:rsidRPr="00922826" w14:paraId="6B309AB4" w14:textId="77777777" w:rsidTr="001D18E6">
        <w:tc>
          <w:tcPr>
            <w:tcW w:w="2093" w:type="dxa"/>
          </w:tcPr>
          <w:p w14:paraId="4D4812C6" w14:textId="36A73894" w:rsidR="00072314" w:rsidRPr="008D2226" w:rsidRDefault="00072314" w:rsidP="001D18E6">
            <w:pPr>
              <w:rPr>
                <w:color w:val="000000" w:themeColor="text1"/>
              </w:rPr>
            </w:pPr>
          </w:p>
        </w:tc>
        <w:tc>
          <w:tcPr>
            <w:tcW w:w="1163" w:type="dxa"/>
          </w:tcPr>
          <w:p w14:paraId="610506B3" w14:textId="720B4D73" w:rsidR="00072314" w:rsidRDefault="00072314" w:rsidP="001D18E6">
            <w:pPr>
              <w:rPr>
                <w:color w:val="000000" w:themeColor="text1"/>
              </w:rPr>
            </w:pPr>
          </w:p>
        </w:tc>
        <w:tc>
          <w:tcPr>
            <w:tcW w:w="1417" w:type="dxa"/>
          </w:tcPr>
          <w:p w14:paraId="18DEF9E4" w14:textId="0008F0D2" w:rsidR="00072314" w:rsidRDefault="00072314" w:rsidP="001D18E6">
            <w:pPr>
              <w:rPr>
                <w:color w:val="000000" w:themeColor="text1"/>
              </w:rPr>
            </w:pPr>
          </w:p>
        </w:tc>
        <w:tc>
          <w:tcPr>
            <w:tcW w:w="1559" w:type="dxa"/>
          </w:tcPr>
          <w:p w14:paraId="3D2552C8" w14:textId="77777777" w:rsidR="00072314" w:rsidRDefault="00072314" w:rsidP="001D18E6">
            <w:pPr>
              <w:rPr>
                <w:color w:val="000000" w:themeColor="text1"/>
              </w:rPr>
            </w:pPr>
          </w:p>
        </w:tc>
        <w:tc>
          <w:tcPr>
            <w:tcW w:w="2127" w:type="dxa"/>
          </w:tcPr>
          <w:p w14:paraId="5BE589E9" w14:textId="4162A2B6" w:rsidR="00072314" w:rsidRDefault="00072314" w:rsidP="001D18E6">
            <w:pPr>
              <w:rPr>
                <w:color w:val="000000" w:themeColor="text1"/>
              </w:rPr>
            </w:pPr>
          </w:p>
        </w:tc>
        <w:tc>
          <w:tcPr>
            <w:tcW w:w="1841" w:type="dxa"/>
          </w:tcPr>
          <w:p w14:paraId="0FE8A5E2" w14:textId="77777777" w:rsidR="00072314" w:rsidRPr="0008696C" w:rsidRDefault="00072314" w:rsidP="001D18E6">
            <w:pPr>
              <w:rPr>
                <w:color w:val="000000" w:themeColor="text1"/>
              </w:rPr>
            </w:pPr>
            <w:r>
              <w:rPr>
                <w:color w:val="000000" w:themeColor="text1"/>
              </w:rPr>
              <w:t>…</w:t>
            </w:r>
          </w:p>
        </w:tc>
      </w:tr>
      <w:tr w:rsidR="00072314" w:rsidRPr="00922826" w14:paraId="04EE10CA" w14:textId="77777777" w:rsidTr="001D18E6">
        <w:tc>
          <w:tcPr>
            <w:tcW w:w="2093" w:type="dxa"/>
          </w:tcPr>
          <w:p w14:paraId="42ABCFCB" w14:textId="4ED0D569" w:rsidR="00072314" w:rsidRPr="008D2226" w:rsidRDefault="00072314" w:rsidP="001D18E6">
            <w:pPr>
              <w:rPr>
                <w:color w:val="000000" w:themeColor="text1"/>
              </w:rPr>
            </w:pPr>
          </w:p>
        </w:tc>
        <w:tc>
          <w:tcPr>
            <w:tcW w:w="1163" w:type="dxa"/>
          </w:tcPr>
          <w:p w14:paraId="544F87DF" w14:textId="43BD436F" w:rsidR="00072314" w:rsidRDefault="00072314" w:rsidP="001D18E6">
            <w:pPr>
              <w:rPr>
                <w:color w:val="000000" w:themeColor="text1"/>
              </w:rPr>
            </w:pPr>
          </w:p>
        </w:tc>
        <w:tc>
          <w:tcPr>
            <w:tcW w:w="1417" w:type="dxa"/>
          </w:tcPr>
          <w:p w14:paraId="0A1C49C9" w14:textId="6A5B1839" w:rsidR="00072314" w:rsidRDefault="00072314" w:rsidP="001D18E6">
            <w:pPr>
              <w:rPr>
                <w:color w:val="000000" w:themeColor="text1"/>
              </w:rPr>
            </w:pPr>
          </w:p>
        </w:tc>
        <w:tc>
          <w:tcPr>
            <w:tcW w:w="1559" w:type="dxa"/>
          </w:tcPr>
          <w:p w14:paraId="7A475A57" w14:textId="4EC15808" w:rsidR="00072314" w:rsidRDefault="00072314" w:rsidP="001D18E6">
            <w:pPr>
              <w:rPr>
                <w:color w:val="000000" w:themeColor="text1"/>
              </w:rPr>
            </w:pPr>
          </w:p>
        </w:tc>
        <w:tc>
          <w:tcPr>
            <w:tcW w:w="2127" w:type="dxa"/>
          </w:tcPr>
          <w:p w14:paraId="1E61AFE6" w14:textId="48325A5C" w:rsidR="00072314" w:rsidRDefault="00072314" w:rsidP="001D18E6">
            <w:pPr>
              <w:rPr>
                <w:color w:val="000000" w:themeColor="text1"/>
              </w:rPr>
            </w:pPr>
          </w:p>
        </w:tc>
        <w:tc>
          <w:tcPr>
            <w:tcW w:w="1841" w:type="dxa"/>
          </w:tcPr>
          <w:p w14:paraId="24A5BA70" w14:textId="77777777" w:rsidR="00072314" w:rsidRPr="0008696C" w:rsidRDefault="00072314" w:rsidP="001D18E6">
            <w:pPr>
              <w:rPr>
                <w:color w:val="000000" w:themeColor="text1"/>
              </w:rPr>
            </w:pPr>
          </w:p>
        </w:tc>
      </w:tr>
      <w:tr w:rsidR="00072314" w:rsidRPr="00922826" w14:paraId="50B9B9A9" w14:textId="77777777" w:rsidTr="001D18E6">
        <w:tc>
          <w:tcPr>
            <w:tcW w:w="2093" w:type="dxa"/>
          </w:tcPr>
          <w:p w14:paraId="3C06CE67" w14:textId="77777777" w:rsidR="00072314" w:rsidRPr="004A1170" w:rsidRDefault="00072314" w:rsidP="001D18E6">
            <w:pPr>
              <w:rPr>
                <w:rFonts w:cs="Arial"/>
              </w:rPr>
            </w:pPr>
          </w:p>
        </w:tc>
        <w:tc>
          <w:tcPr>
            <w:tcW w:w="1163" w:type="dxa"/>
          </w:tcPr>
          <w:p w14:paraId="6C292805" w14:textId="77777777" w:rsidR="00072314" w:rsidRPr="0008696C" w:rsidRDefault="00072314" w:rsidP="001D18E6">
            <w:pPr>
              <w:rPr>
                <w:color w:val="000000" w:themeColor="text1"/>
              </w:rPr>
            </w:pPr>
          </w:p>
        </w:tc>
        <w:tc>
          <w:tcPr>
            <w:tcW w:w="1417" w:type="dxa"/>
          </w:tcPr>
          <w:p w14:paraId="01F14985" w14:textId="77777777" w:rsidR="00072314" w:rsidRPr="0008696C" w:rsidRDefault="00072314" w:rsidP="001D18E6">
            <w:pPr>
              <w:rPr>
                <w:color w:val="000000" w:themeColor="text1"/>
              </w:rPr>
            </w:pPr>
          </w:p>
        </w:tc>
        <w:tc>
          <w:tcPr>
            <w:tcW w:w="1559" w:type="dxa"/>
          </w:tcPr>
          <w:p w14:paraId="209E36FB" w14:textId="77777777" w:rsidR="00072314" w:rsidRPr="0008696C" w:rsidRDefault="00072314" w:rsidP="001D18E6">
            <w:pPr>
              <w:rPr>
                <w:color w:val="000000" w:themeColor="text1"/>
              </w:rPr>
            </w:pPr>
          </w:p>
        </w:tc>
        <w:tc>
          <w:tcPr>
            <w:tcW w:w="2127" w:type="dxa"/>
          </w:tcPr>
          <w:p w14:paraId="70AFEF7C" w14:textId="77777777" w:rsidR="00072314" w:rsidRPr="0008696C" w:rsidRDefault="00072314" w:rsidP="001D18E6">
            <w:pPr>
              <w:rPr>
                <w:color w:val="000000" w:themeColor="text1"/>
              </w:rPr>
            </w:pPr>
          </w:p>
        </w:tc>
        <w:tc>
          <w:tcPr>
            <w:tcW w:w="1841" w:type="dxa"/>
          </w:tcPr>
          <w:p w14:paraId="288350A6" w14:textId="77777777" w:rsidR="00072314" w:rsidRPr="0008696C" w:rsidRDefault="00072314" w:rsidP="001D18E6">
            <w:pPr>
              <w:rPr>
                <w:color w:val="000000" w:themeColor="text1"/>
              </w:rPr>
            </w:pPr>
          </w:p>
        </w:tc>
      </w:tr>
    </w:tbl>
    <w:p w14:paraId="00145B92" w14:textId="02FA086A" w:rsidR="00072314" w:rsidRPr="0008696C" w:rsidRDefault="00072314" w:rsidP="00072314">
      <w:pPr>
        <w:pStyle w:val="Caption"/>
        <w:rPr>
          <w:color w:val="000000" w:themeColor="text1"/>
        </w:rPr>
      </w:pPr>
      <w:bookmarkStart w:id="133" w:name="_Toc35000665"/>
      <w:bookmarkStart w:id="134" w:name="_Toc65749328"/>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333964">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333964">
        <w:rPr>
          <w:noProof/>
          <w:color w:val="000000" w:themeColor="text1"/>
        </w:rPr>
        <w:t>5</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33"/>
      <w:bookmarkEnd w:id="134"/>
    </w:p>
    <w:p w14:paraId="280994FB" w14:textId="77777777" w:rsidR="00072314" w:rsidRDefault="00072314" w:rsidP="00072314"/>
    <w:p w14:paraId="12A529B8" w14:textId="77777777" w:rsidR="00072314" w:rsidRPr="00EE06CE" w:rsidRDefault="00072314" w:rsidP="00072314">
      <w:pPr>
        <w:pStyle w:val="Heading4"/>
        <w:keepNext w:val="0"/>
        <w:tabs>
          <w:tab w:val="clear" w:pos="900"/>
          <w:tab w:val="left" w:pos="709"/>
        </w:tabs>
        <w:spacing w:before="240"/>
        <w:rPr>
          <w:lang w:val="en-GB"/>
        </w:rPr>
      </w:pPr>
      <w:bookmarkStart w:id="135" w:name="_Toc35000587"/>
      <w:bookmarkStart w:id="136" w:name="_Toc65749249"/>
      <w:r w:rsidRPr="00BE1702">
        <w:t>Signal</w:t>
      </w:r>
      <w:r w:rsidRPr="00EE06CE">
        <w:rPr>
          <w:lang w:val="en-GB"/>
        </w:rPr>
        <w:t xml:space="preserve"> List</w:t>
      </w:r>
      <w:bookmarkEnd w:id="135"/>
      <w:bookmarkEnd w:id="136"/>
    </w:p>
    <w:p w14:paraId="1E1EEE4F" w14:textId="77777777" w:rsidR="00072314" w:rsidRPr="009E3B7C" w:rsidRDefault="00072314" w:rsidP="00072314">
      <w:pPr>
        <w:rPr>
          <w:rFonts w:cs="Arial"/>
          <w:lang w:val="en-GB"/>
        </w:rPr>
      </w:pPr>
    </w:p>
    <w:p w14:paraId="23A8FBFB" w14:textId="77777777" w:rsidR="00072314" w:rsidRDefault="00072314" w:rsidP="00072314">
      <w:pPr>
        <w:pStyle w:val="Heading3"/>
        <w:keepNext w:val="0"/>
        <w:tabs>
          <w:tab w:val="clear" w:pos="900"/>
          <w:tab w:val="left" w:pos="709"/>
          <w:tab w:val="left" w:pos="851"/>
        </w:tabs>
        <w:spacing w:before="240"/>
      </w:pPr>
      <w:bookmarkStart w:id="137" w:name="_Toc35000588"/>
      <w:bookmarkStart w:id="138" w:name="_Toc65749250"/>
      <w:r>
        <w:t xml:space="preserve">Software Component </w:t>
      </w:r>
      <w:r w:rsidRPr="007F6011">
        <w:t>Architecture</w:t>
      </w:r>
      <w:bookmarkEnd w:id="137"/>
      <w:bookmarkEnd w:id="138"/>
    </w:p>
    <w:p w14:paraId="1902D920" w14:textId="77777777" w:rsidR="00072314" w:rsidRPr="00FD0D63" w:rsidRDefault="00072314" w:rsidP="00072314"/>
    <w:p w14:paraId="1D5071C6" w14:textId="77777777" w:rsidR="00072314" w:rsidRDefault="00072314" w:rsidP="00072314">
      <w:pPr>
        <w:pStyle w:val="Heading4"/>
        <w:keepNext w:val="0"/>
        <w:tabs>
          <w:tab w:val="clear" w:pos="900"/>
          <w:tab w:val="left" w:pos="709"/>
        </w:tabs>
        <w:spacing w:before="240"/>
      </w:pPr>
      <w:bookmarkStart w:id="139" w:name="_Toc35000589"/>
      <w:bookmarkStart w:id="140" w:name="_Toc65749251"/>
      <w:r>
        <w:t>Description</w:t>
      </w:r>
      <w:bookmarkEnd w:id="139"/>
      <w:bookmarkEnd w:id="140"/>
    </w:p>
    <w:p w14:paraId="4DED4067" w14:textId="77777777" w:rsidR="00072314" w:rsidRDefault="00072314" w:rsidP="00072314"/>
    <w:p w14:paraId="21CC940D" w14:textId="77777777" w:rsidR="00072314" w:rsidRPr="009E3B7C" w:rsidRDefault="00072314" w:rsidP="00072314">
      <w:pPr>
        <w:rPr>
          <w:rFonts w:cs="Arial"/>
          <w:lang w:val="en-GB"/>
        </w:rPr>
      </w:pPr>
      <w:r w:rsidRPr="009E3B7C">
        <w:rPr>
          <w:rFonts w:cs="Arial"/>
          <w:lang w:val="en-GB"/>
        </w:rPr>
        <w:t xml:space="preserve">This </w:t>
      </w:r>
      <w:r>
        <w:rPr>
          <w:rFonts w:cs="Arial"/>
          <w:lang w:val="en-GB"/>
        </w:rPr>
        <w:t>Software Component Architecture</w:t>
      </w:r>
      <w:r w:rsidRPr="009E3B7C">
        <w:rPr>
          <w:rFonts w:cs="Arial"/>
          <w:lang w:val="en-GB"/>
        </w:rPr>
        <w:t xml:space="preserve"> </w:t>
      </w:r>
      <w:r>
        <w:rPr>
          <w:rFonts w:cs="Arial"/>
          <w:lang w:val="en-GB"/>
        </w:rPr>
        <w:t>… &lt;add some explanatory text here&gt;</w:t>
      </w:r>
    </w:p>
    <w:p w14:paraId="40586807" w14:textId="77777777" w:rsidR="00072314" w:rsidRPr="00043A8C" w:rsidRDefault="00072314" w:rsidP="00072314">
      <w:pPr>
        <w:rPr>
          <w:lang w:val="en-GB"/>
        </w:rPr>
      </w:pPr>
    </w:p>
    <w:p w14:paraId="1A9B9BF4" w14:textId="3C98000D" w:rsidR="00072314" w:rsidRDefault="00072314" w:rsidP="00072314">
      <w:pPr>
        <w:keepNext/>
      </w:pPr>
    </w:p>
    <w:p w14:paraId="5EBA9716" w14:textId="300CC6EB" w:rsidR="00072314" w:rsidRDefault="00072314" w:rsidP="00072314">
      <w:pPr>
        <w:pStyle w:val="Caption"/>
      </w:pPr>
      <w:bookmarkStart w:id="141" w:name="_Toc35000656"/>
      <w:bookmarkStart w:id="142" w:name="_Toc65749323"/>
      <w:r>
        <w:t xml:space="preserve">Figure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333964">
        <w:rPr>
          <w:noProof/>
        </w:rPr>
        <w:t>5</w:t>
      </w:r>
      <w:r>
        <w:rPr>
          <w:noProof/>
        </w:rPr>
        <w:fldChar w:fldCharType="end"/>
      </w:r>
      <w:r>
        <w:t>: AUTOSAR compliant SW Component Architecture</w:t>
      </w:r>
      <w:bookmarkEnd w:id="141"/>
      <w:bookmarkEnd w:id="142"/>
    </w:p>
    <w:p w14:paraId="374310B8" w14:textId="77777777" w:rsidR="00072314" w:rsidRPr="009530F7" w:rsidRDefault="00072314" w:rsidP="00072314"/>
    <w:p w14:paraId="22E521A3" w14:textId="77777777" w:rsidR="00072314" w:rsidRDefault="00072314" w:rsidP="00072314">
      <w:pPr>
        <w:pStyle w:val="Heading2"/>
        <w:spacing w:before="240"/>
        <w:rPr>
          <w:lang w:val="en-GB"/>
        </w:rPr>
      </w:pPr>
      <w:bookmarkStart w:id="143" w:name="_Toc35000590"/>
      <w:bookmarkStart w:id="144" w:name="_Toc65749252"/>
      <w:r w:rsidRPr="00B73381">
        <w:rPr>
          <w:lang w:val="en-GB"/>
        </w:rPr>
        <w:t>Function Deployment</w:t>
      </w:r>
      <w:bookmarkEnd w:id="143"/>
      <w:bookmarkEnd w:id="144"/>
    </w:p>
    <w:p w14:paraId="29E412C0" w14:textId="77777777" w:rsidR="00072314" w:rsidRPr="00563007" w:rsidRDefault="00072314" w:rsidP="00072314"/>
    <w:p w14:paraId="2DB009D2" w14:textId="77777777" w:rsidR="00072314" w:rsidRDefault="00072314" w:rsidP="00072314">
      <w:pPr>
        <w:pStyle w:val="Heading3"/>
        <w:keepNext w:val="0"/>
        <w:tabs>
          <w:tab w:val="clear" w:pos="900"/>
          <w:tab w:val="left" w:pos="709"/>
          <w:tab w:val="left" w:pos="851"/>
        </w:tabs>
        <w:spacing w:before="240"/>
      </w:pPr>
      <w:bookmarkStart w:id="145" w:name="_Toc35000591"/>
      <w:bookmarkStart w:id="146" w:name="_Ref13129659"/>
      <w:bookmarkStart w:id="147" w:name="_Toc65749253"/>
      <w:r w:rsidRPr="00B73381">
        <w:t>Deployment Variants</w:t>
      </w:r>
      <w:bookmarkEnd w:id="145"/>
      <w:bookmarkEnd w:id="146"/>
      <w:bookmarkEnd w:id="147"/>
    </w:p>
    <w:p w14:paraId="79DD4F85" w14:textId="77777777" w:rsidR="00072314" w:rsidRPr="002801D2" w:rsidRDefault="00072314" w:rsidP="00072314"/>
    <w:tbl>
      <w:tblPr>
        <w:tblStyle w:val="TableGrid"/>
        <w:tblW w:w="10206" w:type="dxa"/>
        <w:tblLook w:val="0620" w:firstRow="1" w:lastRow="0" w:firstColumn="0" w:lastColumn="0" w:noHBand="1" w:noVBand="1"/>
      </w:tblPr>
      <w:tblGrid>
        <w:gridCol w:w="2381"/>
        <w:gridCol w:w="5529"/>
        <w:gridCol w:w="2296"/>
      </w:tblGrid>
      <w:tr w:rsidR="00072314" w:rsidRPr="009E3B7C" w14:paraId="0E1B8DE5" w14:textId="77777777" w:rsidTr="001D18E6">
        <w:trPr>
          <w:trHeight w:val="495"/>
        </w:trPr>
        <w:tc>
          <w:tcPr>
            <w:tcW w:w="2381" w:type="dxa"/>
            <w:shd w:val="clear" w:color="auto" w:fill="D9D9D9" w:themeFill="background1" w:themeFillShade="D9"/>
          </w:tcPr>
          <w:p w14:paraId="3A408978" w14:textId="77777777" w:rsidR="00072314" w:rsidRPr="00AD1AC6" w:rsidRDefault="00072314" w:rsidP="001D18E6">
            <w:pPr>
              <w:jc w:val="center"/>
              <w:rPr>
                <w:b/>
                <w:lang w:val="en-GB"/>
              </w:rPr>
            </w:pPr>
            <w:r w:rsidRPr="00AD1AC6">
              <w:rPr>
                <w:b/>
                <w:lang w:val="en-GB"/>
              </w:rPr>
              <w:t>Deployment Variant Name</w:t>
            </w:r>
          </w:p>
        </w:tc>
        <w:tc>
          <w:tcPr>
            <w:tcW w:w="5529" w:type="dxa"/>
            <w:shd w:val="clear" w:color="auto" w:fill="D9D9D9" w:themeFill="background1" w:themeFillShade="D9"/>
          </w:tcPr>
          <w:p w14:paraId="58E686A7" w14:textId="77777777" w:rsidR="00072314" w:rsidRPr="00AF1583" w:rsidRDefault="00072314" w:rsidP="001D18E6">
            <w:pPr>
              <w:pStyle w:val="Caption"/>
              <w:rPr>
                <w:rFonts w:cs="Arial"/>
                <w:lang w:val="en-GB"/>
              </w:rPr>
            </w:pPr>
            <w:r w:rsidRPr="009E3B7C">
              <w:rPr>
                <w:rFonts w:cs="Arial"/>
                <w:lang w:val="en-GB"/>
              </w:rPr>
              <w:t>Variant Description</w:t>
            </w:r>
          </w:p>
        </w:tc>
        <w:tc>
          <w:tcPr>
            <w:tcW w:w="2296" w:type="dxa"/>
            <w:shd w:val="clear" w:color="auto" w:fill="D9D9D9" w:themeFill="background1" w:themeFillShade="D9"/>
          </w:tcPr>
          <w:p w14:paraId="1EC88824" w14:textId="77777777" w:rsidR="00072314" w:rsidRPr="00AF1583" w:rsidRDefault="00072314" w:rsidP="001D18E6">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72314" w:rsidRPr="009E3B7C" w14:paraId="7A17244E" w14:textId="77777777" w:rsidTr="001D18E6">
        <w:trPr>
          <w:trHeight w:val="198"/>
        </w:trPr>
        <w:tc>
          <w:tcPr>
            <w:tcW w:w="2381" w:type="dxa"/>
          </w:tcPr>
          <w:p w14:paraId="521F423D" w14:textId="77777777" w:rsidR="00072314" w:rsidRPr="00AF1583" w:rsidRDefault="00072314" w:rsidP="001D18E6">
            <w:pPr>
              <w:rPr>
                <w:rFonts w:cs="Arial"/>
              </w:rPr>
            </w:pPr>
            <w:r>
              <w:rPr>
                <w:rFonts w:cs="Arial"/>
              </w:rPr>
              <w:t>“Variant 1” (e.g. for CGEA1-3)</w:t>
            </w:r>
          </w:p>
        </w:tc>
        <w:tc>
          <w:tcPr>
            <w:tcW w:w="5529" w:type="dxa"/>
          </w:tcPr>
          <w:p w14:paraId="143CF2E8" w14:textId="77777777" w:rsidR="00072314" w:rsidRPr="00AF1583" w:rsidRDefault="00072314" w:rsidP="001D18E6">
            <w:pPr>
              <w:overflowPunct/>
              <w:autoSpaceDE/>
              <w:autoSpaceDN/>
              <w:adjustRightInd/>
              <w:textAlignment w:val="center"/>
              <w:rPr>
                <w:rFonts w:cs="Arial"/>
              </w:rPr>
            </w:pPr>
            <w:r>
              <w:rPr>
                <w:lang w:val="en-GB"/>
              </w:rPr>
              <w:t>S</w:t>
            </w:r>
            <w:r w:rsidRPr="00AF1583">
              <w:rPr>
                <w:lang w:val="en-GB"/>
              </w:rPr>
              <w:t>ome explanatory text characterizing the variant</w:t>
            </w:r>
          </w:p>
        </w:tc>
        <w:tc>
          <w:tcPr>
            <w:tcW w:w="2296" w:type="dxa"/>
          </w:tcPr>
          <w:p w14:paraId="013F7278" w14:textId="77777777" w:rsidR="00072314" w:rsidRPr="009E3B7C" w:rsidRDefault="00072314" w:rsidP="001D18E6">
            <w:pPr>
              <w:overflowPunct/>
              <w:autoSpaceDE/>
              <w:autoSpaceDN/>
              <w:adjustRightInd/>
              <w:textAlignment w:val="center"/>
              <w:rPr>
                <w:rFonts w:cs="Arial"/>
              </w:rPr>
            </w:pPr>
          </w:p>
        </w:tc>
      </w:tr>
      <w:tr w:rsidR="00072314" w:rsidRPr="009E3B7C" w14:paraId="2C1FE8E8" w14:textId="77777777" w:rsidTr="001D18E6">
        <w:trPr>
          <w:trHeight w:val="64"/>
        </w:trPr>
        <w:tc>
          <w:tcPr>
            <w:tcW w:w="2381" w:type="dxa"/>
          </w:tcPr>
          <w:p w14:paraId="64D8C5D0" w14:textId="77777777" w:rsidR="00072314" w:rsidRPr="00AF1583" w:rsidRDefault="00072314" w:rsidP="001D18E6">
            <w:pPr>
              <w:rPr>
                <w:rFonts w:cs="Arial"/>
              </w:rPr>
            </w:pPr>
            <w:r>
              <w:rPr>
                <w:rFonts w:cs="Arial"/>
              </w:rPr>
              <w:t>“Variant 2” (e.g. for FNV)</w:t>
            </w:r>
          </w:p>
        </w:tc>
        <w:tc>
          <w:tcPr>
            <w:tcW w:w="5529" w:type="dxa"/>
          </w:tcPr>
          <w:p w14:paraId="6B299D25" w14:textId="77777777" w:rsidR="00072314" w:rsidRPr="00AF1583" w:rsidRDefault="00072314" w:rsidP="001D18E6">
            <w:pPr>
              <w:overflowPunct/>
              <w:autoSpaceDE/>
              <w:autoSpaceDN/>
              <w:adjustRightInd/>
              <w:textAlignment w:val="center"/>
              <w:rPr>
                <w:rFonts w:cs="Arial"/>
              </w:rPr>
            </w:pPr>
          </w:p>
        </w:tc>
        <w:tc>
          <w:tcPr>
            <w:tcW w:w="2296" w:type="dxa"/>
          </w:tcPr>
          <w:p w14:paraId="367E7374" w14:textId="77777777" w:rsidR="00072314" w:rsidRPr="009E3B7C" w:rsidRDefault="00072314" w:rsidP="001D18E6">
            <w:pPr>
              <w:overflowPunct/>
              <w:autoSpaceDE/>
              <w:autoSpaceDN/>
              <w:adjustRightInd/>
              <w:textAlignment w:val="center"/>
              <w:rPr>
                <w:rFonts w:cs="Arial"/>
              </w:rPr>
            </w:pPr>
          </w:p>
        </w:tc>
      </w:tr>
      <w:tr w:rsidR="00072314" w:rsidRPr="009E3B7C" w14:paraId="69E4F634" w14:textId="77777777" w:rsidTr="001D18E6">
        <w:trPr>
          <w:trHeight w:val="64"/>
        </w:trPr>
        <w:tc>
          <w:tcPr>
            <w:tcW w:w="2381" w:type="dxa"/>
          </w:tcPr>
          <w:p w14:paraId="5F36D5DC" w14:textId="77777777" w:rsidR="00072314" w:rsidRPr="00AF1583" w:rsidRDefault="00072314" w:rsidP="001D18E6">
            <w:pPr>
              <w:rPr>
                <w:rFonts w:cs="Arial"/>
              </w:rPr>
            </w:pPr>
          </w:p>
        </w:tc>
        <w:tc>
          <w:tcPr>
            <w:tcW w:w="5529" w:type="dxa"/>
          </w:tcPr>
          <w:p w14:paraId="55B740FF" w14:textId="77777777" w:rsidR="00072314" w:rsidRPr="00AF1583" w:rsidRDefault="00072314" w:rsidP="001D18E6">
            <w:pPr>
              <w:overflowPunct/>
              <w:autoSpaceDE/>
              <w:autoSpaceDN/>
              <w:adjustRightInd/>
              <w:textAlignment w:val="center"/>
              <w:rPr>
                <w:rFonts w:cs="Arial"/>
              </w:rPr>
            </w:pPr>
          </w:p>
        </w:tc>
        <w:tc>
          <w:tcPr>
            <w:tcW w:w="2296" w:type="dxa"/>
          </w:tcPr>
          <w:p w14:paraId="72455BF0" w14:textId="77777777" w:rsidR="00072314" w:rsidRPr="009E3B7C" w:rsidRDefault="00072314" w:rsidP="001D18E6">
            <w:pPr>
              <w:overflowPunct/>
              <w:autoSpaceDE/>
              <w:autoSpaceDN/>
              <w:adjustRightInd/>
              <w:textAlignment w:val="center"/>
              <w:rPr>
                <w:rFonts w:cs="Arial"/>
              </w:rPr>
            </w:pPr>
          </w:p>
        </w:tc>
      </w:tr>
      <w:tr w:rsidR="00072314" w:rsidRPr="009E3B7C" w14:paraId="03F75AD8" w14:textId="77777777" w:rsidTr="001D18E6">
        <w:trPr>
          <w:trHeight w:val="64"/>
        </w:trPr>
        <w:tc>
          <w:tcPr>
            <w:tcW w:w="2381" w:type="dxa"/>
          </w:tcPr>
          <w:p w14:paraId="0FC61803" w14:textId="77777777" w:rsidR="00072314" w:rsidRPr="005A69C9" w:rsidRDefault="00072314" w:rsidP="001D18E6">
            <w:pPr>
              <w:rPr>
                <w:rFonts w:cs="Arial"/>
              </w:rPr>
            </w:pPr>
          </w:p>
        </w:tc>
        <w:tc>
          <w:tcPr>
            <w:tcW w:w="5529" w:type="dxa"/>
          </w:tcPr>
          <w:p w14:paraId="3D93ECE1" w14:textId="77777777" w:rsidR="00072314" w:rsidRPr="009E3B7C" w:rsidRDefault="00072314" w:rsidP="001D18E6">
            <w:pPr>
              <w:overflowPunct/>
              <w:autoSpaceDE/>
              <w:autoSpaceDN/>
              <w:adjustRightInd/>
              <w:textAlignment w:val="center"/>
              <w:rPr>
                <w:rFonts w:cs="Arial"/>
              </w:rPr>
            </w:pPr>
          </w:p>
        </w:tc>
        <w:tc>
          <w:tcPr>
            <w:tcW w:w="2296" w:type="dxa"/>
          </w:tcPr>
          <w:p w14:paraId="6EF339A5" w14:textId="77777777" w:rsidR="00072314" w:rsidRPr="009E3B7C" w:rsidRDefault="00072314" w:rsidP="001D18E6">
            <w:pPr>
              <w:overflowPunct/>
              <w:autoSpaceDE/>
              <w:autoSpaceDN/>
              <w:adjustRightInd/>
              <w:textAlignment w:val="center"/>
              <w:rPr>
                <w:rFonts w:cs="Arial"/>
              </w:rPr>
            </w:pPr>
          </w:p>
        </w:tc>
      </w:tr>
    </w:tbl>
    <w:p w14:paraId="4364B329" w14:textId="77777777" w:rsidR="00072314" w:rsidRPr="00DF060F" w:rsidRDefault="00072314" w:rsidP="00072314"/>
    <w:p w14:paraId="093A098F" w14:textId="77777777" w:rsidR="00072314" w:rsidRDefault="00072314" w:rsidP="00072314">
      <w:pPr>
        <w:pStyle w:val="Heading4"/>
        <w:keepNext w:val="0"/>
        <w:tabs>
          <w:tab w:val="clear" w:pos="900"/>
          <w:tab w:val="left" w:pos="709"/>
        </w:tabs>
        <w:spacing w:before="240"/>
        <w:rPr>
          <w:lang w:val="en-GB"/>
        </w:rPr>
      </w:pPr>
      <w:bookmarkStart w:id="148" w:name="_Toc35000592"/>
      <w:bookmarkStart w:id="149" w:name="_Toc65749254"/>
      <w:r>
        <w:rPr>
          <w:lang w:val="en-GB"/>
        </w:rPr>
        <w:t>Deployment</w:t>
      </w:r>
      <w:r w:rsidRPr="009E3B7C">
        <w:rPr>
          <w:lang w:val="en-GB"/>
        </w:rPr>
        <w:t xml:space="preserve"> </w:t>
      </w:r>
      <w:r>
        <w:rPr>
          <w:lang w:val="en-GB"/>
        </w:rPr>
        <w:t>“</w:t>
      </w:r>
      <w:r w:rsidRPr="009E3B7C">
        <w:rPr>
          <w:lang w:val="en-GB"/>
        </w:rPr>
        <w:t xml:space="preserve">Variant </w:t>
      </w:r>
      <w:r>
        <w:rPr>
          <w:lang w:val="en-GB"/>
        </w:rPr>
        <w:t>1</w:t>
      </w:r>
      <w:r w:rsidRPr="009E3B7C">
        <w:rPr>
          <w:lang w:val="en-GB"/>
        </w:rPr>
        <w:t>”</w:t>
      </w:r>
      <w:bookmarkEnd w:id="148"/>
      <w:bookmarkEnd w:id="149"/>
    </w:p>
    <w:p w14:paraId="2A5D6FDA" w14:textId="77777777" w:rsidR="00480050" w:rsidRPr="009E3B7C" w:rsidRDefault="00480050" w:rsidP="00480050">
      <w:pPr>
        <w:rPr>
          <w:rFonts w:cs="Arial"/>
          <w:lang w:val="en-GB"/>
        </w:rPr>
      </w:pPr>
      <w:r w:rsidRPr="009E3B7C">
        <w:rPr>
          <w:rFonts w:cs="Arial"/>
          <w:lang w:val="en-GB"/>
        </w:rPr>
        <w:lastRenderedPageBreak/>
        <w:t xml:space="preserve">This </w:t>
      </w:r>
      <w:r>
        <w:rPr>
          <w:rFonts w:cs="Arial"/>
          <w:lang w:val="en-GB"/>
        </w:rPr>
        <w:t>deployment</w:t>
      </w:r>
      <w:r w:rsidRPr="009E3B7C">
        <w:rPr>
          <w:rFonts w:cs="Arial"/>
          <w:lang w:val="en-GB"/>
        </w:rPr>
        <w:t xml:space="preserve"> variant </w:t>
      </w:r>
      <w:r>
        <w:rPr>
          <w:rFonts w:cs="Arial"/>
          <w:lang w:val="en-GB"/>
        </w:rPr>
        <w:t>… &lt;add some explanatory text here&gt;</w:t>
      </w:r>
    </w:p>
    <w:p w14:paraId="0AF2329E" w14:textId="1256FF7F" w:rsidR="00072314" w:rsidRPr="00480050" w:rsidRDefault="00072314" w:rsidP="00072314">
      <w:pPr>
        <w:rPr>
          <w:lang w:val="en-GB"/>
        </w:rPr>
      </w:pPr>
    </w:p>
    <w:p w14:paraId="46B658D3" w14:textId="2E46C392" w:rsidR="00A953E6" w:rsidRDefault="00A953E6" w:rsidP="00A953E6">
      <w:pPr>
        <w:keepNext/>
      </w:pPr>
    </w:p>
    <w:p w14:paraId="5C7A664D" w14:textId="2C818F85" w:rsidR="00A953E6" w:rsidRDefault="00A953E6" w:rsidP="00A953E6">
      <w:pPr>
        <w:pStyle w:val="Caption"/>
      </w:pPr>
      <w:bookmarkStart w:id="150" w:name="_Toc35000666"/>
      <w:bookmarkStart w:id="151" w:name="_Toc65749329"/>
      <w:r>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w:t>
      </w:r>
      <w:r>
        <w:rPr>
          <w:noProof/>
        </w:rPr>
        <w:fldChar w:fldCharType="end"/>
      </w:r>
      <w:r>
        <w:t xml:space="preserve">: </w:t>
      </w:r>
      <w:r>
        <w:rPr>
          <w:rFonts w:cs="Arial"/>
        </w:rPr>
        <w:t>Sample Deployment Diagram</w:t>
      </w:r>
      <w:bookmarkEnd w:id="150"/>
      <w:bookmarkEnd w:id="151"/>
    </w:p>
    <w:p w14:paraId="69BDEACD" w14:textId="77777777" w:rsidR="00A953E6" w:rsidRPr="001B6155" w:rsidRDefault="00A953E6" w:rsidP="00A953E6">
      <w:pPr>
        <w:rPr>
          <w:color w:val="C0504D" w:themeColor="accent2"/>
        </w:rPr>
      </w:pPr>
    </w:p>
    <w:p w14:paraId="2E945A0B" w14:textId="77777777" w:rsidR="00A953E6" w:rsidRPr="00655CE7" w:rsidRDefault="00A953E6" w:rsidP="00072314"/>
    <w:p w14:paraId="1270A848" w14:textId="77777777" w:rsidR="00072314" w:rsidRPr="00043A8C" w:rsidRDefault="00072314" w:rsidP="00072314">
      <w:pPr>
        <w:rPr>
          <w:lang w:val="en-GB"/>
        </w:rPr>
      </w:pPr>
    </w:p>
    <w:p w14:paraId="06F49F7C" w14:textId="77777777" w:rsidR="00072314" w:rsidRPr="009E3B7C" w:rsidRDefault="00072314" w:rsidP="00072314">
      <w:pPr>
        <w:rPr>
          <w:rFonts w:cs="Arial"/>
          <w:lang w:val="en-GB"/>
        </w:rPr>
      </w:pPr>
    </w:p>
    <w:p w14:paraId="53C19400" w14:textId="77777777" w:rsidR="00072314" w:rsidRDefault="00072314" w:rsidP="00072314">
      <w:pPr>
        <w:pStyle w:val="Heading3"/>
        <w:keepNext w:val="0"/>
        <w:tabs>
          <w:tab w:val="clear" w:pos="900"/>
          <w:tab w:val="left" w:pos="709"/>
          <w:tab w:val="left" w:pos="851"/>
        </w:tabs>
        <w:spacing w:before="240"/>
      </w:pPr>
      <w:bookmarkStart w:id="152" w:name="_Toc35000593"/>
      <w:bookmarkStart w:id="153" w:name="_Toc65749255"/>
      <w:r>
        <w:t>Function Allocation</w:t>
      </w:r>
      <w:bookmarkEnd w:id="152"/>
      <w:bookmarkEnd w:id="1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3889"/>
        <w:gridCol w:w="3860"/>
      </w:tblGrid>
      <w:tr w:rsidR="00072314" w14:paraId="56C815A3" w14:textId="77777777" w:rsidTr="001D18E6">
        <w:trPr>
          <w:cantSplit/>
          <w:trHeight w:val="238"/>
          <w:tblHeader/>
          <w:jc w:val="center"/>
        </w:trPr>
        <w:tc>
          <w:tcPr>
            <w:tcW w:w="1252" w:type="pct"/>
            <w:vMerge w:val="restart"/>
            <w:shd w:val="clear" w:color="auto" w:fill="D9D9D9" w:themeFill="background1" w:themeFillShade="D9"/>
            <w:vAlign w:val="center"/>
          </w:tcPr>
          <w:p w14:paraId="1C206C76" w14:textId="77777777" w:rsidR="00072314" w:rsidRDefault="00072314" w:rsidP="001D18E6">
            <w:pPr>
              <w:pStyle w:val="TableHeader0"/>
              <w:spacing w:line="276" w:lineRule="auto"/>
              <w:jc w:val="center"/>
              <w:rPr>
                <w:lang w:val="en-GB"/>
              </w:rPr>
            </w:pPr>
            <w:r>
              <w:rPr>
                <w:lang w:val="en-GB"/>
              </w:rPr>
              <w:lastRenderedPageBreak/>
              <w:t>Component</w:t>
            </w:r>
          </w:p>
        </w:tc>
        <w:tc>
          <w:tcPr>
            <w:tcW w:w="1881" w:type="pct"/>
            <w:vMerge w:val="restart"/>
            <w:shd w:val="clear" w:color="auto" w:fill="D9D9D9" w:themeFill="background1" w:themeFillShade="D9"/>
            <w:vAlign w:val="center"/>
          </w:tcPr>
          <w:p w14:paraId="22ED9E92" w14:textId="77777777" w:rsidR="00072314" w:rsidRDefault="00072314" w:rsidP="001D18E6">
            <w:pPr>
              <w:pStyle w:val="TableHeader0"/>
              <w:spacing w:line="276" w:lineRule="auto"/>
              <w:jc w:val="center"/>
              <w:rPr>
                <w:lang w:val="en-GB"/>
              </w:rPr>
            </w:pPr>
            <w:r>
              <w:rPr>
                <w:lang w:val="en-GB"/>
              </w:rPr>
              <w:t>Technology Function Name</w:t>
            </w:r>
          </w:p>
        </w:tc>
        <w:tc>
          <w:tcPr>
            <w:tcW w:w="1867" w:type="pct"/>
            <w:vMerge w:val="restart"/>
            <w:shd w:val="clear" w:color="auto" w:fill="D9D9D9" w:themeFill="background1" w:themeFillShade="D9"/>
            <w:vAlign w:val="center"/>
          </w:tcPr>
          <w:p w14:paraId="10E90741" w14:textId="77777777" w:rsidR="00072314" w:rsidRDefault="00072314" w:rsidP="001D18E6">
            <w:pPr>
              <w:pStyle w:val="TableHeader0"/>
              <w:spacing w:line="276" w:lineRule="auto"/>
              <w:jc w:val="center"/>
              <w:rPr>
                <w:lang w:val="en-GB"/>
              </w:rPr>
            </w:pPr>
            <w:r>
              <w:rPr>
                <w:lang w:val="en-GB"/>
              </w:rPr>
              <w:t>Logical Function Name</w:t>
            </w:r>
          </w:p>
        </w:tc>
      </w:tr>
      <w:tr w:rsidR="00072314" w14:paraId="7AA53F4D" w14:textId="77777777" w:rsidTr="001D18E6">
        <w:trPr>
          <w:cantSplit/>
          <w:trHeight w:val="334"/>
          <w:tblHeader/>
          <w:jc w:val="center"/>
        </w:trPr>
        <w:tc>
          <w:tcPr>
            <w:tcW w:w="1252" w:type="pct"/>
            <w:vMerge/>
            <w:shd w:val="clear" w:color="auto" w:fill="D9D9D9" w:themeFill="background1" w:themeFillShade="D9"/>
            <w:vAlign w:val="center"/>
          </w:tcPr>
          <w:p w14:paraId="54F303ED" w14:textId="77777777" w:rsidR="00072314" w:rsidRDefault="00072314" w:rsidP="001D18E6">
            <w:pPr>
              <w:pStyle w:val="TableHeader0"/>
              <w:spacing w:line="276" w:lineRule="auto"/>
              <w:jc w:val="center"/>
              <w:rPr>
                <w:lang w:val="en-GB"/>
              </w:rPr>
            </w:pPr>
          </w:p>
        </w:tc>
        <w:tc>
          <w:tcPr>
            <w:tcW w:w="1881" w:type="pct"/>
            <w:vMerge/>
            <w:shd w:val="clear" w:color="auto" w:fill="D9D9D9" w:themeFill="background1" w:themeFillShade="D9"/>
          </w:tcPr>
          <w:p w14:paraId="09EA82A7" w14:textId="77777777" w:rsidR="00072314" w:rsidRDefault="00072314" w:rsidP="001D18E6">
            <w:pPr>
              <w:pStyle w:val="TableHeader0"/>
              <w:spacing w:line="276" w:lineRule="auto"/>
              <w:jc w:val="center"/>
              <w:rPr>
                <w:lang w:val="en-GB"/>
              </w:rPr>
            </w:pPr>
          </w:p>
        </w:tc>
        <w:tc>
          <w:tcPr>
            <w:tcW w:w="1867" w:type="pct"/>
            <w:vMerge/>
            <w:shd w:val="clear" w:color="auto" w:fill="D9D9D9" w:themeFill="background1" w:themeFillShade="D9"/>
            <w:vAlign w:val="center"/>
          </w:tcPr>
          <w:p w14:paraId="04A2F532" w14:textId="77777777" w:rsidR="00072314" w:rsidRDefault="00072314" w:rsidP="001D18E6">
            <w:pPr>
              <w:pStyle w:val="TableHeader0"/>
              <w:spacing w:line="276" w:lineRule="auto"/>
              <w:jc w:val="center"/>
              <w:rPr>
                <w:lang w:val="en-GB"/>
              </w:rPr>
            </w:pPr>
          </w:p>
        </w:tc>
      </w:tr>
      <w:tr w:rsidR="00072314" w14:paraId="0D8739D8" w14:textId="77777777" w:rsidTr="001D18E6">
        <w:trPr>
          <w:cantSplit/>
          <w:trHeight w:val="296"/>
          <w:tblHeader/>
          <w:jc w:val="center"/>
        </w:trPr>
        <w:tc>
          <w:tcPr>
            <w:tcW w:w="1252" w:type="pct"/>
            <w:vMerge w:val="restart"/>
            <w:vAlign w:val="center"/>
            <w:hideMark/>
          </w:tcPr>
          <w:p w14:paraId="307A5965" w14:textId="77777777" w:rsidR="00072314" w:rsidRPr="00E60F8D" w:rsidRDefault="00072314" w:rsidP="001D18E6">
            <w:pPr>
              <w:pStyle w:val="TabelleText"/>
              <w:spacing w:line="276" w:lineRule="auto"/>
            </w:pPr>
            <w:r w:rsidRPr="00E60F8D">
              <w:t>Component 1</w:t>
            </w:r>
          </w:p>
        </w:tc>
        <w:tc>
          <w:tcPr>
            <w:tcW w:w="1881" w:type="pct"/>
            <w:vAlign w:val="center"/>
          </w:tcPr>
          <w:p w14:paraId="60C44B3C" w14:textId="77777777" w:rsidR="00072314" w:rsidRPr="00E60F8D" w:rsidRDefault="00072314" w:rsidP="001D18E6">
            <w:pPr>
              <w:pStyle w:val="TabelleText"/>
              <w:spacing w:line="276" w:lineRule="auto"/>
            </w:pPr>
            <w:r>
              <w:t>Impl. Function (or MBSE Technology Function) 1</w:t>
            </w:r>
          </w:p>
        </w:tc>
        <w:tc>
          <w:tcPr>
            <w:tcW w:w="1867" w:type="pct"/>
            <w:vAlign w:val="center"/>
          </w:tcPr>
          <w:p w14:paraId="65872AF1" w14:textId="77777777" w:rsidR="00072314" w:rsidRPr="00E60F8D" w:rsidRDefault="00072314" w:rsidP="001D18E6">
            <w:pPr>
              <w:pStyle w:val="TabelleText"/>
              <w:spacing w:line="276" w:lineRule="auto"/>
            </w:pPr>
            <w:r>
              <w:t>(Atomic) Logical Function 1</w:t>
            </w:r>
          </w:p>
        </w:tc>
      </w:tr>
      <w:tr w:rsidR="00072314" w14:paraId="7A16718D" w14:textId="77777777" w:rsidTr="001D18E6">
        <w:trPr>
          <w:cantSplit/>
          <w:trHeight w:val="225"/>
          <w:tblHeader/>
          <w:jc w:val="center"/>
        </w:trPr>
        <w:tc>
          <w:tcPr>
            <w:tcW w:w="1252" w:type="pct"/>
            <w:vMerge/>
            <w:vAlign w:val="center"/>
            <w:hideMark/>
          </w:tcPr>
          <w:p w14:paraId="17C2C23A" w14:textId="77777777" w:rsidR="00072314" w:rsidRPr="00E60F8D" w:rsidRDefault="00072314" w:rsidP="001D18E6">
            <w:pPr>
              <w:overflowPunct/>
              <w:autoSpaceDE/>
              <w:autoSpaceDN/>
              <w:adjustRightInd/>
              <w:rPr>
                <w:sz w:val="18"/>
                <w:szCs w:val="18"/>
                <w:lang w:val="en-GB"/>
              </w:rPr>
            </w:pPr>
          </w:p>
        </w:tc>
        <w:tc>
          <w:tcPr>
            <w:tcW w:w="1881" w:type="pct"/>
            <w:vAlign w:val="center"/>
          </w:tcPr>
          <w:p w14:paraId="25A1EBBC" w14:textId="77777777" w:rsidR="00072314" w:rsidRPr="00E60F8D" w:rsidRDefault="00072314" w:rsidP="001D18E6">
            <w:pPr>
              <w:pStyle w:val="TabelleText"/>
              <w:spacing w:line="276" w:lineRule="auto"/>
            </w:pPr>
            <w:r>
              <w:t>Impl. Function (or MBSE Technology Function) 2a</w:t>
            </w:r>
          </w:p>
        </w:tc>
        <w:tc>
          <w:tcPr>
            <w:tcW w:w="1867" w:type="pct"/>
            <w:vMerge w:val="restart"/>
            <w:vAlign w:val="center"/>
          </w:tcPr>
          <w:p w14:paraId="4FDD5BC5" w14:textId="77777777" w:rsidR="00072314" w:rsidRPr="00E60F8D" w:rsidRDefault="00072314" w:rsidP="001D18E6">
            <w:pPr>
              <w:pStyle w:val="TabelleText"/>
              <w:spacing w:line="276" w:lineRule="auto"/>
            </w:pPr>
            <w:r>
              <w:t>(Atomic) Logical Function 2</w:t>
            </w:r>
          </w:p>
        </w:tc>
      </w:tr>
      <w:tr w:rsidR="00072314" w14:paraId="2A739F1B" w14:textId="77777777" w:rsidTr="001D18E6">
        <w:trPr>
          <w:cantSplit/>
          <w:trHeight w:val="225"/>
          <w:tblHeader/>
          <w:jc w:val="center"/>
        </w:trPr>
        <w:tc>
          <w:tcPr>
            <w:tcW w:w="1252" w:type="pct"/>
            <w:vMerge/>
            <w:vAlign w:val="center"/>
          </w:tcPr>
          <w:p w14:paraId="4A0F1805" w14:textId="77777777" w:rsidR="00072314" w:rsidRPr="00E60F8D" w:rsidRDefault="00072314" w:rsidP="001D18E6">
            <w:pPr>
              <w:overflowPunct/>
              <w:autoSpaceDE/>
              <w:autoSpaceDN/>
              <w:adjustRightInd/>
              <w:rPr>
                <w:sz w:val="18"/>
                <w:szCs w:val="18"/>
                <w:lang w:val="en-GB"/>
              </w:rPr>
            </w:pPr>
          </w:p>
        </w:tc>
        <w:tc>
          <w:tcPr>
            <w:tcW w:w="1881" w:type="pct"/>
            <w:vAlign w:val="center"/>
          </w:tcPr>
          <w:p w14:paraId="401963F0" w14:textId="77777777" w:rsidR="00072314" w:rsidRDefault="00072314" w:rsidP="001D18E6">
            <w:pPr>
              <w:pStyle w:val="TabelleText"/>
              <w:spacing w:line="276" w:lineRule="auto"/>
            </w:pPr>
            <w:r>
              <w:t>Impl. Function (or MBSE Technology Function) 2b</w:t>
            </w:r>
          </w:p>
        </w:tc>
        <w:tc>
          <w:tcPr>
            <w:tcW w:w="1867" w:type="pct"/>
            <w:vMerge/>
            <w:vAlign w:val="center"/>
          </w:tcPr>
          <w:p w14:paraId="291BCC26" w14:textId="77777777" w:rsidR="00072314" w:rsidRDefault="00072314" w:rsidP="001D18E6">
            <w:pPr>
              <w:pStyle w:val="TabelleText"/>
              <w:spacing w:line="276" w:lineRule="auto"/>
            </w:pPr>
          </w:p>
        </w:tc>
      </w:tr>
      <w:tr w:rsidR="00072314" w14:paraId="33278980" w14:textId="77777777" w:rsidTr="001D18E6">
        <w:trPr>
          <w:cantSplit/>
          <w:trHeight w:val="225"/>
          <w:tblHeader/>
          <w:jc w:val="center"/>
        </w:trPr>
        <w:tc>
          <w:tcPr>
            <w:tcW w:w="1252" w:type="pct"/>
            <w:vMerge/>
            <w:vAlign w:val="center"/>
            <w:hideMark/>
          </w:tcPr>
          <w:p w14:paraId="30AB855C" w14:textId="77777777" w:rsidR="00072314" w:rsidRPr="00E60F8D" w:rsidRDefault="00072314" w:rsidP="001D18E6">
            <w:pPr>
              <w:overflowPunct/>
              <w:autoSpaceDE/>
              <w:autoSpaceDN/>
              <w:adjustRightInd/>
              <w:rPr>
                <w:sz w:val="18"/>
                <w:szCs w:val="18"/>
                <w:lang w:val="en-GB"/>
              </w:rPr>
            </w:pPr>
          </w:p>
        </w:tc>
        <w:tc>
          <w:tcPr>
            <w:tcW w:w="1881" w:type="pct"/>
            <w:vAlign w:val="center"/>
          </w:tcPr>
          <w:p w14:paraId="3F27D6E4" w14:textId="77777777" w:rsidR="00072314" w:rsidRPr="00E60F8D" w:rsidRDefault="00072314" w:rsidP="001D18E6">
            <w:pPr>
              <w:pStyle w:val="TabelleText"/>
              <w:spacing w:line="276" w:lineRule="auto"/>
            </w:pPr>
            <w:r>
              <w:t>Impl. Function (or MBSE Technology Function) 3</w:t>
            </w:r>
          </w:p>
        </w:tc>
        <w:tc>
          <w:tcPr>
            <w:tcW w:w="1867" w:type="pct"/>
            <w:vAlign w:val="center"/>
          </w:tcPr>
          <w:p w14:paraId="766BB2B4" w14:textId="77777777" w:rsidR="00072314" w:rsidRDefault="00072314" w:rsidP="001D18E6">
            <w:pPr>
              <w:pStyle w:val="TabelleText"/>
              <w:spacing w:line="276" w:lineRule="auto"/>
            </w:pPr>
            <w:r>
              <w:t>n/a</w:t>
            </w:r>
          </w:p>
          <w:p w14:paraId="1CB3A758" w14:textId="77777777" w:rsidR="00072314" w:rsidRPr="00E60F8D" w:rsidRDefault="00072314" w:rsidP="001D18E6">
            <w:pPr>
              <w:pStyle w:val="TabelleText"/>
            </w:pPr>
            <w:r w:rsidRPr="00E247F1">
              <w:rPr>
                <w:i/>
                <w:color w:val="808080" w:themeColor="background1" w:themeShade="80"/>
                <w:sz w:val="20"/>
                <w:szCs w:val="20"/>
                <w:shd w:val="clear" w:color="auto" w:fill="D6E3BC"/>
              </w:rPr>
              <w:t xml:space="preserve">#Hint: </w:t>
            </w:r>
            <w:r>
              <w:rPr>
                <w:i/>
                <w:color w:val="808080" w:themeColor="background1" w:themeShade="80"/>
                <w:sz w:val="20"/>
                <w:szCs w:val="20"/>
                <w:shd w:val="clear" w:color="auto" w:fill="D6E3BC"/>
              </w:rPr>
              <w:t xml:space="preserve">Some Technology Functions might not be derived from logical functions. This can occur in an MBSE context if the </w:t>
            </w:r>
            <w:r w:rsidRPr="00847078">
              <w:rPr>
                <w:i/>
                <w:color w:val="808080" w:themeColor="background1" w:themeShade="80"/>
                <w:sz w:val="20"/>
                <w:szCs w:val="20"/>
                <w:shd w:val="clear" w:color="auto" w:fill="D6E3BC"/>
              </w:rPr>
              <w:t>technology</w:t>
            </w:r>
            <w:r>
              <w:rPr>
                <w:i/>
                <w:color w:val="808080" w:themeColor="background1" w:themeShade="80"/>
                <w:sz w:val="20"/>
                <w:szCs w:val="20"/>
                <w:shd w:val="clear" w:color="auto" w:fill="D6E3BC"/>
              </w:rPr>
              <w:t xml:space="preserve"> (=Technology)</w:t>
            </w:r>
            <w:r w:rsidRPr="00847078">
              <w:rPr>
                <w:i/>
                <w:color w:val="808080" w:themeColor="background1" w:themeShade="80"/>
                <w:sz w:val="20"/>
                <w:szCs w:val="20"/>
                <w:shd w:val="clear" w:color="auto" w:fill="D6E3BC"/>
              </w:rPr>
              <w:t xml:space="preserve"> function is </w:t>
            </w:r>
            <w:r>
              <w:rPr>
                <w:i/>
                <w:color w:val="808080" w:themeColor="background1" w:themeShade="80"/>
                <w:sz w:val="20"/>
                <w:szCs w:val="20"/>
                <w:shd w:val="clear" w:color="auto" w:fill="D6E3BC"/>
              </w:rPr>
              <w:t>decomposed</w:t>
            </w:r>
            <w:r w:rsidRPr="00847078">
              <w:rPr>
                <w:i/>
                <w:color w:val="808080" w:themeColor="background1" w:themeShade="80"/>
                <w:sz w:val="20"/>
                <w:szCs w:val="20"/>
                <w:shd w:val="clear" w:color="auto" w:fill="D6E3BC"/>
              </w:rPr>
              <w:t xml:space="preserve"> from another technology function</w:t>
            </w:r>
          </w:p>
        </w:tc>
      </w:tr>
      <w:tr w:rsidR="00072314" w14:paraId="4FB7F16A" w14:textId="77777777" w:rsidTr="001D18E6">
        <w:trPr>
          <w:cantSplit/>
          <w:trHeight w:val="454"/>
          <w:tblHeader/>
          <w:jc w:val="center"/>
        </w:trPr>
        <w:tc>
          <w:tcPr>
            <w:tcW w:w="1252" w:type="pct"/>
            <w:vMerge w:val="restart"/>
            <w:vAlign w:val="center"/>
            <w:hideMark/>
          </w:tcPr>
          <w:p w14:paraId="0ED2C5A0" w14:textId="77777777" w:rsidR="00072314" w:rsidRPr="00E60F8D" w:rsidRDefault="00072314" w:rsidP="001D18E6">
            <w:pPr>
              <w:pStyle w:val="TabelleText"/>
              <w:spacing w:line="276" w:lineRule="auto"/>
            </w:pPr>
            <w:r w:rsidRPr="00E60F8D">
              <w:t>Component 2</w:t>
            </w:r>
          </w:p>
        </w:tc>
        <w:tc>
          <w:tcPr>
            <w:tcW w:w="1881" w:type="pct"/>
            <w:vAlign w:val="center"/>
          </w:tcPr>
          <w:p w14:paraId="46F44199" w14:textId="77777777" w:rsidR="00072314" w:rsidRPr="00E60F8D" w:rsidRDefault="00072314" w:rsidP="001D18E6">
            <w:pPr>
              <w:pStyle w:val="TabelleText"/>
              <w:spacing w:line="276" w:lineRule="auto"/>
            </w:pPr>
            <w:r>
              <w:t>Impl. Function (or MBSE Technology Function) 4</w:t>
            </w:r>
          </w:p>
        </w:tc>
        <w:tc>
          <w:tcPr>
            <w:tcW w:w="1867" w:type="pct"/>
            <w:vAlign w:val="center"/>
          </w:tcPr>
          <w:p w14:paraId="23856672" w14:textId="77777777" w:rsidR="00072314" w:rsidRPr="00E60F8D" w:rsidRDefault="00072314" w:rsidP="001D18E6">
            <w:pPr>
              <w:pStyle w:val="TabelleText"/>
              <w:spacing w:line="276" w:lineRule="auto"/>
            </w:pPr>
            <w:r>
              <w:t>(Atomic) Logical Function 3</w:t>
            </w:r>
          </w:p>
        </w:tc>
      </w:tr>
      <w:tr w:rsidR="00072314" w14:paraId="05CA4B9E" w14:textId="77777777" w:rsidTr="001D18E6">
        <w:trPr>
          <w:cantSplit/>
          <w:trHeight w:val="454"/>
          <w:tblHeader/>
          <w:jc w:val="center"/>
        </w:trPr>
        <w:tc>
          <w:tcPr>
            <w:tcW w:w="1252" w:type="pct"/>
            <w:vMerge/>
            <w:vAlign w:val="center"/>
            <w:hideMark/>
          </w:tcPr>
          <w:p w14:paraId="5EB54CB8" w14:textId="77777777" w:rsidR="00072314" w:rsidRPr="00E60F8D" w:rsidRDefault="00072314" w:rsidP="001D18E6">
            <w:pPr>
              <w:overflowPunct/>
              <w:autoSpaceDE/>
              <w:autoSpaceDN/>
              <w:adjustRightInd/>
              <w:rPr>
                <w:sz w:val="18"/>
                <w:szCs w:val="18"/>
                <w:lang w:val="en-GB"/>
              </w:rPr>
            </w:pPr>
          </w:p>
        </w:tc>
        <w:tc>
          <w:tcPr>
            <w:tcW w:w="1881" w:type="pct"/>
            <w:vAlign w:val="center"/>
          </w:tcPr>
          <w:p w14:paraId="6C4D072F" w14:textId="77777777" w:rsidR="00072314" w:rsidRPr="00E60F8D" w:rsidRDefault="00072314" w:rsidP="001D18E6">
            <w:pPr>
              <w:pStyle w:val="TabelleText"/>
              <w:spacing w:line="276" w:lineRule="auto"/>
            </w:pPr>
            <w:r>
              <w:t>Impl. Function (or MBSE Technology Function) 5</w:t>
            </w:r>
          </w:p>
        </w:tc>
        <w:tc>
          <w:tcPr>
            <w:tcW w:w="1867" w:type="pct"/>
            <w:vAlign w:val="center"/>
          </w:tcPr>
          <w:p w14:paraId="621975D5" w14:textId="77777777" w:rsidR="00072314" w:rsidRPr="00E60F8D" w:rsidRDefault="00072314" w:rsidP="001D18E6">
            <w:pPr>
              <w:pStyle w:val="TabelleText"/>
              <w:spacing w:line="276" w:lineRule="auto"/>
            </w:pPr>
            <w:r>
              <w:t>(Atomic) Logical Function 4</w:t>
            </w:r>
          </w:p>
        </w:tc>
      </w:tr>
      <w:tr w:rsidR="00072314" w14:paraId="3CF4BCFC" w14:textId="77777777" w:rsidTr="001D18E6">
        <w:trPr>
          <w:cantSplit/>
          <w:trHeight w:val="454"/>
          <w:tblHeader/>
          <w:jc w:val="center"/>
        </w:trPr>
        <w:tc>
          <w:tcPr>
            <w:tcW w:w="1252" w:type="pct"/>
            <w:vMerge/>
            <w:vAlign w:val="center"/>
          </w:tcPr>
          <w:p w14:paraId="3CC39AB4" w14:textId="77777777" w:rsidR="00072314" w:rsidRPr="00E60F8D" w:rsidRDefault="00072314" w:rsidP="001D18E6">
            <w:pPr>
              <w:overflowPunct/>
              <w:autoSpaceDE/>
              <w:autoSpaceDN/>
              <w:adjustRightInd/>
              <w:rPr>
                <w:sz w:val="18"/>
                <w:szCs w:val="18"/>
                <w:lang w:val="en-GB"/>
              </w:rPr>
            </w:pPr>
          </w:p>
        </w:tc>
        <w:tc>
          <w:tcPr>
            <w:tcW w:w="1881" w:type="pct"/>
            <w:vAlign w:val="center"/>
          </w:tcPr>
          <w:p w14:paraId="3712CEF9" w14:textId="77777777" w:rsidR="00072314" w:rsidRPr="00E60F8D" w:rsidRDefault="00072314" w:rsidP="001D18E6">
            <w:pPr>
              <w:pStyle w:val="TabelleText"/>
              <w:spacing w:line="276" w:lineRule="auto"/>
            </w:pPr>
            <w:r>
              <w:t>Impl. Function (or MBSE Technology Function) 6</w:t>
            </w:r>
          </w:p>
        </w:tc>
        <w:tc>
          <w:tcPr>
            <w:tcW w:w="1867" w:type="pct"/>
            <w:vAlign w:val="center"/>
          </w:tcPr>
          <w:p w14:paraId="679AE94A" w14:textId="77777777" w:rsidR="00072314" w:rsidRPr="00E60F8D" w:rsidRDefault="00072314" w:rsidP="001D18E6">
            <w:pPr>
              <w:pStyle w:val="TabelleText"/>
              <w:spacing w:line="276" w:lineRule="auto"/>
            </w:pPr>
            <w:r>
              <w:t>(Atomic) Logical Function 5</w:t>
            </w:r>
          </w:p>
        </w:tc>
      </w:tr>
      <w:tr w:rsidR="003B4BC9" w14:paraId="793170ED" w14:textId="77777777" w:rsidTr="001D18E6">
        <w:trPr>
          <w:gridAfter w:val="1"/>
          <w:wAfter w:w="3860" w:type="dxa"/>
          <w:cantSplit/>
          <w:trHeight w:val="454"/>
          <w:tblHeader/>
          <w:jc w:val="center"/>
        </w:trPr>
        <w:tc>
          <w:tcPr>
            <w:tcW w:w="1252" w:type="pct"/>
            <w:vMerge w:val="restart"/>
            <w:vAlign w:val="center"/>
          </w:tcPr>
          <w:p w14:paraId="3F6EDECC" w14:textId="15282887" w:rsidR="003B4BC9" w:rsidRPr="00BE24A2" w:rsidRDefault="003B4BC9" w:rsidP="00BE24A2">
            <w:pPr>
              <w:pStyle w:val="scriptNormal"/>
              <w:rPr>
                <w:color w:val="000000" w:themeColor="text1"/>
              </w:rPr>
            </w:pPr>
            <w:r>
              <w:rPr>
                <w:color w:val="000000" w:themeColor="text1"/>
              </w:rPr>
              <w:t>Standar Climate</w:t>
            </w:r>
          </w:p>
        </w:tc>
        <w:tc>
          <w:tcPr>
            <w:tcW w:w="1881" w:type="pct"/>
            <w:vAlign w:val="center"/>
          </w:tcPr>
          <w:p w14:paraId="1851C29B" w14:textId="77777777" w:rsidR="00753FDA" w:rsidRDefault="00753FDA"/>
        </w:tc>
      </w:tr>
      <w:tr w:rsidR="003B4BC9" w14:paraId="16D4E7A4" w14:textId="77777777" w:rsidTr="001D18E6">
        <w:trPr>
          <w:gridAfter w:val="1"/>
          <w:wAfter w:w="3860" w:type="dxa"/>
          <w:cantSplit/>
          <w:trHeight w:val="454"/>
          <w:tblHeader/>
          <w:jc w:val="center"/>
        </w:trPr>
        <w:tc>
          <w:tcPr>
            <w:tcW w:w="1252" w:type="pct"/>
            <w:vMerge w:val="restart"/>
            <w:vAlign w:val="center"/>
          </w:tcPr>
          <w:p w14:paraId="13A37D11" w14:textId="77777777" w:rsidR="003B4BC9" w:rsidRPr="00BE24A2" w:rsidRDefault="003B4BC9" w:rsidP="00BE24A2">
            <w:pPr>
              <w:pStyle w:val="scriptNormal"/>
              <w:rPr>
                <w:color w:val="000000" w:themeColor="text1"/>
              </w:rPr>
            </w:pPr>
            <w:r>
              <w:rPr>
                <w:color w:val="000000" w:themeColor="text1"/>
              </w:rPr>
              <w:t>Halo Lights</w:t>
            </w:r>
          </w:p>
        </w:tc>
        <w:tc>
          <w:tcPr>
            <w:tcW w:w="1881" w:type="pct"/>
            <w:vAlign w:val="center"/>
          </w:tcPr>
          <w:p w14:paraId="0201B6F8" w14:textId="77777777" w:rsidR="00753FDA" w:rsidRDefault="00753FDA"/>
        </w:tc>
      </w:tr>
      <w:tr w:rsidR="003B4BC9" w14:paraId="745D57D0" w14:textId="77777777" w:rsidTr="001D18E6">
        <w:trPr>
          <w:gridAfter w:val="1"/>
          <w:wAfter w:w="3860" w:type="dxa"/>
          <w:cantSplit/>
          <w:trHeight w:val="454"/>
          <w:tblHeader/>
          <w:jc w:val="center"/>
        </w:trPr>
        <w:tc>
          <w:tcPr>
            <w:tcW w:w="1252" w:type="pct"/>
            <w:vMerge w:val="restart"/>
            <w:vAlign w:val="center"/>
          </w:tcPr>
          <w:p w14:paraId="00C7441E" w14:textId="77777777" w:rsidR="003B4BC9" w:rsidRPr="00BE24A2" w:rsidRDefault="003B4BC9" w:rsidP="00BE24A2">
            <w:pPr>
              <w:pStyle w:val="scriptNormal"/>
              <w:rPr>
                <w:color w:val="000000" w:themeColor="text1"/>
              </w:rPr>
            </w:pPr>
            <w:r>
              <w:rPr>
                <w:color w:val="000000" w:themeColor="text1"/>
              </w:rPr>
              <w:t>Vehicle</w:t>
            </w:r>
          </w:p>
        </w:tc>
        <w:tc>
          <w:tcPr>
            <w:tcW w:w="1881" w:type="pct"/>
            <w:vAlign w:val="center"/>
          </w:tcPr>
          <w:p w14:paraId="778CEC97" w14:textId="77777777" w:rsidR="00753FDA" w:rsidRDefault="00753FDA"/>
        </w:tc>
      </w:tr>
      <w:tr w:rsidR="003B4BC9" w14:paraId="51D7D39F" w14:textId="77777777" w:rsidTr="001D18E6">
        <w:trPr>
          <w:gridAfter w:val="1"/>
          <w:wAfter w:w="3860" w:type="dxa"/>
          <w:cantSplit/>
          <w:trHeight w:val="454"/>
          <w:tblHeader/>
          <w:jc w:val="center"/>
        </w:trPr>
        <w:tc>
          <w:tcPr>
            <w:tcW w:w="1252" w:type="pct"/>
            <w:vMerge w:val="restart"/>
            <w:vAlign w:val="center"/>
          </w:tcPr>
          <w:p w14:paraId="3BFEAECA" w14:textId="77777777" w:rsidR="003B4BC9" w:rsidRPr="00BE24A2" w:rsidRDefault="003B4BC9" w:rsidP="00BE24A2">
            <w:pPr>
              <w:pStyle w:val="scriptNormal"/>
              <w:rPr>
                <w:color w:val="000000" w:themeColor="text1"/>
              </w:rPr>
            </w:pPr>
            <w:r>
              <w:rPr>
                <w:color w:val="000000" w:themeColor="text1"/>
              </w:rPr>
              <w:t>Dr Seat Massage</w:t>
            </w:r>
          </w:p>
        </w:tc>
        <w:tc>
          <w:tcPr>
            <w:tcW w:w="1881" w:type="pct"/>
            <w:vAlign w:val="center"/>
          </w:tcPr>
          <w:p w14:paraId="34844856" w14:textId="77777777" w:rsidR="00753FDA" w:rsidRDefault="00753FDA"/>
        </w:tc>
      </w:tr>
      <w:tr w:rsidR="003B4BC9" w14:paraId="66371DC4" w14:textId="77777777" w:rsidTr="001D18E6">
        <w:trPr>
          <w:gridAfter w:val="1"/>
          <w:wAfter w:w="3860" w:type="dxa"/>
          <w:cantSplit/>
          <w:trHeight w:val="454"/>
          <w:tblHeader/>
          <w:jc w:val="center"/>
        </w:trPr>
        <w:tc>
          <w:tcPr>
            <w:tcW w:w="1252" w:type="pct"/>
            <w:vMerge w:val="restart"/>
            <w:vAlign w:val="center"/>
          </w:tcPr>
          <w:p w14:paraId="5FDE666F" w14:textId="77777777" w:rsidR="003B4BC9" w:rsidRPr="00BE24A2" w:rsidRDefault="003B4BC9" w:rsidP="00BE24A2">
            <w:pPr>
              <w:pStyle w:val="scriptNormal"/>
              <w:rPr>
                <w:color w:val="000000" w:themeColor="text1"/>
              </w:rPr>
            </w:pPr>
            <w:r>
              <w:rPr>
                <w:color w:val="000000" w:themeColor="text1"/>
              </w:rPr>
              <w:t>DSM (A5)</w:t>
            </w:r>
          </w:p>
        </w:tc>
        <w:tc>
          <w:tcPr>
            <w:tcW w:w="1881" w:type="pct"/>
            <w:vAlign w:val="center"/>
          </w:tcPr>
          <w:p w14:paraId="720C8AD6" w14:textId="77777777" w:rsidR="00753FDA" w:rsidRDefault="00753FDA"/>
        </w:tc>
      </w:tr>
      <w:tr w:rsidR="003B4BC9" w14:paraId="3C55FD59" w14:textId="77777777" w:rsidTr="001D18E6">
        <w:trPr>
          <w:gridAfter w:val="1"/>
          <w:wAfter w:w="3860" w:type="dxa"/>
          <w:cantSplit/>
          <w:trHeight w:val="454"/>
          <w:tblHeader/>
          <w:jc w:val="center"/>
        </w:trPr>
        <w:tc>
          <w:tcPr>
            <w:tcW w:w="1252" w:type="pct"/>
            <w:vMerge w:val="restart"/>
            <w:vAlign w:val="center"/>
          </w:tcPr>
          <w:p w14:paraId="6B7DC2F0" w14:textId="77777777" w:rsidR="003B4BC9" w:rsidRPr="00BE24A2" w:rsidRDefault="003B4BC9" w:rsidP="00BE24A2">
            <w:pPr>
              <w:pStyle w:val="scriptNormal"/>
              <w:rPr>
                <w:color w:val="000000" w:themeColor="text1"/>
              </w:rPr>
            </w:pPr>
            <w:r>
              <w:rPr>
                <w:color w:val="000000" w:themeColor="text1"/>
              </w:rPr>
              <w:t>Doors</w:t>
            </w:r>
          </w:p>
        </w:tc>
        <w:tc>
          <w:tcPr>
            <w:tcW w:w="1881" w:type="pct"/>
            <w:vAlign w:val="center"/>
          </w:tcPr>
          <w:p w14:paraId="52AC701D" w14:textId="77777777" w:rsidR="00753FDA" w:rsidRDefault="00753FDA"/>
        </w:tc>
      </w:tr>
      <w:tr w:rsidR="003B4BC9" w14:paraId="55267078" w14:textId="77777777" w:rsidTr="001D18E6">
        <w:trPr>
          <w:gridAfter w:val="1"/>
          <w:wAfter w:w="3860" w:type="dxa"/>
          <w:cantSplit/>
          <w:trHeight w:val="454"/>
          <w:tblHeader/>
          <w:jc w:val="center"/>
        </w:trPr>
        <w:tc>
          <w:tcPr>
            <w:tcW w:w="1252" w:type="pct"/>
            <w:vMerge w:val="restart"/>
            <w:vAlign w:val="center"/>
          </w:tcPr>
          <w:p w14:paraId="49E51FFD" w14:textId="77777777" w:rsidR="003B4BC9" w:rsidRPr="00BE24A2" w:rsidRDefault="003B4BC9" w:rsidP="00BE24A2">
            <w:pPr>
              <w:pStyle w:val="scriptNormal"/>
              <w:rPr>
                <w:color w:val="000000" w:themeColor="text1"/>
              </w:rPr>
            </w:pPr>
            <w:r>
              <w:rPr>
                <w:color w:val="000000" w:themeColor="text1"/>
              </w:rPr>
              <w:t>Seat Position</w:t>
            </w:r>
          </w:p>
        </w:tc>
        <w:tc>
          <w:tcPr>
            <w:tcW w:w="1881" w:type="pct"/>
            <w:vAlign w:val="center"/>
          </w:tcPr>
          <w:p w14:paraId="760912E2" w14:textId="77777777" w:rsidR="00753FDA" w:rsidRDefault="00753FDA"/>
        </w:tc>
      </w:tr>
      <w:tr w:rsidR="003B4BC9" w14:paraId="09325B3B" w14:textId="77777777" w:rsidTr="001D18E6">
        <w:trPr>
          <w:gridAfter w:val="1"/>
          <w:wAfter w:w="3860" w:type="dxa"/>
          <w:cantSplit/>
          <w:trHeight w:val="454"/>
          <w:tblHeader/>
          <w:jc w:val="center"/>
        </w:trPr>
        <w:tc>
          <w:tcPr>
            <w:tcW w:w="1252" w:type="pct"/>
            <w:vMerge w:val="restart"/>
            <w:vAlign w:val="center"/>
          </w:tcPr>
          <w:p w14:paraId="3EB59BE9" w14:textId="77777777" w:rsidR="003B4BC9" w:rsidRPr="00BE24A2" w:rsidRDefault="003B4BC9" w:rsidP="00BE24A2">
            <w:pPr>
              <w:pStyle w:val="scriptNormal"/>
              <w:rPr>
                <w:color w:val="000000" w:themeColor="text1"/>
              </w:rPr>
            </w:pPr>
            <w:r>
              <w:rPr>
                <w:color w:val="000000" w:themeColor="text1"/>
              </w:rPr>
              <w:t>Digital Scent</w:t>
            </w:r>
          </w:p>
        </w:tc>
        <w:tc>
          <w:tcPr>
            <w:tcW w:w="1881" w:type="pct"/>
            <w:vAlign w:val="center"/>
          </w:tcPr>
          <w:p w14:paraId="582B1E32" w14:textId="77777777" w:rsidR="00753FDA" w:rsidRDefault="00753FDA"/>
        </w:tc>
      </w:tr>
      <w:tr w:rsidR="003B4BC9" w14:paraId="71AE68C5" w14:textId="77777777" w:rsidTr="001D18E6">
        <w:trPr>
          <w:gridAfter w:val="1"/>
          <w:wAfter w:w="3860" w:type="dxa"/>
          <w:cantSplit/>
          <w:trHeight w:val="454"/>
          <w:tblHeader/>
          <w:jc w:val="center"/>
        </w:trPr>
        <w:tc>
          <w:tcPr>
            <w:tcW w:w="1252" w:type="pct"/>
            <w:vMerge w:val="restart"/>
            <w:vAlign w:val="center"/>
          </w:tcPr>
          <w:p w14:paraId="6BE28B98" w14:textId="77777777" w:rsidR="003B4BC9" w:rsidRPr="00BE24A2" w:rsidRDefault="003B4BC9" w:rsidP="00BE24A2">
            <w:pPr>
              <w:pStyle w:val="scriptNormal"/>
              <w:rPr>
                <w:color w:val="000000" w:themeColor="text1"/>
              </w:rPr>
            </w:pPr>
            <w:r>
              <w:rPr>
                <w:color w:val="000000" w:themeColor="text1"/>
              </w:rPr>
              <w:t>Ambient Light (Y5)</w:t>
            </w:r>
          </w:p>
        </w:tc>
        <w:tc>
          <w:tcPr>
            <w:tcW w:w="1881" w:type="pct"/>
            <w:vAlign w:val="center"/>
          </w:tcPr>
          <w:p w14:paraId="6D124A04" w14:textId="77777777" w:rsidR="00753FDA" w:rsidRDefault="00753FDA"/>
        </w:tc>
      </w:tr>
      <w:tr w:rsidR="003B4BC9" w14:paraId="59D33C8B" w14:textId="77777777" w:rsidTr="001D18E6">
        <w:trPr>
          <w:gridAfter w:val="1"/>
          <w:wAfter w:w="3860" w:type="dxa"/>
          <w:cantSplit/>
          <w:trHeight w:val="454"/>
          <w:tblHeader/>
          <w:jc w:val="center"/>
        </w:trPr>
        <w:tc>
          <w:tcPr>
            <w:tcW w:w="1252" w:type="pct"/>
            <w:vMerge w:val="restart"/>
            <w:vAlign w:val="center"/>
          </w:tcPr>
          <w:p w14:paraId="4AF64E5E" w14:textId="77777777" w:rsidR="003B4BC9" w:rsidRPr="00BE24A2" w:rsidRDefault="003B4BC9" w:rsidP="00BE24A2">
            <w:pPr>
              <w:pStyle w:val="scriptNormal"/>
              <w:rPr>
                <w:color w:val="000000" w:themeColor="text1"/>
              </w:rPr>
            </w:pPr>
            <w:r>
              <w:rPr>
                <w:color w:val="000000" w:themeColor="text1"/>
              </w:rPr>
              <w:t>Secondary Screen (Horizon)</w:t>
            </w:r>
          </w:p>
        </w:tc>
        <w:tc>
          <w:tcPr>
            <w:tcW w:w="1881" w:type="pct"/>
            <w:vAlign w:val="center"/>
          </w:tcPr>
          <w:p w14:paraId="66294F47" w14:textId="77777777" w:rsidR="00753FDA" w:rsidRDefault="00753FDA"/>
        </w:tc>
      </w:tr>
      <w:tr w:rsidR="003B4BC9" w14:paraId="4F378F01" w14:textId="77777777" w:rsidTr="001D18E6">
        <w:trPr>
          <w:gridAfter w:val="1"/>
          <w:wAfter w:w="3860" w:type="dxa"/>
          <w:cantSplit/>
          <w:trHeight w:val="454"/>
          <w:tblHeader/>
          <w:jc w:val="center"/>
        </w:trPr>
        <w:tc>
          <w:tcPr>
            <w:tcW w:w="1252" w:type="pct"/>
            <w:vMerge w:val="restart"/>
            <w:vAlign w:val="center"/>
          </w:tcPr>
          <w:p w14:paraId="17C693F7" w14:textId="77777777" w:rsidR="003B4BC9" w:rsidRPr="00BE24A2" w:rsidRDefault="003B4BC9" w:rsidP="00BE24A2">
            <w:pPr>
              <w:pStyle w:val="scriptNormal"/>
              <w:rPr>
                <w:color w:val="000000" w:themeColor="text1"/>
              </w:rPr>
            </w:pPr>
            <w:r>
              <w:rPr>
                <w:color w:val="000000" w:themeColor="text1"/>
              </w:rPr>
              <w:t>Digital Scent Client</w:t>
            </w:r>
          </w:p>
        </w:tc>
        <w:tc>
          <w:tcPr>
            <w:tcW w:w="1881" w:type="pct"/>
            <w:vAlign w:val="center"/>
          </w:tcPr>
          <w:p w14:paraId="38271AAF" w14:textId="77777777" w:rsidR="00753FDA" w:rsidRDefault="00753FDA"/>
        </w:tc>
      </w:tr>
      <w:tr w:rsidR="003B4BC9" w14:paraId="5703C0A0" w14:textId="77777777" w:rsidTr="001D18E6">
        <w:trPr>
          <w:gridAfter w:val="1"/>
          <w:wAfter w:w="3860" w:type="dxa"/>
          <w:cantSplit/>
          <w:trHeight w:val="454"/>
          <w:tblHeader/>
          <w:jc w:val="center"/>
        </w:trPr>
        <w:tc>
          <w:tcPr>
            <w:tcW w:w="1252" w:type="pct"/>
            <w:vMerge w:val="restart"/>
            <w:vAlign w:val="center"/>
          </w:tcPr>
          <w:p w14:paraId="2175F4A1" w14:textId="77777777" w:rsidR="003B4BC9" w:rsidRPr="00BE24A2" w:rsidRDefault="003B4BC9" w:rsidP="00BE24A2">
            <w:pPr>
              <w:pStyle w:val="scriptNormal"/>
              <w:rPr>
                <w:color w:val="000000" w:themeColor="text1"/>
              </w:rPr>
            </w:pPr>
            <w:r>
              <w:rPr>
                <w:color w:val="000000" w:themeColor="text1"/>
              </w:rPr>
              <w:t>Store Pre-Rejuv Settings (R2)</w:t>
            </w:r>
          </w:p>
        </w:tc>
        <w:tc>
          <w:tcPr>
            <w:tcW w:w="1881" w:type="pct"/>
            <w:vAlign w:val="center"/>
          </w:tcPr>
          <w:p w14:paraId="4536811B" w14:textId="77777777" w:rsidR="00753FDA" w:rsidRDefault="00753FDA"/>
        </w:tc>
      </w:tr>
      <w:tr w:rsidR="003B4BC9" w14:paraId="5717435E" w14:textId="77777777" w:rsidTr="001D18E6">
        <w:trPr>
          <w:gridAfter w:val="1"/>
          <w:wAfter w:w="3860" w:type="dxa"/>
          <w:cantSplit/>
          <w:trHeight w:val="454"/>
          <w:tblHeader/>
          <w:jc w:val="center"/>
        </w:trPr>
        <w:tc>
          <w:tcPr>
            <w:tcW w:w="1252" w:type="pct"/>
            <w:vMerge w:val="restart"/>
            <w:vAlign w:val="center"/>
          </w:tcPr>
          <w:p w14:paraId="46018F78" w14:textId="77777777" w:rsidR="003B4BC9" w:rsidRPr="00BE24A2" w:rsidRDefault="003B4BC9" w:rsidP="00BE24A2">
            <w:pPr>
              <w:pStyle w:val="scriptNormal"/>
              <w:rPr>
                <w:color w:val="000000" w:themeColor="text1"/>
              </w:rPr>
            </w:pPr>
            <w:r>
              <w:rPr>
                <w:color w:val="000000" w:themeColor="text1"/>
              </w:rPr>
              <w:t>Center Screen</w:t>
            </w:r>
          </w:p>
        </w:tc>
        <w:tc>
          <w:tcPr>
            <w:tcW w:w="1881" w:type="pct"/>
            <w:vAlign w:val="center"/>
          </w:tcPr>
          <w:p w14:paraId="44E9C429" w14:textId="77777777" w:rsidR="00753FDA" w:rsidRDefault="00753FDA"/>
        </w:tc>
      </w:tr>
      <w:tr w:rsidR="003B4BC9" w14:paraId="2665A64A" w14:textId="77777777" w:rsidTr="001D18E6">
        <w:trPr>
          <w:gridAfter w:val="1"/>
          <w:wAfter w:w="3860" w:type="dxa"/>
          <w:cantSplit/>
          <w:trHeight w:val="454"/>
          <w:tblHeader/>
          <w:jc w:val="center"/>
        </w:trPr>
        <w:tc>
          <w:tcPr>
            <w:tcW w:w="1252" w:type="pct"/>
            <w:vMerge w:val="restart"/>
            <w:vAlign w:val="center"/>
          </w:tcPr>
          <w:p w14:paraId="32804B42" w14:textId="77777777" w:rsidR="003B4BC9" w:rsidRPr="00BE24A2" w:rsidRDefault="003B4BC9" w:rsidP="00BE24A2">
            <w:pPr>
              <w:pStyle w:val="scriptNormal"/>
              <w:rPr>
                <w:color w:val="000000" w:themeColor="text1"/>
              </w:rPr>
            </w:pPr>
            <w:r>
              <w:rPr>
                <w:color w:val="000000" w:themeColor="text1"/>
              </w:rPr>
              <w:t>OZM (A15)</w:t>
            </w:r>
          </w:p>
        </w:tc>
        <w:tc>
          <w:tcPr>
            <w:tcW w:w="1881" w:type="pct"/>
            <w:vAlign w:val="center"/>
          </w:tcPr>
          <w:p w14:paraId="7ED40235" w14:textId="77777777" w:rsidR="00753FDA" w:rsidRDefault="00753FDA"/>
        </w:tc>
      </w:tr>
      <w:tr w:rsidR="003B4BC9" w14:paraId="4A8732AD" w14:textId="77777777" w:rsidTr="001D18E6">
        <w:trPr>
          <w:gridAfter w:val="1"/>
          <w:wAfter w:w="3860" w:type="dxa"/>
          <w:cantSplit/>
          <w:trHeight w:val="454"/>
          <w:tblHeader/>
          <w:jc w:val="center"/>
        </w:trPr>
        <w:tc>
          <w:tcPr>
            <w:tcW w:w="1252" w:type="pct"/>
            <w:vMerge w:val="restart"/>
            <w:vAlign w:val="center"/>
          </w:tcPr>
          <w:p w14:paraId="24A92240" w14:textId="77777777" w:rsidR="003B4BC9" w:rsidRPr="00BE24A2" w:rsidRDefault="003B4BC9" w:rsidP="00BE24A2">
            <w:pPr>
              <w:pStyle w:val="scriptNormal"/>
              <w:rPr>
                <w:color w:val="000000" w:themeColor="text1"/>
              </w:rPr>
            </w:pPr>
            <w:r>
              <w:rPr>
                <w:color w:val="000000" w:themeColor="text1"/>
              </w:rPr>
              <w:lastRenderedPageBreak/>
              <w:t>Moonroof</w:t>
            </w:r>
          </w:p>
        </w:tc>
        <w:tc>
          <w:tcPr>
            <w:tcW w:w="1881" w:type="pct"/>
            <w:vAlign w:val="center"/>
          </w:tcPr>
          <w:p w14:paraId="0793C207" w14:textId="77777777" w:rsidR="00753FDA" w:rsidRDefault="00753FDA"/>
        </w:tc>
      </w:tr>
      <w:tr w:rsidR="003B4BC9" w14:paraId="5B9D4283" w14:textId="77777777" w:rsidTr="001D18E6">
        <w:trPr>
          <w:cantSplit/>
          <w:trHeight w:val="454"/>
          <w:tblHeader/>
          <w:jc w:val="center"/>
        </w:trPr>
        <w:tc>
          <w:tcPr>
            <w:tcW w:w="1252" w:type="pct"/>
            <w:vMerge w:val="restart"/>
            <w:vAlign w:val="center"/>
          </w:tcPr>
          <w:p w14:paraId="3FAFF02A" w14:textId="77777777" w:rsidR="003B4BC9" w:rsidRPr="00BE24A2" w:rsidRDefault="003B4BC9" w:rsidP="00BE24A2">
            <w:pPr>
              <w:pStyle w:val="scriptNormal"/>
              <w:rPr>
                <w:color w:val="000000" w:themeColor="text1"/>
              </w:rPr>
            </w:pPr>
            <w:r>
              <w:rPr>
                <w:color w:val="000000" w:themeColor="text1"/>
              </w:rPr>
              <w:t>APIM/SYNC/PHOENIX (A1)</w:t>
            </w:r>
          </w:p>
        </w:tc>
        <w:tc>
          <w:tcPr>
            <w:tcW w:w="1881" w:type="pct"/>
            <w:vAlign w:val="center"/>
          </w:tcPr>
          <w:p w14:paraId="05843D9D" w14:textId="77777777" w:rsidR="003B4BC9" w:rsidRDefault="003B4BC9" w:rsidP="00176970">
            <w:pPr>
              <w:pStyle w:val="TabelleText"/>
              <w:spacing w:line="276" w:lineRule="auto"/>
              <w:rPr>
                <w:lang w:val="en-US"/>
              </w:rPr>
            </w:pPr>
            <w:r w:rsidRPr="00176970">
              <w:rPr>
                <w:lang w:val="en-US"/>
              </w:rPr>
              <w:t>Manage Content</w:t>
            </w:r>
          </w:p>
        </w:tc>
        <w:tc>
          <w:tcPr>
            <w:tcW w:w="1867" w:type="pct"/>
            <w:vAlign w:val="center"/>
          </w:tcPr>
          <w:p w14:paraId="035C27E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8EDA5F3" w14:textId="17C52998"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4A35645" w14:textId="2E79295D" w:rsidR="003B4BC9" w:rsidRPr="003B4BC9" w:rsidRDefault="003B4BC9" w:rsidP="003B4BC9">
            <w:pPr>
              <w:rPr>
                <w:rFonts w:cs="Arial"/>
                <w:color w:val="7030A0"/>
                <w:sz w:val="16"/>
                <w:szCs w:val="14"/>
              </w:rPr>
            </w:pPr>
          </w:p>
        </w:tc>
      </w:tr>
      <w:tr w:rsidR="003B4BC9" w14:paraId="0C5DC078" w14:textId="77777777" w:rsidTr="001D18E6">
        <w:trPr>
          <w:cantSplit/>
          <w:trHeight w:val="454"/>
          <w:tblHeader/>
          <w:jc w:val="center"/>
        </w:trPr>
        <w:tc>
          <w:tcPr>
            <w:tcW w:w="1252" w:type="pct"/>
            <w:vMerge/>
            <w:vAlign w:val="center"/>
          </w:tcPr>
          <w:p w14:paraId="564E1B35" w14:textId="77777777" w:rsidR="003B4BC9" w:rsidRDefault="003B4BC9" w:rsidP="00BE24A2">
            <w:pPr>
              <w:pStyle w:val="scriptNormal"/>
              <w:rPr>
                <w:color w:val="000000" w:themeColor="text1"/>
              </w:rPr>
            </w:pPr>
          </w:p>
        </w:tc>
        <w:tc>
          <w:tcPr>
            <w:tcW w:w="1881" w:type="pct"/>
            <w:vAlign w:val="center"/>
          </w:tcPr>
          <w:p w14:paraId="3B0D91D4" w14:textId="77777777" w:rsidR="003B4BC9" w:rsidRDefault="003B4BC9" w:rsidP="00176970">
            <w:pPr>
              <w:pStyle w:val="TabelleText"/>
              <w:spacing w:line="276" w:lineRule="auto"/>
              <w:rPr>
                <w:lang w:val="en-US"/>
              </w:rPr>
            </w:pPr>
            <w:r w:rsidRPr="00176970">
              <w:rPr>
                <w:lang w:val="en-US"/>
              </w:rPr>
              <w:t>Provide HMI</w:t>
            </w:r>
          </w:p>
        </w:tc>
        <w:tc>
          <w:tcPr>
            <w:tcW w:w="1867" w:type="pct"/>
            <w:vAlign w:val="center"/>
          </w:tcPr>
          <w:p w14:paraId="12A03D9F"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868BACE"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54D33399" w14:textId="77777777" w:rsidR="003B4BC9" w:rsidRPr="003B4BC9" w:rsidRDefault="003B4BC9" w:rsidP="003B4BC9">
            <w:pPr>
              <w:rPr>
                <w:rFonts w:cs="Arial"/>
                <w:color w:val="7030A0"/>
                <w:sz w:val="16"/>
                <w:szCs w:val="14"/>
              </w:rPr>
            </w:pPr>
          </w:p>
        </w:tc>
      </w:tr>
      <w:tr w:rsidR="003B4BC9" w14:paraId="340BB392" w14:textId="77777777" w:rsidTr="001D18E6">
        <w:trPr>
          <w:cantSplit/>
          <w:trHeight w:val="454"/>
          <w:tblHeader/>
          <w:jc w:val="center"/>
        </w:trPr>
        <w:tc>
          <w:tcPr>
            <w:tcW w:w="1252" w:type="pct"/>
            <w:vMerge/>
            <w:vAlign w:val="center"/>
          </w:tcPr>
          <w:p w14:paraId="456F485A" w14:textId="77777777" w:rsidR="003B4BC9" w:rsidRDefault="003B4BC9" w:rsidP="00BE24A2">
            <w:pPr>
              <w:pStyle w:val="scriptNormal"/>
              <w:rPr>
                <w:color w:val="000000" w:themeColor="text1"/>
              </w:rPr>
            </w:pPr>
          </w:p>
        </w:tc>
        <w:tc>
          <w:tcPr>
            <w:tcW w:w="1881" w:type="pct"/>
            <w:vAlign w:val="center"/>
          </w:tcPr>
          <w:p w14:paraId="59378161" w14:textId="77777777" w:rsidR="003B4BC9" w:rsidRDefault="003B4BC9" w:rsidP="00176970">
            <w:pPr>
              <w:pStyle w:val="TabelleText"/>
              <w:spacing w:line="276" w:lineRule="auto"/>
              <w:rPr>
                <w:lang w:val="en-US"/>
              </w:rPr>
            </w:pPr>
            <w:r w:rsidRPr="00176970">
              <w:rPr>
                <w:lang w:val="en-US"/>
              </w:rPr>
              <w:t>Run Orchestration Schedule</w:t>
            </w:r>
          </w:p>
        </w:tc>
        <w:tc>
          <w:tcPr>
            <w:tcW w:w="1867" w:type="pct"/>
            <w:vAlign w:val="center"/>
          </w:tcPr>
          <w:p w14:paraId="416B5A8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E7CC349"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35CA3FC" w14:textId="77777777" w:rsidR="003B4BC9" w:rsidRPr="003B4BC9" w:rsidRDefault="003B4BC9" w:rsidP="003B4BC9">
            <w:pPr>
              <w:rPr>
                <w:rFonts w:cs="Arial"/>
                <w:color w:val="7030A0"/>
                <w:sz w:val="16"/>
                <w:szCs w:val="14"/>
              </w:rPr>
            </w:pPr>
          </w:p>
        </w:tc>
      </w:tr>
      <w:tr w:rsidR="003B4BC9" w14:paraId="03797244" w14:textId="77777777" w:rsidTr="001D18E6">
        <w:trPr>
          <w:cantSplit/>
          <w:trHeight w:val="454"/>
          <w:tblHeader/>
          <w:jc w:val="center"/>
        </w:trPr>
        <w:tc>
          <w:tcPr>
            <w:tcW w:w="1252" w:type="pct"/>
            <w:vMerge/>
            <w:vAlign w:val="center"/>
          </w:tcPr>
          <w:p w14:paraId="3FF4A448" w14:textId="77777777" w:rsidR="003B4BC9" w:rsidRDefault="003B4BC9" w:rsidP="00BE24A2">
            <w:pPr>
              <w:pStyle w:val="scriptNormal"/>
              <w:rPr>
                <w:color w:val="000000" w:themeColor="text1"/>
              </w:rPr>
            </w:pPr>
          </w:p>
        </w:tc>
        <w:tc>
          <w:tcPr>
            <w:tcW w:w="1881" w:type="pct"/>
            <w:vAlign w:val="center"/>
          </w:tcPr>
          <w:p w14:paraId="274F397F" w14:textId="77777777" w:rsidR="003B4BC9" w:rsidRDefault="003B4BC9" w:rsidP="00176970">
            <w:pPr>
              <w:pStyle w:val="TabelleText"/>
              <w:spacing w:line="276" w:lineRule="auto"/>
              <w:rPr>
                <w:lang w:val="en-US"/>
              </w:rPr>
            </w:pPr>
            <w:r w:rsidRPr="00176970">
              <w:rPr>
                <w:lang w:val="en-US"/>
              </w:rPr>
              <w:t>Store User Parameters</w:t>
            </w:r>
          </w:p>
        </w:tc>
        <w:tc>
          <w:tcPr>
            <w:tcW w:w="1867" w:type="pct"/>
            <w:vAlign w:val="center"/>
          </w:tcPr>
          <w:p w14:paraId="255D80B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F200CE8"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5B9BCFA2" w14:textId="77777777" w:rsidR="003B4BC9" w:rsidRPr="003B4BC9" w:rsidRDefault="003B4BC9" w:rsidP="003B4BC9">
            <w:pPr>
              <w:rPr>
                <w:rFonts w:cs="Arial"/>
                <w:color w:val="7030A0"/>
                <w:sz w:val="16"/>
                <w:szCs w:val="14"/>
              </w:rPr>
            </w:pPr>
          </w:p>
        </w:tc>
      </w:tr>
      <w:tr w:rsidR="003B4BC9" w14:paraId="46B3438D" w14:textId="77777777" w:rsidTr="001D18E6">
        <w:trPr>
          <w:cantSplit/>
          <w:trHeight w:val="454"/>
          <w:tblHeader/>
          <w:jc w:val="center"/>
        </w:trPr>
        <w:tc>
          <w:tcPr>
            <w:tcW w:w="1252" w:type="pct"/>
            <w:vMerge/>
            <w:vAlign w:val="center"/>
          </w:tcPr>
          <w:p w14:paraId="65214A35" w14:textId="77777777" w:rsidR="003B4BC9" w:rsidRDefault="003B4BC9" w:rsidP="00BE24A2">
            <w:pPr>
              <w:pStyle w:val="scriptNormal"/>
              <w:rPr>
                <w:color w:val="000000" w:themeColor="text1"/>
              </w:rPr>
            </w:pPr>
          </w:p>
        </w:tc>
        <w:tc>
          <w:tcPr>
            <w:tcW w:w="1881" w:type="pct"/>
            <w:vAlign w:val="center"/>
          </w:tcPr>
          <w:p w14:paraId="4928B33D" w14:textId="77777777" w:rsidR="003B4BC9" w:rsidRDefault="003B4BC9" w:rsidP="00176970">
            <w:pPr>
              <w:pStyle w:val="TabelleText"/>
              <w:spacing w:line="276" w:lineRule="auto"/>
              <w:rPr>
                <w:lang w:val="en-US"/>
              </w:rPr>
            </w:pPr>
            <w:r w:rsidRPr="00176970">
              <w:rPr>
                <w:lang w:val="en-US"/>
              </w:rPr>
              <w:t>Store Prerejuv Settings</w:t>
            </w:r>
          </w:p>
        </w:tc>
        <w:tc>
          <w:tcPr>
            <w:tcW w:w="1867" w:type="pct"/>
            <w:vAlign w:val="center"/>
          </w:tcPr>
          <w:p w14:paraId="3970F8C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E0517C1"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46D0DB2" w14:textId="77777777" w:rsidR="003B4BC9" w:rsidRPr="003B4BC9" w:rsidRDefault="003B4BC9" w:rsidP="003B4BC9">
            <w:pPr>
              <w:rPr>
                <w:rFonts w:cs="Arial"/>
                <w:color w:val="7030A0"/>
                <w:sz w:val="16"/>
                <w:szCs w:val="14"/>
              </w:rPr>
            </w:pPr>
          </w:p>
        </w:tc>
      </w:tr>
      <w:tr w:rsidR="003B4BC9" w14:paraId="7752942E" w14:textId="77777777" w:rsidTr="001D18E6">
        <w:trPr>
          <w:cantSplit/>
          <w:trHeight w:val="454"/>
          <w:tblHeader/>
          <w:jc w:val="center"/>
        </w:trPr>
        <w:tc>
          <w:tcPr>
            <w:tcW w:w="1252" w:type="pct"/>
            <w:vMerge/>
            <w:vAlign w:val="center"/>
          </w:tcPr>
          <w:p w14:paraId="6633428D" w14:textId="77777777" w:rsidR="003B4BC9" w:rsidRDefault="003B4BC9" w:rsidP="00BE24A2">
            <w:pPr>
              <w:pStyle w:val="scriptNormal"/>
              <w:rPr>
                <w:color w:val="000000" w:themeColor="text1"/>
              </w:rPr>
            </w:pPr>
          </w:p>
        </w:tc>
        <w:tc>
          <w:tcPr>
            <w:tcW w:w="1881" w:type="pct"/>
            <w:vAlign w:val="center"/>
          </w:tcPr>
          <w:p w14:paraId="578CFC41" w14:textId="77777777" w:rsidR="003B4BC9" w:rsidRDefault="003B4BC9" w:rsidP="00176970">
            <w:pPr>
              <w:pStyle w:val="TabelleText"/>
              <w:spacing w:line="276" w:lineRule="auto"/>
              <w:rPr>
                <w:lang w:val="en-US"/>
              </w:rPr>
            </w:pPr>
            <w:r w:rsidRPr="00176970">
              <w:rPr>
                <w:lang w:val="en-US"/>
              </w:rPr>
              <w:t>Process Theme Selections</w:t>
            </w:r>
          </w:p>
        </w:tc>
        <w:tc>
          <w:tcPr>
            <w:tcW w:w="1867" w:type="pct"/>
            <w:vAlign w:val="center"/>
          </w:tcPr>
          <w:p w14:paraId="56B62C11"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5C57BF1"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4309861" w14:textId="77777777" w:rsidR="003B4BC9" w:rsidRPr="003B4BC9" w:rsidRDefault="003B4BC9" w:rsidP="003B4BC9">
            <w:pPr>
              <w:rPr>
                <w:rFonts w:cs="Arial"/>
                <w:color w:val="7030A0"/>
                <w:sz w:val="16"/>
                <w:szCs w:val="14"/>
              </w:rPr>
            </w:pPr>
          </w:p>
        </w:tc>
      </w:tr>
      <w:tr w:rsidR="003B4BC9" w14:paraId="20A1E183" w14:textId="77777777" w:rsidTr="001D18E6">
        <w:trPr>
          <w:cantSplit/>
          <w:trHeight w:val="454"/>
          <w:tblHeader/>
          <w:jc w:val="center"/>
        </w:trPr>
        <w:tc>
          <w:tcPr>
            <w:tcW w:w="1252" w:type="pct"/>
            <w:vMerge/>
            <w:vAlign w:val="center"/>
          </w:tcPr>
          <w:p w14:paraId="360BABD6" w14:textId="77777777" w:rsidR="003B4BC9" w:rsidRDefault="003B4BC9" w:rsidP="00BE24A2">
            <w:pPr>
              <w:pStyle w:val="scriptNormal"/>
              <w:rPr>
                <w:color w:val="000000" w:themeColor="text1"/>
              </w:rPr>
            </w:pPr>
          </w:p>
        </w:tc>
        <w:tc>
          <w:tcPr>
            <w:tcW w:w="1881" w:type="pct"/>
            <w:vAlign w:val="center"/>
          </w:tcPr>
          <w:p w14:paraId="78CC05C8" w14:textId="77777777" w:rsidR="003B4BC9" w:rsidRDefault="003B4BC9" w:rsidP="00176970">
            <w:pPr>
              <w:pStyle w:val="TabelleText"/>
              <w:spacing w:line="276" w:lineRule="auto"/>
              <w:rPr>
                <w:lang w:val="en-US"/>
              </w:rPr>
            </w:pPr>
            <w:r w:rsidRPr="00176970">
              <w:rPr>
                <w:lang w:val="en-US"/>
              </w:rPr>
              <w:t>Receive Current Settings</w:t>
            </w:r>
          </w:p>
        </w:tc>
        <w:tc>
          <w:tcPr>
            <w:tcW w:w="1867" w:type="pct"/>
            <w:vAlign w:val="center"/>
          </w:tcPr>
          <w:p w14:paraId="4606D01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E696403"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7C2E8B45" w14:textId="77777777" w:rsidR="003B4BC9" w:rsidRPr="003B4BC9" w:rsidRDefault="003B4BC9" w:rsidP="003B4BC9">
            <w:pPr>
              <w:rPr>
                <w:rFonts w:cs="Arial"/>
                <w:color w:val="7030A0"/>
                <w:sz w:val="16"/>
                <w:szCs w:val="14"/>
              </w:rPr>
            </w:pPr>
          </w:p>
        </w:tc>
      </w:tr>
      <w:tr w:rsidR="003B4BC9" w14:paraId="0E20DF10" w14:textId="77777777" w:rsidTr="001D18E6">
        <w:trPr>
          <w:cantSplit/>
          <w:trHeight w:val="454"/>
          <w:tblHeader/>
          <w:jc w:val="center"/>
        </w:trPr>
        <w:tc>
          <w:tcPr>
            <w:tcW w:w="1252" w:type="pct"/>
            <w:vMerge/>
            <w:vAlign w:val="center"/>
          </w:tcPr>
          <w:p w14:paraId="7D551369" w14:textId="77777777" w:rsidR="003B4BC9" w:rsidRDefault="003B4BC9" w:rsidP="00BE24A2">
            <w:pPr>
              <w:pStyle w:val="scriptNormal"/>
              <w:rPr>
                <w:color w:val="000000" w:themeColor="text1"/>
              </w:rPr>
            </w:pPr>
          </w:p>
        </w:tc>
        <w:tc>
          <w:tcPr>
            <w:tcW w:w="1881" w:type="pct"/>
            <w:vAlign w:val="center"/>
          </w:tcPr>
          <w:p w14:paraId="43D6A585" w14:textId="77777777" w:rsidR="003B4BC9" w:rsidRDefault="003B4BC9" w:rsidP="00176970">
            <w:pPr>
              <w:pStyle w:val="TabelleText"/>
              <w:spacing w:line="276" w:lineRule="auto"/>
              <w:rPr>
                <w:lang w:val="en-US"/>
              </w:rPr>
            </w:pPr>
            <w:r w:rsidRPr="00176970">
              <w:rPr>
                <w:lang w:val="en-US"/>
              </w:rPr>
              <w:t>Request Rejuv Audio/Video</w:t>
            </w:r>
          </w:p>
        </w:tc>
        <w:tc>
          <w:tcPr>
            <w:tcW w:w="1867" w:type="pct"/>
            <w:vAlign w:val="center"/>
          </w:tcPr>
          <w:p w14:paraId="1C98BB42"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A548195"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06FC0A39" w14:textId="77777777" w:rsidR="003B4BC9" w:rsidRPr="003B4BC9" w:rsidRDefault="003B4BC9" w:rsidP="003B4BC9">
            <w:pPr>
              <w:rPr>
                <w:rFonts w:cs="Arial"/>
                <w:color w:val="7030A0"/>
                <w:sz w:val="16"/>
                <w:szCs w:val="14"/>
              </w:rPr>
            </w:pPr>
          </w:p>
        </w:tc>
      </w:tr>
      <w:tr w:rsidR="003B4BC9" w14:paraId="67A94468" w14:textId="77777777" w:rsidTr="001D18E6">
        <w:trPr>
          <w:cantSplit/>
          <w:trHeight w:val="454"/>
          <w:tblHeader/>
          <w:jc w:val="center"/>
        </w:trPr>
        <w:tc>
          <w:tcPr>
            <w:tcW w:w="1252" w:type="pct"/>
            <w:vMerge/>
            <w:vAlign w:val="center"/>
          </w:tcPr>
          <w:p w14:paraId="1E1A1EB0" w14:textId="77777777" w:rsidR="003B4BC9" w:rsidRDefault="003B4BC9" w:rsidP="00BE24A2">
            <w:pPr>
              <w:pStyle w:val="scriptNormal"/>
              <w:rPr>
                <w:color w:val="000000" w:themeColor="text1"/>
              </w:rPr>
            </w:pPr>
          </w:p>
        </w:tc>
        <w:tc>
          <w:tcPr>
            <w:tcW w:w="1881" w:type="pct"/>
            <w:vAlign w:val="center"/>
          </w:tcPr>
          <w:p w14:paraId="6B18106A" w14:textId="77777777" w:rsidR="003B4BC9" w:rsidRDefault="003B4BC9" w:rsidP="00176970">
            <w:pPr>
              <w:pStyle w:val="TabelleText"/>
              <w:spacing w:line="276" w:lineRule="auto"/>
              <w:rPr>
                <w:lang w:val="en-US"/>
              </w:rPr>
            </w:pPr>
            <w:r w:rsidRPr="00176970">
              <w:rPr>
                <w:lang w:val="en-US"/>
              </w:rPr>
              <w:t>Request Rejuv Climate</w:t>
            </w:r>
          </w:p>
        </w:tc>
        <w:tc>
          <w:tcPr>
            <w:tcW w:w="1867" w:type="pct"/>
            <w:vAlign w:val="center"/>
          </w:tcPr>
          <w:p w14:paraId="153AA17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5519F9D"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764F8CB" w14:textId="77777777" w:rsidR="003B4BC9" w:rsidRPr="003B4BC9" w:rsidRDefault="003B4BC9" w:rsidP="003B4BC9">
            <w:pPr>
              <w:rPr>
                <w:rFonts w:cs="Arial"/>
                <w:color w:val="7030A0"/>
                <w:sz w:val="16"/>
                <w:szCs w:val="14"/>
              </w:rPr>
            </w:pPr>
          </w:p>
        </w:tc>
      </w:tr>
      <w:tr w:rsidR="003B4BC9" w14:paraId="0318D800" w14:textId="77777777" w:rsidTr="001D18E6">
        <w:trPr>
          <w:cantSplit/>
          <w:trHeight w:val="454"/>
          <w:tblHeader/>
          <w:jc w:val="center"/>
        </w:trPr>
        <w:tc>
          <w:tcPr>
            <w:tcW w:w="1252" w:type="pct"/>
            <w:vMerge/>
            <w:vAlign w:val="center"/>
          </w:tcPr>
          <w:p w14:paraId="63B2409E" w14:textId="77777777" w:rsidR="003B4BC9" w:rsidRDefault="003B4BC9" w:rsidP="00BE24A2">
            <w:pPr>
              <w:pStyle w:val="scriptNormal"/>
              <w:rPr>
                <w:color w:val="000000" w:themeColor="text1"/>
              </w:rPr>
            </w:pPr>
          </w:p>
        </w:tc>
        <w:tc>
          <w:tcPr>
            <w:tcW w:w="1881" w:type="pct"/>
            <w:vAlign w:val="center"/>
          </w:tcPr>
          <w:p w14:paraId="4865CA62" w14:textId="77777777" w:rsidR="003B4BC9" w:rsidRDefault="003B4BC9" w:rsidP="00176970">
            <w:pPr>
              <w:pStyle w:val="TabelleText"/>
              <w:spacing w:line="276" w:lineRule="auto"/>
              <w:rPr>
                <w:lang w:val="en-US"/>
              </w:rPr>
            </w:pPr>
            <w:r w:rsidRPr="00176970">
              <w:rPr>
                <w:lang w:val="en-US"/>
              </w:rPr>
              <w:t>Request Rejuv Lighting</w:t>
            </w:r>
          </w:p>
        </w:tc>
        <w:tc>
          <w:tcPr>
            <w:tcW w:w="1867" w:type="pct"/>
            <w:vAlign w:val="center"/>
          </w:tcPr>
          <w:p w14:paraId="0411FB6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0E6642D"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19DF04E" w14:textId="77777777" w:rsidR="003B4BC9" w:rsidRPr="003B4BC9" w:rsidRDefault="003B4BC9" w:rsidP="003B4BC9">
            <w:pPr>
              <w:rPr>
                <w:rFonts w:cs="Arial"/>
                <w:color w:val="7030A0"/>
                <w:sz w:val="16"/>
                <w:szCs w:val="14"/>
              </w:rPr>
            </w:pPr>
          </w:p>
        </w:tc>
      </w:tr>
      <w:tr w:rsidR="003B4BC9" w14:paraId="74A9B25D" w14:textId="77777777" w:rsidTr="001D18E6">
        <w:trPr>
          <w:cantSplit/>
          <w:trHeight w:val="454"/>
          <w:tblHeader/>
          <w:jc w:val="center"/>
        </w:trPr>
        <w:tc>
          <w:tcPr>
            <w:tcW w:w="1252" w:type="pct"/>
            <w:vMerge/>
            <w:vAlign w:val="center"/>
          </w:tcPr>
          <w:p w14:paraId="6B232E8C" w14:textId="77777777" w:rsidR="003B4BC9" w:rsidRDefault="003B4BC9" w:rsidP="00BE24A2">
            <w:pPr>
              <w:pStyle w:val="scriptNormal"/>
              <w:rPr>
                <w:color w:val="000000" w:themeColor="text1"/>
              </w:rPr>
            </w:pPr>
          </w:p>
        </w:tc>
        <w:tc>
          <w:tcPr>
            <w:tcW w:w="1881" w:type="pct"/>
            <w:vAlign w:val="center"/>
          </w:tcPr>
          <w:p w14:paraId="3FBD93B1" w14:textId="77777777" w:rsidR="003B4BC9" w:rsidRDefault="003B4BC9" w:rsidP="00176970">
            <w:pPr>
              <w:pStyle w:val="TabelleText"/>
              <w:spacing w:line="276" w:lineRule="auto"/>
              <w:rPr>
                <w:lang w:val="en-US"/>
              </w:rPr>
            </w:pPr>
            <w:r w:rsidRPr="00176970">
              <w:rPr>
                <w:lang w:val="en-US"/>
              </w:rPr>
              <w:t>Request Rejuv Scent</w:t>
            </w:r>
          </w:p>
        </w:tc>
        <w:tc>
          <w:tcPr>
            <w:tcW w:w="1867" w:type="pct"/>
            <w:vAlign w:val="center"/>
          </w:tcPr>
          <w:p w14:paraId="66D7CE2E"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00DB599"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8FC5DDD" w14:textId="77777777" w:rsidR="003B4BC9" w:rsidRPr="003B4BC9" w:rsidRDefault="003B4BC9" w:rsidP="003B4BC9">
            <w:pPr>
              <w:rPr>
                <w:rFonts w:cs="Arial"/>
                <w:color w:val="7030A0"/>
                <w:sz w:val="16"/>
                <w:szCs w:val="14"/>
              </w:rPr>
            </w:pPr>
          </w:p>
        </w:tc>
      </w:tr>
      <w:tr w:rsidR="003B4BC9" w14:paraId="1B4D6E49" w14:textId="77777777" w:rsidTr="001D18E6">
        <w:trPr>
          <w:cantSplit/>
          <w:trHeight w:val="454"/>
          <w:tblHeader/>
          <w:jc w:val="center"/>
        </w:trPr>
        <w:tc>
          <w:tcPr>
            <w:tcW w:w="1252" w:type="pct"/>
            <w:vMerge/>
            <w:vAlign w:val="center"/>
          </w:tcPr>
          <w:p w14:paraId="2D2C816A" w14:textId="77777777" w:rsidR="003B4BC9" w:rsidRDefault="003B4BC9" w:rsidP="00BE24A2">
            <w:pPr>
              <w:pStyle w:val="scriptNormal"/>
              <w:rPr>
                <w:color w:val="000000" w:themeColor="text1"/>
              </w:rPr>
            </w:pPr>
          </w:p>
        </w:tc>
        <w:tc>
          <w:tcPr>
            <w:tcW w:w="1881" w:type="pct"/>
            <w:vAlign w:val="center"/>
          </w:tcPr>
          <w:p w14:paraId="1F6D7B14" w14:textId="77777777" w:rsidR="003B4BC9" w:rsidRDefault="003B4BC9" w:rsidP="00176970">
            <w:pPr>
              <w:pStyle w:val="TabelleText"/>
              <w:spacing w:line="276" w:lineRule="auto"/>
              <w:rPr>
                <w:lang w:val="en-US"/>
              </w:rPr>
            </w:pPr>
            <w:r w:rsidRPr="00176970">
              <w:rPr>
                <w:lang w:val="en-US"/>
              </w:rPr>
              <w:t>Request Door Locks</w:t>
            </w:r>
          </w:p>
        </w:tc>
        <w:tc>
          <w:tcPr>
            <w:tcW w:w="1867" w:type="pct"/>
            <w:vAlign w:val="center"/>
          </w:tcPr>
          <w:p w14:paraId="46177140"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0C608CEE"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6F0B306B" w14:textId="77777777" w:rsidR="003B4BC9" w:rsidRPr="003B4BC9" w:rsidRDefault="003B4BC9" w:rsidP="003B4BC9">
            <w:pPr>
              <w:rPr>
                <w:rFonts w:cs="Arial"/>
                <w:color w:val="7030A0"/>
                <w:sz w:val="16"/>
                <w:szCs w:val="14"/>
              </w:rPr>
            </w:pPr>
          </w:p>
        </w:tc>
      </w:tr>
      <w:tr w:rsidR="003B4BC9" w14:paraId="605C77C4" w14:textId="77777777" w:rsidTr="001D18E6">
        <w:trPr>
          <w:cantSplit/>
          <w:trHeight w:val="454"/>
          <w:tblHeader/>
          <w:jc w:val="center"/>
        </w:trPr>
        <w:tc>
          <w:tcPr>
            <w:tcW w:w="1252" w:type="pct"/>
            <w:vMerge/>
            <w:vAlign w:val="center"/>
          </w:tcPr>
          <w:p w14:paraId="048CB247" w14:textId="77777777" w:rsidR="003B4BC9" w:rsidRDefault="003B4BC9" w:rsidP="00BE24A2">
            <w:pPr>
              <w:pStyle w:val="scriptNormal"/>
              <w:rPr>
                <w:color w:val="000000" w:themeColor="text1"/>
              </w:rPr>
            </w:pPr>
          </w:p>
        </w:tc>
        <w:tc>
          <w:tcPr>
            <w:tcW w:w="1881" w:type="pct"/>
            <w:vAlign w:val="center"/>
          </w:tcPr>
          <w:p w14:paraId="249FF369" w14:textId="77777777" w:rsidR="003B4BC9" w:rsidRDefault="003B4BC9" w:rsidP="00176970">
            <w:pPr>
              <w:pStyle w:val="TabelleText"/>
              <w:spacing w:line="276" w:lineRule="auto"/>
              <w:rPr>
                <w:lang w:val="en-US"/>
              </w:rPr>
            </w:pPr>
            <w:r w:rsidRPr="00176970">
              <w:rPr>
                <w:lang w:val="en-US"/>
              </w:rPr>
              <w:t>Request Rejuv Seat Position</w:t>
            </w:r>
          </w:p>
        </w:tc>
        <w:tc>
          <w:tcPr>
            <w:tcW w:w="1867" w:type="pct"/>
            <w:vAlign w:val="center"/>
          </w:tcPr>
          <w:p w14:paraId="2749BDAA"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2FDF747"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7404346F" w14:textId="77777777" w:rsidR="003B4BC9" w:rsidRPr="003B4BC9" w:rsidRDefault="003B4BC9" w:rsidP="003B4BC9">
            <w:pPr>
              <w:rPr>
                <w:rFonts w:cs="Arial"/>
                <w:color w:val="7030A0"/>
                <w:sz w:val="16"/>
                <w:szCs w:val="14"/>
              </w:rPr>
            </w:pPr>
          </w:p>
        </w:tc>
      </w:tr>
      <w:tr w:rsidR="003B4BC9" w14:paraId="0267ECB5" w14:textId="77777777" w:rsidTr="001D18E6">
        <w:trPr>
          <w:cantSplit/>
          <w:trHeight w:val="454"/>
          <w:tblHeader/>
          <w:jc w:val="center"/>
        </w:trPr>
        <w:tc>
          <w:tcPr>
            <w:tcW w:w="1252" w:type="pct"/>
            <w:vMerge/>
            <w:vAlign w:val="center"/>
          </w:tcPr>
          <w:p w14:paraId="566B7457" w14:textId="77777777" w:rsidR="003B4BC9" w:rsidRDefault="003B4BC9" w:rsidP="00BE24A2">
            <w:pPr>
              <w:pStyle w:val="scriptNormal"/>
              <w:rPr>
                <w:color w:val="000000" w:themeColor="text1"/>
              </w:rPr>
            </w:pPr>
          </w:p>
        </w:tc>
        <w:tc>
          <w:tcPr>
            <w:tcW w:w="1881" w:type="pct"/>
            <w:vAlign w:val="center"/>
          </w:tcPr>
          <w:p w14:paraId="735B1B26" w14:textId="77777777" w:rsidR="003B4BC9" w:rsidRDefault="003B4BC9" w:rsidP="00176970">
            <w:pPr>
              <w:pStyle w:val="TabelleText"/>
              <w:spacing w:line="276" w:lineRule="auto"/>
              <w:rPr>
                <w:lang w:val="en-US"/>
              </w:rPr>
            </w:pPr>
            <w:r w:rsidRPr="00176970">
              <w:rPr>
                <w:lang w:val="en-US"/>
              </w:rPr>
              <w:t>Request Rejuv Moonroof Shading</w:t>
            </w:r>
          </w:p>
        </w:tc>
        <w:tc>
          <w:tcPr>
            <w:tcW w:w="1867" w:type="pct"/>
            <w:vAlign w:val="center"/>
          </w:tcPr>
          <w:p w14:paraId="092D7014"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2F3158B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324B607" w14:textId="77777777" w:rsidR="003B4BC9" w:rsidRPr="003B4BC9" w:rsidRDefault="003B4BC9" w:rsidP="003B4BC9">
            <w:pPr>
              <w:rPr>
                <w:rFonts w:cs="Arial"/>
                <w:color w:val="7030A0"/>
                <w:sz w:val="16"/>
                <w:szCs w:val="14"/>
              </w:rPr>
            </w:pPr>
          </w:p>
        </w:tc>
      </w:tr>
      <w:tr w:rsidR="003B4BC9" w14:paraId="515C1342" w14:textId="77777777" w:rsidTr="001D18E6">
        <w:trPr>
          <w:cantSplit/>
          <w:trHeight w:val="454"/>
          <w:tblHeader/>
          <w:jc w:val="center"/>
        </w:trPr>
        <w:tc>
          <w:tcPr>
            <w:tcW w:w="1252" w:type="pct"/>
            <w:vMerge/>
            <w:vAlign w:val="center"/>
          </w:tcPr>
          <w:p w14:paraId="67F09E23" w14:textId="77777777" w:rsidR="003B4BC9" w:rsidRDefault="003B4BC9" w:rsidP="00BE24A2">
            <w:pPr>
              <w:pStyle w:val="scriptNormal"/>
              <w:rPr>
                <w:color w:val="000000" w:themeColor="text1"/>
              </w:rPr>
            </w:pPr>
          </w:p>
        </w:tc>
        <w:tc>
          <w:tcPr>
            <w:tcW w:w="1881" w:type="pct"/>
            <w:vAlign w:val="center"/>
          </w:tcPr>
          <w:p w14:paraId="14EFA260" w14:textId="77777777" w:rsidR="003B4BC9" w:rsidRDefault="003B4BC9" w:rsidP="00176970">
            <w:pPr>
              <w:pStyle w:val="TabelleText"/>
              <w:spacing w:line="276" w:lineRule="auto"/>
              <w:rPr>
                <w:lang w:val="en-US"/>
              </w:rPr>
            </w:pPr>
            <w:r w:rsidRPr="00176970">
              <w:rPr>
                <w:lang w:val="en-US"/>
              </w:rPr>
              <w:t>Request Rejuv Seat Massage</w:t>
            </w:r>
          </w:p>
        </w:tc>
        <w:tc>
          <w:tcPr>
            <w:tcW w:w="1867" w:type="pct"/>
            <w:vAlign w:val="center"/>
          </w:tcPr>
          <w:p w14:paraId="4834F871"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332BF067"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7B261BB" w14:textId="77777777" w:rsidR="003B4BC9" w:rsidRPr="003B4BC9" w:rsidRDefault="003B4BC9" w:rsidP="003B4BC9">
            <w:pPr>
              <w:rPr>
                <w:rFonts w:cs="Arial"/>
                <w:color w:val="7030A0"/>
                <w:sz w:val="16"/>
                <w:szCs w:val="14"/>
              </w:rPr>
            </w:pPr>
          </w:p>
        </w:tc>
      </w:tr>
      <w:tr w:rsidR="003B4BC9" w14:paraId="20C563F8" w14:textId="77777777" w:rsidTr="001D18E6">
        <w:trPr>
          <w:cantSplit/>
          <w:trHeight w:val="454"/>
          <w:tblHeader/>
          <w:jc w:val="center"/>
        </w:trPr>
        <w:tc>
          <w:tcPr>
            <w:tcW w:w="1252" w:type="pct"/>
            <w:vMerge/>
            <w:vAlign w:val="center"/>
          </w:tcPr>
          <w:p w14:paraId="545B9A06" w14:textId="77777777" w:rsidR="003B4BC9" w:rsidRDefault="003B4BC9" w:rsidP="00BE24A2">
            <w:pPr>
              <w:pStyle w:val="scriptNormal"/>
              <w:rPr>
                <w:color w:val="000000" w:themeColor="text1"/>
              </w:rPr>
            </w:pPr>
          </w:p>
        </w:tc>
        <w:tc>
          <w:tcPr>
            <w:tcW w:w="1881" w:type="pct"/>
            <w:vAlign w:val="center"/>
          </w:tcPr>
          <w:p w14:paraId="5930CA38" w14:textId="77777777" w:rsidR="003B4BC9" w:rsidRDefault="003B4BC9" w:rsidP="00176970">
            <w:pPr>
              <w:pStyle w:val="TabelleText"/>
              <w:spacing w:line="276" w:lineRule="auto"/>
              <w:rPr>
                <w:lang w:val="en-US"/>
              </w:rPr>
            </w:pPr>
            <w:r w:rsidRPr="00176970">
              <w:rPr>
                <w:lang w:val="en-US"/>
              </w:rPr>
              <w:t>Request Steering Column Movement</w:t>
            </w:r>
          </w:p>
        </w:tc>
        <w:tc>
          <w:tcPr>
            <w:tcW w:w="1867" w:type="pct"/>
            <w:vAlign w:val="center"/>
          </w:tcPr>
          <w:p w14:paraId="3FCAB1B7"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E109E7B"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3E9CCF31" w14:textId="77777777" w:rsidR="003B4BC9" w:rsidRPr="003B4BC9" w:rsidRDefault="003B4BC9" w:rsidP="003B4BC9">
            <w:pPr>
              <w:rPr>
                <w:rFonts w:cs="Arial"/>
                <w:color w:val="7030A0"/>
                <w:sz w:val="16"/>
                <w:szCs w:val="14"/>
              </w:rPr>
            </w:pPr>
          </w:p>
        </w:tc>
      </w:tr>
      <w:tr w:rsidR="003B4BC9" w14:paraId="66585ADE" w14:textId="77777777" w:rsidTr="001D18E6">
        <w:trPr>
          <w:cantSplit/>
          <w:trHeight w:val="454"/>
          <w:tblHeader/>
          <w:jc w:val="center"/>
        </w:trPr>
        <w:tc>
          <w:tcPr>
            <w:tcW w:w="1252" w:type="pct"/>
            <w:vMerge/>
            <w:vAlign w:val="center"/>
          </w:tcPr>
          <w:p w14:paraId="4F98DA6A" w14:textId="77777777" w:rsidR="003B4BC9" w:rsidRDefault="003B4BC9" w:rsidP="00BE24A2">
            <w:pPr>
              <w:pStyle w:val="scriptNormal"/>
              <w:rPr>
                <w:color w:val="000000" w:themeColor="text1"/>
              </w:rPr>
            </w:pPr>
          </w:p>
        </w:tc>
        <w:tc>
          <w:tcPr>
            <w:tcW w:w="1881" w:type="pct"/>
            <w:vAlign w:val="center"/>
          </w:tcPr>
          <w:p w14:paraId="35FFECA0" w14:textId="77777777" w:rsidR="003B4BC9" w:rsidRDefault="003B4BC9" w:rsidP="00176970">
            <w:pPr>
              <w:pStyle w:val="TabelleText"/>
              <w:spacing w:line="276" w:lineRule="auto"/>
              <w:rPr>
                <w:lang w:val="en-US"/>
              </w:rPr>
            </w:pPr>
            <w:r w:rsidRPr="00176970">
              <w:rPr>
                <w:lang w:val="en-US"/>
              </w:rPr>
              <w:t>Send Rejuv Status</w:t>
            </w:r>
          </w:p>
        </w:tc>
        <w:tc>
          <w:tcPr>
            <w:tcW w:w="1867" w:type="pct"/>
            <w:vAlign w:val="center"/>
          </w:tcPr>
          <w:p w14:paraId="362580FB"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7D1E24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29E236AD" w14:textId="77777777" w:rsidR="003B4BC9" w:rsidRPr="003B4BC9" w:rsidRDefault="003B4BC9" w:rsidP="003B4BC9">
            <w:pPr>
              <w:rPr>
                <w:rFonts w:cs="Arial"/>
                <w:color w:val="7030A0"/>
                <w:sz w:val="16"/>
                <w:szCs w:val="14"/>
              </w:rPr>
            </w:pPr>
          </w:p>
        </w:tc>
      </w:tr>
      <w:tr w:rsidR="003B4BC9" w14:paraId="10158934" w14:textId="77777777" w:rsidTr="001D18E6">
        <w:trPr>
          <w:cantSplit/>
          <w:trHeight w:val="454"/>
          <w:tblHeader/>
          <w:jc w:val="center"/>
        </w:trPr>
        <w:tc>
          <w:tcPr>
            <w:tcW w:w="1252" w:type="pct"/>
            <w:vMerge/>
            <w:vAlign w:val="center"/>
          </w:tcPr>
          <w:p w14:paraId="66A2F68D" w14:textId="77777777" w:rsidR="003B4BC9" w:rsidRDefault="003B4BC9" w:rsidP="00BE24A2">
            <w:pPr>
              <w:pStyle w:val="scriptNormal"/>
              <w:rPr>
                <w:color w:val="000000" w:themeColor="text1"/>
              </w:rPr>
            </w:pPr>
          </w:p>
        </w:tc>
        <w:tc>
          <w:tcPr>
            <w:tcW w:w="1881" w:type="pct"/>
            <w:vAlign w:val="center"/>
          </w:tcPr>
          <w:p w14:paraId="14D95B63" w14:textId="77777777" w:rsidR="003B4BC9" w:rsidRDefault="003B4BC9" w:rsidP="00176970">
            <w:pPr>
              <w:pStyle w:val="TabelleText"/>
              <w:spacing w:line="276" w:lineRule="auto"/>
              <w:rPr>
                <w:lang w:val="en-US"/>
              </w:rPr>
            </w:pPr>
            <w:r w:rsidRPr="00176970">
              <w:rPr>
                <w:lang w:val="en-US"/>
              </w:rPr>
              <w:t>Check Pre/Abort Conditions</w:t>
            </w:r>
          </w:p>
        </w:tc>
        <w:tc>
          <w:tcPr>
            <w:tcW w:w="1867" w:type="pct"/>
            <w:vAlign w:val="center"/>
          </w:tcPr>
          <w:p w14:paraId="7193A879"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48B31D0C"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A6E2F33" w14:textId="77777777" w:rsidR="003B4BC9" w:rsidRPr="003B4BC9" w:rsidRDefault="003B4BC9" w:rsidP="003B4BC9">
            <w:pPr>
              <w:rPr>
                <w:rFonts w:cs="Arial"/>
                <w:color w:val="7030A0"/>
                <w:sz w:val="16"/>
                <w:szCs w:val="14"/>
              </w:rPr>
            </w:pPr>
          </w:p>
        </w:tc>
      </w:tr>
      <w:tr w:rsidR="003B4BC9" w14:paraId="51265C55" w14:textId="77777777" w:rsidTr="001D18E6">
        <w:trPr>
          <w:gridAfter w:val="1"/>
          <w:wAfter w:w="3860" w:type="dxa"/>
          <w:cantSplit/>
          <w:trHeight w:val="454"/>
          <w:tblHeader/>
          <w:jc w:val="center"/>
        </w:trPr>
        <w:tc>
          <w:tcPr>
            <w:tcW w:w="1252" w:type="pct"/>
            <w:vMerge/>
            <w:vAlign w:val="center"/>
          </w:tcPr>
          <w:p w14:paraId="253D42EB" w14:textId="77777777" w:rsidR="003B4BC9" w:rsidRDefault="003B4BC9" w:rsidP="00BE24A2">
            <w:pPr>
              <w:pStyle w:val="scriptNormal"/>
              <w:rPr>
                <w:color w:val="000000" w:themeColor="text1"/>
              </w:rPr>
            </w:pPr>
          </w:p>
        </w:tc>
        <w:tc>
          <w:tcPr>
            <w:tcW w:w="1881" w:type="pct"/>
            <w:vAlign w:val="center"/>
          </w:tcPr>
          <w:p w14:paraId="3A3CFF99" w14:textId="77777777" w:rsidR="00753FDA" w:rsidRDefault="00753FDA"/>
        </w:tc>
      </w:tr>
      <w:tr w:rsidR="003B4BC9" w14:paraId="4A0AC997" w14:textId="77777777" w:rsidTr="001D18E6">
        <w:trPr>
          <w:gridAfter w:val="1"/>
          <w:wAfter w:w="3860" w:type="dxa"/>
          <w:cantSplit/>
          <w:trHeight w:val="454"/>
          <w:tblHeader/>
          <w:jc w:val="center"/>
        </w:trPr>
        <w:tc>
          <w:tcPr>
            <w:tcW w:w="1252" w:type="pct"/>
            <w:vMerge w:val="restart"/>
            <w:vAlign w:val="center"/>
          </w:tcPr>
          <w:p w14:paraId="47B11B38" w14:textId="77777777" w:rsidR="003B4BC9" w:rsidRPr="00BE24A2" w:rsidRDefault="003B4BC9" w:rsidP="00BE24A2">
            <w:pPr>
              <w:pStyle w:val="scriptNormal"/>
              <w:rPr>
                <w:color w:val="000000" w:themeColor="text1"/>
              </w:rPr>
            </w:pPr>
            <w:r>
              <w:rPr>
                <w:color w:val="000000" w:themeColor="text1"/>
              </w:rPr>
              <w:t>Seat Massage HMI (Y2)</w:t>
            </w:r>
          </w:p>
        </w:tc>
        <w:tc>
          <w:tcPr>
            <w:tcW w:w="1881" w:type="pct"/>
            <w:vAlign w:val="center"/>
          </w:tcPr>
          <w:p w14:paraId="706E1439" w14:textId="77777777" w:rsidR="00753FDA" w:rsidRDefault="00753FDA"/>
        </w:tc>
      </w:tr>
      <w:tr w:rsidR="003B4BC9" w14:paraId="45EA0FC1" w14:textId="77777777" w:rsidTr="001D18E6">
        <w:trPr>
          <w:gridAfter w:val="1"/>
          <w:wAfter w:w="3860" w:type="dxa"/>
          <w:cantSplit/>
          <w:trHeight w:val="454"/>
          <w:tblHeader/>
          <w:jc w:val="center"/>
        </w:trPr>
        <w:tc>
          <w:tcPr>
            <w:tcW w:w="1252" w:type="pct"/>
            <w:vMerge w:val="restart"/>
            <w:vAlign w:val="center"/>
          </w:tcPr>
          <w:p w14:paraId="1AE47B80" w14:textId="77777777" w:rsidR="003B4BC9" w:rsidRPr="00BE24A2" w:rsidRDefault="003B4BC9" w:rsidP="00BE24A2">
            <w:pPr>
              <w:pStyle w:val="scriptNormal"/>
              <w:rPr>
                <w:color w:val="000000" w:themeColor="text1"/>
              </w:rPr>
            </w:pPr>
            <w:r>
              <w:rPr>
                <w:color w:val="000000" w:themeColor="text1"/>
              </w:rPr>
              <w:t>Rejuv Seat Memory</w:t>
            </w:r>
          </w:p>
        </w:tc>
        <w:tc>
          <w:tcPr>
            <w:tcW w:w="1881" w:type="pct"/>
            <w:vAlign w:val="center"/>
          </w:tcPr>
          <w:p w14:paraId="4A62A894" w14:textId="77777777" w:rsidR="00753FDA" w:rsidRDefault="00753FDA"/>
        </w:tc>
      </w:tr>
      <w:tr w:rsidR="003B4BC9" w14:paraId="374A4209" w14:textId="77777777" w:rsidTr="001D18E6">
        <w:trPr>
          <w:gridAfter w:val="1"/>
          <w:wAfter w:w="3860" w:type="dxa"/>
          <w:cantSplit/>
          <w:trHeight w:val="454"/>
          <w:tblHeader/>
          <w:jc w:val="center"/>
        </w:trPr>
        <w:tc>
          <w:tcPr>
            <w:tcW w:w="1252" w:type="pct"/>
            <w:vMerge w:val="restart"/>
            <w:vAlign w:val="center"/>
          </w:tcPr>
          <w:p w14:paraId="3F6B3EB9" w14:textId="77777777" w:rsidR="003B4BC9" w:rsidRPr="00BE24A2" w:rsidRDefault="003B4BC9" w:rsidP="00BE24A2">
            <w:pPr>
              <w:pStyle w:val="scriptNormal"/>
              <w:rPr>
                <w:color w:val="000000" w:themeColor="text1"/>
              </w:rPr>
            </w:pPr>
            <w:r>
              <w:rPr>
                <w:color w:val="000000" w:themeColor="text1"/>
              </w:rPr>
              <w:lastRenderedPageBreak/>
              <w:t>Enclosure Service (SoA)(S4)</w:t>
            </w:r>
          </w:p>
        </w:tc>
        <w:tc>
          <w:tcPr>
            <w:tcW w:w="1881" w:type="pct"/>
            <w:vAlign w:val="center"/>
          </w:tcPr>
          <w:p w14:paraId="1052105C" w14:textId="77777777" w:rsidR="00753FDA" w:rsidRDefault="00753FDA"/>
        </w:tc>
      </w:tr>
      <w:tr w:rsidR="003B4BC9" w14:paraId="420CFEB1" w14:textId="77777777" w:rsidTr="001D18E6">
        <w:trPr>
          <w:gridAfter w:val="1"/>
          <w:wAfter w:w="3860" w:type="dxa"/>
          <w:cantSplit/>
          <w:trHeight w:val="454"/>
          <w:tblHeader/>
          <w:jc w:val="center"/>
        </w:trPr>
        <w:tc>
          <w:tcPr>
            <w:tcW w:w="1252" w:type="pct"/>
            <w:vMerge w:val="restart"/>
            <w:vAlign w:val="center"/>
          </w:tcPr>
          <w:p w14:paraId="36D417FB" w14:textId="77777777" w:rsidR="003B4BC9" w:rsidRPr="00BE24A2" w:rsidRDefault="003B4BC9" w:rsidP="00BE24A2">
            <w:pPr>
              <w:pStyle w:val="scriptNormal"/>
              <w:rPr>
                <w:color w:val="000000" w:themeColor="text1"/>
              </w:rPr>
            </w:pPr>
            <w:r>
              <w:rPr>
                <w:color w:val="000000" w:themeColor="text1"/>
              </w:rPr>
              <w:t>Seat Service (SoA) (S1)</w:t>
            </w:r>
          </w:p>
        </w:tc>
        <w:tc>
          <w:tcPr>
            <w:tcW w:w="1881" w:type="pct"/>
            <w:vAlign w:val="center"/>
          </w:tcPr>
          <w:p w14:paraId="01A8C151" w14:textId="77777777" w:rsidR="00753FDA" w:rsidRDefault="00753FDA"/>
        </w:tc>
      </w:tr>
      <w:tr w:rsidR="003B4BC9" w14:paraId="77046085" w14:textId="77777777" w:rsidTr="001D18E6">
        <w:trPr>
          <w:gridAfter w:val="1"/>
          <w:wAfter w:w="3860" w:type="dxa"/>
          <w:cantSplit/>
          <w:trHeight w:val="454"/>
          <w:tblHeader/>
          <w:jc w:val="center"/>
        </w:trPr>
        <w:tc>
          <w:tcPr>
            <w:tcW w:w="1252" w:type="pct"/>
            <w:vMerge w:val="restart"/>
            <w:vAlign w:val="center"/>
          </w:tcPr>
          <w:p w14:paraId="0793A3F9" w14:textId="77777777" w:rsidR="003B4BC9" w:rsidRPr="00BE24A2" w:rsidRDefault="003B4BC9" w:rsidP="00BE24A2">
            <w:pPr>
              <w:pStyle w:val="scriptNormal"/>
              <w:rPr>
                <w:color w:val="000000" w:themeColor="text1"/>
              </w:rPr>
            </w:pPr>
            <w:r>
              <w:rPr>
                <w:color w:val="000000" w:themeColor="text1"/>
              </w:rPr>
              <w:t>OEM Server (A14)</w:t>
            </w:r>
          </w:p>
        </w:tc>
        <w:tc>
          <w:tcPr>
            <w:tcW w:w="1881" w:type="pct"/>
            <w:vAlign w:val="center"/>
          </w:tcPr>
          <w:p w14:paraId="460633F7" w14:textId="77777777" w:rsidR="00753FDA" w:rsidRDefault="00753FDA"/>
        </w:tc>
      </w:tr>
      <w:tr w:rsidR="003B4BC9" w14:paraId="22125794" w14:textId="77777777" w:rsidTr="001D18E6">
        <w:trPr>
          <w:gridAfter w:val="1"/>
          <w:wAfter w:w="3860" w:type="dxa"/>
          <w:cantSplit/>
          <w:trHeight w:val="454"/>
          <w:tblHeader/>
          <w:jc w:val="center"/>
        </w:trPr>
        <w:tc>
          <w:tcPr>
            <w:tcW w:w="1252" w:type="pct"/>
            <w:vMerge w:val="restart"/>
            <w:vAlign w:val="center"/>
          </w:tcPr>
          <w:p w14:paraId="7DF7CDB1" w14:textId="77777777" w:rsidR="003B4BC9" w:rsidRPr="00BE24A2" w:rsidRDefault="003B4BC9" w:rsidP="00BE24A2">
            <w:pPr>
              <w:pStyle w:val="scriptNormal"/>
              <w:rPr>
                <w:color w:val="000000" w:themeColor="text1"/>
              </w:rPr>
            </w:pPr>
            <w:r>
              <w:rPr>
                <w:color w:val="000000" w:themeColor="text1"/>
              </w:rPr>
              <w:t>Halo Light HMI</w:t>
            </w:r>
          </w:p>
        </w:tc>
        <w:tc>
          <w:tcPr>
            <w:tcW w:w="1881" w:type="pct"/>
            <w:vAlign w:val="center"/>
          </w:tcPr>
          <w:p w14:paraId="269AF76A" w14:textId="77777777" w:rsidR="00753FDA" w:rsidRDefault="00753FDA"/>
        </w:tc>
      </w:tr>
      <w:tr w:rsidR="003B4BC9" w14:paraId="01BD425F" w14:textId="77777777" w:rsidTr="001D18E6">
        <w:trPr>
          <w:gridAfter w:val="1"/>
          <w:wAfter w:w="3860" w:type="dxa"/>
          <w:cantSplit/>
          <w:trHeight w:val="454"/>
          <w:tblHeader/>
          <w:jc w:val="center"/>
        </w:trPr>
        <w:tc>
          <w:tcPr>
            <w:tcW w:w="1252" w:type="pct"/>
            <w:vMerge w:val="restart"/>
            <w:vAlign w:val="center"/>
          </w:tcPr>
          <w:p w14:paraId="34B699D7" w14:textId="77777777" w:rsidR="003B4BC9" w:rsidRPr="00BE24A2" w:rsidRDefault="003B4BC9" w:rsidP="00BE24A2">
            <w:pPr>
              <w:pStyle w:val="scriptNormal"/>
              <w:rPr>
                <w:color w:val="000000" w:themeColor="text1"/>
              </w:rPr>
            </w:pPr>
            <w:r>
              <w:rPr>
                <w:color w:val="000000" w:themeColor="text1"/>
              </w:rPr>
              <w:t>URC Logic</w:t>
            </w:r>
          </w:p>
        </w:tc>
        <w:tc>
          <w:tcPr>
            <w:tcW w:w="1881" w:type="pct"/>
            <w:vAlign w:val="center"/>
          </w:tcPr>
          <w:p w14:paraId="5C38951C" w14:textId="77777777" w:rsidR="00753FDA" w:rsidRDefault="00753FDA"/>
        </w:tc>
      </w:tr>
      <w:tr w:rsidR="003B4BC9" w14:paraId="1377D574" w14:textId="77777777" w:rsidTr="001D18E6">
        <w:trPr>
          <w:gridAfter w:val="1"/>
          <w:wAfter w:w="3860" w:type="dxa"/>
          <w:cantSplit/>
          <w:trHeight w:val="454"/>
          <w:tblHeader/>
          <w:jc w:val="center"/>
        </w:trPr>
        <w:tc>
          <w:tcPr>
            <w:tcW w:w="1252" w:type="pct"/>
            <w:vMerge w:val="restart"/>
            <w:vAlign w:val="center"/>
          </w:tcPr>
          <w:p w14:paraId="54A7D8E7" w14:textId="77777777" w:rsidR="003B4BC9" w:rsidRPr="00BE24A2" w:rsidRDefault="003B4BC9" w:rsidP="00BE24A2">
            <w:pPr>
              <w:pStyle w:val="scriptNormal"/>
              <w:rPr>
                <w:color w:val="000000" w:themeColor="text1"/>
              </w:rPr>
            </w:pPr>
            <w:r>
              <w:rPr>
                <w:color w:val="000000" w:themeColor="text1"/>
              </w:rPr>
              <w:t>Sttering Wheel</w:t>
            </w:r>
          </w:p>
        </w:tc>
        <w:tc>
          <w:tcPr>
            <w:tcW w:w="1881" w:type="pct"/>
            <w:vAlign w:val="center"/>
          </w:tcPr>
          <w:p w14:paraId="4638FE12" w14:textId="77777777" w:rsidR="00753FDA" w:rsidRDefault="00753FDA"/>
        </w:tc>
      </w:tr>
      <w:tr w:rsidR="003B4BC9" w14:paraId="4D0BF7F5" w14:textId="77777777" w:rsidTr="001D18E6">
        <w:trPr>
          <w:gridAfter w:val="1"/>
          <w:wAfter w:w="3860" w:type="dxa"/>
          <w:cantSplit/>
          <w:trHeight w:val="454"/>
          <w:tblHeader/>
          <w:jc w:val="center"/>
        </w:trPr>
        <w:tc>
          <w:tcPr>
            <w:tcW w:w="1252" w:type="pct"/>
            <w:vMerge w:val="restart"/>
            <w:vAlign w:val="center"/>
          </w:tcPr>
          <w:p w14:paraId="77447F9B" w14:textId="77777777" w:rsidR="003B4BC9" w:rsidRPr="00BE24A2" w:rsidRDefault="003B4BC9" w:rsidP="00BE24A2">
            <w:pPr>
              <w:pStyle w:val="scriptNormal"/>
              <w:rPr>
                <w:color w:val="000000" w:themeColor="text1"/>
              </w:rPr>
            </w:pPr>
            <w:r>
              <w:rPr>
                <w:color w:val="000000" w:themeColor="text1"/>
              </w:rPr>
              <w:t>Rejuvenate Content</w:t>
            </w:r>
          </w:p>
        </w:tc>
        <w:tc>
          <w:tcPr>
            <w:tcW w:w="1881" w:type="pct"/>
            <w:vAlign w:val="center"/>
          </w:tcPr>
          <w:p w14:paraId="19E04D8E" w14:textId="77777777" w:rsidR="00753FDA" w:rsidRDefault="00753FDA"/>
        </w:tc>
      </w:tr>
      <w:tr w:rsidR="003B4BC9" w14:paraId="42C5CA75" w14:textId="77777777" w:rsidTr="001D18E6">
        <w:trPr>
          <w:gridAfter w:val="1"/>
          <w:wAfter w:w="3860" w:type="dxa"/>
          <w:cantSplit/>
          <w:trHeight w:val="454"/>
          <w:tblHeader/>
          <w:jc w:val="center"/>
        </w:trPr>
        <w:tc>
          <w:tcPr>
            <w:tcW w:w="1252" w:type="pct"/>
            <w:vMerge w:val="restart"/>
            <w:vAlign w:val="center"/>
          </w:tcPr>
          <w:p w14:paraId="5F3454C2" w14:textId="77777777" w:rsidR="003B4BC9" w:rsidRPr="00BE24A2" w:rsidRDefault="003B4BC9" w:rsidP="00BE24A2">
            <w:pPr>
              <w:pStyle w:val="scriptNormal"/>
              <w:rPr>
                <w:color w:val="000000" w:themeColor="text1"/>
              </w:rPr>
            </w:pPr>
            <w:r>
              <w:rPr>
                <w:color w:val="000000" w:themeColor="text1"/>
              </w:rPr>
              <w:t>Speakers</w:t>
            </w:r>
          </w:p>
        </w:tc>
        <w:tc>
          <w:tcPr>
            <w:tcW w:w="1881" w:type="pct"/>
            <w:vAlign w:val="center"/>
          </w:tcPr>
          <w:p w14:paraId="75A47FBF" w14:textId="77777777" w:rsidR="00753FDA" w:rsidRDefault="00753FDA"/>
        </w:tc>
      </w:tr>
      <w:tr w:rsidR="003B4BC9" w14:paraId="74D1E5D6" w14:textId="77777777" w:rsidTr="001D18E6">
        <w:trPr>
          <w:gridAfter w:val="1"/>
          <w:wAfter w:w="3860" w:type="dxa"/>
          <w:cantSplit/>
          <w:trHeight w:val="454"/>
          <w:tblHeader/>
          <w:jc w:val="center"/>
        </w:trPr>
        <w:tc>
          <w:tcPr>
            <w:tcW w:w="1252" w:type="pct"/>
            <w:vMerge w:val="restart"/>
            <w:vAlign w:val="center"/>
          </w:tcPr>
          <w:p w14:paraId="38F4BEF3" w14:textId="77777777" w:rsidR="003B4BC9" w:rsidRPr="00BE24A2" w:rsidRDefault="003B4BC9" w:rsidP="00BE24A2">
            <w:pPr>
              <w:pStyle w:val="scriptNormal"/>
              <w:rPr>
                <w:color w:val="000000" w:themeColor="text1"/>
              </w:rPr>
            </w:pPr>
            <w:r>
              <w:rPr>
                <w:color w:val="000000" w:themeColor="text1"/>
              </w:rPr>
              <w:t>PSDS HMI</w:t>
            </w:r>
          </w:p>
        </w:tc>
        <w:tc>
          <w:tcPr>
            <w:tcW w:w="1881" w:type="pct"/>
            <w:vAlign w:val="center"/>
          </w:tcPr>
          <w:p w14:paraId="204E3EF4" w14:textId="77777777" w:rsidR="00753FDA" w:rsidRDefault="00753FDA"/>
        </w:tc>
      </w:tr>
      <w:tr w:rsidR="003B4BC9" w14:paraId="47338936" w14:textId="77777777" w:rsidTr="001D18E6">
        <w:trPr>
          <w:gridAfter w:val="1"/>
          <w:wAfter w:w="3860" w:type="dxa"/>
          <w:cantSplit/>
          <w:trHeight w:val="454"/>
          <w:tblHeader/>
          <w:jc w:val="center"/>
        </w:trPr>
        <w:tc>
          <w:tcPr>
            <w:tcW w:w="1252" w:type="pct"/>
            <w:vMerge w:val="restart"/>
            <w:vAlign w:val="center"/>
          </w:tcPr>
          <w:p w14:paraId="336B42B9" w14:textId="77777777" w:rsidR="003B4BC9" w:rsidRPr="00BE24A2" w:rsidRDefault="003B4BC9" w:rsidP="00BE24A2">
            <w:pPr>
              <w:pStyle w:val="scriptNormal"/>
              <w:rPr>
                <w:color w:val="000000" w:themeColor="text1"/>
              </w:rPr>
            </w:pPr>
            <w:r>
              <w:rPr>
                <w:color w:val="000000" w:themeColor="text1"/>
              </w:rPr>
              <w:t>MSS Logic</w:t>
            </w:r>
          </w:p>
        </w:tc>
        <w:tc>
          <w:tcPr>
            <w:tcW w:w="1881" w:type="pct"/>
            <w:vAlign w:val="center"/>
          </w:tcPr>
          <w:p w14:paraId="34EB6FFA" w14:textId="77777777" w:rsidR="00753FDA" w:rsidRDefault="00753FDA"/>
        </w:tc>
      </w:tr>
      <w:tr w:rsidR="003B4BC9" w14:paraId="561BDE53" w14:textId="77777777" w:rsidTr="001D18E6">
        <w:trPr>
          <w:gridAfter w:val="1"/>
          <w:wAfter w:w="3860" w:type="dxa"/>
          <w:cantSplit/>
          <w:trHeight w:val="454"/>
          <w:tblHeader/>
          <w:jc w:val="center"/>
        </w:trPr>
        <w:tc>
          <w:tcPr>
            <w:tcW w:w="1252" w:type="pct"/>
            <w:vMerge w:val="restart"/>
            <w:vAlign w:val="center"/>
          </w:tcPr>
          <w:p w14:paraId="1F23A9B9" w14:textId="77777777" w:rsidR="003B4BC9" w:rsidRPr="00BE24A2" w:rsidRDefault="003B4BC9" w:rsidP="00BE24A2">
            <w:pPr>
              <w:pStyle w:val="scriptNormal"/>
              <w:rPr>
                <w:color w:val="000000" w:themeColor="text1"/>
              </w:rPr>
            </w:pPr>
            <w:r>
              <w:rPr>
                <w:color w:val="000000" w:themeColor="text1"/>
              </w:rPr>
              <w:t>Ambient Light HMI (Y6)</w:t>
            </w:r>
          </w:p>
        </w:tc>
        <w:tc>
          <w:tcPr>
            <w:tcW w:w="1881" w:type="pct"/>
            <w:vAlign w:val="center"/>
          </w:tcPr>
          <w:p w14:paraId="3632CE29" w14:textId="77777777" w:rsidR="00753FDA" w:rsidRDefault="00753FDA"/>
        </w:tc>
      </w:tr>
      <w:tr w:rsidR="003B4BC9" w14:paraId="10075D3B" w14:textId="77777777" w:rsidTr="001D18E6">
        <w:trPr>
          <w:gridAfter w:val="1"/>
          <w:wAfter w:w="3860" w:type="dxa"/>
          <w:cantSplit/>
          <w:trHeight w:val="454"/>
          <w:tblHeader/>
          <w:jc w:val="center"/>
        </w:trPr>
        <w:tc>
          <w:tcPr>
            <w:tcW w:w="1252" w:type="pct"/>
            <w:vMerge w:val="restart"/>
            <w:vAlign w:val="center"/>
          </w:tcPr>
          <w:p w14:paraId="062CF16B" w14:textId="77777777" w:rsidR="003B4BC9" w:rsidRPr="00BE24A2" w:rsidRDefault="003B4BC9" w:rsidP="00BE24A2">
            <w:pPr>
              <w:pStyle w:val="scriptNormal"/>
              <w:rPr>
                <w:color w:val="000000" w:themeColor="text1"/>
              </w:rPr>
            </w:pPr>
            <w:r>
              <w:rPr>
                <w:color w:val="000000" w:themeColor="text1"/>
              </w:rPr>
              <w:t>Seat Heat/Cool</w:t>
            </w:r>
          </w:p>
        </w:tc>
        <w:tc>
          <w:tcPr>
            <w:tcW w:w="1881" w:type="pct"/>
            <w:vAlign w:val="center"/>
          </w:tcPr>
          <w:p w14:paraId="0536527E" w14:textId="77777777" w:rsidR="00753FDA" w:rsidRDefault="00753FDA"/>
        </w:tc>
      </w:tr>
      <w:tr w:rsidR="003B4BC9" w14:paraId="116FA261" w14:textId="77777777" w:rsidTr="001D18E6">
        <w:trPr>
          <w:gridAfter w:val="1"/>
          <w:wAfter w:w="3860" w:type="dxa"/>
          <w:cantSplit/>
          <w:trHeight w:val="454"/>
          <w:tblHeader/>
          <w:jc w:val="center"/>
        </w:trPr>
        <w:tc>
          <w:tcPr>
            <w:tcW w:w="1252" w:type="pct"/>
            <w:vMerge w:val="restart"/>
            <w:vAlign w:val="center"/>
          </w:tcPr>
          <w:p w14:paraId="05904F6B" w14:textId="77777777" w:rsidR="003B4BC9" w:rsidRPr="00BE24A2" w:rsidRDefault="003B4BC9" w:rsidP="00BE24A2">
            <w:pPr>
              <w:pStyle w:val="scriptNormal"/>
              <w:rPr>
                <w:color w:val="000000" w:themeColor="text1"/>
              </w:rPr>
            </w:pPr>
            <w:r>
              <w:rPr>
                <w:color w:val="000000" w:themeColor="text1"/>
              </w:rPr>
              <w:t>PSM (A7)</w:t>
            </w:r>
          </w:p>
        </w:tc>
        <w:tc>
          <w:tcPr>
            <w:tcW w:w="1881" w:type="pct"/>
            <w:vAlign w:val="center"/>
          </w:tcPr>
          <w:p w14:paraId="0C436B14" w14:textId="77777777" w:rsidR="00753FDA" w:rsidRDefault="00753FDA"/>
        </w:tc>
      </w:tr>
      <w:tr w:rsidR="003B4BC9" w14:paraId="3AFF1154" w14:textId="77777777" w:rsidTr="001D18E6">
        <w:trPr>
          <w:gridAfter w:val="1"/>
          <w:wAfter w:w="3860" w:type="dxa"/>
          <w:cantSplit/>
          <w:trHeight w:val="454"/>
          <w:tblHeader/>
          <w:jc w:val="center"/>
        </w:trPr>
        <w:tc>
          <w:tcPr>
            <w:tcW w:w="1252" w:type="pct"/>
            <w:vMerge w:val="restart"/>
            <w:vAlign w:val="center"/>
          </w:tcPr>
          <w:p w14:paraId="02B51AFD" w14:textId="77777777" w:rsidR="003B4BC9" w:rsidRPr="00BE24A2" w:rsidRDefault="003B4BC9" w:rsidP="00BE24A2">
            <w:pPr>
              <w:pStyle w:val="scriptNormal"/>
              <w:rPr>
                <w:color w:val="000000" w:themeColor="text1"/>
              </w:rPr>
            </w:pPr>
            <w:r>
              <w:rPr>
                <w:color w:val="000000" w:themeColor="text1"/>
              </w:rPr>
              <w:t>(A12)</w:t>
            </w:r>
          </w:p>
        </w:tc>
        <w:tc>
          <w:tcPr>
            <w:tcW w:w="1881" w:type="pct"/>
            <w:vAlign w:val="center"/>
          </w:tcPr>
          <w:p w14:paraId="78D914C7" w14:textId="77777777" w:rsidR="00753FDA" w:rsidRDefault="00753FDA"/>
        </w:tc>
      </w:tr>
      <w:tr w:rsidR="003B4BC9" w14:paraId="0E8EAC6B" w14:textId="77777777" w:rsidTr="001D18E6">
        <w:trPr>
          <w:gridAfter w:val="1"/>
          <w:wAfter w:w="3860" w:type="dxa"/>
          <w:cantSplit/>
          <w:trHeight w:val="454"/>
          <w:tblHeader/>
          <w:jc w:val="center"/>
        </w:trPr>
        <w:tc>
          <w:tcPr>
            <w:tcW w:w="1252" w:type="pct"/>
            <w:vMerge w:val="restart"/>
            <w:vAlign w:val="center"/>
          </w:tcPr>
          <w:p w14:paraId="664897CF" w14:textId="77777777" w:rsidR="003B4BC9" w:rsidRPr="00BE24A2" w:rsidRDefault="003B4BC9" w:rsidP="00BE24A2">
            <w:pPr>
              <w:pStyle w:val="scriptNormal"/>
              <w:rPr>
                <w:color w:val="000000" w:themeColor="text1"/>
              </w:rPr>
            </w:pPr>
            <w:r>
              <w:rPr>
                <w:color w:val="000000" w:themeColor="text1"/>
              </w:rPr>
              <w:t>Cloud (A13)</w:t>
            </w:r>
          </w:p>
        </w:tc>
        <w:tc>
          <w:tcPr>
            <w:tcW w:w="1881" w:type="pct"/>
            <w:vAlign w:val="center"/>
          </w:tcPr>
          <w:p w14:paraId="09F4C74E" w14:textId="77777777" w:rsidR="00753FDA" w:rsidRDefault="00753FDA"/>
        </w:tc>
      </w:tr>
      <w:tr w:rsidR="003B4BC9" w14:paraId="036F1F2E" w14:textId="77777777" w:rsidTr="001D18E6">
        <w:trPr>
          <w:gridAfter w:val="1"/>
          <w:wAfter w:w="3860" w:type="dxa"/>
          <w:cantSplit/>
          <w:trHeight w:val="454"/>
          <w:tblHeader/>
          <w:jc w:val="center"/>
        </w:trPr>
        <w:tc>
          <w:tcPr>
            <w:tcW w:w="1252" w:type="pct"/>
            <w:vMerge w:val="restart"/>
            <w:vAlign w:val="center"/>
          </w:tcPr>
          <w:p w14:paraId="12793760" w14:textId="77777777" w:rsidR="003B4BC9" w:rsidRPr="00BE24A2" w:rsidRDefault="003B4BC9" w:rsidP="00BE24A2">
            <w:pPr>
              <w:pStyle w:val="scriptNormal"/>
              <w:rPr>
                <w:color w:val="000000" w:themeColor="text1"/>
              </w:rPr>
            </w:pPr>
            <w:r>
              <w:rPr>
                <w:color w:val="000000" w:themeColor="text1"/>
              </w:rPr>
              <w:t>BCM (A3)</w:t>
            </w:r>
          </w:p>
        </w:tc>
        <w:tc>
          <w:tcPr>
            <w:tcW w:w="1881" w:type="pct"/>
            <w:vAlign w:val="center"/>
          </w:tcPr>
          <w:p w14:paraId="4F4E21AF" w14:textId="77777777" w:rsidR="00753FDA" w:rsidRDefault="00753FDA"/>
        </w:tc>
      </w:tr>
      <w:tr w:rsidR="003B4BC9" w14:paraId="3543159E" w14:textId="77777777" w:rsidTr="001D18E6">
        <w:trPr>
          <w:gridAfter w:val="1"/>
          <w:wAfter w:w="3860" w:type="dxa"/>
          <w:cantSplit/>
          <w:trHeight w:val="454"/>
          <w:tblHeader/>
          <w:jc w:val="center"/>
        </w:trPr>
        <w:tc>
          <w:tcPr>
            <w:tcW w:w="1252" w:type="pct"/>
            <w:vMerge w:val="restart"/>
            <w:vAlign w:val="center"/>
          </w:tcPr>
          <w:p w14:paraId="590BCAB4" w14:textId="77777777" w:rsidR="003B4BC9" w:rsidRPr="00BE24A2" w:rsidRDefault="003B4BC9" w:rsidP="00BE24A2">
            <w:pPr>
              <w:pStyle w:val="scriptNormal"/>
              <w:rPr>
                <w:color w:val="000000" w:themeColor="text1"/>
              </w:rPr>
            </w:pPr>
            <w:r>
              <w:rPr>
                <w:color w:val="000000" w:themeColor="text1"/>
              </w:rPr>
              <w:t>TCU (A11)</w:t>
            </w:r>
          </w:p>
        </w:tc>
        <w:tc>
          <w:tcPr>
            <w:tcW w:w="1881" w:type="pct"/>
            <w:vAlign w:val="center"/>
          </w:tcPr>
          <w:p w14:paraId="346C2E90" w14:textId="77777777" w:rsidR="00753FDA" w:rsidRDefault="00753FDA"/>
        </w:tc>
      </w:tr>
      <w:tr w:rsidR="003B4BC9" w14:paraId="034D81F7" w14:textId="77777777" w:rsidTr="001D18E6">
        <w:trPr>
          <w:cantSplit/>
          <w:trHeight w:val="454"/>
          <w:tblHeader/>
          <w:jc w:val="center"/>
        </w:trPr>
        <w:tc>
          <w:tcPr>
            <w:tcW w:w="1252" w:type="pct"/>
            <w:vMerge w:val="restart"/>
            <w:vAlign w:val="center"/>
          </w:tcPr>
          <w:p w14:paraId="69A116ED" w14:textId="77777777" w:rsidR="003B4BC9" w:rsidRPr="00BE24A2" w:rsidRDefault="003B4BC9" w:rsidP="00BE24A2">
            <w:pPr>
              <w:pStyle w:val="scriptNormal"/>
              <w:rPr>
                <w:color w:val="000000" w:themeColor="text1"/>
              </w:rPr>
            </w:pPr>
            <w:r>
              <w:rPr>
                <w:color w:val="000000" w:themeColor="text1"/>
              </w:rPr>
              <w:t>RCCM (A4)</w:t>
            </w:r>
          </w:p>
        </w:tc>
        <w:tc>
          <w:tcPr>
            <w:tcW w:w="1881" w:type="pct"/>
            <w:vAlign w:val="center"/>
          </w:tcPr>
          <w:p w14:paraId="63F97BB4" w14:textId="77777777" w:rsidR="003B4BC9" w:rsidRDefault="003B4BC9" w:rsidP="00176970">
            <w:pPr>
              <w:pStyle w:val="TabelleText"/>
              <w:spacing w:line="276" w:lineRule="auto"/>
              <w:rPr>
                <w:lang w:val="en-US"/>
              </w:rPr>
            </w:pPr>
            <w:r w:rsidRPr="00176970">
              <w:rPr>
                <w:lang w:val="en-US"/>
              </w:rPr>
              <w:t>Store/Recall Prerejuv Climate Settings</w:t>
            </w:r>
          </w:p>
        </w:tc>
        <w:tc>
          <w:tcPr>
            <w:tcW w:w="1867" w:type="pct"/>
            <w:vAlign w:val="center"/>
          </w:tcPr>
          <w:p w14:paraId="750BA106"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A2D4DF4"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17145D57" w14:textId="77777777" w:rsidR="003B4BC9" w:rsidRPr="003B4BC9" w:rsidRDefault="003B4BC9" w:rsidP="003B4BC9">
            <w:pPr>
              <w:rPr>
                <w:rFonts w:cs="Arial"/>
                <w:color w:val="7030A0"/>
                <w:sz w:val="16"/>
                <w:szCs w:val="14"/>
              </w:rPr>
            </w:pPr>
          </w:p>
        </w:tc>
      </w:tr>
      <w:tr w:rsidR="003B4BC9" w14:paraId="634E160C" w14:textId="77777777" w:rsidTr="001D18E6">
        <w:trPr>
          <w:cantSplit/>
          <w:trHeight w:val="454"/>
          <w:tblHeader/>
          <w:jc w:val="center"/>
        </w:trPr>
        <w:tc>
          <w:tcPr>
            <w:tcW w:w="1252" w:type="pct"/>
            <w:vMerge/>
            <w:vAlign w:val="center"/>
          </w:tcPr>
          <w:p w14:paraId="4F7F8C6A" w14:textId="77777777" w:rsidR="003B4BC9" w:rsidRDefault="003B4BC9" w:rsidP="00BE24A2">
            <w:pPr>
              <w:pStyle w:val="scriptNormal"/>
              <w:rPr>
                <w:color w:val="000000" w:themeColor="text1"/>
              </w:rPr>
            </w:pPr>
          </w:p>
        </w:tc>
        <w:tc>
          <w:tcPr>
            <w:tcW w:w="1881" w:type="pct"/>
            <w:vAlign w:val="center"/>
          </w:tcPr>
          <w:p w14:paraId="6B3A9460" w14:textId="77777777" w:rsidR="003B4BC9" w:rsidRDefault="003B4BC9" w:rsidP="00176970">
            <w:pPr>
              <w:pStyle w:val="TabelleText"/>
              <w:spacing w:line="276" w:lineRule="auto"/>
              <w:rPr>
                <w:lang w:val="en-US"/>
              </w:rPr>
            </w:pPr>
            <w:r w:rsidRPr="00176970">
              <w:rPr>
                <w:lang w:val="en-US"/>
              </w:rPr>
              <w:t>Request Climate Operations</w:t>
            </w:r>
          </w:p>
        </w:tc>
        <w:tc>
          <w:tcPr>
            <w:tcW w:w="1867" w:type="pct"/>
            <w:vAlign w:val="center"/>
          </w:tcPr>
          <w:p w14:paraId="415B1DDD" w14:textId="77777777" w:rsidR="006B381F" w:rsidRDefault="00972940" w:rsidP="003B4BC9">
            <w:pPr>
              <w:rPr>
                <w:rFonts w:cs="Arial"/>
                <w:color w:val="4BACC6" w:themeColor="accent5"/>
                <w:szCs w:val="22"/>
              </w:rPr>
            </w:pPr>
            <w:r w:rsidRPr="004A20FB">
              <w:rPr>
                <w:rFonts w:cs="Arial"/>
                <w:color w:val="4BACC6" w:themeColor="accent5"/>
                <w:szCs w:val="22"/>
              </w:rPr>
              <w:t xml:space="preserve"> </w:t>
            </w:r>
          </w:p>
          <w:p w14:paraId="5F956BD8" w14:textId="77777777" w:rsidR="00C0602E" w:rsidRPr="00C0602E" w:rsidRDefault="00C0602E" w:rsidP="003B4BC9">
            <w:pPr>
              <w:rPr>
                <w:rFonts w:cs="Arial"/>
                <w:i/>
                <w:iCs/>
                <w:sz w:val="16"/>
                <w:szCs w:val="14"/>
              </w:rPr>
            </w:pPr>
            <w:r w:rsidRPr="00C0602E">
              <w:rPr>
                <w:rFonts w:cs="Arial"/>
                <w:i/>
                <w:iCs/>
                <w:sz w:val="16"/>
                <w:szCs w:val="14"/>
                <w:highlight w:val="lightGray"/>
              </w:rPr>
              <w:t>No logical function allocated</w:t>
            </w:r>
          </w:p>
          <w:p w14:paraId="02571F08" w14:textId="77777777" w:rsidR="003B4BC9" w:rsidRPr="003B4BC9" w:rsidRDefault="003B4BC9" w:rsidP="003B4BC9">
            <w:pPr>
              <w:rPr>
                <w:rFonts w:cs="Arial"/>
                <w:color w:val="7030A0"/>
                <w:sz w:val="16"/>
                <w:szCs w:val="14"/>
              </w:rPr>
            </w:pPr>
          </w:p>
        </w:tc>
      </w:tr>
      <w:tr w:rsidR="003B4BC9" w14:paraId="3B583E7F" w14:textId="77777777" w:rsidTr="001D18E6">
        <w:trPr>
          <w:gridAfter w:val="1"/>
          <w:wAfter w:w="3860" w:type="dxa"/>
          <w:cantSplit/>
          <w:trHeight w:val="454"/>
          <w:tblHeader/>
          <w:jc w:val="center"/>
        </w:trPr>
        <w:tc>
          <w:tcPr>
            <w:tcW w:w="1252" w:type="pct"/>
            <w:vMerge/>
            <w:vAlign w:val="center"/>
          </w:tcPr>
          <w:p w14:paraId="45B0C7A4" w14:textId="77777777" w:rsidR="003B4BC9" w:rsidRDefault="003B4BC9" w:rsidP="00BE24A2">
            <w:pPr>
              <w:pStyle w:val="scriptNormal"/>
              <w:rPr>
                <w:color w:val="000000" w:themeColor="text1"/>
              </w:rPr>
            </w:pPr>
          </w:p>
        </w:tc>
        <w:tc>
          <w:tcPr>
            <w:tcW w:w="1881" w:type="pct"/>
            <w:vAlign w:val="center"/>
          </w:tcPr>
          <w:p w14:paraId="29E7C408" w14:textId="77777777" w:rsidR="00753FDA" w:rsidRDefault="00753FDA"/>
        </w:tc>
      </w:tr>
      <w:tr w:rsidR="003B4BC9" w14:paraId="5FF7513F" w14:textId="77777777" w:rsidTr="001D18E6">
        <w:trPr>
          <w:gridAfter w:val="1"/>
          <w:wAfter w:w="3860" w:type="dxa"/>
          <w:cantSplit/>
          <w:trHeight w:val="454"/>
          <w:tblHeader/>
          <w:jc w:val="center"/>
        </w:trPr>
        <w:tc>
          <w:tcPr>
            <w:tcW w:w="1252" w:type="pct"/>
            <w:vMerge w:val="restart"/>
            <w:vAlign w:val="center"/>
          </w:tcPr>
          <w:p w14:paraId="436274F0" w14:textId="77777777" w:rsidR="003B4BC9" w:rsidRPr="00BE24A2" w:rsidRDefault="003B4BC9" w:rsidP="00BE24A2">
            <w:pPr>
              <w:pStyle w:val="scriptNormal"/>
              <w:rPr>
                <w:color w:val="000000" w:themeColor="text1"/>
              </w:rPr>
            </w:pPr>
            <w:r>
              <w:rPr>
                <w:color w:val="000000" w:themeColor="text1"/>
              </w:rPr>
              <w:t>Manage/Update Content (R3)</w:t>
            </w:r>
          </w:p>
        </w:tc>
        <w:tc>
          <w:tcPr>
            <w:tcW w:w="1881" w:type="pct"/>
            <w:vAlign w:val="center"/>
          </w:tcPr>
          <w:p w14:paraId="332CFD1F" w14:textId="77777777" w:rsidR="00753FDA" w:rsidRDefault="00753FDA"/>
        </w:tc>
      </w:tr>
      <w:tr w:rsidR="003B4BC9" w14:paraId="16D90644" w14:textId="77777777" w:rsidTr="001D18E6">
        <w:trPr>
          <w:gridAfter w:val="1"/>
          <w:wAfter w:w="3860" w:type="dxa"/>
          <w:cantSplit/>
          <w:trHeight w:val="454"/>
          <w:tblHeader/>
          <w:jc w:val="center"/>
        </w:trPr>
        <w:tc>
          <w:tcPr>
            <w:tcW w:w="1252" w:type="pct"/>
            <w:vMerge w:val="restart"/>
            <w:vAlign w:val="center"/>
          </w:tcPr>
          <w:p w14:paraId="2DF4C690" w14:textId="77777777" w:rsidR="003B4BC9" w:rsidRPr="00BE24A2" w:rsidRDefault="003B4BC9" w:rsidP="00BE24A2">
            <w:pPr>
              <w:pStyle w:val="scriptNormal"/>
              <w:rPr>
                <w:color w:val="000000" w:themeColor="text1"/>
              </w:rPr>
            </w:pPr>
            <w:r>
              <w:rPr>
                <w:color w:val="000000" w:themeColor="text1"/>
              </w:rPr>
              <w:t>Lighting Service (SoA)(S3)</w:t>
            </w:r>
          </w:p>
        </w:tc>
        <w:tc>
          <w:tcPr>
            <w:tcW w:w="1881" w:type="pct"/>
            <w:vAlign w:val="center"/>
          </w:tcPr>
          <w:p w14:paraId="227252A3" w14:textId="77777777" w:rsidR="00753FDA" w:rsidRDefault="00753FDA"/>
        </w:tc>
      </w:tr>
      <w:tr w:rsidR="003B4BC9" w14:paraId="395A63AD" w14:textId="77777777" w:rsidTr="001D18E6">
        <w:trPr>
          <w:gridAfter w:val="1"/>
          <w:wAfter w:w="3860" w:type="dxa"/>
          <w:cantSplit/>
          <w:trHeight w:val="454"/>
          <w:tblHeader/>
          <w:jc w:val="center"/>
        </w:trPr>
        <w:tc>
          <w:tcPr>
            <w:tcW w:w="1252" w:type="pct"/>
            <w:vMerge w:val="restart"/>
            <w:vAlign w:val="center"/>
          </w:tcPr>
          <w:p w14:paraId="1ED22A62" w14:textId="77777777" w:rsidR="003B4BC9" w:rsidRPr="00BE24A2" w:rsidRDefault="003B4BC9" w:rsidP="00BE24A2">
            <w:pPr>
              <w:pStyle w:val="scriptNormal"/>
              <w:rPr>
                <w:color w:val="000000" w:themeColor="text1"/>
              </w:rPr>
            </w:pPr>
            <w:r>
              <w:rPr>
                <w:color w:val="000000" w:themeColor="text1"/>
              </w:rPr>
              <w:t>Ambient Lights</w:t>
            </w:r>
          </w:p>
        </w:tc>
        <w:tc>
          <w:tcPr>
            <w:tcW w:w="1881" w:type="pct"/>
            <w:vAlign w:val="center"/>
          </w:tcPr>
          <w:p w14:paraId="7FB0B69B" w14:textId="77777777" w:rsidR="00753FDA" w:rsidRDefault="00753FDA"/>
        </w:tc>
      </w:tr>
      <w:tr w:rsidR="003B4BC9" w14:paraId="0D7AFC60" w14:textId="77777777" w:rsidTr="001D18E6">
        <w:trPr>
          <w:gridAfter w:val="1"/>
          <w:wAfter w:w="3860" w:type="dxa"/>
          <w:cantSplit/>
          <w:trHeight w:val="454"/>
          <w:tblHeader/>
          <w:jc w:val="center"/>
        </w:trPr>
        <w:tc>
          <w:tcPr>
            <w:tcW w:w="1252" w:type="pct"/>
            <w:vMerge w:val="restart"/>
            <w:vAlign w:val="center"/>
          </w:tcPr>
          <w:p w14:paraId="5BAEB7FE" w14:textId="77777777" w:rsidR="003B4BC9" w:rsidRPr="00BE24A2" w:rsidRDefault="003B4BC9" w:rsidP="00BE24A2">
            <w:pPr>
              <w:pStyle w:val="scriptNormal"/>
              <w:rPr>
                <w:color w:val="000000" w:themeColor="text1"/>
              </w:rPr>
            </w:pPr>
            <w:r>
              <w:rPr>
                <w:color w:val="000000" w:themeColor="text1"/>
              </w:rPr>
              <w:t>AHU/Amplifier (A8)</w:t>
            </w:r>
          </w:p>
        </w:tc>
        <w:tc>
          <w:tcPr>
            <w:tcW w:w="1881" w:type="pct"/>
            <w:vAlign w:val="center"/>
          </w:tcPr>
          <w:p w14:paraId="58D56470" w14:textId="77777777" w:rsidR="00753FDA" w:rsidRDefault="00753FDA"/>
        </w:tc>
      </w:tr>
      <w:tr w:rsidR="003B4BC9" w14:paraId="30B2F40E" w14:textId="77777777" w:rsidTr="001D18E6">
        <w:trPr>
          <w:gridAfter w:val="1"/>
          <w:wAfter w:w="3860" w:type="dxa"/>
          <w:cantSplit/>
          <w:trHeight w:val="454"/>
          <w:tblHeader/>
          <w:jc w:val="center"/>
        </w:trPr>
        <w:tc>
          <w:tcPr>
            <w:tcW w:w="1252" w:type="pct"/>
            <w:vMerge w:val="restart"/>
            <w:vAlign w:val="center"/>
          </w:tcPr>
          <w:p w14:paraId="4230A0A1" w14:textId="77777777" w:rsidR="003B4BC9" w:rsidRPr="00BE24A2" w:rsidRDefault="003B4BC9" w:rsidP="00BE24A2">
            <w:pPr>
              <w:pStyle w:val="scriptNormal"/>
              <w:rPr>
                <w:color w:val="000000" w:themeColor="text1"/>
              </w:rPr>
            </w:pPr>
            <w:r>
              <w:rPr>
                <w:color w:val="000000" w:themeColor="text1"/>
              </w:rPr>
              <w:t>Door Control Unit (A10)</w:t>
            </w:r>
          </w:p>
        </w:tc>
        <w:tc>
          <w:tcPr>
            <w:tcW w:w="1881" w:type="pct"/>
            <w:vAlign w:val="center"/>
          </w:tcPr>
          <w:p w14:paraId="5E8F0B57" w14:textId="77777777" w:rsidR="00753FDA" w:rsidRDefault="00753FDA"/>
        </w:tc>
      </w:tr>
      <w:tr w:rsidR="003B4BC9" w14:paraId="0D98577B" w14:textId="77777777" w:rsidTr="001D18E6">
        <w:trPr>
          <w:gridAfter w:val="1"/>
          <w:wAfter w:w="3860" w:type="dxa"/>
          <w:cantSplit/>
          <w:trHeight w:val="454"/>
          <w:tblHeader/>
          <w:jc w:val="center"/>
        </w:trPr>
        <w:tc>
          <w:tcPr>
            <w:tcW w:w="1252" w:type="pct"/>
            <w:vMerge w:val="restart"/>
            <w:vAlign w:val="center"/>
          </w:tcPr>
          <w:p w14:paraId="5C4982B1" w14:textId="77777777" w:rsidR="003B4BC9" w:rsidRPr="00BE24A2" w:rsidRDefault="003B4BC9" w:rsidP="00BE24A2">
            <w:pPr>
              <w:pStyle w:val="scriptNormal"/>
              <w:rPr>
                <w:color w:val="000000" w:themeColor="text1"/>
              </w:rPr>
            </w:pPr>
            <w:r>
              <w:rPr>
                <w:color w:val="000000" w:themeColor="text1"/>
              </w:rPr>
              <w:t>MCSM (A6)</w:t>
            </w:r>
          </w:p>
        </w:tc>
        <w:tc>
          <w:tcPr>
            <w:tcW w:w="1881" w:type="pct"/>
            <w:vAlign w:val="center"/>
          </w:tcPr>
          <w:p w14:paraId="0B27B6B1" w14:textId="77777777" w:rsidR="00753FDA" w:rsidRDefault="00753FDA"/>
        </w:tc>
      </w:tr>
      <w:tr w:rsidR="003B4BC9" w14:paraId="3E8E29AD" w14:textId="77777777" w:rsidTr="001D18E6">
        <w:trPr>
          <w:gridAfter w:val="1"/>
          <w:wAfter w:w="3860" w:type="dxa"/>
          <w:cantSplit/>
          <w:trHeight w:val="454"/>
          <w:tblHeader/>
          <w:jc w:val="center"/>
        </w:trPr>
        <w:tc>
          <w:tcPr>
            <w:tcW w:w="1252" w:type="pct"/>
            <w:vMerge w:val="restart"/>
            <w:vAlign w:val="center"/>
          </w:tcPr>
          <w:p w14:paraId="2860BF7C" w14:textId="77777777" w:rsidR="003B4BC9" w:rsidRPr="00BE24A2" w:rsidRDefault="003B4BC9" w:rsidP="00BE24A2">
            <w:pPr>
              <w:pStyle w:val="scriptNormal"/>
              <w:rPr>
                <w:color w:val="000000" w:themeColor="text1"/>
              </w:rPr>
            </w:pPr>
            <w:r>
              <w:rPr>
                <w:color w:val="000000" w:themeColor="text1"/>
              </w:rPr>
              <w:t>Video/Audio Control (Y1)</w:t>
            </w:r>
          </w:p>
        </w:tc>
        <w:tc>
          <w:tcPr>
            <w:tcW w:w="1881" w:type="pct"/>
            <w:vAlign w:val="center"/>
          </w:tcPr>
          <w:p w14:paraId="229EBB8F" w14:textId="77777777" w:rsidR="00753FDA" w:rsidRDefault="00753FDA"/>
        </w:tc>
      </w:tr>
      <w:tr w:rsidR="003B4BC9" w14:paraId="09154A37" w14:textId="77777777" w:rsidTr="001D18E6">
        <w:trPr>
          <w:gridAfter w:val="1"/>
          <w:wAfter w:w="3860" w:type="dxa"/>
          <w:cantSplit/>
          <w:trHeight w:val="454"/>
          <w:tblHeader/>
          <w:jc w:val="center"/>
        </w:trPr>
        <w:tc>
          <w:tcPr>
            <w:tcW w:w="1252" w:type="pct"/>
            <w:vMerge w:val="restart"/>
            <w:vAlign w:val="center"/>
          </w:tcPr>
          <w:p w14:paraId="6EE1ABAF" w14:textId="77777777" w:rsidR="003B4BC9" w:rsidRPr="00BE24A2" w:rsidRDefault="003B4BC9" w:rsidP="00BE24A2">
            <w:pPr>
              <w:pStyle w:val="scriptNormal"/>
              <w:rPr>
                <w:color w:val="000000" w:themeColor="text1"/>
              </w:rPr>
            </w:pPr>
            <w:r>
              <w:rPr>
                <w:color w:val="000000" w:themeColor="text1"/>
              </w:rPr>
              <w:lastRenderedPageBreak/>
              <w:t>EM Registers</w:t>
            </w:r>
          </w:p>
        </w:tc>
        <w:tc>
          <w:tcPr>
            <w:tcW w:w="1881" w:type="pct"/>
            <w:vAlign w:val="center"/>
          </w:tcPr>
          <w:p w14:paraId="6284509C" w14:textId="77777777" w:rsidR="00753FDA" w:rsidRDefault="00753FDA"/>
        </w:tc>
      </w:tr>
      <w:tr w:rsidR="003B4BC9" w14:paraId="2695C759" w14:textId="77777777" w:rsidTr="001D18E6">
        <w:trPr>
          <w:gridAfter w:val="1"/>
          <w:wAfter w:w="3860" w:type="dxa"/>
          <w:cantSplit/>
          <w:trHeight w:val="454"/>
          <w:tblHeader/>
          <w:jc w:val="center"/>
        </w:trPr>
        <w:tc>
          <w:tcPr>
            <w:tcW w:w="1252" w:type="pct"/>
            <w:vMerge w:val="restart"/>
            <w:vAlign w:val="center"/>
          </w:tcPr>
          <w:p w14:paraId="10CCD5C8" w14:textId="77777777" w:rsidR="003B4BC9" w:rsidRPr="00BE24A2" w:rsidRDefault="003B4BC9" w:rsidP="00BE24A2">
            <w:pPr>
              <w:pStyle w:val="scriptNormal"/>
              <w:rPr>
                <w:color w:val="000000" w:themeColor="text1"/>
              </w:rPr>
            </w:pPr>
            <w:r>
              <w:rPr>
                <w:color w:val="000000" w:themeColor="text1"/>
              </w:rPr>
              <w:t>Personalization Service (SoA)(S2)</w:t>
            </w:r>
          </w:p>
        </w:tc>
        <w:tc>
          <w:tcPr>
            <w:tcW w:w="1881" w:type="pct"/>
            <w:vAlign w:val="center"/>
          </w:tcPr>
          <w:p w14:paraId="1D321D2B" w14:textId="77777777" w:rsidR="00753FDA" w:rsidRDefault="00753FDA"/>
        </w:tc>
      </w:tr>
      <w:tr w:rsidR="003B4BC9" w14:paraId="092DBE6D" w14:textId="77777777" w:rsidTr="001D18E6">
        <w:trPr>
          <w:gridAfter w:val="1"/>
          <w:wAfter w:w="3860" w:type="dxa"/>
          <w:cantSplit/>
          <w:trHeight w:val="454"/>
          <w:tblHeader/>
          <w:jc w:val="center"/>
        </w:trPr>
        <w:tc>
          <w:tcPr>
            <w:tcW w:w="1252" w:type="pct"/>
            <w:vMerge w:val="restart"/>
            <w:vAlign w:val="center"/>
          </w:tcPr>
          <w:p w14:paraId="5B0D7B2B" w14:textId="77777777" w:rsidR="003B4BC9" w:rsidRPr="00BE24A2" w:rsidRDefault="003B4BC9" w:rsidP="00BE24A2">
            <w:pPr>
              <w:pStyle w:val="scriptNormal"/>
              <w:rPr>
                <w:color w:val="000000" w:themeColor="text1"/>
              </w:rPr>
            </w:pPr>
            <w:r>
              <w:rPr>
                <w:color w:val="000000" w:themeColor="text1"/>
              </w:rPr>
              <w:t>Control Climate (R4)</w:t>
            </w:r>
          </w:p>
        </w:tc>
        <w:tc>
          <w:tcPr>
            <w:tcW w:w="1881" w:type="pct"/>
            <w:vAlign w:val="center"/>
          </w:tcPr>
          <w:p w14:paraId="2F3B18A8" w14:textId="77777777" w:rsidR="00753FDA" w:rsidRDefault="00753FDA"/>
        </w:tc>
      </w:tr>
      <w:tr w:rsidR="003B4BC9" w14:paraId="73334CBC" w14:textId="77777777" w:rsidTr="001D18E6">
        <w:trPr>
          <w:gridAfter w:val="1"/>
          <w:wAfter w:w="3860" w:type="dxa"/>
          <w:cantSplit/>
          <w:trHeight w:val="454"/>
          <w:tblHeader/>
          <w:jc w:val="center"/>
        </w:trPr>
        <w:tc>
          <w:tcPr>
            <w:tcW w:w="1252" w:type="pct"/>
            <w:vMerge w:val="restart"/>
            <w:vAlign w:val="center"/>
          </w:tcPr>
          <w:p w14:paraId="3AEF0376" w14:textId="77777777" w:rsidR="003B4BC9" w:rsidRPr="00BE24A2" w:rsidRDefault="003B4BC9" w:rsidP="00BE24A2">
            <w:pPr>
              <w:pStyle w:val="scriptNormal"/>
              <w:rPr>
                <w:color w:val="000000" w:themeColor="text1"/>
              </w:rPr>
            </w:pPr>
            <w:r>
              <w:rPr>
                <w:color w:val="000000" w:themeColor="text1"/>
              </w:rPr>
              <w:t>Ignition (Y3)</w:t>
            </w:r>
          </w:p>
        </w:tc>
        <w:tc>
          <w:tcPr>
            <w:tcW w:w="1881" w:type="pct"/>
            <w:vAlign w:val="center"/>
          </w:tcPr>
          <w:p w14:paraId="7E64919E" w14:textId="77777777" w:rsidR="00753FDA" w:rsidRDefault="00753FDA"/>
        </w:tc>
      </w:tr>
      <w:tr w:rsidR="003B4BC9" w14:paraId="144E0EC0" w14:textId="77777777" w:rsidTr="001D18E6">
        <w:trPr>
          <w:gridAfter w:val="1"/>
          <w:wAfter w:w="3860" w:type="dxa"/>
          <w:cantSplit/>
          <w:trHeight w:val="454"/>
          <w:tblHeader/>
          <w:jc w:val="center"/>
        </w:trPr>
        <w:tc>
          <w:tcPr>
            <w:tcW w:w="1252" w:type="pct"/>
            <w:vMerge w:val="restart"/>
            <w:vAlign w:val="center"/>
          </w:tcPr>
          <w:p w14:paraId="1213CFB2" w14:textId="77777777" w:rsidR="003B4BC9" w:rsidRPr="00BE24A2" w:rsidRDefault="003B4BC9" w:rsidP="00BE24A2">
            <w:pPr>
              <w:pStyle w:val="scriptNormal"/>
              <w:rPr>
                <w:color w:val="000000" w:themeColor="text1"/>
              </w:rPr>
            </w:pPr>
            <w:r>
              <w:rPr>
                <w:color w:val="000000" w:themeColor="text1"/>
              </w:rPr>
              <w:t>Park Status (Y4)</w:t>
            </w:r>
          </w:p>
        </w:tc>
        <w:tc>
          <w:tcPr>
            <w:tcW w:w="1881" w:type="pct"/>
            <w:vAlign w:val="center"/>
          </w:tcPr>
          <w:p w14:paraId="1D139BD5" w14:textId="77777777" w:rsidR="00753FDA" w:rsidRDefault="00753FDA"/>
        </w:tc>
      </w:tr>
      <w:tr w:rsidR="003B4BC9" w14:paraId="14E481E5" w14:textId="77777777" w:rsidTr="001D18E6">
        <w:trPr>
          <w:gridAfter w:val="1"/>
          <w:wAfter w:w="3860" w:type="dxa"/>
          <w:cantSplit/>
          <w:trHeight w:val="454"/>
          <w:tblHeader/>
          <w:jc w:val="center"/>
        </w:trPr>
        <w:tc>
          <w:tcPr>
            <w:tcW w:w="1252" w:type="pct"/>
            <w:vMerge w:val="restart"/>
            <w:vAlign w:val="center"/>
          </w:tcPr>
          <w:p w14:paraId="1198A376" w14:textId="77777777" w:rsidR="003B4BC9" w:rsidRPr="00BE24A2" w:rsidRDefault="003B4BC9" w:rsidP="00BE24A2">
            <w:pPr>
              <w:pStyle w:val="scriptNormal"/>
              <w:rPr>
                <w:color w:val="000000" w:themeColor="text1"/>
              </w:rPr>
            </w:pPr>
            <w:r>
              <w:rPr>
                <w:color w:val="000000" w:themeColor="text1"/>
              </w:rPr>
              <w:t>User (B1)</w:t>
            </w:r>
          </w:p>
        </w:tc>
        <w:tc>
          <w:tcPr>
            <w:tcW w:w="1881" w:type="pct"/>
            <w:vAlign w:val="center"/>
          </w:tcPr>
          <w:p w14:paraId="27C392D3" w14:textId="77777777" w:rsidR="00753FDA" w:rsidRDefault="00753FDA"/>
        </w:tc>
      </w:tr>
      <w:tr w:rsidR="003B4BC9" w14:paraId="200DB671" w14:textId="77777777" w:rsidTr="001D18E6">
        <w:trPr>
          <w:gridAfter w:val="1"/>
          <w:wAfter w:w="3860" w:type="dxa"/>
          <w:cantSplit/>
          <w:trHeight w:val="454"/>
          <w:tblHeader/>
          <w:jc w:val="center"/>
        </w:trPr>
        <w:tc>
          <w:tcPr>
            <w:tcW w:w="1252" w:type="pct"/>
            <w:vMerge w:val="restart"/>
            <w:vAlign w:val="center"/>
          </w:tcPr>
          <w:p w14:paraId="1D57EE7B" w14:textId="77777777" w:rsidR="003B4BC9" w:rsidRPr="00BE24A2" w:rsidRDefault="003B4BC9" w:rsidP="00BE24A2">
            <w:pPr>
              <w:pStyle w:val="scriptNormal"/>
              <w:rPr>
                <w:color w:val="000000" w:themeColor="text1"/>
              </w:rPr>
            </w:pPr>
            <w:r>
              <w:rPr>
                <w:color w:val="000000" w:themeColor="text1"/>
              </w:rPr>
              <w:t>Stowable Steering Logic/HMI</w:t>
            </w:r>
          </w:p>
        </w:tc>
        <w:tc>
          <w:tcPr>
            <w:tcW w:w="1881" w:type="pct"/>
            <w:vAlign w:val="center"/>
          </w:tcPr>
          <w:p w14:paraId="5164B8AD" w14:textId="77777777" w:rsidR="00753FDA" w:rsidRDefault="00753FDA"/>
        </w:tc>
      </w:tr>
      <w:tr w:rsidR="003B4BC9" w14:paraId="3AFA2551" w14:textId="77777777" w:rsidTr="001D18E6">
        <w:trPr>
          <w:gridAfter w:val="1"/>
          <w:wAfter w:w="3860" w:type="dxa"/>
          <w:cantSplit/>
          <w:trHeight w:val="454"/>
          <w:tblHeader/>
          <w:jc w:val="center"/>
        </w:trPr>
        <w:tc>
          <w:tcPr>
            <w:tcW w:w="1252" w:type="pct"/>
            <w:vMerge w:val="restart"/>
            <w:vAlign w:val="center"/>
          </w:tcPr>
          <w:p w14:paraId="491CCE9D" w14:textId="77777777" w:rsidR="003B4BC9" w:rsidRPr="00BE24A2" w:rsidRDefault="003B4BC9" w:rsidP="00BE24A2">
            <w:pPr>
              <w:pStyle w:val="scriptNormal"/>
              <w:rPr>
                <w:color w:val="000000" w:themeColor="text1"/>
              </w:rPr>
            </w:pPr>
            <w:r>
              <w:rPr>
                <w:color w:val="000000" w:themeColor="text1"/>
              </w:rPr>
              <w:t>ECG (A2)</w:t>
            </w:r>
          </w:p>
        </w:tc>
        <w:tc>
          <w:tcPr>
            <w:tcW w:w="1881" w:type="pct"/>
            <w:vAlign w:val="center"/>
          </w:tcPr>
          <w:p w14:paraId="712F3466" w14:textId="77777777" w:rsidR="00753FDA" w:rsidRDefault="00753FDA"/>
        </w:tc>
      </w:tr>
      <w:tr w:rsidR="003B4BC9" w14:paraId="667EE249" w14:textId="77777777" w:rsidTr="001D18E6">
        <w:trPr>
          <w:gridAfter w:val="1"/>
          <w:wAfter w:w="3860" w:type="dxa"/>
          <w:cantSplit/>
          <w:trHeight w:val="454"/>
          <w:tblHeader/>
          <w:jc w:val="center"/>
        </w:trPr>
        <w:tc>
          <w:tcPr>
            <w:tcW w:w="1252" w:type="pct"/>
            <w:vMerge w:val="restart"/>
            <w:vAlign w:val="center"/>
          </w:tcPr>
          <w:p w14:paraId="29765C6F" w14:textId="77777777" w:rsidR="003B4BC9" w:rsidRPr="00BE24A2" w:rsidRDefault="003B4BC9" w:rsidP="00BE24A2">
            <w:pPr>
              <w:pStyle w:val="scriptNormal"/>
              <w:rPr>
                <w:color w:val="000000" w:themeColor="text1"/>
              </w:rPr>
            </w:pPr>
            <w:r>
              <w:rPr>
                <w:color w:val="000000" w:themeColor="text1"/>
              </w:rPr>
              <w:t>Scent Module (A9)</w:t>
            </w:r>
          </w:p>
        </w:tc>
        <w:tc>
          <w:tcPr>
            <w:tcW w:w="1881" w:type="pct"/>
            <w:vAlign w:val="center"/>
          </w:tcPr>
          <w:p w14:paraId="3CC4D728" w14:textId="77777777" w:rsidR="00753FDA" w:rsidRDefault="00753FDA"/>
        </w:tc>
      </w:tr>
      <w:tr w:rsidR="003B4BC9" w14:paraId="201FC63A" w14:textId="77777777" w:rsidTr="001D18E6">
        <w:trPr>
          <w:gridAfter w:val="1"/>
          <w:wAfter w:w="3860" w:type="dxa"/>
          <w:cantSplit/>
          <w:trHeight w:val="454"/>
          <w:tblHeader/>
          <w:jc w:val="center"/>
        </w:trPr>
        <w:tc>
          <w:tcPr>
            <w:tcW w:w="1252" w:type="pct"/>
            <w:vMerge w:val="restart"/>
            <w:vAlign w:val="center"/>
          </w:tcPr>
          <w:p w14:paraId="2CBBF2AC" w14:textId="77777777" w:rsidR="003B4BC9" w:rsidRPr="00BE24A2" w:rsidRDefault="003B4BC9" w:rsidP="00BE24A2">
            <w:pPr>
              <w:pStyle w:val="scriptNormal"/>
              <w:rPr>
                <w:color w:val="000000" w:themeColor="text1"/>
              </w:rPr>
            </w:pPr>
            <w:r>
              <w:rPr>
                <w:color w:val="000000" w:themeColor="text1"/>
              </w:rPr>
              <w:t>Activate/Alter/Abort Experience (R1)</w:t>
            </w:r>
          </w:p>
        </w:tc>
        <w:tc>
          <w:tcPr>
            <w:tcW w:w="1881" w:type="pct"/>
            <w:vAlign w:val="center"/>
          </w:tcPr>
          <w:p w14:paraId="41597665" w14:textId="77777777" w:rsidR="00753FDA" w:rsidRDefault="00753FDA"/>
        </w:tc>
      </w:tr>
    </w:tbl>
    <w:p w14:paraId="1402E81D" w14:textId="0FE5E97C" w:rsidR="00072314" w:rsidRDefault="00072314" w:rsidP="00072314">
      <w:pPr>
        <w:pStyle w:val="Caption"/>
      </w:pPr>
      <w:bookmarkStart w:id="154" w:name="_Ref10186171"/>
      <w:bookmarkStart w:id="155" w:name="_Toc35000667"/>
      <w:bookmarkStart w:id="156" w:name="_Toc65749330"/>
      <w:r w:rsidRPr="00702453">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w:t>
      </w:r>
      <w:r>
        <w:rPr>
          <w:noProof/>
        </w:rPr>
        <w:fldChar w:fldCharType="end"/>
      </w:r>
      <w:r w:rsidRPr="00702453">
        <w:t xml:space="preserve">: </w:t>
      </w:r>
      <w:bookmarkStart w:id="157" w:name="_Ref10186287"/>
      <w:r>
        <w:t>Function Allocation Table</w:t>
      </w:r>
      <w:bookmarkEnd w:id="154"/>
      <w:bookmarkEnd w:id="157"/>
      <w:r>
        <w:t xml:space="preserve"> (Basic)</w:t>
      </w:r>
      <w:bookmarkEnd w:id="155"/>
      <w:bookmarkEnd w:id="156"/>
    </w:p>
    <w:p w14:paraId="4E8F6ED6" w14:textId="77777777" w:rsidR="00072314" w:rsidRPr="000E3FCD" w:rsidRDefault="00072314" w:rsidP="00072314"/>
    <w:tbl>
      <w:tblPr>
        <w:tblStyle w:val="TableGrid"/>
        <w:tblW w:w="5000" w:type="pct"/>
        <w:tblLook w:val="01E0" w:firstRow="1" w:lastRow="1" w:firstColumn="1" w:lastColumn="1" w:noHBand="0" w:noVBand="0"/>
      </w:tblPr>
      <w:tblGrid>
        <w:gridCol w:w="2507"/>
        <w:gridCol w:w="639"/>
        <w:gridCol w:w="3476"/>
        <w:gridCol w:w="3079"/>
        <w:gridCol w:w="637"/>
      </w:tblGrid>
      <w:tr w:rsidR="00072314" w14:paraId="7CF5281D" w14:textId="77777777" w:rsidTr="001D18E6">
        <w:tc>
          <w:tcPr>
            <w:tcW w:w="1522" w:type="pct"/>
            <w:gridSpan w:val="2"/>
            <w:shd w:val="clear" w:color="auto" w:fill="D9D9D9" w:themeFill="background1" w:themeFillShade="D9"/>
          </w:tcPr>
          <w:p w14:paraId="6F9BDA76" w14:textId="77777777" w:rsidR="00072314" w:rsidRDefault="00072314" w:rsidP="001D18E6">
            <w:pPr>
              <w:pStyle w:val="TableHeader0"/>
              <w:spacing w:line="276" w:lineRule="auto"/>
              <w:jc w:val="center"/>
              <w:rPr>
                <w:lang w:val="en-GB"/>
              </w:rPr>
            </w:pPr>
            <w:r>
              <w:rPr>
                <w:lang w:val="en-GB"/>
              </w:rPr>
              <w:t>Component</w:t>
            </w:r>
          </w:p>
        </w:tc>
        <w:tc>
          <w:tcPr>
            <w:tcW w:w="1681" w:type="pct"/>
            <w:shd w:val="clear" w:color="auto" w:fill="D9D9D9" w:themeFill="background1" w:themeFillShade="D9"/>
          </w:tcPr>
          <w:p w14:paraId="4918CF16" w14:textId="77777777" w:rsidR="00072314" w:rsidRDefault="00072314" w:rsidP="001D18E6">
            <w:pPr>
              <w:pStyle w:val="TableHeader0"/>
              <w:spacing w:line="276" w:lineRule="auto"/>
              <w:jc w:val="center"/>
              <w:rPr>
                <w:lang w:val="en-GB"/>
              </w:rPr>
            </w:pPr>
            <w:r>
              <w:rPr>
                <w:lang w:val="en-GB"/>
              </w:rPr>
              <w:t>Technology Function Name</w:t>
            </w:r>
          </w:p>
        </w:tc>
        <w:tc>
          <w:tcPr>
            <w:tcW w:w="1797" w:type="pct"/>
            <w:gridSpan w:val="2"/>
            <w:shd w:val="clear" w:color="auto" w:fill="D9D9D9" w:themeFill="background1" w:themeFillShade="D9"/>
          </w:tcPr>
          <w:p w14:paraId="57CD6053" w14:textId="77777777" w:rsidR="00072314" w:rsidRPr="00C527E0" w:rsidRDefault="00072314" w:rsidP="001D18E6">
            <w:pPr>
              <w:pStyle w:val="TableHeader0"/>
              <w:spacing w:line="276" w:lineRule="auto"/>
              <w:jc w:val="center"/>
              <w:rPr>
                <w:lang w:val="en-GB"/>
              </w:rPr>
            </w:pPr>
            <w:r>
              <w:rPr>
                <w:lang w:val="en-GB"/>
              </w:rPr>
              <w:t>TSR</w:t>
            </w:r>
          </w:p>
        </w:tc>
      </w:tr>
      <w:tr w:rsidR="00072314" w14:paraId="4C72AC8F" w14:textId="77777777" w:rsidTr="0004232F">
        <w:trPr>
          <w:trHeight w:val="334"/>
        </w:trPr>
        <w:tc>
          <w:tcPr>
            <w:tcW w:w="1213" w:type="pct"/>
            <w:shd w:val="clear" w:color="auto" w:fill="D9D9D9" w:themeFill="background1" w:themeFillShade="D9"/>
          </w:tcPr>
          <w:p w14:paraId="6410EA2D" w14:textId="77777777" w:rsidR="00072314" w:rsidRDefault="00072314" w:rsidP="001D18E6">
            <w:pPr>
              <w:pStyle w:val="TableHeader0"/>
              <w:spacing w:line="276" w:lineRule="auto"/>
              <w:jc w:val="center"/>
              <w:rPr>
                <w:lang w:val="en-GB"/>
              </w:rPr>
            </w:pPr>
            <w:r>
              <w:rPr>
                <w:lang w:val="en-GB"/>
              </w:rPr>
              <w:t>Name</w:t>
            </w:r>
          </w:p>
        </w:tc>
        <w:tc>
          <w:tcPr>
            <w:tcW w:w="309" w:type="pct"/>
            <w:shd w:val="clear" w:color="auto" w:fill="D9D9D9" w:themeFill="background1" w:themeFillShade="D9"/>
          </w:tcPr>
          <w:p w14:paraId="77F4B41C" w14:textId="77777777" w:rsidR="00072314" w:rsidRDefault="00072314" w:rsidP="001D18E6">
            <w:pPr>
              <w:pStyle w:val="TableHeader0"/>
              <w:spacing w:line="276" w:lineRule="auto"/>
              <w:jc w:val="center"/>
              <w:rPr>
                <w:lang w:val="en-GB"/>
              </w:rPr>
            </w:pPr>
            <w:r>
              <w:rPr>
                <w:lang w:val="en-GB"/>
              </w:rPr>
              <w:t>ASIL</w:t>
            </w:r>
          </w:p>
        </w:tc>
        <w:tc>
          <w:tcPr>
            <w:tcW w:w="1681" w:type="pct"/>
            <w:shd w:val="clear" w:color="auto" w:fill="D9D9D9" w:themeFill="background1" w:themeFillShade="D9"/>
          </w:tcPr>
          <w:p w14:paraId="01AE885E" w14:textId="77777777" w:rsidR="00072314" w:rsidRDefault="00072314" w:rsidP="001D18E6">
            <w:pPr>
              <w:pStyle w:val="TableHeader0"/>
              <w:spacing w:line="276" w:lineRule="auto"/>
              <w:jc w:val="center"/>
              <w:rPr>
                <w:lang w:val="en-GB"/>
              </w:rPr>
            </w:pPr>
          </w:p>
        </w:tc>
        <w:tc>
          <w:tcPr>
            <w:tcW w:w="1489" w:type="pct"/>
            <w:shd w:val="clear" w:color="auto" w:fill="D9D9D9" w:themeFill="background1" w:themeFillShade="D9"/>
          </w:tcPr>
          <w:p w14:paraId="1FB22ABC" w14:textId="77777777" w:rsidR="00072314" w:rsidRDefault="00072314" w:rsidP="001D18E6">
            <w:pPr>
              <w:pStyle w:val="TableHeader0"/>
              <w:spacing w:line="276" w:lineRule="auto"/>
              <w:jc w:val="center"/>
              <w:rPr>
                <w:lang w:val="en-GB"/>
              </w:rPr>
            </w:pPr>
            <w:r>
              <w:rPr>
                <w:lang w:val="en-GB"/>
              </w:rPr>
              <w:t>ID</w:t>
            </w:r>
          </w:p>
        </w:tc>
        <w:tc>
          <w:tcPr>
            <w:tcW w:w="308" w:type="pct"/>
            <w:shd w:val="clear" w:color="auto" w:fill="D9D9D9" w:themeFill="background1" w:themeFillShade="D9"/>
          </w:tcPr>
          <w:p w14:paraId="111E24B3" w14:textId="77777777" w:rsidR="00072314" w:rsidRDefault="00072314" w:rsidP="001D18E6">
            <w:pPr>
              <w:pStyle w:val="TableHeader0"/>
              <w:spacing w:line="276" w:lineRule="auto"/>
              <w:jc w:val="center"/>
              <w:rPr>
                <w:lang w:val="en-GB"/>
              </w:rPr>
            </w:pPr>
            <w:r>
              <w:rPr>
                <w:lang w:val="en-GB"/>
              </w:rPr>
              <w:t>ASIL</w:t>
            </w:r>
          </w:p>
        </w:tc>
      </w:tr>
      <w:tr w:rsidR="00072314" w14:paraId="301AD412" w14:textId="77777777" w:rsidTr="0004232F">
        <w:tc>
          <w:tcPr>
            <w:tcW w:w="1213" w:type="pct"/>
            <w:vMerge w:val="restart"/>
            <w:hideMark/>
          </w:tcPr>
          <w:p w14:paraId="6652D95E" w14:textId="77777777" w:rsidR="00072314" w:rsidRPr="00E60F8D" w:rsidRDefault="00072314" w:rsidP="001D18E6">
            <w:pPr>
              <w:pStyle w:val="TabelleText"/>
              <w:spacing w:line="276" w:lineRule="auto"/>
            </w:pPr>
            <w:r w:rsidRPr="00E60F8D">
              <w:t>Component 1</w:t>
            </w:r>
          </w:p>
        </w:tc>
        <w:tc>
          <w:tcPr>
            <w:tcW w:w="309" w:type="pct"/>
            <w:vMerge w:val="restart"/>
          </w:tcPr>
          <w:p w14:paraId="1369C8D0" w14:textId="77777777" w:rsidR="00072314" w:rsidRPr="00E60F8D" w:rsidRDefault="00072314" w:rsidP="001D18E6">
            <w:pPr>
              <w:pStyle w:val="TabelleText"/>
              <w:spacing w:line="276" w:lineRule="auto"/>
            </w:pPr>
          </w:p>
        </w:tc>
        <w:tc>
          <w:tcPr>
            <w:tcW w:w="1681" w:type="pct"/>
            <w:vMerge w:val="restart"/>
          </w:tcPr>
          <w:p w14:paraId="5C4988FC" w14:textId="77777777" w:rsidR="00072314" w:rsidRPr="00E60F8D" w:rsidRDefault="00072314" w:rsidP="001D18E6">
            <w:pPr>
              <w:pStyle w:val="TabelleText"/>
              <w:spacing w:line="276" w:lineRule="auto"/>
            </w:pPr>
            <w:r>
              <w:t xml:space="preserve">Impl. </w:t>
            </w:r>
            <w:r w:rsidRPr="00E60F8D">
              <w:t>Function 1</w:t>
            </w:r>
          </w:p>
        </w:tc>
        <w:tc>
          <w:tcPr>
            <w:tcW w:w="1489" w:type="pct"/>
            <w:hideMark/>
          </w:tcPr>
          <w:p w14:paraId="0C1918F2" w14:textId="77777777" w:rsidR="00072314" w:rsidRPr="00E60F8D" w:rsidRDefault="00072314" w:rsidP="001D18E6">
            <w:pPr>
              <w:pStyle w:val="TabelleText"/>
              <w:spacing w:line="276" w:lineRule="auto"/>
            </w:pPr>
            <w:r>
              <w:t>Req 1-1: “Some req name”</w:t>
            </w:r>
          </w:p>
        </w:tc>
        <w:tc>
          <w:tcPr>
            <w:tcW w:w="308" w:type="pct"/>
          </w:tcPr>
          <w:p w14:paraId="39DEB6E2" w14:textId="77777777" w:rsidR="00072314" w:rsidRPr="00E60F8D" w:rsidRDefault="00072314" w:rsidP="001D18E6"/>
        </w:tc>
      </w:tr>
      <w:tr w:rsidR="00072314" w14:paraId="47BA62CF" w14:textId="77777777" w:rsidTr="0004232F">
        <w:tc>
          <w:tcPr>
            <w:tcW w:w="1213" w:type="pct"/>
            <w:vMerge/>
          </w:tcPr>
          <w:p w14:paraId="10467376" w14:textId="77777777" w:rsidR="00072314" w:rsidRPr="00E60F8D" w:rsidRDefault="00072314" w:rsidP="001D18E6">
            <w:pPr>
              <w:pStyle w:val="TabelleText"/>
              <w:spacing w:line="276" w:lineRule="auto"/>
            </w:pPr>
          </w:p>
        </w:tc>
        <w:tc>
          <w:tcPr>
            <w:tcW w:w="309" w:type="pct"/>
            <w:vMerge/>
          </w:tcPr>
          <w:p w14:paraId="79C81CD4" w14:textId="77777777" w:rsidR="00072314" w:rsidRPr="00E60F8D" w:rsidRDefault="00072314" w:rsidP="001D18E6">
            <w:pPr>
              <w:pStyle w:val="TabelleText"/>
              <w:spacing w:line="276" w:lineRule="auto"/>
            </w:pPr>
          </w:p>
        </w:tc>
        <w:tc>
          <w:tcPr>
            <w:tcW w:w="1681" w:type="pct"/>
            <w:vMerge/>
          </w:tcPr>
          <w:p w14:paraId="0D06DC3E" w14:textId="77777777" w:rsidR="00072314" w:rsidRDefault="00072314" w:rsidP="001D18E6">
            <w:pPr>
              <w:pStyle w:val="TabelleText"/>
              <w:spacing w:line="276" w:lineRule="auto"/>
            </w:pPr>
          </w:p>
        </w:tc>
        <w:tc>
          <w:tcPr>
            <w:tcW w:w="1489" w:type="pct"/>
          </w:tcPr>
          <w:p w14:paraId="5B3BE74D" w14:textId="77777777" w:rsidR="00072314" w:rsidRDefault="00072314" w:rsidP="001D18E6">
            <w:pPr>
              <w:pStyle w:val="TabelleText"/>
              <w:spacing w:line="276" w:lineRule="auto"/>
            </w:pPr>
          </w:p>
        </w:tc>
        <w:tc>
          <w:tcPr>
            <w:tcW w:w="308" w:type="pct"/>
          </w:tcPr>
          <w:p w14:paraId="24255854" w14:textId="77777777" w:rsidR="00072314" w:rsidRPr="00E60F8D" w:rsidRDefault="00072314" w:rsidP="001D18E6"/>
        </w:tc>
      </w:tr>
      <w:tr w:rsidR="00072314" w14:paraId="49189DB4" w14:textId="77777777" w:rsidTr="0004232F">
        <w:tc>
          <w:tcPr>
            <w:tcW w:w="1213" w:type="pct"/>
            <w:vMerge/>
            <w:hideMark/>
          </w:tcPr>
          <w:p w14:paraId="546D864D" w14:textId="77777777" w:rsidR="00072314" w:rsidRPr="00E60F8D" w:rsidRDefault="00072314" w:rsidP="001D18E6">
            <w:pPr>
              <w:overflowPunct/>
              <w:autoSpaceDE/>
              <w:autoSpaceDN/>
              <w:adjustRightInd/>
              <w:rPr>
                <w:sz w:val="18"/>
                <w:szCs w:val="18"/>
                <w:lang w:val="en-GB"/>
              </w:rPr>
            </w:pPr>
          </w:p>
        </w:tc>
        <w:tc>
          <w:tcPr>
            <w:tcW w:w="309" w:type="pct"/>
            <w:vMerge/>
          </w:tcPr>
          <w:p w14:paraId="08C60F6B" w14:textId="77777777" w:rsidR="00072314" w:rsidRPr="00E60F8D" w:rsidRDefault="00072314" w:rsidP="001D18E6">
            <w:pPr>
              <w:overflowPunct/>
              <w:autoSpaceDE/>
              <w:autoSpaceDN/>
              <w:adjustRightInd/>
              <w:rPr>
                <w:sz w:val="18"/>
                <w:szCs w:val="18"/>
                <w:lang w:val="en-GB"/>
              </w:rPr>
            </w:pPr>
          </w:p>
        </w:tc>
        <w:tc>
          <w:tcPr>
            <w:tcW w:w="1681" w:type="pct"/>
            <w:vMerge/>
          </w:tcPr>
          <w:p w14:paraId="314A2E60" w14:textId="77777777" w:rsidR="00072314" w:rsidRPr="00E60F8D" w:rsidRDefault="00072314" w:rsidP="001D18E6">
            <w:pPr>
              <w:pStyle w:val="TabelleText"/>
              <w:spacing w:line="276" w:lineRule="auto"/>
            </w:pPr>
          </w:p>
        </w:tc>
        <w:tc>
          <w:tcPr>
            <w:tcW w:w="1489" w:type="pct"/>
            <w:hideMark/>
          </w:tcPr>
          <w:p w14:paraId="05E1DCB0" w14:textId="77777777" w:rsidR="00072314" w:rsidRPr="00E60F8D" w:rsidRDefault="00072314" w:rsidP="001D18E6">
            <w:pPr>
              <w:pStyle w:val="TabelleText"/>
              <w:spacing w:line="276" w:lineRule="auto"/>
            </w:pPr>
            <w:r>
              <w:t>…</w:t>
            </w:r>
          </w:p>
        </w:tc>
        <w:tc>
          <w:tcPr>
            <w:tcW w:w="308" w:type="pct"/>
          </w:tcPr>
          <w:p w14:paraId="44DC0E2D" w14:textId="77777777" w:rsidR="00072314" w:rsidRPr="00E60F8D" w:rsidRDefault="00072314" w:rsidP="001D18E6">
            <w:pPr>
              <w:pStyle w:val="TabelleText"/>
              <w:spacing w:line="276" w:lineRule="auto"/>
            </w:pPr>
          </w:p>
        </w:tc>
      </w:tr>
      <w:tr w:rsidR="00072314" w14:paraId="55DDE8F4" w14:textId="77777777" w:rsidTr="0004232F">
        <w:tc>
          <w:tcPr>
            <w:tcW w:w="1213" w:type="pct"/>
            <w:vMerge/>
          </w:tcPr>
          <w:p w14:paraId="5066D58F" w14:textId="77777777" w:rsidR="00072314" w:rsidRPr="00E60F8D" w:rsidRDefault="00072314" w:rsidP="001D18E6">
            <w:pPr>
              <w:overflowPunct/>
              <w:autoSpaceDE/>
              <w:autoSpaceDN/>
              <w:adjustRightInd/>
              <w:rPr>
                <w:sz w:val="18"/>
                <w:szCs w:val="18"/>
                <w:lang w:val="en-GB"/>
              </w:rPr>
            </w:pPr>
          </w:p>
        </w:tc>
        <w:tc>
          <w:tcPr>
            <w:tcW w:w="309" w:type="pct"/>
            <w:vMerge/>
          </w:tcPr>
          <w:p w14:paraId="141BC09E" w14:textId="77777777" w:rsidR="00072314" w:rsidRPr="00E60F8D" w:rsidRDefault="00072314" w:rsidP="001D18E6">
            <w:pPr>
              <w:overflowPunct/>
              <w:autoSpaceDE/>
              <w:autoSpaceDN/>
              <w:adjustRightInd/>
              <w:rPr>
                <w:sz w:val="18"/>
                <w:szCs w:val="18"/>
                <w:lang w:val="en-GB"/>
              </w:rPr>
            </w:pPr>
          </w:p>
        </w:tc>
        <w:tc>
          <w:tcPr>
            <w:tcW w:w="1681" w:type="pct"/>
            <w:vMerge/>
          </w:tcPr>
          <w:p w14:paraId="07B935EF" w14:textId="77777777" w:rsidR="00072314" w:rsidRPr="00E60F8D" w:rsidRDefault="00072314" w:rsidP="001D18E6">
            <w:pPr>
              <w:pStyle w:val="TabelleText"/>
              <w:spacing w:line="276" w:lineRule="auto"/>
            </w:pPr>
          </w:p>
        </w:tc>
        <w:tc>
          <w:tcPr>
            <w:tcW w:w="1489" w:type="pct"/>
          </w:tcPr>
          <w:p w14:paraId="6756BEB4" w14:textId="77777777" w:rsidR="00072314" w:rsidRDefault="00072314" w:rsidP="001D18E6">
            <w:pPr>
              <w:pStyle w:val="TabelleText"/>
              <w:spacing w:line="276" w:lineRule="auto"/>
            </w:pPr>
          </w:p>
        </w:tc>
        <w:tc>
          <w:tcPr>
            <w:tcW w:w="308" w:type="pct"/>
          </w:tcPr>
          <w:p w14:paraId="05DEF807" w14:textId="77777777" w:rsidR="00072314" w:rsidRPr="00E60F8D" w:rsidRDefault="00072314" w:rsidP="001D18E6">
            <w:pPr>
              <w:pStyle w:val="TabelleText"/>
              <w:spacing w:line="276" w:lineRule="auto"/>
            </w:pPr>
          </w:p>
        </w:tc>
      </w:tr>
      <w:tr w:rsidR="00072314" w14:paraId="2CEBD3A5" w14:textId="77777777" w:rsidTr="0004232F">
        <w:tc>
          <w:tcPr>
            <w:tcW w:w="1213" w:type="pct"/>
            <w:vMerge/>
          </w:tcPr>
          <w:p w14:paraId="3D3EAC43" w14:textId="77777777" w:rsidR="00072314" w:rsidRPr="00E60F8D" w:rsidRDefault="00072314" w:rsidP="001D18E6">
            <w:pPr>
              <w:overflowPunct/>
              <w:autoSpaceDE/>
              <w:autoSpaceDN/>
              <w:adjustRightInd/>
              <w:rPr>
                <w:sz w:val="18"/>
                <w:szCs w:val="18"/>
                <w:lang w:val="en-GB"/>
              </w:rPr>
            </w:pPr>
          </w:p>
        </w:tc>
        <w:tc>
          <w:tcPr>
            <w:tcW w:w="309" w:type="pct"/>
            <w:vMerge/>
          </w:tcPr>
          <w:p w14:paraId="28635517" w14:textId="77777777" w:rsidR="00072314" w:rsidRPr="00E60F8D" w:rsidRDefault="00072314" w:rsidP="001D18E6">
            <w:pPr>
              <w:overflowPunct/>
              <w:autoSpaceDE/>
              <w:autoSpaceDN/>
              <w:adjustRightInd/>
              <w:rPr>
                <w:sz w:val="18"/>
                <w:szCs w:val="18"/>
                <w:lang w:val="en-GB"/>
              </w:rPr>
            </w:pPr>
          </w:p>
        </w:tc>
        <w:tc>
          <w:tcPr>
            <w:tcW w:w="1681" w:type="pct"/>
            <w:vMerge/>
          </w:tcPr>
          <w:p w14:paraId="05C42987" w14:textId="77777777" w:rsidR="00072314" w:rsidRPr="00E60F8D" w:rsidRDefault="00072314" w:rsidP="001D18E6">
            <w:pPr>
              <w:pStyle w:val="TabelleText"/>
              <w:spacing w:line="276" w:lineRule="auto"/>
            </w:pPr>
          </w:p>
        </w:tc>
        <w:tc>
          <w:tcPr>
            <w:tcW w:w="1489" w:type="pct"/>
          </w:tcPr>
          <w:p w14:paraId="5179CF2C" w14:textId="77777777" w:rsidR="00072314" w:rsidRPr="00E60F8D" w:rsidRDefault="00072314" w:rsidP="001D18E6">
            <w:pPr>
              <w:pStyle w:val="TabelleText"/>
              <w:spacing w:line="276" w:lineRule="auto"/>
            </w:pPr>
            <w:r>
              <w:t>Req 1-n: “Another req name”</w:t>
            </w:r>
          </w:p>
        </w:tc>
        <w:tc>
          <w:tcPr>
            <w:tcW w:w="308" w:type="pct"/>
          </w:tcPr>
          <w:p w14:paraId="490DAE7D" w14:textId="77777777" w:rsidR="00072314" w:rsidRPr="00E60F8D" w:rsidRDefault="00072314" w:rsidP="001D18E6">
            <w:pPr>
              <w:pStyle w:val="TabelleText"/>
              <w:spacing w:line="276" w:lineRule="auto"/>
            </w:pPr>
          </w:p>
        </w:tc>
      </w:tr>
      <w:tr w:rsidR="00072314" w14:paraId="189E4300" w14:textId="77777777" w:rsidTr="0004232F">
        <w:tc>
          <w:tcPr>
            <w:tcW w:w="1213" w:type="pct"/>
            <w:vMerge/>
            <w:hideMark/>
          </w:tcPr>
          <w:p w14:paraId="6E23196F" w14:textId="77777777" w:rsidR="00072314" w:rsidRPr="00E60F8D" w:rsidRDefault="00072314" w:rsidP="001D18E6">
            <w:pPr>
              <w:overflowPunct/>
              <w:autoSpaceDE/>
              <w:autoSpaceDN/>
              <w:adjustRightInd/>
              <w:rPr>
                <w:sz w:val="18"/>
                <w:szCs w:val="18"/>
                <w:lang w:val="en-GB"/>
              </w:rPr>
            </w:pPr>
          </w:p>
        </w:tc>
        <w:tc>
          <w:tcPr>
            <w:tcW w:w="309" w:type="pct"/>
            <w:vMerge/>
          </w:tcPr>
          <w:p w14:paraId="5393B5E1"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64B54AA2" w14:textId="77777777" w:rsidR="00072314" w:rsidRPr="00E60F8D" w:rsidRDefault="00072314" w:rsidP="001D18E6">
            <w:pPr>
              <w:pStyle w:val="TabelleText"/>
              <w:spacing w:line="276" w:lineRule="auto"/>
            </w:pPr>
            <w:r>
              <w:t>Impl. Function 2a</w:t>
            </w:r>
          </w:p>
        </w:tc>
        <w:tc>
          <w:tcPr>
            <w:tcW w:w="1489" w:type="pct"/>
            <w:hideMark/>
          </w:tcPr>
          <w:p w14:paraId="19FD1726" w14:textId="77777777" w:rsidR="00072314" w:rsidRPr="00E60F8D" w:rsidRDefault="00072314" w:rsidP="001D18E6">
            <w:pPr>
              <w:pStyle w:val="TabelleText"/>
              <w:spacing w:line="276" w:lineRule="auto"/>
            </w:pPr>
            <w:r>
              <w:t>Req 2a-1</w:t>
            </w:r>
          </w:p>
        </w:tc>
        <w:tc>
          <w:tcPr>
            <w:tcW w:w="308" w:type="pct"/>
          </w:tcPr>
          <w:p w14:paraId="1D6DCEAB" w14:textId="77777777" w:rsidR="00072314" w:rsidRPr="00E60F8D" w:rsidRDefault="00072314" w:rsidP="001D18E6">
            <w:pPr>
              <w:pStyle w:val="TabelleText"/>
              <w:spacing w:line="276" w:lineRule="auto"/>
            </w:pPr>
          </w:p>
        </w:tc>
      </w:tr>
      <w:tr w:rsidR="00072314" w14:paraId="084F4698" w14:textId="77777777" w:rsidTr="0004232F">
        <w:tc>
          <w:tcPr>
            <w:tcW w:w="1213" w:type="pct"/>
            <w:vMerge/>
          </w:tcPr>
          <w:p w14:paraId="0A7D186A" w14:textId="77777777" w:rsidR="00072314" w:rsidRPr="00E60F8D" w:rsidRDefault="00072314" w:rsidP="001D18E6">
            <w:pPr>
              <w:overflowPunct/>
              <w:autoSpaceDE/>
              <w:autoSpaceDN/>
              <w:adjustRightInd/>
              <w:rPr>
                <w:sz w:val="18"/>
                <w:szCs w:val="18"/>
                <w:lang w:val="en-GB"/>
              </w:rPr>
            </w:pPr>
          </w:p>
        </w:tc>
        <w:tc>
          <w:tcPr>
            <w:tcW w:w="309" w:type="pct"/>
            <w:vMerge/>
          </w:tcPr>
          <w:p w14:paraId="7C1E63EF" w14:textId="77777777" w:rsidR="00072314" w:rsidRPr="00E60F8D" w:rsidRDefault="00072314" w:rsidP="001D18E6">
            <w:pPr>
              <w:overflowPunct/>
              <w:autoSpaceDE/>
              <w:autoSpaceDN/>
              <w:adjustRightInd/>
              <w:rPr>
                <w:sz w:val="18"/>
                <w:szCs w:val="18"/>
                <w:lang w:val="en-GB"/>
              </w:rPr>
            </w:pPr>
          </w:p>
        </w:tc>
        <w:tc>
          <w:tcPr>
            <w:tcW w:w="1681" w:type="pct"/>
            <w:vMerge/>
          </w:tcPr>
          <w:p w14:paraId="34ECC854" w14:textId="77777777" w:rsidR="00072314" w:rsidRDefault="00072314" w:rsidP="001D18E6">
            <w:pPr>
              <w:pStyle w:val="TabelleText"/>
              <w:spacing w:line="276" w:lineRule="auto"/>
            </w:pPr>
          </w:p>
        </w:tc>
        <w:tc>
          <w:tcPr>
            <w:tcW w:w="1489" w:type="pct"/>
          </w:tcPr>
          <w:p w14:paraId="7ACE05C5" w14:textId="77777777" w:rsidR="00072314" w:rsidRPr="00E60F8D" w:rsidRDefault="00072314" w:rsidP="001D18E6">
            <w:pPr>
              <w:pStyle w:val="TabelleText"/>
              <w:spacing w:line="276" w:lineRule="auto"/>
            </w:pPr>
            <w:r>
              <w:t>…</w:t>
            </w:r>
          </w:p>
        </w:tc>
        <w:tc>
          <w:tcPr>
            <w:tcW w:w="308" w:type="pct"/>
          </w:tcPr>
          <w:p w14:paraId="4CC04CCE" w14:textId="77777777" w:rsidR="00072314" w:rsidRPr="00E60F8D" w:rsidRDefault="00072314" w:rsidP="001D18E6">
            <w:pPr>
              <w:pStyle w:val="TabelleText"/>
              <w:spacing w:line="276" w:lineRule="auto"/>
            </w:pPr>
          </w:p>
        </w:tc>
      </w:tr>
      <w:tr w:rsidR="00072314" w14:paraId="67059FF9" w14:textId="77777777" w:rsidTr="0004232F">
        <w:tc>
          <w:tcPr>
            <w:tcW w:w="1213" w:type="pct"/>
            <w:vMerge/>
          </w:tcPr>
          <w:p w14:paraId="6453DAD5" w14:textId="77777777" w:rsidR="00072314" w:rsidRPr="00E60F8D" w:rsidRDefault="00072314" w:rsidP="001D18E6">
            <w:pPr>
              <w:overflowPunct/>
              <w:autoSpaceDE/>
              <w:autoSpaceDN/>
              <w:adjustRightInd/>
              <w:rPr>
                <w:sz w:val="18"/>
                <w:szCs w:val="18"/>
                <w:lang w:val="en-GB"/>
              </w:rPr>
            </w:pPr>
          </w:p>
        </w:tc>
        <w:tc>
          <w:tcPr>
            <w:tcW w:w="309" w:type="pct"/>
            <w:vMerge/>
          </w:tcPr>
          <w:p w14:paraId="7FFEFE42" w14:textId="77777777" w:rsidR="00072314" w:rsidRPr="00E60F8D" w:rsidRDefault="00072314" w:rsidP="001D18E6">
            <w:pPr>
              <w:overflowPunct/>
              <w:autoSpaceDE/>
              <w:autoSpaceDN/>
              <w:adjustRightInd/>
              <w:rPr>
                <w:sz w:val="18"/>
                <w:szCs w:val="18"/>
                <w:lang w:val="en-GB"/>
              </w:rPr>
            </w:pPr>
          </w:p>
        </w:tc>
        <w:tc>
          <w:tcPr>
            <w:tcW w:w="1681" w:type="pct"/>
            <w:vMerge/>
          </w:tcPr>
          <w:p w14:paraId="746D24DB" w14:textId="77777777" w:rsidR="00072314" w:rsidRDefault="00072314" w:rsidP="001D18E6">
            <w:pPr>
              <w:pStyle w:val="TabelleText"/>
              <w:spacing w:line="276" w:lineRule="auto"/>
            </w:pPr>
          </w:p>
        </w:tc>
        <w:tc>
          <w:tcPr>
            <w:tcW w:w="1489" w:type="pct"/>
          </w:tcPr>
          <w:p w14:paraId="1A2BE191" w14:textId="77777777" w:rsidR="00072314" w:rsidRPr="00E60F8D" w:rsidRDefault="00072314" w:rsidP="001D18E6">
            <w:pPr>
              <w:pStyle w:val="TabelleText"/>
              <w:spacing w:line="276" w:lineRule="auto"/>
            </w:pPr>
            <w:r>
              <w:t>Req 2a-n</w:t>
            </w:r>
          </w:p>
        </w:tc>
        <w:tc>
          <w:tcPr>
            <w:tcW w:w="308" w:type="pct"/>
          </w:tcPr>
          <w:p w14:paraId="207942D5" w14:textId="77777777" w:rsidR="00072314" w:rsidRPr="00E60F8D" w:rsidRDefault="00072314" w:rsidP="001D18E6">
            <w:pPr>
              <w:pStyle w:val="TabelleText"/>
              <w:spacing w:line="276" w:lineRule="auto"/>
            </w:pPr>
          </w:p>
        </w:tc>
      </w:tr>
      <w:tr w:rsidR="00072314" w14:paraId="620B344E" w14:textId="77777777" w:rsidTr="0004232F">
        <w:tc>
          <w:tcPr>
            <w:tcW w:w="1213" w:type="pct"/>
            <w:vMerge/>
          </w:tcPr>
          <w:p w14:paraId="5DD6EEF1" w14:textId="77777777" w:rsidR="00072314" w:rsidRPr="00E60F8D" w:rsidRDefault="00072314" w:rsidP="001D18E6">
            <w:pPr>
              <w:overflowPunct/>
              <w:autoSpaceDE/>
              <w:autoSpaceDN/>
              <w:adjustRightInd/>
              <w:rPr>
                <w:sz w:val="18"/>
                <w:szCs w:val="18"/>
                <w:lang w:val="en-GB"/>
              </w:rPr>
            </w:pPr>
          </w:p>
        </w:tc>
        <w:tc>
          <w:tcPr>
            <w:tcW w:w="309" w:type="pct"/>
            <w:vMerge/>
          </w:tcPr>
          <w:p w14:paraId="19998B70"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32871324" w14:textId="77777777" w:rsidR="00072314" w:rsidRPr="00E60F8D" w:rsidRDefault="00072314" w:rsidP="001D18E6">
            <w:pPr>
              <w:pStyle w:val="TabelleText"/>
              <w:spacing w:line="276" w:lineRule="auto"/>
            </w:pPr>
            <w:r>
              <w:t>Impl. Function 2b</w:t>
            </w:r>
          </w:p>
        </w:tc>
        <w:tc>
          <w:tcPr>
            <w:tcW w:w="1489" w:type="pct"/>
          </w:tcPr>
          <w:p w14:paraId="02F6228D" w14:textId="77777777" w:rsidR="00072314" w:rsidRPr="00E60F8D" w:rsidRDefault="00072314" w:rsidP="001D18E6">
            <w:pPr>
              <w:pStyle w:val="TabelleText"/>
              <w:spacing w:line="276" w:lineRule="auto"/>
            </w:pPr>
            <w:r>
              <w:t>Req 2b-1</w:t>
            </w:r>
          </w:p>
        </w:tc>
        <w:tc>
          <w:tcPr>
            <w:tcW w:w="308" w:type="pct"/>
          </w:tcPr>
          <w:p w14:paraId="37981FDD" w14:textId="77777777" w:rsidR="00072314" w:rsidRPr="00E60F8D" w:rsidRDefault="00072314" w:rsidP="001D18E6">
            <w:pPr>
              <w:pStyle w:val="TabelleText"/>
              <w:spacing w:line="276" w:lineRule="auto"/>
            </w:pPr>
          </w:p>
        </w:tc>
      </w:tr>
      <w:tr w:rsidR="00072314" w14:paraId="28D7BC98" w14:textId="77777777" w:rsidTr="0004232F">
        <w:tc>
          <w:tcPr>
            <w:tcW w:w="1213" w:type="pct"/>
            <w:vMerge/>
          </w:tcPr>
          <w:p w14:paraId="62E28F11" w14:textId="77777777" w:rsidR="00072314" w:rsidRPr="00E60F8D" w:rsidRDefault="00072314" w:rsidP="001D18E6">
            <w:pPr>
              <w:overflowPunct/>
              <w:autoSpaceDE/>
              <w:autoSpaceDN/>
              <w:adjustRightInd/>
              <w:rPr>
                <w:sz w:val="18"/>
                <w:szCs w:val="18"/>
                <w:lang w:val="en-GB"/>
              </w:rPr>
            </w:pPr>
          </w:p>
        </w:tc>
        <w:tc>
          <w:tcPr>
            <w:tcW w:w="309" w:type="pct"/>
            <w:vMerge/>
          </w:tcPr>
          <w:p w14:paraId="28976D3F" w14:textId="77777777" w:rsidR="00072314" w:rsidRPr="00E60F8D" w:rsidRDefault="00072314" w:rsidP="001D18E6">
            <w:pPr>
              <w:overflowPunct/>
              <w:autoSpaceDE/>
              <w:autoSpaceDN/>
              <w:adjustRightInd/>
              <w:rPr>
                <w:sz w:val="18"/>
                <w:szCs w:val="18"/>
                <w:lang w:val="en-GB"/>
              </w:rPr>
            </w:pPr>
          </w:p>
        </w:tc>
        <w:tc>
          <w:tcPr>
            <w:tcW w:w="1681" w:type="pct"/>
            <w:vMerge/>
          </w:tcPr>
          <w:p w14:paraId="5446DD35" w14:textId="77777777" w:rsidR="00072314" w:rsidRDefault="00072314" w:rsidP="001D18E6">
            <w:pPr>
              <w:pStyle w:val="TabelleText"/>
              <w:spacing w:line="276" w:lineRule="auto"/>
            </w:pPr>
          </w:p>
        </w:tc>
        <w:tc>
          <w:tcPr>
            <w:tcW w:w="1489" w:type="pct"/>
          </w:tcPr>
          <w:p w14:paraId="3DA1137E" w14:textId="77777777" w:rsidR="00072314" w:rsidRDefault="00072314" w:rsidP="001D18E6">
            <w:pPr>
              <w:pStyle w:val="TabelleText"/>
              <w:spacing w:line="276" w:lineRule="auto"/>
            </w:pPr>
            <w:r>
              <w:t>…</w:t>
            </w:r>
          </w:p>
        </w:tc>
        <w:tc>
          <w:tcPr>
            <w:tcW w:w="308" w:type="pct"/>
          </w:tcPr>
          <w:p w14:paraId="6775AF6C" w14:textId="77777777" w:rsidR="00072314" w:rsidRPr="00E60F8D" w:rsidRDefault="00072314" w:rsidP="001D18E6">
            <w:pPr>
              <w:pStyle w:val="TabelleText"/>
              <w:spacing w:line="276" w:lineRule="auto"/>
            </w:pPr>
          </w:p>
        </w:tc>
      </w:tr>
      <w:tr w:rsidR="00072314" w14:paraId="3E09C957" w14:textId="77777777" w:rsidTr="0004232F">
        <w:tc>
          <w:tcPr>
            <w:tcW w:w="1213" w:type="pct"/>
            <w:vMerge/>
          </w:tcPr>
          <w:p w14:paraId="776ADE72" w14:textId="77777777" w:rsidR="00072314" w:rsidRPr="00E60F8D" w:rsidRDefault="00072314" w:rsidP="001D18E6">
            <w:pPr>
              <w:overflowPunct/>
              <w:autoSpaceDE/>
              <w:autoSpaceDN/>
              <w:adjustRightInd/>
              <w:rPr>
                <w:sz w:val="18"/>
                <w:szCs w:val="18"/>
                <w:lang w:val="en-GB"/>
              </w:rPr>
            </w:pPr>
          </w:p>
        </w:tc>
        <w:tc>
          <w:tcPr>
            <w:tcW w:w="309" w:type="pct"/>
            <w:vMerge/>
          </w:tcPr>
          <w:p w14:paraId="59E4A357" w14:textId="77777777" w:rsidR="00072314" w:rsidRPr="00E60F8D" w:rsidRDefault="00072314" w:rsidP="001D18E6">
            <w:pPr>
              <w:overflowPunct/>
              <w:autoSpaceDE/>
              <w:autoSpaceDN/>
              <w:adjustRightInd/>
              <w:rPr>
                <w:sz w:val="18"/>
                <w:szCs w:val="18"/>
                <w:lang w:val="en-GB"/>
              </w:rPr>
            </w:pPr>
          </w:p>
        </w:tc>
        <w:tc>
          <w:tcPr>
            <w:tcW w:w="1681" w:type="pct"/>
            <w:vMerge/>
          </w:tcPr>
          <w:p w14:paraId="335B180C" w14:textId="77777777" w:rsidR="00072314" w:rsidRDefault="00072314" w:rsidP="001D18E6">
            <w:pPr>
              <w:pStyle w:val="TabelleText"/>
              <w:spacing w:line="276" w:lineRule="auto"/>
            </w:pPr>
          </w:p>
        </w:tc>
        <w:tc>
          <w:tcPr>
            <w:tcW w:w="1489" w:type="pct"/>
          </w:tcPr>
          <w:p w14:paraId="48B65D39" w14:textId="77777777" w:rsidR="00072314" w:rsidRDefault="00072314" w:rsidP="001D18E6">
            <w:pPr>
              <w:pStyle w:val="TabelleText"/>
              <w:spacing w:line="276" w:lineRule="auto"/>
            </w:pPr>
            <w:r>
              <w:t>Req 2b-n</w:t>
            </w:r>
          </w:p>
        </w:tc>
        <w:tc>
          <w:tcPr>
            <w:tcW w:w="308" w:type="pct"/>
          </w:tcPr>
          <w:p w14:paraId="17233DE2" w14:textId="77777777" w:rsidR="00072314" w:rsidRPr="00E60F8D" w:rsidRDefault="00072314" w:rsidP="001D18E6">
            <w:pPr>
              <w:pStyle w:val="TabelleText"/>
              <w:spacing w:line="276" w:lineRule="auto"/>
            </w:pPr>
          </w:p>
        </w:tc>
      </w:tr>
      <w:tr w:rsidR="00072314" w14:paraId="383A5F21" w14:textId="77777777" w:rsidTr="0004232F">
        <w:tc>
          <w:tcPr>
            <w:tcW w:w="1213" w:type="pct"/>
            <w:vMerge/>
            <w:hideMark/>
          </w:tcPr>
          <w:p w14:paraId="187DD7F7" w14:textId="77777777" w:rsidR="00072314" w:rsidRPr="00E60F8D" w:rsidRDefault="00072314" w:rsidP="001D18E6">
            <w:pPr>
              <w:overflowPunct/>
              <w:autoSpaceDE/>
              <w:autoSpaceDN/>
              <w:adjustRightInd/>
              <w:rPr>
                <w:sz w:val="18"/>
                <w:szCs w:val="18"/>
                <w:lang w:val="en-GB"/>
              </w:rPr>
            </w:pPr>
          </w:p>
        </w:tc>
        <w:tc>
          <w:tcPr>
            <w:tcW w:w="309" w:type="pct"/>
            <w:vMerge/>
          </w:tcPr>
          <w:p w14:paraId="2ED2CB8A"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67D7386F" w14:textId="77777777" w:rsidR="00072314" w:rsidRPr="00E60F8D" w:rsidRDefault="00072314" w:rsidP="001D18E6">
            <w:pPr>
              <w:pStyle w:val="TabelleText"/>
              <w:spacing w:line="276" w:lineRule="auto"/>
            </w:pPr>
            <w:r>
              <w:t xml:space="preserve">Impl. </w:t>
            </w:r>
            <w:r w:rsidRPr="00E60F8D">
              <w:t xml:space="preserve">Function </w:t>
            </w:r>
            <w:r>
              <w:t>6</w:t>
            </w:r>
          </w:p>
        </w:tc>
        <w:tc>
          <w:tcPr>
            <w:tcW w:w="1489" w:type="pct"/>
            <w:hideMark/>
          </w:tcPr>
          <w:p w14:paraId="469CE938" w14:textId="77777777" w:rsidR="00072314" w:rsidRPr="00E60F8D" w:rsidRDefault="00072314" w:rsidP="001D18E6">
            <w:pPr>
              <w:pStyle w:val="TabelleText"/>
              <w:spacing w:line="276" w:lineRule="auto"/>
            </w:pPr>
            <w:r w:rsidRPr="00E60F8D">
              <w:t>R</w:t>
            </w:r>
            <w:r>
              <w:t>eq 6-1</w:t>
            </w:r>
          </w:p>
        </w:tc>
        <w:tc>
          <w:tcPr>
            <w:tcW w:w="308" w:type="pct"/>
          </w:tcPr>
          <w:p w14:paraId="0CABDC98" w14:textId="77777777" w:rsidR="00072314" w:rsidRPr="00E60F8D" w:rsidRDefault="00072314" w:rsidP="001D18E6">
            <w:pPr>
              <w:pStyle w:val="TabelleText"/>
              <w:spacing w:line="276" w:lineRule="auto"/>
            </w:pPr>
          </w:p>
        </w:tc>
      </w:tr>
      <w:tr w:rsidR="00072314" w14:paraId="4041E007" w14:textId="77777777" w:rsidTr="0004232F">
        <w:tc>
          <w:tcPr>
            <w:tcW w:w="1213" w:type="pct"/>
            <w:vMerge/>
          </w:tcPr>
          <w:p w14:paraId="32603966" w14:textId="77777777" w:rsidR="00072314" w:rsidRPr="00E60F8D" w:rsidRDefault="00072314" w:rsidP="001D18E6">
            <w:pPr>
              <w:overflowPunct/>
              <w:autoSpaceDE/>
              <w:autoSpaceDN/>
              <w:adjustRightInd/>
              <w:rPr>
                <w:sz w:val="18"/>
                <w:szCs w:val="18"/>
                <w:lang w:val="en-GB"/>
              </w:rPr>
            </w:pPr>
          </w:p>
        </w:tc>
        <w:tc>
          <w:tcPr>
            <w:tcW w:w="309" w:type="pct"/>
            <w:vMerge/>
          </w:tcPr>
          <w:p w14:paraId="3086D1AD" w14:textId="77777777" w:rsidR="00072314" w:rsidRPr="00E60F8D" w:rsidRDefault="00072314" w:rsidP="001D18E6">
            <w:pPr>
              <w:overflowPunct/>
              <w:autoSpaceDE/>
              <w:autoSpaceDN/>
              <w:adjustRightInd/>
              <w:rPr>
                <w:sz w:val="18"/>
                <w:szCs w:val="18"/>
                <w:lang w:val="en-GB"/>
              </w:rPr>
            </w:pPr>
          </w:p>
        </w:tc>
        <w:tc>
          <w:tcPr>
            <w:tcW w:w="1681" w:type="pct"/>
            <w:vMerge/>
          </w:tcPr>
          <w:p w14:paraId="3F26A899" w14:textId="77777777" w:rsidR="00072314" w:rsidRDefault="00072314" w:rsidP="001D18E6">
            <w:pPr>
              <w:pStyle w:val="TabelleText"/>
              <w:spacing w:line="276" w:lineRule="auto"/>
            </w:pPr>
          </w:p>
        </w:tc>
        <w:tc>
          <w:tcPr>
            <w:tcW w:w="1489" w:type="pct"/>
          </w:tcPr>
          <w:p w14:paraId="491ECBC0" w14:textId="77777777" w:rsidR="00072314" w:rsidRPr="00E60F8D" w:rsidRDefault="00072314" w:rsidP="001D18E6">
            <w:pPr>
              <w:pStyle w:val="TabelleText"/>
              <w:spacing w:line="276" w:lineRule="auto"/>
            </w:pPr>
            <w:r>
              <w:t>…</w:t>
            </w:r>
          </w:p>
        </w:tc>
        <w:tc>
          <w:tcPr>
            <w:tcW w:w="308" w:type="pct"/>
          </w:tcPr>
          <w:p w14:paraId="3D7B5A3E" w14:textId="77777777" w:rsidR="00072314" w:rsidRPr="00E60F8D" w:rsidRDefault="00072314" w:rsidP="001D18E6">
            <w:pPr>
              <w:pStyle w:val="TabelleText"/>
              <w:spacing w:line="276" w:lineRule="auto"/>
            </w:pPr>
          </w:p>
        </w:tc>
      </w:tr>
      <w:tr w:rsidR="00072314" w14:paraId="70325B40" w14:textId="77777777" w:rsidTr="0004232F">
        <w:tc>
          <w:tcPr>
            <w:tcW w:w="1213" w:type="pct"/>
            <w:vMerge/>
          </w:tcPr>
          <w:p w14:paraId="3A3C4EC6" w14:textId="77777777" w:rsidR="00072314" w:rsidRPr="00E60F8D" w:rsidRDefault="00072314" w:rsidP="001D18E6">
            <w:pPr>
              <w:overflowPunct/>
              <w:autoSpaceDE/>
              <w:autoSpaceDN/>
              <w:adjustRightInd/>
              <w:rPr>
                <w:sz w:val="18"/>
                <w:szCs w:val="18"/>
                <w:lang w:val="en-GB"/>
              </w:rPr>
            </w:pPr>
          </w:p>
        </w:tc>
        <w:tc>
          <w:tcPr>
            <w:tcW w:w="309" w:type="pct"/>
            <w:vMerge/>
          </w:tcPr>
          <w:p w14:paraId="36A6E0CA" w14:textId="77777777" w:rsidR="00072314" w:rsidRPr="00E60F8D" w:rsidRDefault="00072314" w:rsidP="001D18E6">
            <w:pPr>
              <w:overflowPunct/>
              <w:autoSpaceDE/>
              <w:autoSpaceDN/>
              <w:adjustRightInd/>
              <w:rPr>
                <w:sz w:val="18"/>
                <w:szCs w:val="18"/>
                <w:lang w:val="en-GB"/>
              </w:rPr>
            </w:pPr>
          </w:p>
        </w:tc>
        <w:tc>
          <w:tcPr>
            <w:tcW w:w="1681" w:type="pct"/>
            <w:vMerge/>
          </w:tcPr>
          <w:p w14:paraId="3B0A7D93" w14:textId="77777777" w:rsidR="00072314" w:rsidRDefault="00072314" w:rsidP="001D18E6">
            <w:pPr>
              <w:pStyle w:val="TabelleText"/>
              <w:spacing w:line="276" w:lineRule="auto"/>
            </w:pPr>
          </w:p>
        </w:tc>
        <w:tc>
          <w:tcPr>
            <w:tcW w:w="1489" w:type="pct"/>
          </w:tcPr>
          <w:p w14:paraId="1C80423A" w14:textId="77777777" w:rsidR="00072314" w:rsidRPr="00E60F8D" w:rsidRDefault="00072314" w:rsidP="001D18E6">
            <w:pPr>
              <w:pStyle w:val="TabelleText"/>
              <w:spacing w:line="276" w:lineRule="auto"/>
            </w:pPr>
            <w:r>
              <w:t>Req 6-n</w:t>
            </w:r>
          </w:p>
        </w:tc>
        <w:tc>
          <w:tcPr>
            <w:tcW w:w="308" w:type="pct"/>
          </w:tcPr>
          <w:p w14:paraId="7F796C08" w14:textId="77777777" w:rsidR="00072314" w:rsidRPr="00E60F8D" w:rsidRDefault="00072314" w:rsidP="001D18E6">
            <w:pPr>
              <w:pStyle w:val="TabelleText"/>
              <w:spacing w:line="276" w:lineRule="auto"/>
            </w:pPr>
          </w:p>
        </w:tc>
      </w:tr>
      <w:tr w:rsidR="00072314" w14:paraId="3A4B51B4" w14:textId="77777777" w:rsidTr="0004232F">
        <w:tc>
          <w:tcPr>
            <w:tcW w:w="1213" w:type="pct"/>
            <w:vMerge/>
          </w:tcPr>
          <w:p w14:paraId="56E39944" w14:textId="77777777" w:rsidR="00072314" w:rsidRPr="00E60F8D" w:rsidRDefault="00072314" w:rsidP="001D18E6">
            <w:pPr>
              <w:overflowPunct/>
              <w:autoSpaceDE/>
              <w:autoSpaceDN/>
              <w:adjustRightInd/>
              <w:rPr>
                <w:sz w:val="18"/>
                <w:szCs w:val="18"/>
                <w:lang w:val="en-GB"/>
              </w:rPr>
            </w:pPr>
          </w:p>
        </w:tc>
        <w:tc>
          <w:tcPr>
            <w:tcW w:w="309" w:type="pct"/>
            <w:vMerge/>
          </w:tcPr>
          <w:p w14:paraId="747B98A5" w14:textId="77777777" w:rsidR="00072314" w:rsidRPr="00E60F8D" w:rsidRDefault="00072314" w:rsidP="001D18E6">
            <w:pPr>
              <w:overflowPunct/>
              <w:autoSpaceDE/>
              <w:autoSpaceDN/>
              <w:adjustRightInd/>
              <w:rPr>
                <w:sz w:val="18"/>
                <w:szCs w:val="18"/>
                <w:lang w:val="en-GB"/>
              </w:rPr>
            </w:pPr>
          </w:p>
        </w:tc>
        <w:tc>
          <w:tcPr>
            <w:tcW w:w="1681" w:type="pct"/>
          </w:tcPr>
          <w:p w14:paraId="449BF511" w14:textId="77777777" w:rsidR="00072314" w:rsidRDefault="00072314" w:rsidP="001D18E6">
            <w:pPr>
              <w:pStyle w:val="TabelleText"/>
              <w:spacing w:line="276" w:lineRule="auto"/>
            </w:pPr>
            <w:r>
              <w:t>n/a</w:t>
            </w:r>
          </w:p>
          <w:p w14:paraId="2E156239" w14:textId="77777777" w:rsidR="00072314" w:rsidRPr="00E60F8D" w:rsidRDefault="00072314" w:rsidP="001D18E6">
            <w:pPr>
              <w:pStyle w:val="TabelleText"/>
            </w:pPr>
            <w:r w:rsidRPr="00847078">
              <w:rPr>
                <w:i/>
                <w:color w:val="808080" w:themeColor="background1" w:themeShade="80"/>
                <w:shd w:val="clear" w:color="auto" w:fill="D6E3BC"/>
              </w:rPr>
              <w:t>#Hint: TSRs may be directly allocated to components. This is necessary for requirements such as ASIL hardware metric values and safety measures that don’t relate to functions (ex. thermal shielding or something like a fan cover to prevent access to moving parts).</w:t>
            </w:r>
          </w:p>
        </w:tc>
        <w:tc>
          <w:tcPr>
            <w:tcW w:w="1489" w:type="pct"/>
          </w:tcPr>
          <w:p w14:paraId="0565DE68" w14:textId="77777777" w:rsidR="00072314" w:rsidRPr="00E60F8D" w:rsidRDefault="00072314" w:rsidP="001D18E6">
            <w:pPr>
              <w:pStyle w:val="TabelleText"/>
              <w:spacing w:line="276" w:lineRule="auto"/>
            </w:pPr>
            <w:r>
              <w:t>Req x</w:t>
            </w:r>
          </w:p>
        </w:tc>
        <w:tc>
          <w:tcPr>
            <w:tcW w:w="308" w:type="pct"/>
          </w:tcPr>
          <w:p w14:paraId="3011EA03" w14:textId="77777777" w:rsidR="00072314" w:rsidRPr="00E60F8D" w:rsidRDefault="00072314" w:rsidP="001D18E6">
            <w:pPr>
              <w:pStyle w:val="TabelleText"/>
              <w:spacing w:line="276" w:lineRule="auto"/>
            </w:pPr>
          </w:p>
        </w:tc>
      </w:tr>
      <w:tr w:rsidR="00072314" w14:paraId="0793435A" w14:textId="77777777" w:rsidTr="0004232F">
        <w:tc>
          <w:tcPr>
            <w:tcW w:w="1213" w:type="pct"/>
            <w:vMerge w:val="restart"/>
            <w:hideMark/>
          </w:tcPr>
          <w:p w14:paraId="768A2D58" w14:textId="77777777" w:rsidR="00072314" w:rsidRPr="00E60F8D" w:rsidRDefault="00072314" w:rsidP="001D18E6">
            <w:pPr>
              <w:pStyle w:val="TabelleText"/>
              <w:spacing w:line="276" w:lineRule="auto"/>
            </w:pPr>
            <w:r w:rsidRPr="00E60F8D">
              <w:lastRenderedPageBreak/>
              <w:t>Component 2</w:t>
            </w:r>
          </w:p>
        </w:tc>
        <w:tc>
          <w:tcPr>
            <w:tcW w:w="309" w:type="pct"/>
            <w:vMerge w:val="restart"/>
          </w:tcPr>
          <w:p w14:paraId="2DFA89B2" w14:textId="77777777" w:rsidR="00072314" w:rsidRPr="00E60F8D" w:rsidRDefault="00072314" w:rsidP="001D18E6">
            <w:pPr>
              <w:pStyle w:val="TabelleText"/>
              <w:spacing w:line="276" w:lineRule="auto"/>
            </w:pPr>
          </w:p>
        </w:tc>
        <w:tc>
          <w:tcPr>
            <w:tcW w:w="1681" w:type="pct"/>
            <w:vMerge w:val="restart"/>
          </w:tcPr>
          <w:p w14:paraId="7F814DE6" w14:textId="77777777" w:rsidR="00072314" w:rsidRPr="00E60F8D" w:rsidRDefault="00072314" w:rsidP="001D18E6">
            <w:pPr>
              <w:pStyle w:val="TabelleText"/>
              <w:spacing w:line="276" w:lineRule="auto"/>
            </w:pPr>
            <w:r>
              <w:t xml:space="preserve">Impl. </w:t>
            </w:r>
            <w:r w:rsidRPr="00E60F8D">
              <w:t xml:space="preserve">Function </w:t>
            </w:r>
            <w:r>
              <w:t>3</w:t>
            </w:r>
          </w:p>
        </w:tc>
        <w:tc>
          <w:tcPr>
            <w:tcW w:w="1489" w:type="pct"/>
            <w:hideMark/>
          </w:tcPr>
          <w:p w14:paraId="1E966166" w14:textId="77777777" w:rsidR="00072314" w:rsidRPr="00E60F8D" w:rsidRDefault="00072314" w:rsidP="001D18E6">
            <w:pPr>
              <w:pStyle w:val="TabelleText"/>
              <w:spacing w:line="276" w:lineRule="auto"/>
            </w:pPr>
            <w:r>
              <w:t>Req 3-1</w:t>
            </w:r>
          </w:p>
        </w:tc>
        <w:tc>
          <w:tcPr>
            <w:tcW w:w="308" w:type="pct"/>
            <w:hideMark/>
          </w:tcPr>
          <w:p w14:paraId="0A234ED0" w14:textId="77777777" w:rsidR="00072314" w:rsidRPr="00E60F8D" w:rsidRDefault="00072314" w:rsidP="001D18E6"/>
        </w:tc>
      </w:tr>
      <w:tr w:rsidR="00072314" w14:paraId="60B1EFDF" w14:textId="77777777" w:rsidTr="0004232F">
        <w:tc>
          <w:tcPr>
            <w:tcW w:w="1213" w:type="pct"/>
            <w:vMerge/>
          </w:tcPr>
          <w:p w14:paraId="378B999B" w14:textId="77777777" w:rsidR="00072314" w:rsidRPr="00E60F8D" w:rsidRDefault="00072314" w:rsidP="001D18E6">
            <w:pPr>
              <w:pStyle w:val="TabelleText"/>
              <w:spacing w:line="276" w:lineRule="auto"/>
            </w:pPr>
          </w:p>
        </w:tc>
        <w:tc>
          <w:tcPr>
            <w:tcW w:w="309" w:type="pct"/>
            <w:vMerge/>
          </w:tcPr>
          <w:p w14:paraId="019094D9" w14:textId="77777777" w:rsidR="00072314" w:rsidRPr="00E60F8D" w:rsidRDefault="00072314" w:rsidP="001D18E6">
            <w:pPr>
              <w:pStyle w:val="TabelleText"/>
              <w:spacing w:line="276" w:lineRule="auto"/>
            </w:pPr>
          </w:p>
        </w:tc>
        <w:tc>
          <w:tcPr>
            <w:tcW w:w="1681" w:type="pct"/>
            <w:vMerge/>
          </w:tcPr>
          <w:p w14:paraId="22AAEB87" w14:textId="77777777" w:rsidR="00072314" w:rsidRDefault="00072314" w:rsidP="001D18E6">
            <w:pPr>
              <w:pStyle w:val="TabelleText"/>
              <w:spacing w:line="276" w:lineRule="auto"/>
            </w:pPr>
          </w:p>
        </w:tc>
        <w:tc>
          <w:tcPr>
            <w:tcW w:w="1489" w:type="pct"/>
          </w:tcPr>
          <w:p w14:paraId="121A5158" w14:textId="77777777" w:rsidR="00072314" w:rsidRPr="00E60F8D" w:rsidRDefault="00072314" w:rsidP="001D18E6">
            <w:pPr>
              <w:pStyle w:val="TabelleText"/>
              <w:spacing w:line="276" w:lineRule="auto"/>
            </w:pPr>
            <w:r>
              <w:t>…</w:t>
            </w:r>
          </w:p>
        </w:tc>
        <w:tc>
          <w:tcPr>
            <w:tcW w:w="308" w:type="pct"/>
          </w:tcPr>
          <w:p w14:paraId="16AF5DE6" w14:textId="77777777" w:rsidR="00072314" w:rsidRPr="00E60F8D" w:rsidRDefault="00072314" w:rsidP="001D18E6"/>
        </w:tc>
      </w:tr>
      <w:tr w:rsidR="00072314" w14:paraId="1E398A08" w14:textId="77777777" w:rsidTr="0004232F">
        <w:tc>
          <w:tcPr>
            <w:tcW w:w="1213" w:type="pct"/>
            <w:vMerge/>
          </w:tcPr>
          <w:p w14:paraId="254C1FC2" w14:textId="77777777" w:rsidR="00072314" w:rsidRPr="00E60F8D" w:rsidRDefault="00072314" w:rsidP="001D18E6">
            <w:pPr>
              <w:pStyle w:val="TabelleText"/>
              <w:spacing w:line="276" w:lineRule="auto"/>
            </w:pPr>
          </w:p>
        </w:tc>
        <w:tc>
          <w:tcPr>
            <w:tcW w:w="309" w:type="pct"/>
            <w:vMerge/>
          </w:tcPr>
          <w:p w14:paraId="746B1A42" w14:textId="77777777" w:rsidR="00072314" w:rsidRPr="00E60F8D" w:rsidRDefault="00072314" w:rsidP="001D18E6">
            <w:pPr>
              <w:pStyle w:val="TabelleText"/>
              <w:spacing w:line="276" w:lineRule="auto"/>
            </w:pPr>
          </w:p>
        </w:tc>
        <w:tc>
          <w:tcPr>
            <w:tcW w:w="1681" w:type="pct"/>
            <w:vMerge/>
          </w:tcPr>
          <w:p w14:paraId="4BDB4C70" w14:textId="77777777" w:rsidR="00072314" w:rsidRDefault="00072314" w:rsidP="001D18E6">
            <w:pPr>
              <w:pStyle w:val="TabelleText"/>
              <w:spacing w:line="276" w:lineRule="auto"/>
            </w:pPr>
          </w:p>
        </w:tc>
        <w:tc>
          <w:tcPr>
            <w:tcW w:w="1489" w:type="pct"/>
          </w:tcPr>
          <w:p w14:paraId="37104545" w14:textId="77777777" w:rsidR="00072314" w:rsidRPr="00E60F8D" w:rsidRDefault="00072314" w:rsidP="001D18E6">
            <w:pPr>
              <w:pStyle w:val="TabelleText"/>
              <w:spacing w:line="276" w:lineRule="auto"/>
            </w:pPr>
            <w:r>
              <w:t>Req 3-n</w:t>
            </w:r>
          </w:p>
        </w:tc>
        <w:tc>
          <w:tcPr>
            <w:tcW w:w="308" w:type="pct"/>
          </w:tcPr>
          <w:p w14:paraId="063E4714" w14:textId="77777777" w:rsidR="00072314" w:rsidRPr="00E60F8D" w:rsidRDefault="00072314" w:rsidP="001D18E6"/>
        </w:tc>
      </w:tr>
      <w:tr w:rsidR="00072314" w14:paraId="6A9BD6C9" w14:textId="77777777" w:rsidTr="0004232F">
        <w:tc>
          <w:tcPr>
            <w:tcW w:w="1213" w:type="pct"/>
            <w:vMerge/>
            <w:hideMark/>
          </w:tcPr>
          <w:p w14:paraId="20711E7D" w14:textId="77777777" w:rsidR="00072314" w:rsidRPr="00E60F8D" w:rsidRDefault="00072314" w:rsidP="001D18E6">
            <w:pPr>
              <w:overflowPunct/>
              <w:autoSpaceDE/>
              <w:autoSpaceDN/>
              <w:adjustRightInd/>
              <w:rPr>
                <w:sz w:val="18"/>
                <w:szCs w:val="18"/>
                <w:lang w:val="en-GB"/>
              </w:rPr>
            </w:pPr>
          </w:p>
        </w:tc>
        <w:tc>
          <w:tcPr>
            <w:tcW w:w="309" w:type="pct"/>
            <w:vMerge/>
          </w:tcPr>
          <w:p w14:paraId="2EAB6320"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00068192" w14:textId="77777777" w:rsidR="00072314" w:rsidRPr="00E60F8D" w:rsidRDefault="00072314" w:rsidP="001D18E6">
            <w:pPr>
              <w:pStyle w:val="TabelleText"/>
              <w:spacing w:line="276" w:lineRule="auto"/>
            </w:pPr>
            <w:r>
              <w:t xml:space="preserve">Impl. </w:t>
            </w:r>
            <w:r w:rsidRPr="00E60F8D">
              <w:t xml:space="preserve">Function </w:t>
            </w:r>
            <w:r>
              <w:t>4</w:t>
            </w:r>
          </w:p>
        </w:tc>
        <w:tc>
          <w:tcPr>
            <w:tcW w:w="1489" w:type="pct"/>
            <w:hideMark/>
          </w:tcPr>
          <w:p w14:paraId="14A56155" w14:textId="77777777" w:rsidR="00072314" w:rsidRPr="00E60F8D" w:rsidRDefault="00072314" w:rsidP="001D18E6">
            <w:pPr>
              <w:pStyle w:val="TabelleText"/>
              <w:spacing w:line="276" w:lineRule="auto"/>
            </w:pPr>
            <w:r>
              <w:t>Req 4-1</w:t>
            </w:r>
          </w:p>
        </w:tc>
        <w:tc>
          <w:tcPr>
            <w:tcW w:w="308" w:type="pct"/>
          </w:tcPr>
          <w:p w14:paraId="2793C290" w14:textId="77777777" w:rsidR="00072314" w:rsidRPr="00E60F8D" w:rsidRDefault="00072314" w:rsidP="001D18E6">
            <w:pPr>
              <w:pStyle w:val="TabelleText"/>
              <w:spacing w:line="276" w:lineRule="auto"/>
            </w:pPr>
          </w:p>
        </w:tc>
      </w:tr>
      <w:tr w:rsidR="00072314" w14:paraId="33D29F46" w14:textId="77777777" w:rsidTr="0004232F">
        <w:tc>
          <w:tcPr>
            <w:tcW w:w="1213" w:type="pct"/>
            <w:vMerge/>
          </w:tcPr>
          <w:p w14:paraId="778BC7CA" w14:textId="77777777" w:rsidR="00072314" w:rsidRPr="00E60F8D" w:rsidRDefault="00072314" w:rsidP="001D18E6">
            <w:pPr>
              <w:overflowPunct/>
              <w:autoSpaceDE/>
              <w:autoSpaceDN/>
              <w:adjustRightInd/>
              <w:rPr>
                <w:sz w:val="18"/>
                <w:szCs w:val="18"/>
                <w:lang w:val="en-GB"/>
              </w:rPr>
            </w:pPr>
          </w:p>
        </w:tc>
        <w:tc>
          <w:tcPr>
            <w:tcW w:w="309" w:type="pct"/>
            <w:vMerge/>
          </w:tcPr>
          <w:p w14:paraId="487C8A5E" w14:textId="77777777" w:rsidR="00072314" w:rsidRPr="00E60F8D" w:rsidRDefault="00072314" w:rsidP="001D18E6">
            <w:pPr>
              <w:overflowPunct/>
              <w:autoSpaceDE/>
              <w:autoSpaceDN/>
              <w:adjustRightInd/>
              <w:rPr>
                <w:sz w:val="18"/>
                <w:szCs w:val="18"/>
                <w:lang w:val="en-GB"/>
              </w:rPr>
            </w:pPr>
          </w:p>
        </w:tc>
        <w:tc>
          <w:tcPr>
            <w:tcW w:w="1681" w:type="pct"/>
            <w:vMerge/>
          </w:tcPr>
          <w:p w14:paraId="6CD506E5" w14:textId="77777777" w:rsidR="00072314" w:rsidRDefault="00072314" w:rsidP="001D18E6">
            <w:pPr>
              <w:pStyle w:val="TabelleText"/>
              <w:spacing w:line="276" w:lineRule="auto"/>
            </w:pPr>
          </w:p>
        </w:tc>
        <w:tc>
          <w:tcPr>
            <w:tcW w:w="1489" w:type="pct"/>
          </w:tcPr>
          <w:p w14:paraId="43767BB9" w14:textId="77777777" w:rsidR="00072314" w:rsidRPr="00E60F8D" w:rsidRDefault="00072314" w:rsidP="001D18E6">
            <w:pPr>
              <w:pStyle w:val="TabelleText"/>
              <w:spacing w:line="276" w:lineRule="auto"/>
            </w:pPr>
            <w:r>
              <w:t>…</w:t>
            </w:r>
          </w:p>
        </w:tc>
        <w:tc>
          <w:tcPr>
            <w:tcW w:w="308" w:type="pct"/>
          </w:tcPr>
          <w:p w14:paraId="33753DDA" w14:textId="77777777" w:rsidR="00072314" w:rsidRPr="00E60F8D" w:rsidRDefault="00072314" w:rsidP="001D18E6">
            <w:pPr>
              <w:pStyle w:val="TabelleText"/>
              <w:spacing w:line="276" w:lineRule="auto"/>
            </w:pPr>
          </w:p>
        </w:tc>
      </w:tr>
      <w:tr w:rsidR="00072314" w14:paraId="488278B2" w14:textId="77777777" w:rsidTr="0004232F">
        <w:tc>
          <w:tcPr>
            <w:tcW w:w="1213" w:type="pct"/>
            <w:vMerge/>
          </w:tcPr>
          <w:p w14:paraId="32351A6B" w14:textId="77777777" w:rsidR="00072314" w:rsidRPr="00E60F8D" w:rsidRDefault="00072314" w:rsidP="001D18E6">
            <w:pPr>
              <w:overflowPunct/>
              <w:autoSpaceDE/>
              <w:autoSpaceDN/>
              <w:adjustRightInd/>
              <w:rPr>
                <w:sz w:val="18"/>
                <w:szCs w:val="18"/>
                <w:lang w:val="en-GB"/>
              </w:rPr>
            </w:pPr>
          </w:p>
        </w:tc>
        <w:tc>
          <w:tcPr>
            <w:tcW w:w="309" w:type="pct"/>
            <w:vMerge/>
          </w:tcPr>
          <w:p w14:paraId="3A435A7B" w14:textId="77777777" w:rsidR="00072314" w:rsidRPr="00E60F8D" w:rsidRDefault="00072314" w:rsidP="001D18E6">
            <w:pPr>
              <w:overflowPunct/>
              <w:autoSpaceDE/>
              <w:autoSpaceDN/>
              <w:adjustRightInd/>
              <w:rPr>
                <w:sz w:val="18"/>
                <w:szCs w:val="18"/>
                <w:lang w:val="en-GB"/>
              </w:rPr>
            </w:pPr>
          </w:p>
        </w:tc>
        <w:tc>
          <w:tcPr>
            <w:tcW w:w="1681" w:type="pct"/>
            <w:vMerge/>
          </w:tcPr>
          <w:p w14:paraId="44F2F1D5" w14:textId="77777777" w:rsidR="00072314" w:rsidRDefault="00072314" w:rsidP="001D18E6">
            <w:pPr>
              <w:pStyle w:val="TabelleText"/>
              <w:spacing w:line="276" w:lineRule="auto"/>
            </w:pPr>
          </w:p>
        </w:tc>
        <w:tc>
          <w:tcPr>
            <w:tcW w:w="1489" w:type="pct"/>
          </w:tcPr>
          <w:p w14:paraId="3734475B" w14:textId="77777777" w:rsidR="00072314" w:rsidRDefault="00072314" w:rsidP="001D18E6">
            <w:pPr>
              <w:pStyle w:val="TabelleText"/>
              <w:spacing w:line="276" w:lineRule="auto"/>
            </w:pPr>
          </w:p>
        </w:tc>
        <w:tc>
          <w:tcPr>
            <w:tcW w:w="308" w:type="pct"/>
          </w:tcPr>
          <w:p w14:paraId="6BA232C4" w14:textId="77777777" w:rsidR="00072314" w:rsidRPr="00E60F8D" w:rsidRDefault="00072314" w:rsidP="001D18E6">
            <w:pPr>
              <w:pStyle w:val="TabelleText"/>
              <w:spacing w:line="276" w:lineRule="auto"/>
            </w:pPr>
          </w:p>
        </w:tc>
      </w:tr>
      <w:tr w:rsidR="00072314" w14:paraId="5C2B90F5" w14:textId="77777777" w:rsidTr="0004232F">
        <w:tc>
          <w:tcPr>
            <w:tcW w:w="1213" w:type="pct"/>
            <w:vMerge/>
          </w:tcPr>
          <w:p w14:paraId="505D294B" w14:textId="77777777" w:rsidR="00072314" w:rsidRPr="00E60F8D" w:rsidRDefault="00072314" w:rsidP="001D18E6">
            <w:pPr>
              <w:overflowPunct/>
              <w:autoSpaceDE/>
              <w:autoSpaceDN/>
              <w:adjustRightInd/>
              <w:rPr>
                <w:sz w:val="18"/>
                <w:szCs w:val="18"/>
                <w:lang w:val="en-GB"/>
              </w:rPr>
            </w:pPr>
          </w:p>
        </w:tc>
        <w:tc>
          <w:tcPr>
            <w:tcW w:w="309" w:type="pct"/>
            <w:vMerge/>
          </w:tcPr>
          <w:p w14:paraId="2105F9EA" w14:textId="77777777" w:rsidR="00072314" w:rsidRPr="00E60F8D" w:rsidRDefault="00072314" w:rsidP="001D18E6">
            <w:pPr>
              <w:overflowPunct/>
              <w:autoSpaceDE/>
              <w:autoSpaceDN/>
              <w:adjustRightInd/>
              <w:rPr>
                <w:sz w:val="18"/>
                <w:szCs w:val="18"/>
                <w:lang w:val="en-GB"/>
              </w:rPr>
            </w:pPr>
          </w:p>
        </w:tc>
        <w:tc>
          <w:tcPr>
            <w:tcW w:w="1681" w:type="pct"/>
            <w:vMerge/>
          </w:tcPr>
          <w:p w14:paraId="7D514D69" w14:textId="77777777" w:rsidR="00072314" w:rsidRDefault="00072314" w:rsidP="001D18E6">
            <w:pPr>
              <w:pStyle w:val="TabelleText"/>
              <w:spacing w:line="276" w:lineRule="auto"/>
            </w:pPr>
          </w:p>
        </w:tc>
        <w:tc>
          <w:tcPr>
            <w:tcW w:w="1489" w:type="pct"/>
          </w:tcPr>
          <w:p w14:paraId="3313B952" w14:textId="77777777" w:rsidR="00072314" w:rsidRPr="00E60F8D" w:rsidRDefault="00072314" w:rsidP="001D18E6">
            <w:pPr>
              <w:pStyle w:val="TabelleText"/>
              <w:spacing w:line="276" w:lineRule="auto"/>
            </w:pPr>
            <w:r>
              <w:t>Req 4-n</w:t>
            </w:r>
          </w:p>
        </w:tc>
        <w:tc>
          <w:tcPr>
            <w:tcW w:w="308" w:type="pct"/>
          </w:tcPr>
          <w:p w14:paraId="16B94227" w14:textId="77777777" w:rsidR="00072314" w:rsidRPr="00E60F8D" w:rsidRDefault="00072314" w:rsidP="001D18E6">
            <w:pPr>
              <w:pStyle w:val="TabelleText"/>
              <w:spacing w:line="276" w:lineRule="auto"/>
            </w:pPr>
          </w:p>
        </w:tc>
      </w:tr>
      <w:tr w:rsidR="00072314" w14:paraId="0CA53C6D" w14:textId="77777777" w:rsidTr="0004232F">
        <w:tc>
          <w:tcPr>
            <w:tcW w:w="1213" w:type="pct"/>
            <w:vMerge/>
          </w:tcPr>
          <w:p w14:paraId="0E64E917" w14:textId="77777777" w:rsidR="00072314" w:rsidRPr="00E60F8D" w:rsidRDefault="00072314" w:rsidP="001D18E6">
            <w:pPr>
              <w:overflowPunct/>
              <w:autoSpaceDE/>
              <w:autoSpaceDN/>
              <w:adjustRightInd/>
              <w:rPr>
                <w:sz w:val="18"/>
                <w:szCs w:val="18"/>
                <w:lang w:val="en-GB"/>
              </w:rPr>
            </w:pPr>
          </w:p>
        </w:tc>
        <w:tc>
          <w:tcPr>
            <w:tcW w:w="309" w:type="pct"/>
            <w:vMerge/>
          </w:tcPr>
          <w:p w14:paraId="504EC1EA" w14:textId="77777777" w:rsidR="00072314" w:rsidRPr="00E60F8D" w:rsidRDefault="00072314" w:rsidP="001D18E6">
            <w:pPr>
              <w:overflowPunct/>
              <w:autoSpaceDE/>
              <w:autoSpaceDN/>
              <w:adjustRightInd/>
              <w:rPr>
                <w:sz w:val="18"/>
                <w:szCs w:val="18"/>
                <w:lang w:val="en-GB"/>
              </w:rPr>
            </w:pPr>
          </w:p>
        </w:tc>
        <w:tc>
          <w:tcPr>
            <w:tcW w:w="1681" w:type="pct"/>
            <w:vMerge w:val="restart"/>
          </w:tcPr>
          <w:p w14:paraId="78720E70" w14:textId="77777777" w:rsidR="00072314" w:rsidRPr="00E60F8D" w:rsidRDefault="00072314" w:rsidP="001D18E6">
            <w:pPr>
              <w:pStyle w:val="TabelleText"/>
              <w:spacing w:line="276" w:lineRule="auto"/>
            </w:pPr>
            <w:r>
              <w:t xml:space="preserve">Impl. </w:t>
            </w:r>
            <w:r w:rsidRPr="00E60F8D">
              <w:t xml:space="preserve">Function </w:t>
            </w:r>
            <w:r>
              <w:t>5</w:t>
            </w:r>
          </w:p>
        </w:tc>
        <w:tc>
          <w:tcPr>
            <w:tcW w:w="1489" w:type="pct"/>
          </w:tcPr>
          <w:p w14:paraId="4AA0D61F" w14:textId="77777777" w:rsidR="00072314" w:rsidRPr="00E60F8D" w:rsidRDefault="00072314" w:rsidP="001D18E6">
            <w:pPr>
              <w:pStyle w:val="TabelleText"/>
              <w:spacing w:line="276" w:lineRule="auto"/>
            </w:pPr>
            <w:r>
              <w:t>Req 5-1</w:t>
            </w:r>
          </w:p>
        </w:tc>
        <w:tc>
          <w:tcPr>
            <w:tcW w:w="308" w:type="pct"/>
          </w:tcPr>
          <w:p w14:paraId="174351C9" w14:textId="77777777" w:rsidR="00072314" w:rsidRPr="00E60F8D" w:rsidRDefault="00072314" w:rsidP="001D18E6">
            <w:pPr>
              <w:pStyle w:val="TabelleText"/>
              <w:spacing w:line="276" w:lineRule="auto"/>
            </w:pPr>
          </w:p>
        </w:tc>
      </w:tr>
      <w:tr w:rsidR="00072314" w14:paraId="147EEF28" w14:textId="77777777" w:rsidTr="0004232F">
        <w:tc>
          <w:tcPr>
            <w:tcW w:w="1213" w:type="pct"/>
            <w:vMerge/>
          </w:tcPr>
          <w:p w14:paraId="3A0BE21D" w14:textId="77777777" w:rsidR="00072314" w:rsidRPr="00E60F8D" w:rsidRDefault="00072314" w:rsidP="001D18E6">
            <w:pPr>
              <w:overflowPunct/>
              <w:autoSpaceDE/>
              <w:autoSpaceDN/>
              <w:adjustRightInd/>
              <w:rPr>
                <w:sz w:val="18"/>
                <w:szCs w:val="18"/>
                <w:lang w:val="en-GB"/>
              </w:rPr>
            </w:pPr>
          </w:p>
        </w:tc>
        <w:tc>
          <w:tcPr>
            <w:tcW w:w="309" w:type="pct"/>
            <w:vMerge/>
          </w:tcPr>
          <w:p w14:paraId="74EE3512" w14:textId="77777777" w:rsidR="00072314" w:rsidRPr="00E60F8D" w:rsidRDefault="00072314" w:rsidP="001D18E6">
            <w:pPr>
              <w:overflowPunct/>
              <w:autoSpaceDE/>
              <w:autoSpaceDN/>
              <w:adjustRightInd/>
              <w:rPr>
                <w:sz w:val="18"/>
                <w:szCs w:val="18"/>
                <w:lang w:val="en-GB"/>
              </w:rPr>
            </w:pPr>
          </w:p>
        </w:tc>
        <w:tc>
          <w:tcPr>
            <w:tcW w:w="1681" w:type="pct"/>
            <w:vMerge/>
          </w:tcPr>
          <w:p w14:paraId="7176D8C4" w14:textId="77777777" w:rsidR="00072314" w:rsidRDefault="00072314" w:rsidP="001D18E6">
            <w:pPr>
              <w:pStyle w:val="TabelleText"/>
              <w:spacing w:line="276" w:lineRule="auto"/>
            </w:pPr>
          </w:p>
        </w:tc>
        <w:tc>
          <w:tcPr>
            <w:tcW w:w="1489" w:type="pct"/>
          </w:tcPr>
          <w:p w14:paraId="7766C053" w14:textId="77777777" w:rsidR="00072314" w:rsidRPr="00E60F8D" w:rsidRDefault="00072314" w:rsidP="001D18E6">
            <w:pPr>
              <w:pStyle w:val="TabelleText"/>
              <w:spacing w:line="276" w:lineRule="auto"/>
            </w:pPr>
            <w:r>
              <w:t>…</w:t>
            </w:r>
          </w:p>
        </w:tc>
        <w:tc>
          <w:tcPr>
            <w:tcW w:w="308" w:type="pct"/>
          </w:tcPr>
          <w:p w14:paraId="3BED2A5C" w14:textId="77777777" w:rsidR="00072314" w:rsidRPr="00E60F8D" w:rsidRDefault="00072314" w:rsidP="001D18E6">
            <w:pPr>
              <w:pStyle w:val="TabelleText"/>
              <w:spacing w:line="276" w:lineRule="auto"/>
            </w:pPr>
          </w:p>
        </w:tc>
      </w:tr>
      <w:tr w:rsidR="00072314" w14:paraId="3CFFF02D" w14:textId="77777777" w:rsidTr="0004232F">
        <w:tc>
          <w:tcPr>
            <w:tcW w:w="1213" w:type="pct"/>
            <w:vMerge/>
          </w:tcPr>
          <w:p w14:paraId="64A97BF0" w14:textId="77777777" w:rsidR="00072314" w:rsidRPr="00E60F8D" w:rsidRDefault="00072314" w:rsidP="001D18E6">
            <w:pPr>
              <w:overflowPunct/>
              <w:autoSpaceDE/>
              <w:autoSpaceDN/>
              <w:adjustRightInd/>
              <w:rPr>
                <w:sz w:val="18"/>
                <w:szCs w:val="18"/>
                <w:lang w:val="en-GB"/>
              </w:rPr>
            </w:pPr>
          </w:p>
        </w:tc>
        <w:tc>
          <w:tcPr>
            <w:tcW w:w="309" w:type="pct"/>
            <w:vMerge/>
          </w:tcPr>
          <w:p w14:paraId="55049F0C" w14:textId="77777777" w:rsidR="00072314" w:rsidRPr="00E60F8D" w:rsidRDefault="00072314" w:rsidP="001D18E6">
            <w:pPr>
              <w:overflowPunct/>
              <w:autoSpaceDE/>
              <w:autoSpaceDN/>
              <w:adjustRightInd/>
              <w:rPr>
                <w:sz w:val="18"/>
                <w:szCs w:val="18"/>
                <w:lang w:val="en-GB"/>
              </w:rPr>
            </w:pPr>
          </w:p>
        </w:tc>
        <w:tc>
          <w:tcPr>
            <w:tcW w:w="1681" w:type="pct"/>
            <w:vMerge/>
          </w:tcPr>
          <w:p w14:paraId="2D5668AD" w14:textId="77777777" w:rsidR="00072314" w:rsidRDefault="00072314" w:rsidP="001D18E6">
            <w:pPr>
              <w:pStyle w:val="TabelleText"/>
              <w:spacing w:line="276" w:lineRule="auto"/>
            </w:pPr>
          </w:p>
        </w:tc>
        <w:tc>
          <w:tcPr>
            <w:tcW w:w="1489" w:type="pct"/>
          </w:tcPr>
          <w:p w14:paraId="66FA7C1A" w14:textId="77777777" w:rsidR="00072314" w:rsidRPr="00E60F8D" w:rsidRDefault="00072314" w:rsidP="001D18E6">
            <w:pPr>
              <w:pStyle w:val="TabelleText"/>
              <w:spacing w:line="276" w:lineRule="auto"/>
            </w:pPr>
            <w:r>
              <w:t>Req 5-n</w:t>
            </w:r>
          </w:p>
        </w:tc>
        <w:tc>
          <w:tcPr>
            <w:tcW w:w="308" w:type="pct"/>
          </w:tcPr>
          <w:p w14:paraId="3277E7AF" w14:textId="77777777" w:rsidR="00072314" w:rsidRPr="00E60F8D" w:rsidRDefault="00072314" w:rsidP="001D18E6">
            <w:pPr>
              <w:pStyle w:val="TabelleText"/>
              <w:spacing w:line="276" w:lineRule="auto"/>
            </w:pPr>
          </w:p>
        </w:tc>
      </w:tr>
      <w:tr w:rsidR="0004232F" w14:paraId="71F2E1CB" w14:textId="77777777" w:rsidTr="0004232F">
        <w:trPr>
          <w:gridAfter w:val="1"/>
          <w:wAfter w:w="637" w:type="dxa"/>
        </w:trPr>
        <w:tc>
          <w:tcPr>
            <w:tcW w:w="1213" w:type="pct"/>
            <w:vMerge w:val="restart"/>
          </w:tcPr>
          <w:p w14:paraId="26A0BCDC" w14:textId="55E428F8" w:rsidR="0004232F" w:rsidRPr="00E60F8D" w:rsidRDefault="0004232F" w:rsidP="0004232F">
            <w:pPr>
              <w:overflowPunct/>
              <w:autoSpaceDE/>
              <w:autoSpaceDN/>
              <w:adjustRightInd/>
              <w:rPr>
                <w:sz w:val="18"/>
                <w:szCs w:val="18"/>
                <w:lang w:val="en-GB"/>
              </w:rPr>
            </w:pPr>
            <w:r>
              <w:rPr>
                <w:color w:val="000000" w:themeColor="text1"/>
              </w:rPr>
              <w:t>Standar Climate</w:t>
            </w:r>
          </w:p>
        </w:tc>
        <w:tc>
          <w:tcPr>
            <w:tcW w:w="309" w:type="pct"/>
          </w:tcPr>
          <w:p w14:paraId="7F7A02EF" w14:textId="77777777" w:rsidR="0004232F" w:rsidRPr="00E60F8D" w:rsidRDefault="0004232F" w:rsidP="001D18E6">
            <w:pPr>
              <w:overflowPunct/>
              <w:autoSpaceDE/>
              <w:autoSpaceDN/>
              <w:adjustRightInd/>
              <w:rPr>
                <w:sz w:val="18"/>
                <w:szCs w:val="18"/>
                <w:lang w:val="en-GB"/>
              </w:rPr>
            </w:pPr>
          </w:p>
        </w:tc>
        <w:tc>
          <w:tcPr>
            <w:tcW w:w="1681" w:type="pct"/>
          </w:tcPr>
          <w:p w14:paraId="7E04681F" w14:textId="77777777" w:rsidR="00753FDA" w:rsidRDefault="00753FDA"/>
        </w:tc>
        <w:tc>
          <w:tcPr>
            <w:tcW w:w="308" w:type="pct"/>
          </w:tcPr>
          <w:p w14:paraId="4DABB2B1" w14:textId="77777777" w:rsidR="0004232F" w:rsidRPr="00E60F8D" w:rsidRDefault="0004232F" w:rsidP="001D18E6">
            <w:pPr>
              <w:pStyle w:val="TabelleText"/>
              <w:spacing w:line="276" w:lineRule="auto"/>
            </w:pPr>
          </w:p>
        </w:tc>
      </w:tr>
      <w:tr w:rsidR="0004232F" w14:paraId="54C71626" w14:textId="77777777" w:rsidTr="0004232F">
        <w:trPr>
          <w:gridAfter w:val="1"/>
          <w:wAfter w:w="637" w:type="dxa"/>
        </w:trPr>
        <w:tc>
          <w:tcPr>
            <w:tcW w:w="1213" w:type="pct"/>
            <w:vMerge w:val="restart"/>
          </w:tcPr>
          <w:p w14:paraId="0A1B714A" w14:textId="77777777" w:rsidR="0004232F" w:rsidRPr="00E60F8D" w:rsidRDefault="0004232F" w:rsidP="0004232F">
            <w:pPr>
              <w:overflowPunct/>
              <w:autoSpaceDE/>
              <w:autoSpaceDN/>
              <w:adjustRightInd/>
              <w:rPr>
                <w:sz w:val="18"/>
                <w:szCs w:val="18"/>
                <w:lang w:val="en-GB"/>
              </w:rPr>
            </w:pPr>
            <w:r>
              <w:rPr>
                <w:color w:val="000000" w:themeColor="text1"/>
              </w:rPr>
              <w:t>Halo Lights</w:t>
            </w:r>
          </w:p>
        </w:tc>
        <w:tc>
          <w:tcPr>
            <w:tcW w:w="309" w:type="pct"/>
          </w:tcPr>
          <w:p w14:paraId="59D5D975" w14:textId="77777777" w:rsidR="0004232F" w:rsidRPr="00E60F8D" w:rsidRDefault="0004232F" w:rsidP="001D18E6">
            <w:pPr>
              <w:overflowPunct/>
              <w:autoSpaceDE/>
              <w:autoSpaceDN/>
              <w:adjustRightInd/>
              <w:rPr>
                <w:sz w:val="18"/>
                <w:szCs w:val="18"/>
                <w:lang w:val="en-GB"/>
              </w:rPr>
            </w:pPr>
          </w:p>
        </w:tc>
        <w:tc>
          <w:tcPr>
            <w:tcW w:w="1681" w:type="pct"/>
          </w:tcPr>
          <w:p w14:paraId="7C043278" w14:textId="77777777" w:rsidR="00753FDA" w:rsidRDefault="00753FDA"/>
        </w:tc>
        <w:tc>
          <w:tcPr>
            <w:tcW w:w="308" w:type="pct"/>
          </w:tcPr>
          <w:p w14:paraId="4811250C" w14:textId="77777777" w:rsidR="0004232F" w:rsidRPr="00E60F8D" w:rsidRDefault="0004232F" w:rsidP="001D18E6">
            <w:pPr>
              <w:pStyle w:val="TabelleText"/>
              <w:spacing w:line="276" w:lineRule="auto"/>
            </w:pPr>
          </w:p>
        </w:tc>
      </w:tr>
      <w:tr w:rsidR="0004232F" w14:paraId="3F0EA46C" w14:textId="77777777" w:rsidTr="0004232F">
        <w:trPr>
          <w:gridAfter w:val="1"/>
          <w:wAfter w:w="637" w:type="dxa"/>
        </w:trPr>
        <w:tc>
          <w:tcPr>
            <w:tcW w:w="1213" w:type="pct"/>
            <w:vMerge w:val="restart"/>
          </w:tcPr>
          <w:p w14:paraId="74A99302" w14:textId="77777777" w:rsidR="0004232F" w:rsidRPr="00E60F8D" w:rsidRDefault="0004232F" w:rsidP="0004232F">
            <w:pPr>
              <w:overflowPunct/>
              <w:autoSpaceDE/>
              <w:autoSpaceDN/>
              <w:adjustRightInd/>
              <w:rPr>
                <w:sz w:val="18"/>
                <w:szCs w:val="18"/>
                <w:lang w:val="en-GB"/>
              </w:rPr>
            </w:pPr>
            <w:r>
              <w:rPr>
                <w:color w:val="000000" w:themeColor="text1"/>
              </w:rPr>
              <w:t>Vehicle</w:t>
            </w:r>
          </w:p>
        </w:tc>
        <w:tc>
          <w:tcPr>
            <w:tcW w:w="309" w:type="pct"/>
          </w:tcPr>
          <w:p w14:paraId="2879A073" w14:textId="77777777" w:rsidR="0004232F" w:rsidRPr="00E60F8D" w:rsidRDefault="0004232F" w:rsidP="001D18E6">
            <w:pPr>
              <w:overflowPunct/>
              <w:autoSpaceDE/>
              <w:autoSpaceDN/>
              <w:adjustRightInd/>
              <w:rPr>
                <w:sz w:val="18"/>
                <w:szCs w:val="18"/>
                <w:lang w:val="en-GB"/>
              </w:rPr>
            </w:pPr>
          </w:p>
        </w:tc>
        <w:tc>
          <w:tcPr>
            <w:tcW w:w="1681" w:type="pct"/>
          </w:tcPr>
          <w:p w14:paraId="5D0D24D5" w14:textId="77777777" w:rsidR="00753FDA" w:rsidRDefault="00753FDA"/>
        </w:tc>
        <w:tc>
          <w:tcPr>
            <w:tcW w:w="308" w:type="pct"/>
          </w:tcPr>
          <w:p w14:paraId="5C4ADD0A" w14:textId="77777777" w:rsidR="0004232F" w:rsidRPr="00E60F8D" w:rsidRDefault="0004232F" w:rsidP="001D18E6">
            <w:pPr>
              <w:pStyle w:val="TabelleText"/>
              <w:spacing w:line="276" w:lineRule="auto"/>
            </w:pPr>
          </w:p>
        </w:tc>
      </w:tr>
      <w:tr w:rsidR="0004232F" w14:paraId="7EDFC668" w14:textId="77777777" w:rsidTr="0004232F">
        <w:trPr>
          <w:gridAfter w:val="1"/>
          <w:wAfter w:w="637" w:type="dxa"/>
        </w:trPr>
        <w:tc>
          <w:tcPr>
            <w:tcW w:w="1213" w:type="pct"/>
            <w:vMerge w:val="restart"/>
          </w:tcPr>
          <w:p w14:paraId="2FC68A45" w14:textId="77777777" w:rsidR="0004232F" w:rsidRPr="00E60F8D" w:rsidRDefault="0004232F" w:rsidP="0004232F">
            <w:pPr>
              <w:overflowPunct/>
              <w:autoSpaceDE/>
              <w:autoSpaceDN/>
              <w:adjustRightInd/>
              <w:rPr>
                <w:sz w:val="18"/>
                <w:szCs w:val="18"/>
                <w:lang w:val="en-GB"/>
              </w:rPr>
            </w:pPr>
            <w:r>
              <w:rPr>
                <w:color w:val="000000" w:themeColor="text1"/>
              </w:rPr>
              <w:t>Dr Seat Massage</w:t>
            </w:r>
          </w:p>
        </w:tc>
        <w:tc>
          <w:tcPr>
            <w:tcW w:w="309" w:type="pct"/>
          </w:tcPr>
          <w:p w14:paraId="6EB33408" w14:textId="77777777" w:rsidR="0004232F" w:rsidRPr="00E60F8D" w:rsidRDefault="0004232F" w:rsidP="001D18E6">
            <w:pPr>
              <w:overflowPunct/>
              <w:autoSpaceDE/>
              <w:autoSpaceDN/>
              <w:adjustRightInd/>
              <w:rPr>
                <w:sz w:val="18"/>
                <w:szCs w:val="18"/>
                <w:lang w:val="en-GB"/>
              </w:rPr>
            </w:pPr>
          </w:p>
        </w:tc>
        <w:tc>
          <w:tcPr>
            <w:tcW w:w="1681" w:type="pct"/>
          </w:tcPr>
          <w:p w14:paraId="6BE0153C" w14:textId="77777777" w:rsidR="00753FDA" w:rsidRDefault="00753FDA"/>
        </w:tc>
        <w:tc>
          <w:tcPr>
            <w:tcW w:w="308" w:type="pct"/>
          </w:tcPr>
          <w:p w14:paraId="0E9B823B" w14:textId="77777777" w:rsidR="0004232F" w:rsidRPr="00E60F8D" w:rsidRDefault="0004232F" w:rsidP="001D18E6">
            <w:pPr>
              <w:pStyle w:val="TabelleText"/>
              <w:spacing w:line="276" w:lineRule="auto"/>
            </w:pPr>
          </w:p>
        </w:tc>
      </w:tr>
      <w:tr w:rsidR="0004232F" w14:paraId="5514373F" w14:textId="77777777" w:rsidTr="0004232F">
        <w:trPr>
          <w:gridAfter w:val="1"/>
          <w:wAfter w:w="637" w:type="dxa"/>
        </w:trPr>
        <w:tc>
          <w:tcPr>
            <w:tcW w:w="1213" w:type="pct"/>
            <w:vMerge w:val="restart"/>
          </w:tcPr>
          <w:p w14:paraId="69CB6DBA" w14:textId="77777777" w:rsidR="0004232F" w:rsidRPr="00E60F8D" w:rsidRDefault="0004232F" w:rsidP="0004232F">
            <w:pPr>
              <w:overflowPunct/>
              <w:autoSpaceDE/>
              <w:autoSpaceDN/>
              <w:adjustRightInd/>
              <w:rPr>
                <w:sz w:val="18"/>
                <w:szCs w:val="18"/>
                <w:lang w:val="en-GB"/>
              </w:rPr>
            </w:pPr>
            <w:r>
              <w:rPr>
                <w:color w:val="000000" w:themeColor="text1"/>
              </w:rPr>
              <w:t>DSM (A5)</w:t>
            </w:r>
          </w:p>
        </w:tc>
        <w:tc>
          <w:tcPr>
            <w:tcW w:w="309" w:type="pct"/>
          </w:tcPr>
          <w:p w14:paraId="3C3D72C7" w14:textId="77777777" w:rsidR="0004232F" w:rsidRPr="00E60F8D" w:rsidRDefault="0004232F" w:rsidP="001D18E6">
            <w:pPr>
              <w:overflowPunct/>
              <w:autoSpaceDE/>
              <w:autoSpaceDN/>
              <w:adjustRightInd/>
              <w:rPr>
                <w:sz w:val="18"/>
                <w:szCs w:val="18"/>
                <w:lang w:val="en-GB"/>
              </w:rPr>
            </w:pPr>
          </w:p>
        </w:tc>
        <w:tc>
          <w:tcPr>
            <w:tcW w:w="1681" w:type="pct"/>
          </w:tcPr>
          <w:p w14:paraId="1C691FF3" w14:textId="77777777" w:rsidR="00753FDA" w:rsidRDefault="00753FDA"/>
        </w:tc>
        <w:tc>
          <w:tcPr>
            <w:tcW w:w="308" w:type="pct"/>
          </w:tcPr>
          <w:p w14:paraId="07FB7716" w14:textId="77777777" w:rsidR="0004232F" w:rsidRPr="00E60F8D" w:rsidRDefault="0004232F" w:rsidP="001D18E6">
            <w:pPr>
              <w:pStyle w:val="TabelleText"/>
              <w:spacing w:line="276" w:lineRule="auto"/>
            </w:pPr>
          </w:p>
        </w:tc>
      </w:tr>
      <w:tr w:rsidR="0004232F" w14:paraId="0868F920" w14:textId="77777777" w:rsidTr="0004232F">
        <w:trPr>
          <w:gridAfter w:val="1"/>
          <w:wAfter w:w="637" w:type="dxa"/>
        </w:trPr>
        <w:tc>
          <w:tcPr>
            <w:tcW w:w="1213" w:type="pct"/>
            <w:vMerge w:val="restart"/>
          </w:tcPr>
          <w:p w14:paraId="039844D5" w14:textId="77777777" w:rsidR="0004232F" w:rsidRPr="00E60F8D" w:rsidRDefault="0004232F" w:rsidP="0004232F">
            <w:pPr>
              <w:overflowPunct/>
              <w:autoSpaceDE/>
              <w:autoSpaceDN/>
              <w:adjustRightInd/>
              <w:rPr>
                <w:sz w:val="18"/>
                <w:szCs w:val="18"/>
                <w:lang w:val="en-GB"/>
              </w:rPr>
            </w:pPr>
            <w:r>
              <w:rPr>
                <w:color w:val="000000" w:themeColor="text1"/>
              </w:rPr>
              <w:t>Doors</w:t>
            </w:r>
          </w:p>
        </w:tc>
        <w:tc>
          <w:tcPr>
            <w:tcW w:w="309" w:type="pct"/>
          </w:tcPr>
          <w:p w14:paraId="039543CC" w14:textId="77777777" w:rsidR="0004232F" w:rsidRPr="00E60F8D" w:rsidRDefault="0004232F" w:rsidP="001D18E6">
            <w:pPr>
              <w:overflowPunct/>
              <w:autoSpaceDE/>
              <w:autoSpaceDN/>
              <w:adjustRightInd/>
              <w:rPr>
                <w:sz w:val="18"/>
                <w:szCs w:val="18"/>
                <w:lang w:val="en-GB"/>
              </w:rPr>
            </w:pPr>
          </w:p>
        </w:tc>
        <w:tc>
          <w:tcPr>
            <w:tcW w:w="1681" w:type="pct"/>
          </w:tcPr>
          <w:p w14:paraId="1056A73A" w14:textId="77777777" w:rsidR="00753FDA" w:rsidRDefault="00753FDA"/>
        </w:tc>
        <w:tc>
          <w:tcPr>
            <w:tcW w:w="308" w:type="pct"/>
          </w:tcPr>
          <w:p w14:paraId="675A25CC" w14:textId="77777777" w:rsidR="0004232F" w:rsidRPr="00E60F8D" w:rsidRDefault="0004232F" w:rsidP="001D18E6">
            <w:pPr>
              <w:pStyle w:val="TabelleText"/>
              <w:spacing w:line="276" w:lineRule="auto"/>
            </w:pPr>
          </w:p>
        </w:tc>
      </w:tr>
      <w:tr w:rsidR="0004232F" w14:paraId="5F0F3ACA" w14:textId="77777777" w:rsidTr="0004232F">
        <w:trPr>
          <w:gridAfter w:val="1"/>
          <w:wAfter w:w="637" w:type="dxa"/>
        </w:trPr>
        <w:tc>
          <w:tcPr>
            <w:tcW w:w="1213" w:type="pct"/>
            <w:vMerge w:val="restart"/>
          </w:tcPr>
          <w:p w14:paraId="3E29F753" w14:textId="77777777" w:rsidR="0004232F" w:rsidRPr="00E60F8D" w:rsidRDefault="0004232F" w:rsidP="0004232F">
            <w:pPr>
              <w:overflowPunct/>
              <w:autoSpaceDE/>
              <w:autoSpaceDN/>
              <w:adjustRightInd/>
              <w:rPr>
                <w:sz w:val="18"/>
                <w:szCs w:val="18"/>
                <w:lang w:val="en-GB"/>
              </w:rPr>
            </w:pPr>
            <w:r>
              <w:rPr>
                <w:color w:val="000000" w:themeColor="text1"/>
              </w:rPr>
              <w:t>Seat Position</w:t>
            </w:r>
          </w:p>
        </w:tc>
        <w:tc>
          <w:tcPr>
            <w:tcW w:w="309" w:type="pct"/>
          </w:tcPr>
          <w:p w14:paraId="6B01F58E" w14:textId="77777777" w:rsidR="0004232F" w:rsidRPr="00E60F8D" w:rsidRDefault="0004232F" w:rsidP="001D18E6">
            <w:pPr>
              <w:overflowPunct/>
              <w:autoSpaceDE/>
              <w:autoSpaceDN/>
              <w:adjustRightInd/>
              <w:rPr>
                <w:sz w:val="18"/>
                <w:szCs w:val="18"/>
                <w:lang w:val="en-GB"/>
              </w:rPr>
            </w:pPr>
          </w:p>
        </w:tc>
        <w:tc>
          <w:tcPr>
            <w:tcW w:w="1681" w:type="pct"/>
          </w:tcPr>
          <w:p w14:paraId="45363096" w14:textId="77777777" w:rsidR="00753FDA" w:rsidRDefault="00753FDA"/>
        </w:tc>
        <w:tc>
          <w:tcPr>
            <w:tcW w:w="308" w:type="pct"/>
          </w:tcPr>
          <w:p w14:paraId="4AF2C8D4" w14:textId="77777777" w:rsidR="0004232F" w:rsidRPr="00E60F8D" w:rsidRDefault="0004232F" w:rsidP="001D18E6">
            <w:pPr>
              <w:pStyle w:val="TabelleText"/>
              <w:spacing w:line="276" w:lineRule="auto"/>
            </w:pPr>
          </w:p>
        </w:tc>
      </w:tr>
      <w:tr w:rsidR="0004232F" w14:paraId="52134DD0" w14:textId="77777777" w:rsidTr="0004232F">
        <w:trPr>
          <w:gridAfter w:val="1"/>
          <w:wAfter w:w="637" w:type="dxa"/>
        </w:trPr>
        <w:tc>
          <w:tcPr>
            <w:tcW w:w="1213" w:type="pct"/>
            <w:vMerge w:val="restart"/>
          </w:tcPr>
          <w:p w14:paraId="664F460D" w14:textId="77777777" w:rsidR="0004232F" w:rsidRPr="00E60F8D" w:rsidRDefault="0004232F" w:rsidP="0004232F">
            <w:pPr>
              <w:overflowPunct/>
              <w:autoSpaceDE/>
              <w:autoSpaceDN/>
              <w:adjustRightInd/>
              <w:rPr>
                <w:sz w:val="18"/>
                <w:szCs w:val="18"/>
                <w:lang w:val="en-GB"/>
              </w:rPr>
            </w:pPr>
            <w:r>
              <w:rPr>
                <w:color w:val="000000" w:themeColor="text1"/>
              </w:rPr>
              <w:t>Digital Scent</w:t>
            </w:r>
          </w:p>
        </w:tc>
        <w:tc>
          <w:tcPr>
            <w:tcW w:w="309" w:type="pct"/>
          </w:tcPr>
          <w:p w14:paraId="0A3F456E" w14:textId="77777777" w:rsidR="0004232F" w:rsidRPr="00E60F8D" w:rsidRDefault="0004232F" w:rsidP="001D18E6">
            <w:pPr>
              <w:overflowPunct/>
              <w:autoSpaceDE/>
              <w:autoSpaceDN/>
              <w:adjustRightInd/>
              <w:rPr>
                <w:sz w:val="18"/>
                <w:szCs w:val="18"/>
                <w:lang w:val="en-GB"/>
              </w:rPr>
            </w:pPr>
          </w:p>
        </w:tc>
        <w:tc>
          <w:tcPr>
            <w:tcW w:w="1681" w:type="pct"/>
          </w:tcPr>
          <w:p w14:paraId="3857453C" w14:textId="77777777" w:rsidR="00753FDA" w:rsidRDefault="00753FDA"/>
        </w:tc>
        <w:tc>
          <w:tcPr>
            <w:tcW w:w="308" w:type="pct"/>
          </w:tcPr>
          <w:p w14:paraId="0707D216" w14:textId="77777777" w:rsidR="0004232F" w:rsidRPr="00E60F8D" w:rsidRDefault="0004232F" w:rsidP="001D18E6">
            <w:pPr>
              <w:pStyle w:val="TabelleText"/>
              <w:spacing w:line="276" w:lineRule="auto"/>
            </w:pPr>
          </w:p>
        </w:tc>
      </w:tr>
      <w:tr w:rsidR="0004232F" w14:paraId="51E641BF" w14:textId="77777777" w:rsidTr="0004232F">
        <w:trPr>
          <w:gridAfter w:val="1"/>
          <w:wAfter w:w="637" w:type="dxa"/>
        </w:trPr>
        <w:tc>
          <w:tcPr>
            <w:tcW w:w="1213" w:type="pct"/>
            <w:vMerge w:val="restart"/>
          </w:tcPr>
          <w:p w14:paraId="499D0AC4" w14:textId="77777777" w:rsidR="0004232F" w:rsidRPr="00E60F8D" w:rsidRDefault="0004232F" w:rsidP="0004232F">
            <w:pPr>
              <w:overflowPunct/>
              <w:autoSpaceDE/>
              <w:autoSpaceDN/>
              <w:adjustRightInd/>
              <w:rPr>
                <w:sz w:val="18"/>
                <w:szCs w:val="18"/>
                <w:lang w:val="en-GB"/>
              </w:rPr>
            </w:pPr>
            <w:r>
              <w:rPr>
                <w:color w:val="000000" w:themeColor="text1"/>
              </w:rPr>
              <w:t>Ambient Light (Y5)</w:t>
            </w:r>
          </w:p>
        </w:tc>
        <w:tc>
          <w:tcPr>
            <w:tcW w:w="309" w:type="pct"/>
          </w:tcPr>
          <w:p w14:paraId="28B2D1C1" w14:textId="77777777" w:rsidR="0004232F" w:rsidRPr="00E60F8D" w:rsidRDefault="0004232F" w:rsidP="001D18E6">
            <w:pPr>
              <w:overflowPunct/>
              <w:autoSpaceDE/>
              <w:autoSpaceDN/>
              <w:adjustRightInd/>
              <w:rPr>
                <w:sz w:val="18"/>
                <w:szCs w:val="18"/>
                <w:lang w:val="en-GB"/>
              </w:rPr>
            </w:pPr>
          </w:p>
        </w:tc>
        <w:tc>
          <w:tcPr>
            <w:tcW w:w="1681" w:type="pct"/>
          </w:tcPr>
          <w:p w14:paraId="6F2596B4" w14:textId="77777777" w:rsidR="00753FDA" w:rsidRDefault="00753FDA"/>
        </w:tc>
        <w:tc>
          <w:tcPr>
            <w:tcW w:w="308" w:type="pct"/>
          </w:tcPr>
          <w:p w14:paraId="10135D12" w14:textId="77777777" w:rsidR="0004232F" w:rsidRPr="00E60F8D" w:rsidRDefault="0004232F" w:rsidP="001D18E6">
            <w:pPr>
              <w:pStyle w:val="TabelleText"/>
              <w:spacing w:line="276" w:lineRule="auto"/>
            </w:pPr>
          </w:p>
        </w:tc>
      </w:tr>
      <w:tr w:rsidR="0004232F" w14:paraId="66978222" w14:textId="77777777" w:rsidTr="0004232F">
        <w:trPr>
          <w:gridAfter w:val="1"/>
          <w:wAfter w:w="637" w:type="dxa"/>
        </w:trPr>
        <w:tc>
          <w:tcPr>
            <w:tcW w:w="1213" w:type="pct"/>
            <w:vMerge w:val="restart"/>
          </w:tcPr>
          <w:p w14:paraId="09751DCC" w14:textId="77777777" w:rsidR="0004232F" w:rsidRPr="00E60F8D" w:rsidRDefault="0004232F" w:rsidP="0004232F">
            <w:pPr>
              <w:overflowPunct/>
              <w:autoSpaceDE/>
              <w:autoSpaceDN/>
              <w:adjustRightInd/>
              <w:rPr>
                <w:sz w:val="18"/>
                <w:szCs w:val="18"/>
                <w:lang w:val="en-GB"/>
              </w:rPr>
            </w:pPr>
            <w:r>
              <w:rPr>
                <w:color w:val="000000" w:themeColor="text1"/>
              </w:rPr>
              <w:t>Secondary Screen (Horizon)</w:t>
            </w:r>
          </w:p>
        </w:tc>
        <w:tc>
          <w:tcPr>
            <w:tcW w:w="309" w:type="pct"/>
          </w:tcPr>
          <w:p w14:paraId="6D04D3AE" w14:textId="77777777" w:rsidR="0004232F" w:rsidRPr="00E60F8D" w:rsidRDefault="0004232F" w:rsidP="001D18E6">
            <w:pPr>
              <w:overflowPunct/>
              <w:autoSpaceDE/>
              <w:autoSpaceDN/>
              <w:adjustRightInd/>
              <w:rPr>
                <w:sz w:val="18"/>
                <w:szCs w:val="18"/>
                <w:lang w:val="en-GB"/>
              </w:rPr>
            </w:pPr>
          </w:p>
        </w:tc>
        <w:tc>
          <w:tcPr>
            <w:tcW w:w="1681" w:type="pct"/>
          </w:tcPr>
          <w:p w14:paraId="6D39995E" w14:textId="77777777" w:rsidR="00753FDA" w:rsidRDefault="00753FDA"/>
        </w:tc>
        <w:tc>
          <w:tcPr>
            <w:tcW w:w="308" w:type="pct"/>
          </w:tcPr>
          <w:p w14:paraId="55BD9F5C" w14:textId="77777777" w:rsidR="0004232F" w:rsidRPr="00E60F8D" w:rsidRDefault="0004232F" w:rsidP="001D18E6">
            <w:pPr>
              <w:pStyle w:val="TabelleText"/>
              <w:spacing w:line="276" w:lineRule="auto"/>
            </w:pPr>
          </w:p>
        </w:tc>
      </w:tr>
      <w:tr w:rsidR="0004232F" w14:paraId="3FC2253B" w14:textId="77777777" w:rsidTr="0004232F">
        <w:trPr>
          <w:gridAfter w:val="1"/>
          <w:wAfter w:w="637" w:type="dxa"/>
        </w:trPr>
        <w:tc>
          <w:tcPr>
            <w:tcW w:w="1213" w:type="pct"/>
            <w:vMerge w:val="restart"/>
          </w:tcPr>
          <w:p w14:paraId="5D6839E7" w14:textId="77777777" w:rsidR="0004232F" w:rsidRPr="00E60F8D" w:rsidRDefault="0004232F" w:rsidP="0004232F">
            <w:pPr>
              <w:overflowPunct/>
              <w:autoSpaceDE/>
              <w:autoSpaceDN/>
              <w:adjustRightInd/>
              <w:rPr>
                <w:sz w:val="18"/>
                <w:szCs w:val="18"/>
                <w:lang w:val="en-GB"/>
              </w:rPr>
            </w:pPr>
            <w:r>
              <w:rPr>
                <w:color w:val="000000" w:themeColor="text1"/>
              </w:rPr>
              <w:t>Digital Scent Client</w:t>
            </w:r>
          </w:p>
        </w:tc>
        <w:tc>
          <w:tcPr>
            <w:tcW w:w="309" w:type="pct"/>
          </w:tcPr>
          <w:p w14:paraId="02822DCF" w14:textId="77777777" w:rsidR="0004232F" w:rsidRPr="00E60F8D" w:rsidRDefault="0004232F" w:rsidP="001D18E6">
            <w:pPr>
              <w:overflowPunct/>
              <w:autoSpaceDE/>
              <w:autoSpaceDN/>
              <w:adjustRightInd/>
              <w:rPr>
                <w:sz w:val="18"/>
                <w:szCs w:val="18"/>
                <w:lang w:val="en-GB"/>
              </w:rPr>
            </w:pPr>
          </w:p>
        </w:tc>
        <w:tc>
          <w:tcPr>
            <w:tcW w:w="1681" w:type="pct"/>
          </w:tcPr>
          <w:p w14:paraId="57241E56" w14:textId="77777777" w:rsidR="00753FDA" w:rsidRDefault="00753FDA"/>
        </w:tc>
        <w:tc>
          <w:tcPr>
            <w:tcW w:w="308" w:type="pct"/>
          </w:tcPr>
          <w:p w14:paraId="1FACB5AB" w14:textId="77777777" w:rsidR="0004232F" w:rsidRPr="00E60F8D" w:rsidRDefault="0004232F" w:rsidP="001D18E6">
            <w:pPr>
              <w:pStyle w:val="TabelleText"/>
              <w:spacing w:line="276" w:lineRule="auto"/>
            </w:pPr>
          </w:p>
        </w:tc>
      </w:tr>
      <w:tr w:rsidR="0004232F" w14:paraId="0CD567E2" w14:textId="77777777" w:rsidTr="0004232F">
        <w:trPr>
          <w:gridAfter w:val="1"/>
          <w:wAfter w:w="637" w:type="dxa"/>
        </w:trPr>
        <w:tc>
          <w:tcPr>
            <w:tcW w:w="1213" w:type="pct"/>
            <w:vMerge w:val="restart"/>
          </w:tcPr>
          <w:p w14:paraId="161B268C" w14:textId="77777777" w:rsidR="0004232F" w:rsidRPr="00E60F8D" w:rsidRDefault="0004232F" w:rsidP="0004232F">
            <w:pPr>
              <w:overflowPunct/>
              <w:autoSpaceDE/>
              <w:autoSpaceDN/>
              <w:adjustRightInd/>
              <w:rPr>
                <w:sz w:val="18"/>
                <w:szCs w:val="18"/>
                <w:lang w:val="en-GB"/>
              </w:rPr>
            </w:pPr>
            <w:r>
              <w:rPr>
                <w:color w:val="000000" w:themeColor="text1"/>
              </w:rPr>
              <w:t>Store Pre-Rejuv Settings (R2)</w:t>
            </w:r>
          </w:p>
        </w:tc>
        <w:tc>
          <w:tcPr>
            <w:tcW w:w="309" w:type="pct"/>
          </w:tcPr>
          <w:p w14:paraId="2AA281BB" w14:textId="77777777" w:rsidR="0004232F" w:rsidRPr="00E60F8D" w:rsidRDefault="0004232F" w:rsidP="001D18E6">
            <w:pPr>
              <w:overflowPunct/>
              <w:autoSpaceDE/>
              <w:autoSpaceDN/>
              <w:adjustRightInd/>
              <w:rPr>
                <w:sz w:val="18"/>
                <w:szCs w:val="18"/>
                <w:lang w:val="en-GB"/>
              </w:rPr>
            </w:pPr>
          </w:p>
        </w:tc>
        <w:tc>
          <w:tcPr>
            <w:tcW w:w="1681" w:type="pct"/>
          </w:tcPr>
          <w:p w14:paraId="3757B79A" w14:textId="77777777" w:rsidR="00753FDA" w:rsidRDefault="00753FDA"/>
        </w:tc>
        <w:tc>
          <w:tcPr>
            <w:tcW w:w="308" w:type="pct"/>
          </w:tcPr>
          <w:p w14:paraId="3B2B7287" w14:textId="77777777" w:rsidR="0004232F" w:rsidRPr="00E60F8D" w:rsidRDefault="0004232F" w:rsidP="001D18E6">
            <w:pPr>
              <w:pStyle w:val="TabelleText"/>
              <w:spacing w:line="276" w:lineRule="auto"/>
            </w:pPr>
          </w:p>
        </w:tc>
      </w:tr>
      <w:tr w:rsidR="0004232F" w14:paraId="31B6FBBD" w14:textId="77777777" w:rsidTr="0004232F">
        <w:trPr>
          <w:gridAfter w:val="1"/>
          <w:wAfter w:w="637" w:type="dxa"/>
        </w:trPr>
        <w:tc>
          <w:tcPr>
            <w:tcW w:w="1213" w:type="pct"/>
            <w:vMerge w:val="restart"/>
          </w:tcPr>
          <w:p w14:paraId="71FEFD79" w14:textId="77777777" w:rsidR="0004232F" w:rsidRPr="00E60F8D" w:rsidRDefault="0004232F" w:rsidP="0004232F">
            <w:pPr>
              <w:overflowPunct/>
              <w:autoSpaceDE/>
              <w:autoSpaceDN/>
              <w:adjustRightInd/>
              <w:rPr>
                <w:sz w:val="18"/>
                <w:szCs w:val="18"/>
                <w:lang w:val="en-GB"/>
              </w:rPr>
            </w:pPr>
            <w:r>
              <w:rPr>
                <w:color w:val="000000" w:themeColor="text1"/>
              </w:rPr>
              <w:t>Center Screen</w:t>
            </w:r>
          </w:p>
        </w:tc>
        <w:tc>
          <w:tcPr>
            <w:tcW w:w="309" w:type="pct"/>
          </w:tcPr>
          <w:p w14:paraId="5E4F09E2" w14:textId="77777777" w:rsidR="0004232F" w:rsidRPr="00E60F8D" w:rsidRDefault="0004232F" w:rsidP="001D18E6">
            <w:pPr>
              <w:overflowPunct/>
              <w:autoSpaceDE/>
              <w:autoSpaceDN/>
              <w:adjustRightInd/>
              <w:rPr>
                <w:sz w:val="18"/>
                <w:szCs w:val="18"/>
                <w:lang w:val="en-GB"/>
              </w:rPr>
            </w:pPr>
          </w:p>
        </w:tc>
        <w:tc>
          <w:tcPr>
            <w:tcW w:w="1681" w:type="pct"/>
          </w:tcPr>
          <w:p w14:paraId="193B17EB" w14:textId="77777777" w:rsidR="00753FDA" w:rsidRDefault="00753FDA"/>
        </w:tc>
        <w:tc>
          <w:tcPr>
            <w:tcW w:w="308" w:type="pct"/>
          </w:tcPr>
          <w:p w14:paraId="0B114CAB" w14:textId="77777777" w:rsidR="0004232F" w:rsidRPr="00E60F8D" w:rsidRDefault="0004232F" w:rsidP="001D18E6">
            <w:pPr>
              <w:pStyle w:val="TabelleText"/>
              <w:spacing w:line="276" w:lineRule="auto"/>
            </w:pPr>
          </w:p>
        </w:tc>
      </w:tr>
      <w:tr w:rsidR="0004232F" w14:paraId="3F66384F" w14:textId="77777777" w:rsidTr="0004232F">
        <w:trPr>
          <w:gridAfter w:val="1"/>
          <w:wAfter w:w="637" w:type="dxa"/>
        </w:trPr>
        <w:tc>
          <w:tcPr>
            <w:tcW w:w="1213" w:type="pct"/>
            <w:vMerge w:val="restart"/>
          </w:tcPr>
          <w:p w14:paraId="53E43D4D" w14:textId="77777777" w:rsidR="0004232F" w:rsidRPr="00E60F8D" w:rsidRDefault="0004232F" w:rsidP="0004232F">
            <w:pPr>
              <w:overflowPunct/>
              <w:autoSpaceDE/>
              <w:autoSpaceDN/>
              <w:adjustRightInd/>
              <w:rPr>
                <w:sz w:val="18"/>
                <w:szCs w:val="18"/>
                <w:lang w:val="en-GB"/>
              </w:rPr>
            </w:pPr>
            <w:r>
              <w:rPr>
                <w:color w:val="000000" w:themeColor="text1"/>
              </w:rPr>
              <w:t>OZM (A15)</w:t>
            </w:r>
          </w:p>
        </w:tc>
        <w:tc>
          <w:tcPr>
            <w:tcW w:w="309" w:type="pct"/>
          </w:tcPr>
          <w:p w14:paraId="7610A34A" w14:textId="77777777" w:rsidR="0004232F" w:rsidRPr="00E60F8D" w:rsidRDefault="0004232F" w:rsidP="001D18E6">
            <w:pPr>
              <w:overflowPunct/>
              <w:autoSpaceDE/>
              <w:autoSpaceDN/>
              <w:adjustRightInd/>
              <w:rPr>
                <w:sz w:val="18"/>
                <w:szCs w:val="18"/>
                <w:lang w:val="en-GB"/>
              </w:rPr>
            </w:pPr>
          </w:p>
        </w:tc>
        <w:tc>
          <w:tcPr>
            <w:tcW w:w="1681" w:type="pct"/>
          </w:tcPr>
          <w:p w14:paraId="7755326F" w14:textId="77777777" w:rsidR="00753FDA" w:rsidRDefault="00753FDA"/>
        </w:tc>
        <w:tc>
          <w:tcPr>
            <w:tcW w:w="308" w:type="pct"/>
          </w:tcPr>
          <w:p w14:paraId="1A7CC38A" w14:textId="77777777" w:rsidR="0004232F" w:rsidRPr="00E60F8D" w:rsidRDefault="0004232F" w:rsidP="001D18E6">
            <w:pPr>
              <w:pStyle w:val="TabelleText"/>
              <w:spacing w:line="276" w:lineRule="auto"/>
            </w:pPr>
          </w:p>
        </w:tc>
      </w:tr>
      <w:tr w:rsidR="0004232F" w14:paraId="14FFE1CE" w14:textId="77777777" w:rsidTr="0004232F">
        <w:trPr>
          <w:gridAfter w:val="1"/>
          <w:wAfter w:w="637" w:type="dxa"/>
        </w:trPr>
        <w:tc>
          <w:tcPr>
            <w:tcW w:w="1213" w:type="pct"/>
            <w:vMerge w:val="restart"/>
          </w:tcPr>
          <w:p w14:paraId="4F8B0ADC" w14:textId="77777777" w:rsidR="0004232F" w:rsidRPr="00E60F8D" w:rsidRDefault="0004232F" w:rsidP="0004232F">
            <w:pPr>
              <w:overflowPunct/>
              <w:autoSpaceDE/>
              <w:autoSpaceDN/>
              <w:adjustRightInd/>
              <w:rPr>
                <w:sz w:val="18"/>
                <w:szCs w:val="18"/>
                <w:lang w:val="en-GB"/>
              </w:rPr>
            </w:pPr>
            <w:r>
              <w:rPr>
                <w:color w:val="000000" w:themeColor="text1"/>
              </w:rPr>
              <w:t>Moonroof</w:t>
            </w:r>
          </w:p>
        </w:tc>
        <w:tc>
          <w:tcPr>
            <w:tcW w:w="309" w:type="pct"/>
          </w:tcPr>
          <w:p w14:paraId="242C83CC" w14:textId="77777777" w:rsidR="0004232F" w:rsidRPr="00E60F8D" w:rsidRDefault="0004232F" w:rsidP="001D18E6">
            <w:pPr>
              <w:overflowPunct/>
              <w:autoSpaceDE/>
              <w:autoSpaceDN/>
              <w:adjustRightInd/>
              <w:rPr>
                <w:sz w:val="18"/>
                <w:szCs w:val="18"/>
                <w:lang w:val="en-GB"/>
              </w:rPr>
            </w:pPr>
          </w:p>
        </w:tc>
        <w:tc>
          <w:tcPr>
            <w:tcW w:w="1681" w:type="pct"/>
          </w:tcPr>
          <w:p w14:paraId="5AC8F5D6" w14:textId="77777777" w:rsidR="00753FDA" w:rsidRDefault="00753FDA"/>
        </w:tc>
        <w:tc>
          <w:tcPr>
            <w:tcW w:w="308" w:type="pct"/>
          </w:tcPr>
          <w:p w14:paraId="6A8BEC94" w14:textId="77777777" w:rsidR="0004232F" w:rsidRPr="00E60F8D" w:rsidRDefault="0004232F" w:rsidP="001D18E6">
            <w:pPr>
              <w:pStyle w:val="TabelleText"/>
              <w:spacing w:line="276" w:lineRule="auto"/>
            </w:pPr>
          </w:p>
        </w:tc>
      </w:tr>
      <w:tr w:rsidR="0004232F" w14:paraId="3DE06758" w14:textId="77777777" w:rsidTr="0004232F">
        <w:tc>
          <w:tcPr>
            <w:tcW w:w="1213" w:type="pct"/>
            <w:vMerge w:val="restart"/>
          </w:tcPr>
          <w:p w14:paraId="37864EDD" w14:textId="77777777" w:rsidR="0004232F" w:rsidRPr="00E60F8D" w:rsidRDefault="0004232F" w:rsidP="0004232F">
            <w:pPr>
              <w:overflowPunct/>
              <w:autoSpaceDE/>
              <w:autoSpaceDN/>
              <w:adjustRightInd/>
              <w:rPr>
                <w:sz w:val="18"/>
                <w:szCs w:val="18"/>
                <w:lang w:val="en-GB"/>
              </w:rPr>
            </w:pPr>
            <w:r>
              <w:rPr>
                <w:color w:val="000000" w:themeColor="text1"/>
              </w:rPr>
              <w:t>APIM/SYNC/PHOENIX (A1)</w:t>
            </w:r>
          </w:p>
        </w:tc>
        <w:tc>
          <w:tcPr>
            <w:tcW w:w="309" w:type="pct"/>
          </w:tcPr>
          <w:p w14:paraId="368C4283" w14:textId="77777777" w:rsidR="0004232F" w:rsidRPr="00E60F8D" w:rsidRDefault="0004232F" w:rsidP="001D18E6">
            <w:pPr>
              <w:overflowPunct/>
              <w:autoSpaceDE/>
              <w:autoSpaceDN/>
              <w:adjustRightInd/>
              <w:rPr>
                <w:sz w:val="18"/>
                <w:szCs w:val="18"/>
                <w:lang w:val="en-GB"/>
              </w:rPr>
            </w:pPr>
          </w:p>
        </w:tc>
        <w:tc>
          <w:tcPr>
            <w:tcW w:w="1681" w:type="pct"/>
          </w:tcPr>
          <w:p w14:paraId="02BE3FC5" w14:textId="77777777" w:rsidR="0004232F" w:rsidRDefault="0004232F" w:rsidP="0004232F">
            <w:pPr>
              <w:pStyle w:val="TabelleText"/>
              <w:spacing w:line="276" w:lineRule="auto"/>
              <w:rPr>
                <w:lang w:val="en-US"/>
              </w:rPr>
            </w:pPr>
            <w:r w:rsidRPr="00176970">
              <w:rPr>
                <w:lang w:val="en-US"/>
              </w:rPr>
              <w:t>Manage Content</w:t>
            </w:r>
          </w:p>
        </w:tc>
        <w:tc>
          <w:tcPr>
            <w:tcW w:w="1489" w:type="pct"/>
          </w:tcPr>
          <w:p w14:paraId="1A19969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6FB1ACE" w14:textId="591213E0"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49D0FFD1" w14:textId="77777777" w:rsidR="0004232F" w:rsidRPr="00E60F8D" w:rsidRDefault="0004232F" w:rsidP="001D18E6">
            <w:pPr>
              <w:pStyle w:val="TabelleText"/>
              <w:spacing w:line="276" w:lineRule="auto"/>
            </w:pPr>
          </w:p>
        </w:tc>
      </w:tr>
      <w:tr w:rsidR="0004232F" w14:paraId="4EF3209E" w14:textId="77777777" w:rsidTr="0004232F">
        <w:tc>
          <w:tcPr>
            <w:tcW w:w="1213" w:type="pct"/>
            <w:vMerge/>
          </w:tcPr>
          <w:p w14:paraId="0DCD2608" w14:textId="77777777" w:rsidR="0004232F" w:rsidRPr="00E60F8D" w:rsidRDefault="0004232F" w:rsidP="001D18E6">
            <w:pPr>
              <w:overflowPunct/>
              <w:autoSpaceDE/>
              <w:autoSpaceDN/>
              <w:adjustRightInd/>
              <w:rPr>
                <w:sz w:val="18"/>
                <w:szCs w:val="18"/>
                <w:lang w:val="en-GB"/>
              </w:rPr>
            </w:pPr>
          </w:p>
        </w:tc>
        <w:tc>
          <w:tcPr>
            <w:tcW w:w="309" w:type="pct"/>
          </w:tcPr>
          <w:p w14:paraId="1238A8FF" w14:textId="77777777" w:rsidR="0004232F" w:rsidRPr="00E60F8D" w:rsidRDefault="0004232F" w:rsidP="001D18E6">
            <w:pPr>
              <w:overflowPunct/>
              <w:autoSpaceDE/>
              <w:autoSpaceDN/>
              <w:adjustRightInd/>
              <w:rPr>
                <w:sz w:val="18"/>
                <w:szCs w:val="18"/>
                <w:lang w:val="en-GB"/>
              </w:rPr>
            </w:pPr>
          </w:p>
        </w:tc>
        <w:tc>
          <w:tcPr>
            <w:tcW w:w="1681" w:type="pct"/>
          </w:tcPr>
          <w:p w14:paraId="64E966F2" w14:textId="77777777" w:rsidR="0004232F" w:rsidRDefault="0004232F" w:rsidP="0004232F">
            <w:pPr>
              <w:pStyle w:val="TabelleText"/>
              <w:spacing w:line="276" w:lineRule="auto"/>
              <w:rPr>
                <w:lang w:val="en-US"/>
              </w:rPr>
            </w:pPr>
            <w:r w:rsidRPr="00176970">
              <w:rPr>
                <w:lang w:val="en-US"/>
              </w:rPr>
              <w:t>Provide HMI</w:t>
            </w:r>
          </w:p>
        </w:tc>
        <w:tc>
          <w:tcPr>
            <w:tcW w:w="1489" w:type="pct"/>
          </w:tcPr>
          <w:p w14:paraId="691F32CB"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CEC90A0"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4A754622" w14:textId="77777777" w:rsidR="0004232F" w:rsidRPr="00E60F8D" w:rsidRDefault="0004232F" w:rsidP="001D18E6">
            <w:pPr>
              <w:pStyle w:val="TabelleText"/>
              <w:spacing w:line="276" w:lineRule="auto"/>
            </w:pPr>
          </w:p>
        </w:tc>
      </w:tr>
      <w:tr w:rsidR="0004232F" w14:paraId="5528FEB4" w14:textId="77777777" w:rsidTr="0004232F">
        <w:tc>
          <w:tcPr>
            <w:tcW w:w="1213" w:type="pct"/>
            <w:vMerge/>
          </w:tcPr>
          <w:p w14:paraId="10105182" w14:textId="77777777" w:rsidR="0004232F" w:rsidRPr="00E60F8D" w:rsidRDefault="0004232F" w:rsidP="001D18E6">
            <w:pPr>
              <w:overflowPunct/>
              <w:autoSpaceDE/>
              <w:autoSpaceDN/>
              <w:adjustRightInd/>
              <w:rPr>
                <w:sz w:val="18"/>
                <w:szCs w:val="18"/>
                <w:lang w:val="en-GB"/>
              </w:rPr>
            </w:pPr>
          </w:p>
        </w:tc>
        <w:tc>
          <w:tcPr>
            <w:tcW w:w="309" w:type="pct"/>
          </w:tcPr>
          <w:p w14:paraId="5D13A2D2" w14:textId="77777777" w:rsidR="0004232F" w:rsidRPr="00E60F8D" w:rsidRDefault="0004232F" w:rsidP="001D18E6">
            <w:pPr>
              <w:overflowPunct/>
              <w:autoSpaceDE/>
              <w:autoSpaceDN/>
              <w:adjustRightInd/>
              <w:rPr>
                <w:sz w:val="18"/>
                <w:szCs w:val="18"/>
                <w:lang w:val="en-GB"/>
              </w:rPr>
            </w:pPr>
          </w:p>
        </w:tc>
        <w:tc>
          <w:tcPr>
            <w:tcW w:w="1681" w:type="pct"/>
          </w:tcPr>
          <w:p w14:paraId="555A2DC7" w14:textId="77777777" w:rsidR="0004232F" w:rsidRDefault="0004232F" w:rsidP="0004232F">
            <w:pPr>
              <w:pStyle w:val="TabelleText"/>
              <w:spacing w:line="276" w:lineRule="auto"/>
              <w:rPr>
                <w:lang w:val="en-US"/>
              </w:rPr>
            </w:pPr>
            <w:r w:rsidRPr="00176970">
              <w:rPr>
                <w:lang w:val="en-US"/>
              </w:rPr>
              <w:t>Run Orchestration Schedule</w:t>
            </w:r>
          </w:p>
        </w:tc>
        <w:tc>
          <w:tcPr>
            <w:tcW w:w="1489" w:type="pct"/>
          </w:tcPr>
          <w:p w14:paraId="7F9AFCD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7E1A960"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272BC4C8" w14:textId="77777777" w:rsidR="0004232F" w:rsidRPr="00E60F8D" w:rsidRDefault="0004232F" w:rsidP="001D18E6">
            <w:pPr>
              <w:pStyle w:val="TabelleText"/>
              <w:spacing w:line="276" w:lineRule="auto"/>
            </w:pPr>
          </w:p>
        </w:tc>
      </w:tr>
      <w:tr w:rsidR="0004232F" w14:paraId="17766691" w14:textId="77777777" w:rsidTr="0004232F">
        <w:tc>
          <w:tcPr>
            <w:tcW w:w="1213" w:type="pct"/>
            <w:vMerge/>
          </w:tcPr>
          <w:p w14:paraId="20C01543" w14:textId="77777777" w:rsidR="0004232F" w:rsidRPr="00E60F8D" w:rsidRDefault="0004232F" w:rsidP="001D18E6">
            <w:pPr>
              <w:overflowPunct/>
              <w:autoSpaceDE/>
              <w:autoSpaceDN/>
              <w:adjustRightInd/>
              <w:rPr>
                <w:sz w:val="18"/>
                <w:szCs w:val="18"/>
                <w:lang w:val="en-GB"/>
              </w:rPr>
            </w:pPr>
          </w:p>
        </w:tc>
        <w:tc>
          <w:tcPr>
            <w:tcW w:w="309" w:type="pct"/>
          </w:tcPr>
          <w:p w14:paraId="03FC64F7" w14:textId="77777777" w:rsidR="0004232F" w:rsidRPr="00E60F8D" w:rsidRDefault="0004232F" w:rsidP="001D18E6">
            <w:pPr>
              <w:overflowPunct/>
              <w:autoSpaceDE/>
              <w:autoSpaceDN/>
              <w:adjustRightInd/>
              <w:rPr>
                <w:sz w:val="18"/>
                <w:szCs w:val="18"/>
                <w:lang w:val="en-GB"/>
              </w:rPr>
            </w:pPr>
          </w:p>
        </w:tc>
        <w:tc>
          <w:tcPr>
            <w:tcW w:w="1681" w:type="pct"/>
          </w:tcPr>
          <w:p w14:paraId="04B9FEFF" w14:textId="77777777" w:rsidR="0004232F" w:rsidRDefault="0004232F" w:rsidP="0004232F">
            <w:pPr>
              <w:pStyle w:val="TabelleText"/>
              <w:spacing w:line="276" w:lineRule="auto"/>
              <w:rPr>
                <w:lang w:val="en-US"/>
              </w:rPr>
            </w:pPr>
            <w:r w:rsidRPr="00176970">
              <w:rPr>
                <w:lang w:val="en-US"/>
              </w:rPr>
              <w:t>Store User Parameters</w:t>
            </w:r>
          </w:p>
        </w:tc>
        <w:tc>
          <w:tcPr>
            <w:tcW w:w="1489" w:type="pct"/>
          </w:tcPr>
          <w:p w14:paraId="6E78370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4E30E50"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65A8CABB" w14:textId="77777777" w:rsidR="0004232F" w:rsidRPr="00E60F8D" w:rsidRDefault="0004232F" w:rsidP="001D18E6">
            <w:pPr>
              <w:pStyle w:val="TabelleText"/>
              <w:spacing w:line="276" w:lineRule="auto"/>
            </w:pPr>
          </w:p>
        </w:tc>
      </w:tr>
      <w:tr w:rsidR="0004232F" w14:paraId="0AD49586" w14:textId="77777777" w:rsidTr="0004232F">
        <w:tc>
          <w:tcPr>
            <w:tcW w:w="1213" w:type="pct"/>
            <w:vMerge/>
          </w:tcPr>
          <w:p w14:paraId="34497B1B" w14:textId="77777777" w:rsidR="0004232F" w:rsidRPr="00E60F8D" w:rsidRDefault="0004232F" w:rsidP="001D18E6">
            <w:pPr>
              <w:overflowPunct/>
              <w:autoSpaceDE/>
              <w:autoSpaceDN/>
              <w:adjustRightInd/>
              <w:rPr>
                <w:sz w:val="18"/>
                <w:szCs w:val="18"/>
                <w:lang w:val="en-GB"/>
              </w:rPr>
            </w:pPr>
          </w:p>
        </w:tc>
        <w:tc>
          <w:tcPr>
            <w:tcW w:w="309" w:type="pct"/>
          </w:tcPr>
          <w:p w14:paraId="020477A8" w14:textId="77777777" w:rsidR="0004232F" w:rsidRPr="00E60F8D" w:rsidRDefault="0004232F" w:rsidP="001D18E6">
            <w:pPr>
              <w:overflowPunct/>
              <w:autoSpaceDE/>
              <w:autoSpaceDN/>
              <w:adjustRightInd/>
              <w:rPr>
                <w:sz w:val="18"/>
                <w:szCs w:val="18"/>
                <w:lang w:val="en-GB"/>
              </w:rPr>
            </w:pPr>
          </w:p>
        </w:tc>
        <w:tc>
          <w:tcPr>
            <w:tcW w:w="1681" w:type="pct"/>
          </w:tcPr>
          <w:p w14:paraId="006F0808" w14:textId="77777777" w:rsidR="0004232F" w:rsidRDefault="0004232F" w:rsidP="0004232F">
            <w:pPr>
              <w:pStyle w:val="TabelleText"/>
              <w:spacing w:line="276" w:lineRule="auto"/>
              <w:rPr>
                <w:lang w:val="en-US"/>
              </w:rPr>
            </w:pPr>
            <w:r w:rsidRPr="00176970">
              <w:rPr>
                <w:lang w:val="en-US"/>
              </w:rPr>
              <w:t>Store Prerejuv Settings</w:t>
            </w:r>
          </w:p>
        </w:tc>
        <w:tc>
          <w:tcPr>
            <w:tcW w:w="1489" w:type="pct"/>
          </w:tcPr>
          <w:p w14:paraId="3E93BD87"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44DAAB5E"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13ED1F40" w14:textId="77777777" w:rsidR="0004232F" w:rsidRPr="00E60F8D" w:rsidRDefault="0004232F" w:rsidP="001D18E6">
            <w:pPr>
              <w:pStyle w:val="TabelleText"/>
              <w:spacing w:line="276" w:lineRule="auto"/>
            </w:pPr>
          </w:p>
        </w:tc>
      </w:tr>
      <w:tr w:rsidR="0004232F" w14:paraId="68C0DDB4" w14:textId="77777777" w:rsidTr="0004232F">
        <w:tc>
          <w:tcPr>
            <w:tcW w:w="1213" w:type="pct"/>
            <w:vMerge/>
          </w:tcPr>
          <w:p w14:paraId="1878DCCC" w14:textId="77777777" w:rsidR="0004232F" w:rsidRPr="00E60F8D" w:rsidRDefault="0004232F" w:rsidP="001D18E6">
            <w:pPr>
              <w:overflowPunct/>
              <w:autoSpaceDE/>
              <w:autoSpaceDN/>
              <w:adjustRightInd/>
              <w:rPr>
                <w:sz w:val="18"/>
                <w:szCs w:val="18"/>
                <w:lang w:val="en-GB"/>
              </w:rPr>
            </w:pPr>
          </w:p>
        </w:tc>
        <w:tc>
          <w:tcPr>
            <w:tcW w:w="309" w:type="pct"/>
          </w:tcPr>
          <w:p w14:paraId="6FBB2A8A" w14:textId="77777777" w:rsidR="0004232F" w:rsidRPr="00E60F8D" w:rsidRDefault="0004232F" w:rsidP="001D18E6">
            <w:pPr>
              <w:overflowPunct/>
              <w:autoSpaceDE/>
              <w:autoSpaceDN/>
              <w:adjustRightInd/>
              <w:rPr>
                <w:sz w:val="18"/>
                <w:szCs w:val="18"/>
                <w:lang w:val="en-GB"/>
              </w:rPr>
            </w:pPr>
          </w:p>
        </w:tc>
        <w:tc>
          <w:tcPr>
            <w:tcW w:w="1681" w:type="pct"/>
          </w:tcPr>
          <w:p w14:paraId="7A5BE551" w14:textId="77777777" w:rsidR="0004232F" w:rsidRDefault="0004232F" w:rsidP="0004232F">
            <w:pPr>
              <w:pStyle w:val="TabelleText"/>
              <w:spacing w:line="276" w:lineRule="auto"/>
              <w:rPr>
                <w:lang w:val="en-US"/>
              </w:rPr>
            </w:pPr>
            <w:r w:rsidRPr="00176970">
              <w:rPr>
                <w:lang w:val="en-US"/>
              </w:rPr>
              <w:t>Process Theme Selections</w:t>
            </w:r>
          </w:p>
        </w:tc>
        <w:tc>
          <w:tcPr>
            <w:tcW w:w="1489" w:type="pct"/>
          </w:tcPr>
          <w:p w14:paraId="327957ED"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42EF08B"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47CEEF58" w14:textId="77777777" w:rsidR="0004232F" w:rsidRPr="00E60F8D" w:rsidRDefault="0004232F" w:rsidP="001D18E6">
            <w:pPr>
              <w:pStyle w:val="TabelleText"/>
              <w:spacing w:line="276" w:lineRule="auto"/>
            </w:pPr>
          </w:p>
        </w:tc>
      </w:tr>
      <w:tr w:rsidR="0004232F" w14:paraId="09280636" w14:textId="77777777" w:rsidTr="0004232F">
        <w:tc>
          <w:tcPr>
            <w:tcW w:w="1213" w:type="pct"/>
            <w:vMerge/>
          </w:tcPr>
          <w:p w14:paraId="4A064152" w14:textId="77777777" w:rsidR="0004232F" w:rsidRPr="00E60F8D" w:rsidRDefault="0004232F" w:rsidP="001D18E6">
            <w:pPr>
              <w:overflowPunct/>
              <w:autoSpaceDE/>
              <w:autoSpaceDN/>
              <w:adjustRightInd/>
              <w:rPr>
                <w:sz w:val="18"/>
                <w:szCs w:val="18"/>
                <w:lang w:val="en-GB"/>
              </w:rPr>
            </w:pPr>
          </w:p>
        </w:tc>
        <w:tc>
          <w:tcPr>
            <w:tcW w:w="309" w:type="pct"/>
          </w:tcPr>
          <w:p w14:paraId="6D04B516" w14:textId="77777777" w:rsidR="0004232F" w:rsidRPr="00E60F8D" w:rsidRDefault="0004232F" w:rsidP="001D18E6">
            <w:pPr>
              <w:overflowPunct/>
              <w:autoSpaceDE/>
              <w:autoSpaceDN/>
              <w:adjustRightInd/>
              <w:rPr>
                <w:sz w:val="18"/>
                <w:szCs w:val="18"/>
                <w:lang w:val="en-GB"/>
              </w:rPr>
            </w:pPr>
          </w:p>
        </w:tc>
        <w:tc>
          <w:tcPr>
            <w:tcW w:w="1681" w:type="pct"/>
          </w:tcPr>
          <w:p w14:paraId="68A40613" w14:textId="77777777" w:rsidR="0004232F" w:rsidRDefault="0004232F" w:rsidP="0004232F">
            <w:pPr>
              <w:pStyle w:val="TabelleText"/>
              <w:spacing w:line="276" w:lineRule="auto"/>
              <w:rPr>
                <w:lang w:val="en-US"/>
              </w:rPr>
            </w:pPr>
            <w:r w:rsidRPr="00176970">
              <w:rPr>
                <w:lang w:val="en-US"/>
              </w:rPr>
              <w:t>Receive Current Settings</w:t>
            </w:r>
          </w:p>
        </w:tc>
        <w:tc>
          <w:tcPr>
            <w:tcW w:w="1489" w:type="pct"/>
          </w:tcPr>
          <w:p w14:paraId="7789F51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28D8786"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0A94CA78" w14:textId="77777777" w:rsidR="0004232F" w:rsidRPr="00E60F8D" w:rsidRDefault="0004232F" w:rsidP="001D18E6">
            <w:pPr>
              <w:pStyle w:val="TabelleText"/>
              <w:spacing w:line="276" w:lineRule="auto"/>
            </w:pPr>
          </w:p>
        </w:tc>
      </w:tr>
      <w:tr w:rsidR="0004232F" w14:paraId="09F4023A" w14:textId="77777777" w:rsidTr="0004232F">
        <w:tc>
          <w:tcPr>
            <w:tcW w:w="1213" w:type="pct"/>
            <w:vMerge/>
          </w:tcPr>
          <w:p w14:paraId="5F82FAF5" w14:textId="77777777" w:rsidR="0004232F" w:rsidRPr="00E60F8D" w:rsidRDefault="0004232F" w:rsidP="001D18E6">
            <w:pPr>
              <w:overflowPunct/>
              <w:autoSpaceDE/>
              <w:autoSpaceDN/>
              <w:adjustRightInd/>
              <w:rPr>
                <w:sz w:val="18"/>
                <w:szCs w:val="18"/>
                <w:lang w:val="en-GB"/>
              </w:rPr>
            </w:pPr>
          </w:p>
        </w:tc>
        <w:tc>
          <w:tcPr>
            <w:tcW w:w="309" w:type="pct"/>
          </w:tcPr>
          <w:p w14:paraId="3EE2602D" w14:textId="77777777" w:rsidR="0004232F" w:rsidRPr="00E60F8D" w:rsidRDefault="0004232F" w:rsidP="001D18E6">
            <w:pPr>
              <w:overflowPunct/>
              <w:autoSpaceDE/>
              <w:autoSpaceDN/>
              <w:adjustRightInd/>
              <w:rPr>
                <w:sz w:val="18"/>
                <w:szCs w:val="18"/>
                <w:lang w:val="en-GB"/>
              </w:rPr>
            </w:pPr>
          </w:p>
        </w:tc>
        <w:tc>
          <w:tcPr>
            <w:tcW w:w="1681" w:type="pct"/>
          </w:tcPr>
          <w:p w14:paraId="0D9062C3" w14:textId="77777777" w:rsidR="0004232F" w:rsidRDefault="0004232F" w:rsidP="0004232F">
            <w:pPr>
              <w:pStyle w:val="TabelleText"/>
              <w:spacing w:line="276" w:lineRule="auto"/>
              <w:rPr>
                <w:lang w:val="en-US"/>
              </w:rPr>
            </w:pPr>
            <w:r w:rsidRPr="00176970">
              <w:rPr>
                <w:lang w:val="en-US"/>
              </w:rPr>
              <w:t>Request Rejuv Audio/Video</w:t>
            </w:r>
          </w:p>
        </w:tc>
        <w:tc>
          <w:tcPr>
            <w:tcW w:w="1489" w:type="pct"/>
          </w:tcPr>
          <w:p w14:paraId="7729801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E240DD6"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18337AA0" w14:textId="77777777" w:rsidR="0004232F" w:rsidRPr="00E60F8D" w:rsidRDefault="0004232F" w:rsidP="001D18E6">
            <w:pPr>
              <w:pStyle w:val="TabelleText"/>
              <w:spacing w:line="276" w:lineRule="auto"/>
            </w:pPr>
          </w:p>
        </w:tc>
      </w:tr>
      <w:tr w:rsidR="0004232F" w14:paraId="0D862348" w14:textId="77777777" w:rsidTr="0004232F">
        <w:tc>
          <w:tcPr>
            <w:tcW w:w="1213" w:type="pct"/>
            <w:vMerge/>
          </w:tcPr>
          <w:p w14:paraId="71062417" w14:textId="77777777" w:rsidR="0004232F" w:rsidRPr="00E60F8D" w:rsidRDefault="0004232F" w:rsidP="001D18E6">
            <w:pPr>
              <w:overflowPunct/>
              <w:autoSpaceDE/>
              <w:autoSpaceDN/>
              <w:adjustRightInd/>
              <w:rPr>
                <w:sz w:val="18"/>
                <w:szCs w:val="18"/>
                <w:lang w:val="en-GB"/>
              </w:rPr>
            </w:pPr>
          </w:p>
        </w:tc>
        <w:tc>
          <w:tcPr>
            <w:tcW w:w="309" w:type="pct"/>
          </w:tcPr>
          <w:p w14:paraId="13A368F7" w14:textId="77777777" w:rsidR="0004232F" w:rsidRPr="00E60F8D" w:rsidRDefault="0004232F" w:rsidP="001D18E6">
            <w:pPr>
              <w:overflowPunct/>
              <w:autoSpaceDE/>
              <w:autoSpaceDN/>
              <w:adjustRightInd/>
              <w:rPr>
                <w:sz w:val="18"/>
                <w:szCs w:val="18"/>
                <w:lang w:val="en-GB"/>
              </w:rPr>
            </w:pPr>
          </w:p>
        </w:tc>
        <w:tc>
          <w:tcPr>
            <w:tcW w:w="1681" w:type="pct"/>
          </w:tcPr>
          <w:p w14:paraId="7EFE80B4" w14:textId="77777777" w:rsidR="0004232F" w:rsidRDefault="0004232F" w:rsidP="0004232F">
            <w:pPr>
              <w:pStyle w:val="TabelleText"/>
              <w:spacing w:line="276" w:lineRule="auto"/>
              <w:rPr>
                <w:lang w:val="en-US"/>
              </w:rPr>
            </w:pPr>
            <w:r w:rsidRPr="00176970">
              <w:rPr>
                <w:lang w:val="en-US"/>
              </w:rPr>
              <w:t>Request Rejuv Climate</w:t>
            </w:r>
          </w:p>
        </w:tc>
        <w:tc>
          <w:tcPr>
            <w:tcW w:w="1489" w:type="pct"/>
          </w:tcPr>
          <w:p w14:paraId="049C6358"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E9BD472"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3B32236F" w14:textId="77777777" w:rsidR="0004232F" w:rsidRPr="00E60F8D" w:rsidRDefault="0004232F" w:rsidP="001D18E6">
            <w:pPr>
              <w:pStyle w:val="TabelleText"/>
              <w:spacing w:line="276" w:lineRule="auto"/>
            </w:pPr>
          </w:p>
        </w:tc>
      </w:tr>
      <w:tr w:rsidR="0004232F" w14:paraId="0C61F987" w14:textId="77777777" w:rsidTr="0004232F">
        <w:tc>
          <w:tcPr>
            <w:tcW w:w="1213" w:type="pct"/>
            <w:vMerge/>
          </w:tcPr>
          <w:p w14:paraId="6E043F58" w14:textId="77777777" w:rsidR="0004232F" w:rsidRPr="00E60F8D" w:rsidRDefault="0004232F" w:rsidP="001D18E6">
            <w:pPr>
              <w:overflowPunct/>
              <w:autoSpaceDE/>
              <w:autoSpaceDN/>
              <w:adjustRightInd/>
              <w:rPr>
                <w:sz w:val="18"/>
                <w:szCs w:val="18"/>
                <w:lang w:val="en-GB"/>
              </w:rPr>
            </w:pPr>
          </w:p>
        </w:tc>
        <w:tc>
          <w:tcPr>
            <w:tcW w:w="309" w:type="pct"/>
          </w:tcPr>
          <w:p w14:paraId="33FF0A08" w14:textId="77777777" w:rsidR="0004232F" w:rsidRPr="00E60F8D" w:rsidRDefault="0004232F" w:rsidP="001D18E6">
            <w:pPr>
              <w:overflowPunct/>
              <w:autoSpaceDE/>
              <w:autoSpaceDN/>
              <w:adjustRightInd/>
              <w:rPr>
                <w:sz w:val="18"/>
                <w:szCs w:val="18"/>
                <w:lang w:val="en-GB"/>
              </w:rPr>
            </w:pPr>
          </w:p>
        </w:tc>
        <w:tc>
          <w:tcPr>
            <w:tcW w:w="1681" w:type="pct"/>
          </w:tcPr>
          <w:p w14:paraId="5A30A082" w14:textId="77777777" w:rsidR="0004232F" w:rsidRDefault="0004232F" w:rsidP="0004232F">
            <w:pPr>
              <w:pStyle w:val="TabelleText"/>
              <w:spacing w:line="276" w:lineRule="auto"/>
              <w:rPr>
                <w:lang w:val="en-US"/>
              </w:rPr>
            </w:pPr>
            <w:r w:rsidRPr="00176970">
              <w:rPr>
                <w:lang w:val="en-US"/>
              </w:rPr>
              <w:t>Request Rejuv Lighting</w:t>
            </w:r>
          </w:p>
        </w:tc>
        <w:tc>
          <w:tcPr>
            <w:tcW w:w="1489" w:type="pct"/>
          </w:tcPr>
          <w:p w14:paraId="168A7FA2"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A4F2C9D"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2A6F56CE" w14:textId="77777777" w:rsidR="0004232F" w:rsidRPr="00E60F8D" w:rsidRDefault="0004232F" w:rsidP="001D18E6">
            <w:pPr>
              <w:pStyle w:val="TabelleText"/>
              <w:spacing w:line="276" w:lineRule="auto"/>
            </w:pPr>
          </w:p>
        </w:tc>
      </w:tr>
      <w:tr w:rsidR="0004232F" w14:paraId="48EC77AD" w14:textId="77777777" w:rsidTr="0004232F">
        <w:tc>
          <w:tcPr>
            <w:tcW w:w="1213" w:type="pct"/>
            <w:vMerge/>
          </w:tcPr>
          <w:p w14:paraId="25AE579B" w14:textId="77777777" w:rsidR="0004232F" w:rsidRPr="00E60F8D" w:rsidRDefault="0004232F" w:rsidP="001D18E6">
            <w:pPr>
              <w:overflowPunct/>
              <w:autoSpaceDE/>
              <w:autoSpaceDN/>
              <w:adjustRightInd/>
              <w:rPr>
                <w:sz w:val="18"/>
                <w:szCs w:val="18"/>
                <w:lang w:val="en-GB"/>
              </w:rPr>
            </w:pPr>
          </w:p>
        </w:tc>
        <w:tc>
          <w:tcPr>
            <w:tcW w:w="309" w:type="pct"/>
          </w:tcPr>
          <w:p w14:paraId="2C63AB8D" w14:textId="77777777" w:rsidR="0004232F" w:rsidRPr="00E60F8D" w:rsidRDefault="0004232F" w:rsidP="001D18E6">
            <w:pPr>
              <w:overflowPunct/>
              <w:autoSpaceDE/>
              <w:autoSpaceDN/>
              <w:adjustRightInd/>
              <w:rPr>
                <w:sz w:val="18"/>
                <w:szCs w:val="18"/>
                <w:lang w:val="en-GB"/>
              </w:rPr>
            </w:pPr>
          </w:p>
        </w:tc>
        <w:tc>
          <w:tcPr>
            <w:tcW w:w="1681" w:type="pct"/>
          </w:tcPr>
          <w:p w14:paraId="06B91CB0" w14:textId="77777777" w:rsidR="0004232F" w:rsidRDefault="0004232F" w:rsidP="0004232F">
            <w:pPr>
              <w:pStyle w:val="TabelleText"/>
              <w:spacing w:line="276" w:lineRule="auto"/>
              <w:rPr>
                <w:lang w:val="en-US"/>
              </w:rPr>
            </w:pPr>
            <w:r w:rsidRPr="00176970">
              <w:rPr>
                <w:lang w:val="en-US"/>
              </w:rPr>
              <w:t>Request Rejuv Scent</w:t>
            </w:r>
          </w:p>
        </w:tc>
        <w:tc>
          <w:tcPr>
            <w:tcW w:w="1489" w:type="pct"/>
          </w:tcPr>
          <w:p w14:paraId="068E44F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AF84D9D"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42C63502" w14:textId="77777777" w:rsidR="0004232F" w:rsidRPr="00E60F8D" w:rsidRDefault="0004232F" w:rsidP="001D18E6">
            <w:pPr>
              <w:pStyle w:val="TabelleText"/>
              <w:spacing w:line="276" w:lineRule="auto"/>
            </w:pPr>
          </w:p>
        </w:tc>
      </w:tr>
      <w:tr w:rsidR="0004232F" w14:paraId="54F4A5C4" w14:textId="77777777" w:rsidTr="0004232F">
        <w:tc>
          <w:tcPr>
            <w:tcW w:w="1213" w:type="pct"/>
            <w:vMerge/>
          </w:tcPr>
          <w:p w14:paraId="32B7FB8B" w14:textId="77777777" w:rsidR="0004232F" w:rsidRPr="00E60F8D" w:rsidRDefault="0004232F" w:rsidP="001D18E6">
            <w:pPr>
              <w:overflowPunct/>
              <w:autoSpaceDE/>
              <w:autoSpaceDN/>
              <w:adjustRightInd/>
              <w:rPr>
                <w:sz w:val="18"/>
                <w:szCs w:val="18"/>
                <w:lang w:val="en-GB"/>
              </w:rPr>
            </w:pPr>
          </w:p>
        </w:tc>
        <w:tc>
          <w:tcPr>
            <w:tcW w:w="309" w:type="pct"/>
          </w:tcPr>
          <w:p w14:paraId="5739D937" w14:textId="77777777" w:rsidR="0004232F" w:rsidRPr="00E60F8D" w:rsidRDefault="0004232F" w:rsidP="001D18E6">
            <w:pPr>
              <w:overflowPunct/>
              <w:autoSpaceDE/>
              <w:autoSpaceDN/>
              <w:adjustRightInd/>
              <w:rPr>
                <w:sz w:val="18"/>
                <w:szCs w:val="18"/>
                <w:lang w:val="en-GB"/>
              </w:rPr>
            </w:pPr>
          </w:p>
        </w:tc>
        <w:tc>
          <w:tcPr>
            <w:tcW w:w="1681" w:type="pct"/>
          </w:tcPr>
          <w:p w14:paraId="614EE506" w14:textId="77777777" w:rsidR="0004232F" w:rsidRDefault="0004232F" w:rsidP="0004232F">
            <w:pPr>
              <w:pStyle w:val="TabelleText"/>
              <w:spacing w:line="276" w:lineRule="auto"/>
              <w:rPr>
                <w:lang w:val="en-US"/>
              </w:rPr>
            </w:pPr>
            <w:r w:rsidRPr="00176970">
              <w:rPr>
                <w:lang w:val="en-US"/>
              </w:rPr>
              <w:t>Request Door Locks</w:t>
            </w:r>
          </w:p>
        </w:tc>
        <w:tc>
          <w:tcPr>
            <w:tcW w:w="1489" w:type="pct"/>
          </w:tcPr>
          <w:p w14:paraId="2AB5136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FB68320"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17D1569E" w14:textId="77777777" w:rsidR="0004232F" w:rsidRPr="00E60F8D" w:rsidRDefault="0004232F" w:rsidP="001D18E6">
            <w:pPr>
              <w:pStyle w:val="TabelleText"/>
              <w:spacing w:line="276" w:lineRule="auto"/>
            </w:pPr>
          </w:p>
        </w:tc>
      </w:tr>
      <w:tr w:rsidR="0004232F" w14:paraId="18AA7AB6" w14:textId="77777777" w:rsidTr="0004232F">
        <w:tc>
          <w:tcPr>
            <w:tcW w:w="1213" w:type="pct"/>
            <w:vMerge/>
          </w:tcPr>
          <w:p w14:paraId="48883D26" w14:textId="77777777" w:rsidR="0004232F" w:rsidRPr="00E60F8D" w:rsidRDefault="0004232F" w:rsidP="001D18E6">
            <w:pPr>
              <w:overflowPunct/>
              <w:autoSpaceDE/>
              <w:autoSpaceDN/>
              <w:adjustRightInd/>
              <w:rPr>
                <w:sz w:val="18"/>
                <w:szCs w:val="18"/>
                <w:lang w:val="en-GB"/>
              </w:rPr>
            </w:pPr>
          </w:p>
        </w:tc>
        <w:tc>
          <w:tcPr>
            <w:tcW w:w="309" w:type="pct"/>
          </w:tcPr>
          <w:p w14:paraId="2D9EB8B1" w14:textId="77777777" w:rsidR="0004232F" w:rsidRPr="00E60F8D" w:rsidRDefault="0004232F" w:rsidP="001D18E6">
            <w:pPr>
              <w:overflowPunct/>
              <w:autoSpaceDE/>
              <w:autoSpaceDN/>
              <w:adjustRightInd/>
              <w:rPr>
                <w:sz w:val="18"/>
                <w:szCs w:val="18"/>
                <w:lang w:val="en-GB"/>
              </w:rPr>
            </w:pPr>
          </w:p>
        </w:tc>
        <w:tc>
          <w:tcPr>
            <w:tcW w:w="1681" w:type="pct"/>
          </w:tcPr>
          <w:p w14:paraId="3D2028A1" w14:textId="77777777" w:rsidR="0004232F" w:rsidRDefault="0004232F" w:rsidP="0004232F">
            <w:pPr>
              <w:pStyle w:val="TabelleText"/>
              <w:spacing w:line="276" w:lineRule="auto"/>
              <w:rPr>
                <w:lang w:val="en-US"/>
              </w:rPr>
            </w:pPr>
            <w:r w:rsidRPr="00176970">
              <w:rPr>
                <w:lang w:val="en-US"/>
              </w:rPr>
              <w:t>Request Rejuv Seat Position</w:t>
            </w:r>
          </w:p>
        </w:tc>
        <w:tc>
          <w:tcPr>
            <w:tcW w:w="1489" w:type="pct"/>
          </w:tcPr>
          <w:p w14:paraId="15C38986"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97F95C7"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7EA19A54" w14:textId="77777777" w:rsidR="0004232F" w:rsidRPr="00E60F8D" w:rsidRDefault="0004232F" w:rsidP="001D18E6">
            <w:pPr>
              <w:pStyle w:val="TabelleText"/>
              <w:spacing w:line="276" w:lineRule="auto"/>
            </w:pPr>
          </w:p>
        </w:tc>
      </w:tr>
      <w:tr w:rsidR="0004232F" w14:paraId="7FAADBE0" w14:textId="77777777" w:rsidTr="0004232F">
        <w:tc>
          <w:tcPr>
            <w:tcW w:w="1213" w:type="pct"/>
            <w:vMerge/>
          </w:tcPr>
          <w:p w14:paraId="5F3244B3" w14:textId="77777777" w:rsidR="0004232F" w:rsidRPr="00E60F8D" w:rsidRDefault="0004232F" w:rsidP="001D18E6">
            <w:pPr>
              <w:overflowPunct/>
              <w:autoSpaceDE/>
              <w:autoSpaceDN/>
              <w:adjustRightInd/>
              <w:rPr>
                <w:sz w:val="18"/>
                <w:szCs w:val="18"/>
                <w:lang w:val="en-GB"/>
              </w:rPr>
            </w:pPr>
          </w:p>
        </w:tc>
        <w:tc>
          <w:tcPr>
            <w:tcW w:w="309" w:type="pct"/>
          </w:tcPr>
          <w:p w14:paraId="268263CA" w14:textId="77777777" w:rsidR="0004232F" w:rsidRPr="00E60F8D" w:rsidRDefault="0004232F" w:rsidP="001D18E6">
            <w:pPr>
              <w:overflowPunct/>
              <w:autoSpaceDE/>
              <w:autoSpaceDN/>
              <w:adjustRightInd/>
              <w:rPr>
                <w:sz w:val="18"/>
                <w:szCs w:val="18"/>
                <w:lang w:val="en-GB"/>
              </w:rPr>
            </w:pPr>
          </w:p>
        </w:tc>
        <w:tc>
          <w:tcPr>
            <w:tcW w:w="1681" w:type="pct"/>
          </w:tcPr>
          <w:p w14:paraId="733B1146" w14:textId="77777777" w:rsidR="0004232F" w:rsidRDefault="0004232F" w:rsidP="0004232F">
            <w:pPr>
              <w:pStyle w:val="TabelleText"/>
              <w:spacing w:line="276" w:lineRule="auto"/>
              <w:rPr>
                <w:lang w:val="en-US"/>
              </w:rPr>
            </w:pPr>
            <w:r w:rsidRPr="00176970">
              <w:rPr>
                <w:lang w:val="en-US"/>
              </w:rPr>
              <w:t>Request Rejuv Moonroof Shading</w:t>
            </w:r>
          </w:p>
        </w:tc>
        <w:tc>
          <w:tcPr>
            <w:tcW w:w="1489" w:type="pct"/>
          </w:tcPr>
          <w:p w14:paraId="3C12A2E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3200C7D8"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62FF8554" w14:textId="77777777" w:rsidR="0004232F" w:rsidRPr="00E60F8D" w:rsidRDefault="0004232F" w:rsidP="001D18E6">
            <w:pPr>
              <w:pStyle w:val="TabelleText"/>
              <w:spacing w:line="276" w:lineRule="auto"/>
            </w:pPr>
          </w:p>
        </w:tc>
      </w:tr>
      <w:tr w:rsidR="0004232F" w14:paraId="7F10A789" w14:textId="77777777" w:rsidTr="0004232F">
        <w:tc>
          <w:tcPr>
            <w:tcW w:w="1213" w:type="pct"/>
            <w:vMerge/>
          </w:tcPr>
          <w:p w14:paraId="58C223F3" w14:textId="77777777" w:rsidR="0004232F" w:rsidRPr="00E60F8D" w:rsidRDefault="0004232F" w:rsidP="001D18E6">
            <w:pPr>
              <w:overflowPunct/>
              <w:autoSpaceDE/>
              <w:autoSpaceDN/>
              <w:adjustRightInd/>
              <w:rPr>
                <w:sz w:val="18"/>
                <w:szCs w:val="18"/>
                <w:lang w:val="en-GB"/>
              </w:rPr>
            </w:pPr>
          </w:p>
        </w:tc>
        <w:tc>
          <w:tcPr>
            <w:tcW w:w="309" w:type="pct"/>
          </w:tcPr>
          <w:p w14:paraId="2AE9F99F" w14:textId="77777777" w:rsidR="0004232F" w:rsidRPr="00E60F8D" w:rsidRDefault="0004232F" w:rsidP="001D18E6">
            <w:pPr>
              <w:overflowPunct/>
              <w:autoSpaceDE/>
              <w:autoSpaceDN/>
              <w:adjustRightInd/>
              <w:rPr>
                <w:sz w:val="18"/>
                <w:szCs w:val="18"/>
                <w:lang w:val="en-GB"/>
              </w:rPr>
            </w:pPr>
          </w:p>
        </w:tc>
        <w:tc>
          <w:tcPr>
            <w:tcW w:w="1681" w:type="pct"/>
          </w:tcPr>
          <w:p w14:paraId="6D1A0228" w14:textId="77777777" w:rsidR="0004232F" w:rsidRDefault="0004232F" w:rsidP="0004232F">
            <w:pPr>
              <w:pStyle w:val="TabelleText"/>
              <w:spacing w:line="276" w:lineRule="auto"/>
              <w:rPr>
                <w:lang w:val="en-US"/>
              </w:rPr>
            </w:pPr>
            <w:r w:rsidRPr="00176970">
              <w:rPr>
                <w:lang w:val="en-US"/>
              </w:rPr>
              <w:t>Request Rejuv Seat Massage</w:t>
            </w:r>
          </w:p>
        </w:tc>
        <w:tc>
          <w:tcPr>
            <w:tcW w:w="1489" w:type="pct"/>
          </w:tcPr>
          <w:p w14:paraId="19D1979E"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18B24F35"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0B9570AF" w14:textId="77777777" w:rsidR="0004232F" w:rsidRPr="00E60F8D" w:rsidRDefault="0004232F" w:rsidP="001D18E6">
            <w:pPr>
              <w:pStyle w:val="TabelleText"/>
              <w:spacing w:line="276" w:lineRule="auto"/>
            </w:pPr>
          </w:p>
        </w:tc>
      </w:tr>
      <w:tr w:rsidR="0004232F" w14:paraId="1FA32986" w14:textId="77777777" w:rsidTr="0004232F">
        <w:tc>
          <w:tcPr>
            <w:tcW w:w="1213" w:type="pct"/>
            <w:vMerge/>
          </w:tcPr>
          <w:p w14:paraId="3CF83B4A" w14:textId="77777777" w:rsidR="0004232F" w:rsidRPr="00E60F8D" w:rsidRDefault="0004232F" w:rsidP="001D18E6">
            <w:pPr>
              <w:overflowPunct/>
              <w:autoSpaceDE/>
              <w:autoSpaceDN/>
              <w:adjustRightInd/>
              <w:rPr>
                <w:sz w:val="18"/>
                <w:szCs w:val="18"/>
                <w:lang w:val="en-GB"/>
              </w:rPr>
            </w:pPr>
          </w:p>
        </w:tc>
        <w:tc>
          <w:tcPr>
            <w:tcW w:w="309" w:type="pct"/>
          </w:tcPr>
          <w:p w14:paraId="1A075DED" w14:textId="77777777" w:rsidR="0004232F" w:rsidRPr="00E60F8D" w:rsidRDefault="0004232F" w:rsidP="001D18E6">
            <w:pPr>
              <w:overflowPunct/>
              <w:autoSpaceDE/>
              <w:autoSpaceDN/>
              <w:adjustRightInd/>
              <w:rPr>
                <w:sz w:val="18"/>
                <w:szCs w:val="18"/>
                <w:lang w:val="en-GB"/>
              </w:rPr>
            </w:pPr>
          </w:p>
        </w:tc>
        <w:tc>
          <w:tcPr>
            <w:tcW w:w="1681" w:type="pct"/>
          </w:tcPr>
          <w:p w14:paraId="27AB10FC" w14:textId="77777777" w:rsidR="0004232F" w:rsidRDefault="0004232F" w:rsidP="0004232F">
            <w:pPr>
              <w:pStyle w:val="TabelleText"/>
              <w:spacing w:line="276" w:lineRule="auto"/>
              <w:rPr>
                <w:lang w:val="en-US"/>
              </w:rPr>
            </w:pPr>
            <w:r w:rsidRPr="00176970">
              <w:rPr>
                <w:lang w:val="en-US"/>
              </w:rPr>
              <w:t>Request Steering Column Movement</w:t>
            </w:r>
          </w:p>
        </w:tc>
        <w:tc>
          <w:tcPr>
            <w:tcW w:w="1489" w:type="pct"/>
          </w:tcPr>
          <w:p w14:paraId="68B75CC0"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5D6E1D58"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6468B2E0" w14:textId="77777777" w:rsidR="0004232F" w:rsidRPr="00E60F8D" w:rsidRDefault="0004232F" w:rsidP="001D18E6">
            <w:pPr>
              <w:pStyle w:val="TabelleText"/>
              <w:spacing w:line="276" w:lineRule="auto"/>
            </w:pPr>
          </w:p>
        </w:tc>
      </w:tr>
      <w:tr w:rsidR="0004232F" w14:paraId="0281D167" w14:textId="77777777" w:rsidTr="0004232F">
        <w:tc>
          <w:tcPr>
            <w:tcW w:w="1213" w:type="pct"/>
            <w:vMerge/>
          </w:tcPr>
          <w:p w14:paraId="517CAD9B" w14:textId="77777777" w:rsidR="0004232F" w:rsidRPr="00E60F8D" w:rsidRDefault="0004232F" w:rsidP="001D18E6">
            <w:pPr>
              <w:overflowPunct/>
              <w:autoSpaceDE/>
              <w:autoSpaceDN/>
              <w:adjustRightInd/>
              <w:rPr>
                <w:sz w:val="18"/>
                <w:szCs w:val="18"/>
                <w:lang w:val="en-GB"/>
              </w:rPr>
            </w:pPr>
          </w:p>
        </w:tc>
        <w:tc>
          <w:tcPr>
            <w:tcW w:w="309" w:type="pct"/>
          </w:tcPr>
          <w:p w14:paraId="371CE86E" w14:textId="77777777" w:rsidR="0004232F" w:rsidRPr="00E60F8D" w:rsidRDefault="0004232F" w:rsidP="001D18E6">
            <w:pPr>
              <w:overflowPunct/>
              <w:autoSpaceDE/>
              <w:autoSpaceDN/>
              <w:adjustRightInd/>
              <w:rPr>
                <w:sz w:val="18"/>
                <w:szCs w:val="18"/>
                <w:lang w:val="en-GB"/>
              </w:rPr>
            </w:pPr>
          </w:p>
        </w:tc>
        <w:tc>
          <w:tcPr>
            <w:tcW w:w="1681" w:type="pct"/>
          </w:tcPr>
          <w:p w14:paraId="6B0D849F" w14:textId="77777777" w:rsidR="0004232F" w:rsidRDefault="0004232F" w:rsidP="0004232F">
            <w:pPr>
              <w:pStyle w:val="TabelleText"/>
              <w:spacing w:line="276" w:lineRule="auto"/>
              <w:rPr>
                <w:lang w:val="en-US"/>
              </w:rPr>
            </w:pPr>
            <w:r w:rsidRPr="00176970">
              <w:rPr>
                <w:lang w:val="en-US"/>
              </w:rPr>
              <w:t>Send Rejuv Status</w:t>
            </w:r>
          </w:p>
        </w:tc>
        <w:tc>
          <w:tcPr>
            <w:tcW w:w="1489" w:type="pct"/>
          </w:tcPr>
          <w:p w14:paraId="00A5BE9A"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718DD0B7"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688CF437" w14:textId="77777777" w:rsidR="0004232F" w:rsidRPr="00E60F8D" w:rsidRDefault="0004232F" w:rsidP="001D18E6">
            <w:pPr>
              <w:pStyle w:val="TabelleText"/>
              <w:spacing w:line="276" w:lineRule="auto"/>
            </w:pPr>
          </w:p>
        </w:tc>
      </w:tr>
      <w:tr w:rsidR="0004232F" w14:paraId="070F33C6" w14:textId="77777777" w:rsidTr="0004232F">
        <w:tc>
          <w:tcPr>
            <w:tcW w:w="1213" w:type="pct"/>
            <w:vMerge/>
          </w:tcPr>
          <w:p w14:paraId="494B13B7" w14:textId="77777777" w:rsidR="0004232F" w:rsidRPr="00E60F8D" w:rsidRDefault="0004232F" w:rsidP="001D18E6">
            <w:pPr>
              <w:overflowPunct/>
              <w:autoSpaceDE/>
              <w:autoSpaceDN/>
              <w:adjustRightInd/>
              <w:rPr>
                <w:sz w:val="18"/>
                <w:szCs w:val="18"/>
                <w:lang w:val="en-GB"/>
              </w:rPr>
            </w:pPr>
          </w:p>
        </w:tc>
        <w:tc>
          <w:tcPr>
            <w:tcW w:w="309" w:type="pct"/>
          </w:tcPr>
          <w:p w14:paraId="60402F45" w14:textId="77777777" w:rsidR="0004232F" w:rsidRPr="00E60F8D" w:rsidRDefault="0004232F" w:rsidP="001D18E6">
            <w:pPr>
              <w:overflowPunct/>
              <w:autoSpaceDE/>
              <w:autoSpaceDN/>
              <w:adjustRightInd/>
              <w:rPr>
                <w:sz w:val="18"/>
                <w:szCs w:val="18"/>
                <w:lang w:val="en-GB"/>
              </w:rPr>
            </w:pPr>
          </w:p>
        </w:tc>
        <w:tc>
          <w:tcPr>
            <w:tcW w:w="1681" w:type="pct"/>
          </w:tcPr>
          <w:p w14:paraId="1962481B" w14:textId="77777777" w:rsidR="0004232F" w:rsidRDefault="0004232F" w:rsidP="0004232F">
            <w:pPr>
              <w:pStyle w:val="TabelleText"/>
              <w:spacing w:line="276" w:lineRule="auto"/>
              <w:rPr>
                <w:lang w:val="en-US"/>
              </w:rPr>
            </w:pPr>
            <w:r w:rsidRPr="00176970">
              <w:rPr>
                <w:lang w:val="en-US"/>
              </w:rPr>
              <w:t>Check Pre/Abort Conditions</w:t>
            </w:r>
          </w:p>
        </w:tc>
        <w:tc>
          <w:tcPr>
            <w:tcW w:w="1489" w:type="pct"/>
          </w:tcPr>
          <w:p w14:paraId="6A74E5B5"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219D4FE9"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2B0F5A7D" w14:textId="77777777" w:rsidR="0004232F" w:rsidRPr="00E60F8D" w:rsidRDefault="0004232F" w:rsidP="001D18E6">
            <w:pPr>
              <w:pStyle w:val="TabelleText"/>
              <w:spacing w:line="276" w:lineRule="auto"/>
            </w:pPr>
          </w:p>
        </w:tc>
      </w:tr>
      <w:tr w:rsidR="0004232F" w14:paraId="32BE6179" w14:textId="77777777" w:rsidTr="0004232F">
        <w:trPr>
          <w:gridAfter w:val="1"/>
          <w:wAfter w:w="637" w:type="dxa"/>
        </w:trPr>
        <w:tc>
          <w:tcPr>
            <w:tcW w:w="1213" w:type="pct"/>
            <w:vMerge/>
          </w:tcPr>
          <w:p w14:paraId="6D41D58B" w14:textId="77777777" w:rsidR="0004232F" w:rsidRPr="00E60F8D" w:rsidRDefault="0004232F" w:rsidP="001D18E6">
            <w:pPr>
              <w:overflowPunct/>
              <w:autoSpaceDE/>
              <w:autoSpaceDN/>
              <w:adjustRightInd/>
              <w:rPr>
                <w:sz w:val="18"/>
                <w:szCs w:val="18"/>
                <w:lang w:val="en-GB"/>
              </w:rPr>
            </w:pPr>
          </w:p>
        </w:tc>
        <w:tc>
          <w:tcPr>
            <w:tcW w:w="309" w:type="pct"/>
          </w:tcPr>
          <w:p w14:paraId="11AA328E" w14:textId="77777777" w:rsidR="0004232F" w:rsidRPr="00E60F8D" w:rsidRDefault="0004232F" w:rsidP="001D18E6">
            <w:pPr>
              <w:overflowPunct/>
              <w:autoSpaceDE/>
              <w:autoSpaceDN/>
              <w:adjustRightInd/>
              <w:rPr>
                <w:sz w:val="18"/>
                <w:szCs w:val="18"/>
                <w:lang w:val="en-GB"/>
              </w:rPr>
            </w:pPr>
          </w:p>
        </w:tc>
        <w:tc>
          <w:tcPr>
            <w:tcW w:w="1681" w:type="pct"/>
          </w:tcPr>
          <w:p w14:paraId="49622B35" w14:textId="77777777" w:rsidR="00753FDA" w:rsidRDefault="00753FDA"/>
        </w:tc>
        <w:tc>
          <w:tcPr>
            <w:tcW w:w="308" w:type="pct"/>
          </w:tcPr>
          <w:p w14:paraId="56205DE1" w14:textId="77777777" w:rsidR="0004232F" w:rsidRPr="00E60F8D" w:rsidRDefault="0004232F" w:rsidP="001D18E6">
            <w:pPr>
              <w:pStyle w:val="TabelleText"/>
              <w:spacing w:line="276" w:lineRule="auto"/>
            </w:pPr>
          </w:p>
        </w:tc>
      </w:tr>
      <w:tr w:rsidR="0004232F" w14:paraId="4B728B6A" w14:textId="77777777" w:rsidTr="0004232F">
        <w:trPr>
          <w:gridAfter w:val="1"/>
          <w:wAfter w:w="637" w:type="dxa"/>
        </w:trPr>
        <w:tc>
          <w:tcPr>
            <w:tcW w:w="1213" w:type="pct"/>
            <w:vMerge w:val="restart"/>
          </w:tcPr>
          <w:p w14:paraId="4CAE258A" w14:textId="77777777" w:rsidR="0004232F" w:rsidRPr="00E60F8D" w:rsidRDefault="0004232F" w:rsidP="0004232F">
            <w:pPr>
              <w:overflowPunct/>
              <w:autoSpaceDE/>
              <w:autoSpaceDN/>
              <w:adjustRightInd/>
              <w:rPr>
                <w:sz w:val="18"/>
                <w:szCs w:val="18"/>
                <w:lang w:val="en-GB"/>
              </w:rPr>
            </w:pPr>
            <w:r>
              <w:rPr>
                <w:color w:val="000000" w:themeColor="text1"/>
              </w:rPr>
              <w:t>Seat Massage HMI (Y2)</w:t>
            </w:r>
          </w:p>
        </w:tc>
        <w:tc>
          <w:tcPr>
            <w:tcW w:w="309" w:type="pct"/>
          </w:tcPr>
          <w:p w14:paraId="4FE2FD04" w14:textId="77777777" w:rsidR="0004232F" w:rsidRPr="00E60F8D" w:rsidRDefault="0004232F" w:rsidP="001D18E6">
            <w:pPr>
              <w:overflowPunct/>
              <w:autoSpaceDE/>
              <w:autoSpaceDN/>
              <w:adjustRightInd/>
              <w:rPr>
                <w:sz w:val="18"/>
                <w:szCs w:val="18"/>
                <w:lang w:val="en-GB"/>
              </w:rPr>
            </w:pPr>
          </w:p>
        </w:tc>
        <w:tc>
          <w:tcPr>
            <w:tcW w:w="1681" w:type="pct"/>
          </w:tcPr>
          <w:p w14:paraId="52117325" w14:textId="77777777" w:rsidR="00753FDA" w:rsidRDefault="00753FDA"/>
        </w:tc>
        <w:tc>
          <w:tcPr>
            <w:tcW w:w="308" w:type="pct"/>
          </w:tcPr>
          <w:p w14:paraId="027B337A" w14:textId="77777777" w:rsidR="0004232F" w:rsidRPr="00E60F8D" w:rsidRDefault="0004232F" w:rsidP="001D18E6">
            <w:pPr>
              <w:pStyle w:val="TabelleText"/>
              <w:spacing w:line="276" w:lineRule="auto"/>
            </w:pPr>
          </w:p>
        </w:tc>
      </w:tr>
      <w:tr w:rsidR="0004232F" w14:paraId="7B89185A" w14:textId="77777777" w:rsidTr="0004232F">
        <w:trPr>
          <w:gridAfter w:val="1"/>
          <w:wAfter w:w="637" w:type="dxa"/>
        </w:trPr>
        <w:tc>
          <w:tcPr>
            <w:tcW w:w="1213" w:type="pct"/>
            <w:vMerge w:val="restart"/>
          </w:tcPr>
          <w:p w14:paraId="045B2EEA" w14:textId="77777777" w:rsidR="0004232F" w:rsidRPr="00E60F8D" w:rsidRDefault="0004232F" w:rsidP="0004232F">
            <w:pPr>
              <w:overflowPunct/>
              <w:autoSpaceDE/>
              <w:autoSpaceDN/>
              <w:adjustRightInd/>
              <w:rPr>
                <w:sz w:val="18"/>
                <w:szCs w:val="18"/>
                <w:lang w:val="en-GB"/>
              </w:rPr>
            </w:pPr>
            <w:r>
              <w:rPr>
                <w:color w:val="000000" w:themeColor="text1"/>
              </w:rPr>
              <w:t>Rejuv Seat Memory</w:t>
            </w:r>
          </w:p>
        </w:tc>
        <w:tc>
          <w:tcPr>
            <w:tcW w:w="309" w:type="pct"/>
          </w:tcPr>
          <w:p w14:paraId="3923837A" w14:textId="77777777" w:rsidR="0004232F" w:rsidRPr="00E60F8D" w:rsidRDefault="0004232F" w:rsidP="001D18E6">
            <w:pPr>
              <w:overflowPunct/>
              <w:autoSpaceDE/>
              <w:autoSpaceDN/>
              <w:adjustRightInd/>
              <w:rPr>
                <w:sz w:val="18"/>
                <w:szCs w:val="18"/>
                <w:lang w:val="en-GB"/>
              </w:rPr>
            </w:pPr>
          </w:p>
        </w:tc>
        <w:tc>
          <w:tcPr>
            <w:tcW w:w="1681" w:type="pct"/>
          </w:tcPr>
          <w:p w14:paraId="2277A934" w14:textId="77777777" w:rsidR="00753FDA" w:rsidRDefault="00753FDA"/>
        </w:tc>
        <w:tc>
          <w:tcPr>
            <w:tcW w:w="308" w:type="pct"/>
          </w:tcPr>
          <w:p w14:paraId="63A2E71C" w14:textId="77777777" w:rsidR="0004232F" w:rsidRPr="00E60F8D" w:rsidRDefault="0004232F" w:rsidP="001D18E6">
            <w:pPr>
              <w:pStyle w:val="TabelleText"/>
              <w:spacing w:line="276" w:lineRule="auto"/>
            </w:pPr>
          </w:p>
        </w:tc>
      </w:tr>
      <w:tr w:rsidR="0004232F" w14:paraId="54AD3417" w14:textId="77777777" w:rsidTr="0004232F">
        <w:trPr>
          <w:gridAfter w:val="1"/>
          <w:wAfter w:w="637" w:type="dxa"/>
        </w:trPr>
        <w:tc>
          <w:tcPr>
            <w:tcW w:w="1213" w:type="pct"/>
            <w:vMerge w:val="restart"/>
          </w:tcPr>
          <w:p w14:paraId="55782636" w14:textId="77777777" w:rsidR="0004232F" w:rsidRPr="00E60F8D" w:rsidRDefault="0004232F" w:rsidP="0004232F">
            <w:pPr>
              <w:overflowPunct/>
              <w:autoSpaceDE/>
              <w:autoSpaceDN/>
              <w:adjustRightInd/>
              <w:rPr>
                <w:sz w:val="18"/>
                <w:szCs w:val="18"/>
                <w:lang w:val="en-GB"/>
              </w:rPr>
            </w:pPr>
            <w:r>
              <w:rPr>
                <w:color w:val="000000" w:themeColor="text1"/>
              </w:rPr>
              <w:t>Enclosure Service (SoA)(S4)</w:t>
            </w:r>
          </w:p>
        </w:tc>
        <w:tc>
          <w:tcPr>
            <w:tcW w:w="309" w:type="pct"/>
          </w:tcPr>
          <w:p w14:paraId="7D5EC6A5" w14:textId="77777777" w:rsidR="0004232F" w:rsidRPr="00E60F8D" w:rsidRDefault="0004232F" w:rsidP="001D18E6">
            <w:pPr>
              <w:overflowPunct/>
              <w:autoSpaceDE/>
              <w:autoSpaceDN/>
              <w:adjustRightInd/>
              <w:rPr>
                <w:sz w:val="18"/>
                <w:szCs w:val="18"/>
                <w:lang w:val="en-GB"/>
              </w:rPr>
            </w:pPr>
          </w:p>
        </w:tc>
        <w:tc>
          <w:tcPr>
            <w:tcW w:w="1681" w:type="pct"/>
          </w:tcPr>
          <w:p w14:paraId="37F7B0C3" w14:textId="77777777" w:rsidR="00753FDA" w:rsidRDefault="00753FDA"/>
        </w:tc>
        <w:tc>
          <w:tcPr>
            <w:tcW w:w="308" w:type="pct"/>
          </w:tcPr>
          <w:p w14:paraId="3444F664" w14:textId="77777777" w:rsidR="0004232F" w:rsidRPr="00E60F8D" w:rsidRDefault="0004232F" w:rsidP="001D18E6">
            <w:pPr>
              <w:pStyle w:val="TabelleText"/>
              <w:spacing w:line="276" w:lineRule="auto"/>
            </w:pPr>
          </w:p>
        </w:tc>
      </w:tr>
      <w:tr w:rsidR="0004232F" w14:paraId="0BD891E9" w14:textId="77777777" w:rsidTr="0004232F">
        <w:trPr>
          <w:gridAfter w:val="1"/>
          <w:wAfter w:w="637" w:type="dxa"/>
        </w:trPr>
        <w:tc>
          <w:tcPr>
            <w:tcW w:w="1213" w:type="pct"/>
            <w:vMerge w:val="restart"/>
          </w:tcPr>
          <w:p w14:paraId="13B4476D" w14:textId="77777777" w:rsidR="0004232F" w:rsidRPr="00E60F8D" w:rsidRDefault="0004232F" w:rsidP="0004232F">
            <w:pPr>
              <w:overflowPunct/>
              <w:autoSpaceDE/>
              <w:autoSpaceDN/>
              <w:adjustRightInd/>
              <w:rPr>
                <w:sz w:val="18"/>
                <w:szCs w:val="18"/>
                <w:lang w:val="en-GB"/>
              </w:rPr>
            </w:pPr>
            <w:r>
              <w:rPr>
                <w:color w:val="000000" w:themeColor="text1"/>
              </w:rPr>
              <w:t>Seat Service (SoA) (S1)</w:t>
            </w:r>
          </w:p>
        </w:tc>
        <w:tc>
          <w:tcPr>
            <w:tcW w:w="309" w:type="pct"/>
          </w:tcPr>
          <w:p w14:paraId="0624D7C0" w14:textId="77777777" w:rsidR="0004232F" w:rsidRPr="00E60F8D" w:rsidRDefault="0004232F" w:rsidP="001D18E6">
            <w:pPr>
              <w:overflowPunct/>
              <w:autoSpaceDE/>
              <w:autoSpaceDN/>
              <w:adjustRightInd/>
              <w:rPr>
                <w:sz w:val="18"/>
                <w:szCs w:val="18"/>
                <w:lang w:val="en-GB"/>
              </w:rPr>
            </w:pPr>
          </w:p>
        </w:tc>
        <w:tc>
          <w:tcPr>
            <w:tcW w:w="1681" w:type="pct"/>
          </w:tcPr>
          <w:p w14:paraId="4E75883D" w14:textId="77777777" w:rsidR="00753FDA" w:rsidRDefault="00753FDA"/>
        </w:tc>
        <w:tc>
          <w:tcPr>
            <w:tcW w:w="308" w:type="pct"/>
          </w:tcPr>
          <w:p w14:paraId="0DF85B70" w14:textId="77777777" w:rsidR="0004232F" w:rsidRPr="00E60F8D" w:rsidRDefault="0004232F" w:rsidP="001D18E6">
            <w:pPr>
              <w:pStyle w:val="TabelleText"/>
              <w:spacing w:line="276" w:lineRule="auto"/>
            </w:pPr>
          </w:p>
        </w:tc>
      </w:tr>
      <w:tr w:rsidR="0004232F" w14:paraId="0F8CE836" w14:textId="77777777" w:rsidTr="0004232F">
        <w:trPr>
          <w:gridAfter w:val="1"/>
          <w:wAfter w:w="637" w:type="dxa"/>
        </w:trPr>
        <w:tc>
          <w:tcPr>
            <w:tcW w:w="1213" w:type="pct"/>
            <w:vMerge w:val="restart"/>
          </w:tcPr>
          <w:p w14:paraId="0E62504B" w14:textId="77777777" w:rsidR="0004232F" w:rsidRPr="00E60F8D" w:rsidRDefault="0004232F" w:rsidP="0004232F">
            <w:pPr>
              <w:overflowPunct/>
              <w:autoSpaceDE/>
              <w:autoSpaceDN/>
              <w:adjustRightInd/>
              <w:rPr>
                <w:sz w:val="18"/>
                <w:szCs w:val="18"/>
                <w:lang w:val="en-GB"/>
              </w:rPr>
            </w:pPr>
            <w:r>
              <w:rPr>
                <w:color w:val="000000" w:themeColor="text1"/>
              </w:rPr>
              <w:t>OEM Server (A14)</w:t>
            </w:r>
          </w:p>
        </w:tc>
        <w:tc>
          <w:tcPr>
            <w:tcW w:w="309" w:type="pct"/>
          </w:tcPr>
          <w:p w14:paraId="6CAF0D02" w14:textId="77777777" w:rsidR="0004232F" w:rsidRPr="00E60F8D" w:rsidRDefault="0004232F" w:rsidP="001D18E6">
            <w:pPr>
              <w:overflowPunct/>
              <w:autoSpaceDE/>
              <w:autoSpaceDN/>
              <w:adjustRightInd/>
              <w:rPr>
                <w:sz w:val="18"/>
                <w:szCs w:val="18"/>
                <w:lang w:val="en-GB"/>
              </w:rPr>
            </w:pPr>
          </w:p>
        </w:tc>
        <w:tc>
          <w:tcPr>
            <w:tcW w:w="1681" w:type="pct"/>
          </w:tcPr>
          <w:p w14:paraId="1292F5AC" w14:textId="77777777" w:rsidR="00753FDA" w:rsidRDefault="00753FDA"/>
        </w:tc>
        <w:tc>
          <w:tcPr>
            <w:tcW w:w="308" w:type="pct"/>
          </w:tcPr>
          <w:p w14:paraId="2AE78959" w14:textId="77777777" w:rsidR="0004232F" w:rsidRPr="00E60F8D" w:rsidRDefault="0004232F" w:rsidP="001D18E6">
            <w:pPr>
              <w:pStyle w:val="TabelleText"/>
              <w:spacing w:line="276" w:lineRule="auto"/>
            </w:pPr>
          </w:p>
        </w:tc>
      </w:tr>
      <w:tr w:rsidR="0004232F" w14:paraId="29B407ED" w14:textId="77777777" w:rsidTr="0004232F">
        <w:trPr>
          <w:gridAfter w:val="1"/>
          <w:wAfter w:w="637" w:type="dxa"/>
        </w:trPr>
        <w:tc>
          <w:tcPr>
            <w:tcW w:w="1213" w:type="pct"/>
            <w:vMerge w:val="restart"/>
          </w:tcPr>
          <w:p w14:paraId="2BB52108" w14:textId="77777777" w:rsidR="0004232F" w:rsidRPr="00E60F8D" w:rsidRDefault="0004232F" w:rsidP="0004232F">
            <w:pPr>
              <w:overflowPunct/>
              <w:autoSpaceDE/>
              <w:autoSpaceDN/>
              <w:adjustRightInd/>
              <w:rPr>
                <w:sz w:val="18"/>
                <w:szCs w:val="18"/>
                <w:lang w:val="en-GB"/>
              </w:rPr>
            </w:pPr>
            <w:r>
              <w:rPr>
                <w:color w:val="000000" w:themeColor="text1"/>
              </w:rPr>
              <w:t>Halo Light HMI</w:t>
            </w:r>
          </w:p>
        </w:tc>
        <w:tc>
          <w:tcPr>
            <w:tcW w:w="309" w:type="pct"/>
          </w:tcPr>
          <w:p w14:paraId="5EC0F956" w14:textId="77777777" w:rsidR="0004232F" w:rsidRPr="00E60F8D" w:rsidRDefault="0004232F" w:rsidP="001D18E6">
            <w:pPr>
              <w:overflowPunct/>
              <w:autoSpaceDE/>
              <w:autoSpaceDN/>
              <w:adjustRightInd/>
              <w:rPr>
                <w:sz w:val="18"/>
                <w:szCs w:val="18"/>
                <w:lang w:val="en-GB"/>
              </w:rPr>
            </w:pPr>
          </w:p>
        </w:tc>
        <w:tc>
          <w:tcPr>
            <w:tcW w:w="1681" w:type="pct"/>
          </w:tcPr>
          <w:p w14:paraId="2C2A3262" w14:textId="77777777" w:rsidR="00753FDA" w:rsidRDefault="00753FDA"/>
        </w:tc>
        <w:tc>
          <w:tcPr>
            <w:tcW w:w="308" w:type="pct"/>
          </w:tcPr>
          <w:p w14:paraId="69DBA0C8" w14:textId="77777777" w:rsidR="0004232F" w:rsidRPr="00E60F8D" w:rsidRDefault="0004232F" w:rsidP="001D18E6">
            <w:pPr>
              <w:pStyle w:val="TabelleText"/>
              <w:spacing w:line="276" w:lineRule="auto"/>
            </w:pPr>
          </w:p>
        </w:tc>
      </w:tr>
      <w:tr w:rsidR="0004232F" w14:paraId="00DFE1B7" w14:textId="77777777" w:rsidTr="0004232F">
        <w:trPr>
          <w:gridAfter w:val="1"/>
          <w:wAfter w:w="637" w:type="dxa"/>
        </w:trPr>
        <w:tc>
          <w:tcPr>
            <w:tcW w:w="1213" w:type="pct"/>
            <w:vMerge w:val="restart"/>
          </w:tcPr>
          <w:p w14:paraId="7AA0DED1" w14:textId="77777777" w:rsidR="0004232F" w:rsidRPr="00E60F8D" w:rsidRDefault="0004232F" w:rsidP="0004232F">
            <w:pPr>
              <w:overflowPunct/>
              <w:autoSpaceDE/>
              <w:autoSpaceDN/>
              <w:adjustRightInd/>
              <w:rPr>
                <w:sz w:val="18"/>
                <w:szCs w:val="18"/>
                <w:lang w:val="en-GB"/>
              </w:rPr>
            </w:pPr>
            <w:r>
              <w:rPr>
                <w:color w:val="000000" w:themeColor="text1"/>
              </w:rPr>
              <w:t>URC Logic</w:t>
            </w:r>
          </w:p>
        </w:tc>
        <w:tc>
          <w:tcPr>
            <w:tcW w:w="309" w:type="pct"/>
          </w:tcPr>
          <w:p w14:paraId="08910252" w14:textId="77777777" w:rsidR="0004232F" w:rsidRPr="00E60F8D" w:rsidRDefault="0004232F" w:rsidP="001D18E6">
            <w:pPr>
              <w:overflowPunct/>
              <w:autoSpaceDE/>
              <w:autoSpaceDN/>
              <w:adjustRightInd/>
              <w:rPr>
                <w:sz w:val="18"/>
                <w:szCs w:val="18"/>
                <w:lang w:val="en-GB"/>
              </w:rPr>
            </w:pPr>
          </w:p>
        </w:tc>
        <w:tc>
          <w:tcPr>
            <w:tcW w:w="1681" w:type="pct"/>
          </w:tcPr>
          <w:p w14:paraId="3E12CA26" w14:textId="77777777" w:rsidR="00753FDA" w:rsidRDefault="00753FDA"/>
        </w:tc>
        <w:tc>
          <w:tcPr>
            <w:tcW w:w="308" w:type="pct"/>
          </w:tcPr>
          <w:p w14:paraId="71E1DCC8" w14:textId="77777777" w:rsidR="0004232F" w:rsidRPr="00E60F8D" w:rsidRDefault="0004232F" w:rsidP="001D18E6">
            <w:pPr>
              <w:pStyle w:val="TabelleText"/>
              <w:spacing w:line="276" w:lineRule="auto"/>
            </w:pPr>
          </w:p>
        </w:tc>
      </w:tr>
      <w:tr w:rsidR="0004232F" w14:paraId="47503021" w14:textId="77777777" w:rsidTr="0004232F">
        <w:trPr>
          <w:gridAfter w:val="1"/>
          <w:wAfter w:w="637" w:type="dxa"/>
        </w:trPr>
        <w:tc>
          <w:tcPr>
            <w:tcW w:w="1213" w:type="pct"/>
            <w:vMerge w:val="restart"/>
          </w:tcPr>
          <w:p w14:paraId="27E2E31A" w14:textId="77777777" w:rsidR="0004232F" w:rsidRPr="00E60F8D" w:rsidRDefault="0004232F" w:rsidP="0004232F">
            <w:pPr>
              <w:overflowPunct/>
              <w:autoSpaceDE/>
              <w:autoSpaceDN/>
              <w:adjustRightInd/>
              <w:rPr>
                <w:sz w:val="18"/>
                <w:szCs w:val="18"/>
                <w:lang w:val="en-GB"/>
              </w:rPr>
            </w:pPr>
            <w:r>
              <w:rPr>
                <w:color w:val="000000" w:themeColor="text1"/>
              </w:rPr>
              <w:t>Sttering Wheel</w:t>
            </w:r>
          </w:p>
        </w:tc>
        <w:tc>
          <w:tcPr>
            <w:tcW w:w="309" w:type="pct"/>
          </w:tcPr>
          <w:p w14:paraId="462F2A12" w14:textId="77777777" w:rsidR="0004232F" w:rsidRPr="00E60F8D" w:rsidRDefault="0004232F" w:rsidP="001D18E6">
            <w:pPr>
              <w:overflowPunct/>
              <w:autoSpaceDE/>
              <w:autoSpaceDN/>
              <w:adjustRightInd/>
              <w:rPr>
                <w:sz w:val="18"/>
                <w:szCs w:val="18"/>
                <w:lang w:val="en-GB"/>
              </w:rPr>
            </w:pPr>
          </w:p>
        </w:tc>
        <w:tc>
          <w:tcPr>
            <w:tcW w:w="1681" w:type="pct"/>
          </w:tcPr>
          <w:p w14:paraId="1A6DE0C7" w14:textId="77777777" w:rsidR="00753FDA" w:rsidRDefault="00753FDA"/>
        </w:tc>
        <w:tc>
          <w:tcPr>
            <w:tcW w:w="308" w:type="pct"/>
          </w:tcPr>
          <w:p w14:paraId="0454E134" w14:textId="77777777" w:rsidR="0004232F" w:rsidRPr="00E60F8D" w:rsidRDefault="0004232F" w:rsidP="001D18E6">
            <w:pPr>
              <w:pStyle w:val="TabelleText"/>
              <w:spacing w:line="276" w:lineRule="auto"/>
            </w:pPr>
          </w:p>
        </w:tc>
      </w:tr>
      <w:tr w:rsidR="0004232F" w14:paraId="1A34BF11" w14:textId="77777777" w:rsidTr="0004232F">
        <w:trPr>
          <w:gridAfter w:val="1"/>
          <w:wAfter w:w="637" w:type="dxa"/>
        </w:trPr>
        <w:tc>
          <w:tcPr>
            <w:tcW w:w="1213" w:type="pct"/>
            <w:vMerge w:val="restart"/>
          </w:tcPr>
          <w:p w14:paraId="6A532A38" w14:textId="77777777" w:rsidR="0004232F" w:rsidRPr="00E60F8D" w:rsidRDefault="0004232F" w:rsidP="0004232F">
            <w:pPr>
              <w:overflowPunct/>
              <w:autoSpaceDE/>
              <w:autoSpaceDN/>
              <w:adjustRightInd/>
              <w:rPr>
                <w:sz w:val="18"/>
                <w:szCs w:val="18"/>
                <w:lang w:val="en-GB"/>
              </w:rPr>
            </w:pPr>
            <w:r>
              <w:rPr>
                <w:color w:val="000000" w:themeColor="text1"/>
              </w:rPr>
              <w:t>Rejuvenate Content</w:t>
            </w:r>
          </w:p>
        </w:tc>
        <w:tc>
          <w:tcPr>
            <w:tcW w:w="309" w:type="pct"/>
          </w:tcPr>
          <w:p w14:paraId="13878415" w14:textId="77777777" w:rsidR="0004232F" w:rsidRPr="00E60F8D" w:rsidRDefault="0004232F" w:rsidP="001D18E6">
            <w:pPr>
              <w:overflowPunct/>
              <w:autoSpaceDE/>
              <w:autoSpaceDN/>
              <w:adjustRightInd/>
              <w:rPr>
                <w:sz w:val="18"/>
                <w:szCs w:val="18"/>
                <w:lang w:val="en-GB"/>
              </w:rPr>
            </w:pPr>
          </w:p>
        </w:tc>
        <w:tc>
          <w:tcPr>
            <w:tcW w:w="1681" w:type="pct"/>
          </w:tcPr>
          <w:p w14:paraId="50E2D605" w14:textId="77777777" w:rsidR="00753FDA" w:rsidRDefault="00753FDA"/>
        </w:tc>
        <w:tc>
          <w:tcPr>
            <w:tcW w:w="308" w:type="pct"/>
          </w:tcPr>
          <w:p w14:paraId="29396718" w14:textId="77777777" w:rsidR="0004232F" w:rsidRPr="00E60F8D" w:rsidRDefault="0004232F" w:rsidP="001D18E6">
            <w:pPr>
              <w:pStyle w:val="TabelleText"/>
              <w:spacing w:line="276" w:lineRule="auto"/>
            </w:pPr>
          </w:p>
        </w:tc>
      </w:tr>
      <w:tr w:rsidR="0004232F" w14:paraId="1B2C8B41" w14:textId="77777777" w:rsidTr="0004232F">
        <w:trPr>
          <w:gridAfter w:val="1"/>
          <w:wAfter w:w="637" w:type="dxa"/>
        </w:trPr>
        <w:tc>
          <w:tcPr>
            <w:tcW w:w="1213" w:type="pct"/>
            <w:vMerge w:val="restart"/>
          </w:tcPr>
          <w:p w14:paraId="74929D41" w14:textId="77777777" w:rsidR="0004232F" w:rsidRPr="00E60F8D" w:rsidRDefault="0004232F" w:rsidP="0004232F">
            <w:pPr>
              <w:overflowPunct/>
              <w:autoSpaceDE/>
              <w:autoSpaceDN/>
              <w:adjustRightInd/>
              <w:rPr>
                <w:sz w:val="18"/>
                <w:szCs w:val="18"/>
                <w:lang w:val="en-GB"/>
              </w:rPr>
            </w:pPr>
            <w:r>
              <w:rPr>
                <w:color w:val="000000" w:themeColor="text1"/>
              </w:rPr>
              <w:t>Speakers</w:t>
            </w:r>
          </w:p>
        </w:tc>
        <w:tc>
          <w:tcPr>
            <w:tcW w:w="309" w:type="pct"/>
          </w:tcPr>
          <w:p w14:paraId="37A7BBA7" w14:textId="77777777" w:rsidR="0004232F" w:rsidRPr="00E60F8D" w:rsidRDefault="0004232F" w:rsidP="001D18E6">
            <w:pPr>
              <w:overflowPunct/>
              <w:autoSpaceDE/>
              <w:autoSpaceDN/>
              <w:adjustRightInd/>
              <w:rPr>
                <w:sz w:val="18"/>
                <w:szCs w:val="18"/>
                <w:lang w:val="en-GB"/>
              </w:rPr>
            </w:pPr>
          </w:p>
        </w:tc>
        <w:tc>
          <w:tcPr>
            <w:tcW w:w="1681" w:type="pct"/>
          </w:tcPr>
          <w:p w14:paraId="38D6C505" w14:textId="77777777" w:rsidR="00753FDA" w:rsidRDefault="00753FDA"/>
        </w:tc>
        <w:tc>
          <w:tcPr>
            <w:tcW w:w="308" w:type="pct"/>
          </w:tcPr>
          <w:p w14:paraId="22511202" w14:textId="77777777" w:rsidR="0004232F" w:rsidRPr="00E60F8D" w:rsidRDefault="0004232F" w:rsidP="001D18E6">
            <w:pPr>
              <w:pStyle w:val="TabelleText"/>
              <w:spacing w:line="276" w:lineRule="auto"/>
            </w:pPr>
          </w:p>
        </w:tc>
      </w:tr>
      <w:tr w:rsidR="0004232F" w14:paraId="5405BFD6" w14:textId="77777777" w:rsidTr="0004232F">
        <w:trPr>
          <w:gridAfter w:val="1"/>
          <w:wAfter w:w="637" w:type="dxa"/>
        </w:trPr>
        <w:tc>
          <w:tcPr>
            <w:tcW w:w="1213" w:type="pct"/>
            <w:vMerge w:val="restart"/>
          </w:tcPr>
          <w:p w14:paraId="16E6FCC1" w14:textId="77777777" w:rsidR="0004232F" w:rsidRPr="00E60F8D" w:rsidRDefault="0004232F" w:rsidP="0004232F">
            <w:pPr>
              <w:overflowPunct/>
              <w:autoSpaceDE/>
              <w:autoSpaceDN/>
              <w:adjustRightInd/>
              <w:rPr>
                <w:sz w:val="18"/>
                <w:szCs w:val="18"/>
                <w:lang w:val="en-GB"/>
              </w:rPr>
            </w:pPr>
            <w:r>
              <w:rPr>
                <w:color w:val="000000" w:themeColor="text1"/>
              </w:rPr>
              <w:t>PSDS HMI</w:t>
            </w:r>
          </w:p>
        </w:tc>
        <w:tc>
          <w:tcPr>
            <w:tcW w:w="309" w:type="pct"/>
          </w:tcPr>
          <w:p w14:paraId="367B3E2C" w14:textId="77777777" w:rsidR="0004232F" w:rsidRPr="00E60F8D" w:rsidRDefault="0004232F" w:rsidP="001D18E6">
            <w:pPr>
              <w:overflowPunct/>
              <w:autoSpaceDE/>
              <w:autoSpaceDN/>
              <w:adjustRightInd/>
              <w:rPr>
                <w:sz w:val="18"/>
                <w:szCs w:val="18"/>
                <w:lang w:val="en-GB"/>
              </w:rPr>
            </w:pPr>
          </w:p>
        </w:tc>
        <w:tc>
          <w:tcPr>
            <w:tcW w:w="1681" w:type="pct"/>
          </w:tcPr>
          <w:p w14:paraId="310CF175" w14:textId="77777777" w:rsidR="00753FDA" w:rsidRDefault="00753FDA"/>
        </w:tc>
        <w:tc>
          <w:tcPr>
            <w:tcW w:w="308" w:type="pct"/>
          </w:tcPr>
          <w:p w14:paraId="5897D651" w14:textId="77777777" w:rsidR="0004232F" w:rsidRPr="00E60F8D" w:rsidRDefault="0004232F" w:rsidP="001D18E6">
            <w:pPr>
              <w:pStyle w:val="TabelleText"/>
              <w:spacing w:line="276" w:lineRule="auto"/>
            </w:pPr>
          </w:p>
        </w:tc>
      </w:tr>
      <w:tr w:rsidR="0004232F" w14:paraId="05530809" w14:textId="77777777" w:rsidTr="0004232F">
        <w:trPr>
          <w:gridAfter w:val="1"/>
          <w:wAfter w:w="637" w:type="dxa"/>
        </w:trPr>
        <w:tc>
          <w:tcPr>
            <w:tcW w:w="1213" w:type="pct"/>
            <w:vMerge w:val="restart"/>
          </w:tcPr>
          <w:p w14:paraId="7B9D497C" w14:textId="77777777" w:rsidR="0004232F" w:rsidRPr="00E60F8D" w:rsidRDefault="0004232F" w:rsidP="0004232F">
            <w:pPr>
              <w:overflowPunct/>
              <w:autoSpaceDE/>
              <w:autoSpaceDN/>
              <w:adjustRightInd/>
              <w:rPr>
                <w:sz w:val="18"/>
                <w:szCs w:val="18"/>
                <w:lang w:val="en-GB"/>
              </w:rPr>
            </w:pPr>
            <w:r>
              <w:rPr>
                <w:color w:val="000000" w:themeColor="text1"/>
              </w:rPr>
              <w:t>MSS Logic</w:t>
            </w:r>
          </w:p>
        </w:tc>
        <w:tc>
          <w:tcPr>
            <w:tcW w:w="309" w:type="pct"/>
          </w:tcPr>
          <w:p w14:paraId="5C190498" w14:textId="77777777" w:rsidR="0004232F" w:rsidRPr="00E60F8D" w:rsidRDefault="0004232F" w:rsidP="001D18E6">
            <w:pPr>
              <w:overflowPunct/>
              <w:autoSpaceDE/>
              <w:autoSpaceDN/>
              <w:adjustRightInd/>
              <w:rPr>
                <w:sz w:val="18"/>
                <w:szCs w:val="18"/>
                <w:lang w:val="en-GB"/>
              </w:rPr>
            </w:pPr>
          </w:p>
        </w:tc>
        <w:tc>
          <w:tcPr>
            <w:tcW w:w="1681" w:type="pct"/>
          </w:tcPr>
          <w:p w14:paraId="46D22072" w14:textId="77777777" w:rsidR="00753FDA" w:rsidRDefault="00753FDA"/>
        </w:tc>
        <w:tc>
          <w:tcPr>
            <w:tcW w:w="308" w:type="pct"/>
          </w:tcPr>
          <w:p w14:paraId="06339E78" w14:textId="77777777" w:rsidR="0004232F" w:rsidRPr="00E60F8D" w:rsidRDefault="0004232F" w:rsidP="001D18E6">
            <w:pPr>
              <w:pStyle w:val="TabelleText"/>
              <w:spacing w:line="276" w:lineRule="auto"/>
            </w:pPr>
          </w:p>
        </w:tc>
      </w:tr>
      <w:tr w:rsidR="0004232F" w14:paraId="7D7FF4B0" w14:textId="77777777" w:rsidTr="0004232F">
        <w:trPr>
          <w:gridAfter w:val="1"/>
          <w:wAfter w:w="637" w:type="dxa"/>
        </w:trPr>
        <w:tc>
          <w:tcPr>
            <w:tcW w:w="1213" w:type="pct"/>
            <w:vMerge w:val="restart"/>
          </w:tcPr>
          <w:p w14:paraId="5D67FBB6" w14:textId="77777777" w:rsidR="0004232F" w:rsidRPr="00E60F8D" w:rsidRDefault="0004232F" w:rsidP="0004232F">
            <w:pPr>
              <w:overflowPunct/>
              <w:autoSpaceDE/>
              <w:autoSpaceDN/>
              <w:adjustRightInd/>
              <w:rPr>
                <w:sz w:val="18"/>
                <w:szCs w:val="18"/>
                <w:lang w:val="en-GB"/>
              </w:rPr>
            </w:pPr>
            <w:r>
              <w:rPr>
                <w:color w:val="000000" w:themeColor="text1"/>
              </w:rPr>
              <w:t>Ambient Light HMI (Y6)</w:t>
            </w:r>
          </w:p>
        </w:tc>
        <w:tc>
          <w:tcPr>
            <w:tcW w:w="309" w:type="pct"/>
          </w:tcPr>
          <w:p w14:paraId="79306907" w14:textId="77777777" w:rsidR="0004232F" w:rsidRPr="00E60F8D" w:rsidRDefault="0004232F" w:rsidP="001D18E6">
            <w:pPr>
              <w:overflowPunct/>
              <w:autoSpaceDE/>
              <w:autoSpaceDN/>
              <w:adjustRightInd/>
              <w:rPr>
                <w:sz w:val="18"/>
                <w:szCs w:val="18"/>
                <w:lang w:val="en-GB"/>
              </w:rPr>
            </w:pPr>
          </w:p>
        </w:tc>
        <w:tc>
          <w:tcPr>
            <w:tcW w:w="1681" w:type="pct"/>
          </w:tcPr>
          <w:p w14:paraId="513A31AB" w14:textId="77777777" w:rsidR="00753FDA" w:rsidRDefault="00753FDA"/>
        </w:tc>
        <w:tc>
          <w:tcPr>
            <w:tcW w:w="308" w:type="pct"/>
          </w:tcPr>
          <w:p w14:paraId="40905E57" w14:textId="77777777" w:rsidR="0004232F" w:rsidRPr="00E60F8D" w:rsidRDefault="0004232F" w:rsidP="001D18E6">
            <w:pPr>
              <w:pStyle w:val="TabelleText"/>
              <w:spacing w:line="276" w:lineRule="auto"/>
            </w:pPr>
          </w:p>
        </w:tc>
      </w:tr>
      <w:tr w:rsidR="0004232F" w14:paraId="1DF656AA" w14:textId="77777777" w:rsidTr="0004232F">
        <w:trPr>
          <w:gridAfter w:val="1"/>
          <w:wAfter w:w="637" w:type="dxa"/>
        </w:trPr>
        <w:tc>
          <w:tcPr>
            <w:tcW w:w="1213" w:type="pct"/>
            <w:vMerge w:val="restart"/>
          </w:tcPr>
          <w:p w14:paraId="30DAEFE9" w14:textId="77777777" w:rsidR="0004232F" w:rsidRPr="00E60F8D" w:rsidRDefault="0004232F" w:rsidP="0004232F">
            <w:pPr>
              <w:overflowPunct/>
              <w:autoSpaceDE/>
              <w:autoSpaceDN/>
              <w:adjustRightInd/>
              <w:rPr>
                <w:sz w:val="18"/>
                <w:szCs w:val="18"/>
                <w:lang w:val="en-GB"/>
              </w:rPr>
            </w:pPr>
            <w:r>
              <w:rPr>
                <w:color w:val="000000" w:themeColor="text1"/>
              </w:rPr>
              <w:t>Seat Heat/Cool</w:t>
            </w:r>
          </w:p>
        </w:tc>
        <w:tc>
          <w:tcPr>
            <w:tcW w:w="309" w:type="pct"/>
          </w:tcPr>
          <w:p w14:paraId="5A328DBE" w14:textId="77777777" w:rsidR="0004232F" w:rsidRPr="00E60F8D" w:rsidRDefault="0004232F" w:rsidP="001D18E6">
            <w:pPr>
              <w:overflowPunct/>
              <w:autoSpaceDE/>
              <w:autoSpaceDN/>
              <w:adjustRightInd/>
              <w:rPr>
                <w:sz w:val="18"/>
                <w:szCs w:val="18"/>
                <w:lang w:val="en-GB"/>
              </w:rPr>
            </w:pPr>
          </w:p>
        </w:tc>
        <w:tc>
          <w:tcPr>
            <w:tcW w:w="1681" w:type="pct"/>
          </w:tcPr>
          <w:p w14:paraId="60749288" w14:textId="77777777" w:rsidR="00753FDA" w:rsidRDefault="00753FDA"/>
        </w:tc>
        <w:tc>
          <w:tcPr>
            <w:tcW w:w="308" w:type="pct"/>
          </w:tcPr>
          <w:p w14:paraId="73264372" w14:textId="77777777" w:rsidR="0004232F" w:rsidRPr="00E60F8D" w:rsidRDefault="0004232F" w:rsidP="001D18E6">
            <w:pPr>
              <w:pStyle w:val="TabelleText"/>
              <w:spacing w:line="276" w:lineRule="auto"/>
            </w:pPr>
          </w:p>
        </w:tc>
      </w:tr>
      <w:tr w:rsidR="0004232F" w14:paraId="33DDA66E" w14:textId="77777777" w:rsidTr="0004232F">
        <w:trPr>
          <w:gridAfter w:val="1"/>
          <w:wAfter w:w="637" w:type="dxa"/>
        </w:trPr>
        <w:tc>
          <w:tcPr>
            <w:tcW w:w="1213" w:type="pct"/>
            <w:vMerge w:val="restart"/>
          </w:tcPr>
          <w:p w14:paraId="0E67811E" w14:textId="77777777" w:rsidR="0004232F" w:rsidRPr="00E60F8D" w:rsidRDefault="0004232F" w:rsidP="0004232F">
            <w:pPr>
              <w:overflowPunct/>
              <w:autoSpaceDE/>
              <w:autoSpaceDN/>
              <w:adjustRightInd/>
              <w:rPr>
                <w:sz w:val="18"/>
                <w:szCs w:val="18"/>
                <w:lang w:val="en-GB"/>
              </w:rPr>
            </w:pPr>
            <w:r>
              <w:rPr>
                <w:color w:val="000000" w:themeColor="text1"/>
              </w:rPr>
              <w:t>PSM (A7)</w:t>
            </w:r>
          </w:p>
        </w:tc>
        <w:tc>
          <w:tcPr>
            <w:tcW w:w="309" w:type="pct"/>
          </w:tcPr>
          <w:p w14:paraId="33D108B5" w14:textId="77777777" w:rsidR="0004232F" w:rsidRPr="00E60F8D" w:rsidRDefault="0004232F" w:rsidP="001D18E6">
            <w:pPr>
              <w:overflowPunct/>
              <w:autoSpaceDE/>
              <w:autoSpaceDN/>
              <w:adjustRightInd/>
              <w:rPr>
                <w:sz w:val="18"/>
                <w:szCs w:val="18"/>
                <w:lang w:val="en-GB"/>
              </w:rPr>
            </w:pPr>
          </w:p>
        </w:tc>
        <w:tc>
          <w:tcPr>
            <w:tcW w:w="1681" w:type="pct"/>
          </w:tcPr>
          <w:p w14:paraId="7547D30E" w14:textId="77777777" w:rsidR="00753FDA" w:rsidRDefault="00753FDA"/>
        </w:tc>
        <w:tc>
          <w:tcPr>
            <w:tcW w:w="308" w:type="pct"/>
          </w:tcPr>
          <w:p w14:paraId="5F78AEFA" w14:textId="77777777" w:rsidR="0004232F" w:rsidRPr="00E60F8D" w:rsidRDefault="0004232F" w:rsidP="001D18E6">
            <w:pPr>
              <w:pStyle w:val="TabelleText"/>
              <w:spacing w:line="276" w:lineRule="auto"/>
            </w:pPr>
          </w:p>
        </w:tc>
      </w:tr>
      <w:tr w:rsidR="0004232F" w14:paraId="69928BCA" w14:textId="77777777" w:rsidTr="0004232F">
        <w:trPr>
          <w:gridAfter w:val="1"/>
          <w:wAfter w:w="637" w:type="dxa"/>
        </w:trPr>
        <w:tc>
          <w:tcPr>
            <w:tcW w:w="1213" w:type="pct"/>
            <w:vMerge w:val="restart"/>
          </w:tcPr>
          <w:p w14:paraId="59469C3B" w14:textId="77777777" w:rsidR="0004232F" w:rsidRPr="00E60F8D" w:rsidRDefault="0004232F" w:rsidP="0004232F">
            <w:pPr>
              <w:overflowPunct/>
              <w:autoSpaceDE/>
              <w:autoSpaceDN/>
              <w:adjustRightInd/>
              <w:rPr>
                <w:sz w:val="18"/>
                <w:szCs w:val="18"/>
                <w:lang w:val="en-GB"/>
              </w:rPr>
            </w:pPr>
            <w:r>
              <w:rPr>
                <w:color w:val="000000" w:themeColor="text1"/>
              </w:rPr>
              <w:t>(A12)</w:t>
            </w:r>
          </w:p>
        </w:tc>
        <w:tc>
          <w:tcPr>
            <w:tcW w:w="309" w:type="pct"/>
          </w:tcPr>
          <w:p w14:paraId="04E46E36" w14:textId="77777777" w:rsidR="0004232F" w:rsidRPr="00E60F8D" w:rsidRDefault="0004232F" w:rsidP="001D18E6">
            <w:pPr>
              <w:overflowPunct/>
              <w:autoSpaceDE/>
              <w:autoSpaceDN/>
              <w:adjustRightInd/>
              <w:rPr>
                <w:sz w:val="18"/>
                <w:szCs w:val="18"/>
                <w:lang w:val="en-GB"/>
              </w:rPr>
            </w:pPr>
          </w:p>
        </w:tc>
        <w:tc>
          <w:tcPr>
            <w:tcW w:w="1681" w:type="pct"/>
          </w:tcPr>
          <w:p w14:paraId="4A64BAE0" w14:textId="77777777" w:rsidR="00753FDA" w:rsidRDefault="00753FDA"/>
        </w:tc>
        <w:tc>
          <w:tcPr>
            <w:tcW w:w="308" w:type="pct"/>
          </w:tcPr>
          <w:p w14:paraId="1561F221" w14:textId="77777777" w:rsidR="0004232F" w:rsidRPr="00E60F8D" w:rsidRDefault="0004232F" w:rsidP="001D18E6">
            <w:pPr>
              <w:pStyle w:val="TabelleText"/>
              <w:spacing w:line="276" w:lineRule="auto"/>
            </w:pPr>
          </w:p>
        </w:tc>
      </w:tr>
      <w:tr w:rsidR="0004232F" w14:paraId="19B55BC2" w14:textId="77777777" w:rsidTr="0004232F">
        <w:trPr>
          <w:gridAfter w:val="1"/>
          <w:wAfter w:w="637" w:type="dxa"/>
        </w:trPr>
        <w:tc>
          <w:tcPr>
            <w:tcW w:w="1213" w:type="pct"/>
            <w:vMerge w:val="restart"/>
          </w:tcPr>
          <w:p w14:paraId="3609C03D" w14:textId="77777777" w:rsidR="0004232F" w:rsidRPr="00E60F8D" w:rsidRDefault="0004232F" w:rsidP="0004232F">
            <w:pPr>
              <w:overflowPunct/>
              <w:autoSpaceDE/>
              <w:autoSpaceDN/>
              <w:adjustRightInd/>
              <w:rPr>
                <w:sz w:val="18"/>
                <w:szCs w:val="18"/>
                <w:lang w:val="en-GB"/>
              </w:rPr>
            </w:pPr>
            <w:r>
              <w:rPr>
                <w:color w:val="000000" w:themeColor="text1"/>
              </w:rPr>
              <w:t>Cloud (A13)</w:t>
            </w:r>
          </w:p>
        </w:tc>
        <w:tc>
          <w:tcPr>
            <w:tcW w:w="309" w:type="pct"/>
          </w:tcPr>
          <w:p w14:paraId="2F20C7AB" w14:textId="77777777" w:rsidR="0004232F" w:rsidRPr="00E60F8D" w:rsidRDefault="0004232F" w:rsidP="001D18E6">
            <w:pPr>
              <w:overflowPunct/>
              <w:autoSpaceDE/>
              <w:autoSpaceDN/>
              <w:adjustRightInd/>
              <w:rPr>
                <w:sz w:val="18"/>
                <w:szCs w:val="18"/>
                <w:lang w:val="en-GB"/>
              </w:rPr>
            </w:pPr>
          </w:p>
        </w:tc>
        <w:tc>
          <w:tcPr>
            <w:tcW w:w="1681" w:type="pct"/>
          </w:tcPr>
          <w:p w14:paraId="1798A6FE" w14:textId="77777777" w:rsidR="00753FDA" w:rsidRDefault="00753FDA"/>
        </w:tc>
        <w:tc>
          <w:tcPr>
            <w:tcW w:w="308" w:type="pct"/>
          </w:tcPr>
          <w:p w14:paraId="564B16C5" w14:textId="77777777" w:rsidR="0004232F" w:rsidRPr="00E60F8D" w:rsidRDefault="0004232F" w:rsidP="001D18E6">
            <w:pPr>
              <w:pStyle w:val="TabelleText"/>
              <w:spacing w:line="276" w:lineRule="auto"/>
            </w:pPr>
          </w:p>
        </w:tc>
      </w:tr>
      <w:tr w:rsidR="0004232F" w14:paraId="06C20E59" w14:textId="77777777" w:rsidTr="0004232F">
        <w:trPr>
          <w:gridAfter w:val="1"/>
          <w:wAfter w:w="637" w:type="dxa"/>
        </w:trPr>
        <w:tc>
          <w:tcPr>
            <w:tcW w:w="1213" w:type="pct"/>
            <w:vMerge w:val="restart"/>
          </w:tcPr>
          <w:p w14:paraId="5D8DF34C" w14:textId="77777777" w:rsidR="0004232F" w:rsidRPr="00E60F8D" w:rsidRDefault="0004232F" w:rsidP="0004232F">
            <w:pPr>
              <w:overflowPunct/>
              <w:autoSpaceDE/>
              <w:autoSpaceDN/>
              <w:adjustRightInd/>
              <w:rPr>
                <w:sz w:val="18"/>
                <w:szCs w:val="18"/>
                <w:lang w:val="en-GB"/>
              </w:rPr>
            </w:pPr>
            <w:r>
              <w:rPr>
                <w:color w:val="000000" w:themeColor="text1"/>
              </w:rPr>
              <w:t>BCM (A3)</w:t>
            </w:r>
          </w:p>
        </w:tc>
        <w:tc>
          <w:tcPr>
            <w:tcW w:w="309" w:type="pct"/>
          </w:tcPr>
          <w:p w14:paraId="29BB91F0" w14:textId="77777777" w:rsidR="0004232F" w:rsidRPr="00E60F8D" w:rsidRDefault="0004232F" w:rsidP="001D18E6">
            <w:pPr>
              <w:overflowPunct/>
              <w:autoSpaceDE/>
              <w:autoSpaceDN/>
              <w:adjustRightInd/>
              <w:rPr>
                <w:sz w:val="18"/>
                <w:szCs w:val="18"/>
                <w:lang w:val="en-GB"/>
              </w:rPr>
            </w:pPr>
          </w:p>
        </w:tc>
        <w:tc>
          <w:tcPr>
            <w:tcW w:w="1681" w:type="pct"/>
          </w:tcPr>
          <w:p w14:paraId="1BDA6A2C" w14:textId="77777777" w:rsidR="00753FDA" w:rsidRDefault="00753FDA"/>
        </w:tc>
        <w:tc>
          <w:tcPr>
            <w:tcW w:w="308" w:type="pct"/>
          </w:tcPr>
          <w:p w14:paraId="2527E67D" w14:textId="77777777" w:rsidR="0004232F" w:rsidRPr="00E60F8D" w:rsidRDefault="0004232F" w:rsidP="001D18E6">
            <w:pPr>
              <w:pStyle w:val="TabelleText"/>
              <w:spacing w:line="276" w:lineRule="auto"/>
            </w:pPr>
          </w:p>
        </w:tc>
      </w:tr>
      <w:tr w:rsidR="0004232F" w14:paraId="7F06AC5B" w14:textId="77777777" w:rsidTr="0004232F">
        <w:trPr>
          <w:gridAfter w:val="1"/>
          <w:wAfter w:w="637" w:type="dxa"/>
        </w:trPr>
        <w:tc>
          <w:tcPr>
            <w:tcW w:w="1213" w:type="pct"/>
            <w:vMerge w:val="restart"/>
          </w:tcPr>
          <w:p w14:paraId="5DAD2401" w14:textId="77777777" w:rsidR="0004232F" w:rsidRPr="00E60F8D" w:rsidRDefault="0004232F" w:rsidP="0004232F">
            <w:pPr>
              <w:overflowPunct/>
              <w:autoSpaceDE/>
              <w:autoSpaceDN/>
              <w:adjustRightInd/>
              <w:rPr>
                <w:sz w:val="18"/>
                <w:szCs w:val="18"/>
                <w:lang w:val="en-GB"/>
              </w:rPr>
            </w:pPr>
            <w:r>
              <w:rPr>
                <w:color w:val="000000" w:themeColor="text1"/>
              </w:rPr>
              <w:t>TCU (A11)</w:t>
            </w:r>
          </w:p>
        </w:tc>
        <w:tc>
          <w:tcPr>
            <w:tcW w:w="309" w:type="pct"/>
          </w:tcPr>
          <w:p w14:paraId="564B12A1" w14:textId="77777777" w:rsidR="0004232F" w:rsidRPr="00E60F8D" w:rsidRDefault="0004232F" w:rsidP="001D18E6">
            <w:pPr>
              <w:overflowPunct/>
              <w:autoSpaceDE/>
              <w:autoSpaceDN/>
              <w:adjustRightInd/>
              <w:rPr>
                <w:sz w:val="18"/>
                <w:szCs w:val="18"/>
                <w:lang w:val="en-GB"/>
              </w:rPr>
            </w:pPr>
          </w:p>
        </w:tc>
        <w:tc>
          <w:tcPr>
            <w:tcW w:w="1681" w:type="pct"/>
          </w:tcPr>
          <w:p w14:paraId="19168348" w14:textId="77777777" w:rsidR="00753FDA" w:rsidRDefault="00753FDA"/>
        </w:tc>
        <w:tc>
          <w:tcPr>
            <w:tcW w:w="308" w:type="pct"/>
          </w:tcPr>
          <w:p w14:paraId="0FB71E00" w14:textId="77777777" w:rsidR="0004232F" w:rsidRPr="00E60F8D" w:rsidRDefault="0004232F" w:rsidP="001D18E6">
            <w:pPr>
              <w:pStyle w:val="TabelleText"/>
              <w:spacing w:line="276" w:lineRule="auto"/>
            </w:pPr>
          </w:p>
        </w:tc>
      </w:tr>
      <w:tr w:rsidR="0004232F" w14:paraId="785892BC" w14:textId="77777777" w:rsidTr="0004232F">
        <w:tc>
          <w:tcPr>
            <w:tcW w:w="1213" w:type="pct"/>
            <w:vMerge w:val="restart"/>
          </w:tcPr>
          <w:p w14:paraId="3E0F0E67" w14:textId="77777777" w:rsidR="0004232F" w:rsidRPr="00E60F8D" w:rsidRDefault="0004232F" w:rsidP="0004232F">
            <w:pPr>
              <w:overflowPunct/>
              <w:autoSpaceDE/>
              <w:autoSpaceDN/>
              <w:adjustRightInd/>
              <w:rPr>
                <w:sz w:val="18"/>
                <w:szCs w:val="18"/>
                <w:lang w:val="en-GB"/>
              </w:rPr>
            </w:pPr>
            <w:r>
              <w:rPr>
                <w:color w:val="000000" w:themeColor="text1"/>
              </w:rPr>
              <w:t>RCCM (A4)</w:t>
            </w:r>
          </w:p>
        </w:tc>
        <w:tc>
          <w:tcPr>
            <w:tcW w:w="309" w:type="pct"/>
          </w:tcPr>
          <w:p w14:paraId="62A85C42" w14:textId="77777777" w:rsidR="0004232F" w:rsidRPr="00E60F8D" w:rsidRDefault="0004232F" w:rsidP="001D18E6">
            <w:pPr>
              <w:overflowPunct/>
              <w:autoSpaceDE/>
              <w:autoSpaceDN/>
              <w:adjustRightInd/>
              <w:rPr>
                <w:sz w:val="18"/>
                <w:szCs w:val="18"/>
                <w:lang w:val="en-GB"/>
              </w:rPr>
            </w:pPr>
          </w:p>
        </w:tc>
        <w:tc>
          <w:tcPr>
            <w:tcW w:w="1681" w:type="pct"/>
          </w:tcPr>
          <w:p w14:paraId="6FE83DD2" w14:textId="77777777" w:rsidR="0004232F" w:rsidRDefault="0004232F" w:rsidP="0004232F">
            <w:pPr>
              <w:pStyle w:val="TabelleText"/>
              <w:spacing w:line="276" w:lineRule="auto"/>
              <w:rPr>
                <w:lang w:val="en-US"/>
              </w:rPr>
            </w:pPr>
            <w:r w:rsidRPr="00176970">
              <w:rPr>
                <w:lang w:val="en-US"/>
              </w:rPr>
              <w:t>Store/Recall Prerejuv Climate Settings</w:t>
            </w:r>
          </w:p>
        </w:tc>
        <w:tc>
          <w:tcPr>
            <w:tcW w:w="1489" w:type="pct"/>
          </w:tcPr>
          <w:p w14:paraId="3B98861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655C1FDA"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1A3EDAB2" w14:textId="77777777" w:rsidR="0004232F" w:rsidRPr="00E60F8D" w:rsidRDefault="0004232F" w:rsidP="001D18E6">
            <w:pPr>
              <w:pStyle w:val="TabelleText"/>
              <w:spacing w:line="276" w:lineRule="auto"/>
            </w:pPr>
          </w:p>
        </w:tc>
      </w:tr>
      <w:tr w:rsidR="0004232F" w14:paraId="54380AED" w14:textId="77777777" w:rsidTr="0004232F">
        <w:tc>
          <w:tcPr>
            <w:tcW w:w="1213" w:type="pct"/>
            <w:vMerge/>
          </w:tcPr>
          <w:p w14:paraId="79023FB6" w14:textId="77777777" w:rsidR="0004232F" w:rsidRPr="00E60F8D" w:rsidRDefault="0004232F" w:rsidP="001D18E6">
            <w:pPr>
              <w:overflowPunct/>
              <w:autoSpaceDE/>
              <w:autoSpaceDN/>
              <w:adjustRightInd/>
              <w:rPr>
                <w:sz w:val="18"/>
                <w:szCs w:val="18"/>
                <w:lang w:val="en-GB"/>
              </w:rPr>
            </w:pPr>
          </w:p>
        </w:tc>
        <w:tc>
          <w:tcPr>
            <w:tcW w:w="309" w:type="pct"/>
          </w:tcPr>
          <w:p w14:paraId="66532E6A" w14:textId="77777777" w:rsidR="0004232F" w:rsidRPr="00E60F8D" w:rsidRDefault="0004232F" w:rsidP="001D18E6">
            <w:pPr>
              <w:overflowPunct/>
              <w:autoSpaceDE/>
              <w:autoSpaceDN/>
              <w:adjustRightInd/>
              <w:rPr>
                <w:sz w:val="18"/>
                <w:szCs w:val="18"/>
                <w:lang w:val="en-GB"/>
              </w:rPr>
            </w:pPr>
          </w:p>
        </w:tc>
        <w:tc>
          <w:tcPr>
            <w:tcW w:w="1681" w:type="pct"/>
          </w:tcPr>
          <w:p w14:paraId="202877BE" w14:textId="77777777" w:rsidR="0004232F" w:rsidRDefault="0004232F" w:rsidP="0004232F">
            <w:pPr>
              <w:pStyle w:val="TabelleText"/>
              <w:spacing w:line="276" w:lineRule="auto"/>
              <w:rPr>
                <w:lang w:val="en-US"/>
              </w:rPr>
            </w:pPr>
            <w:r w:rsidRPr="00176970">
              <w:rPr>
                <w:lang w:val="en-US"/>
              </w:rPr>
              <w:t>Request Climate Operations</w:t>
            </w:r>
          </w:p>
        </w:tc>
        <w:tc>
          <w:tcPr>
            <w:tcW w:w="1489" w:type="pct"/>
          </w:tcPr>
          <w:p w14:paraId="4B8688B1" w14:textId="77777777" w:rsidR="005373D2" w:rsidRDefault="0004232F" w:rsidP="0004232F">
            <w:pPr>
              <w:rPr>
                <w:rFonts w:cs="Arial"/>
                <w:color w:val="4BACC6" w:themeColor="accent5"/>
                <w:szCs w:val="22"/>
              </w:rPr>
            </w:pPr>
            <w:r w:rsidRPr="004A20FB">
              <w:rPr>
                <w:rFonts w:cs="Arial"/>
                <w:color w:val="4BACC6" w:themeColor="accent5"/>
                <w:szCs w:val="22"/>
              </w:rPr>
              <w:t xml:space="preserve"> </w:t>
            </w:r>
          </w:p>
          <w:p w14:paraId="0336D1E2" w14:textId="77777777" w:rsidR="00C0602E" w:rsidRPr="00C0602E" w:rsidRDefault="00C0602E" w:rsidP="005373D2">
            <w:pPr>
              <w:rPr>
                <w:rFonts w:cs="Arial"/>
                <w:i/>
                <w:iCs/>
                <w:sz w:val="16"/>
                <w:szCs w:val="14"/>
              </w:rPr>
            </w:pPr>
            <w:r w:rsidRPr="00C0602E">
              <w:rPr>
                <w:rFonts w:cs="Arial"/>
                <w:i/>
                <w:iCs/>
                <w:sz w:val="16"/>
                <w:szCs w:val="14"/>
                <w:highlight w:val="lightGray"/>
              </w:rPr>
              <w:t>No requirements satisfied by tech. fx.</w:t>
            </w:r>
          </w:p>
        </w:tc>
        <w:tc>
          <w:tcPr>
            <w:tcW w:w="308" w:type="pct"/>
          </w:tcPr>
          <w:p w14:paraId="691E8DEF" w14:textId="77777777" w:rsidR="0004232F" w:rsidRPr="00E60F8D" w:rsidRDefault="0004232F" w:rsidP="001D18E6">
            <w:pPr>
              <w:pStyle w:val="TabelleText"/>
              <w:spacing w:line="276" w:lineRule="auto"/>
            </w:pPr>
          </w:p>
        </w:tc>
      </w:tr>
      <w:tr w:rsidR="0004232F" w14:paraId="6C09CAA4" w14:textId="77777777" w:rsidTr="0004232F">
        <w:trPr>
          <w:gridAfter w:val="1"/>
          <w:wAfter w:w="637" w:type="dxa"/>
        </w:trPr>
        <w:tc>
          <w:tcPr>
            <w:tcW w:w="1213" w:type="pct"/>
            <w:vMerge/>
          </w:tcPr>
          <w:p w14:paraId="050815AB" w14:textId="77777777" w:rsidR="0004232F" w:rsidRPr="00E60F8D" w:rsidRDefault="0004232F" w:rsidP="001D18E6">
            <w:pPr>
              <w:overflowPunct/>
              <w:autoSpaceDE/>
              <w:autoSpaceDN/>
              <w:adjustRightInd/>
              <w:rPr>
                <w:sz w:val="18"/>
                <w:szCs w:val="18"/>
                <w:lang w:val="en-GB"/>
              </w:rPr>
            </w:pPr>
          </w:p>
        </w:tc>
        <w:tc>
          <w:tcPr>
            <w:tcW w:w="309" w:type="pct"/>
          </w:tcPr>
          <w:p w14:paraId="2234065B" w14:textId="77777777" w:rsidR="0004232F" w:rsidRPr="00E60F8D" w:rsidRDefault="0004232F" w:rsidP="001D18E6">
            <w:pPr>
              <w:overflowPunct/>
              <w:autoSpaceDE/>
              <w:autoSpaceDN/>
              <w:adjustRightInd/>
              <w:rPr>
                <w:sz w:val="18"/>
                <w:szCs w:val="18"/>
                <w:lang w:val="en-GB"/>
              </w:rPr>
            </w:pPr>
          </w:p>
        </w:tc>
        <w:tc>
          <w:tcPr>
            <w:tcW w:w="1681" w:type="pct"/>
          </w:tcPr>
          <w:p w14:paraId="40E4A49B" w14:textId="77777777" w:rsidR="00753FDA" w:rsidRDefault="00753FDA"/>
        </w:tc>
        <w:tc>
          <w:tcPr>
            <w:tcW w:w="308" w:type="pct"/>
          </w:tcPr>
          <w:p w14:paraId="1E8B9618" w14:textId="77777777" w:rsidR="0004232F" w:rsidRPr="00E60F8D" w:rsidRDefault="0004232F" w:rsidP="001D18E6">
            <w:pPr>
              <w:pStyle w:val="TabelleText"/>
              <w:spacing w:line="276" w:lineRule="auto"/>
            </w:pPr>
          </w:p>
        </w:tc>
      </w:tr>
      <w:tr w:rsidR="0004232F" w14:paraId="654A6EBB" w14:textId="77777777" w:rsidTr="0004232F">
        <w:trPr>
          <w:gridAfter w:val="1"/>
          <w:wAfter w:w="637" w:type="dxa"/>
        </w:trPr>
        <w:tc>
          <w:tcPr>
            <w:tcW w:w="1213" w:type="pct"/>
            <w:vMerge w:val="restart"/>
          </w:tcPr>
          <w:p w14:paraId="4EAFF10F" w14:textId="77777777" w:rsidR="0004232F" w:rsidRPr="00E60F8D" w:rsidRDefault="0004232F" w:rsidP="0004232F">
            <w:pPr>
              <w:overflowPunct/>
              <w:autoSpaceDE/>
              <w:autoSpaceDN/>
              <w:adjustRightInd/>
              <w:rPr>
                <w:sz w:val="18"/>
                <w:szCs w:val="18"/>
                <w:lang w:val="en-GB"/>
              </w:rPr>
            </w:pPr>
            <w:r>
              <w:rPr>
                <w:color w:val="000000" w:themeColor="text1"/>
              </w:rPr>
              <w:t>Manage/Update Content (R3)</w:t>
            </w:r>
          </w:p>
        </w:tc>
        <w:tc>
          <w:tcPr>
            <w:tcW w:w="309" w:type="pct"/>
          </w:tcPr>
          <w:p w14:paraId="4EBFB37A" w14:textId="77777777" w:rsidR="0004232F" w:rsidRPr="00E60F8D" w:rsidRDefault="0004232F" w:rsidP="001D18E6">
            <w:pPr>
              <w:overflowPunct/>
              <w:autoSpaceDE/>
              <w:autoSpaceDN/>
              <w:adjustRightInd/>
              <w:rPr>
                <w:sz w:val="18"/>
                <w:szCs w:val="18"/>
                <w:lang w:val="en-GB"/>
              </w:rPr>
            </w:pPr>
          </w:p>
        </w:tc>
        <w:tc>
          <w:tcPr>
            <w:tcW w:w="1681" w:type="pct"/>
          </w:tcPr>
          <w:p w14:paraId="2B551FCB" w14:textId="77777777" w:rsidR="00753FDA" w:rsidRDefault="00753FDA"/>
        </w:tc>
        <w:tc>
          <w:tcPr>
            <w:tcW w:w="308" w:type="pct"/>
          </w:tcPr>
          <w:p w14:paraId="7BB18BBB" w14:textId="77777777" w:rsidR="0004232F" w:rsidRPr="00E60F8D" w:rsidRDefault="0004232F" w:rsidP="001D18E6">
            <w:pPr>
              <w:pStyle w:val="TabelleText"/>
              <w:spacing w:line="276" w:lineRule="auto"/>
            </w:pPr>
          </w:p>
        </w:tc>
      </w:tr>
      <w:tr w:rsidR="0004232F" w14:paraId="0B05992B" w14:textId="77777777" w:rsidTr="0004232F">
        <w:trPr>
          <w:gridAfter w:val="1"/>
          <w:wAfter w:w="637" w:type="dxa"/>
        </w:trPr>
        <w:tc>
          <w:tcPr>
            <w:tcW w:w="1213" w:type="pct"/>
            <w:vMerge w:val="restart"/>
          </w:tcPr>
          <w:p w14:paraId="7386E80D" w14:textId="77777777" w:rsidR="0004232F" w:rsidRPr="00E60F8D" w:rsidRDefault="0004232F" w:rsidP="0004232F">
            <w:pPr>
              <w:overflowPunct/>
              <w:autoSpaceDE/>
              <w:autoSpaceDN/>
              <w:adjustRightInd/>
              <w:rPr>
                <w:sz w:val="18"/>
                <w:szCs w:val="18"/>
                <w:lang w:val="en-GB"/>
              </w:rPr>
            </w:pPr>
            <w:r>
              <w:rPr>
                <w:color w:val="000000" w:themeColor="text1"/>
              </w:rPr>
              <w:t>Lighting Service (SoA)(S3)</w:t>
            </w:r>
          </w:p>
        </w:tc>
        <w:tc>
          <w:tcPr>
            <w:tcW w:w="309" w:type="pct"/>
          </w:tcPr>
          <w:p w14:paraId="19813F0C" w14:textId="77777777" w:rsidR="0004232F" w:rsidRPr="00E60F8D" w:rsidRDefault="0004232F" w:rsidP="001D18E6">
            <w:pPr>
              <w:overflowPunct/>
              <w:autoSpaceDE/>
              <w:autoSpaceDN/>
              <w:adjustRightInd/>
              <w:rPr>
                <w:sz w:val="18"/>
                <w:szCs w:val="18"/>
                <w:lang w:val="en-GB"/>
              </w:rPr>
            </w:pPr>
          </w:p>
        </w:tc>
        <w:tc>
          <w:tcPr>
            <w:tcW w:w="1681" w:type="pct"/>
          </w:tcPr>
          <w:p w14:paraId="0E5C80CF" w14:textId="77777777" w:rsidR="00753FDA" w:rsidRDefault="00753FDA"/>
        </w:tc>
        <w:tc>
          <w:tcPr>
            <w:tcW w:w="308" w:type="pct"/>
          </w:tcPr>
          <w:p w14:paraId="0DC649B0" w14:textId="77777777" w:rsidR="0004232F" w:rsidRPr="00E60F8D" w:rsidRDefault="0004232F" w:rsidP="001D18E6">
            <w:pPr>
              <w:pStyle w:val="TabelleText"/>
              <w:spacing w:line="276" w:lineRule="auto"/>
            </w:pPr>
          </w:p>
        </w:tc>
      </w:tr>
      <w:tr w:rsidR="0004232F" w14:paraId="71C8EE17" w14:textId="77777777" w:rsidTr="0004232F">
        <w:trPr>
          <w:gridAfter w:val="1"/>
          <w:wAfter w:w="637" w:type="dxa"/>
        </w:trPr>
        <w:tc>
          <w:tcPr>
            <w:tcW w:w="1213" w:type="pct"/>
            <w:vMerge w:val="restart"/>
          </w:tcPr>
          <w:p w14:paraId="70D1AAE2" w14:textId="77777777" w:rsidR="0004232F" w:rsidRPr="00E60F8D" w:rsidRDefault="0004232F" w:rsidP="0004232F">
            <w:pPr>
              <w:overflowPunct/>
              <w:autoSpaceDE/>
              <w:autoSpaceDN/>
              <w:adjustRightInd/>
              <w:rPr>
                <w:sz w:val="18"/>
                <w:szCs w:val="18"/>
                <w:lang w:val="en-GB"/>
              </w:rPr>
            </w:pPr>
            <w:r>
              <w:rPr>
                <w:color w:val="000000" w:themeColor="text1"/>
              </w:rPr>
              <w:t>Ambient Lights</w:t>
            </w:r>
          </w:p>
        </w:tc>
        <w:tc>
          <w:tcPr>
            <w:tcW w:w="309" w:type="pct"/>
          </w:tcPr>
          <w:p w14:paraId="36959D02" w14:textId="77777777" w:rsidR="0004232F" w:rsidRPr="00E60F8D" w:rsidRDefault="0004232F" w:rsidP="001D18E6">
            <w:pPr>
              <w:overflowPunct/>
              <w:autoSpaceDE/>
              <w:autoSpaceDN/>
              <w:adjustRightInd/>
              <w:rPr>
                <w:sz w:val="18"/>
                <w:szCs w:val="18"/>
                <w:lang w:val="en-GB"/>
              </w:rPr>
            </w:pPr>
          </w:p>
        </w:tc>
        <w:tc>
          <w:tcPr>
            <w:tcW w:w="1681" w:type="pct"/>
          </w:tcPr>
          <w:p w14:paraId="24B527C6" w14:textId="77777777" w:rsidR="00753FDA" w:rsidRDefault="00753FDA"/>
        </w:tc>
        <w:tc>
          <w:tcPr>
            <w:tcW w:w="308" w:type="pct"/>
          </w:tcPr>
          <w:p w14:paraId="54C3ACCC" w14:textId="77777777" w:rsidR="0004232F" w:rsidRPr="00E60F8D" w:rsidRDefault="0004232F" w:rsidP="001D18E6">
            <w:pPr>
              <w:pStyle w:val="TabelleText"/>
              <w:spacing w:line="276" w:lineRule="auto"/>
            </w:pPr>
          </w:p>
        </w:tc>
      </w:tr>
      <w:tr w:rsidR="0004232F" w14:paraId="499C934C" w14:textId="77777777" w:rsidTr="0004232F">
        <w:trPr>
          <w:gridAfter w:val="1"/>
          <w:wAfter w:w="637" w:type="dxa"/>
        </w:trPr>
        <w:tc>
          <w:tcPr>
            <w:tcW w:w="1213" w:type="pct"/>
            <w:vMerge w:val="restart"/>
          </w:tcPr>
          <w:p w14:paraId="4462DC58" w14:textId="77777777" w:rsidR="0004232F" w:rsidRPr="00E60F8D" w:rsidRDefault="0004232F" w:rsidP="0004232F">
            <w:pPr>
              <w:overflowPunct/>
              <w:autoSpaceDE/>
              <w:autoSpaceDN/>
              <w:adjustRightInd/>
              <w:rPr>
                <w:sz w:val="18"/>
                <w:szCs w:val="18"/>
                <w:lang w:val="en-GB"/>
              </w:rPr>
            </w:pPr>
            <w:r>
              <w:rPr>
                <w:color w:val="000000" w:themeColor="text1"/>
              </w:rPr>
              <w:t>AHU/Amplifier (A8)</w:t>
            </w:r>
          </w:p>
        </w:tc>
        <w:tc>
          <w:tcPr>
            <w:tcW w:w="309" w:type="pct"/>
          </w:tcPr>
          <w:p w14:paraId="1FABFCB4" w14:textId="77777777" w:rsidR="0004232F" w:rsidRPr="00E60F8D" w:rsidRDefault="0004232F" w:rsidP="001D18E6">
            <w:pPr>
              <w:overflowPunct/>
              <w:autoSpaceDE/>
              <w:autoSpaceDN/>
              <w:adjustRightInd/>
              <w:rPr>
                <w:sz w:val="18"/>
                <w:szCs w:val="18"/>
                <w:lang w:val="en-GB"/>
              </w:rPr>
            </w:pPr>
          </w:p>
        </w:tc>
        <w:tc>
          <w:tcPr>
            <w:tcW w:w="1681" w:type="pct"/>
          </w:tcPr>
          <w:p w14:paraId="240A4BFA" w14:textId="77777777" w:rsidR="00753FDA" w:rsidRDefault="00753FDA"/>
        </w:tc>
        <w:tc>
          <w:tcPr>
            <w:tcW w:w="308" w:type="pct"/>
          </w:tcPr>
          <w:p w14:paraId="3A116D58" w14:textId="77777777" w:rsidR="0004232F" w:rsidRPr="00E60F8D" w:rsidRDefault="0004232F" w:rsidP="001D18E6">
            <w:pPr>
              <w:pStyle w:val="TabelleText"/>
              <w:spacing w:line="276" w:lineRule="auto"/>
            </w:pPr>
          </w:p>
        </w:tc>
      </w:tr>
      <w:tr w:rsidR="0004232F" w14:paraId="37F09902" w14:textId="77777777" w:rsidTr="0004232F">
        <w:trPr>
          <w:gridAfter w:val="1"/>
          <w:wAfter w:w="637" w:type="dxa"/>
        </w:trPr>
        <w:tc>
          <w:tcPr>
            <w:tcW w:w="1213" w:type="pct"/>
            <w:vMerge w:val="restart"/>
          </w:tcPr>
          <w:p w14:paraId="16CBABA5" w14:textId="77777777" w:rsidR="0004232F" w:rsidRPr="00E60F8D" w:rsidRDefault="0004232F" w:rsidP="0004232F">
            <w:pPr>
              <w:overflowPunct/>
              <w:autoSpaceDE/>
              <w:autoSpaceDN/>
              <w:adjustRightInd/>
              <w:rPr>
                <w:sz w:val="18"/>
                <w:szCs w:val="18"/>
                <w:lang w:val="en-GB"/>
              </w:rPr>
            </w:pPr>
            <w:r>
              <w:rPr>
                <w:color w:val="000000" w:themeColor="text1"/>
              </w:rPr>
              <w:t>Door Control Unit (A10)</w:t>
            </w:r>
          </w:p>
        </w:tc>
        <w:tc>
          <w:tcPr>
            <w:tcW w:w="309" w:type="pct"/>
          </w:tcPr>
          <w:p w14:paraId="1E849509" w14:textId="77777777" w:rsidR="0004232F" w:rsidRPr="00E60F8D" w:rsidRDefault="0004232F" w:rsidP="001D18E6">
            <w:pPr>
              <w:overflowPunct/>
              <w:autoSpaceDE/>
              <w:autoSpaceDN/>
              <w:adjustRightInd/>
              <w:rPr>
                <w:sz w:val="18"/>
                <w:szCs w:val="18"/>
                <w:lang w:val="en-GB"/>
              </w:rPr>
            </w:pPr>
          </w:p>
        </w:tc>
        <w:tc>
          <w:tcPr>
            <w:tcW w:w="1681" w:type="pct"/>
          </w:tcPr>
          <w:p w14:paraId="5F5647AB" w14:textId="77777777" w:rsidR="00753FDA" w:rsidRDefault="00753FDA"/>
        </w:tc>
        <w:tc>
          <w:tcPr>
            <w:tcW w:w="308" w:type="pct"/>
          </w:tcPr>
          <w:p w14:paraId="0C085D51" w14:textId="77777777" w:rsidR="0004232F" w:rsidRPr="00E60F8D" w:rsidRDefault="0004232F" w:rsidP="001D18E6">
            <w:pPr>
              <w:pStyle w:val="TabelleText"/>
              <w:spacing w:line="276" w:lineRule="auto"/>
            </w:pPr>
          </w:p>
        </w:tc>
      </w:tr>
      <w:tr w:rsidR="0004232F" w14:paraId="2DCF9678" w14:textId="77777777" w:rsidTr="0004232F">
        <w:trPr>
          <w:gridAfter w:val="1"/>
          <w:wAfter w:w="637" w:type="dxa"/>
        </w:trPr>
        <w:tc>
          <w:tcPr>
            <w:tcW w:w="1213" w:type="pct"/>
            <w:vMerge w:val="restart"/>
          </w:tcPr>
          <w:p w14:paraId="242ABE7D" w14:textId="77777777" w:rsidR="0004232F" w:rsidRPr="00E60F8D" w:rsidRDefault="0004232F" w:rsidP="0004232F">
            <w:pPr>
              <w:overflowPunct/>
              <w:autoSpaceDE/>
              <w:autoSpaceDN/>
              <w:adjustRightInd/>
              <w:rPr>
                <w:sz w:val="18"/>
                <w:szCs w:val="18"/>
                <w:lang w:val="en-GB"/>
              </w:rPr>
            </w:pPr>
            <w:r>
              <w:rPr>
                <w:color w:val="000000" w:themeColor="text1"/>
              </w:rPr>
              <w:t>MCSM (A6)</w:t>
            </w:r>
          </w:p>
        </w:tc>
        <w:tc>
          <w:tcPr>
            <w:tcW w:w="309" w:type="pct"/>
          </w:tcPr>
          <w:p w14:paraId="16DA964F" w14:textId="77777777" w:rsidR="0004232F" w:rsidRPr="00E60F8D" w:rsidRDefault="0004232F" w:rsidP="001D18E6">
            <w:pPr>
              <w:overflowPunct/>
              <w:autoSpaceDE/>
              <w:autoSpaceDN/>
              <w:adjustRightInd/>
              <w:rPr>
                <w:sz w:val="18"/>
                <w:szCs w:val="18"/>
                <w:lang w:val="en-GB"/>
              </w:rPr>
            </w:pPr>
          </w:p>
        </w:tc>
        <w:tc>
          <w:tcPr>
            <w:tcW w:w="1681" w:type="pct"/>
          </w:tcPr>
          <w:p w14:paraId="5AC50075" w14:textId="77777777" w:rsidR="00753FDA" w:rsidRDefault="00753FDA"/>
        </w:tc>
        <w:tc>
          <w:tcPr>
            <w:tcW w:w="308" w:type="pct"/>
          </w:tcPr>
          <w:p w14:paraId="52AF6557" w14:textId="77777777" w:rsidR="0004232F" w:rsidRPr="00E60F8D" w:rsidRDefault="0004232F" w:rsidP="001D18E6">
            <w:pPr>
              <w:pStyle w:val="TabelleText"/>
              <w:spacing w:line="276" w:lineRule="auto"/>
            </w:pPr>
          </w:p>
        </w:tc>
      </w:tr>
      <w:tr w:rsidR="0004232F" w14:paraId="31D1292B" w14:textId="77777777" w:rsidTr="0004232F">
        <w:trPr>
          <w:gridAfter w:val="1"/>
          <w:wAfter w:w="637" w:type="dxa"/>
        </w:trPr>
        <w:tc>
          <w:tcPr>
            <w:tcW w:w="1213" w:type="pct"/>
            <w:vMerge w:val="restart"/>
          </w:tcPr>
          <w:p w14:paraId="0FCC4799" w14:textId="77777777" w:rsidR="0004232F" w:rsidRPr="00E60F8D" w:rsidRDefault="0004232F" w:rsidP="0004232F">
            <w:pPr>
              <w:overflowPunct/>
              <w:autoSpaceDE/>
              <w:autoSpaceDN/>
              <w:adjustRightInd/>
              <w:rPr>
                <w:sz w:val="18"/>
                <w:szCs w:val="18"/>
                <w:lang w:val="en-GB"/>
              </w:rPr>
            </w:pPr>
            <w:r>
              <w:rPr>
                <w:color w:val="000000" w:themeColor="text1"/>
              </w:rPr>
              <w:t>Video/Audio Control (Y1)</w:t>
            </w:r>
          </w:p>
        </w:tc>
        <w:tc>
          <w:tcPr>
            <w:tcW w:w="309" w:type="pct"/>
          </w:tcPr>
          <w:p w14:paraId="2AE36F6E" w14:textId="77777777" w:rsidR="0004232F" w:rsidRPr="00E60F8D" w:rsidRDefault="0004232F" w:rsidP="001D18E6">
            <w:pPr>
              <w:overflowPunct/>
              <w:autoSpaceDE/>
              <w:autoSpaceDN/>
              <w:adjustRightInd/>
              <w:rPr>
                <w:sz w:val="18"/>
                <w:szCs w:val="18"/>
                <w:lang w:val="en-GB"/>
              </w:rPr>
            </w:pPr>
          </w:p>
        </w:tc>
        <w:tc>
          <w:tcPr>
            <w:tcW w:w="1681" w:type="pct"/>
          </w:tcPr>
          <w:p w14:paraId="7236A74C" w14:textId="77777777" w:rsidR="00753FDA" w:rsidRDefault="00753FDA"/>
        </w:tc>
        <w:tc>
          <w:tcPr>
            <w:tcW w:w="308" w:type="pct"/>
          </w:tcPr>
          <w:p w14:paraId="35BD14BB" w14:textId="77777777" w:rsidR="0004232F" w:rsidRPr="00E60F8D" w:rsidRDefault="0004232F" w:rsidP="001D18E6">
            <w:pPr>
              <w:pStyle w:val="TabelleText"/>
              <w:spacing w:line="276" w:lineRule="auto"/>
            </w:pPr>
          </w:p>
        </w:tc>
      </w:tr>
      <w:tr w:rsidR="0004232F" w14:paraId="05964C94" w14:textId="77777777" w:rsidTr="0004232F">
        <w:trPr>
          <w:gridAfter w:val="1"/>
          <w:wAfter w:w="637" w:type="dxa"/>
        </w:trPr>
        <w:tc>
          <w:tcPr>
            <w:tcW w:w="1213" w:type="pct"/>
            <w:vMerge w:val="restart"/>
          </w:tcPr>
          <w:p w14:paraId="40252B4A" w14:textId="77777777" w:rsidR="0004232F" w:rsidRPr="00E60F8D" w:rsidRDefault="0004232F" w:rsidP="0004232F">
            <w:pPr>
              <w:overflowPunct/>
              <w:autoSpaceDE/>
              <w:autoSpaceDN/>
              <w:adjustRightInd/>
              <w:rPr>
                <w:sz w:val="18"/>
                <w:szCs w:val="18"/>
                <w:lang w:val="en-GB"/>
              </w:rPr>
            </w:pPr>
            <w:r>
              <w:rPr>
                <w:color w:val="000000" w:themeColor="text1"/>
              </w:rPr>
              <w:t>EM Registers</w:t>
            </w:r>
          </w:p>
        </w:tc>
        <w:tc>
          <w:tcPr>
            <w:tcW w:w="309" w:type="pct"/>
          </w:tcPr>
          <w:p w14:paraId="6CFA9976" w14:textId="77777777" w:rsidR="0004232F" w:rsidRPr="00E60F8D" w:rsidRDefault="0004232F" w:rsidP="001D18E6">
            <w:pPr>
              <w:overflowPunct/>
              <w:autoSpaceDE/>
              <w:autoSpaceDN/>
              <w:adjustRightInd/>
              <w:rPr>
                <w:sz w:val="18"/>
                <w:szCs w:val="18"/>
                <w:lang w:val="en-GB"/>
              </w:rPr>
            </w:pPr>
          </w:p>
        </w:tc>
        <w:tc>
          <w:tcPr>
            <w:tcW w:w="1681" w:type="pct"/>
          </w:tcPr>
          <w:p w14:paraId="64DE2D11" w14:textId="77777777" w:rsidR="00753FDA" w:rsidRDefault="00753FDA"/>
        </w:tc>
        <w:tc>
          <w:tcPr>
            <w:tcW w:w="308" w:type="pct"/>
          </w:tcPr>
          <w:p w14:paraId="3A73BFEA" w14:textId="77777777" w:rsidR="0004232F" w:rsidRPr="00E60F8D" w:rsidRDefault="0004232F" w:rsidP="001D18E6">
            <w:pPr>
              <w:pStyle w:val="TabelleText"/>
              <w:spacing w:line="276" w:lineRule="auto"/>
            </w:pPr>
          </w:p>
        </w:tc>
      </w:tr>
      <w:tr w:rsidR="0004232F" w14:paraId="1E60F1A4" w14:textId="77777777" w:rsidTr="0004232F">
        <w:trPr>
          <w:gridAfter w:val="1"/>
          <w:wAfter w:w="637" w:type="dxa"/>
        </w:trPr>
        <w:tc>
          <w:tcPr>
            <w:tcW w:w="1213" w:type="pct"/>
            <w:vMerge w:val="restart"/>
          </w:tcPr>
          <w:p w14:paraId="720471B3" w14:textId="77777777" w:rsidR="0004232F" w:rsidRPr="00E60F8D" w:rsidRDefault="0004232F" w:rsidP="0004232F">
            <w:pPr>
              <w:overflowPunct/>
              <w:autoSpaceDE/>
              <w:autoSpaceDN/>
              <w:adjustRightInd/>
              <w:rPr>
                <w:sz w:val="18"/>
                <w:szCs w:val="18"/>
                <w:lang w:val="en-GB"/>
              </w:rPr>
            </w:pPr>
            <w:r>
              <w:rPr>
                <w:color w:val="000000" w:themeColor="text1"/>
              </w:rPr>
              <w:t>Personalization Service (SoA)(S2)</w:t>
            </w:r>
          </w:p>
        </w:tc>
        <w:tc>
          <w:tcPr>
            <w:tcW w:w="309" w:type="pct"/>
          </w:tcPr>
          <w:p w14:paraId="2F8AD91D" w14:textId="77777777" w:rsidR="0004232F" w:rsidRPr="00E60F8D" w:rsidRDefault="0004232F" w:rsidP="001D18E6">
            <w:pPr>
              <w:overflowPunct/>
              <w:autoSpaceDE/>
              <w:autoSpaceDN/>
              <w:adjustRightInd/>
              <w:rPr>
                <w:sz w:val="18"/>
                <w:szCs w:val="18"/>
                <w:lang w:val="en-GB"/>
              </w:rPr>
            </w:pPr>
          </w:p>
        </w:tc>
        <w:tc>
          <w:tcPr>
            <w:tcW w:w="1681" w:type="pct"/>
          </w:tcPr>
          <w:p w14:paraId="7CB7F563" w14:textId="77777777" w:rsidR="00753FDA" w:rsidRDefault="00753FDA"/>
        </w:tc>
        <w:tc>
          <w:tcPr>
            <w:tcW w:w="308" w:type="pct"/>
          </w:tcPr>
          <w:p w14:paraId="384DDE96" w14:textId="77777777" w:rsidR="0004232F" w:rsidRPr="00E60F8D" w:rsidRDefault="0004232F" w:rsidP="001D18E6">
            <w:pPr>
              <w:pStyle w:val="TabelleText"/>
              <w:spacing w:line="276" w:lineRule="auto"/>
            </w:pPr>
          </w:p>
        </w:tc>
      </w:tr>
      <w:tr w:rsidR="0004232F" w14:paraId="2169D08E" w14:textId="77777777" w:rsidTr="0004232F">
        <w:trPr>
          <w:gridAfter w:val="1"/>
          <w:wAfter w:w="637" w:type="dxa"/>
        </w:trPr>
        <w:tc>
          <w:tcPr>
            <w:tcW w:w="1213" w:type="pct"/>
            <w:vMerge w:val="restart"/>
          </w:tcPr>
          <w:p w14:paraId="0822EF8E" w14:textId="77777777" w:rsidR="0004232F" w:rsidRPr="00E60F8D" w:rsidRDefault="0004232F" w:rsidP="0004232F">
            <w:pPr>
              <w:overflowPunct/>
              <w:autoSpaceDE/>
              <w:autoSpaceDN/>
              <w:adjustRightInd/>
              <w:rPr>
                <w:sz w:val="18"/>
                <w:szCs w:val="18"/>
                <w:lang w:val="en-GB"/>
              </w:rPr>
            </w:pPr>
            <w:r>
              <w:rPr>
                <w:color w:val="000000" w:themeColor="text1"/>
              </w:rPr>
              <w:t>Control Climate (R4)</w:t>
            </w:r>
          </w:p>
        </w:tc>
        <w:tc>
          <w:tcPr>
            <w:tcW w:w="309" w:type="pct"/>
          </w:tcPr>
          <w:p w14:paraId="3F4CDF4C" w14:textId="77777777" w:rsidR="0004232F" w:rsidRPr="00E60F8D" w:rsidRDefault="0004232F" w:rsidP="001D18E6">
            <w:pPr>
              <w:overflowPunct/>
              <w:autoSpaceDE/>
              <w:autoSpaceDN/>
              <w:adjustRightInd/>
              <w:rPr>
                <w:sz w:val="18"/>
                <w:szCs w:val="18"/>
                <w:lang w:val="en-GB"/>
              </w:rPr>
            </w:pPr>
          </w:p>
        </w:tc>
        <w:tc>
          <w:tcPr>
            <w:tcW w:w="1681" w:type="pct"/>
          </w:tcPr>
          <w:p w14:paraId="031F2FBE" w14:textId="77777777" w:rsidR="00753FDA" w:rsidRDefault="00753FDA"/>
        </w:tc>
        <w:tc>
          <w:tcPr>
            <w:tcW w:w="308" w:type="pct"/>
          </w:tcPr>
          <w:p w14:paraId="5E774A4A" w14:textId="77777777" w:rsidR="0004232F" w:rsidRPr="00E60F8D" w:rsidRDefault="0004232F" w:rsidP="001D18E6">
            <w:pPr>
              <w:pStyle w:val="TabelleText"/>
              <w:spacing w:line="276" w:lineRule="auto"/>
            </w:pPr>
          </w:p>
        </w:tc>
      </w:tr>
      <w:tr w:rsidR="0004232F" w14:paraId="63650228" w14:textId="77777777" w:rsidTr="0004232F">
        <w:trPr>
          <w:gridAfter w:val="1"/>
          <w:wAfter w:w="637" w:type="dxa"/>
        </w:trPr>
        <w:tc>
          <w:tcPr>
            <w:tcW w:w="1213" w:type="pct"/>
            <w:vMerge w:val="restart"/>
          </w:tcPr>
          <w:p w14:paraId="73728FA1" w14:textId="77777777" w:rsidR="0004232F" w:rsidRPr="00E60F8D" w:rsidRDefault="0004232F" w:rsidP="0004232F">
            <w:pPr>
              <w:overflowPunct/>
              <w:autoSpaceDE/>
              <w:autoSpaceDN/>
              <w:adjustRightInd/>
              <w:rPr>
                <w:sz w:val="18"/>
                <w:szCs w:val="18"/>
                <w:lang w:val="en-GB"/>
              </w:rPr>
            </w:pPr>
            <w:r>
              <w:rPr>
                <w:color w:val="000000" w:themeColor="text1"/>
              </w:rPr>
              <w:t>Ignition (Y3)</w:t>
            </w:r>
          </w:p>
        </w:tc>
        <w:tc>
          <w:tcPr>
            <w:tcW w:w="309" w:type="pct"/>
          </w:tcPr>
          <w:p w14:paraId="0CFD0E99" w14:textId="77777777" w:rsidR="0004232F" w:rsidRPr="00E60F8D" w:rsidRDefault="0004232F" w:rsidP="001D18E6">
            <w:pPr>
              <w:overflowPunct/>
              <w:autoSpaceDE/>
              <w:autoSpaceDN/>
              <w:adjustRightInd/>
              <w:rPr>
                <w:sz w:val="18"/>
                <w:szCs w:val="18"/>
                <w:lang w:val="en-GB"/>
              </w:rPr>
            </w:pPr>
          </w:p>
        </w:tc>
        <w:tc>
          <w:tcPr>
            <w:tcW w:w="1681" w:type="pct"/>
          </w:tcPr>
          <w:p w14:paraId="6325C7D7" w14:textId="77777777" w:rsidR="00753FDA" w:rsidRDefault="00753FDA"/>
        </w:tc>
        <w:tc>
          <w:tcPr>
            <w:tcW w:w="308" w:type="pct"/>
          </w:tcPr>
          <w:p w14:paraId="3B706F27" w14:textId="77777777" w:rsidR="0004232F" w:rsidRPr="00E60F8D" w:rsidRDefault="0004232F" w:rsidP="001D18E6">
            <w:pPr>
              <w:pStyle w:val="TabelleText"/>
              <w:spacing w:line="276" w:lineRule="auto"/>
            </w:pPr>
          </w:p>
        </w:tc>
      </w:tr>
      <w:tr w:rsidR="0004232F" w14:paraId="3BBD217D" w14:textId="77777777" w:rsidTr="0004232F">
        <w:trPr>
          <w:gridAfter w:val="1"/>
          <w:wAfter w:w="637" w:type="dxa"/>
        </w:trPr>
        <w:tc>
          <w:tcPr>
            <w:tcW w:w="1213" w:type="pct"/>
            <w:vMerge w:val="restart"/>
          </w:tcPr>
          <w:p w14:paraId="3510B450" w14:textId="77777777" w:rsidR="0004232F" w:rsidRPr="00E60F8D" w:rsidRDefault="0004232F" w:rsidP="0004232F">
            <w:pPr>
              <w:overflowPunct/>
              <w:autoSpaceDE/>
              <w:autoSpaceDN/>
              <w:adjustRightInd/>
              <w:rPr>
                <w:sz w:val="18"/>
                <w:szCs w:val="18"/>
                <w:lang w:val="en-GB"/>
              </w:rPr>
            </w:pPr>
            <w:r>
              <w:rPr>
                <w:color w:val="000000" w:themeColor="text1"/>
              </w:rPr>
              <w:t>Park Status (Y4)</w:t>
            </w:r>
          </w:p>
        </w:tc>
        <w:tc>
          <w:tcPr>
            <w:tcW w:w="309" w:type="pct"/>
          </w:tcPr>
          <w:p w14:paraId="5CE23D99" w14:textId="77777777" w:rsidR="0004232F" w:rsidRPr="00E60F8D" w:rsidRDefault="0004232F" w:rsidP="001D18E6">
            <w:pPr>
              <w:overflowPunct/>
              <w:autoSpaceDE/>
              <w:autoSpaceDN/>
              <w:adjustRightInd/>
              <w:rPr>
                <w:sz w:val="18"/>
                <w:szCs w:val="18"/>
                <w:lang w:val="en-GB"/>
              </w:rPr>
            </w:pPr>
          </w:p>
        </w:tc>
        <w:tc>
          <w:tcPr>
            <w:tcW w:w="1681" w:type="pct"/>
          </w:tcPr>
          <w:p w14:paraId="6E61FCEE" w14:textId="77777777" w:rsidR="00753FDA" w:rsidRDefault="00753FDA"/>
        </w:tc>
        <w:tc>
          <w:tcPr>
            <w:tcW w:w="308" w:type="pct"/>
          </w:tcPr>
          <w:p w14:paraId="40313B4F" w14:textId="77777777" w:rsidR="0004232F" w:rsidRPr="00E60F8D" w:rsidRDefault="0004232F" w:rsidP="001D18E6">
            <w:pPr>
              <w:pStyle w:val="TabelleText"/>
              <w:spacing w:line="276" w:lineRule="auto"/>
            </w:pPr>
          </w:p>
        </w:tc>
      </w:tr>
      <w:tr w:rsidR="0004232F" w14:paraId="62CA4B54" w14:textId="77777777" w:rsidTr="0004232F">
        <w:trPr>
          <w:gridAfter w:val="1"/>
          <w:wAfter w:w="637" w:type="dxa"/>
        </w:trPr>
        <w:tc>
          <w:tcPr>
            <w:tcW w:w="1213" w:type="pct"/>
            <w:vMerge w:val="restart"/>
          </w:tcPr>
          <w:p w14:paraId="61BA7F71" w14:textId="77777777" w:rsidR="0004232F" w:rsidRPr="00E60F8D" w:rsidRDefault="0004232F" w:rsidP="0004232F">
            <w:pPr>
              <w:overflowPunct/>
              <w:autoSpaceDE/>
              <w:autoSpaceDN/>
              <w:adjustRightInd/>
              <w:rPr>
                <w:sz w:val="18"/>
                <w:szCs w:val="18"/>
                <w:lang w:val="en-GB"/>
              </w:rPr>
            </w:pPr>
            <w:r>
              <w:rPr>
                <w:color w:val="000000" w:themeColor="text1"/>
              </w:rPr>
              <w:t>User (B1)</w:t>
            </w:r>
          </w:p>
        </w:tc>
        <w:tc>
          <w:tcPr>
            <w:tcW w:w="309" w:type="pct"/>
          </w:tcPr>
          <w:p w14:paraId="4AB7F362" w14:textId="77777777" w:rsidR="0004232F" w:rsidRPr="00E60F8D" w:rsidRDefault="0004232F" w:rsidP="001D18E6">
            <w:pPr>
              <w:overflowPunct/>
              <w:autoSpaceDE/>
              <w:autoSpaceDN/>
              <w:adjustRightInd/>
              <w:rPr>
                <w:sz w:val="18"/>
                <w:szCs w:val="18"/>
                <w:lang w:val="en-GB"/>
              </w:rPr>
            </w:pPr>
          </w:p>
        </w:tc>
        <w:tc>
          <w:tcPr>
            <w:tcW w:w="1681" w:type="pct"/>
          </w:tcPr>
          <w:p w14:paraId="0E00CE92" w14:textId="77777777" w:rsidR="00753FDA" w:rsidRDefault="00753FDA"/>
        </w:tc>
        <w:tc>
          <w:tcPr>
            <w:tcW w:w="308" w:type="pct"/>
          </w:tcPr>
          <w:p w14:paraId="500173F5" w14:textId="77777777" w:rsidR="0004232F" w:rsidRPr="00E60F8D" w:rsidRDefault="0004232F" w:rsidP="001D18E6">
            <w:pPr>
              <w:pStyle w:val="TabelleText"/>
              <w:spacing w:line="276" w:lineRule="auto"/>
            </w:pPr>
          </w:p>
        </w:tc>
      </w:tr>
      <w:tr w:rsidR="0004232F" w14:paraId="3D4C4299" w14:textId="77777777" w:rsidTr="0004232F">
        <w:trPr>
          <w:gridAfter w:val="1"/>
          <w:wAfter w:w="637" w:type="dxa"/>
        </w:trPr>
        <w:tc>
          <w:tcPr>
            <w:tcW w:w="1213" w:type="pct"/>
            <w:vMerge w:val="restart"/>
          </w:tcPr>
          <w:p w14:paraId="05B8C0BE" w14:textId="77777777" w:rsidR="0004232F" w:rsidRPr="00E60F8D" w:rsidRDefault="0004232F" w:rsidP="0004232F">
            <w:pPr>
              <w:overflowPunct/>
              <w:autoSpaceDE/>
              <w:autoSpaceDN/>
              <w:adjustRightInd/>
              <w:rPr>
                <w:sz w:val="18"/>
                <w:szCs w:val="18"/>
                <w:lang w:val="en-GB"/>
              </w:rPr>
            </w:pPr>
            <w:r>
              <w:rPr>
                <w:color w:val="000000" w:themeColor="text1"/>
              </w:rPr>
              <w:t>Stowable Steering Logic/HMI</w:t>
            </w:r>
          </w:p>
        </w:tc>
        <w:tc>
          <w:tcPr>
            <w:tcW w:w="309" w:type="pct"/>
          </w:tcPr>
          <w:p w14:paraId="1BC6E9BB" w14:textId="77777777" w:rsidR="0004232F" w:rsidRPr="00E60F8D" w:rsidRDefault="0004232F" w:rsidP="001D18E6">
            <w:pPr>
              <w:overflowPunct/>
              <w:autoSpaceDE/>
              <w:autoSpaceDN/>
              <w:adjustRightInd/>
              <w:rPr>
                <w:sz w:val="18"/>
                <w:szCs w:val="18"/>
                <w:lang w:val="en-GB"/>
              </w:rPr>
            </w:pPr>
          </w:p>
        </w:tc>
        <w:tc>
          <w:tcPr>
            <w:tcW w:w="1681" w:type="pct"/>
          </w:tcPr>
          <w:p w14:paraId="390160F5" w14:textId="77777777" w:rsidR="00753FDA" w:rsidRDefault="00753FDA"/>
        </w:tc>
        <w:tc>
          <w:tcPr>
            <w:tcW w:w="308" w:type="pct"/>
          </w:tcPr>
          <w:p w14:paraId="04F16F6C" w14:textId="77777777" w:rsidR="0004232F" w:rsidRPr="00E60F8D" w:rsidRDefault="0004232F" w:rsidP="001D18E6">
            <w:pPr>
              <w:pStyle w:val="TabelleText"/>
              <w:spacing w:line="276" w:lineRule="auto"/>
            </w:pPr>
          </w:p>
        </w:tc>
      </w:tr>
      <w:tr w:rsidR="0004232F" w14:paraId="70C44A67" w14:textId="77777777" w:rsidTr="0004232F">
        <w:trPr>
          <w:gridAfter w:val="1"/>
          <w:wAfter w:w="637" w:type="dxa"/>
        </w:trPr>
        <w:tc>
          <w:tcPr>
            <w:tcW w:w="1213" w:type="pct"/>
            <w:vMerge w:val="restart"/>
          </w:tcPr>
          <w:p w14:paraId="31A3C28C" w14:textId="77777777" w:rsidR="0004232F" w:rsidRPr="00E60F8D" w:rsidRDefault="0004232F" w:rsidP="0004232F">
            <w:pPr>
              <w:overflowPunct/>
              <w:autoSpaceDE/>
              <w:autoSpaceDN/>
              <w:adjustRightInd/>
              <w:rPr>
                <w:sz w:val="18"/>
                <w:szCs w:val="18"/>
                <w:lang w:val="en-GB"/>
              </w:rPr>
            </w:pPr>
            <w:r>
              <w:rPr>
                <w:color w:val="000000" w:themeColor="text1"/>
              </w:rPr>
              <w:t>ECG (A2)</w:t>
            </w:r>
          </w:p>
        </w:tc>
        <w:tc>
          <w:tcPr>
            <w:tcW w:w="309" w:type="pct"/>
          </w:tcPr>
          <w:p w14:paraId="726B3BF7" w14:textId="77777777" w:rsidR="0004232F" w:rsidRPr="00E60F8D" w:rsidRDefault="0004232F" w:rsidP="001D18E6">
            <w:pPr>
              <w:overflowPunct/>
              <w:autoSpaceDE/>
              <w:autoSpaceDN/>
              <w:adjustRightInd/>
              <w:rPr>
                <w:sz w:val="18"/>
                <w:szCs w:val="18"/>
                <w:lang w:val="en-GB"/>
              </w:rPr>
            </w:pPr>
          </w:p>
        </w:tc>
        <w:tc>
          <w:tcPr>
            <w:tcW w:w="1681" w:type="pct"/>
          </w:tcPr>
          <w:p w14:paraId="16E85B09" w14:textId="77777777" w:rsidR="00753FDA" w:rsidRDefault="00753FDA"/>
        </w:tc>
        <w:tc>
          <w:tcPr>
            <w:tcW w:w="308" w:type="pct"/>
          </w:tcPr>
          <w:p w14:paraId="6AF915C0" w14:textId="77777777" w:rsidR="0004232F" w:rsidRPr="00E60F8D" w:rsidRDefault="0004232F" w:rsidP="001D18E6">
            <w:pPr>
              <w:pStyle w:val="TabelleText"/>
              <w:spacing w:line="276" w:lineRule="auto"/>
            </w:pPr>
          </w:p>
        </w:tc>
      </w:tr>
      <w:tr w:rsidR="0004232F" w14:paraId="3CFEE07C" w14:textId="77777777" w:rsidTr="0004232F">
        <w:trPr>
          <w:gridAfter w:val="1"/>
          <w:wAfter w:w="637" w:type="dxa"/>
        </w:trPr>
        <w:tc>
          <w:tcPr>
            <w:tcW w:w="1213" w:type="pct"/>
            <w:vMerge w:val="restart"/>
          </w:tcPr>
          <w:p w14:paraId="356741BD" w14:textId="77777777" w:rsidR="0004232F" w:rsidRPr="00E60F8D" w:rsidRDefault="0004232F" w:rsidP="0004232F">
            <w:pPr>
              <w:overflowPunct/>
              <w:autoSpaceDE/>
              <w:autoSpaceDN/>
              <w:adjustRightInd/>
              <w:rPr>
                <w:sz w:val="18"/>
                <w:szCs w:val="18"/>
                <w:lang w:val="en-GB"/>
              </w:rPr>
            </w:pPr>
            <w:r>
              <w:rPr>
                <w:color w:val="000000" w:themeColor="text1"/>
              </w:rPr>
              <w:t>Scent Module (A9)</w:t>
            </w:r>
          </w:p>
        </w:tc>
        <w:tc>
          <w:tcPr>
            <w:tcW w:w="309" w:type="pct"/>
          </w:tcPr>
          <w:p w14:paraId="5551ADED" w14:textId="77777777" w:rsidR="0004232F" w:rsidRPr="00E60F8D" w:rsidRDefault="0004232F" w:rsidP="001D18E6">
            <w:pPr>
              <w:overflowPunct/>
              <w:autoSpaceDE/>
              <w:autoSpaceDN/>
              <w:adjustRightInd/>
              <w:rPr>
                <w:sz w:val="18"/>
                <w:szCs w:val="18"/>
                <w:lang w:val="en-GB"/>
              </w:rPr>
            </w:pPr>
          </w:p>
        </w:tc>
        <w:tc>
          <w:tcPr>
            <w:tcW w:w="1681" w:type="pct"/>
          </w:tcPr>
          <w:p w14:paraId="398A34C4" w14:textId="77777777" w:rsidR="00753FDA" w:rsidRDefault="00753FDA"/>
        </w:tc>
        <w:tc>
          <w:tcPr>
            <w:tcW w:w="308" w:type="pct"/>
          </w:tcPr>
          <w:p w14:paraId="06170A9D" w14:textId="77777777" w:rsidR="0004232F" w:rsidRPr="00E60F8D" w:rsidRDefault="0004232F" w:rsidP="001D18E6">
            <w:pPr>
              <w:pStyle w:val="TabelleText"/>
              <w:spacing w:line="276" w:lineRule="auto"/>
            </w:pPr>
          </w:p>
        </w:tc>
      </w:tr>
      <w:tr w:rsidR="0004232F" w14:paraId="20742853" w14:textId="77777777" w:rsidTr="0004232F">
        <w:trPr>
          <w:gridAfter w:val="1"/>
          <w:wAfter w:w="637" w:type="dxa"/>
        </w:trPr>
        <w:tc>
          <w:tcPr>
            <w:tcW w:w="1213" w:type="pct"/>
            <w:vMerge w:val="restart"/>
          </w:tcPr>
          <w:p w14:paraId="18F6B869" w14:textId="77777777" w:rsidR="0004232F" w:rsidRPr="00E60F8D" w:rsidRDefault="0004232F" w:rsidP="0004232F">
            <w:pPr>
              <w:overflowPunct/>
              <w:autoSpaceDE/>
              <w:autoSpaceDN/>
              <w:adjustRightInd/>
              <w:rPr>
                <w:sz w:val="18"/>
                <w:szCs w:val="18"/>
                <w:lang w:val="en-GB"/>
              </w:rPr>
            </w:pPr>
            <w:r>
              <w:rPr>
                <w:color w:val="000000" w:themeColor="text1"/>
              </w:rPr>
              <w:t>Activate/Alter/Abort Experience (R1)</w:t>
            </w:r>
          </w:p>
        </w:tc>
        <w:tc>
          <w:tcPr>
            <w:tcW w:w="309" w:type="pct"/>
          </w:tcPr>
          <w:p w14:paraId="4C0D52EF" w14:textId="77777777" w:rsidR="0004232F" w:rsidRPr="00E60F8D" w:rsidRDefault="0004232F" w:rsidP="001D18E6">
            <w:pPr>
              <w:overflowPunct/>
              <w:autoSpaceDE/>
              <w:autoSpaceDN/>
              <w:adjustRightInd/>
              <w:rPr>
                <w:sz w:val="18"/>
                <w:szCs w:val="18"/>
                <w:lang w:val="en-GB"/>
              </w:rPr>
            </w:pPr>
          </w:p>
        </w:tc>
        <w:tc>
          <w:tcPr>
            <w:tcW w:w="1681" w:type="pct"/>
          </w:tcPr>
          <w:p w14:paraId="36337CE8" w14:textId="77777777" w:rsidR="00753FDA" w:rsidRDefault="00753FDA"/>
        </w:tc>
        <w:tc>
          <w:tcPr>
            <w:tcW w:w="308" w:type="pct"/>
          </w:tcPr>
          <w:p w14:paraId="704BA134" w14:textId="77777777" w:rsidR="0004232F" w:rsidRPr="00E60F8D" w:rsidRDefault="0004232F" w:rsidP="001D18E6">
            <w:pPr>
              <w:pStyle w:val="TabelleText"/>
              <w:spacing w:line="276" w:lineRule="auto"/>
            </w:pPr>
          </w:p>
        </w:tc>
      </w:tr>
    </w:tbl>
    <w:p w14:paraId="41ADD2C0" w14:textId="63ED3053" w:rsidR="00072314" w:rsidRDefault="00072314" w:rsidP="00072314">
      <w:pPr>
        <w:pStyle w:val="Caption"/>
      </w:pPr>
      <w:bookmarkStart w:id="158" w:name="_Toc35000668"/>
      <w:bookmarkStart w:id="159" w:name="_Ref10186202"/>
      <w:bookmarkStart w:id="160" w:name="_Toc65749331"/>
      <w:r w:rsidRPr="00702453">
        <w:t xml:space="preserve">Table </w:t>
      </w:r>
      <w:r>
        <w:rPr>
          <w:noProof/>
        </w:rPr>
        <w:fldChar w:fldCharType="begin"/>
      </w:r>
      <w:r>
        <w:rPr>
          <w:noProof/>
        </w:rPr>
        <w:instrText xml:space="preserve"> STYLEREF 1 \s </w:instrText>
      </w:r>
      <w:r>
        <w:rPr>
          <w:noProof/>
        </w:rPr>
        <w:fldChar w:fldCharType="separate"/>
      </w:r>
      <w:r w:rsidR="00333964">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w:t>
      </w:r>
      <w:r>
        <w:rPr>
          <w:noProof/>
        </w:rPr>
        <w:fldChar w:fldCharType="end"/>
      </w:r>
      <w:r w:rsidRPr="00702453">
        <w:t xml:space="preserve">: </w:t>
      </w:r>
      <w:bookmarkStart w:id="161" w:name="_Ref10186311"/>
      <w:r>
        <w:t>Function Allocation Table (Functional Safety Extension)</w:t>
      </w:r>
      <w:bookmarkEnd w:id="158"/>
      <w:bookmarkEnd w:id="159"/>
      <w:bookmarkEnd w:id="160"/>
      <w:bookmarkEnd w:id="161"/>
    </w:p>
    <w:p w14:paraId="447AF8E0" w14:textId="77777777" w:rsidR="00072314" w:rsidRPr="00C60197" w:rsidRDefault="00072314" w:rsidP="00072314"/>
    <w:p w14:paraId="3CAA7D25" w14:textId="77777777" w:rsidR="00072314" w:rsidRPr="00C60197" w:rsidRDefault="00072314" w:rsidP="00072314"/>
    <w:p w14:paraId="738FD120" w14:textId="77777777" w:rsidR="00072314" w:rsidRDefault="00072314" w:rsidP="00072314">
      <w:pPr>
        <w:pStyle w:val="Heading1"/>
        <w:tabs>
          <w:tab w:val="clear" w:pos="540"/>
          <w:tab w:val="num" w:pos="432"/>
        </w:tabs>
      </w:pPr>
      <w:bookmarkStart w:id="162" w:name="_Toc35000594"/>
      <w:bookmarkStart w:id="163" w:name="_Toc65749256"/>
      <w:r>
        <w:lastRenderedPageBreak/>
        <w:t>Feature Implementation Modeling</w:t>
      </w:r>
      <w:bookmarkEnd w:id="162"/>
      <w:bookmarkEnd w:id="163"/>
    </w:p>
    <w:p w14:paraId="6B34633F" w14:textId="77777777" w:rsidR="00072314" w:rsidRDefault="00072314" w:rsidP="00072314">
      <w:pPr>
        <w:pStyle w:val="Heading2"/>
        <w:spacing w:before="240"/>
      </w:pPr>
      <w:bookmarkStart w:id="164" w:name="_Toc35000595"/>
      <w:bookmarkStart w:id="165" w:name="_Toc65749257"/>
      <w:r>
        <w:t xml:space="preserve">Component </w:t>
      </w:r>
      <w:r w:rsidRPr="00882C07">
        <w:t>Interaction Diagrams</w:t>
      </w:r>
      <w:bookmarkEnd w:id="164"/>
      <w:bookmarkEnd w:id="165"/>
    </w:p>
    <w:p w14:paraId="0E87ED65" w14:textId="77777777" w:rsidR="00072314" w:rsidRDefault="00072314" w:rsidP="00072314"/>
    <w:p w14:paraId="0FAAE3B5" w14:textId="77777777" w:rsidR="00072314" w:rsidRDefault="00072314" w:rsidP="00072314">
      <w:pPr>
        <w:pStyle w:val="Heading3"/>
        <w:keepNext w:val="0"/>
        <w:tabs>
          <w:tab w:val="clear" w:pos="900"/>
          <w:tab w:val="left" w:pos="709"/>
          <w:tab w:val="left" w:pos="851"/>
        </w:tabs>
        <w:spacing w:before="240"/>
      </w:pPr>
      <w:bookmarkStart w:id="166" w:name="_Toc35000596"/>
      <w:bookmarkStart w:id="167" w:name="_Toc65749258"/>
      <w:r>
        <w:t>Scenario: “System Startup / Shutdown”</w:t>
      </w:r>
      <w:bookmarkEnd w:id="166"/>
      <w:bookmarkEnd w:id="167"/>
    </w:p>
    <w:p w14:paraId="359CCB5D" w14:textId="77777777" w:rsidR="00072314" w:rsidRDefault="00072314" w:rsidP="00072314"/>
    <w:p w14:paraId="5B32906A" w14:textId="77777777" w:rsidR="00072314" w:rsidRDefault="00072314" w:rsidP="00072314">
      <w:pPr>
        <w:pStyle w:val="Heading3"/>
        <w:keepNext w:val="0"/>
        <w:tabs>
          <w:tab w:val="clear" w:pos="900"/>
          <w:tab w:val="left" w:pos="709"/>
          <w:tab w:val="left" w:pos="851"/>
        </w:tabs>
        <w:spacing w:before="240"/>
      </w:pPr>
      <w:bookmarkStart w:id="168" w:name="_Toc35000597"/>
      <w:bookmarkStart w:id="169" w:name="_Toc65749259"/>
      <w:r>
        <w:t>Scenario: “Normal Operation”</w:t>
      </w:r>
      <w:bookmarkEnd w:id="168"/>
      <w:bookmarkEnd w:id="169"/>
    </w:p>
    <w:p w14:paraId="45E4A16C" w14:textId="77777777" w:rsidR="00AC73E7" w:rsidRPr="00E22255" w:rsidRDefault="00AC73E7" w:rsidP="00AC73E7">
      <w:pPr>
        <w:rPr>
          <w:color w:val="7030A0"/>
        </w:rPr>
      </w:pPr>
      <w:r w:rsidRPr="001A351A">
        <w:rPr>
          <w:color w:val="7030A0"/>
          <w:highlight w:val="lightGray"/>
        </w:rPr>
        <w:t>No “Feature Scenario Diagram” found</w:t>
      </w:r>
    </w:p>
    <w:p w14:paraId="3E0E5C48" w14:textId="77777777" w:rsidR="00AC73E7" w:rsidRDefault="00AC73E7" w:rsidP="00AC73E7"/>
    <w:p w14:paraId="47F6FE63" w14:textId="77777777" w:rsidR="00AC73E7" w:rsidRPr="00E22255" w:rsidRDefault="00AC73E7" w:rsidP="00AC73E7"/>
    <w:p w14:paraId="6D3D2AC8" w14:textId="75F44B38" w:rsidR="00AC73E7" w:rsidRDefault="00AC73E7" w:rsidP="00AC73E7">
      <w:r>
        <w:t xml:space="preserve">See Section </w:t>
      </w:r>
      <w:r>
        <w:fldChar w:fldCharType="begin"/>
      </w:r>
      <w:r>
        <w:instrText xml:space="preserve"> REF _Ref7770903 \r \h </w:instrText>
      </w:r>
      <w:r>
        <w:fldChar w:fldCharType="separate"/>
      </w:r>
      <w:r w:rsidR="00333964">
        <w:rPr>
          <w:b/>
          <w:bCs/>
        </w:rPr>
        <w:t>Error! Reference source not found.</w:t>
      </w:r>
      <w:r>
        <w:fldChar w:fldCharType="end"/>
      </w:r>
      <w:r>
        <w:t xml:space="preserve"> for State Machine Diagram illustrating operation.</w:t>
      </w:r>
    </w:p>
    <w:p w14:paraId="49A9A1E0" w14:textId="77777777" w:rsidR="00AC73E7" w:rsidRDefault="00AC73E7" w:rsidP="00072314"/>
    <w:p w14:paraId="0BC77BD1" w14:textId="77777777" w:rsidR="00072314" w:rsidRDefault="00072314" w:rsidP="00072314">
      <w:pPr>
        <w:pStyle w:val="Heading2"/>
        <w:spacing w:before="240"/>
      </w:pPr>
      <w:bookmarkStart w:id="170" w:name="_Toc35000598"/>
      <w:bookmarkStart w:id="171" w:name="_Toc65749260"/>
      <w:r>
        <w:t>Component Interface Behavior Diagrams</w:t>
      </w:r>
      <w:bookmarkEnd w:id="170"/>
      <w:bookmarkEnd w:id="171"/>
    </w:p>
    <w:p w14:paraId="6DA0F908" w14:textId="537E9AEC" w:rsidR="008F3CA0" w:rsidRDefault="008F3CA0" w:rsidP="00720A45">
      <w:pPr>
        <w:rPr>
          <w:highlight w:val="green"/>
        </w:rPr>
      </w:pPr>
    </w:p>
    <w:p w14:paraId="2F77CE8A" w14:textId="77777777" w:rsidR="008F3CA0" w:rsidRDefault="008F3CA0" w:rsidP="008F3CA0">
      <w:pPr>
        <w:jc w:val="center"/>
      </w:pPr>
      <w:r>
        <w:rPr>
          <w:noProof/>
        </w:rPr>
        <w:drawing>
          <wp:inline distT="0" distB="0" distL="0" distR="0" wp14:anchorId="767B5522" wp14:editId="747DE878">
            <wp:extent cx="6570980" cy="4426841"/>
            <wp:effectExtent l="0" t="0" r="0" b="0"/>
            <wp:docPr id="11" name="Picture -2136428898.jpg" descr="-213642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36428898.jpg"/>
                    <pic:cNvPicPr/>
                  </pic:nvPicPr>
                  <pic:blipFill>
                    <a:blip r:embed="rId34" cstate="print"/>
                    <a:stretch>
                      <a:fillRect/>
                    </a:stretch>
                  </pic:blipFill>
                  <pic:spPr>
                    <a:xfrm>
                      <a:off x="0" y="0"/>
                      <a:ext cx="6570980" cy="4426841"/>
                    </a:xfrm>
                    <a:prstGeom prst="rect">
                      <a:avLst/>
                    </a:prstGeom>
                  </pic:spPr>
                </pic:pic>
              </a:graphicData>
            </a:graphic>
          </wp:inline>
        </w:drawing>
      </w:r>
    </w:p>
    <w:p w14:paraId="223B5C7A" w14:textId="77777777" w:rsidR="008F3CA0" w:rsidRDefault="008F3CA0" w:rsidP="008F3CA0">
      <w:pPr>
        <w:pStyle w:val="Caption"/>
        <w:rPr>
          <w:rFonts w:cs="Arial"/>
        </w:rPr>
      </w:pPr>
      <w:r w:rsidRPr="00A13A7B">
        <w:t xml:space="preserve">Figure </w:t>
      </w:r>
      <w:r>
        <w:rPr>
          <w:noProof/>
        </w:rPr>
        <w:t>2</w:t>
      </w:r>
      <w:r w:rsidRPr="00A13A7B">
        <w:t xml:space="preserve">: </w:t>
      </w:r>
      <w:bookmarkStart w:id="172" w:name="_bc5f6c64abadbabdcb2362d36a416ed7"/>
      <w:r>
        <w:t>Implementation Operating Modes</w:t>
      </w:r>
      <w:bookmarkEnd w:id="172"/>
    </w:p>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8F3CA0" w14:paraId="5E4542C1" w14:textId="77777777" w:rsidTr="00BB5F48">
        <w:tc>
          <w:tcPr>
            <w:tcW w:w="1242" w:type="dxa"/>
            <w:shd w:val="clear" w:color="auto" w:fill="D9D9D9" w:themeFill="background1" w:themeFillShade="D9"/>
          </w:tcPr>
          <w:p w14:paraId="77FA0210" w14:textId="77777777" w:rsidR="008F3CA0" w:rsidRPr="00E52B4D" w:rsidRDefault="008F3CA0" w:rsidP="00BB5F48">
            <w:pPr>
              <w:rPr>
                <w:b/>
              </w:rPr>
            </w:pPr>
            <w:r w:rsidRPr="00E52B4D">
              <w:rPr>
                <w:b/>
              </w:rPr>
              <w:t>State</w:t>
            </w:r>
          </w:p>
        </w:tc>
        <w:tc>
          <w:tcPr>
            <w:tcW w:w="5812" w:type="dxa"/>
            <w:shd w:val="clear" w:color="auto" w:fill="D9D9D9" w:themeFill="background1" w:themeFillShade="D9"/>
          </w:tcPr>
          <w:p w14:paraId="4D2E15D3" w14:textId="77777777" w:rsidR="008F3CA0" w:rsidRPr="00E52B4D" w:rsidRDefault="008F3CA0" w:rsidP="00BB5F48">
            <w:pPr>
              <w:rPr>
                <w:b/>
              </w:rPr>
            </w:pPr>
            <w:r w:rsidRPr="00E52B4D">
              <w:rPr>
                <w:b/>
              </w:rPr>
              <w:t>Description</w:t>
            </w:r>
          </w:p>
        </w:tc>
        <w:tc>
          <w:tcPr>
            <w:tcW w:w="3260" w:type="dxa"/>
            <w:shd w:val="clear" w:color="auto" w:fill="D9D9D9" w:themeFill="background1" w:themeFillShade="D9"/>
          </w:tcPr>
          <w:p w14:paraId="7C081CC9" w14:textId="77777777" w:rsidR="008F3CA0" w:rsidRPr="00E52B4D" w:rsidRDefault="008F3CA0" w:rsidP="00BB5F48">
            <w:pPr>
              <w:rPr>
                <w:b/>
              </w:rPr>
            </w:pPr>
            <w:r>
              <w:rPr>
                <w:b/>
              </w:rPr>
              <w:t xml:space="preserve">Requirements Reference </w:t>
            </w:r>
            <w:r w:rsidRPr="003036CD">
              <w:t>(optional)</w:t>
            </w:r>
          </w:p>
        </w:tc>
      </w:tr>
      <w:tr w:rsidR="008F3CA0" w14:paraId="4A3F84C9" w14:textId="77777777" w:rsidTr="00BB5F48">
        <w:tc>
          <w:tcPr>
            <w:tcW w:w="1242" w:type="dxa"/>
          </w:tcPr>
          <w:p w14:paraId="123DB3BA" w14:textId="77777777" w:rsidR="008F3CA0" w:rsidRDefault="008F3CA0" w:rsidP="00BB5F48">
            <w:pPr>
              <w:tabs>
                <w:tab w:val="left" w:pos="960"/>
              </w:tabs>
            </w:pPr>
            <w:bookmarkStart w:id="173" w:name="_1ed493adad73520af51a4643beca38bd"/>
            <w:r>
              <w:t>Off</w:t>
            </w:r>
            <w:bookmarkEnd w:id="173"/>
          </w:p>
        </w:tc>
        <w:tc>
          <w:tcPr>
            <w:tcW w:w="5812" w:type="dxa"/>
          </w:tcPr>
          <w:p w14:paraId="233BC94D" w14:textId="77777777" w:rsidR="00753FDA" w:rsidRDefault="00753FDA"/>
        </w:tc>
        <w:tc>
          <w:tcPr>
            <w:tcW w:w="3260" w:type="dxa"/>
          </w:tcPr>
          <w:p w14:paraId="47A65DF2" w14:textId="77777777" w:rsidR="00753FDA" w:rsidRDefault="00753FDA"/>
        </w:tc>
      </w:tr>
      <w:tr w:rsidR="008F3CA0" w14:paraId="03865A44" w14:textId="77777777" w:rsidTr="00BB5F48">
        <w:tc>
          <w:tcPr>
            <w:tcW w:w="1242" w:type="dxa"/>
          </w:tcPr>
          <w:p w14:paraId="546EF7FC" w14:textId="77777777" w:rsidR="008F3CA0" w:rsidRDefault="008F3CA0" w:rsidP="00BB5F48">
            <w:pPr>
              <w:tabs>
                <w:tab w:val="left" w:pos="960"/>
              </w:tabs>
            </w:pPr>
            <w:bookmarkStart w:id="174" w:name="_c8ec2742ec27990a719d03a960f93f82"/>
            <w:r>
              <w:t>On</w:t>
            </w:r>
            <w:bookmarkEnd w:id="174"/>
          </w:p>
        </w:tc>
        <w:tc>
          <w:tcPr>
            <w:tcW w:w="5812" w:type="dxa"/>
          </w:tcPr>
          <w:p w14:paraId="13893AA1" w14:textId="77777777" w:rsidR="008F3CA0" w:rsidRDefault="008F3CA0" w:rsidP="00BB5F48">
            <w:r>
              <w:t>Do behavior: something</w:t>
            </w:r>
          </w:p>
        </w:tc>
        <w:tc>
          <w:tcPr>
            <w:tcW w:w="3260" w:type="dxa"/>
          </w:tcPr>
          <w:p w14:paraId="402C6E0A" w14:textId="77777777" w:rsidR="00753FDA" w:rsidRDefault="00753FDA"/>
        </w:tc>
      </w:tr>
      <w:tr w:rsidR="008F3CA0" w14:paraId="490E049E" w14:textId="77777777" w:rsidTr="00BB5F48">
        <w:tc>
          <w:tcPr>
            <w:tcW w:w="1242" w:type="dxa"/>
          </w:tcPr>
          <w:p w14:paraId="54419401" w14:textId="77777777" w:rsidR="008F3CA0" w:rsidRDefault="008F3CA0" w:rsidP="00BB5F48">
            <w:pPr>
              <w:tabs>
                <w:tab w:val="left" w:pos="960"/>
              </w:tabs>
            </w:pPr>
            <w:bookmarkStart w:id="175" w:name="_720caae32289f6322206f070e950cd9e"/>
            <w:r>
              <w:lastRenderedPageBreak/>
              <w:t>State1</w:t>
            </w:r>
            <w:bookmarkEnd w:id="175"/>
          </w:p>
        </w:tc>
        <w:tc>
          <w:tcPr>
            <w:tcW w:w="5812" w:type="dxa"/>
          </w:tcPr>
          <w:p w14:paraId="72D7D821" w14:textId="77777777" w:rsidR="00753FDA" w:rsidRDefault="00753FDA"/>
        </w:tc>
        <w:tc>
          <w:tcPr>
            <w:tcW w:w="3260" w:type="dxa"/>
          </w:tcPr>
          <w:p w14:paraId="5D8B6E29" w14:textId="77777777" w:rsidR="00753FDA" w:rsidRDefault="00753FDA"/>
        </w:tc>
      </w:tr>
      <w:tr w:rsidR="008F3CA0" w14:paraId="74E31A68" w14:textId="77777777" w:rsidTr="00BB5F48">
        <w:tc>
          <w:tcPr>
            <w:tcW w:w="1242" w:type="dxa"/>
          </w:tcPr>
          <w:p w14:paraId="39D4068D" w14:textId="77777777" w:rsidR="008F3CA0" w:rsidRDefault="008F3CA0" w:rsidP="00BB5F48">
            <w:pPr>
              <w:tabs>
                <w:tab w:val="left" w:pos="960"/>
              </w:tabs>
            </w:pPr>
            <w:bookmarkStart w:id="176" w:name="_66b3d1c0dca75a711c016c0a1722c481"/>
            <w:r>
              <w:t>State2</w:t>
            </w:r>
            <w:bookmarkEnd w:id="176"/>
          </w:p>
        </w:tc>
        <w:tc>
          <w:tcPr>
            <w:tcW w:w="5812" w:type="dxa"/>
          </w:tcPr>
          <w:p w14:paraId="160C314F" w14:textId="77777777" w:rsidR="00753FDA" w:rsidRDefault="00753FDA"/>
        </w:tc>
        <w:tc>
          <w:tcPr>
            <w:tcW w:w="3260" w:type="dxa"/>
          </w:tcPr>
          <w:p w14:paraId="6CCC4E42" w14:textId="77777777" w:rsidR="00753FDA" w:rsidRDefault="00753FDA"/>
        </w:tc>
      </w:tr>
    </w:tbl>
    <w:p w14:paraId="01D5F781" w14:textId="5F845A92" w:rsidR="008F3CA0" w:rsidRPr="00041150" w:rsidRDefault="008F3CA0" w:rsidP="008F3CA0">
      <w:pPr>
        <w:pStyle w:val="Caption"/>
      </w:pPr>
      <w:bookmarkStart w:id="177" w:name="_Toc65749332"/>
      <w:r w:rsidRPr="00041150">
        <w:t xml:space="preserve">Table </w:t>
      </w:r>
      <w:r>
        <w:rPr>
          <w:noProof/>
        </w:rPr>
        <w:fldChar w:fldCharType="begin"/>
      </w:r>
      <w:r>
        <w:rPr>
          <w:noProof/>
        </w:rPr>
        <w:instrText xml:space="preserve"> SEQ Table \* ARABIC </w:instrText>
      </w:r>
      <w:r>
        <w:rPr>
          <w:noProof/>
        </w:rPr>
        <w:fldChar w:fldCharType="separate"/>
      </w:r>
      <w:r w:rsidR="00333964">
        <w:rPr>
          <w:noProof/>
        </w:rPr>
        <w:t>9</w:t>
      </w:r>
      <w:r>
        <w:rPr>
          <w:noProof/>
        </w:rPr>
        <w:fldChar w:fldCharType="end"/>
      </w:r>
      <w:r w:rsidRPr="00041150">
        <w:t>: Operation Modes and States</w:t>
      </w:r>
      <w:r>
        <w:t xml:space="preserve"> on </w:t>
      </w:r>
      <w:r w:rsidRPr="00574E26">
        <w:t>Implementation Operating Modes</w:t>
      </w:r>
      <w:bookmarkEnd w:id="177"/>
    </w:p>
    <w:p w14:paraId="3888FF3F" w14:textId="77777777" w:rsidR="008F3CA0" w:rsidRDefault="008F3CA0" w:rsidP="008F3CA0"/>
    <w:tbl>
      <w:tblPr>
        <w:tblStyle w:val="TableGrid"/>
        <w:tblW w:w="10060" w:type="dxa"/>
        <w:tblLayout w:type="fixed"/>
        <w:tblCellMar>
          <w:left w:w="115" w:type="dxa"/>
          <w:right w:w="115" w:type="dxa"/>
        </w:tblCellMar>
        <w:tblLook w:val="04A0" w:firstRow="1" w:lastRow="0" w:firstColumn="1" w:lastColumn="0" w:noHBand="0" w:noVBand="1"/>
      </w:tblPr>
      <w:tblGrid>
        <w:gridCol w:w="1242"/>
        <w:gridCol w:w="1701"/>
        <w:gridCol w:w="1559"/>
        <w:gridCol w:w="3006"/>
        <w:gridCol w:w="2552"/>
      </w:tblGrid>
      <w:tr w:rsidR="008F3CA0" w14:paraId="5A605F38" w14:textId="77777777" w:rsidTr="00BB5F48">
        <w:tc>
          <w:tcPr>
            <w:tcW w:w="1242" w:type="dxa"/>
            <w:shd w:val="clear" w:color="auto" w:fill="D9D9D9" w:themeFill="background1" w:themeFillShade="D9"/>
          </w:tcPr>
          <w:p w14:paraId="7AB4F1D8" w14:textId="77777777" w:rsidR="008F3CA0" w:rsidRPr="00E52B4D" w:rsidRDefault="008F3CA0" w:rsidP="00BB5F48">
            <w:pPr>
              <w:rPr>
                <w:b/>
              </w:rPr>
            </w:pPr>
            <w:r>
              <w:rPr>
                <w:b/>
              </w:rPr>
              <w:t>Transition ID</w:t>
            </w:r>
          </w:p>
        </w:tc>
        <w:tc>
          <w:tcPr>
            <w:tcW w:w="1701" w:type="dxa"/>
            <w:shd w:val="clear" w:color="auto" w:fill="D9D9D9" w:themeFill="background1" w:themeFillShade="D9"/>
          </w:tcPr>
          <w:p w14:paraId="0AAEE322" w14:textId="77777777" w:rsidR="008F3CA0" w:rsidRDefault="008F3CA0" w:rsidP="00BB5F48">
            <w:pPr>
              <w:rPr>
                <w:b/>
              </w:rPr>
            </w:pPr>
            <w:r w:rsidRPr="00013390">
              <w:rPr>
                <w:b/>
              </w:rPr>
              <w:t>Source</w:t>
            </w:r>
          </w:p>
        </w:tc>
        <w:tc>
          <w:tcPr>
            <w:tcW w:w="1559" w:type="dxa"/>
            <w:shd w:val="clear" w:color="auto" w:fill="D9D9D9" w:themeFill="background1" w:themeFillShade="D9"/>
          </w:tcPr>
          <w:p w14:paraId="724C45F9" w14:textId="77777777" w:rsidR="008F3CA0" w:rsidRDefault="008F3CA0" w:rsidP="00BB5F48">
            <w:pPr>
              <w:rPr>
                <w:b/>
              </w:rPr>
            </w:pPr>
            <w:r w:rsidRPr="00013390">
              <w:rPr>
                <w:b/>
              </w:rPr>
              <w:t>Destination</w:t>
            </w:r>
          </w:p>
        </w:tc>
        <w:tc>
          <w:tcPr>
            <w:tcW w:w="3006" w:type="dxa"/>
            <w:shd w:val="clear" w:color="auto" w:fill="D9D9D9" w:themeFill="background1" w:themeFillShade="D9"/>
          </w:tcPr>
          <w:p w14:paraId="73254B41" w14:textId="77777777" w:rsidR="008F3CA0" w:rsidRDefault="008F3CA0" w:rsidP="00BB5F48">
            <w:pPr>
              <w:rPr>
                <w:b/>
              </w:rPr>
            </w:pPr>
            <w:r w:rsidRPr="00E52B4D">
              <w:rPr>
                <w:b/>
              </w:rPr>
              <w:t>Description</w:t>
            </w:r>
          </w:p>
        </w:tc>
        <w:tc>
          <w:tcPr>
            <w:tcW w:w="2552" w:type="dxa"/>
            <w:shd w:val="clear" w:color="auto" w:fill="D9D9D9" w:themeFill="background1" w:themeFillShade="D9"/>
          </w:tcPr>
          <w:p w14:paraId="78C4E8BB" w14:textId="77777777" w:rsidR="008F3CA0" w:rsidRDefault="008F3CA0" w:rsidP="00BB5F48">
            <w:pPr>
              <w:rPr>
                <w:b/>
              </w:rPr>
            </w:pPr>
            <w:r>
              <w:rPr>
                <w:b/>
              </w:rPr>
              <w:t>Requirements Reference</w:t>
            </w:r>
          </w:p>
          <w:p w14:paraId="35215255" w14:textId="77777777" w:rsidR="008F3CA0" w:rsidRPr="00E52B4D" w:rsidRDefault="008F3CA0" w:rsidP="00BB5F48">
            <w:pPr>
              <w:rPr>
                <w:b/>
              </w:rPr>
            </w:pPr>
            <w:r w:rsidRPr="003036CD">
              <w:t>(optional)</w:t>
            </w:r>
          </w:p>
        </w:tc>
      </w:tr>
      <w:tr w:rsidR="008F3CA0" w14:paraId="147B39A0" w14:textId="77777777" w:rsidTr="00BB5F48">
        <w:tc>
          <w:tcPr>
            <w:tcW w:w="1242" w:type="dxa"/>
          </w:tcPr>
          <w:p w14:paraId="16B00F88" w14:textId="77777777" w:rsidR="008F3CA0" w:rsidRPr="009D6E77" w:rsidRDefault="008F3CA0" w:rsidP="00BB5F48">
            <w:r>
              <w:t>T1</w:t>
            </w:r>
          </w:p>
        </w:tc>
        <w:tc>
          <w:tcPr>
            <w:tcW w:w="1701" w:type="dxa"/>
          </w:tcPr>
          <w:p w14:paraId="5E5C7989" w14:textId="77777777" w:rsidR="008F3CA0" w:rsidRPr="00013390" w:rsidRDefault="008F3CA0" w:rsidP="00BB5F48">
            <w:r w:rsidRPr="00013390">
              <w:t>State1</w:t>
            </w:r>
          </w:p>
          <w:p w14:paraId="0FCDD700" w14:textId="77777777" w:rsidR="008F3CA0" w:rsidRDefault="008F3CA0" w:rsidP="00BB5F48"/>
        </w:tc>
        <w:tc>
          <w:tcPr>
            <w:tcW w:w="1559" w:type="dxa"/>
          </w:tcPr>
          <w:p w14:paraId="1A453464" w14:textId="77777777" w:rsidR="008F3CA0" w:rsidRPr="00013390" w:rsidRDefault="008F3CA0" w:rsidP="00BB5F48">
            <w:r w:rsidRPr="00013390">
              <w:t>State2</w:t>
            </w:r>
          </w:p>
          <w:p w14:paraId="179CED17" w14:textId="77777777" w:rsidR="008F3CA0" w:rsidRPr="00013390" w:rsidRDefault="008F3CA0" w:rsidP="00BB5F48"/>
        </w:tc>
        <w:tc>
          <w:tcPr>
            <w:tcW w:w="3006" w:type="dxa"/>
          </w:tcPr>
          <w:p w14:paraId="4778FF4B" w14:textId="77777777" w:rsidR="00753FDA" w:rsidRDefault="00753FDA"/>
        </w:tc>
        <w:tc>
          <w:tcPr>
            <w:tcW w:w="2552" w:type="dxa"/>
          </w:tcPr>
          <w:p w14:paraId="07349FA2" w14:textId="77777777" w:rsidR="008F3CA0" w:rsidRDefault="008F3CA0" w:rsidP="00BB5F48"/>
          <w:p w14:paraId="08DCAC8C" w14:textId="77777777" w:rsidR="008F3CA0" w:rsidRDefault="008F3CA0" w:rsidP="00BB5F48"/>
        </w:tc>
      </w:tr>
      <w:tr w:rsidR="008F3CA0" w14:paraId="3A8FF93F" w14:textId="77777777" w:rsidTr="00BB5F48">
        <w:tc>
          <w:tcPr>
            <w:tcW w:w="1242" w:type="dxa"/>
          </w:tcPr>
          <w:p w14:paraId="07E6AF4D" w14:textId="77777777" w:rsidR="008F3CA0" w:rsidRPr="009D6E77" w:rsidRDefault="008F3CA0" w:rsidP="00BB5F48">
            <w:r>
              <w:t>T2</w:t>
            </w:r>
          </w:p>
        </w:tc>
        <w:tc>
          <w:tcPr>
            <w:tcW w:w="1701" w:type="dxa"/>
          </w:tcPr>
          <w:p w14:paraId="37DFC24A" w14:textId="77777777" w:rsidR="008F3CA0" w:rsidRPr="00013390" w:rsidRDefault="008F3CA0" w:rsidP="00BB5F48">
            <w:r w:rsidRPr="00013390">
              <w:t>State2</w:t>
            </w:r>
          </w:p>
          <w:p w14:paraId="1E2D55E5" w14:textId="77777777" w:rsidR="008F3CA0" w:rsidRDefault="008F3CA0" w:rsidP="00BB5F48"/>
        </w:tc>
        <w:tc>
          <w:tcPr>
            <w:tcW w:w="1559" w:type="dxa"/>
          </w:tcPr>
          <w:p w14:paraId="4C44F0D5" w14:textId="77777777" w:rsidR="008F3CA0" w:rsidRPr="00013390" w:rsidRDefault="008F3CA0" w:rsidP="00BB5F48">
            <w:r w:rsidRPr="00013390">
              <w:t>State1</w:t>
            </w:r>
          </w:p>
          <w:p w14:paraId="0BD7EF87" w14:textId="77777777" w:rsidR="008F3CA0" w:rsidRPr="00013390" w:rsidRDefault="008F3CA0" w:rsidP="00BB5F48"/>
        </w:tc>
        <w:tc>
          <w:tcPr>
            <w:tcW w:w="3006" w:type="dxa"/>
          </w:tcPr>
          <w:p w14:paraId="760CC0D7" w14:textId="77777777" w:rsidR="00753FDA" w:rsidRDefault="00753FDA"/>
        </w:tc>
        <w:tc>
          <w:tcPr>
            <w:tcW w:w="2552" w:type="dxa"/>
          </w:tcPr>
          <w:p w14:paraId="624EFE27" w14:textId="77777777" w:rsidR="008F3CA0" w:rsidRDefault="008F3CA0" w:rsidP="00BB5F48"/>
          <w:p w14:paraId="0B78F65D" w14:textId="77777777" w:rsidR="008F3CA0" w:rsidRDefault="008F3CA0" w:rsidP="00BB5F48"/>
        </w:tc>
      </w:tr>
      <w:tr w:rsidR="008F3CA0" w14:paraId="1200F72D" w14:textId="77777777" w:rsidTr="00BB5F48">
        <w:tc>
          <w:tcPr>
            <w:tcW w:w="1242" w:type="dxa"/>
          </w:tcPr>
          <w:p w14:paraId="4059A6DA" w14:textId="77777777" w:rsidR="008F3CA0" w:rsidRPr="009D6E77" w:rsidRDefault="008F3CA0" w:rsidP="00BB5F48">
            <w:r>
              <w:t>T3</w:t>
            </w:r>
          </w:p>
        </w:tc>
        <w:tc>
          <w:tcPr>
            <w:tcW w:w="1701" w:type="dxa"/>
          </w:tcPr>
          <w:p w14:paraId="4A62BF2E" w14:textId="77777777" w:rsidR="008F3CA0" w:rsidRPr="00013390" w:rsidRDefault="008F3CA0" w:rsidP="00BB5F48">
            <w:r w:rsidRPr="00013390">
              <w:t>Off</w:t>
            </w:r>
          </w:p>
          <w:p w14:paraId="494D1436" w14:textId="77777777" w:rsidR="008F3CA0" w:rsidRDefault="008F3CA0" w:rsidP="00BB5F48"/>
        </w:tc>
        <w:tc>
          <w:tcPr>
            <w:tcW w:w="1559" w:type="dxa"/>
          </w:tcPr>
          <w:p w14:paraId="2D0D46EA" w14:textId="77777777" w:rsidR="008F3CA0" w:rsidRPr="00013390" w:rsidRDefault="008F3CA0" w:rsidP="00BB5F48">
            <w:r w:rsidRPr="00013390">
              <w:t>a</w:t>
            </w:r>
          </w:p>
          <w:p w14:paraId="71665D0A" w14:textId="77777777" w:rsidR="008F3CA0" w:rsidRPr="00013390" w:rsidRDefault="008F3CA0" w:rsidP="00BB5F48"/>
        </w:tc>
        <w:tc>
          <w:tcPr>
            <w:tcW w:w="3006" w:type="dxa"/>
          </w:tcPr>
          <w:p w14:paraId="7F0C4742" w14:textId="77777777" w:rsidR="00753FDA" w:rsidRDefault="00753FDA"/>
        </w:tc>
        <w:tc>
          <w:tcPr>
            <w:tcW w:w="2552" w:type="dxa"/>
          </w:tcPr>
          <w:p w14:paraId="1516AE48" w14:textId="77777777" w:rsidR="008F3CA0" w:rsidRDefault="008F3CA0" w:rsidP="00BB5F48"/>
          <w:p w14:paraId="2228CB03" w14:textId="77777777" w:rsidR="008F3CA0" w:rsidRDefault="008F3CA0" w:rsidP="00BB5F48"/>
        </w:tc>
      </w:tr>
      <w:tr w:rsidR="008F3CA0" w14:paraId="0FCB39A5" w14:textId="77777777" w:rsidTr="00BB5F48">
        <w:tc>
          <w:tcPr>
            <w:tcW w:w="1242" w:type="dxa"/>
          </w:tcPr>
          <w:p w14:paraId="4A173EF5" w14:textId="77777777" w:rsidR="008F3CA0" w:rsidRPr="009D6E77" w:rsidRDefault="008F3CA0" w:rsidP="00BB5F48">
            <w:r>
              <w:t>T4</w:t>
            </w:r>
          </w:p>
        </w:tc>
        <w:tc>
          <w:tcPr>
            <w:tcW w:w="1701" w:type="dxa"/>
          </w:tcPr>
          <w:p w14:paraId="78D70D06" w14:textId="77777777" w:rsidR="008F3CA0" w:rsidRPr="00013390" w:rsidRDefault="008F3CA0" w:rsidP="00BB5F48">
            <w:r w:rsidRPr="00013390">
              <w:t>Off</w:t>
            </w:r>
          </w:p>
          <w:p w14:paraId="6D1B9F14" w14:textId="77777777" w:rsidR="008F3CA0" w:rsidRDefault="008F3CA0" w:rsidP="00BB5F48"/>
        </w:tc>
        <w:tc>
          <w:tcPr>
            <w:tcW w:w="1559" w:type="dxa"/>
          </w:tcPr>
          <w:p w14:paraId="57B2C4DD" w14:textId="77777777" w:rsidR="008F3CA0" w:rsidRPr="00013390" w:rsidRDefault="008F3CA0" w:rsidP="00BB5F48">
            <w:r w:rsidRPr="00013390">
              <w:t>On</w:t>
            </w:r>
          </w:p>
          <w:p w14:paraId="00374335" w14:textId="77777777" w:rsidR="008F3CA0" w:rsidRPr="00013390" w:rsidRDefault="008F3CA0" w:rsidP="00BB5F48"/>
        </w:tc>
        <w:tc>
          <w:tcPr>
            <w:tcW w:w="3006" w:type="dxa"/>
          </w:tcPr>
          <w:p w14:paraId="6319F176" w14:textId="77777777" w:rsidR="00753FDA" w:rsidRDefault="00753FDA"/>
        </w:tc>
        <w:tc>
          <w:tcPr>
            <w:tcW w:w="2552" w:type="dxa"/>
          </w:tcPr>
          <w:p w14:paraId="75513852" w14:textId="77777777" w:rsidR="008F3CA0" w:rsidRDefault="008F3CA0" w:rsidP="00BB5F48"/>
          <w:p w14:paraId="47EAA510" w14:textId="77777777" w:rsidR="008F3CA0" w:rsidRDefault="008F3CA0" w:rsidP="00BB5F48"/>
        </w:tc>
      </w:tr>
      <w:tr w:rsidR="008F3CA0" w14:paraId="134E0113" w14:textId="77777777" w:rsidTr="00BB5F48">
        <w:tc>
          <w:tcPr>
            <w:tcW w:w="1242" w:type="dxa"/>
          </w:tcPr>
          <w:p w14:paraId="026F38D3" w14:textId="77777777" w:rsidR="008F3CA0" w:rsidRPr="009D6E77" w:rsidRDefault="008F3CA0" w:rsidP="00BB5F48">
            <w:r>
              <w:t>T5</w:t>
            </w:r>
          </w:p>
        </w:tc>
        <w:tc>
          <w:tcPr>
            <w:tcW w:w="1701" w:type="dxa"/>
          </w:tcPr>
          <w:p w14:paraId="7FE3ADDF" w14:textId="77777777" w:rsidR="008F3CA0" w:rsidRDefault="008F3CA0" w:rsidP="00BB5F48"/>
        </w:tc>
        <w:tc>
          <w:tcPr>
            <w:tcW w:w="1559" w:type="dxa"/>
          </w:tcPr>
          <w:p w14:paraId="5C923F32" w14:textId="77777777" w:rsidR="008F3CA0" w:rsidRPr="00013390" w:rsidRDefault="008F3CA0" w:rsidP="00BB5F48"/>
        </w:tc>
        <w:tc>
          <w:tcPr>
            <w:tcW w:w="3006" w:type="dxa"/>
          </w:tcPr>
          <w:p w14:paraId="718F4364" w14:textId="77777777" w:rsidR="00753FDA" w:rsidRDefault="00753FDA"/>
        </w:tc>
        <w:tc>
          <w:tcPr>
            <w:tcW w:w="2552" w:type="dxa"/>
          </w:tcPr>
          <w:p w14:paraId="2019588E" w14:textId="77777777" w:rsidR="008F3CA0" w:rsidRDefault="008F3CA0" w:rsidP="00BB5F48"/>
          <w:p w14:paraId="0766F191" w14:textId="77777777" w:rsidR="008F3CA0" w:rsidRDefault="008F3CA0" w:rsidP="00BB5F48"/>
        </w:tc>
      </w:tr>
      <w:tr w:rsidR="008F3CA0" w14:paraId="58BCE142" w14:textId="77777777" w:rsidTr="00BB5F48">
        <w:tc>
          <w:tcPr>
            <w:tcW w:w="1242" w:type="dxa"/>
          </w:tcPr>
          <w:p w14:paraId="328BEEA0" w14:textId="77777777" w:rsidR="008F3CA0" w:rsidRPr="009D6E77" w:rsidRDefault="008F3CA0" w:rsidP="00BB5F48">
            <w:r>
              <w:t>T6</w:t>
            </w:r>
          </w:p>
        </w:tc>
        <w:tc>
          <w:tcPr>
            <w:tcW w:w="1701" w:type="dxa"/>
          </w:tcPr>
          <w:p w14:paraId="3D4E36DC" w14:textId="77777777" w:rsidR="008F3CA0" w:rsidRDefault="008F3CA0" w:rsidP="00BB5F48"/>
        </w:tc>
        <w:tc>
          <w:tcPr>
            <w:tcW w:w="1559" w:type="dxa"/>
          </w:tcPr>
          <w:p w14:paraId="7C9B5B61" w14:textId="77777777" w:rsidR="008F3CA0" w:rsidRPr="00013390" w:rsidRDefault="008F3CA0" w:rsidP="00BB5F48"/>
        </w:tc>
        <w:tc>
          <w:tcPr>
            <w:tcW w:w="3006" w:type="dxa"/>
          </w:tcPr>
          <w:p w14:paraId="6F0D80B0" w14:textId="77777777" w:rsidR="00753FDA" w:rsidRDefault="00753FDA"/>
        </w:tc>
        <w:tc>
          <w:tcPr>
            <w:tcW w:w="2552" w:type="dxa"/>
          </w:tcPr>
          <w:p w14:paraId="740EC1DE" w14:textId="77777777" w:rsidR="008F3CA0" w:rsidRDefault="008F3CA0" w:rsidP="00BB5F48"/>
          <w:p w14:paraId="75304B12" w14:textId="77777777" w:rsidR="008F3CA0" w:rsidRDefault="008F3CA0" w:rsidP="00BB5F48"/>
        </w:tc>
      </w:tr>
      <w:tr w:rsidR="008F3CA0" w14:paraId="790C5BA7" w14:textId="77777777" w:rsidTr="00BB5F48">
        <w:tc>
          <w:tcPr>
            <w:tcW w:w="1242" w:type="dxa"/>
          </w:tcPr>
          <w:p w14:paraId="611A7438" w14:textId="77777777" w:rsidR="008F3CA0" w:rsidRPr="009D6E77" w:rsidRDefault="008F3CA0" w:rsidP="00BB5F48">
            <w:r>
              <w:t>T7</w:t>
            </w:r>
          </w:p>
        </w:tc>
        <w:tc>
          <w:tcPr>
            <w:tcW w:w="1701" w:type="dxa"/>
          </w:tcPr>
          <w:p w14:paraId="4EE980FA" w14:textId="77777777" w:rsidR="008F3CA0" w:rsidRPr="00013390" w:rsidRDefault="008F3CA0" w:rsidP="00BB5F48">
            <w:r w:rsidRPr="00013390">
              <w:t>On</w:t>
            </w:r>
          </w:p>
          <w:p w14:paraId="6F05E197" w14:textId="77777777" w:rsidR="008F3CA0" w:rsidRDefault="008F3CA0" w:rsidP="00BB5F48"/>
        </w:tc>
        <w:tc>
          <w:tcPr>
            <w:tcW w:w="1559" w:type="dxa"/>
          </w:tcPr>
          <w:p w14:paraId="4FAC57D7" w14:textId="77777777" w:rsidR="008F3CA0" w:rsidRPr="00013390" w:rsidRDefault="008F3CA0" w:rsidP="00BB5F48">
            <w:r w:rsidRPr="00013390">
              <w:t>Off</w:t>
            </w:r>
          </w:p>
          <w:p w14:paraId="21B2A1DB" w14:textId="77777777" w:rsidR="008F3CA0" w:rsidRPr="00013390" w:rsidRDefault="008F3CA0" w:rsidP="00BB5F48"/>
        </w:tc>
        <w:tc>
          <w:tcPr>
            <w:tcW w:w="3006" w:type="dxa"/>
          </w:tcPr>
          <w:p w14:paraId="5CF824BA" w14:textId="77777777" w:rsidR="00753FDA" w:rsidRDefault="00753FDA"/>
        </w:tc>
        <w:tc>
          <w:tcPr>
            <w:tcW w:w="2552" w:type="dxa"/>
          </w:tcPr>
          <w:p w14:paraId="36A5C910" w14:textId="77777777" w:rsidR="008F3CA0" w:rsidRDefault="008F3CA0" w:rsidP="00BB5F48"/>
          <w:p w14:paraId="111F4E52" w14:textId="77777777" w:rsidR="008F3CA0" w:rsidRDefault="008F3CA0" w:rsidP="00BB5F48"/>
        </w:tc>
      </w:tr>
    </w:tbl>
    <w:p w14:paraId="565E60BA" w14:textId="565777D4" w:rsidR="008F3CA0" w:rsidRDefault="008F3CA0" w:rsidP="008F3CA0">
      <w:pPr>
        <w:pStyle w:val="Caption"/>
      </w:pPr>
      <w:bookmarkStart w:id="178" w:name="_Toc65749333"/>
      <w:r w:rsidRPr="00041150">
        <w:t xml:space="preserve">Table </w:t>
      </w:r>
      <w:r>
        <w:rPr>
          <w:noProof/>
        </w:rPr>
        <w:fldChar w:fldCharType="begin"/>
      </w:r>
      <w:r>
        <w:rPr>
          <w:noProof/>
        </w:rPr>
        <w:instrText xml:space="preserve"> SEQ Table \* ARABIC </w:instrText>
      </w:r>
      <w:r>
        <w:rPr>
          <w:noProof/>
        </w:rPr>
        <w:fldChar w:fldCharType="separate"/>
      </w:r>
      <w:r w:rsidR="00333964">
        <w:rPr>
          <w:noProof/>
        </w:rPr>
        <w:t>10</w:t>
      </w:r>
      <w:r>
        <w:rPr>
          <w:noProof/>
        </w:rPr>
        <w:fldChar w:fldCharType="end"/>
      </w:r>
      <w:r w:rsidRPr="00041150">
        <w:t>: Transition</w:t>
      </w:r>
      <w:r>
        <w:t>s</w:t>
      </w:r>
      <w:r w:rsidRPr="00041150">
        <w:t xml:space="preserve"> between Operation Modes and States</w:t>
      </w:r>
      <w:r>
        <w:t xml:space="preserve"> on </w:t>
      </w:r>
      <w:r w:rsidRPr="00574E26">
        <w:t>Implementation Operating Modes</w:t>
      </w:r>
      <w:bookmarkEnd w:id="178"/>
    </w:p>
    <w:p w14:paraId="7DB1A2D9" w14:textId="77777777" w:rsidR="008F3CA0" w:rsidRPr="00FB6F3B" w:rsidRDefault="008F3CA0" w:rsidP="008F3CA0"/>
    <w:p w14:paraId="3B0A22AE" w14:textId="77777777" w:rsidR="008F3CA0" w:rsidRPr="00720A45" w:rsidRDefault="008F3CA0" w:rsidP="00720A45">
      <w:pPr>
        <w:rPr>
          <w:highlight w:val="green"/>
        </w:rPr>
      </w:pPr>
    </w:p>
    <w:p w14:paraId="4DC51F66" w14:textId="77777777" w:rsidR="00072314" w:rsidRPr="0046578B" w:rsidRDefault="00072314" w:rsidP="00072314"/>
    <w:p w14:paraId="1E527016" w14:textId="77777777" w:rsidR="00072314" w:rsidRDefault="00072314" w:rsidP="00072314">
      <w:pPr>
        <w:pStyle w:val="Heading1"/>
        <w:tabs>
          <w:tab w:val="clear" w:pos="540"/>
          <w:tab w:val="num" w:pos="432"/>
        </w:tabs>
      </w:pPr>
      <w:bookmarkStart w:id="179" w:name="_Toc35000599"/>
      <w:bookmarkStart w:id="180" w:name="_Ref12638483"/>
      <w:bookmarkStart w:id="181" w:name="_Toc65749261"/>
      <w:r>
        <w:lastRenderedPageBreak/>
        <w:t>Feature Implementation Requirements</w:t>
      </w:r>
      <w:bookmarkEnd w:id="179"/>
      <w:bookmarkEnd w:id="180"/>
      <w:bookmarkEnd w:id="181"/>
    </w:p>
    <w:p w14:paraId="0E03DFCF" w14:textId="77777777" w:rsidR="00072314" w:rsidRPr="00512949" w:rsidRDefault="00072314" w:rsidP="00072314"/>
    <w:p w14:paraId="45ADBCA6" w14:textId="77777777" w:rsidR="00072314" w:rsidRDefault="00072314" w:rsidP="00072314">
      <w:pPr>
        <w:pStyle w:val="Heading2"/>
        <w:spacing w:before="240"/>
      </w:pPr>
      <w:bookmarkStart w:id="182" w:name="_Toc35000600"/>
      <w:bookmarkStart w:id="183" w:name="_Toc65749262"/>
      <w:bookmarkStart w:id="184" w:name="_Toc422994379"/>
      <w:bookmarkStart w:id="185" w:name="_Toc481143821"/>
      <w:r w:rsidRPr="00655CE7">
        <w:t>Functional Safety</w:t>
      </w:r>
      <w:bookmarkEnd w:id="182"/>
      <w:bookmarkEnd w:id="183"/>
      <w:r w:rsidRPr="00655CE7">
        <w:t xml:space="preserve"> </w:t>
      </w:r>
    </w:p>
    <w:p w14:paraId="63A8209D" w14:textId="77777777" w:rsidR="00072314" w:rsidRDefault="00072314" w:rsidP="00072314">
      <w:pPr>
        <w:pStyle w:val="Heading3"/>
        <w:keepNext w:val="0"/>
        <w:tabs>
          <w:tab w:val="clear" w:pos="900"/>
          <w:tab w:val="left" w:pos="709"/>
          <w:tab w:val="left" w:pos="851"/>
        </w:tabs>
        <w:spacing w:before="240"/>
      </w:pPr>
      <w:bookmarkStart w:id="186" w:name="_Toc65749263"/>
      <w:r>
        <w:t>ASIL Decomposition of Technical Safety Requirements</w:t>
      </w:r>
      <w:bookmarkEnd w:id="186"/>
    </w:p>
    <w:p w14:paraId="45846F99" w14:textId="77777777" w:rsidR="00072314" w:rsidRDefault="00072314" w:rsidP="00072314">
      <w:pPr>
        <w:rPr>
          <w:highlight w:val="yellow"/>
        </w:rPr>
      </w:pPr>
    </w:p>
    <w:p w14:paraId="04BA1255" w14:textId="77777777" w:rsidR="00072314" w:rsidRDefault="00072314" w:rsidP="00072314">
      <w:r w:rsidRPr="00F141FD">
        <w:t>&lt;Place</w:t>
      </w:r>
      <w:r>
        <w:t xml:space="preserve"> the input TSR here above the decomposition table</w:t>
      </w:r>
      <w:r w:rsidRPr="00F141FD">
        <w:t>&gt;</w:t>
      </w:r>
    </w:p>
    <w:p w14:paraId="715E00DF" w14:textId="77777777" w:rsidR="00072314" w:rsidRDefault="00072314" w:rsidP="00072314"/>
    <w:tbl>
      <w:tblPr>
        <w:tblW w:w="4965" w:type="pct"/>
        <w:tblInd w:w="-10" w:type="dxa"/>
        <w:tblCellMar>
          <w:left w:w="0" w:type="dxa"/>
          <w:right w:w="0" w:type="dxa"/>
        </w:tblCellMar>
        <w:tblLook w:val="04A0" w:firstRow="1" w:lastRow="0" w:firstColumn="1" w:lastColumn="0" w:noHBand="0" w:noVBand="1"/>
      </w:tblPr>
      <w:tblGrid>
        <w:gridCol w:w="3130"/>
        <w:gridCol w:w="1624"/>
        <w:gridCol w:w="5502"/>
      </w:tblGrid>
      <w:tr w:rsidR="00072314" w:rsidRPr="00412488" w14:paraId="348D58E4" w14:textId="77777777" w:rsidTr="001D18E6">
        <w:trPr>
          <w:cantSplit/>
          <w:tblHeader/>
        </w:trPr>
        <w:tc>
          <w:tcPr>
            <w:tcW w:w="3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E545B7B" w14:textId="77777777" w:rsidR="00072314" w:rsidRPr="00412488" w:rsidRDefault="00072314" w:rsidP="001D18E6">
            <w:pPr>
              <w:spacing w:before="48" w:after="48" w:line="254" w:lineRule="auto"/>
              <w:rPr>
                <w:rFonts w:ascii="Univers" w:hAnsi="Univers"/>
                <w:b/>
              </w:rPr>
            </w:pPr>
            <w:r w:rsidRPr="00412488">
              <w:rPr>
                <w:b/>
              </w:rPr>
              <w:t xml:space="preserve">Input </w:t>
            </w:r>
            <w:r>
              <w:rPr>
                <w:b/>
              </w:rPr>
              <w:t>T</w:t>
            </w:r>
            <w:r w:rsidRPr="00412488">
              <w:rPr>
                <w:b/>
              </w:rPr>
              <w:t>SR</w:t>
            </w:r>
          </w:p>
        </w:tc>
        <w:tc>
          <w:tcPr>
            <w:tcW w:w="701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4649E3"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w:t>
            </w:r>
            <w:r>
              <w:rPr>
                <w:rFonts w:cs="Arial"/>
                <w:bCs/>
              </w:rPr>
              <w:t xml:space="preserve"> the</w:t>
            </w:r>
            <w:r w:rsidRPr="00A07F0E">
              <w:rPr>
                <w:rFonts w:cs="Arial"/>
                <w:bCs/>
              </w:rPr>
              <w:t xml:space="preserve"> </w:t>
            </w:r>
            <w:r>
              <w:rPr>
                <w:rFonts w:cs="Arial"/>
                <w:bCs/>
              </w:rPr>
              <w:t>TSR</w:t>
            </w:r>
            <w:r w:rsidRPr="00A07F0E">
              <w:rPr>
                <w:rFonts w:cs="Arial"/>
                <w:bCs/>
              </w:rPr>
              <w:t xml:space="preserve"> which shall be decomposed</w:t>
            </w:r>
            <w:r>
              <w:rPr>
                <w:rFonts w:cs="Arial"/>
                <w:bCs/>
              </w:rPr>
              <w:t>. That TSR is given above</w:t>
            </w:r>
            <w:r w:rsidRPr="00A07F0E">
              <w:rPr>
                <w:rFonts w:cs="Arial"/>
                <w:bCs/>
              </w:rPr>
              <w:t>&gt;</w:t>
            </w:r>
          </w:p>
        </w:tc>
      </w:tr>
      <w:tr w:rsidR="00072314" w:rsidRPr="00412488" w14:paraId="095F8FF1" w14:textId="77777777" w:rsidTr="001D18E6">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D97EAFC" w14:textId="77777777" w:rsidR="00072314" w:rsidRPr="00412488" w:rsidRDefault="00072314" w:rsidP="001D18E6">
            <w:pPr>
              <w:spacing w:before="48" w:after="48" w:line="254" w:lineRule="auto"/>
              <w:rPr>
                <w:b/>
              </w:rPr>
            </w:pPr>
            <w:r w:rsidRPr="00412488">
              <w:rPr>
                <w:b/>
              </w:rPr>
              <w:t>Decomposition Rationale</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81E9C51" w14:textId="77777777" w:rsidR="00072314" w:rsidRDefault="00072314" w:rsidP="001D18E6">
            <w:pPr>
              <w:spacing w:line="254" w:lineRule="auto"/>
              <w:rPr>
                <w:color w:val="FFFFFF"/>
                <w:lang w:val="en-GB"/>
              </w:rPr>
            </w:pPr>
            <w:r>
              <w:rPr>
                <w:bCs/>
              </w:rPr>
              <w:t>&lt;Give a reason why the decomposition was performed&gt;</w:t>
            </w:r>
          </w:p>
        </w:tc>
      </w:tr>
      <w:tr w:rsidR="00072314" w14:paraId="1992C565" w14:textId="77777777" w:rsidTr="001D18E6">
        <w:trPr>
          <w:cantSplit/>
          <w:trHeight w:val="130"/>
          <w:tblHeader/>
        </w:trPr>
        <w:tc>
          <w:tcPr>
            <w:tcW w:w="308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221D317" w14:textId="77777777" w:rsidR="00072314" w:rsidRPr="00412488" w:rsidRDefault="00072314" w:rsidP="001D18E6">
            <w:pPr>
              <w:spacing w:before="48" w:after="48" w:line="254" w:lineRule="auto"/>
              <w:rPr>
                <w:b/>
              </w:rPr>
            </w:pPr>
            <w:r w:rsidRPr="00412488">
              <w:rPr>
                <w:b/>
              </w:rPr>
              <w:t>Method for Decomposition</w:t>
            </w:r>
          </w:p>
        </w:tc>
        <w:tc>
          <w:tcPr>
            <w:tcW w:w="701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ABD838" w14:textId="77777777" w:rsidR="00072314" w:rsidRDefault="00F43BEF" w:rsidP="001D18E6">
            <w:pPr>
              <w:spacing w:line="254" w:lineRule="auto"/>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072314">
                  <w:rPr>
                    <w:bCs/>
                  </w:rPr>
                  <w:t>Choose a Method</w:t>
                </w:r>
              </w:sdtContent>
            </w:sdt>
          </w:p>
        </w:tc>
      </w:tr>
      <w:tr w:rsidR="00072314" w:rsidRPr="00412488" w14:paraId="0F52BBFA"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AB807F" w14:textId="77777777" w:rsidR="00072314" w:rsidRPr="00412488" w:rsidRDefault="00072314" w:rsidP="001D18E6">
            <w:pPr>
              <w:spacing w:before="48" w:after="48" w:line="254" w:lineRule="auto"/>
              <w:rPr>
                <w:b/>
              </w:rPr>
            </w:pPr>
            <w:r>
              <w:rPr>
                <w:b/>
              </w:rPr>
              <w:t>T</w:t>
            </w:r>
            <w:r w:rsidRPr="00412488">
              <w:rPr>
                <w:b/>
              </w:rPr>
              <w:t>SR 1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46D4296"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6EA01BAD" w14:textId="77777777" w:rsidR="00072314" w:rsidRDefault="00072314" w:rsidP="001D18E6">
            <w:pPr>
              <w:spacing w:line="254" w:lineRule="auto"/>
              <w:rPr>
                <w:rFonts w:cs="Arial"/>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2CA69917"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740230AC"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31221EF"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9AC9395"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61D1FA76"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0E4BD8A8"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EC35B95"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79D1F98" w14:textId="77777777" w:rsidR="00072314" w:rsidRDefault="00072314" w:rsidP="001D18E6">
            <w:pPr>
              <w:spacing w:line="254" w:lineRule="auto"/>
              <w:rPr>
                <w:lang w:val="en-GB"/>
              </w:rPr>
            </w:pPr>
          </w:p>
        </w:tc>
      </w:tr>
      <w:tr w:rsidR="00072314" w:rsidRPr="00412488" w14:paraId="2545B3AE"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4F825E9A"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7741CB3"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C7DE84E" w14:textId="77777777" w:rsidR="00072314" w:rsidRDefault="00072314" w:rsidP="001D18E6">
            <w:pPr>
              <w:spacing w:line="254" w:lineRule="auto"/>
              <w:rPr>
                <w:lang w:val="en-GB"/>
              </w:rPr>
            </w:pPr>
            <w:r w:rsidRPr="00A07F0E">
              <w:rPr>
                <w:rFonts w:cs="Arial"/>
                <w:bCs/>
                <w:lang w:val="en-GB"/>
              </w:rPr>
              <w:t>&lt;</w:t>
            </w:r>
            <w:r>
              <w:rPr>
                <w:rFonts w:cs="Arial"/>
                <w:bCs/>
                <w:lang w:val="en-GB"/>
              </w:rPr>
              <w:t>Provide</w:t>
            </w:r>
            <w:r w:rsidRPr="00A07F0E">
              <w:rPr>
                <w:rFonts w:cs="Arial"/>
                <w:bCs/>
                <w:lang w:val="en-GB"/>
              </w:rPr>
              <w:t xml:space="preserve"> a r</w:t>
            </w:r>
            <w:r w:rsidRPr="00A07F0E">
              <w:rPr>
                <w:rFonts w:cs="Arial"/>
                <w:bCs/>
              </w:rPr>
              <w:t>eason and thought behind that particular requirement. Should include how the requirement is able to independently fulfill the needs of the parent requirement&gt;</w:t>
            </w:r>
          </w:p>
        </w:tc>
      </w:tr>
      <w:tr w:rsidR="00072314" w:rsidRPr="00412488" w14:paraId="305458FF" w14:textId="77777777" w:rsidTr="001D18E6">
        <w:trPr>
          <w:cantSplit/>
          <w:trHeight w:val="297"/>
          <w:tblHeader/>
        </w:trPr>
        <w:tc>
          <w:tcPr>
            <w:tcW w:w="3080" w:type="dxa"/>
            <w:vMerge/>
            <w:tcBorders>
              <w:top w:val="nil"/>
              <w:left w:val="single" w:sz="8" w:space="0" w:color="auto"/>
              <w:bottom w:val="single" w:sz="8" w:space="0" w:color="auto"/>
              <w:right w:val="single" w:sz="8" w:space="0" w:color="auto"/>
            </w:tcBorders>
            <w:vAlign w:val="center"/>
            <w:hideMark/>
          </w:tcPr>
          <w:p w14:paraId="7E0AEEA7" w14:textId="77777777" w:rsidR="00072314" w:rsidRPr="00412488" w:rsidRDefault="00072314" w:rsidP="001D18E6">
            <w:pPr>
              <w:spacing w:line="276" w:lineRule="auto"/>
              <w:rPr>
                <w:rFonts w:ascii="Univers" w:hAnsi="Univers"/>
                <w:b/>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47271B6"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580FC1B" w14:textId="77777777" w:rsidR="00072314" w:rsidRDefault="00072314" w:rsidP="001D18E6">
            <w:pPr>
              <w:spacing w:line="254" w:lineRule="auto"/>
              <w:rPr>
                <w:lang w:val="en-GB"/>
              </w:rPr>
            </w:pPr>
            <w:r w:rsidRPr="00B723AB">
              <w:rPr>
                <w:rFonts w:cs="Arial"/>
                <w:bCs/>
              </w:rPr>
              <w:t xml:space="preserve">&lt;Provide an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rsidRPr="00412488" w14:paraId="220A18E6" w14:textId="77777777" w:rsidTr="001D18E6">
        <w:trPr>
          <w:cantSplit/>
          <w:trHeight w:val="347"/>
          <w:tblHeader/>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E70987" w14:textId="77777777" w:rsidR="00072314" w:rsidRPr="00412488" w:rsidRDefault="00072314" w:rsidP="001D18E6">
            <w:pPr>
              <w:spacing w:before="48" w:after="48" w:line="254" w:lineRule="auto"/>
              <w:ind w:left="-21"/>
              <w:rPr>
                <w:b/>
              </w:rPr>
            </w:pPr>
            <w:r>
              <w:rPr>
                <w:b/>
              </w:rPr>
              <w:t>T</w:t>
            </w:r>
            <w:r w:rsidRPr="00412488">
              <w:rPr>
                <w:b/>
              </w:rPr>
              <w:t>SR 2 after Decomposition</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065402E" w14:textId="77777777" w:rsidR="00072314" w:rsidRPr="00412488" w:rsidRDefault="00072314" w:rsidP="001D18E6">
            <w:pPr>
              <w:spacing w:before="48" w:after="48" w:line="254" w:lineRule="auto"/>
              <w:rPr>
                <w:b/>
              </w:rPr>
            </w:pPr>
            <w:r>
              <w:rPr>
                <w:b/>
              </w:rPr>
              <w:t>T</w:t>
            </w:r>
            <w:r w:rsidRPr="00412488">
              <w:rPr>
                <w:b/>
              </w:rPr>
              <w:t>SR ID</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775C1121" w14:textId="77777777" w:rsidR="00072314" w:rsidRDefault="00072314" w:rsidP="001D18E6">
            <w:pPr>
              <w:spacing w:line="254" w:lineRule="auto"/>
              <w:rPr>
                <w:lang w:val="en-GB"/>
              </w:rPr>
            </w:pPr>
            <w:r w:rsidRPr="00A07F0E">
              <w:rPr>
                <w:rFonts w:cs="Arial"/>
                <w:bCs/>
              </w:rPr>
              <w:t>&lt;</w:t>
            </w:r>
            <w:r>
              <w:rPr>
                <w:rFonts w:cs="Arial"/>
                <w:bCs/>
              </w:rPr>
              <w:t>Provide</w:t>
            </w:r>
            <w:r w:rsidRPr="00A07F0E">
              <w:rPr>
                <w:rFonts w:cs="Arial"/>
                <w:bCs/>
              </w:rPr>
              <w:t xml:space="preserve"> the ID of the decomposed </w:t>
            </w:r>
            <w:r>
              <w:rPr>
                <w:rFonts w:cs="Arial"/>
                <w:bCs/>
              </w:rPr>
              <w:t>T</w:t>
            </w:r>
            <w:r w:rsidRPr="00A07F0E">
              <w:rPr>
                <w:rFonts w:cs="Arial"/>
                <w:bCs/>
              </w:rPr>
              <w:t>SR&gt;</w:t>
            </w:r>
          </w:p>
        </w:tc>
      </w:tr>
      <w:tr w:rsidR="00072314" w:rsidRPr="00412488" w14:paraId="6A4FE1A6"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7869F768"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4455868" w14:textId="77777777" w:rsidR="00072314" w:rsidRPr="00412488" w:rsidRDefault="00072314" w:rsidP="001D18E6">
            <w:pPr>
              <w:spacing w:before="48" w:after="48" w:line="254" w:lineRule="auto"/>
              <w:rPr>
                <w:b/>
              </w:rPr>
            </w:pPr>
            <w:r>
              <w:rPr>
                <w:b/>
              </w:rPr>
              <w:t>T</w:t>
            </w:r>
            <w:r w:rsidRPr="00412488">
              <w:rPr>
                <w:b/>
              </w:rPr>
              <w:t>SR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435D3891" w14:textId="77777777" w:rsidR="00072314" w:rsidRDefault="00072314" w:rsidP="001D18E6">
            <w:pPr>
              <w:spacing w:line="254" w:lineRule="auto"/>
              <w:rPr>
                <w:color w:val="C0C0C0"/>
                <w:lang w:val="en-GB"/>
              </w:rPr>
            </w:pPr>
            <w:r w:rsidRPr="00A07F0E">
              <w:rPr>
                <w:rFonts w:cs="Arial"/>
                <w:bCs/>
              </w:rPr>
              <w:t>&lt;</w:t>
            </w:r>
            <w:r>
              <w:rPr>
                <w:rFonts w:cs="Arial"/>
                <w:bCs/>
              </w:rPr>
              <w:t>Provide</w:t>
            </w:r>
            <w:r w:rsidRPr="00A07F0E">
              <w:rPr>
                <w:rFonts w:cs="Arial"/>
                <w:bCs/>
              </w:rPr>
              <w:t xml:space="preserve"> the title of the decomposed </w:t>
            </w:r>
            <w:r>
              <w:rPr>
                <w:rFonts w:cs="Arial"/>
                <w:bCs/>
              </w:rPr>
              <w:t>T</w:t>
            </w:r>
            <w:r w:rsidRPr="00A07F0E">
              <w:rPr>
                <w:rFonts w:cs="Arial"/>
                <w:bCs/>
              </w:rPr>
              <w:t>SR&gt;</w:t>
            </w:r>
          </w:p>
        </w:tc>
      </w:tr>
      <w:tr w:rsidR="00072314" w14:paraId="052385F7" w14:textId="77777777" w:rsidTr="001D18E6">
        <w:trPr>
          <w:cantSplit/>
          <w:trHeight w:val="347"/>
          <w:tblHeader/>
        </w:trPr>
        <w:tc>
          <w:tcPr>
            <w:tcW w:w="3080" w:type="dxa"/>
            <w:vMerge/>
            <w:tcBorders>
              <w:top w:val="nil"/>
              <w:left w:val="single" w:sz="8" w:space="0" w:color="auto"/>
              <w:bottom w:val="single" w:sz="8" w:space="0" w:color="auto"/>
              <w:right w:val="single" w:sz="8" w:space="0" w:color="auto"/>
            </w:tcBorders>
            <w:vAlign w:val="center"/>
            <w:hideMark/>
          </w:tcPr>
          <w:p w14:paraId="15908861"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4CCBA5E"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1D168CC8" w14:textId="77777777" w:rsidR="00072314" w:rsidRDefault="00072314" w:rsidP="001D18E6">
            <w:pPr>
              <w:spacing w:line="254" w:lineRule="auto"/>
              <w:rPr>
                <w:color w:val="C0C0C0"/>
                <w:lang w:val="en-GB"/>
              </w:rPr>
            </w:pPr>
          </w:p>
        </w:tc>
      </w:tr>
      <w:tr w:rsidR="00072314" w:rsidRPr="00412488" w14:paraId="2323BAC2"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3ED6F5C6"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79F8ABD"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1E9A5E63" w14:textId="77777777" w:rsidR="00072314" w:rsidRDefault="00072314" w:rsidP="001D18E6">
            <w:pPr>
              <w:spacing w:line="254" w:lineRule="auto"/>
              <w:rPr>
                <w:lang w:val="en-GB"/>
              </w:rPr>
            </w:pPr>
            <w:r w:rsidRPr="00B723AB">
              <w:rPr>
                <w:rFonts w:cs="Arial"/>
                <w:bCs/>
              </w:rPr>
              <w:t>&lt;Provide a r</w:t>
            </w:r>
            <w:r w:rsidRPr="00A07F0E">
              <w:rPr>
                <w:rFonts w:cs="Arial"/>
                <w:bCs/>
              </w:rPr>
              <w:t>eason and thought behind that particular requirement. Should include how the requirement is able to independently fulfill the needs of the parent requirement&gt;</w:t>
            </w:r>
          </w:p>
        </w:tc>
      </w:tr>
      <w:tr w:rsidR="00072314" w:rsidRPr="00412488" w14:paraId="538C09BE" w14:textId="77777777" w:rsidTr="001D18E6">
        <w:trPr>
          <w:cantSplit/>
          <w:trHeight w:val="284"/>
          <w:tblHeader/>
        </w:trPr>
        <w:tc>
          <w:tcPr>
            <w:tcW w:w="3080" w:type="dxa"/>
            <w:vMerge/>
            <w:tcBorders>
              <w:top w:val="nil"/>
              <w:left w:val="single" w:sz="8" w:space="0" w:color="auto"/>
              <w:bottom w:val="single" w:sz="8" w:space="0" w:color="auto"/>
              <w:right w:val="single" w:sz="8" w:space="0" w:color="auto"/>
            </w:tcBorders>
            <w:vAlign w:val="center"/>
            <w:hideMark/>
          </w:tcPr>
          <w:p w14:paraId="2CC06032"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B372F16" w14:textId="77777777" w:rsidR="00072314" w:rsidRPr="00412488" w:rsidRDefault="00072314" w:rsidP="001D18E6">
            <w:pPr>
              <w:spacing w:before="48" w:after="48" w:line="254" w:lineRule="auto"/>
              <w:rPr>
                <w:b/>
              </w:rPr>
            </w:pPr>
            <w:r w:rsidRPr="00412488">
              <w:rPr>
                <w:b/>
              </w:rPr>
              <w:t>Satisfied by</w:t>
            </w:r>
          </w:p>
        </w:tc>
        <w:tc>
          <w:tcPr>
            <w:tcW w:w="5414" w:type="dxa"/>
            <w:tcBorders>
              <w:top w:val="nil"/>
              <w:left w:val="nil"/>
              <w:bottom w:val="single" w:sz="8" w:space="0" w:color="auto"/>
              <w:right w:val="single" w:sz="8" w:space="0" w:color="auto"/>
            </w:tcBorders>
            <w:tcMar>
              <w:top w:w="0" w:type="dxa"/>
              <w:left w:w="108" w:type="dxa"/>
              <w:bottom w:w="0" w:type="dxa"/>
              <w:right w:w="108" w:type="dxa"/>
            </w:tcMar>
            <w:hideMark/>
          </w:tcPr>
          <w:p w14:paraId="3F163F6D" w14:textId="77777777" w:rsidR="00072314" w:rsidRDefault="00072314" w:rsidP="001D18E6">
            <w:pPr>
              <w:spacing w:line="254" w:lineRule="auto"/>
              <w:rPr>
                <w:lang w:val="en-GB"/>
              </w:rPr>
            </w:pPr>
            <w:r w:rsidRPr="00B723AB">
              <w:rPr>
                <w:rFonts w:cs="Arial"/>
                <w:bCs/>
              </w:rPr>
              <w:t xml:space="preserve">&lt;Provide an </w:t>
            </w:r>
            <w:r>
              <w:rPr>
                <w:rFonts w:cs="Arial"/>
                <w:bCs/>
              </w:rPr>
              <w:t>Technology</w:t>
            </w:r>
            <w:r w:rsidRPr="00B723AB">
              <w:rPr>
                <w:rFonts w:cs="Arial"/>
                <w:bCs/>
              </w:rPr>
              <w:t xml:space="preserve"> Function, physical signal, or physical component satisfying the requirement. This element shall be independent of the element satisfied by the other half of the ASIL decomposition.&gt;</w:t>
            </w:r>
          </w:p>
        </w:tc>
      </w:tr>
      <w:tr w:rsidR="00072314" w14:paraId="3244C344" w14:textId="77777777" w:rsidTr="001D18E6">
        <w:trPr>
          <w:trHeight w:val="347"/>
        </w:trPr>
        <w:tc>
          <w:tcPr>
            <w:tcW w:w="3080"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E5EB35D" w14:textId="77777777" w:rsidR="00072314" w:rsidRPr="00412488" w:rsidRDefault="00072314" w:rsidP="001D18E6">
            <w:pPr>
              <w:spacing w:before="48" w:after="48" w:line="254" w:lineRule="auto"/>
              <w:rPr>
                <w:b/>
              </w:rPr>
            </w:pPr>
            <w:r>
              <w:rPr>
                <w:b/>
              </w:rPr>
              <w:t>T</w:t>
            </w:r>
            <w:r w:rsidRPr="00412488">
              <w:rPr>
                <w:b/>
              </w:rPr>
              <w:t>SR for Independence</w:t>
            </w:r>
          </w:p>
          <w:p w14:paraId="5213BB7E" w14:textId="77777777" w:rsidR="00072314" w:rsidRDefault="00072314" w:rsidP="001D18E6">
            <w:pPr>
              <w:spacing w:before="48" w:after="48" w:line="254" w:lineRule="auto"/>
              <w:rPr>
                <w:i/>
                <w:iCs/>
              </w:rPr>
            </w:pPr>
            <w:r>
              <w:rPr>
                <w:i/>
                <w:iCs/>
              </w:rPr>
              <w:t>Note: should consider commonly used input, output and processing</w:t>
            </w:r>
          </w:p>
          <w:p w14:paraId="5A0CC044" w14:textId="77777777" w:rsidR="00072314" w:rsidRDefault="00072314" w:rsidP="001D18E6">
            <w:pPr>
              <w:spacing w:before="48" w:after="48" w:line="254" w:lineRule="auto"/>
            </w:pPr>
            <w:r>
              <w:rPr>
                <w:i/>
                <w:iCs/>
              </w:rPr>
              <w:t>Note: additional row should be added if additional</w:t>
            </w:r>
            <w:r>
              <w:t xml:space="preserve"> </w:t>
            </w:r>
            <w:r>
              <w:rPr>
                <w:i/>
                <w:iCs/>
              </w:rPr>
              <w:t>requirements for Independence are necessary</w:t>
            </w: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638D555" w14:textId="77777777" w:rsidR="00072314" w:rsidRPr="00412488" w:rsidRDefault="00072314" w:rsidP="001D18E6">
            <w:pPr>
              <w:spacing w:before="48" w:after="48" w:line="254" w:lineRule="auto"/>
              <w:rPr>
                <w:b/>
              </w:rPr>
            </w:pPr>
            <w:r>
              <w:rPr>
                <w:b/>
              </w:rPr>
              <w:t xml:space="preserve">TSR </w:t>
            </w:r>
            <w:r w:rsidRPr="00412488">
              <w:rPr>
                <w:b/>
              </w:rPr>
              <w:t>ID</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D5CF58C" w14:textId="77777777" w:rsidR="00072314" w:rsidRDefault="00072314" w:rsidP="001D18E6">
            <w:pPr>
              <w:spacing w:line="254" w:lineRule="auto"/>
              <w:rPr>
                <w:lang w:val="en-GB"/>
              </w:rPr>
            </w:pPr>
          </w:p>
        </w:tc>
      </w:tr>
      <w:tr w:rsidR="00072314" w14:paraId="55D2D610"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1303E584"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1788BC51" w14:textId="77777777" w:rsidR="00072314" w:rsidRPr="00412488" w:rsidRDefault="00072314" w:rsidP="001D18E6">
            <w:pPr>
              <w:spacing w:before="48" w:after="48" w:line="254" w:lineRule="auto"/>
              <w:rPr>
                <w:b/>
              </w:rPr>
            </w:pPr>
            <w:r>
              <w:rPr>
                <w:b/>
              </w:rPr>
              <w:t>TSR</w:t>
            </w:r>
            <w:r w:rsidRPr="00412488">
              <w:rPr>
                <w:b/>
              </w:rPr>
              <w:t xml:space="preserve"> Title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73AD2E36" w14:textId="77777777" w:rsidR="00072314" w:rsidRDefault="00072314" w:rsidP="001D18E6">
            <w:pPr>
              <w:spacing w:line="254" w:lineRule="auto"/>
              <w:rPr>
                <w:color w:val="C0C0C0"/>
                <w:lang w:val="en-GB"/>
              </w:rPr>
            </w:pPr>
          </w:p>
        </w:tc>
      </w:tr>
      <w:tr w:rsidR="00072314" w14:paraId="31E6AFF0"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146AF4D0"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63E9099" w14:textId="77777777" w:rsidR="00072314" w:rsidRPr="00412488" w:rsidRDefault="00072314" w:rsidP="001D18E6">
            <w:pPr>
              <w:spacing w:before="48" w:after="48" w:line="254" w:lineRule="auto"/>
              <w:rPr>
                <w:b/>
              </w:rPr>
            </w:pPr>
            <w:r w:rsidRPr="00412488">
              <w:rPr>
                <w:b/>
              </w:rPr>
              <w:t>ASIL</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093E30E6" w14:textId="77777777" w:rsidR="00072314" w:rsidRDefault="00072314" w:rsidP="001D18E6">
            <w:pPr>
              <w:spacing w:line="254" w:lineRule="auto"/>
              <w:rPr>
                <w:color w:val="C0C0C0"/>
                <w:lang w:val="en-GB"/>
              </w:rPr>
            </w:pPr>
          </w:p>
        </w:tc>
      </w:tr>
      <w:tr w:rsidR="00072314" w14:paraId="0443D02F" w14:textId="77777777" w:rsidTr="001D18E6">
        <w:trPr>
          <w:trHeight w:val="347"/>
        </w:trPr>
        <w:tc>
          <w:tcPr>
            <w:tcW w:w="3080" w:type="dxa"/>
            <w:vMerge/>
            <w:tcBorders>
              <w:top w:val="nil"/>
              <w:left w:val="single" w:sz="8" w:space="0" w:color="auto"/>
              <w:bottom w:val="single" w:sz="8" w:space="0" w:color="auto"/>
              <w:right w:val="single" w:sz="8" w:space="0" w:color="auto"/>
            </w:tcBorders>
            <w:vAlign w:val="center"/>
            <w:hideMark/>
          </w:tcPr>
          <w:p w14:paraId="79F84F7E" w14:textId="77777777" w:rsidR="00072314" w:rsidRDefault="00072314" w:rsidP="001D18E6">
            <w:pPr>
              <w:spacing w:line="276" w:lineRule="auto"/>
              <w:rPr>
                <w:rFonts w:ascii="Univers" w:hAnsi="Univers"/>
                <w:sz w:val="22"/>
              </w:rPr>
            </w:pPr>
          </w:p>
        </w:tc>
        <w:tc>
          <w:tcPr>
            <w:tcW w:w="1598"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60E95A6" w14:textId="77777777" w:rsidR="00072314" w:rsidRPr="00412488" w:rsidRDefault="00072314" w:rsidP="001D18E6">
            <w:pPr>
              <w:spacing w:before="48" w:after="48" w:line="254" w:lineRule="auto"/>
              <w:rPr>
                <w:b/>
              </w:rPr>
            </w:pPr>
            <w:r w:rsidRPr="00412488">
              <w:rPr>
                <w:b/>
              </w:rPr>
              <w:t>Rationale</w:t>
            </w:r>
          </w:p>
        </w:tc>
        <w:tc>
          <w:tcPr>
            <w:tcW w:w="5414" w:type="dxa"/>
            <w:tcBorders>
              <w:top w:val="nil"/>
              <w:left w:val="nil"/>
              <w:bottom w:val="single" w:sz="8" w:space="0" w:color="auto"/>
              <w:right w:val="single" w:sz="8" w:space="0" w:color="auto"/>
            </w:tcBorders>
            <w:tcMar>
              <w:top w:w="0" w:type="dxa"/>
              <w:left w:w="108" w:type="dxa"/>
              <w:bottom w:w="0" w:type="dxa"/>
              <w:right w:w="108" w:type="dxa"/>
            </w:tcMar>
          </w:tcPr>
          <w:p w14:paraId="388FEB54" w14:textId="77777777" w:rsidR="00072314" w:rsidRDefault="00072314" w:rsidP="001D18E6">
            <w:pPr>
              <w:spacing w:line="254" w:lineRule="auto"/>
              <w:rPr>
                <w:lang w:val="en-GB"/>
              </w:rPr>
            </w:pPr>
          </w:p>
        </w:tc>
      </w:tr>
    </w:tbl>
    <w:p w14:paraId="3896464F" w14:textId="77777777" w:rsidR="00072314" w:rsidRDefault="00072314" w:rsidP="00072314"/>
    <w:p w14:paraId="7814171E" w14:textId="299433F9" w:rsidR="00072314" w:rsidRDefault="00072314" w:rsidP="00072314">
      <w:pPr>
        <w:pStyle w:val="Caption"/>
      </w:pPr>
      <w:bookmarkStart w:id="187" w:name="_Toc35000669"/>
      <w:bookmarkStart w:id="188" w:name="_Toc4163951"/>
      <w:bookmarkStart w:id="189" w:name="_Toc65749334"/>
      <w:r>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t>: ASIL Decomposition Table</w:t>
      </w:r>
      <w:bookmarkEnd w:id="187"/>
      <w:bookmarkEnd w:id="188"/>
      <w:bookmarkEnd w:id="189"/>
    </w:p>
    <w:p w14:paraId="35C7D29C" w14:textId="77777777" w:rsidR="00072314" w:rsidRDefault="00072314" w:rsidP="00072314">
      <w:pPr>
        <w:pStyle w:val="Heading2"/>
        <w:spacing w:before="240"/>
      </w:pPr>
      <w:bookmarkStart w:id="190" w:name="_Toc65749264"/>
      <w:r w:rsidRPr="0008696C">
        <w:t xml:space="preserve">Requirements on </w:t>
      </w:r>
      <w:bookmarkEnd w:id="184"/>
      <w:r w:rsidRPr="0008696C">
        <w:t>Components</w:t>
      </w:r>
      <w:bookmarkEnd w:id="185"/>
      <w:bookmarkEnd w:id="190"/>
    </w:p>
    <w:p w14:paraId="42BE908C"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191" w:name="_Toc65749265"/>
      <w:r>
        <w:rPr>
          <w:szCs w:val="20"/>
          <w:lang w:val="en-GB"/>
        </w:rPr>
        <w:t>RCCM (A4)</w:t>
      </w:r>
      <w:bookmarkEnd w:id="191"/>
    </w:p>
    <w:p w14:paraId="23BC2167" w14:textId="77777777" w:rsidR="00210E01" w:rsidRDefault="00210E01" w:rsidP="00210E01">
      <w:r>
        <w:lastRenderedPageBreak/>
        <w:t>RCCM (A4)</w:t>
      </w:r>
    </w:p>
    <w:p w14:paraId="4DE77620" w14:textId="161A9C06" w:rsidR="00072314" w:rsidRDefault="00072314" w:rsidP="00072314"/>
    <w:p w14:paraId="15E0558B" w14:textId="4950C339" w:rsidR="008C50D1" w:rsidRPr="003305ED" w:rsidRDefault="008C50D1" w:rsidP="00702F62">
      <w:pPr>
        <w:pStyle w:val="Heading4"/>
        <w:keepNext w:val="0"/>
        <w:tabs>
          <w:tab w:val="clear" w:pos="900"/>
          <w:tab w:val="left" w:pos="709"/>
        </w:tabs>
        <w:spacing w:before="240"/>
      </w:pPr>
      <w:bookmarkStart w:id="192" w:name="_Toc65749266"/>
      <w:r>
        <w:rPr>
          <w:lang w:val="en-GB"/>
        </w:rPr>
        <w:t xml:space="preserve">Technology </w:t>
      </w:r>
      <w:r w:rsidRPr="003070ED">
        <w:rPr>
          <w:lang w:val="en-GB"/>
        </w:rPr>
        <w:t>Function</w:t>
      </w:r>
      <w:r>
        <w:rPr>
          <w:lang w:val="en-GB"/>
        </w:rPr>
        <w:t xml:space="preserve"> </w:t>
      </w:r>
      <w:r>
        <w:rPr>
          <w:noProof/>
        </w:rPr>
        <w:drawing>
          <wp:inline distT="0" distB="0" distL="0" distR="0" wp14:anchorId="1D4C2BD2" wp14:editId="0E39E43E">
            <wp:extent cx="152400" cy="152400"/>
            <wp:effectExtent l="0" t="0" r="0" b="0"/>
            <wp:docPr id="13"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79095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Store/Recall Prerejuv Climate Settings</w:t>
      </w:r>
      <w:bookmarkEnd w:id="192"/>
    </w:p>
    <w:p w14:paraId="7A6678F9"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19AAFD1" w14:textId="77777777" w:rsidR="00072314" w:rsidRPr="003B799F" w:rsidRDefault="00072314" w:rsidP="00072314"/>
    <w:p w14:paraId="5657DC36" w14:textId="66269410" w:rsidR="00072314" w:rsidRDefault="00072314" w:rsidP="00072314">
      <w:pPr>
        <w:pStyle w:val="Heading6"/>
        <w:keepNext w:val="0"/>
        <w:tabs>
          <w:tab w:val="clear" w:pos="900"/>
          <w:tab w:val="left" w:pos="709"/>
        </w:tabs>
        <w:spacing w:before="240"/>
        <w:rPr>
          <w:lang w:val="en-GB"/>
        </w:rPr>
      </w:pPr>
      <w:r>
        <w:rPr>
          <w:lang w:val="en-GB"/>
        </w:rPr>
        <w:t>Inputs</w:t>
      </w:r>
    </w:p>
    <w:p w14:paraId="157F3BF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EE8997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2C7DF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620880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550B7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A54013"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97F82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172B62"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E8322F"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1D9F7E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8808B9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D3DF5" w14:textId="3257DBBF"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1576924" w14:textId="3B00F469" w:rsidR="0046438F" w:rsidRDefault="0046438F" w:rsidP="0046438F">
            <w:pPr>
              <w:rPr>
                <w:rFonts w:cs="Arial"/>
                <w:color w:val="000000" w:themeColor="text1"/>
                <w:sz w:val="16"/>
                <w:szCs w:val="14"/>
              </w:rPr>
            </w:pPr>
            <w:r>
              <w:rPr>
                <w:rFonts w:cs="Arial"/>
                <w:color w:val="000000" w:themeColor="text1"/>
                <w:sz w:val="16"/>
                <w:szCs w:val="14"/>
              </w:rPr>
              <w:t>Climate Request</w:t>
            </w:r>
          </w:p>
          <w:p w14:paraId="3288DD14" w14:textId="77777777" w:rsidR="0046438F" w:rsidRPr="00740CDD" w:rsidRDefault="0046438F" w:rsidP="00927ADC">
            <w:pPr>
              <w:pStyle w:val="VelocityScript"/>
              <w:rPr>
                <w:color w:val="00B0F0"/>
              </w:rPr>
            </w:pPr>
          </w:p>
          <w:p w14:paraId="3F5CAC62" w14:textId="77777777" w:rsidR="004C0655" w:rsidRPr="007215C5" w:rsidRDefault="004C0655" w:rsidP="004F0393">
            <w:pPr>
              <w:pStyle w:val="VelocityScript"/>
            </w:pPr>
          </w:p>
          <w:p w14:paraId="6EB85B87" w14:textId="6BF8112B"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FD3CB4" w14:textId="7A7A0BCD" w:rsidR="008A674A" w:rsidRPr="003C5D56" w:rsidRDefault="008A674A" w:rsidP="008A674A">
            <w:pPr>
              <w:rPr>
                <w:rFonts w:cs="Arial"/>
                <w:color w:val="000000" w:themeColor="text1"/>
                <w:sz w:val="16"/>
                <w:szCs w:val="14"/>
              </w:rPr>
            </w:pPr>
            <w:r>
              <w:rPr>
                <w:rFonts w:cs="Arial"/>
                <w:color w:val="000000" w:themeColor="text1"/>
                <w:sz w:val="16"/>
                <w:szCs w:val="14"/>
              </w:rPr>
              <w:t>Climate Request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CCDDD3"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0BE7A5A7" w14:textId="0C170F48" w:rsidR="00C84B54" w:rsidRDefault="00C84B54" w:rsidP="00090710">
            <w:pPr>
              <w:pStyle w:val="VelocityScript"/>
            </w:pPr>
          </w:p>
          <w:p w14:paraId="0AA71585" w14:textId="77777777" w:rsidR="00C84B54" w:rsidRDefault="00C84B54" w:rsidP="00090710">
            <w:pPr>
              <w:pStyle w:val="VelocityScript"/>
            </w:pPr>
          </w:p>
          <w:p w14:paraId="2956D907" w14:textId="65899F95"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D099F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A251AE3" w14:textId="77777777" w:rsidR="00753FDA" w:rsidRDefault="00753FDA"/>
        </w:tc>
      </w:tr>
      <w:tr w:rsidR="00EB31D7" w:rsidRPr="00B3499B" w14:paraId="5F67E0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85752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6ECD262" w14:textId="77777777" w:rsidR="0046438F" w:rsidRDefault="0046438F" w:rsidP="0046438F">
            <w:pPr>
              <w:rPr>
                <w:rFonts w:cs="Arial"/>
                <w:color w:val="000000" w:themeColor="text1"/>
                <w:sz w:val="16"/>
                <w:szCs w:val="14"/>
              </w:rPr>
            </w:pPr>
            <w:r>
              <w:rPr>
                <w:rFonts w:cs="Arial"/>
                <w:color w:val="000000" w:themeColor="text1"/>
                <w:sz w:val="16"/>
                <w:szCs w:val="14"/>
              </w:rPr>
              <w:t>Current EM Regs Settings</w:t>
            </w:r>
          </w:p>
          <w:p w14:paraId="164FB253" w14:textId="77777777" w:rsidR="0046438F" w:rsidRPr="00740CDD" w:rsidRDefault="0046438F" w:rsidP="00927ADC">
            <w:pPr>
              <w:pStyle w:val="VelocityScript"/>
              <w:rPr>
                <w:color w:val="00B0F0"/>
              </w:rPr>
            </w:pPr>
          </w:p>
          <w:p w14:paraId="0A78E0E3" w14:textId="77777777" w:rsidR="004C0655" w:rsidRPr="007215C5" w:rsidRDefault="004C0655" w:rsidP="004F0393">
            <w:pPr>
              <w:pStyle w:val="VelocityScript"/>
            </w:pPr>
          </w:p>
          <w:p w14:paraId="5A5829E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4D2B30"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EM Regs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7E8BDB" w14:textId="77777777" w:rsidR="00A86D9F" w:rsidRDefault="00A86D9F" w:rsidP="00A86D9F">
            <w:pPr>
              <w:rPr>
                <w:rFonts w:cs="Arial"/>
                <w:color w:val="000000" w:themeColor="text1"/>
                <w:sz w:val="16"/>
                <w:szCs w:val="14"/>
              </w:rPr>
            </w:pPr>
            <w:r>
              <w:rPr>
                <w:rFonts w:cs="Arial"/>
                <w:color w:val="000000" w:themeColor="text1"/>
                <w:sz w:val="16"/>
                <w:szCs w:val="14"/>
              </w:rPr>
              <w:t>EM Registers Settings</w:t>
            </w:r>
          </w:p>
          <w:p w14:paraId="0BC82BFA" w14:textId="77777777" w:rsidR="00C84B54" w:rsidRDefault="00C84B54" w:rsidP="00090710">
            <w:pPr>
              <w:pStyle w:val="VelocityScript"/>
            </w:pPr>
          </w:p>
          <w:p w14:paraId="194BD104" w14:textId="77777777" w:rsidR="00C84B54" w:rsidRDefault="00C84B54" w:rsidP="00090710">
            <w:pPr>
              <w:pStyle w:val="VelocityScript"/>
            </w:pPr>
          </w:p>
          <w:p w14:paraId="0C9E4CF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FB504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743CEF8" w14:textId="77777777" w:rsidR="00753FDA" w:rsidRDefault="00753FDA"/>
        </w:tc>
      </w:tr>
      <w:tr w:rsidR="00EB31D7" w:rsidRPr="00B3499B" w14:paraId="5AA2135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260BB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19CC093" w14:textId="77777777" w:rsidR="0046438F" w:rsidRDefault="0046438F" w:rsidP="0046438F">
            <w:pPr>
              <w:rPr>
                <w:rFonts w:cs="Arial"/>
                <w:color w:val="000000" w:themeColor="text1"/>
                <w:sz w:val="16"/>
                <w:szCs w:val="14"/>
              </w:rPr>
            </w:pPr>
            <w:r>
              <w:rPr>
                <w:rFonts w:cs="Arial"/>
                <w:color w:val="000000" w:themeColor="text1"/>
                <w:sz w:val="16"/>
                <w:szCs w:val="14"/>
              </w:rPr>
              <w:t>Current Climate Settings</w:t>
            </w:r>
          </w:p>
          <w:p w14:paraId="5594B7B8" w14:textId="77777777" w:rsidR="0046438F" w:rsidRPr="00740CDD" w:rsidRDefault="0046438F" w:rsidP="00927ADC">
            <w:pPr>
              <w:pStyle w:val="VelocityScript"/>
              <w:rPr>
                <w:color w:val="00B0F0"/>
              </w:rPr>
            </w:pPr>
          </w:p>
          <w:p w14:paraId="4558F266" w14:textId="77777777" w:rsidR="004C0655" w:rsidRPr="007215C5" w:rsidRDefault="004C0655" w:rsidP="004F0393">
            <w:pPr>
              <w:pStyle w:val="VelocityScript"/>
            </w:pPr>
          </w:p>
          <w:p w14:paraId="005803C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94CEA4"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Climate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C84704" w14:textId="77777777" w:rsidR="00A86D9F" w:rsidRDefault="00A86D9F" w:rsidP="00A86D9F">
            <w:pPr>
              <w:rPr>
                <w:rFonts w:cs="Arial"/>
                <w:color w:val="000000" w:themeColor="text1"/>
                <w:sz w:val="16"/>
                <w:szCs w:val="14"/>
              </w:rPr>
            </w:pPr>
            <w:r>
              <w:rPr>
                <w:rFonts w:cs="Arial"/>
                <w:color w:val="000000" w:themeColor="text1"/>
                <w:sz w:val="16"/>
                <w:szCs w:val="14"/>
              </w:rPr>
              <w:t>Climate Settings</w:t>
            </w:r>
          </w:p>
          <w:p w14:paraId="6C5939B8" w14:textId="77777777" w:rsidR="00C84B54" w:rsidRDefault="00C84B54" w:rsidP="00090710">
            <w:pPr>
              <w:pStyle w:val="VelocityScript"/>
            </w:pPr>
          </w:p>
          <w:p w14:paraId="36083CCF" w14:textId="77777777" w:rsidR="00C84B54" w:rsidRDefault="00C84B54" w:rsidP="00090710">
            <w:pPr>
              <w:pStyle w:val="VelocityScript"/>
            </w:pPr>
          </w:p>
          <w:p w14:paraId="7511998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3ACE9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E136F4F" w14:textId="77777777" w:rsidR="00753FDA" w:rsidRDefault="00753FDA"/>
        </w:tc>
      </w:tr>
      <w:tr w:rsidR="00EB31D7" w:rsidRPr="00B3499B" w14:paraId="2A84803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677BA28" w14:textId="359A914D" w:rsidR="00EB31D7" w:rsidRPr="00B3499B" w:rsidRDefault="00F43BEF" w:rsidP="00236BAE">
            <w:pPr>
              <w:rPr>
                <w:rFonts w:cs="Arial"/>
                <w:bCs/>
                <w:color w:val="808080" w:themeColor="background1" w:themeShade="80"/>
                <w:sz w:val="16"/>
                <w:szCs w:val="14"/>
              </w:rPr>
            </w:pPr>
            <w:hyperlink r:id="rId3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2D6100" w14:textId="022D6743"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9EF405A"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CFF6B35" w14:textId="1DDAE2B3" w:rsidR="00414C45" w:rsidRPr="004A50B8" w:rsidRDefault="00414C45" w:rsidP="004A50B8">
      <w:pPr>
        <w:pStyle w:val="Caption"/>
      </w:pPr>
      <w:bookmarkStart w:id="193" w:name="_Toc35000670"/>
      <w:bookmarkStart w:id="194" w:name="_Toc6574933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w:t>
      </w:r>
      <w:r>
        <w:rPr>
          <w:noProof/>
        </w:rPr>
        <w:fldChar w:fldCharType="end"/>
      </w:r>
      <w:r w:rsidRPr="00702453">
        <w:t xml:space="preserve">: </w:t>
      </w:r>
      <w:r>
        <w:t xml:space="preserve">Input Signal mappings of Function </w:t>
      </w:r>
      <w:bookmarkEnd w:id="193"/>
      <w:r w:rsidRPr="004521EB">
        <w:rPr>
          <w:lang w:val="en-GB"/>
        </w:rPr>
        <w:t>Store/Recall Prerejuv Climate Settings</w:t>
      </w:r>
      <w:bookmarkEnd w:id="194"/>
    </w:p>
    <w:p w14:paraId="6A94D0A8" w14:textId="77777777" w:rsidR="008C50D1" w:rsidRPr="00E23282" w:rsidRDefault="008C50D1" w:rsidP="00072314"/>
    <w:p w14:paraId="77C38FD3" w14:textId="77777777" w:rsidR="00072314" w:rsidRDefault="00072314" w:rsidP="00072314">
      <w:pPr>
        <w:pStyle w:val="Heading6"/>
        <w:keepNext w:val="0"/>
        <w:tabs>
          <w:tab w:val="clear" w:pos="900"/>
          <w:tab w:val="left" w:pos="709"/>
        </w:tabs>
        <w:spacing w:before="240"/>
        <w:rPr>
          <w:lang w:val="en-GB"/>
        </w:rPr>
      </w:pPr>
      <w:bookmarkStart w:id="195" w:name="_Toc35000607"/>
      <w:r>
        <w:rPr>
          <w:lang w:val="en-GB"/>
        </w:rPr>
        <w:t>Output</w:t>
      </w:r>
      <w:r w:rsidRPr="002824C9">
        <w:rPr>
          <w:lang w:val="en-GB"/>
        </w:rPr>
        <w:t>s</w:t>
      </w:r>
      <w:bookmarkEnd w:id="195"/>
    </w:p>
    <w:p w14:paraId="34A2C4D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E71A96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6540BE"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A81BE6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7D330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1B867C"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030EF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615A3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CDE271"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C74DE52"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661ABE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618B4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8B99300" w14:textId="0B6F964E" w:rsidR="0046438F" w:rsidRDefault="0046438F" w:rsidP="0046438F">
            <w:pPr>
              <w:rPr>
                <w:rFonts w:cs="Arial"/>
                <w:color w:val="000000" w:themeColor="text1"/>
                <w:sz w:val="16"/>
                <w:szCs w:val="14"/>
              </w:rPr>
            </w:pPr>
            <w:r>
              <w:rPr>
                <w:rFonts w:cs="Arial"/>
                <w:color w:val="000000" w:themeColor="text1"/>
                <w:sz w:val="16"/>
                <w:szCs w:val="14"/>
              </w:rPr>
              <w:t>Prerejuv Climate Settings</w:t>
            </w:r>
          </w:p>
          <w:p w14:paraId="66D1F8C6" w14:textId="77777777" w:rsidR="0046438F" w:rsidRPr="00740CDD" w:rsidRDefault="0046438F" w:rsidP="00D60C45">
            <w:pPr>
              <w:pStyle w:val="VelocityScript"/>
              <w:rPr>
                <w:color w:val="00B0F0"/>
              </w:rPr>
            </w:pPr>
          </w:p>
          <w:p w14:paraId="2DCB50C4" w14:textId="77777777" w:rsidR="007215C5" w:rsidRPr="00D60C45" w:rsidRDefault="007215C5" w:rsidP="00CA24CE">
            <w:pPr>
              <w:rPr>
                <w:rFonts w:cs="Arial"/>
                <w:color w:val="000000" w:themeColor="text1"/>
                <w:sz w:val="16"/>
                <w:szCs w:val="14"/>
                <w:lang w:val="en-GB"/>
              </w:rPr>
            </w:pPr>
          </w:p>
          <w:p w14:paraId="7E71CA8E" w14:textId="7D2489DC"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783075" w14:textId="3AE10DE4" w:rsidR="00DD49BA" w:rsidRPr="003C5D56" w:rsidRDefault="00DD49BA" w:rsidP="00DD49BA">
            <w:pPr>
              <w:rPr>
                <w:rFonts w:cs="Arial"/>
                <w:color w:val="000000" w:themeColor="text1"/>
                <w:sz w:val="16"/>
                <w:szCs w:val="14"/>
              </w:rPr>
            </w:pPr>
            <w:r>
              <w:rPr>
                <w:rFonts w:cs="Arial"/>
                <w:color w:val="000000" w:themeColor="text1"/>
                <w:sz w:val="16"/>
                <w:szCs w:val="14"/>
              </w:rPr>
              <w:t>Prerejuv Climate Settings</w:t>
            </w:r>
          </w:p>
          <w:p w14:paraId="6E74ADAF" w14:textId="1BF4654C"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36AFAF" w14:textId="1E66ACD0" w:rsidR="0038251F" w:rsidRPr="0038251F" w:rsidRDefault="00143E70" w:rsidP="0038251F">
            <w:pPr>
              <w:pStyle w:val="VelocityScript"/>
              <w:rPr>
                <w:color w:val="00B0F0"/>
                <w:sz w:val="16"/>
              </w:rPr>
            </w:pPr>
            <w:r>
              <w:rPr>
                <w:rFonts w:cs="Arial"/>
                <w:color w:val="000000" w:themeColor="text1"/>
                <w:sz w:val="16"/>
                <w:szCs w:val="14"/>
              </w:rPr>
              <w:t>Climate Settings</w:t>
            </w:r>
            <w:r w:rsidRPr="0038251F">
              <w:rPr>
                <w:color w:val="00B0F0"/>
                <w:sz w:val="16"/>
              </w:rPr>
              <w:t xml:space="preserve"> </w:t>
            </w:r>
          </w:p>
          <w:p w14:paraId="3AE93CA9" w14:textId="20C8E514" w:rsidR="00C84B54" w:rsidRDefault="00C84B54" w:rsidP="00B31A0E">
            <w:pPr>
              <w:pStyle w:val="VelocityScript"/>
            </w:pPr>
          </w:p>
          <w:p w14:paraId="56090742" w14:textId="77777777" w:rsidR="00C84B54" w:rsidRDefault="00C84B54" w:rsidP="00B31A0E">
            <w:pPr>
              <w:pStyle w:val="VelocityScript"/>
            </w:pPr>
          </w:p>
          <w:p w14:paraId="0D37F568" w14:textId="64007423"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CE60B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6CD1B85" w14:textId="77777777" w:rsidR="00753FDA" w:rsidRDefault="00753FDA"/>
        </w:tc>
      </w:tr>
      <w:tr w:rsidR="00CA24CE" w:rsidRPr="00B3499B" w14:paraId="79A1AB8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A57D2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8BF3814" w14:textId="77777777" w:rsidR="0046438F" w:rsidRDefault="0046438F" w:rsidP="0046438F">
            <w:pPr>
              <w:rPr>
                <w:rFonts w:cs="Arial"/>
                <w:color w:val="000000" w:themeColor="text1"/>
                <w:sz w:val="16"/>
                <w:szCs w:val="14"/>
              </w:rPr>
            </w:pPr>
            <w:r>
              <w:rPr>
                <w:rFonts w:cs="Arial"/>
                <w:color w:val="000000" w:themeColor="text1"/>
                <w:sz w:val="16"/>
                <w:szCs w:val="14"/>
              </w:rPr>
              <w:t>Prerejuv EM Regs Settings</w:t>
            </w:r>
          </w:p>
          <w:p w14:paraId="6AD73B38" w14:textId="77777777" w:rsidR="0046438F" w:rsidRPr="00740CDD" w:rsidRDefault="0046438F" w:rsidP="00D60C45">
            <w:pPr>
              <w:pStyle w:val="VelocityScript"/>
              <w:rPr>
                <w:color w:val="00B0F0"/>
              </w:rPr>
            </w:pPr>
          </w:p>
          <w:p w14:paraId="5E07B905" w14:textId="77777777" w:rsidR="007215C5" w:rsidRPr="00D60C45" w:rsidRDefault="007215C5" w:rsidP="00CA24CE">
            <w:pPr>
              <w:rPr>
                <w:rFonts w:cs="Arial"/>
                <w:color w:val="000000" w:themeColor="text1"/>
                <w:sz w:val="16"/>
                <w:szCs w:val="14"/>
                <w:lang w:val="en-GB"/>
              </w:rPr>
            </w:pPr>
          </w:p>
          <w:p w14:paraId="6951E16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407460" w14:textId="77777777" w:rsidR="00DD49BA" w:rsidRPr="003C5D56" w:rsidRDefault="00DD49BA" w:rsidP="00DD49BA">
            <w:pPr>
              <w:rPr>
                <w:rFonts w:cs="Arial"/>
                <w:color w:val="000000" w:themeColor="text1"/>
                <w:sz w:val="16"/>
                <w:szCs w:val="14"/>
              </w:rPr>
            </w:pPr>
            <w:r>
              <w:rPr>
                <w:rFonts w:cs="Arial"/>
                <w:color w:val="000000" w:themeColor="text1"/>
                <w:sz w:val="16"/>
                <w:szCs w:val="14"/>
              </w:rPr>
              <w:t>Prerejuv EM Regs Settings</w:t>
            </w:r>
          </w:p>
          <w:p w14:paraId="14BD3F7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37D793" w14:textId="77777777" w:rsidR="0038251F" w:rsidRPr="0038251F" w:rsidRDefault="00143E70" w:rsidP="0038251F">
            <w:pPr>
              <w:pStyle w:val="VelocityScript"/>
              <w:rPr>
                <w:color w:val="00B0F0"/>
                <w:sz w:val="16"/>
              </w:rPr>
            </w:pPr>
            <w:r>
              <w:rPr>
                <w:rFonts w:cs="Arial"/>
                <w:color w:val="000000" w:themeColor="text1"/>
                <w:sz w:val="16"/>
                <w:szCs w:val="14"/>
              </w:rPr>
              <w:t>EM Registers Settings</w:t>
            </w:r>
            <w:r w:rsidRPr="0038251F">
              <w:rPr>
                <w:color w:val="00B0F0"/>
                <w:sz w:val="16"/>
              </w:rPr>
              <w:t xml:space="preserve"> </w:t>
            </w:r>
          </w:p>
          <w:p w14:paraId="6855F01A" w14:textId="77777777" w:rsidR="00C84B54" w:rsidRDefault="00C84B54" w:rsidP="00B31A0E">
            <w:pPr>
              <w:pStyle w:val="VelocityScript"/>
            </w:pPr>
          </w:p>
          <w:p w14:paraId="43E8FD25" w14:textId="77777777" w:rsidR="00C84B54" w:rsidRDefault="00C84B54" w:rsidP="00B31A0E">
            <w:pPr>
              <w:pStyle w:val="VelocityScript"/>
            </w:pPr>
          </w:p>
          <w:p w14:paraId="5C445D4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BAD7F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BFBE58A" w14:textId="77777777" w:rsidR="00753FDA" w:rsidRDefault="00753FDA"/>
        </w:tc>
      </w:tr>
      <w:tr w:rsidR="00CA24CE" w:rsidRPr="00B3499B" w14:paraId="0AE9170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C0C3BB8" w14:textId="7137A84B" w:rsidR="00CA24CE" w:rsidRPr="00B3499B" w:rsidRDefault="00F43BEF" w:rsidP="00CA24CE">
            <w:pPr>
              <w:rPr>
                <w:rFonts w:cs="Arial"/>
                <w:bCs/>
                <w:color w:val="808080" w:themeColor="background1" w:themeShade="80"/>
                <w:sz w:val="16"/>
                <w:szCs w:val="14"/>
              </w:rPr>
            </w:pPr>
            <w:hyperlink r:id="rId3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C5BDF48" w14:textId="66D9710A"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91940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03E7348" w14:textId="060C33E8" w:rsidR="00236BAE" w:rsidRPr="004A50B8" w:rsidRDefault="00236BAE" w:rsidP="004A50B8">
      <w:pPr>
        <w:pStyle w:val="Caption"/>
      </w:pPr>
      <w:bookmarkStart w:id="196" w:name="_Toc35000671"/>
      <w:bookmarkStart w:id="197" w:name="_Toc6574933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w:t>
      </w:r>
      <w:r>
        <w:rPr>
          <w:noProof/>
        </w:rPr>
        <w:fldChar w:fldCharType="end"/>
      </w:r>
      <w:r w:rsidRPr="00702453">
        <w:t xml:space="preserve">: </w:t>
      </w:r>
      <w:r>
        <w:t xml:space="preserve">Output Signal mappings of Function </w:t>
      </w:r>
      <w:bookmarkEnd w:id="196"/>
      <w:r w:rsidRPr="004521EB">
        <w:rPr>
          <w:lang w:val="en-GB"/>
        </w:rPr>
        <w:t>Store/Recall Prerejuv Climate Settings</w:t>
      </w:r>
      <w:bookmarkEnd w:id="197"/>
    </w:p>
    <w:p w14:paraId="5DA074B2" w14:textId="77777777" w:rsidR="00072314" w:rsidRPr="00612064" w:rsidRDefault="00072314" w:rsidP="00072314">
      <w:pPr>
        <w:spacing w:before="20"/>
        <w:rPr>
          <w:vanish/>
        </w:rPr>
      </w:pPr>
    </w:p>
    <w:p w14:paraId="6FA9A781" w14:textId="77777777" w:rsidR="00072314" w:rsidRDefault="00072314" w:rsidP="00072314">
      <w:pPr>
        <w:pStyle w:val="Heading6"/>
        <w:keepNext w:val="0"/>
        <w:tabs>
          <w:tab w:val="clear" w:pos="900"/>
          <w:tab w:val="left" w:pos="709"/>
        </w:tabs>
        <w:spacing w:before="240"/>
      </w:pPr>
      <w:bookmarkStart w:id="198" w:name="_Toc35000608"/>
      <w:bookmarkStart w:id="199" w:name="_Ref531361235"/>
      <w:r>
        <w:t>Parameters</w:t>
      </w:r>
      <w:bookmarkEnd w:id="198"/>
      <w:bookmarkEnd w:id="199"/>
    </w:p>
    <w:p w14:paraId="5A8BEDB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E5279E1" w14:textId="77777777" w:rsidTr="001D18E6">
        <w:trPr>
          <w:trHeight w:val="161"/>
        </w:trPr>
        <w:tc>
          <w:tcPr>
            <w:tcW w:w="1838" w:type="dxa"/>
            <w:shd w:val="clear" w:color="auto" w:fill="D9D9D9" w:themeFill="background1" w:themeFillShade="D9"/>
            <w:noWrap/>
            <w:hideMark/>
          </w:tcPr>
          <w:p w14:paraId="452B1DA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221E8FC1"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97D960A"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1F1B69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20F6276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DB44E47" w14:textId="77777777" w:rsidTr="001D18E6">
        <w:trPr>
          <w:trHeight w:val="70"/>
        </w:trPr>
        <w:tc>
          <w:tcPr>
            <w:tcW w:w="1838" w:type="dxa"/>
            <w:noWrap/>
          </w:tcPr>
          <w:p w14:paraId="5D1A6FF3" w14:textId="1095F60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A45947E" w14:textId="60300EF0"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A5E9019" w14:textId="4CA3FEE7"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7084764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8CADF41"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9E3A81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8033555" w14:textId="77777777" w:rsidTr="001D18E6">
        <w:trPr>
          <w:trHeight w:val="71"/>
        </w:trPr>
        <w:tc>
          <w:tcPr>
            <w:tcW w:w="1838" w:type="dxa"/>
            <w:noWrap/>
          </w:tcPr>
          <w:p w14:paraId="792BBE0D"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E26E4C6" w14:textId="77777777" w:rsidR="00072314" w:rsidRPr="00D14691" w:rsidRDefault="00072314" w:rsidP="001D18E6">
            <w:pPr>
              <w:rPr>
                <w:color w:val="000000" w:themeColor="text1"/>
              </w:rPr>
            </w:pPr>
          </w:p>
        </w:tc>
        <w:tc>
          <w:tcPr>
            <w:tcW w:w="1701" w:type="dxa"/>
          </w:tcPr>
          <w:p w14:paraId="552330B5" w14:textId="77777777" w:rsidR="00072314" w:rsidRPr="00D14691" w:rsidRDefault="00072314" w:rsidP="001D18E6">
            <w:pPr>
              <w:rPr>
                <w:color w:val="000000" w:themeColor="text1"/>
              </w:rPr>
            </w:pPr>
          </w:p>
        </w:tc>
        <w:tc>
          <w:tcPr>
            <w:tcW w:w="1417" w:type="dxa"/>
            <w:noWrap/>
          </w:tcPr>
          <w:p w14:paraId="4210731C" w14:textId="77777777" w:rsidR="00072314" w:rsidRPr="00D14691" w:rsidRDefault="00072314" w:rsidP="001D18E6">
            <w:pPr>
              <w:rPr>
                <w:color w:val="000000" w:themeColor="text1"/>
              </w:rPr>
            </w:pPr>
          </w:p>
        </w:tc>
        <w:tc>
          <w:tcPr>
            <w:tcW w:w="3402" w:type="dxa"/>
          </w:tcPr>
          <w:p w14:paraId="0C1CCD78" w14:textId="77777777" w:rsidR="00072314" w:rsidRPr="00D14691" w:rsidRDefault="00072314" w:rsidP="001D18E6">
            <w:pPr>
              <w:rPr>
                <w:color w:val="000000" w:themeColor="text1"/>
              </w:rPr>
            </w:pPr>
          </w:p>
        </w:tc>
      </w:tr>
    </w:tbl>
    <w:p w14:paraId="5247EC26" w14:textId="6E718AC8" w:rsidR="008C50D1" w:rsidRDefault="00072314" w:rsidP="003678EC">
      <w:pPr>
        <w:pStyle w:val="Caption"/>
        <w:rPr>
          <w:lang w:val="en-GB"/>
        </w:rPr>
      </w:pPr>
      <w:bookmarkStart w:id="200" w:name="_Toc6574933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00"/>
    </w:p>
    <w:p w14:paraId="07E28B4C" w14:textId="77777777" w:rsidR="003678EC" w:rsidRPr="003678EC" w:rsidRDefault="003678EC" w:rsidP="003678EC">
      <w:pPr>
        <w:rPr>
          <w:lang w:val="en-GB"/>
        </w:rPr>
      </w:pPr>
    </w:p>
    <w:p w14:paraId="330183A8"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75DDCFD" w14:textId="77777777" w:rsidR="00072314" w:rsidRPr="003225C9" w:rsidRDefault="00072314" w:rsidP="00072314">
      <w:pPr>
        <w:tabs>
          <w:tab w:val="left" w:pos="284"/>
          <w:tab w:val="left" w:pos="851"/>
        </w:tabs>
      </w:pPr>
    </w:p>
    <w:p w14:paraId="46F3AC74"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010176F"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3965452" w14:textId="77777777" w:rsidTr="001D18E6">
        <w:tc>
          <w:tcPr>
            <w:tcW w:w="1934" w:type="dxa"/>
            <w:shd w:val="clear" w:color="auto" w:fill="D9D9D9" w:themeFill="background1" w:themeFillShade="D9"/>
          </w:tcPr>
          <w:p w14:paraId="645FE16D" w14:textId="77777777" w:rsidR="00072314" w:rsidRDefault="00072314" w:rsidP="001D18E6">
            <w:pPr>
              <w:rPr>
                <w:b/>
              </w:rPr>
            </w:pPr>
            <w:r w:rsidRPr="00AF169D">
              <w:rPr>
                <w:b/>
              </w:rPr>
              <w:t>Requirement ID</w:t>
            </w:r>
          </w:p>
          <w:p w14:paraId="4D580636"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44F329DF"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F9A2B33" w14:textId="77777777" w:rsidR="00072314" w:rsidRDefault="00072314" w:rsidP="001D18E6">
            <w:pPr>
              <w:rPr>
                <w:b/>
              </w:rPr>
            </w:pPr>
            <w:r>
              <w:rPr>
                <w:b/>
              </w:rPr>
              <w:t>Modification</w:t>
            </w:r>
          </w:p>
        </w:tc>
        <w:tc>
          <w:tcPr>
            <w:tcW w:w="1712" w:type="dxa"/>
            <w:shd w:val="clear" w:color="auto" w:fill="D9D9D9" w:themeFill="background1" w:themeFillShade="D9"/>
          </w:tcPr>
          <w:p w14:paraId="18781F8B" w14:textId="77777777" w:rsidR="00072314" w:rsidRDefault="00072314" w:rsidP="001D18E6">
            <w:pPr>
              <w:rPr>
                <w:b/>
              </w:rPr>
            </w:pPr>
            <w:r w:rsidRPr="00AF169D">
              <w:rPr>
                <w:b/>
              </w:rPr>
              <w:t xml:space="preserve">Requirement </w:t>
            </w:r>
            <w:r>
              <w:rPr>
                <w:b/>
              </w:rPr>
              <w:t>ID</w:t>
            </w:r>
          </w:p>
          <w:p w14:paraId="535ECD1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6EE0081" w14:textId="77777777" w:rsidR="00072314" w:rsidRPr="00AF169D" w:rsidRDefault="00072314" w:rsidP="001D18E6">
            <w:pPr>
              <w:rPr>
                <w:b/>
              </w:rPr>
            </w:pPr>
            <w:r>
              <w:rPr>
                <w:b/>
              </w:rPr>
              <w:t>Comment</w:t>
            </w:r>
          </w:p>
        </w:tc>
      </w:tr>
      <w:tr w:rsidR="00072314" w14:paraId="020AE846" w14:textId="77777777" w:rsidTr="001D18E6">
        <w:tc>
          <w:tcPr>
            <w:tcW w:w="1934" w:type="dxa"/>
          </w:tcPr>
          <w:p w14:paraId="592D8037" w14:textId="77777777" w:rsidR="00072314" w:rsidRPr="000F4E8B" w:rsidRDefault="00072314" w:rsidP="001D18E6">
            <w:r w:rsidRPr="000F4E8B">
              <w:t>REQ_abc</w:t>
            </w:r>
          </w:p>
        </w:tc>
        <w:tc>
          <w:tcPr>
            <w:tcW w:w="2177" w:type="dxa"/>
          </w:tcPr>
          <w:p w14:paraId="419CA130" w14:textId="77777777" w:rsidR="00072314" w:rsidRPr="000F4E8B" w:rsidRDefault="00072314" w:rsidP="001D18E6"/>
        </w:tc>
        <w:sdt>
          <w:sdtPr>
            <w:alias w:val="Modification"/>
            <w:tag w:val="Modification"/>
            <w:id w:val="200608626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0E074CC" w14:textId="77777777" w:rsidR="00072314" w:rsidRPr="000F4E8B" w:rsidRDefault="00072314" w:rsidP="001D18E6">
                <w:r w:rsidRPr="000F4E8B">
                  <w:t>Removed</w:t>
                </w:r>
              </w:p>
            </w:tc>
          </w:sdtContent>
        </w:sdt>
        <w:tc>
          <w:tcPr>
            <w:tcW w:w="1712" w:type="dxa"/>
          </w:tcPr>
          <w:p w14:paraId="2DED7F17" w14:textId="77777777" w:rsidR="00072314" w:rsidRPr="000F4E8B" w:rsidRDefault="00072314" w:rsidP="001D18E6">
            <w:r w:rsidRPr="000F4E8B">
              <w:t>--</w:t>
            </w:r>
          </w:p>
        </w:tc>
        <w:tc>
          <w:tcPr>
            <w:tcW w:w="2958" w:type="dxa"/>
          </w:tcPr>
          <w:p w14:paraId="0B316C0D" w14:textId="77777777" w:rsidR="00072314" w:rsidRPr="000F4E8B" w:rsidRDefault="00072314" w:rsidP="001D18E6"/>
        </w:tc>
      </w:tr>
      <w:tr w:rsidR="00072314" w14:paraId="488CDA44" w14:textId="77777777" w:rsidTr="001D18E6">
        <w:tc>
          <w:tcPr>
            <w:tcW w:w="1934" w:type="dxa"/>
          </w:tcPr>
          <w:p w14:paraId="777D65B9" w14:textId="77777777" w:rsidR="00072314" w:rsidRPr="000F4E8B" w:rsidRDefault="00072314" w:rsidP="001D18E6">
            <w:r w:rsidRPr="000F4E8B">
              <w:t>REQ_def</w:t>
            </w:r>
          </w:p>
        </w:tc>
        <w:tc>
          <w:tcPr>
            <w:tcW w:w="2177" w:type="dxa"/>
          </w:tcPr>
          <w:p w14:paraId="20B44F11" w14:textId="77777777" w:rsidR="00072314" w:rsidRPr="000F4E8B" w:rsidRDefault="00072314" w:rsidP="001D18E6"/>
        </w:tc>
        <w:sdt>
          <w:sdtPr>
            <w:alias w:val="Modification"/>
            <w:tag w:val="Modification"/>
            <w:id w:val="-24503460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049F619" w14:textId="77777777" w:rsidR="00072314" w:rsidRPr="000F4E8B" w:rsidRDefault="00072314" w:rsidP="001D18E6">
                <w:r w:rsidRPr="000F4E8B">
                  <w:t>Replaced</w:t>
                </w:r>
              </w:p>
            </w:tc>
          </w:sdtContent>
        </w:sdt>
        <w:tc>
          <w:tcPr>
            <w:tcW w:w="1712" w:type="dxa"/>
          </w:tcPr>
          <w:p w14:paraId="7072FC63" w14:textId="77777777" w:rsidR="00072314" w:rsidRPr="000F4E8B" w:rsidRDefault="00072314" w:rsidP="001D18E6">
            <w:r w:rsidRPr="000F4E8B">
              <w:t>REQ_xyz</w:t>
            </w:r>
          </w:p>
        </w:tc>
        <w:tc>
          <w:tcPr>
            <w:tcW w:w="2958" w:type="dxa"/>
          </w:tcPr>
          <w:p w14:paraId="064963F8" w14:textId="77777777" w:rsidR="00072314" w:rsidRPr="000F4E8B" w:rsidRDefault="00072314" w:rsidP="001D18E6"/>
        </w:tc>
      </w:tr>
      <w:tr w:rsidR="00072314" w14:paraId="004D763F" w14:textId="77777777" w:rsidTr="001D18E6">
        <w:tc>
          <w:tcPr>
            <w:tcW w:w="1934" w:type="dxa"/>
          </w:tcPr>
          <w:p w14:paraId="5E9E2CE1" w14:textId="77777777" w:rsidR="00072314" w:rsidRPr="000F4E8B" w:rsidRDefault="00072314" w:rsidP="001D18E6">
            <w:r w:rsidRPr="000F4E8B">
              <w:t>--</w:t>
            </w:r>
          </w:p>
        </w:tc>
        <w:tc>
          <w:tcPr>
            <w:tcW w:w="2177" w:type="dxa"/>
          </w:tcPr>
          <w:p w14:paraId="752CAD32" w14:textId="77777777" w:rsidR="00072314" w:rsidRPr="000F4E8B" w:rsidRDefault="00072314" w:rsidP="001D18E6"/>
        </w:tc>
        <w:sdt>
          <w:sdtPr>
            <w:alias w:val="Modification"/>
            <w:tag w:val="Modification"/>
            <w:id w:val="-115922851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DFD41DD" w14:textId="77777777" w:rsidR="00072314" w:rsidRPr="000F4E8B" w:rsidRDefault="00072314" w:rsidP="001D18E6">
                <w:r w:rsidRPr="000F4E8B">
                  <w:t>Added</w:t>
                </w:r>
              </w:p>
            </w:tc>
          </w:sdtContent>
        </w:sdt>
        <w:tc>
          <w:tcPr>
            <w:tcW w:w="1712" w:type="dxa"/>
          </w:tcPr>
          <w:p w14:paraId="07D487F1" w14:textId="77777777" w:rsidR="00072314" w:rsidRPr="000F4E8B" w:rsidRDefault="00072314" w:rsidP="001D18E6">
            <w:r w:rsidRPr="000F4E8B">
              <w:t>REQ_123</w:t>
            </w:r>
          </w:p>
        </w:tc>
        <w:tc>
          <w:tcPr>
            <w:tcW w:w="2958" w:type="dxa"/>
          </w:tcPr>
          <w:p w14:paraId="7F6FD50E" w14:textId="77777777" w:rsidR="00072314" w:rsidRPr="000F4E8B" w:rsidRDefault="00072314" w:rsidP="001D18E6"/>
        </w:tc>
      </w:tr>
    </w:tbl>
    <w:p w14:paraId="36BE019D" w14:textId="07E3CF72" w:rsidR="00072314" w:rsidRDefault="00072314" w:rsidP="00072314">
      <w:pPr>
        <w:pStyle w:val="Caption"/>
      </w:pPr>
      <w:bookmarkStart w:id="201" w:name="_Toc531361795"/>
      <w:bookmarkStart w:id="202" w:name="_Toc530489341"/>
      <w:bookmarkStart w:id="203" w:name="_Toc35000673"/>
      <w:bookmarkStart w:id="204" w:name="_Toc536800495"/>
      <w:bookmarkStart w:id="205" w:name="_Toc536710835"/>
      <w:bookmarkStart w:id="206" w:name="_Toc6574933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w:t>
      </w:r>
      <w:r>
        <w:rPr>
          <w:noProof/>
        </w:rPr>
        <w:fldChar w:fldCharType="end"/>
      </w:r>
      <w:r w:rsidRPr="00702453">
        <w:t xml:space="preserve">: </w:t>
      </w:r>
      <w:bookmarkStart w:id="207" w:name="_Ref536722042"/>
      <w:bookmarkEnd w:id="201"/>
      <w:bookmarkEnd w:id="202"/>
      <w:r>
        <w:t>Component Specific Requirements</w:t>
      </w:r>
      <w:bookmarkEnd w:id="203"/>
      <w:bookmarkEnd w:id="204"/>
      <w:bookmarkEnd w:id="205"/>
      <w:bookmarkEnd w:id="206"/>
      <w:bookmarkEnd w:id="207"/>
    </w:p>
    <w:p w14:paraId="098FB49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ECFBC77" w14:textId="77777777" w:rsidTr="001D18E6">
        <w:tc>
          <w:tcPr>
            <w:tcW w:w="1838" w:type="dxa"/>
            <w:shd w:val="clear" w:color="auto" w:fill="D9D9D9" w:themeFill="background1" w:themeFillShade="D9"/>
          </w:tcPr>
          <w:p w14:paraId="690EA8F0" w14:textId="77777777" w:rsidR="00072314" w:rsidRDefault="00072314" w:rsidP="001D18E6">
            <w:pPr>
              <w:rPr>
                <w:b/>
              </w:rPr>
            </w:pPr>
            <w:r w:rsidRPr="00AF169D">
              <w:rPr>
                <w:b/>
              </w:rPr>
              <w:t>Requirement ID</w:t>
            </w:r>
          </w:p>
          <w:p w14:paraId="7273FAF7"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66FD8A1"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BD67EEA" w14:textId="77777777" w:rsidR="00072314" w:rsidRPr="00AF169D" w:rsidRDefault="00072314" w:rsidP="001D18E6">
            <w:pPr>
              <w:rPr>
                <w:b/>
              </w:rPr>
            </w:pPr>
            <w:r>
              <w:rPr>
                <w:b/>
              </w:rPr>
              <w:t>Comment</w:t>
            </w:r>
          </w:p>
        </w:tc>
      </w:tr>
      <w:tr w:rsidR="00072314" w14:paraId="41A60575" w14:textId="77777777" w:rsidTr="001D18E6">
        <w:tc>
          <w:tcPr>
            <w:tcW w:w="1838" w:type="dxa"/>
          </w:tcPr>
          <w:p w14:paraId="227DD29C" w14:textId="77777777" w:rsidR="00072314" w:rsidRDefault="00072314" w:rsidP="001D18E6"/>
        </w:tc>
        <w:tc>
          <w:tcPr>
            <w:tcW w:w="4253" w:type="dxa"/>
          </w:tcPr>
          <w:p w14:paraId="5005790C" w14:textId="77777777" w:rsidR="00072314" w:rsidRDefault="00072314" w:rsidP="001D18E6"/>
        </w:tc>
        <w:tc>
          <w:tcPr>
            <w:tcW w:w="4110" w:type="dxa"/>
          </w:tcPr>
          <w:p w14:paraId="7D019B0C" w14:textId="77777777" w:rsidR="00072314" w:rsidRDefault="00072314" w:rsidP="001D18E6"/>
        </w:tc>
      </w:tr>
      <w:tr w:rsidR="00072314" w14:paraId="24AF9169" w14:textId="77777777" w:rsidTr="001D18E6">
        <w:tc>
          <w:tcPr>
            <w:tcW w:w="1838" w:type="dxa"/>
          </w:tcPr>
          <w:p w14:paraId="192C3B23" w14:textId="77777777" w:rsidR="00072314" w:rsidRDefault="00072314" w:rsidP="001D18E6"/>
        </w:tc>
        <w:tc>
          <w:tcPr>
            <w:tcW w:w="4253" w:type="dxa"/>
          </w:tcPr>
          <w:p w14:paraId="50E57B31" w14:textId="77777777" w:rsidR="00072314" w:rsidRDefault="00072314" w:rsidP="001D18E6"/>
        </w:tc>
        <w:tc>
          <w:tcPr>
            <w:tcW w:w="4110" w:type="dxa"/>
          </w:tcPr>
          <w:p w14:paraId="0EB3D99A" w14:textId="77777777" w:rsidR="00072314" w:rsidRDefault="00072314" w:rsidP="001D18E6"/>
        </w:tc>
      </w:tr>
      <w:tr w:rsidR="00072314" w14:paraId="50CC8B5E" w14:textId="77777777" w:rsidTr="001D18E6">
        <w:tc>
          <w:tcPr>
            <w:tcW w:w="1838" w:type="dxa"/>
          </w:tcPr>
          <w:p w14:paraId="7E6A1FEA" w14:textId="77777777" w:rsidR="00072314" w:rsidRDefault="00072314" w:rsidP="001D18E6">
            <w:r>
              <w:t>…</w:t>
            </w:r>
          </w:p>
        </w:tc>
        <w:tc>
          <w:tcPr>
            <w:tcW w:w="4253" w:type="dxa"/>
          </w:tcPr>
          <w:p w14:paraId="48574BBE" w14:textId="77777777" w:rsidR="00072314" w:rsidRDefault="00072314" w:rsidP="001D18E6"/>
        </w:tc>
        <w:tc>
          <w:tcPr>
            <w:tcW w:w="4110" w:type="dxa"/>
          </w:tcPr>
          <w:p w14:paraId="58019C0D" w14:textId="77777777" w:rsidR="00072314" w:rsidRDefault="00072314" w:rsidP="001D18E6"/>
        </w:tc>
      </w:tr>
    </w:tbl>
    <w:p w14:paraId="520B7D86" w14:textId="4CE69A2A" w:rsidR="00072314" w:rsidRPr="00702453" w:rsidRDefault="00072314" w:rsidP="00072314">
      <w:pPr>
        <w:pStyle w:val="Caption"/>
      </w:pPr>
      <w:bookmarkStart w:id="208" w:name="_Toc35000674"/>
      <w:bookmarkStart w:id="209" w:name="_Toc536800496"/>
      <w:bookmarkStart w:id="210" w:name="_Toc6574933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w:t>
      </w:r>
      <w:r>
        <w:rPr>
          <w:noProof/>
        </w:rPr>
        <w:fldChar w:fldCharType="end"/>
      </w:r>
      <w:r w:rsidRPr="00702453">
        <w:t xml:space="preserve">: </w:t>
      </w:r>
      <w:r>
        <w:t>Inherited Requirements</w:t>
      </w:r>
      <w:bookmarkEnd w:id="208"/>
      <w:bookmarkEnd w:id="209"/>
      <w:bookmarkEnd w:id="210"/>
    </w:p>
    <w:p w14:paraId="1DDB587F" w14:textId="77777777" w:rsidR="00072314" w:rsidRDefault="00072314" w:rsidP="00072314"/>
    <w:p w14:paraId="02DEB95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A3F7147" w14:textId="77777777" w:rsidR="008C50D1" w:rsidRPr="003305ED" w:rsidRDefault="008C50D1" w:rsidP="00702F62">
      <w:pPr>
        <w:pStyle w:val="Heading4"/>
        <w:keepNext w:val="0"/>
        <w:tabs>
          <w:tab w:val="clear" w:pos="900"/>
          <w:tab w:val="left" w:pos="709"/>
        </w:tabs>
        <w:spacing w:before="240"/>
      </w:pPr>
      <w:bookmarkStart w:id="211" w:name="_Toc65749267"/>
      <w:r>
        <w:rPr>
          <w:lang w:val="en-GB"/>
        </w:rPr>
        <w:t xml:space="preserve">Technology </w:t>
      </w:r>
      <w:r w:rsidRPr="003070ED">
        <w:rPr>
          <w:lang w:val="en-GB"/>
        </w:rPr>
        <w:t>Function</w:t>
      </w:r>
      <w:r>
        <w:rPr>
          <w:lang w:val="en-GB"/>
        </w:rPr>
        <w:t xml:space="preserve"> </w:t>
      </w:r>
      <w:r>
        <w:rPr>
          <w:noProof/>
        </w:rPr>
        <w:drawing>
          <wp:inline distT="0" distB="0" distL="0" distR="0" wp14:anchorId="5DF5E6E7" wp14:editId="3DA81797">
            <wp:extent cx="152400" cy="152400"/>
            <wp:effectExtent l="0" t="0" r="0" b="0"/>
            <wp:docPr id="17" name="Picture -14790951.jpg" descr="-1479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79095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Climate Operations</w:t>
      </w:r>
      <w:bookmarkEnd w:id="211"/>
    </w:p>
    <w:p w14:paraId="7EE9930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1BA2C0A" w14:textId="77777777" w:rsidR="00072314" w:rsidRPr="003B799F" w:rsidRDefault="00072314" w:rsidP="00072314"/>
    <w:p w14:paraId="3E3853F9" w14:textId="77777777" w:rsidR="00072314" w:rsidRDefault="00072314" w:rsidP="00072314">
      <w:pPr>
        <w:pStyle w:val="Heading6"/>
        <w:keepNext w:val="0"/>
        <w:tabs>
          <w:tab w:val="clear" w:pos="900"/>
          <w:tab w:val="left" w:pos="709"/>
        </w:tabs>
        <w:spacing w:before="240"/>
        <w:rPr>
          <w:lang w:val="en-GB"/>
        </w:rPr>
      </w:pPr>
      <w:r>
        <w:rPr>
          <w:lang w:val="en-GB"/>
        </w:rPr>
        <w:t>Inputs</w:t>
      </w:r>
    </w:p>
    <w:p w14:paraId="11FA5738"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CD22AE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F0B810"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58B423A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4F21A"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88B7F7"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068DD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7C6EE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B7B98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0549A66"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6D05DC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C8AD6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AB08222" w14:textId="77777777" w:rsidR="0046438F" w:rsidRDefault="0046438F" w:rsidP="0046438F">
            <w:pPr>
              <w:rPr>
                <w:rFonts w:cs="Arial"/>
                <w:color w:val="000000" w:themeColor="text1"/>
                <w:sz w:val="16"/>
                <w:szCs w:val="14"/>
              </w:rPr>
            </w:pPr>
            <w:r>
              <w:rPr>
                <w:rFonts w:cs="Arial"/>
                <w:color w:val="000000" w:themeColor="text1"/>
                <w:sz w:val="16"/>
                <w:szCs w:val="14"/>
              </w:rPr>
              <w:t>dTi</w:t>
            </w:r>
          </w:p>
          <w:p w14:paraId="407D4405" w14:textId="77777777" w:rsidR="0046438F" w:rsidRPr="00740CDD" w:rsidRDefault="0046438F" w:rsidP="00927ADC">
            <w:pPr>
              <w:pStyle w:val="VelocityScript"/>
              <w:rPr>
                <w:color w:val="00B0F0"/>
              </w:rPr>
            </w:pPr>
          </w:p>
          <w:p w14:paraId="20A73C59" w14:textId="77777777" w:rsidR="004C0655" w:rsidRPr="007215C5" w:rsidRDefault="004C0655" w:rsidP="004F0393">
            <w:pPr>
              <w:pStyle w:val="VelocityScript"/>
            </w:pPr>
          </w:p>
          <w:p w14:paraId="4AC2F59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54010A"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dTi</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B8A10C" w14:textId="77777777" w:rsidR="00A86D9F" w:rsidRDefault="00A86D9F" w:rsidP="00A86D9F">
            <w:pPr>
              <w:rPr>
                <w:rFonts w:cs="Arial"/>
                <w:color w:val="000000" w:themeColor="text1"/>
                <w:sz w:val="16"/>
                <w:szCs w:val="14"/>
              </w:rPr>
            </w:pPr>
            <w:r>
              <w:rPr>
                <w:rFonts w:cs="Arial"/>
                <w:color w:val="000000" w:themeColor="text1"/>
                <w:sz w:val="16"/>
                <w:szCs w:val="14"/>
              </w:rPr>
              <w:t>dTi</w:t>
            </w:r>
          </w:p>
          <w:p w14:paraId="6706F69D" w14:textId="77777777" w:rsidR="00C84B54" w:rsidRDefault="00C84B54" w:rsidP="00090710">
            <w:pPr>
              <w:pStyle w:val="VelocityScript"/>
            </w:pPr>
          </w:p>
          <w:p w14:paraId="112FDA27" w14:textId="77777777" w:rsidR="00C84B54" w:rsidRDefault="00C84B54" w:rsidP="00090710">
            <w:pPr>
              <w:pStyle w:val="VelocityScript"/>
            </w:pPr>
          </w:p>
          <w:p w14:paraId="73D0B9F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7B5AF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5CFFDB" w14:textId="77777777" w:rsidR="00753FDA" w:rsidRDefault="00753FDA"/>
        </w:tc>
      </w:tr>
      <w:tr w:rsidR="00EB31D7" w:rsidRPr="00B3499B" w14:paraId="1341173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A9B63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C0348B" w14:textId="77777777" w:rsidR="0046438F" w:rsidRDefault="0046438F" w:rsidP="0046438F">
            <w:pPr>
              <w:rPr>
                <w:rFonts w:cs="Arial"/>
                <w:color w:val="000000" w:themeColor="text1"/>
                <w:sz w:val="16"/>
                <w:szCs w:val="14"/>
              </w:rPr>
            </w:pPr>
            <w:r>
              <w:rPr>
                <w:rFonts w:cs="Arial"/>
                <w:color w:val="000000" w:themeColor="text1"/>
                <w:sz w:val="16"/>
                <w:szCs w:val="14"/>
              </w:rPr>
              <w:t>Climate Request</w:t>
            </w:r>
          </w:p>
          <w:p w14:paraId="0FACAD2A" w14:textId="77777777" w:rsidR="0046438F" w:rsidRPr="00740CDD" w:rsidRDefault="0046438F" w:rsidP="00927ADC">
            <w:pPr>
              <w:pStyle w:val="VelocityScript"/>
              <w:rPr>
                <w:color w:val="00B0F0"/>
              </w:rPr>
            </w:pPr>
          </w:p>
          <w:p w14:paraId="6E7BD09D" w14:textId="77777777" w:rsidR="004C0655" w:rsidRPr="007215C5" w:rsidRDefault="004C0655" w:rsidP="004F0393">
            <w:pPr>
              <w:pStyle w:val="VelocityScript"/>
            </w:pPr>
          </w:p>
          <w:p w14:paraId="1EFF054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796FF2" w14:textId="77777777" w:rsidR="008A674A" w:rsidRPr="003C5D56" w:rsidRDefault="008A674A" w:rsidP="008A674A">
            <w:pPr>
              <w:rPr>
                <w:rFonts w:cs="Arial"/>
                <w:color w:val="000000" w:themeColor="text1"/>
                <w:sz w:val="16"/>
                <w:szCs w:val="14"/>
              </w:rPr>
            </w:pPr>
            <w:r>
              <w:rPr>
                <w:rFonts w:cs="Arial"/>
                <w:color w:val="000000" w:themeColor="text1"/>
                <w:sz w:val="16"/>
                <w:szCs w:val="14"/>
              </w:rPr>
              <w:t>Climate Request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C86EE2"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5529105" w14:textId="77777777" w:rsidR="00C84B54" w:rsidRDefault="00C84B54" w:rsidP="00090710">
            <w:pPr>
              <w:pStyle w:val="VelocityScript"/>
            </w:pPr>
          </w:p>
          <w:p w14:paraId="1B923A25" w14:textId="77777777" w:rsidR="00C84B54" w:rsidRDefault="00C84B54" w:rsidP="00090710">
            <w:pPr>
              <w:pStyle w:val="VelocityScript"/>
            </w:pPr>
          </w:p>
          <w:p w14:paraId="53CD62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40FB0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EB8B06" w14:textId="77777777" w:rsidR="00753FDA" w:rsidRDefault="00753FDA"/>
        </w:tc>
      </w:tr>
      <w:tr w:rsidR="00EB31D7" w:rsidRPr="00B3499B" w14:paraId="0C96A1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25192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14314DD"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05840308" w14:textId="77777777" w:rsidR="0046438F" w:rsidRPr="00740CDD" w:rsidRDefault="0046438F" w:rsidP="00927ADC">
            <w:pPr>
              <w:pStyle w:val="VelocityScript"/>
              <w:rPr>
                <w:color w:val="00B0F0"/>
              </w:rPr>
            </w:pPr>
          </w:p>
          <w:p w14:paraId="34750BD8" w14:textId="77777777" w:rsidR="004C0655" w:rsidRPr="007215C5" w:rsidRDefault="004C0655" w:rsidP="004F0393">
            <w:pPr>
              <w:pStyle w:val="VelocityScript"/>
            </w:pPr>
          </w:p>
          <w:p w14:paraId="09543CD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FADBBDB"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0CC345" w14:textId="77777777" w:rsidR="00C84B54" w:rsidRDefault="00C84B54" w:rsidP="00090710">
            <w:pPr>
              <w:pStyle w:val="VelocityScript"/>
            </w:pPr>
          </w:p>
          <w:p w14:paraId="4FAC164B" w14:textId="77777777" w:rsidR="00C84B54" w:rsidRDefault="00C84B54" w:rsidP="00090710">
            <w:pPr>
              <w:pStyle w:val="VelocityScript"/>
            </w:pPr>
          </w:p>
          <w:p w14:paraId="17E0082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A4750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2ACA10" w14:textId="77777777" w:rsidR="00753FDA" w:rsidRDefault="00753FDA"/>
        </w:tc>
      </w:tr>
      <w:tr w:rsidR="00EB31D7" w:rsidRPr="00B3499B" w14:paraId="733801E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CFD4D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5246B90"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13F1CAC" w14:textId="77777777" w:rsidR="0046438F" w:rsidRPr="00740CDD" w:rsidRDefault="0046438F" w:rsidP="00927ADC">
            <w:pPr>
              <w:pStyle w:val="VelocityScript"/>
              <w:rPr>
                <w:color w:val="00B0F0"/>
              </w:rPr>
            </w:pPr>
          </w:p>
          <w:p w14:paraId="4D3BD683" w14:textId="77777777" w:rsidR="004C0655" w:rsidRPr="007215C5" w:rsidRDefault="004C0655" w:rsidP="004F0393">
            <w:pPr>
              <w:pStyle w:val="VelocityScript"/>
            </w:pPr>
          </w:p>
          <w:p w14:paraId="0BA14C3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F6822C"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Heat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ECACCD"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3EADEDA5" w14:textId="77777777" w:rsidR="00C84B54" w:rsidRDefault="00C84B54" w:rsidP="00090710">
            <w:pPr>
              <w:pStyle w:val="VelocityScript"/>
            </w:pPr>
          </w:p>
          <w:p w14:paraId="31829D1F" w14:textId="77777777" w:rsidR="00C84B54" w:rsidRDefault="00C84B54" w:rsidP="00090710">
            <w:pPr>
              <w:pStyle w:val="VelocityScript"/>
            </w:pPr>
          </w:p>
          <w:p w14:paraId="7AD2815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B96AC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416120" w14:textId="77777777" w:rsidR="00753FDA" w:rsidRDefault="00753FDA"/>
        </w:tc>
      </w:tr>
      <w:tr w:rsidR="00EB31D7" w:rsidRPr="00B3499B" w14:paraId="2E125FE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AF0AA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438D155"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52C37ED9" w14:textId="77777777" w:rsidR="0046438F" w:rsidRPr="00740CDD" w:rsidRDefault="0046438F" w:rsidP="00927ADC">
            <w:pPr>
              <w:pStyle w:val="VelocityScript"/>
              <w:rPr>
                <w:color w:val="00B0F0"/>
              </w:rPr>
            </w:pPr>
          </w:p>
          <w:p w14:paraId="30E623EC" w14:textId="77777777" w:rsidR="004C0655" w:rsidRPr="007215C5" w:rsidRDefault="004C0655" w:rsidP="004F0393">
            <w:pPr>
              <w:pStyle w:val="VelocityScript"/>
            </w:pPr>
          </w:p>
          <w:p w14:paraId="07FCED7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2E3104"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Cool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1B30EF"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6E31096D" w14:textId="77777777" w:rsidR="00C84B54" w:rsidRDefault="00C84B54" w:rsidP="00090710">
            <w:pPr>
              <w:pStyle w:val="VelocityScript"/>
            </w:pPr>
          </w:p>
          <w:p w14:paraId="6A439B2C" w14:textId="77777777" w:rsidR="00C84B54" w:rsidRDefault="00C84B54" w:rsidP="00090710">
            <w:pPr>
              <w:pStyle w:val="VelocityScript"/>
            </w:pPr>
          </w:p>
          <w:p w14:paraId="3EA4DB8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85824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E3FA9D" w14:textId="77777777" w:rsidR="00753FDA" w:rsidRDefault="00753FDA"/>
        </w:tc>
      </w:tr>
      <w:tr w:rsidR="00EB31D7" w:rsidRPr="00B3499B" w14:paraId="295C48C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F61F5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A1C770A"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210F83D7" w14:textId="77777777" w:rsidR="0046438F" w:rsidRPr="00740CDD" w:rsidRDefault="0046438F" w:rsidP="00927ADC">
            <w:pPr>
              <w:pStyle w:val="VelocityScript"/>
              <w:rPr>
                <w:color w:val="00B0F0"/>
              </w:rPr>
            </w:pPr>
          </w:p>
          <w:p w14:paraId="6B419456" w14:textId="77777777" w:rsidR="004C0655" w:rsidRPr="007215C5" w:rsidRDefault="004C0655" w:rsidP="004F0393">
            <w:pPr>
              <w:pStyle w:val="VelocityScript"/>
            </w:pPr>
          </w:p>
          <w:p w14:paraId="4DE4A1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071D06"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F15070"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32A7A9B0" w14:textId="77777777" w:rsidR="00C84B54" w:rsidRDefault="00C84B54" w:rsidP="00090710">
            <w:pPr>
              <w:pStyle w:val="VelocityScript"/>
            </w:pPr>
          </w:p>
          <w:p w14:paraId="652585F9" w14:textId="77777777" w:rsidR="00C84B54" w:rsidRDefault="00C84B54" w:rsidP="00090710">
            <w:pPr>
              <w:pStyle w:val="VelocityScript"/>
            </w:pPr>
          </w:p>
          <w:p w14:paraId="6B9194C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05384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24E1A86" w14:textId="77777777" w:rsidR="00753FDA" w:rsidRDefault="00753FDA"/>
        </w:tc>
      </w:tr>
      <w:tr w:rsidR="00EB31D7" w:rsidRPr="00B3499B" w14:paraId="4BB13C1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6068F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A866F6" w14:textId="77777777" w:rsidR="0046438F" w:rsidRDefault="0046438F" w:rsidP="0046438F">
            <w:pPr>
              <w:rPr>
                <w:rFonts w:cs="Arial"/>
                <w:color w:val="000000" w:themeColor="text1"/>
                <w:sz w:val="16"/>
                <w:szCs w:val="14"/>
              </w:rPr>
            </w:pPr>
            <w:r>
              <w:rPr>
                <w:rFonts w:cs="Arial"/>
                <w:color w:val="000000" w:themeColor="text1"/>
                <w:sz w:val="16"/>
                <w:szCs w:val="14"/>
              </w:rPr>
              <w:t>Climate Overrides</w:t>
            </w:r>
          </w:p>
          <w:p w14:paraId="0482B5ED" w14:textId="77777777" w:rsidR="0046438F" w:rsidRPr="00740CDD" w:rsidRDefault="0046438F" w:rsidP="00927ADC">
            <w:pPr>
              <w:pStyle w:val="VelocityScript"/>
              <w:rPr>
                <w:color w:val="00B0F0"/>
              </w:rPr>
            </w:pPr>
          </w:p>
          <w:p w14:paraId="2589EE4F" w14:textId="77777777" w:rsidR="004C0655" w:rsidRPr="007215C5" w:rsidRDefault="004C0655" w:rsidP="004F0393">
            <w:pPr>
              <w:pStyle w:val="VelocityScript"/>
            </w:pPr>
          </w:p>
          <w:p w14:paraId="378822C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AB9444" w14:textId="77777777" w:rsidR="008A674A" w:rsidRPr="003C5D56" w:rsidRDefault="008A674A" w:rsidP="008A674A">
            <w:pPr>
              <w:rPr>
                <w:rFonts w:cs="Arial"/>
                <w:color w:val="000000" w:themeColor="text1"/>
                <w:sz w:val="16"/>
                <w:szCs w:val="14"/>
              </w:rPr>
            </w:pPr>
            <w:r>
              <w:rPr>
                <w:rFonts w:cs="Arial"/>
                <w:color w:val="000000" w:themeColor="text1"/>
                <w:sz w:val="16"/>
                <w:szCs w:val="14"/>
              </w:rPr>
              <w:t>Climate Overrides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6402B1" w14:textId="77777777" w:rsidR="00A86D9F" w:rsidRDefault="00A86D9F" w:rsidP="00A86D9F">
            <w:pPr>
              <w:rPr>
                <w:rFonts w:cs="Arial"/>
                <w:color w:val="000000" w:themeColor="text1"/>
                <w:sz w:val="16"/>
                <w:szCs w:val="14"/>
              </w:rPr>
            </w:pPr>
            <w:r>
              <w:rPr>
                <w:rFonts w:cs="Arial"/>
                <w:color w:val="000000" w:themeColor="text1"/>
                <w:sz w:val="16"/>
                <w:szCs w:val="14"/>
              </w:rPr>
              <w:t>Climate Overrides</w:t>
            </w:r>
          </w:p>
          <w:p w14:paraId="60C8223B" w14:textId="77777777" w:rsidR="00C84B54" w:rsidRDefault="00C84B54" w:rsidP="00090710">
            <w:pPr>
              <w:pStyle w:val="VelocityScript"/>
            </w:pPr>
          </w:p>
          <w:p w14:paraId="78D61AC8" w14:textId="77777777" w:rsidR="00C84B54" w:rsidRDefault="00C84B54" w:rsidP="00090710">
            <w:pPr>
              <w:pStyle w:val="VelocityScript"/>
            </w:pPr>
          </w:p>
          <w:p w14:paraId="48CE535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5FB44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93DDD0" w14:textId="77777777" w:rsidR="00753FDA" w:rsidRDefault="00753FDA"/>
        </w:tc>
      </w:tr>
      <w:tr w:rsidR="00EB31D7" w:rsidRPr="00B3499B" w14:paraId="5C7D1AF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5C36A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A9396D" w14:textId="77777777" w:rsidR="0046438F" w:rsidRDefault="0046438F" w:rsidP="0046438F">
            <w:pPr>
              <w:rPr>
                <w:rFonts w:cs="Arial"/>
                <w:color w:val="000000" w:themeColor="text1"/>
                <w:sz w:val="16"/>
                <w:szCs w:val="14"/>
              </w:rPr>
            </w:pPr>
            <w:r>
              <w:rPr>
                <w:rFonts w:cs="Arial"/>
                <w:color w:val="000000" w:themeColor="text1"/>
                <w:sz w:val="16"/>
                <w:szCs w:val="14"/>
              </w:rPr>
              <w:t>Prerejuv Climate Settings</w:t>
            </w:r>
          </w:p>
          <w:p w14:paraId="240CCA24" w14:textId="77777777" w:rsidR="0046438F" w:rsidRPr="00740CDD" w:rsidRDefault="0046438F" w:rsidP="00927ADC">
            <w:pPr>
              <w:pStyle w:val="VelocityScript"/>
              <w:rPr>
                <w:color w:val="00B0F0"/>
              </w:rPr>
            </w:pPr>
          </w:p>
          <w:p w14:paraId="19B37BC1" w14:textId="77777777" w:rsidR="004C0655" w:rsidRPr="007215C5" w:rsidRDefault="004C0655" w:rsidP="004F0393">
            <w:pPr>
              <w:pStyle w:val="VelocityScript"/>
            </w:pPr>
          </w:p>
          <w:p w14:paraId="159F693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933A9E" w14:textId="77777777" w:rsidR="008A674A" w:rsidRPr="003C5D56" w:rsidRDefault="008A674A" w:rsidP="008A674A">
            <w:pPr>
              <w:rPr>
                <w:rFonts w:cs="Arial"/>
                <w:color w:val="000000" w:themeColor="text1"/>
                <w:sz w:val="16"/>
                <w:szCs w:val="14"/>
              </w:rPr>
            </w:pPr>
            <w:r>
              <w:rPr>
                <w:rFonts w:cs="Arial"/>
                <w:color w:val="000000" w:themeColor="text1"/>
                <w:sz w:val="16"/>
                <w:szCs w:val="14"/>
              </w:rPr>
              <w:t>Prerejuv Climate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3C939E" w14:textId="77777777" w:rsidR="00A86D9F" w:rsidRDefault="00A86D9F" w:rsidP="00A86D9F">
            <w:pPr>
              <w:rPr>
                <w:rFonts w:cs="Arial"/>
                <w:color w:val="000000" w:themeColor="text1"/>
                <w:sz w:val="16"/>
                <w:szCs w:val="14"/>
              </w:rPr>
            </w:pPr>
            <w:r>
              <w:rPr>
                <w:rFonts w:cs="Arial"/>
                <w:color w:val="000000" w:themeColor="text1"/>
                <w:sz w:val="16"/>
                <w:szCs w:val="14"/>
              </w:rPr>
              <w:t>Climate Settings</w:t>
            </w:r>
          </w:p>
          <w:p w14:paraId="24F7F489" w14:textId="77777777" w:rsidR="00C84B54" w:rsidRDefault="00C84B54" w:rsidP="00090710">
            <w:pPr>
              <w:pStyle w:val="VelocityScript"/>
            </w:pPr>
          </w:p>
          <w:p w14:paraId="576CE10B" w14:textId="77777777" w:rsidR="00C84B54" w:rsidRDefault="00C84B54" w:rsidP="00090710">
            <w:pPr>
              <w:pStyle w:val="VelocityScript"/>
            </w:pPr>
          </w:p>
          <w:p w14:paraId="0702427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CBC45B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CB54B2" w14:textId="77777777" w:rsidR="00753FDA" w:rsidRDefault="00753FDA"/>
        </w:tc>
      </w:tr>
      <w:tr w:rsidR="00EB31D7" w:rsidRPr="00B3499B" w14:paraId="3FAFA3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812C1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485091A" w14:textId="77777777" w:rsidR="0046438F" w:rsidRDefault="0046438F" w:rsidP="0046438F">
            <w:pPr>
              <w:rPr>
                <w:rFonts w:cs="Arial"/>
                <w:color w:val="000000" w:themeColor="text1"/>
                <w:sz w:val="16"/>
                <w:szCs w:val="14"/>
              </w:rPr>
            </w:pPr>
            <w:r>
              <w:rPr>
                <w:rFonts w:cs="Arial"/>
                <w:color w:val="000000" w:themeColor="text1"/>
                <w:sz w:val="16"/>
                <w:szCs w:val="14"/>
              </w:rPr>
              <w:t>Prerejuv EM Regs Settings</w:t>
            </w:r>
          </w:p>
          <w:p w14:paraId="5EBB24BA" w14:textId="77777777" w:rsidR="0046438F" w:rsidRPr="00740CDD" w:rsidRDefault="0046438F" w:rsidP="00927ADC">
            <w:pPr>
              <w:pStyle w:val="VelocityScript"/>
              <w:rPr>
                <w:color w:val="00B0F0"/>
              </w:rPr>
            </w:pPr>
          </w:p>
          <w:p w14:paraId="4C7CDE31" w14:textId="77777777" w:rsidR="004C0655" w:rsidRPr="007215C5" w:rsidRDefault="004C0655" w:rsidP="004F0393">
            <w:pPr>
              <w:pStyle w:val="VelocityScript"/>
            </w:pPr>
          </w:p>
          <w:p w14:paraId="6D64E9D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6C00D3" w14:textId="77777777" w:rsidR="008A674A" w:rsidRPr="003C5D56" w:rsidRDefault="008A674A" w:rsidP="008A674A">
            <w:pPr>
              <w:rPr>
                <w:rFonts w:cs="Arial"/>
                <w:color w:val="000000" w:themeColor="text1"/>
                <w:sz w:val="16"/>
                <w:szCs w:val="14"/>
              </w:rPr>
            </w:pPr>
            <w:r>
              <w:rPr>
                <w:rFonts w:cs="Arial"/>
                <w:color w:val="000000" w:themeColor="text1"/>
                <w:sz w:val="16"/>
                <w:szCs w:val="14"/>
              </w:rPr>
              <w:t>Prerejuv EM Regs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687425" w14:textId="77777777" w:rsidR="00A86D9F" w:rsidRDefault="00A86D9F" w:rsidP="00A86D9F">
            <w:pPr>
              <w:rPr>
                <w:rFonts w:cs="Arial"/>
                <w:color w:val="000000" w:themeColor="text1"/>
                <w:sz w:val="16"/>
                <w:szCs w:val="14"/>
              </w:rPr>
            </w:pPr>
            <w:r>
              <w:rPr>
                <w:rFonts w:cs="Arial"/>
                <w:color w:val="000000" w:themeColor="text1"/>
                <w:sz w:val="16"/>
                <w:szCs w:val="14"/>
              </w:rPr>
              <w:t>EM Registers Settings</w:t>
            </w:r>
          </w:p>
          <w:p w14:paraId="4F3C92F2" w14:textId="77777777" w:rsidR="00C84B54" w:rsidRDefault="00C84B54" w:rsidP="00090710">
            <w:pPr>
              <w:pStyle w:val="VelocityScript"/>
            </w:pPr>
          </w:p>
          <w:p w14:paraId="61DE3025" w14:textId="77777777" w:rsidR="00C84B54" w:rsidRDefault="00C84B54" w:rsidP="00090710">
            <w:pPr>
              <w:pStyle w:val="VelocityScript"/>
            </w:pPr>
          </w:p>
          <w:p w14:paraId="23E9DA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68942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08E115" w14:textId="77777777" w:rsidR="00753FDA" w:rsidRDefault="00753FDA"/>
        </w:tc>
      </w:tr>
      <w:tr w:rsidR="00EB31D7" w:rsidRPr="00B3499B" w14:paraId="460A262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23C433" w14:textId="45B51779" w:rsidR="00EB31D7" w:rsidRPr="00B3499B" w:rsidRDefault="00F43BEF" w:rsidP="00236BAE">
            <w:pPr>
              <w:rPr>
                <w:rFonts w:cs="Arial"/>
                <w:bCs/>
                <w:color w:val="808080" w:themeColor="background1" w:themeShade="80"/>
                <w:sz w:val="16"/>
                <w:szCs w:val="14"/>
              </w:rPr>
            </w:pPr>
            <w:hyperlink r:id="rId3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2ACB65" w14:textId="4E3B6DF4"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C9A6A1"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E66CB2A" w14:textId="20F885E2" w:rsidR="00414C45" w:rsidRPr="004A50B8" w:rsidRDefault="00414C45" w:rsidP="004A50B8">
      <w:pPr>
        <w:pStyle w:val="Caption"/>
      </w:pPr>
      <w:bookmarkStart w:id="212" w:name="_Toc6574934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w:t>
      </w:r>
      <w:r>
        <w:rPr>
          <w:noProof/>
        </w:rPr>
        <w:fldChar w:fldCharType="end"/>
      </w:r>
      <w:r w:rsidRPr="00702453">
        <w:t xml:space="preserve">: </w:t>
      </w:r>
      <w:r>
        <w:t xml:space="preserve">Input Signal mappings of Function </w:t>
      </w:r>
      <w:r w:rsidRPr="004521EB">
        <w:rPr>
          <w:lang w:val="en-GB"/>
        </w:rPr>
        <w:t>Request Climate Operations</w:t>
      </w:r>
      <w:bookmarkEnd w:id="212"/>
    </w:p>
    <w:p w14:paraId="188CBCB0" w14:textId="77777777" w:rsidR="008C50D1" w:rsidRPr="00E23282" w:rsidRDefault="008C50D1" w:rsidP="00072314"/>
    <w:p w14:paraId="6A2F68C7"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7D38704"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4461205"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EF6D6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72A581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2E035D"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3CD7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2D4CE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EC267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8D6AD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D47B2DC"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CF1F9E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55D07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12BCE08" w14:textId="77777777" w:rsidR="0046438F" w:rsidRDefault="0046438F" w:rsidP="0046438F">
            <w:pPr>
              <w:rPr>
                <w:rFonts w:cs="Arial"/>
                <w:color w:val="000000" w:themeColor="text1"/>
                <w:sz w:val="16"/>
                <w:szCs w:val="14"/>
              </w:rPr>
            </w:pPr>
            <w:r>
              <w:rPr>
                <w:rFonts w:cs="Arial"/>
                <w:color w:val="000000" w:themeColor="text1"/>
                <w:sz w:val="16"/>
                <w:szCs w:val="14"/>
              </w:rPr>
              <w:t>Seat Climate Mode/Intensity</w:t>
            </w:r>
          </w:p>
          <w:p w14:paraId="488BF075" w14:textId="77777777" w:rsidR="0046438F" w:rsidRPr="00740CDD" w:rsidRDefault="0046438F" w:rsidP="00D60C45">
            <w:pPr>
              <w:pStyle w:val="VelocityScript"/>
              <w:rPr>
                <w:color w:val="00B0F0"/>
              </w:rPr>
            </w:pPr>
          </w:p>
          <w:p w14:paraId="3B949364" w14:textId="77777777" w:rsidR="007215C5" w:rsidRPr="00D60C45" w:rsidRDefault="007215C5" w:rsidP="00CA24CE">
            <w:pPr>
              <w:rPr>
                <w:rFonts w:cs="Arial"/>
                <w:color w:val="000000" w:themeColor="text1"/>
                <w:sz w:val="16"/>
                <w:szCs w:val="14"/>
                <w:lang w:val="en-GB"/>
              </w:rPr>
            </w:pPr>
          </w:p>
          <w:p w14:paraId="4DE749D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083670"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Climate Mode/Intensity</w:t>
            </w:r>
          </w:p>
          <w:p w14:paraId="7F1D3A2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4CF7B6" w14:textId="77777777" w:rsidR="0038251F" w:rsidRPr="0038251F" w:rsidRDefault="00143E70" w:rsidP="0038251F">
            <w:pPr>
              <w:pStyle w:val="VelocityScript"/>
              <w:rPr>
                <w:color w:val="00B0F0"/>
                <w:sz w:val="16"/>
              </w:rPr>
            </w:pPr>
            <w:r>
              <w:rPr>
                <w:rFonts w:cs="Arial"/>
                <w:color w:val="000000" w:themeColor="text1"/>
                <w:sz w:val="16"/>
                <w:szCs w:val="14"/>
              </w:rPr>
              <w:t>Seat Climate</w:t>
            </w:r>
            <w:r w:rsidRPr="0038251F">
              <w:rPr>
                <w:color w:val="00B0F0"/>
                <w:sz w:val="16"/>
              </w:rPr>
              <w:t xml:space="preserve"> </w:t>
            </w:r>
          </w:p>
          <w:p w14:paraId="66C7B93D" w14:textId="77777777" w:rsidR="00C84B54" w:rsidRDefault="00C84B54" w:rsidP="00B31A0E">
            <w:pPr>
              <w:pStyle w:val="VelocityScript"/>
            </w:pPr>
          </w:p>
          <w:p w14:paraId="171A34E0" w14:textId="77777777" w:rsidR="00C84B54" w:rsidRDefault="00C84B54" w:rsidP="00B31A0E">
            <w:pPr>
              <w:pStyle w:val="VelocityScript"/>
            </w:pPr>
          </w:p>
          <w:p w14:paraId="636B357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EDEF2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FC0FAC" w14:textId="77777777" w:rsidR="00753FDA" w:rsidRDefault="00753FDA"/>
        </w:tc>
      </w:tr>
      <w:tr w:rsidR="00CA24CE" w:rsidRPr="00B3499B" w14:paraId="6C248C0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0DB4A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AD8C71C" w14:textId="77777777" w:rsidR="0046438F" w:rsidRDefault="0046438F" w:rsidP="0046438F">
            <w:pPr>
              <w:rPr>
                <w:rFonts w:cs="Arial"/>
                <w:color w:val="000000" w:themeColor="text1"/>
                <w:sz w:val="16"/>
                <w:szCs w:val="14"/>
              </w:rPr>
            </w:pPr>
            <w:r>
              <w:rPr>
                <w:rFonts w:cs="Arial"/>
                <w:color w:val="000000" w:themeColor="text1"/>
                <w:sz w:val="16"/>
                <w:szCs w:val="14"/>
              </w:rPr>
              <w:t>EM Regs Mode</w:t>
            </w:r>
          </w:p>
          <w:p w14:paraId="295B3F7C" w14:textId="77777777" w:rsidR="0046438F" w:rsidRPr="00740CDD" w:rsidRDefault="0046438F" w:rsidP="00D60C45">
            <w:pPr>
              <w:pStyle w:val="VelocityScript"/>
              <w:rPr>
                <w:color w:val="00B0F0"/>
              </w:rPr>
            </w:pPr>
          </w:p>
          <w:p w14:paraId="2C9F485F" w14:textId="77777777" w:rsidR="007215C5" w:rsidRPr="00D60C45" w:rsidRDefault="007215C5" w:rsidP="00CA24CE">
            <w:pPr>
              <w:rPr>
                <w:rFonts w:cs="Arial"/>
                <w:color w:val="000000" w:themeColor="text1"/>
                <w:sz w:val="16"/>
                <w:szCs w:val="14"/>
                <w:lang w:val="en-GB"/>
              </w:rPr>
            </w:pPr>
          </w:p>
          <w:p w14:paraId="75A8338F"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0CEE6FD"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EM Regs Mode</w:t>
            </w:r>
          </w:p>
          <w:p w14:paraId="2C80636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7365E6" w14:textId="77777777" w:rsidR="0038251F" w:rsidRPr="0038251F" w:rsidRDefault="00143E70" w:rsidP="0038251F">
            <w:pPr>
              <w:pStyle w:val="VelocityScript"/>
              <w:rPr>
                <w:color w:val="00B0F0"/>
                <w:sz w:val="16"/>
              </w:rPr>
            </w:pPr>
            <w:r>
              <w:rPr>
                <w:rFonts w:cs="Arial"/>
                <w:color w:val="000000" w:themeColor="text1"/>
                <w:sz w:val="16"/>
                <w:szCs w:val="14"/>
              </w:rPr>
              <w:t>EM Registers Settings</w:t>
            </w:r>
            <w:r w:rsidRPr="0038251F">
              <w:rPr>
                <w:color w:val="00B0F0"/>
                <w:sz w:val="16"/>
              </w:rPr>
              <w:t xml:space="preserve"> </w:t>
            </w:r>
          </w:p>
          <w:p w14:paraId="6A191AD1" w14:textId="77777777" w:rsidR="00C84B54" w:rsidRDefault="00C84B54" w:rsidP="00B31A0E">
            <w:pPr>
              <w:pStyle w:val="VelocityScript"/>
            </w:pPr>
          </w:p>
          <w:p w14:paraId="6026C434" w14:textId="77777777" w:rsidR="00C84B54" w:rsidRDefault="00C84B54" w:rsidP="00B31A0E">
            <w:pPr>
              <w:pStyle w:val="VelocityScript"/>
            </w:pPr>
          </w:p>
          <w:p w14:paraId="4A41D78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F651A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6A82873" w14:textId="77777777" w:rsidR="00753FDA" w:rsidRDefault="00753FDA"/>
        </w:tc>
      </w:tr>
      <w:tr w:rsidR="00CA24CE" w:rsidRPr="00B3499B" w14:paraId="1CA4AFB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1C067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B30BFB3" w14:textId="77777777" w:rsidR="0046438F" w:rsidRDefault="0046438F" w:rsidP="0046438F">
            <w:pPr>
              <w:rPr>
                <w:rFonts w:cs="Arial"/>
                <w:color w:val="000000" w:themeColor="text1"/>
                <w:sz w:val="16"/>
                <w:szCs w:val="14"/>
              </w:rPr>
            </w:pPr>
            <w:r>
              <w:rPr>
                <w:rFonts w:cs="Arial"/>
                <w:color w:val="000000" w:themeColor="text1"/>
                <w:sz w:val="16"/>
                <w:szCs w:val="14"/>
              </w:rPr>
              <w:t>Climate Internal Systems Control</w:t>
            </w:r>
          </w:p>
          <w:p w14:paraId="5836FFE8" w14:textId="77777777" w:rsidR="0046438F" w:rsidRPr="00740CDD" w:rsidRDefault="0046438F" w:rsidP="00D60C45">
            <w:pPr>
              <w:pStyle w:val="VelocityScript"/>
              <w:rPr>
                <w:color w:val="00B0F0"/>
              </w:rPr>
            </w:pPr>
          </w:p>
          <w:p w14:paraId="510444DE" w14:textId="77777777" w:rsidR="007215C5" w:rsidRPr="00D60C45" w:rsidRDefault="007215C5" w:rsidP="00CA24CE">
            <w:pPr>
              <w:rPr>
                <w:rFonts w:cs="Arial"/>
                <w:color w:val="000000" w:themeColor="text1"/>
                <w:sz w:val="16"/>
                <w:szCs w:val="14"/>
                <w:lang w:val="en-GB"/>
              </w:rPr>
            </w:pPr>
          </w:p>
          <w:p w14:paraId="2BD2CD7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213FBF" w14:textId="77777777" w:rsidR="00DD49BA" w:rsidRPr="003C5D56" w:rsidRDefault="00DD49BA" w:rsidP="00DD49BA">
            <w:pPr>
              <w:rPr>
                <w:rFonts w:cs="Arial"/>
                <w:color w:val="000000" w:themeColor="text1"/>
                <w:sz w:val="16"/>
                <w:szCs w:val="14"/>
              </w:rPr>
            </w:pPr>
            <w:r>
              <w:rPr>
                <w:rFonts w:cs="Arial"/>
                <w:color w:val="000000" w:themeColor="text1"/>
                <w:sz w:val="16"/>
                <w:szCs w:val="14"/>
              </w:rPr>
              <w:t>Climate Internal Systems Control</w:t>
            </w:r>
          </w:p>
          <w:p w14:paraId="0397635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CB0274" w14:textId="77777777" w:rsidR="0038251F" w:rsidRPr="0038251F" w:rsidRDefault="00143E70" w:rsidP="0038251F">
            <w:pPr>
              <w:pStyle w:val="VelocityScript"/>
              <w:rPr>
                <w:color w:val="00B0F0"/>
                <w:sz w:val="16"/>
              </w:rPr>
            </w:pPr>
            <w:r>
              <w:rPr>
                <w:rFonts w:cs="Arial"/>
                <w:color w:val="000000" w:themeColor="text1"/>
                <w:sz w:val="16"/>
                <w:szCs w:val="14"/>
              </w:rPr>
              <w:t>Climate Settings</w:t>
            </w:r>
            <w:r w:rsidRPr="0038251F">
              <w:rPr>
                <w:color w:val="00B0F0"/>
                <w:sz w:val="16"/>
              </w:rPr>
              <w:t xml:space="preserve"> </w:t>
            </w:r>
          </w:p>
          <w:p w14:paraId="442A1407" w14:textId="77777777" w:rsidR="00C84B54" w:rsidRDefault="00C84B54" w:rsidP="00B31A0E">
            <w:pPr>
              <w:pStyle w:val="VelocityScript"/>
            </w:pPr>
          </w:p>
          <w:p w14:paraId="1D4F1C00" w14:textId="77777777" w:rsidR="00C84B54" w:rsidRDefault="00C84B54" w:rsidP="00B31A0E">
            <w:pPr>
              <w:pStyle w:val="VelocityScript"/>
            </w:pPr>
          </w:p>
          <w:p w14:paraId="7EF1DC1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95C2D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5F78A8" w14:textId="77777777" w:rsidR="00753FDA" w:rsidRDefault="00753FDA"/>
        </w:tc>
      </w:tr>
      <w:tr w:rsidR="00CA24CE" w:rsidRPr="00B3499B" w14:paraId="4568C58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4F66595" w14:textId="793505A4" w:rsidR="00CA24CE" w:rsidRPr="00B3499B" w:rsidRDefault="00F43BEF" w:rsidP="00CA24CE">
            <w:pPr>
              <w:rPr>
                <w:rFonts w:cs="Arial"/>
                <w:bCs/>
                <w:color w:val="808080" w:themeColor="background1" w:themeShade="80"/>
                <w:sz w:val="16"/>
                <w:szCs w:val="14"/>
              </w:rPr>
            </w:pPr>
            <w:hyperlink r:id="rId3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A3FE5D" w14:textId="52C1790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D620BBA"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F6E6F2F" w14:textId="7D081151" w:rsidR="00236BAE" w:rsidRPr="004A50B8" w:rsidRDefault="00236BAE" w:rsidP="004A50B8">
      <w:pPr>
        <w:pStyle w:val="Caption"/>
      </w:pPr>
      <w:bookmarkStart w:id="213" w:name="_Toc6574934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w:t>
      </w:r>
      <w:r>
        <w:rPr>
          <w:noProof/>
        </w:rPr>
        <w:fldChar w:fldCharType="end"/>
      </w:r>
      <w:r w:rsidRPr="00702453">
        <w:t xml:space="preserve">: </w:t>
      </w:r>
      <w:r>
        <w:t xml:space="preserve">Output Signal mappings of Function </w:t>
      </w:r>
      <w:r w:rsidRPr="004521EB">
        <w:rPr>
          <w:lang w:val="en-GB"/>
        </w:rPr>
        <w:t>Request Climate Operations</w:t>
      </w:r>
      <w:bookmarkEnd w:id="213"/>
    </w:p>
    <w:p w14:paraId="2AAC3F2F" w14:textId="77777777" w:rsidR="00072314" w:rsidRPr="00612064" w:rsidRDefault="00072314" w:rsidP="00072314">
      <w:pPr>
        <w:spacing w:before="20"/>
        <w:rPr>
          <w:vanish/>
        </w:rPr>
      </w:pPr>
    </w:p>
    <w:p w14:paraId="2D00B123" w14:textId="77777777" w:rsidR="00072314" w:rsidRDefault="00072314" w:rsidP="00072314">
      <w:pPr>
        <w:pStyle w:val="Heading6"/>
        <w:keepNext w:val="0"/>
        <w:tabs>
          <w:tab w:val="clear" w:pos="900"/>
          <w:tab w:val="left" w:pos="709"/>
        </w:tabs>
        <w:spacing w:before="240"/>
      </w:pPr>
      <w:r>
        <w:t>Parameters</w:t>
      </w:r>
    </w:p>
    <w:p w14:paraId="0E98550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514710E" w14:textId="77777777" w:rsidTr="001D18E6">
        <w:trPr>
          <w:trHeight w:val="161"/>
        </w:trPr>
        <w:tc>
          <w:tcPr>
            <w:tcW w:w="1838" w:type="dxa"/>
            <w:shd w:val="clear" w:color="auto" w:fill="D9D9D9" w:themeFill="background1" w:themeFillShade="D9"/>
            <w:noWrap/>
            <w:hideMark/>
          </w:tcPr>
          <w:p w14:paraId="050186D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69EB588"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1A6EA90"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6B816D14"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F427F2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3F82869" w14:textId="77777777" w:rsidTr="001D18E6">
        <w:trPr>
          <w:trHeight w:val="70"/>
        </w:trPr>
        <w:tc>
          <w:tcPr>
            <w:tcW w:w="1838" w:type="dxa"/>
            <w:noWrap/>
          </w:tcPr>
          <w:p w14:paraId="4C41EBEB" w14:textId="541AED0D"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8047B4D" w14:textId="528DACF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EFB0625" w14:textId="0F2F22D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420380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F27BD1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77AFAE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858AED4" w14:textId="77777777" w:rsidTr="001D18E6">
        <w:trPr>
          <w:trHeight w:val="71"/>
        </w:trPr>
        <w:tc>
          <w:tcPr>
            <w:tcW w:w="1838" w:type="dxa"/>
            <w:noWrap/>
          </w:tcPr>
          <w:p w14:paraId="123342B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3929EEC" w14:textId="77777777" w:rsidR="00072314" w:rsidRPr="00D14691" w:rsidRDefault="00072314" w:rsidP="001D18E6">
            <w:pPr>
              <w:rPr>
                <w:color w:val="000000" w:themeColor="text1"/>
              </w:rPr>
            </w:pPr>
          </w:p>
        </w:tc>
        <w:tc>
          <w:tcPr>
            <w:tcW w:w="1701" w:type="dxa"/>
          </w:tcPr>
          <w:p w14:paraId="3AE7B208" w14:textId="77777777" w:rsidR="00072314" w:rsidRPr="00D14691" w:rsidRDefault="00072314" w:rsidP="001D18E6">
            <w:pPr>
              <w:rPr>
                <w:color w:val="000000" w:themeColor="text1"/>
              </w:rPr>
            </w:pPr>
          </w:p>
        </w:tc>
        <w:tc>
          <w:tcPr>
            <w:tcW w:w="1417" w:type="dxa"/>
            <w:noWrap/>
          </w:tcPr>
          <w:p w14:paraId="65A59EC4" w14:textId="77777777" w:rsidR="00072314" w:rsidRPr="00D14691" w:rsidRDefault="00072314" w:rsidP="001D18E6">
            <w:pPr>
              <w:rPr>
                <w:color w:val="000000" w:themeColor="text1"/>
              </w:rPr>
            </w:pPr>
          </w:p>
        </w:tc>
        <w:tc>
          <w:tcPr>
            <w:tcW w:w="3402" w:type="dxa"/>
          </w:tcPr>
          <w:p w14:paraId="1DC8B872" w14:textId="77777777" w:rsidR="00072314" w:rsidRPr="00D14691" w:rsidRDefault="00072314" w:rsidP="001D18E6">
            <w:pPr>
              <w:rPr>
                <w:color w:val="000000" w:themeColor="text1"/>
              </w:rPr>
            </w:pPr>
          </w:p>
        </w:tc>
      </w:tr>
    </w:tbl>
    <w:p w14:paraId="3D37C472" w14:textId="4E5DF81E" w:rsidR="008C50D1" w:rsidRDefault="00072314" w:rsidP="003678EC">
      <w:pPr>
        <w:pStyle w:val="Caption"/>
        <w:rPr>
          <w:lang w:val="en-GB"/>
        </w:rPr>
      </w:pPr>
      <w:bookmarkStart w:id="214" w:name="_Toc6574934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14"/>
    </w:p>
    <w:p w14:paraId="1F78238E" w14:textId="77777777" w:rsidR="003678EC" w:rsidRPr="003678EC" w:rsidRDefault="003678EC" w:rsidP="003678EC">
      <w:pPr>
        <w:rPr>
          <w:lang w:val="en-GB"/>
        </w:rPr>
      </w:pPr>
    </w:p>
    <w:p w14:paraId="5EF8C5C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8C7DF7A" w14:textId="77777777" w:rsidR="00072314" w:rsidRPr="003225C9" w:rsidRDefault="00072314" w:rsidP="00072314">
      <w:pPr>
        <w:tabs>
          <w:tab w:val="left" w:pos="284"/>
          <w:tab w:val="left" w:pos="851"/>
        </w:tabs>
      </w:pPr>
    </w:p>
    <w:p w14:paraId="76D4F4AD"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2BB9B3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0552B708" w14:textId="77777777" w:rsidTr="001D18E6">
        <w:tc>
          <w:tcPr>
            <w:tcW w:w="1934" w:type="dxa"/>
            <w:shd w:val="clear" w:color="auto" w:fill="D9D9D9" w:themeFill="background1" w:themeFillShade="D9"/>
          </w:tcPr>
          <w:p w14:paraId="523F5FE1" w14:textId="77777777" w:rsidR="00072314" w:rsidRDefault="00072314" w:rsidP="001D18E6">
            <w:pPr>
              <w:rPr>
                <w:b/>
              </w:rPr>
            </w:pPr>
            <w:r w:rsidRPr="00AF169D">
              <w:rPr>
                <w:b/>
              </w:rPr>
              <w:t>Requirement ID</w:t>
            </w:r>
          </w:p>
          <w:p w14:paraId="644E2A1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25B13E53"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BB0AFB3" w14:textId="77777777" w:rsidR="00072314" w:rsidRDefault="00072314" w:rsidP="001D18E6">
            <w:pPr>
              <w:rPr>
                <w:b/>
              </w:rPr>
            </w:pPr>
            <w:r>
              <w:rPr>
                <w:b/>
              </w:rPr>
              <w:t>Modification</w:t>
            </w:r>
          </w:p>
        </w:tc>
        <w:tc>
          <w:tcPr>
            <w:tcW w:w="1712" w:type="dxa"/>
            <w:shd w:val="clear" w:color="auto" w:fill="D9D9D9" w:themeFill="background1" w:themeFillShade="D9"/>
          </w:tcPr>
          <w:p w14:paraId="64512CAF" w14:textId="77777777" w:rsidR="00072314" w:rsidRDefault="00072314" w:rsidP="001D18E6">
            <w:pPr>
              <w:rPr>
                <w:b/>
              </w:rPr>
            </w:pPr>
            <w:r w:rsidRPr="00AF169D">
              <w:rPr>
                <w:b/>
              </w:rPr>
              <w:t xml:space="preserve">Requirement </w:t>
            </w:r>
            <w:r>
              <w:rPr>
                <w:b/>
              </w:rPr>
              <w:t>ID</w:t>
            </w:r>
          </w:p>
          <w:p w14:paraId="192C1A6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BFEB42B" w14:textId="77777777" w:rsidR="00072314" w:rsidRPr="00AF169D" w:rsidRDefault="00072314" w:rsidP="001D18E6">
            <w:pPr>
              <w:rPr>
                <w:b/>
              </w:rPr>
            </w:pPr>
            <w:r>
              <w:rPr>
                <w:b/>
              </w:rPr>
              <w:t>Comment</w:t>
            </w:r>
          </w:p>
        </w:tc>
      </w:tr>
      <w:tr w:rsidR="00072314" w14:paraId="71C35737" w14:textId="77777777" w:rsidTr="001D18E6">
        <w:tc>
          <w:tcPr>
            <w:tcW w:w="1934" w:type="dxa"/>
          </w:tcPr>
          <w:p w14:paraId="5144667A" w14:textId="77777777" w:rsidR="00072314" w:rsidRPr="000F4E8B" w:rsidRDefault="00072314" w:rsidP="001D18E6">
            <w:r w:rsidRPr="000F4E8B">
              <w:t>REQ_abc</w:t>
            </w:r>
          </w:p>
        </w:tc>
        <w:tc>
          <w:tcPr>
            <w:tcW w:w="2177" w:type="dxa"/>
          </w:tcPr>
          <w:p w14:paraId="481C357B" w14:textId="77777777" w:rsidR="00072314" w:rsidRPr="000F4E8B" w:rsidRDefault="00072314" w:rsidP="001D18E6"/>
        </w:tc>
        <w:sdt>
          <w:sdtPr>
            <w:alias w:val="Modification"/>
            <w:tag w:val="Modification"/>
            <w:id w:val="69242691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D3C7D61" w14:textId="77777777" w:rsidR="00072314" w:rsidRPr="000F4E8B" w:rsidRDefault="00072314" w:rsidP="001D18E6">
                <w:r w:rsidRPr="000F4E8B">
                  <w:t>Removed</w:t>
                </w:r>
              </w:p>
            </w:tc>
          </w:sdtContent>
        </w:sdt>
        <w:tc>
          <w:tcPr>
            <w:tcW w:w="1712" w:type="dxa"/>
          </w:tcPr>
          <w:p w14:paraId="1EF3DA5F" w14:textId="77777777" w:rsidR="00072314" w:rsidRPr="000F4E8B" w:rsidRDefault="00072314" w:rsidP="001D18E6">
            <w:r w:rsidRPr="000F4E8B">
              <w:t>--</w:t>
            </w:r>
          </w:p>
        </w:tc>
        <w:tc>
          <w:tcPr>
            <w:tcW w:w="2958" w:type="dxa"/>
          </w:tcPr>
          <w:p w14:paraId="0C0D3553" w14:textId="77777777" w:rsidR="00072314" w:rsidRPr="000F4E8B" w:rsidRDefault="00072314" w:rsidP="001D18E6"/>
        </w:tc>
      </w:tr>
      <w:tr w:rsidR="00072314" w14:paraId="0C543AEE" w14:textId="77777777" w:rsidTr="001D18E6">
        <w:tc>
          <w:tcPr>
            <w:tcW w:w="1934" w:type="dxa"/>
          </w:tcPr>
          <w:p w14:paraId="6DF5BD4F" w14:textId="77777777" w:rsidR="00072314" w:rsidRPr="000F4E8B" w:rsidRDefault="00072314" w:rsidP="001D18E6">
            <w:r w:rsidRPr="000F4E8B">
              <w:t>REQ_def</w:t>
            </w:r>
          </w:p>
        </w:tc>
        <w:tc>
          <w:tcPr>
            <w:tcW w:w="2177" w:type="dxa"/>
          </w:tcPr>
          <w:p w14:paraId="076C61EF" w14:textId="77777777" w:rsidR="00072314" w:rsidRPr="000F4E8B" w:rsidRDefault="00072314" w:rsidP="001D18E6"/>
        </w:tc>
        <w:sdt>
          <w:sdtPr>
            <w:alias w:val="Modification"/>
            <w:tag w:val="Modification"/>
            <w:id w:val="-846099636"/>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3F5C665" w14:textId="77777777" w:rsidR="00072314" w:rsidRPr="000F4E8B" w:rsidRDefault="00072314" w:rsidP="001D18E6">
                <w:r w:rsidRPr="000F4E8B">
                  <w:t>Replaced</w:t>
                </w:r>
              </w:p>
            </w:tc>
          </w:sdtContent>
        </w:sdt>
        <w:tc>
          <w:tcPr>
            <w:tcW w:w="1712" w:type="dxa"/>
          </w:tcPr>
          <w:p w14:paraId="17BA77E5" w14:textId="77777777" w:rsidR="00072314" w:rsidRPr="000F4E8B" w:rsidRDefault="00072314" w:rsidP="001D18E6">
            <w:r w:rsidRPr="000F4E8B">
              <w:t>REQ_xyz</w:t>
            </w:r>
          </w:p>
        </w:tc>
        <w:tc>
          <w:tcPr>
            <w:tcW w:w="2958" w:type="dxa"/>
          </w:tcPr>
          <w:p w14:paraId="67964EA7" w14:textId="77777777" w:rsidR="00072314" w:rsidRPr="000F4E8B" w:rsidRDefault="00072314" w:rsidP="001D18E6"/>
        </w:tc>
      </w:tr>
      <w:tr w:rsidR="00072314" w14:paraId="0B99B242" w14:textId="77777777" w:rsidTr="001D18E6">
        <w:tc>
          <w:tcPr>
            <w:tcW w:w="1934" w:type="dxa"/>
          </w:tcPr>
          <w:p w14:paraId="16658345" w14:textId="77777777" w:rsidR="00072314" w:rsidRPr="000F4E8B" w:rsidRDefault="00072314" w:rsidP="001D18E6">
            <w:r w:rsidRPr="000F4E8B">
              <w:t>--</w:t>
            </w:r>
          </w:p>
        </w:tc>
        <w:tc>
          <w:tcPr>
            <w:tcW w:w="2177" w:type="dxa"/>
          </w:tcPr>
          <w:p w14:paraId="4F69BA7E" w14:textId="77777777" w:rsidR="00072314" w:rsidRPr="000F4E8B" w:rsidRDefault="00072314" w:rsidP="001D18E6"/>
        </w:tc>
        <w:sdt>
          <w:sdtPr>
            <w:alias w:val="Modification"/>
            <w:tag w:val="Modification"/>
            <w:id w:val="-123045617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624581B" w14:textId="77777777" w:rsidR="00072314" w:rsidRPr="000F4E8B" w:rsidRDefault="00072314" w:rsidP="001D18E6">
                <w:r w:rsidRPr="000F4E8B">
                  <w:t>Added</w:t>
                </w:r>
              </w:p>
            </w:tc>
          </w:sdtContent>
        </w:sdt>
        <w:tc>
          <w:tcPr>
            <w:tcW w:w="1712" w:type="dxa"/>
          </w:tcPr>
          <w:p w14:paraId="13A8440F" w14:textId="77777777" w:rsidR="00072314" w:rsidRPr="000F4E8B" w:rsidRDefault="00072314" w:rsidP="001D18E6">
            <w:r w:rsidRPr="000F4E8B">
              <w:t>REQ_123</w:t>
            </w:r>
          </w:p>
        </w:tc>
        <w:tc>
          <w:tcPr>
            <w:tcW w:w="2958" w:type="dxa"/>
          </w:tcPr>
          <w:p w14:paraId="39479E89" w14:textId="77777777" w:rsidR="00072314" w:rsidRPr="000F4E8B" w:rsidRDefault="00072314" w:rsidP="001D18E6"/>
        </w:tc>
      </w:tr>
    </w:tbl>
    <w:p w14:paraId="22584234" w14:textId="206D86EC" w:rsidR="00072314" w:rsidRDefault="00072314" w:rsidP="00072314">
      <w:pPr>
        <w:pStyle w:val="Caption"/>
      </w:pPr>
      <w:bookmarkStart w:id="215" w:name="_Toc6574934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w:t>
      </w:r>
      <w:r>
        <w:rPr>
          <w:noProof/>
        </w:rPr>
        <w:fldChar w:fldCharType="end"/>
      </w:r>
      <w:r w:rsidRPr="00702453">
        <w:t xml:space="preserve">: </w:t>
      </w:r>
      <w:r>
        <w:t>Component Specific Requirements</w:t>
      </w:r>
      <w:bookmarkEnd w:id="215"/>
    </w:p>
    <w:p w14:paraId="2EF08F8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BB60DFC" w14:textId="77777777" w:rsidTr="001D18E6">
        <w:tc>
          <w:tcPr>
            <w:tcW w:w="1838" w:type="dxa"/>
            <w:shd w:val="clear" w:color="auto" w:fill="D9D9D9" w:themeFill="background1" w:themeFillShade="D9"/>
          </w:tcPr>
          <w:p w14:paraId="5DBEB7DB" w14:textId="77777777" w:rsidR="00072314" w:rsidRDefault="00072314" w:rsidP="001D18E6">
            <w:pPr>
              <w:rPr>
                <w:b/>
              </w:rPr>
            </w:pPr>
            <w:r w:rsidRPr="00AF169D">
              <w:rPr>
                <w:b/>
              </w:rPr>
              <w:t>Requirement ID</w:t>
            </w:r>
          </w:p>
          <w:p w14:paraId="78A044E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77FD41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DF85A89" w14:textId="77777777" w:rsidR="00072314" w:rsidRPr="00AF169D" w:rsidRDefault="00072314" w:rsidP="001D18E6">
            <w:pPr>
              <w:rPr>
                <w:b/>
              </w:rPr>
            </w:pPr>
            <w:r>
              <w:rPr>
                <w:b/>
              </w:rPr>
              <w:t>Comment</w:t>
            </w:r>
          </w:p>
        </w:tc>
      </w:tr>
      <w:tr w:rsidR="00072314" w14:paraId="40856646" w14:textId="77777777" w:rsidTr="001D18E6">
        <w:tc>
          <w:tcPr>
            <w:tcW w:w="1838" w:type="dxa"/>
          </w:tcPr>
          <w:p w14:paraId="1243830C" w14:textId="77777777" w:rsidR="00072314" w:rsidRDefault="00072314" w:rsidP="001D18E6"/>
        </w:tc>
        <w:tc>
          <w:tcPr>
            <w:tcW w:w="4253" w:type="dxa"/>
          </w:tcPr>
          <w:p w14:paraId="430718A2" w14:textId="77777777" w:rsidR="00072314" w:rsidRDefault="00072314" w:rsidP="001D18E6"/>
        </w:tc>
        <w:tc>
          <w:tcPr>
            <w:tcW w:w="4110" w:type="dxa"/>
          </w:tcPr>
          <w:p w14:paraId="0248DE50" w14:textId="77777777" w:rsidR="00072314" w:rsidRDefault="00072314" w:rsidP="001D18E6"/>
        </w:tc>
      </w:tr>
      <w:tr w:rsidR="00072314" w14:paraId="27A32349" w14:textId="77777777" w:rsidTr="001D18E6">
        <w:tc>
          <w:tcPr>
            <w:tcW w:w="1838" w:type="dxa"/>
          </w:tcPr>
          <w:p w14:paraId="58B162A6" w14:textId="77777777" w:rsidR="00072314" w:rsidRDefault="00072314" w:rsidP="001D18E6"/>
        </w:tc>
        <w:tc>
          <w:tcPr>
            <w:tcW w:w="4253" w:type="dxa"/>
          </w:tcPr>
          <w:p w14:paraId="28225545" w14:textId="77777777" w:rsidR="00072314" w:rsidRDefault="00072314" w:rsidP="001D18E6"/>
        </w:tc>
        <w:tc>
          <w:tcPr>
            <w:tcW w:w="4110" w:type="dxa"/>
          </w:tcPr>
          <w:p w14:paraId="482DFF2C" w14:textId="77777777" w:rsidR="00072314" w:rsidRDefault="00072314" w:rsidP="001D18E6"/>
        </w:tc>
      </w:tr>
      <w:tr w:rsidR="00072314" w14:paraId="64FB922C" w14:textId="77777777" w:rsidTr="001D18E6">
        <w:tc>
          <w:tcPr>
            <w:tcW w:w="1838" w:type="dxa"/>
          </w:tcPr>
          <w:p w14:paraId="388D7B5D" w14:textId="77777777" w:rsidR="00072314" w:rsidRDefault="00072314" w:rsidP="001D18E6">
            <w:r>
              <w:t>…</w:t>
            </w:r>
          </w:p>
        </w:tc>
        <w:tc>
          <w:tcPr>
            <w:tcW w:w="4253" w:type="dxa"/>
          </w:tcPr>
          <w:p w14:paraId="26C28271" w14:textId="77777777" w:rsidR="00072314" w:rsidRDefault="00072314" w:rsidP="001D18E6"/>
        </w:tc>
        <w:tc>
          <w:tcPr>
            <w:tcW w:w="4110" w:type="dxa"/>
          </w:tcPr>
          <w:p w14:paraId="0F12F2DC" w14:textId="77777777" w:rsidR="00072314" w:rsidRDefault="00072314" w:rsidP="001D18E6"/>
        </w:tc>
      </w:tr>
    </w:tbl>
    <w:p w14:paraId="2223A14A" w14:textId="1921057F" w:rsidR="00072314" w:rsidRPr="00702453" w:rsidRDefault="00072314" w:rsidP="00072314">
      <w:pPr>
        <w:pStyle w:val="Caption"/>
      </w:pPr>
      <w:bookmarkStart w:id="216" w:name="_Toc6574934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11</w:t>
      </w:r>
      <w:r>
        <w:rPr>
          <w:noProof/>
        </w:rPr>
        <w:fldChar w:fldCharType="end"/>
      </w:r>
      <w:r w:rsidRPr="00702453">
        <w:t xml:space="preserve">: </w:t>
      </w:r>
      <w:r>
        <w:t>Inherited Requirements</w:t>
      </w:r>
      <w:bookmarkEnd w:id="216"/>
    </w:p>
    <w:p w14:paraId="4BEF5EA9" w14:textId="77777777" w:rsidR="00072314" w:rsidRDefault="00072314" w:rsidP="00072314"/>
    <w:p w14:paraId="390F5DE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D91241B"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217" w:name="_Toc65749268"/>
      <w:r>
        <w:rPr>
          <w:szCs w:val="20"/>
          <w:lang w:val="en-GB"/>
        </w:rPr>
        <w:t>APIM/SYNC/PHOENIX (A1)</w:t>
      </w:r>
      <w:bookmarkEnd w:id="217"/>
    </w:p>
    <w:p w14:paraId="6422EF75" w14:textId="77777777" w:rsidR="00210E01" w:rsidRDefault="00210E01" w:rsidP="00210E01">
      <w:r>
        <w:t>APIM/SYNC/PHOENIX (A1)</w:t>
      </w:r>
    </w:p>
    <w:p w14:paraId="2B493891" w14:textId="77777777" w:rsidR="00072314" w:rsidRDefault="00072314" w:rsidP="00072314"/>
    <w:p w14:paraId="330BDD15" w14:textId="77777777" w:rsidR="008C50D1" w:rsidRPr="003305ED" w:rsidRDefault="008C50D1" w:rsidP="00702F62">
      <w:pPr>
        <w:pStyle w:val="Heading4"/>
        <w:keepNext w:val="0"/>
        <w:tabs>
          <w:tab w:val="clear" w:pos="900"/>
          <w:tab w:val="left" w:pos="709"/>
        </w:tabs>
        <w:spacing w:before="240"/>
      </w:pPr>
      <w:bookmarkStart w:id="218" w:name="_Toc65749269"/>
      <w:r>
        <w:rPr>
          <w:lang w:val="en-GB"/>
        </w:rPr>
        <w:t xml:space="preserve">Technology </w:t>
      </w:r>
      <w:r w:rsidRPr="003070ED">
        <w:rPr>
          <w:lang w:val="en-GB"/>
        </w:rPr>
        <w:t>Function</w:t>
      </w:r>
      <w:r>
        <w:rPr>
          <w:lang w:val="en-GB"/>
        </w:rPr>
        <w:t xml:space="preserve"> </w:t>
      </w:r>
      <w:r>
        <w:rPr>
          <w:noProof/>
        </w:rPr>
        <w:drawing>
          <wp:inline distT="0" distB="0" distL="0" distR="0" wp14:anchorId="749DD65E" wp14:editId="6635BE2C">
            <wp:extent cx="152400" cy="152400"/>
            <wp:effectExtent l="0" t="0" r="0" b="0"/>
            <wp:docPr id="2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Manage Content</w:t>
      </w:r>
      <w:bookmarkEnd w:id="218"/>
    </w:p>
    <w:p w14:paraId="692D304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5A17F0B" w14:textId="77777777" w:rsidR="00072314" w:rsidRPr="003B799F" w:rsidRDefault="00072314" w:rsidP="00072314"/>
    <w:p w14:paraId="1F937069" w14:textId="77777777" w:rsidR="00072314" w:rsidRDefault="00072314" w:rsidP="00072314">
      <w:pPr>
        <w:pStyle w:val="Heading6"/>
        <w:keepNext w:val="0"/>
        <w:tabs>
          <w:tab w:val="clear" w:pos="900"/>
          <w:tab w:val="left" w:pos="709"/>
        </w:tabs>
        <w:spacing w:before="240"/>
        <w:rPr>
          <w:lang w:val="en-GB"/>
        </w:rPr>
      </w:pPr>
      <w:r>
        <w:rPr>
          <w:lang w:val="en-GB"/>
        </w:rPr>
        <w:t>Inputs</w:t>
      </w:r>
    </w:p>
    <w:p w14:paraId="764C3473"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E09C1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85047B"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0ED5397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4A2A1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3CF917"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2CA73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16F9B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769F12"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42C15B38"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2ECA7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0AD7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C041089" w14:textId="77777777" w:rsidR="0046438F" w:rsidRDefault="0046438F" w:rsidP="0046438F">
            <w:pPr>
              <w:rPr>
                <w:rFonts w:cs="Arial"/>
                <w:color w:val="000000" w:themeColor="text1"/>
                <w:sz w:val="16"/>
                <w:szCs w:val="14"/>
              </w:rPr>
            </w:pPr>
            <w:r>
              <w:rPr>
                <w:rFonts w:cs="Arial"/>
                <w:color w:val="000000" w:themeColor="text1"/>
                <w:sz w:val="16"/>
                <w:szCs w:val="14"/>
              </w:rPr>
              <w:t>OEM Content</w:t>
            </w:r>
          </w:p>
          <w:p w14:paraId="32FB1031" w14:textId="77777777" w:rsidR="0046438F" w:rsidRPr="00740CDD" w:rsidRDefault="0046438F" w:rsidP="00927ADC">
            <w:pPr>
              <w:pStyle w:val="VelocityScript"/>
              <w:rPr>
                <w:color w:val="00B0F0"/>
              </w:rPr>
            </w:pPr>
          </w:p>
          <w:p w14:paraId="64A8F905" w14:textId="77777777" w:rsidR="004C0655" w:rsidRPr="007215C5" w:rsidRDefault="004C0655" w:rsidP="004F0393">
            <w:pPr>
              <w:pStyle w:val="VelocityScript"/>
            </w:pPr>
          </w:p>
          <w:p w14:paraId="416631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775938" w14:textId="77777777" w:rsidR="008A674A" w:rsidRPr="003C5D56" w:rsidRDefault="008A674A" w:rsidP="008A674A">
            <w:pPr>
              <w:rPr>
                <w:rFonts w:cs="Arial"/>
                <w:color w:val="000000" w:themeColor="text1"/>
                <w:sz w:val="16"/>
                <w:szCs w:val="14"/>
              </w:rPr>
            </w:pPr>
            <w:r>
              <w:rPr>
                <w:rFonts w:cs="Arial"/>
                <w:color w:val="000000" w:themeColor="text1"/>
                <w:sz w:val="16"/>
                <w:szCs w:val="14"/>
              </w:rPr>
              <w:t>OEM Content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A65C7C" w14:textId="77777777" w:rsidR="00A86D9F" w:rsidRDefault="00A86D9F" w:rsidP="00A86D9F">
            <w:pPr>
              <w:rPr>
                <w:rFonts w:cs="Arial"/>
                <w:color w:val="000000" w:themeColor="text1"/>
                <w:sz w:val="16"/>
                <w:szCs w:val="14"/>
              </w:rPr>
            </w:pPr>
            <w:r>
              <w:rPr>
                <w:rFonts w:cs="Arial"/>
                <w:color w:val="000000" w:themeColor="text1"/>
                <w:sz w:val="16"/>
                <w:szCs w:val="14"/>
              </w:rPr>
              <w:t>OEM Content</w:t>
            </w:r>
          </w:p>
          <w:p w14:paraId="3A36E228" w14:textId="77777777" w:rsidR="00C84B54" w:rsidRDefault="00C84B54" w:rsidP="00090710">
            <w:pPr>
              <w:pStyle w:val="VelocityScript"/>
            </w:pPr>
          </w:p>
          <w:p w14:paraId="668EDB97" w14:textId="77777777" w:rsidR="00C84B54" w:rsidRDefault="00C84B54" w:rsidP="00090710">
            <w:pPr>
              <w:pStyle w:val="VelocityScript"/>
            </w:pPr>
          </w:p>
          <w:p w14:paraId="118B1F8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443DB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FFF1D0" w14:textId="77777777" w:rsidR="00753FDA" w:rsidRDefault="00753FDA"/>
        </w:tc>
      </w:tr>
      <w:tr w:rsidR="00EB31D7" w:rsidRPr="00B3499B" w14:paraId="602777A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BD2A766" w14:textId="22DC8665" w:rsidR="00EB31D7" w:rsidRPr="00B3499B" w:rsidRDefault="00F43BEF" w:rsidP="00236BAE">
            <w:pPr>
              <w:rPr>
                <w:rFonts w:cs="Arial"/>
                <w:bCs/>
                <w:color w:val="808080" w:themeColor="background1" w:themeShade="80"/>
                <w:sz w:val="16"/>
                <w:szCs w:val="14"/>
              </w:rPr>
            </w:pPr>
            <w:hyperlink r:id="rId3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6CB491" w14:textId="46F07DB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458079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5254489" w14:textId="75B3AA86" w:rsidR="00414C45" w:rsidRPr="004A50B8" w:rsidRDefault="00414C45" w:rsidP="004A50B8">
      <w:pPr>
        <w:pStyle w:val="Caption"/>
      </w:pPr>
      <w:bookmarkStart w:id="219" w:name="_Toc6574934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12</w:t>
      </w:r>
      <w:r>
        <w:rPr>
          <w:noProof/>
        </w:rPr>
        <w:fldChar w:fldCharType="end"/>
      </w:r>
      <w:r w:rsidRPr="00702453">
        <w:t xml:space="preserve">: </w:t>
      </w:r>
      <w:r>
        <w:t xml:space="preserve">Input Signal mappings of Function </w:t>
      </w:r>
      <w:r w:rsidRPr="004521EB">
        <w:rPr>
          <w:lang w:val="en-GB"/>
        </w:rPr>
        <w:t>Manage Content</w:t>
      </w:r>
      <w:bookmarkEnd w:id="219"/>
    </w:p>
    <w:p w14:paraId="61C32EEF" w14:textId="77777777" w:rsidR="008C50D1" w:rsidRPr="00E23282" w:rsidRDefault="008C50D1" w:rsidP="00072314"/>
    <w:p w14:paraId="17EC67A2"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3507F67"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02711C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346C2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3360E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E1DCCF"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E098B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E6735"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DA6334"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1C7A9C"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D989FC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192E8D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C4E4A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B83D644"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0BBFF08F" w14:textId="77777777" w:rsidR="0046438F" w:rsidRPr="00740CDD" w:rsidRDefault="0046438F" w:rsidP="00D60C45">
            <w:pPr>
              <w:pStyle w:val="VelocityScript"/>
              <w:rPr>
                <w:color w:val="00B0F0"/>
              </w:rPr>
            </w:pPr>
          </w:p>
          <w:p w14:paraId="5D7C492E" w14:textId="77777777" w:rsidR="007215C5" w:rsidRPr="00D60C45" w:rsidRDefault="007215C5" w:rsidP="00CA24CE">
            <w:pPr>
              <w:rPr>
                <w:rFonts w:cs="Arial"/>
                <w:color w:val="000000" w:themeColor="text1"/>
                <w:sz w:val="16"/>
                <w:szCs w:val="14"/>
                <w:lang w:val="en-GB"/>
              </w:rPr>
            </w:pPr>
          </w:p>
          <w:p w14:paraId="0410628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9F747D"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Data</w:t>
            </w:r>
          </w:p>
          <w:p w14:paraId="1744846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991919" w14:textId="77777777" w:rsidR="0038251F" w:rsidRPr="0038251F" w:rsidRDefault="00143E70" w:rsidP="0038251F">
            <w:pPr>
              <w:pStyle w:val="VelocityScript"/>
              <w:rPr>
                <w:color w:val="00B0F0"/>
                <w:sz w:val="16"/>
              </w:rPr>
            </w:pPr>
            <w:r>
              <w:rPr>
                <w:rFonts w:cs="Arial"/>
                <w:color w:val="000000" w:themeColor="text1"/>
                <w:sz w:val="16"/>
                <w:szCs w:val="14"/>
              </w:rPr>
              <w:t>Theme Data</w:t>
            </w:r>
            <w:r w:rsidRPr="0038251F">
              <w:rPr>
                <w:color w:val="00B0F0"/>
                <w:sz w:val="16"/>
              </w:rPr>
              <w:t xml:space="preserve"> </w:t>
            </w:r>
          </w:p>
          <w:p w14:paraId="1E64A335" w14:textId="77777777" w:rsidR="00C84B54" w:rsidRDefault="00C84B54" w:rsidP="00B31A0E">
            <w:pPr>
              <w:pStyle w:val="VelocityScript"/>
            </w:pPr>
          </w:p>
          <w:p w14:paraId="15D5FAE7" w14:textId="77777777" w:rsidR="00C84B54" w:rsidRDefault="00C84B54" w:rsidP="00B31A0E">
            <w:pPr>
              <w:pStyle w:val="VelocityScript"/>
            </w:pPr>
          </w:p>
          <w:p w14:paraId="4D0730C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E83437"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227F29B" w14:textId="77777777" w:rsidR="00753FDA" w:rsidRDefault="00753FDA"/>
        </w:tc>
      </w:tr>
      <w:tr w:rsidR="00CA24CE" w:rsidRPr="00B3499B" w14:paraId="3AE828E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FC6E35" w14:textId="08A1C56D" w:rsidR="00CA24CE" w:rsidRPr="00B3499B" w:rsidRDefault="00F43BEF" w:rsidP="00CA24CE">
            <w:pPr>
              <w:rPr>
                <w:rFonts w:cs="Arial"/>
                <w:bCs/>
                <w:color w:val="808080" w:themeColor="background1" w:themeShade="80"/>
                <w:sz w:val="16"/>
                <w:szCs w:val="14"/>
              </w:rPr>
            </w:pPr>
            <w:hyperlink r:id="rId4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1CADC3" w14:textId="455E46B6"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42E8C1"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76ECD4" w14:textId="355E01AA" w:rsidR="00236BAE" w:rsidRPr="004A50B8" w:rsidRDefault="00236BAE" w:rsidP="004A50B8">
      <w:pPr>
        <w:pStyle w:val="Caption"/>
      </w:pPr>
      <w:bookmarkStart w:id="220" w:name="_Toc6574934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13</w:t>
      </w:r>
      <w:r>
        <w:rPr>
          <w:noProof/>
        </w:rPr>
        <w:fldChar w:fldCharType="end"/>
      </w:r>
      <w:r w:rsidRPr="00702453">
        <w:t xml:space="preserve">: </w:t>
      </w:r>
      <w:r>
        <w:t xml:space="preserve">Output Signal mappings of Function </w:t>
      </w:r>
      <w:r w:rsidRPr="004521EB">
        <w:rPr>
          <w:lang w:val="en-GB"/>
        </w:rPr>
        <w:t>Manage Content</w:t>
      </w:r>
      <w:bookmarkEnd w:id="220"/>
    </w:p>
    <w:p w14:paraId="28686DF7" w14:textId="77777777" w:rsidR="00072314" w:rsidRPr="00612064" w:rsidRDefault="00072314" w:rsidP="00072314">
      <w:pPr>
        <w:spacing w:before="20"/>
        <w:rPr>
          <w:vanish/>
        </w:rPr>
      </w:pPr>
    </w:p>
    <w:p w14:paraId="494F5467" w14:textId="77777777" w:rsidR="00072314" w:rsidRDefault="00072314" w:rsidP="00072314">
      <w:pPr>
        <w:pStyle w:val="Heading6"/>
        <w:keepNext w:val="0"/>
        <w:tabs>
          <w:tab w:val="clear" w:pos="900"/>
          <w:tab w:val="left" w:pos="709"/>
        </w:tabs>
        <w:spacing w:before="240"/>
      </w:pPr>
      <w:r>
        <w:t>Parameters</w:t>
      </w:r>
    </w:p>
    <w:p w14:paraId="0365CBB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A25B030" w14:textId="77777777" w:rsidTr="001D18E6">
        <w:trPr>
          <w:trHeight w:val="161"/>
        </w:trPr>
        <w:tc>
          <w:tcPr>
            <w:tcW w:w="1838" w:type="dxa"/>
            <w:shd w:val="clear" w:color="auto" w:fill="D9D9D9" w:themeFill="background1" w:themeFillShade="D9"/>
            <w:noWrap/>
            <w:hideMark/>
          </w:tcPr>
          <w:p w14:paraId="7343D15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BC3BFF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FA939A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A14C4D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9CFF63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1B45214" w14:textId="77777777" w:rsidTr="001D18E6">
        <w:trPr>
          <w:trHeight w:val="70"/>
        </w:trPr>
        <w:tc>
          <w:tcPr>
            <w:tcW w:w="1838" w:type="dxa"/>
            <w:noWrap/>
          </w:tcPr>
          <w:p w14:paraId="72E50637" w14:textId="69BEA7E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72C5195" w14:textId="28A55FA9"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5A42A6A8" w14:textId="68190DCE"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35153482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A00599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211D8B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5756ED7" w14:textId="77777777" w:rsidTr="001D18E6">
        <w:trPr>
          <w:trHeight w:val="71"/>
        </w:trPr>
        <w:tc>
          <w:tcPr>
            <w:tcW w:w="1838" w:type="dxa"/>
            <w:noWrap/>
          </w:tcPr>
          <w:p w14:paraId="3DBDA26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F0D35A5" w14:textId="77777777" w:rsidR="00072314" w:rsidRPr="00D14691" w:rsidRDefault="00072314" w:rsidP="001D18E6">
            <w:pPr>
              <w:rPr>
                <w:color w:val="000000" w:themeColor="text1"/>
              </w:rPr>
            </w:pPr>
          </w:p>
        </w:tc>
        <w:tc>
          <w:tcPr>
            <w:tcW w:w="1701" w:type="dxa"/>
          </w:tcPr>
          <w:p w14:paraId="28CFD30F" w14:textId="77777777" w:rsidR="00072314" w:rsidRPr="00D14691" w:rsidRDefault="00072314" w:rsidP="001D18E6">
            <w:pPr>
              <w:rPr>
                <w:color w:val="000000" w:themeColor="text1"/>
              </w:rPr>
            </w:pPr>
          </w:p>
        </w:tc>
        <w:tc>
          <w:tcPr>
            <w:tcW w:w="1417" w:type="dxa"/>
            <w:noWrap/>
          </w:tcPr>
          <w:p w14:paraId="47E0B14D" w14:textId="77777777" w:rsidR="00072314" w:rsidRPr="00D14691" w:rsidRDefault="00072314" w:rsidP="001D18E6">
            <w:pPr>
              <w:rPr>
                <w:color w:val="000000" w:themeColor="text1"/>
              </w:rPr>
            </w:pPr>
          </w:p>
        </w:tc>
        <w:tc>
          <w:tcPr>
            <w:tcW w:w="3402" w:type="dxa"/>
          </w:tcPr>
          <w:p w14:paraId="11FEC26C" w14:textId="77777777" w:rsidR="00072314" w:rsidRPr="00D14691" w:rsidRDefault="00072314" w:rsidP="001D18E6">
            <w:pPr>
              <w:rPr>
                <w:color w:val="000000" w:themeColor="text1"/>
              </w:rPr>
            </w:pPr>
          </w:p>
        </w:tc>
      </w:tr>
    </w:tbl>
    <w:p w14:paraId="352A247E" w14:textId="5906503A" w:rsidR="008C50D1" w:rsidRDefault="00072314" w:rsidP="003678EC">
      <w:pPr>
        <w:pStyle w:val="Caption"/>
        <w:rPr>
          <w:lang w:val="en-GB"/>
        </w:rPr>
      </w:pPr>
      <w:bookmarkStart w:id="221" w:name="_Toc6574934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21"/>
    </w:p>
    <w:p w14:paraId="2CC6CF50" w14:textId="77777777" w:rsidR="003678EC" w:rsidRPr="003678EC" w:rsidRDefault="003678EC" w:rsidP="003678EC">
      <w:pPr>
        <w:rPr>
          <w:lang w:val="en-GB"/>
        </w:rPr>
      </w:pPr>
    </w:p>
    <w:p w14:paraId="620C0C3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33DD096" w14:textId="77777777" w:rsidR="00072314" w:rsidRPr="003225C9" w:rsidRDefault="00072314" w:rsidP="00072314">
      <w:pPr>
        <w:tabs>
          <w:tab w:val="left" w:pos="284"/>
          <w:tab w:val="left" w:pos="851"/>
        </w:tabs>
      </w:pPr>
    </w:p>
    <w:p w14:paraId="7577B0DA"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Requirements</w:t>
      </w:r>
    </w:p>
    <w:p w14:paraId="0BC89B6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E94EEF6" w14:textId="77777777" w:rsidTr="001D18E6">
        <w:tc>
          <w:tcPr>
            <w:tcW w:w="1934" w:type="dxa"/>
            <w:shd w:val="clear" w:color="auto" w:fill="D9D9D9" w:themeFill="background1" w:themeFillShade="D9"/>
          </w:tcPr>
          <w:p w14:paraId="29FE80BB" w14:textId="77777777" w:rsidR="00072314" w:rsidRDefault="00072314" w:rsidP="001D18E6">
            <w:pPr>
              <w:rPr>
                <w:b/>
              </w:rPr>
            </w:pPr>
            <w:r w:rsidRPr="00AF169D">
              <w:rPr>
                <w:b/>
              </w:rPr>
              <w:t>Requirement ID</w:t>
            </w:r>
          </w:p>
          <w:p w14:paraId="239D564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02F10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19E56539" w14:textId="77777777" w:rsidR="00072314" w:rsidRDefault="00072314" w:rsidP="001D18E6">
            <w:pPr>
              <w:rPr>
                <w:b/>
              </w:rPr>
            </w:pPr>
            <w:r>
              <w:rPr>
                <w:b/>
              </w:rPr>
              <w:t>Modification</w:t>
            </w:r>
          </w:p>
        </w:tc>
        <w:tc>
          <w:tcPr>
            <w:tcW w:w="1712" w:type="dxa"/>
            <w:shd w:val="clear" w:color="auto" w:fill="D9D9D9" w:themeFill="background1" w:themeFillShade="D9"/>
          </w:tcPr>
          <w:p w14:paraId="106900B8" w14:textId="77777777" w:rsidR="00072314" w:rsidRDefault="00072314" w:rsidP="001D18E6">
            <w:pPr>
              <w:rPr>
                <w:b/>
              </w:rPr>
            </w:pPr>
            <w:r w:rsidRPr="00AF169D">
              <w:rPr>
                <w:b/>
              </w:rPr>
              <w:t xml:space="preserve">Requirement </w:t>
            </w:r>
            <w:r>
              <w:rPr>
                <w:b/>
              </w:rPr>
              <w:t>ID</w:t>
            </w:r>
          </w:p>
          <w:p w14:paraId="274D517C"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C3BD631" w14:textId="77777777" w:rsidR="00072314" w:rsidRPr="00AF169D" w:rsidRDefault="00072314" w:rsidP="001D18E6">
            <w:pPr>
              <w:rPr>
                <w:b/>
              </w:rPr>
            </w:pPr>
            <w:r>
              <w:rPr>
                <w:b/>
              </w:rPr>
              <w:t>Comment</w:t>
            </w:r>
          </w:p>
        </w:tc>
      </w:tr>
      <w:tr w:rsidR="00072314" w14:paraId="7FBC8689" w14:textId="77777777" w:rsidTr="001D18E6">
        <w:tc>
          <w:tcPr>
            <w:tcW w:w="1934" w:type="dxa"/>
          </w:tcPr>
          <w:p w14:paraId="32A0596A" w14:textId="77777777" w:rsidR="00072314" w:rsidRPr="000F4E8B" w:rsidRDefault="00072314" w:rsidP="001D18E6">
            <w:r w:rsidRPr="000F4E8B">
              <w:t>REQ_abc</w:t>
            </w:r>
          </w:p>
        </w:tc>
        <w:tc>
          <w:tcPr>
            <w:tcW w:w="2177" w:type="dxa"/>
          </w:tcPr>
          <w:p w14:paraId="4C930FB3" w14:textId="77777777" w:rsidR="00072314" w:rsidRPr="000F4E8B" w:rsidRDefault="00072314" w:rsidP="001D18E6"/>
        </w:tc>
        <w:sdt>
          <w:sdtPr>
            <w:alias w:val="Modification"/>
            <w:tag w:val="Modification"/>
            <w:id w:val="206227578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0CE17D9" w14:textId="77777777" w:rsidR="00072314" w:rsidRPr="000F4E8B" w:rsidRDefault="00072314" w:rsidP="001D18E6">
                <w:r w:rsidRPr="000F4E8B">
                  <w:t>Removed</w:t>
                </w:r>
              </w:p>
            </w:tc>
          </w:sdtContent>
        </w:sdt>
        <w:tc>
          <w:tcPr>
            <w:tcW w:w="1712" w:type="dxa"/>
          </w:tcPr>
          <w:p w14:paraId="6E2DC53D" w14:textId="77777777" w:rsidR="00072314" w:rsidRPr="000F4E8B" w:rsidRDefault="00072314" w:rsidP="001D18E6">
            <w:r w:rsidRPr="000F4E8B">
              <w:t>--</w:t>
            </w:r>
          </w:p>
        </w:tc>
        <w:tc>
          <w:tcPr>
            <w:tcW w:w="2958" w:type="dxa"/>
          </w:tcPr>
          <w:p w14:paraId="6CF4A074" w14:textId="77777777" w:rsidR="00072314" w:rsidRPr="000F4E8B" w:rsidRDefault="00072314" w:rsidP="001D18E6"/>
        </w:tc>
      </w:tr>
      <w:tr w:rsidR="00072314" w14:paraId="2D07F26F" w14:textId="77777777" w:rsidTr="001D18E6">
        <w:tc>
          <w:tcPr>
            <w:tcW w:w="1934" w:type="dxa"/>
          </w:tcPr>
          <w:p w14:paraId="7E823478" w14:textId="77777777" w:rsidR="00072314" w:rsidRPr="000F4E8B" w:rsidRDefault="00072314" w:rsidP="001D18E6">
            <w:r w:rsidRPr="000F4E8B">
              <w:t>REQ_def</w:t>
            </w:r>
          </w:p>
        </w:tc>
        <w:tc>
          <w:tcPr>
            <w:tcW w:w="2177" w:type="dxa"/>
          </w:tcPr>
          <w:p w14:paraId="6423E5CA" w14:textId="77777777" w:rsidR="00072314" w:rsidRPr="000F4E8B" w:rsidRDefault="00072314" w:rsidP="001D18E6"/>
        </w:tc>
        <w:sdt>
          <w:sdtPr>
            <w:alias w:val="Modification"/>
            <w:tag w:val="Modification"/>
            <w:id w:val="-115968564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0335C82" w14:textId="77777777" w:rsidR="00072314" w:rsidRPr="000F4E8B" w:rsidRDefault="00072314" w:rsidP="001D18E6">
                <w:r w:rsidRPr="000F4E8B">
                  <w:t>Replaced</w:t>
                </w:r>
              </w:p>
            </w:tc>
          </w:sdtContent>
        </w:sdt>
        <w:tc>
          <w:tcPr>
            <w:tcW w:w="1712" w:type="dxa"/>
          </w:tcPr>
          <w:p w14:paraId="65B8B5F7" w14:textId="77777777" w:rsidR="00072314" w:rsidRPr="000F4E8B" w:rsidRDefault="00072314" w:rsidP="001D18E6">
            <w:r w:rsidRPr="000F4E8B">
              <w:t>REQ_xyz</w:t>
            </w:r>
          </w:p>
        </w:tc>
        <w:tc>
          <w:tcPr>
            <w:tcW w:w="2958" w:type="dxa"/>
          </w:tcPr>
          <w:p w14:paraId="7A29B4BF" w14:textId="77777777" w:rsidR="00072314" w:rsidRPr="000F4E8B" w:rsidRDefault="00072314" w:rsidP="001D18E6"/>
        </w:tc>
      </w:tr>
      <w:tr w:rsidR="00072314" w14:paraId="56A14F89" w14:textId="77777777" w:rsidTr="001D18E6">
        <w:tc>
          <w:tcPr>
            <w:tcW w:w="1934" w:type="dxa"/>
          </w:tcPr>
          <w:p w14:paraId="24EC474B" w14:textId="77777777" w:rsidR="00072314" w:rsidRPr="000F4E8B" w:rsidRDefault="00072314" w:rsidP="001D18E6">
            <w:r w:rsidRPr="000F4E8B">
              <w:t>--</w:t>
            </w:r>
          </w:p>
        </w:tc>
        <w:tc>
          <w:tcPr>
            <w:tcW w:w="2177" w:type="dxa"/>
          </w:tcPr>
          <w:p w14:paraId="1777E037" w14:textId="77777777" w:rsidR="00072314" w:rsidRPr="000F4E8B" w:rsidRDefault="00072314" w:rsidP="001D18E6"/>
        </w:tc>
        <w:sdt>
          <w:sdtPr>
            <w:alias w:val="Modification"/>
            <w:tag w:val="Modification"/>
            <w:id w:val="95322205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CE15AE5" w14:textId="77777777" w:rsidR="00072314" w:rsidRPr="000F4E8B" w:rsidRDefault="00072314" w:rsidP="001D18E6">
                <w:r w:rsidRPr="000F4E8B">
                  <w:t>Added</w:t>
                </w:r>
              </w:p>
            </w:tc>
          </w:sdtContent>
        </w:sdt>
        <w:tc>
          <w:tcPr>
            <w:tcW w:w="1712" w:type="dxa"/>
          </w:tcPr>
          <w:p w14:paraId="3D35B46F" w14:textId="77777777" w:rsidR="00072314" w:rsidRPr="000F4E8B" w:rsidRDefault="00072314" w:rsidP="001D18E6">
            <w:r w:rsidRPr="000F4E8B">
              <w:t>REQ_123</w:t>
            </w:r>
          </w:p>
        </w:tc>
        <w:tc>
          <w:tcPr>
            <w:tcW w:w="2958" w:type="dxa"/>
          </w:tcPr>
          <w:p w14:paraId="5057E2B6" w14:textId="77777777" w:rsidR="00072314" w:rsidRPr="000F4E8B" w:rsidRDefault="00072314" w:rsidP="001D18E6"/>
        </w:tc>
      </w:tr>
    </w:tbl>
    <w:p w14:paraId="0575186F" w14:textId="117F436F" w:rsidR="00072314" w:rsidRDefault="00072314" w:rsidP="00072314">
      <w:pPr>
        <w:pStyle w:val="Caption"/>
      </w:pPr>
      <w:bookmarkStart w:id="222" w:name="_Toc6574934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15</w:t>
      </w:r>
      <w:r>
        <w:rPr>
          <w:noProof/>
        </w:rPr>
        <w:fldChar w:fldCharType="end"/>
      </w:r>
      <w:r w:rsidRPr="00702453">
        <w:t xml:space="preserve">: </w:t>
      </w:r>
      <w:r>
        <w:t>Component Specific Requirements</w:t>
      </w:r>
      <w:bookmarkEnd w:id="222"/>
    </w:p>
    <w:p w14:paraId="78370FB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4D757D3F" w14:textId="77777777" w:rsidTr="001D18E6">
        <w:tc>
          <w:tcPr>
            <w:tcW w:w="1838" w:type="dxa"/>
            <w:shd w:val="clear" w:color="auto" w:fill="D9D9D9" w:themeFill="background1" w:themeFillShade="D9"/>
          </w:tcPr>
          <w:p w14:paraId="7363FFC7" w14:textId="77777777" w:rsidR="00072314" w:rsidRDefault="00072314" w:rsidP="001D18E6">
            <w:pPr>
              <w:rPr>
                <w:b/>
              </w:rPr>
            </w:pPr>
            <w:r w:rsidRPr="00AF169D">
              <w:rPr>
                <w:b/>
              </w:rPr>
              <w:t>Requirement ID</w:t>
            </w:r>
          </w:p>
          <w:p w14:paraId="5E587CF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3BFCDF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04CCD86" w14:textId="77777777" w:rsidR="00072314" w:rsidRPr="00AF169D" w:rsidRDefault="00072314" w:rsidP="001D18E6">
            <w:pPr>
              <w:rPr>
                <w:b/>
              </w:rPr>
            </w:pPr>
            <w:r>
              <w:rPr>
                <w:b/>
              </w:rPr>
              <w:t>Comment</w:t>
            </w:r>
          </w:p>
        </w:tc>
      </w:tr>
      <w:tr w:rsidR="00072314" w14:paraId="4A749E7E" w14:textId="77777777" w:rsidTr="001D18E6">
        <w:tc>
          <w:tcPr>
            <w:tcW w:w="1838" w:type="dxa"/>
          </w:tcPr>
          <w:p w14:paraId="2F52C58F" w14:textId="77777777" w:rsidR="00072314" w:rsidRDefault="00072314" w:rsidP="001D18E6"/>
        </w:tc>
        <w:tc>
          <w:tcPr>
            <w:tcW w:w="4253" w:type="dxa"/>
          </w:tcPr>
          <w:p w14:paraId="1571D977" w14:textId="77777777" w:rsidR="00072314" w:rsidRDefault="00072314" w:rsidP="001D18E6"/>
        </w:tc>
        <w:tc>
          <w:tcPr>
            <w:tcW w:w="4110" w:type="dxa"/>
          </w:tcPr>
          <w:p w14:paraId="4BB06DE4" w14:textId="77777777" w:rsidR="00072314" w:rsidRDefault="00072314" w:rsidP="001D18E6"/>
        </w:tc>
      </w:tr>
      <w:tr w:rsidR="00072314" w14:paraId="30C2155D" w14:textId="77777777" w:rsidTr="001D18E6">
        <w:tc>
          <w:tcPr>
            <w:tcW w:w="1838" w:type="dxa"/>
          </w:tcPr>
          <w:p w14:paraId="76F1195E" w14:textId="77777777" w:rsidR="00072314" w:rsidRDefault="00072314" w:rsidP="001D18E6"/>
        </w:tc>
        <w:tc>
          <w:tcPr>
            <w:tcW w:w="4253" w:type="dxa"/>
          </w:tcPr>
          <w:p w14:paraId="1A6723EF" w14:textId="77777777" w:rsidR="00072314" w:rsidRDefault="00072314" w:rsidP="001D18E6"/>
        </w:tc>
        <w:tc>
          <w:tcPr>
            <w:tcW w:w="4110" w:type="dxa"/>
          </w:tcPr>
          <w:p w14:paraId="01DA5A2D" w14:textId="77777777" w:rsidR="00072314" w:rsidRDefault="00072314" w:rsidP="001D18E6"/>
        </w:tc>
      </w:tr>
      <w:tr w:rsidR="00072314" w14:paraId="764C112D" w14:textId="77777777" w:rsidTr="001D18E6">
        <w:tc>
          <w:tcPr>
            <w:tcW w:w="1838" w:type="dxa"/>
          </w:tcPr>
          <w:p w14:paraId="20BA604A" w14:textId="77777777" w:rsidR="00072314" w:rsidRDefault="00072314" w:rsidP="001D18E6">
            <w:r>
              <w:t>…</w:t>
            </w:r>
          </w:p>
        </w:tc>
        <w:tc>
          <w:tcPr>
            <w:tcW w:w="4253" w:type="dxa"/>
          </w:tcPr>
          <w:p w14:paraId="290CB6A6" w14:textId="77777777" w:rsidR="00072314" w:rsidRDefault="00072314" w:rsidP="001D18E6"/>
        </w:tc>
        <w:tc>
          <w:tcPr>
            <w:tcW w:w="4110" w:type="dxa"/>
          </w:tcPr>
          <w:p w14:paraId="67C7C7E2" w14:textId="77777777" w:rsidR="00072314" w:rsidRDefault="00072314" w:rsidP="001D18E6"/>
        </w:tc>
      </w:tr>
    </w:tbl>
    <w:p w14:paraId="5F3BD0A6" w14:textId="73C979C2" w:rsidR="00072314" w:rsidRPr="00702453" w:rsidRDefault="00072314" w:rsidP="00072314">
      <w:pPr>
        <w:pStyle w:val="Caption"/>
      </w:pPr>
      <w:bookmarkStart w:id="223" w:name="_Toc6574934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16</w:t>
      </w:r>
      <w:r>
        <w:rPr>
          <w:noProof/>
        </w:rPr>
        <w:fldChar w:fldCharType="end"/>
      </w:r>
      <w:r w:rsidRPr="00702453">
        <w:t xml:space="preserve">: </w:t>
      </w:r>
      <w:r>
        <w:t>Inherited Requirements</w:t>
      </w:r>
      <w:bookmarkEnd w:id="223"/>
    </w:p>
    <w:p w14:paraId="14C06053" w14:textId="77777777" w:rsidR="00072314" w:rsidRDefault="00072314" w:rsidP="00072314"/>
    <w:p w14:paraId="333C18D5"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3918490" w14:textId="77777777" w:rsidR="008C50D1" w:rsidRPr="003305ED" w:rsidRDefault="008C50D1" w:rsidP="00702F62">
      <w:pPr>
        <w:pStyle w:val="Heading4"/>
        <w:keepNext w:val="0"/>
        <w:tabs>
          <w:tab w:val="clear" w:pos="900"/>
          <w:tab w:val="left" w:pos="709"/>
        </w:tabs>
        <w:spacing w:before="240"/>
      </w:pPr>
      <w:bookmarkStart w:id="224" w:name="_Toc65749270"/>
      <w:r>
        <w:rPr>
          <w:lang w:val="en-GB"/>
        </w:rPr>
        <w:t xml:space="preserve">Technology </w:t>
      </w:r>
      <w:r w:rsidRPr="003070ED">
        <w:rPr>
          <w:lang w:val="en-GB"/>
        </w:rPr>
        <w:t>Function</w:t>
      </w:r>
      <w:r>
        <w:rPr>
          <w:lang w:val="en-GB"/>
        </w:rPr>
        <w:t xml:space="preserve"> </w:t>
      </w:r>
      <w:r>
        <w:rPr>
          <w:noProof/>
        </w:rPr>
        <w:drawing>
          <wp:inline distT="0" distB="0" distL="0" distR="0" wp14:anchorId="36CD78B9" wp14:editId="039D29C7">
            <wp:extent cx="152400" cy="152400"/>
            <wp:effectExtent l="0" t="0" r="0" b="0"/>
            <wp:docPr id="22"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Provide HMI</w:t>
      </w:r>
      <w:bookmarkEnd w:id="224"/>
    </w:p>
    <w:p w14:paraId="20975258"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83EBF20" w14:textId="77777777" w:rsidR="00072314" w:rsidRPr="003B799F" w:rsidRDefault="00072314" w:rsidP="00072314"/>
    <w:p w14:paraId="4A372191" w14:textId="77777777" w:rsidR="00072314" w:rsidRDefault="00072314" w:rsidP="00072314">
      <w:pPr>
        <w:pStyle w:val="Heading6"/>
        <w:keepNext w:val="0"/>
        <w:tabs>
          <w:tab w:val="clear" w:pos="900"/>
          <w:tab w:val="left" w:pos="709"/>
        </w:tabs>
        <w:spacing w:before="240"/>
        <w:rPr>
          <w:lang w:val="en-GB"/>
        </w:rPr>
      </w:pPr>
      <w:r>
        <w:rPr>
          <w:lang w:val="en-GB"/>
        </w:rPr>
        <w:t>Inputs</w:t>
      </w:r>
    </w:p>
    <w:p w14:paraId="400F8394"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6CF51DA"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379EA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4BBE8F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83ED76"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39BCD5"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0DFFA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16C14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019F6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D4E025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2FC555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7E447A1"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B9CE2DA"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0CB7863D" w14:textId="77777777" w:rsidR="0046438F" w:rsidRPr="00740CDD" w:rsidRDefault="0046438F" w:rsidP="00927ADC">
            <w:pPr>
              <w:pStyle w:val="VelocityScript"/>
              <w:rPr>
                <w:color w:val="00B0F0"/>
              </w:rPr>
            </w:pPr>
          </w:p>
          <w:p w14:paraId="77A578BF" w14:textId="77777777" w:rsidR="004C0655" w:rsidRPr="007215C5" w:rsidRDefault="004C0655" w:rsidP="004F0393">
            <w:pPr>
              <w:pStyle w:val="VelocityScript"/>
            </w:pPr>
          </w:p>
          <w:p w14:paraId="2216262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C1ABCF"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Data</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E90CA7" w14:textId="77777777" w:rsidR="00A86D9F" w:rsidRDefault="00A86D9F" w:rsidP="00A86D9F">
            <w:pPr>
              <w:rPr>
                <w:rFonts w:cs="Arial"/>
                <w:color w:val="000000" w:themeColor="text1"/>
                <w:sz w:val="16"/>
                <w:szCs w:val="14"/>
              </w:rPr>
            </w:pPr>
            <w:r>
              <w:rPr>
                <w:rFonts w:cs="Arial"/>
                <w:color w:val="000000" w:themeColor="text1"/>
                <w:sz w:val="16"/>
                <w:szCs w:val="14"/>
              </w:rPr>
              <w:t>Theme Data</w:t>
            </w:r>
          </w:p>
          <w:p w14:paraId="1D971E17" w14:textId="77777777" w:rsidR="00C84B54" w:rsidRDefault="00C84B54" w:rsidP="00090710">
            <w:pPr>
              <w:pStyle w:val="VelocityScript"/>
            </w:pPr>
          </w:p>
          <w:p w14:paraId="496A0D68" w14:textId="77777777" w:rsidR="00C84B54" w:rsidRDefault="00C84B54" w:rsidP="00090710">
            <w:pPr>
              <w:pStyle w:val="VelocityScript"/>
            </w:pPr>
          </w:p>
          <w:p w14:paraId="049119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85C7D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4F7305" w14:textId="77777777" w:rsidR="00753FDA" w:rsidRDefault="00753FDA"/>
        </w:tc>
      </w:tr>
      <w:tr w:rsidR="00EB31D7" w:rsidRPr="00B3499B" w14:paraId="53577FE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62D23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B280349" w14:textId="77777777" w:rsidR="0046438F" w:rsidRDefault="0046438F" w:rsidP="0046438F">
            <w:pPr>
              <w:rPr>
                <w:rFonts w:cs="Arial"/>
                <w:color w:val="000000" w:themeColor="text1"/>
                <w:sz w:val="16"/>
                <w:szCs w:val="14"/>
              </w:rPr>
            </w:pPr>
            <w:r>
              <w:rPr>
                <w:rFonts w:cs="Arial"/>
                <w:color w:val="000000" w:themeColor="text1"/>
                <w:sz w:val="16"/>
                <w:szCs w:val="14"/>
              </w:rPr>
              <w:t>Last Used Params</w:t>
            </w:r>
          </w:p>
          <w:p w14:paraId="49131043" w14:textId="77777777" w:rsidR="0046438F" w:rsidRPr="00740CDD" w:rsidRDefault="0046438F" w:rsidP="00927ADC">
            <w:pPr>
              <w:pStyle w:val="VelocityScript"/>
              <w:rPr>
                <w:color w:val="00B0F0"/>
              </w:rPr>
            </w:pPr>
          </w:p>
          <w:p w14:paraId="7B63C735" w14:textId="77777777" w:rsidR="004C0655" w:rsidRPr="007215C5" w:rsidRDefault="004C0655" w:rsidP="004F0393">
            <w:pPr>
              <w:pStyle w:val="VelocityScript"/>
            </w:pPr>
          </w:p>
          <w:p w14:paraId="3DDE398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520B39" w14:textId="77777777" w:rsidR="008A674A" w:rsidRPr="003C5D56" w:rsidRDefault="008A674A" w:rsidP="008A674A">
            <w:pPr>
              <w:rPr>
                <w:rFonts w:cs="Arial"/>
                <w:color w:val="000000" w:themeColor="text1"/>
                <w:sz w:val="16"/>
                <w:szCs w:val="14"/>
              </w:rPr>
            </w:pPr>
            <w:r>
              <w:rPr>
                <w:rFonts w:cs="Arial"/>
                <w:color w:val="000000" w:themeColor="text1"/>
                <w:sz w:val="16"/>
                <w:szCs w:val="14"/>
              </w:rPr>
              <w:t>Last Used Params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854401"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7A8E99F9" w14:textId="77777777" w:rsidR="00C84B54" w:rsidRDefault="00C84B54" w:rsidP="00090710">
            <w:pPr>
              <w:pStyle w:val="VelocityScript"/>
            </w:pPr>
          </w:p>
          <w:p w14:paraId="4BB5EDD3" w14:textId="77777777" w:rsidR="00C84B54" w:rsidRDefault="00C84B54" w:rsidP="00090710">
            <w:pPr>
              <w:pStyle w:val="VelocityScript"/>
            </w:pPr>
          </w:p>
          <w:p w14:paraId="1D71A7F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45B9A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EFE602" w14:textId="77777777" w:rsidR="00753FDA" w:rsidRDefault="00753FDA"/>
        </w:tc>
      </w:tr>
      <w:tr w:rsidR="00EB31D7" w:rsidRPr="00B3499B" w14:paraId="6546E4D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D22B4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D29696" w14:textId="77777777" w:rsidR="0046438F" w:rsidRDefault="0046438F" w:rsidP="0046438F">
            <w:pPr>
              <w:rPr>
                <w:rFonts w:cs="Arial"/>
                <w:color w:val="000000" w:themeColor="text1"/>
                <w:sz w:val="16"/>
                <w:szCs w:val="14"/>
              </w:rPr>
            </w:pPr>
            <w:r>
              <w:rPr>
                <w:rFonts w:cs="Arial"/>
                <w:color w:val="000000" w:themeColor="text1"/>
                <w:sz w:val="16"/>
                <w:szCs w:val="14"/>
              </w:rPr>
              <w:t>Personalized Settings</w:t>
            </w:r>
          </w:p>
          <w:p w14:paraId="0CE7CBE4" w14:textId="77777777" w:rsidR="0046438F" w:rsidRPr="00740CDD" w:rsidRDefault="0046438F" w:rsidP="00927ADC">
            <w:pPr>
              <w:pStyle w:val="VelocityScript"/>
              <w:rPr>
                <w:color w:val="00B0F0"/>
              </w:rPr>
            </w:pPr>
          </w:p>
          <w:p w14:paraId="3385A3AD" w14:textId="77777777" w:rsidR="004C0655" w:rsidRPr="007215C5" w:rsidRDefault="004C0655" w:rsidP="004F0393">
            <w:pPr>
              <w:pStyle w:val="VelocityScript"/>
            </w:pPr>
          </w:p>
          <w:p w14:paraId="28E4E00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72CDD2" w14:textId="77777777" w:rsidR="008A674A" w:rsidRPr="003C5D56" w:rsidRDefault="008A674A" w:rsidP="008A674A">
            <w:pPr>
              <w:rPr>
                <w:rFonts w:cs="Arial"/>
                <w:color w:val="000000" w:themeColor="text1"/>
                <w:sz w:val="16"/>
                <w:szCs w:val="14"/>
              </w:rPr>
            </w:pPr>
            <w:r>
              <w:rPr>
                <w:rFonts w:cs="Arial"/>
                <w:color w:val="000000" w:themeColor="text1"/>
                <w:sz w:val="16"/>
                <w:szCs w:val="14"/>
              </w:rPr>
              <w:t>Personalized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4EDF5C"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46DB9FD1" w14:textId="77777777" w:rsidR="00C84B54" w:rsidRDefault="00C84B54" w:rsidP="00090710">
            <w:pPr>
              <w:pStyle w:val="VelocityScript"/>
            </w:pPr>
          </w:p>
          <w:p w14:paraId="728EF522" w14:textId="77777777" w:rsidR="00C84B54" w:rsidRDefault="00C84B54" w:rsidP="00090710">
            <w:pPr>
              <w:pStyle w:val="VelocityScript"/>
            </w:pPr>
          </w:p>
          <w:p w14:paraId="715EFBE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F1E18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66869C" w14:textId="77777777" w:rsidR="00753FDA" w:rsidRDefault="00753FDA"/>
        </w:tc>
      </w:tr>
      <w:tr w:rsidR="00EB31D7" w:rsidRPr="00B3499B" w14:paraId="2BDB9D9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C5E199" w14:textId="1350F2DA" w:rsidR="00EB31D7" w:rsidRPr="00B3499B" w:rsidRDefault="00F43BEF" w:rsidP="00236BAE">
            <w:pPr>
              <w:rPr>
                <w:rFonts w:cs="Arial"/>
                <w:bCs/>
                <w:color w:val="808080" w:themeColor="background1" w:themeShade="80"/>
                <w:sz w:val="16"/>
                <w:szCs w:val="14"/>
              </w:rPr>
            </w:pPr>
            <w:hyperlink r:id="rId4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16C8E17" w14:textId="6CF5055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C93C439"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3389BDE" w14:textId="3D33977E" w:rsidR="00414C45" w:rsidRPr="004A50B8" w:rsidRDefault="00414C45" w:rsidP="004A50B8">
      <w:pPr>
        <w:pStyle w:val="Caption"/>
      </w:pPr>
      <w:bookmarkStart w:id="225" w:name="_Toc6574935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17</w:t>
      </w:r>
      <w:r>
        <w:rPr>
          <w:noProof/>
        </w:rPr>
        <w:fldChar w:fldCharType="end"/>
      </w:r>
      <w:r w:rsidRPr="00702453">
        <w:t xml:space="preserve">: </w:t>
      </w:r>
      <w:r>
        <w:t xml:space="preserve">Input Signal mappings of Function </w:t>
      </w:r>
      <w:r w:rsidRPr="004521EB">
        <w:rPr>
          <w:lang w:val="en-GB"/>
        </w:rPr>
        <w:t>Provide HMI</w:t>
      </w:r>
      <w:bookmarkEnd w:id="225"/>
    </w:p>
    <w:p w14:paraId="4DC06578" w14:textId="77777777" w:rsidR="008C50D1" w:rsidRPr="00E23282" w:rsidRDefault="008C50D1" w:rsidP="00072314"/>
    <w:p w14:paraId="690193E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7C948AB7"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760F85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9A8158"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6F10D6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24069D"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E62D2"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C1C518"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B2E30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BCCEB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E54669A"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F29B98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9BA14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587D700" w14:textId="77777777" w:rsidR="0046438F" w:rsidRDefault="0046438F" w:rsidP="0046438F">
            <w:pPr>
              <w:rPr>
                <w:rFonts w:cs="Arial"/>
                <w:color w:val="000000" w:themeColor="text1"/>
                <w:sz w:val="16"/>
                <w:szCs w:val="14"/>
              </w:rPr>
            </w:pPr>
            <w:r>
              <w:rPr>
                <w:rFonts w:cs="Arial"/>
                <w:color w:val="000000" w:themeColor="text1"/>
                <w:sz w:val="16"/>
                <w:szCs w:val="14"/>
              </w:rPr>
              <w:t>User Abort</w:t>
            </w:r>
          </w:p>
          <w:p w14:paraId="174FCE2E" w14:textId="77777777" w:rsidR="0046438F" w:rsidRPr="00740CDD" w:rsidRDefault="0046438F" w:rsidP="00D60C45">
            <w:pPr>
              <w:pStyle w:val="VelocityScript"/>
              <w:rPr>
                <w:color w:val="00B0F0"/>
              </w:rPr>
            </w:pPr>
          </w:p>
          <w:p w14:paraId="6BA57082" w14:textId="77777777" w:rsidR="007215C5" w:rsidRPr="00D60C45" w:rsidRDefault="007215C5" w:rsidP="00CA24CE">
            <w:pPr>
              <w:rPr>
                <w:rFonts w:cs="Arial"/>
                <w:color w:val="000000" w:themeColor="text1"/>
                <w:sz w:val="16"/>
                <w:szCs w:val="14"/>
                <w:lang w:val="en-GB"/>
              </w:rPr>
            </w:pPr>
          </w:p>
          <w:p w14:paraId="44DA151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68533E" w14:textId="77777777" w:rsidR="00DD49BA" w:rsidRPr="003C5D56" w:rsidRDefault="00DD49BA" w:rsidP="00DD49BA">
            <w:pPr>
              <w:rPr>
                <w:rFonts w:cs="Arial"/>
                <w:color w:val="000000" w:themeColor="text1"/>
                <w:sz w:val="16"/>
                <w:szCs w:val="14"/>
              </w:rPr>
            </w:pPr>
            <w:r>
              <w:rPr>
                <w:rFonts w:cs="Arial"/>
                <w:color w:val="000000" w:themeColor="text1"/>
                <w:sz w:val="16"/>
                <w:szCs w:val="14"/>
              </w:rPr>
              <w:t>User Abort</w:t>
            </w:r>
          </w:p>
          <w:p w14:paraId="264E78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791237" w14:textId="77777777" w:rsidR="0038251F" w:rsidRPr="0038251F" w:rsidRDefault="00143E70" w:rsidP="0038251F">
            <w:pPr>
              <w:pStyle w:val="VelocityScript"/>
              <w:rPr>
                <w:color w:val="00B0F0"/>
                <w:sz w:val="16"/>
              </w:rPr>
            </w:pPr>
            <w:r>
              <w:rPr>
                <w:rFonts w:cs="Arial"/>
                <w:color w:val="000000" w:themeColor="text1"/>
                <w:sz w:val="16"/>
                <w:szCs w:val="14"/>
              </w:rPr>
              <w:t>Simple Yes/No</w:t>
            </w:r>
            <w:r w:rsidRPr="0038251F">
              <w:rPr>
                <w:color w:val="00B0F0"/>
                <w:sz w:val="16"/>
              </w:rPr>
              <w:t xml:space="preserve"> </w:t>
            </w:r>
          </w:p>
          <w:p w14:paraId="5EBCA1BE" w14:textId="77777777" w:rsidR="00C84B54" w:rsidRDefault="00C84B54" w:rsidP="00B31A0E">
            <w:pPr>
              <w:pStyle w:val="VelocityScript"/>
            </w:pPr>
          </w:p>
          <w:p w14:paraId="0595E718" w14:textId="77777777" w:rsidR="00C84B54" w:rsidRDefault="00C84B54" w:rsidP="00B31A0E">
            <w:pPr>
              <w:pStyle w:val="VelocityScript"/>
            </w:pPr>
          </w:p>
          <w:p w14:paraId="62CF3ADD"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12248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A0F11C7" w14:textId="77777777" w:rsidR="00753FDA" w:rsidRDefault="00753FDA"/>
        </w:tc>
      </w:tr>
      <w:tr w:rsidR="00CA24CE" w:rsidRPr="00B3499B" w14:paraId="7CE32A9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BEB59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54994B6"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42DAD3B2" w14:textId="77777777" w:rsidR="0046438F" w:rsidRPr="00740CDD" w:rsidRDefault="0046438F" w:rsidP="00D60C45">
            <w:pPr>
              <w:pStyle w:val="VelocityScript"/>
              <w:rPr>
                <w:color w:val="00B0F0"/>
              </w:rPr>
            </w:pPr>
          </w:p>
          <w:p w14:paraId="5FF83BBD" w14:textId="77777777" w:rsidR="007215C5" w:rsidRPr="00D60C45" w:rsidRDefault="007215C5" w:rsidP="00CA24CE">
            <w:pPr>
              <w:rPr>
                <w:rFonts w:cs="Arial"/>
                <w:color w:val="000000" w:themeColor="text1"/>
                <w:sz w:val="16"/>
                <w:szCs w:val="14"/>
                <w:lang w:val="en-GB"/>
              </w:rPr>
            </w:pPr>
          </w:p>
          <w:p w14:paraId="5118A6F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CA1B63" w14:textId="77777777" w:rsidR="00DD49BA" w:rsidRPr="003C5D56" w:rsidRDefault="00DD49BA" w:rsidP="00DD49BA">
            <w:pPr>
              <w:rPr>
                <w:rFonts w:cs="Arial"/>
                <w:color w:val="000000" w:themeColor="text1"/>
                <w:sz w:val="16"/>
                <w:szCs w:val="14"/>
              </w:rPr>
            </w:pPr>
            <w:r>
              <w:rPr>
                <w:rFonts w:cs="Arial"/>
                <w:color w:val="000000" w:themeColor="text1"/>
                <w:sz w:val="16"/>
                <w:szCs w:val="14"/>
              </w:rPr>
              <w:t>Experience Parameters</w:t>
            </w:r>
          </w:p>
          <w:p w14:paraId="19896DA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403420" w14:textId="77777777" w:rsidR="0038251F" w:rsidRPr="0038251F" w:rsidRDefault="00143E70" w:rsidP="0038251F">
            <w:pPr>
              <w:pStyle w:val="VelocityScript"/>
              <w:rPr>
                <w:color w:val="00B0F0"/>
                <w:sz w:val="16"/>
              </w:rPr>
            </w:pPr>
            <w:r>
              <w:rPr>
                <w:rFonts w:cs="Arial"/>
                <w:color w:val="000000" w:themeColor="text1"/>
                <w:sz w:val="16"/>
                <w:szCs w:val="14"/>
              </w:rPr>
              <w:t>Rejuvenate Settings</w:t>
            </w:r>
            <w:r w:rsidRPr="0038251F">
              <w:rPr>
                <w:color w:val="00B0F0"/>
                <w:sz w:val="16"/>
              </w:rPr>
              <w:t xml:space="preserve"> </w:t>
            </w:r>
          </w:p>
          <w:p w14:paraId="621C79A7" w14:textId="77777777" w:rsidR="00C84B54" w:rsidRDefault="00C84B54" w:rsidP="00B31A0E">
            <w:pPr>
              <w:pStyle w:val="VelocityScript"/>
            </w:pPr>
          </w:p>
          <w:p w14:paraId="7973E730" w14:textId="77777777" w:rsidR="00C84B54" w:rsidRDefault="00C84B54" w:rsidP="00B31A0E">
            <w:pPr>
              <w:pStyle w:val="VelocityScript"/>
            </w:pPr>
          </w:p>
          <w:p w14:paraId="6E790F6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4FC84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C3A6CF" w14:textId="77777777" w:rsidR="00753FDA" w:rsidRDefault="00753FDA"/>
        </w:tc>
      </w:tr>
      <w:tr w:rsidR="00CA24CE" w:rsidRPr="00B3499B" w14:paraId="53C6FB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E4CE9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1D5A569" w14:textId="77777777" w:rsidR="0046438F" w:rsidRDefault="0046438F" w:rsidP="0046438F">
            <w:pPr>
              <w:rPr>
                <w:rFonts w:cs="Arial"/>
                <w:color w:val="000000" w:themeColor="text1"/>
                <w:sz w:val="16"/>
                <w:szCs w:val="14"/>
              </w:rPr>
            </w:pPr>
            <w:r>
              <w:rPr>
                <w:rFonts w:cs="Arial"/>
                <w:color w:val="000000" w:themeColor="text1"/>
                <w:sz w:val="16"/>
                <w:szCs w:val="14"/>
              </w:rPr>
              <w:t>Begin Experience</w:t>
            </w:r>
          </w:p>
          <w:p w14:paraId="6C3775F9" w14:textId="77777777" w:rsidR="0046438F" w:rsidRPr="00740CDD" w:rsidRDefault="0046438F" w:rsidP="00D60C45">
            <w:pPr>
              <w:pStyle w:val="VelocityScript"/>
              <w:rPr>
                <w:color w:val="00B0F0"/>
              </w:rPr>
            </w:pPr>
          </w:p>
          <w:p w14:paraId="26B5C094" w14:textId="77777777" w:rsidR="007215C5" w:rsidRPr="00D60C45" w:rsidRDefault="007215C5" w:rsidP="00CA24CE">
            <w:pPr>
              <w:rPr>
                <w:rFonts w:cs="Arial"/>
                <w:color w:val="000000" w:themeColor="text1"/>
                <w:sz w:val="16"/>
                <w:szCs w:val="14"/>
                <w:lang w:val="en-GB"/>
              </w:rPr>
            </w:pPr>
          </w:p>
          <w:p w14:paraId="25A9AFA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C3805D" w14:textId="77777777" w:rsidR="00DD49BA" w:rsidRPr="003C5D56" w:rsidRDefault="00DD49BA" w:rsidP="00DD49BA">
            <w:pPr>
              <w:rPr>
                <w:rFonts w:cs="Arial"/>
                <w:color w:val="000000" w:themeColor="text1"/>
                <w:sz w:val="16"/>
                <w:szCs w:val="14"/>
              </w:rPr>
            </w:pPr>
            <w:r>
              <w:rPr>
                <w:rFonts w:cs="Arial"/>
                <w:color w:val="000000" w:themeColor="text1"/>
                <w:sz w:val="16"/>
                <w:szCs w:val="14"/>
              </w:rPr>
              <w:t>Begin Experience</w:t>
            </w:r>
          </w:p>
          <w:p w14:paraId="5C2057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CBF8D1"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2F154B09" w14:textId="77777777" w:rsidR="00C84B54" w:rsidRDefault="00C84B54" w:rsidP="00B31A0E">
            <w:pPr>
              <w:pStyle w:val="VelocityScript"/>
            </w:pPr>
          </w:p>
          <w:p w14:paraId="5EEC5B54" w14:textId="77777777" w:rsidR="00C84B54" w:rsidRDefault="00C84B54" w:rsidP="00B31A0E">
            <w:pPr>
              <w:pStyle w:val="VelocityScript"/>
            </w:pPr>
          </w:p>
          <w:p w14:paraId="2C78952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F121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661881" w14:textId="77777777" w:rsidR="00753FDA" w:rsidRDefault="00753FDA"/>
        </w:tc>
      </w:tr>
      <w:tr w:rsidR="00CA24CE" w:rsidRPr="00B3499B" w14:paraId="4271457E"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3A6B55F" w14:textId="7F4786F3" w:rsidR="00CA24CE" w:rsidRPr="00B3499B" w:rsidRDefault="00F43BEF" w:rsidP="00CA24CE">
            <w:pPr>
              <w:rPr>
                <w:rFonts w:cs="Arial"/>
                <w:bCs/>
                <w:color w:val="808080" w:themeColor="background1" w:themeShade="80"/>
                <w:sz w:val="16"/>
                <w:szCs w:val="14"/>
              </w:rPr>
            </w:pPr>
            <w:hyperlink r:id="rId4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88BE06" w14:textId="3678E58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EED51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E83DBD4" w14:textId="0FB000AC" w:rsidR="00236BAE" w:rsidRPr="004A50B8" w:rsidRDefault="00236BAE" w:rsidP="004A50B8">
      <w:pPr>
        <w:pStyle w:val="Caption"/>
      </w:pPr>
      <w:bookmarkStart w:id="226" w:name="_Toc6574935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18</w:t>
      </w:r>
      <w:r>
        <w:rPr>
          <w:noProof/>
        </w:rPr>
        <w:fldChar w:fldCharType="end"/>
      </w:r>
      <w:r w:rsidRPr="00702453">
        <w:t xml:space="preserve">: </w:t>
      </w:r>
      <w:r>
        <w:t xml:space="preserve">Output Signal mappings of Function </w:t>
      </w:r>
      <w:r w:rsidRPr="004521EB">
        <w:rPr>
          <w:lang w:val="en-GB"/>
        </w:rPr>
        <w:t>Provide HMI</w:t>
      </w:r>
      <w:bookmarkEnd w:id="226"/>
    </w:p>
    <w:p w14:paraId="73951174" w14:textId="77777777" w:rsidR="00072314" w:rsidRPr="00612064" w:rsidRDefault="00072314" w:rsidP="00072314">
      <w:pPr>
        <w:spacing w:before="20"/>
        <w:rPr>
          <w:vanish/>
        </w:rPr>
      </w:pPr>
    </w:p>
    <w:p w14:paraId="38CB8D3F" w14:textId="77777777" w:rsidR="00072314" w:rsidRDefault="00072314" w:rsidP="00072314">
      <w:pPr>
        <w:pStyle w:val="Heading6"/>
        <w:keepNext w:val="0"/>
        <w:tabs>
          <w:tab w:val="clear" w:pos="900"/>
          <w:tab w:val="left" w:pos="709"/>
        </w:tabs>
        <w:spacing w:before="240"/>
      </w:pPr>
      <w:r>
        <w:t>Parameters</w:t>
      </w:r>
    </w:p>
    <w:p w14:paraId="73F6785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A7E9CAB" w14:textId="77777777" w:rsidTr="001D18E6">
        <w:trPr>
          <w:trHeight w:val="161"/>
        </w:trPr>
        <w:tc>
          <w:tcPr>
            <w:tcW w:w="1838" w:type="dxa"/>
            <w:shd w:val="clear" w:color="auto" w:fill="D9D9D9" w:themeFill="background1" w:themeFillShade="D9"/>
            <w:noWrap/>
            <w:hideMark/>
          </w:tcPr>
          <w:p w14:paraId="51735BE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1996CAE"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5EB3F2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CE2A33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D9D66D4"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BC1D632" w14:textId="77777777" w:rsidTr="001D18E6">
        <w:trPr>
          <w:trHeight w:val="70"/>
        </w:trPr>
        <w:tc>
          <w:tcPr>
            <w:tcW w:w="1838" w:type="dxa"/>
            <w:noWrap/>
          </w:tcPr>
          <w:p w14:paraId="164D3B2B" w14:textId="4BC0B86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BE39B71" w14:textId="11A6BA02"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55CF0814" w14:textId="775D8FC1"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5949360"/>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0275D2C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8F21FF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C7E2CC7" w14:textId="77777777" w:rsidTr="001D18E6">
        <w:trPr>
          <w:trHeight w:val="71"/>
        </w:trPr>
        <w:tc>
          <w:tcPr>
            <w:tcW w:w="1838" w:type="dxa"/>
            <w:noWrap/>
          </w:tcPr>
          <w:p w14:paraId="3643193A"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72B9079" w14:textId="77777777" w:rsidR="00072314" w:rsidRPr="00D14691" w:rsidRDefault="00072314" w:rsidP="001D18E6">
            <w:pPr>
              <w:rPr>
                <w:color w:val="000000" w:themeColor="text1"/>
              </w:rPr>
            </w:pPr>
          </w:p>
        </w:tc>
        <w:tc>
          <w:tcPr>
            <w:tcW w:w="1701" w:type="dxa"/>
          </w:tcPr>
          <w:p w14:paraId="6D5259F4" w14:textId="77777777" w:rsidR="00072314" w:rsidRPr="00D14691" w:rsidRDefault="00072314" w:rsidP="001D18E6">
            <w:pPr>
              <w:rPr>
                <w:color w:val="000000" w:themeColor="text1"/>
              </w:rPr>
            </w:pPr>
          </w:p>
        </w:tc>
        <w:tc>
          <w:tcPr>
            <w:tcW w:w="1417" w:type="dxa"/>
            <w:noWrap/>
          </w:tcPr>
          <w:p w14:paraId="0B51EA58" w14:textId="77777777" w:rsidR="00072314" w:rsidRPr="00D14691" w:rsidRDefault="00072314" w:rsidP="001D18E6">
            <w:pPr>
              <w:rPr>
                <w:color w:val="000000" w:themeColor="text1"/>
              </w:rPr>
            </w:pPr>
          </w:p>
        </w:tc>
        <w:tc>
          <w:tcPr>
            <w:tcW w:w="3402" w:type="dxa"/>
          </w:tcPr>
          <w:p w14:paraId="6097D974" w14:textId="77777777" w:rsidR="00072314" w:rsidRPr="00D14691" w:rsidRDefault="00072314" w:rsidP="001D18E6">
            <w:pPr>
              <w:rPr>
                <w:color w:val="000000" w:themeColor="text1"/>
              </w:rPr>
            </w:pPr>
          </w:p>
        </w:tc>
      </w:tr>
    </w:tbl>
    <w:p w14:paraId="4F88AEE0" w14:textId="2DDD5A42" w:rsidR="008C50D1" w:rsidRDefault="00072314" w:rsidP="003678EC">
      <w:pPr>
        <w:pStyle w:val="Caption"/>
        <w:rPr>
          <w:lang w:val="en-GB"/>
        </w:rPr>
      </w:pPr>
      <w:bookmarkStart w:id="227" w:name="_Toc6574935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27"/>
    </w:p>
    <w:p w14:paraId="49A9A662" w14:textId="77777777" w:rsidR="003678EC" w:rsidRPr="003678EC" w:rsidRDefault="003678EC" w:rsidP="003678EC">
      <w:pPr>
        <w:rPr>
          <w:lang w:val="en-GB"/>
        </w:rPr>
      </w:pPr>
    </w:p>
    <w:p w14:paraId="0C60E3BB"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C0D4683" w14:textId="77777777" w:rsidR="00072314" w:rsidRPr="003225C9" w:rsidRDefault="00072314" w:rsidP="00072314">
      <w:pPr>
        <w:tabs>
          <w:tab w:val="left" w:pos="284"/>
          <w:tab w:val="left" w:pos="851"/>
        </w:tabs>
      </w:pPr>
    </w:p>
    <w:p w14:paraId="2456F7AB"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7681A2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4E04783" w14:textId="77777777" w:rsidTr="001D18E6">
        <w:tc>
          <w:tcPr>
            <w:tcW w:w="1934" w:type="dxa"/>
            <w:shd w:val="clear" w:color="auto" w:fill="D9D9D9" w:themeFill="background1" w:themeFillShade="D9"/>
          </w:tcPr>
          <w:p w14:paraId="2FBF8157" w14:textId="77777777" w:rsidR="00072314" w:rsidRDefault="00072314" w:rsidP="001D18E6">
            <w:pPr>
              <w:rPr>
                <w:b/>
              </w:rPr>
            </w:pPr>
            <w:r w:rsidRPr="00AF169D">
              <w:rPr>
                <w:b/>
              </w:rPr>
              <w:t>Requirement ID</w:t>
            </w:r>
          </w:p>
          <w:p w14:paraId="60D1AB2A"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6A04BD0"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E89576F" w14:textId="77777777" w:rsidR="00072314" w:rsidRDefault="00072314" w:rsidP="001D18E6">
            <w:pPr>
              <w:rPr>
                <w:b/>
              </w:rPr>
            </w:pPr>
            <w:r>
              <w:rPr>
                <w:b/>
              </w:rPr>
              <w:t>Modification</w:t>
            </w:r>
          </w:p>
        </w:tc>
        <w:tc>
          <w:tcPr>
            <w:tcW w:w="1712" w:type="dxa"/>
            <w:shd w:val="clear" w:color="auto" w:fill="D9D9D9" w:themeFill="background1" w:themeFillShade="D9"/>
          </w:tcPr>
          <w:p w14:paraId="65EC143D" w14:textId="77777777" w:rsidR="00072314" w:rsidRDefault="00072314" w:rsidP="001D18E6">
            <w:pPr>
              <w:rPr>
                <w:b/>
              </w:rPr>
            </w:pPr>
            <w:r w:rsidRPr="00AF169D">
              <w:rPr>
                <w:b/>
              </w:rPr>
              <w:t xml:space="preserve">Requirement </w:t>
            </w:r>
            <w:r>
              <w:rPr>
                <w:b/>
              </w:rPr>
              <w:t>ID</w:t>
            </w:r>
          </w:p>
          <w:p w14:paraId="2CD15CF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6E89D1D" w14:textId="77777777" w:rsidR="00072314" w:rsidRPr="00AF169D" w:rsidRDefault="00072314" w:rsidP="001D18E6">
            <w:pPr>
              <w:rPr>
                <w:b/>
              </w:rPr>
            </w:pPr>
            <w:r>
              <w:rPr>
                <w:b/>
              </w:rPr>
              <w:t>Comment</w:t>
            </w:r>
          </w:p>
        </w:tc>
      </w:tr>
      <w:tr w:rsidR="00072314" w14:paraId="5E8FDF1F" w14:textId="77777777" w:rsidTr="001D18E6">
        <w:tc>
          <w:tcPr>
            <w:tcW w:w="1934" w:type="dxa"/>
          </w:tcPr>
          <w:p w14:paraId="3B244EAC" w14:textId="77777777" w:rsidR="00072314" w:rsidRPr="000F4E8B" w:rsidRDefault="00072314" w:rsidP="001D18E6">
            <w:r w:rsidRPr="000F4E8B">
              <w:t>REQ_abc</w:t>
            </w:r>
          </w:p>
        </w:tc>
        <w:tc>
          <w:tcPr>
            <w:tcW w:w="2177" w:type="dxa"/>
          </w:tcPr>
          <w:p w14:paraId="7AEAED67" w14:textId="77777777" w:rsidR="00072314" w:rsidRPr="000F4E8B" w:rsidRDefault="00072314" w:rsidP="001D18E6"/>
        </w:tc>
        <w:sdt>
          <w:sdtPr>
            <w:alias w:val="Modification"/>
            <w:tag w:val="Modification"/>
            <w:id w:val="-39050488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1A28F37" w14:textId="77777777" w:rsidR="00072314" w:rsidRPr="000F4E8B" w:rsidRDefault="00072314" w:rsidP="001D18E6">
                <w:r w:rsidRPr="000F4E8B">
                  <w:t>Removed</w:t>
                </w:r>
              </w:p>
            </w:tc>
          </w:sdtContent>
        </w:sdt>
        <w:tc>
          <w:tcPr>
            <w:tcW w:w="1712" w:type="dxa"/>
          </w:tcPr>
          <w:p w14:paraId="18A51A98" w14:textId="77777777" w:rsidR="00072314" w:rsidRPr="000F4E8B" w:rsidRDefault="00072314" w:rsidP="001D18E6">
            <w:r w:rsidRPr="000F4E8B">
              <w:t>--</w:t>
            </w:r>
          </w:p>
        </w:tc>
        <w:tc>
          <w:tcPr>
            <w:tcW w:w="2958" w:type="dxa"/>
          </w:tcPr>
          <w:p w14:paraId="10F9E9ED" w14:textId="77777777" w:rsidR="00072314" w:rsidRPr="000F4E8B" w:rsidRDefault="00072314" w:rsidP="001D18E6"/>
        </w:tc>
      </w:tr>
      <w:tr w:rsidR="00072314" w14:paraId="0114E9E0" w14:textId="77777777" w:rsidTr="001D18E6">
        <w:tc>
          <w:tcPr>
            <w:tcW w:w="1934" w:type="dxa"/>
          </w:tcPr>
          <w:p w14:paraId="506F80AD" w14:textId="77777777" w:rsidR="00072314" w:rsidRPr="000F4E8B" w:rsidRDefault="00072314" w:rsidP="001D18E6">
            <w:r w:rsidRPr="000F4E8B">
              <w:t>REQ_def</w:t>
            </w:r>
          </w:p>
        </w:tc>
        <w:tc>
          <w:tcPr>
            <w:tcW w:w="2177" w:type="dxa"/>
          </w:tcPr>
          <w:p w14:paraId="60A85393" w14:textId="77777777" w:rsidR="00072314" w:rsidRPr="000F4E8B" w:rsidRDefault="00072314" w:rsidP="001D18E6"/>
        </w:tc>
        <w:sdt>
          <w:sdtPr>
            <w:alias w:val="Modification"/>
            <w:tag w:val="Modification"/>
            <w:id w:val="1971705355"/>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49B095E" w14:textId="77777777" w:rsidR="00072314" w:rsidRPr="000F4E8B" w:rsidRDefault="00072314" w:rsidP="001D18E6">
                <w:r w:rsidRPr="000F4E8B">
                  <w:t>Replaced</w:t>
                </w:r>
              </w:p>
            </w:tc>
          </w:sdtContent>
        </w:sdt>
        <w:tc>
          <w:tcPr>
            <w:tcW w:w="1712" w:type="dxa"/>
          </w:tcPr>
          <w:p w14:paraId="603787DA" w14:textId="77777777" w:rsidR="00072314" w:rsidRPr="000F4E8B" w:rsidRDefault="00072314" w:rsidP="001D18E6">
            <w:r w:rsidRPr="000F4E8B">
              <w:t>REQ_xyz</w:t>
            </w:r>
          </w:p>
        </w:tc>
        <w:tc>
          <w:tcPr>
            <w:tcW w:w="2958" w:type="dxa"/>
          </w:tcPr>
          <w:p w14:paraId="4D6399ED" w14:textId="77777777" w:rsidR="00072314" w:rsidRPr="000F4E8B" w:rsidRDefault="00072314" w:rsidP="001D18E6"/>
        </w:tc>
      </w:tr>
      <w:tr w:rsidR="00072314" w14:paraId="3DFBD104" w14:textId="77777777" w:rsidTr="001D18E6">
        <w:tc>
          <w:tcPr>
            <w:tcW w:w="1934" w:type="dxa"/>
          </w:tcPr>
          <w:p w14:paraId="1A5CE283" w14:textId="77777777" w:rsidR="00072314" w:rsidRPr="000F4E8B" w:rsidRDefault="00072314" w:rsidP="001D18E6">
            <w:r w:rsidRPr="000F4E8B">
              <w:t>--</w:t>
            </w:r>
          </w:p>
        </w:tc>
        <w:tc>
          <w:tcPr>
            <w:tcW w:w="2177" w:type="dxa"/>
          </w:tcPr>
          <w:p w14:paraId="786A6E8A" w14:textId="77777777" w:rsidR="00072314" w:rsidRPr="000F4E8B" w:rsidRDefault="00072314" w:rsidP="001D18E6"/>
        </w:tc>
        <w:sdt>
          <w:sdtPr>
            <w:alias w:val="Modification"/>
            <w:tag w:val="Modification"/>
            <w:id w:val="127090185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61F9D42" w14:textId="77777777" w:rsidR="00072314" w:rsidRPr="000F4E8B" w:rsidRDefault="00072314" w:rsidP="001D18E6">
                <w:r w:rsidRPr="000F4E8B">
                  <w:t>Added</w:t>
                </w:r>
              </w:p>
            </w:tc>
          </w:sdtContent>
        </w:sdt>
        <w:tc>
          <w:tcPr>
            <w:tcW w:w="1712" w:type="dxa"/>
          </w:tcPr>
          <w:p w14:paraId="75CEA4F4" w14:textId="77777777" w:rsidR="00072314" w:rsidRPr="000F4E8B" w:rsidRDefault="00072314" w:rsidP="001D18E6">
            <w:r w:rsidRPr="000F4E8B">
              <w:t>REQ_123</w:t>
            </w:r>
          </w:p>
        </w:tc>
        <w:tc>
          <w:tcPr>
            <w:tcW w:w="2958" w:type="dxa"/>
          </w:tcPr>
          <w:p w14:paraId="139B0AD9" w14:textId="77777777" w:rsidR="00072314" w:rsidRPr="000F4E8B" w:rsidRDefault="00072314" w:rsidP="001D18E6"/>
        </w:tc>
      </w:tr>
    </w:tbl>
    <w:p w14:paraId="008E6A69" w14:textId="4476BB99" w:rsidR="00072314" w:rsidRDefault="00072314" w:rsidP="00072314">
      <w:pPr>
        <w:pStyle w:val="Caption"/>
      </w:pPr>
      <w:bookmarkStart w:id="228" w:name="_Toc6574935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20</w:t>
      </w:r>
      <w:r>
        <w:rPr>
          <w:noProof/>
        </w:rPr>
        <w:fldChar w:fldCharType="end"/>
      </w:r>
      <w:r w:rsidRPr="00702453">
        <w:t xml:space="preserve">: </w:t>
      </w:r>
      <w:r>
        <w:t>Component Specific Requirements</w:t>
      </w:r>
      <w:bookmarkEnd w:id="228"/>
    </w:p>
    <w:p w14:paraId="7294FD75"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6C7F3A6" w14:textId="77777777" w:rsidTr="001D18E6">
        <w:tc>
          <w:tcPr>
            <w:tcW w:w="1838" w:type="dxa"/>
            <w:shd w:val="clear" w:color="auto" w:fill="D9D9D9" w:themeFill="background1" w:themeFillShade="D9"/>
          </w:tcPr>
          <w:p w14:paraId="58CC5E00" w14:textId="77777777" w:rsidR="00072314" w:rsidRDefault="00072314" w:rsidP="001D18E6">
            <w:pPr>
              <w:rPr>
                <w:b/>
              </w:rPr>
            </w:pPr>
            <w:r w:rsidRPr="00AF169D">
              <w:rPr>
                <w:b/>
              </w:rPr>
              <w:t>Requirement ID</w:t>
            </w:r>
          </w:p>
          <w:p w14:paraId="333F0BF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4BB57D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22529F8" w14:textId="77777777" w:rsidR="00072314" w:rsidRPr="00AF169D" w:rsidRDefault="00072314" w:rsidP="001D18E6">
            <w:pPr>
              <w:rPr>
                <w:b/>
              </w:rPr>
            </w:pPr>
            <w:r>
              <w:rPr>
                <w:b/>
              </w:rPr>
              <w:t>Comment</w:t>
            </w:r>
          </w:p>
        </w:tc>
      </w:tr>
      <w:tr w:rsidR="00072314" w14:paraId="601290FD" w14:textId="77777777" w:rsidTr="001D18E6">
        <w:tc>
          <w:tcPr>
            <w:tcW w:w="1838" w:type="dxa"/>
          </w:tcPr>
          <w:p w14:paraId="0FDAF828" w14:textId="77777777" w:rsidR="00072314" w:rsidRDefault="00072314" w:rsidP="001D18E6"/>
        </w:tc>
        <w:tc>
          <w:tcPr>
            <w:tcW w:w="4253" w:type="dxa"/>
          </w:tcPr>
          <w:p w14:paraId="5E6EC9A1" w14:textId="77777777" w:rsidR="00072314" w:rsidRDefault="00072314" w:rsidP="001D18E6"/>
        </w:tc>
        <w:tc>
          <w:tcPr>
            <w:tcW w:w="4110" w:type="dxa"/>
          </w:tcPr>
          <w:p w14:paraId="5B3A210B" w14:textId="77777777" w:rsidR="00072314" w:rsidRDefault="00072314" w:rsidP="001D18E6"/>
        </w:tc>
      </w:tr>
      <w:tr w:rsidR="00072314" w14:paraId="0C68A1AC" w14:textId="77777777" w:rsidTr="001D18E6">
        <w:tc>
          <w:tcPr>
            <w:tcW w:w="1838" w:type="dxa"/>
          </w:tcPr>
          <w:p w14:paraId="43512CA0" w14:textId="77777777" w:rsidR="00072314" w:rsidRDefault="00072314" w:rsidP="001D18E6"/>
        </w:tc>
        <w:tc>
          <w:tcPr>
            <w:tcW w:w="4253" w:type="dxa"/>
          </w:tcPr>
          <w:p w14:paraId="1C29D37D" w14:textId="77777777" w:rsidR="00072314" w:rsidRDefault="00072314" w:rsidP="001D18E6"/>
        </w:tc>
        <w:tc>
          <w:tcPr>
            <w:tcW w:w="4110" w:type="dxa"/>
          </w:tcPr>
          <w:p w14:paraId="0BA32254" w14:textId="77777777" w:rsidR="00072314" w:rsidRDefault="00072314" w:rsidP="001D18E6"/>
        </w:tc>
      </w:tr>
      <w:tr w:rsidR="00072314" w14:paraId="5D034EA0" w14:textId="77777777" w:rsidTr="001D18E6">
        <w:tc>
          <w:tcPr>
            <w:tcW w:w="1838" w:type="dxa"/>
          </w:tcPr>
          <w:p w14:paraId="250EFCF5" w14:textId="77777777" w:rsidR="00072314" w:rsidRDefault="00072314" w:rsidP="001D18E6">
            <w:r>
              <w:lastRenderedPageBreak/>
              <w:t>…</w:t>
            </w:r>
          </w:p>
        </w:tc>
        <w:tc>
          <w:tcPr>
            <w:tcW w:w="4253" w:type="dxa"/>
          </w:tcPr>
          <w:p w14:paraId="4B0B02B1" w14:textId="77777777" w:rsidR="00072314" w:rsidRDefault="00072314" w:rsidP="001D18E6"/>
        </w:tc>
        <w:tc>
          <w:tcPr>
            <w:tcW w:w="4110" w:type="dxa"/>
          </w:tcPr>
          <w:p w14:paraId="00732948" w14:textId="77777777" w:rsidR="00072314" w:rsidRDefault="00072314" w:rsidP="001D18E6"/>
        </w:tc>
      </w:tr>
    </w:tbl>
    <w:p w14:paraId="62EC350E" w14:textId="7A616792" w:rsidR="00072314" w:rsidRPr="00702453" w:rsidRDefault="00072314" w:rsidP="00072314">
      <w:pPr>
        <w:pStyle w:val="Caption"/>
      </w:pPr>
      <w:bookmarkStart w:id="229" w:name="_Toc6574935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21</w:t>
      </w:r>
      <w:r>
        <w:rPr>
          <w:noProof/>
        </w:rPr>
        <w:fldChar w:fldCharType="end"/>
      </w:r>
      <w:r w:rsidRPr="00702453">
        <w:t xml:space="preserve">: </w:t>
      </w:r>
      <w:r>
        <w:t>Inherited Requirements</w:t>
      </w:r>
      <w:bookmarkEnd w:id="229"/>
    </w:p>
    <w:p w14:paraId="1ABC32BB" w14:textId="77777777" w:rsidR="00072314" w:rsidRDefault="00072314" w:rsidP="00072314"/>
    <w:p w14:paraId="40F2DED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05BACB5" w14:textId="77777777" w:rsidR="008C50D1" w:rsidRPr="003305ED" w:rsidRDefault="008C50D1" w:rsidP="00702F62">
      <w:pPr>
        <w:pStyle w:val="Heading4"/>
        <w:keepNext w:val="0"/>
        <w:tabs>
          <w:tab w:val="clear" w:pos="900"/>
          <w:tab w:val="left" w:pos="709"/>
        </w:tabs>
        <w:spacing w:before="240"/>
      </w:pPr>
      <w:bookmarkStart w:id="230" w:name="_Toc65749271"/>
      <w:r>
        <w:rPr>
          <w:lang w:val="en-GB"/>
        </w:rPr>
        <w:t xml:space="preserve">Technology </w:t>
      </w:r>
      <w:r w:rsidRPr="003070ED">
        <w:rPr>
          <w:lang w:val="en-GB"/>
        </w:rPr>
        <w:t>Function</w:t>
      </w:r>
      <w:r>
        <w:rPr>
          <w:lang w:val="en-GB"/>
        </w:rPr>
        <w:t xml:space="preserve"> </w:t>
      </w:r>
      <w:r>
        <w:rPr>
          <w:noProof/>
        </w:rPr>
        <w:drawing>
          <wp:inline distT="0" distB="0" distL="0" distR="0" wp14:anchorId="3F585F3B" wp14:editId="3C4A2D28">
            <wp:extent cx="152400" cy="152400"/>
            <wp:effectExtent l="0" t="0" r="0" b="0"/>
            <wp:docPr id="24"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Run Orchestration Schedule</w:t>
      </w:r>
      <w:bookmarkEnd w:id="230"/>
    </w:p>
    <w:p w14:paraId="17FD63FD"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EF19848" w14:textId="77777777" w:rsidR="00072314" w:rsidRPr="003B799F" w:rsidRDefault="00072314" w:rsidP="00072314"/>
    <w:p w14:paraId="456BE4E9" w14:textId="77777777" w:rsidR="00072314" w:rsidRDefault="00072314" w:rsidP="00072314">
      <w:pPr>
        <w:pStyle w:val="Heading6"/>
        <w:keepNext w:val="0"/>
        <w:tabs>
          <w:tab w:val="clear" w:pos="900"/>
          <w:tab w:val="left" w:pos="709"/>
        </w:tabs>
        <w:spacing w:before="240"/>
        <w:rPr>
          <w:lang w:val="en-GB"/>
        </w:rPr>
      </w:pPr>
      <w:r>
        <w:rPr>
          <w:lang w:val="en-GB"/>
        </w:rPr>
        <w:t>Inputs</w:t>
      </w:r>
    </w:p>
    <w:p w14:paraId="5739A81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15ADB7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F183D1"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0B18C1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A3403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E2ACA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078C57"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9FCC7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747395"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483005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D78844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658DAF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9D56344" w14:textId="77777777" w:rsidR="0046438F" w:rsidRDefault="0046438F" w:rsidP="0046438F">
            <w:pPr>
              <w:rPr>
                <w:rFonts w:cs="Arial"/>
                <w:color w:val="000000" w:themeColor="text1"/>
                <w:sz w:val="16"/>
                <w:szCs w:val="14"/>
              </w:rPr>
            </w:pPr>
            <w:r>
              <w:rPr>
                <w:rFonts w:cs="Arial"/>
                <w:color w:val="000000" w:themeColor="text1"/>
                <w:sz w:val="16"/>
                <w:szCs w:val="14"/>
              </w:rPr>
              <w:t>Condition Check</w:t>
            </w:r>
          </w:p>
          <w:p w14:paraId="7A4DF540" w14:textId="77777777" w:rsidR="0046438F" w:rsidRPr="00740CDD" w:rsidRDefault="0046438F" w:rsidP="00927ADC">
            <w:pPr>
              <w:pStyle w:val="VelocityScript"/>
              <w:rPr>
                <w:color w:val="00B0F0"/>
              </w:rPr>
            </w:pPr>
          </w:p>
          <w:p w14:paraId="1BC69861" w14:textId="77777777" w:rsidR="004C0655" w:rsidRPr="007215C5" w:rsidRDefault="004C0655" w:rsidP="004F0393">
            <w:pPr>
              <w:pStyle w:val="VelocityScript"/>
            </w:pPr>
          </w:p>
          <w:p w14:paraId="2CD08C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9B39CD" w14:textId="77777777" w:rsidR="008A674A" w:rsidRPr="003C5D56" w:rsidRDefault="008A674A" w:rsidP="008A674A">
            <w:pPr>
              <w:rPr>
                <w:rFonts w:cs="Arial"/>
                <w:color w:val="000000" w:themeColor="text1"/>
                <w:sz w:val="16"/>
                <w:szCs w:val="14"/>
              </w:rPr>
            </w:pPr>
            <w:r>
              <w:rPr>
                <w:rFonts w:cs="Arial"/>
                <w:color w:val="000000" w:themeColor="text1"/>
                <w:sz w:val="16"/>
                <w:szCs w:val="14"/>
              </w:rPr>
              <w:t>Condition Check</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055971" w14:textId="77777777" w:rsidR="00A86D9F" w:rsidRDefault="00A86D9F" w:rsidP="00A86D9F">
            <w:pPr>
              <w:rPr>
                <w:rFonts w:cs="Arial"/>
                <w:color w:val="000000" w:themeColor="text1"/>
                <w:sz w:val="16"/>
                <w:szCs w:val="14"/>
              </w:rPr>
            </w:pPr>
            <w:r>
              <w:rPr>
                <w:rFonts w:cs="Arial"/>
                <w:color w:val="000000" w:themeColor="text1"/>
                <w:sz w:val="16"/>
                <w:szCs w:val="14"/>
              </w:rPr>
              <w:t>OK/not OK</w:t>
            </w:r>
          </w:p>
          <w:p w14:paraId="5D453A70" w14:textId="77777777" w:rsidR="00C84B54" w:rsidRDefault="00C84B54" w:rsidP="00090710">
            <w:pPr>
              <w:pStyle w:val="VelocityScript"/>
            </w:pPr>
          </w:p>
          <w:p w14:paraId="43DFB43A" w14:textId="77777777" w:rsidR="00C84B54" w:rsidRDefault="00C84B54" w:rsidP="00090710">
            <w:pPr>
              <w:pStyle w:val="VelocityScript"/>
            </w:pPr>
          </w:p>
          <w:p w14:paraId="7811F13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604E4E"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A8F981" w14:textId="77777777" w:rsidR="00753FDA" w:rsidRDefault="00753FDA"/>
        </w:tc>
      </w:tr>
      <w:tr w:rsidR="00EB31D7" w:rsidRPr="00B3499B" w14:paraId="2557940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378984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75B4A2" w14:textId="77777777" w:rsidR="0046438F" w:rsidRDefault="0046438F" w:rsidP="0046438F">
            <w:pPr>
              <w:rPr>
                <w:rFonts w:cs="Arial"/>
                <w:color w:val="000000" w:themeColor="text1"/>
                <w:sz w:val="16"/>
                <w:szCs w:val="14"/>
              </w:rPr>
            </w:pPr>
            <w:r>
              <w:rPr>
                <w:rFonts w:cs="Arial"/>
                <w:color w:val="000000" w:themeColor="text1"/>
                <w:sz w:val="16"/>
                <w:szCs w:val="14"/>
              </w:rPr>
              <w:t>Time Selection</w:t>
            </w:r>
          </w:p>
          <w:p w14:paraId="329F551D" w14:textId="77777777" w:rsidR="0046438F" w:rsidRPr="00740CDD" w:rsidRDefault="0046438F" w:rsidP="00927ADC">
            <w:pPr>
              <w:pStyle w:val="VelocityScript"/>
              <w:rPr>
                <w:color w:val="00B0F0"/>
              </w:rPr>
            </w:pPr>
          </w:p>
          <w:p w14:paraId="2590FE19" w14:textId="77777777" w:rsidR="004C0655" w:rsidRPr="007215C5" w:rsidRDefault="004C0655" w:rsidP="004F0393">
            <w:pPr>
              <w:pStyle w:val="VelocityScript"/>
            </w:pPr>
          </w:p>
          <w:p w14:paraId="4670C04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8D2A4C" w14:textId="77777777" w:rsidR="008A674A" w:rsidRPr="003C5D56" w:rsidRDefault="008A674A" w:rsidP="008A674A">
            <w:pPr>
              <w:rPr>
                <w:rFonts w:cs="Arial"/>
                <w:color w:val="000000" w:themeColor="text1"/>
                <w:sz w:val="16"/>
                <w:szCs w:val="14"/>
              </w:rPr>
            </w:pPr>
            <w:r>
              <w:rPr>
                <w:rFonts w:cs="Arial"/>
                <w:color w:val="000000" w:themeColor="text1"/>
                <w:sz w:val="16"/>
                <w:szCs w:val="14"/>
              </w:rPr>
              <w:t>Time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9CA2E4" w14:textId="77777777" w:rsidR="00A86D9F" w:rsidRDefault="00A86D9F" w:rsidP="00A86D9F">
            <w:pPr>
              <w:rPr>
                <w:rFonts w:cs="Arial"/>
                <w:color w:val="000000" w:themeColor="text1"/>
                <w:sz w:val="16"/>
                <w:szCs w:val="14"/>
              </w:rPr>
            </w:pPr>
            <w:r>
              <w:rPr>
                <w:rFonts w:cs="Arial"/>
                <w:color w:val="000000" w:themeColor="text1"/>
                <w:sz w:val="16"/>
                <w:szCs w:val="14"/>
              </w:rPr>
              <w:t>Time Selection</w:t>
            </w:r>
          </w:p>
          <w:p w14:paraId="6C21D347" w14:textId="77777777" w:rsidR="00C84B54" w:rsidRDefault="00C84B54" w:rsidP="00090710">
            <w:pPr>
              <w:pStyle w:val="VelocityScript"/>
            </w:pPr>
          </w:p>
          <w:p w14:paraId="68B32B73" w14:textId="77777777" w:rsidR="00C84B54" w:rsidRDefault="00C84B54" w:rsidP="00090710">
            <w:pPr>
              <w:pStyle w:val="VelocityScript"/>
            </w:pPr>
          </w:p>
          <w:p w14:paraId="3C96C0E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E734DD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87ED900" w14:textId="77777777" w:rsidR="00753FDA" w:rsidRDefault="00753FDA"/>
        </w:tc>
      </w:tr>
      <w:tr w:rsidR="00EB31D7" w:rsidRPr="00B3499B" w14:paraId="1A91D96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D62E1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B279D3" w14:textId="77777777" w:rsidR="0046438F" w:rsidRDefault="0046438F" w:rsidP="0046438F">
            <w:pPr>
              <w:rPr>
                <w:rFonts w:cs="Arial"/>
                <w:color w:val="000000" w:themeColor="text1"/>
                <w:sz w:val="16"/>
                <w:szCs w:val="14"/>
              </w:rPr>
            </w:pPr>
            <w:r>
              <w:rPr>
                <w:rFonts w:cs="Arial"/>
                <w:color w:val="000000" w:themeColor="text1"/>
                <w:sz w:val="16"/>
                <w:szCs w:val="14"/>
              </w:rPr>
              <w:t>Massage ON/OFF</w:t>
            </w:r>
          </w:p>
          <w:p w14:paraId="23F87536" w14:textId="77777777" w:rsidR="0046438F" w:rsidRPr="00740CDD" w:rsidRDefault="0046438F" w:rsidP="00927ADC">
            <w:pPr>
              <w:pStyle w:val="VelocityScript"/>
              <w:rPr>
                <w:color w:val="00B0F0"/>
              </w:rPr>
            </w:pPr>
          </w:p>
          <w:p w14:paraId="0DB55F21" w14:textId="77777777" w:rsidR="004C0655" w:rsidRPr="007215C5" w:rsidRDefault="004C0655" w:rsidP="004F0393">
            <w:pPr>
              <w:pStyle w:val="VelocityScript"/>
            </w:pPr>
          </w:p>
          <w:p w14:paraId="020F258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2013F3" w14:textId="77777777" w:rsidR="008A674A" w:rsidRPr="003C5D56" w:rsidRDefault="008A674A" w:rsidP="008A674A">
            <w:pPr>
              <w:rPr>
                <w:rFonts w:cs="Arial"/>
                <w:color w:val="000000" w:themeColor="text1"/>
                <w:sz w:val="16"/>
                <w:szCs w:val="14"/>
              </w:rPr>
            </w:pPr>
            <w:r>
              <w:rPr>
                <w:rFonts w:cs="Arial"/>
                <w:color w:val="000000" w:themeColor="text1"/>
                <w:sz w:val="16"/>
                <w:szCs w:val="14"/>
              </w:rPr>
              <w:t>Massage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AA0B93"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258ADD05" w14:textId="77777777" w:rsidR="00C84B54" w:rsidRDefault="00C84B54" w:rsidP="00090710">
            <w:pPr>
              <w:pStyle w:val="VelocityScript"/>
            </w:pPr>
          </w:p>
          <w:p w14:paraId="5B4DE1C1" w14:textId="77777777" w:rsidR="00C84B54" w:rsidRDefault="00C84B54" w:rsidP="00090710">
            <w:pPr>
              <w:pStyle w:val="VelocityScript"/>
            </w:pPr>
          </w:p>
          <w:p w14:paraId="55DA9A41"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5C941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AA2674" w14:textId="77777777" w:rsidR="00753FDA" w:rsidRDefault="00753FDA"/>
        </w:tc>
      </w:tr>
      <w:tr w:rsidR="00EB31D7" w:rsidRPr="00B3499B" w14:paraId="04513EC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84F07A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AE5B44D"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1942BE4C" w14:textId="77777777" w:rsidR="0046438F" w:rsidRPr="00740CDD" w:rsidRDefault="0046438F" w:rsidP="00927ADC">
            <w:pPr>
              <w:pStyle w:val="VelocityScript"/>
              <w:rPr>
                <w:color w:val="00B0F0"/>
              </w:rPr>
            </w:pPr>
          </w:p>
          <w:p w14:paraId="308B38A9" w14:textId="77777777" w:rsidR="004C0655" w:rsidRPr="007215C5" w:rsidRDefault="004C0655" w:rsidP="004F0393">
            <w:pPr>
              <w:pStyle w:val="VelocityScript"/>
            </w:pPr>
          </w:p>
          <w:p w14:paraId="6809771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29D8E9"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7347A6"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7F907F72" w14:textId="77777777" w:rsidR="00C84B54" w:rsidRDefault="00C84B54" w:rsidP="00090710">
            <w:pPr>
              <w:pStyle w:val="VelocityScript"/>
            </w:pPr>
          </w:p>
          <w:p w14:paraId="657637F1" w14:textId="77777777" w:rsidR="00C84B54" w:rsidRDefault="00C84B54" w:rsidP="00090710">
            <w:pPr>
              <w:pStyle w:val="VelocityScript"/>
            </w:pPr>
          </w:p>
          <w:p w14:paraId="034CF86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E1ADA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ECFC8A4" w14:textId="77777777" w:rsidR="00753FDA" w:rsidRDefault="00753FDA"/>
        </w:tc>
      </w:tr>
      <w:tr w:rsidR="00EB31D7" w:rsidRPr="00B3499B" w14:paraId="2E6B1BE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E2343B"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FFA9066"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7A829881" w14:textId="77777777" w:rsidR="0046438F" w:rsidRPr="00740CDD" w:rsidRDefault="0046438F" w:rsidP="00927ADC">
            <w:pPr>
              <w:pStyle w:val="VelocityScript"/>
              <w:rPr>
                <w:color w:val="00B0F0"/>
              </w:rPr>
            </w:pPr>
          </w:p>
          <w:p w14:paraId="7F218C03" w14:textId="77777777" w:rsidR="004C0655" w:rsidRPr="007215C5" w:rsidRDefault="004C0655" w:rsidP="004F0393">
            <w:pPr>
              <w:pStyle w:val="VelocityScript"/>
            </w:pPr>
          </w:p>
          <w:p w14:paraId="450558B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29F1B2"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2A2BDB" w14:textId="77777777" w:rsidR="00A86D9F" w:rsidRDefault="00A86D9F" w:rsidP="00A86D9F">
            <w:pPr>
              <w:rPr>
                <w:rFonts w:cs="Arial"/>
                <w:color w:val="000000" w:themeColor="text1"/>
                <w:sz w:val="16"/>
                <w:szCs w:val="14"/>
              </w:rPr>
            </w:pPr>
            <w:r>
              <w:rPr>
                <w:rFonts w:cs="Arial"/>
                <w:color w:val="000000" w:themeColor="text1"/>
                <w:sz w:val="16"/>
                <w:szCs w:val="14"/>
              </w:rPr>
              <w:t>Theme Selection</w:t>
            </w:r>
          </w:p>
          <w:p w14:paraId="41E14381" w14:textId="77777777" w:rsidR="00C84B54" w:rsidRDefault="00C84B54" w:rsidP="00090710">
            <w:pPr>
              <w:pStyle w:val="VelocityScript"/>
            </w:pPr>
          </w:p>
          <w:p w14:paraId="79E7889F" w14:textId="77777777" w:rsidR="00C84B54" w:rsidRDefault="00C84B54" w:rsidP="00090710">
            <w:pPr>
              <w:pStyle w:val="VelocityScript"/>
            </w:pPr>
          </w:p>
          <w:p w14:paraId="4271370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588D0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268FE5" w14:textId="77777777" w:rsidR="00753FDA" w:rsidRDefault="00753FDA"/>
        </w:tc>
      </w:tr>
      <w:tr w:rsidR="00EB31D7" w:rsidRPr="00B3499B" w14:paraId="40449C4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1B6E3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D5F7437" w14:textId="77777777" w:rsidR="0046438F" w:rsidRDefault="0046438F" w:rsidP="0046438F">
            <w:pPr>
              <w:rPr>
                <w:rFonts w:cs="Arial"/>
                <w:color w:val="000000" w:themeColor="text1"/>
                <w:sz w:val="16"/>
                <w:szCs w:val="14"/>
              </w:rPr>
            </w:pPr>
            <w:r>
              <w:rPr>
                <w:rFonts w:cs="Arial"/>
                <w:color w:val="000000" w:themeColor="text1"/>
                <w:sz w:val="16"/>
                <w:szCs w:val="14"/>
              </w:rPr>
              <w:t>User Abort</w:t>
            </w:r>
          </w:p>
          <w:p w14:paraId="31FA4C15" w14:textId="77777777" w:rsidR="0046438F" w:rsidRPr="00740CDD" w:rsidRDefault="0046438F" w:rsidP="00927ADC">
            <w:pPr>
              <w:pStyle w:val="VelocityScript"/>
              <w:rPr>
                <w:color w:val="00B0F0"/>
              </w:rPr>
            </w:pPr>
          </w:p>
          <w:p w14:paraId="6A457CE5" w14:textId="77777777" w:rsidR="004C0655" w:rsidRPr="007215C5" w:rsidRDefault="004C0655" w:rsidP="004F0393">
            <w:pPr>
              <w:pStyle w:val="VelocityScript"/>
            </w:pPr>
          </w:p>
          <w:p w14:paraId="06D5510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9272B4" w14:textId="77777777" w:rsidR="008A674A" w:rsidRPr="003C5D56" w:rsidRDefault="008A674A" w:rsidP="008A674A">
            <w:pPr>
              <w:rPr>
                <w:rFonts w:cs="Arial"/>
                <w:color w:val="000000" w:themeColor="text1"/>
                <w:sz w:val="16"/>
                <w:szCs w:val="14"/>
              </w:rPr>
            </w:pPr>
            <w:r>
              <w:rPr>
                <w:rFonts w:cs="Arial"/>
                <w:color w:val="000000" w:themeColor="text1"/>
                <w:sz w:val="16"/>
                <w:szCs w:val="14"/>
              </w:rPr>
              <w:t>User Abort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473237" w14:textId="77777777" w:rsidR="00A86D9F" w:rsidRDefault="00A86D9F" w:rsidP="00A86D9F">
            <w:pPr>
              <w:rPr>
                <w:rFonts w:cs="Arial"/>
                <w:color w:val="000000" w:themeColor="text1"/>
                <w:sz w:val="16"/>
                <w:szCs w:val="14"/>
              </w:rPr>
            </w:pPr>
            <w:r>
              <w:rPr>
                <w:rFonts w:cs="Arial"/>
                <w:color w:val="000000" w:themeColor="text1"/>
                <w:sz w:val="16"/>
                <w:szCs w:val="14"/>
              </w:rPr>
              <w:t>Simple Yes/No</w:t>
            </w:r>
          </w:p>
          <w:p w14:paraId="3F5E451E" w14:textId="77777777" w:rsidR="00C84B54" w:rsidRDefault="00C84B54" w:rsidP="00090710">
            <w:pPr>
              <w:pStyle w:val="VelocityScript"/>
            </w:pPr>
          </w:p>
          <w:p w14:paraId="1E8E6146" w14:textId="77777777" w:rsidR="00C84B54" w:rsidRDefault="00C84B54" w:rsidP="00090710">
            <w:pPr>
              <w:pStyle w:val="VelocityScript"/>
            </w:pPr>
          </w:p>
          <w:p w14:paraId="573677F2"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A45D9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A88D61" w14:textId="77777777" w:rsidR="00753FDA" w:rsidRDefault="00753FDA"/>
        </w:tc>
      </w:tr>
      <w:tr w:rsidR="00EB31D7" w:rsidRPr="00B3499B" w14:paraId="6EE519E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2D1C8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AD1A40" w14:textId="77777777" w:rsidR="0046438F" w:rsidRDefault="0046438F" w:rsidP="0046438F">
            <w:pPr>
              <w:rPr>
                <w:rFonts w:cs="Arial"/>
                <w:color w:val="000000" w:themeColor="text1"/>
                <w:sz w:val="16"/>
                <w:szCs w:val="14"/>
              </w:rPr>
            </w:pPr>
            <w:r>
              <w:rPr>
                <w:rFonts w:cs="Arial"/>
                <w:color w:val="000000" w:themeColor="text1"/>
                <w:sz w:val="16"/>
                <w:szCs w:val="14"/>
              </w:rPr>
              <w:t>Begin Experience</w:t>
            </w:r>
          </w:p>
          <w:p w14:paraId="4FD4D899" w14:textId="77777777" w:rsidR="0046438F" w:rsidRPr="00740CDD" w:rsidRDefault="0046438F" w:rsidP="00927ADC">
            <w:pPr>
              <w:pStyle w:val="VelocityScript"/>
              <w:rPr>
                <w:color w:val="00B0F0"/>
              </w:rPr>
            </w:pPr>
          </w:p>
          <w:p w14:paraId="33864D22" w14:textId="77777777" w:rsidR="004C0655" w:rsidRPr="007215C5" w:rsidRDefault="004C0655" w:rsidP="004F0393">
            <w:pPr>
              <w:pStyle w:val="VelocityScript"/>
            </w:pPr>
          </w:p>
          <w:p w14:paraId="4249EC3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8C6AA" w14:textId="77777777" w:rsidR="008A674A" w:rsidRPr="003C5D56" w:rsidRDefault="008A674A" w:rsidP="008A674A">
            <w:pPr>
              <w:rPr>
                <w:rFonts w:cs="Arial"/>
                <w:color w:val="000000" w:themeColor="text1"/>
                <w:sz w:val="16"/>
                <w:szCs w:val="14"/>
              </w:rPr>
            </w:pPr>
            <w:r>
              <w:rPr>
                <w:rFonts w:cs="Arial"/>
                <w:color w:val="000000" w:themeColor="text1"/>
                <w:sz w:val="16"/>
                <w:szCs w:val="14"/>
              </w:rPr>
              <w:t>Begin Experience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EA2DD0"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34EC7E66" w14:textId="77777777" w:rsidR="00C84B54" w:rsidRDefault="00C84B54" w:rsidP="00090710">
            <w:pPr>
              <w:pStyle w:val="VelocityScript"/>
            </w:pPr>
          </w:p>
          <w:p w14:paraId="6FB9D004" w14:textId="77777777" w:rsidR="00C84B54" w:rsidRDefault="00C84B54" w:rsidP="00090710">
            <w:pPr>
              <w:pStyle w:val="VelocityScript"/>
            </w:pPr>
          </w:p>
          <w:p w14:paraId="466E15C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47262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C8E6C7F" w14:textId="77777777" w:rsidR="00753FDA" w:rsidRDefault="00753FDA"/>
        </w:tc>
      </w:tr>
      <w:tr w:rsidR="00EB31D7" w:rsidRPr="00B3499B" w14:paraId="1EC3EFE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6209879" w14:textId="05CF4DF8" w:rsidR="00EB31D7" w:rsidRPr="00B3499B" w:rsidRDefault="00F43BEF" w:rsidP="00236BAE">
            <w:pPr>
              <w:rPr>
                <w:rFonts w:cs="Arial"/>
                <w:bCs/>
                <w:color w:val="808080" w:themeColor="background1" w:themeShade="80"/>
                <w:sz w:val="16"/>
                <w:szCs w:val="14"/>
              </w:rPr>
            </w:pPr>
            <w:hyperlink r:id="rId4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B865212" w14:textId="5C10390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B073689"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DD63080" w14:textId="7CAD6C8F" w:rsidR="00414C45" w:rsidRPr="004A50B8" w:rsidRDefault="00414C45" w:rsidP="004A50B8">
      <w:pPr>
        <w:pStyle w:val="Caption"/>
      </w:pPr>
      <w:bookmarkStart w:id="231" w:name="_Toc6574935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22</w:t>
      </w:r>
      <w:r>
        <w:rPr>
          <w:noProof/>
        </w:rPr>
        <w:fldChar w:fldCharType="end"/>
      </w:r>
      <w:r w:rsidRPr="00702453">
        <w:t xml:space="preserve">: </w:t>
      </w:r>
      <w:r>
        <w:t xml:space="preserve">Input Signal mappings of Function </w:t>
      </w:r>
      <w:r w:rsidRPr="004521EB">
        <w:rPr>
          <w:lang w:val="en-GB"/>
        </w:rPr>
        <w:t>Run Orchestration Schedule</w:t>
      </w:r>
      <w:bookmarkEnd w:id="231"/>
    </w:p>
    <w:p w14:paraId="7D0F8D51" w14:textId="77777777" w:rsidR="008C50D1" w:rsidRPr="00E23282" w:rsidRDefault="008C50D1" w:rsidP="00072314"/>
    <w:p w14:paraId="58AD4F11"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BBF15B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E38F1D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B105D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236BAE" w:rsidRPr="00B3499B" w14:paraId="784567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A20FC2"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4352B9"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C98DD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52B2F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8A97DDD"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94E349D"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3EAA60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91BBF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6E408DC"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7534A082" w14:textId="77777777" w:rsidR="0046438F" w:rsidRPr="00740CDD" w:rsidRDefault="0046438F" w:rsidP="00D60C45">
            <w:pPr>
              <w:pStyle w:val="VelocityScript"/>
              <w:rPr>
                <w:color w:val="00B0F0"/>
              </w:rPr>
            </w:pPr>
          </w:p>
          <w:p w14:paraId="7EFE8B17" w14:textId="77777777" w:rsidR="007215C5" w:rsidRPr="00D60C45" w:rsidRDefault="007215C5" w:rsidP="00CA24CE">
            <w:pPr>
              <w:rPr>
                <w:rFonts w:cs="Arial"/>
                <w:color w:val="000000" w:themeColor="text1"/>
                <w:sz w:val="16"/>
                <w:szCs w:val="14"/>
                <w:lang w:val="en-GB"/>
              </w:rPr>
            </w:pPr>
          </w:p>
          <w:p w14:paraId="062AF8E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9B8006" w14:textId="77777777" w:rsidR="00DD49BA" w:rsidRPr="003C5D56" w:rsidRDefault="00DD49BA" w:rsidP="00DD49BA">
            <w:pPr>
              <w:rPr>
                <w:rFonts w:cs="Arial"/>
                <w:color w:val="000000" w:themeColor="text1"/>
                <w:sz w:val="16"/>
                <w:szCs w:val="14"/>
              </w:rPr>
            </w:pPr>
            <w:r>
              <w:rPr>
                <w:rFonts w:cs="Arial"/>
                <w:color w:val="000000" w:themeColor="text1"/>
                <w:sz w:val="16"/>
                <w:szCs w:val="14"/>
              </w:rPr>
              <w:t>Rejuv Phase</w:t>
            </w:r>
          </w:p>
          <w:p w14:paraId="1D8B324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15C929"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5ED2CFCF" w14:textId="77777777" w:rsidR="00C84B54" w:rsidRDefault="00C84B54" w:rsidP="00B31A0E">
            <w:pPr>
              <w:pStyle w:val="VelocityScript"/>
            </w:pPr>
          </w:p>
          <w:p w14:paraId="587B0E97" w14:textId="77777777" w:rsidR="00C84B54" w:rsidRDefault="00C84B54" w:rsidP="00B31A0E">
            <w:pPr>
              <w:pStyle w:val="VelocityScript"/>
            </w:pPr>
          </w:p>
          <w:p w14:paraId="03EBAEE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A13A3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434491" w14:textId="77777777" w:rsidR="00753FDA" w:rsidRDefault="00753FDA"/>
        </w:tc>
      </w:tr>
      <w:tr w:rsidR="00CA24CE" w:rsidRPr="00B3499B" w14:paraId="202EE2A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5017B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0AAF518" w14:textId="77777777" w:rsidR="0046438F" w:rsidRDefault="0046438F" w:rsidP="0046438F">
            <w:pPr>
              <w:rPr>
                <w:rFonts w:cs="Arial"/>
                <w:color w:val="000000" w:themeColor="text1"/>
                <w:sz w:val="16"/>
                <w:szCs w:val="14"/>
              </w:rPr>
            </w:pPr>
            <w:r>
              <w:rPr>
                <w:rFonts w:cs="Arial"/>
                <w:color w:val="000000" w:themeColor="text1"/>
                <w:sz w:val="16"/>
                <w:szCs w:val="14"/>
              </w:rPr>
              <w:t>Store Settings Trigger</w:t>
            </w:r>
          </w:p>
          <w:p w14:paraId="398947E0" w14:textId="77777777" w:rsidR="0046438F" w:rsidRPr="00740CDD" w:rsidRDefault="0046438F" w:rsidP="00D60C45">
            <w:pPr>
              <w:pStyle w:val="VelocityScript"/>
              <w:rPr>
                <w:color w:val="00B0F0"/>
              </w:rPr>
            </w:pPr>
          </w:p>
          <w:p w14:paraId="62973204" w14:textId="77777777" w:rsidR="007215C5" w:rsidRPr="00D60C45" w:rsidRDefault="007215C5" w:rsidP="00CA24CE">
            <w:pPr>
              <w:rPr>
                <w:rFonts w:cs="Arial"/>
                <w:color w:val="000000" w:themeColor="text1"/>
                <w:sz w:val="16"/>
                <w:szCs w:val="14"/>
                <w:lang w:val="en-GB"/>
              </w:rPr>
            </w:pPr>
          </w:p>
          <w:p w14:paraId="5D66C05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EE5B65"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 Settings Trigger</w:t>
            </w:r>
          </w:p>
          <w:p w14:paraId="58350097"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6484F7"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F4D9E9F" w14:textId="77777777" w:rsidR="00C84B54" w:rsidRDefault="00C84B54" w:rsidP="00B31A0E">
            <w:pPr>
              <w:pStyle w:val="VelocityScript"/>
            </w:pPr>
          </w:p>
          <w:p w14:paraId="7FCAF7A6" w14:textId="77777777" w:rsidR="00C84B54" w:rsidRDefault="00C84B54" w:rsidP="00B31A0E">
            <w:pPr>
              <w:pStyle w:val="VelocityScript"/>
            </w:pPr>
          </w:p>
          <w:p w14:paraId="288B9C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0D59A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34F1DA" w14:textId="77777777" w:rsidR="00753FDA" w:rsidRDefault="00753FDA"/>
        </w:tc>
      </w:tr>
      <w:tr w:rsidR="00CA24CE" w:rsidRPr="00B3499B" w14:paraId="2FA2CF5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BB06A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EFBF00B" w14:textId="77777777" w:rsidR="0046438F" w:rsidRDefault="0046438F" w:rsidP="0046438F">
            <w:pPr>
              <w:rPr>
                <w:rFonts w:cs="Arial"/>
                <w:color w:val="000000" w:themeColor="text1"/>
                <w:sz w:val="16"/>
                <w:szCs w:val="14"/>
              </w:rPr>
            </w:pPr>
            <w:r>
              <w:rPr>
                <w:rFonts w:cs="Arial"/>
                <w:color w:val="000000" w:themeColor="text1"/>
                <w:sz w:val="16"/>
                <w:szCs w:val="14"/>
              </w:rPr>
              <w:t>Receive Current Settings Trigger</w:t>
            </w:r>
          </w:p>
          <w:p w14:paraId="62349DA0" w14:textId="77777777" w:rsidR="0046438F" w:rsidRPr="00740CDD" w:rsidRDefault="0046438F" w:rsidP="00D60C45">
            <w:pPr>
              <w:pStyle w:val="VelocityScript"/>
              <w:rPr>
                <w:color w:val="00B0F0"/>
              </w:rPr>
            </w:pPr>
          </w:p>
          <w:p w14:paraId="178FF5D8" w14:textId="77777777" w:rsidR="007215C5" w:rsidRPr="00D60C45" w:rsidRDefault="007215C5" w:rsidP="00CA24CE">
            <w:pPr>
              <w:rPr>
                <w:rFonts w:cs="Arial"/>
                <w:color w:val="000000" w:themeColor="text1"/>
                <w:sz w:val="16"/>
                <w:szCs w:val="14"/>
                <w:lang w:val="en-GB"/>
              </w:rPr>
            </w:pPr>
          </w:p>
          <w:p w14:paraId="08D7167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85B982" w14:textId="77777777" w:rsidR="00DD49BA" w:rsidRPr="003C5D56" w:rsidRDefault="00DD49BA" w:rsidP="00DD49BA">
            <w:pPr>
              <w:rPr>
                <w:rFonts w:cs="Arial"/>
                <w:color w:val="000000" w:themeColor="text1"/>
                <w:sz w:val="16"/>
                <w:szCs w:val="14"/>
              </w:rPr>
            </w:pPr>
            <w:r>
              <w:rPr>
                <w:rFonts w:cs="Arial"/>
                <w:color w:val="000000" w:themeColor="text1"/>
                <w:sz w:val="16"/>
                <w:szCs w:val="14"/>
              </w:rPr>
              <w:t>Receive Current Settings Trigger</w:t>
            </w:r>
          </w:p>
          <w:p w14:paraId="2B2A87B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A663DC"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F51AE9D" w14:textId="77777777" w:rsidR="00C84B54" w:rsidRDefault="00C84B54" w:rsidP="00B31A0E">
            <w:pPr>
              <w:pStyle w:val="VelocityScript"/>
            </w:pPr>
          </w:p>
          <w:p w14:paraId="1BA47FA6" w14:textId="77777777" w:rsidR="00C84B54" w:rsidRDefault="00C84B54" w:rsidP="00B31A0E">
            <w:pPr>
              <w:pStyle w:val="VelocityScript"/>
            </w:pPr>
          </w:p>
          <w:p w14:paraId="10C1C92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4E28A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27A0F1E" w14:textId="77777777" w:rsidR="00753FDA" w:rsidRDefault="00753FDA"/>
        </w:tc>
      </w:tr>
      <w:tr w:rsidR="00CA24CE" w:rsidRPr="00B3499B" w14:paraId="1E79F8C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F8DD2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D47E805" w14:textId="77777777" w:rsidR="0046438F" w:rsidRDefault="0046438F" w:rsidP="0046438F">
            <w:pPr>
              <w:rPr>
                <w:rFonts w:cs="Arial"/>
                <w:color w:val="000000" w:themeColor="text1"/>
                <w:sz w:val="16"/>
                <w:szCs w:val="14"/>
              </w:rPr>
            </w:pPr>
            <w:r>
              <w:rPr>
                <w:rFonts w:cs="Arial"/>
                <w:color w:val="000000" w:themeColor="text1"/>
                <w:sz w:val="16"/>
                <w:szCs w:val="14"/>
              </w:rPr>
              <w:t>Control Video Trigger</w:t>
            </w:r>
          </w:p>
          <w:p w14:paraId="5A9CE806" w14:textId="77777777" w:rsidR="0046438F" w:rsidRPr="00740CDD" w:rsidRDefault="0046438F" w:rsidP="00D60C45">
            <w:pPr>
              <w:pStyle w:val="VelocityScript"/>
              <w:rPr>
                <w:color w:val="00B0F0"/>
              </w:rPr>
            </w:pPr>
          </w:p>
          <w:p w14:paraId="507E10B6" w14:textId="77777777" w:rsidR="007215C5" w:rsidRPr="00D60C45" w:rsidRDefault="007215C5" w:rsidP="00CA24CE">
            <w:pPr>
              <w:rPr>
                <w:rFonts w:cs="Arial"/>
                <w:color w:val="000000" w:themeColor="text1"/>
                <w:sz w:val="16"/>
                <w:szCs w:val="14"/>
                <w:lang w:val="en-GB"/>
              </w:rPr>
            </w:pPr>
          </w:p>
          <w:p w14:paraId="0F53EA7D"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57851E"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Video Trigger</w:t>
            </w:r>
          </w:p>
          <w:p w14:paraId="359AA33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8747496"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76A95EC7" w14:textId="77777777" w:rsidR="00C84B54" w:rsidRDefault="00C84B54" w:rsidP="00B31A0E">
            <w:pPr>
              <w:pStyle w:val="VelocityScript"/>
            </w:pPr>
          </w:p>
          <w:p w14:paraId="5AA5F2A6" w14:textId="77777777" w:rsidR="00C84B54" w:rsidRDefault="00C84B54" w:rsidP="00B31A0E">
            <w:pPr>
              <w:pStyle w:val="VelocityScript"/>
            </w:pPr>
          </w:p>
          <w:p w14:paraId="2B5ABBF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EA07F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7414827" w14:textId="77777777" w:rsidR="00753FDA" w:rsidRDefault="00753FDA"/>
        </w:tc>
      </w:tr>
      <w:tr w:rsidR="00CA24CE" w:rsidRPr="00B3499B" w14:paraId="667598D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4ABB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603F33F" w14:textId="77777777" w:rsidR="0046438F" w:rsidRDefault="0046438F" w:rsidP="0046438F">
            <w:pPr>
              <w:rPr>
                <w:rFonts w:cs="Arial"/>
                <w:color w:val="000000" w:themeColor="text1"/>
                <w:sz w:val="16"/>
                <w:szCs w:val="14"/>
              </w:rPr>
            </w:pPr>
            <w:r>
              <w:rPr>
                <w:rFonts w:cs="Arial"/>
                <w:color w:val="000000" w:themeColor="text1"/>
                <w:sz w:val="16"/>
                <w:szCs w:val="14"/>
              </w:rPr>
              <w:t>Control Audio Trigger</w:t>
            </w:r>
          </w:p>
          <w:p w14:paraId="1097A4C3" w14:textId="77777777" w:rsidR="0046438F" w:rsidRPr="00740CDD" w:rsidRDefault="0046438F" w:rsidP="00D60C45">
            <w:pPr>
              <w:pStyle w:val="VelocityScript"/>
              <w:rPr>
                <w:color w:val="00B0F0"/>
              </w:rPr>
            </w:pPr>
          </w:p>
          <w:p w14:paraId="24987D78" w14:textId="77777777" w:rsidR="007215C5" w:rsidRPr="00D60C45" w:rsidRDefault="007215C5" w:rsidP="00CA24CE">
            <w:pPr>
              <w:rPr>
                <w:rFonts w:cs="Arial"/>
                <w:color w:val="000000" w:themeColor="text1"/>
                <w:sz w:val="16"/>
                <w:szCs w:val="14"/>
                <w:lang w:val="en-GB"/>
              </w:rPr>
            </w:pPr>
          </w:p>
          <w:p w14:paraId="09123A0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4861A1"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Audio Trigger</w:t>
            </w:r>
          </w:p>
          <w:p w14:paraId="42D61D7A"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35AFCE"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45A64D8C" w14:textId="77777777" w:rsidR="00C84B54" w:rsidRDefault="00C84B54" w:rsidP="00B31A0E">
            <w:pPr>
              <w:pStyle w:val="VelocityScript"/>
            </w:pPr>
          </w:p>
          <w:p w14:paraId="17F9DA4A" w14:textId="77777777" w:rsidR="00C84B54" w:rsidRDefault="00C84B54" w:rsidP="00B31A0E">
            <w:pPr>
              <w:pStyle w:val="VelocityScript"/>
            </w:pPr>
          </w:p>
          <w:p w14:paraId="673807F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96B30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5FBA2A" w14:textId="77777777" w:rsidR="00753FDA" w:rsidRDefault="00753FDA"/>
        </w:tc>
      </w:tr>
      <w:tr w:rsidR="00CA24CE" w:rsidRPr="00B3499B" w14:paraId="49CB56F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74C00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1F6A8AD" w14:textId="77777777" w:rsidR="0046438F" w:rsidRDefault="0046438F" w:rsidP="0046438F">
            <w:pPr>
              <w:rPr>
                <w:rFonts w:cs="Arial"/>
                <w:color w:val="000000" w:themeColor="text1"/>
                <w:sz w:val="16"/>
                <w:szCs w:val="14"/>
              </w:rPr>
            </w:pPr>
            <w:r>
              <w:rPr>
                <w:rFonts w:cs="Arial"/>
                <w:color w:val="000000" w:themeColor="text1"/>
                <w:sz w:val="16"/>
                <w:szCs w:val="14"/>
              </w:rPr>
              <w:t>Control Climate Trigger</w:t>
            </w:r>
          </w:p>
          <w:p w14:paraId="2EB1C52C" w14:textId="77777777" w:rsidR="0046438F" w:rsidRPr="00740CDD" w:rsidRDefault="0046438F" w:rsidP="00D60C45">
            <w:pPr>
              <w:pStyle w:val="VelocityScript"/>
              <w:rPr>
                <w:color w:val="00B0F0"/>
              </w:rPr>
            </w:pPr>
          </w:p>
          <w:p w14:paraId="74E5F808" w14:textId="77777777" w:rsidR="007215C5" w:rsidRPr="00D60C45" w:rsidRDefault="007215C5" w:rsidP="00CA24CE">
            <w:pPr>
              <w:rPr>
                <w:rFonts w:cs="Arial"/>
                <w:color w:val="000000" w:themeColor="text1"/>
                <w:sz w:val="16"/>
                <w:szCs w:val="14"/>
                <w:lang w:val="en-GB"/>
              </w:rPr>
            </w:pPr>
          </w:p>
          <w:p w14:paraId="35693CF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53FB70" w14:textId="77777777" w:rsidR="00DD49BA" w:rsidRPr="003C5D56" w:rsidRDefault="00DD49BA" w:rsidP="00DD49BA">
            <w:pPr>
              <w:rPr>
                <w:rFonts w:cs="Arial"/>
                <w:color w:val="000000" w:themeColor="text1"/>
                <w:sz w:val="16"/>
                <w:szCs w:val="14"/>
              </w:rPr>
            </w:pPr>
            <w:r>
              <w:rPr>
                <w:rFonts w:cs="Arial"/>
                <w:color w:val="000000" w:themeColor="text1"/>
                <w:sz w:val="16"/>
                <w:szCs w:val="14"/>
              </w:rPr>
              <w:t>Control Climate Trigger</w:t>
            </w:r>
          </w:p>
          <w:p w14:paraId="2DE1C44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33309B"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4BDC8439" w14:textId="77777777" w:rsidR="00C84B54" w:rsidRDefault="00C84B54" w:rsidP="00B31A0E">
            <w:pPr>
              <w:pStyle w:val="VelocityScript"/>
            </w:pPr>
          </w:p>
          <w:p w14:paraId="65C95758" w14:textId="77777777" w:rsidR="00C84B54" w:rsidRDefault="00C84B54" w:rsidP="00B31A0E">
            <w:pPr>
              <w:pStyle w:val="VelocityScript"/>
            </w:pPr>
          </w:p>
          <w:p w14:paraId="7828C69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57D08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E8532A" w14:textId="77777777" w:rsidR="00753FDA" w:rsidRDefault="00753FDA"/>
        </w:tc>
      </w:tr>
      <w:tr w:rsidR="00CA24CE" w:rsidRPr="00B3499B" w14:paraId="2D3CA1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D3FA0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72ABBA7" w14:textId="77777777" w:rsidR="0046438F" w:rsidRDefault="0046438F" w:rsidP="0046438F">
            <w:pPr>
              <w:rPr>
                <w:rFonts w:cs="Arial"/>
                <w:color w:val="000000" w:themeColor="text1"/>
                <w:sz w:val="16"/>
                <w:szCs w:val="14"/>
              </w:rPr>
            </w:pPr>
            <w:r>
              <w:rPr>
                <w:rFonts w:cs="Arial"/>
                <w:color w:val="000000" w:themeColor="text1"/>
                <w:sz w:val="16"/>
                <w:szCs w:val="14"/>
              </w:rPr>
              <w:t>Ambient Lighting Trigger</w:t>
            </w:r>
          </w:p>
          <w:p w14:paraId="5D6DAD7D" w14:textId="77777777" w:rsidR="0046438F" w:rsidRPr="00740CDD" w:rsidRDefault="0046438F" w:rsidP="00D60C45">
            <w:pPr>
              <w:pStyle w:val="VelocityScript"/>
              <w:rPr>
                <w:color w:val="00B0F0"/>
              </w:rPr>
            </w:pPr>
          </w:p>
          <w:p w14:paraId="53A57A9D" w14:textId="77777777" w:rsidR="007215C5" w:rsidRPr="00D60C45" w:rsidRDefault="007215C5" w:rsidP="00CA24CE">
            <w:pPr>
              <w:rPr>
                <w:rFonts w:cs="Arial"/>
                <w:color w:val="000000" w:themeColor="text1"/>
                <w:sz w:val="16"/>
                <w:szCs w:val="14"/>
                <w:lang w:val="en-GB"/>
              </w:rPr>
            </w:pPr>
          </w:p>
          <w:p w14:paraId="0E5DA99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3F9D15" w14:textId="77777777" w:rsidR="00DD49BA" w:rsidRPr="003C5D56" w:rsidRDefault="00DD49BA" w:rsidP="00DD49BA">
            <w:pPr>
              <w:rPr>
                <w:rFonts w:cs="Arial"/>
                <w:color w:val="000000" w:themeColor="text1"/>
                <w:sz w:val="16"/>
                <w:szCs w:val="14"/>
              </w:rPr>
            </w:pPr>
            <w:r>
              <w:rPr>
                <w:rFonts w:cs="Arial"/>
                <w:color w:val="000000" w:themeColor="text1"/>
                <w:sz w:val="16"/>
                <w:szCs w:val="14"/>
              </w:rPr>
              <w:t>Ambient Lighting Trigger</w:t>
            </w:r>
          </w:p>
          <w:p w14:paraId="357A144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69E0D5"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23E325D2" w14:textId="77777777" w:rsidR="00C84B54" w:rsidRDefault="00C84B54" w:rsidP="00B31A0E">
            <w:pPr>
              <w:pStyle w:val="VelocityScript"/>
            </w:pPr>
          </w:p>
          <w:p w14:paraId="5C2EA5FB" w14:textId="77777777" w:rsidR="00C84B54" w:rsidRDefault="00C84B54" w:rsidP="00B31A0E">
            <w:pPr>
              <w:pStyle w:val="VelocityScript"/>
            </w:pPr>
          </w:p>
          <w:p w14:paraId="04A26CF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3B375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8C5F45F" w14:textId="77777777" w:rsidR="00753FDA" w:rsidRDefault="00753FDA"/>
        </w:tc>
      </w:tr>
      <w:tr w:rsidR="00CA24CE" w:rsidRPr="00B3499B" w14:paraId="71E170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FD2BF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08BEA62" w14:textId="77777777" w:rsidR="0046438F" w:rsidRDefault="0046438F" w:rsidP="0046438F">
            <w:pPr>
              <w:rPr>
                <w:rFonts w:cs="Arial"/>
                <w:color w:val="000000" w:themeColor="text1"/>
                <w:sz w:val="16"/>
                <w:szCs w:val="14"/>
              </w:rPr>
            </w:pPr>
            <w:r>
              <w:rPr>
                <w:rFonts w:cs="Arial"/>
                <w:color w:val="000000" w:themeColor="text1"/>
                <w:sz w:val="16"/>
                <w:szCs w:val="14"/>
              </w:rPr>
              <w:t>Halo Lighting Trigger</w:t>
            </w:r>
          </w:p>
          <w:p w14:paraId="22AB9B07" w14:textId="77777777" w:rsidR="0046438F" w:rsidRPr="00740CDD" w:rsidRDefault="0046438F" w:rsidP="00D60C45">
            <w:pPr>
              <w:pStyle w:val="VelocityScript"/>
              <w:rPr>
                <w:color w:val="00B0F0"/>
              </w:rPr>
            </w:pPr>
          </w:p>
          <w:p w14:paraId="2C6724D3" w14:textId="77777777" w:rsidR="007215C5" w:rsidRPr="00D60C45" w:rsidRDefault="007215C5" w:rsidP="00CA24CE">
            <w:pPr>
              <w:rPr>
                <w:rFonts w:cs="Arial"/>
                <w:color w:val="000000" w:themeColor="text1"/>
                <w:sz w:val="16"/>
                <w:szCs w:val="14"/>
                <w:lang w:val="en-GB"/>
              </w:rPr>
            </w:pPr>
          </w:p>
          <w:p w14:paraId="0BFC7EDC"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9B66FB" w14:textId="77777777" w:rsidR="00DD49BA" w:rsidRPr="003C5D56" w:rsidRDefault="00DD49BA" w:rsidP="00DD49BA">
            <w:pPr>
              <w:rPr>
                <w:rFonts w:cs="Arial"/>
                <w:color w:val="000000" w:themeColor="text1"/>
                <w:sz w:val="16"/>
                <w:szCs w:val="14"/>
              </w:rPr>
            </w:pPr>
            <w:r>
              <w:rPr>
                <w:rFonts w:cs="Arial"/>
                <w:color w:val="000000" w:themeColor="text1"/>
                <w:sz w:val="16"/>
                <w:szCs w:val="14"/>
              </w:rPr>
              <w:t>Halo Lighting Trigger</w:t>
            </w:r>
          </w:p>
          <w:p w14:paraId="14CA99B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B77653C"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6E737647" w14:textId="77777777" w:rsidR="00C84B54" w:rsidRDefault="00C84B54" w:rsidP="00B31A0E">
            <w:pPr>
              <w:pStyle w:val="VelocityScript"/>
            </w:pPr>
          </w:p>
          <w:p w14:paraId="5E8D6692" w14:textId="77777777" w:rsidR="00C84B54" w:rsidRDefault="00C84B54" w:rsidP="00B31A0E">
            <w:pPr>
              <w:pStyle w:val="VelocityScript"/>
            </w:pPr>
          </w:p>
          <w:p w14:paraId="71A4D4B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815CF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CD8BD43" w14:textId="77777777" w:rsidR="00753FDA" w:rsidRDefault="00753FDA"/>
        </w:tc>
      </w:tr>
      <w:tr w:rsidR="00CA24CE" w:rsidRPr="00B3499B" w14:paraId="2CFB56F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093C1B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F7A7498" w14:textId="77777777" w:rsidR="0046438F" w:rsidRDefault="0046438F" w:rsidP="0046438F">
            <w:pPr>
              <w:rPr>
                <w:rFonts w:cs="Arial"/>
                <w:color w:val="000000" w:themeColor="text1"/>
                <w:sz w:val="16"/>
                <w:szCs w:val="14"/>
              </w:rPr>
            </w:pPr>
            <w:r>
              <w:rPr>
                <w:rFonts w:cs="Arial"/>
                <w:color w:val="000000" w:themeColor="text1"/>
                <w:sz w:val="16"/>
                <w:szCs w:val="14"/>
              </w:rPr>
              <w:t>Scent Trigger</w:t>
            </w:r>
          </w:p>
          <w:p w14:paraId="47D7EE91" w14:textId="77777777" w:rsidR="0046438F" w:rsidRPr="00740CDD" w:rsidRDefault="0046438F" w:rsidP="00D60C45">
            <w:pPr>
              <w:pStyle w:val="VelocityScript"/>
              <w:rPr>
                <w:color w:val="00B0F0"/>
              </w:rPr>
            </w:pPr>
          </w:p>
          <w:p w14:paraId="41E81A8D" w14:textId="77777777" w:rsidR="007215C5" w:rsidRPr="00D60C45" w:rsidRDefault="007215C5" w:rsidP="00CA24CE">
            <w:pPr>
              <w:rPr>
                <w:rFonts w:cs="Arial"/>
                <w:color w:val="000000" w:themeColor="text1"/>
                <w:sz w:val="16"/>
                <w:szCs w:val="14"/>
                <w:lang w:val="en-GB"/>
              </w:rPr>
            </w:pPr>
          </w:p>
          <w:p w14:paraId="004F5FF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20C71F"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Trigger</w:t>
            </w:r>
          </w:p>
          <w:p w14:paraId="04839B9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F417CD"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7A41FDA0" w14:textId="77777777" w:rsidR="00C84B54" w:rsidRDefault="00C84B54" w:rsidP="00B31A0E">
            <w:pPr>
              <w:pStyle w:val="VelocityScript"/>
            </w:pPr>
          </w:p>
          <w:p w14:paraId="50ABD397" w14:textId="77777777" w:rsidR="00C84B54" w:rsidRDefault="00C84B54" w:rsidP="00B31A0E">
            <w:pPr>
              <w:pStyle w:val="VelocityScript"/>
            </w:pPr>
          </w:p>
          <w:p w14:paraId="6AE13A6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8B10A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0AEB8D" w14:textId="77777777" w:rsidR="00753FDA" w:rsidRDefault="00753FDA"/>
        </w:tc>
      </w:tr>
      <w:tr w:rsidR="00CA24CE" w:rsidRPr="00B3499B" w14:paraId="79A7076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450EC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1551DEC" w14:textId="77777777" w:rsidR="0046438F" w:rsidRDefault="0046438F" w:rsidP="0046438F">
            <w:pPr>
              <w:rPr>
                <w:rFonts w:cs="Arial"/>
                <w:color w:val="000000" w:themeColor="text1"/>
                <w:sz w:val="16"/>
                <w:szCs w:val="14"/>
              </w:rPr>
            </w:pPr>
            <w:r>
              <w:rPr>
                <w:rFonts w:cs="Arial"/>
                <w:color w:val="000000" w:themeColor="text1"/>
                <w:sz w:val="16"/>
                <w:szCs w:val="14"/>
              </w:rPr>
              <w:t>Seat Position Trigger</w:t>
            </w:r>
          </w:p>
          <w:p w14:paraId="0969A59A" w14:textId="77777777" w:rsidR="0046438F" w:rsidRPr="00740CDD" w:rsidRDefault="0046438F" w:rsidP="00D60C45">
            <w:pPr>
              <w:pStyle w:val="VelocityScript"/>
              <w:rPr>
                <w:color w:val="00B0F0"/>
              </w:rPr>
            </w:pPr>
          </w:p>
          <w:p w14:paraId="3502C7A2" w14:textId="77777777" w:rsidR="007215C5" w:rsidRPr="00D60C45" w:rsidRDefault="007215C5" w:rsidP="00CA24CE">
            <w:pPr>
              <w:rPr>
                <w:rFonts w:cs="Arial"/>
                <w:color w:val="000000" w:themeColor="text1"/>
                <w:sz w:val="16"/>
                <w:szCs w:val="14"/>
                <w:lang w:val="en-GB"/>
              </w:rPr>
            </w:pPr>
          </w:p>
          <w:p w14:paraId="46B15E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890D7A"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Position Trigger</w:t>
            </w:r>
          </w:p>
          <w:p w14:paraId="2DD6CED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CB1AC7"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ECF0F00" w14:textId="77777777" w:rsidR="00C84B54" w:rsidRDefault="00C84B54" w:rsidP="00B31A0E">
            <w:pPr>
              <w:pStyle w:val="VelocityScript"/>
            </w:pPr>
          </w:p>
          <w:p w14:paraId="087F2A27" w14:textId="77777777" w:rsidR="00C84B54" w:rsidRDefault="00C84B54" w:rsidP="00B31A0E">
            <w:pPr>
              <w:pStyle w:val="VelocityScript"/>
            </w:pPr>
          </w:p>
          <w:p w14:paraId="1180C1A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2194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6E1A5EB" w14:textId="77777777" w:rsidR="00753FDA" w:rsidRDefault="00753FDA"/>
        </w:tc>
      </w:tr>
      <w:tr w:rsidR="00CA24CE" w:rsidRPr="00B3499B" w14:paraId="431B897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D2FA5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3DBB1CE" w14:textId="77777777" w:rsidR="0046438F" w:rsidRDefault="0046438F" w:rsidP="0046438F">
            <w:pPr>
              <w:rPr>
                <w:rFonts w:cs="Arial"/>
                <w:color w:val="000000" w:themeColor="text1"/>
                <w:sz w:val="16"/>
                <w:szCs w:val="14"/>
              </w:rPr>
            </w:pPr>
            <w:r>
              <w:rPr>
                <w:rFonts w:cs="Arial"/>
                <w:color w:val="000000" w:themeColor="text1"/>
                <w:sz w:val="16"/>
                <w:szCs w:val="14"/>
              </w:rPr>
              <w:t>Moonroof Control Trigger</w:t>
            </w:r>
          </w:p>
          <w:p w14:paraId="6E40F484" w14:textId="77777777" w:rsidR="0046438F" w:rsidRPr="00740CDD" w:rsidRDefault="0046438F" w:rsidP="00D60C45">
            <w:pPr>
              <w:pStyle w:val="VelocityScript"/>
              <w:rPr>
                <w:color w:val="00B0F0"/>
              </w:rPr>
            </w:pPr>
          </w:p>
          <w:p w14:paraId="4CF14D22" w14:textId="77777777" w:rsidR="007215C5" w:rsidRPr="00D60C45" w:rsidRDefault="007215C5" w:rsidP="00CA24CE">
            <w:pPr>
              <w:rPr>
                <w:rFonts w:cs="Arial"/>
                <w:color w:val="000000" w:themeColor="text1"/>
                <w:sz w:val="16"/>
                <w:szCs w:val="14"/>
                <w:lang w:val="en-GB"/>
              </w:rPr>
            </w:pPr>
          </w:p>
          <w:p w14:paraId="602901D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37A16B" w14:textId="77777777" w:rsidR="00DD49BA" w:rsidRPr="003C5D56" w:rsidRDefault="00DD49BA" w:rsidP="00DD49BA">
            <w:pPr>
              <w:rPr>
                <w:rFonts w:cs="Arial"/>
                <w:color w:val="000000" w:themeColor="text1"/>
                <w:sz w:val="16"/>
                <w:szCs w:val="14"/>
              </w:rPr>
            </w:pPr>
            <w:r>
              <w:rPr>
                <w:rFonts w:cs="Arial"/>
                <w:color w:val="000000" w:themeColor="text1"/>
                <w:sz w:val="16"/>
                <w:szCs w:val="14"/>
              </w:rPr>
              <w:t>Moonroof Control Trigger</w:t>
            </w:r>
          </w:p>
          <w:p w14:paraId="11384E5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21B8CB"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00BB1A25" w14:textId="77777777" w:rsidR="00C84B54" w:rsidRDefault="00C84B54" w:rsidP="00B31A0E">
            <w:pPr>
              <w:pStyle w:val="VelocityScript"/>
            </w:pPr>
          </w:p>
          <w:p w14:paraId="24E69B1D" w14:textId="77777777" w:rsidR="00C84B54" w:rsidRDefault="00C84B54" w:rsidP="00B31A0E">
            <w:pPr>
              <w:pStyle w:val="VelocityScript"/>
            </w:pPr>
          </w:p>
          <w:p w14:paraId="3DD97EA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DDA1B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91594B" w14:textId="77777777" w:rsidR="00753FDA" w:rsidRDefault="00753FDA"/>
        </w:tc>
      </w:tr>
      <w:tr w:rsidR="00CA24CE" w:rsidRPr="00B3499B" w14:paraId="554C55F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7526F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364CD4A" w14:textId="77777777" w:rsidR="0046438F" w:rsidRDefault="0046438F" w:rsidP="0046438F">
            <w:pPr>
              <w:rPr>
                <w:rFonts w:cs="Arial"/>
                <w:color w:val="000000" w:themeColor="text1"/>
                <w:sz w:val="16"/>
                <w:szCs w:val="14"/>
              </w:rPr>
            </w:pPr>
            <w:r>
              <w:rPr>
                <w:rFonts w:cs="Arial"/>
                <w:color w:val="000000" w:themeColor="text1"/>
                <w:sz w:val="16"/>
                <w:szCs w:val="14"/>
              </w:rPr>
              <w:lastRenderedPageBreak/>
              <w:t>Seat Massage Trigger</w:t>
            </w:r>
          </w:p>
          <w:p w14:paraId="3D245784" w14:textId="77777777" w:rsidR="0046438F" w:rsidRPr="00740CDD" w:rsidRDefault="0046438F" w:rsidP="00D60C45">
            <w:pPr>
              <w:pStyle w:val="VelocityScript"/>
              <w:rPr>
                <w:color w:val="00B0F0"/>
              </w:rPr>
            </w:pPr>
          </w:p>
          <w:p w14:paraId="363E2F4E" w14:textId="77777777" w:rsidR="007215C5" w:rsidRPr="00D60C45" w:rsidRDefault="007215C5" w:rsidP="00CA24CE">
            <w:pPr>
              <w:rPr>
                <w:rFonts w:cs="Arial"/>
                <w:color w:val="000000" w:themeColor="text1"/>
                <w:sz w:val="16"/>
                <w:szCs w:val="14"/>
                <w:lang w:val="en-GB"/>
              </w:rPr>
            </w:pPr>
          </w:p>
          <w:p w14:paraId="0AA9A0B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86B2F1"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Massage Trigger</w:t>
            </w:r>
          </w:p>
          <w:p w14:paraId="528B9F11" w14:textId="77777777" w:rsidR="00CA3A09" w:rsidRPr="00B40277" w:rsidRDefault="003C5D56" w:rsidP="00B40277">
            <w:pPr>
              <w:rPr>
                <w:rFonts w:cs="Arial"/>
                <w:b/>
                <w:bCs/>
                <w:color w:val="000000"/>
                <w:lang w:val="en-GB"/>
              </w:rPr>
            </w:pPr>
            <w:r w:rsidRPr="00D60C45">
              <w:rPr>
                <w:rFonts w:cs="Arial"/>
                <w:b/>
                <w:bCs/>
                <w:color w:val="000000"/>
                <w:lang w:val="en-GB"/>
              </w:rPr>
              <w:lastRenderedPageBreak/>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622F02" w14:textId="77777777" w:rsidR="0038251F" w:rsidRPr="0038251F" w:rsidRDefault="00143E70" w:rsidP="0038251F">
            <w:pPr>
              <w:pStyle w:val="VelocityScript"/>
              <w:rPr>
                <w:color w:val="00B0F0"/>
                <w:sz w:val="16"/>
              </w:rPr>
            </w:pPr>
            <w:r>
              <w:rPr>
                <w:rFonts w:cs="Arial"/>
                <w:color w:val="000000" w:themeColor="text1"/>
                <w:sz w:val="16"/>
                <w:szCs w:val="14"/>
              </w:rPr>
              <w:lastRenderedPageBreak/>
              <w:t xml:space="preserve"> Massage</w:t>
            </w:r>
            <w:r w:rsidRPr="0038251F">
              <w:rPr>
                <w:color w:val="00B0F0"/>
                <w:sz w:val="16"/>
              </w:rPr>
              <w:t xml:space="preserve"> </w:t>
            </w:r>
          </w:p>
          <w:p w14:paraId="3EB245C8" w14:textId="77777777" w:rsidR="00C84B54" w:rsidRDefault="00C84B54" w:rsidP="00B31A0E">
            <w:pPr>
              <w:pStyle w:val="VelocityScript"/>
            </w:pPr>
          </w:p>
          <w:p w14:paraId="582BCC44" w14:textId="77777777" w:rsidR="00C84B54" w:rsidRDefault="00C84B54" w:rsidP="00B31A0E">
            <w:pPr>
              <w:pStyle w:val="VelocityScript"/>
            </w:pPr>
          </w:p>
          <w:p w14:paraId="234838E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BBB47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07C639" w14:textId="77777777" w:rsidR="00753FDA" w:rsidRDefault="00753FDA"/>
        </w:tc>
      </w:tr>
      <w:tr w:rsidR="00CA24CE" w:rsidRPr="00B3499B" w14:paraId="1E5CA6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8BD09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ACDBFC4" w14:textId="77777777" w:rsidR="0046438F" w:rsidRDefault="0046438F" w:rsidP="0046438F">
            <w:pPr>
              <w:rPr>
                <w:rFonts w:cs="Arial"/>
                <w:color w:val="000000" w:themeColor="text1"/>
                <w:sz w:val="16"/>
                <w:szCs w:val="14"/>
              </w:rPr>
            </w:pPr>
            <w:r>
              <w:rPr>
                <w:rFonts w:cs="Arial"/>
                <w:color w:val="000000" w:themeColor="text1"/>
                <w:sz w:val="16"/>
                <w:szCs w:val="14"/>
              </w:rPr>
              <w:t>Steering Column Trigger</w:t>
            </w:r>
          </w:p>
          <w:p w14:paraId="5242A1BC" w14:textId="77777777" w:rsidR="0046438F" w:rsidRPr="00740CDD" w:rsidRDefault="0046438F" w:rsidP="00D60C45">
            <w:pPr>
              <w:pStyle w:val="VelocityScript"/>
              <w:rPr>
                <w:color w:val="00B0F0"/>
              </w:rPr>
            </w:pPr>
          </w:p>
          <w:p w14:paraId="614399D6" w14:textId="77777777" w:rsidR="007215C5" w:rsidRPr="00D60C45" w:rsidRDefault="007215C5" w:rsidP="00CA24CE">
            <w:pPr>
              <w:rPr>
                <w:rFonts w:cs="Arial"/>
                <w:color w:val="000000" w:themeColor="text1"/>
                <w:sz w:val="16"/>
                <w:szCs w:val="14"/>
                <w:lang w:val="en-GB"/>
              </w:rPr>
            </w:pPr>
          </w:p>
          <w:p w14:paraId="7971A03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1BAF3A" w14:textId="77777777" w:rsidR="00DD49BA" w:rsidRPr="003C5D56" w:rsidRDefault="00DD49BA" w:rsidP="00DD49BA">
            <w:pPr>
              <w:rPr>
                <w:rFonts w:cs="Arial"/>
                <w:color w:val="000000" w:themeColor="text1"/>
                <w:sz w:val="16"/>
                <w:szCs w:val="14"/>
              </w:rPr>
            </w:pPr>
            <w:r>
              <w:rPr>
                <w:rFonts w:cs="Arial"/>
                <w:color w:val="000000" w:themeColor="text1"/>
                <w:sz w:val="16"/>
                <w:szCs w:val="14"/>
              </w:rPr>
              <w:t>Steering Column Trigger</w:t>
            </w:r>
          </w:p>
          <w:p w14:paraId="1C1E10B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745C14" w14:textId="77777777" w:rsidR="0038251F" w:rsidRPr="0038251F" w:rsidRDefault="00143E70" w:rsidP="0038251F">
            <w:pPr>
              <w:pStyle w:val="VelocityScript"/>
              <w:rPr>
                <w:color w:val="00B0F0"/>
                <w:sz w:val="16"/>
              </w:rPr>
            </w:pPr>
            <w:r>
              <w:rPr>
                <w:rFonts w:cs="Arial"/>
                <w:color w:val="000000" w:themeColor="text1"/>
                <w:sz w:val="16"/>
                <w:szCs w:val="14"/>
              </w:rPr>
              <w:t>Steering Command</w:t>
            </w:r>
            <w:r w:rsidRPr="0038251F">
              <w:rPr>
                <w:color w:val="00B0F0"/>
                <w:sz w:val="16"/>
              </w:rPr>
              <w:t xml:space="preserve"> </w:t>
            </w:r>
          </w:p>
          <w:p w14:paraId="32FD410F" w14:textId="77777777" w:rsidR="00C84B54" w:rsidRDefault="00C84B54" w:rsidP="00B31A0E">
            <w:pPr>
              <w:pStyle w:val="VelocityScript"/>
            </w:pPr>
          </w:p>
          <w:p w14:paraId="38B5B577" w14:textId="77777777" w:rsidR="00C84B54" w:rsidRDefault="00C84B54" w:rsidP="00B31A0E">
            <w:pPr>
              <w:pStyle w:val="VelocityScript"/>
            </w:pPr>
          </w:p>
          <w:p w14:paraId="2DFF67F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44C2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ADA28D0" w14:textId="77777777" w:rsidR="00753FDA" w:rsidRDefault="00753FDA"/>
        </w:tc>
      </w:tr>
      <w:tr w:rsidR="00CA24CE" w:rsidRPr="00B3499B" w14:paraId="60FB5E3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5B2F8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C3BB3C6" w14:textId="77777777" w:rsidR="0046438F" w:rsidRDefault="0046438F" w:rsidP="0046438F">
            <w:pPr>
              <w:rPr>
                <w:rFonts w:cs="Arial"/>
                <w:color w:val="000000" w:themeColor="text1"/>
                <w:sz w:val="16"/>
                <w:szCs w:val="14"/>
              </w:rPr>
            </w:pPr>
            <w:r>
              <w:rPr>
                <w:rFonts w:cs="Arial"/>
                <w:color w:val="000000" w:themeColor="text1"/>
                <w:sz w:val="16"/>
                <w:szCs w:val="14"/>
              </w:rPr>
              <w:t>Send Arbitration Msg Trigger</w:t>
            </w:r>
          </w:p>
          <w:p w14:paraId="596C8952" w14:textId="77777777" w:rsidR="0046438F" w:rsidRPr="00740CDD" w:rsidRDefault="0046438F" w:rsidP="00D60C45">
            <w:pPr>
              <w:pStyle w:val="VelocityScript"/>
              <w:rPr>
                <w:color w:val="00B0F0"/>
              </w:rPr>
            </w:pPr>
          </w:p>
          <w:p w14:paraId="33DCF930" w14:textId="77777777" w:rsidR="007215C5" w:rsidRPr="00D60C45" w:rsidRDefault="007215C5" w:rsidP="00CA24CE">
            <w:pPr>
              <w:rPr>
                <w:rFonts w:cs="Arial"/>
                <w:color w:val="000000" w:themeColor="text1"/>
                <w:sz w:val="16"/>
                <w:szCs w:val="14"/>
                <w:lang w:val="en-GB"/>
              </w:rPr>
            </w:pPr>
          </w:p>
          <w:p w14:paraId="3F507D9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EE7A20" w14:textId="77777777" w:rsidR="00DD49BA" w:rsidRPr="003C5D56" w:rsidRDefault="00DD49BA" w:rsidP="00DD49BA">
            <w:pPr>
              <w:rPr>
                <w:rFonts w:cs="Arial"/>
                <w:color w:val="000000" w:themeColor="text1"/>
                <w:sz w:val="16"/>
                <w:szCs w:val="14"/>
              </w:rPr>
            </w:pPr>
            <w:r>
              <w:rPr>
                <w:rFonts w:cs="Arial"/>
                <w:color w:val="000000" w:themeColor="text1"/>
                <w:sz w:val="16"/>
                <w:szCs w:val="14"/>
              </w:rPr>
              <w:t>Send Arbitration Msg Trigger</w:t>
            </w:r>
          </w:p>
          <w:p w14:paraId="10CFCB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C0EDB1"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A6B5062" w14:textId="77777777" w:rsidR="00C84B54" w:rsidRDefault="00C84B54" w:rsidP="00B31A0E">
            <w:pPr>
              <w:pStyle w:val="VelocityScript"/>
            </w:pPr>
          </w:p>
          <w:p w14:paraId="21F7721B" w14:textId="77777777" w:rsidR="00C84B54" w:rsidRDefault="00C84B54" w:rsidP="00B31A0E">
            <w:pPr>
              <w:pStyle w:val="VelocityScript"/>
            </w:pPr>
          </w:p>
          <w:p w14:paraId="2CE1399F"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6C4AF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086085A" w14:textId="77777777" w:rsidR="00753FDA" w:rsidRDefault="00753FDA"/>
        </w:tc>
      </w:tr>
      <w:tr w:rsidR="00CA24CE" w:rsidRPr="00B3499B" w14:paraId="2D9F79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5AC8E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3D982F0" w14:textId="77777777" w:rsidR="0046438F" w:rsidRDefault="0046438F" w:rsidP="0046438F">
            <w:pPr>
              <w:rPr>
                <w:rFonts w:cs="Arial"/>
                <w:color w:val="000000" w:themeColor="text1"/>
                <w:sz w:val="16"/>
                <w:szCs w:val="14"/>
              </w:rPr>
            </w:pPr>
            <w:r>
              <w:rPr>
                <w:rFonts w:cs="Arial"/>
                <w:color w:val="000000" w:themeColor="text1"/>
                <w:sz w:val="16"/>
                <w:szCs w:val="14"/>
              </w:rPr>
              <w:t>Door Lock Trigger</w:t>
            </w:r>
          </w:p>
          <w:p w14:paraId="4A80D5D4" w14:textId="77777777" w:rsidR="0046438F" w:rsidRPr="00740CDD" w:rsidRDefault="0046438F" w:rsidP="00D60C45">
            <w:pPr>
              <w:pStyle w:val="VelocityScript"/>
              <w:rPr>
                <w:color w:val="00B0F0"/>
              </w:rPr>
            </w:pPr>
          </w:p>
          <w:p w14:paraId="4B97F909" w14:textId="77777777" w:rsidR="007215C5" w:rsidRPr="00D60C45" w:rsidRDefault="007215C5" w:rsidP="00CA24CE">
            <w:pPr>
              <w:rPr>
                <w:rFonts w:cs="Arial"/>
                <w:color w:val="000000" w:themeColor="text1"/>
                <w:sz w:val="16"/>
                <w:szCs w:val="14"/>
                <w:lang w:val="en-GB"/>
              </w:rPr>
            </w:pPr>
          </w:p>
          <w:p w14:paraId="2039B20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6E7AC5" w14:textId="77777777" w:rsidR="00DD49BA" w:rsidRPr="003C5D56" w:rsidRDefault="00DD49BA" w:rsidP="00DD49BA">
            <w:pPr>
              <w:rPr>
                <w:rFonts w:cs="Arial"/>
                <w:color w:val="000000" w:themeColor="text1"/>
                <w:sz w:val="16"/>
                <w:szCs w:val="14"/>
              </w:rPr>
            </w:pPr>
            <w:r>
              <w:rPr>
                <w:rFonts w:cs="Arial"/>
                <w:color w:val="000000" w:themeColor="text1"/>
                <w:sz w:val="16"/>
                <w:szCs w:val="14"/>
              </w:rPr>
              <w:t>Door Lock Trigger</w:t>
            </w:r>
          </w:p>
          <w:p w14:paraId="0968D06E"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10BEEA"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3E78DE44" w14:textId="77777777" w:rsidR="00C84B54" w:rsidRDefault="00C84B54" w:rsidP="00B31A0E">
            <w:pPr>
              <w:pStyle w:val="VelocityScript"/>
            </w:pPr>
          </w:p>
          <w:p w14:paraId="3DF3A694" w14:textId="77777777" w:rsidR="00C84B54" w:rsidRDefault="00C84B54" w:rsidP="00B31A0E">
            <w:pPr>
              <w:pStyle w:val="VelocityScript"/>
            </w:pPr>
          </w:p>
          <w:p w14:paraId="474A475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A0C58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C79B59" w14:textId="77777777" w:rsidR="00753FDA" w:rsidRDefault="00753FDA"/>
        </w:tc>
      </w:tr>
      <w:tr w:rsidR="00CA24CE" w:rsidRPr="00B3499B" w14:paraId="0E51B0B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9F5B721" w14:textId="242AA2A9" w:rsidR="00CA24CE" w:rsidRPr="00B3499B" w:rsidRDefault="00F43BEF" w:rsidP="00CA24CE">
            <w:pPr>
              <w:rPr>
                <w:rFonts w:cs="Arial"/>
                <w:bCs/>
                <w:color w:val="808080" w:themeColor="background1" w:themeShade="80"/>
                <w:sz w:val="16"/>
                <w:szCs w:val="14"/>
              </w:rPr>
            </w:pPr>
            <w:hyperlink r:id="rId4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7F6147" w14:textId="3E7718D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BC3B70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EF5D551" w14:textId="743981D7" w:rsidR="00236BAE" w:rsidRPr="004A50B8" w:rsidRDefault="00236BAE" w:rsidP="004A50B8">
      <w:pPr>
        <w:pStyle w:val="Caption"/>
      </w:pPr>
      <w:bookmarkStart w:id="232" w:name="_Toc6574935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23</w:t>
      </w:r>
      <w:r>
        <w:rPr>
          <w:noProof/>
        </w:rPr>
        <w:fldChar w:fldCharType="end"/>
      </w:r>
      <w:r w:rsidRPr="00702453">
        <w:t xml:space="preserve">: </w:t>
      </w:r>
      <w:r>
        <w:t xml:space="preserve">Output Signal mappings of Function </w:t>
      </w:r>
      <w:r w:rsidRPr="004521EB">
        <w:rPr>
          <w:lang w:val="en-GB"/>
        </w:rPr>
        <w:t>Run Orchestration Schedule</w:t>
      </w:r>
      <w:bookmarkEnd w:id="232"/>
    </w:p>
    <w:p w14:paraId="68056707" w14:textId="77777777" w:rsidR="00072314" w:rsidRPr="00612064" w:rsidRDefault="00072314" w:rsidP="00072314">
      <w:pPr>
        <w:spacing w:before="20"/>
        <w:rPr>
          <w:vanish/>
        </w:rPr>
      </w:pPr>
    </w:p>
    <w:p w14:paraId="324E793F" w14:textId="77777777" w:rsidR="00072314" w:rsidRDefault="00072314" w:rsidP="00072314">
      <w:pPr>
        <w:pStyle w:val="Heading6"/>
        <w:keepNext w:val="0"/>
        <w:tabs>
          <w:tab w:val="clear" w:pos="900"/>
          <w:tab w:val="left" w:pos="709"/>
        </w:tabs>
        <w:spacing w:before="240"/>
      </w:pPr>
      <w:r>
        <w:t>Parameters</w:t>
      </w:r>
    </w:p>
    <w:p w14:paraId="078E297A"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50D738A" w14:textId="77777777" w:rsidTr="001D18E6">
        <w:trPr>
          <w:trHeight w:val="161"/>
        </w:trPr>
        <w:tc>
          <w:tcPr>
            <w:tcW w:w="1838" w:type="dxa"/>
            <w:shd w:val="clear" w:color="auto" w:fill="D9D9D9" w:themeFill="background1" w:themeFillShade="D9"/>
            <w:noWrap/>
            <w:hideMark/>
          </w:tcPr>
          <w:p w14:paraId="73D9DAA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07A60E6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82BE0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AC04EF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EA1ECF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6B850F1" w14:textId="77777777" w:rsidTr="001D18E6">
        <w:trPr>
          <w:trHeight w:val="70"/>
        </w:trPr>
        <w:tc>
          <w:tcPr>
            <w:tcW w:w="1838" w:type="dxa"/>
            <w:noWrap/>
          </w:tcPr>
          <w:p w14:paraId="70162F80" w14:textId="4FD6582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E292E73" w14:textId="427FCA35"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CE7A973" w14:textId="6B36C9AD"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2436220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E5C790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0BE7C6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3FD5AC68" w14:textId="77777777" w:rsidTr="001D18E6">
        <w:trPr>
          <w:trHeight w:val="71"/>
        </w:trPr>
        <w:tc>
          <w:tcPr>
            <w:tcW w:w="1838" w:type="dxa"/>
            <w:noWrap/>
          </w:tcPr>
          <w:p w14:paraId="5806043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9DD9E6E" w14:textId="77777777" w:rsidR="00072314" w:rsidRPr="00D14691" w:rsidRDefault="00072314" w:rsidP="001D18E6">
            <w:pPr>
              <w:rPr>
                <w:color w:val="000000" w:themeColor="text1"/>
              </w:rPr>
            </w:pPr>
          </w:p>
        </w:tc>
        <w:tc>
          <w:tcPr>
            <w:tcW w:w="1701" w:type="dxa"/>
          </w:tcPr>
          <w:p w14:paraId="4613CEFB" w14:textId="77777777" w:rsidR="00072314" w:rsidRPr="00D14691" w:rsidRDefault="00072314" w:rsidP="001D18E6">
            <w:pPr>
              <w:rPr>
                <w:color w:val="000000" w:themeColor="text1"/>
              </w:rPr>
            </w:pPr>
          </w:p>
        </w:tc>
        <w:tc>
          <w:tcPr>
            <w:tcW w:w="1417" w:type="dxa"/>
            <w:noWrap/>
          </w:tcPr>
          <w:p w14:paraId="00F8581E" w14:textId="77777777" w:rsidR="00072314" w:rsidRPr="00D14691" w:rsidRDefault="00072314" w:rsidP="001D18E6">
            <w:pPr>
              <w:rPr>
                <w:color w:val="000000" w:themeColor="text1"/>
              </w:rPr>
            </w:pPr>
          </w:p>
        </w:tc>
        <w:tc>
          <w:tcPr>
            <w:tcW w:w="3402" w:type="dxa"/>
          </w:tcPr>
          <w:p w14:paraId="52591DB6" w14:textId="77777777" w:rsidR="00072314" w:rsidRPr="00D14691" w:rsidRDefault="00072314" w:rsidP="001D18E6">
            <w:pPr>
              <w:rPr>
                <w:color w:val="000000" w:themeColor="text1"/>
              </w:rPr>
            </w:pPr>
          </w:p>
        </w:tc>
      </w:tr>
    </w:tbl>
    <w:p w14:paraId="0343D632" w14:textId="7E90405A" w:rsidR="008C50D1" w:rsidRDefault="00072314" w:rsidP="003678EC">
      <w:pPr>
        <w:pStyle w:val="Caption"/>
        <w:rPr>
          <w:lang w:val="en-GB"/>
        </w:rPr>
      </w:pPr>
      <w:bookmarkStart w:id="233" w:name="_Toc6574935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33"/>
    </w:p>
    <w:p w14:paraId="5C7CE96B" w14:textId="77777777" w:rsidR="003678EC" w:rsidRPr="003678EC" w:rsidRDefault="003678EC" w:rsidP="003678EC">
      <w:pPr>
        <w:rPr>
          <w:lang w:val="en-GB"/>
        </w:rPr>
      </w:pPr>
    </w:p>
    <w:p w14:paraId="3F13A2FD"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F608AB7" w14:textId="77777777" w:rsidR="00072314" w:rsidRPr="003225C9" w:rsidRDefault="00072314" w:rsidP="00072314">
      <w:pPr>
        <w:tabs>
          <w:tab w:val="left" w:pos="284"/>
          <w:tab w:val="left" w:pos="851"/>
        </w:tabs>
      </w:pPr>
    </w:p>
    <w:p w14:paraId="65B68145"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58A1866"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4611CEE6" w14:textId="77777777" w:rsidTr="001D18E6">
        <w:tc>
          <w:tcPr>
            <w:tcW w:w="1934" w:type="dxa"/>
            <w:shd w:val="clear" w:color="auto" w:fill="D9D9D9" w:themeFill="background1" w:themeFillShade="D9"/>
          </w:tcPr>
          <w:p w14:paraId="3DD6BCD9" w14:textId="77777777" w:rsidR="00072314" w:rsidRDefault="00072314" w:rsidP="001D18E6">
            <w:pPr>
              <w:rPr>
                <w:b/>
              </w:rPr>
            </w:pPr>
            <w:r w:rsidRPr="00AF169D">
              <w:rPr>
                <w:b/>
              </w:rPr>
              <w:t>Requirement ID</w:t>
            </w:r>
          </w:p>
          <w:p w14:paraId="7217A8B8"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0B09D8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6297C8C3" w14:textId="77777777" w:rsidR="00072314" w:rsidRDefault="00072314" w:rsidP="001D18E6">
            <w:pPr>
              <w:rPr>
                <w:b/>
              </w:rPr>
            </w:pPr>
            <w:r>
              <w:rPr>
                <w:b/>
              </w:rPr>
              <w:t>Modification</w:t>
            </w:r>
          </w:p>
        </w:tc>
        <w:tc>
          <w:tcPr>
            <w:tcW w:w="1712" w:type="dxa"/>
            <w:shd w:val="clear" w:color="auto" w:fill="D9D9D9" w:themeFill="background1" w:themeFillShade="D9"/>
          </w:tcPr>
          <w:p w14:paraId="73FDCBAF" w14:textId="77777777" w:rsidR="00072314" w:rsidRDefault="00072314" w:rsidP="001D18E6">
            <w:pPr>
              <w:rPr>
                <w:b/>
              </w:rPr>
            </w:pPr>
            <w:r w:rsidRPr="00AF169D">
              <w:rPr>
                <w:b/>
              </w:rPr>
              <w:t xml:space="preserve">Requirement </w:t>
            </w:r>
            <w:r>
              <w:rPr>
                <w:b/>
              </w:rPr>
              <w:t>ID</w:t>
            </w:r>
          </w:p>
          <w:p w14:paraId="6A7BF98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1207ABF" w14:textId="77777777" w:rsidR="00072314" w:rsidRPr="00AF169D" w:rsidRDefault="00072314" w:rsidP="001D18E6">
            <w:pPr>
              <w:rPr>
                <w:b/>
              </w:rPr>
            </w:pPr>
            <w:r>
              <w:rPr>
                <w:b/>
              </w:rPr>
              <w:t>Comment</w:t>
            </w:r>
          </w:p>
        </w:tc>
      </w:tr>
      <w:tr w:rsidR="00072314" w14:paraId="59A67FFE" w14:textId="77777777" w:rsidTr="001D18E6">
        <w:tc>
          <w:tcPr>
            <w:tcW w:w="1934" w:type="dxa"/>
          </w:tcPr>
          <w:p w14:paraId="343B1B68" w14:textId="77777777" w:rsidR="00072314" w:rsidRPr="000F4E8B" w:rsidRDefault="00072314" w:rsidP="001D18E6">
            <w:r w:rsidRPr="000F4E8B">
              <w:t>REQ_abc</w:t>
            </w:r>
          </w:p>
        </w:tc>
        <w:tc>
          <w:tcPr>
            <w:tcW w:w="2177" w:type="dxa"/>
          </w:tcPr>
          <w:p w14:paraId="5A97340E" w14:textId="77777777" w:rsidR="00072314" w:rsidRPr="000F4E8B" w:rsidRDefault="00072314" w:rsidP="001D18E6"/>
        </w:tc>
        <w:sdt>
          <w:sdtPr>
            <w:alias w:val="Modification"/>
            <w:tag w:val="Modification"/>
            <w:id w:val="18340270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5B4DDAA" w14:textId="77777777" w:rsidR="00072314" w:rsidRPr="000F4E8B" w:rsidRDefault="00072314" w:rsidP="001D18E6">
                <w:r w:rsidRPr="000F4E8B">
                  <w:t>Removed</w:t>
                </w:r>
              </w:p>
            </w:tc>
          </w:sdtContent>
        </w:sdt>
        <w:tc>
          <w:tcPr>
            <w:tcW w:w="1712" w:type="dxa"/>
          </w:tcPr>
          <w:p w14:paraId="54C9C87A" w14:textId="77777777" w:rsidR="00072314" w:rsidRPr="000F4E8B" w:rsidRDefault="00072314" w:rsidP="001D18E6">
            <w:r w:rsidRPr="000F4E8B">
              <w:t>--</w:t>
            </w:r>
          </w:p>
        </w:tc>
        <w:tc>
          <w:tcPr>
            <w:tcW w:w="2958" w:type="dxa"/>
          </w:tcPr>
          <w:p w14:paraId="5C1CD865" w14:textId="77777777" w:rsidR="00072314" w:rsidRPr="000F4E8B" w:rsidRDefault="00072314" w:rsidP="001D18E6"/>
        </w:tc>
      </w:tr>
      <w:tr w:rsidR="00072314" w14:paraId="4CDA2506" w14:textId="77777777" w:rsidTr="001D18E6">
        <w:tc>
          <w:tcPr>
            <w:tcW w:w="1934" w:type="dxa"/>
          </w:tcPr>
          <w:p w14:paraId="6389234A" w14:textId="77777777" w:rsidR="00072314" w:rsidRPr="000F4E8B" w:rsidRDefault="00072314" w:rsidP="001D18E6">
            <w:r w:rsidRPr="000F4E8B">
              <w:t>REQ_def</w:t>
            </w:r>
          </w:p>
        </w:tc>
        <w:tc>
          <w:tcPr>
            <w:tcW w:w="2177" w:type="dxa"/>
          </w:tcPr>
          <w:p w14:paraId="1F1BBCEE" w14:textId="77777777" w:rsidR="00072314" w:rsidRPr="000F4E8B" w:rsidRDefault="00072314" w:rsidP="001D18E6"/>
        </w:tc>
        <w:sdt>
          <w:sdtPr>
            <w:alias w:val="Modification"/>
            <w:tag w:val="Modification"/>
            <w:id w:val="-143489659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62BB149" w14:textId="77777777" w:rsidR="00072314" w:rsidRPr="000F4E8B" w:rsidRDefault="00072314" w:rsidP="001D18E6">
                <w:r w:rsidRPr="000F4E8B">
                  <w:t>Replaced</w:t>
                </w:r>
              </w:p>
            </w:tc>
          </w:sdtContent>
        </w:sdt>
        <w:tc>
          <w:tcPr>
            <w:tcW w:w="1712" w:type="dxa"/>
          </w:tcPr>
          <w:p w14:paraId="25D1C129" w14:textId="77777777" w:rsidR="00072314" w:rsidRPr="000F4E8B" w:rsidRDefault="00072314" w:rsidP="001D18E6">
            <w:r w:rsidRPr="000F4E8B">
              <w:t>REQ_xyz</w:t>
            </w:r>
          </w:p>
        </w:tc>
        <w:tc>
          <w:tcPr>
            <w:tcW w:w="2958" w:type="dxa"/>
          </w:tcPr>
          <w:p w14:paraId="7AEC0DCB" w14:textId="77777777" w:rsidR="00072314" w:rsidRPr="000F4E8B" w:rsidRDefault="00072314" w:rsidP="001D18E6"/>
        </w:tc>
      </w:tr>
      <w:tr w:rsidR="00072314" w14:paraId="36E1C66B" w14:textId="77777777" w:rsidTr="001D18E6">
        <w:tc>
          <w:tcPr>
            <w:tcW w:w="1934" w:type="dxa"/>
          </w:tcPr>
          <w:p w14:paraId="67CB2FD1" w14:textId="77777777" w:rsidR="00072314" w:rsidRPr="000F4E8B" w:rsidRDefault="00072314" w:rsidP="001D18E6">
            <w:r w:rsidRPr="000F4E8B">
              <w:t>--</w:t>
            </w:r>
          </w:p>
        </w:tc>
        <w:tc>
          <w:tcPr>
            <w:tcW w:w="2177" w:type="dxa"/>
          </w:tcPr>
          <w:p w14:paraId="78F6608E" w14:textId="77777777" w:rsidR="00072314" w:rsidRPr="000F4E8B" w:rsidRDefault="00072314" w:rsidP="001D18E6"/>
        </w:tc>
        <w:sdt>
          <w:sdtPr>
            <w:alias w:val="Modification"/>
            <w:tag w:val="Modification"/>
            <w:id w:val="32863796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EE31C8D" w14:textId="77777777" w:rsidR="00072314" w:rsidRPr="000F4E8B" w:rsidRDefault="00072314" w:rsidP="001D18E6">
                <w:r w:rsidRPr="000F4E8B">
                  <w:t>Added</w:t>
                </w:r>
              </w:p>
            </w:tc>
          </w:sdtContent>
        </w:sdt>
        <w:tc>
          <w:tcPr>
            <w:tcW w:w="1712" w:type="dxa"/>
          </w:tcPr>
          <w:p w14:paraId="2AC03E06" w14:textId="77777777" w:rsidR="00072314" w:rsidRPr="000F4E8B" w:rsidRDefault="00072314" w:rsidP="001D18E6">
            <w:r w:rsidRPr="000F4E8B">
              <w:t>REQ_123</w:t>
            </w:r>
          </w:p>
        </w:tc>
        <w:tc>
          <w:tcPr>
            <w:tcW w:w="2958" w:type="dxa"/>
          </w:tcPr>
          <w:p w14:paraId="2C182F78" w14:textId="77777777" w:rsidR="00072314" w:rsidRPr="000F4E8B" w:rsidRDefault="00072314" w:rsidP="001D18E6"/>
        </w:tc>
      </w:tr>
    </w:tbl>
    <w:p w14:paraId="0E85B6B7" w14:textId="784B68F6" w:rsidR="00072314" w:rsidRDefault="00072314" w:rsidP="00072314">
      <w:pPr>
        <w:pStyle w:val="Caption"/>
      </w:pPr>
      <w:bookmarkStart w:id="234" w:name="_Toc6574935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25</w:t>
      </w:r>
      <w:r>
        <w:rPr>
          <w:noProof/>
        </w:rPr>
        <w:fldChar w:fldCharType="end"/>
      </w:r>
      <w:r w:rsidRPr="00702453">
        <w:t xml:space="preserve">: </w:t>
      </w:r>
      <w:r>
        <w:t>Component Specific Requirements</w:t>
      </w:r>
      <w:bookmarkEnd w:id="234"/>
    </w:p>
    <w:p w14:paraId="3ABF34A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1E5D46B" w14:textId="77777777" w:rsidTr="001D18E6">
        <w:tc>
          <w:tcPr>
            <w:tcW w:w="1838" w:type="dxa"/>
            <w:shd w:val="clear" w:color="auto" w:fill="D9D9D9" w:themeFill="background1" w:themeFillShade="D9"/>
          </w:tcPr>
          <w:p w14:paraId="545441B6" w14:textId="77777777" w:rsidR="00072314" w:rsidRDefault="00072314" w:rsidP="001D18E6">
            <w:pPr>
              <w:rPr>
                <w:b/>
              </w:rPr>
            </w:pPr>
            <w:r w:rsidRPr="00AF169D">
              <w:rPr>
                <w:b/>
              </w:rPr>
              <w:t>Requirement ID</w:t>
            </w:r>
          </w:p>
          <w:p w14:paraId="3F69C8CC"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5849003E"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039B24F7" w14:textId="77777777" w:rsidR="00072314" w:rsidRPr="00AF169D" w:rsidRDefault="00072314" w:rsidP="001D18E6">
            <w:pPr>
              <w:rPr>
                <w:b/>
              </w:rPr>
            </w:pPr>
            <w:r>
              <w:rPr>
                <w:b/>
              </w:rPr>
              <w:t>Comment</w:t>
            </w:r>
          </w:p>
        </w:tc>
      </w:tr>
      <w:tr w:rsidR="00072314" w14:paraId="285F6C3F" w14:textId="77777777" w:rsidTr="001D18E6">
        <w:tc>
          <w:tcPr>
            <w:tcW w:w="1838" w:type="dxa"/>
          </w:tcPr>
          <w:p w14:paraId="19131205" w14:textId="77777777" w:rsidR="00072314" w:rsidRDefault="00072314" w:rsidP="001D18E6"/>
        </w:tc>
        <w:tc>
          <w:tcPr>
            <w:tcW w:w="4253" w:type="dxa"/>
          </w:tcPr>
          <w:p w14:paraId="0BA71B1E" w14:textId="77777777" w:rsidR="00072314" w:rsidRDefault="00072314" w:rsidP="001D18E6"/>
        </w:tc>
        <w:tc>
          <w:tcPr>
            <w:tcW w:w="4110" w:type="dxa"/>
          </w:tcPr>
          <w:p w14:paraId="24C80473" w14:textId="77777777" w:rsidR="00072314" w:rsidRDefault="00072314" w:rsidP="001D18E6"/>
        </w:tc>
      </w:tr>
      <w:tr w:rsidR="00072314" w14:paraId="332B51FE" w14:textId="77777777" w:rsidTr="001D18E6">
        <w:tc>
          <w:tcPr>
            <w:tcW w:w="1838" w:type="dxa"/>
          </w:tcPr>
          <w:p w14:paraId="6FC876C3" w14:textId="77777777" w:rsidR="00072314" w:rsidRDefault="00072314" w:rsidP="001D18E6"/>
        </w:tc>
        <w:tc>
          <w:tcPr>
            <w:tcW w:w="4253" w:type="dxa"/>
          </w:tcPr>
          <w:p w14:paraId="78811AC9" w14:textId="77777777" w:rsidR="00072314" w:rsidRDefault="00072314" w:rsidP="001D18E6"/>
        </w:tc>
        <w:tc>
          <w:tcPr>
            <w:tcW w:w="4110" w:type="dxa"/>
          </w:tcPr>
          <w:p w14:paraId="0BED8C48" w14:textId="77777777" w:rsidR="00072314" w:rsidRDefault="00072314" w:rsidP="001D18E6"/>
        </w:tc>
      </w:tr>
      <w:tr w:rsidR="00072314" w14:paraId="68F2DA51" w14:textId="77777777" w:rsidTr="001D18E6">
        <w:tc>
          <w:tcPr>
            <w:tcW w:w="1838" w:type="dxa"/>
          </w:tcPr>
          <w:p w14:paraId="1FF53AB8" w14:textId="77777777" w:rsidR="00072314" w:rsidRDefault="00072314" w:rsidP="001D18E6">
            <w:r>
              <w:t>…</w:t>
            </w:r>
          </w:p>
        </w:tc>
        <w:tc>
          <w:tcPr>
            <w:tcW w:w="4253" w:type="dxa"/>
          </w:tcPr>
          <w:p w14:paraId="1DDA5639" w14:textId="77777777" w:rsidR="00072314" w:rsidRDefault="00072314" w:rsidP="001D18E6"/>
        </w:tc>
        <w:tc>
          <w:tcPr>
            <w:tcW w:w="4110" w:type="dxa"/>
          </w:tcPr>
          <w:p w14:paraId="5C2A9715" w14:textId="77777777" w:rsidR="00072314" w:rsidRDefault="00072314" w:rsidP="001D18E6"/>
        </w:tc>
      </w:tr>
    </w:tbl>
    <w:p w14:paraId="47AE3F86" w14:textId="05655DEC" w:rsidR="00072314" w:rsidRPr="00702453" w:rsidRDefault="00072314" w:rsidP="00072314">
      <w:pPr>
        <w:pStyle w:val="Caption"/>
      </w:pPr>
      <w:bookmarkStart w:id="235" w:name="_Toc6574935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26</w:t>
      </w:r>
      <w:r>
        <w:rPr>
          <w:noProof/>
        </w:rPr>
        <w:fldChar w:fldCharType="end"/>
      </w:r>
      <w:r w:rsidRPr="00702453">
        <w:t xml:space="preserve">: </w:t>
      </w:r>
      <w:r>
        <w:t>Inherited Requirements</w:t>
      </w:r>
      <w:bookmarkEnd w:id="235"/>
    </w:p>
    <w:p w14:paraId="02C7D951" w14:textId="77777777" w:rsidR="00072314" w:rsidRDefault="00072314" w:rsidP="00072314"/>
    <w:p w14:paraId="47E89F8A"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23D43EE" w14:textId="77777777" w:rsidR="008C50D1" w:rsidRPr="003305ED" w:rsidRDefault="008C50D1" w:rsidP="00702F62">
      <w:pPr>
        <w:pStyle w:val="Heading4"/>
        <w:keepNext w:val="0"/>
        <w:tabs>
          <w:tab w:val="clear" w:pos="900"/>
          <w:tab w:val="left" w:pos="709"/>
        </w:tabs>
        <w:spacing w:before="240"/>
      </w:pPr>
      <w:bookmarkStart w:id="236" w:name="_Toc65749272"/>
      <w:r>
        <w:rPr>
          <w:lang w:val="en-GB"/>
        </w:rPr>
        <w:t xml:space="preserve">Technology </w:t>
      </w:r>
      <w:r w:rsidRPr="003070ED">
        <w:rPr>
          <w:lang w:val="en-GB"/>
        </w:rPr>
        <w:t>Function</w:t>
      </w:r>
      <w:r>
        <w:rPr>
          <w:lang w:val="en-GB"/>
        </w:rPr>
        <w:t xml:space="preserve"> </w:t>
      </w:r>
      <w:r>
        <w:rPr>
          <w:noProof/>
        </w:rPr>
        <w:drawing>
          <wp:inline distT="0" distB="0" distL="0" distR="0" wp14:anchorId="04B31F64" wp14:editId="66C7FA38">
            <wp:extent cx="152400" cy="152400"/>
            <wp:effectExtent l="0" t="0" r="0" b="0"/>
            <wp:docPr id="26"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Store User Parameters</w:t>
      </w:r>
      <w:bookmarkEnd w:id="236"/>
    </w:p>
    <w:p w14:paraId="4363E74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AACD5F3" w14:textId="77777777" w:rsidR="00072314" w:rsidRPr="003B799F" w:rsidRDefault="00072314" w:rsidP="00072314"/>
    <w:p w14:paraId="0398C3D7" w14:textId="77777777" w:rsidR="00072314" w:rsidRDefault="00072314" w:rsidP="00072314">
      <w:pPr>
        <w:pStyle w:val="Heading6"/>
        <w:keepNext w:val="0"/>
        <w:tabs>
          <w:tab w:val="clear" w:pos="900"/>
          <w:tab w:val="left" w:pos="709"/>
        </w:tabs>
        <w:spacing w:before="240"/>
        <w:rPr>
          <w:lang w:val="en-GB"/>
        </w:rPr>
      </w:pPr>
      <w:r>
        <w:rPr>
          <w:lang w:val="en-GB"/>
        </w:rPr>
        <w:t>Inputs</w:t>
      </w:r>
    </w:p>
    <w:p w14:paraId="169DCC8D"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711A585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BCEE9A"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76D4D9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BB1B7B"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A017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B8275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CB573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DE459B"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321169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161658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4586E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155DE01"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6632B722" w14:textId="77777777" w:rsidR="0046438F" w:rsidRPr="00740CDD" w:rsidRDefault="0046438F" w:rsidP="00927ADC">
            <w:pPr>
              <w:pStyle w:val="VelocityScript"/>
              <w:rPr>
                <w:color w:val="00B0F0"/>
              </w:rPr>
            </w:pPr>
          </w:p>
          <w:p w14:paraId="42A88D56" w14:textId="77777777" w:rsidR="004C0655" w:rsidRPr="007215C5" w:rsidRDefault="004C0655" w:rsidP="004F0393">
            <w:pPr>
              <w:pStyle w:val="VelocityScript"/>
            </w:pPr>
          </w:p>
          <w:p w14:paraId="5742EAF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3DE871" w14:textId="77777777" w:rsidR="008A674A" w:rsidRPr="003C5D56" w:rsidRDefault="008A674A" w:rsidP="008A674A">
            <w:pPr>
              <w:rPr>
                <w:rFonts w:cs="Arial"/>
                <w:color w:val="000000" w:themeColor="text1"/>
                <w:sz w:val="16"/>
                <w:szCs w:val="14"/>
              </w:rPr>
            </w:pPr>
            <w:r>
              <w:rPr>
                <w:rFonts w:cs="Arial"/>
                <w:color w:val="000000" w:themeColor="text1"/>
                <w:sz w:val="16"/>
                <w:szCs w:val="14"/>
              </w:rPr>
              <w:t>Experience Parameters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0B0C8C"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41ED1400" w14:textId="77777777" w:rsidR="00C84B54" w:rsidRDefault="00C84B54" w:rsidP="00090710">
            <w:pPr>
              <w:pStyle w:val="VelocityScript"/>
            </w:pPr>
          </w:p>
          <w:p w14:paraId="3F25263B" w14:textId="77777777" w:rsidR="00C84B54" w:rsidRDefault="00C84B54" w:rsidP="00090710">
            <w:pPr>
              <w:pStyle w:val="VelocityScript"/>
            </w:pPr>
          </w:p>
          <w:p w14:paraId="0F38844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38097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ECEDF83" w14:textId="77777777" w:rsidR="00753FDA" w:rsidRDefault="00753FDA"/>
        </w:tc>
      </w:tr>
      <w:tr w:rsidR="00EB31D7" w:rsidRPr="00B3499B" w14:paraId="06F37A0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081BE92" w14:textId="1CD0E59A" w:rsidR="00EB31D7" w:rsidRPr="00B3499B" w:rsidRDefault="00F43BEF" w:rsidP="00236BAE">
            <w:pPr>
              <w:rPr>
                <w:rFonts w:cs="Arial"/>
                <w:bCs/>
                <w:color w:val="808080" w:themeColor="background1" w:themeShade="80"/>
                <w:sz w:val="16"/>
                <w:szCs w:val="14"/>
              </w:rPr>
            </w:pPr>
            <w:hyperlink r:id="rId4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C78B38B" w14:textId="0FE20EE0"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D8CA06E"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59C03E7" w14:textId="6147361F" w:rsidR="00414C45" w:rsidRPr="004A50B8" w:rsidRDefault="00414C45" w:rsidP="004A50B8">
      <w:pPr>
        <w:pStyle w:val="Caption"/>
      </w:pPr>
      <w:bookmarkStart w:id="237" w:name="_Toc6574936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27</w:t>
      </w:r>
      <w:r>
        <w:rPr>
          <w:noProof/>
        </w:rPr>
        <w:fldChar w:fldCharType="end"/>
      </w:r>
      <w:r w:rsidRPr="00702453">
        <w:t xml:space="preserve">: </w:t>
      </w:r>
      <w:r>
        <w:t xml:space="preserve">Input Signal mappings of Function </w:t>
      </w:r>
      <w:r w:rsidRPr="004521EB">
        <w:rPr>
          <w:lang w:val="en-GB"/>
        </w:rPr>
        <w:t>Store User Parameters</w:t>
      </w:r>
      <w:bookmarkEnd w:id="237"/>
    </w:p>
    <w:p w14:paraId="0D4E8DB6" w14:textId="77777777" w:rsidR="008C50D1" w:rsidRPr="00E23282" w:rsidRDefault="008C50D1" w:rsidP="00072314"/>
    <w:p w14:paraId="199F3BF6"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CCC12BA"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255B21E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F7328E"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247C8F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30EDE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241707"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944C6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43AB43"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0E0AB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FBF2052"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65868F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F4DFF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B416186" w14:textId="77777777" w:rsidR="0046438F" w:rsidRDefault="0046438F" w:rsidP="0046438F">
            <w:pPr>
              <w:rPr>
                <w:rFonts w:cs="Arial"/>
                <w:color w:val="000000" w:themeColor="text1"/>
                <w:sz w:val="16"/>
                <w:szCs w:val="14"/>
              </w:rPr>
            </w:pPr>
            <w:r>
              <w:rPr>
                <w:rFonts w:cs="Arial"/>
                <w:color w:val="000000" w:themeColor="text1"/>
                <w:sz w:val="16"/>
                <w:szCs w:val="14"/>
              </w:rPr>
              <w:t>Last Used Params</w:t>
            </w:r>
          </w:p>
          <w:p w14:paraId="36471424" w14:textId="77777777" w:rsidR="0046438F" w:rsidRPr="00740CDD" w:rsidRDefault="0046438F" w:rsidP="00D60C45">
            <w:pPr>
              <w:pStyle w:val="VelocityScript"/>
              <w:rPr>
                <w:color w:val="00B0F0"/>
              </w:rPr>
            </w:pPr>
          </w:p>
          <w:p w14:paraId="5FDC8756" w14:textId="77777777" w:rsidR="007215C5" w:rsidRPr="00D60C45" w:rsidRDefault="007215C5" w:rsidP="00CA24CE">
            <w:pPr>
              <w:rPr>
                <w:rFonts w:cs="Arial"/>
                <w:color w:val="000000" w:themeColor="text1"/>
                <w:sz w:val="16"/>
                <w:szCs w:val="14"/>
                <w:lang w:val="en-GB"/>
              </w:rPr>
            </w:pPr>
          </w:p>
          <w:p w14:paraId="2A40DB6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2E3DF0" w14:textId="77777777" w:rsidR="00DD49BA" w:rsidRPr="003C5D56" w:rsidRDefault="00DD49BA" w:rsidP="00DD49BA">
            <w:pPr>
              <w:rPr>
                <w:rFonts w:cs="Arial"/>
                <w:color w:val="000000" w:themeColor="text1"/>
                <w:sz w:val="16"/>
                <w:szCs w:val="14"/>
              </w:rPr>
            </w:pPr>
            <w:r>
              <w:rPr>
                <w:rFonts w:cs="Arial"/>
                <w:color w:val="000000" w:themeColor="text1"/>
                <w:sz w:val="16"/>
                <w:szCs w:val="14"/>
              </w:rPr>
              <w:t>Last Used Params</w:t>
            </w:r>
          </w:p>
          <w:p w14:paraId="2A0ADE2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F96052" w14:textId="77777777" w:rsidR="0038251F" w:rsidRPr="0038251F" w:rsidRDefault="00143E70" w:rsidP="0038251F">
            <w:pPr>
              <w:pStyle w:val="VelocityScript"/>
              <w:rPr>
                <w:color w:val="00B0F0"/>
                <w:sz w:val="16"/>
              </w:rPr>
            </w:pPr>
            <w:r>
              <w:rPr>
                <w:rFonts w:cs="Arial"/>
                <w:color w:val="000000" w:themeColor="text1"/>
                <w:sz w:val="16"/>
                <w:szCs w:val="14"/>
              </w:rPr>
              <w:t>Rejuvenate Settings</w:t>
            </w:r>
            <w:r w:rsidRPr="0038251F">
              <w:rPr>
                <w:color w:val="00B0F0"/>
                <w:sz w:val="16"/>
              </w:rPr>
              <w:t xml:space="preserve"> </w:t>
            </w:r>
          </w:p>
          <w:p w14:paraId="62F1280B" w14:textId="77777777" w:rsidR="00C84B54" w:rsidRDefault="00C84B54" w:rsidP="00B31A0E">
            <w:pPr>
              <w:pStyle w:val="VelocityScript"/>
            </w:pPr>
          </w:p>
          <w:p w14:paraId="589A0A62" w14:textId="77777777" w:rsidR="00C84B54" w:rsidRDefault="00C84B54" w:rsidP="00B31A0E">
            <w:pPr>
              <w:pStyle w:val="VelocityScript"/>
            </w:pPr>
          </w:p>
          <w:p w14:paraId="288D2A0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91C2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4D339AC" w14:textId="77777777" w:rsidR="00753FDA" w:rsidRDefault="00753FDA"/>
        </w:tc>
      </w:tr>
      <w:tr w:rsidR="00CA24CE" w:rsidRPr="00B3499B" w14:paraId="7D42C748"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8BF40F1" w14:textId="03F41EC1" w:rsidR="00CA24CE" w:rsidRPr="00B3499B" w:rsidRDefault="00F43BEF" w:rsidP="00CA24CE">
            <w:pPr>
              <w:rPr>
                <w:rFonts w:cs="Arial"/>
                <w:bCs/>
                <w:color w:val="808080" w:themeColor="background1" w:themeShade="80"/>
                <w:sz w:val="16"/>
                <w:szCs w:val="14"/>
              </w:rPr>
            </w:pPr>
            <w:hyperlink r:id="rId4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2B3165" w14:textId="4468090B"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12D358"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E42014" w14:textId="6F3C8EA2" w:rsidR="00236BAE" w:rsidRPr="004A50B8" w:rsidRDefault="00236BAE" w:rsidP="004A50B8">
      <w:pPr>
        <w:pStyle w:val="Caption"/>
      </w:pPr>
      <w:bookmarkStart w:id="238" w:name="_Toc6574936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28</w:t>
      </w:r>
      <w:r>
        <w:rPr>
          <w:noProof/>
        </w:rPr>
        <w:fldChar w:fldCharType="end"/>
      </w:r>
      <w:r w:rsidRPr="00702453">
        <w:t xml:space="preserve">: </w:t>
      </w:r>
      <w:r>
        <w:t xml:space="preserve">Output Signal mappings of Function </w:t>
      </w:r>
      <w:r w:rsidRPr="004521EB">
        <w:rPr>
          <w:lang w:val="en-GB"/>
        </w:rPr>
        <w:t>Store User Parameters</w:t>
      </w:r>
      <w:bookmarkEnd w:id="238"/>
    </w:p>
    <w:p w14:paraId="1BAF49C1" w14:textId="77777777" w:rsidR="00072314" w:rsidRPr="00612064" w:rsidRDefault="00072314" w:rsidP="00072314">
      <w:pPr>
        <w:spacing w:before="20"/>
        <w:rPr>
          <w:vanish/>
        </w:rPr>
      </w:pPr>
    </w:p>
    <w:p w14:paraId="2EAD2437" w14:textId="77777777" w:rsidR="00072314" w:rsidRDefault="00072314" w:rsidP="00072314">
      <w:pPr>
        <w:pStyle w:val="Heading6"/>
        <w:keepNext w:val="0"/>
        <w:tabs>
          <w:tab w:val="clear" w:pos="900"/>
          <w:tab w:val="left" w:pos="709"/>
        </w:tabs>
        <w:spacing w:before="240"/>
      </w:pPr>
      <w:r>
        <w:t>Parameters</w:t>
      </w:r>
    </w:p>
    <w:p w14:paraId="4353272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FA0662E" w14:textId="77777777" w:rsidTr="001D18E6">
        <w:trPr>
          <w:trHeight w:val="161"/>
        </w:trPr>
        <w:tc>
          <w:tcPr>
            <w:tcW w:w="1838" w:type="dxa"/>
            <w:shd w:val="clear" w:color="auto" w:fill="D9D9D9" w:themeFill="background1" w:themeFillShade="D9"/>
            <w:noWrap/>
            <w:hideMark/>
          </w:tcPr>
          <w:p w14:paraId="6812B0F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301C598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AA3BA21"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6286A4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7818A3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16DB9CF" w14:textId="77777777" w:rsidTr="001D18E6">
        <w:trPr>
          <w:trHeight w:val="70"/>
        </w:trPr>
        <w:tc>
          <w:tcPr>
            <w:tcW w:w="1838" w:type="dxa"/>
            <w:noWrap/>
          </w:tcPr>
          <w:p w14:paraId="677CB266" w14:textId="2F7CF954"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35D4DC08" w14:textId="39587607"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209E4BD" w14:textId="34B3A72D"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26268849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10990B9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32C9C1D"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F6FBA9A" w14:textId="77777777" w:rsidTr="001D18E6">
        <w:trPr>
          <w:trHeight w:val="71"/>
        </w:trPr>
        <w:tc>
          <w:tcPr>
            <w:tcW w:w="1838" w:type="dxa"/>
            <w:noWrap/>
          </w:tcPr>
          <w:p w14:paraId="497E19A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5AB429D" w14:textId="77777777" w:rsidR="00072314" w:rsidRPr="00D14691" w:rsidRDefault="00072314" w:rsidP="001D18E6">
            <w:pPr>
              <w:rPr>
                <w:color w:val="000000" w:themeColor="text1"/>
              </w:rPr>
            </w:pPr>
          </w:p>
        </w:tc>
        <w:tc>
          <w:tcPr>
            <w:tcW w:w="1701" w:type="dxa"/>
          </w:tcPr>
          <w:p w14:paraId="162728D3" w14:textId="77777777" w:rsidR="00072314" w:rsidRPr="00D14691" w:rsidRDefault="00072314" w:rsidP="001D18E6">
            <w:pPr>
              <w:rPr>
                <w:color w:val="000000" w:themeColor="text1"/>
              </w:rPr>
            </w:pPr>
          </w:p>
        </w:tc>
        <w:tc>
          <w:tcPr>
            <w:tcW w:w="1417" w:type="dxa"/>
            <w:noWrap/>
          </w:tcPr>
          <w:p w14:paraId="7755EB6F" w14:textId="77777777" w:rsidR="00072314" w:rsidRPr="00D14691" w:rsidRDefault="00072314" w:rsidP="001D18E6">
            <w:pPr>
              <w:rPr>
                <w:color w:val="000000" w:themeColor="text1"/>
              </w:rPr>
            </w:pPr>
          </w:p>
        </w:tc>
        <w:tc>
          <w:tcPr>
            <w:tcW w:w="3402" w:type="dxa"/>
          </w:tcPr>
          <w:p w14:paraId="3635F7C9" w14:textId="77777777" w:rsidR="00072314" w:rsidRPr="00D14691" w:rsidRDefault="00072314" w:rsidP="001D18E6">
            <w:pPr>
              <w:rPr>
                <w:color w:val="000000" w:themeColor="text1"/>
              </w:rPr>
            </w:pPr>
          </w:p>
        </w:tc>
      </w:tr>
    </w:tbl>
    <w:p w14:paraId="0C5684F5" w14:textId="007B6661" w:rsidR="008C50D1" w:rsidRDefault="00072314" w:rsidP="003678EC">
      <w:pPr>
        <w:pStyle w:val="Caption"/>
        <w:rPr>
          <w:lang w:val="en-GB"/>
        </w:rPr>
      </w:pPr>
      <w:bookmarkStart w:id="239" w:name="_Toc6574936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29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39"/>
    </w:p>
    <w:p w14:paraId="6E376AC4" w14:textId="77777777" w:rsidR="003678EC" w:rsidRPr="003678EC" w:rsidRDefault="003678EC" w:rsidP="003678EC">
      <w:pPr>
        <w:rPr>
          <w:lang w:val="en-GB"/>
        </w:rPr>
      </w:pPr>
    </w:p>
    <w:p w14:paraId="5F07D12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9EF60AB" w14:textId="77777777" w:rsidR="00072314" w:rsidRPr="003225C9" w:rsidRDefault="00072314" w:rsidP="00072314">
      <w:pPr>
        <w:tabs>
          <w:tab w:val="left" w:pos="284"/>
          <w:tab w:val="left" w:pos="851"/>
        </w:tabs>
      </w:pPr>
    </w:p>
    <w:p w14:paraId="7F5C4CF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302BA6A"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AA912D9" w14:textId="77777777" w:rsidTr="001D18E6">
        <w:tc>
          <w:tcPr>
            <w:tcW w:w="1934" w:type="dxa"/>
            <w:shd w:val="clear" w:color="auto" w:fill="D9D9D9" w:themeFill="background1" w:themeFillShade="D9"/>
          </w:tcPr>
          <w:p w14:paraId="6AB63E03" w14:textId="77777777" w:rsidR="00072314" w:rsidRDefault="00072314" w:rsidP="001D18E6">
            <w:pPr>
              <w:rPr>
                <w:b/>
              </w:rPr>
            </w:pPr>
            <w:r w:rsidRPr="00AF169D">
              <w:rPr>
                <w:b/>
              </w:rPr>
              <w:t>Requirement ID</w:t>
            </w:r>
          </w:p>
          <w:p w14:paraId="6C75DA32"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040999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950FF36" w14:textId="77777777" w:rsidR="00072314" w:rsidRDefault="00072314" w:rsidP="001D18E6">
            <w:pPr>
              <w:rPr>
                <w:b/>
              </w:rPr>
            </w:pPr>
            <w:r>
              <w:rPr>
                <w:b/>
              </w:rPr>
              <w:t>Modification</w:t>
            </w:r>
          </w:p>
        </w:tc>
        <w:tc>
          <w:tcPr>
            <w:tcW w:w="1712" w:type="dxa"/>
            <w:shd w:val="clear" w:color="auto" w:fill="D9D9D9" w:themeFill="background1" w:themeFillShade="D9"/>
          </w:tcPr>
          <w:p w14:paraId="435B8DCA" w14:textId="77777777" w:rsidR="00072314" w:rsidRDefault="00072314" w:rsidP="001D18E6">
            <w:pPr>
              <w:rPr>
                <w:b/>
              </w:rPr>
            </w:pPr>
            <w:r w:rsidRPr="00AF169D">
              <w:rPr>
                <w:b/>
              </w:rPr>
              <w:t xml:space="preserve">Requirement </w:t>
            </w:r>
            <w:r>
              <w:rPr>
                <w:b/>
              </w:rPr>
              <w:t>ID</w:t>
            </w:r>
          </w:p>
          <w:p w14:paraId="2A5B5813"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D4E94A4" w14:textId="77777777" w:rsidR="00072314" w:rsidRPr="00AF169D" w:rsidRDefault="00072314" w:rsidP="001D18E6">
            <w:pPr>
              <w:rPr>
                <w:b/>
              </w:rPr>
            </w:pPr>
            <w:r>
              <w:rPr>
                <w:b/>
              </w:rPr>
              <w:t>Comment</w:t>
            </w:r>
          </w:p>
        </w:tc>
      </w:tr>
      <w:tr w:rsidR="00072314" w14:paraId="4349E334" w14:textId="77777777" w:rsidTr="001D18E6">
        <w:tc>
          <w:tcPr>
            <w:tcW w:w="1934" w:type="dxa"/>
          </w:tcPr>
          <w:p w14:paraId="6344DC4E" w14:textId="77777777" w:rsidR="00072314" w:rsidRPr="000F4E8B" w:rsidRDefault="00072314" w:rsidP="001D18E6">
            <w:r w:rsidRPr="000F4E8B">
              <w:t>REQ_abc</w:t>
            </w:r>
          </w:p>
        </w:tc>
        <w:tc>
          <w:tcPr>
            <w:tcW w:w="2177" w:type="dxa"/>
          </w:tcPr>
          <w:p w14:paraId="63C4957E" w14:textId="77777777" w:rsidR="00072314" w:rsidRPr="000F4E8B" w:rsidRDefault="00072314" w:rsidP="001D18E6"/>
        </w:tc>
        <w:sdt>
          <w:sdtPr>
            <w:alias w:val="Modification"/>
            <w:tag w:val="Modification"/>
            <w:id w:val="-15476761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7A7F7F7" w14:textId="77777777" w:rsidR="00072314" w:rsidRPr="000F4E8B" w:rsidRDefault="00072314" w:rsidP="001D18E6">
                <w:r w:rsidRPr="000F4E8B">
                  <w:t>Removed</w:t>
                </w:r>
              </w:p>
            </w:tc>
          </w:sdtContent>
        </w:sdt>
        <w:tc>
          <w:tcPr>
            <w:tcW w:w="1712" w:type="dxa"/>
          </w:tcPr>
          <w:p w14:paraId="06048CAE" w14:textId="77777777" w:rsidR="00072314" w:rsidRPr="000F4E8B" w:rsidRDefault="00072314" w:rsidP="001D18E6">
            <w:r w:rsidRPr="000F4E8B">
              <w:t>--</w:t>
            </w:r>
          </w:p>
        </w:tc>
        <w:tc>
          <w:tcPr>
            <w:tcW w:w="2958" w:type="dxa"/>
          </w:tcPr>
          <w:p w14:paraId="7795A78E" w14:textId="77777777" w:rsidR="00072314" w:rsidRPr="000F4E8B" w:rsidRDefault="00072314" w:rsidP="001D18E6"/>
        </w:tc>
      </w:tr>
      <w:tr w:rsidR="00072314" w14:paraId="023B9C2F" w14:textId="77777777" w:rsidTr="001D18E6">
        <w:tc>
          <w:tcPr>
            <w:tcW w:w="1934" w:type="dxa"/>
          </w:tcPr>
          <w:p w14:paraId="049E1C09" w14:textId="77777777" w:rsidR="00072314" w:rsidRPr="000F4E8B" w:rsidRDefault="00072314" w:rsidP="001D18E6">
            <w:r w:rsidRPr="000F4E8B">
              <w:t>REQ_def</w:t>
            </w:r>
          </w:p>
        </w:tc>
        <w:tc>
          <w:tcPr>
            <w:tcW w:w="2177" w:type="dxa"/>
          </w:tcPr>
          <w:p w14:paraId="40A62617" w14:textId="77777777" w:rsidR="00072314" w:rsidRPr="000F4E8B" w:rsidRDefault="00072314" w:rsidP="001D18E6"/>
        </w:tc>
        <w:sdt>
          <w:sdtPr>
            <w:alias w:val="Modification"/>
            <w:tag w:val="Modification"/>
            <w:id w:val="104857290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1100943" w14:textId="77777777" w:rsidR="00072314" w:rsidRPr="000F4E8B" w:rsidRDefault="00072314" w:rsidP="001D18E6">
                <w:r w:rsidRPr="000F4E8B">
                  <w:t>Replaced</w:t>
                </w:r>
              </w:p>
            </w:tc>
          </w:sdtContent>
        </w:sdt>
        <w:tc>
          <w:tcPr>
            <w:tcW w:w="1712" w:type="dxa"/>
          </w:tcPr>
          <w:p w14:paraId="35CC00C1" w14:textId="77777777" w:rsidR="00072314" w:rsidRPr="000F4E8B" w:rsidRDefault="00072314" w:rsidP="001D18E6">
            <w:r w:rsidRPr="000F4E8B">
              <w:t>REQ_xyz</w:t>
            </w:r>
          </w:p>
        </w:tc>
        <w:tc>
          <w:tcPr>
            <w:tcW w:w="2958" w:type="dxa"/>
          </w:tcPr>
          <w:p w14:paraId="6E45AE46" w14:textId="77777777" w:rsidR="00072314" w:rsidRPr="000F4E8B" w:rsidRDefault="00072314" w:rsidP="001D18E6"/>
        </w:tc>
      </w:tr>
      <w:tr w:rsidR="00072314" w14:paraId="4DBB55FB" w14:textId="77777777" w:rsidTr="001D18E6">
        <w:tc>
          <w:tcPr>
            <w:tcW w:w="1934" w:type="dxa"/>
          </w:tcPr>
          <w:p w14:paraId="43E36827" w14:textId="77777777" w:rsidR="00072314" w:rsidRPr="000F4E8B" w:rsidRDefault="00072314" w:rsidP="001D18E6">
            <w:r w:rsidRPr="000F4E8B">
              <w:t>--</w:t>
            </w:r>
          </w:p>
        </w:tc>
        <w:tc>
          <w:tcPr>
            <w:tcW w:w="2177" w:type="dxa"/>
          </w:tcPr>
          <w:p w14:paraId="061F790A" w14:textId="77777777" w:rsidR="00072314" w:rsidRPr="000F4E8B" w:rsidRDefault="00072314" w:rsidP="001D18E6"/>
        </w:tc>
        <w:sdt>
          <w:sdtPr>
            <w:alias w:val="Modification"/>
            <w:tag w:val="Modification"/>
            <w:id w:val="-117495842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0732916" w14:textId="77777777" w:rsidR="00072314" w:rsidRPr="000F4E8B" w:rsidRDefault="00072314" w:rsidP="001D18E6">
                <w:r w:rsidRPr="000F4E8B">
                  <w:t>Added</w:t>
                </w:r>
              </w:p>
            </w:tc>
          </w:sdtContent>
        </w:sdt>
        <w:tc>
          <w:tcPr>
            <w:tcW w:w="1712" w:type="dxa"/>
          </w:tcPr>
          <w:p w14:paraId="59B7023F" w14:textId="77777777" w:rsidR="00072314" w:rsidRPr="000F4E8B" w:rsidRDefault="00072314" w:rsidP="001D18E6">
            <w:r w:rsidRPr="000F4E8B">
              <w:t>REQ_123</w:t>
            </w:r>
          </w:p>
        </w:tc>
        <w:tc>
          <w:tcPr>
            <w:tcW w:w="2958" w:type="dxa"/>
          </w:tcPr>
          <w:p w14:paraId="5CDE0D91" w14:textId="77777777" w:rsidR="00072314" w:rsidRPr="000F4E8B" w:rsidRDefault="00072314" w:rsidP="001D18E6"/>
        </w:tc>
      </w:tr>
    </w:tbl>
    <w:p w14:paraId="26DE6403" w14:textId="59251442" w:rsidR="00072314" w:rsidRDefault="00072314" w:rsidP="00072314">
      <w:pPr>
        <w:pStyle w:val="Caption"/>
      </w:pPr>
      <w:bookmarkStart w:id="240" w:name="_Toc6574936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30</w:t>
      </w:r>
      <w:r>
        <w:rPr>
          <w:noProof/>
        </w:rPr>
        <w:fldChar w:fldCharType="end"/>
      </w:r>
      <w:r w:rsidRPr="00702453">
        <w:t xml:space="preserve">: </w:t>
      </w:r>
      <w:r>
        <w:t>Component Specific Requirements</w:t>
      </w:r>
      <w:bookmarkEnd w:id="240"/>
    </w:p>
    <w:p w14:paraId="3CAF9B2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0F24998C" w14:textId="77777777" w:rsidTr="001D18E6">
        <w:tc>
          <w:tcPr>
            <w:tcW w:w="1838" w:type="dxa"/>
            <w:shd w:val="clear" w:color="auto" w:fill="D9D9D9" w:themeFill="background1" w:themeFillShade="D9"/>
          </w:tcPr>
          <w:p w14:paraId="37E04617" w14:textId="77777777" w:rsidR="00072314" w:rsidRDefault="00072314" w:rsidP="001D18E6">
            <w:pPr>
              <w:rPr>
                <w:b/>
              </w:rPr>
            </w:pPr>
            <w:r w:rsidRPr="00AF169D">
              <w:rPr>
                <w:b/>
              </w:rPr>
              <w:t>Requirement ID</w:t>
            </w:r>
          </w:p>
          <w:p w14:paraId="31EDC42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98B30A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BD5AB97" w14:textId="77777777" w:rsidR="00072314" w:rsidRPr="00AF169D" w:rsidRDefault="00072314" w:rsidP="001D18E6">
            <w:pPr>
              <w:rPr>
                <w:b/>
              </w:rPr>
            </w:pPr>
            <w:r>
              <w:rPr>
                <w:b/>
              </w:rPr>
              <w:t>Comment</w:t>
            </w:r>
          </w:p>
        </w:tc>
      </w:tr>
      <w:tr w:rsidR="00072314" w14:paraId="690AB847" w14:textId="77777777" w:rsidTr="001D18E6">
        <w:tc>
          <w:tcPr>
            <w:tcW w:w="1838" w:type="dxa"/>
          </w:tcPr>
          <w:p w14:paraId="0A235399" w14:textId="77777777" w:rsidR="00072314" w:rsidRDefault="00072314" w:rsidP="001D18E6"/>
        </w:tc>
        <w:tc>
          <w:tcPr>
            <w:tcW w:w="4253" w:type="dxa"/>
          </w:tcPr>
          <w:p w14:paraId="084ACFDB" w14:textId="77777777" w:rsidR="00072314" w:rsidRDefault="00072314" w:rsidP="001D18E6"/>
        </w:tc>
        <w:tc>
          <w:tcPr>
            <w:tcW w:w="4110" w:type="dxa"/>
          </w:tcPr>
          <w:p w14:paraId="3914ABAC" w14:textId="77777777" w:rsidR="00072314" w:rsidRDefault="00072314" w:rsidP="001D18E6"/>
        </w:tc>
      </w:tr>
      <w:tr w:rsidR="00072314" w14:paraId="21E5D1C7" w14:textId="77777777" w:rsidTr="001D18E6">
        <w:tc>
          <w:tcPr>
            <w:tcW w:w="1838" w:type="dxa"/>
          </w:tcPr>
          <w:p w14:paraId="5B4C70FB" w14:textId="77777777" w:rsidR="00072314" w:rsidRDefault="00072314" w:rsidP="001D18E6"/>
        </w:tc>
        <w:tc>
          <w:tcPr>
            <w:tcW w:w="4253" w:type="dxa"/>
          </w:tcPr>
          <w:p w14:paraId="1E972A52" w14:textId="77777777" w:rsidR="00072314" w:rsidRDefault="00072314" w:rsidP="001D18E6"/>
        </w:tc>
        <w:tc>
          <w:tcPr>
            <w:tcW w:w="4110" w:type="dxa"/>
          </w:tcPr>
          <w:p w14:paraId="283F5D2A" w14:textId="77777777" w:rsidR="00072314" w:rsidRDefault="00072314" w:rsidP="001D18E6"/>
        </w:tc>
      </w:tr>
      <w:tr w:rsidR="00072314" w14:paraId="2DF9BEA2" w14:textId="77777777" w:rsidTr="001D18E6">
        <w:tc>
          <w:tcPr>
            <w:tcW w:w="1838" w:type="dxa"/>
          </w:tcPr>
          <w:p w14:paraId="08AD77A5" w14:textId="77777777" w:rsidR="00072314" w:rsidRDefault="00072314" w:rsidP="001D18E6">
            <w:r>
              <w:t>…</w:t>
            </w:r>
          </w:p>
        </w:tc>
        <w:tc>
          <w:tcPr>
            <w:tcW w:w="4253" w:type="dxa"/>
          </w:tcPr>
          <w:p w14:paraId="01D398D6" w14:textId="77777777" w:rsidR="00072314" w:rsidRDefault="00072314" w:rsidP="001D18E6"/>
        </w:tc>
        <w:tc>
          <w:tcPr>
            <w:tcW w:w="4110" w:type="dxa"/>
          </w:tcPr>
          <w:p w14:paraId="2D9AFD72" w14:textId="77777777" w:rsidR="00072314" w:rsidRDefault="00072314" w:rsidP="001D18E6"/>
        </w:tc>
      </w:tr>
    </w:tbl>
    <w:p w14:paraId="61130A84" w14:textId="7B103D69" w:rsidR="00072314" w:rsidRPr="00702453" w:rsidRDefault="00072314" w:rsidP="00072314">
      <w:pPr>
        <w:pStyle w:val="Caption"/>
      </w:pPr>
      <w:bookmarkStart w:id="241" w:name="_Toc6574936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31</w:t>
      </w:r>
      <w:r>
        <w:rPr>
          <w:noProof/>
        </w:rPr>
        <w:fldChar w:fldCharType="end"/>
      </w:r>
      <w:r w:rsidRPr="00702453">
        <w:t xml:space="preserve">: </w:t>
      </w:r>
      <w:r>
        <w:t>Inherited Requirements</w:t>
      </w:r>
      <w:bookmarkEnd w:id="241"/>
    </w:p>
    <w:p w14:paraId="3287569A" w14:textId="77777777" w:rsidR="00072314" w:rsidRDefault="00072314" w:rsidP="00072314"/>
    <w:p w14:paraId="0D1213F6"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99478D2" w14:textId="77777777" w:rsidR="008C50D1" w:rsidRPr="003305ED" w:rsidRDefault="008C50D1" w:rsidP="00702F62">
      <w:pPr>
        <w:pStyle w:val="Heading4"/>
        <w:keepNext w:val="0"/>
        <w:tabs>
          <w:tab w:val="clear" w:pos="900"/>
          <w:tab w:val="left" w:pos="709"/>
        </w:tabs>
        <w:spacing w:before="240"/>
      </w:pPr>
      <w:bookmarkStart w:id="242" w:name="_Toc65749273"/>
      <w:r>
        <w:rPr>
          <w:lang w:val="en-GB"/>
        </w:rPr>
        <w:t xml:space="preserve">Technology </w:t>
      </w:r>
      <w:r w:rsidRPr="003070ED">
        <w:rPr>
          <w:lang w:val="en-GB"/>
        </w:rPr>
        <w:t>Function</w:t>
      </w:r>
      <w:r>
        <w:rPr>
          <w:lang w:val="en-GB"/>
        </w:rPr>
        <w:t xml:space="preserve"> </w:t>
      </w:r>
      <w:r>
        <w:rPr>
          <w:noProof/>
        </w:rPr>
        <w:drawing>
          <wp:inline distT="0" distB="0" distL="0" distR="0" wp14:anchorId="20D72DB5" wp14:editId="7A0139CA">
            <wp:extent cx="152400" cy="152400"/>
            <wp:effectExtent l="0" t="0" r="0" b="0"/>
            <wp:docPr id="28"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Store Prerejuv Settings</w:t>
      </w:r>
      <w:bookmarkEnd w:id="242"/>
    </w:p>
    <w:p w14:paraId="1FEBC97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39C7E0C" w14:textId="77777777" w:rsidR="00072314" w:rsidRPr="003B799F" w:rsidRDefault="00072314" w:rsidP="00072314"/>
    <w:p w14:paraId="159C6575" w14:textId="77777777" w:rsidR="00072314" w:rsidRDefault="00072314" w:rsidP="00072314">
      <w:pPr>
        <w:pStyle w:val="Heading6"/>
        <w:keepNext w:val="0"/>
        <w:tabs>
          <w:tab w:val="clear" w:pos="900"/>
          <w:tab w:val="left" w:pos="709"/>
        </w:tabs>
        <w:spacing w:before="240"/>
        <w:rPr>
          <w:lang w:val="en-GB"/>
        </w:rPr>
      </w:pPr>
      <w:r>
        <w:rPr>
          <w:lang w:val="en-GB"/>
        </w:rPr>
        <w:t>Inputs</w:t>
      </w:r>
    </w:p>
    <w:p w14:paraId="2BECFDD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FF7FE58"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D2EDC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C479DF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E57220"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580EA4"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367B5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5FF8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C80ED8"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7EE4E8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3732BE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84999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046BC1" w14:textId="77777777" w:rsidR="0046438F" w:rsidRDefault="0046438F" w:rsidP="0046438F">
            <w:pPr>
              <w:rPr>
                <w:rFonts w:cs="Arial"/>
                <w:color w:val="000000" w:themeColor="text1"/>
                <w:sz w:val="16"/>
                <w:szCs w:val="14"/>
              </w:rPr>
            </w:pPr>
            <w:r>
              <w:rPr>
                <w:rFonts w:cs="Arial"/>
                <w:color w:val="000000" w:themeColor="text1"/>
                <w:sz w:val="16"/>
                <w:szCs w:val="14"/>
              </w:rPr>
              <w:t>Store Settings Trigger</w:t>
            </w:r>
          </w:p>
          <w:p w14:paraId="08A68C4E" w14:textId="77777777" w:rsidR="0046438F" w:rsidRPr="00740CDD" w:rsidRDefault="0046438F" w:rsidP="00927ADC">
            <w:pPr>
              <w:pStyle w:val="VelocityScript"/>
              <w:rPr>
                <w:color w:val="00B0F0"/>
              </w:rPr>
            </w:pPr>
          </w:p>
          <w:p w14:paraId="786140DC" w14:textId="77777777" w:rsidR="004C0655" w:rsidRPr="007215C5" w:rsidRDefault="004C0655" w:rsidP="004F0393">
            <w:pPr>
              <w:pStyle w:val="VelocityScript"/>
            </w:pPr>
          </w:p>
          <w:p w14:paraId="46021E6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5601A8"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 Settings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8A5D81"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4731DEAD" w14:textId="77777777" w:rsidR="00C84B54" w:rsidRDefault="00C84B54" w:rsidP="00090710">
            <w:pPr>
              <w:pStyle w:val="VelocityScript"/>
            </w:pPr>
          </w:p>
          <w:p w14:paraId="5F387141" w14:textId="77777777" w:rsidR="00C84B54" w:rsidRDefault="00C84B54" w:rsidP="00090710">
            <w:pPr>
              <w:pStyle w:val="VelocityScript"/>
            </w:pPr>
          </w:p>
          <w:p w14:paraId="135DC5B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770E65"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56FF768" w14:textId="77777777" w:rsidR="00753FDA" w:rsidRDefault="00753FDA"/>
        </w:tc>
      </w:tr>
      <w:tr w:rsidR="00EB31D7" w:rsidRPr="00B3499B" w14:paraId="2ECDF93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67C53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C066EDB"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7DD79C26" w14:textId="77777777" w:rsidR="0046438F" w:rsidRPr="00740CDD" w:rsidRDefault="0046438F" w:rsidP="00927ADC">
            <w:pPr>
              <w:pStyle w:val="VelocityScript"/>
              <w:rPr>
                <w:color w:val="00B0F0"/>
              </w:rPr>
            </w:pPr>
          </w:p>
          <w:p w14:paraId="538E60C7" w14:textId="77777777" w:rsidR="004C0655" w:rsidRPr="007215C5" w:rsidRDefault="004C0655" w:rsidP="004F0393">
            <w:pPr>
              <w:pStyle w:val="VelocityScript"/>
            </w:pPr>
          </w:p>
          <w:p w14:paraId="18239F9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AF2466"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143924"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05E0FCFD" w14:textId="77777777" w:rsidR="00C84B54" w:rsidRDefault="00C84B54" w:rsidP="00090710">
            <w:pPr>
              <w:pStyle w:val="VelocityScript"/>
            </w:pPr>
          </w:p>
          <w:p w14:paraId="23562066" w14:textId="77777777" w:rsidR="00C84B54" w:rsidRDefault="00C84B54" w:rsidP="00090710">
            <w:pPr>
              <w:pStyle w:val="VelocityScript"/>
            </w:pPr>
          </w:p>
          <w:p w14:paraId="3A259C2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E47FB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C04CA35" w14:textId="77777777" w:rsidR="00753FDA" w:rsidRDefault="00753FDA"/>
        </w:tc>
      </w:tr>
      <w:tr w:rsidR="00EB31D7" w:rsidRPr="00B3499B" w14:paraId="060D52D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DF9CE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3927061"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33EE10C1" w14:textId="77777777" w:rsidR="0046438F" w:rsidRPr="00740CDD" w:rsidRDefault="0046438F" w:rsidP="00927ADC">
            <w:pPr>
              <w:pStyle w:val="VelocityScript"/>
              <w:rPr>
                <w:color w:val="00B0F0"/>
              </w:rPr>
            </w:pPr>
          </w:p>
          <w:p w14:paraId="4F059BF2" w14:textId="77777777" w:rsidR="004C0655" w:rsidRPr="007215C5" w:rsidRDefault="004C0655" w:rsidP="004F0393">
            <w:pPr>
              <w:pStyle w:val="VelocityScript"/>
            </w:pPr>
          </w:p>
          <w:p w14:paraId="253C78F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F984B5"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Current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64D996"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0DFC346D" w14:textId="77777777" w:rsidR="00C84B54" w:rsidRDefault="00C84B54" w:rsidP="00090710">
            <w:pPr>
              <w:pStyle w:val="VelocityScript"/>
            </w:pPr>
          </w:p>
          <w:p w14:paraId="1F73E06A" w14:textId="77777777" w:rsidR="00C84B54" w:rsidRDefault="00C84B54" w:rsidP="00090710">
            <w:pPr>
              <w:pStyle w:val="VelocityScript"/>
            </w:pPr>
          </w:p>
          <w:p w14:paraId="3B74F96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91D04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EFC2B5" w14:textId="77777777" w:rsidR="00753FDA" w:rsidRDefault="00753FDA"/>
        </w:tc>
      </w:tr>
      <w:tr w:rsidR="00EB31D7" w:rsidRPr="00B3499B" w14:paraId="73D518B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30386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CF0C4FF"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3BC254F6" w14:textId="77777777" w:rsidR="0046438F" w:rsidRPr="00740CDD" w:rsidRDefault="0046438F" w:rsidP="00927ADC">
            <w:pPr>
              <w:pStyle w:val="VelocityScript"/>
              <w:rPr>
                <w:color w:val="00B0F0"/>
              </w:rPr>
            </w:pPr>
          </w:p>
          <w:p w14:paraId="2942319E" w14:textId="77777777" w:rsidR="004C0655" w:rsidRPr="007215C5" w:rsidRDefault="004C0655" w:rsidP="004F0393">
            <w:pPr>
              <w:pStyle w:val="VelocityScript"/>
            </w:pPr>
          </w:p>
          <w:p w14:paraId="6B76427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E1387C"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40B1C3"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1DF0289C" w14:textId="77777777" w:rsidR="00C84B54" w:rsidRDefault="00C84B54" w:rsidP="00090710">
            <w:pPr>
              <w:pStyle w:val="VelocityScript"/>
            </w:pPr>
          </w:p>
          <w:p w14:paraId="2152A6F1" w14:textId="77777777" w:rsidR="00C84B54" w:rsidRDefault="00C84B54" w:rsidP="00090710">
            <w:pPr>
              <w:pStyle w:val="VelocityScript"/>
            </w:pPr>
          </w:p>
          <w:p w14:paraId="7ADB1CD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EEC4F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07159D" w14:textId="77777777" w:rsidR="00753FDA" w:rsidRDefault="00753FDA"/>
        </w:tc>
      </w:tr>
      <w:tr w:rsidR="00EB31D7" w:rsidRPr="00B3499B" w14:paraId="0021430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122789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2798E7A"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7C5BB2B0" w14:textId="77777777" w:rsidR="0046438F" w:rsidRPr="00740CDD" w:rsidRDefault="0046438F" w:rsidP="00927ADC">
            <w:pPr>
              <w:pStyle w:val="VelocityScript"/>
              <w:rPr>
                <w:color w:val="00B0F0"/>
              </w:rPr>
            </w:pPr>
          </w:p>
          <w:p w14:paraId="64E2F801" w14:textId="77777777" w:rsidR="004C0655" w:rsidRPr="007215C5" w:rsidRDefault="004C0655" w:rsidP="004F0393">
            <w:pPr>
              <w:pStyle w:val="VelocityScript"/>
            </w:pPr>
          </w:p>
          <w:p w14:paraId="7251381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E2DD79"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572721"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4C84CAFE" w14:textId="77777777" w:rsidR="00C84B54" w:rsidRDefault="00C84B54" w:rsidP="00090710">
            <w:pPr>
              <w:pStyle w:val="VelocityScript"/>
            </w:pPr>
          </w:p>
          <w:p w14:paraId="1D6C6058" w14:textId="77777777" w:rsidR="00C84B54" w:rsidRDefault="00C84B54" w:rsidP="00090710">
            <w:pPr>
              <w:pStyle w:val="VelocityScript"/>
            </w:pPr>
          </w:p>
          <w:p w14:paraId="61B8E34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F4672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24F6EB" w14:textId="77777777" w:rsidR="00753FDA" w:rsidRDefault="00753FDA"/>
        </w:tc>
      </w:tr>
      <w:tr w:rsidR="00EB31D7" w:rsidRPr="00B3499B" w14:paraId="6B0E836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714489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31B0C9"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0D57CE65" w14:textId="77777777" w:rsidR="0046438F" w:rsidRPr="00740CDD" w:rsidRDefault="0046438F" w:rsidP="00927ADC">
            <w:pPr>
              <w:pStyle w:val="VelocityScript"/>
              <w:rPr>
                <w:color w:val="00B0F0"/>
              </w:rPr>
            </w:pPr>
          </w:p>
          <w:p w14:paraId="7C95A747" w14:textId="77777777" w:rsidR="004C0655" w:rsidRPr="007215C5" w:rsidRDefault="004C0655" w:rsidP="004F0393">
            <w:pPr>
              <w:pStyle w:val="VelocityScript"/>
            </w:pPr>
          </w:p>
          <w:p w14:paraId="143F3E1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3E8785"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E1E0DE"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A7C7F89" w14:textId="77777777" w:rsidR="00C84B54" w:rsidRDefault="00C84B54" w:rsidP="00090710">
            <w:pPr>
              <w:pStyle w:val="VelocityScript"/>
            </w:pPr>
          </w:p>
          <w:p w14:paraId="25359146" w14:textId="77777777" w:rsidR="00C84B54" w:rsidRDefault="00C84B54" w:rsidP="00090710">
            <w:pPr>
              <w:pStyle w:val="VelocityScript"/>
            </w:pPr>
          </w:p>
          <w:p w14:paraId="1312F07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0BEE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9C7A4EB" w14:textId="77777777" w:rsidR="00753FDA" w:rsidRDefault="00753FDA"/>
        </w:tc>
      </w:tr>
      <w:tr w:rsidR="00EB31D7" w:rsidRPr="00B3499B" w14:paraId="7E6CE841"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6D4749E" w14:textId="3910CD5F" w:rsidR="00EB31D7" w:rsidRPr="00B3499B" w:rsidRDefault="00F43BEF" w:rsidP="00236BAE">
            <w:pPr>
              <w:rPr>
                <w:rFonts w:cs="Arial"/>
                <w:bCs/>
                <w:color w:val="808080" w:themeColor="background1" w:themeShade="80"/>
                <w:sz w:val="16"/>
                <w:szCs w:val="14"/>
              </w:rPr>
            </w:pPr>
            <w:hyperlink r:id="rId4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F8A95A9" w14:textId="5E7D538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9C3A1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3170165" w14:textId="2B505124" w:rsidR="00414C45" w:rsidRPr="004A50B8" w:rsidRDefault="00414C45" w:rsidP="004A50B8">
      <w:pPr>
        <w:pStyle w:val="Caption"/>
      </w:pPr>
      <w:bookmarkStart w:id="243" w:name="_Toc6574936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32</w:t>
      </w:r>
      <w:r>
        <w:rPr>
          <w:noProof/>
        </w:rPr>
        <w:fldChar w:fldCharType="end"/>
      </w:r>
      <w:r w:rsidRPr="00702453">
        <w:t xml:space="preserve">: </w:t>
      </w:r>
      <w:r>
        <w:t xml:space="preserve">Input Signal mappings of Function </w:t>
      </w:r>
      <w:r w:rsidRPr="004521EB">
        <w:rPr>
          <w:lang w:val="en-GB"/>
        </w:rPr>
        <w:t>Store Prerejuv Settings</w:t>
      </w:r>
      <w:bookmarkEnd w:id="243"/>
    </w:p>
    <w:p w14:paraId="149D5C3B" w14:textId="77777777" w:rsidR="008C50D1" w:rsidRPr="00E23282" w:rsidRDefault="008C50D1" w:rsidP="00072314"/>
    <w:p w14:paraId="73E8036B"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26D824B9"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77147E2"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0582A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779F3FD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DF8A6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CE9C4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4EA650"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4F265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7E2122"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2C9ED3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3172C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60C63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2A00A5D" w14:textId="77777777" w:rsidR="0046438F" w:rsidRDefault="0046438F" w:rsidP="0046438F">
            <w:pPr>
              <w:rPr>
                <w:rFonts w:cs="Arial"/>
                <w:color w:val="000000" w:themeColor="text1"/>
                <w:sz w:val="16"/>
                <w:szCs w:val="14"/>
              </w:rPr>
            </w:pPr>
            <w:r>
              <w:rPr>
                <w:rFonts w:cs="Arial"/>
                <w:color w:val="000000" w:themeColor="text1"/>
                <w:sz w:val="16"/>
                <w:szCs w:val="14"/>
              </w:rPr>
              <w:t>Stored Moonroof Status</w:t>
            </w:r>
          </w:p>
          <w:p w14:paraId="70BA4CFA" w14:textId="77777777" w:rsidR="0046438F" w:rsidRPr="00740CDD" w:rsidRDefault="0046438F" w:rsidP="00D60C45">
            <w:pPr>
              <w:pStyle w:val="VelocityScript"/>
              <w:rPr>
                <w:color w:val="00B0F0"/>
              </w:rPr>
            </w:pPr>
          </w:p>
          <w:p w14:paraId="3627FFB1" w14:textId="77777777" w:rsidR="007215C5" w:rsidRPr="00D60C45" w:rsidRDefault="007215C5" w:rsidP="00CA24CE">
            <w:pPr>
              <w:rPr>
                <w:rFonts w:cs="Arial"/>
                <w:color w:val="000000" w:themeColor="text1"/>
                <w:sz w:val="16"/>
                <w:szCs w:val="14"/>
                <w:lang w:val="en-GB"/>
              </w:rPr>
            </w:pPr>
          </w:p>
          <w:p w14:paraId="3789004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DD12AB"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Moonroof Status</w:t>
            </w:r>
          </w:p>
          <w:p w14:paraId="4521E04B"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A68399"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72136310" w14:textId="77777777" w:rsidR="00C84B54" w:rsidRDefault="00C84B54" w:rsidP="00B31A0E">
            <w:pPr>
              <w:pStyle w:val="VelocityScript"/>
            </w:pPr>
          </w:p>
          <w:p w14:paraId="6CCC5EE3" w14:textId="77777777" w:rsidR="00C84B54" w:rsidRDefault="00C84B54" w:rsidP="00B31A0E">
            <w:pPr>
              <w:pStyle w:val="VelocityScript"/>
            </w:pPr>
          </w:p>
          <w:p w14:paraId="776110E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D1E05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98E1B1" w14:textId="77777777" w:rsidR="00753FDA" w:rsidRDefault="00753FDA"/>
        </w:tc>
      </w:tr>
      <w:tr w:rsidR="00CA24CE" w:rsidRPr="00B3499B" w14:paraId="6884161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24447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9634911" w14:textId="77777777" w:rsidR="0046438F" w:rsidRDefault="0046438F" w:rsidP="0046438F">
            <w:pPr>
              <w:rPr>
                <w:rFonts w:cs="Arial"/>
                <w:color w:val="000000" w:themeColor="text1"/>
                <w:sz w:val="16"/>
                <w:szCs w:val="14"/>
              </w:rPr>
            </w:pPr>
            <w:r>
              <w:rPr>
                <w:rFonts w:cs="Arial"/>
                <w:color w:val="000000" w:themeColor="text1"/>
                <w:sz w:val="16"/>
                <w:szCs w:val="14"/>
              </w:rPr>
              <w:t>Stored Halo Light Settings</w:t>
            </w:r>
          </w:p>
          <w:p w14:paraId="20F70817" w14:textId="77777777" w:rsidR="0046438F" w:rsidRPr="00740CDD" w:rsidRDefault="0046438F" w:rsidP="00D60C45">
            <w:pPr>
              <w:pStyle w:val="VelocityScript"/>
              <w:rPr>
                <w:color w:val="00B0F0"/>
              </w:rPr>
            </w:pPr>
          </w:p>
          <w:p w14:paraId="3FFE17F2" w14:textId="77777777" w:rsidR="007215C5" w:rsidRPr="00D60C45" w:rsidRDefault="007215C5" w:rsidP="00CA24CE">
            <w:pPr>
              <w:rPr>
                <w:rFonts w:cs="Arial"/>
                <w:color w:val="000000" w:themeColor="text1"/>
                <w:sz w:val="16"/>
                <w:szCs w:val="14"/>
                <w:lang w:val="en-GB"/>
              </w:rPr>
            </w:pPr>
          </w:p>
          <w:p w14:paraId="11E9849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90815A"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Halo Light Settings</w:t>
            </w:r>
          </w:p>
          <w:p w14:paraId="30BF342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3FDF68"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576A7790" w14:textId="77777777" w:rsidR="00C84B54" w:rsidRDefault="00C84B54" w:rsidP="00B31A0E">
            <w:pPr>
              <w:pStyle w:val="VelocityScript"/>
            </w:pPr>
          </w:p>
          <w:p w14:paraId="2A79C6E6" w14:textId="77777777" w:rsidR="00C84B54" w:rsidRDefault="00C84B54" w:rsidP="00B31A0E">
            <w:pPr>
              <w:pStyle w:val="VelocityScript"/>
            </w:pPr>
          </w:p>
          <w:p w14:paraId="1CD03B8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875E1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3161DD" w14:textId="77777777" w:rsidR="00753FDA" w:rsidRDefault="00753FDA"/>
        </w:tc>
      </w:tr>
      <w:tr w:rsidR="00CA24CE" w:rsidRPr="00B3499B" w14:paraId="4285974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50D3D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DDBA443" w14:textId="77777777" w:rsidR="0046438F" w:rsidRDefault="0046438F" w:rsidP="0046438F">
            <w:pPr>
              <w:rPr>
                <w:rFonts w:cs="Arial"/>
                <w:color w:val="000000" w:themeColor="text1"/>
                <w:sz w:val="16"/>
                <w:szCs w:val="14"/>
              </w:rPr>
            </w:pPr>
            <w:r>
              <w:rPr>
                <w:rFonts w:cs="Arial"/>
                <w:color w:val="000000" w:themeColor="text1"/>
                <w:sz w:val="16"/>
                <w:szCs w:val="14"/>
              </w:rPr>
              <w:t>Stored Ambient Light Settings</w:t>
            </w:r>
          </w:p>
          <w:p w14:paraId="1E399148" w14:textId="77777777" w:rsidR="0046438F" w:rsidRPr="00740CDD" w:rsidRDefault="0046438F" w:rsidP="00D60C45">
            <w:pPr>
              <w:pStyle w:val="VelocityScript"/>
              <w:rPr>
                <w:color w:val="00B0F0"/>
              </w:rPr>
            </w:pPr>
          </w:p>
          <w:p w14:paraId="21874336" w14:textId="77777777" w:rsidR="007215C5" w:rsidRPr="00D60C45" w:rsidRDefault="007215C5" w:rsidP="00CA24CE">
            <w:pPr>
              <w:rPr>
                <w:rFonts w:cs="Arial"/>
                <w:color w:val="000000" w:themeColor="text1"/>
                <w:sz w:val="16"/>
                <w:szCs w:val="14"/>
                <w:lang w:val="en-GB"/>
              </w:rPr>
            </w:pPr>
          </w:p>
          <w:p w14:paraId="5D2A301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844C35"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Ambient Light Settings</w:t>
            </w:r>
          </w:p>
          <w:p w14:paraId="0C6C634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293BFD"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09EF1E4C" w14:textId="77777777" w:rsidR="00C84B54" w:rsidRDefault="00C84B54" w:rsidP="00B31A0E">
            <w:pPr>
              <w:pStyle w:val="VelocityScript"/>
            </w:pPr>
          </w:p>
          <w:p w14:paraId="356A04BB" w14:textId="77777777" w:rsidR="00C84B54" w:rsidRDefault="00C84B54" w:rsidP="00B31A0E">
            <w:pPr>
              <w:pStyle w:val="VelocityScript"/>
            </w:pPr>
          </w:p>
          <w:p w14:paraId="3F44397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5DB1F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8251B7" w14:textId="77777777" w:rsidR="00753FDA" w:rsidRDefault="00753FDA"/>
        </w:tc>
      </w:tr>
      <w:tr w:rsidR="00CA24CE" w:rsidRPr="00B3499B" w14:paraId="1B5B3E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0A12D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F812F27" w14:textId="77777777" w:rsidR="0046438F" w:rsidRDefault="0046438F" w:rsidP="0046438F">
            <w:pPr>
              <w:rPr>
                <w:rFonts w:cs="Arial"/>
                <w:color w:val="000000" w:themeColor="text1"/>
                <w:sz w:val="16"/>
                <w:szCs w:val="14"/>
              </w:rPr>
            </w:pPr>
            <w:r>
              <w:rPr>
                <w:rFonts w:cs="Arial"/>
                <w:color w:val="000000" w:themeColor="text1"/>
                <w:sz w:val="16"/>
                <w:szCs w:val="14"/>
              </w:rPr>
              <w:t>Stored Audio Settings</w:t>
            </w:r>
          </w:p>
          <w:p w14:paraId="69FAA05D" w14:textId="77777777" w:rsidR="0046438F" w:rsidRPr="00740CDD" w:rsidRDefault="0046438F" w:rsidP="00D60C45">
            <w:pPr>
              <w:pStyle w:val="VelocityScript"/>
              <w:rPr>
                <w:color w:val="00B0F0"/>
              </w:rPr>
            </w:pPr>
          </w:p>
          <w:p w14:paraId="4EE70EA3" w14:textId="77777777" w:rsidR="007215C5" w:rsidRPr="00D60C45" w:rsidRDefault="007215C5" w:rsidP="00CA24CE">
            <w:pPr>
              <w:rPr>
                <w:rFonts w:cs="Arial"/>
                <w:color w:val="000000" w:themeColor="text1"/>
                <w:sz w:val="16"/>
                <w:szCs w:val="14"/>
                <w:lang w:val="en-GB"/>
              </w:rPr>
            </w:pPr>
          </w:p>
          <w:p w14:paraId="112970E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DD717C"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Audio Settings</w:t>
            </w:r>
          </w:p>
          <w:p w14:paraId="33578FE5"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3802C2" w14:textId="77777777" w:rsidR="0038251F" w:rsidRPr="0038251F" w:rsidRDefault="00143E70" w:rsidP="0038251F">
            <w:pPr>
              <w:pStyle w:val="VelocityScript"/>
              <w:rPr>
                <w:color w:val="00B0F0"/>
                <w:sz w:val="16"/>
              </w:rPr>
            </w:pPr>
            <w:r>
              <w:rPr>
                <w:rFonts w:cs="Arial"/>
                <w:color w:val="000000" w:themeColor="text1"/>
                <w:sz w:val="16"/>
                <w:szCs w:val="14"/>
              </w:rPr>
              <w:t>Audio Settings</w:t>
            </w:r>
            <w:r w:rsidRPr="0038251F">
              <w:rPr>
                <w:color w:val="00B0F0"/>
                <w:sz w:val="16"/>
              </w:rPr>
              <w:t xml:space="preserve"> </w:t>
            </w:r>
          </w:p>
          <w:p w14:paraId="1CCE99A8" w14:textId="77777777" w:rsidR="00C84B54" w:rsidRDefault="00C84B54" w:rsidP="00B31A0E">
            <w:pPr>
              <w:pStyle w:val="VelocityScript"/>
            </w:pPr>
          </w:p>
          <w:p w14:paraId="3CE978F4" w14:textId="77777777" w:rsidR="00C84B54" w:rsidRDefault="00C84B54" w:rsidP="00B31A0E">
            <w:pPr>
              <w:pStyle w:val="VelocityScript"/>
            </w:pPr>
          </w:p>
          <w:p w14:paraId="63D207F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87D0E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4668077" w14:textId="77777777" w:rsidR="00753FDA" w:rsidRDefault="00753FDA"/>
        </w:tc>
      </w:tr>
      <w:tr w:rsidR="00CA24CE" w:rsidRPr="00B3499B" w14:paraId="15AD47E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853C21"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06088EB" w14:textId="77777777" w:rsidR="0046438F" w:rsidRDefault="0046438F" w:rsidP="0046438F">
            <w:pPr>
              <w:rPr>
                <w:rFonts w:cs="Arial"/>
                <w:color w:val="000000" w:themeColor="text1"/>
                <w:sz w:val="16"/>
                <w:szCs w:val="14"/>
              </w:rPr>
            </w:pPr>
            <w:r>
              <w:rPr>
                <w:rFonts w:cs="Arial"/>
                <w:color w:val="000000" w:themeColor="text1"/>
                <w:sz w:val="16"/>
                <w:szCs w:val="14"/>
              </w:rPr>
              <w:t>Stored Seat Position</w:t>
            </w:r>
          </w:p>
          <w:p w14:paraId="62716B6C" w14:textId="77777777" w:rsidR="0046438F" w:rsidRPr="00740CDD" w:rsidRDefault="0046438F" w:rsidP="00D60C45">
            <w:pPr>
              <w:pStyle w:val="VelocityScript"/>
              <w:rPr>
                <w:color w:val="00B0F0"/>
              </w:rPr>
            </w:pPr>
          </w:p>
          <w:p w14:paraId="3432F616" w14:textId="77777777" w:rsidR="007215C5" w:rsidRPr="00D60C45" w:rsidRDefault="007215C5" w:rsidP="00CA24CE">
            <w:pPr>
              <w:rPr>
                <w:rFonts w:cs="Arial"/>
                <w:color w:val="000000" w:themeColor="text1"/>
                <w:sz w:val="16"/>
                <w:szCs w:val="14"/>
                <w:lang w:val="en-GB"/>
              </w:rPr>
            </w:pPr>
          </w:p>
          <w:p w14:paraId="22177A6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BF2458" w14:textId="77777777" w:rsidR="00DD49BA" w:rsidRPr="003C5D56" w:rsidRDefault="00DD49BA" w:rsidP="00DD49BA">
            <w:pPr>
              <w:rPr>
                <w:rFonts w:cs="Arial"/>
                <w:color w:val="000000" w:themeColor="text1"/>
                <w:sz w:val="16"/>
                <w:szCs w:val="14"/>
              </w:rPr>
            </w:pPr>
            <w:r>
              <w:rPr>
                <w:rFonts w:cs="Arial"/>
                <w:color w:val="000000" w:themeColor="text1"/>
                <w:sz w:val="16"/>
                <w:szCs w:val="14"/>
              </w:rPr>
              <w:t>Stored Seat Position</w:t>
            </w:r>
          </w:p>
          <w:p w14:paraId="34E231E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A0BD49"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058A81F9" w14:textId="77777777" w:rsidR="00C84B54" w:rsidRDefault="00C84B54" w:rsidP="00B31A0E">
            <w:pPr>
              <w:pStyle w:val="VelocityScript"/>
            </w:pPr>
          </w:p>
          <w:p w14:paraId="2DA8E8E0" w14:textId="77777777" w:rsidR="00C84B54" w:rsidRDefault="00C84B54" w:rsidP="00B31A0E">
            <w:pPr>
              <w:pStyle w:val="VelocityScript"/>
            </w:pPr>
          </w:p>
          <w:p w14:paraId="43FAB4C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F673F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CA8DC3" w14:textId="77777777" w:rsidR="00753FDA" w:rsidRDefault="00753FDA"/>
        </w:tc>
      </w:tr>
      <w:tr w:rsidR="00CA24CE" w:rsidRPr="00B3499B" w14:paraId="5D98094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3AD6A5A" w14:textId="43459BE2" w:rsidR="00CA24CE" w:rsidRPr="00B3499B" w:rsidRDefault="00F43BEF" w:rsidP="00CA24CE">
            <w:pPr>
              <w:rPr>
                <w:rFonts w:cs="Arial"/>
                <w:bCs/>
                <w:color w:val="808080" w:themeColor="background1" w:themeShade="80"/>
                <w:sz w:val="16"/>
                <w:szCs w:val="14"/>
              </w:rPr>
            </w:pPr>
            <w:hyperlink r:id="rId4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ED5BFF6" w14:textId="04CD2D98"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31FBD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A9BBC5" w14:textId="620277E8" w:rsidR="00236BAE" w:rsidRPr="004A50B8" w:rsidRDefault="00236BAE" w:rsidP="004A50B8">
      <w:pPr>
        <w:pStyle w:val="Caption"/>
      </w:pPr>
      <w:bookmarkStart w:id="244" w:name="_Toc6574936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33</w:t>
      </w:r>
      <w:r>
        <w:rPr>
          <w:noProof/>
        </w:rPr>
        <w:fldChar w:fldCharType="end"/>
      </w:r>
      <w:r w:rsidRPr="00702453">
        <w:t xml:space="preserve">: </w:t>
      </w:r>
      <w:r>
        <w:t xml:space="preserve">Output Signal mappings of Function </w:t>
      </w:r>
      <w:r w:rsidRPr="004521EB">
        <w:rPr>
          <w:lang w:val="en-GB"/>
        </w:rPr>
        <w:t>Store Prerejuv Settings</w:t>
      </w:r>
      <w:bookmarkEnd w:id="244"/>
    </w:p>
    <w:p w14:paraId="06954485" w14:textId="77777777" w:rsidR="00072314" w:rsidRPr="00612064" w:rsidRDefault="00072314" w:rsidP="00072314">
      <w:pPr>
        <w:spacing w:before="20"/>
        <w:rPr>
          <w:vanish/>
        </w:rPr>
      </w:pPr>
    </w:p>
    <w:p w14:paraId="27724E87" w14:textId="77777777" w:rsidR="00072314" w:rsidRDefault="00072314" w:rsidP="00072314">
      <w:pPr>
        <w:pStyle w:val="Heading6"/>
        <w:keepNext w:val="0"/>
        <w:tabs>
          <w:tab w:val="clear" w:pos="900"/>
          <w:tab w:val="left" w:pos="709"/>
        </w:tabs>
        <w:spacing w:before="240"/>
      </w:pPr>
      <w:r>
        <w:t>Parameters</w:t>
      </w:r>
    </w:p>
    <w:p w14:paraId="673B4AF6"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565D3663" w14:textId="77777777" w:rsidTr="001D18E6">
        <w:trPr>
          <w:trHeight w:val="161"/>
        </w:trPr>
        <w:tc>
          <w:tcPr>
            <w:tcW w:w="1838" w:type="dxa"/>
            <w:shd w:val="clear" w:color="auto" w:fill="D9D9D9" w:themeFill="background1" w:themeFillShade="D9"/>
            <w:noWrap/>
            <w:hideMark/>
          </w:tcPr>
          <w:p w14:paraId="68B7A8DD"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lastRenderedPageBreak/>
              <w:t>Logical Parameter</w:t>
            </w:r>
            <w:r w:rsidRPr="00E54DEA">
              <w:rPr>
                <w:rFonts w:cs="Arial"/>
                <w:b/>
                <w:bCs/>
                <w:color w:val="000000"/>
              </w:rPr>
              <w:t xml:space="preserve"> Name</w:t>
            </w:r>
          </w:p>
        </w:tc>
        <w:tc>
          <w:tcPr>
            <w:tcW w:w="1843" w:type="dxa"/>
            <w:shd w:val="clear" w:color="auto" w:fill="D9D9D9" w:themeFill="background1" w:themeFillShade="D9"/>
          </w:tcPr>
          <w:p w14:paraId="68D61CE5"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91F6BA2"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5711C0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F4C8A2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7F1A1D8B" w14:textId="77777777" w:rsidTr="001D18E6">
        <w:trPr>
          <w:trHeight w:val="70"/>
        </w:trPr>
        <w:tc>
          <w:tcPr>
            <w:tcW w:w="1838" w:type="dxa"/>
            <w:noWrap/>
          </w:tcPr>
          <w:p w14:paraId="50FC5898" w14:textId="40B6A86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7BDF96E2" w14:textId="4E96A5F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BAC49DF" w14:textId="3077FE71"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42584635"/>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B9ACDE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6AC67E1"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7464E565" w14:textId="77777777" w:rsidTr="001D18E6">
        <w:trPr>
          <w:trHeight w:val="71"/>
        </w:trPr>
        <w:tc>
          <w:tcPr>
            <w:tcW w:w="1838" w:type="dxa"/>
            <w:noWrap/>
          </w:tcPr>
          <w:p w14:paraId="27EC528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027211F" w14:textId="77777777" w:rsidR="00072314" w:rsidRPr="00D14691" w:rsidRDefault="00072314" w:rsidP="001D18E6">
            <w:pPr>
              <w:rPr>
                <w:color w:val="000000" w:themeColor="text1"/>
              </w:rPr>
            </w:pPr>
          </w:p>
        </w:tc>
        <w:tc>
          <w:tcPr>
            <w:tcW w:w="1701" w:type="dxa"/>
          </w:tcPr>
          <w:p w14:paraId="682E6372" w14:textId="77777777" w:rsidR="00072314" w:rsidRPr="00D14691" w:rsidRDefault="00072314" w:rsidP="001D18E6">
            <w:pPr>
              <w:rPr>
                <w:color w:val="000000" w:themeColor="text1"/>
              </w:rPr>
            </w:pPr>
          </w:p>
        </w:tc>
        <w:tc>
          <w:tcPr>
            <w:tcW w:w="1417" w:type="dxa"/>
            <w:noWrap/>
          </w:tcPr>
          <w:p w14:paraId="56AA0DAA" w14:textId="77777777" w:rsidR="00072314" w:rsidRPr="00D14691" w:rsidRDefault="00072314" w:rsidP="001D18E6">
            <w:pPr>
              <w:rPr>
                <w:color w:val="000000" w:themeColor="text1"/>
              </w:rPr>
            </w:pPr>
          </w:p>
        </w:tc>
        <w:tc>
          <w:tcPr>
            <w:tcW w:w="3402" w:type="dxa"/>
          </w:tcPr>
          <w:p w14:paraId="54DB1942" w14:textId="77777777" w:rsidR="00072314" w:rsidRPr="00D14691" w:rsidRDefault="00072314" w:rsidP="001D18E6">
            <w:pPr>
              <w:rPr>
                <w:color w:val="000000" w:themeColor="text1"/>
              </w:rPr>
            </w:pPr>
          </w:p>
        </w:tc>
      </w:tr>
    </w:tbl>
    <w:p w14:paraId="5DC14D86" w14:textId="72820546" w:rsidR="008C50D1" w:rsidRDefault="00072314" w:rsidP="003678EC">
      <w:pPr>
        <w:pStyle w:val="Caption"/>
        <w:rPr>
          <w:lang w:val="en-GB"/>
        </w:rPr>
      </w:pPr>
      <w:bookmarkStart w:id="245" w:name="_Toc6574936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45"/>
    </w:p>
    <w:p w14:paraId="5BC7F501" w14:textId="77777777" w:rsidR="003678EC" w:rsidRPr="003678EC" w:rsidRDefault="003678EC" w:rsidP="003678EC">
      <w:pPr>
        <w:rPr>
          <w:lang w:val="en-GB"/>
        </w:rPr>
      </w:pPr>
    </w:p>
    <w:p w14:paraId="210F13B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A73F99E" w14:textId="77777777" w:rsidR="00072314" w:rsidRPr="003225C9" w:rsidRDefault="00072314" w:rsidP="00072314">
      <w:pPr>
        <w:tabs>
          <w:tab w:val="left" w:pos="284"/>
          <w:tab w:val="left" w:pos="851"/>
        </w:tabs>
      </w:pPr>
    </w:p>
    <w:p w14:paraId="2E3C0DB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50E643B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B98D13C" w14:textId="77777777" w:rsidTr="001D18E6">
        <w:tc>
          <w:tcPr>
            <w:tcW w:w="1934" w:type="dxa"/>
            <w:shd w:val="clear" w:color="auto" w:fill="D9D9D9" w:themeFill="background1" w:themeFillShade="D9"/>
          </w:tcPr>
          <w:p w14:paraId="2CC0024B" w14:textId="77777777" w:rsidR="00072314" w:rsidRDefault="00072314" w:rsidP="001D18E6">
            <w:pPr>
              <w:rPr>
                <w:b/>
              </w:rPr>
            </w:pPr>
            <w:r w:rsidRPr="00AF169D">
              <w:rPr>
                <w:b/>
              </w:rPr>
              <w:t>Requirement ID</w:t>
            </w:r>
          </w:p>
          <w:p w14:paraId="5D24D00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84DCC79"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BAA2AAE" w14:textId="77777777" w:rsidR="00072314" w:rsidRDefault="00072314" w:rsidP="001D18E6">
            <w:pPr>
              <w:rPr>
                <w:b/>
              </w:rPr>
            </w:pPr>
            <w:r>
              <w:rPr>
                <w:b/>
              </w:rPr>
              <w:t>Modification</w:t>
            </w:r>
          </w:p>
        </w:tc>
        <w:tc>
          <w:tcPr>
            <w:tcW w:w="1712" w:type="dxa"/>
            <w:shd w:val="clear" w:color="auto" w:fill="D9D9D9" w:themeFill="background1" w:themeFillShade="D9"/>
          </w:tcPr>
          <w:p w14:paraId="1A341E32" w14:textId="77777777" w:rsidR="00072314" w:rsidRDefault="00072314" w:rsidP="001D18E6">
            <w:pPr>
              <w:rPr>
                <w:b/>
              </w:rPr>
            </w:pPr>
            <w:r w:rsidRPr="00AF169D">
              <w:rPr>
                <w:b/>
              </w:rPr>
              <w:t xml:space="preserve">Requirement </w:t>
            </w:r>
            <w:r>
              <w:rPr>
                <w:b/>
              </w:rPr>
              <w:t>ID</w:t>
            </w:r>
          </w:p>
          <w:p w14:paraId="5C77147E"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F5A05AE" w14:textId="77777777" w:rsidR="00072314" w:rsidRPr="00AF169D" w:rsidRDefault="00072314" w:rsidP="001D18E6">
            <w:pPr>
              <w:rPr>
                <w:b/>
              </w:rPr>
            </w:pPr>
            <w:r>
              <w:rPr>
                <w:b/>
              </w:rPr>
              <w:t>Comment</w:t>
            </w:r>
          </w:p>
        </w:tc>
      </w:tr>
      <w:tr w:rsidR="00072314" w14:paraId="2BE2EEB7" w14:textId="77777777" w:rsidTr="001D18E6">
        <w:tc>
          <w:tcPr>
            <w:tcW w:w="1934" w:type="dxa"/>
          </w:tcPr>
          <w:p w14:paraId="509FA949" w14:textId="77777777" w:rsidR="00072314" w:rsidRPr="000F4E8B" w:rsidRDefault="00072314" w:rsidP="001D18E6">
            <w:r w:rsidRPr="000F4E8B">
              <w:t>REQ_abc</w:t>
            </w:r>
          </w:p>
        </w:tc>
        <w:tc>
          <w:tcPr>
            <w:tcW w:w="2177" w:type="dxa"/>
          </w:tcPr>
          <w:p w14:paraId="182E4218" w14:textId="77777777" w:rsidR="00072314" w:rsidRPr="000F4E8B" w:rsidRDefault="00072314" w:rsidP="001D18E6"/>
        </w:tc>
        <w:sdt>
          <w:sdtPr>
            <w:alias w:val="Modification"/>
            <w:tag w:val="Modification"/>
            <w:id w:val="206228143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1AA4DC3" w14:textId="77777777" w:rsidR="00072314" w:rsidRPr="000F4E8B" w:rsidRDefault="00072314" w:rsidP="001D18E6">
                <w:r w:rsidRPr="000F4E8B">
                  <w:t>Removed</w:t>
                </w:r>
              </w:p>
            </w:tc>
          </w:sdtContent>
        </w:sdt>
        <w:tc>
          <w:tcPr>
            <w:tcW w:w="1712" w:type="dxa"/>
          </w:tcPr>
          <w:p w14:paraId="25A94F0F" w14:textId="77777777" w:rsidR="00072314" w:rsidRPr="000F4E8B" w:rsidRDefault="00072314" w:rsidP="001D18E6">
            <w:r w:rsidRPr="000F4E8B">
              <w:t>--</w:t>
            </w:r>
          </w:p>
        </w:tc>
        <w:tc>
          <w:tcPr>
            <w:tcW w:w="2958" w:type="dxa"/>
          </w:tcPr>
          <w:p w14:paraId="6B4AB3DC" w14:textId="77777777" w:rsidR="00072314" w:rsidRPr="000F4E8B" w:rsidRDefault="00072314" w:rsidP="001D18E6"/>
        </w:tc>
      </w:tr>
      <w:tr w:rsidR="00072314" w14:paraId="49B7A1D3" w14:textId="77777777" w:rsidTr="001D18E6">
        <w:tc>
          <w:tcPr>
            <w:tcW w:w="1934" w:type="dxa"/>
          </w:tcPr>
          <w:p w14:paraId="3BECBC9F" w14:textId="77777777" w:rsidR="00072314" w:rsidRPr="000F4E8B" w:rsidRDefault="00072314" w:rsidP="001D18E6">
            <w:r w:rsidRPr="000F4E8B">
              <w:t>REQ_def</w:t>
            </w:r>
          </w:p>
        </w:tc>
        <w:tc>
          <w:tcPr>
            <w:tcW w:w="2177" w:type="dxa"/>
          </w:tcPr>
          <w:p w14:paraId="040CE6F3" w14:textId="77777777" w:rsidR="00072314" w:rsidRPr="000F4E8B" w:rsidRDefault="00072314" w:rsidP="001D18E6"/>
        </w:tc>
        <w:sdt>
          <w:sdtPr>
            <w:alias w:val="Modification"/>
            <w:tag w:val="Modification"/>
            <w:id w:val="59405626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E049AD1" w14:textId="77777777" w:rsidR="00072314" w:rsidRPr="000F4E8B" w:rsidRDefault="00072314" w:rsidP="001D18E6">
                <w:r w:rsidRPr="000F4E8B">
                  <w:t>Replaced</w:t>
                </w:r>
              </w:p>
            </w:tc>
          </w:sdtContent>
        </w:sdt>
        <w:tc>
          <w:tcPr>
            <w:tcW w:w="1712" w:type="dxa"/>
          </w:tcPr>
          <w:p w14:paraId="2527908C" w14:textId="77777777" w:rsidR="00072314" w:rsidRPr="000F4E8B" w:rsidRDefault="00072314" w:rsidP="001D18E6">
            <w:r w:rsidRPr="000F4E8B">
              <w:t>REQ_xyz</w:t>
            </w:r>
          </w:p>
        </w:tc>
        <w:tc>
          <w:tcPr>
            <w:tcW w:w="2958" w:type="dxa"/>
          </w:tcPr>
          <w:p w14:paraId="79E10CDE" w14:textId="77777777" w:rsidR="00072314" w:rsidRPr="000F4E8B" w:rsidRDefault="00072314" w:rsidP="001D18E6"/>
        </w:tc>
      </w:tr>
      <w:tr w:rsidR="00072314" w14:paraId="3706F2CA" w14:textId="77777777" w:rsidTr="001D18E6">
        <w:tc>
          <w:tcPr>
            <w:tcW w:w="1934" w:type="dxa"/>
          </w:tcPr>
          <w:p w14:paraId="24C7FB30" w14:textId="77777777" w:rsidR="00072314" w:rsidRPr="000F4E8B" w:rsidRDefault="00072314" w:rsidP="001D18E6">
            <w:r w:rsidRPr="000F4E8B">
              <w:t>--</w:t>
            </w:r>
          </w:p>
        </w:tc>
        <w:tc>
          <w:tcPr>
            <w:tcW w:w="2177" w:type="dxa"/>
          </w:tcPr>
          <w:p w14:paraId="26FC2A9E" w14:textId="77777777" w:rsidR="00072314" w:rsidRPr="000F4E8B" w:rsidRDefault="00072314" w:rsidP="001D18E6"/>
        </w:tc>
        <w:sdt>
          <w:sdtPr>
            <w:alias w:val="Modification"/>
            <w:tag w:val="Modification"/>
            <w:id w:val="-20864078"/>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2FBC27F" w14:textId="77777777" w:rsidR="00072314" w:rsidRPr="000F4E8B" w:rsidRDefault="00072314" w:rsidP="001D18E6">
                <w:r w:rsidRPr="000F4E8B">
                  <w:t>Added</w:t>
                </w:r>
              </w:p>
            </w:tc>
          </w:sdtContent>
        </w:sdt>
        <w:tc>
          <w:tcPr>
            <w:tcW w:w="1712" w:type="dxa"/>
          </w:tcPr>
          <w:p w14:paraId="1AC29F9F" w14:textId="77777777" w:rsidR="00072314" w:rsidRPr="000F4E8B" w:rsidRDefault="00072314" w:rsidP="001D18E6">
            <w:r w:rsidRPr="000F4E8B">
              <w:t>REQ_123</w:t>
            </w:r>
          </w:p>
        </w:tc>
        <w:tc>
          <w:tcPr>
            <w:tcW w:w="2958" w:type="dxa"/>
          </w:tcPr>
          <w:p w14:paraId="37724D29" w14:textId="77777777" w:rsidR="00072314" w:rsidRPr="000F4E8B" w:rsidRDefault="00072314" w:rsidP="001D18E6"/>
        </w:tc>
      </w:tr>
    </w:tbl>
    <w:p w14:paraId="209D0182" w14:textId="62307357" w:rsidR="00072314" w:rsidRDefault="00072314" w:rsidP="00072314">
      <w:pPr>
        <w:pStyle w:val="Caption"/>
      </w:pPr>
      <w:bookmarkStart w:id="246" w:name="_Toc6574936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35</w:t>
      </w:r>
      <w:r>
        <w:rPr>
          <w:noProof/>
        </w:rPr>
        <w:fldChar w:fldCharType="end"/>
      </w:r>
      <w:r w:rsidRPr="00702453">
        <w:t xml:space="preserve">: </w:t>
      </w:r>
      <w:r>
        <w:t>Component Specific Requirements</w:t>
      </w:r>
      <w:bookmarkEnd w:id="246"/>
    </w:p>
    <w:p w14:paraId="424F8EB3"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5A42B17" w14:textId="77777777" w:rsidTr="001D18E6">
        <w:tc>
          <w:tcPr>
            <w:tcW w:w="1838" w:type="dxa"/>
            <w:shd w:val="clear" w:color="auto" w:fill="D9D9D9" w:themeFill="background1" w:themeFillShade="D9"/>
          </w:tcPr>
          <w:p w14:paraId="012244E5" w14:textId="77777777" w:rsidR="00072314" w:rsidRDefault="00072314" w:rsidP="001D18E6">
            <w:pPr>
              <w:rPr>
                <w:b/>
              </w:rPr>
            </w:pPr>
            <w:r w:rsidRPr="00AF169D">
              <w:rPr>
                <w:b/>
              </w:rPr>
              <w:t>Requirement ID</w:t>
            </w:r>
          </w:p>
          <w:p w14:paraId="1AB9ACD5"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60281E3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E1C7AE9" w14:textId="77777777" w:rsidR="00072314" w:rsidRPr="00AF169D" w:rsidRDefault="00072314" w:rsidP="001D18E6">
            <w:pPr>
              <w:rPr>
                <w:b/>
              </w:rPr>
            </w:pPr>
            <w:r>
              <w:rPr>
                <w:b/>
              </w:rPr>
              <w:t>Comment</w:t>
            </w:r>
          </w:p>
        </w:tc>
      </w:tr>
      <w:tr w:rsidR="00072314" w14:paraId="333688D0" w14:textId="77777777" w:rsidTr="001D18E6">
        <w:tc>
          <w:tcPr>
            <w:tcW w:w="1838" w:type="dxa"/>
          </w:tcPr>
          <w:p w14:paraId="2615E14E" w14:textId="77777777" w:rsidR="00072314" w:rsidRDefault="00072314" w:rsidP="001D18E6"/>
        </w:tc>
        <w:tc>
          <w:tcPr>
            <w:tcW w:w="4253" w:type="dxa"/>
          </w:tcPr>
          <w:p w14:paraId="30713FE8" w14:textId="77777777" w:rsidR="00072314" w:rsidRDefault="00072314" w:rsidP="001D18E6"/>
        </w:tc>
        <w:tc>
          <w:tcPr>
            <w:tcW w:w="4110" w:type="dxa"/>
          </w:tcPr>
          <w:p w14:paraId="03AD8791" w14:textId="77777777" w:rsidR="00072314" w:rsidRDefault="00072314" w:rsidP="001D18E6"/>
        </w:tc>
      </w:tr>
      <w:tr w:rsidR="00072314" w14:paraId="243BBCBC" w14:textId="77777777" w:rsidTr="001D18E6">
        <w:tc>
          <w:tcPr>
            <w:tcW w:w="1838" w:type="dxa"/>
          </w:tcPr>
          <w:p w14:paraId="4E2B63CF" w14:textId="77777777" w:rsidR="00072314" w:rsidRDefault="00072314" w:rsidP="001D18E6"/>
        </w:tc>
        <w:tc>
          <w:tcPr>
            <w:tcW w:w="4253" w:type="dxa"/>
          </w:tcPr>
          <w:p w14:paraId="71A0EAA4" w14:textId="77777777" w:rsidR="00072314" w:rsidRDefault="00072314" w:rsidP="001D18E6"/>
        </w:tc>
        <w:tc>
          <w:tcPr>
            <w:tcW w:w="4110" w:type="dxa"/>
          </w:tcPr>
          <w:p w14:paraId="45568BBD" w14:textId="77777777" w:rsidR="00072314" w:rsidRDefault="00072314" w:rsidP="001D18E6"/>
        </w:tc>
      </w:tr>
      <w:tr w:rsidR="00072314" w14:paraId="5B8D5111" w14:textId="77777777" w:rsidTr="001D18E6">
        <w:tc>
          <w:tcPr>
            <w:tcW w:w="1838" w:type="dxa"/>
          </w:tcPr>
          <w:p w14:paraId="22C4416E" w14:textId="77777777" w:rsidR="00072314" w:rsidRDefault="00072314" w:rsidP="001D18E6">
            <w:r>
              <w:t>…</w:t>
            </w:r>
          </w:p>
        </w:tc>
        <w:tc>
          <w:tcPr>
            <w:tcW w:w="4253" w:type="dxa"/>
          </w:tcPr>
          <w:p w14:paraId="5E0ED73A" w14:textId="77777777" w:rsidR="00072314" w:rsidRDefault="00072314" w:rsidP="001D18E6"/>
        </w:tc>
        <w:tc>
          <w:tcPr>
            <w:tcW w:w="4110" w:type="dxa"/>
          </w:tcPr>
          <w:p w14:paraId="7A63A3BC" w14:textId="77777777" w:rsidR="00072314" w:rsidRDefault="00072314" w:rsidP="001D18E6"/>
        </w:tc>
      </w:tr>
    </w:tbl>
    <w:p w14:paraId="576BD70F" w14:textId="61C29D2F" w:rsidR="00072314" w:rsidRPr="00702453" w:rsidRDefault="00072314" w:rsidP="00072314">
      <w:pPr>
        <w:pStyle w:val="Caption"/>
      </w:pPr>
      <w:bookmarkStart w:id="247" w:name="_Toc6574936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36</w:t>
      </w:r>
      <w:r>
        <w:rPr>
          <w:noProof/>
        </w:rPr>
        <w:fldChar w:fldCharType="end"/>
      </w:r>
      <w:r w:rsidRPr="00702453">
        <w:t xml:space="preserve">: </w:t>
      </w:r>
      <w:r>
        <w:t>Inherited Requirements</w:t>
      </w:r>
      <w:bookmarkEnd w:id="247"/>
    </w:p>
    <w:p w14:paraId="5F264B24" w14:textId="77777777" w:rsidR="00072314" w:rsidRDefault="00072314" w:rsidP="00072314"/>
    <w:p w14:paraId="5B1D851C"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68865A1" w14:textId="77777777" w:rsidR="008C50D1" w:rsidRPr="003305ED" w:rsidRDefault="008C50D1" w:rsidP="00702F62">
      <w:pPr>
        <w:pStyle w:val="Heading4"/>
        <w:keepNext w:val="0"/>
        <w:tabs>
          <w:tab w:val="clear" w:pos="900"/>
          <w:tab w:val="left" w:pos="709"/>
        </w:tabs>
        <w:spacing w:before="240"/>
      </w:pPr>
      <w:bookmarkStart w:id="248" w:name="_Toc65749274"/>
      <w:r>
        <w:rPr>
          <w:lang w:val="en-GB"/>
        </w:rPr>
        <w:t xml:space="preserve">Technology </w:t>
      </w:r>
      <w:r w:rsidRPr="003070ED">
        <w:rPr>
          <w:lang w:val="en-GB"/>
        </w:rPr>
        <w:t>Function</w:t>
      </w:r>
      <w:r>
        <w:rPr>
          <w:lang w:val="en-GB"/>
        </w:rPr>
        <w:t xml:space="preserve"> </w:t>
      </w:r>
      <w:r>
        <w:rPr>
          <w:noProof/>
        </w:rPr>
        <w:drawing>
          <wp:inline distT="0" distB="0" distL="0" distR="0" wp14:anchorId="1C12EDB3" wp14:editId="1D35B47C">
            <wp:extent cx="152400" cy="152400"/>
            <wp:effectExtent l="0" t="0" r="0" b="0"/>
            <wp:docPr id="30" name="Picture -1970157534.jpg" descr="-1970157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70157534.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Process Theme Selections</w:t>
      </w:r>
      <w:bookmarkEnd w:id="248"/>
    </w:p>
    <w:p w14:paraId="09AF9EE5"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16F5CA8" w14:textId="77777777" w:rsidR="00072314" w:rsidRPr="003B799F" w:rsidRDefault="00072314" w:rsidP="00072314"/>
    <w:p w14:paraId="18426BFB" w14:textId="77777777" w:rsidR="00072314" w:rsidRDefault="00072314" w:rsidP="00072314">
      <w:pPr>
        <w:pStyle w:val="Heading6"/>
        <w:keepNext w:val="0"/>
        <w:tabs>
          <w:tab w:val="clear" w:pos="900"/>
          <w:tab w:val="left" w:pos="709"/>
        </w:tabs>
        <w:spacing w:before="240"/>
        <w:rPr>
          <w:lang w:val="en-GB"/>
        </w:rPr>
      </w:pPr>
      <w:r>
        <w:rPr>
          <w:lang w:val="en-GB"/>
        </w:rPr>
        <w:t>Inputs</w:t>
      </w:r>
    </w:p>
    <w:p w14:paraId="47353295"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B97DF4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E25305"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723C77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5E69CE"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0E061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0B61F7"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BA058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C72690D"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C34F83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AD1AF1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A8573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F26559B" w14:textId="77777777" w:rsidR="0046438F" w:rsidRDefault="0046438F" w:rsidP="0046438F">
            <w:pPr>
              <w:rPr>
                <w:rFonts w:cs="Arial"/>
                <w:color w:val="000000" w:themeColor="text1"/>
                <w:sz w:val="16"/>
                <w:szCs w:val="14"/>
              </w:rPr>
            </w:pPr>
            <w:r>
              <w:rPr>
                <w:rFonts w:cs="Arial"/>
                <w:color w:val="000000" w:themeColor="text1"/>
                <w:sz w:val="16"/>
                <w:szCs w:val="14"/>
              </w:rPr>
              <w:t>Experience Parameters</w:t>
            </w:r>
          </w:p>
          <w:p w14:paraId="7CAF14D7" w14:textId="77777777" w:rsidR="0046438F" w:rsidRPr="00740CDD" w:rsidRDefault="0046438F" w:rsidP="00927ADC">
            <w:pPr>
              <w:pStyle w:val="VelocityScript"/>
              <w:rPr>
                <w:color w:val="00B0F0"/>
              </w:rPr>
            </w:pPr>
          </w:p>
          <w:p w14:paraId="63BF6DEB" w14:textId="77777777" w:rsidR="004C0655" w:rsidRPr="007215C5" w:rsidRDefault="004C0655" w:rsidP="004F0393">
            <w:pPr>
              <w:pStyle w:val="VelocityScript"/>
            </w:pPr>
          </w:p>
          <w:p w14:paraId="41E8CD4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17EEC4"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Experience Parameters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2FA41B" w14:textId="77777777" w:rsidR="00A86D9F" w:rsidRDefault="00A86D9F" w:rsidP="00A86D9F">
            <w:pPr>
              <w:rPr>
                <w:rFonts w:cs="Arial"/>
                <w:color w:val="000000" w:themeColor="text1"/>
                <w:sz w:val="16"/>
                <w:szCs w:val="14"/>
              </w:rPr>
            </w:pPr>
            <w:r>
              <w:rPr>
                <w:rFonts w:cs="Arial"/>
                <w:color w:val="000000" w:themeColor="text1"/>
                <w:sz w:val="16"/>
                <w:szCs w:val="14"/>
              </w:rPr>
              <w:t>Rejuvenate Settings</w:t>
            </w:r>
          </w:p>
          <w:p w14:paraId="3EB75D8D" w14:textId="77777777" w:rsidR="00C84B54" w:rsidRDefault="00C84B54" w:rsidP="00090710">
            <w:pPr>
              <w:pStyle w:val="VelocityScript"/>
            </w:pPr>
          </w:p>
          <w:p w14:paraId="1B8CB77A" w14:textId="77777777" w:rsidR="00C84B54" w:rsidRDefault="00C84B54" w:rsidP="00090710">
            <w:pPr>
              <w:pStyle w:val="VelocityScript"/>
            </w:pPr>
          </w:p>
          <w:p w14:paraId="00678F9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FCB6F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0458DB" w14:textId="77777777" w:rsidR="00753FDA" w:rsidRDefault="00753FDA"/>
        </w:tc>
      </w:tr>
      <w:tr w:rsidR="00EB31D7" w:rsidRPr="00B3499B" w14:paraId="1914D7B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36BD8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412AD0E" w14:textId="77777777" w:rsidR="0046438F" w:rsidRDefault="0046438F" w:rsidP="0046438F">
            <w:pPr>
              <w:rPr>
                <w:rFonts w:cs="Arial"/>
                <w:color w:val="000000" w:themeColor="text1"/>
                <w:sz w:val="16"/>
                <w:szCs w:val="14"/>
              </w:rPr>
            </w:pPr>
            <w:r>
              <w:rPr>
                <w:rFonts w:cs="Arial"/>
                <w:color w:val="000000" w:themeColor="text1"/>
                <w:sz w:val="16"/>
                <w:szCs w:val="14"/>
              </w:rPr>
              <w:t>Theme Data</w:t>
            </w:r>
          </w:p>
          <w:p w14:paraId="2B85BBF8" w14:textId="77777777" w:rsidR="0046438F" w:rsidRPr="00740CDD" w:rsidRDefault="0046438F" w:rsidP="00927ADC">
            <w:pPr>
              <w:pStyle w:val="VelocityScript"/>
              <w:rPr>
                <w:color w:val="00B0F0"/>
              </w:rPr>
            </w:pPr>
          </w:p>
          <w:p w14:paraId="4488D051" w14:textId="77777777" w:rsidR="004C0655" w:rsidRPr="007215C5" w:rsidRDefault="004C0655" w:rsidP="004F0393">
            <w:pPr>
              <w:pStyle w:val="VelocityScript"/>
            </w:pPr>
          </w:p>
          <w:p w14:paraId="4FAC883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8F3A40B"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Data</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E8F498" w14:textId="77777777" w:rsidR="00A86D9F" w:rsidRDefault="00A86D9F" w:rsidP="00A86D9F">
            <w:pPr>
              <w:rPr>
                <w:rFonts w:cs="Arial"/>
                <w:color w:val="000000" w:themeColor="text1"/>
                <w:sz w:val="16"/>
                <w:szCs w:val="14"/>
              </w:rPr>
            </w:pPr>
            <w:r>
              <w:rPr>
                <w:rFonts w:cs="Arial"/>
                <w:color w:val="000000" w:themeColor="text1"/>
                <w:sz w:val="16"/>
                <w:szCs w:val="14"/>
              </w:rPr>
              <w:t>Theme Data</w:t>
            </w:r>
          </w:p>
          <w:p w14:paraId="74FC2057" w14:textId="77777777" w:rsidR="00C84B54" w:rsidRDefault="00C84B54" w:rsidP="00090710">
            <w:pPr>
              <w:pStyle w:val="VelocityScript"/>
            </w:pPr>
          </w:p>
          <w:p w14:paraId="0771A17F" w14:textId="77777777" w:rsidR="00C84B54" w:rsidRDefault="00C84B54" w:rsidP="00090710">
            <w:pPr>
              <w:pStyle w:val="VelocityScript"/>
            </w:pPr>
          </w:p>
          <w:p w14:paraId="2D4D2A3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59C98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957E24" w14:textId="77777777" w:rsidR="00753FDA" w:rsidRDefault="00753FDA"/>
        </w:tc>
      </w:tr>
      <w:tr w:rsidR="00EB31D7" w:rsidRPr="00B3499B" w14:paraId="0D7C940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A52B07" w14:textId="0214F470" w:rsidR="00EB31D7" w:rsidRPr="00B3499B" w:rsidRDefault="00F43BEF" w:rsidP="00236BAE">
            <w:pPr>
              <w:rPr>
                <w:rFonts w:cs="Arial"/>
                <w:bCs/>
                <w:color w:val="808080" w:themeColor="background1" w:themeShade="80"/>
                <w:sz w:val="16"/>
                <w:szCs w:val="14"/>
              </w:rPr>
            </w:pPr>
            <w:hyperlink r:id="rId4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707C52" w14:textId="25823A16"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5E01ED"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F487DFA" w14:textId="3A6209D2" w:rsidR="00414C45" w:rsidRPr="004A50B8" w:rsidRDefault="00414C45" w:rsidP="004A50B8">
      <w:pPr>
        <w:pStyle w:val="Caption"/>
      </w:pPr>
      <w:bookmarkStart w:id="249" w:name="_Toc6574937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37</w:t>
      </w:r>
      <w:r>
        <w:rPr>
          <w:noProof/>
        </w:rPr>
        <w:fldChar w:fldCharType="end"/>
      </w:r>
      <w:r w:rsidRPr="00702453">
        <w:t xml:space="preserve">: </w:t>
      </w:r>
      <w:r>
        <w:t xml:space="preserve">Input Signal mappings of Function </w:t>
      </w:r>
      <w:r w:rsidRPr="004521EB">
        <w:rPr>
          <w:lang w:val="en-GB"/>
        </w:rPr>
        <w:t>Process Theme Selections</w:t>
      </w:r>
      <w:bookmarkEnd w:id="249"/>
    </w:p>
    <w:p w14:paraId="1B15D60F" w14:textId="77777777" w:rsidR="008C50D1" w:rsidRPr="00E23282" w:rsidRDefault="008C50D1" w:rsidP="00072314"/>
    <w:p w14:paraId="2FC1C93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8509BD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31B59E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87489"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2BD58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55AEB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1D7A1A"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E2116F"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C3AEEE"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1AD7F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73DC3A8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018EF18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B613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09E22A5" w14:textId="77777777" w:rsidR="0046438F" w:rsidRDefault="0046438F" w:rsidP="0046438F">
            <w:pPr>
              <w:rPr>
                <w:rFonts w:cs="Arial"/>
                <w:color w:val="000000" w:themeColor="text1"/>
                <w:sz w:val="16"/>
                <w:szCs w:val="14"/>
              </w:rPr>
            </w:pPr>
            <w:r>
              <w:rPr>
                <w:rFonts w:cs="Arial"/>
                <w:color w:val="000000" w:themeColor="text1"/>
                <w:sz w:val="16"/>
                <w:szCs w:val="14"/>
              </w:rPr>
              <w:t>Time Selection</w:t>
            </w:r>
          </w:p>
          <w:p w14:paraId="7DA40AB3" w14:textId="77777777" w:rsidR="0046438F" w:rsidRPr="00740CDD" w:rsidRDefault="0046438F" w:rsidP="00D60C45">
            <w:pPr>
              <w:pStyle w:val="VelocityScript"/>
              <w:rPr>
                <w:color w:val="00B0F0"/>
              </w:rPr>
            </w:pPr>
          </w:p>
          <w:p w14:paraId="193B717C" w14:textId="77777777" w:rsidR="007215C5" w:rsidRPr="00D60C45" w:rsidRDefault="007215C5" w:rsidP="00CA24CE">
            <w:pPr>
              <w:rPr>
                <w:rFonts w:cs="Arial"/>
                <w:color w:val="000000" w:themeColor="text1"/>
                <w:sz w:val="16"/>
                <w:szCs w:val="14"/>
                <w:lang w:val="en-GB"/>
              </w:rPr>
            </w:pPr>
          </w:p>
          <w:p w14:paraId="187D70A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57588A" w14:textId="77777777" w:rsidR="00DD49BA" w:rsidRPr="003C5D56" w:rsidRDefault="00DD49BA" w:rsidP="00DD49BA">
            <w:pPr>
              <w:rPr>
                <w:rFonts w:cs="Arial"/>
                <w:color w:val="000000" w:themeColor="text1"/>
                <w:sz w:val="16"/>
                <w:szCs w:val="14"/>
              </w:rPr>
            </w:pPr>
            <w:r>
              <w:rPr>
                <w:rFonts w:cs="Arial"/>
                <w:color w:val="000000" w:themeColor="text1"/>
                <w:sz w:val="16"/>
                <w:szCs w:val="14"/>
              </w:rPr>
              <w:t>Time Selection</w:t>
            </w:r>
          </w:p>
          <w:p w14:paraId="74EC5D80"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CC009F" w14:textId="77777777" w:rsidR="0038251F" w:rsidRPr="0038251F" w:rsidRDefault="00143E70" w:rsidP="0038251F">
            <w:pPr>
              <w:pStyle w:val="VelocityScript"/>
              <w:rPr>
                <w:color w:val="00B0F0"/>
                <w:sz w:val="16"/>
              </w:rPr>
            </w:pPr>
            <w:r>
              <w:rPr>
                <w:rFonts w:cs="Arial"/>
                <w:color w:val="000000" w:themeColor="text1"/>
                <w:sz w:val="16"/>
                <w:szCs w:val="14"/>
              </w:rPr>
              <w:t>Time Selection</w:t>
            </w:r>
            <w:r w:rsidRPr="0038251F">
              <w:rPr>
                <w:color w:val="00B0F0"/>
                <w:sz w:val="16"/>
              </w:rPr>
              <w:t xml:space="preserve"> </w:t>
            </w:r>
          </w:p>
          <w:p w14:paraId="6F4096D2" w14:textId="77777777" w:rsidR="00C84B54" w:rsidRDefault="00C84B54" w:rsidP="00B31A0E">
            <w:pPr>
              <w:pStyle w:val="VelocityScript"/>
            </w:pPr>
          </w:p>
          <w:p w14:paraId="1BE6E5EF" w14:textId="77777777" w:rsidR="00C84B54" w:rsidRDefault="00C84B54" w:rsidP="00B31A0E">
            <w:pPr>
              <w:pStyle w:val="VelocityScript"/>
            </w:pPr>
          </w:p>
          <w:p w14:paraId="040FCE2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6571B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C81307" w14:textId="77777777" w:rsidR="00753FDA" w:rsidRDefault="00753FDA"/>
        </w:tc>
      </w:tr>
      <w:tr w:rsidR="00CA24CE" w:rsidRPr="00B3499B" w14:paraId="1A373FE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D37BF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346881F"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03E0DBB7" w14:textId="77777777" w:rsidR="0046438F" w:rsidRPr="00740CDD" w:rsidRDefault="0046438F" w:rsidP="00D60C45">
            <w:pPr>
              <w:pStyle w:val="VelocityScript"/>
              <w:rPr>
                <w:color w:val="00B0F0"/>
              </w:rPr>
            </w:pPr>
          </w:p>
          <w:p w14:paraId="6459B5C6" w14:textId="77777777" w:rsidR="007215C5" w:rsidRPr="00D60C45" w:rsidRDefault="007215C5" w:rsidP="00CA24CE">
            <w:pPr>
              <w:rPr>
                <w:rFonts w:cs="Arial"/>
                <w:color w:val="000000" w:themeColor="text1"/>
                <w:sz w:val="16"/>
                <w:szCs w:val="14"/>
                <w:lang w:val="en-GB"/>
              </w:rPr>
            </w:pPr>
          </w:p>
          <w:p w14:paraId="609F52E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3C7049"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Selection</w:t>
            </w:r>
          </w:p>
          <w:p w14:paraId="38AC90D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3D464C" w14:textId="77777777" w:rsidR="0038251F" w:rsidRPr="0038251F" w:rsidRDefault="00143E70" w:rsidP="0038251F">
            <w:pPr>
              <w:pStyle w:val="VelocityScript"/>
              <w:rPr>
                <w:color w:val="00B0F0"/>
                <w:sz w:val="16"/>
              </w:rPr>
            </w:pPr>
            <w:r>
              <w:rPr>
                <w:rFonts w:cs="Arial"/>
                <w:color w:val="000000" w:themeColor="text1"/>
                <w:sz w:val="16"/>
                <w:szCs w:val="14"/>
              </w:rPr>
              <w:t>Theme Selection</w:t>
            </w:r>
            <w:r w:rsidRPr="0038251F">
              <w:rPr>
                <w:color w:val="00B0F0"/>
                <w:sz w:val="16"/>
              </w:rPr>
              <w:t xml:space="preserve"> </w:t>
            </w:r>
          </w:p>
          <w:p w14:paraId="7CBEA24E" w14:textId="77777777" w:rsidR="00C84B54" w:rsidRDefault="00C84B54" w:rsidP="00B31A0E">
            <w:pPr>
              <w:pStyle w:val="VelocityScript"/>
            </w:pPr>
          </w:p>
          <w:p w14:paraId="38657C3A" w14:textId="77777777" w:rsidR="00C84B54" w:rsidRDefault="00C84B54" w:rsidP="00B31A0E">
            <w:pPr>
              <w:pStyle w:val="VelocityScript"/>
            </w:pPr>
          </w:p>
          <w:p w14:paraId="285B9A8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43341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32E990" w14:textId="77777777" w:rsidR="00753FDA" w:rsidRDefault="00753FDA"/>
        </w:tc>
      </w:tr>
      <w:tr w:rsidR="00CA24CE" w:rsidRPr="00B3499B" w14:paraId="06F0D2C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9AA3A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B845238" w14:textId="77777777" w:rsidR="0046438F" w:rsidRDefault="0046438F" w:rsidP="0046438F">
            <w:pPr>
              <w:rPr>
                <w:rFonts w:cs="Arial"/>
                <w:color w:val="000000" w:themeColor="text1"/>
                <w:sz w:val="16"/>
                <w:szCs w:val="14"/>
              </w:rPr>
            </w:pPr>
            <w:r>
              <w:rPr>
                <w:rFonts w:cs="Arial"/>
                <w:color w:val="000000" w:themeColor="text1"/>
                <w:sz w:val="16"/>
                <w:szCs w:val="14"/>
              </w:rPr>
              <w:t>Theme Associated Light Color</w:t>
            </w:r>
          </w:p>
          <w:p w14:paraId="2E531C6A" w14:textId="77777777" w:rsidR="0046438F" w:rsidRPr="00740CDD" w:rsidRDefault="0046438F" w:rsidP="00D60C45">
            <w:pPr>
              <w:pStyle w:val="VelocityScript"/>
              <w:rPr>
                <w:color w:val="00B0F0"/>
              </w:rPr>
            </w:pPr>
          </w:p>
          <w:p w14:paraId="4575E1D4" w14:textId="77777777" w:rsidR="007215C5" w:rsidRPr="00D60C45" w:rsidRDefault="007215C5" w:rsidP="00CA24CE">
            <w:pPr>
              <w:rPr>
                <w:rFonts w:cs="Arial"/>
                <w:color w:val="000000" w:themeColor="text1"/>
                <w:sz w:val="16"/>
                <w:szCs w:val="14"/>
                <w:lang w:val="en-GB"/>
              </w:rPr>
            </w:pPr>
          </w:p>
          <w:p w14:paraId="56655B4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6AB34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Light Color</w:t>
            </w:r>
          </w:p>
          <w:p w14:paraId="5D6C0B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099D42"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2CE2AE8A" w14:textId="77777777" w:rsidR="00C84B54" w:rsidRDefault="00C84B54" w:rsidP="00B31A0E">
            <w:pPr>
              <w:pStyle w:val="VelocityScript"/>
            </w:pPr>
          </w:p>
          <w:p w14:paraId="0F4EBB81" w14:textId="77777777" w:rsidR="00C84B54" w:rsidRDefault="00C84B54" w:rsidP="00B31A0E">
            <w:pPr>
              <w:pStyle w:val="VelocityScript"/>
            </w:pPr>
          </w:p>
          <w:p w14:paraId="5A7BEF6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9BE3F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A8622C5" w14:textId="77777777" w:rsidR="00753FDA" w:rsidRDefault="00753FDA"/>
        </w:tc>
      </w:tr>
      <w:tr w:rsidR="00CA24CE" w:rsidRPr="00B3499B" w14:paraId="4BC109D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D410C3"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593E034" w14:textId="77777777" w:rsidR="0046438F" w:rsidRDefault="0046438F" w:rsidP="0046438F">
            <w:pPr>
              <w:rPr>
                <w:rFonts w:cs="Arial"/>
                <w:color w:val="000000" w:themeColor="text1"/>
                <w:sz w:val="16"/>
                <w:szCs w:val="14"/>
              </w:rPr>
            </w:pPr>
            <w:r>
              <w:rPr>
                <w:rFonts w:cs="Arial"/>
                <w:color w:val="000000" w:themeColor="text1"/>
                <w:sz w:val="16"/>
                <w:szCs w:val="14"/>
              </w:rPr>
              <w:t>Theme Associated Scent</w:t>
            </w:r>
          </w:p>
          <w:p w14:paraId="750D2326" w14:textId="77777777" w:rsidR="0046438F" w:rsidRPr="00740CDD" w:rsidRDefault="0046438F" w:rsidP="00D60C45">
            <w:pPr>
              <w:pStyle w:val="VelocityScript"/>
              <w:rPr>
                <w:color w:val="00B0F0"/>
              </w:rPr>
            </w:pPr>
          </w:p>
          <w:p w14:paraId="140A571A" w14:textId="77777777" w:rsidR="007215C5" w:rsidRPr="00D60C45" w:rsidRDefault="007215C5" w:rsidP="00CA24CE">
            <w:pPr>
              <w:rPr>
                <w:rFonts w:cs="Arial"/>
                <w:color w:val="000000" w:themeColor="text1"/>
                <w:sz w:val="16"/>
                <w:szCs w:val="14"/>
                <w:lang w:val="en-GB"/>
              </w:rPr>
            </w:pPr>
          </w:p>
          <w:p w14:paraId="6BBC424E"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489D94"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Scent</w:t>
            </w:r>
          </w:p>
          <w:p w14:paraId="6CD1F85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3085E2" w14:textId="77777777" w:rsidR="0038251F" w:rsidRPr="0038251F" w:rsidRDefault="00143E70" w:rsidP="0038251F">
            <w:pPr>
              <w:pStyle w:val="VelocityScript"/>
              <w:rPr>
                <w:color w:val="00B0F0"/>
                <w:sz w:val="16"/>
              </w:rPr>
            </w:pPr>
            <w:r>
              <w:rPr>
                <w:rFonts w:cs="Arial"/>
                <w:color w:val="000000" w:themeColor="text1"/>
                <w:sz w:val="16"/>
                <w:szCs w:val="14"/>
              </w:rPr>
              <w:t>Scent</w:t>
            </w:r>
            <w:r w:rsidRPr="0038251F">
              <w:rPr>
                <w:color w:val="00B0F0"/>
                <w:sz w:val="16"/>
              </w:rPr>
              <w:t xml:space="preserve"> </w:t>
            </w:r>
          </w:p>
          <w:p w14:paraId="368D0126" w14:textId="77777777" w:rsidR="00C84B54" w:rsidRDefault="00C84B54" w:rsidP="00B31A0E">
            <w:pPr>
              <w:pStyle w:val="VelocityScript"/>
            </w:pPr>
          </w:p>
          <w:p w14:paraId="5A71E4AC" w14:textId="77777777" w:rsidR="00C84B54" w:rsidRDefault="00C84B54" w:rsidP="00B31A0E">
            <w:pPr>
              <w:pStyle w:val="VelocityScript"/>
            </w:pPr>
          </w:p>
          <w:p w14:paraId="5E5E7A77"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8D1B38"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55A1413" w14:textId="77777777" w:rsidR="00753FDA" w:rsidRDefault="00753FDA"/>
        </w:tc>
      </w:tr>
      <w:tr w:rsidR="00CA24CE" w:rsidRPr="00B3499B" w14:paraId="3887A1D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A3A7B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C66082C" w14:textId="77777777" w:rsidR="0046438F" w:rsidRDefault="0046438F" w:rsidP="0046438F">
            <w:pPr>
              <w:rPr>
                <w:rFonts w:cs="Arial"/>
                <w:color w:val="000000" w:themeColor="text1"/>
                <w:sz w:val="16"/>
                <w:szCs w:val="14"/>
              </w:rPr>
            </w:pPr>
            <w:r>
              <w:rPr>
                <w:rFonts w:cs="Arial"/>
                <w:color w:val="000000" w:themeColor="text1"/>
                <w:sz w:val="16"/>
                <w:szCs w:val="14"/>
              </w:rPr>
              <w:t>Theme Associated Video</w:t>
            </w:r>
          </w:p>
          <w:p w14:paraId="21546105" w14:textId="77777777" w:rsidR="0046438F" w:rsidRPr="00740CDD" w:rsidRDefault="0046438F" w:rsidP="00D60C45">
            <w:pPr>
              <w:pStyle w:val="VelocityScript"/>
              <w:rPr>
                <w:color w:val="00B0F0"/>
              </w:rPr>
            </w:pPr>
          </w:p>
          <w:p w14:paraId="3D1AB8FC" w14:textId="77777777" w:rsidR="007215C5" w:rsidRPr="00D60C45" w:rsidRDefault="007215C5" w:rsidP="00CA24CE">
            <w:pPr>
              <w:rPr>
                <w:rFonts w:cs="Arial"/>
                <w:color w:val="000000" w:themeColor="text1"/>
                <w:sz w:val="16"/>
                <w:szCs w:val="14"/>
                <w:lang w:val="en-GB"/>
              </w:rPr>
            </w:pPr>
          </w:p>
          <w:p w14:paraId="45376FE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CD5213"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Video</w:t>
            </w:r>
          </w:p>
          <w:p w14:paraId="31D29C9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CDFFBB" w14:textId="77777777" w:rsidR="0038251F" w:rsidRPr="0038251F" w:rsidRDefault="00143E70" w:rsidP="0038251F">
            <w:pPr>
              <w:pStyle w:val="VelocityScript"/>
              <w:rPr>
                <w:color w:val="00B0F0"/>
                <w:sz w:val="16"/>
              </w:rPr>
            </w:pPr>
            <w:r>
              <w:rPr>
                <w:rFonts w:cs="Arial"/>
                <w:color w:val="000000" w:themeColor="text1"/>
                <w:sz w:val="16"/>
                <w:szCs w:val="14"/>
              </w:rPr>
              <w:t>Media</w:t>
            </w:r>
            <w:r w:rsidRPr="0038251F">
              <w:rPr>
                <w:color w:val="00B0F0"/>
                <w:sz w:val="16"/>
              </w:rPr>
              <w:t xml:space="preserve"> </w:t>
            </w:r>
          </w:p>
          <w:p w14:paraId="34D88F96" w14:textId="77777777" w:rsidR="00C84B54" w:rsidRDefault="00C84B54" w:rsidP="00B31A0E">
            <w:pPr>
              <w:pStyle w:val="VelocityScript"/>
            </w:pPr>
          </w:p>
          <w:p w14:paraId="730941A2" w14:textId="77777777" w:rsidR="00C84B54" w:rsidRDefault="00C84B54" w:rsidP="00B31A0E">
            <w:pPr>
              <w:pStyle w:val="VelocityScript"/>
            </w:pPr>
          </w:p>
          <w:p w14:paraId="4527E36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4AE01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82F898" w14:textId="77777777" w:rsidR="00753FDA" w:rsidRDefault="00753FDA"/>
        </w:tc>
      </w:tr>
      <w:tr w:rsidR="00CA24CE" w:rsidRPr="00B3499B" w14:paraId="0CD3C5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6582E3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FF1B28C" w14:textId="77777777" w:rsidR="0046438F" w:rsidRDefault="0046438F" w:rsidP="0046438F">
            <w:pPr>
              <w:rPr>
                <w:rFonts w:cs="Arial"/>
                <w:color w:val="000000" w:themeColor="text1"/>
                <w:sz w:val="16"/>
                <w:szCs w:val="14"/>
              </w:rPr>
            </w:pPr>
            <w:r>
              <w:rPr>
                <w:rFonts w:cs="Arial"/>
                <w:color w:val="000000" w:themeColor="text1"/>
                <w:sz w:val="16"/>
                <w:szCs w:val="14"/>
              </w:rPr>
              <w:t>Theme Associated Audio</w:t>
            </w:r>
          </w:p>
          <w:p w14:paraId="365B7209" w14:textId="77777777" w:rsidR="0046438F" w:rsidRPr="00740CDD" w:rsidRDefault="0046438F" w:rsidP="00D60C45">
            <w:pPr>
              <w:pStyle w:val="VelocityScript"/>
              <w:rPr>
                <w:color w:val="00B0F0"/>
              </w:rPr>
            </w:pPr>
          </w:p>
          <w:p w14:paraId="6D32A08E" w14:textId="77777777" w:rsidR="007215C5" w:rsidRPr="00D60C45" w:rsidRDefault="007215C5" w:rsidP="00CA24CE">
            <w:pPr>
              <w:rPr>
                <w:rFonts w:cs="Arial"/>
                <w:color w:val="000000" w:themeColor="text1"/>
                <w:sz w:val="16"/>
                <w:szCs w:val="14"/>
                <w:lang w:val="en-GB"/>
              </w:rPr>
            </w:pPr>
          </w:p>
          <w:p w14:paraId="4A4646E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1A9AD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Audio</w:t>
            </w:r>
          </w:p>
          <w:p w14:paraId="68B2967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438988" w14:textId="77777777" w:rsidR="0038251F" w:rsidRPr="0038251F" w:rsidRDefault="00143E70" w:rsidP="0038251F">
            <w:pPr>
              <w:pStyle w:val="VelocityScript"/>
              <w:rPr>
                <w:color w:val="00B0F0"/>
                <w:sz w:val="16"/>
              </w:rPr>
            </w:pPr>
            <w:r>
              <w:rPr>
                <w:rFonts w:cs="Arial"/>
                <w:color w:val="000000" w:themeColor="text1"/>
                <w:sz w:val="16"/>
                <w:szCs w:val="14"/>
              </w:rPr>
              <w:t>Media</w:t>
            </w:r>
            <w:r w:rsidRPr="0038251F">
              <w:rPr>
                <w:color w:val="00B0F0"/>
                <w:sz w:val="16"/>
              </w:rPr>
              <w:t xml:space="preserve"> </w:t>
            </w:r>
          </w:p>
          <w:p w14:paraId="07FFFDA0" w14:textId="77777777" w:rsidR="00C84B54" w:rsidRDefault="00C84B54" w:rsidP="00B31A0E">
            <w:pPr>
              <w:pStyle w:val="VelocityScript"/>
            </w:pPr>
          </w:p>
          <w:p w14:paraId="02B1A717" w14:textId="77777777" w:rsidR="00C84B54" w:rsidRDefault="00C84B54" w:rsidP="00B31A0E">
            <w:pPr>
              <w:pStyle w:val="VelocityScript"/>
            </w:pPr>
          </w:p>
          <w:p w14:paraId="7463C72A"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DC7DB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FD08038" w14:textId="77777777" w:rsidR="00753FDA" w:rsidRDefault="00753FDA"/>
        </w:tc>
      </w:tr>
      <w:tr w:rsidR="00CA24CE" w:rsidRPr="00B3499B" w14:paraId="04702B7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5BF56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9E32D83"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4B55EF67" w14:textId="77777777" w:rsidR="0046438F" w:rsidRPr="00740CDD" w:rsidRDefault="0046438F" w:rsidP="00D60C45">
            <w:pPr>
              <w:pStyle w:val="VelocityScript"/>
              <w:rPr>
                <w:color w:val="00B0F0"/>
              </w:rPr>
            </w:pPr>
          </w:p>
          <w:p w14:paraId="3ACE2313" w14:textId="77777777" w:rsidR="007215C5" w:rsidRPr="00D60C45" w:rsidRDefault="007215C5" w:rsidP="00CA24CE">
            <w:pPr>
              <w:rPr>
                <w:rFonts w:cs="Arial"/>
                <w:color w:val="000000" w:themeColor="text1"/>
                <w:sz w:val="16"/>
                <w:szCs w:val="14"/>
                <w:lang w:val="en-GB"/>
              </w:rPr>
            </w:pPr>
          </w:p>
          <w:p w14:paraId="112475E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CB1ABF"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ON/OFF</w:t>
            </w:r>
          </w:p>
          <w:p w14:paraId="10CDDB5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647D29"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5E225E97" w14:textId="77777777" w:rsidR="00C84B54" w:rsidRDefault="00C84B54" w:rsidP="00B31A0E">
            <w:pPr>
              <w:pStyle w:val="VelocityScript"/>
            </w:pPr>
          </w:p>
          <w:p w14:paraId="6793B8BF" w14:textId="77777777" w:rsidR="00C84B54" w:rsidRDefault="00C84B54" w:rsidP="00B31A0E">
            <w:pPr>
              <w:pStyle w:val="VelocityScript"/>
            </w:pPr>
          </w:p>
          <w:p w14:paraId="292354D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79E98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F01002B" w14:textId="77777777" w:rsidR="00753FDA" w:rsidRDefault="00753FDA"/>
        </w:tc>
      </w:tr>
      <w:tr w:rsidR="00CA24CE" w:rsidRPr="00B3499B" w14:paraId="0CF02E6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4056C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54D4B35"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14B1E52" w14:textId="77777777" w:rsidR="0046438F" w:rsidRPr="00740CDD" w:rsidRDefault="0046438F" w:rsidP="00D60C45">
            <w:pPr>
              <w:pStyle w:val="VelocityScript"/>
              <w:rPr>
                <w:color w:val="00B0F0"/>
              </w:rPr>
            </w:pPr>
          </w:p>
          <w:p w14:paraId="19D7297A" w14:textId="77777777" w:rsidR="007215C5" w:rsidRPr="00D60C45" w:rsidRDefault="007215C5" w:rsidP="00CA24CE">
            <w:pPr>
              <w:rPr>
                <w:rFonts w:cs="Arial"/>
                <w:color w:val="000000" w:themeColor="text1"/>
                <w:sz w:val="16"/>
                <w:szCs w:val="14"/>
                <w:lang w:val="en-GB"/>
              </w:rPr>
            </w:pPr>
          </w:p>
          <w:p w14:paraId="6E5EE03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CBC4D1"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Heat ON/OFF</w:t>
            </w:r>
          </w:p>
          <w:p w14:paraId="4C4A5A1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6E3DB4"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2F420213" w14:textId="77777777" w:rsidR="00C84B54" w:rsidRDefault="00C84B54" w:rsidP="00B31A0E">
            <w:pPr>
              <w:pStyle w:val="VelocityScript"/>
            </w:pPr>
          </w:p>
          <w:p w14:paraId="12566B05" w14:textId="77777777" w:rsidR="00C84B54" w:rsidRDefault="00C84B54" w:rsidP="00B31A0E">
            <w:pPr>
              <w:pStyle w:val="VelocityScript"/>
            </w:pPr>
          </w:p>
          <w:p w14:paraId="185469A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66B091"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9096A5" w14:textId="77777777" w:rsidR="00753FDA" w:rsidRDefault="00753FDA"/>
        </w:tc>
      </w:tr>
      <w:tr w:rsidR="00CA24CE" w:rsidRPr="00B3499B" w14:paraId="5F318A4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3105F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4C00D02"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06BFEBDC" w14:textId="77777777" w:rsidR="0046438F" w:rsidRPr="00740CDD" w:rsidRDefault="0046438F" w:rsidP="00D60C45">
            <w:pPr>
              <w:pStyle w:val="VelocityScript"/>
              <w:rPr>
                <w:color w:val="00B0F0"/>
              </w:rPr>
            </w:pPr>
          </w:p>
          <w:p w14:paraId="0BC7FA37" w14:textId="77777777" w:rsidR="007215C5" w:rsidRPr="00D60C45" w:rsidRDefault="007215C5" w:rsidP="00CA24CE">
            <w:pPr>
              <w:rPr>
                <w:rFonts w:cs="Arial"/>
                <w:color w:val="000000" w:themeColor="text1"/>
                <w:sz w:val="16"/>
                <w:szCs w:val="14"/>
                <w:lang w:val="en-GB"/>
              </w:rPr>
            </w:pPr>
          </w:p>
          <w:p w14:paraId="11D6D8A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A42AC93"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Cool ON/OFF</w:t>
            </w:r>
          </w:p>
          <w:p w14:paraId="6AE373CB"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2DE1E45"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0E3C09B9" w14:textId="77777777" w:rsidR="00C84B54" w:rsidRDefault="00C84B54" w:rsidP="00B31A0E">
            <w:pPr>
              <w:pStyle w:val="VelocityScript"/>
            </w:pPr>
          </w:p>
          <w:p w14:paraId="304DAAB7" w14:textId="77777777" w:rsidR="00C84B54" w:rsidRDefault="00C84B54" w:rsidP="00B31A0E">
            <w:pPr>
              <w:pStyle w:val="VelocityScript"/>
            </w:pPr>
          </w:p>
          <w:p w14:paraId="2E9B0446"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FFCA7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064929" w14:textId="77777777" w:rsidR="00753FDA" w:rsidRDefault="00753FDA"/>
        </w:tc>
      </w:tr>
      <w:tr w:rsidR="00CA24CE" w:rsidRPr="00B3499B" w14:paraId="21742B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91A9D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12E83B7" w14:textId="77777777" w:rsidR="0046438F" w:rsidRDefault="0046438F" w:rsidP="0046438F">
            <w:pPr>
              <w:rPr>
                <w:rFonts w:cs="Arial"/>
                <w:color w:val="000000" w:themeColor="text1"/>
                <w:sz w:val="16"/>
                <w:szCs w:val="14"/>
              </w:rPr>
            </w:pPr>
            <w:r>
              <w:rPr>
                <w:rFonts w:cs="Arial"/>
                <w:color w:val="000000" w:themeColor="text1"/>
                <w:sz w:val="16"/>
                <w:szCs w:val="14"/>
              </w:rPr>
              <w:t>Massage ON/OFF</w:t>
            </w:r>
          </w:p>
          <w:p w14:paraId="407FC3B2" w14:textId="77777777" w:rsidR="0046438F" w:rsidRPr="00740CDD" w:rsidRDefault="0046438F" w:rsidP="00D60C45">
            <w:pPr>
              <w:pStyle w:val="VelocityScript"/>
              <w:rPr>
                <w:color w:val="00B0F0"/>
              </w:rPr>
            </w:pPr>
          </w:p>
          <w:p w14:paraId="008350B2" w14:textId="77777777" w:rsidR="007215C5" w:rsidRPr="00D60C45" w:rsidRDefault="007215C5" w:rsidP="00CA24CE">
            <w:pPr>
              <w:rPr>
                <w:rFonts w:cs="Arial"/>
                <w:color w:val="000000" w:themeColor="text1"/>
                <w:sz w:val="16"/>
                <w:szCs w:val="14"/>
                <w:lang w:val="en-GB"/>
              </w:rPr>
            </w:pPr>
          </w:p>
          <w:p w14:paraId="48BB65A6"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3778DB" w14:textId="77777777" w:rsidR="00DD49BA" w:rsidRPr="003C5D56" w:rsidRDefault="00DD49BA" w:rsidP="00DD49BA">
            <w:pPr>
              <w:rPr>
                <w:rFonts w:cs="Arial"/>
                <w:color w:val="000000" w:themeColor="text1"/>
                <w:sz w:val="16"/>
                <w:szCs w:val="14"/>
              </w:rPr>
            </w:pPr>
            <w:r>
              <w:rPr>
                <w:rFonts w:cs="Arial"/>
                <w:color w:val="000000" w:themeColor="text1"/>
                <w:sz w:val="16"/>
                <w:szCs w:val="14"/>
              </w:rPr>
              <w:t>Massage ON/OFF</w:t>
            </w:r>
          </w:p>
          <w:p w14:paraId="63244FE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1A7C22"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2A18D9B4" w14:textId="77777777" w:rsidR="00C84B54" w:rsidRDefault="00C84B54" w:rsidP="00B31A0E">
            <w:pPr>
              <w:pStyle w:val="VelocityScript"/>
            </w:pPr>
          </w:p>
          <w:p w14:paraId="16648E76" w14:textId="77777777" w:rsidR="00C84B54" w:rsidRDefault="00C84B54" w:rsidP="00B31A0E">
            <w:pPr>
              <w:pStyle w:val="VelocityScript"/>
            </w:pPr>
          </w:p>
          <w:p w14:paraId="2AB9F49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E9601C"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18D370" w14:textId="77777777" w:rsidR="00753FDA" w:rsidRDefault="00753FDA"/>
        </w:tc>
      </w:tr>
      <w:tr w:rsidR="00CA24CE" w:rsidRPr="00B3499B" w14:paraId="5D857B3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A9661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DBE6D26" w14:textId="77777777" w:rsidR="0046438F" w:rsidRDefault="0046438F" w:rsidP="0046438F">
            <w:pPr>
              <w:rPr>
                <w:rFonts w:cs="Arial"/>
                <w:color w:val="000000" w:themeColor="text1"/>
                <w:sz w:val="16"/>
                <w:szCs w:val="14"/>
              </w:rPr>
            </w:pPr>
            <w:r>
              <w:rPr>
                <w:rFonts w:cs="Arial"/>
                <w:color w:val="000000" w:themeColor="text1"/>
                <w:sz w:val="16"/>
                <w:szCs w:val="14"/>
              </w:rPr>
              <w:t>Theme Associated Seat Positions</w:t>
            </w:r>
          </w:p>
          <w:p w14:paraId="0D6E411F" w14:textId="77777777" w:rsidR="0046438F" w:rsidRPr="00740CDD" w:rsidRDefault="0046438F" w:rsidP="00D60C45">
            <w:pPr>
              <w:pStyle w:val="VelocityScript"/>
              <w:rPr>
                <w:color w:val="00B0F0"/>
              </w:rPr>
            </w:pPr>
          </w:p>
          <w:p w14:paraId="59C4FA15" w14:textId="77777777" w:rsidR="007215C5" w:rsidRPr="00D60C45" w:rsidRDefault="007215C5" w:rsidP="00CA24CE">
            <w:pPr>
              <w:rPr>
                <w:rFonts w:cs="Arial"/>
                <w:color w:val="000000" w:themeColor="text1"/>
                <w:sz w:val="16"/>
                <w:szCs w:val="14"/>
                <w:lang w:val="en-GB"/>
              </w:rPr>
            </w:pPr>
          </w:p>
          <w:p w14:paraId="74BADDD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FDD04ED"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Associated Seat Positions</w:t>
            </w:r>
          </w:p>
          <w:p w14:paraId="1D12DC2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93A445"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7611D370" w14:textId="77777777" w:rsidR="00C84B54" w:rsidRDefault="00C84B54" w:rsidP="00B31A0E">
            <w:pPr>
              <w:pStyle w:val="VelocityScript"/>
            </w:pPr>
          </w:p>
          <w:p w14:paraId="24E970F1" w14:textId="77777777" w:rsidR="00C84B54" w:rsidRDefault="00C84B54" w:rsidP="00B31A0E">
            <w:pPr>
              <w:pStyle w:val="VelocityScript"/>
            </w:pPr>
          </w:p>
          <w:p w14:paraId="2A9E8DC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B1653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8557C8" w14:textId="77777777" w:rsidR="00753FDA" w:rsidRDefault="00753FDA"/>
        </w:tc>
      </w:tr>
      <w:tr w:rsidR="00CA24CE" w:rsidRPr="00B3499B" w14:paraId="4443615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D47B4A" w14:textId="5E1F7D80" w:rsidR="00CA24CE" w:rsidRPr="00B3499B" w:rsidRDefault="00F43BEF" w:rsidP="00CA24CE">
            <w:pPr>
              <w:rPr>
                <w:rFonts w:cs="Arial"/>
                <w:bCs/>
                <w:color w:val="808080" w:themeColor="background1" w:themeShade="80"/>
                <w:sz w:val="16"/>
                <w:szCs w:val="14"/>
              </w:rPr>
            </w:pPr>
            <w:hyperlink r:id="rId5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8ABA52" w14:textId="5FB01F5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31ABFF8"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7F91A32" w14:textId="718F3B7F" w:rsidR="00236BAE" w:rsidRPr="004A50B8" w:rsidRDefault="00236BAE" w:rsidP="004A50B8">
      <w:pPr>
        <w:pStyle w:val="Caption"/>
      </w:pPr>
      <w:bookmarkStart w:id="250" w:name="_Toc6574937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38</w:t>
      </w:r>
      <w:r>
        <w:rPr>
          <w:noProof/>
        </w:rPr>
        <w:fldChar w:fldCharType="end"/>
      </w:r>
      <w:r w:rsidRPr="00702453">
        <w:t xml:space="preserve">: </w:t>
      </w:r>
      <w:r>
        <w:t xml:space="preserve">Output Signal mappings of Function </w:t>
      </w:r>
      <w:r w:rsidRPr="004521EB">
        <w:rPr>
          <w:lang w:val="en-GB"/>
        </w:rPr>
        <w:t>Process Theme Selections</w:t>
      </w:r>
      <w:bookmarkEnd w:id="250"/>
    </w:p>
    <w:p w14:paraId="5A6ECBBA" w14:textId="77777777" w:rsidR="00072314" w:rsidRPr="00612064" w:rsidRDefault="00072314" w:rsidP="00072314">
      <w:pPr>
        <w:spacing w:before="20"/>
        <w:rPr>
          <w:vanish/>
        </w:rPr>
      </w:pPr>
    </w:p>
    <w:p w14:paraId="678A770F" w14:textId="77777777" w:rsidR="00072314" w:rsidRDefault="00072314" w:rsidP="00072314">
      <w:pPr>
        <w:pStyle w:val="Heading6"/>
        <w:keepNext w:val="0"/>
        <w:tabs>
          <w:tab w:val="clear" w:pos="900"/>
          <w:tab w:val="left" w:pos="709"/>
        </w:tabs>
        <w:spacing w:before="240"/>
      </w:pPr>
      <w:r>
        <w:t>Parameters</w:t>
      </w:r>
    </w:p>
    <w:p w14:paraId="4606682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46B9622A" w14:textId="77777777" w:rsidTr="001D18E6">
        <w:trPr>
          <w:trHeight w:val="161"/>
        </w:trPr>
        <w:tc>
          <w:tcPr>
            <w:tcW w:w="1838" w:type="dxa"/>
            <w:shd w:val="clear" w:color="auto" w:fill="D9D9D9" w:themeFill="background1" w:themeFillShade="D9"/>
            <w:noWrap/>
            <w:hideMark/>
          </w:tcPr>
          <w:p w14:paraId="7ED62A4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7920F9FF"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123B6E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522D95B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39D54B60"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0F4E188" w14:textId="77777777" w:rsidTr="001D18E6">
        <w:trPr>
          <w:trHeight w:val="70"/>
        </w:trPr>
        <w:tc>
          <w:tcPr>
            <w:tcW w:w="1838" w:type="dxa"/>
            <w:noWrap/>
          </w:tcPr>
          <w:p w14:paraId="50F7B940" w14:textId="1E1F4CE2"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A8ABDD7" w14:textId="605046D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47A1C908" w14:textId="4335158F"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4610912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4AA0F4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12F375A4"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6ADE039" w14:textId="77777777" w:rsidTr="001D18E6">
        <w:trPr>
          <w:trHeight w:val="71"/>
        </w:trPr>
        <w:tc>
          <w:tcPr>
            <w:tcW w:w="1838" w:type="dxa"/>
            <w:noWrap/>
          </w:tcPr>
          <w:p w14:paraId="6D7CE6C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BAE98B0" w14:textId="77777777" w:rsidR="00072314" w:rsidRPr="00D14691" w:rsidRDefault="00072314" w:rsidP="001D18E6">
            <w:pPr>
              <w:rPr>
                <w:color w:val="000000" w:themeColor="text1"/>
              </w:rPr>
            </w:pPr>
          </w:p>
        </w:tc>
        <w:tc>
          <w:tcPr>
            <w:tcW w:w="1701" w:type="dxa"/>
          </w:tcPr>
          <w:p w14:paraId="242498E4" w14:textId="77777777" w:rsidR="00072314" w:rsidRPr="00D14691" w:rsidRDefault="00072314" w:rsidP="001D18E6">
            <w:pPr>
              <w:rPr>
                <w:color w:val="000000" w:themeColor="text1"/>
              </w:rPr>
            </w:pPr>
          </w:p>
        </w:tc>
        <w:tc>
          <w:tcPr>
            <w:tcW w:w="1417" w:type="dxa"/>
            <w:noWrap/>
          </w:tcPr>
          <w:p w14:paraId="2B0A2D89" w14:textId="77777777" w:rsidR="00072314" w:rsidRPr="00D14691" w:rsidRDefault="00072314" w:rsidP="001D18E6">
            <w:pPr>
              <w:rPr>
                <w:color w:val="000000" w:themeColor="text1"/>
              </w:rPr>
            </w:pPr>
          </w:p>
        </w:tc>
        <w:tc>
          <w:tcPr>
            <w:tcW w:w="3402" w:type="dxa"/>
          </w:tcPr>
          <w:p w14:paraId="408197EB" w14:textId="77777777" w:rsidR="00072314" w:rsidRPr="00D14691" w:rsidRDefault="00072314" w:rsidP="001D18E6">
            <w:pPr>
              <w:rPr>
                <w:color w:val="000000" w:themeColor="text1"/>
              </w:rPr>
            </w:pPr>
          </w:p>
        </w:tc>
      </w:tr>
    </w:tbl>
    <w:p w14:paraId="177FB9FC" w14:textId="7218E7F6" w:rsidR="008C50D1" w:rsidRDefault="00072314" w:rsidP="003678EC">
      <w:pPr>
        <w:pStyle w:val="Caption"/>
        <w:rPr>
          <w:lang w:val="en-GB"/>
        </w:rPr>
      </w:pPr>
      <w:bookmarkStart w:id="251" w:name="_Toc6574937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39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51"/>
    </w:p>
    <w:p w14:paraId="1A0EB2C5" w14:textId="77777777" w:rsidR="003678EC" w:rsidRPr="003678EC" w:rsidRDefault="003678EC" w:rsidP="003678EC">
      <w:pPr>
        <w:rPr>
          <w:lang w:val="en-GB"/>
        </w:rPr>
      </w:pPr>
    </w:p>
    <w:p w14:paraId="40ECE83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B9545BE" w14:textId="77777777" w:rsidR="00072314" w:rsidRPr="003225C9" w:rsidRDefault="00072314" w:rsidP="00072314">
      <w:pPr>
        <w:tabs>
          <w:tab w:val="left" w:pos="284"/>
          <w:tab w:val="left" w:pos="851"/>
        </w:tabs>
      </w:pPr>
    </w:p>
    <w:p w14:paraId="08A179F8"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5D0E0CF"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FC1CFB3" w14:textId="77777777" w:rsidTr="001D18E6">
        <w:tc>
          <w:tcPr>
            <w:tcW w:w="1934" w:type="dxa"/>
            <w:shd w:val="clear" w:color="auto" w:fill="D9D9D9" w:themeFill="background1" w:themeFillShade="D9"/>
          </w:tcPr>
          <w:p w14:paraId="294D2424" w14:textId="77777777" w:rsidR="00072314" w:rsidRDefault="00072314" w:rsidP="001D18E6">
            <w:pPr>
              <w:rPr>
                <w:b/>
              </w:rPr>
            </w:pPr>
            <w:r w:rsidRPr="00AF169D">
              <w:rPr>
                <w:b/>
              </w:rPr>
              <w:t>Requirement ID</w:t>
            </w:r>
          </w:p>
          <w:p w14:paraId="0F7042B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0BCEEFA"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B28CE00" w14:textId="77777777" w:rsidR="00072314" w:rsidRDefault="00072314" w:rsidP="001D18E6">
            <w:pPr>
              <w:rPr>
                <w:b/>
              </w:rPr>
            </w:pPr>
            <w:r>
              <w:rPr>
                <w:b/>
              </w:rPr>
              <w:t>Modification</w:t>
            </w:r>
          </w:p>
        </w:tc>
        <w:tc>
          <w:tcPr>
            <w:tcW w:w="1712" w:type="dxa"/>
            <w:shd w:val="clear" w:color="auto" w:fill="D9D9D9" w:themeFill="background1" w:themeFillShade="D9"/>
          </w:tcPr>
          <w:p w14:paraId="7773C664" w14:textId="77777777" w:rsidR="00072314" w:rsidRDefault="00072314" w:rsidP="001D18E6">
            <w:pPr>
              <w:rPr>
                <w:b/>
              </w:rPr>
            </w:pPr>
            <w:r w:rsidRPr="00AF169D">
              <w:rPr>
                <w:b/>
              </w:rPr>
              <w:t xml:space="preserve">Requirement </w:t>
            </w:r>
            <w:r>
              <w:rPr>
                <w:b/>
              </w:rPr>
              <w:t>ID</w:t>
            </w:r>
          </w:p>
          <w:p w14:paraId="2F8ED5D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5AED8DA" w14:textId="77777777" w:rsidR="00072314" w:rsidRPr="00AF169D" w:rsidRDefault="00072314" w:rsidP="001D18E6">
            <w:pPr>
              <w:rPr>
                <w:b/>
              </w:rPr>
            </w:pPr>
            <w:r>
              <w:rPr>
                <w:b/>
              </w:rPr>
              <w:t>Comment</w:t>
            </w:r>
          </w:p>
        </w:tc>
      </w:tr>
      <w:tr w:rsidR="00072314" w14:paraId="239B6E89" w14:textId="77777777" w:rsidTr="001D18E6">
        <w:tc>
          <w:tcPr>
            <w:tcW w:w="1934" w:type="dxa"/>
          </w:tcPr>
          <w:p w14:paraId="794A022E" w14:textId="77777777" w:rsidR="00072314" w:rsidRPr="000F4E8B" w:rsidRDefault="00072314" w:rsidP="001D18E6">
            <w:r w:rsidRPr="000F4E8B">
              <w:t>REQ_abc</w:t>
            </w:r>
          </w:p>
        </w:tc>
        <w:tc>
          <w:tcPr>
            <w:tcW w:w="2177" w:type="dxa"/>
          </w:tcPr>
          <w:p w14:paraId="27429E2A" w14:textId="77777777" w:rsidR="00072314" w:rsidRPr="000F4E8B" w:rsidRDefault="00072314" w:rsidP="001D18E6"/>
        </w:tc>
        <w:sdt>
          <w:sdtPr>
            <w:alias w:val="Modification"/>
            <w:tag w:val="Modification"/>
            <w:id w:val="148673678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1BA8A0C" w14:textId="77777777" w:rsidR="00072314" w:rsidRPr="000F4E8B" w:rsidRDefault="00072314" w:rsidP="001D18E6">
                <w:r w:rsidRPr="000F4E8B">
                  <w:t>Removed</w:t>
                </w:r>
              </w:p>
            </w:tc>
          </w:sdtContent>
        </w:sdt>
        <w:tc>
          <w:tcPr>
            <w:tcW w:w="1712" w:type="dxa"/>
          </w:tcPr>
          <w:p w14:paraId="7EEC183F" w14:textId="77777777" w:rsidR="00072314" w:rsidRPr="000F4E8B" w:rsidRDefault="00072314" w:rsidP="001D18E6">
            <w:r w:rsidRPr="000F4E8B">
              <w:t>--</w:t>
            </w:r>
          </w:p>
        </w:tc>
        <w:tc>
          <w:tcPr>
            <w:tcW w:w="2958" w:type="dxa"/>
          </w:tcPr>
          <w:p w14:paraId="426B25F1" w14:textId="77777777" w:rsidR="00072314" w:rsidRPr="000F4E8B" w:rsidRDefault="00072314" w:rsidP="001D18E6"/>
        </w:tc>
      </w:tr>
      <w:tr w:rsidR="00072314" w14:paraId="2764469C" w14:textId="77777777" w:rsidTr="001D18E6">
        <w:tc>
          <w:tcPr>
            <w:tcW w:w="1934" w:type="dxa"/>
          </w:tcPr>
          <w:p w14:paraId="1CEC4B66" w14:textId="77777777" w:rsidR="00072314" w:rsidRPr="000F4E8B" w:rsidRDefault="00072314" w:rsidP="001D18E6">
            <w:r w:rsidRPr="000F4E8B">
              <w:t>REQ_def</w:t>
            </w:r>
          </w:p>
        </w:tc>
        <w:tc>
          <w:tcPr>
            <w:tcW w:w="2177" w:type="dxa"/>
          </w:tcPr>
          <w:p w14:paraId="3015426D" w14:textId="77777777" w:rsidR="00072314" w:rsidRPr="000F4E8B" w:rsidRDefault="00072314" w:rsidP="001D18E6"/>
        </w:tc>
        <w:sdt>
          <w:sdtPr>
            <w:alias w:val="Modification"/>
            <w:tag w:val="Modification"/>
            <w:id w:val="-29445446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AA2162E" w14:textId="77777777" w:rsidR="00072314" w:rsidRPr="000F4E8B" w:rsidRDefault="00072314" w:rsidP="001D18E6">
                <w:r w:rsidRPr="000F4E8B">
                  <w:t>Replaced</w:t>
                </w:r>
              </w:p>
            </w:tc>
          </w:sdtContent>
        </w:sdt>
        <w:tc>
          <w:tcPr>
            <w:tcW w:w="1712" w:type="dxa"/>
          </w:tcPr>
          <w:p w14:paraId="436B06AD" w14:textId="77777777" w:rsidR="00072314" w:rsidRPr="000F4E8B" w:rsidRDefault="00072314" w:rsidP="001D18E6">
            <w:r w:rsidRPr="000F4E8B">
              <w:t>REQ_xyz</w:t>
            </w:r>
          </w:p>
        </w:tc>
        <w:tc>
          <w:tcPr>
            <w:tcW w:w="2958" w:type="dxa"/>
          </w:tcPr>
          <w:p w14:paraId="7BEBFD60" w14:textId="77777777" w:rsidR="00072314" w:rsidRPr="000F4E8B" w:rsidRDefault="00072314" w:rsidP="001D18E6"/>
        </w:tc>
      </w:tr>
      <w:tr w:rsidR="00072314" w14:paraId="56E54FAE" w14:textId="77777777" w:rsidTr="001D18E6">
        <w:tc>
          <w:tcPr>
            <w:tcW w:w="1934" w:type="dxa"/>
          </w:tcPr>
          <w:p w14:paraId="4CF59687" w14:textId="77777777" w:rsidR="00072314" w:rsidRPr="000F4E8B" w:rsidRDefault="00072314" w:rsidP="001D18E6">
            <w:r w:rsidRPr="000F4E8B">
              <w:t>--</w:t>
            </w:r>
          </w:p>
        </w:tc>
        <w:tc>
          <w:tcPr>
            <w:tcW w:w="2177" w:type="dxa"/>
          </w:tcPr>
          <w:p w14:paraId="049C9A4E" w14:textId="77777777" w:rsidR="00072314" w:rsidRPr="000F4E8B" w:rsidRDefault="00072314" w:rsidP="001D18E6"/>
        </w:tc>
        <w:sdt>
          <w:sdtPr>
            <w:alias w:val="Modification"/>
            <w:tag w:val="Modification"/>
            <w:id w:val="171300391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6D84CF9" w14:textId="77777777" w:rsidR="00072314" w:rsidRPr="000F4E8B" w:rsidRDefault="00072314" w:rsidP="001D18E6">
                <w:r w:rsidRPr="000F4E8B">
                  <w:t>Added</w:t>
                </w:r>
              </w:p>
            </w:tc>
          </w:sdtContent>
        </w:sdt>
        <w:tc>
          <w:tcPr>
            <w:tcW w:w="1712" w:type="dxa"/>
          </w:tcPr>
          <w:p w14:paraId="70B470BC" w14:textId="77777777" w:rsidR="00072314" w:rsidRPr="000F4E8B" w:rsidRDefault="00072314" w:rsidP="001D18E6">
            <w:r w:rsidRPr="000F4E8B">
              <w:t>REQ_123</w:t>
            </w:r>
          </w:p>
        </w:tc>
        <w:tc>
          <w:tcPr>
            <w:tcW w:w="2958" w:type="dxa"/>
          </w:tcPr>
          <w:p w14:paraId="5555C7F8" w14:textId="77777777" w:rsidR="00072314" w:rsidRPr="000F4E8B" w:rsidRDefault="00072314" w:rsidP="001D18E6"/>
        </w:tc>
      </w:tr>
    </w:tbl>
    <w:p w14:paraId="362EB734" w14:textId="6D853C90" w:rsidR="00072314" w:rsidRDefault="00072314" w:rsidP="00072314">
      <w:pPr>
        <w:pStyle w:val="Caption"/>
      </w:pPr>
      <w:bookmarkStart w:id="252" w:name="_Toc6574937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40</w:t>
      </w:r>
      <w:r>
        <w:rPr>
          <w:noProof/>
        </w:rPr>
        <w:fldChar w:fldCharType="end"/>
      </w:r>
      <w:r w:rsidRPr="00702453">
        <w:t xml:space="preserve">: </w:t>
      </w:r>
      <w:r>
        <w:t>Component Specific Requirements</w:t>
      </w:r>
      <w:bookmarkEnd w:id="252"/>
    </w:p>
    <w:p w14:paraId="39371C6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6B38293D" w14:textId="77777777" w:rsidTr="001D18E6">
        <w:tc>
          <w:tcPr>
            <w:tcW w:w="1838" w:type="dxa"/>
            <w:shd w:val="clear" w:color="auto" w:fill="D9D9D9" w:themeFill="background1" w:themeFillShade="D9"/>
          </w:tcPr>
          <w:p w14:paraId="124AA04D" w14:textId="77777777" w:rsidR="00072314" w:rsidRDefault="00072314" w:rsidP="001D18E6">
            <w:pPr>
              <w:rPr>
                <w:b/>
              </w:rPr>
            </w:pPr>
            <w:r w:rsidRPr="00AF169D">
              <w:rPr>
                <w:b/>
              </w:rPr>
              <w:t>Requirement ID</w:t>
            </w:r>
          </w:p>
          <w:p w14:paraId="53F4528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F0E2954"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D546F21" w14:textId="77777777" w:rsidR="00072314" w:rsidRPr="00AF169D" w:rsidRDefault="00072314" w:rsidP="001D18E6">
            <w:pPr>
              <w:rPr>
                <w:b/>
              </w:rPr>
            </w:pPr>
            <w:r>
              <w:rPr>
                <w:b/>
              </w:rPr>
              <w:t>Comment</w:t>
            </w:r>
          </w:p>
        </w:tc>
      </w:tr>
      <w:tr w:rsidR="00072314" w14:paraId="69A81FF4" w14:textId="77777777" w:rsidTr="001D18E6">
        <w:tc>
          <w:tcPr>
            <w:tcW w:w="1838" w:type="dxa"/>
          </w:tcPr>
          <w:p w14:paraId="64930AB6" w14:textId="77777777" w:rsidR="00072314" w:rsidRDefault="00072314" w:rsidP="001D18E6"/>
        </w:tc>
        <w:tc>
          <w:tcPr>
            <w:tcW w:w="4253" w:type="dxa"/>
          </w:tcPr>
          <w:p w14:paraId="780EC433" w14:textId="77777777" w:rsidR="00072314" w:rsidRDefault="00072314" w:rsidP="001D18E6"/>
        </w:tc>
        <w:tc>
          <w:tcPr>
            <w:tcW w:w="4110" w:type="dxa"/>
          </w:tcPr>
          <w:p w14:paraId="6989E1CB" w14:textId="77777777" w:rsidR="00072314" w:rsidRDefault="00072314" w:rsidP="001D18E6"/>
        </w:tc>
      </w:tr>
      <w:tr w:rsidR="00072314" w14:paraId="4F956DAD" w14:textId="77777777" w:rsidTr="001D18E6">
        <w:tc>
          <w:tcPr>
            <w:tcW w:w="1838" w:type="dxa"/>
          </w:tcPr>
          <w:p w14:paraId="71DED377" w14:textId="77777777" w:rsidR="00072314" w:rsidRDefault="00072314" w:rsidP="001D18E6"/>
        </w:tc>
        <w:tc>
          <w:tcPr>
            <w:tcW w:w="4253" w:type="dxa"/>
          </w:tcPr>
          <w:p w14:paraId="0C6377CA" w14:textId="77777777" w:rsidR="00072314" w:rsidRDefault="00072314" w:rsidP="001D18E6"/>
        </w:tc>
        <w:tc>
          <w:tcPr>
            <w:tcW w:w="4110" w:type="dxa"/>
          </w:tcPr>
          <w:p w14:paraId="5EF74816" w14:textId="77777777" w:rsidR="00072314" w:rsidRDefault="00072314" w:rsidP="001D18E6"/>
        </w:tc>
      </w:tr>
      <w:tr w:rsidR="00072314" w14:paraId="49AF186A" w14:textId="77777777" w:rsidTr="001D18E6">
        <w:tc>
          <w:tcPr>
            <w:tcW w:w="1838" w:type="dxa"/>
          </w:tcPr>
          <w:p w14:paraId="329D5F17" w14:textId="77777777" w:rsidR="00072314" w:rsidRDefault="00072314" w:rsidP="001D18E6">
            <w:r>
              <w:t>…</w:t>
            </w:r>
          </w:p>
        </w:tc>
        <w:tc>
          <w:tcPr>
            <w:tcW w:w="4253" w:type="dxa"/>
          </w:tcPr>
          <w:p w14:paraId="5A55B5A5" w14:textId="77777777" w:rsidR="00072314" w:rsidRDefault="00072314" w:rsidP="001D18E6"/>
        </w:tc>
        <w:tc>
          <w:tcPr>
            <w:tcW w:w="4110" w:type="dxa"/>
          </w:tcPr>
          <w:p w14:paraId="25264EF0" w14:textId="77777777" w:rsidR="00072314" w:rsidRDefault="00072314" w:rsidP="001D18E6"/>
        </w:tc>
      </w:tr>
    </w:tbl>
    <w:p w14:paraId="5D48826F" w14:textId="40A66E81" w:rsidR="00072314" w:rsidRPr="00702453" w:rsidRDefault="00072314" w:rsidP="00072314">
      <w:pPr>
        <w:pStyle w:val="Caption"/>
      </w:pPr>
      <w:bookmarkStart w:id="253" w:name="_Toc6574937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41</w:t>
      </w:r>
      <w:r>
        <w:rPr>
          <w:noProof/>
        </w:rPr>
        <w:fldChar w:fldCharType="end"/>
      </w:r>
      <w:r w:rsidRPr="00702453">
        <w:t xml:space="preserve">: </w:t>
      </w:r>
      <w:r>
        <w:t>Inherited Requirements</w:t>
      </w:r>
      <w:bookmarkEnd w:id="253"/>
    </w:p>
    <w:p w14:paraId="41C0B3B1" w14:textId="77777777" w:rsidR="00072314" w:rsidRDefault="00072314" w:rsidP="00072314"/>
    <w:p w14:paraId="18BA5F33" w14:textId="77777777" w:rsidR="00072314" w:rsidRDefault="00072314" w:rsidP="00072314">
      <w:pPr>
        <w:pStyle w:val="Heading6"/>
        <w:keepNext w:val="0"/>
        <w:tabs>
          <w:tab w:val="clear" w:pos="900"/>
          <w:tab w:val="left" w:pos="709"/>
        </w:tabs>
        <w:spacing w:before="240"/>
        <w:rPr>
          <w:lang w:val="en-GB"/>
        </w:rPr>
      </w:pPr>
      <w:r>
        <w:rPr>
          <w:lang w:val="en-GB"/>
        </w:rPr>
        <w:lastRenderedPageBreak/>
        <w:t>Component Specific Requirements</w:t>
      </w:r>
    </w:p>
    <w:p w14:paraId="40E2EF75" w14:textId="77777777" w:rsidR="008C50D1" w:rsidRPr="003305ED" w:rsidRDefault="008C50D1" w:rsidP="00702F62">
      <w:pPr>
        <w:pStyle w:val="Heading4"/>
        <w:keepNext w:val="0"/>
        <w:tabs>
          <w:tab w:val="clear" w:pos="900"/>
          <w:tab w:val="left" w:pos="709"/>
        </w:tabs>
        <w:spacing w:before="240"/>
      </w:pPr>
      <w:bookmarkStart w:id="254" w:name="_Toc65749275"/>
      <w:r>
        <w:rPr>
          <w:lang w:val="en-GB"/>
        </w:rPr>
        <w:t xml:space="preserve">Technology </w:t>
      </w:r>
      <w:r w:rsidRPr="003070ED">
        <w:rPr>
          <w:lang w:val="en-GB"/>
        </w:rPr>
        <w:t>Function</w:t>
      </w:r>
      <w:r>
        <w:rPr>
          <w:lang w:val="en-GB"/>
        </w:rPr>
        <w:t xml:space="preserve"> </w:t>
      </w:r>
      <w:r>
        <w:rPr>
          <w:noProof/>
        </w:rPr>
        <w:drawing>
          <wp:inline distT="0" distB="0" distL="0" distR="0" wp14:anchorId="3059C553" wp14:editId="7EF3D78B">
            <wp:extent cx="152400" cy="152400"/>
            <wp:effectExtent l="0" t="0" r="0" b="0"/>
            <wp:docPr id="32"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Receive Current Settings</w:t>
      </w:r>
      <w:bookmarkEnd w:id="254"/>
    </w:p>
    <w:p w14:paraId="5D0943B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77829CF" w14:textId="77777777" w:rsidR="00072314" w:rsidRPr="003B799F" w:rsidRDefault="00072314" w:rsidP="00072314"/>
    <w:p w14:paraId="67E8D1F9" w14:textId="77777777" w:rsidR="00072314" w:rsidRDefault="00072314" w:rsidP="00072314">
      <w:pPr>
        <w:pStyle w:val="Heading6"/>
        <w:keepNext w:val="0"/>
        <w:tabs>
          <w:tab w:val="clear" w:pos="900"/>
          <w:tab w:val="left" w:pos="709"/>
        </w:tabs>
        <w:spacing w:before="240"/>
        <w:rPr>
          <w:lang w:val="en-GB"/>
        </w:rPr>
      </w:pPr>
      <w:r>
        <w:rPr>
          <w:lang w:val="en-GB"/>
        </w:rPr>
        <w:t>Inputs</w:t>
      </w:r>
    </w:p>
    <w:p w14:paraId="69CC2D3F"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891258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F0CA63"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46FDC1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58DB7E"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E966DC"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1BE9F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EAFBE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DCF751C"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5ACC8DF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9286D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5ADBD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AF6771"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4E2052B0" w14:textId="77777777" w:rsidR="0046438F" w:rsidRPr="00740CDD" w:rsidRDefault="0046438F" w:rsidP="00927ADC">
            <w:pPr>
              <w:pStyle w:val="VelocityScript"/>
              <w:rPr>
                <w:color w:val="00B0F0"/>
              </w:rPr>
            </w:pPr>
          </w:p>
          <w:p w14:paraId="4911056D" w14:textId="77777777" w:rsidR="004C0655" w:rsidRPr="007215C5" w:rsidRDefault="004C0655" w:rsidP="004F0393">
            <w:pPr>
              <w:pStyle w:val="VelocityScript"/>
            </w:pPr>
          </w:p>
          <w:p w14:paraId="2D09F8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8088B6"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09AAF3"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35EFF76E" w14:textId="77777777" w:rsidR="00C84B54" w:rsidRDefault="00C84B54" w:rsidP="00090710">
            <w:pPr>
              <w:pStyle w:val="VelocityScript"/>
            </w:pPr>
          </w:p>
          <w:p w14:paraId="51F417EB" w14:textId="77777777" w:rsidR="00C84B54" w:rsidRDefault="00C84B54" w:rsidP="00090710">
            <w:pPr>
              <w:pStyle w:val="VelocityScript"/>
            </w:pPr>
          </w:p>
          <w:p w14:paraId="1C466DD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F1627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5A7ADE" w14:textId="77777777" w:rsidR="00753FDA" w:rsidRDefault="00753FDA"/>
        </w:tc>
      </w:tr>
      <w:tr w:rsidR="00EB31D7" w:rsidRPr="00B3499B" w14:paraId="410F4E1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EEE2E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D838AF0"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7A75FCEA" w14:textId="77777777" w:rsidR="0046438F" w:rsidRPr="00740CDD" w:rsidRDefault="0046438F" w:rsidP="00927ADC">
            <w:pPr>
              <w:pStyle w:val="VelocityScript"/>
              <w:rPr>
                <w:color w:val="00B0F0"/>
              </w:rPr>
            </w:pPr>
          </w:p>
          <w:p w14:paraId="1B749425" w14:textId="77777777" w:rsidR="004C0655" w:rsidRPr="007215C5" w:rsidRDefault="004C0655" w:rsidP="004F0393">
            <w:pPr>
              <w:pStyle w:val="VelocityScript"/>
            </w:pPr>
          </w:p>
          <w:p w14:paraId="6264221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7C8D3F"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368E6"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2C1C368B" w14:textId="77777777" w:rsidR="00C84B54" w:rsidRDefault="00C84B54" w:rsidP="00090710">
            <w:pPr>
              <w:pStyle w:val="VelocityScript"/>
            </w:pPr>
          </w:p>
          <w:p w14:paraId="5165370E" w14:textId="77777777" w:rsidR="00C84B54" w:rsidRDefault="00C84B54" w:rsidP="00090710">
            <w:pPr>
              <w:pStyle w:val="VelocityScript"/>
            </w:pPr>
          </w:p>
          <w:p w14:paraId="32FDF5A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C5817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B03EFB1" w14:textId="77777777" w:rsidR="00753FDA" w:rsidRDefault="00753FDA"/>
        </w:tc>
      </w:tr>
      <w:tr w:rsidR="00EB31D7" w:rsidRPr="00B3499B" w14:paraId="60C9C5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348F3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26630C8"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756A244C" w14:textId="77777777" w:rsidR="0046438F" w:rsidRPr="00740CDD" w:rsidRDefault="0046438F" w:rsidP="00927ADC">
            <w:pPr>
              <w:pStyle w:val="VelocityScript"/>
              <w:rPr>
                <w:color w:val="00B0F0"/>
              </w:rPr>
            </w:pPr>
          </w:p>
          <w:p w14:paraId="03FF7EEF" w14:textId="77777777" w:rsidR="004C0655" w:rsidRPr="007215C5" w:rsidRDefault="004C0655" w:rsidP="004F0393">
            <w:pPr>
              <w:pStyle w:val="VelocityScript"/>
            </w:pPr>
          </w:p>
          <w:p w14:paraId="7BB54C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353A8A"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3A9DC"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0B681BCA" w14:textId="77777777" w:rsidR="00C84B54" w:rsidRDefault="00C84B54" w:rsidP="00090710">
            <w:pPr>
              <w:pStyle w:val="VelocityScript"/>
            </w:pPr>
          </w:p>
          <w:p w14:paraId="33FED712" w14:textId="77777777" w:rsidR="00C84B54" w:rsidRDefault="00C84B54" w:rsidP="00090710">
            <w:pPr>
              <w:pStyle w:val="VelocityScript"/>
            </w:pPr>
          </w:p>
          <w:p w14:paraId="528D9A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66DC6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229C10" w14:textId="77777777" w:rsidR="00753FDA" w:rsidRDefault="00753FDA"/>
        </w:tc>
      </w:tr>
      <w:tr w:rsidR="00EB31D7" w:rsidRPr="00B3499B" w14:paraId="705CE29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79F99A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D7AC17"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6CF195D7" w14:textId="77777777" w:rsidR="0046438F" w:rsidRPr="00740CDD" w:rsidRDefault="0046438F" w:rsidP="00927ADC">
            <w:pPr>
              <w:pStyle w:val="VelocityScript"/>
              <w:rPr>
                <w:color w:val="00B0F0"/>
              </w:rPr>
            </w:pPr>
          </w:p>
          <w:p w14:paraId="0B0E4EBF" w14:textId="77777777" w:rsidR="004C0655" w:rsidRPr="007215C5" w:rsidRDefault="004C0655" w:rsidP="004F0393">
            <w:pPr>
              <w:pStyle w:val="VelocityScript"/>
            </w:pPr>
          </w:p>
          <w:p w14:paraId="3EEFBB2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EB5868"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AB38B8"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7BABA163" w14:textId="77777777" w:rsidR="00C84B54" w:rsidRDefault="00C84B54" w:rsidP="00090710">
            <w:pPr>
              <w:pStyle w:val="VelocityScript"/>
            </w:pPr>
          </w:p>
          <w:p w14:paraId="025B5C2A" w14:textId="77777777" w:rsidR="00C84B54" w:rsidRDefault="00C84B54" w:rsidP="00090710">
            <w:pPr>
              <w:pStyle w:val="VelocityScript"/>
            </w:pPr>
          </w:p>
          <w:p w14:paraId="05EB5AD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091B6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6C8CA8" w14:textId="77777777" w:rsidR="00753FDA" w:rsidRDefault="00753FDA"/>
        </w:tc>
      </w:tr>
      <w:tr w:rsidR="00EB31D7" w:rsidRPr="00B3499B" w14:paraId="789F410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66E471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AA6E69"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085A944E" w14:textId="77777777" w:rsidR="0046438F" w:rsidRPr="00740CDD" w:rsidRDefault="0046438F" w:rsidP="00927ADC">
            <w:pPr>
              <w:pStyle w:val="VelocityScript"/>
              <w:rPr>
                <w:color w:val="00B0F0"/>
              </w:rPr>
            </w:pPr>
          </w:p>
          <w:p w14:paraId="15F825DE" w14:textId="77777777" w:rsidR="004C0655" w:rsidRPr="007215C5" w:rsidRDefault="004C0655" w:rsidP="004F0393">
            <w:pPr>
              <w:pStyle w:val="VelocityScript"/>
            </w:pPr>
          </w:p>
          <w:p w14:paraId="6BD16B9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199E07" w14:textId="77777777" w:rsidR="008A674A" w:rsidRPr="003C5D56" w:rsidRDefault="008A674A" w:rsidP="008A674A">
            <w:pPr>
              <w:rPr>
                <w:rFonts w:cs="Arial"/>
                <w:color w:val="000000" w:themeColor="text1"/>
                <w:sz w:val="16"/>
                <w:szCs w:val="14"/>
              </w:rPr>
            </w:pPr>
            <w:r>
              <w:rPr>
                <w:rFonts w:cs="Arial"/>
                <w:color w:val="000000" w:themeColor="text1"/>
                <w:sz w:val="16"/>
                <w:szCs w:val="14"/>
              </w:rPr>
              <w:t>Current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D05D77"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1D9E7FCA" w14:textId="77777777" w:rsidR="00C84B54" w:rsidRDefault="00C84B54" w:rsidP="00090710">
            <w:pPr>
              <w:pStyle w:val="VelocityScript"/>
            </w:pPr>
          </w:p>
          <w:p w14:paraId="64992EE3" w14:textId="77777777" w:rsidR="00C84B54" w:rsidRDefault="00C84B54" w:rsidP="00090710">
            <w:pPr>
              <w:pStyle w:val="VelocityScript"/>
            </w:pPr>
          </w:p>
          <w:p w14:paraId="63A8B7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9DE8D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6FA3A66" w14:textId="77777777" w:rsidR="00753FDA" w:rsidRDefault="00753FDA"/>
        </w:tc>
      </w:tr>
      <w:tr w:rsidR="00EB31D7" w:rsidRPr="00B3499B" w14:paraId="513CAC5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8EB1F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D4F07E8" w14:textId="77777777" w:rsidR="0046438F" w:rsidRDefault="0046438F" w:rsidP="0046438F">
            <w:pPr>
              <w:rPr>
                <w:rFonts w:cs="Arial"/>
                <w:color w:val="000000" w:themeColor="text1"/>
                <w:sz w:val="16"/>
                <w:szCs w:val="14"/>
              </w:rPr>
            </w:pPr>
            <w:r>
              <w:rPr>
                <w:rFonts w:cs="Arial"/>
                <w:color w:val="000000" w:themeColor="text1"/>
                <w:sz w:val="16"/>
                <w:szCs w:val="14"/>
              </w:rPr>
              <w:t>Receive Current Settings Trigger</w:t>
            </w:r>
          </w:p>
          <w:p w14:paraId="6BEF36AE" w14:textId="77777777" w:rsidR="0046438F" w:rsidRPr="00740CDD" w:rsidRDefault="0046438F" w:rsidP="00927ADC">
            <w:pPr>
              <w:pStyle w:val="VelocityScript"/>
              <w:rPr>
                <w:color w:val="00B0F0"/>
              </w:rPr>
            </w:pPr>
          </w:p>
          <w:p w14:paraId="5311A486" w14:textId="77777777" w:rsidR="004C0655" w:rsidRPr="007215C5" w:rsidRDefault="004C0655" w:rsidP="004F0393">
            <w:pPr>
              <w:pStyle w:val="VelocityScript"/>
            </w:pPr>
          </w:p>
          <w:p w14:paraId="66E197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7DD5C6" w14:textId="77777777" w:rsidR="008A674A" w:rsidRPr="003C5D56" w:rsidRDefault="008A674A" w:rsidP="008A674A">
            <w:pPr>
              <w:rPr>
                <w:rFonts w:cs="Arial"/>
                <w:color w:val="000000" w:themeColor="text1"/>
                <w:sz w:val="16"/>
                <w:szCs w:val="14"/>
              </w:rPr>
            </w:pPr>
            <w:r>
              <w:rPr>
                <w:rFonts w:cs="Arial"/>
                <w:color w:val="000000" w:themeColor="text1"/>
                <w:sz w:val="16"/>
                <w:szCs w:val="14"/>
              </w:rPr>
              <w:t>Receive Current Settings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7F09B0"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71A3690B" w14:textId="77777777" w:rsidR="00C84B54" w:rsidRDefault="00C84B54" w:rsidP="00090710">
            <w:pPr>
              <w:pStyle w:val="VelocityScript"/>
            </w:pPr>
          </w:p>
          <w:p w14:paraId="2501CF79" w14:textId="77777777" w:rsidR="00C84B54" w:rsidRDefault="00C84B54" w:rsidP="00090710">
            <w:pPr>
              <w:pStyle w:val="VelocityScript"/>
            </w:pPr>
          </w:p>
          <w:p w14:paraId="51810DD4"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FC52A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0FCE728" w14:textId="77777777" w:rsidR="00753FDA" w:rsidRDefault="00753FDA"/>
        </w:tc>
      </w:tr>
      <w:tr w:rsidR="00EB31D7" w:rsidRPr="00B3499B" w14:paraId="7608C1F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FAD6CE4" w14:textId="4BEA1A70" w:rsidR="00EB31D7" w:rsidRPr="00B3499B" w:rsidRDefault="00F43BEF" w:rsidP="00236BAE">
            <w:pPr>
              <w:rPr>
                <w:rFonts w:cs="Arial"/>
                <w:bCs/>
                <w:color w:val="808080" w:themeColor="background1" w:themeShade="80"/>
                <w:sz w:val="16"/>
                <w:szCs w:val="14"/>
              </w:rPr>
            </w:pPr>
            <w:hyperlink r:id="rId5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371907" w14:textId="0CE99708"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BC8163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9065BAD" w14:textId="21C1EE1B" w:rsidR="00414C45" w:rsidRPr="004A50B8" w:rsidRDefault="00414C45" w:rsidP="004A50B8">
      <w:pPr>
        <w:pStyle w:val="Caption"/>
      </w:pPr>
      <w:bookmarkStart w:id="255" w:name="_Toc6574937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42</w:t>
      </w:r>
      <w:r>
        <w:rPr>
          <w:noProof/>
        </w:rPr>
        <w:fldChar w:fldCharType="end"/>
      </w:r>
      <w:r w:rsidRPr="00702453">
        <w:t xml:space="preserve">: </w:t>
      </w:r>
      <w:r>
        <w:t xml:space="preserve">Input Signal mappings of Function </w:t>
      </w:r>
      <w:r w:rsidRPr="004521EB">
        <w:rPr>
          <w:lang w:val="en-GB"/>
        </w:rPr>
        <w:t>Receive Current Settings</w:t>
      </w:r>
      <w:bookmarkEnd w:id="255"/>
    </w:p>
    <w:p w14:paraId="13F7DD2F" w14:textId="77777777" w:rsidR="008C50D1" w:rsidRPr="00E23282" w:rsidRDefault="008C50D1" w:rsidP="00072314"/>
    <w:p w14:paraId="26ED05A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DFFA120"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977B44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D53C51"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175FA5A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4C2B9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310CE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8097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1F6853"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F23968"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0910AF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7E336E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633A1B"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8B9055C" w14:textId="77777777" w:rsidR="0046438F" w:rsidRDefault="0046438F" w:rsidP="0046438F">
            <w:pPr>
              <w:rPr>
                <w:rFonts w:cs="Arial"/>
                <w:color w:val="000000" w:themeColor="text1"/>
                <w:sz w:val="16"/>
                <w:szCs w:val="14"/>
              </w:rPr>
            </w:pPr>
            <w:r>
              <w:rPr>
                <w:rFonts w:cs="Arial"/>
                <w:color w:val="000000" w:themeColor="text1"/>
                <w:sz w:val="16"/>
                <w:szCs w:val="14"/>
              </w:rPr>
              <w:t>Current Ambient Light Settings</w:t>
            </w:r>
          </w:p>
          <w:p w14:paraId="2D0F7550" w14:textId="77777777" w:rsidR="0046438F" w:rsidRPr="00740CDD" w:rsidRDefault="0046438F" w:rsidP="00D60C45">
            <w:pPr>
              <w:pStyle w:val="VelocityScript"/>
              <w:rPr>
                <w:color w:val="00B0F0"/>
              </w:rPr>
            </w:pPr>
          </w:p>
          <w:p w14:paraId="45143E33" w14:textId="77777777" w:rsidR="007215C5" w:rsidRPr="00D60C45" w:rsidRDefault="007215C5" w:rsidP="00CA24CE">
            <w:pPr>
              <w:rPr>
                <w:rFonts w:cs="Arial"/>
                <w:color w:val="000000" w:themeColor="text1"/>
                <w:sz w:val="16"/>
                <w:szCs w:val="14"/>
                <w:lang w:val="en-GB"/>
              </w:rPr>
            </w:pPr>
          </w:p>
          <w:p w14:paraId="34A316F3"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B43BBF"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Current Ambient Light Settings</w:t>
            </w:r>
          </w:p>
          <w:p w14:paraId="7064F58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2D73CB"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26C034E6" w14:textId="77777777" w:rsidR="00C84B54" w:rsidRDefault="00C84B54" w:rsidP="00B31A0E">
            <w:pPr>
              <w:pStyle w:val="VelocityScript"/>
            </w:pPr>
          </w:p>
          <w:p w14:paraId="36BA22AA" w14:textId="77777777" w:rsidR="00C84B54" w:rsidRDefault="00C84B54" w:rsidP="00B31A0E">
            <w:pPr>
              <w:pStyle w:val="VelocityScript"/>
            </w:pPr>
          </w:p>
          <w:p w14:paraId="1DD095B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0BA18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73FDBE1" w14:textId="77777777" w:rsidR="00753FDA" w:rsidRDefault="00753FDA"/>
        </w:tc>
      </w:tr>
      <w:tr w:rsidR="00CA24CE" w:rsidRPr="00B3499B" w14:paraId="73D69CD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E38E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699A87E" w14:textId="77777777" w:rsidR="0046438F" w:rsidRDefault="0046438F" w:rsidP="0046438F">
            <w:pPr>
              <w:rPr>
                <w:rFonts w:cs="Arial"/>
                <w:color w:val="000000" w:themeColor="text1"/>
                <w:sz w:val="16"/>
                <w:szCs w:val="14"/>
              </w:rPr>
            </w:pPr>
            <w:r>
              <w:rPr>
                <w:rFonts w:cs="Arial"/>
                <w:color w:val="000000" w:themeColor="text1"/>
                <w:sz w:val="16"/>
                <w:szCs w:val="14"/>
              </w:rPr>
              <w:t>Current Halo Light Settings</w:t>
            </w:r>
          </w:p>
          <w:p w14:paraId="5FE1DAEA" w14:textId="77777777" w:rsidR="0046438F" w:rsidRPr="00740CDD" w:rsidRDefault="0046438F" w:rsidP="00D60C45">
            <w:pPr>
              <w:pStyle w:val="VelocityScript"/>
              <w:rPr>
                <w:color w:val="00B0F0"/>
              </w:rPr>
            </w:pPr>
          </w:p>
          <w:p w14:paraId="76983E7D" w14:textId="77777777" w:rsidR="007215C5" w:rsidRPr="00D60C45" w:rsidRDefault="007215C5" w:rsidP="00CA24CE">
            <w:pPr>
              <w:rPr>
                <w:rFonts w:cs="Arial"/>
                <w:color w:val="000000" w:themeColor="text1"/>
                <w:sz w:val="16"/>
                <w:szCs w:val="14"/>
                <w:lang w:val="en-GB"/>
              </w:rPr>
            </w:pPr>
          </w:p>
          <w:p w14:paraId="49A22870"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CF6213C"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Halo Light Settings</w:t>
            </w:r>
          </w:p>
          <w:p w14:paraId="3965DEC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1F5195"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10896ED7" w14:textId="77777777" w:rsidR="00C84B54" w:rsidRDefault="00C84B54" w:rsidP="00B31A0E">
            <w:pPr>
              <w:pStyle w:val="VelocityScript"/>
            </w:pPr>
          </w:p>
          <w:p w14:paraId="036DD9F1" w14:textId="77777777" w:rsidR="00C84B54" w:rsidRDefault="00C84B54" w:rsidP="00B31A0E">
            <w:pPr>
              <w:pStyle w:val="VelocityScript"/>
            </w:pPr>
          </w:p>
          <w:p w14:paraId="284EAFFE"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C27B0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F616D4" w14:textId="77777777" w:rsidR="00753FDA" w:rsidRDefault="00753FDA"/>
        </w:tc>
      </w:tr>
      <w:tr w:rsidR="00CA24CE" w:rsidRPr="00B3499B" w14:paraId="5716372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B4C4F3C"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98863FA" w14:textId="77777777" w:rsidR="0046438F" w:rsidRDefault="0046438F" w:rsidP="0046438F">
            <w:pPr>
              <w:rPr>
                <w:rFonts w:cs="Arial"/>
                <w:color w:val="000000" w:themeColor="text1"/>
                <w:sz w:val="16"/>
                <w:szCs w:val="14"/>
              </w:rPr>
            </w:pPr>
            <w:r>
              <w:rPr>
                <w:rFonts w:cs="Arial"/>
                <w:color w:val="000000" w:themeColor="text1"/>
                <w:sz w:val="16"/>
                <w:szCs w:val="14"/>
              </w:rPr>
              <w:t>Current Audio Settings</w:t>
            </w:r>
          </w:p>
          <w:p w14:paraId="5070239E" w14:textId="77777777" w:rsidR="0046438F" w:rsidRPr="00740CDD" w:rsidRDefault="0046438F" w:rsidP="00D60C45">
            <w:pPr>
              <w:pStyle w:val="VelocityScript"/>
              <w:rPr>
                <w:color w:val="00B0F0"/>
              </w:rPr>
            </w:pPr>
          </w:p>
          <w:p w14:paraId="79134E45" w14:textId="77777777" w:rsidR="007215C5" w:rsidRPr="00D60C45" w:rsidRDefault="007215C5" w:rsidP="00CA24CE">
            <w:pPr>
              <w:rPr>
                <w:rFonts w:cs="Arial"/>
                <w:color w:val="000000" w:themeColor="text1"/>
                <w:sz w:val="16"/>
                <w:szCs w:val="14"/>
                <w:lang w:val="en-GB"/>
              </w:rPr>
            </w:pPr>
          </w:p>
          <w:p w14:paraId="74AEA02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42F85E"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Audio Settings</w:t>
            </w:r>
          </w:p>
          <w:p w14:paraId="263F2643"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AB9255" w14:textId="77777777" w:rsidR="0038251F" w:rsidRPr="0038251F" w:rsidRDefault="00143E70" w:rsidP="0038251F">
            <w:pPr>
              <w:pStyle w:val="VelocityScript"/>
              <w:rPr>
                <w:color w:val="00B0F0"/>
                <w:sz w:val="16"/>
              </w:rPr>
            </w:pPr>
            <w:r>
              <w:rPr>
                <w:rFonts w:cs="Arial"/>
                <w:color w:val="000000" w:themeColor="text1"/>
                <w:sz w:val="16"/>
                <w:szCs w:val="14"/>
              </w:rPr>
              <w:t>Audio Settings</w:t>
            </w:r>
            <w:r w:rsidRPr="0038251F">
              <w:rPr>
                <w:color w:val="00B0F0"/>
                <w:sz w:val="16"/>
              </w:rPr>
              <w:t xml:space="preserve"> </w:t>
            </w:r>
          </w:p>
          <w:p w14:paraId="5419B758" w14:textId="77777777" w:rsidR="00C84B54" w:rsidRDefault="00C84B54" w:rsidP="00B31A0E">
            <w:pPr>
              <w:pStyle w:val="VelocityScript"/>
            </w:pPr>
          </w:p>
          <w:p w14:paraId="799B9D75" w14:textId="77777777" w:rsidR="00C84B54" w:rsidRDefault="00C84B54" w:rsidP="00B31A0E">
            <w:pPr>
              <w:pStyle w:val="VelocityScript"/>
            </w:pPr>
          </w:p>
          <w:p w14:paraId="61F4805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EBBC80"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DAB7E3A" w14:textId="77777777" w:rsidR="00753FDA" w:rsidRDefault="00753FDA"/>
        </w:tc>
      </w:tr>
      <w:tr w:rsidR="00CA24CE" w:rsidRPr="00B3499B" w14:paraId="2901206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4DF8CF"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C4ECE6D" w14:textId="77777777" w:rsidR="0046438F" w:rsidRDefault="0046438F" w:rsidP="0046438F">
            <w:pPr>
              <w:rPr>
                <w:rFonts w:cs="Arial"/>
                <w:color w:val="000000" w:themeColor="text1"/>
                <w:sz w:val="16"/>
                <w:szCs w:val="14"/>
              </w:rPr>
            </w:pPr>
            <w:r>
              <w:rPr>
                <w:rFonts w:cs="Arial"/>
                <w:color w:val="000000" w:themeColor="text1"/>
                <w:sz w:val="16"/>
                <w:szCs w:val="14"/>
              </w:rPr>
              <w:t>Current Moonroof Status</w:t>
            </w:r>
          </w:p>
          <w:p w14:paraId="26521267" w14:textId="77777777" w:rsidR="0046438F" w:rsidRPr="00740CDD" w:rsidRDefault="0046438F" w:rsidP="00D60C45">
            <w:pPr>
              <w:pStyle w:val="VelocityScript"/>
              <w:rPr>
                <w:color w:val="00B0F0"/>
              </w:rPr>
            </w:pPr>
          </w:p>
          <w:p w14:paraId="3598B4FD" w14:textId="77777777" w:rsidR="007215C5" w:rsidRPr="00D60C45" w:rsidRDefault="007215C5" w:rsidP="00CA24CE">
            <w:pPr>
              <w:rPr>
                <w:rFonts w:cs="Arial"/>
                <w:color w:val="000000" w:themeColor="text1"/>
                <w:sz w:val="16"/>
                <w:szCs w:val="14"/>
                <w:lang w:val="en-GB"/>
              </w:rPr>
            </w:pPr>
          </w:p>
          <w:p w14:paraId="3E6410E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FE909DE"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Moonroof Status</w:t>
            </w:r>
          </w:p>
          <w:p w14:paraId="4A2C59F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847482"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4E766AE7" w14:textId="77777777" w:rsidR="00C84B54" w:rsidRDefault="00C84B54" w:rsidP="00B31A0E">
            <w:pPr>
              <w:pStyle w:val="VelocityScript"/>
            </w:pPr>
          </w:p>
          <w:p w14:paraId="2FF00B4B" w14:textId="77777777" w:rsidR="00C84B54" w:rsidRDefault="00C84B54" w:rsidP="00B31A0E">
            <w:pPr>
              <w:pStyle w:val="VelocityScript"/>
            </w:pPr>
          </w:p>
          <w:p w14:paraId="26EDFAE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2BEAA9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7A3FBD6" w14:textId="77777777" w:rsidR="00753FDA" w:rsidRDefault="00753FDA"/>
        </w:tc>
      </w:tr>
      <w:tr w:rsidR="00CA24CE" w:rsidRPr="00B3499B" w14:paraId="69E1AD4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45CDB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FF1B056" w14:textId="77777777" w:rsidR="0046438F" w:rsidRDefault="0046438F" w:rsidP="0046438F">
            <w:pPr>
              <w:rPr>
                <w:rFonts w:cs="Arial"/>
                <w:color w:val="000000" w:themeColor="text1"/>
                <w:sz w:val="16"/>
                <w:szCs w:val="14"/>
              </w:rPr>
            </w:pPr>
            <w:r>
              <w:rPr>
                <w:rFonts w:cs="Arial"/>
                <w:color w:val="000000" w:themeColor="text1"/>
                <w:sz w:val="16"/>
                <w:szCs w:val="14"/>
              </w:rPr>
              <w:t>Current Seat Position</w:t>
            </w:r>
          </w:p>
          <w:p w14:paraId="66069853" w14:textId="77777777" w:rsidR="0046438F" w:rsidRPr="00740CDD" w:rsidRDefault="0046438F" w:rsidP="00D60C45">
            <w:pPr>
              <w:pStyle w:val="VelocityScript"/>
              <w:rPr>
                <w:color w:val="00B0F0"/>
              </w:rPr>
            </w:pPr>
          </w:p>
          <w:p w14:paraId="260E9420" w14:textId="77777777" w:rsidR="007215C5" w:rsidRPr="00D60C45" w:rsidRDefault="007215C5" w:rsidP="00CA24CE">
            <w:pPr>
              <w:rPr>
                <w:rFonts w:cs="Arial"/>
                <w:color w:val="000000" w:themeColor="text1"/>
                <w:sz w:val="16"/>
                <w:szCs w:val="14"/>
                <w:lang w:val="en-GB"/>
              </w:rPr>
            </w:pPr>
          </w:p>
          <w:p w14:paraId="18555F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433CD9" w14:textId="77777777" w:rsidR="00DD49BA" w:rsidRPr="003C5D56" w:rsidRDefault="00DD49BA" w:rsidP="00DD49BA">
            <w:pPr>
              <w:rPr>
                <w:rFonts w:cs="Arial"/>
                <w:color w:val="000000" w:themeColor="text1"/>
                <w:sz w:val="16"/>
                <w:szCs w:val="14"/>
              </w:rPr>
            </w:pPr>
            <w:r>
              <w:rPr>
                <w:rFonts w:cs="Arial"/>
                <w:color w:val="000000" w:themeColor="text1"/>
                <w:sz w:val="16"/>
                <w:szCs w:val="14"/>
              </w:rPr>
              <w:t>Current Seat Position</w:t>
            </w:r>
          </w:p>
          <w:p w14:paraId="148206A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45385C"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09901484" w14:textId="77777777" w:rsidR="00C84B54" w:rsidRDefault="00C84B54" w:rsidP="00B31A0E">
            <w:pPr>
              <w:pStyle w:val="VelocityScript"/>
            </w:pPr>
          </w:p>
          <w:p w14:paraId="776FBF6D" w14:textId="77777777" w:rsidR="00C84B54" w:rsidRDefault="00C84B54" w:rsidP="00B31A0E">
            <w:pPr>
              <w:pStyle w:val="VelocityScript"/>
            </w:pPr>
          </w:p>
          <w:p w14:paraId="150FB0A3"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F81065"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899A87D" w14:textId="77777777" w:rsidR="00753FDA" w:rsidRDefault="00753FDA"/>
        </w:tc>
      </w:tr>
      <w:tr w:rsidR="00CA24CE" w:rsidRPr="00B3499B" w14:paraId="2A3E78E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1C19640" w14:textId="27D83A15" w:rsidR="00CA24CE" w:rsidRPr="00B3499B" w:rsidRDefault="00F43BEF" w:rsidP="00CA24CE">
            <w:pPr>
              <w:rPr>
                <w:rFonts w:cs="Arial"/>
                <w:bCs/>
                <w:color w:val="808080" w:themeColor="background1" w:themeShade="80"/>
                <w:sz w:val="16"/>
                <w:szCs w:val="14"/>
              </w:rPr>
            </w:pPr>
            <w:hyperlink r:id="rId5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AADC8BA" w14:textId="731E05E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FA593F"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9B1773C" w14:textId="1B583FC8" w:rsidR="00236BAE" w:rsidRPr="004A50B8" w:rsidRDefault="00236BAE" w:rsidP="004A50B8">
      <w:pPr>
        <w:pStyle w:val="Caption"/>
      </w:pPr>
      <w:bookmarkStart w:id="256" w:name="_Toc6574937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43</w:t>
      </w:r>
      <w:r>
        <w:rPr>
          <w:noProof/>
        </w:rPr>
        <w:fldChar w:fldCharType="end"/>
      </w:r>
      <w:r w:rsidRPr="00702453">
        <w:t xml:space="preserve">: </w:t>
      </w:r>
      <w:r>
        <w:t xml:space="preserve">Output Signal mappings of Function </w:t>
      </w:r>
      <w:r w:rsidRPr="004521EB">
        <w:rPr>
          <w:lang w:val="en-GB"/>
        </w:rPr>
        <w:t>Receive Current Settings</w:t>
      </w:r>
      <w:bookmarkEnd w:id="256"/>
    </w:p>
    <w:p w14:paraId="6838048C" w14:textId="77777777" w:rsidR="00072314" w:rsidRPr="00612064" w:rsidRDefault="00072314" w:rsidP="00072314">
      <w:pPr>
        <w:spacing w:before="20"/>
        <w:rPr>
          <w:vanish/>
        </w:rPr>
      </w:pPr>
    </w:p>
    <w:p w14:paraId="48136133" w14:textId="77777777" w:rsidR="00072314" w:rsidRDefault="00072314" w:rsidP="00072314">
      <w:pPr>
        <w:pStyle w:val="Heading6"/>
        <w:keepNext w:val="0"/>
        <w:tabs>
          <w:tab w:val="clear" w:pos="900"/>
          <w:tab w:val="left" w:pos="709"/>
        </w:tabs>
        <w:spacing w:before="240"/>
      </w:pPr>
      <w:r>
        <w:t>Parameters</w:t>
      </w:r>
    </w:p>
    <w:p w14:paraId="2A84C26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C7A42F2" w14:textId="77777777" w:rsidTr="001D18E6">
        <w:trPr>
          <w:trHeight w:val="161"/>
        </w:trPr>
        <w:tc>
          <w:tcPr>
            <w:tcW w:w="1838" w:type="dxa"/>
            <w:shd w:val="clear" w:color="auto" w:fill="D9D9D9" w:themeFill="background1" w:themeFillShade="D9"/>
            <w:noWrap/>
            <w:hideMark/>
          </w:tcPr>
          <w:p w14:paraId="42230AAA"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55CF16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9A5C77E"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7E32D2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147043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73C6D67" w14:textId="77777777" w:rsidTr="001D18E6">
        <w:trPr>
          <w:trHeight w:val="70"/>
        </w:trPr>
        <w:tc>
          <w:tcPr>
            <w:tcW w:w="1838" w:type="dxa"/>
            <w:noWrap/>
          </w:tcPr>
          <w:p w14:paraId="19670CE4" w14:textId="09F7D158"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166570B" w14:textId="0DB6483D"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6E25F269" w14:textId="4E5A819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08598376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0D18B30"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657010AB"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4AF32A54" w14:textId="77777777" w:rsidTr="001D18E6">
        <w:trPr>
          <w:trHeight w:val="71"/>
        </w:trPr>
        <w:tc>
          <w:tcPr>
            <w:tcW w:w="1838" w:type="dxa"/>
            <w:noWrap/>
          </w:tcPr>
          <w:p w14:paraId="043DD6DF"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5368E34E" w14:textId="77777777" w:rsidR="00072314" w:rsidRPr="00D14691" w:rsidRDefault="00072314" w:rsidP="001D18E6">
            <w:pPr>
              <w:rPr>
                <w:color w:val="000000" w:themeColor="text1"/>
              </w:rPr>
            </w:pPr>
          </w:p>
        </w:tc>
        <w:tc>
          <w:tcPr>
            <w:tcW w:w="1701" w:type="dxa"/>
          </w:tcPr>
          <w:p w14:paraId="79E50D4F" w14:textId="77777777" w:rsidR="00072314" w:rsidRPr="00D14691" w:rsidRDefault="00072314" w:rsidP="001D18E6">
            <w:pPr>
              <w:rPr>
                <w:color w:val="000000" w:themeColor="text1"/>
              </w:rPr>
            </w:pPr>
          </w:p>
        </w:tc>
        <w:tc>
          <w:tcPr>
            <w:tcW w:w="1417" w:type="dxa"/>
            <w:noWrap/>
          </w:tcPr>
          <w:p w14:paraId="633C9811" w14:textId="77777777" w:rsidR="00072314" w:rsidRPr="00D14691" w:rsidRDefault="00072314" w:rsidP="001D18E6">
            <w:pPr>
              <w:rPr>
                <w:color w:val="000000" w:themeColor="text1"/>
              </w:rPr>
            </w:pPr>
          </w:p>
        </w:tc>
        <w:tc>
          <w:tcPr>
            <w:tcW w:w="3402" w:type="dxa"/>
          </w:tcPr>
          <w:p w14:paraId="26A2B47F" w14:textId="77777777" w:rsidR="00072314" w:rsidRPr="00D14691" w:rsidRDefault="00072314" w:rsidP="001D18E6">
            <w:pPr>
              <w:rPr>
                <w:color w:val="000000" w:themeColor="text1"/>
              </w:rPr>
            </w:pPr>
          </w:p>
        </w:tc>
      </w:tr>
    </w:tbl>
    <w:p w14:paraId="6DABA936" w14:textId="79B51783" w:rsidR="008C50D1" w:rsidRDefault="00072314" w:rsidP="003678EC">
      <w:pPr>
        <w:pStyle w:val="Caption"/>
        <w:rPr>
          <w:lang w:val="en-GB"/>
        </w:rPr>
      </w:pPr>
      <w:bookmarkStart w:id="257" w:name="_Toc6574937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57"/>
    </w:p>
    <w:p w14:paraId="6D876E81" w14:textId="77777777" w:rsidR="003678EC" w:rsidRPr="003678EC" w:rsidRDefault="003678EC" w:rsidP="003678EC">
      <w:pPr>
        <w:rPr>
          <w:lang w:val="en-GB"/>
        </w:rPr>
      </w:pPr>
    </w:p>
    <w:p w14:paraId="7FA74EA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08196B7" w14:textId="77777777" w:rsidR="00072314" w:rsidRPr="003225C9" w:rsidRDefault="00072314" w:rsidP="00072314">
      <w:pPr>
        <w:tabs>
          <w:tab w:val="left" w:pos="284"/>
          <w:tab w:val="left" w:pos="851"/>
        </w:tabs>
      </w:pPr>
    </w:p>
    <w:p w14:paraId="167FC4EC"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EB24E6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B8EE4ED" w14:textId="77777777" w:rsidTr="001D18E6">
        <w:tc>
          <w:tcPr>
            <w:tcW w:w="1934" w:type="dxa"/>
            <w:shd w:val="clear" w:color="auto" w:fill="D9D9D9" w:themeFill="background1" w:themeFillShade="D9"/>
          </w:tcPr>
          <w:p w14:paraId="59778A61" w14:textId="77777777" w:rsidR="00072314" w:rsidRDefault="00072314" w:rsidP="001D18E6">
            <w:pPr>
              <w:rPr>
                <w:b/>
              </w:rPr>
            </w:pPr>
            <w:r w:rsidRPr="00AF169D">
              <w:rPr>
                <w:b/>
              </w:rPr>
              <w:t>Requirement ID</w:t>
            </w:r>
          </w:p>
          <w:p w14:paraId="5A04A2D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EE74E9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ABF042C" w14:textId="77777777" w:rsidR="00072314" w:rsidRDefault="00072314" w:rsidP="001D18E6">
            <w:pPr>
              <w:rPr>
                <w:b/>
              </w:rPr>
            </w:pPr>
            <w:r>
              <w:rPr>
                <w:b/>
              </w:rPr>
              <w:t>Modification</w:t>
            </w:r>
          </w:p>
        </w:tc>
        <w:tc>
          <w:tcPr>
            <w:tcW w:w="1712" w:type="dxa"/>
            <w:shd w:val="clear" w:color="auto" w:fill="D9D9D9" w:themeFill="background1" w:themeFillShade="D9"/>
          </w:tcPr>
          <w:p w14:paraId="5D0FD5A3" w14:textId="77777777" w:rsidR="00072314" w:rsidRDefault="00072314" w:rsidP="001D18E6">
            <w:pPr>
              <w:rPr>
                <w:b/>
              </w:rPr>
            </w:pPr>
            <w:r w:rsidRPr="00AF169D">
              <w:rPr>
                <w:b/>
              </w:rPr>
              <w:t xml:space="preserve">Requirement </w:t>
            </w:r>
            <w:r>
              <w:rPr>
                <w:b/>
              </w:rPr>
              <w:t>ID</w:t>
            </w:r>
          </w:p>
          <w:p w14:paraId="4383BD4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0006E29" w14:textId="77777777" w:rsidR="00072314" w:rsidRPr="00AF169D" w:rsidRDefault="00072314" w:rsidP="001D18E6">
            <w:pPr>
              <w:rPr>
                <w:b/>
              </w:rPr>
            </w:pPr>
            <w:r>
              <w:rPr>
                <w:b/>
              </w:rPr>
              <w:t>Comment</w:t>
            </w:r>
          </w:p>
        </w:tc>
      </w:tr>
      <w:tr w:rsidR="00072314" w14:paraId="263BE752" w14:textId="77777777" w:rsidTr="001D18E6">
        <w:tc>
          <w:tcPr>
            <w:tcW w:w="1934" w:type="dxa"/>
          </w:tcPr>
          <w:p w14:paraId="53F11D41" w14:textId="77777777" w:rsidR="00072314" w:rsidRPr="000F4E8B" w:rsidRDefault="00072314" w:rsidP="001D18E6">
            <w:r w:rsidRPr="000F4E8B">
              <w:t>REQ_abc</w:t>
            </w:r>
          </w:p>
        </w:tc>
        <w:tc>
          <w:tcPr>
            <w:tcW w:w="2177" w:type="dxa"/>
          </w:tcPr>
          <w:p w14:paraId="63FC398D" w14:textId="77777777" w:rsidR="00072314" w:rsidRPr="000F4E8B" w:rsidRDefault="00072314" w:rsidP="001D18E6"/>
        </w:tc>
        <w:sdt>
          <w:sdtPr>
            <w:alias w:val="Modification"/>
            <w:tag w:val="Modification"/>
            <w:id w:val="-2032171046"/>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E38C87D" w14:textId="77777777" w:rsidR="00072314" w:rsidRPr="000F4E8B" w:rsidRDefault="00072314" w:rsidP="001D18E6">
                <w:r w:rsidRPr="000F4E8B">
                  <w:t>Removed</w:t>
                </w:r>
              </w:p>
            </w:tc>
          </w:sdtContent>
        </w:sdt>
        <w:tc>
          <w:tcPr>
            <w:tcW w:w="1712" w:type="dxa"/>
          </w:tcPr>
          <w:p w14:paraId="07334E05" w14:textId="77777777" w:rsidR="00072314" w:rsidRPr="000F4E8B" w:rsidRDefault="00072314" w:rsidP="001D18E6">
            <w:r w:rsidRPr="000F4E8B">
              <w:t>--</w:t>
            </w:r>
          </w:p>
        </w:tc>
        <w:tc>
          <w:tcPr>
            <w:tcW w:w="2958" w:type="dxa"/>
          </w:tcPr>
          <w:p w14:paraId="5644BE0D" w14:textId="77777777" w:rsidR="00072314" w:rsidRPr="000F4E8B" w:rsidRDefault="00072314" w:rsidP="001D18E6"/>
        </w:tc>
      </w:tr>
      <w:tr w:rsidR="00072314" w14:paraId="73E856FC" w14:textId="77777777" w:rsidTr="001D18E6">
        <w:tc>
          <w:tcPr>
            <w:tcW w:w="1934" w:type="dxa"/>
          </w:tcPr>
          <w:p w14:paraId="6325EC29" w14:textId="77777777" w:rsidR="00072314" w:rsidRPr="000F4E8B" w:rsidRDefault="00072314" w:rsidP="001D18E6">
            <w:r w:rsidRPr="000F4E8B">
              <w:t>REQ_def</w:t>
            </w:r>
          </w:p>
        </w:tc>
        <w:tc>
          <w:tcPr>
            <w:tcW w:w="2177" w:type="dxa"/>
          </w:tcPr>
          <w:p w14:paraId="40E1C3A6" w14:textId="77777777" w:rsidR="00072314" w:rsidRPr="000F4E8B" w:rsidRDefault="00072314" w:rsidP="001D18E6"/>
        </w:tc>
        <w:sdt>
          <w:sdtPr>
            <w:alias w:val="Modification"/>
            <w:tag w:val="Modification"/>
            <w:id w:val="1574464459"/>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01BA095" w14:textId="77777777" w:rsidR="00072314" w:rsidRPr="000F4E8B" w:rsidRDefault="00072314" w:rsidP="001D18E6">
                <w:r w:rsidRPr="000F4E8B">
                  <w:t>Replaced</w:t>
                </w:r>
              </w:p>
            </w:tc>
          </w:sdtContent>
        </w:sdt>
        <w:tc>
          <w:tcPr>
            <w:tcW w:w="1712" w:type="dxa"/>
          </w:tcPr>
          <w:p w14:paraId="55038317" w14:textId="77777777" w:rsidR="00072314" w:rsidRPr="000F4E8B" w:rsidRDefault="00072314" w:rsidP="001D18E6">
            <w:r w:rsidRPr="000F4E8B">
              <w:t>REQ_xyz</w:t>
            </w:r>
          </w:p>
        </w:tc>
        <w:tc>
          <w:tcPr>
            <w:tcW w:w="2958" w:type="dxa"/>
          </w:tcPr>
          <w:p w14:paraId="02C8FEEC" w14:textId="77777777" w:rsidR="00072314" w:rsidRPr="000F4E8B" w:rsidRDefault="00072314" w:rsidP="001D18E6"/>
        </w:tc>
      </w:tr>
      <w:tr w:rsidR="00072314" w14:paraId="5FAC9E92" w14:textId="77777777" w:rsidTr="001D18E6">
        <w:tc>
          <w:tcPr>
            <w:tcW w:w="1934" w:type="dxa"/>
          </w:tcPr>
          <w:p w14:paraId="335DE4AE" w14:textId="77777777" w:rsidR="00072314" w:rsidRPr="000F4E8B" w:rsidRDefault="00072314" w:rsidP="001D18E6">
            <w:r w:rsidRPr="000F4E8B">
              <w:t>--</w:t>
            </w:r>
          </w:p>
        </w:tc>
        <w:tc>
          <w:tcPr>
            <w:tcW w:w="2177" w:type="dxa"/>
          </w:tcPr>
          <w:p w14:paraId="341ABD9B" w14:textId="77777777" w:rsidR="00072314" w:rsidRPr="000F4E8B" w:rsidRDefault="00072314" w:rsidP="001D18E6"/>
        </w:tc>
        <w:sdt>
          <w:sdtPr>
            <w:alias w:val="Modification"/>
            <w:tag w:val="Modification"/>
            <w:id w:val="-25475301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0E8A759" w14:textId="77777777" w:rsidR="00072314" w:rsidRPr="000F4E8B" w:rsidRDefault="00072314" w:rsidP="001D18E6">
                <w:r w:rsidRPr="000F4E8B">
                  <w:t>Added</w:t>
                </w:r>
              </w:p>
            </w:tc>
          </w:sdtContent>
        </w:sdt>
        <w:tc>
          <w:tcPr>
            <w:tcW w:w="1712" w:type="dxa"/>
          </w:tcPr>
          <w:p w14:paraId="1D117DE1" w14:textId="77777777" w:rsidR="00072314" w:rsidRPr="000F4E8B" w:rsidRDefault="00072314" w:rsidP="001D18E6">
            <w:r w:rsidRPr="000F4E8B">
              <w:t>REQ_123</w:t>
            </w:r>
          </w:p>
        </w:tc>
        <w:tc>
          <w:tcPr>
            <w:tcW w:w="2958" w:type="dxa"/>
          </w:tcPr>
          <w:p w14:paraId="4316E06D" w14:textId="77777777" w:rsidR="00072314" w:rsidRPr="000F4E8B" w:rsidRDefault="00072314" w:rsidP="001D18E6"/>
        </w:tc>
      </w:tr>
    </w:tbl>
    <w:p w14:paraId="7C4C333B" w14:textId="46BE6656" w:rsidR="00072314" w:rsidRDefault="00072314" w:rsidP="00072314">
      <w:pPr>
        <w:pStyle w:val="Caption"/>
      </w:pPr>
      <w:bookmarkStart w:id="258" w:name="_Toc6574937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45</w:t>
      </w:r>
      <w:r>
        <w:rPr>
          <w:noProof/>
        </w:rPr>
        <w:fldChar w:fldCharType="end"/>
      </w:r>
      <w:r w:rsidRPr="00702453">
        <w:t xml:space="preserve">: </w:t>
      </w:r>
      <w:r>
        <w:t>Component Specific Requirements</w:t>
      </w:r>
      <w:bookmarkEnd w:id="258"/>
    </w:p>
    <w:p w14:paraId="125669BA"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C5ACB6E" w14:textId="77777777" w:rsidTr="001D18E6">
        <w:tc>
          <w:tcPr>
            <w:tcW w:w="1838" w:type="dxa"/>
            <w:shd w:val="clear" w:color="auto" w:fill="D9D9D9" w:themeFill="background1" w:themeFillShade="D9"/>
          </w:tcPr>
          <w:p w14:paraId="1822D1D3" w14:textId="77777777" w:rsidR="00072314" w:rsidRDefault="00072314" w:rsidP="001D18E6">
            <w:pPr>
              <w:rPr>
                <w:b/>
              </w:rPr>
            </w:pPr>
            <w:r w:rsidRPr="00AF169D">
              <w:rPr>
                <w:b/>
              </w:rPr>
              <w:lastRenderedPageBreak/>
              <w:t>Requirement ID</w:t>
            </w:r>
          </w:p>
          <w:p w14:paraId="0AD8498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268A34B0"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F13F997" w14:textId="77777777" w:rsidR="00072314" w:rsidRPr="00AF169D" w:rsidRDefault="00072314" w:rsidP="001D18E6">
            <w:pPr>
              <w:rPr>
                <w:b/>
              </w:rPr>
            </w:pPr>
            <w:r>
              <w:rPr>
                <w:b/>
              </w:rPr>
              <w:t>Comment</w:t>
            </w:r>
          </w:p>
        </w:tc>
      </w:tr>
      <w:tr w:rsidR="00072314" w14:paraId="142B6E6D" w14:textId="77777777" w:rsidTr="001D18E6">
        <w:tc>
          <w:tcPr>
            <w:tcW w:w="1838" w:type="dxa"/>
          </w:tcPr>
          <w:p w14:paraId="223B0FEF" w14:textId="77777777" w:rsidR="00072314" w:rsidRDefault="00072314" w:rsidP="001D18E6"/>
        </w:tc>
        <w:tc>
          <w:tcPr>
            <w:tcW w:w="4253" w:type="dxa"/>
          </w:tcPr>
          <w:p w14:paraId="4EDEF68D" w14:textId="77777777" w:rsidR="00072314" w:rsidRDefault="00072314" w:rsidP="001D18E6"/>
        </w:tc>
        <w:tc>
          <w:tcPr>
            <w:tcW w:w="4110" w:type="dxa"/>
          </w:tcPr>
          <w:p w14:paraId="5AA557F0" w14:textId="77777777" w:rsidR="00072314" w:rsidRDefault="00072314" w:rsidP="001D18E6"/>
        </w:tc>
      </w:tr>
      <w:tr w:rsidR="00072314" w14:paraId="10B93D39" w14:textId="77777777" w:rsidTr="001D18E6">
        <w:tc>
          <w:tcPr>
            <w:tcW w:w="1838" w:type="dxa"/>
          </w:tcPr>
          <w:p w14:paraId="61381613" w14:textId="77777777" w:rsidR="00072314" w:rsidRDefault="00072314" w:rsidP="001D18E6"/>
        </w:tc>
        <w:tc>
          <w:tcPr>
            <w:tcW w:w="4253" w:type="dxa"/>
          </w:tcPr>
          <w:p w14:paraId="3FB3C5DF" w14:textId="77777777" w:rsidR="00072314" w:rsidRDefault="00072314" w:rsidP="001D18E6"/>
        </w:tc>
        <w:tc>
          <w:tcPr>
            <w:tcW w:w="4110" w:type="dxa"/>
          </w:tcPr>
          <w:p w14:paraId="6EBAD639" w14:textId="77777777" w:rsidR="00072314" w:rsidRDefault="00072314" w:rsidP="001D18E6"/>
        </w:tc>
      </w:tr>
      <w:tr w:rsidR="00072314" w14:paraId="36D7A690" w14:textId="77777777" w:rsidTr="001D18E6">
        <w:tc>
          <w:tcPr>
            <w:tcW w:w="1838" w:type="dxa"/>
          </w:tcPr>
          <w:p w14:paraId="2D6E7891" w14:textId="77777777" w:rsidR="00072314" w:rsidRDefault="00072314" w:rsidP="001D18E6">
            <w:r>
              <w:t>…</w:t>
            </w:r>
          </w:p>
        </w:tc>
        <w:tc>
          <w:tcPr>
            <w:tcW w:w="4253" w:type="dxa"/>
          </w:tcPr>
          <w:p w14:paraId="021429BF" w14:textId="77777777" w:rsidR="00072314" w:rsidRDefault="00072314" w:rsidP="001D18E6"/>
        </w:tc>
        <w:tc>
          <w:tcPr>
            <w:tcW w:w="4110" w:type="dxa"/>
          </w:tcPr>
          <w:p w14:paraId="5A923A69" w14:textId="77777777" w:rsidR="00072314" w:rsidRDefault="00072314" w:rsidP="001D18E6"/>
        </w:tc>
      </w:tr>
    </w:tbl>
    <w:p w14:paraId="0A1DB9AF" w14:textId="489537CB" w:rsidR="00072314" w:rsidRPr="00702453" w:rsidRDefault="00072314" w:rsidP="00072314">
      <w:pPr>
        <w:pStyle w:val="Caption"/>
      </w:pPr>
      <w:bookmarkStart w:id="259" w:name="_Toc6574937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46</w:t>
      </w:r>
      <w:r>
        <w:rPr>
          <w:noProof/>
        </w:rPr>
        <w:fldChar w:fldCharType="end"/>
      </w:r>
      <w:r w:rsidRPr="00702453">
        <w:t xml:space="preserve">: </w:t>
      </w:r>
      <w:r>
        <w:t>Inherited Requirements</w:t>
      </w:r>
      <w:bookmarkEnd w:id="259"/>
    </w:p>
    <w:p w14:paraId="31691A1C" w14:textId="77777777" w:rsidR="00072314" w:rsidRDefault="00072314" w:rsidP="00072314"/>
    <w:p w14:paraId="281B6C1B"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F0F09AC" w14:textId="77777777" w:rsidR="008C50D1" w:rsidRPr="003305ED" w:rsidRDefault="008C50D1" w:rsidP="00702F62">
      <w:pPr>
        <w:pStyle w:val="Heading4"/>
        <w:keepNext w:val="0"/>
        <w:tabs>
          <w:tab w:val="clear" w:pos="900"/>
          <w:tab w:val="left" w:pos="709"/>
        </w:tabs>
        <w:spacing w:before="240"/>
      </w:pPr>
      <w:bookmarkStart w:id="260" w:name="_Toc65749276"/>
      <w:r>
        <w:rPr>
          <w:lang w:val="en-GB"/>
        </w:rPr>
        <w:t xml:space="preserve">Technology </w:t>
      </w:r>
      <w:r w:rsidRPr="003070ED">
        <w:rPr>
          <w:lang w:val="en-GB"/>
        </w:rPr>
        <w:t>Function</w:t>
      </w:r>
      <w:r>
        <w:rPr>
          <w:lang w:val="en-GB"/>
        </w:rPr>
        <w:t xml:space="preserve"> </w:t>
      </w:r>
      <w:r>
        <w:rPr>
          <w:noProof/>
        </w:rPr>
        <w:drawing>
          <wp:inline distT="0" distB="0" distL="0" distR="0" wp14:anchorId="6BA0D9E4" wp14:editId="14D3FD56">
            <wp:extent cx="152400" cy="152400"/>
            <wp:effectExtent l="0" t="0" r="0" b="0"/>
            <wp:docPr id="34"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Audio/Video</w:t>
      </w:r>
      <w:bookmarkEnd w:id="260"/>
    </w:p>
    <w:p w14:paraId="3EF2D85C"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05632934" w14:textId="77777777" w:rsidR="00072314" w:rsidRPr="003B799F" w:rsidRDefault="00072314" w:rsidP="00072314"/>
    <w:p w14:paraId="483052F5" w14:textId="77777777" w:rsidR="00072314" w:rsidRDefault="00072314" w:rsidP="00072314">
      <w:pPr>
        <w:pStyle w:val="Heading6"/>
        <w:keepNext w:val="0"/>
        <w:tabs>
          <w:tab w:val="clear" w:pos="900"/>
          <w:tab w:val="left" w:pos="709"/>
        </w:tabs>
        <w:spacing w:before="240"/>
        <w:rPr>
          <w:lang w:val="en-GB"/>
        </w:rPr>
      </w:pPr>
      <w:r>
        <w:rPr>
          <w:lang w:val="en-GB"/>
        </w:rPr>
        <w:t>Inputs</w:t>
      </w:r>
    </w:p>
    <w:p w14:paraId="00EB5B26"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8F20009"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14619F"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F17F9A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F80E1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418ABB"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7403D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C556FB"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A6B44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7A5EBA2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1074527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D252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0BDF8C7" w14:textId="77777777" w:rsidR="0046438F" w:rsidRDefault="0046438F" w:rsidP="0046438F">
            <w:pPr>
              <w:rPr>
                <w:rFonts w:cs="Arial"/>
                <w:color w:val="000000" w:themeColor="text1"/>
                <w:sz w:val="16"/>
                <w:szCs w:val="14"/>
              </w:rPr>
            </w:pPr>
            <w:r>
              <w:rPr>
                <w:rFonts w:cs="Arial"/>
                <w:color w:val="000000" w:themeColor="text1"/>
                <w:sz w:val="16"/>
                <w:szCs w:val="14"/>
              </w:rPr>
              <w:t>Control Audio Trigger</w:t>
            </w:r>
          </w:p>
          <w:p w14:paraId="32FDC089" w14:textId="77777777" w:rsidR="0046438F" w:rsidRPr="00740CDD" w:rsidRDefault="0046438F" w:rsidP="00927ADC">
            <w:pPr>
              <w:pStyle w:val="VelocityScript"/>
              <w:rPr>
                <w:color w:val="00B0F0"/>
              </w:rPr>
            </w:pPr>
          </w:p>
          <w:p w14:paraId="4BD0243B" w14:textId="77777777" w:rsidR="004C0655" w:rsidRPr="007215C5" w:rsidRDefault="004C0655" w:rsidP="004F0393">
            <w:pPr>
              <w:pStyle w:val="VelocityScript"/>
            </w:pPr>
          </w:p>
          <w:p w14:paraId="0B0ACAD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139688"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Audio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282BABE"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4C42F4F9" w14:textId="77777777" w:rsidR="00C84B54" w:rsidRDefault="00C84B54" w:rsidP="00090710">
            <w:pPr>
              <w:pStyle w:val="VelocityScript"/>
            </w:pPr>
          </w:p>
          <w:p w14:paraId="3FBCC827" w14:textId="77777777" w:rsidR="00C84B54" w:rsidRDefault="00C84B54" w:rsidP="00090710">
            <w:pPr>
              <w:pStyle w:val="VelocityScript"/>
            </w:pPr>
          </w:p>
          <w:p w14:paraId="485755E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86B78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03AF276" w14:textId="77777777" w:rsidR="00753FDA" w:rsidRDefault="00753FDA"/>
        </w:tc>
      </w:tr>
      <w:tr w:rsidR="00EB31D7" w:rsidRPr="00B3499B" w14:paraId="639C69A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98D530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DB76101" w14:textId="77777777" w:rsidR="0046438F" w:rsidRDefault="0046438F" w:rsidP="0046438F">
            <w:pPr>
              <w:rPr>
                <w:rFonts w:cs="Arial"/>
                <w:color w:val="000000" w:themeColor="text1"/>
                <w:sz w:val="16"/>
                <w:szCs w:val="14"/>
              </w:rPr>
            </w:pPr>
            <w:r>
              <w:rPr>
                <w:rFonts w:cs="Arial"/>
                <w:color w:val="000000" w:themeColor="text1"/>
                <w:sz w:val="16"/>
                <w:szCs w:val="14"/>
              </w:rPr>
              <w:t>Theme Associated Audio</w:t>
            </w:r>
          </w:p>
          <w:p w14:paraId="1F1129F3" w14:textId="77777777" w:rsidR="0046438F" w:rsidRPr="00740CDD" w:rsidRDefault="0046438F" w:rsidP="00927ADC">
            <w:pPr>
              <w:pStyle w:val="VelocityScript"/>
              <w:rPr>
                <w:color w:val="00B0F0"/>
              </w:rPr>
            </w:pPr>
          </w:p>
          <w:p w14:paraId="708306CC" w14:textId="77777777" w:rsidR="004C0655" w:rsidRPr="007215C5" w:rsidRDefault="004C0655" w:rsidP="004F0393">
            <w:pPr>
              <w:pStyle w:val="VelocityScript"/>
            </w:pPr>
          </w:p>
          <w:p w14:paraId="6DA8B0C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938980"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Audio</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0EFC64" w14:textId="77777777" w:rsidR="00A86D9F" w:rsidRDefault="00A86D9F" w:rsidP="00A86D9F">
            <w:pPr>
              <w:rPr>
                <w:rFonts w:cs="Arial"/>
                <w:color w:val="000000" w:themeColor="text1"/>
                <w:sz w:val="16"/>
                <w:szCs w:val="14"/>
              </w:rPr>
            </w:pPr>
            <w:r>
              <w:rPr>
                <w:rFonts w:cs="Arial"/>
                <w:color w:val="000000" w:themeColor="text1"/>
                <w:sz w:val="16"/>
                <w:szCs w:val="14"/>
              </w:rPr>
              <w:t>Media</w:t>
            </w:r>
          </w:p>
          <w:p w14:paraId="67F58322" w14:textId="77777777" w:rsidR="00C84B54" w:rsidRDefault="00C84B54" w:rsidP="00090710">
            <w:pPr>
              <w:pStyle w:val="VelocityScript"/>
            </w:pPr>
          </w:p>
          <w:p w14:paraId="50B4A464" w14:textId="77777777" w:rsidR="00C84B54" w:rsidRDefault="00C84B54" w:rsidP="00090710">
            <w:pPr>
              <w:pStyle w:val="VelocityScript"/>
            </w:pPr>
          </w:p>
          <w:p w14:paraId="3D135F8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4497A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7AEB2A" w14:textId="77777777" w:rsidR="00753FDA" w:rsidRDefault="00753FDA"/>
        </w:tc>
      </w:tr>
      <w:tr w:rsidR="00EB31D7" w:rsidRPr="00B3499B" w14:paraId="565B2F4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8DD26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5CDC191" w14:textId="77777777" w:rsidR="0046438F" w:rsidRDefault="0046438F" w:rsidP="0046438F">
            <w:pPr>
              <w:rPr>
                <w:rFonts w:cs="Arial"/>
                <w:color w:val="000000" w:themeColor="text1"/>
                <w:sz w:val="16"/>
                <w:szCs w:val="14"/>
              </w:rPr>
            </w:pPr>
            <w:r>
              <w:rPr>
                <w:rFonts w:cs="Arial"/>
                <w:color w:val="000000" w:themeColor="text1"/>
                <w:sz w:val="16"/>
                <w:szCs w:val="14"/>
              </w:rPr>
              <w:t>Stored Audio Settings</w:t>
            </w:r>
          </w:p>
          <w:p w14:paraId="11878CBB" w14:textId="77777777" w:rsidR="0046438F" w:rsidRPr="00740CDD" w:rsidRDefault="0046438F" w:rsidP="00927ADC">
            <w:pPr>
              <w:pStyle w:val="VelocityScript"/>
              <w:rPr>
                <w:color w:val="00B0F0"/>
              </w:rPr>
            </w:pPr>
          </w:p>
          <w:p w14:paraId="182E9D21" w14:textId="77777777" w:rsidR="004C0655" w:rsidRPr="007215C5" w:rsidRDefault="004C0655" w:rsidP="004F0393">
            <w:pPr>
              <w:pStyle w:val="VelocityScript"/>
            </w:pPr>
          </w:p>
          <w:p w14:paraId="4F4EC1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61FC0E"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Audio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0F738A" w14:textId="77777777" w:rsidR="00A86D9F" w:rsidRDefault="00A86D9F" w:rsidP="00A86D9F">
            <w:pPr>
              <w:rPr>
                <w:rFonts w:cs="Arial"/>
                <w:color w:val="000000" w:themeColor="text1"/>
                <w:sz w:val="16"/>
                <w:szCs w:val="14"/>
              </w:rPr>
            </w:pPr>
            <w:r>
              <w:rPr>
                <w:rFonts w:cs="Arial"/>
                <w:color w:val="000000" w:themeColor="text1"/>
                <w:sz w:val="16"/>
                <w:szCs w:val="14"/>
              </w:rPr>
              <w:t>Audio Settings</w:t>
            </w:r>
          </w:p>
          <w:p w14:paraId="00D02F6E" w14:textId="77777777" w:rsidR="00C84B54" w:rsidRDefault="00C84B54" w:rsidP="00090710">
            <w:pPr>
              <w:pStyle w:val="VelocityScript"/>
            </w:pPr>
          </w:p>
          <w:p w14:paraId="4DB84E93" w14:textId="77777777" w:rsidR="00C84B54" w:rsidRDefault="00C84B54" w:rsidP="00090710">
            <w:pPr>
              <w:pStyle w:val="VelocityScript"/>
            </w:pPr>
          </w:p>
          <w:p w14:paraId="32AB3F6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AC748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90094D9" w14:textId="77777777" w:rsidR="00753FDA" w:rsidRDefault="00753FDA"/>
        </w:tc>
      </w:tr>
      <w:tr w:rsidR="00EB31D7" w:rsidRPr="00B3499B" w14:paraId="3533F1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30DC6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853F8E" w14:textId="77777777" w:rsidR="0046438F" w:rsidRDefault="0046438F" w:rsidP="0046438F">
            <w:pPr>
              <w:rPr>
                <w:rFonts w:cs="Arial"/>
                <w:color w:val="000000" w:themeColor="text1"/>
                <w:sz w:val="16"/>
                <w:szCs w:val="14"/>
              </w:rPr>
            </w:pPr>
            <w:r>
              <w:rPr>
                <w:rFonts w:cs="Arial"/>
                <w:color w:val="000000" w:themeColor="text1"/>
                <w:sz w:val="16"/>
                <w:szCs w:val="14"/>
              </w:rPr>
              <w:t>Theme Associated Video</w:t>
            </w:r>
          </w:p>
          <w:p w14:paraId="06E3EB08" w14:textId="77777777" w:rsidR="0046438F" w:rsidRPr="00740CDD" w:rsidRDefault="0046438F" w:rsidP="00927ADC">
            <w:pPr>
              <w:pStyle w:val="VelocityScript"/>
              <w:rPr>
                <w:color w:val="00B0F0"/>
              </w:rPr>
            </w:pPr>
          </w:p>
          <w:p w14:paraId="70BC3E1A" w14:textId="77777777" w:rsidR="004C0655" w:rsidRPr="007215C5" w:rsidRDefault="004C0655" w:rsidP="004F0393">
            <w:pPr>
              <w:pStyle w:val="VelocityScript"/>
            </w:pPr>
          </w:p>
          <w:p w14:paraId="00A762D7"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877433"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Video</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8194CE" w14:textId="77777777" w:rsidR="00A86D9F" w:rsidRDefault="00A86D9F" w:rsidP="00A86D9F">
            <w:pPr>
              <w:rPr>
                <w:rFonts w:cs="Arial"/>
                <w:color w:val="000000" w:themeColor="text1"/>
                <w:sz w:val="16"/>
                <w:szCs w:val="14"/>
              </w:rPr>
            </w:pPr>
            <w:r>
              <w:rPr>
                <w:rFonts w:cs="Arial"/>
                <w:color w:val="000000" w:themeColor="text1"/>
                <w:sz w:val="16"/>
                <w:szCs w:val="14"/>
              </w:rPr>
              <w:t>Media</w:t>
            </w:r>
          </w:p>
          <w:p w14:paraId="213684BB" w14:textId="77777777" w:rsidR="00C84B54" w:rsidRDefault="00C84B54" w:rsidP="00090710">
            <w:pPr>
              <w:pStyle w:val="VelocityScript"/>
            </w:pPr>
          </w:p>
          <w:p w14:paraId="438ECCA8" w14:textId="77777777" w:rsidR="00C84B54" w:rsidRDefault="00C84B54" w:rsidP="00090710">
            <w:pPr>
              <w:pStyle w:val="VelocityScript"/>
            </w:pPr>
          </w:p>
          <w:p w14:paraId="584E10E3"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5EAB5B9"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4A4B34" w14:textId="77777777" w:rsidR="00753FDA" w:rsidRDefault="00753FDA"/>
        </w:tc>
      </w:tr>
      <w:tr w:rsidR="00EB31D7" w:rsidRPr="00B3499B" w14:paraId="334761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4BC973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0147E8" w14:textId="77777777" w:rsidR="0046438F" w:rsidRDefault="0046438F" w:rsidP="0046438F">
            <w:pPr>
              <w:rPr>
                <w:rFonts w:cs="Arial"/>
                <w:color w:val="000000" w:themeColor="text1"/>
                <w:sz w:val="16"/>
                <w:szCs w:val="14"/>
              </w:rPr>
            </w:pPr>
            <w:r>
              <w:rPr>
                <w:rFonts w:cs="Arial"/>
                <w:color w:val="000000" w:themeColor="text1"/>
                <w:sz w:val="16"/>
                <w:szCs w:val="14"/>
              </w:rPr>
              <w:t>Control Video Trigger</w:t>
            </w:r>
          </w:p>
          <w:p w14:paraId="36307AF4" w14:textId="77777777" w:rsidR="0046438F" w:rsidRPr="00740CDD" w:rsidRDefault="0046438F" w:rsidP="00927ADC">
            <w:pPr>
              <w:pStyle w:val="VelocityScript"/>
              <w:rPr>
                <w:color w:val="00B0F0"/>
              </w:rPr>
            </w:pPr>
          </w:p>
          <w:p w14:paraId="7CE9BD3A" w14:textId="77777777" w:rsidR="004C0655" w:rsidRPr="007215C5" w:rsidRDefault="004C0655" w:rsidP="004F0393">
            <w:pPr>
              <w:pStyle w:val="VelocityScript"/>
            </w:pPr>
          </w:p>
          <w:p w14:paraId="2E0D4B1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F057B5B"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Video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5A2408"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3D2515CE" w14:textId="77777777" w:rsidR="00C84B54" w:rsidRDefault="00C84B54" w:rsidP="00090710">
            <w:pPr>
              <w:pStyle w:val="VelocityScript"/>
            </w:pPr>
          </w:p>
          <w:p w14:paraId="52C263F0" w14:textId="77777777" w:rsidR="00C84B54" w:rsidRDefault="00C84B54" w:rsidP="00090710">
            <w:pPr>
              <w:pStyle w:val="VelocityScript"/>
            </w:pPr>
          </w:p>
          <w:p w14:paraId="0680E1C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6359B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760FC3" w14:textId="77777777" w:rsidR="00753FDA" w:rsidRDefault="00753FDA"/>
        </w:tc>
      </w:tr>
      <w:tr w:rsidR="00EB31D7" w:rsidRPr="00B3499B" w14:paraId="0A4EC89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73D45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AA62F4C"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54717610" w14:textId="77777777" w:rsidR="0046438F" w:rsidRPr="00740CDD" w:rsidRDefault="0046438F" w:rsidP="00927ADC">
            <w:pPr>
              <w:pStyle w:val="VelocityScript"/>
              <w:rPr>
                <w:color w:val="00B0F0"/>
              </w:rPr>
            </w:pPr>
          </w:p>
          <w:p w14:paraId="1FCB1C9B" w14:textId="77777777" w:rsidR="004C0655" w:rsidRPr="007215C5" w:rsidRDefault="004C0655" w:rsidP="004F0393">
            <w:pPr>
              <w:pStyle w:val="VelocityScript"/>
            </w:pPr>
          </w:p>
          <w:p w14:paraId="4E1523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F25587"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C7E506"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1A9EDE0" w14:textId="77777777" w:rsidR="00C84B54" w:rsidRDefault="00C84B54" w:rsidP="00090710">
            <w:pPr>
              <w:pStyle w:val="VelocityScript"/>
            </w:pPr>
          </w:p>
          <w:p w14:paraId="0F1763EC" w14:textId="77777777" w:rsidR="00C84B54" w:rsidRDefault="00C84B54" w:rsidP="00090710">
            <w:pPr>
              <w:pStyle w:val="VelocityScript"/>
            </w:pPr>
          </w:p>
          <w:p w14:paraId="0F611B6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B64B02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0C7C149" w14:textId="77777777" w:rsidR="00753FDA" w:rsidRDefault="00753FDA"/>
        </w:tc>
      </w:tr>
      <w:tr w:rsidR="00EB31D7" w:rsidRPr="00B3499B" w14:paraId="7E53EE5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711B40" w14:textId="1F8A39E2" w:rsidR="00EB31D7" w:rsidRPr="00B3499B" w:rsidRDefault="00F43BEF" w:rsidP="00236BAE">
            <w:pPr>
              <w:rPr>
                <w:rFonts w:cs="Arial"/>
                <w:bCs/>
                <w:color w:val="808080" w:themeColor="background1" w:themeShade="80"/>
                <w:sz w:val="16"/>
                <w:szCs w:val="14"/>
              </w:rPr>
            </w:pPr>
            <w:hyperlink r:id="rId5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2F2A8D" w14:textId="5B0DEF88"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80193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4EC61B7" w14:textId="1454A613" w:rsidR="00414C45" w:rsidRPr="004A50B8" w:rsidRDefault="00414C45" w:rsidP="004A50B8">
      <w:pPr>
        <w:pStyle w:val="Caption"/>
      </w:pPr>
      <w:bookmarkStart w:id="261" w:name="_Toc6574938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47</w:t>
      </w:r>
      <w:r>
        <w:rPr>
          <w:noProof/>
        </w:rPr>
        <w:fldChar w:fldCharType="end"/>
      </w:r>
      <w:r w:rsidRPr="00702453">
        <w:t xml:space="preserve">: </w:t>
      </w:r>
      <w:r>
        <w:t xml:space="preserve">Input Signal mappings of Function </w:t>
      </w:r>
      <w:r w:rsidRPr="004521EB">
        <w:rPr>
          <w:lang w:val="en-GB"/>
        </w:rPr>
        <w:t>Request Rejuv Audio/Video</w:t>
      </w:r>
      <w:bookmarkEnd w:id="261"/>
    </w:p>
    <w:p w14:paraId="2B6D941B" w14:textId="77777777" w:rsidR="008C50D1" w:rsidRPr="00E23282" w:rsidRDefault="008C50D1" w:rsidP="00072314"/>
    <w:p w14:paraId="25D79592" w14:textId="77777777" w:rsidR="00072314" w:rsidRDefault="00072314" w:rsidP="00072314">
      <w:pPr>
        <w:pStyle w:val="Heading6"/>
        <w:keepNext w:val="0"/>
        <w:tabs>
          <w:tab w:val="clear" w:pos="900"/>
          <w:tab w:val="left" w:pos="709"/>
        </w:tabs>
        <w:spacing w:before="240"/>
        <w:rPr>
          <w:lang w:val="en-GB"/>
        </w:rPr>
      </w:pPr>
      <w:r>
        <w:rPr>
          <w:lang w:val="en-GB"/>
        </w:rPr>
        <w:lastRenderedPageBreak/>
        <w:t>Output</w:t>
      </w:r>
      <w:r w:rsidRPr="002824C9">
        <w:rPr>
          <w:lang w:val="en-GB"/>
        </w:rPr>
        <w:t>s</w:t>
      </w:r>
    </w:p>
    <w:p w14:paraId="5A91B9A2"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7DB458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8B7384"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37D433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062254"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5FE0C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3E503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980A72"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D5A7A9"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1C8DB59F"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61355A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88867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B9C9718" w14:textId="77777777" w:rsidR="0046438F" w:rsidRDefault="0046438F" w:rsidP="0046438F">
            <w:pPr>
              <w:rPr>
                <w:rFonts w:cs="Arial"/>
                <w:color w:val="000000" w:themeColor="text1"/>
                <w:sz w:val="16"/>
                <w:szCs w:val="14"/>
              </w:rPr>
            </w:pPr>
            <w:r>
              <w:rPr>
                <w:rFonts w:cs="Arial"/>
                <w:color w:val="000000" w:themeColor="text1"/>
                <w:sz w:val="16"/>
                <w:szCs w:val="14"/>
              </w:rPr>
              <w:t>Audio</w:t>
            </w:r>
          </w:p>
          <w:p w14:paraId="515D4F5B" w14:textId="77777777" w:rsidR="0046438F" w:rsidRPr="00740CDD" w:rsidRDefault="0046438F" w:rsidP="00D60C45">
            <w:pPr>
              <w:pStyle w:val="VelocityScript"/>
              <w:rPr>
                <w:color w:val="00B0F0"/>
              </w:rPr>
            </w:pPr>
          </w:p>
          <w:p w14:paraId="03BA3585" w14:textId="77777777" w:rsidR="007215C5" w:rsidRPr="00D60C45" w:rsidRDefault="007215C5" w:rsidP="00CA24CE">
            <w:pPr>
              <w:rPr>
                <w:rFonts w:cs="Arial"/>
                <w:color w:val="000000" w:themeColor="text1"/>
                <w:sz w:val="16"/>
                <w:szCs w:val="14"/>
                <w:lang w:val="en-GB"/>
              </w:rPr>
            </w:pPr>
          </w:p>
          <w:p w14:paraId="19A3F288"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9BFC42" w14:textId="77777777" w:rsidR="00DD49BA" w:rsidRPr="003C5D56" w:rsidRDefault="00DD49BA" w:rsidP="00DD49BA">
            <w:pPr>
              <w:rPr>
                <w:rFonts w:cs="Arial"/>
                <w:color w:val="000000" w:themeColor="text1"/>
                <w:sz w:val="16"/>
                <w:szCs w:val="14"/>
              </w:rPr>
            </w:pPr>
            <w:r>
              <w:rPr>
                <w:rFonts w:cs="Arial"/>
                <w:color w:val="000000" w:themeColor="text1"/>
                <w:sz w:val="16"/>
                <w:szCs w:val="14"/>
              </w:rPr>
              <w:t>Audio</w:t>
            </w:r>
          </w:p>
          <w:p w14:paraId="18295A4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57A0C26" w14:textId="77777777" w:rsidR="0038251F" w:rsidRPr="0038251F" w:rsidRDefault="00143E70" w:rsidP="0038251F">
            <w:pPr>
              <w:pStyle w:val="VelocityScript"/>
              <w:rPr>
                <w:color w:val="00B0F0"/>
                <w:sz w:val="16"/>
              </w:rPr>
            </w:pPr>
            <w:r>
              <w:rPr>
                <w:rFonts w:cs="Arial"/>
                <w:color w:val="000000" w:themeColor="text1"/>
                <w:sz w:val="16"/>
                <w:szCs w:val="14"/>
              </w:rPr>
              <w:t>Audio Control</w:t>
            </w:r>
            <w:r w:rsidRPr="0038251F">
              <w:rPr>
                <w:color w:val="00B0F0"/>
                <w:sz w:val="16"/>
              </w:rPr>
              <w:t xml:space="preserve"> </w:t>
            </w:r>
          </w:p>
          <w:p w14:paraId="3630CEEB" w14:textId="77777777" w:rsidR="00C84B54" w:rsidRDefault="00C84B54" w:rsidP="00B31A0E">
            <w:pPr>
              <w:pStyle w:val="VelocityScript"/>
            </w:pPr>
          </w:p>
          <w:p w14:paraId="097EE14B" w14:textId="77777777" w:rsidR="00C84B54" w:rsidRDefault="00C84B54" w:rsidP="00B31A0E">
            <w:pPr>
              <w:pStyle w:val="VelocityScript"/>
            </w:pPr>
          </w:p>
          <w:p w14:paraId="6395BE8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BA46EA"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F3F2FA3" w14:textId="77777777" w:rsidR="00753FDA" w:rsidRDefault="00753FDA"/>
        </w:tc>
      </w:tr>
      <w:tr w:rsidR="00CA24CE" w:rsidRPr="00B3499B" w14:paraId="45036A9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C91B64"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42CA8C3" w14:textId="77777777" w:rsidR="0046438F" w:rsidRDefault="0046438F" w:rsidP="0046438F">
            <w:pPr>
              <w:rPr>
                <w:rFonts w:cs="Arial"/>
                <w:color w:val="000000" w:themeColor="text1"/>
                <w:sz w:val="16"/>
                <w:szCs w:val="14"/>
              </w:rPr>
            </w:pPr>
            <w:r>
              <w:rPr>
                <w:rFonts w:cs="Arial"/>
                <w:color w:val="000000" w:themeColor="text1"/>
                <w:sz w:val="16"/>
                <w:szCs w:val="14"/>
              </w:rPr>
              <w:t>Visuals</w:t>
            </w:r>
          </w:p>
          <w:p w14:paraId="20532E16" w14:textId="77777777" w:rsidR="0046438F" w:rsidRPr="00740CDD" w:rsidRDefault="0046438F" w:rsidP="00D60C45">
            <w:pPr>
              <w:pStyle w:val="VelocityScript"/>
              <w:rPr>
                <w:color w:val="00B0F0"/>
              </w:rPr>
            </w:pPr>
          </w:p>
          <w:p w14:paraId="321BD563" w14:textId="77777777" w:rsidR="007215C5" w:rsidRPr="00D60C45" w:rsidRDefault="007215C5" w:rsidP="00CA24CE">
            <w:pPr>
              <w:rPr>
                <w:rFonts w:cs="Arial"/>
                <w:color w:val="000000" w:themeColor="text1"/>
                <w:sz w:val="16"/>
                <w:szCs w:val="14"/>
                <w:lang w:val="en-GB"/>
              </w:rPr>
            </w:pPr>
          </w:p>
          <w:p w14:paraId="70D6172C"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43D583" w14:textId="77777777" w:rsidR="00DD49BA" w:rsidRPr="003C5D56" w:rsidRDefault="00DD49BA" w:rsidP="00DD49BA">
            <w:pPr>
              <w:rPr>
                <w:rFonts w:cs="Arial"/>
                <w:color w:val="000000" w:themeColor="text1"/>
                <w:sz w:val="16"/>
                <w:szCs w:val="14"/>
              </w:rPr>
            </w:pPr>
            <w:r>
              <w:rPr>
                <w:rFonts w:cs="Arial"/>
                <w:color w:val="000000" w:themeColor="text1"/>
                <w:sz w:val="16"/>
                <w:szCs w:val="14"/>
              </w:rPr>
              <w:t>Visuals</w:t>
            </w:r>
          </w:p>
          <w:p w14:paraId="2562FD6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1A000BA" w14:textId="77777777" w:rsidR="0038251F" w:rsidRPr="0038251F" w:rsidRDefault="00143E70" w:rsidP="0038251F">
            <w:pPr>
              <w:pStyle w:val="VelocityScript"/>
              <w:rPr>
                <w:color w:val="00B0F0"/>
                <w:sz w:val="16"/>
              </w:rPr>
            </w:pPr>
            <w:r>
              <w:rPr>
                <w:rFonts w:cs="Arial"/>
                <w:color w:val="000000" w:themeColor="text1"/>
                <w:sz w:val="16"/>
                <w:szCs w:val="14"/>
              </w:rPr>
              <w:t>Video Control</w:t>
            </w:r>
            <w:r w:rsidRPr="0038251F">
              <w:rPr>
                <w:color w:val="00B0F0"/>
                <w:sz w:val="16"/>
              </w:rPr>
              <w:t xml:space="preserve"> </w:t>
            </w:r>
          </w:p>
          <w:p w14:paraId="5248D522" w14:textId="77777777" w:rsidR="00C84B54" w:rsidRDefault="00C84B54" w:rsidP="00B31A0E">
            <w:pPr>
              <w:pStyle w:val="VelocityScript"/>
            </w:pPr>
          </w:p>
          <w:p w14:paraId="4F2552F7" w14:textId="77777777" w:rsidR="00C84B54" w:rsidRDefault="00C84B54" w:rsidP="00B31A0E">
            <w:pPr>
              <w:pStyle w:val="VelocityScript"/>
            </w:pPr>
          </w:p>
          <w:p w14:paraId="65ECB0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449CDA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E6432F3" w14:textId="77777777" w:rsidR="00753FDA" w:rsidRDefault="00753FDA"/>
        </w:tc>
      </w:tr>
      <w:tr w:rsidR="00CA24CE" w:rsidRPr="00B3499B" w14:paraId="44A7BCD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F1D2CA6" w14:textId="0E73F0B6" w:rsidR="00CA24CE" w:rsidRPr="00B3499B" w:rsidRDefault="00F43BEF" w:rsidP="00CA24CE">
            <w:pPr>
              <w:rPr>
                <w:rFonts w:cs="Arial"/>
                <w:bCs/>
                <w:color w:val="808080" w:themeColor="background1" w:themeShade="80"/>
                <w:sz w:val="16"/>
                <w:szCs w:val="14"/>
              </w:rPr>
            </w:pPr>
            <w:hyperlink r:id="rId5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D46B792" w14:textId="55A152D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FD18A7"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204A62C" w14:textId="57B1D1BC" w:rsidR="00236BAE" w:rsidRPr="004A50B8" w:rsidRDefault="00236BAE" w:rsidP="004A50B8">
      <w:pPr>
        <w:pStyle w:val="Caption"/>
      </w:pPr>
      <w:bookmarkStart w:id="262" w:name="_Toc6574938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48</w:t>
      </w:r>
      <w:r>
        <w:rPr>
          <w:noProof/>
        </w:rPr>
        <w:fldChar w:fldCharType="end"/>
      </w:r>
      <w:r w:rsidRPr="00702453">
        <w:t xml:space="preserve">: </w:t>
      </w:r>
      <w:r>
        <w:t xml:space="preserve">Output Signal mappings of Function </w:t>
      </w:r>
      <w:r w:rsidRPr="004521EB">
        <w:rPr>
          <w:lang w:val="en-GB"/>
        </w:rPr>
        <w:t>Request Rejuv Audio/Video</w:t>
      </w:r>
      <w:bookmarkEnd w:id="262"/>
    </w:p>
    <w:p w14:paraId="3767E1EB" w14:textId="77777777" w:rsidR="00072314" w:rsidRPr="00612064" w:rsidRDefault="00072314" w:rsidP="00072314">
      <w:pPr>
        <w:spacing w:before="20"/>
        <w:rPr>
          <w:vanish/>
        </w:rPr>
      </w:pPr>
    </w:p>
    <w:p w14:paraId="2752B8A2" w14:textId="77777777" w:rsidR="00072314" w:rsidRDefault="00072314" w:rsidP="00072314">
      <w:pPr>
        <w:pStyle w:val="Heading6"/>
        <w:keepNext w:val="0"/>
        <w:tabs>
          <w:tab w:val="clear" w:pos="900"/>
          <w:tab w:val="left" w:pos="709"/>
        </w:tabs>
        <w:spacing w:before="240"/>
      </w:pPr>
      <w:r>
        <w:t>Parameters</w:t>
      </w:r>
    </w:p>
    <w:p w14:paraId="2B81E48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0BB37FB" w14:textId="77777777" w:rsidTr="001D18E6">
        <w:trPr>
          <w:trHeight w:val="161"/>
        </w:trPr>
        <w:tc>
          <w:tcPr>
            <w:tcW w:w="1838" w:type="dxa"/>
            <w:shd w:val="clear" w:color="auto" w:fill="D9D9D9" w:themeFill="background1" w:themeFillShade="D9"/>
            <w:noWrap/>
            <w:hideMark/>
          </w:tcPr>
          <w:p w14:paraId="312932C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48D3843"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8B4188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01D3FF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D2ADF08"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25144E5F" w14:textId="77777777" w:rsidTr="001D18E6">
        <w:trPr>
          <w:trHeight w:val="70"/>
        </w:trPr>
        <w:tc>
          <w:tcPr>
            <w:tcW w:w="1838" w:type="dxa"/>
            <w:noWrap/>
          </w:tcPr>
          <w:p w14:paraId="595F8CFF" w14:textId="09E0BE33"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1B0F35F" w14:textId="4380AC4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C754A18" w14:textId="618D576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32062359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AA8589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57C8557"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6AE7CD3" w14:textId="77777777" w:rsidTr="001D18E6">
        <w:trPr>
          <w:trHeight w:val="71"/>
        </w:trPr>
        <w:tc>
          <w:tcPr>
            <w:tcW w:w="1838" w:type="dxa"/>
            <w:noWrap/>
          </w:tcPr>
          <w:p w14:paraId="170F5E58"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3A3028D" w14:textId="77777777" w:rsidR="00072314" w:rsidRPr="00D14691" w:rsidRDefault="00072314" w:rsidP="001D18E6">
            <w:pPr>
              <w:rPr>
                <w:color w:val="000000" w:themeColor="text1"/>
              </w:rPr>
            </w:pPr>
          </w:p>
        </w:tc>
        <w:tc>
          <w:tcPr>
            <w:tcW w:w="1701" w:type="dxa"/>
          </w:tcPr>
          <w:p w14:paraId="5FA5B7FB" w14:textId="77777777" w:rsidR="00072314" w:rsidRPr="00D14691" w:rsidRDefault="00072314" w:rsidP="001D18E6">
            <w:pPr>
              <w:rPr>
                <w:color w:val="000000" w:themeColor="text1"/>
              </w:rPr>
            </w:pPr>
          </w:p>
        </w:tc>
        <w:tc>
          <w:tcPr>
            <w:tcW w:w="1417" w:type="dxa"/>
            <w:noWrap/>
          </w:tcPr>
          <w:p w14:paraId="73901370" w14:textId="77777777" w:rsidR="00072314" w:rsidRPr="00D14691" w:rsidRDefault="00072314" w:rsidP="001D18E6">
            <w:pPr>
              <w:rPr>
                <w:color w:val="000000" w:themeColor="text1"/>
              </w:rPr>
            </w:pPr>
          </w:p>
        </w:tc>
        <w:tc>
          <w:tcPr>
            <w:tcW w:w="3402" w:type="dxa"/>
          </w:tcPr>
          <w:p w14:paraId="7946A82B" w14:textId="77777777" w:rsidR="00072314" w:rsidRPr="00D14691" w:rsidRDefault="00072314" w:rsidP="001D18E6">
            <w:pPr>
              <w:rPr>
                <w:color w:val="000000" w:themeColor="text1"/>
              </w:rPr>
            </w:pPr>
          </w:p>
        </w:tc>
      </w:tr>
    </w:tbl>
    <w:p w14:paraId="0EF7603B" w14:textId="3A832E9F" w:rsidR="008C50D1" w:rsidRDefault="00072314" w:rsidP="003678EC">
      <w:pPr>
        <w:pStyle w:val="Caption"/>
        <w:rPr>
          <w:lang w:val="en-GB"/>
        </w:rPr>
      </w:pPr>
      <w:bookmarkStart w:id="263" w:name="_Toc6574938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49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63"/>
    </w:p>
    <w:p w14:paraId="4333660A" w14:textId="77777777" w:rsidR="003678EC" w:rsidRPr="003678EC" w:rsidRDefault="003678EC" w:rsidP="003678EC">
      <w:pPr>
        <w:rPr>
          <w:lang w:val="en-GB"/>
        </w:rPr>
      </w:pPr>
    </w:p>
    <w:p w14:paraId="25DE66B9"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0179FEC" w14:textId="77777777" w:rsidR="00072314" w:rsidRPr="003225C9" w:rsidRDefault="00072314" w:rsidP="00072314">
      <w:pPr>
        <w:tabs>
          <w:tab w:val="left" w:pos="284"/>
          <w:tab w:val="left" w:pos="851"/>
        </w:tabs>
      </w:pPr>
    </w:p>
    <w:p w14:paraId="055EFCFA"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81BA6F0"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53DAD3D" w14:textId="77777777" w:rsidTr="001D18E6">
        <w:tc>
          <w:tcPr>
            <w:tcW w:w="1934" w:type="dxa"/>
            <w:shd w:val="clear" w:color="auto" w:fill="D9D9D9" w:themeFill="background1" w:themeFillShade="D9"/>
          </w:tcPr>
          <w:p w14:paraId="47E00DCB" w14:textId="77777777" w:rsidR="00072314" w:rsidRDefault="00072314" w:rsidP="001D18E6">
            <w:pPr>
              <w:rPr>
                <w:b/>
              </w:rPr>
            </w:pPr>
            <w:r w:rsidRPr="00AF169D">
              <w:rPr>
                <w:b/>
              </w:rPr>
              <w:t>Requirement ID</w:t>
            </w:r>
          </w:p>
          <w:p w14:paraId="797DFEF5"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1AAF18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4600402D" w14:textId="77777777" w:rsidR="00072314" w:rsidRDefault="00072314" w:rsidP="001D18E6">
            <w:pPr>
              <w:rPr>
                <w:b/>
              </w:rPr>
            </w:pPr>
            <w:r>
              <w:rPr>
                <w:b/>
              </w:rPr>
              <w:t>Modification</w:t>
            </w:r>
          </w:p>
        </w:tc>
        <w:tc>
          <w:tcPr>
            <w:tcW w:w="1712" w:type="dxa"/>
            <w:shd w:val="clear" w:color="auto" w:fill="D9D9D9" w:themeFill="background1" w:themeFillShade="D9"/>
          </w:tcPr>
          <w:p w14:paraId="12AAD57E" w14:textId="77777777" w:rsidR="00072314" w:rsidRDefault="00072314" w:rsidP="001D18E6">
            <w:pPr>
              <w:rPr>
                <w:b/>
              </w:rPr>
            </w:pPr>
            <w:r w:rsidRPr="00AF169D">
              <w:rPr>
                <w:b/>
              </w:rPr>
              <w:t xml:space="preserve">Requirement </w:t>
            </w:r>
            <w:r>
              <w:rPr>
                <w:b/>
              </w:rPr>
              <w:t>ID</w:t>
            </w:r>
          </w:p>
          <w:p w14:paraId="3ECCFFC4"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597CD67F" w14:textId="77777777" w:rsidR="00072314" w:rsidRPr="00AF169D" w:rsidRDefault="00072314" w:rsidP="001D18E6">
            <w:pPr>
              <w:rPr>
                <w:b/>
              </w:rPr>
            </w:pPr>
            <w:r>
              <w:rPr>
                <w:b/>
              </w:rPr>
              <w:t>Comment</w:t>
            </w:r>
          </w:p>
        </w:tc>
      </w:tr>
      <w:tr w:rsidR="00072314" w14:paraId="14EC32DF" w14:textId="77777777" w:rsidTr="001D18E6">
        <w:tc>
          <w:tcPr>
            <w:tcW w:w="1934" w:type="dxa"/>
          </w:tcPr>
          <w:p w14:paraId="4A2BD49A" w14:textId="77777777" w:rsidR="00072314" w:rsidRPr="000F4E8B" w:rsidRDefault="00072314" w:rsidP="001D18E6">
            <w:r w:rsidRPr="000F4E8B">
              <w:t>REQ_abc</w:t>
            </w:r>
          </w:p>
        </w:tc>
        <w:tc>
          <w:tcPr>
            <w:tcW w:w="2177" w:type="dxa"/>
          </w:tcPr>
          <w:p w14:paraId="0E87F0D0" w14:textId="77777777" w:rsidR="00072314" w:rsidRPr="000F4E8B" w:rsidRDefault="00072314" w:rsidP="001D18E6"/>
        </w:tc>
        <w:sdt>
          <w:sdtPr>
            <w:alias w:val="Modification"/>
            <w:tag w:val="Modification"/>
            <w:id w:val="-1460880631"/>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02E1F60" w14:textId="77777777" w:rsidR="00072314" w:rsidRPr="000F4E8B" w:rsidRDefault="00072314" w:rsidP="001D18E6">
                <w:r w:rsidRPr="000F4E8B">
                  <w:t>Removed</w:t>
                </w:r>
              </w:p>
            </w:tc>
          </w:sdtContent>
        </w:sdt>
        <w:tc>
          <w:tcPr>
            <w:tcW w:w="1712" w:type="dxa"/>
          </w:tcPr>
          <w:p w14:paraId="4F0DA2FF" w14:textId="77777777" w:rsidR="00072314" w:rsidRPr="000F4E8B" w:rsidRDefault="00072314" w:rsidP="001D18E6">
            <w:r w:rsidRPr="000F4E8B">
              <w:t>--</w:t>
            </w:r>
          </w:p>
        </w:tc>
        <w:tc>
          <w:tcPr>
            <w:tcW w:w="2958" w:type="dxa"/>
          </w:tcPr>
          <w:p w14:paraId="5933024D" w14:textId="77777777" w:rsidR="00072314" w:rsidRPr="000F4E8B" w:rsidRDefault="00072314" w:rsidP="001D18E6"/>
        </w:tc>
      </w:tr>
      <w:tr w:rsidR="00072314" w14:paraId="219A18CC" w14:textId="77777777" w:rsidTr="001D18E6">
        <w:tc>
          <w:tcPr>
            <w:tcW w:w="1934" w:type="dxa"/>
          </w:tcPr>
          <w:p w14:paraId="446841E5" w14:textId="77777777" w:rsidR="00072314" w:rsidRPr="000F4E8B" w:rsidRDefault="00072314" w:rsidP="001D18E6">
            <w:r w:rsidRPr="000F4E8B">
              <w:t>REQ_def</w:t>
            </w:r>
          </w:p>
        </w:tc>
        <w:tc>
          <w:tcPr>
            <w:tcW w:w="2177" w:type="dxa"/>
          </w:tcPr>
          <w:p w14:paraId="6EB4C076" w14:textId="77777777" w:rsidR="00072314" w:rsidRPr="000F4E8B" w:rsidRDefault="00072314" w:rsidP="001D18E6"/>
        </w:tc>
        <w:sdt>
          <w:sdtPr>
            <w:alias w:val="Modification"/>
            <w:tag w:val="Modification"/>
            <w:id w:val="99453208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74859A4" w14:textId="77777777" w:rsidR="00072314" w:rsidRPr="000F4E8B" w:rsidRDefault="00072314" w:rsidP="001D18E6">
                <w:r w:rsidRPr="000F4E8B">
                  <w:t>Replaced</w:t>
                </w:r>
              </w:p>
            </w:tc>
          </w:sdtContent>
        </w:sdt>
        <w:tc>
          <w:tcPr>
            <w:tcW w:w="1712" w:type="dxa"/>
          </w:tcPr>
          <w:p w14:paraId="543846DA" w14:textId="77777777" w:rsidR="00072314" w:rsidRPr="000F4E8B" w:rsidRDefault="00072314" w:rsidP="001D18E6">
            <w:r w:rsidRPr="000F4E8B">
              <w:t>REQ_xyz</w:t>
            </w:r>
          </w:p>
        </w:tc>
        <w:tc>
          <w:tcPr>
            <w:tcW w:w="2958" w:type="dxa"/>
          </w:tcPr>
          <w:p w14:paraId="0E02EF11" w14:textId="77777777" w:rsidR="00072314" w:rsidRPr="000F4E8B" w:rsidRDefault="00072314" w:rsidP="001D18E6"/>
        </w:tc>
      </w:tr>
      <w:tr w:rsidR="00072314" w14:paraId="7C4C8564" w14:textId="77777777" w:rsidTr="001D18E6">
        <w:tc>
          <w:tcPr>
            <w:tcW w:w="1934" w:type="dxa"/>
          </w:tcPr>
          <w:p w14:paraId="2FB617BD" w14:textId="77777777" w:rsidR="00072314" w:rsidRPr="000F4E8B" w:rsidRDefault="00072314" w:rsidP="001D18E6">
            <w:r w:rsidRPr="000F4E8B">
              <w:t>--</w:t>
            </w:r>
          </w:p>
        </w:tc>
        <w:tc>
          <w:tcPr>
            <w:tcW w:w="2177" w:type="dxa"/>
          </w:tcPr>
          <w:p w14:paraId="77B96807" w14:textId="77777777" w:rsidR="00072314" w:rsidRPr="000F4E8B" w:rsidRDefault="00072314" w:rsidP="001D18E6"/>
        </w:tc>
        <w:sdt>
          <w:sdtPr>
            <w:alias w:val="Modification"/>
            <w:tag w:val="Modification"/>
            <w:id w:val="-11699610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ED8C17E" w14:textId="77777777" w:rsidR="00072314" w:rsidRPr="000F4E8B" w:rsidRDefault="00072314" w:rsidP="001D18E6">
                <w:r w:rsidRPr="000F4E8B">
                  <w:t>Added</w:t>
                </w:r>
              </w:p>
            </w:tc>
          </w:sdtContent>
        </w:sdt>
        <w:tc>
          <w:tcPr>
            <w:tcW w:w="1712" w:type="dxa"/>
          </w:tcPr>
          <w:p w14:paraId="30FBEB27" w14:textId="77777777" w:rsidR="00072314" w:rsidRPr="000F4E8B" w:rsidRDefault="00072314" w:rsidP="001D18E6">
            <w:r w:rsidRPr="000F4E8B">
              <w:t>REQ_123</w:t>
            </w:r>
          </w:p>
        </w:tc>
        <w:tc>
          <w:tcPr>
            <w:tcW w:w="2958" w:type="dxa"/>
          </w:tcPr>
          <w:p w14:paraId="4B7901F2" w14:textId="77777777" w:rsidR="00072314" w:rsidRPr="000F4E8B" w:rsidRDefault="00072314" w:rsidP="001D18E6"/>
        </w:tc>
      </w:tr>
    </w:tbl>
    <w:p w14:paraId="1EA63D6C" w14:textId="611A9CF7" w:rsidR="00072314" w:rsidRDefault="00072314" w:rsidP="00072314">
      <w:pPr>
        <w:pStyle w:val="Caption"/>
      </w:pPr>
      <w:bookmarkStart w:id="264" w:name="_Toc6574938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50</w:t>
      </w:r>
      <w:r>
        <w:rPr>
          <w:noProof/>
        </w:rPr>
        <w:fldChar w:fldCharType="end"/>
      </w:r>
      <w:r w:rsidRPr="00702453">
        <w:t xml:space="preserve">: </w:t>
      </w:r>
      <w:r>
        <w:t>Component Specific Requirements</w:t>
      </w:r>
      <w:bookmarkEnd w:id="264"/>
    </w:p>
    <w:p w14:paraId="6A8F27E2"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249B952" w14:textId="77777777" w:rsidTr="001D18E6">
        <w:tc>
          <w:tcPr>
            <w:tcW w:w="1838" w:type="dxa"/>
            <w:shd w:val="clear" w:color="auto" w:fill="D9D9D9" w:themeFill="background1" w:themeFillShade="D9"/>
          </w:tcPr>
          <w:p w14:paraId="10F9E62A" w14:textId="77777777" w:rsidR="00072314" w:rsidRDefault="00072314" w:rsidP="001D18E6">
            <w:pPr>
              <w:rPr>
                <w:b/>
              </w:rPr>
            </w:pPr>
            <w:r w:rsidRPr="00AF169D">
              <w:rPr>
                <w:b/>
              </w:rPr>
              <w:t>Requirement ID</w:t>
            </w:r>
          </w:p>
          <w:p w14:paraId="5DFFA3A9"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3367265"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ACF6B07" w14:textId="77777777" w:rsidR="00072314" w:rsidRPr="00AF169D" w:rsidRDefault="00072314" w:rsidP="001D18E6">
            <w:pPr>
              <w:rPr>
                <w:b/>
              </w:rPr>
            </w:pPr>
            <w:r>
              <w:rPr>
                <w:b/>
              </w:rPr>
              <w:t>Comment</w:t>
            </w:r>
          </w:p>
        </w:tc>
      </w:tr>
      <w:tr w:rsidR="00072314" w14:paraId="1F116F60" w14:textId="77777777" w:rsidTr="001D18E6">
        <w:tc>
          <w:tcPr>
            <w:tcW w:w="1838" w:type="dxa"/>
          </w:tcPr>
          <w:p w14:paraId="31574719" w14:textId="77777777" w:rsidR="00072314" w:rsidRDefault="00072314" w:rsidP="001D18E6"/>
        </w:tc>
        <w:tc>
          <w:tcPr>
            <w:tcW w:w="4253" w:type="dxa"/>
          </w:tcPr>
          <w:p w14:paraId="7C4F486B" w14:textId="77777777" w:rsidR="00072314" w:rsidRDefault="00072314" w:rsidP="001D18E6"/>
        </w:tc>
        <w:tc>
          <w:tcPr>
            <w:tcW w:w="4110" w:type="dxa"/>
          </w:tcPr>
          <w:p w14:paraId="089A35DF" w14:textId="77777777" w:rsidR="00072314" w:rsidRDefault="00072314" w:rsidP="001D18E6"/>
        </w:tc>
      </w:tr>
      <w:tr w:rsidR="00072314" w14:paraId="5E43C8D8" w14:textId="77777777" w:rsidTr="001D18E6">
        <w:tc>
          <w:tcPr>
            <w:tcW w:w="1838" w:type="dxa"/>
          </w:tcPr>
          <w:p w14:paraId="7AEA74A9" w14:textId="77777777" w:rsidR="00072314" w:rsidRDefault="00072314" w:rsidP="001D18E6"/>
        </w:tc>
        <w:tc>
          <w:tcPr>
            <w:tcW w:w="4253" w:type="dxa"/>
          </w:tcPr>
          <w:p w14:paraId="0F8A7FD8" w14:textId="77777777" w:rsidR="00072314" w:rsidRDefault="00072314" w:rsidP="001D18E6"/>
        </w:tc>
        <w:tc>
          <w:tcPr>
            <w:tcW w:w="4110" w:type="dxa"/>
          </w:tcPr>
          <w:p w14:paraId="4F572C1A" w14:textId="77777777" w:rsidR="00072314" w:rsidRDefault="00072314" w:rsidP="001D18E6"/>
        </w:tc>
      </w:tr>
      <w:tr w:rsidR="00072314" w14:paraId="6B52DA28" w14:textId="77777777" w:rsidTr="001D18E6">
        <w:tc>
          <w:tcPr>
            <w:tcW w:w="1838" w:type="dxa"/>
          </w:tcPr>
          <w:p w14:paraId="697CF9C8" w14:textId="77777777" w:rsidR="00072314" w:rsidRDefault="00072314" w:rsidP="001D18E6">
            <w:r>
              <w:t>…</w:t>
            </w:r>
          </w:p>
        </w:tc>
        <w:tc>
          <w:tcPr>
            <w:tcW w:w="4253" w:type="dxa"/>
          </w:tcPr>
          <w:p w14:paraId="7A875C66" w14:textId="77777777" w:rsidR="00072314" w:rsidRDefault="00072314" w:rsidP="001D18E6"/>
        </w:tc>
        <w:tc>
          <w:tcPr>
            <w:tcW w:w="4110" w:type="dxa"/>
          </w:tcPr>
          <w:p w14:paraId="35F0A0BA" w14:textId="77777777" w:rsidR="00072314" w:rsidRDefault="00072314" w:rsidP="001D18E6"/>
        </w:tc>
      </w:tr>
    </w:tbl>
    <w:p w14:paraId="64882185" w14:textId="35882EB2" w:rsidR="00072314" w:rsidRPr="00702453" w:rsidRDefault="00072314" w:rsidP="00072314">
      <w:pPr>
        <w:pStyle w:val="Caption"/>
      </w:pPr>
      <w:bookmarkStart w:id="265" w:name="_Toc65749384"/>
      <w:r w:rsidRPr="00702453">
        <w:lastRenderedPageBreak/>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51</w:t>
      </w:r>
      <w:r>
        <w:rPr>
          <w:noProof/>
        </w:rPr>
        <w:fldChar w:fldCharType="end"/>
      </w:r>
      <w:r w:rsidRPr="00702453">
        <w:t xml:space="preserve">: </w:t>
      </w:r>
      <w:r>
        <w:t>Inherited Requirements</w:t>
      </w:r>
      <w:bookmarkEnd w:id="265"/>
    </w:p>
    <w:p w14:paraId="557AE839" w14:textId="77777777" w:rsidR="00072314" w:rsidRDefault="00072314" w:rsidP="00072314"/>
    <w:p w14:paraId="672BA4A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1059761D" w14:textId="77777777" w:rsidR="008C50D1" w:rsidRPr="003305ED" w:rsidRDefault="008C50D1" w:rsidP="00702F62">
      <w:pPr>
        <w:pStyle w:val="Heading4"/>
        <w:keepNext w:val="0"/>
        <w:tabs>
          <w:tab w:val="clear" w:pos="900"/>
          <w:tab w:val="left" w:pos="709"/>
        </w:tabs>
        <w:spacing w:before="240"/>
      </w:pPr>
      <w:bookmarkStart w:id="266" w:name="_Toc65749277"/>
      <w:r>
        <w:rPr>
          <w:lang w:val="en-GB"/>
        </w:rPr>
        <w:t xml:space="preserve">Technology </w:t>
      </w:r>
      <w:r w:rsidRPr="003070ED">
        <w:rPr>
          <w:lang w:val="en-GB"/>
        </w:rPr>
        <w:t>Function</w:t>
      </w:r>
      <w:r>
        <w:rPr>
          <w:lang w:val="en-GB"/>
        </w:rPr>
        <w:t xml:space="preserve"> </w:t>
      </w:r>
      <w:r>
        <w:rPr>
          <w:noProof/>
        </w:rPr>
        <w:drawing>
          <wp:inline distT="0" distB="0" distL="0" distR="0" wp14:anchorId="23AA8950" wp14:editId="606276F6">
            <wp:extent cx="152400" cy="152400"/>
            <wp:effectExtent l="0" t="0" r="0" b="0"/>
            <wp:docPr id="36"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Climate</w:t>
      </w:r>
      <w:bookmarkEnd w:id="266"/>
    </w:p>
    <w:p w14:paraId="5314F446"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65EC150B" w14:textId="77777777" w:rsidR="00072314" w:rsidRPr="003B799F" w:rsidRDefault="00072314" w:rsidP="00072314"/>
    <w:p w14:paraId="2CF02B40" w14:textId="77777777" w:rsidR="00072314" w:rsidRDefault="00072314" w:rsidP="00072314">
      <w:pPr>
        <w:pStyle w:val="Heading6"/>
        <w:keepNext w:val="0"/>
        <w:tabs>
          <w:tab w:val="clear" w:pos="900"/>
          <w:tab w:val="left" w:pos="709"/>
        </w:tabs>
        <w:spacing w:before="240"/>
        <w:rPr>
          <w:lang w:val="en-GB"/>
        </w:rPr>
      </w:pPr>
      <w:r>
        <w:rPr>
          <w:lang w:val="en-GB"/>
        </w:rPr>
        <w:t>Inputs</w:t>
      </w:r>
    </w:p>
    <w:p w14:paraId="14B8117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33569BF7"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81D1B2"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7751F89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AA27C7"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C4B6FD"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ACDC82"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941D7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3B9847"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34DB629"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E385CC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BBA84E"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0348930"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1A7FA98B" w14:textId="77777777" w:rsidR="0046438F" w:rsidRPr="00740CDD" w:rsidRDefault="0046438F" w:rsidP="00927ADC">
            <w:pPr>
              <w:pStyle w:val="VelocityScript"/>
              <w:rPr>
                <w:color w:val="00B0F0"/>
              </w:rPr>
            </w:pPr>
          </w:p>
          <w:p w14:paraId="2E97E854" w14:textId="77777777" w:rsidR="004C0655" w:rsidRPr="007215C5" w:rsidRDefault="004C0655" w:rsidP="004F0393">
            <w:pPr>
              <w:pStyle w:val="VelocityScript"/>
            </w:pPr>
          </w:p>
          <w:p w14:paraId="14B8A6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CACC29"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Heat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06F7E5"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2360CC1B" w14:textId="77777777" w:rsidR="00C84B54" w:rsidRDefault="00C84B54" w:rsidP="00090710">
            <w:pPr>
              <w:pStyle w:val="VelocityScript"/>
            </w:pPr>
          </w:p>
          <w:p w14:paraId="5382FF53" w14:textId="77777777" w:rsidR="00C84B54" w:rsidRDefault="00C84B54" w:rsidP="00090710">
            <w:pPr>
              <w:pStyle w:val="VelocityScript"/>
            </w:pPr>
          </w:p>
          <w:p w14:paraId="6389F2F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3B939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E9A3D8F" w14:textId="77777777" w:rsidR="00753FDA" w:rsidRDefault="00753FDA"/>
        </w:tc>
      </w:tr>
      <w:tr w:rsidR="00EB31D7" w:rsidRPr="00B3499B" w14:paraId="0DB688E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4C4995"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AFCCAC"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734B9967" w14:textId="77777777" w:rsidR="0046438F" w:rsidRPr="00740CDD" w:rsidRDefault="0046438F" w:rsidP="00927ADC">
            <w:pPr>
              <w:pStyle w:val="VelocityScript"/>
              <w:rPr>
                <w:color w:val="00B0F0"/>
              </w:rPr>
            </w:pPr>
          </w:p>
          <w:p w14:paraId="36490A18" w14:textId="77777777" w:rsidR="004C0655" w:rsidRPr="007215C5" w:rsidRDefault="004C0655" w:rsidP="004F0393">
            <w:pPr>
              <w:pStyle w:val="VelocityScript"/>
            </w:pPr>
          </w:p>
          <w:p w14:paraId="2B14FB8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26ED0"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Cool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B621CAB"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7DF2B6AA" w14:textId="77777777" w:rsidR="00C84B54" w:rsidRDefault="00C84B54" w:rsidP="00090710">
            <w:pPr>
              <w:pStyle w:val="VelocityScript"/>
            </w:pPr>
          </w:p>
          <w:p w14:paraId="6356A359" w14:textId="77777777" w:rsidR="00C84B54" w:rsidRDefault="00C84B54" w:rsidP="00090710">
            <w:pPr>
              <w:pStyle w:val="VelocityScript"/>
            </w:pPr>
          </w:p>
          <w:p w14:paraId="0DC5767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B5E3A45"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8EE6C1E" w14:textId="77777777" w:rsidR="00753FDA" w:rsidRDefault="00753FDA"/>
        </w:tc>
      </w:tr>
      <w:tr w:rsidR="00EB31D7" w:rsidRPr="00B3499B" w14:paraId="11DEA7F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EBCC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08C838C" w14:textId="77777777" w:rsidR="0046438F" w:rsidRDefault="0046438F" w:rsidP="0046438F">
            <w:pPr>
              <w:rPr>
                <w:rFonts w:cs="Arial"/>
                <w:color w:val="000000" w:themeColor="text1"/>
                <w:sz w:val="16"/>
                <w:szCs w:val="14"/>
              </w:rPr>
            </w:pPr>
            <w:r>
              <w:rPr>
                <w:rFonts w:cs="Arial"/>
                <w:color w:val="000000" w:themeColor="text1"/>
                <w:sz w:val="16"/>
                <w:szCs w:val="14"/>
              </w:rPr>
              <w:t>Control Climate Trigger</w:t>
            </w:r>
          </w:p>
          <w:p w14:paraId="299F4B42" w14:textId="77777777" w:rsidR="0046438F" w:rsidRPr="00740CDD" w:rsidRDefault="0046438F" w:rsidP="00927ADC">
            <w:pPr>
              <w:pStyle w:val="VelocityScript"/>
              <w:rPr>
                <w:color w:val="00B0F0"/>
              </w:rPr>
            </w:pPr>
          </w:p>
          <w:p w14:paraId="5F16DBB2" w14:textId="77777777" w:rsidR="004C0655" w:rsidRPr="007215C5" w:rsidRDefault="004C0655" w:rsidP="004F0393">
            <w:pPr>
              <w:pStyle w:val="VelocityScript"/>
            </w:pPr>
          </w:p>
          <w:p w14:paraId="0AF7344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9CC269" w14:textId="77777777" w:rsidR="008A674A" w:rsidRPr="003C5D56" w:rsidRDefault="008A674A" w:rsidP="008A674A">
            <w:pPr>
              <w:rPr>
                <w:rFonts w:cs="Arial"/>
                <w:color w:val="000000" w:themeColor="text1"/>
                <w:sz w:val="16"/>
                <w:szCs w:val="14"/>
              </w:rPr>
            </w:pPr>
            <w:r>
              <w:rPr>
                <w:rFonts w:cs="Arial"/>
                <w:color w:val="000000" w:themeColor="text1"/>
                <w:sz w:val="16"/>
                <w:szCs w:val="14"/>
              </w:rPr>
              <w:t>Control Climate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DB0857"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2DDBD569" w14:textId="77777777" w:rsidR="00C84B54" w:rsidRDefault="00C84B54" w:rsidP="00090710">
            <w:pPr>
              <w:pStyle w:val="VelocityScript"/>
            </w:pPr>
          </w:p>
          <w:p w14:paraId="6596F4E2" w14:textId="77777777" w:rsidR="00C84B54" w:rsidRDefault="00C84B54" w:rsidP="00090710">
            <w:pPr>
              <w:pStyle w:val="VelocityScript"/>
            </w:pPr>
          </w:p>
          <w:p w14:paraId="6B3D76D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004EFC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87028EB" w14:textId="77777777" w:rsidR="00753FDA" w:rsidRDefault="00753FDA"/>
        </w:tc>
      </w:tr>
      <w:tr w:rsidR="00EB31D7" w:rsidRPr="00B3499B" w14:paraId="50E4E3A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DEC4D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E3132BB"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70742199" w14:textId="77777777" w:rsidR="0046438F" w:rsidRPr="00740CDD" w:rsidRDefault="0046438F" w:rsidP="00927ADC">
            <w:pPr>
              <w:pStyle w:val="VelocityScript"/>
              <w:rPr>
                <w:color w:val="00B0F0"/>
              </w:rPr>
            </w:pPr>
          </w:p>
          <w:p w14:paraId="3239D98D" w14:textId="77777777" w:rsidR="004C0655" w:rsidRPr="007215C5" w:rsidRDefault="004C0655" w:rsidP="004F0393">
            <w:pPr>
              <w:pStyle w:val="VelocityScript"/>
            </w:pPr>
          </w:p>
          <w:p w14:paraId="705BD08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5B06B6"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81D34C7"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137EAD22" w14:textId="77777777" w:rsidR="00C84B54" w:rsidRDefault="00C84B54" w:rsidP="00090710">
            <w:pPr>
              <w:pStyle w:val="VelocityScript"/>
            </w:pPr>
          </w:p>
          <w:p w14:paraId="7DC4A81F" w14:textId="77777777" w:rsidR="00C84B54" w:rsidRDefault="00C84B54" w:rsidP="00090710">
            <w:pPr>
              <w:pStyle w:val="VelocityScript"/>
            </w:pPr>
          </w:p>
          <w:p w14:paraId="7C72A4F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30AEA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7A99C7B" w14:textId="77777777" w:rsidR="00753FDA" w:rsidRDefault="00753FDA"/>
        </w:tc>
      </w:tr>
      <w:tr w:rsidR="00EB31D7" w:rsidRPr="00B3499B" w14:paraId="426F9EE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FEC77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43666B1"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360E3499" w14:textId="77777777" w:rsidR="0046438F" w:rsidRPr="00740CDD" w:rsidRDefault="0046438F" w:rsidP="00927ADC">
            <w:pPr>
              <w:pStyle w:val="VelocityScript"/>
              <w:rPr>
                <w:color w:val="00B0F0"/>
              </w:rPr>
            </w:pPr>
          </w:p>
          <w:p w14:paraId="5A049012" w14:textId="77777777" w:rsidR="004C0655" w:rsidRPr="007215C5" w:rsidRDefault="004C0655" w:rsidP="004F0393">
            <w:pPr>
              <w:pStyle w:val="VelocityScript"/>
            </w:pPr>
          </w:p>
          <w:p w14:paraId="7C17EF1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3CE694"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ON/OFF</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669AB3" w14:textId="77777777" w:rsidR="00A86D9F" w:rsidRDefault="00A86D9F" w:rsidP="00A86D9F">
            <w:pPr>
              <w:rPr>
                <w:rFonts w:cs="Arial"/>
                <w:color w:val="000000" w:themeColor="text1"/>
                <w:sz w:val="16"/>
                <w:szCs w:val="14"/>
              </w:rPr>
            </w:pPr>
            <w:r>
              <w:rPr>
                <w:rFonts w:cs="Arial"/>
                <w:color w:val="000000" w:themeColor="text1"/>
                <w:sz w:val="16"/>
                <w:szCs w:val="14"/>
              </w:rPr>
              <w:t>On/Off</w:t>
            </w:r>
          </w:p>
          <w:p w14:paraId="4F49A430" w14:textId="77777777" w:rsidR="00C84B54" w:rsidRDefault="00C84B54" w:rsidP="00090710">
            <w:pPr>
              <w:pStyle w:val="VelocityScript"/>
            </w:pPr>
          </w:p>
          <w:p w14:paraId="572C9323" w14:textId="77777777" w:rsidR="00C84B54" w:rsidRDefault="00C84B54" w:rsidP="00090710">
            <w:pPr>
              <w:pStyle w:val="VelocityScript"/>
            </w:pPr>
          </w:p>
          <w:p w14:paraId="64158D6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DF045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B60F23" w14:textId="77777777" w:rsidR="00753FDA" w:rsidRDefault="00753FDA"/>
        </w:tc>
      </w:tr>
      <w:tr w:rsidR="00EB31D7" w:rsidRPr="00B3499B" w14:paraId="78B0BD0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2F36F7" w14:textId="4474310A" w:rsidR="00EB31D7" w:rsidRPr="00B3499B" w:rsidRDefault="00F43BEF" w:rsidP="00236BAE">
            <w:pPr>
              <w:rPr>
                <w:rFonts w:cs="Arial"/>
                <w:bCs/>
                <w:color w:val="808080" w:themeColor="background1" w:themeShade="80"/>
                <w:sz w:val="16"/>
                <w:szCs w:val="14"/>
              </w:rPr>
            </w:pPr>
            <w:hyperlink r:id="rId5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5C8D07" w14:textId="3A10E38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9B239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F50B4B3" w14:textId="7AB94C82" w:rsidR="00414C45" w:rsidRPr="004A50B8" w:rsidRDefault="00414C45" w:rsidP="004A50B8">
      <w:pPr>
        <w:pStyle w:val="Caption"/>
      </w:pPr>
      <w:bookmarkStart w:id="267" w:name="_Toc6574938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52</w:t>
      </w:r>
      <w:r>
        <w:rPr>
          <w:noProof/>
        </w:rPr>
        <w:fldChar w:fldCharType="end"/>
      </w:r>
      <w:r w:rsidRPr="00702453">
        <w:t xml:space="preserve">: </w:t>
      </w:r>
      <w:r>
        <w:t xml:space="preserve">Input Signal mappings of Function </w:t>
      </w:r>
      <w:r w:rsidRPr="004521EB">
        <w:rPr>
          <w:lang w:val="en-GB"/>
        </w:rPr>
        <w:t>Request Rejuv Climate</w:t>
      </w:r>
      <w:bookmarkEnd w:id="267"/>
    </w:p>
    <w:p w14:paraId="4630F3F2" w14:textId="77777777" w:rsidR="008C50D1" w:rsidRPr="00E23282" w:rsidRDefault="008C50D1" w:rsidP="00072314"/>
    <w:p w14:paraId="5F0B583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1450762"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867A98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3911A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6AA211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DEB8A5"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5E524D"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88554D"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3D323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2BCD14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30B68F74"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23F581A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C55CC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985392D" w14:textId="77777777" w:rsidR="0046438F" w:rsidRDefault="0046438F" w:rsidP="0046438F">
            <w:pPr>
              <w:rPr>
                <w:rFonts w:cs="Arial"/>
                <w:color w:val="000000" w:themeColor="text1"/>
                <w:sz w:val="16"/>
                <w:szCs w:val="14"/>
              </w:rPr>
            </w:pPr>
            <w:r>
              <w:rPr>
                <w:rFonts w:cs="Arial"/>
                <w:color w:val="000000" w:themeColor="text1"/>
                <w:sz w:val="16"/>
                <w:szCs w:val="14"/>
              </w:rPr>
              <w:t>Climate Request</w:t>
            </w:r>
          </w:p>
          <w:p w14:paraId="66EF48FD" w14:textId="77777777" w:rsidR="0046438F" w:rsidRPr="00740CDD" w:rsidRDefault="0046438F" w:rsidP="00D60C45">
            <w:pPr>
              <w:pStyle w:val="VelocityScript"/>
              <w:rPr>
                <w:color w:val="00B0F0"/>
              </w:rPr>
            </w:pPr>
          </w:p>
          <w:p w14:paraId="04D0035B" w14:textId="77777777" w:rsidR="007215C5" w:rsidRPr="00D60C45" w:rsidRDefault="007215C5" w:rsidP="00CA24CE">
            <w:pPr>
              <w:rPr>
                <w:rFonts w:cs="Arial"/>
                <w:color w:val="000000" w:themeColor="text1"/>
                <w:sz w:val="16"/>
                <w:szCs w:val="14"/>
                <w:lang w:val="en-GB"/>
              </w:rPr>
            </w:pPr>
          </w:p>
          <w:p w14:paraId="3B1D6DAF"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05B22E" w14:textId="77777777" w:rsidR="00DD49BA" w:rsidRPr="003C5D56" w:rsidRDefault="00DD49BA" w:rsidP="00DD49BA">
            <w:pPr>
              <w:rPr>
                <w:rFonts w:cs="Arial"/>
                <w:color w:val="000000" w:themeColor="text1"/>
                <w:sz w:val="16"/>
                <w:szCs w:val="14"/>
              </w:rPr>
            </w:pPr>
            <w:r>
              <w:rPr>
                <w:rFonts w:cs="Arial"/>
                <w:color w:val="000000" w:themeColor="text1"/>
                <w:sz w:val="16"/>
                <w:szCs w:val="14"/>
              </w:rPr>
              <w:t>Climate Request</w:t>
            </w:r>
          </w:p>
          <w:p w14:paraId="3C918639"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D707C2" w14:textId="77777777" w:rsidR="0038251F" w:rsidRPr="0038251F" w:rsidRDefault="00143E70" w:rsidP="0038251F">
            <w:pPr>
              <w:pStyle w:val="VelocityScript"/>
              <w:rPr>
                <w:color w:val="00B0F0"/>
                <w:sz w:val="16"/>
              </w:rPr>
            </w:pPr>
            <w:r>
              <w:rPr>
                <w:rFonts w:cs="Arial"/>
                <w:color w:val="000000" w:themeColor="text1"/>
                <w:sz w:val="16"/>
                <w:szCs w:val="14"/>
              </w:rPr>
              <w:t>Activate/Deactivate/Recall</w:t>
            </w:r>
            <w:r w:rsidRPr="0038251F">
              <w:rPr>
                <w:color w:val="00B0F0"/>
                <w:sz w:val="16"/>
              </w:rPr>
              <w:t xml:space="preserve"> </w:t>
            </w:r>
          </w:p>
          <w:p w14:paraId="15516928" w14:textId="77777777" w:rsidR="00C84B54" w:rsidRDefault="00C84B54" w:rsidP="00B31A0E">
            <w:pPr>
              <w:pStyle w:val="VelocityScript"/>
            </w:pPr>
          </w:p>
          <w:p w14:paraId="6F3BE88A" w14:textId="77777777" w:rsidR="00C84B54" w:rsidRDefault="00C84B54" w:rsidP="00B31A0E">
            <w:pPr>
              <w:pStyle w:val="VelocityScript"/>
            </w:pPr>
          </w:p>
          <w:p w14:paraId="6854DB2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67A1DD"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4B94E17" w14:textId="77777777" w:rsidR="00753FDA" w:rsidRDefault="00753FDA"/>
        </w:tc>
      </w:tr>
      <w:tr w:rsidR="00CA24CE" w:rsidRPr="00B3499B" w14:paraId="7771AD0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C7CA1F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745E4B95" w14:textId="77777777" w:rsidR="0046438F" w:rsidRDefault="0046438F" w:rsidP="0046438F">
            <w:pPr>
              <w:rPr>
                <w:rFonts w:cs="Arial"/>
                <w:color w:val="000000" w:themeColor="text1"/>
                <w:sz w:val="16"/>
                <w:szCs w:val="14"/>
              </w:rPr>
            </w:pPr>
            <w:r>
              <w:rPr>
                <w:rFonts w:cs="Arial"/>
                <w:color w:val="000000" w:themeColor="text1"/>
                <w:sz w:val="16"/>
                <w:szCs w:val="14"/>
              </w:rPr>
              <w:t>Seat Heat ON/OFF</w:t>
            </w:r>
          </w:p>
          <w:p w14:paraId="60867E93" w14:textId="77777777" w:rsidR="0046438F" w:rsidRPr="00740CDD" w:rsidRDefault="0046438F" w:rsidP="00D60C45">
            <w:pPr>
              <w:pStyle w:val="VelocityScript"/>
              <w:rPr>
                <w:color w:val="00B0F0"/>
              </w:rPr>
            </w:pPr>
          </w:p>
          <w:p w14:paraId="22B2B987" w14:textId="77777777" w:rsidR="007215C5" w:rsidRPr="00D60C45" w:rsidRDefault="007215C5" w:rsidP="00CA24CE">
            <w:pPr>
              <w:rPr>
                <w:rFonts w:cs="Arial"/>
                <w:color w:val="000000" w:themeColor="text1"/>
                <w:sz w:val="16"/>
                <w:szCs w:val="14"/>
                <w:lang w:val="en-GB"/>
              </w:rPr>
            </w:pPr>
          </w:p>
          <w:p w14:paraId="3D8427A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1F18FE1" w14:textId="77777777" w:rsidR="00DD49BA" w:rsidRPr="003C5D56" w:rsidRDefault="00DD49BA" w:rsidP="00DD49BA">
            <w:pPr>
              <w:rPr>
                <w:rFonts w:cs="Arial"/>
                <w:color w:val="000000" w:themeColor="text1"/>
                <w:sz w:val="16"/>
                <w:szCs w:val="14"/>
              </w:rPr>
            </w:pPr>
            <w:r>
              <w:rPr>
                <w:rFonts w:cs="Arial"/>
                <w:color w:val="000000" w:themeColor="text1"/>
                <w:sz w:val="16"/>
                <w:szCs w:val="14"/>
              </w:rPr>
              <w:lastRenderedPageBreak/>
              <w:t>Seat Heat ON/OFF</w:t>
            </w:r>
          </w:p>
          <w:p w14:paraId="7B29614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861059"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1B2E16A7" w14:textId="77777777" w:rsidR="00C84B54" w:rsidRDefault="00C84B54" w:rsidP="00B31A0E">
            <w:pPr>
              <w:pStyle w:val="VelocityScript"/>
            </w:pPr>
          </w:p>
          <w:p w14:paraId="5227C2EF" w14:textId="77777777" w:rsidR="00C84B54" w:rsidRDefault="00C84B54" w:rsidP="00B31A0E">
            <w:pPr>
              <w:pStyle w:val="VelocityScript"/>
            </w:pPr>
          </w:p>
          <w:p w14:paraId="5A6E227D"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2E032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63CD985" w14:textId="77777777" w:rsidR="00753FDA" w:rsidRDefault="00753FDA"/>
        </w:tc>
      </w:tr>
      <w:tr w:rsidR="00CA24CE" w:rsidRPr="00B3499B" w14:paraId="5E61059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83DC9"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A372A40" w14:textId="77777777" w:rsidR="0046438F" w:rsidRDefault="0046438F" w:rsidP="0046438F">
            <w:pPr>
              <w:rPr>
                <w:rFonts w:cs="Arial"/>
                <w:color w:val="000000" w:themeColor="text1"/>
                <w:sz w:val="16"/>
                <w:szCs w:val="14"/>
              </w:rPr>
            </w:pPr>
            <w:r>
              <w:rPr>
                <w:rFonts w:cs="Arial"/>
                <w:color w:val="000000" w:themeColor="text1"/>
                <w:sz w:val="16"/>
                <w:szCs w:val="14"/>
              </w:rPr>
              <w:t>Seat Cool ON/OFF</w:t>
            </w:r>
          </w:p>
          <w:p w14:paraId="115CB81D" w14:textId="77777777" w:rsidR="0046438F" w:rsidRPr="00740CDD" w:rsidRDefault="0046438F" w:rsidP="00D60C45">
            <w:pPr>
              <w:pStyle w:val="VelocityScript"/>
              <w:rPr>
                <w:color w:val="00B0F0"/>
              </w:rPr>
            </w:pPr>
          </w:p>
          <w:p w14:paraId="2D0FE25D" w14:textId="77777777" w:rsidR="007215C5" w:rsidRPr="00D60C45" w:rsidRDefault="007215C5" w:rsidP="00CA24CE">
            <w:pPr>
              <w:rPr>
                <w:rFonts w:cs="Arial"/>
                <w:color w:val="000000" w:themeColor="text1"/>
                <w:sz w:val="16"/>
                <w:szCs w:val="14"/>
                <w:lang w:val="en-GB"/>
              </w:rPr>
            </w:pPr>
          </w:p>
          <w:p w14:paraId="556BDB9B"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D4B0A3"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Cool ON/OFF</w:t>
            </w:r>
          </w:p>
          <w:p w14:paraId="6B89233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182808"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44C47FEA" w14:textId="77777777" w:rsidR="00C84B54" w:rsidRDefault="00C84B54" w:rsidP="00B31A0E">
            <w:pPr>
              <w:pStyle w:val="VelocityScript"/>
            </w:pPr>
          </w:p>
          <w:p w14:paraId="416C1903" w14:textId="77777777" w:rsidR="00C84B54" w:rsidRDefault="00C84B54" w:rsidP="00B31A0E">
            <w:pPr>
              <w:pStyle w:val="VelocityScript"/>
            </w:pPr>
          </w:p>
          <w:p w14:paraId="6B085C3B"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AC742F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60B734" w14:textId="77777777" w:rsidR="00753FDA" w:rsidRDefault="00753FDA"/>
        </w:tc>
      </w:tr>
      <w:tr w:rsidR="00CA24CE" w:rsidRPr="00B3499B" w14:paraId="77E59C2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1FE7B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20A29DC"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7AF49B7C" w14:textId="77777777" w:rsidR="0046438F" w:rsidRPr="00740CDD" w:rsidRDefault="0046438F" w:rsidP="00D60C45">
            <w:pPr>
              <w:pStyle w:val="VelocityScript"/>
              <w:rPr>
                <w:color w:val="00B0F0"/>
              </w:rPr>
            </w:pPr>
          </w:p>
          <w:p w14:paraId="14FDD797" w14:textId="77777777" w:rsidR="007215C5" w:rsidRPr="00D60C45" w:rsidRDefault="007215C5" w:rsidP="00CA24CE">
            <w:pPr>
              <w:rPr>
                <w:rFonts w:cs="Arial"/>
                <w:color w:val="000000" w:themeColor="text1"/>
                <w:sz w:val="16"/>
                <w:szCs w:val="14"/>
                <w:lang w:val="en-GB"/>
              </w:rPr>
            </w:pPr>
          </w:p>
          <w:p w14:paraId="694472ED"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F9DB59" w14:textId="77777777" w:rsidR="00DD49BA" w:rsidRPr="003C5D56" w:rsidRDefault="00DD49BA" w:rsidP="00DD49BA">
            <w:pPr>
              <w:rPr>
                <w:rFonts w:cs="Arial"/>
                <w:color w:val="000000" w:themeColor="text1"/>
                <w:sz w:val="16"/>
                <w:szCs w:val="14"/>
              </w:rPr>
            </w:pPr>
            <w:r>
              <w:rPr>
                <w:rFonts w:cs="Arial"/>
                <w:color w:val="000000" w:themeColor="text1"/>
                <w:sz w:val="16"/>
                <w:szCs w:val="14"/>
              </w:rPr>
              <w:t>Rejuv Phase</w:t>
            </w:r>
          </w:p>
          <w:p w14:paraId="6960925D"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DBD9FF"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6546DECE" w14:textId="77777777" w:rsidR="00C84B54" w:rsidRDefault="00C84B54" w:rsidP="00B31A0E">
            <w:pPr>
              <w:pStyle w:val="VelocityScript"/>
            </w:pPr>
          </w:p>
          <w:p w14:paraId="6ADE7680" w14:textId="77777777" w:rsidR="00C84B54" w:rsidRDefault="00C84B54" w:rsidP="00B31A0E">
            <w:pPr>
              <w:pStyle w:val="VelocityScript"/>
            </w:pPr>
          </w:p>
          <w:p w14:paraId="7374FB6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DD24E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3DEDD88" w14:textId="77777777" w:rsidR="00753FDA" w:rsidRDefault="00753FDA"/>
        </w:tc>
      </w:tr>
      <w:tr w:rsidR="00CA24CE" w:rsidRPr="00B3499B" w14:paraId="536FF58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A42D4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3B6AD889" w14:textId="77777777" w:rsidR="0046438F" w:rsidRDefault="0046438F" w:rsidP="0046438F">
            <w:pPr>
              <w:rPr>
                <w:rFonts w:cs="Arial"/>
                <w:color w:val="000000" w:themeColor="text1"/>
                <w:sz w:val="16"/>
                <w:szCs w:val="14"/>
              </w:rPr>
            </w:pPr>
            <w:r>
              <w:rPr>
                <w:rFonts w:cs="Arial"/>
                <w:color w:val="000000" w:themeColor="text1"/>
                <w:sz w:val="16"/>
                <w:szCs w:val="14"/>
              </w:rPr>
              <w:t>Scent ON/OFF</w:t>
            </w:r>
          </w:p>
          <w:p w14:paraId="0D01D963" w14:textId="77777777" w:rsidR="0046438F" w:rsidRPr="00740CDD" w:rsidRDefault="0046438F" w:rsidP="00D60C45">
            <w:pPr>
              <w:pStyle w:val="VelocityScript"/>
              <w:rPr>
                <w:color w:val="00B0F0"/>
              </w:rPr>
            </w:pPr>
          </w:p>
          <w:p w14:paraId="1AFD67BC" w14:textId="77777777" w:rsidR="007215C5" w:rsidRPr="00D60C45" w:rsidRDefault="007215C5" w:rsidP="00CA24CE">
            <w:pPr>
              <w:rPr>
                <w:rFonts w:cs="Arial"/>
                <w:color w:val="000000" w:themeColor="text1"/>
                <w:sz w:val="16"/>
                <w:szCs w:val="14"/>
                <w:lang w:val="en-GB"/>
              </w:rPr>
            </w:pPr>
          </w:p>
          <w:p w14:paraId="068156B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AE76B0A"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ON/OFF</w:t>
            </w:r>
          </w:p>
          <w:p w14:paraId="0B0234F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B631B4" w14:textId="77777777" w:rsidR="0038251F" w:rsidRPr="0038251F" w:rsidRDefault="00143E70" w:rsidP="0038251F">
            <w:pPr>
              <w:pStyle w:val="VelocityScript"/>
              <w:rPr>
                <w:color w:val="00B0F0"/>
                <w:sz w:val="16"/>
              </w:rPr>
            </w:pPr>
            <w:r>
              <w:rPr>
                <w:rFonts w:cs="Arial"/>
                <w:color w:val="000000" w:themeColor="text1"/>
                <w:sz w:val="16"/>
                <w:szCs w:val="14"/>
              </w:rPr>
              <w:t>On/Off</w:t>
            </w:r>
            <w:r w:rsidRPr="0038251F">
              <w:rPr>
                <w:color w:val="00B0F0"/>
                <w:sz w:val="16"/>
              </w:rPr>
              <w:t xml:space="preserve"> </w:t>
            </w:r>
          </w:p>
          <w:p w14:paraId="5E9DC804" w14:textId="77777777" w:rsidR="00C84B54" w:rsidRDefault="00C84B54" w:rsidP="00B31A0E">
            <w:pPr>
              <w:pStyle w:val="VelocityScript"/>
            </w:pPr>
          </w:p>
          <w:p w14:paraId="660F2495" w14:textId="77777777" w:rsidR="00C84B54" w:rsidRDefault="00C84B54" w:rsidP="00B31A0E">
            <w:pPr>
              <w:pStyle w:val="VelocityScript"/>
            </w:pPr>
          </w:p>
          <w:p w14:paraId="6DFB4DE1"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CE7A43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D933549" w14:textId="77777777" w:rsidR="00753FDA" w:rsidRDefault="00753FDA"/>
        </w:tc>
      </w:tr>
      <w:tr w:rsidR="00CA24CE" w:rsidRPr="00B3499B" w14:paraId="040AC882"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92C1FBB" w14:textId="31B90C0A" w:rsidR="00CA24CE" w:rsidRPr="00B3499B" w:rsidRDefault="00F43BEF" w:rsidP="00CA24CE">
            <w:pPr>
              <w:rPr>
                <w:rFonts w:cs="Arial"/>
                <w:bCs/>
                <w:color w:val="808080" w:themeColor="background1" w:themeShade="80"/>
                <w:sz w:val="16"/>
                <w:szCs w:val="14"/>
              </w:rPr>
            </w:pPr>
            <w:hyperlink r:id="rId5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CCA05EC" w14:textId="396A219E"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52296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CBADB59" w14:textId="49C0AE63" w:rsidR="00236BAE" w:rsidRPr="004A50B8" w:rsidRDefault="00236BAE" w:rsidP="004A50B8">
      <w:pPr>
        <w:pStyle w:val="Caption"/>
      </w:pPr>
      <w:bookmarkStart w:id="268" w:name="_Toc6574938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53</w:t>
      </w:r>
      <w:r>
        <w:rPr>
          <w:noProof/>
        </w:rPr>
        <w:fldChar w:fldCharType="end"/>
      </w:r>
      <w:r w:rsidRPr="00702453">
        <w:t xml:space="preserve">: </w:t>
      </w:r>
      <w:r>
        <w:t xml:space="preserve">Output Signal mappings of Function </w:t>
      </w:r>
      <w:r w:rsidRPr="004521EB">
        <w:rPr>
          <w:lang w:val="en-GB"/>
        </w:rPr>
        <w:t>Request Rejuv Climate</w:t>
      </w:r>
      <w:bookmarkEnd w:id="268"/>
    </w:p>
    <w:p w14:paraId="177DC10C" w14:textId="77777777" w:rsidR="00072314" w:rsidRPr="00612064" w:rsidRDefault="00072314" w:rsidP="00072314">
      <w:pPr>
        <w:spacing w:before="20"/>
        <w:rPr>
          <w:vanish/>
        </w:rPr>
      </w:pPr>
    </w:p>
    <w:p w14:paraId="4E63A96C" w14:textId="77777777" w:rsidR="00072314" w:rsidRDefault="00072314" w:rsidP="00072314">
      <w:pPr>
        <w:pStyle w:val="Heading6"/>
        <w:keepNext w:val="0"/>
        <w:tabs>
          <w:tab w:val="clear" w:pos="900"/>
          <w:tab w:val="left" w:pos="709"/>
        </w:tabs>
        <w:spacing w:before="240"/>
      </w:pPr>
      <w:r>
        <w:t>Parameters</w:t>
      </w:r>
    </w:p>
    <w:p w14:paraId="606779B0"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8CB900A" w14:textId="77777777" w:rsidTr="001D18E6">
        <w:trPr>
          <w:trHeight w:val="161"/>
        </w:trPr>
        <w:tc>
          <w:tcPr>
            <w:tcW w:w="1838" w:type="dxa"/>
            <w:shd w:val="clear" w:color="auto" w:fill="D9D9D9" w:themeFill="background1" w:themeFillShade="D9"/>
            <w:noWrap/>
            <w:hideMark/>
          </w:tcPr>
          <w:p w14:paraId="7CB42C86"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1D1DD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230EC96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9513768"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BC75319"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85F9F0F" w14:textId="77777777" w:rsidTr="001D18E6">
        <w:trPr>
          <w:trHeight w:val="70"/>
        </w:trPr>
        <w:tc>
          <w:tcPr>
            <w:tcW w:w="1838" w:type="dxa"/>
            <w:noWrap/>
          </w:tcPr>
          <w:p w14:paraId="3461C50C" w14:textId="40FE6C2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25D1291D" w14:textId="5C2367A4"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64230983" w14:textId="2F4F7943"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8800302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2F30C77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12660E2"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1184FD75" w14:textId="77777777" w:rsidTr="001D18E6">
        <w:trPr>
          <w:trHeight w:val="71"/>
        </w:trPr>
        <w:tc>
          <w:tcPr>
            <w:tcW w:w="1838" w:type="dxa"/>
            <w:noWrap/>
          </w:tcPr>
          <w:p w14:paraId="1765DDF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A0011B6" w14:textId="77777777" w:rsidR="00072314" w:rsidRPr="00D14691" w:rsidRDefault="00072314" w:rsidP="001D18E6">
            <w:pPr>
              <w:rPr>
                <w:color w:val="000000" w:themeColor="text1"/>
              </w:rPr>
            </w:pPr>
          </w:p>
        </w:tc>
        <w:tc>
          <w:tcPr>
            <w:tcW w:w="1701" w:type="dxa"/>
          </w:tcPr>
          <w:p w14:paraId="2FB43E92" w14:textId="77777777" w:rsidR="00072314" w:rsidRPr="00D14691" w:rsidRDefault="00072314" w:rsidP="001D18E6">
            <w:pPr>
              <w:rPr>
                <w:color w:val="000000" w:themeColor="text1"/>
              </w:rPr>
            </w:pPr>
          </w:p>
        </w:tc>
        <w:tc>
          <w:tcPr>
            <w:tcW w:w="1417" w:type="dxa"/>
            <w:noWrap/>
          </w:tcPr>
          <w:p w14:paraId="30D13D82" w14:textId="77777777" w:rsidR="00072314" w:rsidRPr="00D14691" w:rsidRDefault="00072314" w:rsidP="001D18E6">
            <w:pPr>
              <w:rPr>
                <w:color w:val="000000" w:themeColor="text1"/>
              </w:rPr>
            </w:pPr>
          </w:p>
        </w:tc>
        <w:tc>
          <w:tcPr>
            <w:tcW w:w="3402" w:type="dxa"/>
          </w:tcPr>
          <w:p w14:paraId="66316F3A" w14:textId="77777777" w:rsidR="00072314" w:rsidRPr="00D14691" w:rsidRDefault="00072314" w:rsidP="001D18E6">
            <w:pPr>
              <w:rPr>
                <w:color w:val="000000" w:themeColor="text1"/>
              </w:rPr>
            </w:pPr>
          </w:p>
        </w:tc>
      </w:tr>
    </w:tbl>
    <w:p w14:paraId="35FC2EDF" w14:textId="092064FD" w:rsidR="008C50D1" w:rsidRDefault="00072314" w:rsidP="003678EC">
      <w:pPr>
        <w:pStyle w:val="Caption"/>
        <w:rPr>
          <w:lang w:val="en-GB"/>
        </w:rPr>
      </w:pPr>
      <w:bookmarkStart w:id="269" w:name="_Toc6574938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69"/>
    </w:p>
    <w:p w14:paraId="269EF1C9" w14:textId="77777777" w:rsidR="003678EC" w:rsidRPr="003678EC" w:rsidRDefault="003678EC" w:rsidP="003678EC">
      <w:pPr>
        <w:rPr>
          <w:lang w:val="en-GB"/>
        </w:rPr>
      </w:pPr>
    </w:p>
    <w:p w14:paraId="3AAE7E84"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53386744" w14:textId="77777777" w:rsidR="00072314" w:rsidRPr="003225C9" w:rsidRDefault="00072314" w:rsidP="00072314">
      <w:pPr>
        <w:tabs>
          <w:tab w:val="left" w:pos="284"/>
          <w:tab w:val="left" w:pos="851"/>
        </w:tabs>
      </w:pPr>
    </w:p>
    <w:p w14:paraId="35DE8953"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5470507"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9641F37" w14:textId="77777777" w:rsidTr="001D18E6">
        <w:tc>
          <w:tcPr>
            <w:tcW w:w="1934" w:type="dxa"/>
            <w:shd w:val="clear" w:color="auto" w:fill="D9D9D9" w:themeFill="background1" w:themeFillShade="D9"/>
          </w:tcPr>
          <w:p w14:paraId="0098A926" w14:textId="77777777" w:rsidR="00072314" w:rsidRDefault="00072314" w:rsidP="001D18E6">
            <w:pPr>
              <w:rPr>
                <w:b/>
              </w:rPr>
            </w:pPr>
            <w:r w:rsidRPr="00AF169D">
              <w:rPr>
                <w:b/>
              </w:rPr>
              <w:t>Requirement ID</w:t>
            </w:r>
          </w:p>
          <w:p w14:paraId="7B9DD4D8"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0FB4B9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738FE59A" w14:textId="77777777" w:rsidR="00072314" w:rsidRDefault="00072314" w:rsidP="001D18E6">
            <w:pPr>
              <w:rPr>
                <w:b/>
              </w:rPr>
            </w:pPr>
            <w:r>
              <w:rPr>
                <w:b/>
              </w:rPr>
              <w:t>Modification</w:t>
            </w:r>
          </w:p>
        </w:tc>
        <w:tc>
          <w:tcPr>
            <w:tcW w:w="1712" w:type="dxa"/>
            <w:shd w:val="clear" w:color="auto" w:fill="D9D9D9" w:themeFill="background1" w:themeFillShade="D9"/>
          </w:tcPr>
          <w:p w14:paraId="726827A0" w14:textId="77777777" w:rsidR="00072314" w:rsidRDefault="00072314" w:rsidP="001D18E6">
            <w:pPr>
              <w:rPr>
                <w:b/>
              </w:rPr>
            </w:pPr>
            <w:r w:rsidRPr="00AF169D">
              <w:rPr>
                <w:b/>
              </w:rPr>
              <w:t xml:space="preserve">Requirement </w:t>
            </w:r>
            <w:r>
              <w:rPr>
                <w:b/>
              </w:rPr>
              <w:t>ID</w:t>
            </w:r>
          </w:p>
          <w:p w14:paraId="20C5078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41BDCCBC" w14:textId="77777777" w:rsidR="00072314" w:rsidRPr="00AF169D" w:rsidRDefault="00072314" w:rsidP="001D18E6">
            <w:pPr>
              <w:rPr>
                <w:b/>
              </w:rPr>
            </w:pPr>
            <w:r>
              <w:rPr>
                <w:b/>
              </w:rPr>
              <w:t>Comment</w:t>
            </w:r>
          </w:p>
        </w:tc>
      </w:tr>
      <w:tr w:rsidR="00072314" w14:paraId="086A1A69" w14:textId="77777777" w:rsidTr="001D18E6">
        <w:tc>
          <w:tcPr>
            <w:tcW w:w="1934" w:type="dxa"/>
          </w:tcPr>
          <w:p w14:paraId="010E4F6F" w14:textId="77777777" w:rsidR="00072314" w:rsidRPr="000F4E8B" w:rsidRDefault="00072314" w:rsidP="001D18E6">
            <w:r w:rsidRPr="000F4E8B">
              <w:t>REQ_abc</w:t>
            </w:r>
          </w:p>
        </w:tc>
        <w:tc>
          <w:tcPr>
            <w:tcW w:w="2177" w:type="dxa"/>
          </w:tcPr>
          <w:p w14:paraId="1D0A0F9F" w14:textId="77777777" w:rsidR="00072314" w:rsidRPr="000F4E8B" w:rsidRDefault="00072314" w:rsidP="001D18E6"/>
        </w:tc>
        <w:sdt>
          <w:sdtPr>
            <w:alias w:val="Modification"/>
            <w:tag w:val="Modification"/>
            <w:id w:val="-1604414944"/>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6060661" w14:textId="77777777" w:rsidR="00072314" w:rsidRPr="000F4E8B" w:rsidRDefault="00072314" w:rsidP="001D18E6">
                <w:r w:rsidRPr="000F4E8B">
                  <w:t>Removed</w:t>
                </w:r>
              </w:p>
            </w:tc>
          </w:sdtContent>
        </w:sdt>
        <w:tc>
          <w:tcPr>
            <w:tcW w:w="1712" w:type="dxa"/>
          </w:tcPr>
          <w:p w14:paraId="119505E6" w14:textId="77777777" w:rsidR="00072314" w:rsidRPr="000F4E8B" w:rsidRDefault="00072314" w:rsidP="001D18E6">
            <w:r w:rsidRPr="000F4E8B">
              <w:t>--</w:t>
            </w:r>
          </w:p>
        </w:tc>
        <w:tc>
          <w:tcPr>
            <w:tcW w:w="2958" w:type="dxa"/>
          </w:tcPr>
          <w:p w14:paraId="1D0FF657" w14:textId="77777777" w:rsidR="00072314" w:rsidRPr="000F4E8B" w:rsidRDefault="00072314" w:rsidP="001D18E6"/>
        </w:tc>
      </w:tr>
      <w:tr w:rsidR="00072314" w14:paraId="59A87073" w14:textId="77777777" w:rsidTr="001D18E6">
        <w:tc>
          <w:tcPr>
            <w:tcW w:w="1934" w:type="dxa"/>
          </w:tcPr>
          <w:p w14:paraId="6983E776" w14:textId="77777777" w:rsidR="00072314" w:rsidRPr="000F4E8B" w:rsidRDefault="00072314" w:rsidP="001D18E6">
            <w:r w:rsidRPr="000F4E8B">
              <w:t>REQ_def</w:t>
            </w:r>
          </w:p>
        </w:tc>
        <w:tc>
          <w:tcPr>
            <w:tcW w:w="2177" w:type="dxa"/>
          </w:tcPr>
          <w:p w14:paraId="0453985A" w14:textId="77777777" w:rsidR="00072314" w:rsidRPr="000F4E8B" w:rsidRDefault="00072314" w:rsidP="001D18E6"/>
        </w:tc>
        <w:sdt>
          <w:sdtPr>
            <w:alias w:val="Modification"/>
            <w:tag w:val="Modification"/>
            <w:id w:val="-129790507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6085930" w14:textId="77777777" w:rsidR="00072314" w:rsidRPr="000F4E8B" w:rsidRDefault="00072314" w:rsidP="001D18E6">
                <w:r w:rsidRPr="000F4E8B">
                  <w:t>Replaced</w:t>
                </w:r>
              </w:p>
            </w:tc>
          </w:sdtContent>
        </w:sdt>
        <w:tc>
          <w:tcPr>
            <w:tcW w:w="1712" w:type="dxa"/>
          </w:tcPr>
          <w:p w14:paraId="2E5EFBE8" w14:textId="77777777" w:rsidR="00072314" w:rsidRPr="000F4E8B" w:rsidRDefault="00072314" w:rsidP="001D18E6">
            <w:r w:rsidRPr="000F4E8B">
              <w:t>REQ_xyz</w:t>
            </w:r>
          </w:p>
        </w:tc>
        <w:tc>
          <w:tcPr>
            <w:tcW w:w="2958" w:type="dxa"/>
          </w:tcPr>
          <w:p w14:paraId="0CF2CCD3" w14:textId="77777777" w:rsidR="00072314" w:rsidRPr="000F4E8B" w:rsidRDefault="00072314" w:rsidP="001D18E6"/>
        </w:tc>
      </w:tr>
      <w:tr w:rsidR="00072314" w14:paraId="299CB2EA" w14:textId="77777777" w:rsidTr="001D18E6">
        <w:tc>
          <w:tcPr>
            <w:tcW w:w="1934" w:type="dxa"/>
          </w:tcPr>
          <w:p w14:paraId="2DEED5A7" w14:textId="77777777" w:rsidR="00072314" w:rsidRPr="000F4E8B" w:rsidRDefault="00072314" w:rsidP="001D18E6">
            <w:r w:rsidRPr="000F4E8B">
              <w:t>--</w:t>
            </w:r>
          </w:p>
        </w:tc>
        <w:tc>
          <w:tcPr>
            <w:tcW w:w="2177" w:type="dxa"/>
          </w:tcPr>
          <w:p w14:paraId="3E873465" w14:textId="77777777" w:rsidR="00072314" w:rsidRPr="000F4E8B" w:rsidRDefault="00072314" w:rsidP="001D18E6"/>
        </w:tc>
        <w:sdt>
          <w:sdtPr>
            <w:alias w:val="Modification"/>
            <w:tag w:val="Modification"/>
            <w:id w:val="-1568793100"/>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3F1E087" w14:textId="77777777" w:rsidR="00072314" w:rsidRPr="000F4E8B" w:rsidRDefault="00072314" w:rsidP="001D18E6">
                <w:r w:rsidRPr="000F4E8B">
                  <w:t>Added</w:t>
                </w:r>
              </w:p>
            </w:tc>
          </w:sdtContent>
        </w:sdt>
        <w:tc>
          <w:tcPr>
            <w:tcW w:w="1712" w:type="dxa"/>
          </w:tcPr>
          <w:p w14:paraId="3168DE42" w14:textId="77777777" w:rsidR="00072314" w:rsidRPr="000F4E8B" w:rsidRDefault="00072314" w:rsidP="001D18E6">
            <w:r w:rsidRPr="000F4E8B">
              <w:t>REQ_123</w:t>
            </w:r>
          </w:p>
        </w:tc>
        <w:tc>
          <w:tcPr>
            <w:tcW w:w="2958" w:type="dxa"/>
          </w:tcPr>
          <w:p w14:paraId="1F2355BB" w14:textId="77777777" w:rsidR="00072314" w:rsidRPr="000F4E8B" w:rsidRDefault="00072314" w:rsidP="001D18E6"/>
        </w:tc>
      </w:tr>
    </w:tbl>
    <w:p w14:paraId="7B887586" w14:textId="4F4EBBDF" w:rsidR="00072314" w:rsidRDefault="00072314" w:rsidP="00072314">
      <w:pPr>
        <w:pStyle w:val="Caption"/>
      </w:pPr>
      <w:bookmarkStart w:id="270" w:name="_Toc6574938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55</w:t>
      </w:r>
      <w:r>
        <w:rPr>
          <w:noProof/>
        </w:rPr>
        <w:fldChar w:fldCharType="end"/>
      </w:r>
      <w:r w:rsidRPr="00702453">
        <w:t xml:space="preserve">: </w:t>
      </w:r>
      <w:r>
        <w:t>Component Specific Requirements</w:t>
      </w:r>
      <w:bookmarkEnd w:id="270"/>
    </w:p>
    <w:p w14:paraId="3D119090"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DF800D1" w14:textId="77777777" w:rsidTr="001D18E6">
        <w:tc>
          <w:tcPr>
            <w:tcW w:w="1838" w:type="dxa"/>
            <w:shd w:val="clear" w:color="auto" w:fill="D9D9D9" w:themeFill="background1" w:themeFillShade="D9"/>
          </w:tcPr>
          <w:p w14:paraId="65E3B9F4" w14:textId="77777777" w:rsidR="00072314" w:rsidRDefault="00072314" w:rsidP="001D18E6">
            <w:pPr>
              <w:rPr>
                <w:b/>
              </w:rPr>
            </w:pPr>
            <w:r w:rsidRPr="00AF169D">
              <w:rPr>
                <w:b/>
              </w:rPr>
              <w:t>Requirement ID</w:t>
            </w:r>
          </w:p>
          <w:p w14:paraId="6C61B714"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BB97A9D"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5A1DF16" w14:textId="77777777" w:rsidR="00072314" w:rsidRPr="00AF169D" w:rsidRDefault="00072314" w:rsidP="001D18E6">
            <w:pPr>
              <w:rPr>
                <w:b/>
              </w:rPr>
            </w:pPr>
            <w:r>
              <w:rPr>
                <w:b/>
              </w:rPr>
              <w:t>Comment</w:t>
            </w:r>
          </w:p>
        </w:tc>
      </w:tr>
      <w:tr w:rsidR="00072314" w14:paraId="79FA188C" w14:textId="77777777" w:rsidTr="001D18E6">
        <w:tc>
          <w:tcPr>
            <w:tcW w:w="1838" w:type="dxa"/>
          </w:tcPr>
          <w:p w14:paraId="2E444A1D" w14:textId="77777777" w:rsidR="00072314" w:rsidRDefault="00072314" w:rsidP="001D18E6"/>
        </w:tc>
        <w:tc>
          <w:tcPr>
            <w:tcW w:w="4253" w:type="dxa"/>
          </w:tcPr>
          <w:p w14:paraId="0CDBFB80" w14:textId="77777777" w:rsidR="00072314" w:rsidRDefault="00072314" w:rsidP="001D18E6"/>
        </w:tc>
        <w:tc>
          <w:tcPr>
            <w:tcW w:w="4110" w:type="dxa"/>
          </w:tcPr>
          <w:p w14:paraId="6E4C237B" w14:textId="77777777" w:rsidR="00072314" w:rsidRDefault="00072314" w:rsidP="001D18E6"/>
        </w:tc>
      </w:tr>
      <w:tr w:rsidR="00072314" w14:paraId="26688C70" w14:textId="77777777" w:rsidTr="001D18E6">
        <w:tc>
          <w:tcPr>
            <w:tcW w:w="1838" w:type="dxa"/>
          </w:tcPr>
          <w:p w14:paraId="0A8C9E3C" w14:textId="77777777" w:rsidR="00072314" w:rsidRDefault="00072314" w:rsidP="001D18E6"/>
        </w:tc>
        <w:tc>
          <w:tcPr>
            <w:tcW w:w="4253" w:type="dxa"/>
          </w:tcPr>
          <w:p w14:paraId="4F9F2283" w14:textId="77777777" w:rsidR="00072314" w:rsidRDefault="00072314" w:rsidP="001D18E6"/>
        </w:tc>
        <w:tc>
          <w:tcPr>
            <w:tcW w:w="4110" w:type="dxa"/>
          </w:tcPr>
          <w:p w14:paraId="26FBD6B4" w14:textId="77777777" w:rsidR="00072314" w:rsidRDefault="00072314" w:rsidP="001D18E6"/>
        </w:tc>
      </w:tr>
      <w:tr w:rsidR="00072314" w14:paraId="32CBC540" w14:textId="77777777" w:rsidTr="001D18E6">
        <w:tc>
          <w:tcPr>
            <w:tcW w:w="1838" w:type="dxa"/>
          </w:tcPr>
          <w:p w14:paraId="13E05E63" w14:textId="77777777" w:rsidR="00072314" w:rsidRDefault="00072314" w:rsidP="001D18E6">
            <w:r>
              <w:t>…</w:t>
            </w:r>
          </w:p>
        </w:tc>
        <w:tc>
          <w:tcPr>
            <w:tcW w:w="4253" w:type="dxa"/>
          </w:tcPr>
          <w:p w14:paraId="2191AA33" w14:textId="77777777" w:rsidR="00072314" w:rsidRDefault="00072314" w:rsidP="001D18E6"/>
        </w:tc>
        <w:tc>
          <w:tcPr>
            <w:tcW w:w="4110" w:type="dxa"/>
          </w:tcPr>
          <w:p w14:paraId="6C3B1CC6" w14:textId="77777777" w:rsidR="00072314" w:rsidRDefault="00072314" w:rsidP="001D18E6"/>
        </w:tc>
      </w:tr>
    </w:tbl>
    <w:p w14:paraId="4E5B02B0" w14:textId="7DCD7E88" w:rsidR="00072314" w:rsidRPr="00702453" w:rsidRDefault="00072314" w:rsidP="00072314">
      <w:pPr>
        <w:pStyle w:val="Caption"/>
      </w:pPr>
      <w:bookmarkStart w:id="271" w:name="_Toc65749389"/>
      <w:r w:rsidRPr="00702453">
        <w:lastRenderedPageBreak/>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56</w:t>
      </w:r>
      <w:r>
        <w:rPr>
          <w:noProof/>
        </w:rPr>
        <w:fldChar w:fldCharType="end"/>
      </w:r>
      <w:r w:rsidRPr="00702453">
        <w:t xml:space="preserve">: </w:t>
      </w:r>
      <w:r>
        <w:t>Inherited Requirements</w:t>
      </w:r>
      <w:bookmarkEnd w:id="271"/>
    </w:p>
    <w:p w14:paraId="1482FCFF" w14:textId="77777777" w:rsidR="00072314" w:rsidRDefault="00072314" w:rsidP="00072314"/>
    <w:p w14:paraId="00307B10"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5EEDBFAC" w14:textId="77777777" w:rsidR="008C50D1" w:rsidRPr="003305ED" w:rsidRDefault="008C50D1" w:rsidP="00702F62">
      <w:pPr>
        <w:pStyle w:val="Heading4"/>
        <w:keepNext w:val="0"/>
        <w:tabs>
          <w:tab w:val="clear" w:pos="900"/>
          <w:tab w:val="left" w:pos="709"/>
        </w:tabs>
        <w:spacing w:before="240"/>
      </w:pPr>
      <w:bookmarkStart w:id="272" w:name="_Toc65749278"/>
      <w:r>
        <w:rPr>
          <w:lang w:val="en-GB"/>
        </w:rPr>
        <w:t xml:space="preserve">Technology </w:t>
      </w:r>
      <w:r w:rsidRPr="003070ED">
        <w:rPr>
          <w:lang w:val="en-GB"/>
        </w:rPr>
        <w:t>Function</w:t>
      </w:r>
      <w:r>
        <w:rPr>
          <w:lang w:val="en-GB"/>
        </w:rPr>
        <w:t xml:space="preserve"> </w:t>
      </w:r>
      <w:r>
        <w:rPr>
          <w:noProof/>
        </w:rPr>
        <w:drawing>
          <wp:inline distT="0" distB="0" distL="0" distR="0" wp14:anchorId="3C7A9E59" wp14:editId="47199426">
            <wp:extent cx="152400" cy="152400"/>
            <wp:effectExtent l="0" t="0" r="0" b="0"/>
            <wp:docPr id="38"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Lighting</w:t>
      </w:r>
      <w:bookmarkEnd w:id="272"/>
    </w:p>
    <w:p w14:paraId="61DEFF6D"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42F9EDEF" w14:textId="77777777" w:rsidR="00072314" w:rsidRPr="003B799F" w:rsidRDefault="00072314" w:rsidP="00072314"/>
    <w:p w14:paraId="0929D4E7" w14:textId="77777777" w:rsidR="00072314" w:rsidRDefault="00072314" w:rsidP="00072314">
      <w:pPr>
        <w:pStyle w:val="Heading6"/>
        <w:keepNext w:val="0"/>
        <w:tabs>
          <w:tab w:val="clear" w:pos="900"/>
          <w:tab w:val="left" w:pos="709"/>
        </w:tabs>
        <w:spacing w:before="240"/>
        <w:rPr>
          <w:lang w:val="en-GB"/>
        </w:rPr>
      </w:pPr>
      <w:r>
        <w:rPr>
          <w:lang w:val="en-GB"/>
        </w:rPr>
        <w:t>Inputs</w:t>
      </w:r>
    </w:p>
    <w:p w14:paraId="24D944B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5888EC8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2CD234"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E93C0E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E7F15C"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230DDF"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D7E760"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D40CA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F6B7D6"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CF7841B"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AD93BD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5CF1A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9AF7E4B" w14:textId="77777777" w:rsidR="0046438F" w:rsidRDefault="0046438F" w:rsidP="0046438F">
            <w:pPr>
              <w:rPr>
                <w:rFonts w:cs="Arial"/>
                <w:color w:val="000000" w:themeColor="text1"/>
                <w:sz w:val="16"/>
                <w:szCs w:val="14"/>
              </w:rPr>
            </w:pPr>
            <w:r>
              <w:rPr>
                <w:rFonts w:cs="Arial"/>
                <w:color w:val="000000" w:themeColor="text1"/>
                <w:sz w:val="16"/>
                <w:szCs w:val="14"/>
              </w:rPr>
              <w:t>Ambient Lighting Trigger</w:t>
            </w:r>
          </w:p>
          <w:p w14:paraId="2C8CC901" w14:textId="77777777" w:rsidR="0046438F" w:rsidRPr="00740CDD" w:rsidRDefault="0046438F" w:rsidP="00927ADC">
            <w:pPr>
              <w:pStyle w:val="VelocityScript"/>
              <w:rPr>
                <w:color w:val="00B0F0"/>
              </w:rPr>
            </w:pPr>
          </w:p>
          <w:p w14:paraId="30080953" w14:textId="77777777" w:rsidR="004C0655" w:rsidRPr="007215C5" w:rsidRDefault="004C0655" w:rsidP="004F0393">
            <w:pPr>
              <w:pStyle w:val="VelocityScript"/>
            </w:pPr>
          </w:p>
          <w:p w14:paraId="3F5A867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E4C6B1" w14:textId="77777777" w:rsidR="008A674A" w:rsidRPr="003C5D56" w:rsidRDefault="008A674A" w:rsidP="008A674A">
            <w:pPr>
              <w:rPr>
                <w:rFonts w:cs="Arial"/>
                <w:color w:val="000000" w:themeColor="text1"/>
                <w:sz w:val="16"/>
                <w:szCs w:val="14"/>
              </w:rPr>
            </w:pPr>
            <w:r>
              <w:rPr>
                <w:rFonts w:cs="Arial"/>
                <w:color w:val="000000" w:themeColor="text1"/>
                <w:sz w:val="16"/>
                <w:szCs w:val="14"/>
              </w:rPr>
              <w:t>Ambient Lighting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A730C4"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E06BF73" w14:textId="77777777" w:rsidR="00C84B54" w:rsidRDefault="00C84B54" w:rsidP="00090710">
            <w:pPr>
              <w:pStyle w:val="VelocityScript"/>
            </w:pPr>
          </w:p>
          <w:p w14:paraId="03EB5627" w14:textId="77777777" w:rsidR="00C84B54" w:rsidRDefault="00C84B54" w:rsidP="00090710">
            <w:pPr>
              <w:pStyle w:val="VelocityScript"/>
            </w:pPr>
          </w:p>
          <w:p w14:paraId="7654D28F"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1EA13A"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1BE97D" w14:textId="77777777" w:rsidR="00753FDA" w:rsidRDefault="00753FDA"/>
        </w:tc>
      </w:tr>
      <w:tr w:rsidR="00EB31D7" w:rsidRPr="00B3499B" w14:paraId="3E62095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D8D83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BEB38D4" w14:textId="77777777" w:rsidR="0046438F" w:rsidRDefault="0046438F" w:rsidP="0046438F">
            <w:pPr>
              <w:rPr>
                <w:rFonts w:cs="Arial"/>
                <w:color w:val="000000" w:themeColor="text1"/>
                <w:sz w:val="16"/>
                <w:szCs w:val="14"/>
              </w:rPr>
            </w:pPr>
            <w:r>
              <w:rPr>
                <w:rFonts w:cs="Arial"/>
                <w:color w:val="000000" w:themeColor="text1"/>
                <w:sz w:val="16"/>
                <w:szCs w:val="14"/>
              </w:rPr>
              <w:t>Theme Associated Light Color</w:t>
            </w:r>
          </w:p>
          <w:p w14:paraId="19EFF31C" w14:textId="77777777" w:rsidR="0046438F" w:rsidRPr="00740CDD" w:rsidRDefault="0046438F" w:rsidP="00927ADC">
            <w:pPr>
              <w:pStyle w:val="VelocityScript"/>
              <w:rPr>
                <w:color w:val="00B0F0"/>
              </w:rPr>
            </w:pPr>
          </w:p>
          <w:p w14:paraId="254E47B3" w14:textId="77777777" w:rsidR="004C0655" w:rsidRPr="007215C5" w:rsidRDefault="004C0655" w:rsidP="004F0393">
            <w:pPr>
              <w:pStyle w:val="VelocityScript"/>
            </w:pPr>
          </w:p>
          <w:p w14:paraId="47215F4A"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517BBD"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Light Color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04E40A"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59AD406D" w14:textId="77777777" w:rsidR="00C84B54" w:rsidRDefault="00C84B54" w:rsidP="00090710">
            <w:pPr>
              <w:pStyle w:val="VelocityScript"/>
            </w:pPr>
          </w:p>
          <w:p w14:paraId="668D8BE8" w14:textId="77777777" w:rsidR="00C84B54" w:rsidRDefault="00C84B54" w:rsidP="00090710">
            <w:pPr>
              <w:pStyle w:val="VelocityScript"/>
            </w:pPr>
          </w:p>
          <w:p w14:paraId="5F3D3C3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B3BEA4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496F5D7" w14:textId="77777777" w:rsidR="00753FDA" w:rsidRDefault="00753FDA"/>
        </w:tc>
      </w:tr>
      <w:tr w:rsidR="00EB31D7" w:rsidRPr="00B3499B" w14:paraId="3F11117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20DB02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22B24E0" w14:textId="77777777" w:rsidR="0046438F" w:rsidRDefault="0046438F" w:rsidP="0046438F">
            <w:pPr>
              <w:rPr>
                <w:rFonts w:cs="Arial"/>
                <w:color w:val="000000" w:themeColor="text1"/>
                <w:sz w:val="16"/>
                <w:szCs w:val="14"/>
              </w:rPr>
            </w:pPr>
            <w:r>
              <w:rPr>
                <w:rFonts w:cs="Arial"/>
                <w:color w:val="000000" w:themeColor="text1"/>
                <w:sz w:val="16"/>
                <w:szCs w:val="14"/>
              </w:rPr>
              <w:t>Stored Halo Light Settings</w:t>
            </w:r>
          </w:p>
          <w:p w14:paraId="7C32905F" w14:textId="77777777" w:rsidR="0046438F" w:rsidRPr="00740CDD" w:rsidRDefault="0046438F" w:rsidP="00927ADC">
            <w:pPr>
              <w:pStyle w:val="VelocityScript"/>
              <w:rPr>
                <w:color w:val="00B0F0"/>
              </w:rPr>
            </w:pPr>
          </w:p>
          <w:p w14:paraId="3AD9750A" w14:textId="77777777" w:rsidR="004C0655" w:rsidRPr="007215C5" w:rsidRDefault="004C0655" w:rsidP="004F0393">
            <w:pPr>
              <w:pStyle w:val="VelocityScript"/>
            </w:pPr>
          </w:p>
          <w:p w14:paraId="436BC31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284DFB"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Halo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445CFD" w14:textId="77777777" w:rsidR="00A86D9F" w:rsidRDefault="00A86D9F" w:rsidP="00A86D9F">
            <w:pPr>
              <w:rPr>
                <w:rFonts w:cs="Arial"/>
                <w:color w:val="000000" w:themeColor="text1"/>
                <w:sz w:val="16"/>
                <w:szCs w:val="14"/>
              </w:rPr>
            </w:pPr>
            <w:r>
              <w:rPr>
                <w:rFonts w:cs="Arial"/>
                <w:color w:val="000000" w:themeColor="text1"/>
                <w:sz w:val="16"/>
                <w:szCs w:val="14"/>
              </w:rPr>
              <w:t>Halo Light Control</w:t>
            </w:r>
          </w:p>
          <w:p w14:paraId="22B048B4" w14:textId="77777777" w:rsidR="00C84B54" w:rsidRDefault="00C84B54" w:rsidP="00090710">
            <w:pPr>
              <w:pStyle w:val="VelocityScript"/>
            </w:pPr>
          </w:p>
          <w:p w14:paraId="5FE1DF5B" w14:textId="77777777" w:rsidR="00C84B54" w:rsidRDefault="00C84B54" w:rsidP="00090710">
            <w:pPr>
              <w:pStyle w:val="VelocityScript"/>
            </w:pPr>
          </w:p>
          <w:p w14:paraId="7742883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E707DD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C99B066" w14:textId="77777777" w:rsidR="00753FDA" w:rsidRDefault="00753FDA"/>
        </w:tc>
      </w:tr>
      <w:tr w:rsidR="00EB31D7" w:rsidRPr="00B3499B" w14:paraId="66E7995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CD80F5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7D097C0" w14:textId="77777777" w:rsidR="0046438F" w:rsidRDefault="0046438F" w:rsidP="0046438F">
            <w:pPr>
              <w:rPr>
                <w:rFonts w:cs="Arial"/>
                <w:color w:val="000000" w:themeColor="text1"/>
                <w:sz w:val="16"/>
                <w:szCs w:val="14"/>
              </w:rPr>
            </w:pPr>
            <w:r>
              <w:rPr>
                <w:rFonts w:cs="Arial"/>
                <w:color w:val="000000" w:themeColor="text1"/>
                <w:sz w:val="16"/>
                <w:szCs w:val="14"/>
              </w:rPr>
              <w:t>Stored Ambient Light Settings</w:t>
            </w:r>
          </w:p>
          <w:p w14:paraId="785A8E38" w14:textId="77777777" w:rsidR="0046438F" w:rsidRPr="00740CDD" w:rsidRDefault="0046438F" w:rsidP="00927ADC">
            <w:pPr>
              <w:pStyle w:val="VelocityScript"/>
              <w:rPr>
                <w:color w:val="00B0F0"/>
              </w:rPr>
            </w:pPr>
          </w:p>
          <w:p w14:paraId="450EE2A5" w14:textId="77777777" w:rsidR="004C0655" w:rsidRPr="007215C5" w:rsidRDefault="004C0655" w:rsidP="004F0393">
            <w:pPr>
              <w:pStyle w:val="VelocityScript"/>
            </w:pPr>
          </w:p>
          <w:p w14:paraId="6719A7C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46ADAC"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Ambient Light Settings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818FA7" w14:textId="77777777" w:rsidR="00A86D9F" w:rsidRDefault="00A86D9F" w:rsidP="00A86D9F">
            <w:pPr>
              <w:rPr>
                <w:rFonts w:cs="Arial"/>
                <w:color w:val="000000" w:themeColor="text1"/>
                <w:sz w:val="16"/>
                <w:szCs w:val="14"/>
              </w:rPr>
            </w:pPr>
            <w:r>
              <w:rPr>
                <w:rFonts w:cs="Arial"/>
                <w:color w:val="000000" w:themeColor="text1"/>
                <w:sz w:val="16"/>
                <w:szCs w:val="14"/>
              </w:rPr>
              <w:t>Ambient Light Control</w:t>
            </w:r>
          </w:p>
          <w:p w14:paraId="7D70D048" w14:textId="77777777" w:rsidR="00C84B54" w:rsidRDefault="00C84B54" w:rsidP="00090710">
            <w:pPr>
              <w:pStyle w:val="VelocityScript"/>
            </w:pPr>
          </w:p>
          <w:p w14:paraId="6BF35975" w14:textId="77777777" w:rsidR="00C84B54" w:rsidRDefault="00C84B54" w:rsidP="00090710">
            <w:pPr>
              <w:pStyle w:val="VelocityScript"/>
            </w:pPr>
          </w:p>
          <w:p w14:paraId="71BBCEB8"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F6545E"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10F66CD" w14:textId="77777777" w:rsidR="00753FDA" w:rsidRDefault="00753FDA"/>
        </w:tc>
      </w:tr>
      <w:tr w:rsidR="00EB31D7" w:rsidRPr="00B3499B" w14:paraId="6082179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F29AC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F2803DB" w14:textId="77777777" w:rsidR="0046438F" w:rsidRDefault="0046438F" w:rsidP="0046438F">
            <w:pPr>
              <w:rPr>
                <w:rFonts w:cs="Arial"/>
                <w:color w:val="000000" w:themeColor="text1"/>
                <w:sz w:val="16"/>
                <w:szCs w:val="14"/>
              </w:rPr>
            </w:pPr>
            <w:r>
              <w:rPr>
                <w:rFonts w:cs="Arial"/>
                <w:color w:val="000000" w:themeColor="text1"/>
                <w:sz w:val="16"/>
                <w:szCs w:val="14"/>
              </w:rPr>
              <w:t>Halo Lighting Trigger</w:t>
            </w:r>
          </w:p>
          <w:p w14:paraId="7D28BA4D" w14:textId="77777777" w:rsidR="0046438F" w:rsidRPr="00740CDD" w:rsidRDefault="0046438F" w:rsidP="00927ADC">
            <w:pPr>
              <w:pStyle w:val="VelocityScript"/>
              <w:rPr>
                <w:color w:val="00B0F0"/>
              </w:rPr>
            </w:pPr>
          </w:p>
          <w:p w14:paraId="1E8022B2" w14:textId="77777777" w:rsidR="004C0655" w:rsidRPr="007215C5" w:rsidRDefault="004C0655" w:rsidP="004F0393">
            <w:pPr>
              <w:pStyle w:val="VelocityScript"/>
            </w:pPr>
          </w:p>
          <w:p w14:paraId="34BFD0E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BEA16F" w14:textId="77777777" w:rsidR="008A674A" w:rsidRPr="003C5D56" w:rsidRDefault="008A674A" w:rsidP="008A674A">
            <w:pPr>
              <w:rPr>
                <w:rFonts w:cs="Arial"/>
                <w:color w:val="000000" w:themeColor="text1"/>
                <w:sz w:val="16"/>
                <w:szCs w:val="14"/>
              </w:rPr>
            </w:pPr>
            <w:r>
              <w:rPr>
                <w:rFonts w:cs="Arial"/>
                <w:color w:val="000000" w:themeColor="text1"/>
                <w:sz w:val="16"/>
                <w:szCs w:val="14"/>
              </w:rPr>
              <w:t>Halo Lighting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54405E6"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2DA33BF2" w14:textId="77777777" w:rsidR="00C84B54" w:rsidRDefault="00C84B54" w:rsidP="00090710">
            <w:pPr>
              <w:pStyle w:val="VelocityScript"/>
            </w:pPr>
          </w:p>
          <w:p w14:paraId="6A3F8243" w14:textId="77777777" w:rsidR="00C84B54" w:rsidRDefault="00C84B54" w:rsidP="00090710">
            <w:pPr>
              <w:pStyle w:val="VelocityScript"/>
            </w:pPr>
          </w:p>
          <w:p w14:paraId="21752BE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21A4B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0B8E6FB" w14:textId="77777777" w:rsidR="00753FDA" w:rsidRDefault="00753FDA"/>
        </w:tc>
      </w:tr>
      <w:tr w:rsidR="00EB31D7" w:rsidRPr="00B3499B" w14:paraId="585E65B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9D068C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4B508178"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6A83B713" w14:textId="77777777" w:rsidR="0046438F" w:rsidRPr="00740CDD" w:rsidRDefault="0046438F" w:rsidP="00927ADC">
            <w:pPr>
              <w:pStyle w:val="VelocityScript"/>
              <w:rPr>
                <w:color w:val="00B0F0"/>
              </w:rPr>
            </w:pPr>
          </w:p>
          <w:p w14:paraId="5A1355FA" w14:textId="77777777" w:rsidR="004C0655" w:rsidRPr="007215C5" w:rsidRDefault="004C0655" w:rsidP="004F0393">
            <w:pPr>
              <w:pStyle w:val="VelocityScript"/>
            </w:pPr>
          </w:p>
          <w:p w14:paraId="32D63E40"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1EDC57"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F7CD33"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F87DDF8" w14:textId="77777777" w:rsidR="00C84B54" w:rsidRDefault="00C84B54" w:rsidP="00090710">
            <w:pPr>
              <w:pStyle w:val="VelocityScript"/>
            </w:pPr>
          </w:p>
          <w:p w14:paraId="0A5B2EAA" w14:textId="77777777" w:rsidR="00C84B54" w:rsidRDefault="00C84B54" w:rsidP="00090710">
            <w:pPr>
              <w:pStyle w:val="VelocityScript"/>
            </w:pPr>
          </w:p>
          <w:p w14:paraId="6719F2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824BB2"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69EE25A" w14:textId="77777777" w:rsidR="00753FDA" w:rsidRDefault="00753FDA"/>
        </w:tc>
      </w:tr>
      <w:tr w:rsidR="00EB31D7" w:rsidRPr="00B3499B" w14:paraId="37DC286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8721C11" w14:textId="4F7C23F0" w:rsidR="00EB31D7" w:rsidRPr="00B3499B" w:rsidRDefault="00F43BEF" w:rsidP="00236BAE">
            <w:pPr>
              <w:rPr>
                <w:rFonts w:cs="Arial"/>
                <w:bCs/>
                <w:color w:val="808080" w:themeColor="background1" w:themeShade="80"/>
                <w:sz w:val="16"/>
                <w:szCs w:val="14"/>
              </w:rPr>
            </w:pPr>
            <w:hyperlink r:id="rId5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AB7D30" w14:textId="1BEFD062"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EE591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4071D50" w14:textId="1FAC2D79" w:rsidR="00414C45" w:rsidRPr="004A50B8" w:rsidRDefault="00414C45" w:rsidP="004A50B8">
      <w:pPr>
        <w:pStyle w:val="Caption"/>
      </w:pPr>
      <w:bookmarkStart w:id="273" w:name="_Toc6574939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57</w:t>
      </w:r>
      <w:r>
        <w:rPr>
          <w:noProof/>
        </w:rPr>
        <w:fldChar w:fldCharType="end"/>
      </w:r>
      <w:r w:rsidRPr="00702453">
        <w:t xml:space="preserve">: </w:t>
      </w:r>
      <w:r>
        <w:t xml:space="preserve">Input Signal mappings of Function </w:t>
      </w:r>
      <w:r w:rsidRPr="004521EB">
        <w:rPr>
          <w:lang w:val="en-GB"/>
        </w:rPr>
        <w:t>Request Rejuv Lighting</w:t>
      </w:r>
      <w:bookmarkEnd w:id="273"/>
    </w:p>
    <w:p w14:paraId="6FFC3F61" w14:textId="77777777" w:rsidR="008C50D1" w:rsidRPr="00E23282" w:rsidRDefault="008C50D1" w:rsidP="00072314"/>
    <w:p w14:paraId="3B186AB8"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32C2DFB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73A76D24"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0C9B1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372DE37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12F489"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3C32B7"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727591"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150269"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E0A3B9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499D6B65"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2F72C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7C745E" w14:textId="77777777" w:rsidR="001A1D18" w:rsidRPr="001A1D18" w:rsidRDefault="001A1D18" w:rsidP="001A1D18">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1F892B11" w14:textId="77777777" w:rsidR="0046438F" w:rsidRDefault="0046438F" w:rsidP="0046438F">
            <w:pPr>
              <w:rPr>
                <w:rFonts w:cs="Arial"/>
                <w:color w:val="000000" w:themeColor="text1"/>
                <w:sz w:val="16"/>
                <w:szCs w:val="14"/>
              </w:rPr>
            </w:pPr>
            <w:r>
              <w:rPr>
                <w:rFonts w:cs="Arial"/>
                <w:color w:val="000000" w:themeColor="text1"/>
                <w:sz w:val="16"/>
                <w:szCs w:val="14"/>
              </w:rPr>
              <w:t>Halo Light Color/Intensity</w:t>
            </w:r>
          </w:p>
          <w:p w14:paraId="6C45FAD2" w14:textId="77777777" w:rsidR="0046438F" w:rsidRPr="00740CDD" w:rsidRDefault="0046438F" w:rsidP="00D60C45">
            <w:pPr>
              <w:pStyle w:val="VelocityScript"/>
              <w:rPr>
                <w:color w:val="00B0F0"/>
              </w:rPr>
            </w:pPr>
          </w:p>
          <w:p w14:paraId="53B44DB6" w14:textId="77777777" w:rsidR="007215C5" w:rsidRPr="00D60C45" w:rsidRDefault="007215C5" w:rsidP="00CA24CE">
            <w:pPr>
              <w:rPr>
                <w:rFonts w:cs="Arial"/>
                <w:color w:val="000000" w:themeColor="text1"/>
                <w:sz w:val="16"/>
                <w:szCs w:val="14"/>
                <w:lang w:val="en-GB"/>
              </w:rPr>
            </w:pPr>
          </w:p>
          <w:p w14:paraId="47163009"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93D98D8" w14:textId="77777777" w:rsidR="00DD49BA" w:rsidRPr="003C5D56" w:rsidRDefault="00DD49BA" w:rsidP="00DD49BA">
            <w:pPr>
              <w:rPr>
                <w:rFonts w:cs="Arial"/>
                <w:color w:val="000000" w:themeColor="text1"/>
                <w:sz w:val="16"/>
                <w:szCs w:val="14"/>
              </w:rPr>
            </w:pPr>
            <w:r>
              <w:rPr>
                <w:rFonts w:cs="Arial"/>
                <w:color w:val="000000" w:themeColor="text1"/>
                <w:sz w:val="16"/>
                <w:szCs w:val="14"/>
              </w:rPr>
              <w:t>Halo Light Color/Intensity</w:t>
            </w:r>
          </w:p>
          <w:p w14:paraId="0B1D6C9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DA9ED7" w14:textId="77777777" w:rsidR="0038251F" w:rsidRPr="0038251F" w:rsidRDefault="00143E70" w:rsidP="0038251F">
            <w:pPr>
              <w:pStyle w:val="VelocityScript"/>
              <w:rPr>
                <w:color w:val="00B0F0"/>
                <w:sz w:val="16"/>
              </w:rPr>
            </w:pPr>
            <w:r>
              <w:rPr>
                <w:rFonts w:cs="Arial"/>
                <w:color w:val="000000" w:themeColor="text1"/>
                <w:sz w:val="16"/>
                <w:szCs w:val="14"/>
              </w:rPr>
              <w:t>Halo Light Control</w:t>
            </w:r>
            <w:r w:rsidRPr="0038251F">
              <w:rPr>
                <w:color w:val="00B0F0"/>
                <w:sz w:val="16"/>
              </w:rPr>
              <w:t xml:space="preserve"> </w:t>
            </w:r>
          </w:p>
          <w:p w14:paraId="180C5F5F" w14:textId="77777777" w:rsidR="00C84B54" w:rsidRDefault="00C84B54" w:rsidP="00B31A0E">
            <w:pPr>
              <w:pStyle w:val="VelocityScript"/>
            </w:pPr>
          </w:p>
          <w:p w14:paraId="2DB37B02" w14:textId="77777777" w:rsidR="00C84B54" w:rsidRDefault="00C84B54" w:rsidP="00B31A0E">
            <w:pPr>
              <w:pStyle w:val="VelocityScript"/>
            </w:pPr>
          </w:p>
          <w:p w14:paraId="5982CEBF"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A42591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E61A4AC" w14:textId="77777777" w:rsidR="00753FDA" w:rsidRDefault="00753FDA"/>
        </w:tc>
      </w:tr>
      <w:tr w:rsidR="00CA24CE" w:rsidRPr="00B3499B" w14:paraId="7EE2EAA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F85728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D865FC3" w14:textId="77777777" w:rsidR="0046438F" w:rsidRDefault="0046438F" w:rsidP="0046438F">
            <w:pPr>
              <w:rPr>
                <w:rFonts w:cs="Arial"/>
                <w:color w:val="000000" w:themeColor="text1"/>
                <w:sz w:val="16"/>
                <w:szCs w:val="14"/>
              </w:rPr>
            </w:pPr>
            <w:r>
              <w:rPr>
                <w:rFonts w:cs="Arial"/>
                <w:color w:val="000000" w:themeColor="text1"/>
                <w:sz w:val="16"/>
                <w:szCs w:val="14"/>
              </w:rPr>
              <w:t>Ambient Light Color/Intensity</w:t>
            </w:r>
          </w:p>
          <w:p w14:paraId="77146559" w14:textId="77777777" w:rsidR="0046438F" w:rsidRPr="00740CDD" w:rsidRDefault="0046438F" w:rsidP="00D60C45">
            <w:pPr>
              <w:pStyle w:val="VelocityScript"/>
              <w:rPr>
                <w:color w:val="00B0F0"/>
              </w:rPr>
            </w:pPr>
          </w:p>
          <w:p w14:paraId="6480F94C" w14:textId="77777777" w:rsidR="007215C5" w:rsidRPr="00D60C45" w:rsidRDefault="007215C5" w:rsidP="00CA24CE">
            <w:pPr>
              <w:rPr>
                <w:rFonts w:cs="Arial"/>
                <w:color w:val="000000" w:themeColor="text1"/>
                <w:sz w:val="16"/>
                <w:szCs w:val="14"/>
                <w:lang w:val="en-GB"/>
              </w:rPr>
            </w:pPr>
          </w:p>
          <w:p w14:paraId="42E8BD1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AAE515" w14:textId="77777777" w:rsidR="00DD49BA" w:rsidRPr="003C5D56" w:rsidRDefault="00DD49BA" w:rsidP="00DD49BA">
            <w:pPr>
              <w:rPr>
                <w:rFonts w:cs="Arial"/>
                <w:color w:val="000000" w:themeColor="text1"/>
                <w:sz w:val="16"/>
                <w:szCs w:val="14"/>
              </w:rPr>
            </w:pPr>
            <w:r>
              <w:rPr>
                <w:rFonts w:cs="Arial"/>
                <w:color w:val="000000" w:themeColor="text1"/>
                <w:sz w:val="16"/>
                <w:szCs w:val="14"/>
              </w:rPr>
              <w:t>Ambient Light Color/Intensity</w:t>
            </w:r>
          </w:p>
          <w:p w14:paraId="38234CA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400CB7" w14:textId="77777777" w:rsidR="0038251F" w:rsidRPr="0038251F" w:rsidRDefault="00143E70" w:rsidP="0038251F">
            <w:pPr>
              <w:pStyle w:val="VelocityScript"/>
              <w:rPr>
                <w:color w:val="00B0F0"/>
                <w:sz w:val="16"/>
              </w:rPr>
            </w:pPr>
            <w:r>
              <w:rPr>
                <w:rFonts w:cs="Arial"/>
                <w:color w:val="000000" w:themeColor="text1"/>
                <w:sz w:val="16"/>
                <w:szCs w:val="14"/>
              </w:rPr>
              <w:t>Ambient Light Control</w:t>
            </w:r>
            <w:r w:rsidRPr="0038251F">
              <w:rPr>
                <w:color w:val="00B0F0"/>
                <w:sz w:val="16"/>
              </w:rPr>
              <w:t xml:space="preserve"> </w:t>
            </w:r>
          </w:p>
          <w:p w14:paraId="5D3499DA" w14:textId="77777777" w:rsidR="00C84B54" w:rsidRDefault="00C84B54" w:rsidP="00B31A0E">
            <w:pPr>
              <w:pStyle w:val="VelocityScript"/>
            </w:pPr>
          </w:p>
          <w:p w14:paraId="45FF2413" w14:textId="77777777" w:rsidR="00C84B54" w:rsidRDefault="00C84B54" w:rsidP="00B31A0E">
            <w:pPr>
              <w:pStyle w:val="VelocityScript"/>
            </w:pPr>
          </w:p>
          <w:p w14:paraId="6817CB9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EB104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BDCC0F3" w14:textId="77777777" w:rsidR="00753FDA" w:rsidRDefault="00753FDA"/>
        </w:tc>
      </w:tr>
      <w:tr w:rsidR="00CA24CE" w:rsidRPr="00B3499B" w14:paraId="0001878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250708A" w14:textId="2B59425E" w:rsidR="00CA24CE" w:rsidRPr="00B3499B" w:rsidRDefault="00F43BEF" w:rsidP="00CA24CE">
            <w:pPr>
              <w:rPr>
                <w:rFonts w:cs="Arial"/>
                <w:bCs/>
                <w:color w:val="808080" w:themeColor="background1" w:themeShade="80"/>
                <w:sz w:val="16"/>
                <w:szCs w:val="14"/>
              </w:rPr>
            </w:pPr>
            <w:hyperlink r:id="rId5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FA4BC1" w14:textId="3651A879"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38FAFD"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5B890FE" w14:textId="74D97F33" w:rsidR="00236BAE" w:rsidRPr="004A50B8" w:rsidRDefault="00236BAE" w:rsidP="004A50B8">
      <w:pPr>
        <w:pStyle w:val="Caption"/>
      </w:pPr>
      <w:bookmarkStart w:id="274" w:name="_Toc6574939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58</w:t>
      </w:r>
      <w:r>
        <w:rPr>
          <w:noProof/>
        </w:rPr>
        <w:fldChar w:fldCharType="end"/>
      </w:r>
      <w:r w:rsidRPr="00702453">
        <w:t xml:space="preserve">: </w:t>
      </w:r>
      <w:r>
        <w:t xml:space="preserve">Output Signal mappings of Function </w:t>
      </w:r>
      <w:r w:rsidRPr="004521EB">
        <w:rPr>
          <w:lang w:val="en-GB"/>
        </w:rPr>
        <w:t>Request Rejuv Lighting</w:t>
      </w:r>
      <w:bookmarkEnd w:id="274"/>
    </w:p>
    <w:p w14:paraId="249F4967" w14:textId="77777777" w:rsidR="00072314" w:rsidRPr="00612064" w:rsidRDefault="00072314" w:rsidP="00072314">
      <w:pPr>
        <w:spacing w:before="20"/>
        <w:rPr>
          <w:vanish/>
        </w:rPr>
      </w:pPr>
    </w:p>
    <w:p w14:paraId="0DCFAFB1" w14:textId="77777777" w:rsidR="00072314" w:rsidRDefault="00072314" w:rsidP="00072314">
      <w:pPr>
        <w:pStyle w:val="Heading6"/>
        <w:keepNext w:val="0"/>
        <w:tabs>
          <w:tab w:val="clear" w:pos="900"/>
          <w:tab w:val="left" w:pos="709"/>
        </w:tabs>
        <w:spacing w:before="240"/>
      </w:pPr>
      <w:r>
        <w:t>Parameters</w:t>
      </w:r>
    </w:p>
    <w:p w14:paraId="7393C06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3547B590" w14:textId="77777777" w:rsidTr="001D18E6">
        <w:trPr>
          <w:trHeight w:val="161"/>
        </w:trPr>
        <w:tc>
          <w:tcPr>
            <w:tcW w:w="1838" w:type="dxa"/>
            <w:shd w:val="clear" w:color="auto" w:fill="D9D9D9" w:themeFill="background1" w:themeFillShade="D9"/>
            <w:noWrap/>
            <w:hideMark/>
          </w:tcPr>
          <w:p w14:paraId="0649754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B26003C"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0BE3E1E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05E282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737DDDF"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41E8584C" w14:textId="77777777" w:rsidTr="001D18E6">
        <w:trPr>
          <w:trHeight w:val="70"/>
        </w:trPr>
        <w:tc>
          <w:tcPr>
            <w:tcW w:w="1838" w:type="dxa"/>
            <w:noWrap/>
          </w:tcPr>
          <w:p w14:paraId="1B0D3167" w14:textId="00A4598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642CF8F5" w14:textId="7F2C3D6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C57C637" w14:textId="23E0BD35"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95071394"/>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E5C0572"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061DD7B1"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6E090B4" w14:textId="77777777" w:rsidTr="001D18E6">
        <w:trPr>
          <w:trHeight w:val="71"/>
        </w:trPr>
        <w:tc>
          <w:tcPr>
            <w:tcW w:w="1838" w:type="dxa"/>
            <w:noWrap/>
          </w:tcPr>
          <w:p w14:paraId="099041E4"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7E3C78FA" w14:textId="77777777" w:rsidR="00072314" w:rsidRPr="00D14691" w:rsidRDefault="00072314" w:rsidP="001D18E6">
            <w:pPr>
              <w:rPr>
                <w:color w:val="000000" w:themeColor="text1"/>
              </w:rPr>
            </w:pPr>
          </w:p>
        </w:tc>
        <w:tc>
          <w:tcPr>
            <w:tcW w:w="1701" w:type="dxa"/>
          </w:tcPr>
          <w:p w14:paraId="70FA1504" w14:textId="77777777" w:rsidR="00072314" w:rsidRPr="00D14691" w:rsidRDefault="00072314" w:rsidP="001D18E6">
            <w:pPr>
              <w:rPr>
                <w:color w:val="000000" w:themeColor="text1"/>
              </w:rPr>
            </w:pPr>
          </w:p>
        </w:tc>
        <w:tc>
          <w:tcPr>
            <w:tcW w:w="1417" w:type="dxa"/>
            <w:noWrap/>
          </w:tcPr>
          <w:p w14:paraId="45052095" w14:textId="77777777" w:rsidR="00072314" w:rsidRPr="00D14691" w:rsidRDefault="00072314" w:rsidP="001D18E6">
            <w:pPr>
              <w:rPr>
                <w:color w:val="000000" w:themeColor="text1"/>
              </w:rPr>
            </w:pPr>
          </w:p>
        </w:tc>
        <w:tc>
          <w:tcPr>
            <w:tcW w:w="3402" w:type="dxa"/>
          </w:tcPr>
          <w:p w14:paraId="70BFBDC8" w14:textId="77777777" w:rsidR="00072314" w:rsidRPr="00D14691" w:rsidRDefault="00072314" w:rsidP="001D18E6">
            <w:pPr>
              <w:rPr>
                <w:color w:val="000000" w:themeColor="text1"/>
              </w:rPr>
            </w:pPr>
          </w:p>
        </w:tc>
      </w:tr>
    </w:tbl>
    <w:p w14:paraId="701C045B" w14:textId="4D95D73B" w:rsidR="008C50D1" w:rsidRDefault="00072314" w:rsidP="003678EC">
      <w:pPr>
        <w:pStyle w:val="Caption"/>
        <w:rPr>
          <w:lang w:val="en-GB"/>
        </w:rPr>
      </w:pPr>
      <w:bookmarkStart w:id="275" w:name="_Toc6574939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59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75"/>
    </w:p>
    <w:p w14:paraId="7DE01562" w14:textId="77777777" w:rsidR="003678EC" w:rsidRPr="003678EC" w:rsidRDefault="003678EC" w:rsidP="003678EC">
      <w:pPr>
        <w:rPr>
          <w:lang w:val="en-GB"/>
        </w:rPr>
      </w:pPr>
    </w:p>
    <w:p w14:paraId="18A15A6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115B008" w14:textId="77777777" w:rsidR="00072314" w:rsidRPr="003225C9" w:rsidRDefault="00072314" w:rsidP="00072314">
      <w:pPr>
        <w:tabs>
          <w:tab w:val="left" w:pos="284"/>
          <w:tab w:val="left" w:pos="851"/>
        </w:tabs>
      </w:pPr>
    </w:p>
    <w:p w14:paraId="380EE67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EAD437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8FC80A5" w14:textId="77777777" w:rsidTr="001D18E6">
        <w:tc>
          <w:tcPr>
            <w:tcW w:w="1934" w:type="dxa"/>
            <w:shd w:val="clear" w:color="auto" w:fill="D9D9D9" w:themeFill="background1" w:themeFillShade="D9"/>
          </w:tcPr>
          <w:p w14:paraId="480233C7" w14:textId="77777777" w:rsidR="00072314" w:rsidRDefault="00072314" w:rsidP="001D18E6">
            <w:pPr>
              <w:rPr>
                <w:b/>
              </w:rPr>
            </w:pPr>
            <w:r w:rsidRPr="00AF169D">
              <w:rPr>
                <w:b/>
              </w:rPr>
              <w:t>Requirement ID</w:t>
            </w:r>
          </w:p>
          <w:p w14:paraId="17892353"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31CEC51"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7A285A5" w14:textId="77777777" w:rsidR="00072314" w:rsidRDefault="00072314" w:rsidP="001D18E6">
            <w:pPr>
              <w:rPr>
                <w:b/>
              </w:rPr>
            </w:pPr>
            <w:r>
              <w:rPr>
                <w:b/>
              </w:rPr>
              <w:t>Modification</w:t>
            </w:r>
          </w:p>
        </w:tc>
        <w:tc>
          <w:tcPr>
            <w:tcW w:w="1712" w:type="dxa"/>
            <w:shd w:val="clear" w:color="auto" w:fill="D9D9D9" w:themeFill="background1" w:themeFillShade="D9"/>
          </w:tcPr>
          <w:p w14:paraId="00EDB07D" w14:textId="77777777" w:rsidR="00072314" w:rsidRDefault="00072314" w:rsidP="001D18E6">
            <w:pPr>
              <w:rPr>
                <w:b/>
              </w:rPr>
            </w:pPr>
            <w:r w:rsidRPr="00AF169D">
              <w:rPr>
                <w:b/>
              </w:rPr>
              <w:t xml:space="preserve">Requirement </w:t>
            </w:r>
            <w:r>
              <w:rPr>
                <w:b/>
              </w:rPr>
              <w:t>ID</w:t>
            </w:r>
          </w:p>
          <w:p w14:paraId="39984F9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3323A8A" w14:textId="77777777" w:rsidR="00072314" w:rsidRPr="00AF169D" w:rsidRDefault="00072314" w:rsidP="001D18E6">
            <w:pPr>
              <w:rPr>
                <w:b/>
              </w:rPr>
            </w:pPr>
            <w:r>
              <w:rPr>
                <w:b/>
              </w:rPr>
              <w:t>Comment</w:t>
            </w:r>
          </w:p>
        </w:tc>
      </w:tr>
      <w:tr w:rsidR="00072314" w14:paraId="0ABB4A5D" w14:textId="77777777" w:rsidTr="001D18E6">
        <w:tc>
          <w:tcPr>
            <w:tcW w:w="1934" w:type="dxa"/>
          </w:tcPr>
          <w:p w14:paraId="69E022D7" w14:textId="77777777" w:rsidR="00072314" w:rsidRPr="000F4E8B" w:rsidRDefault="00072314" w:rsidP="001D18E6">
            <w:r w:rsidRPr="000F4E8B">
              <w:t>REQ_abc</w:t>
            </w:r>
          </w:p>
        </w:tc>
        <w:tc>
          <w:tcPr>
            <w:tcW w:w="2177" w:type="dxa"/>
          </w:tcPr>
          <w:p w14:paraId="56A57755" w14:textId="77777777" w:rsidR="00072314" w:rsidRPr="000F4E8B" w:rsidRDefault="00072314" w:rsidP="001D18E6"/>
        </w:tc>
        <w:sdt>
          <w:sdtPr>
            <w:alias w:val="Modification"/>
            <w:tag w:val="Modification"/>
            <w:id w:val="200547200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4DFE0EE" w14:textId="77777777" w:rsidR="00072314" w:rsidRPr="000F4E8B" w:rsidRDefault="00072314" w:rsidP="001D18E6">
                <w:r w:rsidRPr="000F4E8B">
                  <w:t>Removed</w:t>
                </w:r>
              </w:p>
            </w:tc>
          </w:sdtContent>
        </w:sdt>
        <w:tc>
          <w:tcPr>
            <w:tcW w:w="1712" w:type="dxa"/>
          </w:tcPr>
          <w:p w14:paraId="028FAD5C" w14:textId="77777777" w:rsidR="00072314" w:rsidRPr="000F4E8B" w:rsidRDefault="00072314" w:rsidP="001D18E6">
            <w:r w:rsidRPr="000F4E8B">
              <w:t>--</w:t>
            </w:r>
          </w:p>
        </w:tc>
        <w:tc>
          <w:tcPr>
            <w:tcW w:w="2958" w:type="dxa"/>
          </w:tcPr>
          <w:p w14:paraId="5CFA55D2" w14:textId="77777777" w:rsidR="00072314" w:rsidRPr="000F4E8B" w:rsidRDefault="00072314" w:rsidP="001D18E6"/>
        </w:tc>
      </w:tr>
      <w:tr w:rsidR="00072314" w14:paraId="6AAD68E5" w14:textId="77777777" w:rsidTr="001D18E6">
        <w:tc>
          <w:tcPr>
            <w:tcW w:w="1934" w:type="dxa"/>
          </w:tcPr>
          <w:p w14:paraId="4E207992" w14:textId="77777777" w:rsidR="00072314" w:rsidRPr="000F4E8B" w:rsidRDefault="00072314" w:rsidP="001D18E6">
            <w:r w:rsidRPr="000F4E8B">
              <w:t>REQ_def</w:t>
            </w:r>
          </w:p>
        </w:tc>
        <w:tc>
          <w:tcPr>
            <w:tcW w:w="2177" w:type="dxa"/>
          </w:tcPr>
          <w:p w14:paraId="4EE4C130" w14:textId="77777777" w:rsidR="00072314" w:rsidRPr="000F4E8B" w:rsidRDefault="00072314" w:rsidP="001D18E6"/>
        </w:tc>
        <w:sdt>
          <w:sdtPr>
            <w:alias w:val="Modification"/>
            <w:tag w:val="Modification"/>
            <w:id w:val="2034764983"/>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8D41E89" w14:textId="77777777" w:rsidR="00072314" w:rsidRPr="000F4E8B" w:rsidRDefault="00072314" w:rsidP="001D18E6">
                <w:r w:rsidRPr="000F4E8B">
                  <w:t>Replaced</w:t>
                </w:r>
              </w:p>
            </w:tc>
          </w:sdtContent>
        </w:sdt>
        <w:tc>
          <w:tcPr>
            <w:tcW w:w="1712" w:type="dxa"/>
          </w:tcPr>
          <w:p w14:paraId="0B8DC2A1" w14:textId="77777777" w:rsidR="00072314" w:rsidRPr="000F4E8B" w:rsidRDefault="00072314" w:rsidP="001D18E6">
            <w:r w:rsidRPr="000F4E8B">
              <w:t>REQ_xyz</w:t>
            </w:r>
          </w:p>
        </w:tc>
        <w:tc>
          <w:tcPr>
            <w:tcW w:w="2958" w:type="dxa"/>
          </w:tcPr>
          <w:p w14:paraId="587063B1" w14:textId="77777777" w:rsidR="00072314" w:rsidRPr="000F4E8B" w:rsidRDefault="00072314" w:rsidP="001D18E6"/>
        </w:tc>
      </w:tr>
      <w:tr w:rsidR="00072314" w14:paraId="6A601A0A" w14:textId="77777777" w:rsidTr="001D18E6">
        <w:tc>
          <w:tcPr>
            <w:tcW w:w="1934" w:type="dxa"/>
          </w:tcPr>
          <w:p w14:paraId="199E131A" w14:textId="77777777" w:rsidR="00072314" w:rsidRPr="000F4E8B" w:rsidRDefault="00072314" w:rsidP="001D18E6">
            <w:r w:rsidRPr="000F4E8B">
              <w:t>--</w:t>
            </w:r>
          </w:p>
        </w:tc>
        <w:tc>
          <w:tcPr>
            <w:tcW w:w="2177" w:type="dxa"/>
          </w:tcPr>
          <w:p w14:paraId="604F943A" w14:textId="77777777" w:rsidR="00072314" w:rsidRPr="000F4E8B" w:rsidRDefault="00072314" w:rsidP="001D18E6"/>
        </w:tc>
        <w:sdt>
          <w:sdtPr>
            <w:alias w:val="Modification"/>
            <w:tag w:val="Modification"/>
            <w:id w:val="-560094737"/>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7F64F5B" w14:textId="77777777" w:rsidR="00072314" w:rsidRPr="000F4E8B" w:rsidRDefault="00072314" w:rsidP="001D18E6">
                <w:r w:rsidRPr="000F4E8B">
                  <w:t>Added</w:t>
                </w:r>
              </w:p>
            </w:tc>
          </w:sdtContent>
        </w:sdt>
        <w:tc>
          <w:tcPr>
            <w:tcW w:w="1712" w:type="dxa"/>
          </w:tcPr>
          <w:p w14:paraId="5577AF71" w14:textId="77777777" w:rsidR="00072314" w:rsidRPr="000F4E8B" w:rsidRDefault="00072314" w:rsidP="001D18E6">
            <w:r w:rsidRPr="000F4E8B">
              <w:t>REQ_123</w:t>
            </w:r>
          </w:p>
        </w:tc>
        <w:tc>
          <w:tcPr>
            <w:tcW w:w="2958" w:type="dxa"/>
          </w:tcPr>
          <w:p w14:paraId="6B926601" w14:textId="77777777" w:rsidR="00072314" w:rsidRPr="000F4E8B" w:rsidRDefault="00072314" w:rsidP="001D18E6"/>
        </w:tc>
      </w:tr>
    </w:tbl>
    <w:p w14:paraId="03D3DE35" w14:textId="503F9686" w:rsidR="00072314" w:rsidRDefault="00072314" w:rsidP="00072314">
      <w:pPr>
        <w:pStyle w:val="Caption"/>
      </w:pPr>
      <w:bookmarkStart w:id="276" w:name="_Toc6574939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60</w:t>
      </w:r>
      <w:r>
        <w:rPr>
          <w:noProof/>
        </w:rPr>
        <w:fldChar w:fldCharType="end"/>
      </w:r>
      <w:r w:rsidRPr="00702453">
        <w:t xml:space="preserve">: </w:t>
      </w:r>
      <w:r>
        <w:t>Component Specific Requirements</w:t>
      </w:r>
      <w:bookmarkEnd w:id="276"/>
    </w:p>
    <w:p w14:paraId="7200524B"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846EDB1" w14:textId="77777777" w:rsidTr="001D18E6">
        <w:tc>
          <w:tcPr>
            <w:tcW w:w="1838" w:type="dxa"/>
            <w:shd w:val="clear" w:color="auto" w:fill="D9D9D9" w:themeFill="background1" w:themeFillShade="D9"/>
          </w:tcPr>
          <w:p w14:paraId="11620C8C" w14:textId="77777777" w:rsidR="00072314" w:rsidRDefault="00072314" w:rsidP="001D18E6">
            <w:pPr>
              <w:rPr>
                <w:b/>
              </w:rPr>
            </w:pPr>
            <w:r w:rsidRPr="00AF169D">
              <w:rPr>
                <w:b/>
              </w:rPr>
              <w:t>Requirement ID</w:t>
            </w:r>
          </w:p>
          <w:p w14:paraId="79880FBA"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3D04D9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193DF0AD" w14:textId="77777777" w:rsidR="00072314" w:rsidRPr="00AF169D" w:rsidRDefault="00072314" w:rsidP="001D18E6">
            <w:pPr>
              <w:rPr>
                <w:b/>
              </w:rPr>
            </w:pPr>
            <w:r>
              <w:rPr>
                <w:b/>
              </w:rPr>
              <w:t>Comment</w:t>
            </w:r>
          </w:p>
        </w:tc>
      </w:tr>
      <w:tr w:rsidR="00072314" w14:paraId="4EAC6409" w14:textId="77777777" w:rsidTr="001D18E6">
        <w:tc>
          <w:tcPr>
            <w:tcW w:w="1838" w:type="dxa"/>
          </w:tcPr>
          <w:p w14:paraId="54199F21" w14:textId="77777777" w:rsidR="00072314" w:rsidRDefault="00072314" w:rsidP="001D18E6"/>
        </w:tc>
        <w:tc>
          <w:tcPr>
            <w:tcW w:w="4253" w:type="dxa"/>
          </w:tcPr>
          <w:p w14:paraId="75FA8A54" w14:textId="77777777" w:rsidR="00072314" w:rsidRDefault="00072314" w:rsidP="001D18E6"/>
        </w:tc>
        <w:tc>
          <w:tcPr>
            <w:tcW w:w="4110" w:type="dxa"/>
          </w:tcPr>
          <w:p w14:paraId="2799B473" w14:textId="77777777" w:rsidR="00072314" w:rsidRDefault="00072314" w:rsidP="001D18E6"/>
        </w:tc>
      </w:tr>
      <w:tr w:rsidR="00072314" w14:paraId="1DDFE06C" w14:textId="77777777" w:rsidTr="001D18E6">
        <w:tc>
          <w:tcPr>
            <w:tcW w:w="1838" w:type="dxa"/>
          </w:tcPr>
          <w:p w14:paraId="46869951" w14:textId="77777777" w:rsidR="00072314" w:rsidRDefault="00072314" w:rsidP="001D18E6"/>
        </w:tc>
        <w:tc>
          <w:tcPr>
            <w:tcW w:w="4253" w:type="dxa"/>
          </w:tcPr>
          <w:p w14:paraId="34B48F6B" w14:textId="77777777" w:rsidR="00072314" w:rsidRDefault="00072314" w:rsidP="001D18E6"/>
        </w:tc>
        <w:tc>
          <w:tcPr>
            <w:tcW w:w="4110" w:type="dxa"/>
          </w:tcPr>
          <w:p w14:paraId="0DEED14B" w14:textId="77777777" w:rsidR="00072314" w:rsidRDefault="00072314" w:rsidP="001D18E6"/>
        </w:tc>
      </w:tr>
      <w:tr w:rsidR="00072314" w14:paraId="708C0B04" w14:textId="77777777" w:rsidTr="001D18E6">
        <w:tc>
          <w:tcPr>
            <w:tcW w:w="1838" w:type="dxa"/>
          </w:tcPr>
          <w:p w14:paraId="30B14F39" w14:textId="77777777" w:rsidR="00072314" w:rsidRDefault="00072314" w:rsidP="001D18E6">
            <w:r>
              <w:t>…</w:t>
            </w:r>
          </w:p>
        </w:tc>
        <w:tc>
          <w:tcPr>
            <w:tcW w:w="4253" w:type="dxa"/>
          </w:tcPr>
          <w:p w14:paraId="1D391C32" w14:textId="77777777" w:rsidR="00072314" w:rsidRDefault="00072314" w:rsidP="001D18E6"/>
        </w:tc>
        <w:tc>
          <w:tcPr>
            <w:tcW w:w="4110" w:type="dxa"/>
          </w:tcPr>
          <w:p w14:paraId="32FB5F84" w14:textId="77777777" w:rsidR="00072314" w:rsidRDefault="00072314" w:rsidP="001D18E6"/>
        </w:tc>
      </w:tr>
    </w:tbl>
    <w:p w14:paraId="478F7DE8" w14:textId="7375C684" w:rsidR="00072314" w:rsidRPr="00702453" w:rsidRDefault="00072314" w:rsidP="00072314">
      <w:pPr>
        <w:pStyle w:val="Caption"/>
      </w:pPr>
      <w:bookmarkStart w:id="277" w:name="_Toc6574939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61</w:t>
      </w:r>
      <w:r>
        <w:rPr>
          <w:noProof/>
        </w:rPr>
        <w:fldChar w:fldCharType="end"/>
      </w:r>
      <w:r w:rsidRPr="00702453">
        <w:t xml:space="preserve">: </w:t>
      </w:r>
      <w:r>
        <w:t>Inherited Requirements</w:t>
      </w:r>
      <w:bookmarkEnd w:id="277"/>
    </w:p>
    <w:p w14:paraId="66DE0505" w14:textId="77777777" w:rsidR="00072314" w:rsidRDefault="00072314" w:rsidP="00072314"/>
    <w:p w14:paraId="6E73858D"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0D77246" w14:textId="77777777" w:rsidR="008C50D1" w:rsidRPr="003305ED" w:rsidRDefault="008C50D1" w:rsidP="00702F62">
      <w:pPr>
        <w:pStyle w:val="Heading4"/>
        <w:keepNext w:val="0"/>
        <w:tabs>
          <w:tab w:val="clear" w:pos="900"/>
          <w:tab w:val="left" w:pos="709"/>
        </w:tabs>
        <w:spacing w:before="240"/>
      </w:pPr>
      <w:bookmarkStart w:id="278" w:name="_Toc65749279"/>
      <w:r>
        <w:rPr>
          <w:lang w:val="en-GB"/>
        </w:rPr>
        <w:lastRenderedPageBreak/>
        <w:t xml:space="preserve">Technology </w:t>
      </w:r>
      <w:r w:rsidRPr="003070ED">
        <w:rPr>
          <w:lang w:val="en-GB"/>
        </w:rPr>
        <w:t>Function</w:t>
      </w:r>
      <w:r>
        <w:rPr>
          <w:lang w:val="en-GB"/>
        </w:rPr>
        <w:t xml:space="preserve"> </w:t>
      </w:r>
      <w:r>
        <w:rPr>
          <w:noProof/>
        </w:rPr>
        <w:drawing>
          <wp:inline distT="0" distB="0" distL="0" distR="0" wp14:anchorId="3B554B26" wp14:editId="5230C65F">
            <wp:extent cx="152400" cy="152400"/>
            <wp:effectExtent l="0" t="0" r="0" b="0"/>
            <wp:docPr id="40" name="Picture 990492591.jpg" descr="99049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9049259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Scent</w:t>
      </w:r>
      <w:bookmarkEnd w:id="278"/>
    </w:p>
    <w:p w14:paraId="4447D19A"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240E98C" w14:textId="77777777" w:rsidR="00072314" w:rsidRPr="003B799F" w:rsidRDefault="00072314" w:rsidP="00072314"/>
    <w:p w14:paraId="5F4C6936" w14:textId="77777777" w:rsidR="00072314" w:rsidRDefault="00072314" w:rsidP="00072314">
      <w:pPr>
        <w:pStyle w:val="Heading6"/>
        <w:keepNext w:val="0"/>
        <w:tabs>
          <w:tab w:val="clear" w:pos="900"/>
          <w:tab w:val="left" w:pos="709"/>
        </w:tabs>
        <w:spacing w:before="240"/>
        <w:rPr>
          <w:lang w:val="en-GB"/>
        </w:rPr>
      </w:pPr>
      <w:r>
        <w:rPr>
          <w:lang w:val="en-GB"/>
        </w:rPr>
        <w:t>Inputs</w:t>
      </w:r>
    </w:p>
    <w:p w14:paraId="116D362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EB3877D"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C34179"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1ADA10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6199A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50944E"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5638BF"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CBCB02"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037DA7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9C5507D"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C417EF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D08612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584623F" w14:textId="77777777" w:rsidR="0046438F" w:rsidRDefault="0046438F" w:rsidP="0046438F">
            <w:pPr>
              <w:rPr>
                <w:rFonts w:cs="Arial"/>
                <w:color w:val="000000" w:themeColor="text1"/>
                <w:sz w:val="16"/>
                <w:szCs w:val="14"/>
              </w:rPr>
            </w:pPr>
            <w:r>
              <w:rPr>
                <w:rFonts w:cs="Arial"/>
                <w:color w:val="000000" w:themeColor="text1"/>
                <w:sz w:val="16"/>
                <w:szCs w:val="14"/>
              </w:rPr>
              <w:t>Scent Trigger</w:t>
            </w:r>
          </w:p>
          <w:p w14:paraId="52B9EA7F" w14:textId="77777777" w:rsidR="0046438F" w:rsidRPr="00740CDD" w:rsidRDefault="0046438F" w:rsidP="00927ADC">
            <w:pPr>
              <w:pStyle w:val="VelocityScript"/>
              <w:rPr>
                <w:color w:val="00B0F0"/>
              </w:rPr>
            </w:pPr>
          </w:p>
          <w:p w14:paraId="4165DB49" w14:textId="77777777" w:rsidR="004C0655" w:rsidRPr="007215C5" w:rsidRDefault="004C0655" w:rsidP="004F0393">
            <w:pPr>
              <w:pStyle w:val="VelocityScript"/>
            </w:pPr>
          </w:p>
          <w:p w14:paraId="7B9A4E7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C222D8" w14:textId="77777777" w:rsidR="008A674A" w:rsidRPr="003C5D56" w:rsidRDefault="008A674A" w:rsidP="008A674A">
            <w:pPr>
              <w:rPr>
                <w:rFonts w:cs="Arial"/>
                <w:color w:val="000000" w:themeColor="text1"/>
                <w:sz w:val="16"/>
                <w:szCs w:val="14"/>
              </w:rPr>
            </w:pPr>
            <w:r>
              <w:rPr>
                <w:rFonts w:cs="Arial"/>
                <w:color w:val="000000" w:themeColor="text1"/>
                <w:sz w:val="16"/>
                <w:szCs w:val="14"/>
              </w:rPr>
              <w:t>Scent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BFA809"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6E9E4CDD" w14:textId="77777777" w:rsidR="00C84B54" w:rsidRDefault="00C84B54" w:rsidP="00090710">
            <w:pPr>
              <w:pStyle w:val="VelocityScript"/>
            </w:pPr>
          </w:p>
          <w:p w14:paraId="49F7B431" w14:textId="77777777" w:rsidR="00C84B54" w:rsidRDefault="00C84B54" w:rsidP="00090710">
            <w:pPr>
              <w:pStyle w:val="VelocityScript"/>
            </w:pPr>
          </w:p>
          <w:p w14:paraId="3EC8AA0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32F631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F8A0E7" w14:textId="77777777" w:rsidR="00753FDA" w:rsidRDefault="00753FDA"/>
        </w:tc>
      </w:tr>
      <w:tr w:rsidR="00EB31D7" w:rsidRPr="00B3499B" w14:paraId="6156112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B049F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120463" w14:textId="77777777" w:rsidR="0046438F" w:rsidRDefault="0046438F" w:rsidP="0046438F">
            <w:pPr>
              <w:rPr>
                <w:rFonts w:cs="Arial"/>
                <w:color w:val="000000" w:themeColor="text1"/>
                <w:sz w:val="16"/>
                <w:szCs w:val="14"/>
              </w:rPr>
            </w:pPr>
            <w:r>
              <w:rPr>
                <w:rFonts w:cs="Arial"/>
                <w:color w:val="000000" w:themeColor="text1"/>
                <w:sz w:val="16"/>
                <w:szCs w:val="14"/>
              </w:rPr>
              <w:t>Theme Associated Scent</w:t>
            </w:r>
          </w:p>
          <w:p w14:paraId="7B3F0F45" w14:textId="77777777" w:rsidR="0046438F" w:rsidRPr="00740CDD" w:rsidRDefault="0046438F" w:rsidP="00927ADC">
            <w:pPr>
              <w:pStyle w:val="VelocityScript"/>
              <w:rPr>
                <w:color w:val="00B0F0"/>
              </w:rPr>
            </w:pPr>
          </w:p>
          <w:p w14:paraId="3D39CAF2" w14:textId="77777777" w:rsidR="004C0655" w:rsidRPr="007215C5" w:rsidRDefault="004C0655" w:rsidP="004F0393">
            <w:pPr>
              <w:pStyle w:val="VelocityScript"/>
            </w:pPr>
          </w:p>
          <w:p w14:paraId="6D2B6992"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57E0711"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Associated Scent</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EE1E8EC" w14:textId="77777777" w:rsidR="00A86D9F" w:rsidRDefault="00A86D9F" w:rsidP="00A86D9F">
            <w:pPr>
              <w:rPr>
                <w:rFonts w:cs="Arial"/>
                <w:color w:val="000000" w:themeColor="text1"/>
                <w:sz w:val="16"/>
                <w:szCs w:val="14"/>
              </w:rPr>
            </w:pPr>
            <w:r>
              <w:rPr>
                <w:rFonts w:cs="Arial"/>
                <w:color w:val="000000" w:themeColor="text1"/>
                <w:sz w:val="16"/>
                <w:szCs w:val="14"/>
              </w:rPr>
              <w:t>Scent</w:t>
            </w:r>
          </w:p>
          <w:p w14:paraId="7BB18617" w14:textId="77777777" w:rsidR="00C84B54" w:rsidRDefault="00C84B54" w:rsidP="00090710">
            <w:pPr>
              <w:pStyle w:val="VelocityScript"/>
            </w:pPr>
          </w:p>
          <w:p w14:paraId="647210D2" w14:textId="77777777" w:rsidR="00C84B54" w:rsidRDefault="00C84B54" w:rsidP="00090710">
            <w:pPr>
              <w:pStyle w:val="VelocityScript"/>
            </w:pPr>
          </w:p>
          <w:p w14:paraId="06FC3ADC"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6AB2F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96135B4" w14:textId="77777777" w:rsidR="00753FDA" w:rsidRDefault="00753FDA"/>
        </w:tc>
      </w:tr>
      <w:tr w:rsidR="00EB31D7" w:rsidRPr="00B3499B" w14:paraId="076AF76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DDD126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51808AE"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6611E070" w14:textId="77777777" w:rsidR="0046438F" w:rsidRPr="00740CDD" w:rsidRDefault="0046438F" w:rsidP="00927ADC">
            <w:pPr>
              <w:pStyle w:val="VelocityScript"/>
              <w:rPr>
                <w:color w:val="00B0F0"/>
              </w:rPr>
            </w:pPr>
          </w:p>
          <w:p w14:paraId="56DC11BC" w14:textId="77777777" w:rsidR="004C0655" w:rsidRPr="007215C5" w:rsidRDefault="004C0655" w:rsidP="004F0393">
            <w:pPr>
              <w:pStyle w:val="VelocityScript"/>
            </w:pPr>
          </w:p>
          <w:p w14:paraId="53A14C7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DFF2BAC"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13B5965"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0CE177E6" w14:textId="77777777" w:rsidR="00C84B54" w:rsidRDefault="00C84B54" w:rsidP="00090710">
            <w:pPr>
              <w:pStyle w:val="VelocityScript"/>
            </w:pPr>
          </w:p>
          <w:p w14:paraId="40C15DF0" w14:textId="77777777" w:rsidR="00C84B54" w:rsidRDefault="00C84B54" w:rsidP="00090710">
            <w:pPr>
              <w:pStyle w:val="VelocityScript"/>
            </w:pPr>
          </w:p>
          <w:p w14:paraId="553DA08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44E4F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610A3DC" w14:textId="77777777" w:rsidR="00753FDA" w:rsidRDefault="00753FDA"/>
        </w:tc>
      </w:tr>
      <w:tr w:rsidR="00EB31D7" w:rsidRPr="00B3499B" w14:paraId="7F59BD49"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DA11084" w14:textId="084DBA81" w:rsidR="00EB31D7" w:rsidRPr="00B3499B" w:rsidRDefault="00F43BEF" w:rsidP="00236BAE">
            <w:pPr>
              <w:rPr>
                <w:rFonts w:cs="Arial"/>
                <w:bCs/>
                <w:color w:val="808080" w:themeColor="background1" w:themeShade="80"/>
                <w:sz w:val="16"/>
                <w:szCs w:val="14"/>
              </w:rPr>
            </w:pPr>
            <w:hyperlink r:id="rId5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7036E59" w14:textId="48CD38F5"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9AD105D"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0BFA350" w14:textId="4DAEAFD1" w:rsidR="00414C45" w:rsidRPr="004A50B8" w:rsidRDefault="00414C45" w:rsidP="004A50B8">
      <w:pPr>
        <w:pStyle w:val="Caption"/>
      </w:pPr>
      <w:bookmarkStart w:id="279" w:name="_Toc6574939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62</w:t>
      </w:r>
      <w:r>
        <w:rPr>
          <w:noProof/>
        </w:rPr>
        <w:fldChar w:fldCharType="end"/>
      </w:r>
      <w:r w:rsidRPr="00702453">
        <w:t xml:space="preserve">: </w:t>
      </w:r>
      <w:r>
        <w:t xml:space="preserve">Input Signal mappings of Function </w:t>
      </w:r>
      <w:r w:rsidRPr="004521EB">
        <w:rPr>
          <w:lang w:val="en-GB"/>
        </w:rPr>
        <w:t>Request Rejuv Scent</w:t>
      </w:r>
      <w:bookmarkEnd w:id="279"/>
    </w:p>
    <w:p w14:paraId="42E90F66" w14:textId="77777777" w:rsidR="008C50D1" w:rsidRPr="00E23282" w:rsidRDefault="008C50D1" w:rsidP="00072314"/>
    <w:p w14:paraId="0200A602"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DED480E"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622183B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F23D2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B1CF16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C80A28"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A7D38"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E29B4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6B7C4F"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8CBF2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D8E6748"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103D8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65B1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8533347" w14:textId="77777777" w:rsidR="0046438F" w:rsidRDefault="0046438F" w:rsidP="0046438F">
            <w:pPr>
              <w:rPr>
                <w:rFonts w:cs="Arial"/>
                <w:color w:val="000000" w:themeColor="text1"/>
                <w:sz w:val="16"/>
                <w:szCs w:val="14"/>
              </w:rPr>
            </w:pPr>
            <w:r>
              <w:rPr>
                <w:rFonts w:cs="Arial"/>
                <w:color w:val="000000" w:themeColor="text1"/>
                <w:sz w:val="16"/>
                <w:szCs w:val="14"/>
              </w:rPr>
              <w:t>Scent Operation Request</w:t>
            </w:r>
          </w:p>
          <w:p w14:paraId="1AE2FE7E" w14:textId="77777777" w:rsidR="0046438F" w:rsidRPr="00740CDD" w:rsidRDefault="0046438F" w:rsidP="00D60C45">
            <w:pPr>
              <w:pStyle w:val="VelocityScript"/>
              <w:rPr>
                <w:color w:val="00B0F0"/>
              </w:rPr>
            </w:pPr>
          </w:p>
          <w:p w14:paraId="1149D722" w14:textId="77777777" w:rsidR="007215C5" w:rsidRPr="00D60C45" w:rsidRDefault="007215C5" w:rsidP="00CA24CE">
            <w:pPr>
              <w:rPr>
                <w:rFonts w:cs="Arial"/>
                <w:color w:val="000000" w:themeColor="text1"/>
                <w:sz w:val="16"/>
                <w:szCs w:val="14"/>
                <w:lang w:val="en-GB"/>
              </w:rPr>
            </w:pPr>
          </w:p>
          <w:p w14:paraId="58CEDF09"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4F3224" w14:textId="77777777" w:rsidR="00DD49BA" w:rsidRPr="003C5D56" w:rsidRDefault="00DD49BA" w:rsidP="00DD49BA">
            <w:pPr>
              <w:rPr>
                <w:rFonts w:cs="Arial"/>
                <w:color w:val="000000" w:themeColor="text1"/>
                <w:sz w:val="16"/>
                <w:szCs w:val="14"/>
              </w:rPr>
            </w:pPr>
            <w:r>
              <w:rPr>
                <w:rFonts w:cs="Arial"/>
                <w:color w:val="000000" w:themeColor="text1"/>
                <w:sz w:val="16"/>
                <w:szCs w:val="14"/>
              </w:rPr>
              <w:t>Scent Operation Request</w:t>
            </w:r>
          </w:p>
          <w:p w14:paraId="604348B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48C8A8" w14:textId="77777777" w:rsidR="0038251F" w:rsidRPr="0038251F" w:rsidRDefault="00143E70" w:rsidP="0038251F">
            <w:pPr>
              <w:pStyle w:val="VelocityScript"/>
              <w:rPr>
                <w:color w:val="00B0F0"/>
                <w:sz w:val="16"/>
              </w:rPr>
            </w:pPr>
            <w:r>
              <w:rPr>
                <w:rFonts w:cs="Arial"/>
                <w:color w:val="000000" w:themeColor="text1"/>
                <w:sz w:val="16"/>
                <w:szCs w:val="14"/>
              </w:rPr>
              <w:t>Scent Operation</w:t>
            </w:r>
            <w:r w:rsidRPr="0038251F">
              <w:rPr>
                <w:color w:val="00B0F0"/>
                <w:sz w:val="16"/>
              </w:rPr>
              <w:t xml:space="preserve"> </w:t>
            </w:r>
          </w:p>
          <w:p w14:paraId="53468F66" w14:textId="77777777" w:rsidR="00C84B54" w:rsidRDefault="00C84B54" w:rsidP="00B31A0E">
            <w:pPr>
              <w:pStyle w:val="VelocityScript"/>
            </w:pPr>
          </w:p>
          <w:p w14:paraId="54F82900" w14:textId="77777777" w:rsidR="00C84B54" w:rsidRDefault="00C84B54" w:rsidP="00B31A0E">
            <w:pPr>
              <w:pStyle w:val="VelocityScript"/>
            </w:pPr>
          </w:p>
          <w:p w14:paraId="4F49C2E2"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C648CB"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0E374C7" w14:textId="77777777" w:rsidR="00753FDA" w:rsidRDefault="00753FDA"/>
        </w:tc>
      </w:tr>
      <w:tr w:rsidR="00CA24CE" w:rsidRPr="00B3499B" w14:paraId="4CAFA7F7"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B9F0B26" w14:textId="419BB879" w:rsidR="00CA24CE" w:rsidRPr="00B3499B" w:rsidRDefault="00F43BEF" w:rsidP="00CA24CE">
            <w:pPr>
              <w:rPr>
                <w:rFonts w:cs="Arial"/>
                <w:bCs/>
                <w:color w:val="808080" w:themeColor="background1" w:themeShade="80"/>
                <w:sz w:val="16"/>
                <w:szCs w:val="14"/>
              </w:rPr>
            </w:pPr>
            <w:hyperlink r:id="rId6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7BA2FE" w14:textId="47F53DB8"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528E395"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9CB8A99" w14:textId="1F224096" w:rsidR="00236BAE" w:rsidRPr="004A50B8" w:rsidRDefault="00236BAE" w:rsidP="004A50B8">
      <w:pPr>
        <w:pStyle w:val="Caption"/>
      </w:pPr>
      <w:bookmarkStart w:id="280" w:name="_Toc6574939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63</w:t>
      </w:r>
      <w:r>
        <w:rPr>
          <w:noProof/>
        </w:rPr>
        <w:fldChar w:fldCharType="end"/>
      </w:r>
      <w:r w:rsidRPr="00702453">
        <w:t xml:space="preserve">: </w:t>
      </w:r>
      <w:r>
        <w:t xml:space="preserve">Output Signal mappings of Function </w:t>
      </w:r>
      <w:r w:rsidRPr="004521EB">
        <w:rPr>
          <w:lang w:val="en-GB"/>
        </w:rPr>
        <w:t>Request Rejuv Scent</w:t>
      </w:r>
      <w:bookmarkEnd w:id="280"/>
    </w:p>
    <w:p w14:paraId="6090B738" w14:textId="77777777" w:rsidR="00072314" w:rsidRPr="00612064" w:rsidRDefault="00072314" w:rsidP="00072314">
      <w:pPr>
        <w:spacing w:before="20"/>
        <w:rPr>
          <w:vanish/>
        </w:rPr>
      </w:pPr>
    </w:p>
    <w:p w14:paraId="2AD1BC8E" w14:textId="77777777" w:rsidR="00072314" w:rsidRDefault="00072314" w:rsidP="00072314">
      <w:pPr>
        <w:pStyle w:val="Heading6"/>
        <w:keepNext w:val="0"/>
        <w:tabs>
          <w:tab w:val="clear" w:pos="900"/>
          <w:tab w:val="left" w:pos="709"/>
        </w:tabs>
        <w:spacing w:before="240"/>
      </w:pPr>
      <w:r>
        <w:t>Parameters</w:t>
      </w:r>
    </w:p>
    <w:p w14:paraId="4B3B6BE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58B44CD" w14:textId="77777777" w:rsidTr="001D18E6">
        <w:trPr>
          <w:trHeight w:val="161"/>
        </w:trPr>
        <w:tc>
          <w:tcPr>
            <w:tcW w:w="1838" w:type="dxa"/>
            <w:shd w:val="clear" w:color="auto" w:fill="D9D9D9" w:themeFill="background1" w:themeFillShade="D9"/>
            <w:noWrap/>
            <w:hideMark/>
          </w:tcPr>
          <w:p w14:paraId="41A842D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F19AAA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6B442A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C6EAC4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0CD514CA"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1A7B8B73" w14:textId="77777777" w:rsidTr="001D18E6">
        <w:trPr>
          <w:trHeight w:val="70"/>
        </w:trPr>
        <w:tc>
          <w:tcPr>
            <w:tcW w:w="1838" w:type="dxa"/>
            <w:noWrap/>
          </w:tcPr>
          <w:p w14:paraId="2ADB47E3" w14:textId="61B8CC3E"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39619A05" w14:textId="790A62FB"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05E8163" w14:textId="325C76D9"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48214744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496AF6B"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2EAF310"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D40C862" w14:textId="77777777" w:rsidTr="001D18E6">
        <w:trPr>
          <w:trHeight w:val="71"/>
        </w:trPr>
        <w:tc>
          <w:tcPr>
            <w:tcW w:w="1838" w:type="dxa"/>
            <w:noWrap/>
          </w:tcPr>
          <w:p w14:paraId="10A17E1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E6E0A00" w14:textId="77777777" w:rsidR="00072314" w:rsidRPr="00D14691" w:rsidRDefault="00072314" w:rsidP="001D18E6">
            <w:pPr>
              <w:rPr>
                <w:color w:val="000000" w:themeColor="text1"/>
              </w:rPr>
            </w:pPr>
          </w:p>
        </w:tc>
        <w:tc>
          <w:tcPr>
            <w:tcW w:w="1701" w:type="dxa"/>
          </w:tcPr>
          <w:p w14:paraId="7E8261D6" w14:textId="77777777" w:rsidR="00072314" w:rsidRPr="00D14691" w:rsidRDefault="00072314" w:rsidP="001D18E6">
            <w:pPr>
              <w:rPr>
                <w:color w:val="000000" w:themeColor="text1"/>
              </w:rPr>
            </w:pPr>
          </w:p>
        </w:tc>
        <w:tc>
          <w:tcPr>
            <w:tcW w:w="1417" w:type="dxa"/>
            <w:noWrap/>
          </w:tcPr>
          <w:p w14:paraId="6AF045A7" w14:textId="77777777" w:rsidR="00072314" w:rsidRPr="00D14691" w:rsidRDefault="00072314" w:rsidP="001D18E6">
            <w:pPr>
              <w:rPr>
                <w:color w:val="000000" w:themeColor="text1"/>
              </w:rPr>
            </w:pPr>
          </w:p>
        </w:tc>
        <w:tc>
          <w:tcPr>
            <w:tcW w:w="3402" w:type="dxa"/>
          </w:tcPr>
          <w:p w14:paraId="1EACFBB3" w14:textId="77777777" w:rsidR="00072314" w:rsidRPr="00D14691" w:rsidRDefault="00072314" w:rsidP="001D18E6">
            <w:pPr>
              <w:rPr>
                <w:color w:val="000000" w:themeColor="text1"/>
              </w:rPr>
            </w:pPr>
          </w:p>
        </w:tc>
      </w:tr>
    </w:tbl>
    <w:p w14:paraId="695446F1" w14:textId="17A96D29" w:rsidR="008C50D1" w:rsidRDefault="00072314" w:rsidP="003678EC">
      <w:pPr>
        <w:pStyle w:val="Caption"/>
        <w:rPr>
          <w:lang w:val="en-GB"/>
        </w:rPr>
      </w:pPr>
      <w:bookmarkStart w:id="281" w:name="_Toc6574939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81"/>
    </w:p>
    <w:p w14:paraId="613288C1" w14:textId="77777777" w:rsidR="003678EC" w:rsidRPr="003678EC" w:rsidRDefault="003678EC" w:rsidP="003678EC">
      <w:pPr>
        <w:rPr>
          <w:lang w:val="en-GB"/>
        </w:rPr>
      </w:pPr>
    </w:p>
    <w:p w14:paraId="6AB541F5"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46B038C8" w14:textId="77777777" w:rsidR="00072314" w:rsidRPr="003225C9" w:rsidRDefault="00072314" w:rsidP="00072314">
      <w:pPr>
        <w:tabs>
          <w:tab w:val="left" w:pos="284"/>
          <w:tab w:val="left" w:pos="851"/>
        </w:tabs>
      </w:pPr>
    </w:p>
    <w:p w14:paraId="717F364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38516781"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5D029040" w14:textId="77777777" w:rsidTr="001D18E6">
        <w:tc>
          <w:tcPr>
            <w:tcW w:w="1934" w:type="dxa"/>
            <w:shd w:val="clear" w:color="auto" w:fill="D9D9D9" w:themeFill="background1" w:themeFillShade="D9"/>
          </w:tcPr>
          <w:p w14:paraId="25FC9E80" w14:textId="77777777" w:rsidR="00072314" w:rsidRDefault="00072314" w:rsidP="001D18E6">
            <w:pPr>
              <w:rPr>
                <w:b/>
              </w:rPr>
            </w:pPr>
            <w:r w:rsidRPr="00AF169D">
              <w:rPr>
                <w:b/>
              </w:rPr>
              <w:t>Requirement ID</w:t>
            </w:r>
          </w:p>
          <w:p w14:paraId="675957C9"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989983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EA0E917" w14:textId="77777777" w:rsidR="00072314" w:rsidRDefault="00072314" w:rsidP="001D18E6">
            <w:pPr>
              <w:rPr>
                <w:b/>
              </w:rPr>
            </w:pPr>
            <w:r>
              <w:rPr>
                <w:b/>
              </w:rPr>
              <w:t>Modification</w:t>
            </w:r>
          </w:p>
        </w:tc>
        <w:tc>
          <w:tcPr>
            <w:tcW w:w="1712" w:type="dxa"/>
            <w:shd w:val="clear" w:color="auto" w:fill="D9D9D9" w:themeFill="background1" w:themeFillShade="D9"/>
          </w:tcPr>
          <w:p w14:paraId="5E1B0E44" w14:textId="77777777" w:rsidR="00072314" w:rsidRDefault="00072314" w:rsidP="001D18E6">
            <w:pPr>
              <w:rPr>
                <w:b/>
              </w:rPr>
            </w:pPr>
            <w:r w:rsidRPr="00AF169D">
              <w:rPr>
                <w:b/>
              </w:rPr>
              <w:t xml:space="preserve">Requirement </w:t>
            </w:r>
            <w:r>
              <w:rPr>
                <w:b/>
              </w:rPr>
              <w:t>ID</w:t>
            </w:r>
          </w:p>
          <w:p w14:paraId="4EFF2AA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E1454B6" w14:textId="77777777" w:rsidR="00072314" w:rsidRPr="00AF169D" w:rsidRDefault="00072314" w:rsidP="001D18E6">
            <w:pPr>
              <w:rPr>
                <w:b/>
              </w:rPr>
            </w:pPr>
            <w:r>
              <w:rPr>
                <w:b/>
              </w:rPr>
              <w:t>Comment</w:t>
            </w:r>
          </w:p>
        </w:tc>
      </w:tr>
      <w:tr w:rsidR="00072314" w14:paraId="4AC784AD" w14:textId="77777777" w:rsidTr="001D18E6">
        <w:tc>
          <w:tcPr>
            <w:tcW w:w="1934" w:type="dxa"/>
          </w:tcPr>
          <w:p w14:paraId="4664C1B0" w14:textId="77777777" w:rsidR="00072314" w:rsidRPr="000F4E8B" w:rsidRDefault="00072314" w:rsidP="001D18E6">
            <w:r w:rsidRPr="000F4E8B">
              <w:t>REQ_abc</w:t>
            </w:r>
          </w:p>
        </w:tc>
        <w:tc>
          <w:tcPr>
            <w:tcW w:w="2177" w:type="dxa"/>
          </w:tcPr>
          <w:p w14:paraId="22675FFF" w14:textId="77777777" w:rsidR="00072314" w:rsidRPr="000F4E8B" w:rsidRDefault="00072314" w:rsidP="001D18E6"/>
        </w:tc>
        <w:sdt>
          <w:sdtPr>
            <w:alias w:val="Modification"/>
            <w:tag w:val="Modification"/>
            <w:id w:val="-2102633639"/>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2DA720E" w14:textId="77777777" w:rsidR="00072314" w:rsidRPr="000F4E8B" w:rsidRDefault="00072314" w:rsidP="001D18E6">
                <w:r w:rsidRPr="000F4E8B">
                  <w:t>Removed</w:t>
                </w:r>
              </w:p>
            </w:tc>
          </w:sdtContent>
        </w:sdt>
        <w:tc>
          <w:tcPr>
            <w:tcW w:w="1712" w:type="dxa"/>
          </w:tcPr>
          <w:p w14:paraId="5E43B28C" w14:textId="77777777" w:rsidR="00072314" w:rsidRPr="000F4E8B" w:rsidRDefault="00072314" w:rsidP="001D18E6">
            <w:r w:rsidRPr="000F4E8B">
              <w:t>--</w:t>
            </w:r>
          </w:p>
        </w:tc>
        <w:tc>
          <w:tcPr>
            <w:tcW w:w="2958" w:type="dxa"/>
          </w:tcPr>
          <w:p w14:paraId="662594BA" w14:textId="77777777" w:rsidR="00072314" w:rsidRPr="000F4E8B" w:rsidRDefault="00072314" w:rsidP="001D18E6"/>
        </w:tc>
      </w:tr>
      <w:tr w:rsidR="00072314" w14:paraId="530B0D97" w14:textId="77777777" w:rsidTr="001D18E6">
        <w:tc>
          <w:tcPr>
            <w:tcW w:w="1934" w:type="dxa"/>
          </w:tcPr>
          <w:p w14:paraId="6339CA45" w14:textId="77777777" w:rsidR="00072314" w:rsidRPr="000F4E8B" w:rsidRDefault="00072314" w:rsidP="001D18E6">
            <w:r w:rsidRPr="000F4E8B">
              <w:t>REQ_def</w:t>
            </w:r>
          </w:p>
        </w:tc>
        <w:tc>
          <w:tcPr>
            <w:tcW w:w="2177" w:type="dxa"/>
          </w:tcPr>
          <w:p w14:paraId="3B11A8B6" w14:textId="77777777" w:rsidR="00072314" w:rsidRPr="000F4E8B" w:rsidRDefault="00072314" w:rsidP="001D18E6"/>
        </w:tc>
        <w:sdt>
          <w:sdtPr>
            <w:alias w:val="Modification"/>
            <w:tag w:val="Modification"/>
            <w:id w:val="151734541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F821A52" w14:textId="77777777" w:rsidR="00072314" w:rsidRPr="000F4E8B" w:rsidRDefault="00072314" w:rsidP="001D18E6">
                <w:r w:rsidRPr="000F4E8B">
                  <w:t>Replaced</w:t>
                </w:r>
              </w:p>
            </w:tc>
          </w:sdtContent>
        </w:sdt>
        <w:tc>
          <w:tcPr>
            <w:tcW w:w="1712" w:type="dxa"/>
          </w:tcPr>
          <w:p w14:paraId="059D667C" w14:textId="77777777" w:rsidR="00072314" w:rsidRPr="000F4E8B" w:rsidRDefault="00072314" w:rsidP="001D18E6">
            <w:r w:rsidRPr="000F4E8B">
              <w:t>REQ_xyz</w:t>
            </w:r>
          </w:p>
        </w:tc>
        <w:tc>
          <w:tcPr>
            <w:tcW w:w="2958" w:type="dxa"/>
          </w:tcPr>
          <w:p w14:paraId="027163B7" w14:textId="77777777" w:rsidR="00072314" w:rsidRPr="000F4E8B" w:rsidRDefault="00072314" w:rsidP="001D18E6"/>
        </w:tc>
      </w:tr>
      <w:tr w:rsidR="00072314" w14:paraId="61627766" w14:textId="77777777" w:rsidTr="001D18E6">
        <w:tc>
          <w:tcPr>
            <w:tcW w:w="1934" w:type="dxa"/>
          </w:tcPr>
          <w:p w14:paraId="6A1536D7" w14:textId="77777777" w:rsidR="00072314" w:rsidRPr="000F4E8B" w:rsidRDefault="00072314" w:rsidP="001D18E6">
            <w:r w:rsidRPr="000F4E8B">
              <w:t>--</w:t>
            </w:r>
          </w:p>
        </w:tc>
        <w:tc>
          <w:tcPr>
            <w:tcW w:w="2177" w:type="dxa"/>
          </w:tcPr>
          <w:p w14:paraId="4AE5D6E8" w14:textId="77777777" w:rsidR="00072314" w:rsidRPr="000F4E8B" w:rsidRDefault="00072314" w:rsidP="001D18E6"/>
        </w:tc>
        <w:sdt>
          <w:sdtPr>
            <w:alias w:val="Modification"/>
            <w:tag w:val="Modification"/>
            <w:id w:val="180018257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E726555" w14:textId="77777777" w:rsidR="00072314" w:rsidRPr="000F4E8B" w:rsidRDefault="00072314" w:rsidP="001D18E6">
                <w:r w:rsidRPr="000F4E8B">
                  <w:t>Added</w:t>
                </w:r>
              </w:p>
            </w:tc>
          </w:sdtContent>
        </w:sdt>
        <w:tc>
          <w:tcPr>
            <w:tcW w:w="1712" w:type="dxa"/>
          </w:tcPr>
          <w:p w14:paraId="4D9BA904" w14:textId="77777777" w:rsidR="00072314" w:rsidRPr="000F4E8B" w:rsidRDefault="00072314" w:rsidP="001D18E6">
            <w:r w:rsidRPr="000F4E8B">
              <w:t>REQ_123</w:t>
            </w:r>
          </w:p>
        </w:tc>
        <w:tc>
          <w:tcPr>
            <w:tcW w:w="2958" w:type="dxa"/>
          </w:tcPr>
          <w:p w14:paraId="67AFE148" w14:textId="77777777" w:rsidR="00072314" w:rsidRPr="000F4E8B" w:rsidRDefault="00072314" w:rsidP="001D18E6"/>
        </w:tc>
      </w:tr>
    </w:tbl>
    <w:p w14:paraId="198B61A5" w14:textId="4E7B81D5" w:rsidR="00072314" w:rsidRDefault="00072314" w:rsidP="00072314">
      <w:pPr>
        <w:pStyle w:val="Caption"/>
      </w:pPr>
      <w:bookmarkStart w:id="282" w:name="_Toc6574939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65</w:t>
      </w:r>
      <w:r>
        <w:rPr>
          <w:noProof/>
        </w:rPr>
        <w:fldChar w:fldCharType="end"/>
      </w:r>
      <w:r w:rsidRPr="00702453">
        <w:t xml:space="preserve">: </w:t>
      </w:r>
      <w:r>
        <w:t>Component Specific Requirements</w:t>
      </w:r>
      <w:bookmarkEnd w:id="282"/>
    </w:p>
    <w:p w14:paraId="132DA56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4C2AB34" w14:textId="77777777" w:rsidTr="001D18E6">
        <w:tc>
          <w:tcPr>
            <w:tcW w:w="1838" w:type="dxa"/>
            <w:shd w:val="clear" w:color="auto" w:fill="D9D9D9" w:themeFill="background1" w:themeFillShade="D9"/>
          </w:tcPr>
          <w:p w14:paraId="592F0535" w14:textId="77777777" w:rsidR="00072314" w:rsidRDefault="00072314" w:rsidP="001D18E6">
            <w:pPr>
              <w:rPr>
                <w:b/>
              </w:rPr>
            </w:pPr>
            <w:r w:rsidRPr="00AF169D">
              <w:rPr>
                <w:b/>
              </w:rPr>
              <w:t>Requirement ID</w:t>
            </w:r>
          </w:p>
          <w:p w14:paraId="7BE7A335"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006D2A1C"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6F51F67" w14:textId="77777777" w:rsidR="00072314" w:rsidRPr="00AF169D" w:rsidRDefault="00072314" w:rsidP="001D18E6">
            <w:pPr>
              <w:rPr>
                <w:b/>
              </w:rPr>
            </w:pPr>
            <w:r>
              <w:rPr>
                <w:b/>
              </w:rPr>
              <w:t>Comment</w:t>
            </w:r>
          </w:p>
        </w:tc>
      </w:tr>
      <w:tr w:rsidR="00072314" w14:paraId="003B1135" w14:textId="77777777" w:rsidTr="001D18E6">
        <w:tc>
          <w:tcPr>
            <w:tcW w:w="1838" w:type="dxa"/>
          </w:tcPr>
          <w:p w14:paraId="2B2EC7C7" w14:textId="77777777" w:rsidR="00072314" w:rsidRDefault="00072314" w:rsidP="001D18E6"/>
        </w:tc>
        <w:tc>
          <w:tcPr>
            <w:tcW w:w="4253" w:type="dxa"/>
          </w:tcPr>
          <w:p w14:paraId="3CB2E79F" w14:textId="77777777" w:rsidR="00072314" w:rsidRDefault="00072314" w:rsidP="001D18E6"/>
        </w:tc>
        <w:tc>
          <w:tcPr>
            <w:tcW w:w="4110" w:type="dxa"/>
          </w:tcPr>
          <w:p w14:paraId="366C9FCB" w14:textId="77777777" w:rsidR="00072314" w:rsidRDefault="00072314" w:rsidP="001D18E6"/>
        </w:tc>
      </w:tr>
      <w:tr w:rsidR="00072314" w14:paraId="7B2351D6" w14:textId="77777777" w:rsidTr="001D18E6">
        <w:tc>
          <w:tcPr>
            <w:tcW w:w="1838" w:type="dxa"/>
          </w:tcPr>
          <w:p w14:paraId="750FC54A" w14:textId="77777777" w:rsidR="00072314" w:rsidRDefault="00072314" w:rsidP="001D18E6"/>
        </w:tc>
        <w:tc>
          <w:tcPr>
            <w:tcW w:w="4253" w:type="dxa"/>
          </w:tcPr>
          <w:p w14:paraId="79109A12" w14:textId="77777777" w:rsidR="00072314" w:rsidRDefault="00072314" w:rsidP="001D18E6"/>
        </w:tc>
        <w:tc>
          <w:tcPr>
            <w:tcW w:w="4110" w:type="dxa"/>
          </w:tcPr>
          <w:p w14:paraId="0CF3AC3D" w14:textId="77777777" w:rsidR="00072314" w:rsidRDefault="00072314" w:rsidP="001D18E6"/>
        </w:tc>
      </w:tr>
      <w:tr w:rsidR="00072314" w14:paraId="2A2ACEB3" w14:textId="77777777" w:rsidTr="001D18E6">
        <w:tc>
          <w:tcPr>
            <w:tcW w:w="1838" w:type="dxa"/>
          </w:tcPr>
          <w:p w14:paraId="150768FE" w14:textId="77777777" w:rsidR="00072314" w:rsidRDefault="00072314" w:rsidP="001D18E6">
            <w:r>
              <w:t>…</w:t>
            </w:r>
          </w:p>
        </w:tc>
        <w:tc>
          <w:tcPr>
            <w:tcW w:w="4253" w:type="dxa"/>
          </w:tcPr>
          <w:p w14:paraId="5853A1A1" w14:textId="77777777" w:rsidR="00072314" w:rsidRDefault="00072314" w:rsidP="001D18E6"/>
        </w:tc>
        <w:tc>
          <w:tcPr>
            <w:tcW w:w="4110" w:type="dxa"/>
          </w:tcPr>
          <w:p w14:paraId="1B6C70A9" w14:textId="77777777" w:rsidR="00072314" w:rsidRDefault="00072314" w:rsidP="001D18E6"/>
        </w:tc>
      </w:tr>
    </w:tbl>
    <w:p w14:paraId="4748718F" w14:textId="763D8457" w:rsidR="00072314" w:rsidRPr="00702453" w:rsidRDefault="00072314" w:rsidP="00072314">
      <w:pPr>
        <w:pStyle w:val="Caption"/>
      </w:pPr>
      <w:bookmarkStart w:id="283" w:name="_Toc6574939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66</w:t>
      </w:r>
      <w:r>
        <w:rPr>
          <w:noProof/>
        </w:rPr>
        <w:fldChar w:fldCharType="end"/>
      </w:r>
      <w:r w:rsidRPr="00702453">
        <w:t xml:space="preserve">: </w:t>
      </w:r>
      <w:r>
        <w:t>Inherited Requirements</w:t>
      </w:r>
      <w:bookmarkEnd w:id="283"/>
    </w:p>
    <w:p w14:paraId="41394E32" w14:textId="77777777" w:rsidR="00072314" w:rsidRDefault="00072314" w:rsidP="00072314"/>
    <w:p w14:paraId="4E79A66F"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2BF2DB19" w14:textId="77777777" w:rsidR="008C50D1" w:rsidRPr="003305ED" w:rsidRDefault="008C50D1" w:rsidP="00702F62">
      <w:pPr>
        <w:pStyle w:val="Heading4"/>
        <w:keepNext w:val="0"/>
        <w:tabs>
          <w:tab w:val="clear" w:pos="900"/>
          <w:tab w:val="left" w:pos="709"/>
        </w:tabs>
        <w:spacing w:before="240"/>
      </w:pPr>
      <w:bookmarkStart w:id="284" w:name="_Toc65749280"/>
      <w:r>
        <w:rPr>
          <w:lang w:val="en-GB"/>
        </w:rPr>
        <w:t xml:space="preserve">Technology </w:t>
      </w:r>
      <w:r w:rsidRPr="003070ED">
        <w:rPr>
          <w:lang w:val="en-GB"/>
        </w:rPr>
        <w:t>Function</w:t>
      </w:r>
      <w:r>
        <w:rPr>
          <w:lang w:val="en-GB"/>
        </w:rPr>
        <w:t xml:space="preserve"> </w:t>
      </w:r>
      <w:r>
        <w:rPr>
          <w:noProof/>
        </w:rPr>
        <w:drawing>
          <wp:inline distT="0" distB="0" distL="0" distR="0" wp14:anchorId="343714FC" wp14:editId="402CE5A8">
            <wp:extent cx="152400" cy="152400"/>
            <wp:effectExtent l="0" t="0" r="0" b="0"/>
            <wp:docPr id="42"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Door Locks</w:t>
      </w:r>
      <w:bookmarkEnd w:id="284"/>
    </w:p>
    <w:p w14:paraId="1ECC21B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1835C525" w14:textId="77777777" w:rsidR="00072314" w:rsidRPr="003B799F" w:rsidRDefault="00072314" w:rsidP="00072314"/>
    <w:p w14:paraId="61D8CC3E" w14:textId="77777777" w:rsidR="00072314" w:rsidRDefault="00072314" w:rsidP="00072314">
      <w:pPr>
        <w:pStyle w:val="Heading6"/>
        <w:keepNext w:val="0"/>
        <w:tabs>
          <w:tab w:val="clear" w:pos="900"/>
          <w:tab w:val="left" w:pos="709"/>
        </w:tabs>
        <w:spacing w:before="240"/>
        <w:rPr>
          <w:lang w:val="en-GB"/>
        </w:rPr>
      </w:pPr>
      <w:r>
        <w:rPr>
          <w:lang w:val="en-GB"/>
        </w:rPr>
        <w:t>Inputs</w:t>
      </w:r>
    </w:p>
    <w:p w14:paraId="55206261"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2EE8941"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6B06BE"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241714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146178"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EC3726"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0C7EB4"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658753"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053D0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09028F55"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AC7033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A413A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893ADFD" w14:textId="77777777" w:rsidR="0046438F" w:rsidRDefault="0046438F" w:rsidP="0046438F">
            <w:pPr>
              <w:rPr>
                <w:rFonts w:cs="Arial"/>
                <w:color w:val="000000" w:themeColor="text1"/>
                <w:sz w:val="16"/>
                <w:szCs w:val="14"/>
              </w:rPr>
            </w:pPr>
            <w:r>
              <w:rPr>
                <w:rFonts w:cs="Arial"/>
                <w:color w:val="000000" w:themeColor="text1"/>
                <w:sz w:val="16"/>
                <w:szCs w:val="14"/>
              </w:rPr>
              <w:t>Door Lock Trigger</w:t>
            </w:r>
          </w:p>
          <w:p w14:paraId="44868A18" w14:textId="77777777" w:rsidR="0046438F" w:rsidRPr="00740CDD" w:rsidRDefault="0046438F" w:rsidP="00927ADC">
            <w:pPr>
              <w:pStyle w:val="VelocityScript"/>
              <w:rPr>
                <w:color w:val="00B0F0"/>
              </w:rPr>
            </w:pPr>
          </w:p>
          <w:p w14:paraId="786C839F" w14:textId="77777777" w:rsidR="004C0655" w:rsidRPr="007215C5" w:rsidRDefault="004C0655" w:rsidP="004F0393">
            <w:pPr>
              <w:pStyle w:val="VelocityScript"/>
            </w:pPr>
          </w:p>
          <w:p w14:paraId="760260D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44A48DC" w14:textId="77777777" w:rsidR="008A674A" w:rsidRPr="003C5D56" w:rsidRDefault="008A674A" w:rsidP="008A674A">
            <w:pPr>
              <w:rPr>
                <w:rFonts w:cs="Arial"/>
                <w:color w:val="000000" w:themeColor="text1"/>
                <w:sz w:val="16"/>
                <w:szCs w:val="14"/>
              </w:rPr>
            </w:pPr>
            <w:r>
              <w:rPr>
                <w:rFonts w:cs="Arial"/>
                <w:color w:val="000000" w:themeColor="text1"/>
                <w:sz w:val="16"/>
                <w:szCs w:val="14"/>
              </w:rPr>
              <w:t>Door Lock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0DA0CA5"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0823DEED" w14:textId="77777777" w:rsidR="00C84B54" w:rsidRDefault="00C84B54" w:rsidP="00090710">
            <w:pPr>
              <w:pStyle w:val="VelocityScript"/>
            </w:pPr>
          </w:p>
          <w:p w14:paraId="632BDA6D" w14:textId="77777777" w:rsidR="00C84B54" w:rsidRDefault="00C84B54" w:rsidP="00090710">
            <w:pPr>
              <w:pStyle w:val="VelocityScript"/>
            </w:pPr>
          </w:p>
          <w:p w14:paraId="24676782"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DFAACE3"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4C73EF5" w14:textId="77777777" w:rsidR="00753FDA" w:rsidRDefault="00753FDA"/>
        </w:tc>
      </w:tr>
      <w:tr w:rsidR="00EB31D7" w:rsidRPr="00B3499B" w14:paraId="2575523D"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FD31005" w14:textId="310B0082" w:rsidR="00EB31D7" w:rsidRPr="00B3499B" w:rsidRDefault="00F43BEF" w:rsidP="00236BAE">
            <w:pPr>
              <w:rPr>
                <w:rFonts w:cs="Arial"/>
                <w:bCs/>
                <w:color w:val="808080" w:themeColor="background1" w:themeShade="80"/>
                <w:sz w:val="16"/>
                <w:szCs w:val="14"/>
              </w:rPr>
            </w:pPr>
            <w:hyperlink r:id="rId6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F1A951E" w14:textId="11B6672F"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D758C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E0AB61" w14:textId="3C0D3270" w:rsidR="00414C45" w:rsidRPr="004A50B8" w:rsidRDefault="00414C45" w:rsidP="004A50B8">
      <w:pPr>
        <w:pStyle w:val="Caption"/>
      </w:pPr>
      <w:bookmarkStart w:id="285" w:name="_Toc6574940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67</w:t>
      </w:r>
      <w:r>
        <w:rPr>
          <w:noProof/>
        </w:rPr>
        <w:fldChar w:fldCharType="end"/>
      </w:r>
      <w:r w:rsidRPr="00702453">
        <w:t xml:space="preserve">: </w:t>
      </w:r>
      <w:r>
        <w:t xml:space="preserve">Input Signal mappings of Function </w:t>
      </w:r>
      <w:r w:rsidRPr="004521EB">
        <w:rPr>
          <w:lang w:val="en-GB"/>
        </w:rPr>
        <w:t>Request Door Locks</w:t>
      </w:r>
      <w:bookmarkEnd w:id="285"/>
    </w:p>
    <w:p w14:paraId="661B6B13" w14:textId="77777777" w:rsidR="008C50D1" w:rsidRPr="00E23282" w:rsidRDefault="008C50D1" w:rsidP="00072314"/>
    <w:p w14:paraId="44E792A4"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2F1762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47BD46B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4E37BF"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6F87162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4FEC3D" w14:textId="77777777" w:rsidR="00236BAE" w:rsidRPr="00B3499B" w:rsidRDefault="00236BAE" w:rsidP="00236BAE">
            <w:pPr>
              <w:rPr>
                <w:rFonts w:cs="Arial"/>
                <w:b/>
                <w:bCs/>
                <w:sz w:val="16"/>
                <w:szCs w:val="14"/>
              </w:rPr>
            </w:pPr>
            <w:r>
              <w:rPr>
                <w:rFonts w:cs="Arial"/>
                <w:b/>
                <w:bCs/>
                <w:color w:val="000000"/>
              </w:rPr>
              <w:lastRenderedPageBreak/>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26A91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30C0E7"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651B96"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E00FC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6CA074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47707C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698F57"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8ACC6DB" w14:textId="77777777" w:rsidR="0046438F" w:rsidRDefault="0046438F" w:rsidP="0046438F">
            <w:pPr>
              <w:rPr>
                <w:rFonts w:cs="Arial"/>
                <w:color w:val="000000" w:themeColor="text1"/>
                <w:sz w:val="16"/>
                <w:szCs w:val="14"/>
              </w:rPr>
            </w:pPr>
            <w:r>
              <w:rPr>
                <w:rFonts w:cs="Arial"/>
                <w:color w:val="000000" w:themeColor="text1"/>
                <w:sz w:val="16"/>
                <w:szCs w:val="14"/>
              </w:rPr>
              <w:t>Lock Doors</w:t>
            </w:r>
          </w:p>
          <w:p w14:paraId="4755BFFC" w14:textId="77777777" w:rsidR="0046438F" w:rsidRPr="00740CDD" w:rsidRDefault="0046438F" w:rsidP="00D60C45">
            <w:pPr>
              <w:pStyle w:val="VelocityScript"/>
              <w:rPr>
                <w:color w:val="00B0F0"/>
              </w:rPr>
            </w:pPr>
          </w:p>
          <w:p w14:paraId="3FB30D20" w14:textId="77777777" w:rsidR="007215C5" w:rsidRPr="00D60C45" w:rsidRDefault="007215C5" w:rsidP="00CA24CE">
            <w:pPr>
              <w:rPr>
                <w:rFonts w:cs="Arial"/>
                <w:color w:val="000000" w:themeColor="text1"/>
                <w:sz w:val="16"/>
                <w:szCs w:val="14"/>
                <w:lang w:val="en-GB"/>
              </w:rPr>
            </w:pPr>
          </w:p>
          <w:p w14:paraId="530B51A7"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4484304" w14:textId="77777777" w:rsidR="00DD49BA" w:rsidRPr="003C5D56" w:rsidRDefault="00DD49BA" w:rsidP="00DD49BA">
            <w:pPr>
              <w:rPr>
                <w:rFonts w:cs="Arial"/>
                <w:color w:val="000000" w:themeColor="text1"/>
                <w:sz w:val="16"/>
                <w:szCs w:val="14"/>
              </w:rPr>
            </w:pPr>
            <w:r>
              <w:rPr>
                <w:rFonts w:cs="Arial"/>
                <w:color w:val="000000" w:themeColor="text1"/>
                <w:sz w:val="16"/>
                <w:szCs w:val="14"/>
              </w:rPr>
              <w:t>Lock Doors</w:t>
            </w:r>
          </w:p>
          <w:p w14:paraId="133FD80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4E7967" w14:textId="77777777" w:rsidR="0038251F" w:rsidRPr="0038251F" w:rsidRDefault="00143E70" w:rsidP="0038251F">
            <w:pPr>
              <w:pStyle w:val="VelocityScript"/>
              <w:rPr>
                <w:color w:val="00B0F0"/>
                <w:sz w:val="16"/>
              </w:rPr>
            </w:pPr>
            <w:r>
              <w:rPr>
                <w:rFonts w:cs="Arial"/>
                <w:color w:val="000000" w:themeColor="text1"/>
                <w:sz w:val="16"/>
                <w:szCs w:val="14"/>
              </w:rPr>
              <w:t>Lock Doors</w:t>
            </w:r>
            <w:r w:rsidRPr="0038251F">
              <w:rPr>
                <w:color w:val="00B0F0"/>
                <w:sz w:val="16"/>
              </w:rPr>
              <w:t xml:space="preserve"> </w:t>
            </w:r>
          </w:p>
          <w:p w14:paraId="4494327E" w14:textId="77777777" w:rsidR="00C84B54" w:rsidRDefault="00C84B54" w:rsidP="00B31A0E">
            <w:pPr>
              <w:pStyle w:val="VelocityScript"/>
            </w:pPr>
          </w:p>
          <w:p w14:paraId="0461EFF5" w14:textId="77777777" w:rsidR="00C84B54" w:rsidRDefault="00C84B54" w:rsidP="00B31A0E">
            <w:pPr>
              <w:pStyle w:val="VelocityScript"/>
            </w:pPr>
          </w:p>
          <w:p w14:paraId="3C3F37D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04ED30E"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039BA6" w14:textId="77777777" w:rsidR="00753FDA" w:rsidRDefault="00753FDA"/>
        </w:tc>
      </w:tr>
      <w:tr w:rsidR="00CA24CE" w:rsidRPr="00B3499B" w14:paraId="42018443"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572E471" w14:textId="6154B7B2" w:rsidR="00CA24CE" w:rsidRPr="00B3499B" w:rsidRDefault="00F43BEF" w:rsidP="00CA24CE">
            <w:pPr>
              <w:rPr>
                <w:rFonts w:cs="Arial"/>
                <w:bCs/>
                <w:color w:val="808080" w:themeColor="background1" w:themeShade="80"/>
                <w:sz w:val="16"/>
                <w:szCs w:val="14"/>
              </w:rPr>
            </w:pPr>
            <w:hyperlink r:id="rId6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3B299E4" w14:textId="7E8FB95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C6ADAC"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F3BE3F1" w14:textId="2940FBB4" w:rsidR="00236BAE" w:rsidRPr="004A50B8" w:rsidRDefault="00236BAE" w:rsidP="004A50B8">
      <w:pPr>
        <w:pStyle w:val="Caption"/>
      </w:pPr>
      <w:bookmarkStart w:id="286" w:name="_Toc6574940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68</w:t>
      </w:r>
      <w:r>
        <w:rPr>
          <w:noProof/>
        </w:rPr>
        <w:fldChar w:fldCharType="end"/>
      </w:r>
      <w:r w:rsidRPr="00702453">
        <w:t xml:space="preserve">: </w:t>
      </w:r>
      <w:r>
        <w:t xml:space="preserve">Output Signal mappings of Function </w:t>
      </w:r>
      <w:r w:rsidRPr="004521EB">
        <w:rPr>
          <w:lang w:val="en-GB"/>
        </w:rPr>
        <w:t>Request Door Locks</w:t>
      </w:r>
      <w:bookmarkEnd w:id="286"/>
    </w:p>
    <w:p w14:paraId="47A47A14" w14:textId="77777777" w:rsidR="00072314" w:rsidRPr="00612064" w:rsidRDefault="00072314" w:rsidP="00072314">
      <w:pPr>
        <w:spacing w:before="20"/>
        <w:rPr>
          <w:vanish/>
        </w:rPr>
      </w:pPr>
    </w:p>
    <w:p w14:paraId="0BEC2FD4" w14:textId="77777777" w:rsidR="00072314" w:rsidRDefault="00072314" w:rsidP="00072314">
      <w:pPr>
        <w:pStyle w:val="Heading6"/>
        <w:keepNext w:val="0"/>
        <w:tabs>
          <w:tab w:val="clear" w:pos="900"/>
          <w:tab w:val="left" w:pos="709"/>
        </w:tabs>
        <w:spacing w:before="240"/>
      </w:pPr>
      <w:r>
        <w:t>Parameters</w:t>
      </w:r>
    </w:p>
    <w:p w14:paraId="7EF39454"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EFB79A6" w14:textId="77777777" w:rsidTr="001D18E6">
        <w:trPr>
          <w:trHeight w:val="161"/>
        </w:trPr>
        <w:tc>
          <w:tcPr>
            <w:tcW w:w="1838" w:type="dxa"/>
            <w:shd w:val="clear" w:color="auto" w:fill="D9D9D9" w:themeFill="background1" w:themeFillShade="D9"/>
            <w:noWrap/>
            <w:hideMark/>
          </w:tcPr>
          <w:p w14:paraId="618E632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E7FE7E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BF05CFC"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F2C281B"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6C0B77B0"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67C7682" w14:textId="77777777" w:rsidTr="001D18E6">
        <w:trPr>
          <w:trHeight w:val="70"/>
        </w:trPr>
        <w:tc>
          <w:tcPr>
            <w:tcW w:w="1838" w:type="dxa"/>
            <w:noWrap/>
          </w:tcPr>
          <w:p w14:paraId="60769F8F" w14:textId="56E05B82"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41D40B03" w14:textId="4694823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EB758AA" w14:textId="239993B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548018132"/>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AD16525"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F1512BA"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3F619D3" w14:textId="77777777" w:rsidTr="001D18E6">
        <w:trPr>
          <w:trHeight w:val="71"/>
        </w:trPr>
        <w:tc>
          <w:tcPr>
            <w:tcW w:w="1838" w:type="dxa"/>
            <w:noWrap/>
          </w:tcPr>
          <w:p w14:paraId="4FDB4CB1"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2B19F89F" w14:textId="77777777" w:rsidR="00072314" w:rsidRPr="00D14691" w:rsidRDefault="00072314" w:rsidP="001D18E6">
            <w:pPr>
              <w:rPr>
                <w:color w:val="000000" w:themeColor="text1"/>
              </w:rPr>
            </w:pPr>
          </w:p>
        </w:tc>
        <w:tc>
          <w:tcPr>
            <w:tcW w:w="1701" w:type="dxa"/>
          </w:tcPr>
          <w:p w14:paraId="1E63A8D5" w14:textId="77777777" w:rsidR="00072314" w:rsidRPr="00D14691" w:rsidRDefault="00072314" w:rsidP="001D18E6">
            <w:pPr>
              <w:rPr>
                <w:color w:val="000000" w:themeColor="text1"/>
              </w:rPr>
            </w:pPr>
          </w:p>
        </w:tc>
        <w:tc>
          <w:tcPr>
            <w:tcW w:w="1417" w:type="dxa"/>
            <w:noWrap/>
          </w:tcPr>
          <w:p w14:paraId="7050A847" w14:textId="77777777" w:rsidR="00072314" w:rsidRPr="00D14691" w:rsidRDefault="00072314" w:rsidP="001D18E6">
            <w:pPr>
              <w:rPr>
                <w:color w:val="000000" w:themeColor="text1"/>
              </w:rPr>
            </w:pPr>
          </w:p>
        </w:tc>
        <w:tc>
          <w:tcPr>
            <w:tcW w:w="3402" w:type="dxa"/>
          </w:tcPr>
          <w:p w14:paraId="61548EC6" w14:textId="77777777" w:rsidR="00072314" w:rsidRPr="00D14691" w:rsidRDefault="00072314" w:rsidP="001D18E6">
            <w:pPr>
              <w:rPr>
                <w:color w:val="000000" w:themeColor="text1"/>
              </w:rPr>
            </w:pPr>
          </w:p>
        </w:tc>
      </w:tr>
    </w:tbl>
    <w:p w14:paraId="1349699B" w14:textId="33341AFA" w:rsidR="008C50D1" w:rsidRDefault="00072314" w:rsidP="003678EC">
      <w:pPr>
        <w:pStyle w:val="Caption"/>
        <w:rPr>
          <w:lang w:val="en-GB"/>
        </w:rPr>
      </w:pPr>
      <w:bookmarkStart w:id="287" w:name="_Toc6574940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69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87"/>
    </w:p>
    <w:p w14:paraId="02650A65" w14:textId="77777777" w:rsidR="003678EC" w:rsidRPr="003678EC" w:rsidRDefault="003678EC" w:rsidP="003678EC">
      <w:pPr>
        <w:rPr>
          <w:lang w:val="en-GB"/>
        </w:rPr>
      </w:pPr>
    </w:p>
    <w:p w14:paraId="794C892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08375DF1" w14:textId="77777777" w:rsidR="00072314" w:rsidRPr="003225C9" w:rsidRDefault="00072314" w:rsidP="00072314">
      <w:pPr>
        <w:tabs>
          <w:tab w:val="left" w:pos="284"/>
          <w:tab w:val="left" w:pos="851"/>
        </w:tabs>
      </w:pPr>
    </w:p>
    <w:p w14:paraId="4F1BA1D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21BC2C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44B93A2" w14:textId="77777777" w:rsidTr="001D18E6">
        <w:tc>
          <w:tcPr>
            <w:tcW w:w="1934" w:type="dxa"/>
            <w:shd w:val="clear" w:color="auto" w:fill="D9D9D9" w:themeFill="background1" w:themeFillShade="D9"/>
          </w:tcPr>
          <w:p w14:paraId="2E0BAC00" w14:textId="77777777" w:rsidR="00072314" w:rsidRDefault="00072314" w:rsidP="001D18E6">
            <w:pPr>
              <w:rPr>
                <w:b/>
              </w:rPr>
            </w:pPr>
            <w:r w:rsidRPr="00AF169D">
              <w:rPr>
                <w:b/>
              </w:rPr>
              <w:t>Requirement ID</w:t>
            </w:r>
          </w:p>
          <w:p w14:paraId="10D24AE7"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E903DA8"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E9A49A6" w14:textId="77777777" w:rsidR="00072314" w:rsidRDefault="00072314" w:rsidP="001D18E6">
            <w:pPr>
              <w:rPr>
                <w:b/>
              </w:rPr>
            </w:pPr>
            <w:r>
              <w:rPr>
                <w:b/>
              </w:rPr>
              <w:t>Modification</w:t>
            </w:r>
          </w:p>
        </w:tc>
        <w:tc>
          <w:tcPr>
            <w:tcW w:w="1712" w:type="dxa"/>
            <w:shd w:val="clear" w:color="auto" w:fill="D9D9D9" w:themeFill="background1" w:themeFillShade="D9"/>
          </w:tcPr>
          <w:p w14:paraId="70082345" w14:textId="77777777" w:rsidR="00072314" w:rsidRDefault="00072314" w:rsidP="001D18E6">
            <w:pPr>
              <w:rPr>
                <w:b/>
              </w:rPr>
            </w:pPr>
            <w:r w:rsidRPr="00AF169D">
              <w:rPr>
                <w:b/>
              </w:rPr>
              <w:t xml:space="preserve">Requirement </w:t>
            </w:r>
            <w:r>
              <w:rPr>
                <w:b/>
              </w:rPr>
              <w:t>ID</w:t>
            </w:r>
          </w:p>
          <w:p w14:paraId="033DF03A"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7A3592BF" w14:textId="77777777" w:rsidR="00072314" w:rsidRPr="00AF169D" w:rsidRDefault="00072314" w:rsidP="001D18E6">
            <w:pPr>
              <w:rPr>
                <w:b/>
              </w:rPr>
            </w:pPr>
            <w:r>
              <w:rPr>
                <w:b/>
              </w:rPr>
              <w:t>Comment</w:t>
            </w:r>
          </w:p>
        </w:tc>
      </w:tr>
      <w:tr w:rsidR="00072314" w14:paraId="00675831" w14:textId="77777777" w:rsidTr="001D18E6">
        <w:tc>
          <w:tcPr>
            <w:tcW w:w="1934" w:type="dxa"/>
          </w:tcPr>
          <w:p w14:paraId="126BB480" w14:textId="77777777" w:rsidR="00072314" w:rsidRPr="000F4E8B" w:rsidRDefault="00072314" w:rsidP="001D18E6">
            <w:r w:rsidRPr="000F4E8B">
              <w:t>REQ_abc</w:t>
            </w:r>
          </w:p>
        </w:tc>
        <w:tc>
          <w:tcPr>
            <w:tcW w:w="2177" w:type="dxa"/>
          </w:tcPr>
          <w:p w14:paraId="48F855B6" w14:textId="77777777" w:rsidR="00072314" w:rsidRPr="000F4E8B" w:rsidRDefault="00072314" w:rsidP="001D18E6"/>
        </w:tc>
        <w:sdt>
          <w:sdtPr>
            <w:alias w:val="Modification"/>
            <w:tag w:val="Modification"/>
            <w:id w:val="-211114318"/>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9FCFE55" w14:textId="77777777" w:rsidR="00072314" w:rsidRPr="000F4E8B" w:rsidRDefault="00072314" w:rsidP="001D18E6">
                <w:r w:rsidRPr="000F4E8B">
                  <w:t>Removed</w:t>
                </w:r>
              </w:p>
            </w:tc>
          </w:sdtContent>
        </w:sdt>
        <w:tc>
          <w:tcPr>
            <w:tcW w:w="1712" w:type="dxa"/>
          </w:tcPr>
          <w:p w14:paraId="3360913C" w14:textId="77777777" w:rsidR="00072314" w:rsidRPr="000F4E8B" w:rsidRDefault="00072314" w:rsidP="001D18E6">
            <w:r w:rsidRPr="000F4E8B">
              <w:t>--</w:t>
            </w:r>
          </w:p>
        </w:tc>
        <w:tc>
          <w:tcPr>
            <w:tcW w:w="2958" w:type="dxa"/>
          </w:tcPr>
          <w:p w14:paraId="1AB08191" w14:textId="77777777" w:rsidR="00072314" w:rsidRPr="000F4E8B" w:rsidRDefault="00072314" w:rsidP="001D18E6"/>
        </w:tc>
      </w:tr>
      <w:tr w:rsidR="00072314" w14:paraId="7B5DF3EC" w14:textId="77777777" w:rsidTr="001D18E6">
        <w:tc>
          <w:tcPr>
            <w:tcW w:w="1934" w:type="dxa"/>
          </w:tcPr>
          <w:p w14:paraId="17AF1257" w14:textId="77777777" w:rsidR="00072314" w:rsidRPr="000F4E8B" w:rsidRDefault="00072314" w:rsidP="001D18E6">
            <w:r w:rsidRPr="000F4E8B">
              <w:t>REQ_def</w:t>
            </w:r>
          </w:p>
        </w:tc>
        <w:tc>
          <w:tcPr>
            <w:tcW w:w="2177" w:type="dxa"/>
          </w:tcPr>
          <w:p w14:paraId="325F5279" w14:textId="77777777" w:rsidR="00072314" w:rsidRPr="000F4E8B" w:rsidRDefault="00072314" w:rsidP="001D18E6"/>
        </w:tc>
        <w:sdt>
          <w:sdtPr>
            <w:alias w:val="Modification"/>
            <w:tag w:val="Modification"/>
            <w:id w:val="133364246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DEBBD04" w14:textId="77777777" w:rsidR="00072314" w:rsidRPr="000F4E8B" w:rsidRDefault="00072314" w:rsidP="001D18E6">
                <w:r w:rsidRPr="000F4E8B">
                  <w:t>Replaced</w:t>
                </w:r>
              </w:p>
            </w:tc>
          </w:sdtContent>
        </w:sdt>
        <w:tc>
          <w:tcPr>
            <w:tcW w:w="1712" w:type="dxa"/>
          </w:tcPr>
          <w:p w14:paraId="5E515748" w14:textId="77777777" w:rsidR="00072314" w:rsidRPr="000F4E8B" w:rsidRDefault="00072314" w:rsidP="001D18E6">
            <w:r w:rsidRPr="000F4E8B">
              <w:t>REQ_xyz</w:t>
            </w:r>
          </w:p>
        </w:tc>
        <w:tc>
          <w:tcPr>
            <w:tcW w:w="2958" w:type="dxa"/>
          </w:tcPr>
          <w:p w14:paraId="718E4E47" w14:textId="77777777" w:rsidR="00072314" w:rsidRPr="000F4E8B" w:rsidRDefault="00072314" w:rsidP="001D18E6"/>
        </w:tc>
      </w:tr>
      <w:tr w:rsidR="00072314" w14:paraId="78D6DA5F" w14:textId="77777777" w:rsidTr="001D18E6">
        <w:tc>
          <w:tcPr>
            <w:tcW w:w="1934" w:type="dxa"/>
          </w:tcPr>
          <w:p w14:paraId="5E63A7EF" w14:textId="77777777" w:rsidR="00072314" w:rsidRPr="000F4E8B" w:rsidRDefault="00072314" w:rsidP="001D18E6">
            <w:r w:rsidRPr="000F4E8B">
              <w:t>--</w:t>
            </w:r>
          </w:p>
        </w:tc>
        <w:tc>
          <w:tcPr>
            <w:tcW w:w="2177" w:type="dxa"/>
          </w:tcPr>
          <w:p w14:paraId="302E57C3" w14:textId="77777777" w:rsidR="00072314" w:rsidRPr="000F4E8B" w:rsidRDefault="00072314" w:rsidP="001D18E6"/>
        </w:tc>
        <w:sdt>
          <w:sdtPr>
            <w:alias w:val="Modification"/>
            <w:tag w:val="Modification"/>
            <w:id w:val="1442566896"/>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CE9A8CE" w14:textId="77777777" w:rsidR="00072314" w:rsidRPr="000F4E8B" w:rsidRDefault="00072314" w:rsidP="001D18E6">
                <w:r w:rsidRPr="000F4E8B">
                  <w:t>Added</w:t>
                </w:r>
              </w:p>
            </w:tc>
          </w:sdtContent>
        </w:sdt>
        <w:tc>
          <w:tcPr>
            <w:tcW w:w="1712" w:type="dxa"/>
          </w:tcPr>
          <w:p w14:paraId="4E7A12B0" w14:textId="77777777" w:rsidR="00072314" w:rsidRPr="000F4E8B" w:rsidRDefault="00072314" w:rsidP="001D18E6">
            <w:r w:rsidRPr="000F4E8B">
              <w:t>REQ_123</w:t>
            </w:r>
          </w:p>
        </w:tc>
        <w:tc>
          <w:tcPr>
            <w:tcW w:w="2958" w:type="dxa"/>
          </w:tcPr>
          <w:p w14:paraId="3C2BD6A9" w14:textId="77777777" w:rsidR="00072314" w:rsidRPr="000F4E8B" w:rsidRDefault="00072314" w:rsidP="001D18E6"/>
        </w:tc>
      </w:tr>
    </w:tbl>
    <w:p w14:paraId="65846B91" w14:textId="3B6DA69F" w:rsidR="00072314" w:rsidRDefault="00072314" w:rsidP="00072314">
      <w:pPr>
        <w:pStyle w:val="Caption"/>
      </w:pPr>
      <w:bookmarkStart w:id="288" w:name="_Toc6574940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70</w:t>
      </w:r>
      <w:r>
        <w:rPr>
          <w:noProof/>
        </w:rPr>
        <w:fldChar w:fldCharType="end"/>
      </w:r>
      <w:r w:rsidRPr="00702453">
        <w:t xml:space="preserve">: </w:t>
      </w:r>
      <w:r>
        <w:t>Component Specific Requirements</w:t>
      </w:r>
      <w:bookmarkEnd w:id="288"/>
    </w:p>
    <w:p w14:paraId="241F79A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FC8500A" w14:textId="77777777" w:rsidTr="001D18E6">
        <w:tc>
          <w:tcPr>
            <w:tcW w:w="1838" w:type="dxa"/>
            <w:shd w:val="clear" w:color="auto" w:fill="D9D9D9" w:themeFill="background1" w:themeFillShade="D9"/>
          </w:tcPr>
          <w:p w14:paraId="668B1605" w14:textId="77777777" w:rsidR="00072314" w:rsidRDefault="00072314" w:rsidP="001D18E6">
            <w:pPr>
              <w:rPr>
                <w:b/>
              </w:rPr>
            </w:pPr>
            <w:r w:rsidRPr="00AF169D">
              <w:rPr>
                <w:b/>
              </w:rPr>
              <w:t>Requirement ID</w:t>
            </w:r>
          </w:p>
          <w:p w14:paraId="00D89E8E"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11474DC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7780B5B8" w14:textId="77777777" w:rsidR="00072314" w:rsidRPr="00AF169D" w:rsidRDefault="00072314" w:rsidP="001D18E6">
            <w:pPr>
              <w:rPr>
                <w:b/>
              </w:rPr>
            </w:pPr>
            <w:r>
              <w:rPr>
                <w:b/>
              </w:rPr>
              <w:t>Comment</w:t>
            </w:r>
          </w:p>
        </w:tc>
      </w:tr>
      <w:tr w:rsidR="00072314" w14:paraId="333AE65B" w14:textId="77777777" w:rsidTr="001D18E6">
        <w:tc>
          <w:tcPr>
            <w:tcW w:w="1838" w:type="dxa"/>
          </w:tcPr>
          <w:p w14:paraId="62B358FC" w14:textId="77777777" w:rsidR="00072314" w:rsidRDefault="00072314" w:rsidP="001D18E6"/>
        </w:tc>
        <w:tc>
          <w:tcPr>
            <w:tcW w:w="4253" w:type="dxa"/>
          </w:tcPr>
          <w:p w14:paraId="1569B515" w14:textId="77777777" w:rsidR="00072314" w:rsidRDefault="00072314" w:rsidP="001D18E6"/>
        </w:tc>
        <w:tc>
          <w:tcPr>
            <w:tcW w:w="4110" w:type="dxa"/>
          </w:tcPr>
          <w:p w14:paraId="1354B1EF" w14:textId="77777777" w:rsidR="00072314" w:rsidRDefault="00072314" w:rsidP="001D18E6"/>
        </w:tc>
      </w:tr>
      <w:tr w:rsidR="00072314" w14:paraId="6C414FFD" w14:textId="77777777" w:rsidTr="001D18E6">
        <w:tc>
          <w:tcPr>
            <w:tcW w:w="1838" w:type="dxa"/>
          </w:tcPr>
          <w:p w14:paraId="75A4044D" w14:textId="77777777" w:rsidR="00072314" w:rsidRDefault="00072314" w:rsidP="001D18E6"/>
        </w:tc>
        <w:tc>
          <w:tcPr>
            <w:tcW w:w="4253" w:type="dxa"/>
          </w:tcPr>
          <w:p w14:paraId="3045F69C" w14:textId="77777777" w:rsidR="00072314" w:rsidRDefault="00072314" w:rsidP="001D18E6"/>
        </w:tc>
        <w:tc>
          <w:tcPr>
            <w:tcW w:w="4110" w:type="dxa"/>
          </w:tcPr>
          <w:p w14:paraId="0712833C" w14:textId="77777777" w:rsidR="00072314" w:rsidRDefault="00072314" w:rsidP="001D18E6"/>
        </w:tc>
      </w:tr>
      <w:tr w:rsidR="00072314" w14:paraId="1A718ABF" w14:textId="77777777" w:rsidTr="001D18E6">
        <w:tc>
          <w:tcPr>
            <w:tcW w:w="1838" w:type="dxa"/>
          </w:tcPr>
          <w:p w14:paraId="20A689C9" w14:textId="77777777" w:rsidR="00072314" w:rsidRDefault="00072314" w:rsidP="001D18E6">
            <w:r>
              <w:t>…</w:t>
            </w:r>
          </w:p>
        </w:tc>
        <w:tc>
          <w:tcPr>
            <w:tcW w:w="4253" w:type="dxa"/>
          </w:tcPr>
          <w:p w14:paraId="300094A6" w14:textId="77777777" w:rsidR="00072314" w:rsidRDefault="00072314" w:rsidP="001D18E6"/>
        </w:tc>
        <w:tc>
          <w:tcPr>
            <w:tcW w:w="4110" w:type="dxa"/>
          </w:tcPr>
          <w:p w14:paraId="215379BA" w14:textId="77777777" w:rsidR="00072314" w:rsidRDefault="00072314" w:rsidP="001D18E6"/>
        </w:tc>
      </w:tr>
    </w:tbl>
    <w:p w14:paraId="10E48161" w14:textId="7E2A4A10" w:rsidR="00072314" w:rsidRPr="00702453" w:rsidRDefault="00072314" w:rsidP="00072314">
      <w:pPr>
        <w:pStyle w:val="Caption"/>
      </w:pPr>
      <w:bookmarkStart w:id="289" w:name="_Toc6574940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71</w:t>
      </w:r>
      <w:r>
        <w:rPr>
          <w:noProof/>
        </w:rPr>
        <w:fldChar w:fldCharType="end"/>
      </w:r>
      <w:r w:rsidRPr="00702453">
        <w:t xml:space="preserve">: </w:t>
      </w:r>
      <w:r>
        <w:t>Inherited Requirements</w:t>
      </w:r>
      <w:bookmarkEnd w:id="289"/>
    </w:p>
    <w:p w14:paraId="29441E5C" w14:textId="77777777" w:rsidR="00072314" w:rsidRDefault="00072314" w:rsidP="00072314"/>
    <w:p w14:paraId="354D8B23"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ADF7DC6" w14:textId="77777777" w:rsidR="008C50D1" w:rsidRPr="003305ED" w:rsidRDefault="008C50D1" w:rsidP="00702F62">
      <w:pPr>
        <w:pStyle w:val="Heading4"/>
        <w:keepNext w:val="0"/>
        <w:tabs>
          <w:tab w:val="clear" w:pos="900"/>
          <w:tab w:val="left" w:pos="709"/>
        </w:tabs>
        <w:spacing w:before="240"/>
      </w:pPr>
      <w:bookmarkStart w:id="290" w:name="_Toc65749281"/>
      <w:r>
        <w:rPr>
          <w:lang w:val="en-GB"/>
        </w:rPr>
        <w:t xml:space="preserve">Technology </w:t>
      </w:r>
      <w:r w:rsidRPr="003070ED">
        <w:rPr>
          <w:lang w:val="en-GB"/>
        </w:rPr>
        <w:t>Function</w:t>
      </w:r>
      <w:r>
        <w:rPr>
          <w:lang w:val="en-GB"/>
        </w:rPr>
        <w:t xml:space="preserve"> </w:t>
      </w:r>
      <w:r>
        <w:rPr>
          <w:noProof/>
        </w:rPr>
        <w:drawing>
          <wp:inline distT="0" distB="0" distL="0" distR="0" wp14:anchorId="15733D45" wp14:editId="01022E60">
            <wp:extent cx="152400" cy="152400"/>
            <wp:effectExtent l="0" t="0" r="0" b="0"/>
            <wp:docPr id="44"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Seat Position</w:t>
      </w:r>
      <w:bookmarkEnd w:id="290"/>
    </w:p>
    <w:p w14:paraId="6AE920BE"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Interfaces</w:t>
      </w:r>
    </w:p>
    <w:p w14:paraId="0C9A1722" w14:textId="77777777" w:rsidR="00072314" w:rsidRPr="003B799F" w:rsidRDefault="00072314" w:rsidP="00072314"/>
    <w:p w14:paraId="0E761B71" w14:textId="77777777" w:rsidR="00072314" w:rsidRDefault="00072314" w:rsidP="00072314">
      <w:pPr>
        <w:pStyle w:val="Heading6"/>
        <w:keepNext w:val="0"/>
        <w:tabs>
          <w:tab w:val="clear" w:pos="900"/>
          <w:tab w:val="left" w:pos="709"/>
        </w:tabs>
        <w:spacing w:before="240"/>
        <w:rPr>
          <w:lang w:val="en-GB"/>
        </w:rPr>
      </w:pPr>
      <w:r>
        <w:rPr>
          <w:lang w:val="en-GB"/>
        </w:rPr>
        <w:t>Inputs</w:t>
      </w:r>
    </w:p>
    <w:p w14:paraId="64077858"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83DFEEB"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A0ADF3"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45579B0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696DB1"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A1DD7E"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BAFB79"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4E1C7C"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BA79E7B"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1877C1EF"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446123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CE2638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4104C84" w14:textId="77777777" w:rsidR="0046438F" w:rsidRDefault="0046438F" w:rsidP="0046438F">
            <w:pPr>
              <w:rPr>
                <w:rFonts w:cs="Arial"/>
                <w:color w:val="000000" w:themeColor="text1"/>
                <w:sz w:val="16"/>
                <w:szCs w:val="14"/>
              </w:rPr>
            </w:pPr>
            <w:r>
              <w:rPr>
                <w:rFonts w:cs="Arial"/>
                <w:color w:val="000000" w:themeColor="text1"/>
                <w:sz w:val="16"/>
                <w:szCs w:val="14"/>
              </w:rPr>
              <w:t>Seat Position Trigger</w:t>
            </w:r>
          </w:p>
          <w:p w14:paraId="20543913" w14:textId="77777777" w:rsidR="0046438F" w:rsidRPr="00740CDD" w:rsidRDefault="0046438F" w:rsidP="00927ADC">
            <w:pPr>
              <w:pStyle w:val="VelocityScript"/>
              <w:rPr>
                <w:color w:val="00B0F0"/>
              </w:rPr>
            </w:pPr>
          </w:p>
          <w:p w14:paraId="5A1E4E90" w14:textId="77777777" w:rsidR="004C0655" w:rsidRPr="007215C5" w:rsidRDefault="004C0655" w:rsidP="004F0393">
            <w:pPr>
              <w:pStyle w:val="VelocityScript"/>
            </w:pPr>
          </w:p>
          <w:p w14:paraId="57B8E126"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A24BCA"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Position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F426E2E"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6289C6D5" w14:textId="77777777" w:rsidR="00C84B54" w:rsidRDefault="00C84B54" w:rsidP="00090710">
            <w:pPr>
              <w:pStyle w:val="VelocityScript"/>
            </w:pPr>
          </w:p>
          <w:p w14:paraId="5A9DB76A" w14:textId="77777777" w:rsidR="00C84B54" w:rsidRDefault="00C84B54" w:rsidP="00090710">
            <w:pPr>
              <w:pStyle w:val="VelocityScript"/>
            </w:pPr>
          </w:p>
          <w:p w14:paraId="6F9235C5"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725C5B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1F071F" w14:textId="77777777" w:rsidR="00753FDA" w:rsidRDefault="00753FDA"/>
        </w:tc>
      </w:tr>
      <w:tr w:rsidR="00EB31D7" w:rsidRPr="00B3499B" w14:paraId="3ED3B85E"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DAD0C80"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2C56191" w14:textId="77777777" w:rsidR="0046438F" w:rsidRDefault="0046438F" w:rsidP="0046438F">
            <w:pPr>
              <w:rPr>
                <w:rFonts w:cs="Arial"/>
                <w:color w:val="000000" w:themeColor="text1"/>
                <w:sz w:val="16"/>
                <w:szCs w:val="14"/>
              </w:rPr>
            </w:pPr>
            <w:r>
              <w:rPr>
                <w:rFonts w:cs="Arial"/>
                <w:color w:val="000000" w:themeColor="text1"/>
                <w:sz w:val="16"/>
                <w:szCs w:val="14"/>
              </w:rPr>
              <w:t>Stored Seat Position</w:t>
            </w:r>
          </w:p>
          <w:p w14:paraId="793CD40F" w14:textId="77777777" w:rsidR="0046438F" w:rsidRPr="00740CDD" w:rsidRDefault="0046438F" w:rsidP="00927ADC">
            <w:pPr>
              <w:pStyle w:val="VelocityScript"/>
              <w:rPr>
                <w:color w:val="00B0F0"/>
              </w:rPr>
            </w:pPr>
          </w:p>
          <w:p w14:paraId="2DA0423B" w14:textId="77777777" w:rsidR="004C0655" w:rsidRPr="007215C5" w:rsidRDefault="004C0655" w:rsidP="004F0393">
            <w:pPr>
              <w:pStyle w:val="VelocityScript"/>
            </w:pPr>
          </w:p>
          <w:p w14:paraId="781991CB"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FB1A13"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Seat Position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241229"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DD97EC4" w14:textId="77777777" w:rsidR="00C84B54" w:rsidRDefault="00C84B54" w:rsidP="00090710">
            <w:pPr>
              <w:pStyle w:val="VelocityScript"/>
            </w:pPr>
          </w:p>
          <w:p w14:paraId="2BE1172C" w14:textId="77777777" w:rsidR="00C84B54" w:rsidRDefault="00C84B54" w:rsidP="00090710">
            <w:pPr>
              <w:pStyle w:val="VelocityScript"/>
            </w:pPr>
          </w:p>
          <w:p w14:paraId="7542B10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A8E1C4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8E0B02E" w14:textId="77777777" w:rsidR="00753FDA" w:rsidRDefault="00753FDA"/>
        </w:tc>
      </w:tr>
      <w:tr w:rsidR="00EB31D7" w:rsidRPr="00B3499B" w14:paraId="2E6006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54B7F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C21E242" w14:textId="77777777" w:rsidR="0046438F" w:rsidRDefault="0046438F" w:rsidP="0046438F">
            <w:pPr>
              <w:rPr>
                <w:rFonts w:cs="Arial"/>
                <w:color w:val="000000" w:themeColor="text1"/>
                <w:sz w:val="16"/>
                <w:szCs w:val="14"/>
              </w:rPr>
            </w:pPr>
            <w:r>
              <w:rPr>
                <w:rFonts w:cs="Arial"/>
                <w:color w:val="000000" w:themeColor="text1"/>
                <w:sz w:val="16"/>
                <w:szCs w:val="14"/>
              </w:rPr>
              <w:t xml:space="preserve"> </w:t>
            </w:r>
          </w:p>
          <w:p w14:paraId="1AF1D6EB" w14:textId="77777777" w:rsidR="0046438F" w:rsidRPr="00740CDD" w:rsidRDefault="0046438F" w:rsidP="00927ADC">
            <w:pPr>
              <w:pStyle w:val="VelocityScript"/>
              <w:rPr>
                <w:color w:val="00B0F0"/>
              </w:rPr>
            </w:pPr>
          </w:p>
          <w:p w14:paraId="4ACEC026" w14:textId="77777777" w:rsidR="004C0655" w:rsidRPr="007215C5" w:rsidRDefault="004C0655" w:rsidP="004F0393">
            <w:pPr>
              <w:pStyle w:val="VelocityScript"/>
            </w:pPr>
          </w:p>
          <w:p w14:paraId="78AE5648"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330F840" w14:textId="77777777" w:rsidR="008A674A" w:rsidRPr="003C5D56" w:rsidRDefault="008A674A" w:rsidP="008A674A">
            <w:pPr>
              <w:rPr>
                <w:rFonts w:cs="Arial"/>
                <w:color w:val="000000" w:themeColor="text1"/>
                <w:sz w:val="16"/>
                <w:szCs w:val="14"/>
              </w:rPr>
            </w:pPr>
            <w:r>
              <w:rPr>
                <w:rFonts w:cs="Arial"/>
                <w:color w:val="000000" w:themeColor="text1"/>
                <w:sz w:val="16"/>
                <w:szCs w:val="14"/>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B07EE7" w14:textId="77777777" w:rsidR="00A86D9F" w:rsidRDefault="00A86D9F" w:rsidP="00A86D9F">
            <w:pPr>
              <w:rPr>
                <w:rFonts w:cs="Arial"/>
                <w:color w:val="000000" w:themeColor="text1"/>
                <w:sz w:val="16"/>
                <w:szCs w:val="14"/>
              </w:rPr>
            </w:pPr>
            <w:r>
              <w:rPr>
                <w:rFonts w:cs="Arial"/>
                <w:color w:val="000000" w:themeColor="text1"/>
                <w:sz w:val="16"/>
                <w:szCs w:val="14"/>
              </w:rPr>
              <w:t>Seat Position</w:t>
            </w:r>
          </w:p>
          <w:p w14:paraId="46011A9E" w14:textId="77777777" w:rsidR="00C84B54" w:rsidRDefault="00C84B54" w:rsidP="00090710">
            <w:pPr>
              <w:pStyle w:val="VelocityScript"/>
            </w:pPr>
          </w:p>
          <w:p w14:paraId="3366E9CE" w14:textId="77777777" w:rsidR="00C84B54" w:rsidRDefault="00C84B54" w:rsidP="00090710">
            <w:pPr>
              <w:pStyle w:val="VelocityScript"/>
            </w:pPr>
          </w:p>
          <w:p w14:paraId="0E24457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08A114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BC63805" w14:textId="77777777" w:rsidR="00753FDA" w:rsidRDefault="00753FDA"/>
        </w:tc>
      </w:tr>
      <w:tr w:rsidR="00EB31D7" w:rsidRPr="00B3499B" w14:paraId="4A1E3C1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E5A7D4"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69642F41"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4375B624" w14:textId="77777777" w:rsidR="0046438F" w:rsidRPr="00740CDD" w:rsidRDefault="0046438F" w:rsidP="00927ADC">
            <w:pPr>
              <w:pStyle w:val="VelocityScript"/>
              <w:rPr>
                <w:color w:val="00B0F0"/>
              </w:rPr>
            </w:pPr>
          </w:p>
          <w:p w14:paraId="15D961A4" w14:textId="77777777" w:rsidR="004C0655" w:rsidRPr="007215C5" w:rsidRDefault="004C0655" w:rsidP="004F0393">
            <w:pPr>
              <w:pStyle w:val="VelocityScript"/>
            </w:pPr>
          </w:p>
          <w:p w14:paraId="4F838CE5"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C10F80"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D7C60F6"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27A0B7CD" w14:textId="77777777" w:rsidR="00C84B54" w:rsidRDefault="00C84B54" w:rsidP="00090710">
            <w:pPr>
              <w:pStyle w:val="VelocityScript"/>
            </w:pPr>
          </w:p>
          <w:p w14:paraId="5BB805D1" w14:textId="77777777" w:rsidR="00C84B54" w:rsidRDefault="00C84B54" w:rsidP="00090710">
            <w:pPr>
              <w:pStyle w:val="VelocityScript"/>
            </w:pPr>
          </w:p>
          <w:p w14:paraId="3DC414A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659B39F"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A4CA9E2" w14:textId="77777777" w:rsidR="00753FDA" w:rsidRDefault="00753FDA"/>
        </w:tc>
      </w:tr>
      <w:tr w:rsidR="00EB31D7" w:rsidRPr="00B3499B" w14:paraId="348CDFF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4F4E56D" w14:textId="37684984" w:rsidR="00EB31D7" w:rsidRPr="00B3499B" w:rsidRDefault="00F43BEF" w:rsidP="00236BAE">
            <w:pPr>
              <w:rPr>
                <w:rFonts w:cs="Arial"/>
                <w:bCs/>
                <w:color w:val="808080" w:themeColor="background1" w:themeShade="80"/>
                <w:sz w:val="16"/>
                <w:szCs w:val="14"/>
              </w:rPr>
            </w:pPr>
            <w:hyperlink r:id="rId6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12459D" w14:textId="3BCDD98C"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0568A8"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B787533" w14:textId="65036126" w:rsidR="00414C45" w:rsidRPr="004A50B8" w:rsidRDefault="00414C45" w:rsidP="004A50B8">
      <w:pPr>
        <w:pStyle w:val="Caption"/>
      </w:pPr>
      <w:bookmarkStart w:id="291" w:name="_Toc6574940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72</w:t>
      </w:r>
      <w:r>
        <w:rPr>
          <w:noProof/>
        </w:rPr>
        <w:fldChar w:fldCharType="end"/>
      </w:r>
      <w:r w:rsidRPr="00702453">
        <w:t xml:space="preserve">: </w:t>
      </w:r>
      <w:r>
        <w:t xml:space="preserve">Input Signal mappings of Function </w:t>
      </w:r>
      <w:r w:rsidRPr="004521EB">
        <w:rPr>
          <w:lang w:val="en-GB"/>
        </w:rPr>
        <w:t>Request Rejuv Seat Position</w:t>
      </w:r>
      <w:bookmarkEnd w:id="291"/>
    </w:p>
    <w:p w14:paraId="7734EC08" w14:textId="77777777" w:rsidR="008C50D1" w:rsidRPr="00E23282" w:rsidRDefault="008C50D1" w:rsidP="00072314"/>
    <w:p w14:paraId="444FEC30"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4924BBE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1FE8F3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48D420"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3813A85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C9F92B"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68B09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AF2F6"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578F00"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315BF5A"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45ABD0E"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4473EE1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52ECF4D"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4FD39CCE" w14:textId="77777777" w:rsidR="0046438F" w:rsidRDefault="0046438F" w:rsidP="0046438F">
            <w:pPr>
              <w:rPr>
                <w:rFonts w:cs="Arial"/>
                <w:color w:val="000000" w:themeColor="text1"/>
                <w:sz w:val="16"/>
                <w:szCs w:val="14"/>
              </w:rPr>
            </w:pPr>
            <w:r>
              <w:rPr>
                <w:rFonts w:cs="Arial"/>
                <w:color w:val="000000" w:themeColor="text1"/>
                <w:sz w:val="16"/>
                <w:szCs w:val="14"/>
              </w:rPr>
              <w:t>Seat Position Settings</w:t>
            </w:r>
          </w:p>
          <w:p w14:paraId="043370E4" w14:textId="77777777" w:rsidR="0046438F" w:rsidRPr="00740CDD" w:rsidRDefault="0046438F" w:rsidP="00D60C45">
            <w:pPr>
              <w:pStyle w:val="VelocityScript"/>
              <w:rPr>
                <w:color w:val="00B0F0"/>
              </w:rPr>
            </w:pPr>
          </w:p>
          <w:p w14:paraId="447E9D70" w14:textId="77777777" w:rsidR="007215C5" w:rsidRPr="00D60C45" w:rsidRDefault="007215C5" w:rsidP="00CA24CE">
            <w:pPr>
              <w:rPr>
                <w:rFonts w:cs="Arial"/>
                <w:color w:val="000000" w:themeColor="text1"/>
                <w:sz w:val="16"/>
                <w:szCs w:val="14"/>
                <w:lang w:val="en-GB"/>
              </w:rPr>
            </w:pPr>
          </w:p>
          <w:p w14:paraId="486ABDE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036C08" w14:textId="77777777" w:rsidR="00DD49BA" w:rsidRPr="003C5D56" w:rsidRDefault="00DD49BA" w:rsidP="00DD49BA">
            <w:pPr>
              <w:rPr>
                <w:rFonts w:cs="Arial"/>
                <w:color w:val="000000" w:themeColor="text1"/>
                <w:sz w:val="16"/>
                <w:szCs w:val="14"/>
              </w:rPr>
            </w:pPr>
            <w:r>
              <w:rPr>
                <w:rFonts w:cs="Arial"/>
                <w:color w:val="000000" w:themeColor="text1"/>
                <w:sz w:val="16"/>
                <w:szCs w:val="14"/>
              </w:rPr>
              <w:t>Seat Position Settings</w:t>
            </w:r>
          </w:p>
          <w:p w14:paraId="18543C16"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91CEE9" w14:textId="77777777" w:rsidR="0038251F" w:rsidRPr="0038251F" w:rsidRDefault="00143E70" w:rsidP="0038251F">
            <w:pPr>
              <w:pStyle w:val="VelocityScript"/>
              <w:rPr>
                <w:color w:val="00B0F0"/>
                <w:sz w:val="16"/>
              </w:rPr>
            </w:pPr>
            <w:r>
              <w:rPr>
                <w:rFonts w:cs="Arial"/>
                <w:color w:val="000000" w:themeColor="text1"/>
                <w:sz w:val="16"/>
                <w:szCs w:val="14"/>
              </w:rPr>
              <w:t>Seat Position</w:t>
            </w:r>
            <w:r w:rsidRPr="0038251F">
              <w:rPr>
                <w:color w:val="00B0F0"/>
                <w:sz w:val="16"/>
              </w:rPr>
              <w:t xml:space="preserve"> </w:t>
            </w:r>
          </w:p>
          <w:p w14:paraId="5EBBC651" w14:textId="77777777" w:rsidR="00C84B54" w:rsidRDefault="00C84B54" w:rsidP="00B31A0E">
            <w:pPr>
              <w:pStyle w:val="VelocityScript"/>
            </w:pPr>
          </w:p>
          <w:p w14:paraId="64B3ED10" w14:textId="77777777" w:rsidR="00C84B54" w:rsidRDefault="00C84B54" w:rsidP="00B31A0E">
            <w:pPr>
              <w:pStyle w:val="VelocityScript"/>
            </w:pPr>
          </w:p>
          <w:p w14:paraId="659A5E4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E1F66A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5B178CB" w14:textId="77777777" w:rsidR="00753FDA" w:rsidRDefault="00753FDA"/>
        </w:tc>
      </w:tr>
      <w:tr w:rsidR="00CA24CE" w:rsidRPr="00B3499B" w14:paraId="610CA55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80F8B7" w14:textId="4DB2DB27" w:rsidR="00CA24CE" w:rsidRPr="00B3499B" w:rsidRDefault="00F43BEF" w:rsidP="00CA24CE">
            <w:pPr>
              <w:rPr>
                <w:rFonts w:cs="Arial"/>
                <w:bCs/>
                <w:color w:val="808080" w:themeColor="background1" w:themeShade="80"/>
                <w:sz w:val="16"/>
                <w:szCs w:val="14"/>
              </w:rPr>
            </w:pPr>
            <w:hyperlink r:id="rId6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4D24598" w14:textId="42544C8C"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1C4AC24"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D2FC04A" w14:textId="58FAF671" w:rsidR="00236BAE" w:rsidRPr="004A50B8" w:rsidRDefault="00236BAE" w:rsidP="004A50B8">
      <w:pPr>
        <w:pStyle w:val="Caption"/>
      </w:pPr>
      <w:bookmarkStart w:id="292" w:name="_Toc6574940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73</w:t>
      </w:r>
      <w:r>
        <w:rPr>
          <w:noProof/>
        </w:rPr>
        <w:fldChar w:fldCharType="end"/>
      </w:r>
      <w:r w:rsidRPr="00702453">
        <w:t xml:space="preserve">: </w:t>
      </w:r>
      <w:r>
        <w:t xml:space="preserve">Output Signal mappings of Function </w:t>
      </w:r>
      <w:r w:rsidRPr="004521EB">
        <w:rPr>
          <w:lang w:val="en-GB"/>
        </w:rPr>
        <w:t>Request Rejuv Seat Position</w:t>
      </w:r>
      <w:bookmarkEnd w:id="292"/>
    </w:p>
    <w:p w14:paraId="6BF0ADDF" w14:textId="77777777" w:rsidR="00072314" w:rsidRPr="00612064" w:rsidRDefault="00072314" w:rsidP="00072314">
      <w:pPr>
        <w:spacing w:before="20"/>
        <w:rPr>
          <w:vanish/>
        </w:rPr>
      </w:pPr>
    </w:p>
    <w:p w14:paraId="0B4B3FCC" w14:textId="77777777" w:rsidR="00072314" w:rsidRDefault="00072314" w:rsidP="00072314">
      <w:pPr>
        <w:pStyle w:val="Heading6"/>
        <w:keepNext w:val="0"/>
        <w:tabs>
          <w:tab w:val="clear" w:pos="900"/>
          <w:tab w:val="left" w:pos="709"/>
        </w:tabs>
        <w:spacing w:before="240"/>
      </w:pPr>
      <w:r>
        <w:t>Parameters</w:t>
      </w:r>
    </w:p>
    <w:p w14:paraId="60DB2B4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F0CE475" w14:textId="77777777" w:rsidTr="001D18E6">
        <w:trPr>
          <w:trHeight w:val="161"/>
        </w:trPr>
        <w:tc>
          <w:tcPr>
            <w:tcW w:w="1838" w:type="dxa"/>
            <w:shd w:val="clear" w:color="auto" w:fill="D9D9D9" w:themeFill="background1" w:themeFillShade="D9"/>
            <w:noWrap/>
            <w:hideMark/>
          </w:tcPr>
          <w:p w14:paraId="53184F8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66AF0CB6"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4877DD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3CF3147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464188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74F505C" w14:textId="77777777" w:rsidTr="001D18E6">
        <w:trPr>
          <w:trHeight w:val="70"/>
        </w:trPr>
        <w:tc>
          <w:tcPr>
            <w:tcW w:w="1838" w:type="dxa"/>
            <w:noWrap/>
          </w:tcPr>
          <w:p w14:paraId="4CA51CF1" w14:textId="74B56147"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75542B7B" w14:textId="7CEC0BD2"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3914F709" w14:textId="6944081C"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Reference </w:t>
            </w:r>
            <w:r w:rsidR="00333964">
              <w:rPr>
                <w:b/>
                <w:bCs/>
                <w:i/>
                <w:color w:val="0000FF"/>
                <w:sz w:val="18"/>
              </w:rPr>
              <w:lastRenderedPageBreak/>
              <w:t>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43183443"/>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7455D6BA"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9F8C2A0"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69D55A4F" w14:textId="77777777" w:rsidTr="001D18E6">
        <w:trPr>
          <w:trHeight w:val="71"/>
        </w:trPr>
        <w:tc>
          <w:tcPr>
            <w:tcW w:w="1838" w:type="dxa"/>
            <w:noWrap/>
          </w:tcPr>
          <w:p w14:paraId="68CACA43"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46BE5B4F" w14:textId="77777777" w:rsidR="00072314" w:rsidRPr="00D14691" w:rsidRDefault="00072314" w:rsidP="001D18E6">
            <w:pPr>
              <w:rPr>
                <w:color w:val="000000" w:themeColor="text1"/>
              </w:rPr>
            </w:pPr>
          </w:p>
        </w:tc>
        <w:tc>
          <w:tcPr>
            <w:tcW w:w="1701" w:type="dxa"/>
          </w:tcPr>
          <w:p w14:paraId="0FC1BFEB" w14:textId="77777777" w:rsidR="00072314" w:rsidRPr="00D14691" w:rsidRDefault="00072314" w:rsidP="001D18E6">
            <w:pPr>
              <w:rPr>
                <w:color w:val="000000" w:themeColor="text1"/>
              </w:rPr>
            </w:pPr>
          </w:p>
        </w:tc>
        <w:tc>
          <w:tcPr>
            <w:tcW w:w="1417" w:type="dxa"/>
            <w:noWrap/>
          </w:tcPr>
          <w:p w14:paraId="16EC4229" w14:textId="77777777" w:rsidR="00072314" w:rsidRPr="00D14691" w:rsidRDefault="00072314" w:rsidP="001D18E6">
            <w:pPr>
              <w:rPr>
                <w:color w:val="000000" w:themeColor="text1"/>
              </w:rPr>
            </w:pPr>
          </w:p>
        </w:tc>
        <w:tc>
          <w:tcPr>
            <w:tcW w:w="3402" w:type="dxa"/>
          </w:tcPr>
          <w:p w14:paraId="00B2E3AF" w14:textId="77777777" w:rsidR="00072314" w:rsidRPr="00D14691" w:rsidRDefault="00072314" w:rsidP="001D18E6">
            <w:pPr>
              <w:rPr>
                <w:color w:val="000000" w:themeColor="text1"/>
              </w:rPr>
            </w:pPr>
          </w:p>
        </w:tc>
      </w:tr>
    </w:tbl>
    <w:p w14:paraId="38F66935" w14:textId="6D2F848B" w:rsidR="008C50D1" w:rsidRDefault="00072314" w:rsidP="003678EC">
      <w:pPr>
        <w:pStyle w:val="Caption"/>
        <w:rPr>
          <w:lang w:val="en-GB"/>
        </w:rPr>
      </w:pPr>
      <w:bookmarkStart w:id="293" w:name="_Toc6574940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93"/>
    </w:p>
    <w:p w14:paraId="602EF9C2" w14:textId="77777777" w:rsidR="003678EC" w:rsidRPr="003678EC" w:rsidRDefault="003678EC" w:rsidP="003678EC">
      <w:pPr>
        <w:rPr>
          <w:lang w:val="en-GB"/>
        </w:rPr>
      </w:pPr>
    </w:p>
    <w:p w14:paraId="053069B6"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D54239D" w14:textId="77777777" w:rsidR="00072314" w:rsidRPr="003225C9" w:rsidRDefault="00072314" w:rsidP="00072314">
      <w:pPr>
        <w:tabs>
          <w:tab w:val="left" w:pos="284"/>
          <w:tab w:val="left" w:pos="851"/>
        </w:tabs>
      </w:pPr>
    </w:p>
    <w:p w14:paraId="0FE7163B"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2F4C80E5"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1DE6A97" w14:textId="77777777" w:rsidTr="001D18E6">
        <w:tc>
          <w:tcPr>
            <w:tcW w:w="1934" w:type="dxa"/>
            <w:shd w:val="clear" w:color="auto" w:fill="D9D9D9" w:themeFill="background1" w:themeFillShade="D9"/>
          </w:tcPr>
          <w:p w14:paraId="24F99228" w14:textId="77777777" w:rsidR="00072314" w:rsidRDefault="00072314" w:rsidP="001D18E6">
            <w:pPr>
              <w:rPr>
                <w:b/>
              </w:rPr>
            </w:pPr>
            <w:r w:rsidRPr="00AF169D">
              <w:rPr>
                <w:b/>
              </w:rPr>
              <w:t>Requirement ID</w:t>
            </w:r>
          </w:p>
          <w:p w14:paraId="1568CE8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70C76A7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D4BCF70" w14:textId="77777777" w:rsidR="00072314" w:rsidRDefault="00072314" w:rsidP="001D18E6">
            <w:pPr>
              <w:rPr>
                <w:b/>
              </w:rPr>
            </w:pPr>
            <w:r>
              <w:rPr>
                <w:b/>
              </w:rPr>
              <w:t>Modification</w:t>
            </w:r>
          </w:p>
        </w:tc>
        <w:tc>
          <w:tcPr>
            <w:tcW w:w="1712" w:type="dxa"/>
            <w:shd w:val="clear" w:color="auto" w:fill="D9D9D9" w:themeFill="background1" w:themeFillShade="D9"/>
          </w:tcPr>
          <w:p w14:paraId="5061D9B9" w14:textId="77777777" w:rsidR="00072314" w:rsidRDefault="00072314" w:rsidP="001D18E6">
            <w:pPr>
              <w:rPr>
                <w:b/>
              </w:rPr>
            </w:pPr>
            <w:r w:rsidRPr="00AF169D">
              <w:rPr>
                <w:b/>
              </w:rPr>
              <w:t xml:space="preserve">Requirement </w:t>
            </w:r>
            <w:r>
              <w:rPr>
                <w:b/>
              </w:rPr>
              <w:t>ID</w:t>
            </w:r>
          </w:p>
          <w:p w14:paraId="54EA6679"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3F6A08BF" w14:textId="77777777" w:rsidR="00072314" w:rsidRPr="00AF169D" w:rsidRDefault="00072314" w:rsidP="001D18E6">
            <w:pPr>
              <w:rPr>
                <w:b/>
              </w:rPr>
            </w:pPr>
            <w:r>
              <w:rPr>
                <w:b/>
              </w:rPr>
              <w:t>Comment</w:t>
            </w:r>
          </w:p>
        </w:tc>
      </w:tr>
      <w:tr w:rsidR="00072314" w14:paraId="43BE5864" w14:textId="77777777" w:rsidTr="001D18E6">
        <w:tc>
          <w:tcPr>
            <w:tcW w:w="1934" w:type="dxa"/>
          </w:tcPr>
          <w:p w14:paraId="2CAC0F94" w14:textId="77777777" w:rsidR="00072314" w:rsidRPr="000F4E8B" w:rsidRDefault="00072314" w:rsidP="001D18E6">
            <w:r w:rsidRPr="000F4E8B">
              <w:t>REQ_abc</w:t>
            </w:r>
          </w:p>
        </w:tc>
        <w:tc>
          <w:tcPr>
            <w:tcW w:w="2177" w:type="dxa"/>
          </w:tcPr>
          <w:p w14:paraId="5FDE69BF" w14:textId="77777777" w:rsidR="00072314" w:rsidRPr="000F4E8B" w:rsidRDefault="00072314" w:rsidP="001D18E6"/>
        </w:tc>
        <w:sdt>
          <w:sdtPr>
            <w:alias w:val="Modification"/>
            <w:tag w:val="Modification"/>
            <w:id w:val="-51053312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28B9B13" w14:textId="77777777" w:rsidR="00072314" w:rsidRPr="000F4E8B" w:rsidRDefault="00072314" w:rsidP="001D18E6">
                <w:r w:rsidRPr="000F4E8B">
                  <w:t>Removed</w:t>
                </w:r>
              </w:p>
            </w:tc>
          </w:sdtContent>
        </w:sdt>
        <w:tc>
          <w:tcPr>
            <w:tcW w:w="1712" w:type="dxa"/>
          </w:tcPr>
          <w:p w14:paraId="3DCD7A4B" w14:textId="77777777" w:rsidR="00072314" w:rsidRPr="000F4E8B" w:rsidRDefault="00072314" w:rsidP="001D18E6">
            <w:r w:rsidRPr="000F4E8B">
              <w:t>--</w:t>
            </w:r>
          </w:p>
        </w:tc>
        <w:tc>
          <w:tcPr>
            <w:tcW w:w="2958" w:type="dxa"/>
          </w:tcPr>
          <w:p w14:paraId="0ED95C80" w14:textId="77777777" w:rsidR="00072314" w:rsidRPr="000F4E8B" w:rsidRDefault="00072314" w:rsidP="001D18E6"/>
        </w:tc>
      </w:tr>
      <w:tr w:rsidR="00072314" w14:paraId="3D805BEB" w14:textId="77777777" w:rsidTr="001D18E6">
        <w:tc>
          <w:tcPr>
            <w:tcW w:w="1934" w:type="dxa"/>
          </w:tcPr>
          <w:p w14:paraId="7851CF83" w14:textId="77777777" w:rsidR="00072314" w:rsidRPr="000F4E8B" w:rsidRDefault="00072314" w:rsidP="001D18E6">
            <w:r w:rsidRPr="000F4E8B">
              <w:t>REQ_def</w:t>
            </w:r>
          </w:p>
        </w:tc>
        <w:tc>
          <w:tcPr>
            <w:tcW w:w="2177" w:type="dxa"/>
          </w:tcPr>
          <w:p w14:paraId="7592D6F6" w14:textId="77777777" w:rsidR="00072314" w:rsidRPr="000F4E8B" w:rsidRDefault="00072314" w:rsidP="001D18E6"/>
        </w:tc>
        <w:sdt>
          <w:sdtPr>
            <w:alias w:val="Modification"/>
            <w:tag w:val="Modification"/>
            <w:id w:val="-195793753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D4D9DAC" w14:textId="77777777" w:rsidR="00072314" w:rsidRPr="000F4E8B" w:rsidRDefault="00072314" w:rsidP="001D18E6">
                <w:r w:rsidRPr="000F4E8B">
                  <w:t>Replaced</w:t>
                </w:r>
              </w:p>
            </w:tc>
          </w:sdtContent>
        </w:sdt>
        <w:tc>
          <w:tcPr>
            <w:tcW w:w="1712" w:type="dxa"/>
          </w:tcPr>
          <w:p w14:paraId="66308505" w14:textId="77777777" w:rsidR="00072314" w:rsidRPr="000F4E8B" w:rsidRDefault="00072314" w:rsidP="001D18E6">
            <w:r w:rsidRPr="000F4E8B">
              <w:t>REQ_xyz</w:t>
            </w:r>
          </w:p>
        </w:tc>
        <w:tc>
          <w:tcPr>
            <w:tcW w:w="2958" w:type="dxa"/>
          </w:tcPr>
          <w:p w14:paraId="6E6BED6D" w14:textId="77777777" w:rsidR="00072314" w:rsidRPr="000F4E8B" w:rsidRDefault="00072314" w:rsidP="001D18E6"/>
        </w:tc>
      </w:tr>
      <w:tr w:rsidR="00072314" w14:paraId="6A8F025E" w14:textId="77777777" w:rsidTr="001D18E6">
        <w:tc>
          <w:tcPr>
            <w:tcW w:w="1934" w:type="dxa"/>
          </w:tcPr>
          <w:p w14:paraId="005320D0" w14:textId="77777777" w:rsidR="00072314" w:rsidRPr="000F4E8B" w:rsidRDefault="00072314" w:rsidP="001D18E6">
            <w:r w:rsidRPr="000F4E8B">
              <w:t>--</w:t>
            </w:r>
          </w:p>
        </w:tc>
        <w:tc>
          <w:tcPr>
            <w:tcW w:w="2177" w:type="dxa"/>
          </w:tcPr>
          <w:p w14:paraId="101E8842" w14:textId="77777777" w:rsidR="00072314" w:rsidRPr="000F4E8B" w:rsidRDefault="00072314" w:rsidP="001D18E6"/>
        </w:tc>
        <w:sdt>
          <w:sdtPr>
            <w:alias w:val="Modification"/>
            <w:tag w:val="Modification"/>
            <w:id w:val="-273252823"/>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7E5E0465" w14:textId="77777777" w:rsidR="00072314" w:rsidRPr="000F4E8B" w:rsidRDefault="00072314" w:rsidP="001D18E6">
                <w:r w:rsidRPr="000F4E8B">
                  <w:t>Added</w:t>
                </w:r>
              </w:p>
            </w:tc>
          </w:sdtContent>
        </w:sdt>
        <w:tc>
          <w:tcPr>
            <w:tcW w:w="1712" w:type="dxa"/>
          </w:tcPr>
          <w:p w14:paraId="2D1FEEB3" w14:textId="77777777" w:rsidR="00072314" w:rsidRPr="000F4E8B" w:rsidRDefault="00072314" w:rsidP="001D18E6">
            <w:r w:rsidRPr="000F4E8B">
              <w:t>REQ_123</w:t>
            </w:r>
          </w:p>
        </w:tc>
        <w:tc>
          <w:tcPr>
            <w:tcW w:w="2958" w:type="dxa"/>
          </w:tcPr>
          <w:p w14:paraId="3D1505DF" w14:textId="77777777" w:rsidR="00072314" w:rsidRPr="000F4E8B" w:rsidRDefault="00072314" w:rsidP="001D18E6"/>
        </w:tc>
      </w:tr>
    </w:tbl>
    <w:p w14:paraId="0B5ABF7F" w14:textId="46A8EC25" w:rsidR="00072314" w:rsidRDefault="00072314" w:rsidP="00072314">
      <w:pPr>
        <w:pStyle w:val="Caption"/>
      </w:pPr>
      <w:bookmarkStart w:id="294" w:name="_Toc6574940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75</w:t>
      </w:r>
      <w:r>
        <w:rPr>
          <w:noProof/>
        </w:rPr>
        <w:fldChar w:fldCharType="end"/>
      </w:r>
      <w:r w:rsidRPr="00702453">
        <w:t xml:space="preserve">: </w:t>
      </w:r>
      <w:r>
        <w:t>Component Specific Requirements</w:t>
      </w:r>
      <w:bookmarkEnd w:id="294"/>
    </w:p>
    <w:p w14:paraId="33711B77"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5A7F9E48" w14:textId="77777777" w:rsidTr="001D18E6">
        <w:tc>
          <w:tcPr>
            <w:tcW w:w="1838" w:type="dxa"/>
            <w:shd w:val="clear" w:color="auto" w:fill="D9D9D9" w:themeFill="background1" w:themeFillShade="D9"/>
          </w:tcPr>
          <w:p w14:paraId="15378424" w14:textId="77777777" w:rsidR="00072314" w:rsidRDefault="00072314" w:rsidP="001D18E6">
            <w:pPr>
              <w:rPr>
                <w:b/>
              </w:rPr>
            </w:pPr>
            <w:r w:rsidRPr="00AF169D">
              <w:rPr>
                <w:b/>
              </w:rPr>
              <w:t>Requirement ID</w:t>
            </w:r>
          </w:p>
          <w:p w14:paraId="0DD51FB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42F5427"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66BC2260" w14:textId="77777777" w:rsidR="00072314" w:rsidRPr="00AF169D" w:rsidRDefault="00072314" w:rsidP="001D18E6">
            <w:pPr>
              <w:rPr>
                <w:b/>
              </w:rPr>
            </w:pPr>
            <w:r>
              <w:rPr>
                <w:b/>
              </w:rPr>
              <w:t>Comment</w:t>
            </w:r>
          </w:p>
        </w:tc>
      </w:tr>
      <w:tr w:rsidR="00072314" w14:paraId="4FFCB31C" w14:textId="77777777" w:rsidTr="001D18E6">
        <w:tc>
          <w:tcPr>
            <w:tcW w:w="1838" w:type="dxa"/>
          </w:tcPr>
          <w:p w14:paraId="6CE80F17" w14:textId="77777777" w:rsidR="00072314" w:rsidRDefault="00072314" w:rsidP="001D18E6"/>
        </w:tc>
        <w:tc>
          <w:tcPr>
            <w:tcW w:w="4253" w:type="dxa"/>
          </w:tcPr>
          <w:p w14:paraId="1D97C484" w14:textId="77777777" w:rsidR="00072314" w:rsidRDefault="00072314" w:rsidP="001D18E6"/>
        </w:tc>
        <w:tc>
          <w:tcPr>
            <w:tcW w:w="4110" w:type="dxa"/>
          </w:tcPr>
          <w:p w14:paraId="625AC9CD" w14:textId="77777777" w:rsidR="00072314" w:rsidRDefault="00072314" w:rsidP="001D18E6"/>
        </w:tc>
      </w:tr>
      <w:tr w:rsidR="00072314" w14:paraId="3B8524E9" w14:textId="77777777" w:rsidTr="001D18E6">
        <w:tc>
          <w:tcPr>
            <w:tcW w:w="1838" w:type="dxa"/>
          </w:tcPr>
          <w:p w14:paraId="2C7019C2" w14:textId="77777777" w:rsidR="00072314" w:rsidRDefault="00072314" w:rsidP="001D18E6"/>
        </w:tc>
        <w:tc>
          <w:tcPr>
            <w:tcW w:w="4253" w:type="dxa"/>
          </w:tcPr>
          <w:p w14:paraId="6398E01F" w14:textId="77777777" w:rsidR="00072314" w:rsidRDefault="00072314" w:rsidP="001D18E6"/>
        </w:tc>
        <w:tc>
          <w:tcPr>
            <w:tcW w:w="4110" w:type="dxa"/>
          </w:tcPr>
          <w:p w14:paraId="7ADAEB63" w14:textId="77777777" w:rsidR="00072314" w:rsidRDefault="00072314" w:rsidP="001D18E6"/>
        </w:tc>
      </w:tr>
      <w:tr w:rsidR="00072314" w14:paraId="7BA0D4F3" w14:textId="77777777" w:rsidTr="001D18E6">
        <w:tc>
          <w:tcPr>
            <w:tcW w:w="1838" w:type="dxa"/>
          </w:tcPr>
          <w:p w14:paraId="7DE5C081" w14:textId="77777777" w:rsidR="00072314" w:rsidRDefault="00072314" w:rsidP="001D18E6">
            <w:r>
              <w:t>…</w:t>
            </w:r>
          </w:p>
        </w:tc>
        <w:tc>
          <w:tcPr>
            <w:tcW w:w="4253" w:type="dxa"/>
          </w:tcPr>
          <w:p w14:paraId="7217081A" w14:textId="77777777" w:rsidR="00072314" w:rsidRDefault="00072314" w:rsidP="001D18E6"/>
        </w:tc>
        <w:tc>
          <w:tcPr>
            <w:tcW w:w="4110" w:type="dxa"/>
          </w:tcPr>
          <w:p w14:paraId="789EB55E" w14:textId="77777777" w:rsidR="00072314" w:rsidRDefault="00072314" w:rsidP="001D18E6"/>
        </w:tc>
      </w:tr>
    </w:tbl>
    <w:p w14:paraId="64166D94" w14:textId="6EFCBEBE" w:rsidR="00072314" w:rsidRPr="00702453" w:rsidRDefault="00072314" w:rsidP="00072314">
      <w:pPr>
        <w:pStyle w:val="Caption"/>
      </w:pPr>
      <w:bookmarkStart w:id="295" w:name="_Toc6574940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76</w:t>
      </w:r>
      <w:r>
        <w:rPr>
          <w:noProof/>
        </w:rPr>
        <w:fldChar w:fldCharType="end"/>
      </w:r>
      <w:r w:rsidRPr="00702453">
        <w:t xml:space="preserve">: </w:t>
      </w:r>
      <w:r>
        <w:t>Inherited Requirements</w:t>
      </w:r>
      <w:bookmarkEnd w:id="295"/>
    </w:p>
    <w:p w14:paraId="4B76B7FB" w14:textId="77777777" w:rsidR="00072314" w:rsidRDefault="00072314" w:rsidP="00072314"/>
    <w:p w14:paraId="247D03A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6B012375" w14:textId="77777777" w:rsidR="008C50D1" w:rsidRPr="003305ED" w:rsidRDefault="008C50D1" w:rsidP="00702F62">
      <w:pPr>
        <w:pStyle w:val="Heading4"/>
        <w:keepNext w:val="0"/>
        <w:tabs>
          <w:tab w:val="clear" w:pos="900"/>
          <w:tab w:val="left" w:pos="709"/>
        </w:tabs>
        <w:spacing w:before="240"/>
      </w:pPr>
      <w:bookmarkStart w:id="296" w:name="_Toc65749282"/>
      <w:r>
        <w:rPr>
          <w:lang w:val="en-GB"/>
        </w:rPr>
        <w:t xml:space="preserve">Technology </w:t>
      </w:r>
      <w:r w:rsidRPr="003070ED">
        <w:rPr>
          <w:lang w:val="en-GB"/>
        </w:rPr>
        <w:t>Function</w:t>
      </w:r>
      <w:r>
        <w:rPr>
          <w:lang w:val="en-GB"/>
        </w:rPr>
        <w:t xml:space="preserve"> </w:t>
      </w:r>
      <w:r>
        <w:rPr>
          <w:noProof/>
        </w:rPr>
        <w:drawing>
          <wp:inline distT="0" distB="0" distL="0" distR="0" wp14:anchorId="4BB9D617" wp14:editId="3357198F">
            <wp:extent cx="152400" cy="152400"/>
            <wp:effectExtent l="0" t="0" r="0" b="0"/>
            <wp:docPr id="46"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Moonroof Shading</w:t>
      </w:r>
      <w:bookmarkEnd w:id="296"/>
    </w:p>
    <w:p w14:paraId="25BA35E4"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3B2455D" w14:textId="77777777" w:rsidR="00072314" w:rsidRPr="003B799F" w:rsidRDefault="00072314" w:rsidP="00072314"/>
    <w:p w14:paraId="191C0350" w14:textId="77777777" w:rsidR="00072314" w:rsidRDefault="00072314" w:rsidP="00072314">
      <w:pPr>
        <w:pStyle w:val="Heading6"/>
        <w:keepNext w:val="0"/>
        <w:tabs>
          <w:tab w:val="clear" w:pos="900"/>
          <w:tab w:val="left" w:pos="709"/>
        </w:tabs>
        <w:spacing w:before="240"/>
        <w:rPr>
          <w:lang w:val="en-GB"/>
        </w:rPr>
      </w:pPr>
      <w:r>
        <w:rPr>
          <w:lang w:val="en-GB"/>
        </w:rPr>
        <w:t>Inputs</w:t>
      </w:r>
    </w:p>
    <w:p w14:paraId="62B7D7B9"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23D0729C"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DBAEDF"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47DA3A4"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C99D19"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9C7410"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1D7B8D"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19C616"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D10931"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75A766A"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B5606A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2FB89F9"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6E8BC33" w14:textId="77777777" w:rsidR="0046438F" w:rsidRDefault="0046438F" w:rsidP="0046438F">
            <w:pPr>
              <w:rPr>
                <w:rFonts w:cs="Arial"/>
                <w:color w:val="000000" w:themeColor="text1"/>
                <w:sz w:val="16"/>
                <w:szCs w:val="14"/>
              </w:rPr>
            </w:pPr>
            <w:r>
              <w:rPr>
                <w:rFonts w:cs="Arial"/>
                <w:color w:val="000000" w:themeColor="text1"/>
                <w:sz w:val="16"/>
                <w:szCs w:val="14"/>
              </w:rPr>
              <w:t>Moonroof Control Trigger</w:t>
            </w:r>
          </w:p>
          <w:p w14:paraId="2988A07C" w14:textId="77777777" w:rsidR="0046438F" w:rsidRPr="00740CDD" w:rsidRDefault="0046438F" w:rsidP="00927ADC">
            <w:pPr>
              <w:pStyle w:val="VelocityScript"/>
              <w:rPr>
                <w:color w:val="00B0F0"/>
              </w:rPr>
            </w:pPr>
          </w:p>
          <w:p w14:paraId="7981891B" w14:textId="77777777" w:rsidR="004C0655" w:rsidRPr="007215C5" w:rsidRDefault="004C0655" w:rsidP="004F0393">
            <w:pPr>
              <w:pStyle w:val="VelocityScript"/>
            </w:pPr>
          </w:p>
          <w:p w14:paraId="7975BA1E"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472094F" w14:textId="77777777" w:rsidR="008A674A" w:rsidRPr="003C5D56" w:rsidRDefault="008A674A" w:rsidP="008A674A">
            <w:pPr>
              <w:rPr>
                <w:rFonts w:cs="Arial"/>
                <w:color w:val="000000" w:themeColor="text1"/>
                <w:sz w:val="16"/>
                <w:szCs w:val="14"/>
              </w:rPr>
            </w:pPr>
            <w:r>
              <w:rPr>
                <w:rFonts w:cs="Arial"/>
                <w:color w:val="000000" w:themeColor="text1"/>
                <w:sz w:val="16"/>
                <w:szCs w:val="14"/>
              </w:rPr>
              <w:t>Moonroof Control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DBF1A5" w14:textId="77777777" w:rsidR="00C84B54" w:rsidRDefault="00C84B54" w:rsidP="00090710">
            <w:pPr>
              <w:pStyle w:val="VelocityScript"/>
            </w:pPr>
          </w:p>
          <w:p w14:paraId="31D20788" w14:textId="77777777" w:rsidR="00C84B54" w:rsidRDefault="00C84B54" w:rsidP="00090710">
            <w:pPr>
              <w:pStyle w:val="VelocityScript"/>
            </w:pPr>
          </w:p>
          <w:p w14:paraId="6177B5E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88A8CC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6468B2E" w14:textId="77777777" w:rsidR="00753FDA" w:rsidRDefault="00753FDA"/>
        </w:tc>
      </w:tr>
      <w:tr w:rsidR="00EB31D7" w:rsidRPr="00B3499B" w14:paraId="2F312FC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E491AB2"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591C7BA" w14:textId="77777777" w:rsidR="0046438F" w:rsidRDefault="0046438F" w:rsidP="0046438F">
            <w:pPr>
              <w:rPr>
                <w:rFonts w:cs="Arial"/>
                <w:color w:val="000000" w:themeColor="text1"/>
                <w:sz w:val="16"/>
                <w:szCs w:val="14"/>
              </w:rPr>
            </w:pPr>
            <w:r>
              <w:rPr>
                <w:rFonts w:cs="Arial"/>
                <w:color w:val="000000" w:themeColor="text1"/>
                <w:sz w:val="16"/>
                <w:szCs w:val="14"/>
              </w:rPr>
              <w:t>Stored Moonroof Status</w:t>
            </w:r>
          </w:p>
          <w:p w14:paraId="64A7F2B9" w14:textId="77777777" w:rsidR="0046438F" w:rsidRPr="00740CDD" w:rsidRDefault="0046438F" w:rsidP="00927ADC">
            <w:pPr>
              <w:pStyle w:val="VelocityScript"/>
              <w:rPr>
                <w:color w:val="00B0F0"/>
              </w:rPr>
            </w:pPr>
          </w:p>
          <w:p w14:paraId="1A17A057" w14:textId="77777777" w:rsidR="004C0655" w:rsidRPr="007215C5" w:rsidRDefault="004C0655" w:rsidP="004F0393">
            <w:pPr>
              <w:pStyle w:val="VelocityScript"/>
            </w:pPr>
          </w:p>
          <w:p w14:paraId="176EEA1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1869CD" w14:textId="77777777" w:rsidR="008A674A" w:rsidRPr="003C5D56" w:rsidRDefault="008A674A" w:rsidP="008A674A">
            <w:pPr>
              <w:rPr>
                <w:rFonts w:cs="Arial"/>
                <w:color w:val="000000" w:themeColor="text1"/>
                <w:sz w:val="16"/>
                <w:szCs w:val="14"/>
              </w:rPr>
            </w:pPr>
            <w:r>
              <w:rPr>
                <w:rFonts w:cs="Arial"/>
                <w:color w:val="000000" w:themeColor="text1"/>
                <w:sz w:val="16"/>
                <w:szCs w:val="14"/>
              </w:rPr>
              <w:t>Stored Moonroof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9F9C56" w14:textId="77777777" w:rsidR="00A86D9F" w:rsidRDefault="00A86D9F" w:rsidP="00A86D9F">
            <w:pPr>
              <w:rPr>
                <w:rFonts w:cs="Arial"/>
                <w:color w:val="000000" w:themeColor="text1"/>
                <w:sz w:val="16"/>
                <w:szCs w:val="14"/>
              </w:rPr>
            </w:pPr>
            <w:r>
              <w:rPr>
                <w:rFonts w:cs="Arial"/>
                <w:color w:val="000000" w:themeColor="text1"/>
                <w:sz w:val="16"/>
                <w:szCs w:val="14"/>
              </w:rPr>
              <w:t>Moonroof Control</w:t>
            </w:r>
          </w:p>
          <w:p w14:paraId="5A3D784A" w14:textId="77777777" w:rsidR="00C84B54" w:rsidRDefault="00C84B54" w:rsidP="00090710">
            <w:pPr>
              <w:pStyle w:val="VelocityScript"/>
            </w:pPr>
          </w:p>
          <w:p w14:paraId="033CA20D" w14:textId="77777777" w:rsidR="00C84B54" w:rsidRDefault="00C84B54" w:rsidP="00090710">
            <w:pPr>
              <w:pStyle w:val="VelocityScript"/>
            </w:pPr>
          </w:p>
          <w:p w14:paraId="4821872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4B4A2D"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8696AC0" w14:textId="77777777" w:rsidR="00753FDA" w:rsidRDefault="00753FDA"/>
        </w:tc>
      </w:tr>
      <w:tr w:rsidR="00EB31D7" w:rsidRPr="00B3499B" w14:paraId="4AA2D9F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D01B717"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5D994C5"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572D11DF" w14:textId="77777777" w:rsidR="0046438F" w:rsidRPr="00740CDD" w:rsidRDefault="0046438F" w:rsidP="00927ADC">
            <w:pPr>
              <w:pStyle w:val="VelocityScript"/>
              <w:rPr>
                <w:color w:val="00B0F0"/>
              </w:rPr>
            </w:pPr>
          </w:p>
          <w:p w14:paraId="77137CB6" w14:textId="77777777" w:rsidR="004C0655" w:rsidRPr="007215C5" w:rsidRDefault="004C0655" w:rsidP="004F0393">
            <w:pPr>
              <w:pStyle w:val="VelocityScript"/>
            </w:pPr>
          </w:p>
          <w:p w14:paraId="41A4571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AEDD42" w14:textId="77777777" w:rsidR="008A674A" w:rsidRPr="003C5D56" w:rsidRDefault="008A674A" w:rsidP="008A674A">
            <w:pPr>
              <w:rPr>
                <w:rFonts w:cs="Arial"/>
                <w:color w:val="000000" w:themeColor="text1"/>
                <w:sz w:val="16"/>
                <w:szCs w:val="14"/>
              </w:rPr>
            </w:pPr>
            <w:r>
              <w:rPr>
                <w:rFonts w:cs="Arial"/>
                <w:color w:val="000000" w:themeColor="text1"/>
                <w:sz w:val="16"/>
                <w:szCs w:val="14"/>
              </w:rPr>
              <w:lastRenderedPageBreak/>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76B1221"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71A35E11" w14:textId="77777777" w:rsidR="00C84B54" w:rsidRDefault="00C84B54" w:rsidP="00090710">
            <w:pPr>
              <w:pStyle w:val="VelocityScript"/>
            </w:pPr>
          </w:p>
          <w:p w14:paraId="235CA977" w14:textId="77777777" w:rsidR="00C84B54" w:rsidRDefault="00C84B54" w:rsidP="00090710">
            <w:pPr>
              <w:pStyle w:val="VelocityScript"/>
            </w:pPr>
          </w:p>
          <w:p w14:paraId="34DDF44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F1FF0C"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D2375D" w14:textId="77777777" w:rsidR="00753FDA" w:rsidRDefault="00753FDA"/>
        </w:tc>
      </w:tr>
      <w:tr w:rsidR="00EB31D7" w:rsidRPr="00B3499B" w14:paraId="5162F97C"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4913AF0" w14:textId="712E7688" w:rsidR="00EB31D7" w:rsidRPr="00B3499B" w:rsidRDefault="00F43BEF" w:rsidP="00236BAE">
            <w:pPr>
              <w:rPr>
                <w:rFonts w:cs="Arial"/>
                <w:bCs/>
                <w:color w:val="808080" w:themeColor="background1" w:themeShade="80"/>
                <w:sz w:val="16"/>
                <w:szCs w:val="14"/>
              </w:rPr>
            </w:pPr>
            <w:hyperlink r:id="rId65"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28EF157" w14:textId="216BA657"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CD5C8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D09F977" w14:textId="64DDE52F" w:rsidR="00414C45" w:rsidRPr="004A50B8" w:rsidRDefault="00414C45" w:rsidP="004A50B8">
      <w:pPr>
        <w:pStyle w:val="Caption"/>
      </w:pPr>
      <w:bookmarkStart w:id="297" w:name="_Toc6574941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77</w:t>
      </w:r>
      <w:r>
        <w:rPr>
          <w:noProof/>
        </w:rPr>
        <w:fldChar w:fldCharType="end"/>
      </w:r>
      <w:r w:rsidRPr="00702453">
        <w:t xml:space="preserve">: </w:t>
      </w:r>
      <w:r>
        <w:t xml:space="preserve">Input Signal mappings of Function </w:t>
      </w:r>
      <w:r w:rsidRPr="004521EB">
        <w:rPr>
          <w:lang w:val="en-GB"/>
        </w:rPr>
        <w:t>Request Rejuv Moonroof Shading</w:t>
      </w:r>
      <w:bookmarkEnd w:id="297"/>
    </w:p>
    <w:p w14:paraId="62B427E4" w14:textId="77777777" w:rsidR="008C50D1" w:rsidRPr="00E23282" w:rsidRDefault="008C50D1" w:rsidP="00072314"/>
    <w:p w14:paraId="346B319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F5B416F"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3D33E73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E9FA4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2098332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39E5E7"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3575E1"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F823F5"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886B70"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8E5DB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6EADE788"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1ADF3B8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9EE7A65"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CDA1C68" w14:textId="77777777" w:rsidR="0046438F" w:rsidRDefault="0046438F" w:rsidP="0046438F">
            <w:pPr>
              <w:rPr>
                <w:rFonts w:cs="Arial"/>
                <w:color w:val="000000" w:themeColor="text1"/>
                <w:sz w:val="16"/>
                <w:szCs w:val="14"/>
              </w:rPr>
            </w:pPr>
            <w:r>
              <w:rPr>
                <w:rFonts w:cs="Arial"/>
                <w:color w:val="000000" w:themeColor="text1"/>
                <w:sz w:val="16"/>
                <w:szCs w:val="14"/>
              </w:rPr>
              <w:t>Shade Moonroof</w:t>
            </w:r>
          </w:p>
          <w:p w14:paraId="76807F98" w14:textId="77777777" w:rsidR="0046438F" w:rsidRPr="00740CDD" w:rsidRDefault="0046438F" w:rsidP="00D60C45">
            <w:pPr>
              <w:pStyle w:val="VelocityScript"/>
              <w:rPr>
                <w:color w:val="00B0F0"/>
              </w:rPr>
            </w:pPr>
          </w:p>
          <w:p w14:paraId="3AABE4CD" w14:textId="77777777" w:rsidR="007215C5" w:rsidRPr="00D60C45" w:rsidRDefault="007215C5" w:rsidP="00CA24CE">
            <w:pPr>
              <w:rPr>
                <w:rFonts w:cs="Arial"/>
                <w:color w:val="000000" w:themeColor="text1"/>
                <w:sz w:val="16"/>
                <w:szCs w:val="14"/>
                <w:lang w:val="en-GB"/>
              </w:rPr>
            </w:pPr>
          </w:p>
          <w:p w14:paraId="6F756C9A"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6D451E0" w14:textId="77777777" w:rsidR="00DD49BA" w:rsidRPr="003C5D56" w:rsidRDefault="00DD49BA" w:rsidP="00DD49BA">
            <w:pPr>
              <w:rPr>
                <w:rFonts w:cs="Arial"/>
                <w:color w:val="000000" w:themeColor="text1"/>
                <w:sz w:val="16"/>
                <w:szCs w:val="14"/>
              </w:rPr>
            </w:pPr>
            <w:r>
              <w:rPr>
                <w:rFonts w:cs="Arial"/>
                <w:color w:val="000000" w:themeColor="text1"/>
                <w:sz w:val="16"/>
                <w:szCs w:val="14"/>
              </w:rPr>
              <w:t>Shade Moonroof</w:t>
            </w:r>
          </w:p>
          <w:p w14:paraId="1A55B0A8"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466CBEF" w14:textId="77777777" w:rsidR="0038251F" w:rsidRPr="0038251F" w:rsidRDefault="00143E70" w:rsidP="0038251F">
            <w:pPr>
              <w:pStyle w:val="VelocityScript"/>
              <w:rPr>
                <w:color w:val="00B0F0"/>
                <w:sz w:val="16"/>
              </w:rPr>
            </w:pPr>
            <w:r>
              <w:rPr>
                <w:rFonts w:cs="Arial"/>
                <w:color w:val="000000" w:themeColor="text1"/>
                <w:sz w:val="16"/>
                <w:szCs w:val="14"/>
              </w:rPr>
              <w:t>Moonroof Control</w:t>
            </w:r>
            <w:r w:rsidRPr="0038251F">
              <w:rPr>
                <w:color w:val="00B0F0"/>
                <w:sz w:val="16"/>
              </w:rPr>
              <w:t xml:space="preserve"> </w:t>
            </w:r>
          </w:p>
          <w:p w14:paraId="56AA84C9" w14:textId="77777777" w:rsidR="00C84B54" w:rsidRDefault="00C84B54" w:rsidP="00B31A0E">
            <w:pPr>
              <w:pStyle w:val="VelocityScript"/>
            </w:pPr>
          </w:p>
          <w:p w14:paraId="66B5019D" w14:textId="77777777" w:rsidR="00C84B54" w:rsidRDefault="00C84B54" w:rsidP="00B31A0E">
            <w:pPr>
              <w:pStyle w:val="VelocityScript"/>
            </w:pPr>
          </w:p>
          <w:p w14:paraId="490BC1C5"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3158552"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A88410" w14:textId="77777777" w:rsidR="00753FDA" w:rsidRDefault="00753FDA"/>
        </w:tc>
      </w:tr>
      <w:tr w:rsidR="00CA24CE" w:rsidRPr="00B3499B" w14:paraId="06AE0C40"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FB31C4" w14:textId="2FAE317D" w:rsidR="00CA24CE" w:rsidRPr="00B3499B" w:rsidRDefault="00F43BEF" w:rsidP="00CA24CE">
            <w:pPr>
              <w:rPr>
                <w:rFonts w:cs="Arial"/>
                <w:bCs/>
                <w:color w:val="808080" w:themeColor="background1" w:themeShade="80"/>
                <w:sz w:val="16"/>
                <w:szCs w:val="14"/>
              </w:rPr>
            </w:pPr>
            <w:hyperlink r:id="rId66"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FB0D484" w14:textId="41BAF087"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DD59B26"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E18A813" w14:textId="4C975813" w:rsidR="00236BAE" w:rsidRPr="004A50B8" w:rsidRDefault="00236BAE" w:rsidP="004A50B8">
      <w:pPr>
        <w:pStyle w:val="Caption"/>
      </w:pPr>
      <w:bookmarkStart w:id="298" w:name="_Toc6574941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78</w:t>
      </w:r>
      <w:r>
        <w:rPr>
          <w:noProof/>
        </w:rPr>
        <w:fldChar w:fldCharType="end"/>
      </w:r>
      <w:r w:rsidRPr="00702453">
        <w:t xml:space="preserve">: </w:t>
      </w:r>
      <w:r>
        <w:t xml:space="preserve">Output Signal mappings of Function </w:t>
      </w:r>
      <w:r w:rsidRPr="004521EB">
        <w:rPr>
          <w:lang w:val="en-GB"/>
        </w:rPr>
        <w:t>Request Rejuv Moonroof Shading</w:t>
      </w:r>
      <w:bookmarkEnd w:id="298"/>
    </w:p>
    <w:p w14:paraId="72F4BCE9" w14:textId="77777777" w:rsidR="00072314" w:rsidRPr="00612064" w:rsidRDefault="00072314" w:rsidP="00072314">
      <w:pPr>
        <w:spacing w:before="20"/>
        <w:rPr>
          <w:vanish/>
        </w:rPr>
      </w:pPr>
    </w:p>
    <w:p w14:paraId="320038F2" w14:textId="77777777" w:rsidR="00072314" w:rsidRDefault="00072314" w:rsidP="00072314">
      <w:pPr>
        <w:pStyle w:val="Heading6"/>
        <w:keepNext w:val="0"/>
        <w:tabs>
          <w:tab w:val="clear" w:pos="900"/>
          <w:tab w:val="left" w:pos="709"/>
        </w:tabs>
        <w:spacing w:before="240"/>
      </w:pPr>
      <w:r>
        <w:t>Parameters</w:t>
      </w:r>
    </w:p>
    <w:p w14:paraId="4D9570F5"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66799E69" w14:textId="77777777" w:rsidTr="001D18E6">
        <w:trPr>
          <w:trHeight w:val="161"/>
        </w:trPr>
        <w:tc>
          <w:tcPr>
            <w:tcW w:w="1838" w:type="dxa"/>
            <w:shd w:val="clear" w:color="auto" w:fill="D9D9D9" w:themeFill="background1" w:themeFillShade="D9"/>
            <w:noWrap/>
            <w:hideMark/>
          </w:tcPr>
          <w:p w14:paraId="791B470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6820569"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65164377"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2227208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217648F"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5E2C0347" w14:textId="77777777" w:rsidTr="001D18E6">
        <w:trPr>
          <w:trHeight w:val="70"/>
        </w:trPr>
        <w:tc>
          <w:tcPr>
            <w:tcW w:w="1838" w:type="dxa"/>
            <w:noWrap/>
          </w:tcPr>
          <w:p w14:paraId="62BF0187" w14:textId="17A3F6C0"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4AA7AA6" w14:textId="43CB5411"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2B300DA5" w14:textId="53105E40"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94144286"/>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6D883686"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4B24CF28"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56F743FE" w14:textId="77777777" w:rsidTr="001D18E6">
        <w:trPr>
          <w:trHeight w:val="71"/>
        </w:trPr>
        <w:tc>
          <w:tcPr>
            <w:tcW w:w="1838" w:type="dxa"/>
            <w:noWrap/>
          </w:tcPr>
          <w:p w14:paraId="59869B26"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1BFAF146" w14:textId="77777777" w:rsidR="00072314" w:rsidRPr="00D14691" w:rsidRDefault="00072314" w:rsidP="001D18E6">
            <w:pPr>
              <w:rPr>
                <w:color w:val="000000" w:themeColor="text1"/>
              </w:rPr>
            </w:pPr>
          </w:p>
        </w:tc>
        <w:tc>
          <w:tcPr>
            <w:tcW w:w="1701" w:type="dxa"/>
          </w:tcPr>
          <w:p w14:paraId="0506D690" w14:textId="77777777" w:rsidR="00072314" w:rsidRPr="00D14691" w:rsidRDefault="00072314" w:rsidP="001D18E6">
            <w:pPr>
              <w:rPr>
                <w:color w:val="000000" w:themeColor="text1"/>
              </w:rPr>
            </w:pPr>
          </w:p>
        </w:tc>
        <w:tc>
          <w:tcPr>
            <w:tcW w:w="1417" w:type="dxa"/>
            <w:noWrap/>
          </w:tcPr>
          <w:p w14:paraId="7261F467" w14:textId="77777777" w:rsidR="00072314" w:rsidRPr="00D14691" w:rsidRDefault="00072314" w:rsidP="001D18E6">
            <w:pPr>
              <w:rPr>
                <w:color w:val="000000" w:themeColor="text1"/>
              </w:rPr>
            </w:pPr>
          </w:p>
        </w:tc>
        <w:tc>
          <w:tcPr>
            <w:tcW w:w="3402" w:type="dxa"/>
          </w:tcPr>
          <w:p w14:paraId="32EA060F" w14:textId="77777777" w:rsidR="00072314" w:rsidRPr="00D14691" w:rsidRDefault="00072314" w:rsidP="001D18E6">
            <w:pPr>
              <w:rPr>
                <w:color w:val="000000" w:themeColor="text1"/>
              </w:rPr>
            </w:pPr>
          </w:p>
        </w:tc>
      </w:tr>
    </w:tbl>
    <w:p w14:paraId="66F8393E" w14:textId="4B6E2AF1" w:rsidR="008C50D1" w:rsidRDefault="00072314" w:rsidP="003678EC">
      <w:pPr>
        <w:pStyle w:val="Caption"/>
        <w:rPr>
          <w:lang w:val="en-GB"/>
        </w:rPr>
      </w:pPr>
      <w:bookmarkStart w:id="299" w:name="_Toc6574941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79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299"/>
    </w:p>
    <w:p w14:paraId="5BB8F4C9" w14:textId="77777777" w:rsidR="003678EC" w:rsidRPr="003678EC" w:rsidRDefault="003678EC" w:rsidP="003678EC">
      <w:pPr>
        <w:rPr>
          <w:lang w:val="en-GB"/>
        </w:rPr>
      </w:pPr>
    </w:p>
    <w:p w14:paraId="6193A71F"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87F43DF" w14:textId="77777777" w:rsidR="00072314" w:rsidRPr="003225C9" w:rsidRDefault="00072314" w:rsidP="00072314">
      <w:pPr>
        <w:tabs>
          <w:tab w:val="left" w:pos="284"/>
          <w:tab w:val="left" w:pos="851"/>
        </w:tabs>
      </w:pPr>
    </w:p>
    <w:p w14:paraId="455BCCA1"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6DC617D3"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7152384" w14:textId="77777777" w:rsidTr="001D18E6">
        <w:tc>
          <w:tcPr>
            <w:tcW w:w="1934" w:type="dxa"/>
            <w:shd w:val="clear" w:color="auto" w:fill="D9D9D9" w:themeFill="background1" w:themeFillShade="D9"/>
          </w:tcPr>
          <w:p w14:paraId="638CE399" w14:textId="77777777" w:rsidR="00072314" w:rsidRDefault="00072314" w:rsidP="001D18E6">
            <w:pPr>
              <w:rPr>
                <w:b/>
              </w:rPr>
            </w:pPr>
            <w:r w:rsidRPr="00AF169D">
              <w:rPr>
                <w:b/>
              </w:rPr>
              <w:t>Requirement ID</w:t>
            </w:r>
          </w:p>
          <w:p w14:paraId="2F045EC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55B54F09"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7A5FC70" w14:textId="77777777" w:rsidR="00072314" w:rsidRDefault="00072314" w:rsidP="001D18E6">
            <w:pPr>
              <w:rPr>
                <w:b/>
              </w:rPr>
            </w:pPr>
            <w:r>
              <w:rPr>
                <w:b/>
              </w:rPr>
              <w:t>Modification</w:t>
            </w:r>
          </w:p>
        </w:tc>
        <w:tc>
          <w:tcPr>
            <w:tcW w:w="1712" w:type="dxa"/>
            <w:shd w:val="clear" w:color="auto" w:fill="D9D9D9" w:themeFill="background1" w:themeFillShade="D9"/>
          </w:tcPr>
          <w:p w14:paraId="25D22B4E" w14:textId="77777777" w:rsidR="00072314" w:rsidRDefault="00072314" w:rsidP="001D18E6">
            <w:pPr>
              <w:rPr>
                <w:b/>
              </w:rPr>
            </w:pPr>
            <w:r w:rsidRPr="00AF169D">
              <w:rPr>
                <w:b/>
              </w:rPr>
              <w:t xml:space="preserve">Requirement </w:t>
            </w:r>
            <w:r>
              <w:rPr>
                <w:b/>
              </w:rPr>
              <w:t>ID</w:t>
            </w:r>
          </w:p>
          <w:p w14:paraId="0AD42848"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0819F693" w14:textId="77777777" w:rsidR="00072314" w:rsidRPr="00AF169D" w:rsidRDefault="00072314" w:rsidP="001D18E6">
            <w:pPr>
              <w:rPr>
                <w:b/>
              </w:rPr>
            </w:pPr>
            <w:r>
              <w:rPr>
                <w:b/>
              </w:rPr>
              <w:t>Comment</w:t>
            </w:r>
          </w:p>
        </w:tc>
      </w:tr>
      <w:tr w:rsidR="00072314" w14:paraId="055247D5" w14:textId="77777777" w:rsidTr="001D18E6">
        <w:tc>
          <w:tcPr>
            <w:tcW w:w="1934" w:type="dxa"/>
          </w:tcPr>
          <w:p w14:paraId="31006F0C" w14:textId="77777777" w:rsidR="00072314" w:rsidRPr="000F4E8B" w:rsidRDefault="00072314" w:rsidP="001D18E6">
            <w:r w:rsidRPr="000F4E8B">
              <w:t>REQ_abc</w:t>
            </w:r>
          </w:p>
        </w:tc>
        <w:tc>
          <w:tcPr>
            <w:tcW w:w="2177" w:type="dxa"/>
          </w:tcPr>
          <w:p w14:paraId="78B0EF01" w14:textId="77777777" w:rsidR="00072314" w:rsidRPr="000F4E8B" w:rsidRDefault="00072314" w:rsidP="001D18E6"/>
        </w:tc>
        <w:sdt>
          <w:sdtPr>
            <w:alias w:val="Modification"/>
            <w:tag w:val="Modification"/>
            <w:id w:val="785381803"/>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6CDFCCA" w14:textId="77777777" w:rsidR="00072314" w:rsidRPr="000F4E8B" w:rsidRDefault="00072314" w:rsidP="001D18E6">
                <w:r w:rsidRPr="000F4E8B">
                  <w:t>Removed</w:t>
                </w:r>
              </w:p>
            </w:tc>
          </w:sdtContent>
        </w:sdt>
        <w:tc>
          <w:tcPr>
            <w:tcW w:w="1712" w:type="dxa"/>
          </w:tcPr>
          <w:p w14:paraId="3C0DAFEF" w14:textId="77777777" w:rsidR="00072314" w:rsidRPr="000F4E8B" w:rsidRDefault="00072314" w:rsidP="001D18E6">
            <w:r w:rsidRPr="000F4E8B">
              <w:t>--</w:t>
            </w:r>
          </w:p>
        </w:tc>
        <w:tc>
          <w:tcPr>
            <w:tcW w:w="2958" w:type="dxa"/>
          </w:tcPr>
          <w:p w14:paraId="7423326C" w14:textId="77777777" w:rsidR="00072314" w:rsidRPr="000F4E8B" w:rsidRDefault="00072314" w:rsidP="001D18E6"/>
        </w:tc>
      </w:tr>
      <w:tr w:rsidR="00072314" w14:paraId="139568BE" w14:textId="77777777" w:rsidTr="001D18E6">
        <w:tc>
          <w:tcPr>
            <w:tcW w:w="1934" w:type="dxa"/>
          </w:tcPr>
          <w:p w14:paraId="409A6DC0" w14:textId="77777777" w:rsidR="00072314" w:rsidRPr="000F4E8B" w:rsidRDefault="00072314" w:rsidP="001D18E6">
            <w:r w:rsidRPr="000F4E8B">
              <w:t>REQ_def</w:t>
            </w:r>
          </w:p>
        </w:tc>
        <w:tc>
          <w:tcPr>
            <w:tcW w:w="2177" w:type="dxa"/>
          </w:tcPr>
          <w:p w14:paraId="7F714180" w14:textId="77777777" w:rsidR="00072314" w:rsidRPr="000F4E8B" w:rsidRDefault="00072314" w:rsidP="001D18E6"/>
        </w:tc>
        <w:sdt>
          <w:sdtPr>
            <w:alias w:val="Modification"/>
            <w:tag w:val="Modification"/>
            <w:id w:val="-708177644"/>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6EADB23" w14:textId="77777777" w:rsidR="00072314" w:rsidRPr="000F4E8B" w:rsidRDefault="00072314" w:rsidP="001D18E6">
                <w:r w:rsidRPr="000F4E8B">
                  <w:t>Replaced</w:t>
                </w:r>
              </w:p>
            </w:tc>
          </w:sdtContent>
        </w:sdt>
        <w:tc>
          <w:tcPr>
            <w:tcW w:w="1712" w:type="dxa"/>
          </w:tcPr>
          <w:p w14:paraId="42F2C9C7" w14:textId="77777777" w:rsidR="00072314" w:rsidRPr="000F4E8B" w:rsidRDefault="00072314" w:rsidP="001D18E6">
            <w:r w:rsidRPr="000F4E8B">
              <w:t>REQ_xyz</w:t>
            </w:r>
          </w:p>
        </w:tc>
        <w:tc>
          <w:tcPr>
            <w:tcW w:w="2958" w:type="dxa"/>
          </w:tcPr>
          <w:p w14:paraId="7733A6DD" w14:textId="77777777" w:rsidR="00072314" w:rsidRPr="000F4E8B" w:rsidRDefault="00072314" w:rsidP="001D18E6"/>
        </w:tc>
      </w:tr>
      <w:tr w:rsidR="00072314" w14:paraId="2433ABF6" w14:textId="77777777" w:rsidTr="001D18E6">
        <w:tc>
          <w:tcPr>
            <w:tcW w:w="1934" w:type="dxa"/>
          </w:tcPr>
          <w:p w14:paraId="65E00F9F" w14:textId="77777777" w:rsidR="00072314" w:rsidRPr="000F4E8B" w:rsidRDefault="00072314" w:rsidP="001D18E6">
            <w:r w:rsidRPr="000F4E8B">
              <w:t>--</w:t>
            </w:r>
          </w:p>
        </w:tc>
        <w:tc>
          <w:tcPr>
            <w:tcW w:w="2177" w:type="dxa"/>
          </w:tcPr>
          <w:p w14:paraId="5FC4355B" w14:textId="77777777" w:rsidR="00072314" w:rsidRPr="000F4E8B" w:rsidRDefault="00072314" w:rsidP="001D18E6"/>
        </w:tc>
        <w:sdt>
          <w:sdtPr>
            <w:alias w:val="Modification"/>
            <w:tag w:val="Modification"/>
            <w:id w:val="-202166795"/>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53FC1CC" w14:textId="77777777" w:rsidR="00072314" w:rsidRPr="000F4E8B" w:rsidRDefault="00072314" w:rsidP="001D18E6">
                <w:r w:rsidRPr="000F4E8B">
                  <w:t>Added</w:t>
                </w:r>
              </w:p>
            </w:tc>
          </w:sdtContent>
        </w:sdt>
        <w:tc>
          <w:tcPr>
            <w:tcW w:w="1712" w:type="dxa"/>
          </w:tcPr>
          <w:p w14:paraId="34D9EBB6" w14:textId="77777777" w:rsidR="00072314" w:rsidRPr="000F4E8B" w:rsidRDefault="00072314" w:rsidP="001D18E6">
            <w:r w:rsidRPr="000F4E8B">
              <w:t>REQ_123</w:t>
            </w:r>
          </w:p>
        </w:tc>
        <w:tc>
          <w:tcPr>
            <w:tcW w:w="2958" w:type="dxa"/>
          </w:tcPr>
          <w:p w14:paraId="27348088" w14:textId="77777777" w:rsidR="00072314" w:rsidRPr="000F4E8B" w:rsidRDefault="00072314" w:rsidP="001D18E6"/>
        </w:tc>
      </w:tr>
    </w:tbl>
    <w:p w14:paraId="6D58CBF0" w14:textId="394CA127" w:rsidR="00072314" w:rsidRDefault="00072314" w:rsidP="00072314">
      <w:pPr>
        <w:pStyle w:val="Caption"/>
      </w:pPr>
      <w:bookmarkStart w:id="300" w:name="_Toc6574941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80</w:t>
      </w:r>
      <w:r>
        <w:rPr>
          <w:noProof/>
        </w:rPr>
        <w:fldChar w:fldCharType="end"/>
      </w:r>
      <w:r w:rsidRPr="00702453">
        <w:t xml:space="preserve">: </w:t>
      </w:r>
      <w:r>
        <w:t>Component Specific Requirements</w:t>
      </w:r>
      <w:bookmarkEnd w:id="300"/>
    </w:p>
    <w:p w14:paraId="0294B2A6"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740B020F" w14:textId="77777777" w:rsidTr="001D18E6">
        <w:tc>
          <w:tcPr>
            <w:tcW w:w="1838" w:type="dxa"/>
            <w:shd w:val="clear" w:color="auto" w:fill="D9D9D9" w:themeFill="background1" w:themeFillShade="D9"/>
          </w:tcPr>
          <w:p w14:paraId="1D96328B" w14:textId="77777777" w:rsidR="00072314" w:rsidRDefault="00072314" w:rsidP="001D18E6">
            <w:pPr>
              <w:rPr>
                <w:b/>
              </w:rPr>
            </w:pPr>
            <w:r w:rsidRPr="00AF169D">
              <w:rPr>
                <w:b/>
              </w:rPr>
              <w:t>Requirement ID</w:t>
            </w:r>
          </w:p>
          <w:p w14:paraId="261DC6BB"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5F5DC24F"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2AF42A64" w14:textId="77777777" w:rsidR="00072314" w:rsidRPr="00AF169D" w:rsidRDefault="00072314" w:rsidP="001D18E6">
            <w:pPr>
              <w:rPr>
                <w:b/>
              </w:rPr>
            </w:pPr>
            <w:r>
              <w:rPr>
                <w:b/>
              </w:rPr>
              <w:t>Comment</w:t>
            </w:r>
          </w:p>
        </w:tc>
      </w:tr>
      <w:tr w:rsidR="00072314" w14:paraId="41EA92FE" w14:textId="77777777" w:rsidTr="001D18E6">
        <w:tc>
          <w:tcPr>
            <w:tcW w:w="1838" w:type="dxa"/>
          </w:tcPr>
          <w:p w14:paraId="655B0171" w14:textId="77777777" w:rsidR="00072314" w:rsidRDefault="00072314" w:rsidP="001D18E6"/>
        </w:tc>
        <w:tc>
          <w:tcPr>
            <w:tcW w:w="4253" w:type="dxa"/>
          </w:tcPr>
          <w:p w14:paraId="6F533FF6" w14:textId="77777777" w:rsidR="00072314" w:rsidRDefault="00072314" w:rsidP="001D18E6"/>
        </w:tc>
        <w:tc>
          <w:tcPr>
            <w:tcW w:w="4110" w:type="dxa"/>
          </w:tcPr>
          <w:p w14:paraId="67C9C07E" w14:textId="77777777" w:rsidR="00072314" w:rsidRDefault="00072314" w:rsidP="001D18E6"/>
        </w:tc>
      </w:tr>
      <w:tr w:rsidR="00072314" w14:paraId="56A5E000" w14:textId="77777777" w:rsidTr="001D18E6">
        <w:tc>
          <w:tcPr>
            <w:tcW w:w="1838" w:type="dxa"/>
          </w:tcPr>
          <w:p w14:paraId="5F15DF5B" w14:textId="77777777" w:rsidR="00072314" w:rsidRDefault="00072314" w:rsidP="001D18E6"/>
        </w:tc>
        <w:tc>
          <w:tcPr>
            <w:tcW w:w="4253" w:type="dxa"/>
          </w:tcPr>
          <w:p w14:paraId="65269207" w14:textId="77777777" w:rsidR="00072314" w:rsidRDefault="00072314" w:rsidP="001D18E6"/>
        </w:tc>
        <w:tc>
          <w:tcPr>
            <w:tcW w:w="4110" w:type="dxa"/>
          </w:tcPr>
          <w:p w14:paraId="13BD0CEF" w14:textId="77777777" w:rsidR="00072314" w:rsidRDefault="00072314" w:rsidP="001D18E6"/>
        </w:tc>
      </w:tr>
      <w:tr w:rsidR="00072314" w14:paraId="689C0B15" w14:textId="77777777" w:rsidTr="001D18E6">
        <w:tc>
          <w:tcPr>
            <w:tcW w:w="1838" w:type="dxa"/>
          </w:tcPr>
          <w:p w14:paraId="348F3C2A" w14:textId="77777777" w:rsidR="00072314" w:rsidRDefault="00072314" w:rsidP="001D18E6">
            <w:r>
              <w:t>…</w:t>
            </w:r>
          </w:p>
        </w:tc>
        <w:tc>
          <w:tcPr>
            <w:tcW w:w="4253" w:type="dxa"/>
          </w:tcPr>
          <w:p w14:paraId="7603DAC4" w14:textId="77777777" w:rsidR="00072314" w:rsidRDefault="00072314" w:rsidP="001D18E6"/>
        </w:tc>
        <w:tc>
          <w:tcPr>
            <w:tcW w:w="4110" w:type="dxa"/>
          </w:tcPr>
          <w:p w14:paraId="0CEC844C" w14:textId="77777777" w:rsidR="00072314" w:rsidRDefault="00072314" w:rsidP="001D18E6"/>
        </w:tc>
      </w:tr>
    </w:tbl>
    <w:p w14:paraId="45621CAA" w14:textId="3EB2AE41" w:rsidR="00072314" w:rsidRPr="00702453" w:rsidRDefault="00072314" w:rsidP="00072314">
      <w:pPr>
        <w:pStyle w:val="Caption"/>
      </w:pPr>
      <w:bookmarkStart w:id="301" w:name="_Toc6574941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81</w:t>
      </w:r>
      <w:r>
        <w:rPr>
          <w:noProof/>
        </w:rPr>
        <w:fldChar w:fldCharType="end"/>
      </w:r>
      <w:r w:rsidRPr="00702453">
        <w:t xml:space="preserve">: </w:t>
      </w:r>
      <w:r>
        <w:t>Inherited Requirements</w:t>
      </w:r>
      <w:bookmarkEnd w:id="301"/>
    </w:p>
    <w:p w14:paraId="5FF27F25" w14:textId="77777777" w:rsidR="00072314" w:rsidRDefault="00072314" w:rsidP="00072314"/>
    <w:p w14:paraId="7504A30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4DEF35A9" w14:textId="77777777" w:rsidR="008C50D1" w:rsidRPr="003305ED" w:rsidRDefault="008C50D1" w:rsidP="00702F62">
      <w:pPr>
        <w:pStyle w:val="Heading4"/>
        <w:keepNext w:val="0"/>
        <w:tabs>
          <w:tab w:val="clear" w:pos="900"/>
          <w:tab w:val="left" w:pos="709"/>
        </w:tabs>
        <w:spacing w:before="240"/>
      </w:pPr>
      <w:bookmarkStart w:id="302" w:name="_Toc65749283"/>
      <w:r>
        <w:rPr>
          <w:lang w:val="en-GB"/>
        </w:rPr>
        <w:t xml:space="preserve">Technology </w:t>
      </w:r>
      <w:r w:rsidRPr="003070ED">
        <w:rPr>
          <w:lang w:val="en-GB"/>
        </w:rPr>
        <w:t>Function</w:t>
      </w:r>
      <w:r>
        <w:rPr>
          <w:lang w:val="en-GB"/>
        </w:rPr>
        <w:t xml:space="preserve"> </w:t>
      </w:r>
      <w:r>
        <w:rPr>
          <w:noProof/>
        </w:rPr>
        <w:drawing>
          <wp:inline distT="0" distB="0" distL="0" distR="0" wp14:anchorId="2F7C42CA" wp14:editId="4D1B0FEE">
            <wp:extent cx="152400" cy="152400"/>
            <wp:effectExtent l="0" t="0" r="0" b="0"/>
            <wp:docPr id="48"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Rejuv Seat Massage</w:t>
      </w:r>
      <w:bookmarkEnd w:id="302"/>
    </w:p>
    <w:p w14:paraId="6CEA6072"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7682DD43" w14:textId="77777777" w:rsidR="00072314" w:rsidRPr="003B799F" w:rsidRDefault="00072314" w:rsidP="00072314"/>
    <w:p w14:paraId="156F4A41" w14:textId="77777777" w:rsidR="00072314" w:rsidRDefault="00072314" w:rsidP="00072314">
      <w:pPr>
        <w:pStyle w:val="Heading6"/>
        <w:keepNext w:val="0"/>
        <w:tabs>
          <w:tab w:val="clear" w:pos="900"/>
          <w:tab w:val="left" w:pos="709"/>
        </w:tabs>
        <w:spacing w:before="240"/>
        <w:rPr>
          <w:lang w:val="en-GB"/>
        </w:rPr>
      </w:pPr>
      <w:r>
        <w:rPr>
          <w:lang w:val="en-GB"/>
        </w:rPr>
        <w:t>Inputs</w:t>
      </w:r>
    </w:p>
    <w:p w14:paraId="69805D47"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6F7F060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875970"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DCCC41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86EB3"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5BAF9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6C9A6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6C848A"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25663E"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6BD036A2"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067AC92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38B54B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333E9AD9" w14:textId="77777777" w:rsidR="0046438F" w:rsidRDefault="0046438F" w:rsidP="0046438F">
            <w:pPr>
              <w:rPr>
                <w:rFonts w:cs="Arial"/>
                <w:color w:val="000000" w:themeColor="text1"/>
                <w:sz w:val="16"/>
                <w:szCs w:val="14"/>
              </w:rPr>
            </w:pPr>
            <w:r>
              <w:rPr>
                <w:rFonts w:cs="Arial"/>
                <w:color w:val="000000" w:themeColor="text1"/>
                <w:sz w:val="16"/>
                <w:szCs w:val="14"/>
              </w:rPr>
              <w:t>Seat Massage Trigger</w:t>
            </w:r>
          </w:p>
          <w:p w14:paraId="03C7358D" w14:textId="77777777" w:rsidR="0046438F" w:rsidRPr="00740CDD" w:rsidRDefault="0046438F" w:rsidP="00927ADC">
            <w:pPr>
              <w:pStyle w:val="VelocityScript"/>
              <w:rPr>
                <w:color w:val="00B0F0"/>
              </w:rPr>
            </w:pPr>
          </w:p>
          <w:p w14:paraId="0C5E16FA" w14:textId="77777777" w:rsidR="004C0655" w:rsidRPr="007215C5" w:rsidRDefault="004C0655" w:rsidP="004F0393">
            <w:pPr>
              <w:pStyle w:val="VelocityScript"/>
            </w:pPr>
          </w:p>
          <w:p w14:paraId="10A4238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3F2C590" w14:textId="77777777" w:rsidR="008A674A" w:rsidRPr="003C5D56" w:rsidRDefault="008A674A" w:rsidP="008A674A">
            <w:pPr>
              <w:rPr>
                <w:rFonts w:cs="Arial"/>
                <w:color w:val="000000" w:themeColor="text1"/>
                <w:sz w:val="16"/>
                <w:szCs w:val="14"/>
              </w:rPr>
            </w:pPr>
            <w:r>
              <w:rPr>
                <w:rFonts w:cs="Arial"/>
                <w:color w:val="000000" w:themeColor="text1"/>
                <w:sz w:val="16"/>
                <w:szCs w:val="14"/>
              </w:rPr>
              <w:t>Seat Massage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1D38C" w14:textId="77777777" w:rsidR="00A86D9F" w:rsidRDefault="00A86D9F" w:rsidP="00A86D9F">
            <w:pPr>
              <w:rPr>
                <w:rFonts w:cs="Arial"/>
                <w:color w:val="000000" w:themeColor="text1"/>
                <w:sz w:val="16"/>
                <w:szCs w:val="14"/>
              </w:rPr>
            </w:pPr>
            <w:r>
              <w:rPr>
                <w:rFonts w:cs="Arial"/>
                <w:color w:val="000000" w:themeColor="text1"/>
                <w:sz w:val="16"/>
                <w:szCs w:val="14"/>
              </w:rPr>
              <w:t xml:space="preserve"> Massage</w:t>
            </w:r>
          </w:p>
          <w:p w14:paraId="5C6D581B" w14:textId="77777777" w:rsidR="00C84B54" w:rsidRDefault="00C84B54" w:rsidP="00090710">
            <w:pPr>
              <w:pStyle w:val="VelocityScript"/>
            </w:pPr>
          </w:p>
          <w:p w14:paraId="69D9F120" w14:textId="77777777" w:rsidR="00C84B54" w:rsidRDefault="00C84B54" w:rsidP="00090710">
            <w:pPr>
              <w:pStyle w:val="VelocityScript"/>
            </w:pPr>
          </w:p>
          <w:p w14:paraId="6904595A"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6E4ADC8"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DEBB48F" w14:textId="77777777" w:rsidR="00753FDA" w:rsidRDefault="00753FDA"/>
        </w:tc>
      </w:tr>
      <w:tr w:rsidR="00EB31D7" w:rsidRPr="00B3499B" w14:paraId="20420759"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F84036F"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7684957C"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57679FEB" w14:textId="77777777" w:rsidR="0046438F" w:rsidRPr="00740CDD" w:rsidRDefault="0046438F" w:rsidP="00927ADC">
            <w:pPr>
              <w:pStyle w:val="VelocityScript"/>
              <w:rPr>
                <w:color w:val="00B0F0"/>
              </w:rPr>
            </w:pPr>
          </w:p>
          <w:p w14:paraId="3D6EED89" w14:textId="77777777" w:rsidR="004C0655" w:rsidRPr="007215C5" w:rsidRDefault="004C0655" w:rsidP="004F0393">
            <w:pPr>
              <w:pStyle w:val="VelocityScript"/>
            </w:pPr>
          </w:p>
          <w:p w14:paraId="639B8193"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C6D851"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A657530"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514DA381" w14:textId="77777777" w:rsidR="00C84B54" w:rsidRDefault="00C84B54" w:rsidP="00090710">
            <w:pPr>
              <w:pStyle w:val="VelocityScript"/>
            </w:pPr>
          </w:p>
          <w:p w14:paraId="2A866960" w14:textId="77777777" w:rsidR="00C84B54" w:rsidRDefault="00C84B54" w:rsidP="00090710">
            <w:pPr>
              <w:pStyle w:val="VelocityScript"/>
            </w:pPr>
          </w:p>
          <w:p w14:paraId="018555BB"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3368FD7"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39320E" w14:textId="77777777" w:rsidR="00753FDA" w:rsidRDefault="00753FDA"/>
        </w:tc>
      </w:tr>
      <w:tr w:rsidR="00EB31D7" w:rsidRPr="00B3499B" w14:paraId="671EFCE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020A705" w14:textId="67D3CECD" w:rsidR="00EB31D7" w:rsidRPr="00B3499B" w:rsidRDefault="00F43BEF" w:rsidP="00236BAE">
            <w:pPr>
              <w:rPr>
                <w:rFonts w:cs="Arial"/>
                <w:bCs/>
                <w:color w:val="808080" w:themeColor="background1" w:themeShade="80"/>
                <w:sz w:val="16"/>
                <w:szCs w:val="14"/>
              </w:rPr>
            </w:pPr>
            <w:hyperlink r:id="rId67"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FB41B72" w14:textId="5BB7DB0B"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B8DB9D5"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AD9835D" w14:textId="2903ED87" w:rsidR="00414C45" w:rsidRPr="004A50B8" w:rsidRDefault="00414C45" w:rsidP="004A50B8">
      <w:pPr>
        <w:pStyle w:val="Caption"/>
      </w:pPr>
      <w:bookmarkStart w:id="303" w:name="_Toc6574941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82</w:t>
      </w:r>
      <w:r>
        <w:rPr>
          <w:noProof/>
        </w:rPr>
        <w:fldChar w:fldCharType="end"/>
      </w:r>
      <w:r w:rsidRPr="00702453">
        <w:t xml:space="preserve">: </w:t>
      </w:r>
      <w:r>
        <w:t xml:space="preserve">Input Signal mappings of Function </w:t>
      </w:r>
      <w:r w:rsidRPr="004521EB">
        <w:rPr>
          <w:lang w:val="en-GB"/>
        </w:rPr>
        <w:t>Request Rejuv Seat Massage</w:t>
      </w:r>
      <w:bookmarkEnd w:id="303"/>
    </w:p>
    <w:p w14:paraId="75913EE7" w14:textId="77777777" w:rsidR="008C50D1" w:rsidRPr="00E23282" w:rsidRDefault="008C50D1" w:rsidP="00072314"/>
    <w:p w14:paraId="602725F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58E967B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729FD46"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3C237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54CB85C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E64D3C"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2DB25E"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208322"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53A388"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FB5510E"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9F345DB"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6D9BB2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D7E502"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5B793CAA" w14:textId="77777777" w:rsidR="0046438F" w:rsidRDefault="0046438F" w:rsidP="0046438F">
            <w:pPr>
              <w:rPr>
                <w:rFonts w:cs="Arial"/>
                <w:color w:val="000000" w:themeColor="text1"/>
                <w:sz w:val="16"/>
                <w:szCs w:val="14"/>
              </w:rPr>
            </w:pPr>
            <w:r>
              <w:rPr>
                <w:rFonts w:cs="Arial"/>
                <w:color w:val="000000" w:themeColor="text1"/>
                <w:sz w:val="16"/>
                <w:szCs w:val="14"/>
              </w:rPr>
              <w:t>Massage Pattern/Intensity</w:t>
            </w:r>
          </w:p>
          <w:p w14:paraId="551935C6" w14:textId="77777777" w:rsidR="0046438F" w:rsidRPr="00740CDD" w:rsidRDefault="0046438F" w:rsidP="00D60C45">
            <w:pPr>
              <w:pStyle w:val="VelocityScript"/>
              <w:rPr>
                <w:color w:val="00B0F0"/>
              </w:rPr>
            </w:pPr>
          </w:p>
          <w:p w14:paraId="4330DBF9" w14:textId="77777777" w:rsidR="007215C5" w:rsidRPr="00D60C45" w:rsidRDefault="007215C5" w:rsidP="00CA24CE">
            <w:pPr>
              <w:rPr>
                <w:rFonts w:cs="Arial"/>
                <w:color w:val="000000" w:themeColor="text1"/>
                <w:sz w:val="16"/>
                <w:szCs w:val="14"/>
                <w:lang w:val="en-GB"/>
              </w:rPr>
            </w:pPr>
          </w:p>
          <w:p w14:paraId="4473C0A4"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7B21D9C" w14:textId="77777777" w:rsidR="00DD49BA" w:rsidRPr="003C5D56" w:rsidRDefault="00DD49BA" w:rsidP="00DD49BA">
            <w:pPr>
              <w:rPr>
                <w:rFonts w:cs="Arial"/>
                <w:color w:val="000000" w:themeColor="text1"/>
                <w:sz w:val="16"/>
                <w:szCs w:val="14"/>
              </w:rPr>
            </w:pPr>
            <w:r>
              <w:rPr>
                <w:rFonts w:cs="Arial"/>
                <w:color w:val="000000" w:themeColor="text1"/>
                <w:sz w:val="16"/>
                <w:szCs w:val="14"/>
              </w:rPr>
              <w:t>Massage Pattern/Intensity</w:t>
            </w:r>
          </w:p>
          <w:p w14:paraId="7726AED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0DEDF5" w14:textId="77777777" w:rsidR="0038251F" w:rsidRPr="0038251F" w:rsidRDefault="00143E70" w:rsidP="0038251F">
            <w:pPr>
              <w:pStyle w:val="VelocityScript"/>
              <w:rPr>
                <w:color w:val="00B0F0"/>
                <w:sz w:val="16"/>
              </w:rPr>
            </w:pPr>
            <w:r>
              <w:rPr>
                <w:rFonts w:cs="Arial"/>
                <w:color w:val="000000" w:themeColor="text1"/>
                <w:sz w:val="16"/>
                <w:szCs w:val="14"/>
              </w:rPr>
              <w:t xml:space="preserve"> Massage</w:t>
            </w:r>
            <w:r w:rsidRPr="0038251F">
              <w:rPr>
                <w:color w:val="00B0F0"/>
                <w:sz w:val="16"/>
              </w:rPr>
              <w:t xml:space="preserve"> </w:t>
            </w:r>
          </w:p>
          <w:p w14:paraId="0B6E9C0F" w14:textId="77777777" w:rsidR="00C84B54" w:rsidRDefault="00C84B54" w:rsidP="00B31A0E">
            <w:pPr>
              <w:pStyle w:val="VelocityScript"/>
            </w:pPr>
          </w:p>
          <w:p w14:paraId="2D65ACF0" w14:textId="77777777" w:rsidR="00C84B54" w:rsidRDefault="00C84B54" w:rsidP="00B31A0E">
            <w:pPr>
              <w:pStyle w:val="VelocityScript"/>
            </w:pPr>
          </w:p>
          <w:p w14:paraId="30A84396"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35A783"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F681426" w14:textId="77777777" w:rsidR="00753FDA" w:rsidRDefault="00753FDA"/>
        </w:tc>
      </w:tr>
      <w:tr w:rsidR="00CA24CE" w:rsidRPr="00B3499B" w14:paraId="6692F58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9EF01EC" w14:textId="16BC18D4" w:rsidR="00CA24CE" w:rsidRPr="00B3499B" w:rsidRDefault="00F43BEF" w:rsidP="00CA24CE">
            <w:pPr>
              <w:rPr>
                <w:rFonts w:cs="Arial"/>
                <w:bCs/>
                <w:color w:val="808080" w:themeColor="background1" w:themeShade="80"/>
                <w:sz w:val="16"/>
                <w:szCs w:val="14"/>
              </w:rPr>
            </w:pPr>
            <w:hyperlink r:id="rId68"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297A5A" w14:textId="7D1F4B84"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F478A57"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EE35F01" w14:textId="1AD3C72E" w:rsidR="00236BAE" w:rsidRPr="004A50B8" w:rsidRDefault="00236BAE" w:rsidP="004A50B8">
      <w:pPr>
        <w:pStyle w:val="Caption"/>
      </w:pPr>
      <w:bookmarkStart w:id="304" w:name="_Toc6574941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83</w:t>
      </w:r>
      <w:r>
        <w:rPr>
          <w:noProof/>
        </w:rPr>
        <w:fldChar w:fldCharType="end"/>
      </w:r>
      <w:r w:rsidRPr="00702453">
        <w:t xml:space="preserve">: </w:t>
      </w:r>
      <w:r>
        <w:t xml:space="preserve">Output Signal mappings of Function </w:t>
      </w:r>
      <w:r w:rsidRPr="004521EB">
        <w:rPr>
          <w:lang w:val="en-GB"/>
        </w:rPr>
        <w:t>Request Rejuv Seat Massage</w:t>
      </w:r>
      <w:bookmarkEnd w:id="304"/>
    </w:p>
    <w:p w14:paraId="63C088AC" w14:textId="77777777" w:rsidR="00072314" w:rsidRPr="00612064" w:rsidRDefault="00072314" w:rsidP="00072314">
      <w:pPr>
        <w:spacing w:before="20"/>
        <w:rPr>
          <w:vanish/>
        </w:rPr>
      </w:pPr>
    </w:p>
    <w:p w14:paraId="6C480A1F" w14:textId="77777777" w:rsidR="00072314" w:rsidRDefault="00072314" w:rsidP="00072314">
      <w:pPr>
        <w:pStyle w:val="Heading6"/>
        <w:keepNext w:val="0"/>
        <w:tabs>
          <w:tab w:val="clear" w:pos="900"/>
          <w:tab w:val="left" w:pos="709"/>
        </w:tabs>
        <w:spacing w:before="240"/>
      </w:pPr>
      <w:r>
        <w:t>Parameters</w:t>
      </w:r>
    </w:p>
    <w:p w14:paraId="22B926B9"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052F3530" w14:textId="77777777" w:rsidTr="001D18E6">
        <w:trPr>
          <w:trHeight w:val="161"/>
        </w:trPr>
        <w:tc>
          <w:tcPr>
            <w:tcW w:w="1838" w:type="dxa"/>
            <w:shd w:val="clear" w:color="auto" w:fill="D9D9D9" w:themeFill="background1" w:themeFillShade="D9"/>
            <w:noWrap/>
            <w:hideMark/>
          </w:tcPr>
          <w:p w14:paraId="340F4A9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49AC81D4"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9FD8418"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DC1840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53F1FAC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10BBBE7" w14:textId="77777777" w:rsidTr="001D18E6">
        <w:trPr>
          <w:trHeight w:val="70"/>
        </w:trPr>
        <w:tc>
          <w:tcPr>
            <w:tcW w:w="1838" w:type="dxa"/>
            <w:noWrap/>
          </w:tcPr>
          <w:p w14:paraId="7F181414" w14:textId="05FC55B8"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xml:space="preserve">” name </w:t>
            </w:r>
            <w:r w:rsidRPr="00D20BE7">
              <w:rPr>
                <w:sz w:val="18"/>
              </w:rPr>
              <w:lastRenderedPageBreak/>
              <w:t>bookmark in the Data Dictionary</w:t>
            </w:r>
          </w:p>
        </w:tc>
        <w:tc>
          <w:tcPr>
            <w:tcW w:w="1843" w:type="dxa"/>
          </w:tcPr>
          <w:p w14:paraId="59C73275" w14:textId="2157205A"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xml:space="preserve">” name </w:t>
            </w:r>
            <w:r w:rsidRPr="00D20BE7">
              <w:rPr>
                <w:sz w:val="18"/>
              </w:rPr>
              <w:lastRenderedPageBreak/>
              <w:t>bookmark in the Data Dictionary</w:t>
            </w:r>
          </w:p>
        </w:tc>
        <w:tc>
          <w:tcPr>
            <w:tcW w:w="1701" w:type="dxa"/>
          </w:tcPr>
          <w:p w14:paraId="49E7A19F" w14:textId="52E74B47" w:rsidR="00072314" w:rsidRPr="00D20BE7" w:rsidRDefault="00072314" w:rsidP="001D18E6">
            <w:pPr>
              <w:rPr>
                <w:sz w:val="18"/>
              </w:rPr>
            </w:pPr>
            <w:r w:rsidRPr="00D20BE7">
              <w:rPr>
                <w:sz w:val="18"/>
              </w:rPr>
              <w:lastRenderedPageBreak/>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w:t>
            </w:r>
            <w:r w:rsidR="00333964">
              <w:rPr>
                <w:b/>
                <w:bCs/>
                <w:i/>
                <w:color w:val="0000FF"/>
                <w:sz w:val="18"/>
              </w:rPr>
              <w:lastRenderedPageBreak/>
              <w:t>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638076177"/>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63038E9"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1443755"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060E010" w14:textId="77777777" w:rsidTr="001D18E6">
        <w:trPr>
          <w:trHeight w:val="71"/>
        </w:trPr>
        <w:tc>
          <w:tcPr>
            <w:tcW w:w="1838" w:type="dxa"/>
            <w:noWrap/>
          </w:tcPr>
          <w:p w14:paraId="1A3468DC"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67A76E86" w14:textId="77777777" w:rsidR="00072314" w:rsidRPr="00D14691" w:rsidRDefault="00072314" w:rsidP="001D18E6">
            <w:pPr>
              <w:rPr>
                <w:color w:val="000000" w:themeColor="text1"/>
              </w:rPr>
            </w:pPr>
          </w:p>
        </w:tc>
        <w:tc>
          <w:tcPr>
            <w:tcW w:w="1701" w:type="dxa"/>
          </w:tcPr>
          <w:p w14:paraId="1D480A23" w14:textId="77777777" w:rsidR="00072314" w:rsidRPr="00D14691" w:rsidRDefault="00072314" w:rsidP="001D18E6">
            <w:pPr>
              <w:rPr>
                <w:color w:val="000000" w:themeColor="text1"/>
              </w:rPr>
            </w:pPr>
          </w:p>
        </w:tc>
        <w:tc>
          <w:tcPr>
            <w:tcW w:w="1417" w:type="dxa"/>
            <w:noWrap/>
          </w:tcPr>
          <w:p w14:paraId="6FB99310" w14:textId="77777777" w:rsidR="00072314" w:rsidRPr="00D14691" w:rsidRDefault="00072314" w:rsidP="001D18E6">
            <w:pPr>
              <w:rPr>
                <w:color w:val="000000" w:themeColor="text1"/>
              </w:rPr>
            </w:pPr>
          </w:p>
        </w:tc>
        <w:tc>
          <w:tcPr>
            <w:tcW w:w="3402" w:type="dxa"/>
          </w:tcPr>
          <w:p w14:paraId="3D4BCF6A" w14:textId="77777777" w:rsidR="00072314" w:rsidRPr="00D14691" w:rsidRDefault="00072314" w:rsidP="001D18E6">
            <w:pPr>
              <w:rPr>
                <w:color w:val="000000" w:themeColor="text1"/>
              </w:rPr>
            </w:pPr>
          </w:p>
        </w:tc>
      </w:tr>
    </w:tbl>
    <w:p w14:paraId="3F809563" w14:textId="20038280" w:rsidR="008C50D1" w:rsidRDefault="00072314" w:rsidP="003678EC">
      <w:pPr>
        <w:pStyle w:val="Caption"/>
        <w:rPr>
          <w:lang w:val="en-GB"/>
        </w:rPr>
      </w:pPr>
      <w:bookmarkStart w:id="305" w:name="_Toc6574941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05"/>
    </w:p>
    <w:p w14:paraId="42EFCD0F" w14:textId="77777777" w:rsidR="003678EC" w:rsidRPr="003678EC" w:rsidRDefault="003678EC" w:rsidP="003678EC">
      <w:pPr>
        <w:rPr>
          <w:lang w:val="en-GB"/>
        </w:rPr>
      </w:pPr>
    </w:p>
    <w:p w14:paraId="049A86FA"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3738E615" w14:textId="77777777" w:rsidR="00072314" w:rsidRPr="003225C9" w:rsidRDefault="00072314" w:rsidP="00072314">
      <w:pPr>
        <w:tabs>
          <w:tab w:val="left" w:pos="284"/>
          <w:tab w:val="left" w:pos="851"/>
        </w:tabs>
      </w:pPr>
    </w:p>
    <w:p w14:paraId="1CDF957D"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4876986D"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664C1F23" w14:textId="77777777" w:rsidTr="001D18E6">
        <w:tc>
          <w:tcPr>
            <w:tcW w:w="1934" w:type="dxa"/>
            <w:shd w:val="clear" w:color="auto" w:fill="D9D9D9" w:themeFill="background1" w:themeFillShade="D9"/>
          </w:tcPr>
          <w:p w14:paraId="08C27A66" w14:textId="77777777" w:rsidR="00072314" w:rsidRDefault="00072314" w:rsidP="001D18E6">
            <w:pPr>
              <w:rPr>
                <w:b/>
              </w:rPr>
            </w:pPr>
            <w:r w:rsidRPr="00AF169D">
              <w:rPr>
                <w:b/>
              </w:rPr>
              <w:t>Requirement ID</w:t>
            </w:r>
          </w:p>
          <w:p w14:paraId="27DE44A4"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14FC1A2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26840417" w14:textId="77777777" w:rsidR="00072314" w:rsidRDefault="00072314" w:rsidP="001D18E6">
            <w:pPr>
              <w:rPr>
                <w:b/>
              </w:rPr>
            </w:pPr>
            <w:r>
              <w:rPr>
                <w:b/>
              </w:rPr>
              <w:t>Modification</w:t>
            </w:r>
          </w:p>
        </w:tc>
        <w:tc>
          <w:tcPr>
            <w:tcW w:w="1712" w:type="dxa"/>
            <w:shd w:val="clear" w:color="auto" w:fill="D9D9D9" w:themeFill="background1" w:themeFillShade="D9"/>
          </w:tcPr>
          <w:p w14:paraId="319DA97E" w14:textId="77777777" w:rsidR="00072314" w:rsidRDefault="00072314" w:rsidP="001D18E6">
            <w:pPr>
              <w:rPr>
                <w:b/>
              </w:rPr>
            </w:pPr>
            <w:r w:rsidRPr="00AF169D">
              <w:rPr>
                <w:b/>
              </w:rPr>
              <w:t xml:space="preserve">Requirement </w:t>
            </w:r>
            <w:r>
              <w:rPr>
                <w:b/>
              </w:rPr>
              <w:t>ID</w:t>
            </w:r>
          </w:p>
          <w:p w14:paraId="087C1706"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1B8C0943" w14:textId="77777777" w:rsidR="00072314" w:rsidRPr="00AF169D" w:rsidRDefault="00072314" w:rsidP="001D18E6">
            <w:pPr>
              <w:rPr>
                <w:b/>
              </w:rPr>
            </w:pPr>
            <w:r>
              <w:rPr>
                <w:b/>
              </w:rPr>
              <w:t>Comment</w:t>
            </w:r>
          </w:p>
        </w:tc>
      </w:tr>
      <w:tr w:rsidR="00072314" w14:paraId="290D3172" w14:textId="77777777" w:rsidTr="001D18E6">
        <w:tc>
          <w:tcPr>
            <w:tcW w:w="1934" w:type="dxa"/>
          </w:tcPr>
          <w:p w14:paraId="11536CB7" w14:textId="77777777" w:rsidR="00072314" w:rsidRPr="000F4E8B" w:rsidRDefault="00072314" w:rsidP="001D18E6">
            <w:r w:rsidRPr="000F4E8B">
              <w:t>REQ_abc</w:t>
            </w:r>
          </w:p>
        </w:tc>
        <w:tc>
          <w:tcPr>
            <w:tcW w:w="2177" w:type="dxa"/>
          </w:tcPr>
          <w:p w14:paraId="487E6AA4" w14:textId="77777777" w:rsidR="00072314" w:rsidRPr="000F4E8B" w:rsidRDefault="00072314" w:rsidP="001D18E6"/>
        </w:tc>
        <w:sdt>
          <w:sdtPr>
            <w:alias w:val="Modification"/>
            <w:tag w:val="Modification"/>
            <w:id w:val="-1153135695"/>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4CDFE54" w14:textId="77777777" w:rsidR="00072314" w:rsidRPr="000F4E8B" w:rsidRDefault="00072314" w:rsidP="001D18E6">
                <w:r w:rsidRPr="000F4E8B">
                  <w:t>Removed</w:t>
                </w:r>
              </w:p>
            </w:tc>
          </w:sdtContent>
        </w:sdt>
        <w:tc>
          <w:tcPr>
            <w:tcW w:w="1712" w:type="dxa"/>
          </w:tcPr>
          <w:p w14:paraId="2AC1D90B" w14:textId="77777777" w:rsidR="00072314" w:rsidRPr="000F4E8B" w:rsidRDefault="00072314" w:rsidP="001D18E6">
            <w:r w:rsidRPr="000F4E8B">
              <w:t>--</w:t>
            </w:r>
          </w:p>
        </w:tc>
        <w:tc>
          <w:tcPr>
            <w:tcW w:w="2958" w:type="dxa"/>
          </w:tcPr>
          <w:p w14:paraId="69B03C7B" w14:textId="77777777" w:rsidR="00072314" w:rsidRPr="000F4E8B" w:rsidRDefault="00072314" w:rsidP="001D18E6"/>
        </w:tc>
      </w:tr>
      <w:tr w:rsidR="00072314" w14:paraId="304554F0" w14:textId="77777777" w:rsidTr="001D18E6">
        <w:tc>
          <w:tcPr>
            <w:tcW w:w="1934" w:type="dxa"/>
          </w:tcPr>
          <w:p w14:paraId="7A2EB86E" w14:textId="77777777" w:rsidR="00072314" w:rsidRPr="000F4E8B" w:rsidRDefault="00072314" w:rsidP="001D18E6">
            <w:r w:rsidRPr="000F4E8B">
              <w:t>REQ_def</w:t>
            </w:r>
          </w:p>
        </w:tc>
        <w:tc>
          <w:tcPr>
            <w:tcW w:w="2177" w:type="dxa"/>
          </w:tcPr>
          <w:p w14:paraId="6D6641E1" w14:textId="77777777" w:rsidR="00072314" w:rsidRPr="000F4E8B" w:rsidRDefault="00072314" w:rsidP="001D18E6"/>
        </w:tc>
        <w:sdt>
          <w:sdtPr>
            <w:alias w:val="Modification"/>
            <w:tag w:val="Modification"/>
            <w:id w:val="-1827269072"/>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6FA4090" w14:textId="77777777" w:rsidR="00072314" w:rsidRPr="000F4E8B" w:rsidRDefault="00072314" w:rsidP="001D18E6">
                <w:r w:rsidRPr="000F4E8B">
                  <w:t>Replaced</w:t>
                </w:r>
              </w:p>
            </w:tc>
          </w:sdtContent>
        </w:sdt>
        <w:tc>
          <w:tcPr>
            <w:tcW w:w="1712" w:type="dxa"/>
          </w:tcPr>
          <w:p w14:paraId="47415F0C" w14:textId="77777777" w:rsidR="00072314" w:rsidRPr="000F4E8B" w:rsidRDefault="00072314" w:rsidP="001D18E6">
            <w:r w:rsidRPr="000F4E8B">
              <w:t>REQ_xyz</w:t>
            </w:r>
          </w:p>
        </w:tc>
        <w:tc>
          <w:tcPr>
            <w:tcW w:w="2958" w:type="dxa"/>
          </w:tcPr>
          <w:p w14:paraId="31E81A4A" w14:textId="77777777" w:rsidR="00072314" w:rsidRPr="000F4E8B" w:rsidRDefault="00072314" w:rsidP="001D18E6"/>
        </w:tc>
      </w:tr>
      <w:tr w:rsidR="00072314" w14:paraId="5A8FC231" w14:textId="77777777" w:rsidTr="001D18E6">
        <w:tc>
          <w:tcPr>
            <w:tcW w:w="1934" w:type="dxa"/>
          </w:tcPr>
          <w:p w14:paraId="6ED83CAC" w14:textId="77777777" w:rsidR="00072314" w:rsidRPr="000F4E8B" w:rsidRDefault="00072314" w:rsidP="001D18E6">
            <w:r w:rsidRPr="000F4E8B">
              <w:t>--</w:t>
            </w:r>
          </w:p>
        </w:tc>
        <w:tc>
          <w:tcPr>
            <w:tcW w:w="2177" w:type="dxa"/>
          </w:tcPr>
          <w:p w14:paraId="789C893E" w14:textId="77777777" w:rsidR="00072314" w:rsidRPr="000F4E8B" w:rsidRDefault="00072314" w:rsidP="001D18E6"/>
        </w:tc>
        <w:sdt>
          <w:sdtPr>
            <w:alias w:val="Modification"/>
            <w:tag w:val="Modification"/>
            <w:id w:val="2004153149"/>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284A0BFB" w14:textId="77777777" w:rsidR="00072314" w:rsidRPr="000F4E8B" w:rsidRDefault="00072314" w:rsidP="001D18E6">
                <w:r w:rsidRPr="000F4E8B">
                  <w:t>Added</w:t>
                </w:r>
              </w:p>
            </w:tc>
          </w:sdtContent>
        </w:sdt>
        <w:tc>
          <w:tcPr>
            <w:tcW w:w="1712" w:type="dxa"/>
          </w:tcPr>
          <w:p w14:paraId="739599FC" w14:textId="77777777" w:rsidR="00072314" w:rsidRPr="000F4E8B" w:rsidRDefault="00072314" w:rsidP="001D18E6">
            <w:r w:rsidRPr="000F4E8B">
              <w:t>REQ_123</w:t>
            </w:r>
          </w:p>
        </w:tc>
        <w:tc>
          <w:tcPr>
            <w:tcW w:w="2958" w:type="dxa"/>
          </w:tcPr>
          <w:p w14:paraId="4D413B60" w14:textId="77777777" w:rsidR="00072314" w:rsidRPr="000F4E8B" w:rsidRDefault="00072314" w:rsidP="001D18E6"/>
        </w:tc>
      </w:tr>
    </w:tbl>
    <w:p w14:paraId="5819B65A" w14:textId="7180D3FE" w:rsidR="00072314" w:rsidRDefault="00072314" w:rsidP="00072314">
      <w:pPr>
        <w:pStyle w:val="Caption"/>
      </w:pPr>
      <w:bookmarkStart w:id="306" w:name="_Toc6574941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85</w:t>
      </w:r>
      <w:r>
        <w:rPr>
          <w:noProof/>
        </w:rPr>
        <w:fldChar w:fldCharType="end"/>
      </w:r>
      <w:r w:rsidRPr="00702453">
        <w:t xml:space="preserve">: </w:t>
      </w:r>
      <w:r>
        <w:t>Component Specific Requirements</w:t>
      </w:r>
      <w:bookmarkEnd w:id="306"/>
    </w:p>
    <w:p w14:paraId="6D7591C1"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3E956159" w14:textId="77777777" w:rsidTr="001D18E6">
        <w:tc>
          <w:tcPr>
            <w:tcW w:w="1838" w:type="dxa"/>
            <w:shd w:val="clear" w:color="auto" w:fill="D9D9D9" w:themeFill="background1" w:themeFillShade="D9"/>
          </w:tcPr>
          <w:p w14:paraId="52658B01" w14:textId="77777777" w:rsidR="00072314" w:rsidRDefault="00072314" w:rsidP="001D18E6">
            <w:pPr>
              <w:rPr>
                <w:b/>
              </w:rPr>
            </w:pPr>
            <w:r w:rsidRPr="00AF169D">
              <w:rPr>
                <w:b/>
              </w:rPr>
              <w:t>Requirement ID</w:t>
            </w:r>
          </w:p>
          <w:p w14:paraId="1C9282CD"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3BB0B95B"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05C3AB75" w14:textId="77777777" w:rsidR="00072314" w:rsidRPr="00AF169D" w:rsidRDefault="00072314" w:rsidP="001D18E6">
            <w:pPr>
              <w:rPr>
                <w:b/>
              </w:rPr>
            </w:pPr>
            <w:r>
              <w:rPr>
                <w:b/>
              </w:rPr>
              <w:t>Comment</w:t>
            </w:r>
          </w:p>
        </w:tc>
      </w:tr>
      <w:tr w:rsidR="00072314" w14:paraId="682614FA" w14:textId="77777777" w:rsidTr="001D18E6">
        <w:tc>
          <w:tcPr>
            <w:tcW w:w="1838" w:type="dxa"/>
          </w:tcPr>
          <w:p w14:paraId="03C475DE" w14:textId="77777777" w:rsidR="00072314" w:rsidRDefault="00072314" w:rsidP="001D18E6"/>
        </w:tc>
        <w:tc>
          <w:tcPr>
            <w:tcW w:w="4253" w:type="dxa"/>
          </w:tcPr>
          <w:p w14:paraId="22EA73A8" w14:textId="77777777" w:rsidR="00072314" w:rsidRDefault="00072314" w:rsidP="001D18E6"/>
        </w:tc>
        <w:tc>
          <w:tcPr>
            <w:tcW w:w="4110" w:type="dxa"/>
          </w:tcPr>
          <w:p w14:paraId="1763BBBE" w14:textId="77777777" w:rsidR="00072314" w:rsidRDefault="00072314" w:rsidP="001D18E6"/>
        </w:tc>
      </w:tr>
      <w:tr w:rsidR="00072314" w14:paraId="6BD81118" w14:textId="77777777" w:rsidTr="001D18E6">
        <w:tc>
          <w:tcPr>
            <w:tcW w:w="1838" w:type="dxa"/>
          </w:tcPr>
          <w:p w14:paraId="17FFBA6D" w14:textId="77777777" w:rsidR="00072314" w:rsidRDefault="00072314" w:rsidP="001D18E6"/>
        </w:tc>
        <w:tc>
          <w:tcPr>
            <w:tcW w:w="4253" w:type="dxa"/>
          </w:tcPr>
          <w:p w14:paraId="489FA7E3" w14:textId="77777777" w:rsidR="00072314" w:rsidRDefault="00072314" w:rsidP="001D18E6"/>
        </w:tc>
        <w:tc>
          <w:tcPr>
            <w:tcW w:w="4110" w:type="dxa"/>
          </w:tcPr>
          <w:p w14:paraId="2FF88376" w14:textId="77777777" w:rsidR="00072314" w:rsidRDefault="00072314" w:rsidP="001D18E6"/>
        </w:tc>
      </w:tr>
      <w:tr w:rsidR="00072314" w14:paraId="4B6A6167" w14:textId="77777777" w:rsidTr="001D18E6">
        <w:tc>
          <w:tcPr>
            <w:tcW w:w="1838" w:type="dxa"/>
          </w:tcPr>
          <w:p w14:paraId="5B14ADA5" w14:textId="77777777" w:rsidR="00072314" w:rsidRDefault="00072314" w:rsidP="001D18E6">
            <w:r>
              <w:t>…</w:t>
            </w:r>
          </w:p>
        </w:tc>
        <w:tc>
          <w:tcPr>
            <w:tcW w:w="4253" w:type="dxa"/>
          </w:tcPr>
          <w:p w14:paraId="43566A62" w14:textId="77777777" w:rsidR="00072314" w:rsidRDefault="00072314" w:rsidP="001D18E6"/>
        </w:tc>
        <w:tc>
          <w:tcPr>
            <w:tcW w:w="4110" w:type="dxa"/>
          </w:tcPr>
          <w:p w14:paraId="653C0A77" w14:textId="77777777" w:rsidR="00072314" w:rsidRDefault="00072314" w:rsidP="001D18E6"/>
        </w:tc>
      </w:tr>
    </w:tbl>
    <w:p w14:paraId="4B279504" w14:textId="50FAF927" w:rsidR="00072314" w:rsidRPr="00702453" w:rsidRDefault="00072314" w:rsidP="00072314">
      <w:pPr>
        <w:pStyle w:val="Caption"/>
      </w:pPr>
      <w:bookmarkStart w:id="307" w:name="_Toc6574941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86</w:t>
      </w:r>
      <w:r>
        <w:rPr>
          <w:noProof/>
        </w:rPr>
        <w:fldChar w:fldCharType="end"/>
      </w:r>
      <w:r w:rsidRPr="00702453">
        <w:t xml:space="preserve">: </w:t>
      </w:r>
      <w:r>
        <w:t>Inherited Requirements</w:t>
      </w:r>
      <w:bookmarkEnd w:id="307"/>
    </w:p>
    <w:p w14:paraId="488CAA2C" w14:textId="77777777" w:rsidR="00072314" w:rsidRDefault="00072314" w:rsidP="00072314"/>
    <w:p w14:paraId="57692D27"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78F622D5" w14:textId="77777777" w:rsidR="008C50D1" w:rsidRPr="003305ED" w:rsidRDefault="008C50D1" w:rsidP="00702F62">
      <w:pPr>
        <w:pStyle w:val="Heading4"/>
        <w:keepNext w:val="0"/>
        <w:tabs>
          <w:tab w:val="clear" w:pos="900"/>
          <w:tab w:val="left" w:pos="709"/>
        </w:tabs>
        <w:spacing w:before="240"/>
      </w:pPr>
      <w:bookmarkStart w:id="308" w:name="_Toc65749284"/>
      <w:r>
        <w:rPr>
          <w:lang w:val="en-GB"/>
        </w:rPr>
        <w:t xml:space="preserve">Technology </w:t>
      </w:r>
      <w:r w:rsidRPr="003070ED">
        <w:rPr>
          <w:lang w:val="en-GB"/>
        </w:rPr>
        <w:t>Function</w:t>
      </w:r>
      <w:r>
        <w:rPr>
          <w:lang w:val="en-GB"/>
        </w:rPr>
        <w:t xml:space="preserve"> </w:t>
      </w:r>
      <w:r>
        <w:rPr>
          <w:noProof/>
        </w:rPr>
        <w:drawing>
          <wp:inline distT="0" distB="0" distL="0" distR="0" wp14:anchorId="223F016B" wp14:editId="6626252F">
            <wp:extent cx="152400" cy="152400"/>
            <wp:effectExtent l="0" t="0" r="0" b="0"/>
            <wp:docPr id="50"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Request Steering Column Movement</w:t>
      </w:r>
      <w:bookmarkEnd w:id="308"/>
    </w:p>
    <w:p w14:paraId="15A33447"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311934AD" w14:textId="77777777" w:rsidR="00072314" w:rsidRPr="003B799F" w:rsidRDefault="00072314" w:rsidP="00072314"/>
    <w:p w14:paraId="2F06A31F" w14:textId="77777777" w:rsidR="00072314" w:rsidRDefault="00072314" w:rsidP="00072314">
      <w:pPr>
        <w:pStyle w:val="Heading6"/>
        <w:keepNext w:val="0"/>
        <w:tabs>
          <w:tab w:val="clear" w:pos="900"/>
          <w:tab w:val="left" w:pos="709"/>
        </w:tabs>
        <w:spacing w:before="240"/>
        <w:rPr>
          <w:lang w:val="en-GB"/>
        </w:rPr>
      </w:pPr>
      <w:r>
        <w:rPr>
          <w:lang w:val="en-GB"/>
        </w:rPr>
        <w:t>Inputs</w:t>
      </w:r>
    </w:p>
    <w:p w14:paraId="2CACA0AC"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189C6C90"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9CBA1A"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1849B9A8"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FD8031"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2BB442"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AF4DB8"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4594E4"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6DAAD9"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34400D4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25841B5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F640E3D"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C831A72" w14:textId="77777777" w:rsidR="0046438F" w:rsidRDefault="0046438F" w:rsidP="0046438F">
            <w:pPr>
              <w:rPr>
                <w:rFonts w:cs="Arial"/>
                <w:color w:val="000000" w:themeColor="text1"/>
                <w:sz w:val="16"/>
                <w:szCs w:val="14"/>
              </w:rPr>
            </w:pPr>
            <w:r>
              <w:rPr>
                <w:rFonts w:cs="Arial"/>
                <w:color w:val="000000" w:themeColor="text1"/>
                <w:sz w:val="16"/>
                <w:szCs w:val="14"/>
              </w:rPr>
              <w:t>Steering Column Trigger</w:t>
            </w:r>
          </w:p>
          <w:p w14:paraId="6C9A4A8C" w14:textId="77777777" w:rsidR="0046438F" w:rsidRPr="00740CDD" w:rsidRDefault="0046438F" w:rsidP="00927ADC">
            <w:pPr>
              <w:pStyle w:val="VelocityScript"/>
              <w:rPr>
                <w:color w:val="00B0F0"/>
              </w:rPr>
            </w:pPr>
          </w:p>
          <w:p w14:paraId="762AD378" w14:textId="77777777" w:rsidR="004C0655" w:rsidRPr="007215C5" w:rsidRDefault="004C0655" w:rsidP="004F0393">
            <w:pPr>
              <w:pStyle w:val="VelocityScript"/>
            </w:pPr>
          </w:p>
          <w:p w14:paraId="63FF911C"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6EDC60" w14:textId="77777777" w:rsidR="008A674A" w:rsidRPr="003C5D56" w:rsidRDefault="008A674A" w:rsidP="008A674A">
            <w:pPr>
              <w:rPr>
                <w:rFonts w:cs="Arial"/>
                <w:color w:val="000000" w:themeColor="text1"/>
                <w:sz w:val="16"/>
                <w:szCs w:val="14"/>
              </w:rPr>
            </w:pPr>
            <w:r>
              <w:rPr>
                <w:rFonts w:cs="Arial"/>
                <w:color w:val="000000" w:themeColor="text1"/>
                <w:sz w:val="16"/>
                <w:szCs w:val="14"/>
              </w:rPr>
              <w:t>Steering Column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E093CB8" w14:textId="77777777" w:rsidR="00A86D9F" w:rsidRDefault="00A86D9F" w:rsidP="00A86D9F">
            <w:pPr>
              <w:rPr>
                <w:rFonts w:cs="Arial"/>
                <w:color w:val="000000" w:themeColor="text1"/>
                <w:sz w:val="16"/>
                <w:szCs w:val="14"/>
              </w:rPr>
            </w:pPr>
            <w:r>
              <w:rPr>
                <w:rFonts w:cs="Arial"/>
                <w:color w:val="000000" w:themeColor="text1"/>
                <w:sz w:val="16"/>
                <w:szCs w:val="14"/>
              </w:rPr>
              <w:t>Steering Command</w:t>
            </w:r>
          </w:p>
          <w:p w14:paraId="236B43A0" w14:textId="77777777" w:rsidR="00C84B54" w:rsidRDefault="00C84B54" w:rsidP="00090710">
            <w:pPr>
              <w:pStyle w:val="VelocityScript"/>
            </w:pPr>
          </w:p>
          <w:p w14:paraId="650E105D" w14:textId="77777777" w:rsidR="00C84B54" w:rsidRDefault="00C84B54" w:rsidP="00090710">
            <w:pPr>
              <w:pStyle w:val="VelocityScript"/>
            </w:pPr>
          </w:p>
          <w:p w14:paraId="6796A550"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950CCA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C6D271" w14:textId="77777777" w:rsidR="00753FDA" w:rsidRDefault="00753FDA"/>
        </w:tc>
      </w:tr>
      <w:tr w:rsidR="00EB31D7" w:rsidRPr="00B3499B" w14:paraId="0040878A"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81A57E3" w14:textId="473532FF" w:rsidR="00EB31D7" w:rsidRPr="00B3499B" w:rsidRDefault="00F43BEF" w:rsidP="00236BAE">
            <w:pPr>
              <w:rPr>
                <w:rFonts w:cs="Arial"/>
                <w:bCs/>
                <w:color w:val="808080" w:themeColor="background1" w:themeShade="80"/>
                <w:sz w:val="16"/>
                <w:szCs w:val="14"/>
              </w:rPr>
            </w:pPr>
            <w:hyperlink r:id="rId69"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5AA738A" w14:textId="5B31905E"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1F20F6"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69C6A83" w14:textId="1CBED1A4" w:rsidR="00414C45" w:rsidRPr="004A50B8" w:rsidRDefault="00414C45" w:rsidP="004A50B8">
      <w:pPr>
        <w:pStyle w:val="Caption"/>
      </w:pPr>
      <w:bookmarkStart w:id="309" w:name="_Toc6574942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87</w:t>
      </w:r>
      <w:r>
        <w:rPr>
          <w:noProof/>
        </w:rPr>
        <w:fldChar w:fldCharType="end"/>
      </w:r>
      <w:r w:rsidRPr="00702453">
        <w:t xml:space="preserve">: </w:t>
      </w:r>
      <w:r>
        <w:t xml:space="preserve">Input Signal mappings of Function </w:t>
      </w:r>
      <w:r w:rsidRPr="004521EB">
        <w:rPr>
          <w:lang w:val="en-GB"/>
        </w:rPr>
        <w:t>Request Steering Column Movement</w:t>
      </w:r>
      <w:bookmarkEnd w:id="309"/>
    </w:p>
    <w:p w14:paraId="79AEF1F7" w14:textId="77777777" w:rsidR="008C50D1" w:rsidRPr="00E23282" w:rsidRDefault="008C50D1" w:rsidP="00072314"/>
    <w:p w14:paraId="478578CE"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66785C36"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064A50D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767A9B"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236BAE" w:rsidRPr="00B3499B" w14:paraId="3DCD49BB"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0D3634"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E555C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17F0D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7EF0CC"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E89EA6"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0E1B064C"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9838A5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79266A6"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1678AE5F" w14:textId="77777777" w:rsidR="0046438F" w:rsidRDefault="0046438F" w:rsidP="0046438F">
            <w:pPr>
              <w:rPr>
                <w:rFonts w:cs="Arial"/>
                <w:color w:val="000000" w:themeColor="text1"/>
                <w:sz w:val="16"/>
                <w:szCs w:val="14"/>
              </w:rPr>
            </w:pPr>
            <w:r>
              <w:rPr>
                <w:rFonts w:cs="Arial"/>
                <w:color w:val="000000" w:themeColor="text1"/>
                <w:sz w:val="16"/>
                <w:szCs w:val="14"/>
              </w:rPr>
              <w:t>Steering Command</w:t>
            </w:r>
          </w:p>
          <w:p w14:paraId="2EC6319A" w14:textId="77777777" w:rsidR="0046438F" w:rsidRPr="00740CDD" w:rsidRDefault="0046438F" w:rsidP="00D60C45">
            <w:pPr>
              <w:pStyle w:val="VelocityScript"/>
              <w:rPr>
                <w:color w:val="00B0F0"/>
              </w:rPr>
            </w:pPr>
          </w:p>
          <w:p w14:paraId="0469B88A" w14:textId="77777777" w:rsidR="007215C5" w:rsidRPr="00D60C45" w:rsidRDefault="007215C5" w:rsidP="00CA24CE">
            <w:pPr>
              <w:rPr>
                <w:rFonts w:cs="Arial"/>
                <w:color w:val="000000" w:themeColor="text1"/>
                <w:sz w:val="16"/>
                <w:szCs w:val="14"/>
                <w:lang w:val="en-GB"/>
              </w:rPr>
            </w:pPr>
          </w:p>
          <w:p w14:paraId="66D9469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87530F9" w14:textId="77777777" w:rsidR="00DD49BA" w:rsidRPr="003C5D56" w:rsidRDefault="00DD49BA" w:rsidP="00DD49BA">
            <w:pPr>
              <w:rPr>
                <w:rFonts w:cs="Arial"/>
                <w:color w:val="000000" w:themeColor="text1"/>
                <w:sz w:val="16"/>
                <w:szCs w:val="14"/>
              </w:rPr>
            </w:pPr>
            <w:r>
              <w:rPr>
                <w:rFonts w:cs="Arial"/>
                <w:color w:val="000000" w:themeColor="text1"/>
                <w:sz w:val="16"/>
                <w:szCs w:val="14"/>
              </w:rPr>
              <w:t>Steering Command</w:t>
            </w:r>
          </w:p>
          <w:p w14:paraId="02E48372"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3936EBB" w14:textId="77777777" w:rsidR="0038251F" w:rsidRPr="0038251F" w:rsidRDefault="00143E70" w:rsidP="0038251F">
            <w:pPr>
              <w:pStyle w:val="VelocityScript"/>
              <w:rPr>
                <w:color w:val="00B0F0"/>
                <w:sz w:val="16"/>
              </w:rPr>
            </w:pPr>
            <w:r>
              <w:rPr>
                <w:rFonts w:cs="Arial"/>
                <w:color w:val="000000" w:themeColor="text1"/>
                <w:sz w:val="16"/>
                <w:szCs w:val="14"/>
              </w:rPr>
              <w:t>Steering Command</w:t>
            </w:r>
            <w:r w:rsidRPr="0038251F">
              <w:rPr>
                <w:color w:val="00B0F0"/>
                <w:sz w:val="16"/>
              </w:rPr>
              <w:t xml:space="preserve"> </w:t>
            </w:r>
          </w:p>
          <w:p w14:paraId="1A0BA5E6" w14:textId="77777777" w:rsidR="00C84B54" w:rsidRDefault="00C84B54" w:rsidP="00B31A0E">
            <w:pPr>
              <w:pStyle w:val="VelocityScript"/>
            </w:pPr>
          </w:p>
          <w:p w14:paraId="4BE8283E" w14:textId="77777777" w:rsidR="00C84B54" w:rsidRDefault="00C84B54" w:rsidP="00B31A0E">
            <w:pPr>
              <w:pStyle w:val="VelocityScript"/>
            </w:pPr>
          </w:p>
          <w:p w14:paraId="245CBB80"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91E356"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BCB18CF" w14:textId="77777777" w:rsidR="00753FDA" w:rsidRDefault="00753FDA"/>
        </w:tc>
      </w:tr>
      <w:tr w:rsidR="00CA24CE" w:rsidRPr="00B3499B" w14:paraId="2ADFE065"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6606229" w14:textId="5F7D4F67" w:rsidR="00CA24CE" w:rsidRPr="00B3499B" w:rsidRDefault="00F43BEF" w:rsidP="00CA24CE">
            <w:pPr>
              <w:rPr>
                <w:rFonts w:cs="Arial"/>
                <w:bCs/>
                <w:color w:val="808080" w:themeColor="background1" w:themeShade="80"/>
                <w:sz w:val="16"/>
                <w:szCs w:val="14"/>
              </w:rPr>
            </w:pPr>
            <w:hyperlink r:id="rId70"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AA29E46" w14:textId="419081D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B9EEC66"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9B04646" w14:textId="2DECD5D2" w:rsidR="00236BAE" w:rsidRPr="004A50B8" w:rsidRDefault="00236BAE" w:rsidP="004A50B8">
      <w:pPr>
        <w:pStyle w:val="Caption"/>
      </w:pPr>
      <w:bookmarkStart w:id="310" w:name="_Toc6574942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88</w:t>
      </w:r>
      <w:r>
        <w:rPr>
          <w:noProof/>
        </w:rPr>
        <w:fldChar w:fldCharType="end"/>
      </w:r>
      <w:r w:rsidRPr="00702453">
        <w:t xml:space="preserve">: </w:t>
      </w:r>
      <w:r>
        <w:t xml:space="preserve">Output Signal mappings of Function </w:t>
      </w:r>
      <w:r w:rsidRPr="004521EB">
        <w:rPr>
          <w:lang w:val="en-GB"/>
        </w:rPr>
        <w:t>Request Steering Column Movement</w:t>
      </w:r>
      <w:bookmarkEnd w:id="310"/>
    </w:p>
    <w:p w14:paraId="2A84E57D" w14:textId="77777777" w:rsidR="00072314" w:rsidRPr="00612064" w:rsidRDefault="00072314" w:rsidP="00072314">
      <w:pPr>
        <w:spacing w:before="20"/>
        <w:rPr>
          <w:vanish/>
        </w:rPr>
      </w:pPr>
    </w:p>
    <w:p w14:paraId="4764C221" w14:textId="77777777" w:rsidR="00072314" w:rsidRDefault="00072314" w:rsidP="00072314">
      <w:pPr>
        <w:pStyle w:val="Heading6"/>
        <w:keepNext w:val="0"/>
        <w:tabs>
          <w:tab w:val="clear" w:pos="900"/>
          <w:tab w:val="left" w:pos="709"/>
        </w:tabs>
        <w:spacing w:before="240"/>
      </w:pPr>
      <w:r>
        <w:t>Parameters</w:t>
      </w:r>
    </w:p>
    <w:p w14:paraId="7F783E0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B48987F" w14:textId="77777777" w:rsidTr="001D18E6">
        <w:trPr>
          <w:trHeight w:val="161"/>
        </w:trPr>
        <w:tc>
          <w:tcPr>
            <w:tcW w:w="1838" w:type="dxa"/>
            <w:shd w:val="clear" w:color="auto" w:fill="D9D9D9" w:themeFill="background1" w:themeFillShade="D9"/>
            <w:noWrap/>
            <w:hideMark/>
          </w:tcPr>
          <w:p w14:paraId="42F0B523"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2761DFDA"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70D56364"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4552F22F"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A21BC7C"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3BD2CFFC" w14:textId="77777777" w:rsidTr="001D18E6">
        <w:trPr>
          <w:trHeight w:val="70"/>
        </w:trPr>
        <w:tc>
          <w:tcPr>
            <w:tcW w:w="1838" w:type="dxa"/>
            <w:noWrap/>
          </w:tcPr>
          <w:p w14:paraId="4B0F037F" w14:textId="51A0E61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1A06044B" w14:textId="78F08308"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73DF6CF6" w14:textId="23837674"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97737344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5D6410A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3FF88353"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02C8FDFE" w14:textId="77777777" w:rsidTr="001D18E6">
        <w:trPr>
          <w:trHeight w:val="71"/>
        </w:trPr>
        <w:tc>
          <w:tcPr>
            <w:tcW w:w="1838" w:type="dxa"/>
            <w:noWrap/>
          </w:tcPr>
          <w:p w14:paraId="2181BF4E"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0994D520" w14:textId="77777777" w:rsidR="00072314" w:rsidRPr="00D14691" w:rsidRDefault="00072314" w:rsidP="001D18E6">
            <w:pPr>
              <w:rPr>
                <w:color w:val="000000" w:themeColor="text1"/>
              </w:rPr>
            </w:pPr>
          </w:p>
        </w:tc>
        <w:tc>
          <w:tcPr>
            <w:tcW w:w="1701" w:type="dxa"/>
          </w:tcPr>
          <w:p w14:paraId="2DC0F289" w14:textId="77777777" w:rsidR="00072314" w:rsidRPr="00D14691" w:rsidRDefault="00072314" w:rsidP="001D18E6">
            <w:pPr>
              <w:rPr>
                <w:color w:val="000000" w:themeColor="text1"/>
              </w:rPr>
            </w:pPr>
          </w:p>
        </w:tc>
        <w:tc>
          <w:tcPr>
            <w:tcW w:w="1417" w:type="dxa"/>
            <w:noWrap/>
          </w:tcPr>
          <w:p w14:paraId="5E25374D" w14:textId="77777777" w:rsidR="00072314" w:rsidRPr="00D14691" w:rsidRDefault="00072314" w:rsidP="001D18E6">
            <w:pPr>
              <w:rPr>
                <w:color w:val="000000" w:themeColor="text1"/>
              </w:rPr>
            </w:pPr>
          </w:p>
        </w:tc>
        <w:tc>
          <w:tcPr>
            <w:tcW w:w="3402" w:type="dxa"/>
          </w:tcPr>
          <w:p w14:paraId="54C77464" w14:textId="77777777" w:rsidR="00072314" w:rsidRPr="00D14691" w:rsidRDefault="00072314" w:rsidP="001D18E6">
            <w:pPr>
              <w:rPr>
                <w:color w:val="000000" w:themeColor="text1"/>
              </w:rPr>
            </w:pPr>
          </w:p>
        </w:tc>
      </w:tr>
    </w:tbl>
    <w:p w14:paraId="73C4AEB2" w14:textId="5FBF599B" w:rsidR="008C50D1" w:rsidRDefault="00072314" w:rsidP="003678EC">
      <w:pPr>
        <w:pStyle w:val="Caption"/>
        <w:rPr>
          <w:lang w:val="en-GB"/>
        </w:rPr>
      </w:pPr>
      <w:bookmarkStart w:id="311" w:name="_Toc6574942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89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11"/>
    </w:p>
    <w:p w14:paraId="5B6ED00F" w14:textId="77777777" w:rsidR="003678EC" w:rsidRPr="003678EC" w:rsidRDefault="003678EC" w:rsidP="003678EC">
      <w:pPr>
        <w:rPr>
          <w:lang w:val="en-GB"/>
        </w:rPr>
      </w:pPr>
    </w:p>
    <w:p w14:paraId="4530C7D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7B7018C9" w14:textId="77777777" w:rsidR="00072314" w:rsidRPr="003225C9" w:rsidRDefault="00072314" w:rsidP="00072314">
      <w:pPr>
        <w:tabs>
          <w:tab w:val="left" w:pos="284"/>
          <w:tab w:val="left" w:pos="851"/>
        </w:tabs>
      </w:pPr>
    </w:p>
    <w:p w14:paraId="1673DD5E"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6002CD9"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24D5EB33" w14:textId="77777777" w:rsidTr="001D18E6">
        <w:tc>
          <w:tcPr>
            <w:tcW w:w="1934" w:type="dxa"/>
            <w:shd w:val="clear" w:color="auto" w:fill="D9D9D9" w:themeFill="background1" w:themeFillShade="D9"/>
          </w:tcPr>
          <w:p w14:paraId="7FC56887" w14:textId="77777777" w:rsidR="00072314" w:rsidRDefault="00072314" w:rsidP="001D18E6">
            <w:pPr>
              <w:rPr>
                <w:b/>
              </w:rPr>
            </w:pPr>
            <w:r w:rsidRPr="00AF169D">
              <w:rPr>
                <w:b/>
              </w:rPr>
              <w:t>Requirement ID</w:t>
            </w:r>
          </w:p>
          <w:p w14:paraId="5348123B"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EF03FC6"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31CB3658" w14:textId="77777777" w:rsidR="00072314" w:rsidRDefault="00072314" w:rsidP="001D18E6">
            <w:pPr>
              <w:rPr>
                <w:b/>
              </w:rPr>
            </w:pPr>
            <w:r>
              <w:rPr>
                <w:b/>
              </w:rPr>
              <w:t>Modification</w:t>
            </w:r>
          </w:p>
        </w:tc>
        <w:tc>
          <w:tcPr>
            <w:tcW w:w="1712" w:type="dxa"/>
            <w:shd w:val="clear" w:color="auto" w:fill="D9D9D9" w:themeFill="background1" w:themeFillShade="D9"/>
          </w:tcPr>
          <w:p w14:paraId="5BF09646" w14:textId="77777777" w:rsidR="00072314" w:rsidRDefault="00072314" w:rsidP="001D18E6">
            <w:pPr>
              <w:rPr>
                <w:b/>
              </w:rPr>
            </w:pPr>
            <w:r w:rsidRPr="00AF169D">
              <w:rPr>
                <w:b/>
              </w:rPr>
              <w:t xml:space="preserve">Requirement </w:t>
            </w:r>
            <w:r>
              <w:rPr>
                <w:b/>
              </w:rPr>
              <w:t>ID</w:t>
            </w:r>
          </w:p>
          <w:p w14:paraId="37C1E02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3C056FD" w14:textId="77777777" w:rsidR="00072314" w:rsidRPr="00AF169D" w:rsidRDefault="00072314" w:rsidP="001D18E6">
            <w:pPr>
              <w:rPr>
                <w:b/>
              </w:rPr>
            </w:pPr>
            <w:r>
              <w:rPr>
                <w:b/>
              </w:rPr>
              <w:t>Comment</w:t>
            </w:r>
          </w:p>
        </w:tc>
      </w:tr>
      <w:tr w:rsidR="00072314" w14:paraId="60A1AD07" w14:textId="77777777" w:rsidTr="001D18E6">
        <w:tc>
          <w:tcPr>
            <w:tcW w:w="1934" w:type="dxa"/>
          </w:tcPr>
          <w:p w14:paraId="3DACBB59" w14:textId="77777777" w:rsidR="00072314" w:rsidRPr="000F4E8B" w:rsidRDefault="00072314" w:rsidP="001D18E6">
            <w:r w:rsidRPr="000F4E8B">
              <w:t>REQ_abc</w:t>
            </w:r>
          </w:p>
        </w:tc>
        <w:tc>
          <w:tcPr>
            <w:tcW w:w="2177" w:type="dxa"/>
          </w:tcPr>
          <w:p w14:paraId="269C2B89" w14:textId="77777777" w:rsidR="00072314" w:rsidRPr="000F4E8B" w:rsidRDefault="00072314" w:rsidP="001D18E6"/>
        </w:tc>
        <w:sdt>
          <w:sdtPr>
            <w:alias w:val="Modification"/>
            <w:tag w:val="Modification"/>
            <w:id w:val="893772302"/>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03EF751" w14:textId="77777777" w:rsidR="00072314" w:rsidRPr="000F4E8B" w:rsidRDefault="00072314" w:rsidP="001D18E6">
                <w:r w:rsidRPr="000F4E8B">
                  <w:t>Removed</w:t>
                </w:r>
              </w:p>
            </w:tc>
          </w:sdtContent>
        </w:sdt>
        <w:tc>
          <w:tcPr>
            <w:tcW w:w="1712" w:type="dxa"/>
          </w:tcPr>
          <w:p w14:paraId="577F4581" w14:textId="77777777" w:rsidR="00072314" w:rsidRPr="000F4E8B" w:rsidRDefault="00072314" w:rsidP="001D18E6">
            <w:r w:rsidRPr="000F4E8B">
              <w:t>--</w:t>
            </w:r>
          </w:p>
        </w:tc>
        <w:tc>
          <w:tcPr>
            <w:tcW w:w="2958" w:type="dxa"/>
          </w:tcPr>
          <w:p w14:paraId="489A404D" w14:textId="77777777" w:rsidR="00072314" w:rsidRPr="000F4E8B" w:rsidRDefault="00072314" w:rsidP="001D18E6"/>
        </w:tc>
      </w:tr>
      <w:tr w:rsidR="00072314" w14:paraId="6DDCB371" w14:textId="77777777" w:rsidTr="001D18E6">
        <w:tc>
          <w:tcPr>
            <w:tcW w:w="1934" w:type="dxa"/>
          </w:tcPr>
          <w:p w14:paraId="3577C454" w14:textId="77777777" w:rsidR="00072314" w:rsidRPr="000F4E8B" w:rsidRDefault="00072314" w:rsidP="001D18E6">
            <w:r w:rsidRPr="000F4E8B">
              <w:t>REQ_def</w:t>
            </w:r>
          </w:p>
        </w:tc>
        <w:tc>
          <w:tcPr>
            <w:tcW w:w="2177" w:type="dxa"/>
          </w:tcPr>
          <w:p w14:paraId="4EB39BBD" w14:textId="77777777" w:rsidR="00072314" w:rsidRPr="000F4E8B" w:rsidRDefault="00072314" w:rsidP="001D18E6"/>
        </w:tc>
        <w:sdt>
          <w:sdtPr>
            <w:alias w:val="Modification"/>
            <w:tag w:val="Modification"/>
            <w:id w:val="1022816158"/>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5B6A779A" w14:textId="77777777" w:rsidR="00072314" w:rsidRPr="000F4E8B" w:rsidRDefault="00072314" w:rsidP="001D18E6">
                <w:r w:rsidRPr="000F4E8B">
                  <w:t>Replaced</w:t>
                </w:r>
              </w:p>
            </w:tc>
          </w:sdtContent>
        </w:sdt>
        <w:tc>
          <w:tcPr>
            <w:tcW w:w="1712" w:type="dxa"/>
          </w:tcPr>
          <w:p w14:paraId="6EBD5A8E" w14:textId="77777777" w:rsidR="00072314" w:rsidRPr="000F4E8B" w:rsidRDefault="00072314" w:rsidP="001D18E6">
            <w:r w:rsidRPr="000F4E8B">
              <w:t>REQ_xyz</w:t>
            </w:r>
          </w:p>
        </w:tc>
        <w:tc>
          <w:tcPr>
            <w:tcW w:w="2958" w:type="dxa"/>
          </w:tcPr>
          <w:p w14:paraId="7147E302" w14:textId="77777777" w:rsidR="00072314" w:rsidRPr="000F4E8B" w:rsidRDefault="00072314" w:rsidP="001D18E6"/>
        </w:tc>
      </w:tr>
      <w:tr w:rsidR="00072314" w14:paraId="113FBEAA" w14:textId="77777777" w:rsidTr="001D18E6">
        <w:tc>
          <w:tcPr>
            <w:tcW w:w="1934" w:type="dxa"/>
          </w:tcPr>
          <w:p w14:paraId="46DCEFA9" w14:textId="77777777" w:rsidR="00072314" w:rsidRPr="000F4E8B" w:rsidRDefault="00072314" w:rsidP="001D18E6">
            <w:r w:rsidRPr="000F4E8B">
              <w:t>--</w:t>
            </w:r>
          </w:p>
        </w:tc>
        <w:tc>
          <w:tcPr>
            <w:tcW w:w="2177" w:type="dxa"/>
          </w:tcPr>
          <w:p w14:paraId="24E2F8BE" w14:textId="77777777" w:rsidR="00072314" w:rsidRPr="000F4E8B" w:rsidRDefault="00072314" w:rsidP="001D18E6"/>
        </w:tc>
        <w:sdt>
          <w:sdtPr>
            <w:alias w:val="Modification"/>
            <w:tag w:val="Modification"/>
            <w:id w:val="1358773471"/>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26D5C67" w14:textId="77777777" w:rsidR="00072314" w:rsidRPr="000F4E8B" w:rsidRDefault="00072314" w:rsidP="001D18E6">
                <w:r w:rsidRPr="000F4E8B">
                  <w:t>Added</w:t>
                </w:r>
              </w:p>
            </w:tc>
          </w:sdtContent>
        </w:sdt>
        <w:tc>
          <w:tcPr>
            <w:tcW w:w="1712" w:type="dxa"/>
          </w:tcPr>
          <w:p w14:paraId="416B82C8" w14:textId="77777777" w:rsidR="00072314" w:rsidRPr="000F4E8B" w:rsidRDefault="00072314" w:rsidP="001D18E6">
            <w:r w:rsidRPr="000F4E8B">
              <w:t>REQ_123</w:t>
            </w:r>
          </w:p>
        </w:tc>
        <w:tc>
          <w:tcPr>
            <w:tcW w:w="2958" w:type="dxa"/>
          </w:tcPr>
          <w:p w14:paraId="548519E8" w14:textId="77777777" w:rsidR="00072314" w:rsidRPr="000F4E8B" w:rsidRDefault="00072314" w:rsidP="001D18E6"/>
        </w:tc>
      </w:tr>
    </w:tbl>
    <w:p w14:paraId="55822A04" w14:textId="67AE2050" w:rsidR="00072314" w:rsidRDefault="00072314" w:rsidP="00072314">
      <w:pPr>
        <w:pStyle w:val="Caption"/>
      </w:pPr>
      <w:bookmarkStart w:id="312" w:name="_Toc6574942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90</w:t>
      </w:r>
      <w:r>
        <w:rPr>
          <w:noProof/>
        </w:rPr>
        <w:fldChar w:fldCharType="end"/>
      </w:r>
      <w:r w:rsidRPr="00702453">
        <w:t xml:space="preserve">: </w:t>
      </w:r>
      <w:r>
        <w:t>Component Specific Requirements</w:t>
      </w:r>
      <w:bookmarkEnd w:id="312"/>
    </w:p>
    <w:p w14:paraId="7D92C65F"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24698ED0" w14:textId="77777777" w:rsidTr="001D18E6">
        <w:tc>
          <w:tcPr>
            <w:tcW w:w="1838" w:type="dxa"/>
            <w:shd w:val="clear" w:color="auto" w:fill="D9D9D9" w:themeFill="background1" w:themeFillShade="D9"/>
          </w:tcPr>
          <w:p w14:paraId="02D13270" w14:textId="77777777" w:rsidR="00072314" w:rsidRDefault="00072314" w:rsidP="001D18E6">
            <w:pPr>
              <w:rPr>
                <w:b/>
              </w:rPr>
            </w:pPr>
            <w:r w:rsidRPr="00AF169D">
              <w:rPr>
                <w:b/>
              </w:rPr>
              <w:t>Requirement ID</w:t>
            </w:r>
          </w:p>
          <w:p w14:paraId="2E8892FC"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487B8C0A"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46B838D8" w14:textId="77777777" w:rsidR="00072314" w:rsidRPr="00AF169D" w:rsidRDefault="00072314" w:rsidP="001D18E6">
            <w:pPr>
              <w:rPr>
                <w:b/>
              </w:rPr>
            </w:pPr>
            <w:r>
              <w:rPr>
                <w:b/>
              </w:rPr>
              <w:t>Comment</w:t>
            </w:r>
          </w:p>
        </w:tc>
      </w:tr>
      <w:tr w:rsidR="00072314" w14:paraId="6862205A" w14:textId="77777777" w:rsidTr="001D18E6">
        <w:tc>
          <w:tcPr>
            <w:tcW w:w="1838" w:type="dxa"/>
          </w:tcPr>
          <w:p w14:paraId="00987AF6" w14:textId="77777777" w:rsidR="00072314" w:rsidRDefault="00072314" w:rsidP="001D18E6"/>
        </w:tc>
        <w:tc>
          <w:tcPr>
            <w:tcW w:w="4253" w:type="dxa"/>
          </w:tcPr>
          <w:p w14:paraId="74B1E816" w14:textId="77777777" w:rsidR="00072314" w:rsidRDefault="00072314" w:rsidP="001D18E6"/>
        </w:tc>
        <w:tc>
          <w:tcPr>
            <w:tcW w:w="4110" w:type="dxa"/>
          </w:tcPr>
          <w:p w14:paraId="68218116" w14:textId="77777777" w:rsidR="00072314" w:rsidRDefault="00072314" w:rsidP="001D18E6"/>
        </w:tc>
      </w:tr>
      <w:tr w:rsidR="00072314" w14:paraId="3827C8FA" w14:textId="77777777" w:rsidTr="001D18E6">
        <w:tc>
          <w:tcPr>
            <w:tcW w:w="1838" w:type="dxa"/>
          </w:tcPr>
          <w:p w14:paraId="17800419" w14:textId="77777777" w:rsidR="00072314" w:rsidRDefault="00072314" w:rsidP="001D18E6"/>
        </w:tc>
        <w:tc>
          <w:tcPr>
            <w:tcW w:w="4253" w:type="dxa"/>
          </w:tcPr>
          <w:p w14:paraId="252A0009" w14:textId="77777777" w:rsidR="00072314" w:rsidRDefault="00072314" w:rsidP="001D18E6"/>
        </w:tc>
        <w:tc>
          <w:tcPr>
            <w:tcW w:w="4110" w:type="dxa"/>
          </w:tcPr>
          <w:p w14:paraId="575021A6" w14:textId="77777777" w:rsidR="00072314" w:rsidRDefault="00072314" w:rsidP="001D18E6"/>
        </w:tc>
      </w:tr>
      <w:tr w:rsidR="00072314" w14:paraId="0C18F0BB" w14:textId="77777777" w:rsidTr="001D18E6">
        <w:tc>
          <w:tcPr>
            <w:tcW w:w="1838" w:type="dxa"/>
          </w:tcPr>
          <w:p w14:paraId="6955F955" w14:textId="77777777" w:rsidR="00072314" w:rsidRDefault="00072314" w:rsidP="001D18E6">
            <w:r>
              <w:t>…</w:t>
            </w:r>
          </w:p>
        </w:tc>
        <w:tc>
          <w:tcPr>
            <w:tcW w:w="4253" w:type="dxa"/>
          </w:tcPr>
          <w:p w14:paraId="224B1BE8" w14:textId="77777777" w:rsidR="00072314" w:rsidRDefault="00072314" w:rsidP="001D18E6"/>
        </w:tc>
        <w:tc>
          <w:tcPr>
            <w:tcW w:w="4110" w:type="dxa"/>
          </w:tcPr>
          <w:p w14:paraId="367A4795" w14:textId="77777777" w:rsidR="00072314" w:rsidRDefault="00072314" w:rsidP="001D18E6"/>
        </w:tc>
      </w:tr>
    </w:tbl>
    <w:p w14:paraId="33D7E1FE" w14:textId="4FFEB739" w:rsidR="00072314" w:rsidRPr="00702453" w:rsidRDefault="00072314" w:rsidP="00072314">
      <w:pPr>
        <w:pStyle w:val="Caption"/>
      </w:pPr>
      <w:bookmarkStart w:id="313" w:name="_Toc6574942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91</w:t>
      </w:r>
      <w:r>
        <w:rPr>
          <w:noProof/>
        </w:rPr>
        <w:fldChar w:fldCharType="end"/>
      </w:r>
      <w:r w:rsidRPr="00702453">
        <w:t xml:space="preserve">: </w:t>
      </w:r>
      <w:r>
        <w:t>Inherited Requirements</w:t>
      </w:r>
      <w:bookmarkEnd w:id="313"/>
    </w:p>
    <w:p w14:paraId="7C059F9E" w14:textId="77777777" w:rsidR="00072314" w:rsidRDefault="00072314" w:rsidP="00072314"/>
    <w:p w14:paraId="7EC96223"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0EC6CEBB" w14:textId="77777777" w:rsidR="008C50D1" w:rsidRPr="003305ED" w:rsidRDefault="008C50D1" w:rsidP="00702F62">
      <w:pPr>
        <w:pStyle w:val="Heading4"/>
        <w:keepNext w:val="0"/>
        <w:tabs>
          <w:tab w:val="clear" w:pos="900"/>
          <w:tab w:val="left" w:pos="709"/>
        </w:tabs>
        <w:spacing w:before="240"/>
      </w:pPr>
      <w:bookmarkStart w:id="314" w:name="_Toc65749285"/>
      <w:r>
        <w:rPr>
          <w:lang w:val="en-GB"/>
        </w:rPr>
        <w:t xml:space="preserve">Technology </w:t>
      </w:r>
      <w:r w:rsidRPr="003070ED">
        <w:rPr>
          <w:lang w:val="en-GB"/>
        </w:rPr>
        <w:t>Function</w:t>
      </w:r>
      <w:r>
        <w:rPr>
          <w:lang w:val="en-GB"/>
        </w:rPr>
        <w:t xml:space="preserve"> </w:t>
      </w:r>
      <w:r>
        <w:rPr>
          <w:noProof/>
        </w:rPr>
        <w:drawing>
          <wp:inline distT="0" distB="0" distL="0" distR="0" wp14:anchorId="606D6892" wp14:editId="6051837A">
            <wp:extent cx="152400" cy="152400"/>
            <wp:effectExtent l="0" t="0" r="0" b="0"/>
            <wp:docPr id="52"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Send Rejuv Status</w:t>
      </w:r>
      <w:bookmarkEnd w:id="314"/>
    </w:p>
    <w:p w14:paraId="7BF592B4" w14:textId="77777777" w:rsidR="00072314" w:rsidRDefault="00072314" w:rsidP="00072314">
      <w:pPr>
        <w:pStyle w:val="Heading5"/>
        <w:keepNext w:val="0"/>
        <w:tabs>
          <w:tab w:val="clear" w:pos="900"/>
          <w:tab w:val="left" w:pos="709"/>
        </w:tabs>
        <w:spacing w:before="240"/>
        <w:rPr>
          <w:lang w:val="en-GB"/>
        </w:rPr>
      </w:pPr>
      <w:r>
        <w:rPr>
          <w:lang w:val="en-GB"/>
        </w:rPr>
        <w:lastRenderedPageBreak/>
        <w:t>Function Interfaces</w:t>
      </w:r>
    </w:p>
    <w:p w14:paraId="1709FB21" w14:textId="77777777" w:rsidR="00072314" w:rsidRPr="003B799F" w:rsidRDefault="00072314" w:rsidP="00072314"/>
    <w:p w14:paraId="74F3DEA7" w14:textId="77777777" w:rsidR="00072314" w:rsidRDefault="00072314" w:rsidP="00072314">
      <w:pPr>
        <w:pStyle w:val="Heading6"/>
        <w:keepNext w:val="0"/>
        <w:tabs>
          <w:tab w:val="clear" w:pos="900"/>
          <w:tab w:val="left" w:pos="709"/>
        </w:tabs>
        <w:spacing w:before="240"/>
        <w:rPr>
          <w:lang w:val="en-GB"/>
        </w:rPr>
      </w:pPr>
      <w:r>
        <w:rPr>
          <w:lang w:val="en-GB"/>
        </w:rPr>
        <w:t>Inputs</w:t>
      </w:r>
    </w:p>
    <w:p w14:paraId="4AB19950"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0F92B53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537A97"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02FE58F3"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3FE2D2"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ED36DA"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5E3B9C"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21B785"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48A6013"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B94B55C"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55DD7B47"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2A7238A"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10B46FF" w14:textId="77777777" w:rsidR="0046438F" w:rsidRDefault="0046438F" w:rsidP="0046438F">
            <w:pPr>
              <w:rPr>
                <w:rFonts w:cs="Arial"/>
                <w:color w:val="000000" w:themeColor="text1"/>
                <w:sz w:val="16"/>
                <w:szCs w:val="14"/>
              </w:rPr>
            </w:pPr>
            <w:r>
              <w:rPr>
                <w:rFonts w:cs="Arial"/>
                <w:color w:val="000000" w:themeColor="text1"/>
                <w:sz w:val="16"/>
                <w:szCs w:val="14"/>
              </w:rPr>
              <w:t>Send Arbitration Msg Trigger</w:t>
            </w:r>
          </w:p>
          <w:p w14:paraId="78AF515E" w14:textId="77777777" w:rsidR="0046438F" w:rsidRPr="00740CDD" w:rsidRDefault="0046438F" w:rsidP="00927ADC">
            <w:pPr>
              <w:pStyle w:val="VelocityScript"/>
              <w:rPr>
                <w:color w:val="00B0F0"/>
              </w:rPr>
            </w:pPr>
          </w:p>
          <w:p w14:paraId="78D16DD8" w14:textId="77777777" w:rsidR="004C0655" w:rsidRPr="007215C5" w:rsidRDefault="004C0655" w:rsidP="004F0393">
            <w:pPr>
              <w:pStyle w:val="VelocityScript"/>
            </w:pPr>
          </w:p>
          <w:p w14:paraId="156FEA7D"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18369FF" w14:textId="77777777" w:rsidR="008A674A" w:rsidRPr="003C5D56" w:rsidRDefault="008A674A" w:rsidP="008A674A">
            <w:pPr>
              <w:rPr>
                <w:rFonts w:cs="Arial"/>
                <w:color w:val="000000" w:themeColor="text1"/>
                <w:sz w:val="16"/>
                <w:szCs w:val="14"/>
              </w:rPr>
            </w:pPr>
            <w:r>
              <w:rPr>
                <w:rFonts w:cs="Arial"/>
                <w:color w:val="000000" w:themeColor="text1"/>
                <w:sz w:val="16"/>
                <w:szCs w:val="14"/>
              </w:rPr>
              <w:t>Send Arbitration Msg Trigger</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861209" w14:textId="77777777" w:rsidR="00A86D9F" w:rsidRDefault="00A86D9F" w:rsidP="00A86D9F">
            <w:pPr>
              <w:rPr>
                <w:rFonts w:cs="Arial"/>
                <w:color w:val="000000" w:themeColor="text1"/>
                <w:sz w:val="16"/>
                <w:szCs w:val="14"/>
              </w:rPr>
            </w:pPr>
            <w:r>
              <w:rPr>
                <w:rFonts w:cs="Arial"/>
                <w:color w:val="000000" w:themeColor="text1"/>
                <w:sz w:val="16"/>
                <w:szCs w:val="14"/>
              </w:rPr>
              <w:t>Activate/Deactivate/Recall</w:t>
            </w:r>
          </w:p>
          <w:p w14:paraId="176EB82B" w14:textId="77777777" w:rsidR="00C84B54" w:rsidRDefault="00C84B54" w:rsidP="00090710">
            <w:pPr>
              <w:pStyle w:val="VelocityScript"/>
            </w:pPr>
          </w:p>
          <w:p w14:paraId="0D9C00E2" w14:textId="77777777" w:rsidR="00C84B54" w:rsidRDefault="00C84B54" w:rsidP="00090710">
            <w:pPr>
              <w:pStyle w:val="VelocityScript"/>
            </w:pPr>
          </w:p>
          <w:p w14:paraId="34DAA33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2B49DFB"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61D8754" w14:textId="77777777" w:rsidR="00753FDA" w:rsidRDefault="00753FDA"/>
        </w:tc>
      </w:tr>
      <w:tr w:rsidR="00EB31D7" w:rsidRPr="00B3499B" w14:paraId="1A3A499A"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CF43DC"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266B2C6F"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78946C2C" w14:textId="77777777" w:rsidR="0046438F" w:rsidRPr="00740CDD" w:rsidRDefault="0046438F" w:rsidP="00927ADC">
            <w:pPr>
              <w:pStyle w:val="VelocityScript"/>
              <w:rPr>
                <w:color w:val="00B0F0"/>
              </w:rPr>
            </w:pPr>
          </w:p>
          <w:p w14:paraId="7106C99E" w14:textId="77777777" w:rsidR="004C0655" w:rsidRPr="007215C5" w:rsidRDefault="004C0655" w:rsidP="004F0393">
            <w:pPr>
              <w:pStyle w:val="VelocityScript"/>
            </w:pPr>
          </w:p>
          <w:p w14:paraId="2C71B97F"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1E603CC" w14:textId="77777777" w:rsidR="008A674A" w:rsidRPr="003C5D56" w:rsidRDefault="008A674A" w:rsidP="008A674A">
            <w:pPr>
              <w:rPr>
                <w:rFonts w:cs="Arial"/>
                <w:color w:val="000000" w:themeColor="text1"/>
                <w:sz w:val="16"/>
                <w:szCs w:val="14"/>
              </w:rPr>
            </w:pPr>
            <w:r>
              <w:rPr>
                <w:rFonts w:cs="Arial"/>
                <w:color w:val="000000" w:themeColor="text1"/>
                <w:sz w:val="16"/>
                <w:szCs w:val="14"/>
              </w:rPr>
              <w:t>Rejuv Phase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02C679A" w14:textId="77777777" w:rsidR="00A86D9F" w:rsidRDefault="00A86D9F" w:rsidP="00A86D9F">
            <w:pPr>
              <w:rPr>
                <w:rFonts w:cs="Arial"/>
                <w:color w:val="000000" w:themeColor="text1"/>
                <w:sz w:val="16"/>
                <w:szCs w:val="14"/>
              </w:rPr>
            </w:pPr>
            <w:r>
              <w:rPr>
                <w:rFonts w:cs="Arial"/>
                <w:color w:val="000000" w:themeColor="text1"/>
                <w:sz w:val="16"/>
                <w:szCs w:val="14"/>
              </w:rPr>
              <w:t>Phase</w:t>
            </w:r>
          </w:p>
          <w:p w14:paraId="128F4528" w14:textId="77777777" w:rsidR="00C84B54" w:rsidRDefault="00C84B54" w:rsidP="00090710">
            <w:pPr>
              <w:pStyle w:val="VelocityScript"/>
            </w:pPr>
          </w:p>
          <w:p w14:paraId="1D5CCA94" w14:textId="77777777" w:rsidR="00C84B54" w:rsidRDefault="00C84B54" w:rsidP="00090710">
            <w:pPr>
              <w:pStyle w:val="VelocityScript"/>
            </w:pPr>
          </w:p>
          <w:p w14:paraId="0BD44857"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E7EA6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1183F1F" w14:textId="77777777" w:rsidR="00753FDA" w:rsidRDefault="00753FDA"/>
        </w:tc>
      </w:tr>
      <w:tr w:rsidR="00EB31D7" w:rsidRPr="00B3499B" w14:paraId="22AF347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9265B68"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5F8D8E8A"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54A23FEA" w14:textId="77777777" w:rsidR="0046438F" w:rsidRPr="00740CDD" w:rsidRDefault="0046438F" w:rsidP="00927ADC">
            <w:pPr>
              <w:pStyle w:val="VelocityScript"/>
              <w:rPr>
                <w:color w:val="00B0F0"/>
              </w:rPr>
            </w:pPr>
          </w:p>
          <w:p w14:paraId="6F7AD08B" w14:textId="77777777" w:rsidR="004C0655" w:rsidRPr="007215C5" w:rsidRDefault="004C0655" w:rsidP="004F0393">
            <w:pPr>
              <w:pStyle w:val="VelocityScript"/>
            </w:pPr>
          </w:p>
          <w:p w14:paraId="559F4AD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B074577" w14:textId="77777777" w:rsidR="008A674A" w:rsidRPr="003C5D56" w:rsidRDefault="008A674A" w:rsidP="008A674A">
            <w:pPr>
              <w:rPr>
                <w:rFonts w:cs="Arial"/>
                <w:color w:val="000000" w:themeColor="text1"/>
                <w:sz w:val="16"/>
                <w:szCs w:val="14"/>
              </w:rPr>
            </w:pPr>
            <w:r>
              <w:rPr>
                <w:rFonts w:cs="Arial"/>
                <w:color w:val="000000" w:themeColor="text1"/>
                <w:sz w:val="16"/>
                <w:szCs w:val="14"/>
              </w:rPr>
              <w:t>Theme Selection</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100CFE1" w14:textId="77777777" w:rsidR="00A86D9F" w:rsidRDefault="00A86D9F" w:rsidP="00A86D9F">
            <w:pPr>
              <w:rPr>
                <w:rFonts w:cs="Arial"/>
                <w:color w:val="000000" w:themeColor="text1"/>
                <w:sz w:val="16"/>
                <w:szCs w:val="14"/>
              </w:rPr>
            </w:pPr>
            <w:r>
              <w:rPr>
                <w:rFonts w:cs="Arial"/>
                <w:color w:val="000000" w:themeColor="text1"/>
                <w:sz w:val="16"/>
                <w:szCs w:val="14"/>
              </w:rPr>
              <w:t>Theme Selection</w:t>
            </w:r>
          </w:p>
          <w:p w14:paraId="5733C8EC" w14:textId="77777777" w:rsidR="00C84B54" w:rsidRDefault="00C84B54" w:rsidP="00090710">
            <w:pPr>
              <w:pStyle w:val="VelocityScript"/>
            </w:pPr>
          </w:p>
          <w:p w14:paraId="78AFEBEF" w14:textId="77777777" w:rsidR="00C84B54" w:rsidRDefault="00C84B54" w:rsidP="00090710">
            <w:pPr>
              <w:pStyle w:val="VelocityScript"/>
            </w:pPr>
          </w:p>
          <w:p w14:paraId="0FFB26BD"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09DE54"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2A302CC" w14:textId="77777777" w:rsidR="00753FDA" w:rsidRDefault="00753FDA"/>
        </w:tc>
      </w:tr>
      <w:tr w:rsidR="00EB31D7" w:rsidRPr="00B3499B" w14:paraId="6F5A44AB"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67D53DC" w14:textId="79C7DD85" w:rsidR="00EB31D7" w:rsidRPr="00B3499B" w:rsidRDefault="00F43BEF" w:rsidP="00236BAE">
            <w:pPr>
              <w:rPr>
                <w:rFonts w:cs="Arial"/>
                <w:bCs/>
                <w:color w:val="808080" w:themeColor="background1" w:themeShade="80"/>
                <w:sz w:val="16"/>
                <w:szCs w:val="14"/>
              </w:rPr>
            </w:pPr>
            <w:hyperlink r:id="rId71"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06FE76" w14:textId="0A42D6ED"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45C98B0"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5094A50" w14:textId="4DE261E4" w:rsidR="00414C45" w:rsidRPr="004A50B8" w:rsidRDefault="00414C45" w:rsidP="004A50B8">
      <w:pPr>
        <w:pStyle w:val="Caption"/>
      </w:pPr>
      <w:bookmarkStart w:id="315" w:name="_Toc65749425"/>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92</w:t>
      </w:r>
      <w:r>
        <w:rPr>
          <w:noProof/>
        </w:rPr>
        <w:fldChar w:fldCharType="end"/>
      </w:r>
      <w:r w:rsidRPr="00702453">
        <w:t xml:space="preserve">: </w:t>
      </w:r>
      <w:r>
        <w:t xml:space="preserve">Input Signal mappings of Function </w:t>
      </w:r>
      <w:r w:rsidRPr="004521EB">
        <w:rPr>
          <w:lang w:val="en-GB"/>
        </w:rPr>
        <w:t>Send Rejuv Status</w:t>
      </w:r>
      <w:bookmarkEnd w:id="315"/>
    </w:p>
    <w:p w14:paraId="0074D920" w14:textId="77777777" w:rsidR="008C50D1" w:rsidRPr="00E23282" w:rsidRDefault="008C50D1" w:rsidP="00072314"/>
    <w:p w14:paraId="1DBA500F"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0F9E021B"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5593814E"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C37CB2"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AA91B10"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D47E2E"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F97350"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C9C4A4"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8995BA"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41EBB7"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5BFCC1F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7ABF3AB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47FE67E"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09BA33AA" w14:textId="77777777" w:rsidR="0046438F" w:rsidRDefault="0046438F" w:rsidP="0046438F">
            <w:pPr>
              <w:rPr>
                <w:rFonts w:cs="Arial"/>
                <w:color w:val="000000" w:themeColor="text1"/>
                <w:sz w:val="16"/>
                <w:szCs w:val="14"/>
              </w:rPr>
            </w:pPr>
            <w:r>
              <w:rPr>
                <w:rFonts w:cs="Arial"/>
                <w:color w:val="000000" w:themeColor="text1"/>
                <w:sz w:val="16"/>
                <w:szCs w:val="14"/>
              </w:rPr>
              <w:t>Rejuvenate Active</w:t>
            </w:r>
          </w:p>
          <w:p w14:paraId="475CA399" w14:textId="77777777" w:rsidR="0046438F" w:rsidRPr="00740CDD" w:rsidRDefault="0046438F" w:rsidP="00D60C45">
            <w:pPr>
              <w:pStyle w:val="VelocityScript"/>
              <w:rPr>
                <w:color w:val="00B0F0"/>
              </w:rPr>
            </w:pPr>
          </w:p>
          <w:p w14:paraId="47FD102E" w14:textId="77777777" w:rsidR="007215C5" w:rsidRPr="00D60C45" w:rsidRDefault="007215C5" w:rsidP="00CA24CE">
            <w:pPr>
              <w:rPr>
                <w:rFonts w:cs="Arial"/>
                <w:color w:val="000000" w:themeColor="text1"/>
                <w:sz w:val="16"/>
                <w:szCs w:val="14"/>
                <w:lang w:val="en-GB"/>
              </w:rPr>
            </w:pPr>
          </w:p>
          <w:p w14:paraId="52628841"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91213C2" w14:textId="77777777" w:rsidR="00DD49BA" w:rsidRPr="003C5D56" w:rsidRDefault="00DD49BA" w:rsidP="00DD49BA">
            <w:pPr>
              <w:rPr>
                <w:rFonts w:cs="Arial"/>
                <w:color w:val="000000" w:themeColor="text1"/>
                <w:sz w:val="16"/>
                <w:szCs w:val="14"/>
              </w:rPr>
            </w:pPr>
            <w:r>
              <w:rPr>
                <w:rFonts w:cs="Arial"/>
                <w:color w:val="000000" w:themeColor="text1"/>
                <w:sz w:val="16"/>
                <w:szCs w:val="14"/>
              </w:rPr>
              <w:t>Rejuvenate Active</w:t>
            </w:r>
          </w:p>
          <w:p w14:paraId="358CD3C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6A4DB52" w14:textId="77777777" w:rsidR="0038251F" w:rsidRPr="0038251F" w:rsidRDefault="00143E70" w:rsidP="0038251F">
            <w:pPr>
              <w:pStyle w:val="VelocityScript"/>
              <w:rPr>
                <w:color w:val="00B0F0"/>
                <w:sz w:val="16"/>
              </w:rPr>
            </w:pPr>
            <w:r>
              <w:rPr>
                <w:rFonts w:cs="Arial"/>
                <w:color w:val="000000" w:themeColor="text1"/>
                <w:sz w:val="16"/>
                <w:szCs w:val="14"/>
              </w:rPr>
              <w:t>Simple Yes/No</w:t>
            </w:r>
            <w:r w:rsidRPr="0038251F">
              <w:rPr>
                <w:color w:val="00B0F0"/>
                <w:sz w:val="16"/>
              </w:rPr>
              <w:t xml:space="preserve"> </w:t>
            </w:r>
          </w:p>
          <w:p w14:paraId="2D7EBFD1" w14:textId="77777777" w:rsidR="00C84B54" w:rsidRDefault="00C84B54" w:rsidP="00B31A0E">
            <w:pPr>
              <w:pStyle w:val="VelocityScript"/>
            </w:pPr>
          </w:p>
          <w:p w14:paraId="72918579" w14:textId="77777777" w:rsidR="00C84B54" w:rsidRDefault="00C84B54" w:rsidP="00B31A0E">
            <w:pPr>
              <w:pStyle w:val="VelocityScript"/>
            </w:pPr>
          </w:p>
          <w:p w14:paraId="53BA56E9"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EA50E7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D290C08" w14:textId="77777777" w:rsidR="00753FDA" w:rsidRDefault="00753FDA"/>
        </w:tc>
      </w:tr>
      <w:tr w:rsidR="00CA24CE" w:rsidRPr="00B3499B" w14:paraId="7E7983B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53D4878"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6B11D4F8" w14:textId="77777777" w:rsidR="0046438F" w:rsidRDefault="0046438F" w:rsidP="0046438F">
            <w:pPr>
              <w:rPr>
                <w:rFonts w:cs="Arial"/>
                <w:color w:val="000000" w:themeColor="text1"/>
                <w:sz w:val="16"/>
                <w:szCs w:val="14"/>
              </w:rPr>
            </w:pPr>
            <w:r>
              <w:rPr>
                <w:rFonts w:cs="Arial"/>
                <w:color w:val="000000" w:themeColor="text1"/>
                <w:sz w:val="16"/>
                <w:szCs w:val="14"/>
              </w:rPr>
              <w:t>Rejuv Phase</w:t>
            </w:r>
          </w:p>
          <w:p w14:paraId="262422D5" w14:textId="77777777" w:rsidR="0046438F" w:rsidRPr="00740CDD" w:rsidRDefault="0046438F" w:rsidP="00D60C45">
            <w:pPr>
              <w:pStyle w:val="VelocityScript"/>
              <w:rPr>
                <w:color w:val="00B0F0"/>
              </w:rPr>
            </w:pPr>
          </w:p>
          <w:p w14:paraId="53591F38" w14:textId="77777777" w:rsidR="007215C5" w:rsidRPr="00D60C45" w:rsidRDefault="007215C5" w:rsidP="00CA24CE">
            <w:pPr>
              <w:rPr>
                <w:rFonts w:cs="Arial"/>
                <w:color w:val="000000" w:themeColor="text1"/>
                <w:sz w:val="16"/>
                <w:szCs w:val="14"/>
                <w:lang w:val="en-GB"/>
              </w:rPr>
            </w:pPr>
          </w:p>
          <w:p w14:paraId="1D0F7905"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5A267D7" w14:textId="77777777" w:rsidR="00DD49BA" w:rsidRPr="003C5D56" w:rsidRDefault="00DD49BA" w:rsidP="00DD49BA">
            <w:pPr>
              <w:rPr>
                <w:rFonts w:cs="Arial"/>
                <w:color w:val="000000" w:themeColor="text1"/>
                <w:sz w:val="16"/>
                <w:szCs w:val="14"/>
              </w:rPr>
            </w:pPr>
            <w:r>
              <w:rPr>
                <w:rFonts w:cs="Arial"/>
                <w:color w:val="000000" w:themeColor="text1"/>
                <w:sz w:val="16"/>
                <w:szCs w:val="14"/>
              </w:rPr>
              <w:t>Rejuv Phase</w:t>
            </w:r>
          </w:p>
          <w:p w14:paraId="727697B1"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4AA6536B" w14:textId="77777777" w:rsidR="0038251F" w:rsidRPr="0038251F" w:rsidRDefault="00143E70" w:rsidP="0038251F">
            <w:pPr>
              <w:pStyle w:val="VelocityScript"/>
              <w:rPr>
                <w:color w:val="00B0F0"/>
                <w:sz w:val="16"/>
              </w:rPr>
            </w:pPr>
            <w:r>
              <w:rPr>
                <w:rFonts w:cs="Arial"/>
                <w:color w:val="000000" w:themeColor="text1"/>
                <w:sz w:val="16"/>
                <w:szCs w:val="14"/>
              </w:rPr>
              <w:t>Phase</w:t>
            </w:r>
            <w:r w:rsidRPr="0038251F">
              <w:rPr>
                <w:color w:val="00B0F0"/>
                <w:sz w:val="16"/>
              </w:rPr>
              <w:t xml:space="preserve"> </w:t>
            </w:r>
          </w:p>
          <w:p w14:paraId="69DAFBEC" w14:textId="77777777" w:rsidR="00C84B54" w:rsidRDefault="00C84B54" w:rsidP="00B31A0E">
            <w:pPr>
              <w:pStyle w:val="VelocityScript"/>
            </w:pPr>
          </w:p>
          <w:p w14:paraId="10FF7497" w14:textId="77777777" w:rsidR="00C84B54" w:rsidRDefault="00C84B54" w:rsidP="00B31A0E">
            <w:pPr>
              <w:pStyle w:val="VelocityScript"/>
            </w:pPr>
          </w:p>
          <w:p w14:paraId="33286EE4"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32F6D9"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B34AA64" w14:textId="77777777" w:rsidR="00753FDA" w:rsidRDefault="00753FDA"/>
        </w:tc>
      </w:tr>
      <w:tr w:rsidR="00CA24CE" w:rsidRPr="00B3499B" w14:paraId="07441D72"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BEBE9A"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EA2D990" w14:textId="77777777" w:rsidR="0046438F" w:rsidRDefault="0046438F" w:rsidP="0046438F">
            <w:pPr>
              <w:rPr>
                <w:rFonts w:cs="Arial"/>
                <w:color w:val="000000" w:themeColor="text1"/>
                <w:sz w:val="16"/>
                <w:szCs w:val="14"/>
              </w:rPr>
            </w:pPr>
            <w:r>
              <w:rPr>
                <w:rFonts w:cs="Arial"/>
                <w:color w:val="000000" w:themeColor="text1"/>
                <w:sz w:val="16"/>
                <w:szCs w:val="14"/>
              </w:rPr>
              <w:t>Theme Selection</w:t>
            </w:r>
          </w:p>
          <w:p w14:paraId="388124F5" w14:textId="77777777" w:rsidR="0046438F" w:rsidRPr="00740CDD" w:rsidRDefault="0046438F" w:rsidP="00D60C45">
            <w:pPr>
              <w:pStyle w:val="VelocityScript"/>
              <w:rPr>
                <w:color w:val="00B0F0"/>
              </w:rPr>
            </w:pPr>
          </w:p>
          <w:p w14:paraId="4D7394F5" w14:textId="77777777" w:rsidR="007215C5" w:rsidRPr="00D60C45" w:rsidRDefault="007215C5" w:rsidP="00CA24CE">
            <w:pPr>
              <w:rPr>
                <w:rFonts w:cs="Arial"/>
                <w:color w:val="000000" w:themeColor="text1"/>
                <w:sz w:val="16"/>
                <w:szCs w:val="14"/>
                <w:lang w:val="en-GB"/>
              </w:rPr>
            </w:pPr>
          </w:p>
          <w:p w14:paraId="66265F8E"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692CC1A5" w14:textId="77777777" w:rsidR="00DD49BA" w:rsidRPr="003C5D56" w:rsidRDefault="00DD49BA" w:rsidP="00DD49BA">
            <w:pPr>
              <w:rPr>
                <w:rFonts w:cs="Arial"/>
                <w:color w:val="000000" w:themeColor="text1"/>
                <w:sz w:val="16"/>
                <w:szCs w:val="14"/>
              </w:rPr>
            </w:pPr>
            <w:r>
              <w:rPr>
                <w:rFonts w:cs="Arial"/>
                <w:color w:val="000000" w:themeColor="text1"/>
                <w:sz w:val="16"/>
                <w:szCs w:val="14"/>
              </w:rPr>
              <w:t>Theme Selection</w:t>
            </w:r>
          </w:p>
          <w:p w14:paraId="750DC8D4"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DE70D1" w14:textId="77777777" w:rsidR="0038251F" w:rsidRPr="0038251F" w:rsidRDefault="00143E70" w:rsidP="0038251F">
            <w:pPr>
              <w:pStyle w:val="VelocityScript"/>
              <w:rPr>
                <w:color w:val="00B0F0"/>
                <w:sz w:val="16"/>
              </w:rPr>
            </w:pPr>
            <w:r>
              <w:rPr>
                <w:rFonts w:cs="Arial"/>
                <w:color w:val="000000" w:themeColor="text1"/>
                <w:sz w:val="16"/>
                <w:szCs w:val="14"/>
              </w:rPr>
              <w:t>Theme Selection</w:t>
            </w:r>
            <w:r w:rsidRPr="0038251F">
              <w:rPr>
                <w:color w:val="00B0F0"/>
                <w:sz w:val="16"/>
              </w:rPr>
              <w:t xml:space="preserve"> </w:t>
            </w:r>
          </w:p>
          <w:p w14:paraId="6C9AC8E1" w14:textId="77777777" w:rsidR="00C84B54" w:rsidRDefault="00C84B54" w:rsidP="00B31A0E">
            <w:pPr>
              <w:pStyle w:val="VelocityScript"/>
            </w:pPr>
          </w:p>
          <w:p w14:paraId="09196078" w14:textId="77777777" w:rsidR="00C84B54" w:rsidRDefault="00C84B54" w:rsidP="00B31A0E">
            <w:pPr>
              <w:pStyle w:val="VelocityScript"/>
            </w:pPr>
          </w:p>
          <w:p w14:paraId="2D969178"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4577314"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9E66882" w14:textId="77777777" w:rsidR="00753FDA" w:rsidRDefault="00753FDA"/>
        </w:tc>
      </w:tr>
      <w:tr w:rsidR="00CA24CE" w:rsidRPr="00B3499B" w14:paraId="5A66157F"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B2A4633" w14:textId="00D23F80" w:rsidR="00CA24CE" w:rsidRPr="00B3499B" w:rsidRDefault="00F43BEF" w:rsidP="00CA24CE">
            <w:pPr>
              <w:rPr>
                <w:rFonts w:cs="Arial"/>
                <w:bCs/>
                <w:color w:val="808080" w:themeColor="background1" w:themeShade="80"/>
                <w:sz w:val="16"/>
                <w:szCs w:val="14"/>
              </w:rPr>
            </w:pPr>
            <w:hyperlink r:id="rId72"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FD3FDAC" w14:textId="38C88EC0"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B7A5F3"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9538827" w14:textId="16B4CD50" w:rsidR="00236BAE" w:rsidRPr="004A50B8" w:rsidRDefault="00236BAE" w:rsidP="004A50B8">
      <w:pPr>
        <w:pStyle w:val="Caption"/>
      </w:pPr>
      <w:bookmarkStart w:id="316" w:name="_Toc65749426"/>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93</w:t>
      </w:r>
      <w:r>
        <w:rPr>
          <w:noProof/>
        </w:rPr>
        <w:fldChar w:fldCharType="end"/>
      </w:r>
      <w:r w:rsidRPr="00702453">
        <w:t xml:space="preserve">: </w:t>
      </w:r>
      <w:r>
        <w:t xml:space="preserve">Output Signal mappings of Function </w:t>
      </w:r>
      <w:r w:rsidRPr="004521EB">
        <w:rPr>
          <w:lang w:val="en-GB"/>
        </w:rPr>
        <w:t>Send Rejuv Status</w:t>
      </w:r>
      <w:bookmarkEnd w:id="316"/>
    </w:p>
    <w:p w14:paraId="349AF093" w14:textId="77777777" w:rsidR="00072314" w:rsidRPr="00612064" w:rsidRDefault="00072314" w:rsidP="00072314">
      <w:pPr>
        <w:spacing w:before="20"/>
        <w:rPr>
          <w:vanish/>
        </w:rPr>
      </w:pPr>
    </w:p>
    <w:p w14:paraId="370BF7EB" w14:textId="77777777" w:rsidR="00072314" w:rsidRDefault="00072314" w:rsidP="00072314">
      <w:pPr>
        <w:pStyle w:val="Heading6"/>
        <w:keepNext w:val="0"/>
        <w:tabs>
          <w:tab w:val="clear" w:pos="900"/>
          <w:tab w:val="left" w:pos="709"/>
        </w:tabs>
        <w:spacing w:before="240"/>
      </w:pPr>
      <w:r>
        <w:t>Parameters</w:t>
      </w:r>
    </w:p>
    <w:p w14:paraId="6132B4E8"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102609E4" w14:textId="77777777" w:rsidTr="001D18E6">
        <w:trPr>
          <w:trHeight w:val="161"/>
        </w:trPr>
        <w:tc>
          <w:tcPr>
            <w:tcW w:w="1838" w:type="dxa"/>
            <w:shd w:val="clear" w:color="auto" w:fill="D9D9D9" w:themeFill="background1" w:themeFillShade="D9"/>
            <w:noWrap/>
            <w:hideMark/>
          </w:tcPr>
          <w:p w14:paraId="71530D82"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1A3A1D47"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4281F9BF"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0F56DCC5"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126036E1"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CC0E390" w14:textId="77777777" w:rsidTr="001D18E6">
        <w:trPr>
          <w:trHeight w:val="70"/>
        </w:trPr>
        <w:tc>
          <w:tcPr>
            <w:tcW w:w="1838" w:type="dxa"/>
            <w:noWrap/>
          </w:tcPr>
          <w:p w14:paraId="1E56337E" w14:textId="781FD9B5"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 xml:space="preserve">Error! </w:t>
            </w:r>
            <w:r w:rsidR="00333964">
              <w:rPr>
                <w:b/>
                <w:bCs/>
                <w:i/>
                <w:color w:val="0000FF"/>
                <w:sz w:val="18"/>
              </w:rPr>
              <w:lastRenderedPageBreak/>
              <w:t>Reference source not found.</w:t>
            </w:r>
            <w:r w:rsidRPr="00D20BE7">
              <w:rPr>
                <w:i/>
                <w:color w:val="0000FF"/>
                <w:sz w:val="18"/>
              </w:rPr>
              <w:fldChar w:fldCharType="end"/>
            </w:r>
            <w:r w:rsidRPr="00D20BE7">
              <w:rPr>
                <w:sz w:val="18"/>
              </w:rPr>
              <w:t>” name bookmark in the Data Dictionary</w:t>
            </w:r>
          </w:p>
        </w:tc>
        <w:tc>
          <w:tcPr>
            <w:tcW w:w="1843" w:type="dxa"/>
          </w:tcPr>
          <w:p w14:paraId="6C021D12" w14:textId="1396C7F5" w:rsidR="00072314" w:rsidRPr="00D20BE7" w:rsidRDefault="00072314" w:rsidP="001D18E6">
            <w:pPr>
              <w:rPr>
                <w:color w:val="000000" w:themeColor="text1"/>
                <w:sz w:val="18"/>
              </w:rPr>
            </w:pPr>
            <w:r w:rsidRPr="00D20BE7">
              <w:rPr>
                <w:sz w:val="18"/>
              </w:rPr>
              <w:lastRenderedPageBreak/>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 xml:space="preserve">Error! </w:t>
            </w:r>
            <w:r w:rsidR="00333964">
              <w:rPr>
                <w:b/>
                <w:bCs/>
                <w:sz w:val="18"/>
              </w:rPr>
              <w:lastRenderedPageBreak/>
              <w:t>Reference source not found.</w:t>
            </w:r>
            <w:r w:rsidRPr="00D20BE7">
              <w:rPr>
                <w:sz w:val="18"/>
              </w:rPr>
              <w:fldChar w:fldCharType="end"/>
            </w:r>
            <w:r w:rsidRPr="00D20BE7">
              <w:rPr>
                <w:sz w:val="18"/>
              </w:rPr>
              <w:t>” name bookmark in the Data Dictionary</w:t>
            </w:r>
          </w:p>
        </w:tc>
        <w:tc>
          <w:tcPr>
            <w:tcW w:w="1701" w:type="dxa"/>
          </w:tcPr>
          <w:p w14:paraId="28223380" w14:textId="46E89B06" w:rsidR="00072314" w:rsidRPr="00D20BE7" w:rsidRDefault="00072314" w:rsidP="001D18E6">
            <w:pPr>
              <w:rPr>
                <w:sz w:val="18"/>
              </w:rPr>
            </w:pPr>
            <w:r w:rsidRPr="00D20BE7">
              <w:rPr>
                <w:sz w:val="18"/>
              </w:rPr>
              <w:lastRenderedPageBreak/>
              <w:t xml:space="preserve">If mapping is not 1:1 you might reference a </w:t>
            </w:r>
            <w:r w:rsidRPr="00D20BE7">
              <w:rPr>
                <w:sz w:val="18"/>
              </w:rPr>
              <w:lastRenderedPageBreak/>
              <w:t xml:space="preserve">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178785589"/>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431E87FF"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7B404C6D" w14:textId="77777777" w:rsidR="00072314" w:rsidRPr="00D20BE7" w:rsidRDefault="00072314" w:rsidP="001D18E6">
            <w:pPr>
              <w:rPr>
                <w:sz w:val="18"/>
              </w:rPr>
            </w:pPr>
            <w:r w:rsidRPr="00D20BE7">
              <w:rPr>
                <w:sz w:val="18"/>
              </w:rPr>
              <w:t xml:space="preserve">Depends on Method selection. For Method 2 a DID including start bit and </w:t>
            </w:r>
            <w:r w:rsidRPr="00D20BE7">
              <w:rPr>
                <w:sz w:val="18"/>
              </w:rPr>
              <w:lastRenderedPageBreak/>
              <w:t>length could be given. For Central Car Config a signal could be referenced</w:t>
            </w:r>
          </w:p>
        </w:tc>
      </w:tr>
      <w:tr w:rsidR="00072314" w:rsidRPr="003F473D" w14:paraId="0042B233" w14:textId="77777777" w:rsidTr="001D18E6">
        <w:trPr>
          <w:trHeight w:val="71"/>
        </w:trPr>
        <w:tc>
          <w:tcPr>
            <w:tcW w:w="1838" w:type="dxa"/>
            <w:noWrap/>
          </w:tcPr>
          <w:p w14:paraId="3EE6EFCB"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C8A088D" w14:textId="77777777" w:rsidR="00072314" w:rsidRPr="00D14691" w:rsidRDefault="00072314" w:rsidP="001D18E6">
            <w:pPr>
              <w:rPr>
                <w:color w:val="000000" w:themeColor="text1"/>
              </w:rPr>
            </w:pPr>
          </w:p>
        </w:tc>
        <w:tc>
          <w:tcPr>
            <w:tcW w:w="1701" w:type="dxa"/>
          </w:tcPr>
          <w:p w14:paraId="1676DFD8" w14:textId="77777777" w:rsidR="00072314" w:rsidRPr="00D14691" w:rsidRDefault="00072314" w:rsidP="001D18E6">
            <w:pPr>
              <w:rPr>
                <w:color w:val="000000" w:themeColor="text1"/>
              </w:rPr>
            </w:pPr>
          </w:p>
        </w:tc>
        <w:tc>
          <w:tcPr>
            <w:tcW w:w="1417" w:type="dxa"/>
            <w:noWrap/>
          </w:tcPr>
          <w:p w14:paraId="6976140B" w14:textId="77777777" w:rsidR="00072314" w:rsidRPr="00D14691" w:rsidRDefault="00072314" w:rsidP="001D18E6">
            <w:pPr>
              <w:rPr>
                <w:color w:val="000000" w:themeColor="text1"/>
              </w:rPr>
            </w:pPr>
          </w:p>
        </w:tc>
        <w:tc>
          <w:tcPr>
            <w:tcW w:w="3402" w:type="dxa"/>
          </w:tcPr>
          <w:p w14:paraId="71EBDB23" w14:textId="77777777" w:rsidR="00072314" w:rsidRPr="00D14691" w:rsidRDefault="00072314" w:rsidP="001D18E6">
            <w:pPr>
              <w:rPr>
                <w:color w:val="000000" w:themeColor="text1"/>
              </w:rPr>
            </w:pPr>
          </w:p>
        </w:tc>
      </w:tr>
    </w:tbl>
    <w:p w14:paraId="19BAF1F9" w14:textId="1CA6C062" w:rsidR="008C50D1" w:rsidRDefault="00072314" w:rsidP="003678EC">
      <w:pPr>
        <w:pStyle w:val="Caption"/>
        <w:rPr>
          <w:lang w:val="en-GB"/>
        </w:rPr>
      </w:pPr>
      <w:bookmarkStart w:id="317" w:name="_Toc65749427"/>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94</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17"/>
    </w:p>
    <w:p w14:paraId="33E18DB7" w14:textId="77777777" w:rsidR="003678EC" w:rsidRPr="003678EC" w:rsidRDefault="003678EC" w:rsidP="003678EC">
      <w:pPr>
        <w:rPr>
          <w:lang w:val="en-GB"/>
        </w:rPr>
      </w:pPr>
    </w:p>
    <w:p w14:paraId="6F06666C"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63943172" w14:textId="77777777" w:rsidR="00072314" w:rsidRPr="003225C9" w:rsidRDefault="00072314" w:rsidP="00072314">
      <w:pPr>
        <w:tabs>
          <w:tab w:val="left" w:pos="284"/>
          <w:tab w:val="left" w:pos="851"/>
        </w:tabs>
      </w:pPr>
    </w:p>
    <w:p w14:paraId="4739D820"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11252B2E"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1905F945" w14:textId="77777777" w:rsidTr="001D18E6">
        <w:tc>
          <w:tcPr>
            <w:tcW w:w="1934" w:type="dxa"/>
            <w:shd w:val="clear" w:color="auto" w:fill="D9D9D9" w:themeFill="background1" w:themeFillShade="D9"/>
          </w:tcPr>
          <w:p w14:paraId="59F6383C" w14:textId="77777777" w:rsidR="00072314" w:rsidRDefault="00072314" w:rsidP="001D18E6">
            <w:pPr>
              <w:rPr>
                <w:b/>
              </w:rPr>
            </w:pPr>
            <w:r w:rsidRPr="00AF169D">
              <w:rPr>
                <w:b/>
              </w:rPr>
              <w:t>Requirement ID</w:t>
            </w:r>
          </w:p>
          <w:p w14:paraId="55D83C4C"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638E1C07"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5DD63260" w14:textId="77777777" w:rsidR="00072314" w:rsidRDefault="00072314" w:rsidP="001D18E6">
            <w:pPr>
              <w:rPr>
                <w:b/>
              </w:rPr>
            </w:pPr>
            <w:r>
              <w:rPr>
                <w:b/>
              </w:rPr>
              <w:t>Modification</w:t>
            </w:r>
          </w:p>
        </w:tc>
        <w:tc>
          <w:tcPr>
            <w:tcW w:w="1712" w:type="dxa"/>
            <w:shd w:val="clear" w:color="auto" w:fill="D9D9D9" w:themeFill="background1" w:themeFillShade="D9"/>
          </w:tcPr>
          <w:p w14:paraId="7D57740C" w14:textId="77777777" w:rsidR="00072314" w:rsidRDefault="00072314" w:rsidP="001D18E6">
            <w:pPr>
              <w:rPr>
                <w:b/>
              </w:rPr>
            </w:pPr>
            <w:r w:rsidRPr="00AF169D">
              <w:rPr>
                <w:b/>
              </w:rPr>
              <w:t xml:space="preserve">Requirement </w:t>
            </w:r>
            <w:r>
              <w:rPr>
                <w:b/>
              </w:rPr>
              <w:t>ID</w:t>
            </w:r>
          </w:p>
          <w:p w14:paraId="1F0BF522"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28C7EE19" w14:textId="77777777" w:rsidR="00072314" w:rsidRPr="00AF169D" w:rsidRDefault="00072314" w:rsidP="001D18E6">
            <w:pPr>
              <w:rPr>
                <w:b/>
              </w:rPr>
            </w:pPr>
            <w:r>
              <w:rPr>
                <w:b/>
              </w:rPr>
              <w:t>Comment</w:t>
            </w:r>
          </w:p>
        </w:tc>
      </w:tr>
      <w:tr w:rsidR="00072314" w14:paraId="78E44529" w14:textId="77777777" w:rsidTr="001D18E6">
        <w:tc>
          <w:tcPr>
            <w:tcW w:w="1934" w:type="dxa"/>
          </w:tcPr>
          <w:p w14:paraId="15388AC9" w14:textId="77777777" w:rsidR="00072314" w:rsidRPr="000F4E8B" w:rsidRDefault="00072314" w:rsidP="001D18E6">
            <w:r w:rsidRPr="000F4E8B">
              <w:t>REQ_abc</w:t>
            </w:r>
          </w:p>
        </w:tc>
        <w:tc>
          <w:tcPr>
            <w:tcW w:w="2177" w:type="dxa"/>
          </w:tcPr>
          <w:p w14:paraId="3530F5C5" w14:textId="77777777" w:rsidR="00072314" w:rsidRPr="000F4E8B" w:rsidRDefault="00072314" w:rsidP="001D18E6"/>
        </w:tc>
        <w:sdt>
          <w:sdtPr>
            <w:alias w:val="Modification"/>
            <w:tag w:val="Modification"/>
            <w:id w:val="-328753210"/>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32515B9C" w14:textId="77777777" w:rsidR="00072314" w:rsidRPr="000F4E8B" w:rsidRDefault="00072314" w:rsidP="001D18E6">
                <w:r w:rsidRPr="000F4E8B">
                  <w:t>Removed</w:t>
                </w:r>
              </w:p>
            </w:tc>
          </w:sdtContent>
        </w:sdt>
        <w:tc>
          <w:tcPr>
            <w:tcW w:w="1712" w:type="dxa"/>
          </w:tcPr>
          <w:p w14:paraId="67B950BA" w14:textId="77777777" w:rsidR="00072314" w:rsidRPr="000F4E8B" w:rsidRDefault="00072314" w:rsidP="001D18E6">
            <w:r w:rsidRPr="000F4E8B">
              <w:t>--</w:t>
            </w:r>
          </w:p>
        </w:tc>
        <w:tc>
          <w:tcPr>
            <w:tcW w:w="2958" w:type="dxa"/>
          </w:tcPr>
          <w:p w14:paraId="4B5AE3DC" w14:textId="77777777" w:rsidR="00072314" w:rsidRPr="000F4E8B" w:rsidRDefault="00072314" w:rsidP="001D18E6"/>
        </w:tc>
      </w:tr>
      <w:tr w:rsidR="00072314" w14:paraId="608A7913" w14:textId="77777777" w:rsidTr="001D18E6">
        <w:tc>
          <w:tcPr>
            <w:tcW w:w="1934" w:type="dxa"/>
          </w:tcPr>
          <w:p w14:paraId="683E38B8" w14:textId="77777777" w:rsidR="00072314" w:rsidRPr="000F4E8B" w:rsidRDefault="00072314" w:rsidP="001D18E6">
            <w:r w:rsidRPr="000F4E8B">
              <w:t>REQ_def</w:t>
            </w:r>
          </w:p>
        </w:tc>
        <w:tc>
          <w:tcPr>
            <w:tcW w:w="2177" w:type="dxa"/>
          </w:tcPr>
          <w:p w14:paraId="3612CA61" w14:textId="77777777" w:rsidR="00072314" w:rsidRPr="000F4E8B" w:rsidRDefault="00072314" w:rsidP="001D18E6"/>
        </w:tc>
        <w:sdt>
          <w:sdtPr>
            <w:alias w:val="Modification"/>
            <w:tag w:val="Modification"/>
            <w:id w:val="410890800"/>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09EAB56C" w14:textId="77777777" w:rsidR="00072314" w:rsidRPr="000F4E8B" w:rsidRDefault="00072314" w:rsidP="001D18E6">
                <w:r w:rsidRPr="000F4E8B">
                  <w:t>Replaced</w:t>
                </w:r>
              </w:p>
            </w:tc>
          </w:sdtContent>
        </w:sdt>
        <w:tc>
          <w:tcPr>
            <w:tcW w:w="1712" w:type="dxa"/>
          </w:tcPr>
          <w:p w14:paraId="1FE93A9D" w14:textId="77777777" w:rsidR="00072314" w:rsidRPr="000F4E8B" w:rsidRDefault="00072314" w:rsidP="001D18E6">
            <w:r w:rsidRPr="000F4E8B">
              <w:t>REQ_xyz</w:t>
            </w:r>
          </w:p>
        </w:tc>
        <w:tc>
          <w:tcPr>
            <w:tcW w:w="2958" w:type="dxa"/>
          </w:tcPr>
          <w:p w14:paraId="517A6BE8" w14:textId="77777777" w:rsidR="00072314" w:rsidRPr="000F4E8B" w:rsidRDefault="00072314" w:rsidP="001D18E6"/>
        </w:tc>
      </w:tr>
      <w:tr w:rsidR="00072314" w14:paraId="1BE423D7" w14:textId="77777777" w:rsidTr="001D18E6">
        <w:tc>
          <w:tcPr>
            <w:tcW w:w="1934" w:type="dxa"/>
          </w:tcPr>
          <w:p w14:paraId="3B53A6EB" w14:textId="77777777" w:rsidR="00072314" w:rsidRPr="000F4E8B" w:rsidRDefault="00072314" w:rsidP="001D18E6">
            <w:r w:rsidRPr="000F4E8B">
              <w:t>--</w:t>
            </w:r>
          </w:p>
        </w:tc>
        <w:tc>
          <w:tcPr>
            <w:tcW w:w="2177" w:type="dxa"/>
          </w:tcPr>
          <w:p w14:paraId="1337571F" w14:textId="77777777" w:rsidR="00072314" w:rsidRPr="000F4E8B" w:rsidRDefault="00072314" w:rsidP="001D18E6"/>
        </w:tc>
        <w:sdt>
          <w:sdtPr>
            <w:alias w:val="Modification"/>
            <w:tag w:val="Modification"/>
            <w:id w:val="-1101255704"/>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D15FA41" w14:textId="77777777" w:rsidR="00072314" w:rsidRPr="000F4E8B" w:rsidRDefault="00072314" w:rsidP="001D18E6">
                <w:r w:rsidRPr="000F4E8B">
                  <w:t>Added</w:t>
                </w:r>
              </w:p>
            </w:tc>
          </w:sdtContent>
        </w:sdt>
        <w:tc>
          <w:tcPr>
            <w:tcW w:w="1712" w:type="dxa"/>
          </w:tcPr>
          <w:p w14:paraId="5DBCE7EE" w14:textId="77777777" w:rsidR="00072314" w:rsidRPr="000F4E8B" w:rsidRDefault="00072314" w:rsidP="001D18E6">
            <w:r w:rsidRPr="000F4E8B">
              <w:t>REQ_123</w:t>
            </w:r>
          </w:p>
        </w:tc>
        <w:tc>
          <w:tcPr>
            <w:tcW w:w="2958" w:type="dxa"/>
          </w:tcPr>
          <w:p w14:paraId="331A881A" w14:textId="77777777" w:rsidR="00072314" w:rsidRPr="000F4E8B" w:rsidRDefault="00072314" w:rsidP="001D18E6"/>
        </w:tc>
      </w:tr>
    </w:tbl>
    <w:p w14:paraId="1A3FB325" w14:textId="39077248" w:rsidR="00072314" w:rsidRDefault="00072314" w:rsidP="00072314">
      <w:pPr>
        <w:pStyle w:val="Caption"/>
      </w:pPr>
      <w:bookmarkStart w:id="318" w:name="_Toc65749428"/>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95</w:t>
      </w:r>
      <w:r>
        <w:rPr>
          <w:noProof/>
        </w:rPr>
        <w:fldChar w:fldCharType="end"/>
      </w:r>
      <w:r w:rsidRPr="00702453">
        <w:t xml:space="preserve">: </w:t>
      </w:r>
      <w:r>
        <w:t>Component Specific Requirements</w:t>
      </w:r>
      <w:bookmarkEnd w:id="318"/>
    </w:p>
    <w:p w14:paraId="18C84339"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6475DB01" w14:textId="77777777" w:rsidTr="001D18E6">
        <w:tc>
          <w:tcPr>
            <w:tcW w:w="1838" w:type="dxa"/>
            <w:shd w:val="clear" w:color="auto" w:fill="D9D9D9" w:themeFill="background1" w:themeFillShade="D9"/>
          </w:tcPr>
          <w:p w14:paraId="55C79EB3" w14:textId="77777777" w:rsidR="00072314" w:rsidRDefault="00072314" w:rsidP="001D18E6">
            <w:pPr>
              <w:rPr>
                <w:b/>
              </w:rPr>
            </w:pPr>
            <w:r w:rsidRPr="00AF169D">
              <w:rPr>
                <w:b/>
              </w:rPr>
              <w:t>Requirement ID</w:t>
            </w:r>
          </w:p>
          <w:p w14:paraId="66200D52" w14:textId="77777777" w:rsidR="00072314" w:rsidRPr="00AF169D" w:rsidRDefault="00072314" w:rsidP="001D18E6">
            <w:pPr>
              <w:rPr>
                <w:b/>
              </w:rPr>
            </w:pPr>
            <w:r w:rsidRPr="00EB7BB6">
              <w:t>(of Logical Function)</w:t>
            </w:r>
          </w:p>
        </w:tc>
        <w:tc>
          <w:tcPr>
            <w:tcW w:w="4253" w:type="dxa"/>
            <w:shd w:val="clear" w:color="auto" w:fill="D9D9D9" w:themeFill="background1" w:themeFillShade="D9"/>
          </w:tcPr>
          <w:p w14:paraId="76ABE9E3" w14:textId="77777777" w:rsidR="00072314" w:rsidRPr="00AF169D" w:rsidRDefault="00072314" w:rsidP="001D18E6">
            <w:pPr>
              <w:rPr>
                <w:b/>
              </w:rPr>
            </w:pPr>
            <w:r w:rsidRPr="00AF169D">
              <w:rPr>
                <w:b/>
              </w:rPr>
              <w:t>Requirement Title</w:t>
            </w:r>
          </w:p>
        </w:tc>
        <w:tc>
          <w:tcPr>
            <w:tcW w:w="4110" w:type="dxa"/>
            <w:shd w:val="clear" w:color="auto" w:fill="D9D9D9" w:themeFill="background1" w:themeFillShade="D9"/>
          </w:tcPr>
          <w:p w14:paraId="3C38A745" w14:textId="77777777" w:rsidR="00072314" w:rsidRPr="00AF169D" w:rsidRDefault="00072314" w:rsidP="001D18E6">
            <w:pPr>
              <w:rPr>
                <w:b/>
              </w:rPr>
            </w:pPr>
            <w:r>
              <w:rPr>
                <w:b/>
              </w:rPr>
              <w:t>Comment</w:t>
            </w:r>
          </w:p>
        </w:tc>
      </w:tr>
      <w:tr w:rsidR="00072314" w14:paraId="717D16AC" w14:textId="77777777" w:rsidTr="001D18E6">
        <w:tc>
          <w:tcPr>
            <w:tcW w:w="1838" w:type="dxa"/>
          </w:tcPr>
          <w:p w14:paraId="185FA682" w14:textId="77777777" w:rsidR="00072314" w:rsidRDefault="00072314" w:rsidP="001D18E6"/>
        </w:tc>
        <w:tc>
          <w:tcPr>
            <w:tcW w:w="4253" w:type="dxa"/>
          </w:tcPr>
          <w:p w14:paraId="28838758" w14:textId="77777777" w:rsidR="00072314" w:rsidRDefault="00072314" w:rsidP="001D18E6"/>
        </w:tc>
        <w:tc>
          <w:tcPr>
            <w:tcW w:w="4110" w:type="dxa"/>
          </w:tcPr>
          <w:p w14:paraId="58EC04B2" w14:textId="77777777" w:rsidR="00072314" w:rsidRDefault="00072314" w:rsidP="001D18E6"/>
        </w:tc>
      </w:tr>
      <w:tr w:rsidR="00072314" w14:paraId="518FDF8A" w14:textId="77777777" w:rsidTr="001D18E6">
        <w:tc>
          <w:tcPr>
            <w:tcW w:w="1838" w:type="dxa"/>
          </w:tcPr>
          <w:p w14:paraId="66DBC7E8" w14:textId="77777777" w:rsidR="00072314" w:rsidRDefault="00072314" w:rsidP="001D18E6"/>
        </w:tc>
        <w:tc>
          <w:tcPr>
            <w:tcW w:w="4253" w:type="dxa"/>
          </w:tcPr>
          <w:p w14:paraId="18910033" w14:textId="77777777" w:rsidR="00072314" w:rsidRDefault="00072314" w:rsidP="001D18E6"/>
        </w:tc>
        <w:tc>
          <w:tcPr>
            <w:tcW w:w="4110" w:type="dxa"/>
          </w:tcPr>
          <w:p w14:paraId="0DC1741B" w14:textId="77777777" w:rsidR="00072314" w:rsidRDefault="00072314" w:rsidP="001D18E6"/>
        </w:tc>
      </w:tr>
      <w:tr w:rsidR="00072314" w14:paraId="35752BD9" w14:textId="77777777" w:rsidTr="001D18E6">
        <w:tc>
          <w:tcPr>
            <w:tcW w:w="1838" w:type="dxa"/>
          </w:tcPr>
          <w:p w14:paraId="177F7FA9" w14:textId="77777777" w:rsidR="00072314" w:rsidRDefault="00072314" w:rsidP="001D18E6">
            <w:r>
              <w:t>…</w:t>
            </w:r>
          </w:p>
        </w:tc>
        <w:tc>
          <w:tcPr>
            <w:tcW w:w="4253" w:type="dxa"/>
          </w:tcPr>
          <w:p w14:paraId="115137A9" w14:textId="77777777" w:rsidR="00072314" w:rsidRDefault="00072314" w:rsidP="001D18E6"/>
        </w:tc>
        <w:tc>
          <w:tcPr>
            <w:tcW w:w="4110" w:type="dxa"/>
          </w:tcPr>
          <w:p w14:paraId="73D109E2" w14:textId="77777777" w:rsidR="00072314" w:rsidRDefault="00072314" w:rsidP="001D18E6"/>
        </w:tc>
      </w:tr>
    </w:tbl>
    <w:p w14:paraId="6B1FEA56" w14:textId="647A3F2A" w:rsidR="00072314" w:rsidRPr="00702453" w:rsidRDefault="00072314" w:rsidP="00072314">
      <w:pPr>
        <w:pStyle w:val="Caption"/>
      </w:pPr>
      <w:bookmarkStart w:id="319" w:name="_Toc65749429"/>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96</w:t>
      </w:r>
      <w:r>
        <w:rPr>
          <w:noProof/>
        </w:rPr>
        <w:fldChar w:fldCharType="end"/>
      </w:r>
      <w:r w:rsidRPr="00702453">
        <w:t xml:space="preserve">: </w:t>
      </w:r>
      <w:r>
        <w:t>Inherited Requirements</w:t>
      </w:r>
      <w:bookmarkEnd w:id="319"/>
    </w:p>
    <w:p w14:paraId="426DE286" w14:textId="77777777" w:rsidR="00072314" w:rsidRDefault="00072314" w:rsidP="00072314"/>
    <w:p w14:paraId="0C97FD22"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DD6BBA5" w14:textId="77777777" w:rsidR="008C50D1" w:rsidRPr="003305ED" w:rsidRDefault="008C50D1" w:rsidP="00702F62">
      <w:pPr>
        <w:pStyle w:val="Heading4"/>
        <w:keepNext w:val="0"/>
        <w:tabs>
          <w:tab w:val="clear" w:pos="900"/>
          <w:tab w:val="left" w:pos="709"/>
        </w:tabs>
        <w:spacing w:before="240"/>
      </w:pPr>
      <w:bookmarkStart w:id="320" w:name="_Toc65749286"/>
      <w:r>
        <w:rPr>
          <w:lang w:val="en-GB"/>
        </w:rPr>
        <w:t xml:space="preserve">Technology </w:t>
      </w:r>
      <w:r w:rsidRPr="003070ED">
        <w:rPr>
          <w:lang w:val="en-GB"/>
        </w:rPr>
        <w:t>Function</w:t>
      </w:r>
      <w:r>
        <w:rPr>
          <w:lang w:val="en-GB"/>
        </w:rPr>
        <w:t xml:space="preserve"> </w:t>
      </w:r>
      <w:r>
        <w:rPr>
          <w:noProof/>
        </w:rPr>
        <w:drawing>
          <wp:inline distT="0" distB="0" distL="0" distR="0" wp14:anchorId="322DC260" wp14:editId="2086BBA9">
            <wp:extent cx="152400" cy="152400"/>
            <wp:effectExtent l="0" t="0" r="0" b="0"/>
            <wp:docPr id="54" name="Picture -988297171.jpg" descr="-988297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88297171.jpg"/>
                    <pic:cNvPicPr/>
                  </pic:nvPicPr>
                  <pic:blipFill>
                    <a:blip r:embed="rId15" cstate="print"/>
                    <a:stretch>
                      <a:fillRect/>
                    </a:stretch>
                  </pic:blipFill>
                  <pic:spPr>
                    <a:xfrm>
                      <a:off x="0" y="0"/>
                      <a:ext cx="152400" cy="152400"/>
                    </a:xfrm>
                    <a:prstGeom prst="rect">
                      <a:avLst/>
                    </a:prstGeom>
                  </pic:spPr>
                </pic:pic>
              </a:graphicData>
            </a:graphic>
          </wp:inline>
        </w:drawing>
      </w:r>
      <w:r w:rsidRPr="007C3041">
        <w:rPr>
          <w:lang w:val="en-GB"/>
        </w:rPr>
        <w:t xml:space="preserve"> </w:t>
      </w:r>
      <w:r w:rsidRPr="00594773">
        <w:rPr>
          <w:b/>
          <w:lang w:val="en-GB"/>
        </w:rPr>
        <w:t>Check Pre/Abort Conditions</w:t>
      </w:r>
      <w:bookmarkEnd w:id="320"/>
    </w:p>
    <w:p w14:paraId="71E98EEB" w14:textId="77777777" w:rsidR="00072314" w:rsidRDefault="00072314" w:rsidP="00072314">
      <w:pPr>
        <w:pStyle w:val="Heading5"/>
        <w:keepNext w:val="0"/>
        <w:tabs>
          <w:tab w:val="clear" w:pos="900"/>
          <w:tab w:val="left" w:pos="709"/>
        </w:tabs>
        <w:spacing w:before="240"/>
        <w:rPr>
          <w:lang w:val="en-GB"/>
        </w:rPr>
      </w:pPr>
      <w:r>
        <w:rPr>
          <w:lang w:val="en-GB"/>
        </w:rPr>
        <w:t>Function Interfaces</w:t>
      </w:r>
    </w:p>
    <w:p w14:paraId="281CAF61" w14:textId="77777777" w:rsidR="00072314" w:rsidRPr="003B799F" w:rsidRDefault="00072314" w:rsidP="00072314"/>
    <w:p w14:paraId="6F80E631" w14:textId="77777777" w:rsidR="00072314" w:rsidRDefault="00072314" w:rsidP="00072314">
      <w:pPr>
        <w:pStyle w:val="Heading6"/>
        <w:keepNext w:val="0"/>
        <w:tabs>
          <w:tab w:val="clear" w:pos="900"/>
          <w:tab w:val="left" w:pos="709"/>
        </w:tabs>
        <w:spacing w:before="240"/>
        <w:rPr>
          <w:lang w:val="en-GB"/>
        </w:rPr>
      </w:pPr>
      <w:r>
        <w:rPr>
          <w:lang w:val="en-GB"/>
        </w:rPr>
        <w:t>Inputs</w:t>
      </w:r>
    </w:p>
    <w:p w14:paraId="3F0BCA5B" w14:textId="77777777" w:rsidR="00EB31D7" w:rsidRDefault="00EB31D7" w:rsidP="00EB31D7">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EB31D7" w:rsidRPr="00B3499B" w14:paraId="4B40FEBF"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5ED5E8" w14:textId="77777777" w:rsidR="00EB31D7" w:rsidRPr="00B3499B" w:rsidRDefault="00EB31D7"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EB31D7" w:rsidRPr="00B3499B" w14:paraId="24342B35"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79BA95" w14:textId="77777777" w:rsidR="00EB31D7" w:rsidRPr="00B3499B" w:rsidRDefault="00EB31D7"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F7ADC3" w14:textId="77777777" w:rsidR="00EB31D7" w:rsidRPr="001C5864" w:rsidRDefault="00EB31D7"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D1DE31" w14:textId="77777777" w:rsidR="00EB31D7" w:rsidRPr="001C5864" w:rsidRDefault="00EB31D7"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45DB29" w14:textId="77777777" w:rsidR="00EB31D7" w:rsidRPr="001C5864" w:rsidRDefault="00EB31D7"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FF59A2D" w14:textId="77777777" w:rsidR="00EB31D7" w:rsidRDefault="00EB31D7" w:rsidP="00236BAE">
            <w:pPr>
              <w:overflowPunct/>
              <w:autoSpaceDE/>
              <w:autoSpaceDN/>
              <w:adjustRightInd/>
              <w:textAlignment w:val="auto"/>
              <w:rPr>
                <w:rFonts w:cs="Arial"/>
                <w:b/>
                <w:bCs/>
                <w:color w:val="000000"/>
              </w:rPr>
            </w:pPr>
            <w:r>
              <w:rPr>
                <w:rFonts w:cs="Arial"/>
                <w:b/>
                <w:bCs/>
                <w:color w:val="000000"/>
              </w:rPr>
              <w:t>Connection</w:t>
            </w:r>
          </w:p>
          <w:p w14:paraId="2C286194" w14:textId="77777777" w:rsidR="00EB31D7" w:rsidRPr="00B3499B" w:rsidRDefault="00EB31D7" w:rsidP="00236BAE">
            <w:pPr>
              <w:ind w:left="141"/>
              <w:rPr>
                <w:rFonts w:cs="Arial"/>
                <w:color w:val="000000" w:themeColor="text1"/>
                <w:sz w:val="16"/>
                <w:szCs w:val="14"/>
              </w:rPr>
            </w:pPr>
            <w:r>
              <w:t>(</w:t>
            </w:r>
            <w:r w:rsidRPr="001321BD">
              <w:rPr>
                <w:i/>
              </w:rPr>
              <w:t>Optional)</w:t>
            </w:r>
          </w:p>
        </w:tc>
      </w:tr>
      <w:tr w:rsidR="00EB31D7" w:rsidRPr="00B3499B" w14:paraId="667158DF"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006A4BD3"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08EBA0A4" w14:textId="77777777" w:rsidR="0046438F" w:rsidRDefault="0046438F" w:rsidP="0046438F">
            <w:pPr>
              <w:rPr>
                <w:rFonts w:cs="Arial"/>
                <w:color w:val="000000" w:themeColor="text1"/>
                <w:sz w:val="16"/>
                <w:szCs w:val="14"/>
              </w:rPr>
            </w:pPr>
            <w:r>
              <w:rPr>
                <w:rFonts w:cs="Arial"/>
                <w:color w:val="000000" w:themeColor="text1"/>
                <w:sz w:val="16"/>
                <w:szCs w:val="14"/>
              </w:rPr>
              <w:t>Door Status</w:t>
            </w:r>
          </w:p>
          <w:p w14:paraId="527E75E4" w14:textId="77777777" w:rsidR="0046438F" w:rsidRPr="00740CDD" w:rsidRDefault="0046438F" w:rsidP="00927ADC">
            <w:pPr>
              <w:pStyle w:val="VelocityScript"/>
              <w:rPr>
                <w:color w:val="00B0F0"/>
              </w:rPr>
            </w:pPr>
          </w:p>
          <w:p w14:paraId="587D87A7" w14:textId="77777777" w:rsidR="004C0655" w:rsidRPr="007215C5" w:rsidRDefault="004C0655" w:rsidP="004F0393">
            <w:pPr>
              <w:pStyle w:val="VelocityScript"/>
            </w:pPr>
          </w:p>
          <w:p w14:paraId="62C9EF54"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77EF454D" w14:textId="77777777" w:rsidR="008A674A" w:rsidRPr="003C5D56" w:rsidRDefault="008A674A" w:rsidP="008A674A">
            <w:pPr>
              <w:rPr>
                <w:rFonts w:cs="Arial"/>
                <w:color w:val="000000" w:themeColor="text1"/>
                <w:sz w:val="16"/>
                <w:szCs w:val="14"/>
              </w:rPr>
            </w:pPr>
            <w:r>
              <w:rPr>
                <w:rFonts w:cs="Arial"/>
                <w:color w:val="000000" w:themeColor="text1"/>
                <w:sz w:val="16"/>
                <w:szCs w:val="14"/>
              </w:rPr>
              <w:t>Door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142885F" w14:textId="77777777" w:rsidR="00A86D9F" w:rsidRDefault="00A86D9F" w:rsidP="00A86D9F">
            <w:pPr>
              <w:rPr>
                <w:rFonts w:cs="Arial"/>
                <w:color w:val="000000" w:themeColor="text1"/>
                <w:sz w:val="16"/>
                <w:szCs w:val="14"/>
              </w:rPr>
            </w:pPr>
            <w:r>
              <w:rPr>
                <w:rFonts w:cs="Arial"/>
                <w:color w:val="000000" w:themeColor="text1"/>
                <w:sz w:val="16"/>
                <w:szCs w:val="14"/>
              </w:rPr>
              <w:t>Door status</w:t>
            </w:r>
          </w:p>
          <w:p w14:paraId="60765F7B" w14:textId="77777777" w:rsidR="00C84B54" w:rsidRDefault="00C84B54" w:rsidP="00090710">
            <w:pPr>
              <w:pStyle w:val="VelocityScript"/>
            </w:pPr>
          </w:p>
          <w:p w14:paraId="3839C9A6" w14:textId="77777777" w:rsidR="00C84B54" w:rsidRDefault="00C84B54" w:rsidP="00090710">
            <w:pPr>
              <w:pStyle w:val="VelocityScript"/>
            </w:pPr>
          </w:p>
          <w:p w14:paraId="1BF9C896"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890EFD1"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4D1026" w14:textId="77777777" w:rsidR="00753FDA" w:rsidRDefault="00753FDA"/>
        </w:tc>
      </w:tr>
      <w:tr w:rsidR="00EB31D7" w:rsidRPr="00B3499B" w14:paraId="1BF1936C"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56B3F66" w14:textId="77777777" w:rsidR="0046438F" w:rsidRPr="001A1D18" w:rsidRDefault="001A1D18" w:rsidP="0046438F">
            <w:pPr>
              <w:rPr>
                <w:rFonts w:cs="Arial"/>
                <w:sz w:val="16"/>
                <w:szCs w:val="14"/>
              </w:rPr>
            </w:pPr>
            <w:r w:rsidRPr="001A1D18">
              <w:rPr>
                <w:rFonts w:cs="Arial"/>
                <w:sz w:val="16"/>
                <w:szCs w:val="14"/>
                <w:highlight w:val="lightGray"/>
              </w:rPr>
              <w:t>Review in model</w:t>
            </w:r>
            <w:r>
              <w:rPr>
                <w:rFonts w:cs="Arial"/>
                <w:sz w:val="16"/>
                <w:szCs w:val="14"/>
              </w:rPr>
              <w:t xml:space="preserve"> </w:t>
            </w:r>
          </w:p>
          <w:p w14:paraId="1E6C0479" w14:textId="77777777" w:rsidR="0046438F" w:rsidRDefault="0046438F" w:rsidP="0046438F">
            <w:pPr>
              <w:rPr>
                <w:rFonts w:cs="Arial"/>
                <w:color w:val="000000" w:themeColor="text1"/>
                <w:sz w:val="16"/>
                <w:szCs w:val="14"/>
              </w:rPr>
            </w:pPr>
            <w:r>
              <w:rPr>
                <w:rFonts w:cs="Arial"/>
                <w:color w:val="000000" w:themeColor="text1"/>
                <w:sz w:val="16"/>
                <w:szCs w:val="14"/>
              </w:rPr>
              <w:t>PRNDL Status</w:t>
            </w:r>
          </w:p>
          <w:p w14:paraId="30F45652" w14:textId="77777777" w:rsidR="0046438F" w:rsidRPr="00740CDD" w:rsidRDefault="0046438F" w:rsidP="00927ADC">
            <w:pPr>
              <w:pStyle w:val="VelocityScript"/>
              <w:rPr>
                <w:color w:val="00B0F0"/>
              </w:rPr>
            </w:pPr>
          </w:p>
          <w:p w14:paraId="28A062C1" w14:textId="77777777" w:rsidR="004C0655" w:rsidRPr="007215C5" w:rsidRDefault="004C0655" w:rsidP="004F0393">
            <w:pPr>
              <w:pStyle w:val="VelocityScript"/>
            </w:pPr>
          </w:p>
          <w:p w14:paraId="2BF94D39"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1445A6" w14:textId="77777777" w:rsidR="008A674A" w:rsidRPr="003C5D56" w:rsidRDefault="008A674A" w:rsidP="008A674A">
            <w:pPr>
              <w:rPr>
                <w:rFonts w:cs="Arial"/>
                <w:color w:val="000000" w:themeColor="text1"/>
                <w:sz w:val="16"/>
                <w:szCs w:val="14"/>
              </w:rPr>
            </w:pPr>
            <w:r>
              <w:rPr>
                <w:rFonts w:cs="Arial"/>
                <w:color w:val="000000" w:themeColor="text1"/>
                <w:sz w:val="16"/>
                <w:szCs w:val="14"/>
              </w:rPr>
              <w:t>PRNDL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2C09ECA" w14:textId="77777777" w:rsidR="00A86D9F" w:rsidRDefault="00A86D9F" w:rsidP="00A86D9F">
            <w:pPr>
              <w:rPr>
                <w:rFonts w:cs="Arial"/>
                <w:color w:val="000000" w:themeColor="text1"/>
                <w:sz w:val="16"/>
                <w:szCs w:val="14"/>
              </w:rPr>
            </w:pPr>
            <w:r>
              <w:rPr>
                <w:rFonts w:cs="Arial"/>
                <w:color w:val="000000" w:themeColor="text1"/>
                <w:sz w:val="16"/>
                <w:szCs w:val="14"/>
              </w:rPr>
              <w:t>Gear shifter status</w:t>
            </w:r>
          </w:p>
          <w:p w14:paraId="529868AC" w14:textId="77777777" w:rsidR="00C84B54" w:rsidRDefault="00C84B54" w:rsidP="00090710">
            <w:pPr>
              <w:pStyle w:val="VelocityScript"/>
            </w:pPr>
          </w:p>
          <w:p w14:paraId="3BF47EA7" w14:textId="77777777" w:rsidR="00C84B54" w:rsidRDefault="00C84B54" w:rsidP="00090710">
            <w:pPr>
              <w:pStyle w:val="VelocityScript"/>
            </w:pPr>
          </w:p>
          <w:p w14:paraId="2DABA349"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A40076"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AB279A6" w14:textId="77777777" w:rsidR="00753FDA" w:rsidRDefault="00753FDA"/>
        </w:tc>
      </w:tr>
      <w:tr w:rsidR="00EB31D7" w:rsidRPr="00B3499B" w14:paraId="60804B4D"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DB15FF7" w14:textId="77777777" w:rsidR="0046438F" w:rsidRPr="001A1D18" w:rsidRDefault="001A1D18" w:rsidP="0046438F">
            <w:pPr>
              <w:rPr>
                <w:rFonts w:cs="Arial"/>
                <w:sz w:val="16"/>
                <w:szCs w:val="14"/>
              </w:rPr>
            </w:pPr>
            <w:r w:rsidRPr="001A1D18">
              <w:rPr>
                <w:rFonts w:cs="Arial"/>
                <w:sz w:val="16"/>
                <w:szCs w:val="14"/>
                <w:highlight w:val="lightGray"/>
              </w:rPr>
              <w:lastRenderedPageBreak/>
              <w:t>Review in model</w:t>
            </w:r>
            <w:r>
              <w:rPr>
                <w:rFonts w:cs="Arial"/>
                <w:sz w:val="16"/>
                <w:szCs w:val="14"/>
              </w:rPr>
              <w:t xml:space="preserve"> </w:t>
            </w:r>
          </w:p>
          <w:p w14:paraId="38BB5661" w14:textId="77777777" w:rsidR="0046438F" w:rsidRDefault="0046438F" w:rsidP="0046438F">
            <w:pPr>
              <w:rPr>
                <w:rFonts w:cs="Arial"/>
                <w:color w:val="000000" w:themeColor="text1"/>
                <w:sz w:val="16"/>
                <w:szCs w:val="14"/>
              </w:rPr>
            </w:pPr>
            <w:r>
              <w:rPr>
                <w:rFonts w:cs="Arial"/>
                <w:color w:val="000000" w:themeColor="text1"/>
                <w:sz w:val="16"/>
                <w:szCs w:val="14"/>
              </w:rPr>
              <w:t>Ignition Status</w:t>
            </w:r>
          </w:p>
          <w:p w14:paraId="05EDA44E" w14:textId="77777777" w:rsidR="0046438F" w:rsidRPr="00740CDD" w:rsidRDefault="0046438F" w:rsidP="00927ADC">
            <w:pPr>
              <w:pStyle w:val="VelocityScript"/>
              <w:rPr>
                <w:color w:val="00B0F0"/>
              </w:rPr>
            </w:pPr>
          </w:p>
          <w:p w14:paraId="08C4E861" w14:textId="77777777" w:rsidR="004C0655" w:rsidRPr="007215C5" w:rsidRDefault="004C0655" w:rsidP="004F0393">
            <w:pPr>
              <w:pStyle w:val="VelocityScript"/>
            </w:pPr>
          </w:p>
          <w:p w14:paraId="051392E1" w14:textId="77777777" w:rsidR="004F0393" w:rsidRPr="00FA0010" w:rsidRDefault="004F0393" w:rsidP="005026F9">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5AF679B5" w14:textId="77777777" w:rsidR="008A674A" w:rsidRPr="003C5D56" w:rsidRDefault="008A674A" w:rsidP="008A674A">
            <w:pPr>
              <w:rPr>
                <w:rFonts w:cs="Arial"/>
                <w:color w:val="000000" w:themeColor="text1"/>
                <w:sz w:val="16"/>
                <w:szCs w:val="14"/>
              </w:rPr>
            </w:pPr>
            <w:r>
              <w:rPr>
                <w:rFonts w:cs="Arial"/>
                <w:color w:val="000000" w:themeColor="text1"/>
                <w:sz w:val="16"/>
                <w:szCs w:val="14"/>
              </w:rPr>
              <w:t>Ignition Status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3CA808E5" w14:textId="77777777" w:rsidR="00A86D9F" w:rsidRDefault="00A86D9F" w:rsidP="00A86D9F">
            <w:pPr>
              <w:rPr>
                <w:rFonts w:cs="Arial"/>
                <w:color w:val="000000" w:themeColor="text1"/>
                <w:sz w:val="16"/>
                <w:szCs w:val="14"/>
              </w:rPr>
            </w:pPr>
            <w:r>
              <w:rPr>
                <w:rFonts w:cs="Arial"/>
                <w:color w:val="000000" w:themeColor="text1"/>
                <w:sz w:val="16"/>
                <w:szCs w:val="14"/>
              </w:rPr>
              <w:t>Ignition status</w:t>
            </w:r>
          </w:p>
          <w:p w14:paraId="156A0180" w14:textId="77777777" w:rsidR="00C84B54" w:rsidRDefault="00C84B54" w:rsidP="00090710">
            <w:pPr>
              <w:pStyle w:val="VelocityScript"/>
            </w:pPr>
          </w:p>
          <w:p w14:paraId="1EC849D8" w14:textId="77777777" w:rsidR="00C84B54" w:rsidRDefault="00C84B54" w:rsidP="00090710">
            <w:pPr>
              <w:pStyle w:val="VelocityScript"/>
            </w:pPr>
          </w:p>
          <w:p w14:paraId="04C59BBE" w14:textId="77777777" w:rsidR="00EB31D7" w:rsidRDefault="00EB31D7" w:rsidP="00A86D9F">
            <w:pPr>
              <w:pStyle w:val="VelocityScript"/>
              <w:rPr>
                <w:rFonts w:cs="Arial"/>
                <w:b/>
                <w:bCs/>
                <w:color w:val="00000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BF48B50" w14:textId="77777777" w:rsidR="00EB31D7" w:rsidRDefault="00EB31D7" w:rsidP="00236BA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F9133E2" w14:textId="77777777" w:rsidR="00753FDA" w:rsidRDefault="00753FDA"/>
        </w:tc>
      </w:tr>
      <w:tr w:rsidR="00EB31D7" w:rsidRPr="00B3499B" w14:paraId="36A57856"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4D5BFE3" w14:textId="40D62B77" w:rsidR="00EB31D7" w:rsidRPr="00B3499B" w:rsidRDefault="00F43BEF" w:rsidP="00236BAE">
            <w:pPr>
              <w:rPr>
                <w:rFonts w:cs="Arial"/>
                <w:bCs/>
                <w:color w:val="808080" w:themeColor="background1" w:themeShade="80"/>
                <w:sz w:val="16"/>
                <w:szCs w:val="14"/>
              </w:rPr>
            </w:pPr>
            <w:hyperlink r:id="rId73" w:history="1">
              <w:r w:rsidR="00EB31D7" w:rsidRPr="00B3499B">
                <w:rPr>
                  <w:rStyle w:val="Hyperlink"/>
                  <w:rFonts w:cs="Arial"/>
                  <w:bCs/>
                  <w:sz w:val="16"/>
                  <w:szCs w:val="14"/>
                </w:rPr>
                <w:t>Req. Template</w:t>
              </w:r>
            </w:hyperlink>
            <w:r w:rsidR="00EB31D7"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2F250F" w14:textId="4C82F025" w:rsidR="00EB31D7" w:rsidRPr="00B3499B" w:rsidRDefault="00EB31D7" w:rsidP="00236BA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6AD6FC4" w14:textId="77777777" w:rsidR="00EB31D7" w:rsidRPr="00B3499B" w:rsidRDefault="00EB31D7" w:rsidP="00236BA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0655AF" w14:textId="4BF689CD" w:rsidR="00414C45" w:rsidRPr="004A50B8" w:rsidRDefault="00414C45" w:rsidP="004A50B8">
      <w:pPr>
        <w:pStyle w:val="Caption"/>
      </w:pPr>
      <w:bookmarkStart w:id="321" w:name="_Toc65749430"/>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97</w:t>
      </w:r>
      <w:r>
        <w:rPr>
          <w:noProof/>
        </w:rPr>
        <w:fldChar w:fldCharType="end"/>
      </w:r>
      <w:r w:rsidRPr="00702453">
        <w:t xml:space="preserve">: </w:t>
      </w:r>
      <w:r>
        <w:t xml:space="preserve">Input Signal mappings of Function </w:t>
      </w:r>
      <w:r w:rsidRPr="004521EB">
        <w:rPr>
          <w:lang w:val="en-GB"/>
        </w:rPr>
        <w:t>Check Pre/Abort Conditions</w:t>
      </w:r>
      <w:bookmarkEnd w:id="321"/>
    </w:p>
    <w:p w14:paraId="5F11D744" w14:textId="77777777" w:rsidR="008C50D1" w:rsidRPr="00E23282" w:rsidRDefault="008C50D1" w:rsidP="00072314"/>
    <w:p w14:paraId="4A7C2A7D" w14:textId="77777777" w:rsidR="00072314" w:rsidRDefault="00072314" w:rsidP="00072314">
      <w:pPr>
        <w:pStyle w:val="Heading6"/>
        <w:keepNext w:val="0"/>
        <w:tabs>
          <w:tab w:val="clear" w:pos="900"/>
          <w:tab w:val="left" w:pos="709"/>
        </w:tabs>
        <w:spacing w:before="240"/>
        <w:rPr>
          <w:lang w:val="en-GB"/>
        </w:rPr>
      </w:pPr>
      <w:r>
        <w:rPr>
          <w:lang w:val="en-GB"/>
        </w:rPr>
        <w:t>Output</w:t>
      </w:r>
      <w:r w:rsidRPr="002824C9">
        <w:rPr>
          <w:lang w:val="en-GB"/>
        </w:rPr>
        <w:t>s</w:t>
      </w:r>
    </w:p>
    <w:p w14:paraId="1876CEA3" w14:textId="77777777" w:rsidR="00236BAE" w:rsidRDefault="00236BAE" w:rsidP="00236BAE">
      <w:pPr>
        <w:rPr>
          <w:rFonts w:cs="Arial"/>
        </w:rPr>
      </w:pPr>
    </w:p>
    <w:tbl>
      <w:tblPr>
        <w:tblW w:w="9356" w:type="dxa"/>
        <w:tblLayout w:type="fixed"/>
        <w:tblCellMar>
          <w:left w:w="0" w:type="dxa"/>
          <w:right w:w="0" w:type="dxa"/>
        </w:tblCellMar>
        <w:tblLook w:val="04A0" w:firstRow="1" w:lastRow="0" w:firstColumn="1" w:lastColumn="0" w:noHBand="0" w:noVBand="1"/>
      </w:tblPr>
      <w:tblGrid>
        <w:gridCol w:w="1843"/>
        <w:gridCol w:w="46"/>
        <w:gridCol w:w="1186"/>
        <w:gridCol w:w="611"/>
        <w:gridCol w:w="1843"/>
        <w:gridCol w:w="1984"/>
        <w:gridCol w:w="1843"/>
      </w:tblGrid>
      <w:tr w:rsidR="00236BAE" w:rsidRPr="00B3499B" w14:paraId="172C3CB3" w14:textId="77777777" w:rsidTr="00236BAE">
        <w:tc>
          <w:tcPr>
            <w:tcW w:w="9356" w:type="dxa"/>
            <w:gridSpan w:val="7"/>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E1F2CC" w14:textId="77777777" w:rsidR="00236BAE" w:rsidRPr="00B3499B" w:rsidRDefault="00236BAE" w:rsidP="00236BAE">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236BAE" w:rsidRPr="00B3499B" w14:paraId="0742E476"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216889" w14:textId="77777777" w:rsidR="00236BAE" w:rsidRPr="00B3499B" w:rsidRDefault="00236BAE" w:rsidP="00236BAE">
            <w:pPr>
              <w:rPr>
                <w:rFonts w:cs="Arial"/>
                <w:b/>
                <w:bCs/>
                <w:sz w:val="16"/>
                <w:szCs w:val="14"/>
              </w:rPr>
            </w:pPr>
            <w:r>
              <w:rPr>
                <w:rFonts w:cs="Arial"/>
                <w:b/>
                <w:bCs/>
                <w:color w:val="000000"/>
              </w:rPr>
              <w:t xml:space="preserve">Logical </w:t>
            </w:r>
            <w:r w:rsidRPr="00E54DEA">
              <w:rPr>
                <w:rFonts w:cs="Arial"/>
                <w:b/>
                <w:bCs/>
                <w:color w:val="000000"/>
              </w:rPr>
              <w:t>Signal Name</w:t>
            </w: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B40A83" w14:textId="77777777" w:rsidR="00236BAE" w:rsidRPr="001C5864" w:rsidRDefault="00236BAE" w:rsidP="00236BAE">
            <w:pPr>
              <w:rPr>
                <w:rFonts w:cs="Arial"/>
                <w:b/>
                <w:bCs/>
                <w:color w:val="000000"/>
              </w:rPr>
            </w:pPr>
            <w:r>
              <w:rPr>
                <w:rFonts w:cs="Arial"/>
                <w:b/>
                <w:bCs/>
                <w:color w:val="000000"/>
              </w:rPr>
              <w:t xml:space="preserve">Technical </w:t>
            </w:r>
            <w:r w:rsidRPr="00E54DEA">
              <w:rPr>
                <w:rFonts w:cs="Arial"/>
                <w:b/>
                <w:bCs/>
                <w:color w:val="000000"/>
              </w:rPr>
              <w:t>Signal Name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042D03" w14:textId="77777777" w:rsidR="00236BAE" w:rsidRPr="001C5864" w:rsidRDefault="00236BAE" w:rsidP="00236BAE">
            <w:pPr>
              <w:rPr>
                <w:rFonts w:cs="Arial"/>
                <w:b/>
                <w:bCs/>
                <w:color w:val="000000"/>
              </w:rPr>
            </w:pPr>
            <w:r>
              <w:rPr>
                <w:rFonts w:cs="Arial"/>
                <w:b/>
                <w:bCs/>
                <w:color w:val="000000"/>
              </w:rPr>
              <w:t xml:space="preserve">Mapping Details </w:t>
            </w:r>
            <w:r w:rsidRPr="001321BD">
              <w:rPr>
                <w:i/>
              </w:rPr>
              <w:t>(Conditional)</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3FBBCF" w14:textId="77777777" w:rsidR="00236BAE" w:rsidRPr="001C5864" w:rsidRDefault="00236BAE" w:rsidP="00236BAE">
            <w:pPr>
              <w:rPr>
                <w:rFonts w:cs="Arial"/>
                <w:b/>
                <w:bCs/>
                <w:color w:val="000000"/>
              </w:rPr>
            </w:pPr>
            <w:r>
              <w:rPr>
                <w:rFonts w:cs="Arial"/>
                <w:b/>
                <w:bCs/>
                <w:color w:val="000000"/>
              </w:rPr>
              <w:t xml:space="preserve">Subscriber </w:t>
            </w:r>
            <w:r w:rsidRPr="00A57D05">
              <w:rPr>
                <w:rFonts w:cs="Arial"/>
                <w:b/>
                <w:bCs/>
                <w:color w:val="000000"/>
              </w:rPr>
              <w:t>Interface</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014C75F" w14:textId="77777777" w:rsidR="00236BAE" w:rsidRDefault="00236BAE" w:rsidP="00236BAE">
            <w:pPr>
              <w:overflowPunct/>
              <w:autoSpaceDE/>
              <w:autoSpaceDN/>
              <w:adjustRightInd/>
              <w:textAlignment w:val="auto"/>
              <w:rPr>
                <w:rFonts w:cs="Arial"/>
                <w:b/>
                <w:bCs/>
                <w:color w:val="000000"/>
              </w:rPr>
            </w:pPr>
            <w:r>
              <w:rPr>
                <w:rFonts w:cs="Arial"/>
                <w:b/>
                <w:bCs/>
                <w:color w:val="000000"/>
              </w:rPr>
              <w:t>Connection</w:t>
            </w:r>
          </w:p>
          <w:p w14:paraId="283152D1" w14:textId="77777777" w:rsidR="00236BAE" w:rsidRPr="00B3499B" w:rsidRDefault="00236BAE" w:rsidP="00236BAE">
            <w:pPr>
              <w:ind w:left="141"/>
              <w:rPr>
                <w:rFonts w:cs="Arial"/>
                <w:color w:val="000000" w:themeColor="text1"/>
                <w:sz w:val="16"/>
                <w:szCs w:val="14"/>
              </w:rPr>
            </w:pPr>
            <w:r>
              <w:t>(</w:t>
            </w:r>
            <w:r w:rsidRPr="001321BD">
              <w:rPr>
                <w:i/>
              </w:rPr>
              <w:t>Optional)</w:t>
            </w:r>
          </w:p>
        </w:tc>
      </w:tr>
      <w:tr w:rsidR="00CA24CE" w:rsidRPr="00B3499B" w14:paraId="69E2AB21" w14:textId="77777777" w:rsidTr="00236BAE">
        <w:trPr>
          <w:trHeight w:val="133"/>
        </w:trPr>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2C432FC0" w14:textId="77777777" w:rsidR="001A1D18" w:rsidRPr="001A1D18" w:rsidRDefault="001A1D18" w:rsidP="001A1D18">
            <w:pPr>
              <w:rPr>
                <w:rFonts w:cs="Arial"/>
                <w:sz w:val="16"/>
                <w:szCs w:val="14"/>
              </w:rPr>
            </w:pPr>
            <w:r w:rsidRPr="001A1D18">
              <w:rPr>
                <w:rFonts w:cs="Arial"/>
                <w:sz w:val="16"/>
                <w:szCs w:val="14"/>
                <w:highlight w:val="lightGray"/>
              </w:rPr>
              <w:t>Review in model</w:t>
            </w:r>
            <w:r>
              <w:rPr>
                <w:rFonts w:cs="Arial"/>
                <w:sz w:val="16"/>
                <w:szCs w:val="14"/>
              </w:rPr>
              <w:t xml:space="preserve"> </w:t>
            </w:r>
          </w:p>
          <w:p w14:paraId="288BAB06" w14:textId="77777777" w:rsidR="0046438F" w:rsidRDefault="0046438F" w:rsidP="0046438F">
            <w:pPr>
              <w:rPr>
                <w:rFonts w:cs="Arial"/>
                <w:color w:val="000000" w:themeColor="text1"/>
                <w:sz w:val="16"/>
                <w:szCs w:val="14"/>
              </w:rPr>
            </w:pPr>
            <w:r>
              <w:rPr>
                <w:rFonts w:cs="Arial"/>
                <w:color w:val="000000" w:themeColor="text1"/>
                <w:sz w:val="16"/>
                <w:szCs w:val="14"/>
              </w:rPr>
              <w:t>Abort Trigger</w:t>
            </w:r>
          </w:p>
          <w:p w14:paraId="112CC998" w14:textId="77777777" w:rsidR="0046438F" w:rsidRPr="00740CDD" w:rsidRDefault="0046438F" w:rsidP="00D60C45">
            <w:pPr>
              <w:pStyle w:val="VelocityScript"/>
              <w:rPr>
                <w:color w:val="00B0F0"/>
              </w:rPr>
            </w:pPr>
          </w:p>
          <w:p w14:paraId="7E3E7979" w14:textId="77777777" w:rsidR="007215C5" w:rsidRPr="00D60C45" w:rsidRDefault="007215C5" w:rsidP="00CA24CE">
            <w:pPr>
              <w:rPr>
                <w:rFonts w:cs="Arial"/>
                <w:color w:val="000000" w:themeColor="text1"/>
                <w:sz w:val="16"/>
                <w:szCs w:val="14"/>
                <w:lang w:val="en-GB"/>
              </w:rPr>
            </w:pPr>
          </w:p>
          <w:p w14:paraId="3DC70C12" w14:textId="77777777" w:rsidR="00B101FF" w:rsidRPr="00FA0010" w:rsidRDefault="00B101FF" w:rsidP="00CA24CE">
            <w:pPr>
              <w:rPr>
                <w:rFonts w:cs="Arial"/>
                <w:color w:val="000000" w:themeColor="text1"/>
                <w:sz w:val="16"/>
                <w:szCs w:val="14"/>
              </w:rPr>
            </w:pPr>
          </w:p>
        </w:tc>
        <w:tc>
          <w:tcPr>
            <w:tcW w:w="184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826E4C9" w14:textId="77777777" w:rsidR="00DD49BA" w:rsidRPr="003C5D56" w:rsidRDefault="00DD49BA" w:rsidP="00DD49BA">
            <w:pPr>
              <w:rPr>
                <w:rFonts w:cs="Arial"/>
                <w:color w:val="000000" w:themeColor="text1"/>
                <w:sz w:val="16"/>
                <w:szCs w:val="14"/>
              </w:rPr>
            </w:pPr>
            <w:r>
              <w:rPr>
                <w:rFonts w:cs="Arial"/>
                <w:color w:val="000000" w:themeColor="text1"/>
                <w:sz w:val="16"/>
                <w:szCs w:val="14"/>
              </w:rPr>
              <w:t>Abort Trigger</w:t>
            </w:r>
          </w:p>
          <w:p w14:paraId="2723A91F" w14:textId="77777777" w:rsidR="00CA3A09" w:rsidRPr="00B40277" w:rsidRDefault="003C5D56" w:rsidP="00B40277">
            <w:pPr>
              <w:rPr>
                <w:rFonts w:cs="Arial"/>
                <w:b/>
                <w:bCs/>
                <w:color w:val="000000"/>
                <w:lang w:val="en-GB"/>
              </w:rPr>
            </w:pPr>
            <w:r w:rsidRPr="00D60C45">
              <w:rPr>
                <w:rFonts w:cs="Arial"/>
                <w:b/>
                <w:bCs/>
                <w:color w:val="000000"/>
                <w:lang w:val="en-GB"/>
              </w:rPr>
              <w:t xml:space="preserve"> </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E1BC349" w14:textId="77777777" w:rsidR="0038251F" w:rsidRPr="0038251F" w:rsidRDefault="00143E70" w:rsidP="0038251F">
            <w:pPr>
              <w:pStyle w:val="VelocityScript"/>
              <w:rPr>
                <w:color w:val="00B0F0"/>
                <w:sz w:val="16"/>
              </w:rPr>
            </w:pPr>
            <w:r>
              <w:rPr>
                <w:rFonts w:cs="Arial"/>
                <w:color w:val="000000" w:themeColor="text1"/>
                <w:sz w:val="16"/>
                <w:szCs w:val="14"/>
              </w:rPr>
              <w:t>OK/not OK</w:t>
            </w:r>
            <w:r w:rsidRPr="0038251F">
              <w:rPr>
                <w:color w:val="00B0F0"/>
                <w:sz w:val="16"/>
              </w:rPr>
              <w:t xml:space="preserve"> </w:t>
            </w:r>
          </w:p>
          <w:p w14:paraId="2A1F83C3" w14:textId="77777777" w:rsidR="00C84B54" w:rsidRDefault="00C84B54" w:rsidP="00B31A0E">
            <w:pPr>
              <w:pStyle w:val="VelocityScript"/>
            </w:pPr>
          </w:p>
          <w:p w14:paraId="160EAB2E" w14:textId="77777777" w:rsidR="00C84B54" w:rsidRDefault="00C84B54" w:rsidP="00B31A0E">
            <w:pPr>
              <w:pStyle w:val="VelocityScript"/>
            </w:pPr>
          </w:p>
          <w:p w14:paraId="4BC9C74C" w14:textId="77777777" w:rsidR="00CA24CE" w:rsidRPr="0038251F" w:rsidRDefault="00CA24CE" w:rsidP="0038251F">
            <w:pPr>
              <w:pStyle w:val="VelocityScript"/>
              <w:rPr>
                <w:color w:val="00B0F0"/>
                <w:sz w:val="16"/>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0" w:type="dxa"/>
              <w:left w:w="108" w:type="dxa"/>
              <w:bottom w:w="0" w:type="dxa"/>
              <w:right w:w="108" w:type="dxa"/>
            </w:tcMar>
          </w:tcPr>
          <w:p w14:paraId="16EF824F" w14:textId="77777777" w:rsidR="00CA24CE" w:rsidRDefault="00CA24CE" w:rsidP="00CA24CE">
            <w:pPr>
              <w:rPr>
                <w:rFonts w:cs="Arial"/>
                <w:b/>
                <w:bCs/>
                <w:color w:val="000000"/>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D66C00D" w14:textId="77777777" w:rsidR="00753FDA" w:rsidRDefault="00753FDA"/>
        </w:tc>
      </w:tr>
      <w:tr w:rsidR="00CA24CE" w:rsidRPr="00B3499B" w14:paraId="267A8F04" w14:textId="77777777" w:rsidTr="00236BAE">
        <w:tc>
          <w:tcPr>
            <w:tcW w:w="1889"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7CC0D4C" w14:textId="4C116DB7" w:rsidR="00CA24CE" w:rsidRPr="00B3499B" w:rsidRDefault="00F43BEF" w:rsidP="00CA24CE">
            <w:pPr>
              <w:rPr>
                <w:rFonts w:cs="Arial"/>
                <w:bCs/>
                <w:color w:val="808080" w:themeColor="background1" w:themeShade="80"/>
                <w:sz w:val="16"/>
                <w:szCs w:val="14"/>
              </w:rPr>
            </w:pPr>
            <w:hyperlink r:id="rId74" w:history="1">
              <w:r w:rsidR="00CA24CE" w:rsidRPr="00B3499B">
                <w:rPr>
                  <w:rStyle w:val="Hyperlink"/>
                  <w:rFonts w:cs="Arial"/>
                  <w:bCs/>
                  <w:sz w:val="16"/>
                  <w:szCs w:val="14"/>
                </w:rPr>
                <w:t>Req. Template</w:t>
              </w:r>
            </w:hyperlink>
            <w:r w:rsidR="00CA24CE" w:rsidRPr="00B3499B">
              <w:rPr>
                <w:rFonts w:cs="Arial"/>
                <w:bCs/>
                <w:color w:val="808080" w:themeColor="background1" w:themeShade="80"/>
                <w:sz w:val="16"/>
                <w:szCs w:val="14"/>
              </w:rPr>
              <w:t xml:space="preserve"> Version</w:t>
            </w:r>
          </w:p>
        </w:tc>
        <w:tc>
          <w:tcPr>
            <w:tcW w:w="11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A26DD33" w14:textId="7D15415C" w:rsidR="00CA24CE" w:rsidRPr="00B3499B" w:rsidRDefault="00CA24CE" w:rsidP="00CA24CE">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333964">
              <w:rPr>
                <w:rFonts w:cs="Arial"/>
                <w:bCs/>
                <w:color w:val="808080" w:themeColor="background1" w:themeShade="80"/>
                <w:sz w:val="16"/>
                <w:szCs w:val="14"/>
              </w:rPr>
              <w:t>0c</w:t>
            </w:r>
            <w:r w:rsidRPr="00B3499B">
              <w:rPr>
                <w:rFonts w:cs="Arial"/>
                <w:bCs/>
                <w:color w:val="808080" w:themeColor="background1" w:themeShade="80"/>
                <w:sz w:val="16"/>
                <w:szCs w:val="14"/>
              </w:rPr>
              <w:fldChar w:fldCharType="end"/>
            </w:r>
          </w:p>
        </w:tc>
        <w:tc>
          <w:tcPr>
            <w:tcW w:w="6281"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00B709" w14:textId="77777777" w:rsidR="00CA24CE" w:rsidRPr="00B3499B" w:rsidRDefault="00CA24CE" w:rsidP="00CA24CE">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6CD4F84" w14:textId="51B8E2F6" w:rsidR="00236BAE" w:rsidRPr="004A50B8" w:rsidRDefault="00236BAE" w:rsidP="004A50B8">
      <w:pPr>
        <w:pStyle w:val="Caption"/>
      </w:pPr>
      <w:bookmarkStart w:id="322" w:name="_Toc65749431"/>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98</w:t>
      </w:r>
      <w:r>
        <w:rPr>
          <w:noProof/>
        </w:rPr>
        <w:fldChar w:fldCharType="end"/>
      </w:r>
      <w:r w:rsidRPr="00702453">
        <w:t xml:space="preserve">: </w:t>
      </w:r>
      <w:r>
        <w:t xml:space="preserve">Output Signal mappings of Function </w:t>
      </w:r>
      <w:r w:rsidRPr="004521EB">
        <w:rPr>
          <w:lang w:val="en-GB"/>
        </w:rPr>
        <w:t>Check Pre/Abort Conditions</w:t>
      </w:r>
      <w:bookmarkEnd w:id="322"/>
    </w:p>
    <w:p w14:paraId="4D70443C" w14:textId="77777777" w:rsidR="00072314" w:rsidRPr="00612064" w:rsidRDefault="00072314" w:rsidP="00072314">
      <w:pPr>
        <w:spacing w:before="20"/>
        <w:rPr>
          <w:vanish/>
        </w:rPr>
      </w:pPr>
    </w:p>
    <w:p w14:paraId="66F67DFF" w14:textId="77777777" w:rsidR="00072314" w:rsidRDefault="00072314" w:rsidP="00072314">
      <w:pPr>
        <w:pStyle w:val="Heading6"/>
        <w:keepNext w:val="0"/>
        <w:tabs>
          <w:tab w:val="clear" w:pos="900"/>
          <w:tab w:val="left" w:pos="709"/>
        </w:tabs>
        <w:spacing w:before="240"/>
      </w:pPr>
      <w:r>
        <w:t>Parameters</w:t>
      </w:r>
    </w:p>
    <w:p w14:paraId="194C956D" w14:textId="77777777" w:rsidR="00072314" w:rsidRPr="00A57D05" w:rsidRDefault="00072314" w:rsidP="00072314"/>
    <w:tbl>
      <w:tblPr>
        <w:tblStyle w:val="TableGrid"/>
        <w:tblW w:w="10201" w:type="dxa"/>
        <w:tblLayout w:type="fixed"/>
        <w:tblLook w:val="04A0" w:firstRow="1" w:lastRow="0" w:firstColumn="1" w:lastColumn="0" w:noHBand="0" w:noVBand="1"/>
      </w:tblPr>
      <w:tblGrid>
        <w:gridCol w:w="1838"/>
        <w:gridCol w:w="1843"/>
        <w:gridCol w:w="1701"/>
        <w:gridCol w:w="1417"/>
        <w:gridCol w:w="3402"/>
      </w:tblGrid>
      <w:tr w:rsidR="00072314" w:rsidRPr="00E54DEA" w14:paraId="709BFEC5" w14:textId="77777777" w:rsidTr="001D18E6">
        <w:trPr>
          <w:trHeight w:val="161"/>
        </w:trPr>
        <w:tc>
          <w:tcPr>
            <w:tcW w:w="1838" w:type="dxa"/>
            <w:shd w:val="clear" w:color="auto" w:fill="D9D9D9" w:themeFill="background1" w:themeFillShade="D9"/>
            <w:noWrap/>
            <w:hideMark/>
          </w:tcPr>
          <w:p w14:paraId="2A0D3EC1"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Logical Parameter</w:t>
            </w:r>
            <w:r w:rsidRPr="00E54DEA">
              <w:rPr>
                <w:rFonts w:cs="Arial"/>
                <w:b/>
                <w:bCs/>
                <w:color w:val="000000"/>
              </w:rPr>
              <w:t xml:space="preserve"> Name</w:t>
            </w:r>
          </w:p>
        </w:tc>
        <w:tc>
          <w:tcPr>
            <w:tcW w:w="1843" w:type="dxa"/>
            <w:shd w:val="clear" w:color="auto" w:fill="D9D9D9" w:themeFill="background1" w:themeFillShade="D9"/>
          </w:tcPr>
          <w:p w14:paraId="592D48E1" w14:textId="77777777" w:rsidR="00072314" w:rsidRDefault="00072314" w:rsidP="001D18E6">
            <w:pPr>
              <w:overflowPunct/>
              <w:autoSpaceDE/>
              <w:autoSpaceDN/>
              <w:adjustRightInd/>
              <w:textAlignment w:val="auto"/>
              <w:rPr>
                <w:rFonts w:cs="Arial"/>
                <w:b/>
                <w:bCs/>
                <w:color w:val="000000"/>
              </w:rPr>
            </w:pPr>
            <w:r>
              <w:rPr>
                <w:rFonts w:cs="Arial"/>
                <w:b/>
                <w:bCs/>
                <w:color w:val="000000"/>
              </w:rPr>
              <w:t>Technical Parameter</w:t>
            </w:r>
            <w:r w:rsidRPr="00E54DEA">
              <w:rPr>
                <w:rFonts w:cs="Arial"/>
                <w:b/>
                <w:bCs/>
                <w:color w:val="000000"/>
              </w:rPr>
              <w:t xml:space="preserve"> Name</w:t>
            </w:r>
          </w:p>
        </w:tc>
        <w:tc>
          <w:tcPr>
            <w:tcW w:w="1701" w:type="dxa"/>
            <w:shd w:val="clear" w:color="auto" w:fill="D9D9D9" w:themeFill="background1" w:themeFillShade="D9"/>
          </w:tcPr>
          <w:p w14:paraId="3951C69E" w14:textId="77777777" w:rsidR="00072314" w:rsidRDefault="00072314" w:rsidP="001D18E6">
            <w:pPr>
              <w:overflowPunct/>
              <w:autoSpaceDE/>
              <w:autoSpaceDN/>
              <w:adjustRightInd/>
              <w:textAlignment w:val="auto"/>
              <w:rPr>
                <w:rFonts w:cs="Arial"/>
                <w:b/>
                <w:bCs/>
                <w:color w:val="000000"/>
              </w:rPr>
            </w:pPr>
            <w:r>
              <w:rPr>
                <w:rFonts w:cs="Arial"/>
                <w:b/>
                <w:bCs/>
                <w:color w:val="000000"/>
              </w:rPr>
              <w:t>Mapping Details</w:t>
            </w:r>
            <w:r>
              <w:rPr>
                <w:rFonts w:cs="Arial"/>
                <w:b/>
                <w:bCs/>
                <w:color w:val="000000"/>
              </w:rPr>
              <w:br/>
            </w:r>
            <w:r w:rsidRPr="001321BD">
              <w:rPr>
                <w:i/>
              </w:rPr>
              <w:t>(Conditional)</w:t>
            </w:r>
          </w:p>
        </w:tc>
        <w:tc>
          <w:tcPr>
            <w:tcW w:w="1417" w:type="dxa"/>
            <w:shd w:val="clear" w:color="auto" w:fill="D9D9D9" w:themeFill="background1" w:themeFillShade="D9"/>
            <w:noWrap/>
            <w:hideMark/>
          </w:tcPr>
          <w:p w14:paraId="113D5DF0" w14:textId="77777777" w:rsidR="00072314" w:rsidRPr="00E54DEA" w:rsidRDefault="00072314" w:rsidP="001D18E6">
            <w:pPr>
              <w:overflowPunct/>
              <w:autoSpaceDE/>
              <w:autoSpaceDN/>
              <w:adjustRightInd/>
              <w:textAlignment w:val="auto"/>
              <w:rPr>
                <w:rFonts w:cs="Arial"/>
                <w:b/>
                <w:bCs/>
                <w:color w:val="000000"/>
              </w:rPr>
            </w:pPr>
            <w:r>
              <w:rPr>
                <w:rFonts w:cs="Arial"/>
                <w:b/>
                <w:bCs/>
                <w:color w:val="000000"/>
              </w:rPr>
              <w:t>Method</w:t>
            </w:r>
          </w:p>
        </w:tc>
        <w:tc>
          <w:tcPr>
            <w:tcW w:w="3402" w:type="dxa"/>
            <w:shd w:val="clear" w:color="auto" w:fill="D9D9D9" w:themeFill="background1" w:themeFillShade="D9"/>
          </w:tcPr>
          <w:p w14:paraId="7A497F0D" w14:textId="77777777" w:rsidR="00072314" w:rsidRDefault="00072314" w:rsidP="001D18E6">
            <w:pPr>
              <w:overflowPunct/>
              <w:autoSpaceDE/>
              <w:autoSpaceDN/>
              <w:adjustRightInd/>
              <w:textAlignment w:val="auto"/>
              <w:rPr>
                <w:rFonts w:cs="Arial"/>
                <w:b/>
                <w:bCs/>
                <w:color w:val="000000"/>
              </w:rPr>
            </w:pPr>
            <w:r>
              <w:rPr>
                <w:rFonts w:cs="Arial"/>
                <w:b/>
                <w:bCs/>
                <w:color w:val="000000"/>
              </w:rPr>
              <w:t>Method Details</w:t>
            </w:r>
          </w:p>
        </w:tc>
      </w:tr>
      <w:tr w:rsidR="00072314" w:rsidRPr="003F473D" w14:paraId="6E2F20D1" w14:textId="77777777" w:rsidTr="001D18E6">
        <w:trPr>
          <w:trHeight w:val="70"/>
        </w:trPr>
        <w:tc>
          <w:tcPr>
            <w:tcW w:w="1838" w:type="dxa"/>
            <w:noWrap/>
          </w:tcPr>
          <w:p w14:paraId="2B89BEE2" w14:textId="73126FEB" w:rsidR="00072314" w:rsidRPr="00D20BE7" w:rsidRDefault="00072314" w:rsidP="001D18E6">
            <w:pPr>
              <w:overflowPunct/>
              <w:autoSpaceDE/>
              <w:autoSpaceDN/>
              <w:adjustRightInd/>
              <w:textAlignment w:val="auto"/>
              <w:rPr>
                <w:color w:val="000000" w:themeColor="text1"/>
                <w:sz w:val="18"/>
              </w:rPr>
            </w:pPr>
            <w:r w:rsidRPr="00D20BE7">
              <w:rPr>
                <w:sz w:val="18"/>
              </w:rPr>
              <w:t>Name should be a Word reference to the “</w:t>
            </w:r>
            <w:r w:rsidRPr="00D20BE7">
              <w:rPr>
                <w:i/>
                <w:color w:val="0000FF"/>
                <w:sz w:val="18"/>
              </w:rPr>
              <w:fldChar w:fldCharType="begin"/>
            </w:r>
            <w:r w:rsidRPr="00D20BE7">
              <w:rPr>
                <w:i/>
                <w:color w:val="0000FF"/>
                <w:sz w:val="18"/>
              </w:rPr>
              <w:instrText xml:space="preserve"> REF _Ref531349737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sz w:val="18"/>
              </w:rPr>
              <w:t>” name bookmark in the Data Dictionary</w:t>
            </w:r>
          </w:p>
        </w:tc>
        <w:tc>
          <w:tcPr>
            <w:tcW w:w="1843" w:type="dxa"/>
          </w:tcPr>
          <w:p w14:paraId="5E6CAC8E" w14:textId="6D767626" w:rsidR="00072314" w:rsidRPr="00D20BE7" w:rsidRDefault="00072314" w:rsidP="001D18E6">
            <w:pPr>
              <w:rPr>
                <w:color w:val="000000" w:themeColor="text1"/>
                <w:sz w:val="18"/>
              </w:rPr>
            </w:pPr>
            <w:r w:rsidRPr="00D20BE7">
              <w:rPr>
                <w:sz w:val="18"/>
              </w:rPr>
              <w:t>Name should be a Word reference to the “</w:t>
            </w:r>
            <w:r w:rsidRPr="00D20BE7">
              <w:rPr>
                <w:sz w:val="18"/>
              </w:rPr>
              <w:fldChar w:fldCharType="begin"/>
            </w:r>
            <w:r w:rsidRPr="00D20BE7">
              <w:rPr>
                <w:sz w:val="18"/>
              </w:rPr>
              <w:instrText xml:space="preserve"> REF _Ref531349759 \h  \* MERGEFORMAT </w:instrText>
            </w:r>
            <w:r w:rsidRPr="00D20BE7">
              <w:rPr>
                <w:sz w:val="18"/>
              </w:rPr>
            </w:r>
            <w:r w:rsidRPr="00D20BE7">
              <w:rPr>
                <w:sz w:val="18"/>
              </w:rPr>
              <w:fldChar w:fldCharType="separate"/>
            </w:r>
            <w:r w:rsidR="00333964">
              <w:rPr>
                <w:b/>
                <w:bCs/>
                <w:sz w:val="18"/>
              </w:rPr>
              <w:t>Error! Reference source not found.</w:t>
            </w:r>
            <w:r w:rsidRPr="00D20BE7">
              <w:rPr>
                <w:sz w:val="18"/>
              </w:rPr>
              <w:fldChar w:fldCharType="end"/>
            </w:r>
            <w:r w:rsidRPr="00D20BE7">
              <w:rPr>
                <w:sz w:val="18"/>
              </w:rPr>
              <w:t>” name bookmark in the Data Dictionary</w:t>
            </w:r>
          </w:p>
        </w:tc>
        <w:tc>
          <w:tcPr>
            <w:tcW w:w="1701" w:type="dxa"/>
          </w:tcPr>
          <w:p w14:paraId="0A24B63B" w14:textId="4E4AA806" w:rsidR="00072314" w:rsidRPr="00D20BE7" w:rsidRDefault="00072314" w:rsidP="001D18E6">
            <w:pPr>
              <w:rPr>
                <w:sz w:val="18"/>
              </w:rPr>
            </w:pPr>
            <w:r w:rsidRPr="00D20BE7">
              <w:rPr>
                <w:sz w:val="18"/>
              </w:rPr>
              <w:t xml:space="preserve">If mapping is not 1:1 you might reference a Mapping description object from the </w:t>
            </w:r>
            <w:r w:rsidRPr="00D20BE7">
              <w:rPr>
                <w:i/>
                <w:color w:val="0000FF"/>
                <w:sz w:val="18"/>
              </w:rPr>
              <w:fldChar w:fldCharType="begin"/>
            </w:r>
            <w:r w:rsidRPr="00D20BE7">
              <w:rPr>
                <w:i/>
                <w:color w:val="0000FF"/>
                <w:sz w:val="18"/>
              </w:rPr>
              <w:instrText xml:space="preserve"> REF _Ref529785662 \h  \* MERGEFORMAT </w:instrText>
            </w:r>
            <w:r w:rsidRPr="00D20BE7">
              <w:rPr>
                <w:i/>
                <w:color w:val="0000FF"/>
                <w:sz w:val="18"/>
              </w:rPr>
            </w:r>
            <w:r w:rsidRPr="00D20BE7">
              <w:rPr>
                <w:i/>
                <w:color w:val="0000FF"/>
                <w:sz w:val="18"/>
              </w:rPr>
              <w:fldChar w:fldCharType="separate"/>
            </w:r>
            <w:r w:rsidR="00333964">
              <w:rPr>
                <w:b/>
                <w:bCs/>
                <w:i/>
                <w:color w:val="0000FF"/>
                <w:sz w:val="18"/>
              </w:rPr>
              <w:t>Error! Reference source not found.</w:t>
            </w:r>
            <w:r w:rsidRPr="00D20BE7">
              <w:rPr>
                <w:i/>
                <w:color w:val="0000FF"/>
                <w:sz w:val="18"/>
              </w:rPr>
              <w:fldChar w:fldCharType="end"/>
            </w:r>
            <w:r w:rsidRPr="00D20BE7">
              <w:rPr>
                <w:i/>
                <w:color w:val="0000FF"/>
                <w:sz w:val="18"/>
              </w:rPr>
              <w:t xml:space="preserve"> </w:t>
            </w:r>
            <w:r w:rsidRPr="00D20BE7">
              <w:rPr>
                <w:sz w:val="18"/>
              </w:rPr>
              <w:t>section</w:t>
            </w:r>
          </w:p>
        </w:tc>
        <w:sdt>
          <w:sdtPr>
            <w:rPr>
              <w:sz w:val="18"/>
            </w:rPr>
            <w:alias w:val="Method"/>
            <w:tag w:val="Method"/>
            <w:id w:val="-27883321"/>
            <w:placeholder>
              <w:docPart w:val="1C156A9C25DD4A6395135F1013909562"/>
            </w:placeholder>
            <w:showingPlcHdr/>
            <w:comboBox>
              <w:listItem w:value="Choose an item."/>
              <w:listItem w:displayText="Method 2" w:value="Method 2"/>
              <w:listItem w:displayText="Method 3" w:value="Method 3"/>
              <w:listItem w:displayText="Central Car Config" w:value="Central Car Config"/>
            </w:comboBox>
          </w:sdtPr>
          <w:sdtEndPr/>
          <w:sdtContent>
            <w:tc>
              <w:tcPr>
                <w:tcW w:w="1417" w:type="dxa"/>
                <w:noWrap/>
              </w:tcPr>
              <w:p w14:paraId="3D6FA577" w14:textId="77777777" w:rsidR="00072314" w:rsidRPr="00D20BE7" w:rsidRDefault="00072314" w:rsidP="001D18E6">
                <w:pPr>
                  <w:rPr>
                    <w:color w:val="000000" w:themeColor="text1"/>
                    <w:sz w:val="18"/>
                  </w:rPr>
                </w:pPr>
                <w:r w:rsidRPr="00D20BE7">
                  <w:rPr>
                    <w:sz w:val="18"/>
                  </w:rPr>
                  <w:t>Choose an item.</w:t>
                </w:r>
              </w:p>
            </w:tc>
          </w:sdtContent>
        </w:sdt>
        <w:tc>
          <w:tcPr>
            <w:tcW w:w="3402" w:type="dxa"/>
          </w:tcPr>
          <w:p w14:paraId="51A626E6" w14:textId="77777777" w:rsidR="00072314" w:rsidRPr="00D20BE7" w:rsidRDefault="00072314" w:rsidP="001D18E6">
            <w:pPr>
              <w:rPr>
                <w:sz w:val="18"/>
              </w:rPr>
            </w:pPr>
            <w:r w:rsidRPr="00D20BE7">
              <w:rPr>
                <w:sz w:val="18"/>
              </w:rPr>
              <w:t>Depends on Method selection. For Method 2 a DID including start bit and length could be given. For Central Car Config a signal could be referenced</w:t>
            </w:r>
          </w:p>
        </w:tc>
      </w:tr>
      <w:tr w:rsidR="00072314" w:rsidRPr="003F473D" w14:paraId="2C93436A" w14:textId="77777777" w:rsidTr="001D18E6">
        <w:trPr>
          <w:trHeight w:val="71"/>
        </w:trPr>
        <w:tc>
          <w:tcPr>
            <w:tcW w:w="1838" w:type="dxa"/>
            <w:noWrap/>
          </w:tcPr>
          <w:p w14:paraId="210AD4E9" w14:textId="77777777" w:rsidR="00072314" w:rsidRPr="00D14691" w:rsidRDefault="00072314" w:rsidP="001D18E6">
            <w:pPr>
              <w:overflowPunct/>
              <w:autoSpaceDE/>
              <w:autoSpaceDN/>
              <w:adjustRightInd/>
              <w:textAlignment w:val="auto"/>
              <w:rPr>
                <w:color w:val="000000" w:themeColor="text1"/>
              </w:rPr>
            </w:pPr>
          </w:p>
        </w:tc>
        <w:tc>
          <w:tcPr>
            <w:tcW w:w="1843" w:type="dxa"/>
          </w:tcPr>
          <w:p w14:paraId="3796A02C" w14:textId="77777777" w:rsidR="00072314" w:rsidRPr="00D14691" w:rsidRDefault="00072314" w:rsidP="001D18E6">
            <w:pPr>
              <w:rPr>
                <w:color w:val="000000" w:themeColor="text1"/>
              </w:rPr>
            </w:pPr>
          </w:p>
        </w:tc>
        <w:tc>
          <w:tcPr>
            <w:tcW w:w="1701" w:type="dxa"/>
          </w:tcPr>
          <w:p w14:paraId="288B944C" w14:textId="77777777" w:rsidR="00072314" w:rsidRPr="00D14691" w:rsidRDefault="00072314" w:rsidP="001D18E6">
            <w:pPr>
              <w:rPr>
                <w:color w:val="000000" w:themeColor="text1"/>
              </w:rPr>
            </w:pPr>
          </w:p>
        </w:tc>
        <w:tc>
          <w:tcPr>
            <w:tcW w:w="1417" w:type="dxa"/>
            <w:noWrap/>
          </w:tcPr>
          <w:p w14:paraId="0DC4F90F" w14:textId="77777777" w:rsidR="00072314" w:rsidRPr="00D14691" w:rsidRDefault="00072314" w:rsidP="001D18E6">
            <w:pPr>
              <w:rPr>
                <w:color w:val="000000" w:themeColor="text1"/>
              </w:rPr>
            </w:pPr>
          </w:p>
        </w:tc>
        <w:tc>
          <w:tcPr>
            <w:tcW w:w="3402" w:type="dxa"/>
          </w:tcPr>
          <w:p w14:paraId="589378EF" w14:textId="77777777" w:rsidR="00072314" w:rsidRPr="00D14691" w:rsidRDefault="00072314" w:rsidP="001D18E6">
            <w:pPr>
              <w:rPr>
                <w:color w:val="000000" w:themeColor="text1"/>
              </w:rPr>
            </w:pPr>
          </w:p>
        </w:tc>
      </w:tr>
    </w:tbl>
    <w:p w14:paraId="288E0423" w14:textId="373430CF" w:rsidR="008C50D1" w:rsidRDefault="00072314" w:rsidP="003678EC">
      <w:pPr>
        <w:pStyle w:val="Caption"/>
        <w:rPr>
          <w:lang w:val="en-GB"/>
        </w:rPr>
      </w:pPr>
      <w:bookmarkStart w:id="323" w:name="_Toc65749432"/>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99</w:t>
      </w:r>
      <w:r>
        <w:rPr>
          <w:noProof/>
        </w:rPr>
        <w:fldChar w:fldCharType="end"/>
      </w:r>
      <w:r w:rsidRPr="00702453">
        <w:t xml:space="preserve">: </w:t>
      </w:r>
      <w:r>
        <w:t xml:space="preserve">Parameter mappings of Function </w:t>
      </w:r>
      <w:r w:rsidRPr="003070ED">
        <w:rPr>
          <w:lang w:val="en-GB"/>
        </w:rPr>
        <w:t>“</w:t>
      </w:r>
      <w:r>
        <w:rPr>
          <w:lang w:val="en-GB"/>
        </w:rPr>
        <w:t>MyLogicalFunctionA_Component1</w:t>
      </w:r>
      <w:r w:rsidRPr="003070ED">
        <w:rPr>
          <w:lang w:val="en-GB"/>
        </w:rPr>
        <w:t>”</w:t>
      </w:r>
      <w:bookmarkEnd w:id="323"/>
    </w:p>
    <w:p w14:paraId="6B418941" w14:textId="77777777" w:rsidR="003678EC" w:rsidRPr="003678EC" w:rsidRDefault="003678EC" w:rsidP="003678EC">
      <w:pPr>
        <w:rPr>
          <w:lang w:val="en-GB"/>
        </w:rPr>
      </w:pPr>
    </w:p>
    <w:p w14:paraId="4C3B7AF3" w14:textId="77777777" w:rsidR="00072314" w:rsidRPr="003E2313" w:rsidRDefault="00072314" w:rsidP="00072314">
      <w:pPr>
        <w:pStyle w:val="Heading6"/>
        <w:keepNext w:val="0"/>
        <w:tabs>
          <w:tab w:val="clear" w:pos="900"/>
          <w:tab w:val="left" w:pos="709"/>
        </w:tabs>
        <w:spacing w:before="240"/>
      </w:pPr>
      <w:r>
        <w:t>Interface</w:t>
      </w:r>
      <w:r w:rsidRPr="003E2313">
        <w:t xml:space="preserve"> Requirements</w:t>
      </w:r>
    </w:p>
    <w:p w14:paraId="20E88B54" w14:textId="77777777" w:rsidR="00072314" w:rsidRPr="003225C9" w:rsidRDefault="00072314" w:rsidP="00072314">
      <w:pPr>
        <w:tabs>
          <w:tab w:val="left" w:pos="284"/>
          <w:tab w:val="left" w:pos="851"/>
        </w:tabs>
      </w:pPr>
    </w:p>
    <w:p w14:paraId="1435E132" w14:textId="77777777" w:rsidR="00072314" w:rsidRDefault="00072314" w:rsidP="00072314">
      <w:pPr>
        <w:pStyle w:val="Heading5"/>
        <w:keepNext w:val="0"/>
        <w:tabs>
          <w:tab w:val="clear" w:pos="900"/>
          <w:tab w:val="left" w:pos="709"/>
        </w:tabs>
        <w:spacing w:before="240"/>
        <w:rPr>
          <w:lang w:val="en-GB"/>
        </w:rPr>
      </w:pPr>
      <w:r>
        <w:rPr>
          <w:lang w:val="en-GB"/>
        </w:rPr>
        <w:t>Function Requirements</w:t>
      </w:r>
    </w:p>
    <w:p w14:paraId="720D002C" w14:textId="77777777" w:rsidR="00072314" w:rsidRPr="003225C9" w:rsidRDefault="00072314" w:rsidP="00072314"/>
    <w:tbl>
      <w:tblPr>
        <w:tblStyle w:val="TableGrid"/>
        <w:tblW w:w="10206" w:type="dxa"/>
        <w:tblInd w:w="-5" w:type="dxa"/>
        <w:tblLayout w:type="fixed"/>
        <w:tblLook w:val="04A0" w:firstRow="1" w:lastRow="0" w:firstColumn="1" w:lastColumn="0" w:noHBand="0" w:noVBand="1"/>
      </w:tblPr>
      <w:tblGrid>
        <w:gridCol w:w="1934"/>
        <w:gridCol w:w="2177"/>
        <w:gridCol w:w="1425"/>
        <w:gridCol w:w="1712"/>
        <w:gridCol w:w="2958"/>
      </w:tblGrid>
      <w:tr w:rsidR="00072314" w14:paraId="787C6087" w14:textId="77777777" w:rsidTr="001D18E6">
        <w:tc>
          <w:tcPr>
            <w:tcW w:w="1934" w:type="dxa"/>
            <w:shd w:val="clear" w:color="auto" w:fill="D9D9D9" w:themeFill="background1" w:themeFillShade="D9"/>
          </w:tcPr>
          <w:p w14:paraId="77CC7CFC" w14:textId="77777777" w:rsidR="00072314" w:rsidRDefault="00072314" w:rsidP="001D18E6">
            <w:pPr>
              <w:rPr>
                <w:b/>
              </w:rPr>
            </w:pPr>
            <w:r w:rsidRPr="00AF169D">
              <w:rPr>
                <w:b/>
              </w:rPr>
              <w:t>Requirement ID</w:t>
            </w:r>
          </w:p>
          <w:p w14:paraId="7AE3CA0D" w14:textId="77777777" w:rsidR="00072314" w:rsidRPr="00AF169D" w:rsidRDefault="00072314" w:rsidP="001D18E6">
            <w:pPr>
              <w:rPr>
                <w:b/>
              </w:rPr>
            </w:pPr>
            <w:r w:rsidRPr="00EB7BB6">
              <w:t>(of Logical Function)</w:t>
            </w:r>
          </w:p>
        </w:tc>
        <w:tc>
          <w:tcPr>
            <w:tcW w:w="2177" w:type="dxa"/>
            <w:shd w:val="clear" w:color="auto" w:fill="D9D9D9" w:themeFill="background1" w:themeFillShade="D9"/>
          </w:tcPr>
          <w:p w14:paraId="0FCB5454" w14:textId="77777777" w:rsidR="00072314" w:rsidRDefault="00072314" w:rsidP="001D18E6">
            <w:pPr>
              <w:rPr>
                <w:b/>
              </w:rPr>
            </w:pPr>
            <w:r w:rsidRPr="00AF169D">
              <w:rPr>
                <w:b/>
              </w:rPr>
              <w:t>Requirement Title</w:t>
            </w:r>
          </w:p>
        </w:tc>
        <w:tc>
          <w:tcPr>
            <w:tcW w:w="1425" w:type="dxa"/>
            <w:shd w:val="clear" w:color="auto" w:fill="D9D9D9" w:themeFill="background1" w:themeFillShade="D9"/>
          </w:tcPr>
          <w:p w14:paraId="066EDAE2" w14:textId="77777777" w:rsidR="00072314" w:rsidRDefault="00072314" w:rsidP="001D18E6">
            <w:pPr>
              <w:rPr>
                <w:b/>
              </w:rPr>
            </w:pPr>
            <w:r>
              <w:rPr>
                <w:b/>
              </w:rPr>
              <w:t>Modification</w:t>
            </w:r>
          </w:p>
        </w:tc>
        <w:tc>
          <w:tcPr>
            <w:tcW w:w="1712" w:type="dxa"/>
            <w:shd w:val="clear" w:color="auto" w:fill="D9D9D9" w:themeFill="background1" w:themeFillShade="D9"/>
          </w:tcPr>
          <w:p w14:paraId="65CFC4B3" w14:textId="77777777" w:rsidR="00072314" w:rsidRDefault="00072314" w:rsidP="001D18E6">
            <w:pPr>
              <w:rPr>
                <w:b/>
              </w:rPr>
            </w:pPr>
            <w:r w:rsidRPr="00AF169D">
              <w:rPr>
                <w:b/>
              </w:rPr>
              <w:t xml:space="preserve">Requirement </w:t>
            </w:r>
            <w:r>
              <w:rPr>
                <w:b/>
              </w:rPr>
              <w:t>ID</w:t>
            </w:r>
          </w:p>
          <w:p w14:paraId="6EB9F47F" w14:textId="77777777" w:rsidR="00072314" w:rsidRPr="00AF169D" w:rsidRDefault="00072314" w:rsidP="001D18E6">
            <w:pPr>
              <w:rPr>
                <w:b/>
              </w:rPr>
            </w:pPr>
            <w:r w:rsidRPr="00EB7BB6">
              <w:t xml:space="preserve">(of </w:t>
            </w:r>
            <w:r>
              <w:t>Technology</w:t>
            </w:r>
            <w:r w:rsidRPr="00EB7BB6">
              <w:t xml:space="preserve"> Function)</w:t>
            </w:r>
          </w:p>
        </w:tc>
        <w:tc>
          <w:tcPr>
            <w:tcW w:w="2958" w:type="dxa"/>
            <w:shd w:val="clear" w:color="auto" w:fill="D9D9D9" w:themeFill="background1" w:themeFillShade="D9"/>
          </w:tcPr>
          <w:p w14:paraId="6EE5946F" w14:textId="77777777" w:rsidR="00072314" w:rsidRPr="00AF169D" w:rsidRDefault="00072314" w:rsidP="001D18E6">
            <w:pPr>
              <w:rPr>
                <w:b/>
              </w:rPr>
            </w:pPr>
            <w:r>
              <w:rPr>
                <w:b/>
              </w:rPr>
              <w:t>Comment</w:t>
            </w:r>
          </w:p>
        </w:tc>
      </w:tr>
      <w:tr w:rsidR="00072314" w14:paraId="5F167350" w14:textId="77777777" w:rsidTr="001D18E6">
        <w:tc>
          <w:tcPr>
            <w:tcW w:w="1934" w:type="dxa"/>
          </w:tcPr>
          <w:p w14:paraId="56902522" w14:textId="77777777" w:rsidR="00072314" w:rsidRPr="000F4E8B" w:rsidRDefault="00072314" w:rsidP="001D18E6">
            <w:r w:rsidRPr="000F4E8B">
              <w:t>REQ_abc</w:t>
            </w:r>
          </w:p>
        </w:tc>
        <w:tc>
          <w:tcPr>
            <w:tcW w:w="2177" w:type="dxa"/>
          </w:tcPr>
          <w:p w14:paraId="72ED808F" w14:textId="77777777" w:rsidR="00072314" w:rsidRPr="000F4E8B" w:rsidRDefault="00072314" w:rsidP="001D18E6"/>
        </w:tc>
        <w:sdt>
          <w:sdtPr>
            <w:alias w:val="Modification"/>
            <w:tag w:val="Modification"/>
            <w:id w:val="1302808867"/>
            <w:placeholder>
              <w:docPart w:val="6DC7FC6F600441FB9555EA58D392FA0F"/>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1C69EDC8" w14:textId="77777777" w:rsidR="00072314" w:rsidRPr="000F4E8B" w:rsidRDefault="00072314" w:rsidP="001D18E6">
                <w:r w:rsidRPr="000F4E8B">
                  <w:t>Removed</w:t>
                </w:r>
              </w:p>
            </w:tc>
          </w:sdtContent>
        </w:sdt>
        <w:tc>
          <w:tcPr>
            <w:tcW w:w="1712" w:type="dxa"/>
          </w:tcPr>
          <w:p w14:paraId="10819D22" w14:textId="77777777" w:rsidR="00072314" w:rsidRPr="000F4E8B" w:rsidRDefault="00072314" w:rsidP="001D18E6">
            <w:r w:rsidRPr="000F4E8B">
              <w:t>--</w:t>
            </w:r>
          </w:p>
        </w:tc>
        <w:tc>
          <w:tcPr>
            <w:tcW w:w="2958" w:type="dxa"/>
          </w:tcPr>
          <w:p w14:paraId="5775D919" w14:textId="77777777" w:rsidR="00072314" w:rsidRPr="000F4E8B" w:rsidRDefault="00072314" w:rsidP="001D18E6"/>
        </w:tc>
      </w:tr>
      <w:tr w:rsidR="00072314" w14:paraId="03BE543E" w14:textId="77777777" w:rsidTr="001D18E6">
        <w:tc>
          <w:tcPr>
            <w:tcW w:w="1934" w:type="dxa"/>
          </w:tcPr>
          <w:p w14:paraId="7B52BF17" w14:textId="77777777" w:rsidR="00072314" w:rsidRPr="000F4E8B" w:rsidRDefault="00072314" w:rsidP="001D18E6">
            <w:r w:rsidRPr="000F4E8B">
              <w:t>REQ_def</w:t>
            </w:r>
          </w:p>
        </w:tc>
        <w:tc>
          <w:tcPr>
            <w:tcW w:w="2177" w:type="dxa"/>
          </w:tcPr>
          <w:p w14:paraId="3079DF4D" w14:textId="77777777" w:rsidR="00072314" w:rsidRPr="000F4E8B" w:rsidRDefault="00072314" w:rsidP="001D18E6"/>
        </w:tc>
        <w:sdt>
          <w:sdtPr>
            <w:alias w:val="Modification"/>
            <w:tag w:val="Modification"/>
            <w:id w:val="-247884141"/>
            <w:placeholder>
              <w:docPart w:val="EA83B65EB77C4CE0946A73FA5052F2C6"/>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4E784FE2" w14:textId="77777777" w:rsidR="00072314" w:rsidRPr="000F4E8B" w:rsidRDefault="00072314" w:rsidP="001D18E6">
                <w:r w:rsidRPr="000F4E8B">
                  <w:t>Replaced</w:t>
                </w:r>
              </w:p>
            </w:tc>
          </w:sdtContent>
        </w:sdt>
        <w:tc>
          <w:tcPr>
            <w:tcW w:w="1712" w:type="dxa"/>
          </w:tcPr>
          <w:p w14:paraId="7B11DFB0" w14:textId="77777777" w:rsidR="00072314" w:rsidRPr="000F4E8B" w:rsidRDefault="00072314" w:rsidP="001D18E6">
            <w:r w:rsidRPr="000F4E8B">
              <w:t>REQ_xyz</w:t>
            </w:r>
          </w:p>
        </w:tc>
        <w:tc>
          <w:tcPr>
            <w:tcW w:w="2958" w:type="dxa"/>
          </w:tcPr>
          <w:p w14:paraId="77BF5F77" w14:textId="77777777" w:rsidR="00072314" w:rsidRPr="000F4E8B" w:rsidRDefault="00072314" w:rsidP="001D18E6"/>
        </w:tc>
      </w:tr>
      <w:tr w:rsidR="00072314" w14:paraId="0D24EAC7" w14:textId="77777777" w:rsidTr="001D18E6">
        <w:tc>
          <w:tcPr>
            <w:tcW w:w="1934" w:type="dxa"/>
          </w:tcPr>
          <w:p w14:paraId="37B27350" w14:textId="77777777" w:rsidR="00072314" w:rsidRPr="000F4E8B" w:rsidRDefault="00072314" w:rsidP="001D18E6">
            <w:r w:rsidRPr="000F4E8B">
              <w:t>--</w:t>
            </w:r>
          </w:p>
        </w:tc>
        <w:tc>
          <w:tcPr>
            <w:tcW w:w="2177" w:type="dxa"/>
          </w:tcPr>
          <w:p w14:paraId="53FEA505" w14:textId="77777777" w:rsidR="00072314" w:rsidRPr="000F4E8B" w:rsidRDefault="00072314" w:rsidP="001D18E6"/>
        </w:tc>
        <w:sdt>
          <w:sdtPr>
            <w:alias w:val="Modification"/>
            <w:tag w:val="Modification"/>
            <w:id w:val="60305522"/>
            <w:placeholder>
              <w:docPart w:val="ED2E10C823584A0C9407F4EB24AA054D"/>
            </w:placeholder>
            <w:comboBox>
              <w:listItem w:value="Choose an item."/>
              <w:listItem w:displayText="Added" w:value="Added"/>
              <w:listItem w:displayText="Removed" w:value="Removed"/>
              <w:listItem w:displayText="Replaced" w:value="Replaced"/>
              <w:listItem w:displayText="Unchanged" w:value="Unchanged"/>
            </w:comboBox>
          </w:sdtPr>
          <w:sdtEndPr/>
          <w:sdtContent>
            <w:tc>
              <w:tcPr>
                <w:tcW w:w="1425" w:type="dxa"/>
              </w:tcPr>
              <w:p w14:paraId="6B0D8C4D" w14:textId="77777777" w:rsidR="00072314" w:rsidRPr="000F4E8B" w:rsidRDefault="00072314" w:rsidP="001D18E6">
                <w:r w:rsidRPr="000F4E8B">
                  <w:t>Added</w:t>
                </w:r>
              </w:p>
            </w:tc>
          </w:sdtContent>
        </w:sdt>
        <w:tc>
          <w:tcPr>
            <w:tcW w:w="1712" w:type="dxa"/>
          </w:tcPr>
          <w:p w14:paraId="72CB1558" w14:textId="77777777" w:rsidR="00072314" w:rsidRPr="000F4E8B" w:rsidRDefault="00072314" w:rsidP="001D18E6">
            <w:r w:rsidRPr="000F4E8B">
              <w:t>REQ_123</w:t>
            </w:r>
          </w:p>
        </w:tc>
        <w:tc>
          <w:tcPr>
            <w:tcW w:w="2958" w:type="dxa"/>
          </w:tcPr>
          <w:p w14:paraId="73FEB2F9" w14:textId="77777777" w:rsidR="00072314" w:rsidRPr="000F4E8B" w:rsidRDefault="00072314" w:rsidP="001D18E6"/>
        </w:tc>
      </w:tr>
    </w:tbl>
    <w:p w14:paraId="5C4F928F" w14:textId="60AFB69F" w:rsidR="00072314" w:rsidRDefault="00072314" w:rsidP="00072314">
      <w:pPr>
        <w:pStyle w:val="Caption"/>
      </w:pPr>
      <w:bookmarkStart w:id="324" w:name="_Toc65749433"/>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100</w:t>
      </w:r>
      <w:r>
        <w:rPr>
          <w:noProof/>
        </w:rPr>
        <w:fldChar w:fldCharType="end"/>
      </w:r>
      <w:r w:rsidRPr="00702453">
        <w:t xml:space="preserve">: </w:t>
      </w:r>
      <w:r>
        <w:t>Component Specific Requirements</w:t>
      </w:r>
      <w:bookmarkEnd w:id="324"/>
    </w:p>
    <w:p w14:paraId="73B64F9D" w14:textId="77777777" w:rsidR="00072314" w:rsidRDefault="00072314" w:rsidP="00072314"/>
    <w:tbl>
      <w:tblPr>
        <w:tblStyle w:val="TableGrid"/>
        <w:tblW w:w="10201" w:type="dxa"/>
        <w:tblLook w:val="04A0" w:firstRow="1" w:lastRow="0" w:firstColumn="1" w:lastColumn="0" w:noHBand="0" w:noVBand="1"/>
      </w:tblPr>
      <w:tblGrid>
        <w:gridCol w:w="1838"/>
        <w:gridCol w:w="4253"/>
        <w:gridCol w:w="4110"/>
      </w:tblGrid>
      <w:tr w:rsidR="00072314" w14:paraId="1238C0EE" w14:textId="77777777" w:rsidTr="001D18E6">
        <w:tc>
          <w:tcPr>
            <w:tcW w:w="1838" w:type="dxa"/>
            <w:shd w:val="clear" w:color="auto" w:fill="D9D9D9" w:themeFill="background1" w:themeFillShade="D9"/>
          </w:tcPr>
          <w:p w14:paraId="341927CE" w14:textId="77777777" w:rsidR="00072314" w:rsidRDefault="00072314" w:rsidP="001D18E6">
            <w:pPr>
              <w:rPr>
                <w:b/>
              </w:rPr>
            </w:pPr>
            <w:r w:rsidRPr="00AF169D">
              <w:rPr>
                <w:b/>
              </w:rPr>
              <w:t>Requirement ID</w:t>
            </w:r>
          </w:p>
          <w:p w14:paraId="4418E7B9" w14:textId="77777777" w:rsidR="00072314" w:rsidRPr="00AF169D" w:rsidRDefault="00072314" w:rsidP="001D18E6">
            <w:pPr>
              <w:rPr>
                <w:b/>
              </w:rPr>
            </w:pPr>
            <w:r w:rsidRPr="00EB7BB6">
              <w:lastRenderedPageBreak/>
              <w:t>(of Logical Function)</w:t>
            </w:r>
          </w:p>
        </w:tc>
        <w:tc>
          <w:tcPr>
            <w:tcW w:w="4253" w:type="dxa"/>
            <w:shd w:val="clear" w:color="auto" w:fill="D9D9D9" w:themeFill="background1" w:themeFillShade="D9"/>
          </w:tcPr>
          <w:p w14:paraId="0A7E6E8A" w14:textId="77777777" w:rsidR="00072314" w:rsidRPr="00AF169D" w:rsidRDefault="00072314" w:rsidP="001D18E6">
            <w:pPr>
              <w:rPr>
                <w:b/>
              </w:rPr>
            </w:pPr>
            <w:r w:rsidRPr="00AF169D">
              <w:rPr>
                <w:b/>
              </w:rPr>
              <w:lastRenderedPageBreak/>
              <w:t>Requirement Title</w:t>
            </w:r>
          </w:p>
        </w:tc>
        <w:tc>
          <w:tcPr>
            <w:tcW w:w="4110" w:type="dxa"/>
            <w:shd w:val="clear" w:color="auto" w:fill="D9D9D9" w:themeFill="background1" w:themeFillShade="D9"/>
          </w:tcPr>
          <w:p w14:paraId="2F635ECE" w14:textId="77777777" w:rsidR="00072314" w:rsidRPr="00AF169D" w:rsidRDefault="00072314" w:rsidP="001D18E6">
            <w:pPr>
              <w:rPr>
                <w:b/>
              </w:rPr>
            </w:pPr>
            <w:r>
              <w:rPr>
                <w:b/>
              </w:rPr>
              <w:t>Comment</w:t>
            </w:r>
          </w:p>
        </w:tc>
      </w:tr>
      <w:tr w:rsidR="00072314" w14:paraId="7F0BB771" w14:textId="77777777" w:rsidTr="001D18E6">
        <w:tc>
          <w:tcPr>
            <w:tcW w:w="1838" w:type="dxa"/>
          </w:tcPr>
          <w:p w14:paraId="264E37DD" w14:textId="77777777" w:rsidR="00072314" w:rsidRDefault="00072314" w:rsidP="001D18E6"/>
        </w:tc>
        <w:tc>
          <w:tcPr>
            <w:tcW w:w="4253" w:type="dxa"/>
          </w:tcPr>
          <w:p w14:paraId="21C1E51D" w14:textId="77777777" w:rsidR="00072314" w:rsidRDefault="00072314" w:rsidP="001D18E6"/>
        </w:tc>
        <w:tc>
          <w:tcPr>
            <w:tcW w:w="4110" w:type="dxa"/>
          </w:tcPr>
          <w:p w14:paraId="267F5C7C" w14:textId="77777777" w:rsidR="00072314" w:rsidRDefault="00072314" w:rsidP="001D18E6"/>
        </w:tc>
      </w:tr>
      <w:tr w:rsidR="00072314" w14:paraId="630EB33F" w14:textId="77777777" w:rsidTr="001D18E6">
        <w:tc>
          <w:tcPr>
            <w:tcW w:w="1838" w:type="dxa"/>
          </w:tcPr>
          <w:p w14:paraId="7F89654E" w14:textId="77777777" w:rsidR="00072314" w:rsidRDefault="00072314" w:rsidP="001D18E6"/>
        </w:tc>
        <w:tc>
          <w:tcPr>
            <w:tcW w:w="4253" w:type="dxa"/>
          </w:tcPr>
          <w:p w14:paraId="550059E5" w14:textId="77777777" w:rsidR="00072314" w:rsidRDefault="00072314" w:rsidP="001D18E6"/>
        </w:tc>
        <w:tc>
          <w:tcPr>
            <w:tcW w:w="4110" w:type="dxa"/>
          </w:tcPr>
          <w:p w14:paraId="09858A13" w14:textId="77777777" w:rsidR="00072314" w:rsidRDefault="00072314" w:rsidP="001D18E6"/>
        </w:tc>
      </w:tr>
      <w:tr w:rsidR="00072314" w14:paraId="2AF061F3" w14:textId="77777777" w:rsidTr="001D18E6">
        <w:tc>
          <w:tcPr>
            <w:tcW w:w="1838" w:type="dxa"/>
          </w:tcPr>
          <w:p w14:paraId="45FF6881" w14:textId="77777777" w:rsidR="00072314" w:rsidRDefault="00072314" w:rsidP="001D18E6">
            <w:r>
              <w:t>…</w:t>
            </w:r>
          </w:p>
        </w:tc>
        <w:tc>
          <w:tcPr>
            <w:tcW w:w="4253" w:type="dxa"/>
          </w:tcPr>
          <w:p w14:paraId="7258F6ED" w14:textId="77777777" w:rsidR="00072314" w:rsidRDefault="00072314" w:rsidP="001D18E6"/>
        </w:tc>
        <w:tc>
          <w:tcPr>
            <w:tcW w:w="4110" w:type="dxa"/>
          </w:tcPr>
          <w:p w14:paraId="5A05C8AC" w14:textId="77777777" w:rsidR="00072314" w:rsidRDefault="00072314" w:rsidP="001D18E6"/>
        </w:tc>
      </w:tr>
    </w:tbl>
    <w:p w14:paraId="62EA7D98" w14:textId="690352D3" w:rsidR="00072314" w:rsidRPr="00702453" w:rsidRDefault="00072314" w:rsidP="00072314">
      <w:pPr>
        <w:pStyle w:val="Caption"/>
      </w:pPr>
      <w:bookmarkStart w:id="325" w:name="_Toc65749434"/>
      <w:r w:rsidRPr="00702453">
        <w:t xml:space="preserve">Table </w:t>
      </w:r>
      <w:r>
        <w:rPr>
          <w:noProof/>
        </w:rPr>
        <w:fldChar w:fldCharType="begin"/>
      </w:r>
      <w:r>
        <w:rPr>
          <w:noProof/>
        </w:rPr>
        <w:instrText xml:space="preserve"> STYLEREF 1 \s </w:instrText>
      </w:r>
      <w:r>
        <w:rPr>
          <w:noProof/>
        </w:rPr>
        <w:fldChar w:fldCharType="separate"/>
      </w:r>
      <w:r w:rsidR="00333964">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101</w:t>
      </w:r>
      <w:r>
        <w:rPr>
          <w:noProof/>
        </w:rPr>
        <w:fldChar w:fldCharType="end"/>
      </w:r>
      <w:r w:rsidRPr="00702453">
        <w:t xml:space="preserve">: </w:t>
      </w:r>
      <w:r>
        <w:t>Inherited Requirements</w:t>
      </w:r>
      <w:bookmarkEnd w:id="325"/>
    </w:p>
    <w:p w14:paraId="58E113A6" w14:textId="77777777" w:rsidR="00072314" w:rsidRDefault="00072314" w:rsidP="00072314"/>
    <w:p w14:paraId="4DBBA291" w14:textId="77777777" w:rsidR="00072314" w:rsidRDefault="00072314" w:rsidP="00072314">
      <w:pPr>
        <w:pStyle w:val="Heading6"/>
        <w:keepNext w:val="0"/>
        <w:tabs>
          <w:tab w:val="clear" w:pos="900"/>
          <w:tab w:val="left" w:pos="709"/>
        </w:tabs>
        <w:spacing w:before="240"/>
        <w:rPr>
          <w:lang w:val="en-GB"/>
        </w:rPr>
      </w:pPr>
      <w:r>
        <w:rPr>
          <w:lang w:val="en-GB"/>
        </w:rPr>
        <w:t>Component Specific Requirements</w:t>
      </w:r>
    </w:p>
    <w:p w14:paraId="325877A8"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326" w:name="_Toc65749287"/>
      <w:r>
        <w:rPr>
          <w:szCs w:val="20"/>
          <w:lang w:val="en-GB"/>
        </w:rPr>
        <w:t>DSM (A5)</w:t>
      </w:r>
      <w:bookmarkEnd w:id="326"/>
    </w:p>
    <w:p w14:paraId="06F33FDA" w14:textId="77777777" w:rsidR="00210E01" w:rsidRDefault="00210E01" w:rsidP="00210E01">
      <w:r>
        <w:t>DSM (A5)</w:t>
      </w:r>
    </w:p>
    <w:p w14:paraId="3CE53D2D" w14:textId="77777777" w:rsidR="00072314" w:rsidRDefault="00072314" w:rsidP="00072314"/>
    <w:p w14:paraId="4168BCEA" w14:textId="77777777" w:rsidR="00210E01" w:rsidRPr="00B56F4E" w:rsidRDefault="00210E01" w:rsidP="00210E01">
      <w:pPr>
        <w:pStyle w:val="Heading3"/>
        <w:keepNext w:val="0"/>
        <w:tabs>
          <w:tab w:val="clear" w:pos="900"/>
          <w:tab w:val="left" w:pos="709"/>
          <w:tab w:val="left" w:pos="851"/>
        </w:tabs>
        <w:spacing w:before="240"/>
        <w:rPr>
          <w:szCs w:val="20"/>
          <w:lang w:val="en-GB"/>
        </w:rPr>
      </w:pPr>
      <w:bookmarkStart w:id="327" w:name="_Toc65749288"/>
      <w:r>
        <w:rPr>
          <w:szCs w:val="20"/>
          <w:lang w:val="en-GB"/>
        </w:rPr>
        <w:t>ECG (A2)</w:t>
      </w:r>
      <w:bookmarkEnd w:id="327"/>
    </w:p>
    <w:p w14:paraId="6A24477B" w14:textId="77777777" w:rsidR="00210E01" w:rsidRDefault="00210E01" w:rsidP="00210E01">
      <w:r>
        <w:t>ECG (A2)</w:t>
      </w:r>
    </w:p>
    <w:p w14:paraId="0CD717CC" w14:textId="77777777" w:rsidR="00072314" w:rsidRDefault="00072314" w:rsidP="00072314"/>
    <w:p w14:paraId="7EABF8B8" w14:textId="77777777" w:rsidR="00072314" w:rsidRPr="00222BAA" w:rsidRDefault="00072314" w:rsidP="00072314">
      <w:pPr>
        <w:rPr>
          <w:lang w:val="en-GB"/>
        </w:rPr>
      </w:pPr>
    </w:p>
    <w:p w14:paraId="2671A714" w14:textId="77777777" w:rsidR="00072314" w:rsidRPr="00B16542" w:rsidRDefault="00072314" w:rsidP="00072314">
      <w:pPr>
        <w:pStyle w:val="Heading2"/>
        <w:spacing w:before="240"/>
      </w:pPr>
      <w:bookmarkStart w:id="328" w:name="_Toc422994386"/>
      <w:bookmarkStart w:id="329" w:name="_Toc35000614"/>
      <w:bookmarkStart w:id="330" w:name="_Ref531347950"/>
      <w:bookmarkStart w:id="331" w:name="_Toc481143824"/>
      <w:bookmarkStart w:id="332" w:name="_Toc65749289"/>
      <w:r w:rsidRPr="00B16542">
        <w:t xml:space="preserve">Requirements on </w:t>
      </w:r>
      <w:bookmarkEnd w:id="328"/>
      <w:r w:rsidRPr="00B16542">
        <w:t>Connections</w:t>
      </w:r>
      <w:bookmarkEnd w:id="329"/>
      <w:bookmarkEnd w:id="330"/>
      <w:bookmarkEnd w:id="331"/>
      <w:bookmarkEnd w:id="332"/>
    </w:p>
    <w:p w14:paraId="71236408" w14:textId="77777777" w:rsidR="00072314" w:rsidRPr="00912020" w:rsidRDefault="00072314" w:rsidP="00072314">
      <w:pPr>
        <w:pStyle w:val="Heading3"/>
        <w:keepNext w:val="0"/>
        <w:tabs>
          <w:tab w:val="clear" w:pos="900"/>
          <w:tab w:val="left" w:pos="709"/>
          <w:tab w:val="left" w:pos="851"/>
        </w:tabs>
        <w:spacing w:before="240"/>
        <w:rPr>
          <w:lang w:val="en-GB"/>
        </w:rPr>
      </w:pPr>
      <w:bookmarkStart w:id="333" w:name="_Toc35000615"/>
      <w:bookmarkStart w:id="334" w:name="_Toc65749290"/>
      <w:r w:rsidRPr="00912020">
        <w:rPr>
          <w:lang w:val="en-GB"/>
        </w:rPr>
        <w:t>Networks</w:t>
      </w:r>
      <w:bookmarkEnd w:id="333"/>
      <w:bookmarkEnd w:id="334"/>
    </w:p>
    <w:p w14:paraId="75C188D4" w14:textId="77777777" w:rsidR="00072314" w:rsidRDefault="00072314" w:rsidP="00072314">
      <w:pPr>
        <w:pStyle w:val="Heading4"/>
        <w:keepNext w:val="0"/>
        <w:tabs>
          <w:tab w:val="clear" w:pos="900"/>
          <w:tab w:val="left" w:pos="709"/>
        </w:tabs>
        <w:spacing w:before="240"/>
        <w:rPr>
          <w:lang w:val="en-GB"/>
        </w:rPr>
      </w:pPr>
      <w:bookmarkStart w:id="335" w:name="_Toc481143825"/>
      <w:bookmarkStart w:id="336" w:name="_Toc35000616"/>
      <w:bookmarkStart w:id="337" w:name="_Toc65749291"/>
      <w:bookmarkStart w:id="338" w:name="_Toc422994387"/>
      <w:r>
        <w:rPr>
          <w:lang w:val="en-GB"/>
        </w:rPr>
        <w:t>“CAN</w:t>
      </w:r>
      <w:bookmarkEnd w:id="335"/>
      <w:r>
        <w:rPr>
          <w:lang w:val="en-GB"/>
        </w:rPr>
        <w:t xml:space="preserve"> Bus xxx”</w:t>
      </w:r>
      <w:bookmarkEnd w:id="336"/>
      <w:bookmarkEnd w:id="337"/>
    </w:p>
    <w:p w14:paraId="2901A777" w14:textId="77777777" w:rsidR="00072314" w:rsidRPr="00B66169" w:rsidRDefault="00072314" w:rsidP="00072314">
      <w:pPr>
        <w:pStyle w:val="Heading5"/>
        <w:keepNext w:val="0"/>
        <w:tabs>
          <w:tab w:val="clear" w:pos="900"/>
          <w:tab w:val="left" w:pos="709"/>
        </w:tabs>
        <w:spacing w:before="240"/>
        <w:rPr>
          <w:lang w:val="en-GB"/>
        </w:rPr>
      </w:pPr>
      <w:bookmarkStart w:id="339" w:name="_Toc35000617"/>
      <w:bookmarkStart w:id="340" w:name="_Toc380050580"/>
      <w:r w:rsidRPr="00B66169">
        <w:rPr>
          <w:lang w:val="en-GB"/>
        </w:rPr>
        <w:t>Protocol Requirements</w:t>
      </w:r>
      <w:bookmarkEnd w:id="339"/>
      <w:bookmarkEnd w:id="340"/>
    </w:p>
    <w:p w14:paraId="038A5B76" w14:textId="77777777" w:rsidR="00072314" w:rsidRDefault="00072314" w:rsidP="00072314"/>
    <w:p w14:paraId="6DE36E7E" w14:textId="77777777" w:rsidR="00072314" w:rsidRPr="00BB29B2" w:rsidRDefault="00072314" w:rsidP="00072314">
      <w:pPr>
        <w:pStyle w:val="Heading5"/>
        <w:keepNext w:val="0"/>
        <w:tabs>
          <w:tab w:val="clear" w:pos="900"/>
          <w:tab w:val="left" w:pos="709"/>
        </w:tabs>
        <w:spacing w:before="240"/>
        <w:rPr>
          <w:lang w:val="en-GB"/>
        </w:rPr>
      </w:pPr>
      <w:bookmarkStart w:id="341" w:name="_Toc35000618"/>
      <w:bookmarkStart w:id="342" w:name="_Toc380050579"/>
      <w:r w:rsidRPr="00BB29B2">
        <w:rPr>
          <w:lang w:val="en-GB"/>
        </w:rPr>
        <w:t>Electrical Requirements</w:t>
      </w:r>
      <w:bookmarkEnd w:id="341"/>
      <w:bookmarkEnd w:id="342"/>
    </w:p>
    <w:p w14:paraId="724ACB1F" w14:textId="77777777" w:rsidR="00072314" w:rsidRDefault="00072314" w:rsidP="00072314"/>
    <w:p w14:paraId="3A5F4A9D" w14:textId="77777777" w:rsidR="00072314" w:rsidRDefault="00072314" w:rsidP="00072314">
      <w:pPr>
        <w:pStyle w:val="Heading4"/>
        <w:keepNext w:val="0"/>
        <w:tabs>
          <w:tab w:val="clear" w:pos="900"/>
          <w:tab w:val="left" w:pos="709"/>
        </w:tabs>
        <w:spacing w:before="240"/>
        <w:rPr>
          <w:lang w:val="en-GB"/>
        </w:rPr>
      </w:pPr>
      <w:bookmarkStart w:id="343" w:name="_Toc481143826"/>
      <w:bookmarkStart w:id="344" w:name="_Toc35000619"/>
      <w:bookmarkStart w:id="345" w:name="_Toc65749292"/>
      <w:r>
        <w:rPr>
          <w:lang w:val="en-GB"/>
        </w:rPr>
        <w:t>“</w:t>
      </w:r>
      <w:bookmarkEnd w:id="343"/>
      <w:r>
        <w:rPr>
          <w:lang w:val="en-GB"/>
        </w:rPr>
        <w:t>LIN Bus xxx”</w:t>
      </w:r>
      <w:bookmarkEnd w:id="344"/>
      <w:bookmarkEnd w:id="345"/>
    </w:p>
    <w:p w14:paraId="4D50E7E7" w14:textId="77777777" w:rsidR="00072314" w:rsidRPr="00BB29B2" w:rsidRDefault="00072314" w:rsidP="00072314">
      <w:pPr>
        <w:pStyle w:val="Heading5"/>
        <w:keepNext w:val="0"/>
        <w:tabs>
          <w:tab w:val="clear" w:pos="900"/>
          <w:tab w:val="left" w:pos="709"/>
        </w:tabs>
        <w:spacing w:before="240"/>
        <w:rPr>
          <w:lang w:val="en-GB"/>
        </w:rPr>
      </w:pPr>
      <w:bookmarkStart w:id="346" w:name="_Toc35000620"/>
      <w:r w:rsidRPr="00BB29B2">
        <w:rPr>
          <w:lang w:val="en-GB"/>
        </w:rPr>
        <w:t>Protocol Requirements</w:t>
      </w:r>
      <w:bookmarkEnd w:id="346"/>
    </w:p>
    <w:p w14:paraId="33DD56B2" w14:textId="77777777" w:rsidR="00072314" w:rsidRDefault="00072314" w:rsidP="00072314"/>
    <w:p w14:paraId="4D53B2F8" w14:textId="77777777" w:rsidR="00072314" w:rsidRPr="00BB29B2" w:rsidRDefault="00072314" w:rsidP="00072314">
      <w:pPr>
        <w:pStyle w:val="Heading6"/>
        <w:keepNext w:val="0"/>
        <w:tabs>
          <w:tab w:val="clear" w:pos="900"/>
          <w:tab w:val="left" w:pos="709"/>
        </w:tabs>
        <w:spacing w:before="240"/>
      </w:pPr>
      <w:bookmarkStart w:id="347" w:name="_Toc35000621"/>
      <w:r w:rsidRPr="00BB29B2">
        <w:t>Schedule Table</w:t>
      </w:r>
      <w:bookmarkEnd w:id="347"/>
    </w:p>
    <w:p w14:paraId="398F48BF" w14:textId="77777777" w:rsidR="00072314" w:rsidRPr="008D3AB8" w:rsidRDefault="00072314" w:rsidP="00072314"/>
    <w:p w14:paraId="48E68AAC" w14:textId="77777777" w:rsidR="00072314" w:rsidRPr="0008696C" w:rsidRDefault="00072314" w:rsidP="00072314">
      <w:pPr>
        <w:pStyle w:val="Heading5"/>
        <w:keepNext w:val="0"/>
        <w:tabs>
          <w:tab w:val="clear" w:pos="900"/>
          <w:tab w:val="left" w:pos="709"/>
        </w:tabs>
        <w:spacing w:before="240"/>
        <w:rPr>
          <w:sz w:val="20"/>
          <w:lang w:val="en-GB"/>
        </w:rPr>
      </w:pPr>
      <w:bookmarkStart w:id="348" w:name="_Toc35000622"/>
      <w:r w:rsidRPr="00BB29B2">
        <w:rPr>
          <w:lang w:val="en-GB"/>
        </w:rPr>
        <w:t>Electrical Requirements</w:t>
      </w:r>
      <w:bookmarkEnd w:id="348"/>
    </w:p>
    <w:p w14:paraId="1B6C7453" w14:textId="77777777" w:rsidR="00072314" w:rsidRDefault="00072314" w:rsidP="00072314"/>
    <w:p w14:paraId="2AB764B4" w14:textId="77777777" w:rsidR="00072314" w:rsidRDefault="00072314" w:rsidP="00072314">
      <w:pPr>
        <w:pStyle w:val="Heading4"/>
        <w:keepNext w:val="0"/>
        <w:tabs>
          <w:tab w:val="clear" w:pos="900"/>
          <w:tab w:val="left" w:pos="709"/>
        </w:tabs>
        <w:spacing w:before="240"/>
        <w:rPr>
          <w:lang w:val="en-GB"/>
        </w:rPr>
      </w:pPr>
      <w:bookmarkStart w:id="349" w:name="_Toc481143827"/>
      <w:bookmarkStart w:id="350" w:name="_Toc35000623"/>
      <w:bookmarkStart w:id="351" w:name="_Toc65749293"/>
      <w:r>
        <w:rPr>
          <w:lang w:val="en-GB"/>
        </w:rPr>
        <w:t>“</w:t>
      </w:r>
      <w:r w:rsidRPr="00BB29B2">
        <w:rPr>
          <w:lang w:val="en-GB"/>
        </w:rPr>
        <w:t>Ethernet</w:t>
      </w:r>
      <w:bookmarkEnd w:id="349"/>
      <w:r>
        <w:rPr>
          <w:lang w:val="en-GB"/>
        </w:rPr>
        <w:t xml:space="preserve"> xxx”</w:t>
      </w:r>
      <w:bookmarkEnd w:id="350"/>
      <w:bookmarkEnd w:id="351"/>
    </w:p>
    <w:p w14:paraId="5006F2C5" w14:textId="77777777" w:rsidR="00072314" w:rsidRDefault="00072314" w:rsidP="00072314">
      <w:pPr>
        <w:pStyle w:val="Heading3"/>
        <w:keepNext w:val="0"/>
        <w:tabs>
          <w:tab w:val="clear" w:pos="900"/>
          <w:tab w:val="left" w:pos="709"/>
          <w:tab w:val="left" w:pos="851"/>
        </w:tabs>
        <w:spacing w:before="240"/>
      </w:pPr>
      <w:bookmarkStart w:id="352" w:name="_Toc35000624"/>
      <w:bookmarkStart w:id="353" w:name="_Toc65749294"/>
      <w:r>
        <w:t>HW I/Os</w:t>
      </w:r>
      <w:bookmarkEnd w:id="352"/>
      <w:bookmarkEnd w:id="353"/>
    </w:p>
    <w:p w14:paraId="45D04270" w14:textId="77777777" w:rsidR="00072314" w:rsidRDefault="00072314" w:rsidP="00072314">
      <w:pPr>
        <w:pStyle w:val="Heading4"/>
        <w:keepNext w:val="0"/>
        <w:tabs>
          <w:tab w:val="clear" w:pos="900"/>
          <w:tab w:val="left" w:pos="709"/>
        </w:tabs>
        <w:spacing w:before="240"/>
        <w:rPr>
          <w:lang w:val="en-GB"/>
        </w:rPr>
      </w:pPr>
      <w:bookmarkStart w:id="354" w:name="_Toc35000625"/>
      <w:bookmarkStart w:id="355" w:name="_Toc65749295"/>
      <w:r>
        <w:rPr>
          <w:lang w:val="en-GB"/>
        </w:rPr>
        <w:t>“HW I/O xxx”</w:t>
      </w:r>
      <w:bookmarkEnd w:id="338"/>
      <w:bookmarkEnd w:id="354"/>
      <w:bookmarkEnd w:id="355"/>
    </w:p>
    <w:p w14:paraId="6191A61E" w14:textId="77777777" w:rsidR="00072314" w:rsidRPr="003225C9" w:rsidRDefault="00072314" w:rsidP="00072314"/>
    <w:p w14:paraId="2B9EA82A" w14:textId="77777777" w:rsidR="00072314" w:rsidRPr="00B16542" w:rsidRDefault="00072314" w:rsidP="00072314">
      <w:pPr>
        <w:pStyle w:val="Heading2"/>
        <w:spacing w:before="240"/>
      </w:pPr>
      <w:bookmarkStart w:id="356" w:name="_Signal_4"/>
      <w:bookmarkStart w:id="357" w:name="_Toc35000626"/>
      <w:bookmarkStart w:id="358" w:name="_Toc481143831"/>
      <w:bookmarkStart w:id="359" w:name="_Toc422994394"/>
      <w:bookmarkStart w:id="360" w:name="_Toc65749296"/>
      <w:bookmarkEnd w:id="356"/>
      <w:r w:rsidRPr="00B16542">
        <w:lastRenderedPageBreak/>
        <w:t>Requirements on Development Process</w:t>
      </w:r>
      <w:bookmarkEnd w:id="357"/>
      <w:bookmarkEnd w:id="358"/>
      <w:bookmarkEnd w:id="359"/>
      <w:bookmarkEnd w:id="360"/>
    </w:p>
    <w:p w14:paraId="00A60FE1"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61" w:name="_Toc35000627"/>
      <w:bookmarkStart w:id="362" w:name="_Toc65749297"/>
      <w:bookmarkStart w:id="363" w:name="_Toc423616456"/>
      <w:r w:rsidRPr="00BB29B2">
        <w:rPr>
          <w:lang w:val="en-GB"/>
        </w:rPr>
        <w:lastRenderedPageBreak/>
        <w:t>Open Concerns</w:t>
      </w:r>
      <w:bookmarkEnd w:id="361"/>
      <w:bookmarkEnd w:id="362"/>
    </w:p>
    <w:p w14:paraId="2AFB1926" w14:textId="77777777" w:rsidR="00072314" w:rsidRDefault="00072314" w:rsidP="00072314"/>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072314" w14:paraId="67F8F040" w14:textId="77777777" w:rsidTr="001D18E6">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00819F" w14:textId="77777777" w:rsidR="00072314" w:rsidRDefault="00072314" w:rsidP="001D18E6">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9A127" w14:textId="77777777" w:rsidR="00072314" w:rsidRDefault="00072314" w:rsidP="001D18E6">
            <w:pPr>
              <w:pStyle w:val="Caption"/>
              <w:rPr>
                <w:lang w:val="en-GB"/>
              </w:rPr>
            </w:pPr>
            <w:r>
              <w:rPr>
                <w:lang w:val="en-GB"/>
              </w:rPr>
              <w:t>Concern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2840B0" w14:textId="77777777" w:rsidR="00072314" w:rsidRDefault="00072314" w:rsidP="001D18E6">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4692F5" w14:textId="77777777" w:rsidR="00072314" w:rsidRDefault="00072314" w:rsidP="001D18E6">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06D96" w14:textId="77777777" w:rsidR="00072314" w:rsidRDefault="00072314" w:rsidP="001D18E6">
            <w:pPr>
              <w:pStyle w:val="Caption"/>
              <w:rPr>
                <w:lang w:val="en-GB"/>
              </w:rPr>
            </w:pPr>
            <w:r>
              <w:rPr>
                <w:lang w:val="en-GB"/>
              </w:rPr>
              <w:t>Solution</w:t>
            </w:r>
          </w:p>
        </w:tc>
      </w:tr>
      <w:tr w:rsidR="00072314" w14:paraId="5D4F4B63" w14:textId="77777777" w:rsidTr="001D18E6">
        <w:tc>
          <w:tcPr>
            <w:tcW w:w="851" w:type="dxa"/>
            <w:tcBorders>
              <w:top w:val="single" w:sz="4" w:space="0" w:color="auto"/>
              <w:left w:val="single" w:sz="4" w:space="0" w:color="auto"/>
              <w:bottom w:val="single" w:sz="4" w:space="0" w:color="auto"/>
              <w:right w:val="single" w:sz="4" w:space="0" w:color="auto"/>
            </w:tcBorders>
            <w:hideMark/>
          </w:tcPr>
          <w:p w14:paraId="5425C282" w14:textId="77777777" w:rsidR="00072314" w:rsidRDefault="00072314" w:rsidP="001D18E6">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47A3C759" w14:textId="23A5FDAF" w:rsidR="00072314" w:rsidRDefault="003D4FAA" w:rsidP="001D18E6">
            <w:r>
              <w:rPr>
                <w:rFonts w:cs="Arial"/>
                <w:lang w:val="en-GB"/>
              </w:rPr>
              <w:t>FIS output template not mature, not accurately pulling info from the model</w:t>
            </w:r>
          </w:p>
        </w:tc>
        <w:tc>
          <w:tcPr>
            <w:tcW w:w="1843" w:type="dxa"/>
            <w:tcBorders>
              <w:top w:val="single" w:sz="4" w:space="0" w:color="auto"/>
              <w:left w:val="single" w:sz="4" w:space="0" w:color="auto"/>
              <w:bottom w:val="single" w:sz="4" w:space="0" w:color="auto"/>
              <w:right w:val="single" w:sz="4" w:space="0" w:color="auto"/>
            </w:tcBorders>
          </w:tcPr>
          <w:p w14:paraId="71237E2A"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79AC137B" w14:textId="77777777" w:rsidR="00072314" w:rsidRDefault="00072314" w:rsidP="001D18E6">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59744A32" w14:textId="01B46600" w:rsidR="00072314" w:rsidRDefault="003D4FAA" w:rsidP="001D18E6">
            <w:r>
              <w:rPr>
                <w:rFonts w:cs="Arial"/>
              </w:rPr>
              <w:t>Need model and template maturity</w:t>
            </w:r>
          </w:p>
        </w:tc>
      </w:tr>
      <w:tr w:rsidR="00072314" w14:paraId="2103A62E" w14:textId="77777777" w:rsidTr="003D4FAA">
        <w:tc>
          <w:tcPr>
            <w:tcW w:w="851" w:type="dxa"/>
            <w:tcBorders>
              <w:top w:val="single" w:sz="4" w:space="0" w:color="auto"/>
              <w:left w:val="single" w:sz="4" w:space="0" w:color="auto"/>
              <w:bottom w:val="single" w:sz="4" w:space="0" w:color="auto"/>
              <w:right w:val="single" w:sz="4" w:space="0" w:color="auto"/>
            </w:tcBorders>
          </w:tcPr>
          <w:p w14:paraId="460BEC08" w14:textId="00B9C78D"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526ACB4B" w14:textId="036EBEB7" w:rsidR="00072314" w:rsidRDefault="00072314" w:rsidP="001D18E6"/>
        </w:tc>
        <w:tc>
          <w:tcPr>
            <w:tcW w:w="1843" w:type="dxa"/>
            <w:tcBorders>
              <w:top w:val="single" w:sz="4" w:space="0" w:color="auto"/>
              <w:left w:val="single" w:sz="4" w:space="0" w:color="auto"/>
              <w:bottom w:val="single" w:sz="4" w:space="0" w:color="auto"/>
              <w:right w:val="single" w:sz="4" w:space="0" w:color="auto"/>
            </w:tcBorders>
          </w:tcPr>
          <w:p w14:paraId="6605D4A9"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8BC3E20" w14:textId="4A971672" w:rsidR="00072314" w:rsidRDefault="00072314" w:rsidP="001D18E6"/>
        </w:tc>
        <w:tc>
          <w:tcPr>
            <w:tcW w:w="2863" w:type="dxa"/>
            <w:tcBorders>
              <w:top w:val="single" w:sz="4" w:space="0" w:color="auto"/>
              <w:left w:val="single" w:sz="4" w:space="0" w:color="auto"/>
              <w:bottom w:val="single" w:sz="4" w:space="0" w:color="auto"/>
              <w:right w:val="single" w:sz="4" w:space="0" w:color="auto"/>
            </w:tcBorders>
          </w:tcPr>
          <w:p w14:paraId="38A8063A" w14:textId="77777777" w:rsidR="00072314" w:rsidRDefault="00072314" w:rsidP="001D18E6"/>
        </w:tc>
      </w:tr>
      <w:tr w:rsidR="00072314" w14:paraId="7639A041" w14:textId="77777777" w:rsidTr="001D18E6">
        <w:tc>
          <w:tcPr>
            <w:tcW w:w="851" w:type="dxa"/>
            <w:tcBorders>
              <w:top w:val="single" w:sz="4" w:space="0" w:color="auto"/>
              <w:left w:val="single" w:sz="4" w:space="0" w:color="auto"/>
              <w:bottom w:val="single" w:sz="4" w:space="0" w:color="auto"/>
              <w:right w:val="single" w:sz="4" w:space="0" w:color="auto"/>
            </w:tcBorders>
          </w:tcPr>
          <w:p w14:paraId="240AF4A6" w14:textId="72290C84"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53585826"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7F3A8D75"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0451B1AD"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4D19EA2D" w14:textId="77777777" w:rsidR="00072314" w:rsidRDefault="00072314" w:rsidP="001D18E6"/>
        </w:tc>
      </w:tr>
      <w:tr w:rsidR="00072314" w14:paraId="57DBBAD0" w14:textId="77777777" w:rsidTr="001D18E6">
        <w:tc>
          <w:tcPr>
            <w:tcW w:w="851" w:type="dxa"/>
            <w:tcBorders>
              <w:top w:val="single" w:sz="4" w:space="0" w:color="auto"/>
              <w:left w:val="single" w:sz="4" w:space="0" w:color="auto"/>
              <w:bottom w:val="single" w:sz="4" w:space="0" w:color="auto"/>
              <w:right w:val="single" w:sz="4" w:space="0" w:color="auto"/>
            </w:tcBorders>
          </w:tcPr>
          <w:p w14:paraId="1BC5CAA3" w14:textId="2BD21FCE" w:rsidR="00072314" w:rsidRDefault="00072314" w:rsidP="001D18E6">
            <w:pPr>
              <w:pStyle w:val="BodyText"/>
              <w:jc w:val="center"/>
            </w:pPr>
          </w:p>
        </w:tc>
        <w:tc>
          <w:tcPr>
            <w:tcW w:w="3544" w:type="dxa"/>
            <w:tcBorders>
              <w:top w:val="single" w:sz="4" w:space="0" w:color="auto"/>
              <w:left w:val="single" w:sz="4" w:space="0" w:color="auto"/>
              <w:bottom w:val="single" w:sz="4" w:space="0" w:color="auto"/>
              <w:right w:val="single" w:sz="4" w:space="0" w:color="auto"/>
            </w:tcBorders>
          </w:tcPr>
          <w:p w14:paraId="0DFB8DC9" w14:textId="77777777" w:rsidR="00072314" w:rsidRPr="0008696C" w:rsidRDefault="00072314" w:rsidP="001D18E6">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067AFED6" w14:textId="77777777" w:rsidR="00072314" w:rsidRDefault="00072314" w:rsidP="001D18E6">
            <w:pPr>
              <w:pStyle w:val="BodyText"/>
            </w:pPr>
          </w:p>
        </w:tc>
        <w:tc>
          <w:tcPr>
            <w:tcW w:w="1134" w:type="dxa"/>
            <w:tcBorders>
              <w:top w:val="single" w:sz="4" w:space="0" w:color="auto"/>
              <w:left w:val="single" w:sz="4" w:space="0" w:color="auto"/>
              <w:bottom w:val="single" w:sz="4" w:space="0" w:color="auto"/>
              <w:right w:val="single" w:sz="4" w:space="0" w:color="auto"/>
            </w:tcBorders>
          </w:tcPr>
          <w:p w14:paraId="378F0EAA" w14:textId="77777777" w:rsidR="00072314" w:rsidRPr="0008696C" w:rsidRDefault="00072314" w:rsidP="001D18E6">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6326F12" w14:textId="77777777" w:rsidR="00072314" w:rsidRDefault="00072314" w:rsidP="001D18E6"/>
        </w:tc>
      </w:tr>
    </w:tbl>
    <w:p w14:paraId="239A9D06" w14:textId="648CAA66" w:rsidR="00072314" w:rsidRPr="00B36D98" w:rsidRDefault="00072314" w:rsidP="00072314">
      <w:pPr>
        <w:pStyle w:val="Caption"/>
        <w:rPr>
          <w:lang w:val="en-GB"/>
        </w:rPr>
      </w:pPr>
      <w:bookmarkStart w:id="364" w:name="_Toc520108491"/>
      <w:bookmarkStart w:id="365" w:name="_Toc471490047"/>
      <w:bookmarkStart w:id="366" w:name="_Toc468813035"/>
      <w:bookmarkStart w:id="367" w:name="_Toc35000675"/>
      <w:bookmarkStart w:id="368" w:name="_Toc65749435"/>
      <w:r>
        <w:t xml:space="preserve">Table </w:t>
      </w:r>
      <w:r>
        <w:rPr>
          <w:noProof/>
        </w:rPr>
        <w:fldChar w:fldCharType="begin"/>
      </w:r>
      <w:r>
        <w:rPr>
          <w:noProof/>
        </w:rPr>
        <w:instrText xml:space="preserve"> STYLEREF 1 \s </w:instrText>
      </w:r>
      <w:r>
        <w:rPr>
          <w:noProof/>
        </w:rPr>
        <w:fldChar w:fldCharType="separate"/>
      </w:r>
      <w:r w:rsidR="00333964">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333964">
        <w:rPr>
          <w:noProof/>
        </w:rPr>
        <w:t>1</w:t>
      </w:r>
      <w:r>
        <w:rPr>
          <w:noProof/>
        </w:rPr>
        <w:fldChar w:fldCharType="end"/>
      </w:r>
      <w:r>
        <w:t>: Open Concerns</w:t>
      </w:r>
      <w:bookmarkEnd w:id="364"/>
      <w:bookmarkEnd w:id="365"/>
      <w:bookmarkEnd w:id="366"/>
      <w:bookmarkEnd w:id="367"/>
      <w:bookmarkEnd w:id="368"/>
    </w:p>
    <w:p w14:paraId="7D86B263" w14:textId="77777777" w:rsidR="00072314" w:rsidRPr="00BB29B2"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69" w:name="_Toc35000628"/>
      <w:bookmarkStart w:id="370" w:name="_Toc65749298"/>
      <w:bookmarkStart w:id="371" w:name="_Toc422994348"/>
      <w:r w:rsidRPr="00BB29B2">
        <w:rPr>
          <w:lang w:val="en-GB"/>
        </w:rPr>
        <w:lastRenderedPageBreak/>
        <w:t>Revision History</w:t>
      </w:r>
      <w:bookmarkEnd w:id="369"/>
      <w:bookmarkEnd w:id="370"/>
    </w:p>
    <w:tbl>
      <w:tblPr>
        <w:tblStyle w:val="TableGrid"/>
        <w:tblW w:w="10201" w:type="dxa"/>
        <w:tblLayout w:type="fixed"/>
        <w:tblLook w:val="04A0" w:firstRow="1" w:lastRow="0" w:firstColumn="1" w:lastColumn="0" w:noHBand="0" w:noVBand="1"/>
      </w:tblPr>
      <w:tblGrid>
        <w:gridCol w:w="1163"/>
        <w:gridCol w:w="1262"/>
        <w:gridCol w:w="4833"/>
        <w:gridCol w:w="1276"/>
        <w:gridCol w:w="1667"/>
      </w:tblGrid>
      <w:tr w:rsidR="00072314" w:rsidRPr="005D5B0A" w14:paraId="2A6F0B17" w14:textId="77777777" w:rsidTr="00BE206B">
        <w:tc>
          <w:tcPr>
            <w:tcW w:w="1163" w:type="dxa"/>
            <w:shd w:val="clear" w:color="auto" w:fill="D9D9D9" w:themeFill="background1" w:themeFillShade="D9"/>
            <w:hideMark/>
          </w:tcPr>
          <w:p w14:paraId="33767D8C" w14:textId="77777777" w:rsidR="00072314" w:rsidRPr="005D5B0A" w:rsidRDefault="00072314" w:rsidP="001D18E6">
            <w:pPr>
              <w:pStyle w:val="Caption"/>
            </w:pPr>
            <w:bookmarkStart w:id="372" w:name="_Hlk65838585"/>
            <w:r w:rsidRPr="005D5B0A">
              <w:rPr>
                <w:lang w:val="en-GB"/>
              </w:rPr>
              <w:t>Rev</w:t>
            </w:r>
            <w:r w:rsidRPr="005D5B0A">
              <w:t>ision</w:t>
            </w:r>
          </w:p>
        </w:tc>
        <w:tc>
          <w:tcPr>
            <w:tcW w:w="1262" w:type="dxa"/>
            <w:shd w:val="clear" w:color="auto" w:fill="D9D9D9" w:themeFill="background1" w:themeFillShade="D9"/>
            <w:hideMark/>
          </w:tcPr>
          <w:p w14:paraId="63BB27D1" w14:textId="77777777" w:rsidR="00072314" w:rsidRPr="005D5B0A" w:rsidRDefault="00072314" w:rsidP="001D18E6">
            <w:pPr>
              <w:pStyle w:val="Caption"/>
              <w:rPr>
                <w:lang w:val="en-GB"/>
              </w:rPr>
            </w:pPr>
            <w:r w:rsidRPr="005D5B0A">
              <w:rPr>
                <w:lang w:val="en-GB"/>
              </w:rPr>
              <w:t>Date</w:t>
            </w:r>
          </w:p>
        </w:tc>
        <w:tc>
          <w:tcPr>
            <w:tcW w:w="4833" w:type="dxa"/>
            <w:shd w:val="clear" w:color="auto" w:fill="D9D9D9" w:themeFill="background1" w:themeFillShade="D9"/>
            <w:hideMark/>
          </w:tcPr>
          <w:p w14:paraId="1DF37377" w14:textId="77777777" w:rsidR="00072314" w:rsidRPr="005D5B0A" w:rsidRDefault="00072314" w:rsidP="001D18E6">
            <w:pPr>
              <w:pStyle w:val="Caption"/>
              <w:rPr>
                <w:lang w:val="en-GB"/>
              </w:rPr>
            </w:pPr>
            <w:r w:rsidRPr="005D5B0A">
              <w:rPr>
                <w:lang w:val="en-GB"/>
              </w:rPr>
              <w:t>Description</w:t>
            </w:r>
          </w:p>
        </w:tc>
        <w:tc>
          <w:tcPr>
            <w:tcW w:w="1276" w:type="dxa"/>
            <w:shd w:val="clear" w:color="auto" w:fill="D9D9D9" w:themeFill="background1" w:themeFillShade="D9"/>
            <w:hideMark/>
          </w:tcPr>
          <w:p w14:paraId="1FA15D58" w14:textId="77777777" w:rsidR="00072314" w:rsidRPr="005D5B0A" w:rsidRDefault="00072314" w:rsidP="001D18E6">
            <w:pPr>
              <w:pStyle w:val="Caption"/>
              <w:rPr>
                <w:lang w:val="en-GB"/>
              </w:rPr>
            </w:pPr>
            <w:r w:rsidRPr="005D5B0A">
              <w:rPr>
                <w:lang w:val="en-GB"/>
              </w:rPr>
              <w:t>Approved by</w:t>
            </w:r>
          </w:p>
        </w:tc>
        <w:tc>
          <w:tcPr>
            <w:tcW w:w="1667" w:type="dxa"/>
            <w:shd w:val="clear" w:color="auto" w:fill="D9D9D9" w:themeFill="background1" w:themeFillShade="D9"/>
            <w:hideMark/>
          </w:tcPr>
          <w:p w14:paraId="0C86CCE4" w14:textId="77777777" w:rsidR="00072314" w:rsidRPr="005D5B0A" w:rsidRDefault="00072314" w:rsidP="001D18E6">
            <w:pPr>
              <w:pStyle w:val="Caption"/>
              <w:rPr>
                <w:lang w:val="en-GB"/>
              </w:rPr>
            </w:pPr>
            <w:r w:rsidRPr="005D5B0A">
              <w:rPr>
                <w:lang w:val="en-GB"/>
              </w:rPr>
              <w:t>Responsible</w:t>
            </w:r>
          </w:p>
        </w:tc>
      </w:tr>
      <w:tr w:rsidR="00072314" w:rsidRPr="005D5B0A" w14:paraId="48CC45CF" w14:textId="77777777" w:rsidTr="00BE206B">
        <w:tc>
          <w:tcPr>
            <w:tcW w:w="1163" w:type="dxa"/>
            <w:hideMark/>
          </w:tcPr>
          <w:p w14:paraId="0109370B" w14:textId="51231A0C" w:rsidR="00072314" w:rsidRPr="005D5B0A" w:rsidRDefault="00BE206B" w:rsidP="001D18E6">
            <w:pPr>
              <w:jc w:val="center"/>
              <w:rPr>
                <w:snapToGrid w:val="0"/>
              </w:rPr>
            </w:pPr>
            <w:r>
              <w:rPr>
                <w:snapToGrid w:val="0"/>
              </w:rPr>
              <w:t>0</w:t>
            </w:r>
          </w:p>
        </w:tc>
        <w:tc>
          <w:tcPr>
            <w:tcW w:w="1262" w:type="dxa"/>
          </w:tcPr>
          <w:p w14:paraId="599151A0" w14:textId="1C4399A3" w:rsidR="00072314" w:rsidRPr="00BE206B" w:rsidRDefault="00EE1251" w:rsidP="001D18E6">
            <w:pPr>
              <w:jc w:val="center"/>
              <w:rPr>
                <w:bCs/>
                <w:snapToGrid w:val="0"/>
              </w:rPr>
            </w:pPr>
            <w:r w:rsidRPr="00EE1251">
              <w:rPr>
                <w:bCs/>
              </w:rPr>
              <w:t>2021-03-05</w:t>
            </w:r>
          </w:p>
        </w:tc>
        <w:tc>
          <w:tcPr>
            <w:tcW w:w="4833" w:type="dxa"/>
            <w:hideMark/>
          </w:tcPr>
          <w:p w14:paraId="36F53C8C" w14:textId="31D68F73" w:rsidR="00072314" w:rsidRPr="005D5B0A" w:rsidRDefault="00072314" w:rsidP="001D18E6">
            <w:pPr>
              <w:pStyle w:val="Header"/>
              <w:rPr>
                <w:snapToGrid w:val="0"/>
              </w:rPr>
            </w:pPr>
            <w:r w:rsidRPr="005D5B0A">
              <w:rPr>
                <w:snapToGrid w:val="0"/>
              </w:rPr>
              <w:t>Initial version</w:t>
            </w:r>
            <w:r w:rsidR="003D4FAA">
              <w:rPr>
                <w:snapToGrid w:val="0"/>
              </w:rPr>
              <w:t xml:space="preserve"> – output template is not mature yet, </w:t>
            </w:r>
            <w:r w:rsidR="00E66F63">
              <w:rPr>
                <w:snapToGrid w:val="0"/>
              </w:rPr>
              <w:t>advisable to ignore this version of the document.</w:t>
            </w:r>
          </w:p>
        </w:tc>
        <w:tc>
          <w:tcPr>
            <w:tcW w:w="1276" w:type="dxa"/>
          </w:tcPr>
          <w:p w14:paraId="7920887E" w14:textId="77777777" w:rsidR="00072314" w:rsidRPr="005D5B0A" w:rsidRDefault="00072314" w:rsidP="001D18E6">
            <w:pPr>
              <w:rPr>
                <w:snapToGrid w:val="0"/>
              </w:rPr>
            </w:pPr>
          </w:p>
        </w:tc>
        <w:tc>
          <w:tcPr>
            <w:tcW w:w="1667" w:type="dxa"/>
            <w:hideMark/>
          </w:tcPr>
          <w:p w14:paraId="70214E78" w14:textId="71953D5A" w:rsidR="00072314" w:rsidRPr="005D5B0A" w:rsidRDefault="003D4FAA" w:rsidP="001D18E6">
            <w:pPr>
              <w:rPr>
                <w:snapToGrid w:val="0"/>
              </w:rPr>
            </w:pPr>
            <w:r>
              <w:rPr>
                <w:snapToGrid w:val="0"/>
              </w:rPr>
              <w:t>harkle1</w:t>
            </w:r>
          </w:p>
        </w:tc>
      </w:tr>
      <w:tr w:rsidR="00072314" w:rsidRPr="005D5B0A" w14:paraId="22ED5941" w14:textId="77777777" w:rsidTr="00BE206B">
        <w:tc>
          <w:tcPr>
            <w:tcW w:w="1163" w:type="dxa"/>
          </w:tcPr>
          <w:p w14:paraId="5F9EE58C" w14:textId="77777777" w:rsidR="00072314" w:rsidRPr="005D5B0A" w:rsidRDefault="00072314" w:rsidP="001D18E6">
            <w:pPr>
              <w:jc w:val="center"/>
              <w:rPr>
                <w:snapToGrid w:val="0"/>
              </w:rPr>
            </w:pPr>
          </w:p>
        </w:tc>
        <w:tc>
          <w:tcPr>
            <w:tcW w:w="1262" w:type="dxa"/>
          </w:tcPr>
          <w:p w14:paraId="6DD91368" w14:textId="77777777" w:rsidR="00072314" w:rsidRPr="005D5B0A" w:rsidRDefault="00072314" w:rsidP="001D18E6">
            <w:pPr>
              <w:jc w:val="center"/>
              <w:rPr>
                <w:snapToGrid w:val="0"/>
              </w:rPr>
            </w:pPr>
          </w:p>
        </w:tc>
        <w:tc>
          <w:tcPr>
            <w:tcW w:w="4833" w:type="dxa"/>
          </w:tcPr>
          <w:p w14:paraId="3BCA7E08" w14:textId="77777777" w:rsidR="00072314" w:rsidRPr="005D5B0A" w:rsidRDefault="00072314" w:rsidP="001D18E6">
            <w:pPr>
              <w:pStyle w:val="Header"/>
              <w:rPr>
                <w:snapToGrid w:val="0"/>
              </w:rPr>
            </w:pPr>
          </w:p>
        </w:tc>
        <w:tc>
          <w:tcPr>
            <w:tcW w:w="1276" w:type="dxa"/>
          </w:tcPr>
          <w:p w14:paraId="6251DF7B" w14:textId="77777777" w:rsidR="00072314" w:rsidRPr="005D5B0A" w:rsidRDefault="00072314" w:rsidP="001D18E6">
            <w:pPr>
              <w:rPr>
                <w:snapToGrid w:val="0"/>
              </w:rPr>
            </w:pPr>
          </w:p>
        </w:tc>
        <w:tc>
          <w:tcPr>
            <w:tcW w:w="1667" w:type="dxa"/>
          </w:tcPr>
          <w:p w14:paraId="79F76512" w14:textId="77777777" w:rsidR="00072314" w:rsidRPr="005D5B0A" w:rsidRDefault="00072314" w:rsidP="001D18E6">
            <w:pPr>
              <w:rPr>
                <w:snapToGrid w:val="0"/>
              </w:rPr>
            </w:pPr>
          </w:p>
        </w:tc>
      </w:tr>
    </w:tbl>
    <w:bookmarkEnd w:id="372"/>
    <w:p w14:paraId="0685D3E1" w14:textId="77777777" w:rsidR="00072314" w:rsidRPr="00F4766E" w:rsidRDefault="00072314" w:rsidP="00072314">
      <w:pPr>
        <w:pStyle w:val="Heading2"/>
        <w:spacing w:before="240"/>
        <w:rPr>
          <w:vanish/>
        </w:rPr>
      </w:pPr>
      <w:r w:rsidRPr="00F4766E">
        <w:rPr>
          <w:vanish/>
        </w:rPr>
        <w:t>Template Revisions</w:t>
      </w:r>
      <w:bookmarkStart w:id="373" w:name="_Toc426532436"/>
      <w:bookmarkStart w:id="374" w:name="_Toc446402368"/>
      <w:bookmarkStart w:id="375" w:name="_Toc446425676"/>
      <w:bookmarkStart w:id="376" w:name="_Toc451775260"/>
      <w:bookmarkStart w:id="377" w:name="_Toc455752516"/>
      <w:bookmarkStart w:id="378" w:name="_Toc456346098"/>
      <w:bookmarkStart w:id="379" w:name="_Toc460940913"/>
      <w:bookmarkStart w:id="380" w:name="_Toc462743835"/>
      <w:bookmarkStart w:id="381" w:name="_Toc462744059"/>
      <w:bookmarkStart w:id="382" w:name="_Toc462744254"/>
      <w:bookmarkStart w:id="383" w:name="_Toc471489767"/>
      <w:bookmarkStart w:id="384" w:name="_Toc471489845"/>
      <w:bookmarkStart w:id="385" w:name="_Toc471490161"/>
      <w:bookmarkStart w:id="386" w:name="_Toc472077557"/>
      <w:bookmarkStart w:id="387" w:name="_Toc472077929"/>
      <w:bookmarkStart w:id="388" w:name="_Toc472080300"/>
      <w:bookmarkStart w:id="389" w:name="_Toc472490846"/>
      <w:bookmarkStart w:id="390" w:name="_Toc472695880"/>
      <w:bookmarkStart w:id="391" w:name="_Toc472696449"/>
      <w:bookmarkStart w:id="392" w:name="_Toc473705155"/>
      <w:bookmarkStart w:id="393" w:name="_Toc481143834"/>
      <w:bookmarkStart w:id="394" w:name="_Toc473894793"/>
      <w:bookmarkStart w:id="395" w:name="_Toc473895357"/>
      <w:bookmarkStart w:id="396" w:name="_Toc482085285"/>
      <w:bookmarkStart w:id="397" w:name="_Toc482085343"/>
      <w:bookmarkStart w:id="398" w:name="_Toc488828527"/>
      <w:bookmarkStart w:id="399" w:name="_Toc488828585"/>
      <w:bookmarkStart w:id="400" w:name="_Toc488842677"/>
      <w:bookmarkStart w:id="401" w:name="_Toc488842868"/>
      <w:bookmarkStart w:id="402" w:name="_Toc488842996"/>
      <w:bookmarkStart w:id="403" w:name="_Toc492467814"/>
      <w:bookmarkStart w:id="404" w:name="_Toc492467906"/>
      <w:bookmarkStart w:id="405" w:name="_Toc495419623"/>
      <w:bookmarkStart w:id="406" w:name="_Toc495419793"/>
      <w:bookmarkStart w:id="407" w:name="_Toc495501362"/>
      <w:bookmarkStart w:id="408" w:name="_Toc495501740"/>
      <w:bookmarkStart w:id="409" w:name="_Toc495501837"/>
      <w:bookmarkStart w:id="410" w:name="_Toc495570271"/>
      <w:bookmarkStart w:id="411" w:name="_Toc495575622"/>
      <w:bookmarkStart w:id="412" w:name="_Toc498099617"/>
      <w:bookmarkStart w:id="413" w:name="_Toc498341580"/>
      <w:bookmarkStart w:id="414" w:name="_Toc498414151"/>
      <w:bookmarkStart w:id="415" w:name="_Toc499221208"/>
      <w:bookmarkStart w:id="416" w:name="_Toc499554719"/>
      <w:bookmarkStart w:id="417" w:name="_Toc499656451"/>
      <w:bookmarkStart w:id="418" w:name="_Toc518288164"/>
      <w:bookmarkStart w:id="419" w:name="_Toc518288312"/>
      <w:bookmarkStart w:id="420" w:name="_Toc520106256"/>
      <w:bookmarkStart w:id="421" w:name="_Toc520108456"/>
      <w:bookmarkStart w:id="422" w:name="_Toc520201040"/>
      <w:bookmarkStart w:id="423" w:name="_Toc520203506"/>
      <w:bookmarkStart w:id="424" w:name="_Toc520203718"/>
      <w:bookmarkStart w:id="425" w:name="_Toc520204233"/>
      <w:bookmarkStart w:id="426" w:name="_Toc521190452"/>
      <w:bookmarkStart w:id="427" w:name="_Toc534371528"/>
      <w:bookmarkStart w:id="428" w:name="_Toc534373706"/>
      <w:bookmarkStart w:id="429" w:name="_Toc536013176"/>
      <w:bookmarkStart w:id="430" w:name="_Toc536016076"/>
      <w:bookmarkStart w:id="431" w:name="_Toc536800583"/>
      <w:bookmarkStart w:id="432" w:name="_Toc258763"/>
      <w:bookmarkStart w:id="433" w:name="_Toc259756"/>
      <w:bookmarkStart w:id="434" w:name="_Toc1128357"/>
      <w:bookmarkStart w:id="435" w:name="_Toc3562956"/>
      <w:bookmarkStart w:id="436" w:name="_Toc5830375"/>
      <w:bookmarkStart w:id="437" w:name="_Toc5869713"/>
      <w:bookmarkStart w:id="438" w:name="_Toc10186525"/>
      <w:bookmarkStart w:id="439" w:name="_Toc10204809"/>
      <w:bookmarkStart w:id="440" w:name="_Toc10206190"/>
      <w:bookmarkStart w:id="441" w:name="_Toc10215745"/>
      <w:bookmarkStart w:id="442" w:name="_Toc12638433"/>
      <w:bookmarkStart w:id="443" w:name="_Toc12639481"/>
      <w:bookmarkStart w:id="444" w:name="_Toc12868707"/>
      <w:bookmarkStart w:id="445" w:name="_Toc12959293"/>
      <w:bookmarkStart w:id="446" w:name="_Toc12962660"/>
      <w:bookmarkStart w:id="447" w:name="_Toc19091536"/>
      <w:bookmarkStart w:id="448" w:name="_Toc21524595"/>
      <w:bookmarkStart w:id="449" w:name="_Toc21531625"/>
      <w:bookmarkStart w:id="450" w:name="_Toc22917805"/>
      <w:bookmarkStart w:id="451" w:name="_Toc22917932"/>
      <w:bookmarkStart w:id="452" w:name="_Toc23857197"/>
      <w:bookmarkStart w:id="453" w:name="_Toc23857323"/>
      <w:bookmarkStart w:id="454" w:name="_Toc23857736"/>
      <w:bookmarkStart w:id="455" w:name="_Toc23858554"/>
      <w:bookmarkStart w:id="456" w:name="_Toc23863524"/>
      <w:bookmarkStart w:id="457" w:name="_Toc23967856"/>
      <w:bookmarkStart w:id="458" w:name="_Toc26362094"/>
      <w:bookmarkStart w:id="459" w:name="_Toc26371778"/>
      <w:bookmarkStart w:id="460" w:name="_Toc26437961"/>
      <w:bookmarkStart w:id="461" w:name="_Toc29286885"/>
      <w:bookmarkStart w:id="462" w:name="_Toc29293079"/>
      <w:bookmarkStart w:id="463" w:name="_Toc29294596"/>
      <w:bookmarkStart w:id="464" w:name="_Toc32412031"/>
      <w:bookmarkStart w:id="465" w:name="_Toc32419149"/>
      <w:bookmarkStart w:id="466" w:name="_Toc34409275"/>
      <w:bookmarkStart w:id="467" w:name="_Toc34638479"/>
      <w:bookmarkStart w:id="468" w:name="_Toc34641783"/>
      <w:bookmarkStart w:id="469" w:name="_Toc34668754"/>
      <w:bookmarkStart w:id="470" w:name="_Toc34913822"/>
      <w:bookmarkStart w:id="471" w:name="_Toc34990598"/>
      <w:bookmarkStart w:id="472" w:name="_Toc35000629"/>
      <w:bookmarkStart w:id="473" w:name="_Toc65749299"/>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14:paraId="38E12BD1" w14:textId="77777777" w:rsidR="00072314" w:rsidRPr="00EB5501" w:rsidRDefault="00072314" w:rsidP="00072314"/>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072314" w:rsidRPr="005D5B0A" w14:paraId="79151863" w14:textId="77777777" w:rsidTr="001D18E6">
        <w:trPr>
          <w:hidden/>
        </w:trPr>
        <w:tc>
          <w:tcPr>
            <w:tcW w:w="993" w:type="dxa"/>
            <w:shd w:val="clear" w:color="auto" w:fill="D9D9D9" w:themeFill="background1" w:themeFillShade="D9"/>
          </w:tcPr>
          <w:p w14:paraId="315AB75C" w14:textId="77777777" w:rsidR="00072314" w:rsidRPr="005D5B0A" w:rsidRDefault="00072314" w:rsidP="001D18E6">
            <w:pPr>
              <w:pStyle w:val="Caption"/>
              <w:rPr>
                <w:vanish/>
                <w:lang w:val="en-GB"/>
              </w:rPr>
            </w:pPr>
            <w:r w:rsidRPr="005D5B0A">
              <w:rPr>
                <w:vanish/>
                <w:lang w:val="en-GB"/>
              </w:rPr>
              <w:t>Version</w:t>
            </w:r>
          </w:p>
        </w:tc>
        <w:tc>
          <w:tcPr>
            <w:tcW w:w="850" w:type="dxa"/>
            <w:shd w:val="clear" w:color="auto" w:fill="D9D9D9" w:themeFill="background1" w:themeFillShade="D9"/>
          </w:tcPr>
          <w:p w14:paraId="00391460" w14:textId="77777777" w:rsidR="00072314" w:rsidRPr="005D5B0A" w:rsidRDefault="00072314" w:rsidP="001D18E6">
            <w:pPr>
              <w:pStyle w:val="Caption"/>
              <w:rPr>
                <w:vanish/>
                <w:lang w:val="en-GB"/>
              </w:rPr>
            </w:pPr>
            <w:r w:rsidRPr="005D5B0A">
              <w:rPr>
                <w:vanish/>
                <w:lang w:val="en-GB"/>
              </w:rPr>
              <w:t>Rev.</w:t>
            </w:r>
          </w:p>
          <w:p w14:paraId="28CF5316" w14:textId="77777777" w:rsidR="00072314" w:rsidRPr="005D5B0A" w:rsidRDefault="00072314" w:rsidP="001D18E6">
            <w:pPr>
              <w:jc w:val="center"/>
              <w:rPr>
                <w:vanish/>
              </w:rPr>
            </w:pPr>
          </w:p>
        </w:tc>
        <w:tc>
          <w:tcPr>
            <w:tcW w:w="993" w:type="dxa"/>
            <w:shd w:val="clear" w:color="auto" w:fill="D9D9D9" w:themeFill="background1" w:themeFillShade="D9"/>
          </w:tcPr>
          <w:p w14:paraId="34B32CEA" w14:textId="77777777" w:rsidR="00072314" w:rsidRPr="005D5B0A" w:rsidRDefault="00072314" w:rsidP="001D18E6">
            <w:pPr>
              <w:pStyle w:val="Caption"/>
              <w:rPr>
                <w:vanish/>
                <w:lang w:val="en-GB"/>
              </w:rPr>
            </w:pPr>
            <w:r w:rsidRPr="005D5B0A">
              <w:rPr>
                <w:vanish/>
                <w:lang w:val="en-GB"/>
              </w:rPr>
              <w:t>Date</w:t>
            </w:r>
          </w:p>
        </w:tc>
        <w:tc>
          <w:tcPr>
            <w:tcW w:w="5669" w:type="dxa"/>
            <w:shd w:val="clear" w:color="auto" w:fill="D9D9D9" w:themeFill="background1" w:themeFillShade="D9"/>
          </w:tcPr>
          <w:p w14:paraId="58CEDE87" w14:textId="77777777" w:rsidR="00072314" w:rsidRPr="005D5B0A" w:rsidRDefault="00072314" w:rsidP="001D18E6">
            <w:pPr>
              <w:pStyle w:val="Caption"/>
              <w:rPr>
                <w:vanish/>
                <w:lang w:val="en-GB"/>
              </w:rPr>
            </w:pPr>
            <w:r w:rsidRPr="005D5B0A">
              <w:rPr>
                <w:vanish/>
                <w:lang w:val="en-GB"/>
              </w:rPr>
              <w:t>Description</w:t>
            </w:r>
          </w:p>
        </w:tc>
        <w:tc>
          <w:tcPr>
            <w:tcW w:w="1696" w:type="dxa"/>
            <w:shd w:val="clear" w:color="auto" w:fill="D9D9D9" w:themeFill="background1" w:themeFillShade="D9"/>
          </w:tcPr>
          <w:p w14:paraId="133BD2DD" w14:textId="77777777" w:rsidR="00072314" w:rsidRPr="005D5B0A" w:rsidRDefault="00072314" w:rsidP="001D18E6">
            <w:pPr>
              <w:pStyle w:val="Caption"/>
              <w:rPr>
                <w:vanish/>
                <w:lang w:val="en-GB"/>
              </w:rPr>
            </w:pPr>
            <w:r w:rsidRPr="005D5B0A">
              <w:rPr>
                <w:vanish/>
                <w:lang w:val="en-GB"/>
              </w:rPr>
              <w:t>Responsible</w:t>
            </w:r>
          </w:p>
        </w:tc>
      </w:tr>
      <w:tr w:rsidR="00072314" w:rsidRPr="005D5B0A" w14:paraId="7F617EC4" w14:textId="77777777" w:rsidTr="001D18E6">
        <w:trPr>
          <w:hidden/>
        </w:trPr>
        <w:tc>
          <w:tcPr>
            <w:tcW w:w="993" w:type="dxa"/>
          </w:tcPr>
          <w:p w14:paraId="39557F55" w14:textId="77777777" w:rsidR="00072314" w:rsidRPr="005D5B0A" w:rsidRDefault="00072314" w:rsidP="001D18E6">
            <w:pPr>
              <w:jc w:val="center"/>
              <w:rPr>
                <w:snapToGrid w:val="0"/>
                <w:vanish/>
              </w:rPr>
            </w:pPr>
            <w:r w:rsidRPr="005D5B0A">
              <w:rPr>
                <w:snapToGrid w:val="0"/>
                <w:vanish/>
              </w:rPr>
              <w:t>0</w:t>
            </w:r>
          </w:p>
        </w:tc>
        <w:tc>
          <w:tcPr>
            <w:tcW w:w="850" w:type="dxa"/>
          </w:tcPr>
          <w:p w14:paraId="2002B2FA" w14:textId="77777777" w:rsidR="00072314" w:rsidRPr="005D5B0A" w:rsidRDefault="00072314" w:rsidP="001D18E6">
            <w:pPr>
              <w:jc w:val="center"/>
              <w:rPr>
                <w:snapToGrid w:val="0"/>
                <w:vanish/>
              </w:rPr>
            </w:pPr>
            <w:r w:rsidRPr="005D5B0A">
              <w:rPr>
                <w:snapToGrid w:val="0"/>
                <w:vanish/>
              </w:rPr>
              <w:t>2</w:t>
            </w:r>
          </w:p>
        </w:tc>
        <w:tc>
          <w:tcPr>
            <w:tcW w:w="993" w:type="dxa"/>
          </w:tcPr>
          <w:p w14:paraId="2298E528" w14:textId="77777777" w:rsidR="00072314" w:rsidRPr="005D5B0A" w:rsidRDefault="00072314" w:rsidP="001D18E6">
            <w:pPr>
              <w:jc w:val="center"/>
              <w:rPr>
                <w:snapToGrid w:val="0"/>
                <w:vanish/>
              </w:rPr>
            </w:pPr>
            <w:r w:rsidRPr="005D5B0A">
              <w:rPr>
                <w:snapToGrid w:val="0"/>
                <w:vanish/>
              </w:rPr>
              <w:t>2015-08-05</w:t>
            </w:r>
          </w:p>
        </w:tc>
        <w:tc>
          <w:tcPr>
            <w:tcW w:w="5669" w:type="dxa"/>
          </w:tcPr>
          <w:p w14:paraId="5E9BFC2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TOC corrected</w:t>
            </w:r>
          </w:p>
          <w:p w14:paraId="212669F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59BB3EB5" w14:textId="77777777" w:rsidR="00072314" w:rsidRPr="005D5B0A" w:rsidRDefault="00072314" w:rsidP="001D18E6">
            <w:pPr>
              <w:rPr>
                <w:snapToGrid w:val="0"/>
                <w:vanish/>
              </w:rPr>
            </w:pPr>
            <w:r w:rsidRPr="005D5B0A">
              <w:rPr>
                <w:snapToGrid w:val="0"/>
                <w:vanish/>
              </w:rPr>
              <w:t>Awegman1</w:t>
            </w:r>
          </w:p>
        </w:tc>
      </w:tr>
      <w:tr w:rsidR="00072314" w:rsidRPr="005D5B0A" w14:paraId="160961A1" w14:textId="77777777" w:rsidTr="001D18E6">
        <w:trPr>
          <w:hidden/>
        </w:trPr>
        <w:tc>
          <w:tcPr>
            <w:tcW w:w="993" w:type="dxa"/>
          </w:tcPr>
          <w:p w14:paraId="5A491D50" w14:textId="77777777" w:rsidR="00072314" w:rsidRPr="005D5B0A" w:rsidRDefault="00072314" w:rsidP="001D18E6">
            <w:pPr>
              <w:jc w:val="center"/>
              <w:rPr>
                <w:snapToGrid w:val="0"/>
                <w:vanish/>
              </w:rPr>
            </w:pPr>
            <w:r w:rsidRPr="005D5B0A">
              <w:rPr>
                <w:snapToGrid w:val="0"/>
                <w:vanish/>
              </w:rPr>
              <w:t>1</w:t>
            </w:r>
          </w:p>
        </w:tc>
        <w:tc>
          <w:tcPr>
            <w:tcW w:w="850" w:type="dxa"/>
          </w:tcPr>
          <w:p w14:paraId="41F6667F" w14:textId="77777777" w:rsidR="00072314" w:rsidRPr="005D5B0A" w:rsidRDefault="00072314" w:rsidP="001D18E6">
            <w:pPr>
              <w:jc w:val="center"/>
              <w:rPr>
                <w:snapToGrid w:val="0"/>
                <w:vanish/>
              </w:rPr>
            </w:pPr>
            <w:r w:rsidRPr="005D5B0A">
              <w:rPr>
                <w:snapToGrid w:val="0"/>
                <w:vanish/>
              </w:rPr>
              <w:t>0</w:t>
            </w:r>
          </w:p>
        </w:tc>
        <w:tc>
          <w:tcPr>
            <w:tcW w:w="993" w:type="dxa"/>
          </w:tcPr>
          <w:p w14:paraId="24C6E736" w14:textId="77777777" w:rsidR="00072314" w:rsidRPr="005D5B0A" w:rsidRDefault="00072314" w:rsidP="001D18E6">
            <w:pPr>
              <w:jc w:val="center"/>
              <w:rPr>
                <w:snapToGrid w:val="0"/>
                <w:vanish/>
              </w:rPr>
            </w:pPr>
            <w:r w:rsidRPr="005D5B0A">
              <w:rPr>
                <w:snapToGrid w:val="0"/>
                <w:vanish/>
              </w:rPr>
              <w:t>2015-11-16</w:t>
            </w:r>
          </w:p>
        </w:tc>
        <w:tc>
          <w:tcPr>
            <w:tcW w:w="5669" w:type="dxa"/>
          </w:tcPr>
          <w:p w14:paraId="7DA0CA9F"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Revision History moved to chapter 7</w:t>
            </w:r>
          </w:p>
          <w:p w14:paraId="1C8A24F5"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7AB893C2" w14:textId="77777777" w:rsidR="00072314" w:rsidRPr="005D5B0A" w:rsidRDefault="00072314" w:rsidP="001D18E6">
            <w:pPr>
              <w:rPr>
                <w:snapToGrid w:val="0"/>
                <w:vanish/>
              </w:rPr>
            </w:pPr>
            <w:r w:rsidRPr="005D5B0A">
              <w:rPr>
                <w:snapToGrid w:val="0"/>
                <w:vanish/>
              </w:rPr>
              <w:t>Awegman1</w:t>
            </w:r>
          </w:p>
        </w:tc>
      </w:tr>
      <w:tr w:rsidR="00072314" w:rsidRPr="005D5B0A" w14:paraId="4001ECC1" w14:textId="77777777" w:rsidTr="001D18E6">
        <w:trPr>
          <w:hidden/>
        </w:trPr>
        <w:tc>
          <w:tcPr>
            <w:tcW w:w="993" w:type="dxa"/>
          </w:tcPr>
          <w:p w14:paraId="00F3238D" w14:textId="77777777" w:rsidR="00072314" w:rsidRPr="005D5B0A" w:rsidRDefault="00072314" w:rsidP="001D18E6">
            <w:pPr>
              <w:jc w:val="center"/>
              <w:rPr>
                <w:snapToGrid w:val="0"/>
                <w:vanish/>
              </w:rPr>
            </w:pPr>
            <w:r w:rsidRPr="005D5B0A">
              <w:rPr>
                <w:snapToGrid w:val="0"/>
                <w:vanish/>
              </w:rPr>
              <w:t>1</w:t>
            </w:r>
          </w:p>
        </w:tc>
        <w:tc>
          <w:tcPr>
            <w:tcW w:w="850" w:type="dxa"/>
          </w:tcPr>
          <w:p w14:paraId="0AA78555" w14:textId="77777777" w:rsidR="00072314" w:rsidRPr="005D5B0A" w:rsidRDefault="00072314" w:rsidP="001D18E6">
            <w:pPr>
              <w:jc w:val="center"/>
              <w:rPr>
                <w:snapToGrid w:val="0"/>
                <w:vanish/>
              </w:rPr>
            </w:pPr>
            <w:r w:rsidRPr="005D5B0A">
              <w:rPr>
                <w:snapToGrid w:val="0"/>
                <w:vanish/>
              </w:rPr>
              <w:t>1</w:t>
            </w:r>
          </w:p>
        </w:tc>
        <w:tc>
          <w:tcPr>
            <w:tcW w:w="993" w:type="dxa"/>
          </w:tcPr>
          <w:p w14:paraId="57B2CEB1" w14:textId="77777777" w:rsidR="00072314" w:rsidRPr="005D5B0A" w:rsidRDefault="00072314" w:rsidP="001D18E6">
            <w:pPr>
              <w:jc w:val="center"/>
              <w:rPr>
                <w:snapToGrid w:val="0"/>
                <w:vanish/>
              </w:rPr>
            </w:pPr>
            <w:r w:rsidRPr="005D5B0A">
              <w:rPr>
                <w:snapToGrid w:val="0"/>
                <w:vanish/>
              </w:rPr>
              <w:t>2016-03-02</w:t>
            </w:r>
          </w:p>
        </w:tc>
        <w:tc>
          <w:tcPr>
            <w:tcW w:w="5669" w:type="dxa"/>
          </w:tcPr>
          <w:p w14:paraId="01B0463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628268F8" w14:textId="77777777" w:rsidR="00072314" w:rsidRPr="005D5B0A" w:rsidRDefault="00072314" w:rsidP="001D18E6">
            <w:pPr>
              <w:rPr>
                <w:snapToGrid w:val="0"/>
                <w:vanish/>
              </w:rPr>
            </w:pPr>
            <w:r w:rsidRPr="005D5B0A">
              <w:rPr>
                <w:snapToGrid w:val="0"/>
                <w:vanish/>
              </w:rPr>
              <w:t>Jbaden1</w:t>
            </w:r>
          </w:p>
        </w:tc>
      </w:tr>
      <w:tr w:rsidR="00072314" w:rsidRPr="005D5B0A" w14:paraId="708544F3" w14:textId="77777777" w:rsidTr="001D18E6">
        <w:trPr>
          <w:hidden/>
        </w:trPr>
        <w:tc>
          <w:tcPr>
            <w:tcW w:w="993" w:type="dxa"/>
          </w:tcPr>
          <w:p w14:paraId="24E47FDB" w14:textId="77777777" w:rsidR="00072314" w:rsidRPr="005D5B0A" w:rsidRDefault="00072314" w:rsidP="001D18E6">
            <w:pPr>
              <w:jc w:val="center"/>
              <w:rPr>
                <w:snapToGrid w:val="0"/>
                <w:vanish/>
              </w:rPr>
            </w:pPr>
            <w:r w:rsidRPr="005D5B0A">
              <w:rPr>
                <w:snapToGrid w:val="0"/>
                <w:vanish/>
              </w:rPr>
              <w:t>1</w:t>
            </w:r>
          </w:p>
        </w:tc>
        <w:tc>
          <w:tcPr>
            <w:tcW w:w="850" w:type="dxa"/>
          </w:tcPr>
          <w:p w14:paraId="6D09C2EE" w14:textId="77777777" w:rsidR="00072314" w:rsidRPr="005D5B0A" w:rsidRDefault="00072314" w:rsidP="001D18E6">
            <w:pPr>
              <w:jc w:val="center"/>
              <w:rPr>
                <w:snapToGrid w:val="0"/>
                <w:vanish/>
              </w:rPr>
            </w:pPr>
            <w:r w:rsidRPr="005D5B0A">
              <w:rPr>
                <w:snapToGrid w:val="0"/>
                <w:vanish/>
              </w:rPr>
              <w:t>2</w:t>
            </w:r>
          </w:p>
        </w:tc>
        <w:tc>
          <w:tcPr>
            <w:tcW w:w="993" w:type="dxa"/>
          </w:tcPr>
          <w:p w14:paraId="2A882484" w14:textId="77777777" w:rsidR="00072314" w:rsidRPr="005D5B0A" w:rsidRDefault="00072314" w:rsidP="001D18E6">
            <w:pPr>
              <w:jc w:val="center"/>
              <w:rPr>
                <w:snapToGrid w:val="0"/>
                <w:vanish/>
              </w:rPr>
            </w:pPr>
            <w:r w:rsidRPr="005D5B0A">
              <w:rPr>
                <w:snapToGrid w:val="0"/>
                <w:vanish/>
              </w:rPr>
              <w:t>2016-03-22</w:t>
            </w:r>
          </w:p>
        </w:tc>
        <w:tc>
          <w:tcPr>
            <w:tcW w:w="5669" w:type="dxa"/>
          </w:tcPr>
          <w:p w14:paraId="43ED9FC3"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V1.3: Footer formating corrected (Issue 19)</w:t>
            </w:r>
          </w:p>
          <w:p w14:paraId="0E16E471"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“Constraints” chapter renamed to “Input Requirements” (Issue 20)</w:t>
            </w:r>
          </w:p>
        </w:tc>
        <w:tc>
          <w:tcPr>
            <w:tcW w:w="1696" w:type="dxa"/>
          </w:tcPr>
          <w:p w14:paraId="1F468C68" w14:textId="77777777" w:rsidR="00072314" w:rsidRPr="005D5B0A" w:rsidRDefault="00072314" w:rsidP="001D18E6">
            <w:pPr>
              <w:rPr>
                <w:snapToGrid w:val="0"/>
                <w:vanish/>
              </w:rPr>
            </w:pPr>
            <w:r w:rsidRPr="005D5B0A">
              <w:rPr>
                <w:snapToGrid w:val="0"/>
                <w:vanish/>
              </w:rPr>
              <w:t>Jbaden1</w:t>
            </w:r>
          </w:p>
        </w:tc>
      </w:tr>
      <w:tr w:rsidR="00072314" w:rsidRPr="005D5B0A" w14:paraId="304DA466" w14:textId="77777777" w:rsidTr="001D18E6">
        <w:trPr>
          <w:hidden/>
        </w:trPr>
        <w:tc>
          <w:tcPr>
            <w:tcW w:w="993" w:type="dxa"/>
          </w:tcPr>
          <w:p w14:paraId="43B30FF2" w14:textId="77777777" w:rsidR="00072314" w:rsidRPr="005D5B0A" w:rsidRDefault="00072314" w:rsidP="001D18E6">
            <w:pPr>
              <w:jc w:val="center"/>
              <w:rPr>
                <w:snapToGrid w:val="0"/>
                <w:vanish/>
              </w:rPr>
            </w:pPr>
            <w:r w:rsidRPr="005D5B0A">
              <w:rPr>
                <w:snapToGrid w:val="0"/>
                <w:vanish/>
              </w:rPr>
              <w:t>1</w:t>
            </w:r>
          </w:p>
        </w:tc>
        <w:tc>
          <w:tcPr>
            <w:tcW w:w="850" w:type="dxa"/>
          </w:tcPr>
          <w:p w14:paraId="47777F85" w14:textId="77777777" w:rsidR="00072314" w:rsidRPr="005D5B0A" w:rsidRDefault="00072314" w:rsidP="001D18E6">
            <w:pPr>
              <w:jc w:val="center"/>
              <w:rPr>
                <w:snapToGrid w:val="0"/>
                <w:vanish/>
              </w:rPr>
            </w:pPr>
            <w:r w:rsidRPr="005D5B0A">
              <w:rPr>
                <w:snapToGrid w:val="0"/>
                <w:vanish/>
              </w:rPr>
              <w:t>3</w:t>
            </w:r>
          </w:p>
        </w:tc>
        <w:tc>
          <w:tcPr>
            <w:tcW w:w="993" w:type="dxa"/>
          </w:tcPr>
          <w:p w14:paraId="4E63EB88" w14:textId="77777777" w:rsidR="00072314" w:rsidRPr="005D5B0A" w:rsidRDefault="00072314" w:rsidP="001D18E6">
            <w:pPr>
              <w:jc w:val="center"/>
              <w:rPr>
                <w:snapToGrid w:val="0"/>
                <w:vanish/>
              </w:rPr>
            </w:pPr>
            <w:r w:rsidRPr="005D5B0A">
              <w:rPr>
                <w:snapToGrid w:val="0"/>
                <w:vanish/>
              </w:rPr>
              <w:t>2016-04-20</w:t>
            </w:r>
          </w:p>
        </w:tc>
        <w:tc>
          <w:tcPr>
            <w:tcW w:w="5669" w:type="dxa"/>
          </w:tcPr>
          <w:p w14:paraId="6A4F8E8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091CC8BD" w14:textId="77777777" w:rsidR="00072314" w:rsidRPr="005D5B0A" w:rsidRDefault="00072314" w:rsidP="001D18E6">
            <w:pPr>
              <w:rPr>
                <w:snapToGrid w:val="0"/>
                <w:vanish/>
              </w:rPr>
            </w:pPr>
            <w:r w:rsidRPr="005D5B0A">
              <w:rPr>
                <w:snapToGrid w:val="0"/>
                <w:vanish/>
              </w:rPr>
              <w:t>Jbaden1</w:t>
            </w:r>
          </w:p>
        </w:tc>
      </w:tr>
      <w:tr w:rsidR="00072314" w:rsidRPr="005D5B0A" w14:paraId="45DCDD2A" w14:textId="77777777" w:rsidTr="001D18E6">
        <w:trPr>
          <w:hidden/>
        </w:trPr>
        <w:tc>
          <w:tcPr>
            <w:tcW w:w="993" w:type="dxa"/>
          </w:tcPr>
          <w:p w14:paraId="2DA89733" w14:textId="77777777" w:rsidR="00072314" w:rsidRPr="005D5B0A" w:rsidRDefault="00072314" w:rsidP="001D18E6">
            <w:pPr>
              <w:jc w:val="center"/>
              <w:rPr>
                <w:snapToGrid w:val="0"/>
                <w:vanish/>
              </w:rPr>
            </w:pPr>
            <w:r w:rsidRPr="005D5B0A">
              <w:rPr>
                <w:snapToGrid w:val="0"/>
                <w:vanish/>
              </w:rPr>
              <w:t>2</w:t>
            </w:r>
          </w:p>
        </w:tc>
        <w:tc>
          <w:tcPr>
            <w:tcW w:w="850" w:type="dxa"/>
          </w:tcPr>
          <w:p w14:paraId="37BD5792" w14:textId="77777777" w:rsidR="00072314" w:rsidRPr="005D5B0A" w:rsidRDefault="00072314" w:rsidP="001D18E6">
            <w:pPr>
              <w:jc w:val="center"/>
              <w:rPr>
                <w:snapToGrid w:val="0"/>
                <w:vanish/>
              </w:rPr>
            </w:pPr>
            <w:r w:rsidRPr="005D5B0A">
              <w:rPr>
                <w:snapToGrid w:val="0"/>
                <w:vanish/>
              </w:rPr>
              <w:t>0</w:t>
            </w:r>
          </w:p>
        </w:tc>
        <w:tc>
          <w:tcPr>
            <w:tcW w:w="993" w:type="dxa"/>
          </w:tcPr>
          <w:p w14:paraId="75D53FEC" w14:textId="77777777" w:rsidR="00072314" w:rsidRPr="005D5B0A" w:rsidRDefault="00072314" w:rsidP="001D18E6">
            <w:pPr>
              <w:jc w:val="center"/>
              <w:rPr>
                <w:snapToGrid w:val="0"/>
                <w:vanish/>
              </w:rPr>
            </w:pPr>
            <w:r w:rsidRPr="005D5B0A">
              <w:rPr>
                <w:snapToGrid w:val="0"/>
                <w:vanish/>
              </w:rPr>
              <w:t>2016-05-23</w:t>
            </w:r>
          </w:p>
        </w:tc>
        <w:tc>
          <w:tcPr>
            <w:tcW w:w="5669" w:type="dxa"/>
          </w:tcPr>
          <w:p w14:paraId="1102304E"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Prepared for Specification_Macros.dotm v2.0</w:t>
            </w:r>
          </w:p>
          <w:p w14:paraId="1C03E5A6"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5C8DC574" w14:textId="77777777" w:rsidR="00072314" w:rsidRPr="005D5B0A" w:rsidRDefault="00072314" w:rsidP="001D18E6">
            <w:pPr>
              <w:rPr>
                <w:snapToGrid w:val="0"/>
                <w:vanish/>
              </w:rPr>
            </w:pPr>
            <w:r w:rsidRPr="005D5B0A">
              <w:rPr>
                <w:snapToGrid w:val="0"/>
                <w:vanish/>
              </w:rPr>
              <w:t>Jbaden1</w:t>
            </w:r>
          </w:p>
        </w:tc>
      </w:tr>
      <w:tr w:rsidR="00072314" w:rsidRPr="005D5B0A" w14:paraId="40D81E1F" w14:textId="77777777" w:rsidTr="001D18E6">
        <w:trPr>
          <w:hidden/>
        </w:trPr>
        <w:tc>
          <w:tcPr>
            <w:tcW w:w="993" w:type="dxa"/>
          </w:tcPr>
          <w:p w14:paraId="451D6EEC" w14:textId="77777777" w:rsidR="00072314" w:rsidRPr="005D5B0A" w:rsidRDefault="00072314" w:rsidP="001D18E6">
            <w:pPr>
              <w:jc w:val="center"/>
              <w:rPr>
                <w:snapToGrid w:val="0"/>
                <w:vanish/>
              </w:rPr>
            </w:pPr>
            <w:r w:rsidRPr="005D5B0A">
              <w:rPr>
                <w:snapToGrid w:val="0"/>
                <w:vanish/>
              </w:rPr>
              <w:t>2</w:t>
            </w:r>
          </w:p>
        </w:tc>
        <w:tc>
          <w:tcPr>
            <w:tcW w:w="850" w:type="dxa"/>
          </w:tcPr>
          <w:p w14:paraId="15352556" w14:textId="77777777" w:rsidR="00072314" w:rsidRPr="005D5B0A" w:rsidRDefault="00072314" w:rsidP="001D18E6">
            <w:pPr>
              <w:jc w:val="center"/>
              <w:rPr>
                <w:snapToGrid w:val="0"/>
                <w:vanish/>
              </w:rPr>
            </w:pPr>
            <w:r w:rsidRPr="005D5B0A">
              <w:rPr>
                <w:snapToGrid w:val="0"/>
                <w:vanish/>
              </w:rPr>
              <w:t>1</w:t>
            </w:r>
          </w:p>
        </w:tc>
        <w:tc>
          <w:tcPr>
            <w:tcW w:w="993" w:type="dxa"/>
          </w:tcPr>
          <w:p w14:paraId="32E6004D" w14:textId="77777777" w:rsidR="00072314" w:rsidRPr="005D5B0A" w:rsidRDefault="00072314" w:rsidP="001D18E6">
            <w:pPr>
              <w:jc w:val="center"/>
              <w:rPr>
                <w:snapToGrid w:val="0"/>
                <w:vanish/>
              </w:rPr>
            </w:pPr>
            <w:r w:rsidRPr="005D5B0A">
              <w:rPr>
                <w:snapToGrid w:val="0"/>
                <w:vanish/>
              </w:rPr>
              <w:t>2016-07-08</w:t>
            </w:r>
          </w:p>
        </w:tc>
        <w:tc>
          <w:tcPr>
            <w:tcW w:w="5669" w:type="dxa"/>
          </w:tcPr>
          <w:p w14:paraId="3CA65C52"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5530812A" w14:textId="77777777" w:rsidR="00072314" w:rsidRPr="005D5B0A" w:rsidRDefault="00072314" w:rsidP="001D18E6">
            <w:pPr>
              <w:rPr>
                <w:snapToGrid w:val="0"/>
                <w:vanish/>
              </w:rPr>
            </w:pPr>
            <w:r w:rsidRPr="005D5B0A">
              <w:rPr>
                <w:snapToGrid w:val="0"/>
                <w:vanish/>
              </w:rPr>
              <w:t>Jbaden1</w:t>
            </w:r>
          </w:p>
        </w:tc>
      </w:tr>
      <w:tr w:rsidR="00072314" w:rsidRPr="005D5B0A" w14:paraId="5111E689" w14:textId="77777777" w:rsidTr="001D18E6">
        <w:trPr>
          <w:hidden/>
        </w:trPr>
        <w:tc>
          <w:tcPr>
            <w:tcW w:w="993" w:type="dxa"/>
          </w:tcPr>
          <w:p w14:paraId="3E085A63" w14:textId="77777777" w:rsidR="00072314" w:rsidRPr="005D5B0A" w:rsidRDefault="00072314" w:rsidP="001D18E6">
            <w:pPr>
              <w:jc w:val="center"/>
              <w:rPr>
                <w:snapToGrid w:val="0"/>
                <w:vanish/>
              </w:rPr>
            </w:pPr>
            <w:r w:rsidRPr="005D5B0A">
              <w:rPr>
                <w:snapToGrid w:val="0"/>
                <w:vanish/>
              </w:rPr>
              <w:t>2</w:t>
            </w:r>
          </w:p>
        </w:tc>
        <w:tc>
          <w:tcPr>
            <w:tcW w:w="850" w:type="dxa"/>
          </w:tcPr>
          <w:p w14:paraId="61805A9C" w14:textId="77777777" w:rsidR="00072314" w:rsidRPr="005D5B0A" w:rsidRDefault="00072314" w:rsidP="001D18E6">
            <w:pPr>
              <w:jc w:val="center"/>
              <w:rPr>
                <w:snapToGrid w:val="0"/>
                <w:vanish/>
              </w:rPr>
            </w:pPr>
            <w:r w:rsidRPr="005D5B0A">
              <w:rPr>
                <w:snapToGrid w:val="0"/>
                <w:vanish/>
              </w:rPr>
              <w:t>2</w:t>
            </w:r>
          </w:p>
        </w:tc>
        <w:tc>
          <w:tcPr>
            <w:tcW w:w="993" w:type="dxa"/>
          </w:tcPr>
          <w:p w14:paraId="1420F9ED" w14:textId="77777777" w:rsidR="00072314" w:rsidRPr="005D5B0A" w:rsidRDefault="00072314" w:rsidP="001D18E6">
            <w:pPr>
              <w:jc w:val="center"/>
              <w:rPr>
                <w:snapToGrid w:val="0"/>
                <w:vanish/>
              </w:rPr>
            </w:pPr>
            <w:r w:rsidRPr="005D5B0A">
              <w:rPr>
                <w:snapToGrid w:val="0"/>
                <w:vanish/>
              </w:rPr>
              <w:t>2016-07-15</w:t>
            </w:r>
          </w:p>
        </w:tc>
        <w:tc>
          <w:tcPr>
            <w:tcW w:w="5669" w:type="dxa"/>
          </w:tcPr>
          <w:p w14:paraId="5020B81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Sample SysML diagrams added</w:t>
            </w:r>
          </w:p>
          <w:p w14:paraId="1244012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Data Dictionary reworked</w:t>
            </w:r>
          </w:p>
          <w:p w14:paraId="55ED4674"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0AB4B1B3" w14:textId="77777777" w:rsidR="00072314" w:rsidRPr="005D5B0A" w:rsidRDefault="00072314" w:rsidP="001D18E6">
            <w:pPr>
              <w:rPr>
                <w:snapToGrid w:val="0"/>
                <w:vanish/>
              </w:rPr>
            </w:pPr>
            <w:r w:rsidRPr="005D5B0A">
              <w:rPr>
                <w:snapToGrid w:val="0"/>
                <w:vanish/>
              </w:rPr>
              <w:t>Jbaden1</w:t>
            </w:r>
          </w:p>
        </w:tc>
      </w:tr>
      <w:tr w:rsidR="00072314" w:rsidRPr="005D5B0A" w14:paraId="5F0806F2" w14:textId="77777777" w:rsidTr="001D18E6">
        <w:trPr>
          <w:hidden/>
        </w:trPr>
        <w:tc>
          <w:tcPr>
            <w:tcW w:w="993" w:type="dxa"/>
          </w:tcPr>
          <w:p w14:paraId="36C5ECB0" w14:textId="77777777" w:rsidR="00072314" w:rsidRPr="005D5B0A" w:rsidRDefault="00072314" w:rsidP="001D18E6">
            <w:pPr>
              <w:jc w:val="center"/>
              <w:rPr>
                <w:snapToGrid w:val="0"/>
                <w:vanish/>
              </w:rPr>
            </w:pPr>
            <w:r w:rsidRPr="005D5B0A">
              <w:rPr>
                <w:snapToGrid w:val="0"/>
                <w:vanish/>
              </w:rPr>
              <w:t>3</w:t>
            </w:r>
          </w:p>
        </w:tc>
        <w:tc>
          <w:tcPr>
            <w:tcW w:w="850" w:type="dxa"/>
          </w:tcPr>
          <w:p w14:paraId="6215EA63" w14:textId="77777777" w:rsidR="00072314" w:rsidRPr="005D5B0A" w:rsidRDefault="00072314" w:rsidP="001D18E6">
            <w:pPr>
              <w:jc w:val="center"/>
              <w:rPr>
                <w:snapToGrid w:val="0"/>
                <w:vanish/>
              </w:rPr>
            </w:pPr>
            <w:r w:rsidRPr="005D5B0A">
              <w:rPr>
                <w:snapToGrid w:val="0"/>
                <w:vanish/>
              </w:rPr>
              <w:t>0</w:t>
            </w:r>
          </w:p>
        </w:tc>
        <w:tc>
          <w:tcPr>
            <w:tcW w:w="993" w:type="dxa"/>
          </w:tcPr>
          <w:p w14:paraId="7DCDB89E" w14:textId="77777777" w:rsidR="00072314" w:rsidRPr="005D5B0A" w:rsidRDefault="00072314" w:rsidP="001D18E6">
            <w:pPr>
              <w:jc w:val="center"/>
              <w:rPr>
                <w:snapToGrid w:val="0"/>
                <w:vanish/>
              </w:rPr>
            </w:pPr>
            <w:r w:rsidRPr="005D5B0A">
              <w:rPr>
                <w:snapToGrid w:val="0"/>
                <w:vanish/>
              </w:rPr>
              <w:t>2016-09-05</w:t>
            </w:r>
          </w:p>
        </w:tc>
        <w:tc>
          <w:tcPr>
            <w:tcW w:w="5669" w:type="dxa"/>
          </w:tcPr>
          <w:p w14:paraId="583091BD" w14:textId="77777777" w:rsidR="00072314" w:rsidRPr="005D5B0A" w:rsidRDefault="00072314" w:rsidP="001D18E6">
            <w:pPr>
              <w:pStyle w:val="Header"/>
              <w:numPr>
                <w:ilvl w:val="0"/>
                <w:numId w:val="8"/>
              </w:numPr>
              <w:ind w:left="458"/>
              <w:rPr>
                <w:snapToGrid w:val="0"/>
                <w:vanish/>
              </w:rPr>
            </w:pPr>
            <w:r w:rsidRPr="005D5B0A">
              <w:rPr>
                <w:snapToGrid w:val="0"/>
                <w:vanish/>
              </w:rPr>
              <w:t>Lessons learned from IPRB incorporated</w:t>
            </w:r>
          </w:p>
        </w:tc>
        <w:tc>
          <w:tcPr>
            <w:tcW w:w="1696" w:type="dxa"/>
          </w:tcPr>
          <w:p w14:paraId="5A53E1BD" w14:textId="77777777" w:rsidR="00072314" w:rsidRPr="005D5B0A" w:rsidRDefault="00072314" w:rsidP="001D18E6">
            <w:pPr>
              <w:rPr>
                <w:snapToGrid w:val="0"/>
                <w:vanish/>
              </w:rPr>
            </w:pPr>
            <w:r w:rsidRPr="005D5B0A">
              <w:rPr>
                <w:snapToGrid w:val="0"/>
                <w:vanish/>
              </w:rPr>
              <w:t>Jbaden1</w:t>
            </w:r>
          </w:p>
        </w:tc>
      </w:tr>
      <w:tr w:rsidR="00072314" w:rsidRPr="005D5B0A" w14:paraId="23ABD273" w14:textId="77777777" w:rsidTr="001D18E6">
        <w:trPr>
          <w:hidden/>
        </w:trPr>
        <w:tc>
          <w:tcPr>
            <w:tcW w:w="993" w:type="dxa"/>
          </w:tcPr>
          <w:p w14:paraId="51FF5259" w14:textId="77777777" w:rsidR="00072314" w:rsidRPr="005D5B0A" w:rsidRDefault="00072314" w:rsidP="001D18E6">
            <w:pPr>
              <w:jc w:val="center"/>
              <w:rPr>
                <w:snapToGrid w:val="0"/>
                <w:vanish/>
              </w:rPr>
            </w:pPr>
            <w:r w:rsidRPr="005D5B0A">
              <w:rPr>
                <w:snapToGrid w:val="0"/>
                <w:vanish/>
              </w:rPr>
              <w:t>4</w:t>
            </w:r>
          </w:p>
        </w:tc>
        <w:tc>
          <w:tcPr>
            <w:tcW w:w="850" w:type="dxa"/>
          </w:tcPr>
          <w:p w14:paraId="4B06F167" w14:textId="77777777" w:rsidR="00072314" w:rsidRPr="005D5B0A" w:rsidRDefault="00072314" w:rsidP="001D18E6">
            <w:pPr>
              <w:jc w:val="center"/>
              <w:rPr>
                <w:snapToGrid w:val="0"/>
                <w:vanish/>
              </w:rPr>
            </w:pPr>
            <w:r w:rsidRPr="005D5B0A">
              <w:rPr>
                <w:snapToGrid w:val="0"/>
                <w:vanish/>
              </w:rPr>
              <w:t>0</w:t>
            </w:r>
          </w:p>
        </w:tc>
        <w:tc>
          <w:tcPr>
            <w:tcW w:w="993" w:type="dxa"/>
          </w:tcPr>
          <w:p w14:paraId="6467EAC9" w14:textId="77777777" w:rsidR="00072314" w:rsidRPr="005D5B0A" w:rsidRDefault="00072314" w:rsidP="001D18E6">
            <w:pPr>
              <w:jc w:val="center"/>
              <w:rPr>
                <w:snapToGrid w:val="0"/>
                <w:vanish/>
              </w:rPr>
            </w:pPr>
            <w:r w:rsidRPr="005D5B0A">
              <w:rPr>
                <w:snapToGrid w:val="0"/>
                <w:vanish/>
              </w:rPr>
              <w:t>2016-09-27</w:t>
            </w:r>
          </w:p>
        </w:tc>
        <w:tc>
          <w:tcPr>
            <w:tcW w:w="5669" w:type="dxa"/>
          </w:tcPr>
          <w:p w14:paraId="01A71038" w14:textId="77777777" w:rsidR="00072314" w:rsidRPr="005D5B0A" w:rsidRDefault="00072314" w:rsidP="001D18E6">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0125D6BD" w14:textId="77777777" w:rsidR="00072314" w:rsidRPr="005D5B0A" w:rsidRDefault="00072314" w:rsidP="001D18E6">
            <w:pPr>
              <w:rPr>
                <w:snapToGrid w:val="0"/>
                <w:vanish/>
              </w:rPr>
            </w:pPr>
            <w:r w:rsidRPr="005D5B0A">
              <w:rPr>
                <w:snapToGrid w:val="0"/>
                <w:vanish/>
              </w:rPr>
              <w:t>Jbaden1</w:t>
            </w:r>
          </w:p>
        </w:tc>
      </w:tr>
      <w:tr w:rsidR="00072314" w:rsidRPr="005D5B0A" w14:paraId="033209F9" w14:textId="77777777" w:rsidTr="001D18E6">
        <w:trPr>
          <w:hidden/>
        </w:trPr>
        <w:tc>
          <w:tcPr>
            <w:tcW w:w="993" w:type="dxa"/>
          </w:tcPr>
          <w:p w14:paraId="11B55730" w14:textId="77777777" w:rsidR="00072314" w:rsidRPr="005D5B0A" w:rsidRDefault="00072314" w:rsidP="001D18E6">
            <w:pPr>
              <w:jc w:val="center"/>
              <w:rPr>
                <w:snapToGrid w:val="0"/>
                <w:vanish/>
              </w:rPr>
            </w:pPr>
            <w:r w:rsidRPr="005D5B0A">
              <w:rPr>
                <w:snapToGrid w:val="0"/>
                <w:vanish/>
              </w:rPr>
              <w:t>4</w:t>
            </w:r>
          </w:p>
        </w:tc>
        <w:tc>
          <w:tcPr>
            <w:tcW w:w="850" w:type="dxa"/>
          </w:tcPr>
          <w:p w14:paraId="74DE899D" w14:textId="77777777" w:rsidR="00072314" w:rsidRPr="005D5B0A" w:rsidRDefault="00072314" w:rsidP="001D18E6">
            <w:pPr>
              <w:jc w:val="center"/>
              <w:rPr>
                <w:snapToGrid w:val="0"/>
                <w:vanish/>
              </w:rPr>
            </w:pPr>
            <w:r w:rsidRPr="005D5B0A">
              <w:rPr>
                <w:snapToGrid w:val="0"/>
                <w:vanish/>
              </w:rPr>
              <w:t>1</w:t>
            </w:r>
          </w:p>
        </w:tc>
        <w:tc>
          <w:tcPr>
            <w:tcW w:w="993" w:type="dxa"/>
          </w:tcPr>
          <w:p w14:paraId="185244EF" w14:textId="77777777" w:rsidR="00072314" w:rsidRPr="005D5B0A" w:rsidRDefault="00072314" w:rsidP="001D18E6">
            <w:pPr>
              <w:jc w:val="center"/>
              <w:rPr>
                <w:snapToGrid w:val="0"/>
                <w:vanish/>
              </w:rPr>
            </w:pPr>
            <w:r w:rsidRPr="005D5B0A">
              <w:rPr>
                <w:snapToGrid w:val="0"/>
                <w:vanish/>
              </w:rPr>
              <w:t>2016-11-04</w:t>
            </w:r>
          </w:p>
        </w:tc>
        <w:tc>
          <w:tcPr>
            <w:tcW w:w="5669" w:type="dxa"/>
          </w:tcPr>
          <w:p w14:paraId="272B4E7B" w14:textId="77777777" w:rsidR="00072314" w:rsidRPr="005D5B0A" w:rsidRDefault="00072314" w:rsidP="001D18E6">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436E8D5D" w14:textId="77777777" w:rsidR="00072314" w:rsidRPr="005D5B0A" w:rsidRDefault="00072314" w:rsidP="001D18E6">
            <w:pPr>
              <w:rPr>
                <w:snapToGrid w:val="0"/>
                <w:vanish/>
              </w:rPr>
            </w:pPr>
            <w:r w:rsidRPr="005D5B0A">
              <w:rPr>
                <w:snapToGrid w:val="0"/>
                <w:vanish/>
              </w:rPr>
              <w:t>Jbaden1</w:t>
            </w:r>
          </w:p>
        </w:tc>
      </w:tr>
      <w:tr w:rsidR="00072314" w:rsidRPr="005D5B0A" w14:paraId="0D6D0743" w14:textId="77777777" w:rsidTr="001D18E6">
        <w:trPr>
          <w:hidden/>
        </w:trPr>
        <w:tc>
          <w:tcPr>
            <w:tcW w:w="993" w:type="dxa"/>
          </w:tcPr>
          <w:p w14:paraId="31B53920" w14:textId="77777777" w:rsidR="00072314" w:rsidRPr="005D5B0A" w:rsidRDefault="00072314" w:rsidP="001D18E6">
            <w:pPr>
              <w:jc w:val="center"/>
              <w:rPr>
                <w:snapToGrid w:val="0"/>
                <w:vanish/>
              </w:rPr>
            </w:pPr>
            <w:r w:rsidRPr="005D5B0A">
              <w:rPr>
                <w:snapToGrid w:val="0"/>
                <w:vanish/>
              </w:rPr>
              <w:t>4</w:t>
            </w:r>
          </w:p>
        </w:tc>
        <w:tc>
          <w:tcPr>
            <w:tcW w:w="850" w:type="dxa"/>
          </w:tcPr>
          <w:p w14:paraId="105D45CA" w14:textId="77777777" w:rsidR="00072314" w:rsidRPr="005D5B0A" w:rsidRDefault="00072314" w:rsidP="001D18E6">
            <w:pPr>
              <w:jc w:val="center"/>
              <w:rPr>
                <w:snapToGrid w:val="0"/>
                <w:vanish/>
              </w:rPr>
            </w:pPr>
            <w:r w:rsidRPr="005D5B0A">
              <w:rPr>
                <w:snapToGrid w:val="0"/>
                <w:vanish/>
              </w:rPr>
              <w:t>1</w:t>
            </w:r>
          </w:p>
        </w:tc>
        <w:tc>
          <w:tcPr>
            <w:tcW w:w="993" w:type="dxa"/>
          </w:tcPr>
          <w:p w14:paraId="654B1399" w14:textId="77777777" w:rsidR="00072314" w:rsidRPr="005D5B0A" w:rsidRDefault="00072314" w:rsidP="001D18E6">
            <w:pPr>
              <w:jc w:val="center"/>
              <w:rPr>
                <w:snapToGrid w:val="0"/>
                <w:vanish/>
              </w:rPr>
            </w:pPr>
            <w:r w:rsidRPr="005D5B0A">
              <w:rPr>
                <w:snapToGrid w:val="0"/>
                <w:vanish/>
              </w:rPr>
              <w:t>2016-11-10</w:t>
            </w:r>
          </w:p>
        </w:tc>
        <w:tc>
          <w:tcPr>
            <w:tcW w:w="5669" w:type="dxa"/>
          </w:tcPr>
          <w:p w14:paraId="0C3BBDC9"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6AEC7C64" w14:textId="77777777" w:rsidR="00072314" w:rsidRPr="005D5B0A" w:rsidRDefault="00072314" w:rsidP="001D18E6">
            <w:pPr>
              <w:rPr>
                <w:snapToGrid w:val="0"/>
                <w:vanish/>
              </w:rPr>
            </w:pPr>
            <w:r w:rsidRPr="005D5B0A">
              <w:rPr>
                <w:snapToGrid w:val="0"/>
                <w:vanish/>
              </w:rPr>
              <w:t>Jbaden1</w:t>
            </w:r>
          </w:p>
        </w:tc>
      </w:tr>
      <w:tr w:rsidR="00072314" w:rsidRPr="005D5B0A" w14:paraId="4611B8FB" w14:textId="77777777" w:rsidTr="001D18E6">
        <w:trPr>
          <w:hidden/>
        </w:trPr>
        <w:tc>
          <w:tcPr>
            <w:tcW w:w="993" w:type="dxa"/>
          </w:tcPr>
          <w:p w14:paraId="2ABC3D6E" w14:textId="77777777" w:rsidR="00072314" w:rsidRPr="005D5B0A" w:rsidRDefault="00072314" w:rsidP="001D18E6">
            <w:pPr>
              <w:jc w:val="center"/>
              <w:rPr>
                <w:snapToGrid w:val="0"/>
                <w:vanish/>
              </w:rPr>
            </w:pPr>
            <w:r w:rsidRPr="005D5B0A">
              <w:rPr>
                <w:snapToGrid w:val="0"/>
                <w:vanish/>
              </w:rPr>
              <w:t>5</w:t>
            </w:r>
          </w:p>
        </w:tc>
        <w:tc>
          <w:tcPr>
            <w:tcW w:w="850" w:type="dxa"/>
          </w:tcPr>
          <w:p w14:paraId="128D5F42" w14:textId="77777777" w:rsidR="00072314" w:rsidRPr="005D5B0A" w:rsidRDefault="00072314" w:rsidP="001D18E6">
            <w:pPr>
              <w:jc w:val="center"/>
              <w:rPr>
                <w:snapToGrid w:val="0"/>
                <w:vanish/>
              </w:rPr>
            </w:pPr>
            <w:r w:rsidRPr="005D5B0A">
              <w:rPr>
                <w:snapToGrid w:val="0"/>
                <w:vanish/>
              </w:rPr>
              <w:t>0</w:t>
            </w:r>
          </w:p>
        </w:tc>
        <w:tc>
          <w:tcPr>
            <w:tcW w:w="993" w:type="dxa"/>
          </w:tcPr>
          <w:p w14:paraId="548C2697" w14:textId="77777777" w:rsidR="00072314" w:rsidRPr="005D5B0A" w:rsidRDefault="00072314" w:rsidP="001D18E6">
            <w:pPr>
              <w:jc w:val="center"/>
              <w:rPr>
                <w:snapToGrid w:val="0"/>
                <w:vanish/>
              </w:rPr>
            </w:pPr>
            <w:r w:rsidRPr="005D5B0A">
              <w:rPr>
                <w:snapToGrid w:val="0"/>
                <w:vanish/>
              </w:rPr>
              <w:t>2017-01-13</w:t>
            </w:r>
          </w:p>
        </w:tc>
        <w:tc>
          <w:tcPr>
            <w:tcW w:w="5669" w:type="dxa"/>
          </w:tcPr>
          <w:p w14:paraId="1FB150D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7077F83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SW Unit chapter removed for the time being</w:t>
            </w:r>
          </w:p>
          <w:p w14:paraId="457B20B7"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1FA2DD55" w14:textId="77777777" w:rsidR="00072314" w:rsidRPr="005D5B0A" w:rsidRDefault="00072314" w:rsidP="001D18E6">
            <w:pPr>
              <w:rPr>
                <w:snapToGrid w:val="0"/>
                <w:vanish/>
              </w:rPr>
            </w:pPr>
            <w:r w:rsidRPr="005D5B0A">
              <w:rPr>
                <w:snapToGrid w:val="0"/>
                <w:vanish/>
              </w:rPr>
              <w:t>Jbaden1</w:t>
            </w:r>
          </w:p>
        </w:tc>
      </w:tr>
      <w:tr w:rsidR="00072314" w:rsidRPr="005D5B0A" w14:paraId="5307515C" w14:textId="77777777" w:rsidTr="001D18E6">
        <w:trPr>
          <w:hidden/>
        </w:trPr>
        <w:tc>
          <w:tcPr>
            <w:tcW w:w="993" w:type="dxa"/>
          </w:tcPr>
          <w:p w14:paraId="30F24A61" w14:textId="77777777" w:rsidR="00072314" w:rsidRPr="005D5B0A" w:rsidRDefault="00072314" w:rsidP="001D18E6">
            <w:pPr>
              <w:jc w:val="center"/>
              <w:rPr>
                <w:snapToGrid w:val="0"/>
                <w:vanish/>
              </w:rPr>
            </w:pPr>
            <w:r w:rsidRPr="005D5B0A">
              <w:rPr>
                <w:snapToGrid w:val="0"/>
                <w:vanish/>
              </w:rPr>
              <w:t>5</w:t>
            </w:r>
          </w:p>
        </w:tc>
        <w:tc>
          <w:tcPr>
            <w:tcW w:w="850" w:type="dxa"/>
          </w:tcPr>
          <w:p w14:paraId="5A1C32DE" w14:textId="77777777" w:rsidR="00072314" w:rsidRPr="005D5B0A" w:rsidRDefault="00072314" w:rsidP="001D18E6">
            <w:pPr>
              <w:jc w:val="center"/>
              <w:rPr>
                <w:snapToGrid w:val="0"/>
                <w:vanish/>
              </w:rPr>
            </w:pPr>
            <w:r w:rsidRPr="005D5B0A">
              <w:rPr>
                <w:snapToGrid w:val="0"/>
                <w:vanish/>
              </w:rPr>
              <w:t>1</w:t>
            </w:r>
          </w:p>
        </w:tc>
        <w:tc>
          <w:tcPr>
            <w:tcW w:w="993" w:type="dxa"/>
          </w:tcPr>
          <w:p w14:paraId="06D8615E" w14:textId="77777777" w:rsidR="00072314" w:rsidRPr="005D5B0A" w:rsidRDefault="00072314" w:rsidP="001D18E6">
            <w:pPr>
              <w:jc w:val="center"/>
              <w:rPr>
                <w:snapToGrid w:val="0"/>
                <w:vanish/>
              </w:rPr>
            </w:pPr>
            <w:r w:rsidRPr="005D5B0A">
              <w:rPr>
                <w:snapToGrid w:val="0"/>
                <w:vanish/>
              </w:rPr>
              <w:t>2017-01-18</w:t>
            </w:r>
          </w:p>
        </w:tc>
        <w:tc>
          <w:tcPr>
            <w:tcW w:w="5669" w:type="dxa"/>
          </w:tcPr>
          <w:p w14:paraId="361C0A26"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6CBE13B7" w14:textId="77777777" w:rsidR="00072314" w:rsidRPr="005D5B0A" w:rsidRDefault="00072314" w:rsidP="001D18E6">
            <w:pPr>
              <w:rPr>
                <w:snapToGrid w:val="0"/>
                <w:vanish/>
              </w:rPr>
            </w:pPr>
            <w:r w:rsidRPr="005D5B0A">
              <w:rPr>
                <w:snapToGrid w:val="0"/>
                <w:vanish/>
              </w:rPr>
              <w:t>Jbaden1</w:t>
            </w:r>
          </w:p>
        </w:tc>
      </w:tr>
      <w:tr w:rsidR="00072314" w:rsidRPr="005D5B0A" w14:paraId="2589D53E" w14:textId="77777777" w:rsidTr="001D18E6">
        <w:trPr>
          <w:hidden/>
        </w:trPr>
        <w:tc>
          <w:tcPr>
            <w:tcW w:w="993" w:type="dxa"/>
          </w:tcPr>
          <w:p w14:paraId="5AC91641" w14:textId="77777777" w:rsidR="00072314" w:rsidRPr="005D5B0A" w:rsidRDefault="00072314" w:rsidP="001D18E6">
            <w:pPr>
              <w:jc w:val="center"/>
              <w:rPr>
                <w:snapToGrid w:val="0"/>
                <w:vanish/>
              </w:rPr>
            </w:pPr>
            <w:r w:rsidRPr="005D5B0A">
              <w:rPr>
                <w:snapToGrid w:val="0"/>
                <w:vanish/>
              </w:rPr>
              <w:t>5</w:t>
            </w:r>
          </w:p>
        </w:tc>
        <w:tc>
          <w:tcPr>
            <w:tcW w:w="850" w:type="dxa"/>
          </w:tcPr>
          <w:p w14:paraId="6F67A1AA" w14:textId="77777777" w:rsidR="00072314" w:rsidRPr="005D5B0A" w:rsidRDefault="00072314" w:rsidP="001D18E6">
            <w:pPr>
              <w:jc w:val="center"/>
              <w:rPr>
                <w:snapToGrid w:val="0"/>
                <w:vanish/>
              </w:rPr>
            </w:pPr>
            <w:r w:rsidRPr="005D5B0A">
              <w:rPr>
                <w:snapToGrid w:val="0"/>
                <w:vanish/>
              </w:rPr>
              <w:t>1b</w:t>
            </w:r>
          </w:p>
        </w:tc>
        <w:tc>
          <w:tcPr>
            <w:tcW w:w="993" w:type="dxa"/>
          </w:tcPr>
          <w:p w14:paraId="75B1DFBB" w14:textId="77777777" w:rsidR="00072314" w:rsidRPr="005D5B0A" w:rsidRDefault="00072314" w:rsidP="001D18E6">
            <w:pPr>
              <w:jc w:val="center"/>
              <w:rPr>
                <w:snapToGrid w:val="0"/>
                <w:vanish/>
              </w:rPr>
            </w:pPr>
            <w:r w:rsidRPr="005D5B0A">
              <w:rPr>
                <w:snapToGrid w:val="0"/>
                <w:vanish/>
              </w:rPr>
              <w:t>2017-01-20</w:t>
            </w:r>
          </w:p>
        </w:tc>
        <w:tc>
          <w:tcPr>
            <w:tcW w:w="5669" w:type="dxa"/>
          </w:tcPr>
          <w:p w14:paraId="43E0F534"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Some editorial corrections</w:t>
            </w:r>
          </w:p>
          <w:p w14:paraId="282BB7DD" w14:textId="77777777" w:rsidR="00072314" w:rsidRPr="005D5B0A" w:rsidRDefault="00072314" w:rsidP="001D18E6">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3039694F" w14:textId="77777777" w:rsidR="00072314" w:rsidRPr="005D5B0A" w:rsidRDefault="00072314" w:rsidP="001D18E6">
            <w:pPr>
              <w:rPr>
                <w:snapToGrid w:val="0"/>
                <w:vanish/>
              </w:rPr>
            </w:pPr>
            <w:r w:rsidRPr="005D5B0A">
              <w:rPr>
                <w:snapToGrid w:val="0"/>
                <w:vanish/>
              </w:rPr>
              <w:t>Jbaden1</w:t>
            </w:r>
          </w:p>
        </w:tc>
      </w:tr>
      <w:tr w:rsidR="00072314" w:rsidRPr="005D5B0A" w14:paraId="52950B0B" w14:textId="77777777" w:rsidTr="001D18E6">
        <w:trPr>
          <w:hidden/>
        </w:trPr>
        <w:tc>
          <w:tcPr>
            <w:tcW w:w="993" w:type="dxa"/>
          </w:tcPr>
          <w:p w14:paraId="33C66153" w14:textId="77777777" w:rsidR="00072314" w:rsidRPr="005D5B0A" w:rsidRDefault="00072314" w:rsidP="001D18E6">
            <w:pPr>
              <w:jc w:val="center"/>
              <w:rPr>
                <w:snapToGrid w:val="0"/>
                <w:vanish/>
              </w:rPr>
            </w:pPr>
            <w:r w:rsidRPr="005D5B0A">
              <w:rPr>
                <w:snapToGrid w:val="0"/>
                <w:vanish/>
              </w:rPr>
              <w:t>6</w:t>
            </w:r>
          </w:p>
        </w:tc>
        <w:tc>
          <w:tcPr>
            <w:tcW w:w="850" w:type="dxa"/>
          </w:tcPr>
          <w:p w14:paraId="5C9070A9" w14:textId="77777777" w:rsidR="00072314" w:rsidRPr="005D5B0A" w:rsidRDefault="00072314" w:rsidP="001D18E6">
            <w:pPr>
              <w:jc w:val="center"/>
              <w:rPr>
                <w:snapToGrid w:val="0"/>
                <w:vanish/>
              </w:rPr>
            </w:pPr>
            <w:r w:rsidRPr="005D5B0A">
              <w:rPr>
                <w:snapToGrid w:val="0"/>
                <w:vanish/>
              </w:rPr>
              <w:t>0</w:t>
            </w:r>
          </w:p>
        </w:tc>
        <w:tc>
          <w:tcPr>
            <w:tcW w:w="993" w:type="dxa"/>
          </w:tcPr>
          <w:p w14:paraId="2C3EF67C" w14:textId="77777777" w:rsidR="00072314" w:rsidRPr="005D5B0A" w:rsidRDefault="00072314" w:rsidP="001D18E6">
            <w:pPr>
              <w:jc w:val="center"/>
              <w:rPr>
                <w:snapToGrid w:val="0"/>
                <w:vanish/>
              </w:rPr>
            </w:pPr>
            <w:r w:rsidRPr="005D5B0A">
              <w:rPr>
                <w:rFonts w:cs="Arial"/>
                <w:snapToGrid w:val="0"/>
                <w:vanish/>
              </w:rPr>
              <w:t>2018-07-24</w:t>
            </w:r>
          </w:p>
        </w:tc>
        <w:tc>
          <w:tcPr>
            <w:tcW w:w="5669" w:type="dxa"/>
          </w:tcPr>
          <w:p w14:paraId="0682CCE4"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CR53:</w:t>
            </w:r>
          </w:p>
          <w:p w14:paraId="62FAF223"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new cover sheet</w:t>
            </w:r>
          </w:p>
          <w:p w14:paraId="5028021B"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disclaimer section</w:t>
            </w:r>
          </w:p>
          <w:p w14:paraId="29E59409" w14:textId="77777777" w:rsidR="00072314" w:rsidRPr="005D5B0A" w:rsidRDefault="00072314" w:rsidP="001D18E6">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676CE905"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DocGis1ItemNumber</w:t>
            </w:r>
          </w:p>
          <w:p w14:paraId="58345728"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DocGis2Classification</w:t>
            </w:r>
          </w:p>
          <w:p w14:paraId="6B007A69"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DocType</w:t>
            </w:r>
          </w:p>
          <w:p w14:paraId="0C650908"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DocStatus</w:t>
            </w:r>
          </w:p>
          <w:p w14:paraId="1B182730"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DocIssueDate</w:t>
            </w:r>
          </w:p>
          <w:p w14:paraId="08A42785" w14:textId="77777777" w:rsidR="00072314" w:rsidRPr="005D5B0A" w:rsidRDefault="00072314" w:rsidP="001D18E6">
            <w:pPr>
              <w:pStyle w:val="Header"/>
              <w:numPr>
                <w:ilvl w:val="1"/>
                <w:numId w:val="8"/>
              </w:numPr>
              <w:rPr>
                <w:rFonts w:cs="Arial"/>
                <w:snapToGrid w:val="0"/>
                <w:vanish/>
              </w:rPr>
            </w:pPr>
            <w:r w:rsidRPr="005D5B0A">
              <w:rPr>
                <w:rFonts w:cs="Arial"/>
                <w:snapToGrid w:val="0"/>
                <w:vanish/>
              </w:rPr>
              <w:t>DocReleaseDate</w:t>
            </w:r>
          </w:p>
          <w:p w14:paraId="1C8CCCF2" w14:textId="77777777" w:rsidR="00072314" w:rsidRPr="005D5B0A" w:rsidRDefault="00072314" w:rsidP="001D18E6">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609F1928" w14:textId="77777777" w:rsidR="00072314" w:rsidRPr="005D5B0A" w:rsidRDefault="00072314" w:rsidP="001D18E6">
            <w:pPr>
              <w:rPr>
                <w:snapToGrid w:val="0"/>
                <w:vanish/>
              </w:rPr>
            </w:pPr>
            <w:r w:rsidRPr="005D5B0A">
              <w:rPr>
                <w:snapToGrid w:val="0"/>
                <w:vanish/>
              </w:rPr>
              <w:t>Jbaden1</w:t>
            </w:r>
          </w:p>
        </w:tc>
      </w:tr>
      <w:tr w:rsidR="00072314" w:rsidRPr="005D5B0A" w14:paraId="27B283A3" w14:textId="77777777" w:rsidTr="001D18E6">
        <w:trPr>
          <w:hidden/>
        </w:trPr>
        <w:tc>
          <w:tcPr>
            <w:tcW w:w="993" w:type="dxa"/>
          </w:tcPr>
          <w:p w14:paraId="3AD573F9" w14:textId="77777777" w:rsidR="00072314" w:rsidRPr="005D5B0A" w:rsidRDefault="00072314" w:rsidP="001D18E6">
            <w:pPr>
              <w:jc w:val="center"/>
              <w:rPr>
                <w:snapToGrid w:val="0"/>
                <w:vanish/>
              </w:rPr>
            </w:pPr>
            <w:r w:rsidRPr="005D5B0A">
              <w:rPr>
                <w:snapToGrid w:val="0"/>
                <w:vanish/>
              </w:rPr>
              <w:t>6</w:t>
            </w:r>
          </w:p>
        </w:tc>
        <w:tc>
          <w:tcPr>
            <w:tcW w:w="850" w:type="dxa"/>
          </w:tcPr>
          <w:p w14:paraId="29CEDC2B" w14:textId="77777777" w:rsidR="00072314" w:rsidRPr="005D5B0A" w:rsidRDefault="00072314" w:rsidP="001D18E6">
            <w:pPr>
              <w:jc w:val="center"/>
              <w:rPr>
                <w:snapToGrid w:val="0"/>
                <w:vanish/>
              </w:rPr>
            </w:pPr>
            <w:r w:rsidRPr="005D5B0A">
              <w:rPr>
                <w:snapToGrid w:val="0"/>
                <w:vanish/>
              </w:rPr>
              <w:t>0</w:t>
            </w:r>
          </w:p>
        </w:tc>
        <w:tc>
          <w:tcPr>
            <w:tcW w:w="993" w:type="dxa"/>
          </w:tcPr>
          <w:p w14:paraId="7FE126BF" w14:textId="77777777" w:rsidR="00072314" w:rsidRPr="005D5B0A" w:rsidRDefault="00072314" w:rsidP="001D18E6">
            <w:pPr>
              <w:jc w:val="center"/>
              <w:rPr>
                <w:rFonts w:cs="Arial"/>
                <w:snapToGrid w:val="0"/>
                <w:vanish/>
              </w:rPr>
            </w:pPr>
            <w:r w:rsidRPr="005D5B0A">
              <w:rPr>
                <w:rFonts w:cs="Arial"/>
                <w:snapToGrid w:val="0"/>
                <w:vanish/>
              </w:rPr>
              <w:t>2018-08-06</w:t>
            </w:r>
          </w:p>
        </w:tc>
        <w:tc>
          <w:tcPr>
            <w:tcW w:w="5669" w:type="dxa"/>
          </w:tcPr>
          <w:p w14:paraId="7B987860" w14:textId="77777777" w:rsidR="00072314" w:rsidRPr="005D5B0A" w:rsidRDefault="00072314" w:rsidP="001D18E6">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234EF8FB" w14:textId="77777777" w:rsidR="00072314" w:rsidRPr="005D5B0A" w:rsidRDefault="00072314" w:rsidP="001D18E6">
            <w:pPr>
              <w:rPr>
                <w:snapToGrid w:val="0"/>
                <w:vanish/>
              </w:rPr>
            </w:pPr>
            <w:r w:rsidRPr="005D5B0A">
              <w:rPr>
                <w:snapToGrid w:val="0"/>
                <w:vanish/>
              </w:rPr>
              <w:t>Jbaden1</w:t>
            </w:r>
          </w:p>
        </w:tc>
      </w:tr>
      <w:tr w:rsidR="00072314" w:rsidRPr="005D5B0A" w14:paraId="2243C85B" w14:textId="77777777" w:rsidTr="001D18E6">
        <w:trPr>
          <w:hidden/>
        </w:trPr>
        <w:tc>
          <w:tcPr>
            <w:tcW w:w="993" w:type="dxa"/>
          </w:tcPr>
          <w:p w14:paraId="0670BE83" w14:textId="77777777" w:rsidR="00072314" w:rsidRPr="005D5B0A" w:rsidRDefault="00072314" w:rsidP="001D18E6">
            <w:pPr>
              <w:jc w:val="center"/>
              <w:rPr>
                <w:snapToGrid w:val="0"/>
                <w:vanish/>
              </w:rPr>
            </w:pPr>
            <w:r w:rsidRPr="005D5B0A">
              <w:rPr>
                <w:snapToGrid w:val="0"/>
                <w:vanish/>
              </w:rPr>
              <w:t>6</w:t>
            </w:r>
          </w:p>
        </w:tc>
        <w:tc>
          <w:tcPr>
            <w:tcW w:w="850" w:type="dxa"/>
          </w:tcPr>
          <w:p w14:paraId="2E496735" w14:textId="77777777" w:rsidR="00072314" w:rsidRPr="005D5B0A" w:rsidRDefault="00072314" w:rsidP="001D18E6">
            <w:pPr>
              <w:jc w:val="center"/>
              <w:rPr>
                <w:snapToGrid w:val="0"/>
                <w:vanish/>
              </w:rPr>
            </w:pPr>
            <w:r w:rsidRPr="005D5B0A">
              <w:rPr>
                <w:snapToGrid w:val="0"/>
                <w:vanish/>
              </w:rPr>
              <w:t>0</w:t>
            </w:r>
          </w:p>
        </w:tc>
        <w:tc>
          <w:tcPr>
            <w:tcW w:w="993" w:type="dxa"/>
          </w:tcPr>
          <w:p w14:paraId="510917E5" w14:textId="77777777" w:rsidR="00072314" w:rsidRPr="005D5B0A" w:rsidRDefault="00072314" w:rsidP="001D18E6">
            <w:pPr>
              <w:jc w:val="center"/>
              <w:rPr>
                <w:rFonts w:cs="Arial"/>
                <w:snapToGrid w:val="0"/>
                <w:vanish/>
              </w:rPr>
            </w:pPr>
            <w:r w:rsidRPr="005D5B0A">
              <w:rPr>
                <w:rFonts w:cs="Arial"/>
                <w:snapToGrid w:val="0"/>
                <w:vanish/>
              </w:rPr>
              <w:t>2018-09-28</w:t>
            </w:r>
          </w:p>
        </w:tc>
        <w:tc>
          <w:tcPr>
            <w:tcW w:w="5669" w:type="dxa"/>
          </w:tcPr>
          <w:p w14:paraId="64E69C8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7E0F0BC7" w14:textId="77777777" w:rsidR="00072314" w:rsidRPr="005D5B0A" w:rsidRDefault="00072314" w:rsidP="001D18E6">
            <w:pPr>
              <w:rPr>
                <w:snapToGrid w:val="0"/>
                <w:vanish/>
              </w:rPr>
            </w:pPr>
            <w:r w:rsidRPr="005D5B0A">
              <w:rPr>
                <w:snapToGrid w:val="0"/>
                <w:vanish/>
              </w:rPr>
              <w:t>Jbaden1</w:t>
            </w:r>
          </w:p>
        </w:tc>
      </w:tr>
      <w:tr w:rsidR="00072314" w:rsidRPr="005D5B0A" w14:paraId="3FCFB924" w14:textId="77777777" w:rsidTr="001D18E6">
        <w:trPr>
          <w:hidden/>
        </w:trPr>
        <w:tc>
          <w:tcPr>
            <w:tcW w:w="993" w:type="dxa"/>
          </w:tcPr>
          <w:p w14:paraId="1D6A16AA" w14:textId="77777777" w:rsidR="00072314" w:rsidRPr="005D5B0A" w:rsidRDefault="00072314" w:rsidP="001D18E6">
            <w:pPr>
              <w:jc w:val="center"/>
              <w:rPr>
                <w:snapToGrid w:val="0"/>
                <w:vanish/>
              </w:rPr>
            </w:pPr>
            <w:r w:rsidRPr="005D5B0A">
              <w:rPr>
                <w:snapToGrid w:val="0"/>
                <w:vanish/>
              </w:rPr>
              <w:t>6</w:t>
            </w:r>
          </w:p>
        </w:tc>
        <w:tc>
          <w:tcPr>
            <w:tcW w:w="850" w:type="dxa"/>
          </w:tcPr>
          <w:p w14:paraId="09F435CD" w14:textId="77777777" w:rsidR="00072314" w:rsidRPr="005D5B0A" w:rsidRDefault="00072314" w:rsidP="001D18E6">
            <w:pPr>
              <w:jc w:val="center"/>
              <w:rPr>
                <w:snapToGrid w:val="0"/>
                <w:vanish/>
              </w:rPr>
            </w:pPr>
            <w:r w:rsidRPr="005D5B0A">
              <w:rPr>
                <w:snapToGrid w:val="0"/>
                <w:vanish/>
              </w:rPr>
              <w:t>0</w:t>
            </w:r>
          </w:p>
        </w:tc>
        <w:tc>
          <w:tcPr>
            <w:tcW w:w="993" w:type="dxa"/>
          </w:tcPr>
          <w:p w14:paraId="78C0BC3B" w14:textId="77777777" w:rsidR="00072314" w:rsidRPr="005D5B0A" w:rsidRDefault="00072314" w:rsidP="001D18E6">
            <w:pPr>
              <w:jc w:val="center"/>
              <w:rPr>
                <w:rFonts w:cs="Arial"/>
                <w:snapToGrid w:val="0"/>
                <w:vanish/>
              </w:rPr>
            </w:pPr>
            <w:r w:rsidRPr="005D5B0A">
              <w:rPr>
                <w:rFonts w:cs="Arial"/>
                <w:snapToGrid w:val="0"/>
                <w:vanish/>
              </w:rPr>
              <w:t>2018-10-31</w:t>
            </w:r>
          </w:p>
        </w:tc>
        <w:tc>
          <w:tcPr>
            <w:tcW w:w="5669" w:type="dxa"/>
          </w:tcPr>
          <w:p w14:paraId="15021D92"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0D35208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4A2D1D74" w14:textId="77777777" w:rsidR="00072314" w:rsidRPr="005D5B0A" w:rsidRDefault="00072314" w:rsidP="001D18E6">
            <w:pPr>
              <w:rPr>
                <w:snapToGrid w:val="0"/>
                <w:vanish/>
              </w:rPr>
            </w:pPr>
            <w:r w:rsidRPr="005D5B0A">
              <w:rPr>
                <w:snapToGrid w:val="0"/>
                <w:vanish/>
              </w:rPr>
              <w:t>Jbaden1</w:t>
            </w:r>
          </w:p>
        </w:tc>
      </w:tr>
      <w:tr w:rsidR="00072314" w:rsidRPr="005D5B0A" w14:paraId="7EDE7B08" w14:textId="77777777" w:rsidTr="001D18E6">
        <w:trPr>
          <w:hidden/>
        </w:trPr>
        <w:tc>
          <w:tcPr>
            <w:tcW w:w="993" w:type="dxa"/>
          </w:tcPr>
          <w:p w14:paraId="1EFE774B" w14:textId="77777777" w:rsidR="00072314" w:rsidRPr="005D5B0A" w:rsidRDefault="00072314" w:rsidP="001D18E6">
            <w:pPr>
              <w:jc w:val="center"/>
              <w:rPr>
                <w:snapToGrid w:val="0"/>
                <w:vanish/>
              </w:rPr>
            </w:pPr>
            <w:r w:rsidRPr="005D5B0A">
              <w:rPr>
                <w:snapToGrid w:val="0"/>
                <w:vanish/>
              </w:rPr>
              <w:t>6</w:t>
            </w:r>
          </w:p>
        </w:tc>
        <w:tc>
          <w:tcPr>
            <w:tcW w:w="850" w:type="dxa"/>
          </w:tcPr>
          <w:p w14:paraId="23332A3A" w14:textId="77777777" w:rsidR="00072314" w:rsidRPr="005D5B0A" w:rsidRDefault="00072314" w:rsidP="001D18E6">
            <w:pPr>
              <w:jc w:val="center"/>
              <w:rPr>
                <w:snapToGrid w:val="0"/>
                <w:vanish/>
              </w:rPr>
            </w:pPr>
            <w:r w:rsidRPr="005D5B0A">
              <w:rPr>
                <w:snapToGrid w:val="0"/>
                <w:vanish/>
              </w:rPr>
              <w:t>0</w:t>
            </w:r>
          </w:p>
        </w:tc>
        <w:tc>
          <w:tcPr>
            <w:tcW w:w="993" w:type="dxa"/>
          </w:tcPr>
          <w:p w14:paraId="7CE7AC76" w14:textId="77777777" w:rsidR="00072314" w:rsidRPr="005D5B0A" w:rsidRDefault="00072314" w:rsidP="001D18E6">
            <w:pPr>
              <w:jc w:val="center"/>
              <w:rPr>
                <w:rFonts w:cs="Arial"/>
                <w:snapToGrid w:val="0"/>
                <w:vanish/>
              </w:rPr>
            </w:pPr>
            <w:r w:rsidRPr="005D5B0A">
              <w:rPr>
                <w:rFonts w:cs="Arial"/>
                <w:snapToGrid w:val="0"/>
                <w:vanish/>
              </w:rPr>
              <w:t>2018-11-30</w:t>
            </w:r>
          </w:p>
        </w:tc>
        <w:tc>
          <w:tcPr>
            <w:tcW w:w="5669" w:type="dxa"/>
          </w:tcPr>
          <w:p w14:paraId="5ED0305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73DA5A3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1AC47C3A" w14:textId="77777777" w:rsidR="00072314" w:rsidRPr="005D5B0A" w:rsidRDefault="00072314" w:rsidP="001D18E6">
            <w:pPr>
              <w:rPr>
                <w:snapToGrid w:val="0"/>
                <w:vanish/>
              </w:rPr>
            </w:pPr>
            <w:r w:rsidRPr="005D5B0A">
              <w:rPr>
                <w:snapToGrid w:val="0"/>
                <w:vanish/>
              </w:rPr>
              <w:t>Jbaden1</w:t>
            </w:r>
          </w:p>
        </w:tc>
      </w:tr>
      <w:tr w:rsidR="00072314" w:rsidRPr="005D5B0A" w14:paraId="3649B3F0" w14:textId="77777777" w:rsidTr="001D18E6">
        <w:trPr>
          <w:hidden/>
        </w:trPr>
        <w:tc>
          <w:tcPr>
            <w:tcW w:w="993" w:type="dxa"/>
          </w:tcPr>
          <w:p w14:paraId="3822EA6D" w14:textId="77777777" w:rsidR="00072314" w:rsidRPr="005D5B0A" w:rsidRDefault="00072314" w:rsidP="001D18E6">
            <w:pPr>
              <w:jc w:val="center"/>
              <w:rPr>
                <w:snapToGrid w:val="0"/>
                <w:vanish/>
              </w:rPr>
            </w:pPr>
            <w:r w:rsidRPr="005D5B0A">
              <w:rPr>
                <w:snapToGrid w:val="0"/>
                <w:vanish/>
              </w:rPr>
              <w:t>6</w:t>
            </w:r>
          </w:p>
        </w:tc>
        <w:tc>
          <w:tcPr>
            <w:tcW w:w="850" w:type="dxa"/>
          </w:tcPr>
          <w:p w14:paraId="2E882FA4" w14:textId="77777777" w:rsidR="00072314" w:rsidRPr="005D5B0A" w:rsidRDefault="00072314" w:rsidP="001D18E6">
            <w:pPr>
              <w:jc w:val="center"/>
              <w:rPr>
                <w:snapToGrid w:val="0"/>
                <w:vanish/>
              </w:rPr>
            </w:pPr>
            <w:r w:rsidRPr="005D5B0A">
              <w:rPr>
                <w:snapToGrid w:val="0"/>
                <w:vanish/>
              </w:rPr>
              <w:t>0</w:t>
            </w:r>
          </w:p>
        </w:tc>
        <w:tc>
          <w:tcPr>
            <w:tcW w:w="993" w:type="dxa"/>
          </w:tcPr>
          <w:p w14:paraId="39986A77" w14:textId="77777777" w:rsidR="00072314" w:rsidRPr="005D5B0A" w:rsidRDefault="00072314" w:rsidP="001D18E6">
            <w:pPr>
              <w:jc w:val="center"/>
              <w:rPr>
                <w:rFonts w:cs="Arial"/>
                <w:snapToGrid w:val="0"/>
                <w:vanish/>
              </w:rPr>
            </w:pPr>
            <w:r w:rsidRPr="005D5B0A">
              <w:rPr>
                <w:snapToGrid w:val="0"/>
                <w:vanish/>
              </w:rPr>
              <w:t>2018-12-01</w:t>
            </w:r>
          </w:p>
        </w:tc>
        <w:tc>
          <w:tcPr>
            <w:tcW w:w="5669" w:type="dxa"/>
          </w:tcPr>
          <w:p w14:paraId="2739207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added consistently</w:t>
            </w:r>
          </w:p>
          <w:p w14:paraId="559E2DEC"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30548A48" w14:textId="77777777" w:rsidR="00072314" w:rsidRPr="005D5B0A" w:rsidRDefault="00072314" w:rsidP="001D18E6">
            <w:pPr>
              <w:rPr>
                <w:snapToGrid w:val="0"/>
                <w:vanish/>
              </w:rPr>
            </w:pPr>
            <w:r w:rsidRPr="005D5B0A">
              <w:rPr>
                <w:snapToGrid w:val="0"/>
                <w:vanish/>
              </w:rPr>
              <w:t>Jbaden1</w:t>
            </w:r>
          </w:p>
        </w:tc>
      </w:tr>
      <w:tr w:rsidR="00072314" w:rsidRPr="005D5B0A" w14:paraId="18B21C85" w14:textId="77777777" w:rsidTr="001D18E6">
        <w:trPr>
          <w:hidden/>
        </w:trPr>
        <w:tc>
          <w:tcPr>
            <w:tcW w:w="993" w:type="dxa"/>
          </w:tcPr>
          <w:p w14:paraId="4488D87A" w14:textId="77777777" w:rsidR="00072314" w:rsidRPr="005D5B0A" w:rsidRDefault="00072314" w:rsidP="001D18E6">
            <w:pPr>
              <w:jc w:val="center"/>
              <w:rPr>
                <w:snapToGrid w:val="0"/>
                <w:vanish/>
              </w:rPr>
            </w:pPr>
            <w:r w:rsidRPr="005D5B0A">
              <w:rPr>
                <w:snapToGrid w:val="0"/>
                <w:vanish/>
              </w:rPr>
              <w:t>6</w:t>
            </w:r>
          </w:p>
        </w:tc>
        <w:tc>
          <w:tcPr>
            <w:tcW w:w="850" w:type="dxa"/>
          </w:tcPr>
          <w:p w14:paraId="50E59570" w14:textId="77777777" w:rsidR="00072314" w:rsidRPr="005D5B0A" w:rsidRDefault="00072314" w:rsidP="001D18E6">
            <w:pPr>
              <w:jc w:val="center"/>
              <w:rPr>
                <w:snapToGrid w:val="0"/>
                <w:vanish/>
              </w:rPr>
            </w:pPr>
            <w:r w:rsidRPr="005D5B0A">
              <w:rPr>
                <w:snapToGrid w:val="0"/>
                <w:vanish/>
              </w:rPr>
              <w:t>0</w:t>
            </w:r>
          </w:p>
        </w:tc>
        <w:tc>
          <w:tcPr>
            <w:tcW w:w="993" w:type="dxa"/>
          </w:tcPr>
          <w:p w14:paraId="12A2D0B8" w14:textId="77777777" w:rsidR="00072314" w:rsidRPr="005D5B0A" w:rsidRDefault="00072314" w:rsidP="001D18E6">
            <w:pPr>
              <w:jc w:val="center"/>
              <w:rPr>
                <w:snapToGrid w:val="0"/>
                <w:vanish/>
              </w:rPr>
            </w:pPr>
            <w:r w:rsidRPr="005D5B0A">
              <w:rPr>
                <w:snapToGrid w:val="0"/>
                <w:vanish/>
              </w:rPr>
              <w:t>2018-12-11</w:t>
            </w:r>
          </w:p>
        </w:tc>
        <w:tc>
          <w:tcPr>
            <w:tcW w:w="5669" w:type="dxa"/>
          </w:tcPr>
          <w:p w14:paraId="0B2DCCF5"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771C89A0"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Mapping tables simplified</w:t>
            </w:r>
          </w:p>
          <w:p w14:paraId="1CD8A8ED"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3ED551DB" w14:textId="77777777" w:rsidR="00072314" w:rsidRPr="005D5B0A" w:rsidRDefault="00072314" w:rsidP="001D18E6">
            <w:pPr>
              <w:rPr>
                <w:snapToGrid w:val="0"/>
                <w:vanish/>
              </w:rPr>
            </w:pPr>
            <w:r w:rsidRPr="005D5B0A">
              <w:rPr>
                <w:snapToGrid w:val="0"/>
                <w:vanish/>
              </w:rPr>
              <w:t>Jbaden1</w:t>
            </w:r>
          </w:p>
        </w:tc>
      </w:tr>
      <w:tr w:rsidR="00072314" w:rsidRPr="005D5B0A" w14:paraId="12949854" w14:textId="77777777" w:rsidTr="001D18E6">
        <w:trPr>
          <w:hidden/>
        </w:trPr>
        <w:tc>
          <w:tcPr>
            <w:tcW w:w="993" w:type="dxa"/>
          </w:tcPr>
          <w:p w14:paraId="03FCEB9E" w14:textId="77777777" w:rsidR="00072314" w:rsidRPr="005D5B0A" w:rsidRDefault="00072314" w:rsidP="001D18E6">
            <w:pPr>
              <w:jc w:val="center"/>
              <w:rPr>
                <w:snapToGrid w:val="0"/>
                <w:vanish/>
              </w:rPr>
            </w:pPr>
            <w:r w:rsidRPr="005D5B0A">
              <w:rPr>
                <w:snapToGrid w:val="0"/>
                <w:vanish/>
              </w:rPr>
              <w:t>6</w:t>
            </w:r>
          </w:p>
        </w:tc>
        <w:tc>
          <w:tcPr>
            <w:tcW w:w="850" w:type="dxa"/>
          </w:tcPr>
          <w:p w14:paraId="18E7C2F3" w14:textId="77777777" w:rsidR="00072314" w:rsidRPr="005D5B0A" w:rsidRDefault="00072314" w:rsidP="001D18E6">
            <w:pPr>
              <w:jc w:val="center"/>
              <w:rPr>
                <w:snapToGrid w:val="0"/>
                <w:vanish/>
              </w:rPr>
            </w:pPr>
            <w:r w:rsidRPr="005D5B0A">
              <w:rPr>
                <w:snapToGrid w:val="0"/>
                <w:vanish/>
              </w:rPr>
              <w:t>0a</w:t>
            </w:r>
          </w:p>
        </w:tc>
        <w:tc>
          <w:tcPr>
            <w:tcW w:w="993" w:type="dxa"/>
          </w:tcPr>
          <w:p w14:paraId="0E2EA0BF" w14:textId="77777777" w:rsidR="00072314" w:rsidRPr="005D5B0A" w:rsidRDefault="00072314" w:rsidP="001D18E6">
            <w:pPr>
              <w:jc w:val="center"/>
              <w:rPr>
                <w:snapToGrid w:val="0"/>
                <w:vanish/>
              </w:rPr>
            </w:pPr>
            <w:r w:rsidRPr="005D5B0A">
              <w:rPr>
                <w:snapToGrid w:val="0"/>
                <w:vanish/>
              </w:rPr>
              <w:t>2019-01-04</w:t>
            </w:r>
          </w:p>
        </w:tc>
        <w:tc>
          <w:tcPr>
            <w:tcW w:w="5669" w:type="dxa"/>
          </w:tcPr>
          <w:p w14:paraId="2DD9894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0D73D34B"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2F7D92B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7F71CE8A"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Editorial corrections on the cover sheet</w:t>
            </w:r>
          </w:p>
          <w:p w14:paraId="4C0D8B74"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3EABBCC7"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5D75FDC0" w14:textId="77777777" w:rsidR="00072314" w:rsidRPr="005D5B0A" w:rsidRDefault="00072314" w:rsidP="001D18E6">
            <w:pPr>
              <w:rPr>
                <w:snapToGrid w:val="0"/>
                <w:vanish/>
              </w:rPr>
            </w:pPr>
            <w:r w:rsidRPr="005D5B0A">
              <w:rPr>
                <w:snapToGrid w:val="0"/>
                <w:vanish/>
              </w:rPr>
              <w:t>Jbaden1</w:t>
            </w:r>
          </w:p>
        </w:tc>
      </w:tr>
      <w:tr w:rsidR="00072314" w:rsidRPr="005D5B0A" w14:paraId="43A1D4A5" w14:textId="77777777" w:rsidTr="001D18E6">
        <w:trPr>
          <w:hidden/>
        </w:trPr>
        <w:tc>
          <w:tcPr>
            <w:tcW w:w="993" w:type="dxa"/>
          </w:tcPr>
          <w:p w14:paraId="69A47F5E" w14:textId="77777777" w:rsidR="00072314" w:rsidRPr="005D5B0A" w:rsidRDefault="00072314" w:rsidP="001D18E6">
            <w:pPr>
              <w:jc w:val="center"/>
              <w:rPr>
                <w:snapToGrid w:val="0"/>
                <w:vanish/>
              </w:rPr>
            </w:pPr>
            <w:r w:rsidRPr="005D5B0A">
              <w:rPr>
                <w:snapToGrid w:val="0"/>
                <w:vanish/>
              </w:rPr>
              <w:t>6</w:t>
            </w:r>
          </w:p>
        </w:tc>
        <w:tc>
          <w:tcPr>
            <w:tcW w:w="850" w:type="dxa"/>
          </w:tcPr>
          <w:p w14:paraId="66B72378" w14:textId="77777777" w:rsidR="00072314" w:rsidRPr="005D5B0A" w:rsidRDefault="00072314" w:rsidP="001D18E6">
            <w:pPr>
              <w:jc w:val="center"/>
              <w:rPr>
                <w:snapToGrid w:val="0"/>
                <w:vanish/>
              </w:rPr>
            </w:pPr>
            <w:r w:rsidRPr="005D5B0A">
              <w:rPr>
                <w:snapToGrid w:val="0"/>
                <w:vanish/>
              </w:rPr>
              <w:t>0a</w:t>
            </w:r>
          </w:p>
        </w:tc>
        <w:tc>
          <w:tcPr>
            <w:tcW w:w="993" w:type="dxa"/>
          </w:tcPr>
          <w:p w14:paraId="1AD8A922" w14:textId="77777777" w:rsidR="00072314" w:rsidRPr="005D5B0A" w:rsidRDefault="00072314" w:rsidP="001D18E6">
            <w:pPr>
              <w:jc w:val="center"/>
              <w:rPr>
                <w:snapToGrid w:val="0"/>
                <w:vanish/>
              </w:rPr>
            </w:pPr>
            <w:r w:rsidRPr="005D5B0A">
              <w:rPr>
                <w:snapToGrid w:val="0"/>
                <w:vanish/>
              </w:rPr>
              <w:t>2019-01-04</w:t>
            </w:r>
          </w:p>
        </w:tc>
        <w:tc>
          <w:tcPr>
            <w:tcW w:w="5669" w:type="dxa"/>
          </w:tcPr>
          <w:p w14:paraId="04DD3E78"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36B22F27"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Bugfix: table 13 renamed from FTTI table to FHT table, includes a bug fix: each FSR is allocated to only one ECU/component</w:t>
            </w:r>
          </w:p>
        </w:tc>
        <w:tc>
          <w:tcPr>
            <w:tcW w:w="1696" w:type="dxa"/>
          </w:tcPr>
          <w:p w14:paraId="6CC7AF6D" w14:textId="77777777" w:rsidR="00072314" w:rsidRPr="005D5B0A" w:rsidRDefault="00072314" w:rsidP="001D18E6">
            <w:pPr>
              <w:rPr>
                <w:snapToGrid w:val="0"/>
                <w:vanish/>
              </w:rPr>
            </w:pPr>
            <w:r w:rsidRPr="005D5B0A">
              <w:rPr>
                <w:snapToGrid w:val="0"/>
                <w:vanish/>
              </w:rPr>
              <w:t>Jbaden1</w:t>
            </w:r>
          </w:p>
        </w:tc>
      </w:tr>
      <w:tr w:rsidR="00072314" w:rsidRPr="005D5B0A" w14:paraId="18B9A87D" w14:textId="77777777" w:rsidTr="001D18E6">
        <w:trPr>
          <w:hidden/>
        </w:trPr>
        <w:tc>
          <w:tcPr>
            <w:tcW w:w="993" w:type="dxa"/>
          </w:tcPr>
          <w:p w14:paraId="32679516" w14:textId="77777777" w:rsidR="00072314" w:rsidRPr="005D5B0A" w:rsidRDefault="00072314" w:rsidP="001D18E6">
            <w:pPr>
              <w:jc w:val="center"/>
              <w:rPr>
                <w:snapToGrid w:val="0"/>
                <w:vanish/>
              </w:rPr>
            </w:pPr>
            <w:r w:rsidRPr="005D5B0A">
              <w:rPr>
                <w:snapToGrid w:val="0"/>
                <w:vanish/>
              </w:rPr>
              <w:t>6</w:t>
            </w:r>
          </w:p>
        </w:tc>
        <w:tc>
          <w:tcPr>
            <w:tcW w:w="850" w:type="dxa"/>
          </w:tcPr>
          <w:p w14:paraId="4ACF29FC" w14:textId="77777777" w:rsidR="00072314" w:rsidRPr="005D5B0A" w:rsidRDefault="00072314" w:rsidP="001D18E6">
            <w:pPr>
              <w:jc w:val="center"/>
              <w:rPr>
                <w:snapToGrid w:val="0"/>
                <w:vanish/>
              </w:rPr>
            </w:pPr>
            <w:r w:rsidRPr="005D5B0A">
              <w:rPr>
                <w:snapToGrid w:val="0"/>
                <w:vanish/>
              </w:rPr>
              <w:t>0b</w:t>
            </w:r>
          </w:p>
        </w:tc>
        <w:tc>
          <w:tcPr>
            <w:tcW w:w="993" w:type="dxa"/>
          </w:tcPr>
          <w:p w14:paraId="088A7CD8" w14:textId="77777777" w:rsidR="00072314" w:rsidRPr="005D5B0A" w:rsidRDefault="00072314" w:rsidP="001D18E6">
            <w:pPr>
              <w:jc w:val="center"/>
              <w:rPr>
                <w:snapToGrid w:val="0"/>
                <w:vanish/>
              </w:rPr>
            </w:pPr>
            <w:r w:rsidRPr="005D5B0A">
              <w:rPr>
                <w:snapToGrid w:val="0"/>
                <w:vanish/>
              </w:rPr>
              <w:t>2019-02-04</w:t>
            </w:r>
          </w:p>
        </w:tc>
        <w:tc>
          <w:tcPr>
            <w:tcW w:w="5669" w:type="dxa"/>
          </w:tcPr>
          <w:p w14:paraId="43E42B35"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235A67B3"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5E48F087"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Chapter “ECU Specific Requirements” renamed to “Component Specific Requirements” in chapter “Implemented Function xxx”. Table “Requirements not cascaded” renamed to “Component Specific Requirements” and refined to describe changes from Logical Function requirements set more formally. This is also to help during VSEM import to identify those requirements of the Logical Function which cannot be simply carried over to the ECU.</w:t>
            </w:r>
          </w:p>
          <w:p w14:paraId="2F405538" w14:textId="77777777" w:rsidR="00072314" w:rsidRPr="005D5B0A" w:rsidRDefault="00072314" w:rsidP="001D18E6">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52120794" w14:textId="77777777" w:rsidR="00072314" w:rsidRPr="005D5B0A" w:rsidRDefault="00072314" w:rsidP="001D18E6">
            <w:pPr>
              <w:rPr>
                <w:snapToGrid w:val="0"/>
                <w:vanish/>
              </w:rPr>
            </w:pPr>
            <w:r w:rsidRPr="005D5B0A">
              <w:rPr>
                <w:snapToGrid w:val="0"/>
                <w:vanish/>
              </w:rPr>
              <w:t>Jbaden1</w:t>
            </w:r>
          </w:p>
        </w:tc>
      </w:tr>
      <w:tr w:rsidR="00072314" w:rsidRPr="005D5B0A" w14:paraId="6F42767B" w14:textId="77777777" w:rsidTr="001D18E6">
        <w:trPr>
          <w:hidden/>
        </w:trPr>
        <w:tc>
          <w:tcPr>
            <w:tcW w:w="993" w:type="dxa"/>
          </w:tcPr>
          <w:p w14:paraId="25817038" w14:textId="77777777" w:rsidR="00072314" w:rsidRPr="005D5B0A" w:rsidRDefault="00072314" w:rsidP="001D18E6">
            <w:pPr>
              <w:jc w:val="center"/>
              <w:rPr>
                <w:snapToGrid w:val="0"/>
                <w:vanish/>
              </w:rPr>
            </w:pPr>
            <w:r w:rsidRPr="005D5B0A">
              <w:rPr>
                <w:snapToGrid w:val="0"/>
                <w:vanish/>
              </w:rPr>
              <w:t>6</w:t>
            </w:r>
          </w:p>
        </w:tc>
        <w:tc>
          <w:tcPr>
            <w:tcW w:w="850" w:type="dxa"/>
          </w:tcPr>
          <w:p w14:paraId="71BADFA5" w14:textId="77777777" w:rsidR="00072314" w:rsidRPr="005D5B0A" w:rsidRDefault="00072314" w:rsidP="001D18E6">
            <w:pPr>
              <w:jc w:val="center"/>
              <w:rPr>
                <w:snapToGrid w:val="0"/>
                <w:vanish/>
              </w:rPr>
            </w:pPr>
            <w:r w:rsidRPr="005D5B0A">
              <w:rPr>
                <w:snapToGrid w:val="0"/>
                <w:vanish/>
              </w:rPr>
              <w:t>0c</w:t>
            </w:r>
          </w:p>
        </w:tc>
        <w:tc>
          <w:tcPr>
            <w:tcW w:w="993" w:type="dxa"/>
          </w:tcPr>
          <w:p w14:paraId="2922ABD6" w14:textId="77777777" w:rsidR="00072314" w:rsidRPr="005D5B0A" w:rsidRDefault="00072314" w:rsidP="001D18E6">
            <w:pPr>
              <w:jc w:val="center"/>
              <w:rPr>
                <w:snapToGrid w:val="0"/>
                <w:vanish/>
              </w:rPr>
            </w:pPr>
            <w:r w:rsidRPr="005D5B0A">
              <w:rPr>
                <w:snapToGrid w:val="0"/>
                <w:vanish/>
              </w:rPr>
              <w:t>2019-02-05</w:t>
            </w:r>
          </w:p>
        </w:tc>
        <w:tc>
          <w:tcPr>
            <w:tcW w:w="5669" w:type="dxa"/>
          </w:tcPr>
          <w:p w14:paraId="322703FD"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1DD0D32F" w14:textId="77777777" w:rsidR="00072314" w:rsidRPr="005D5B0A" w:rsidRDefault="00072314" w:rsidP="001D18E6">
            <w:pPr>
              <w:rPr>
                <w:snapToGrid w:val="0"/>
                <w:vanish/>
              </w:rPr>
            </w:pPr>
            <w:r w:rsidRPr="005D5B0A">
              <w:rPr>
                <w:snapToGrid w:val="0"/>
                <w:vanish/>
              </w:rPr>
              <w:t>Jbaden1</w:t>
            </w:r>
          </w:p>
        </w:tc>
      </w:tr>
      <w:tr w:rsidR="00072314" w:rsidRPr="005D5B0A" w14:paraId="426425EC" w14:textId="77777777" w:rsidTr="001D18E6">
        <w:trPr>
          <w:hidden/>
        </w:trPr>
        <w:tc>
          <w:tcPr>
            <w:tcW w:w="993" w:type="dxa"/>
          </w:tcPr>
          <w:p w14:paraId="63C846AA" w14:textId="77777777" w:rsidR="00072314" w:rsidRPr="005D5B0A" w:rsidRDefault="00072314" w:rsidP="001D18E6">
            <w:pPr>
              <w:jc w:val="center"/>
              <w:rPr>
                <w:snapToGrid w:val="0"/>
                <w:vanish/>
              </w:rPr>
            </w:pPr>
            <w:r w:rsidRPr="005D5B0A">
              <w:rPr>
                <w:snapToGrid w:val="0"/>
                <w:vanish/>
              </w:rPr>
              <w:t>6</w:t>
            </w:r>
          </w:p>
        </w:tc>
        <w:tc>
          <w:tcPr>
            <w:tcW w:w="850" w:type="dxa"/>
          </w:tcPr>
          <w:p w14:paraId="154BDCE0" w14:textId="77777777" w:rsidR="00072314" w:rsidRPr="005D5B0A" w:rsidRDefault="00072314" w:rsidP="001D18E6">
            <w:pPr>
              <w:jc w:val="center"/>
              <w:rPr>
                <w:snapToGrid w:val="0"/>
                <w:vanish/>
              </w:rPr>
            </w:pPr>
            <w:r w:rsidRPr="005D5B0A">
              <w:rPr>
                <w:snapToGrid w:val="0"/>
                <w:vanish/>
              </w:rPr>
              <w:t>0c</w:t>
            </w:r>
          </w:p>
        </w:tc>
        <w:tc>
          <w:tcPr>
            <w:tcW w:w="993" w:type="dxa"/>
          </w:tcPr>
          <w:p w14:paraId="1A652D2F" w14:textId="77777777" w:rsidR="00072314" w:rsidRPr="005D5B0A" w:rsidRDefault="00072314" w:rsidP="001D18E6">
            <w:pPr>
              <w:jc w:val="center"/>
              <w:rPr>
                <w:snapToGrid w:val="0"/>
                <w:vanish/>
              </w:rPr>
            </w:pPr>
            <w:r w:rsidRPr="005D5B0A">
              <w:rPr>
                <w:snapToGrid w:val="0"/>
                <w:vanish/>
              </w:rPr>
              <w:t>2019-02-20</w:t>
            </w:r>
          </w:p>
        </w:tc>
        <w:tc>
          <w:tcPr>
            <w:tcW w:w="5669" w:type="dxa"/>
          </w:tcPr>
          <w:p w14:paraId="36831334"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5D849565" w14:textId="77777777" w:rsidR="00072314" w:rsidRPr="005D5B0A" w:rsidRDefault="00072314" w:rsidP="001D18E6">
            <w:pPr>
              <w:rPr>
                <w:snapToGrid w:val="0"/>
                <w:vanish/>
              </w:rPr>
            </w:pPr>
            <w:r w:rsidRPr="005D5B0A">
              <w:rPr>
                <w:snapToGrid w:val="0"/>
                <w:vanish/>
              </w:rPr>
              <w:t>Jbaden1</w:t>
            </w:r>
          </w:p>
        </w:tc>
      </w:tr>
      <w:tr w:rsidR="00072314" w:rsidRPr="005D5B0A" w14:paraId="79D4B696" w14:textId="77777777" w:rsidTr="001D18E6">
        <w:trPr>
          <w:hidden/>
        </w:trPr>
        <w:tc>
          <w:tcPr>
            <w:tcW w:w="993" w:type="dxa"/>
          </w:tcPr>
          <w:p w14:paraId="170FAD99" w14:textId="77777777" w:rsidR="00072314" w:rsidRPr="005D5B0A" w:rsidRDefault="00072314" w:rsidP="001D18E6">
            <w:pPr>
              <w:jc w:val="center"/>
              <w:rPr>
                <w:snapToGrid w:val="0"/>
                <w:vanish/>
              </w:rPr>
            </w:pPr>
            <w:r w:rsidRPr="005D5B0A">
              <w:rPr>
                <w:snapToGrid w:val="0"/>
                <w:vanish/>
              </w:rPr>
              <w:t>6</w:t>
            </w:r>
          </w:p>
        </w:tc>
        <w:tc>
          <w:tcPr>
            <w:tcW w:w="850" w:type="dxa"/>
          </w:tcPr>
          <w:p w14:paraId="4F837869" w14:textId="77777777" w:rsidR="00072314" w:rsidRPr="005D5B0A" w:rsidRDefault="00072314" w:rsidP="001D18E6">
            <w:pPr>
              <w:jc w:val="center"/>
              <w:rPr>
                <w:snapToGrid w:val="0"/>
                <w:vanish/>
              </w:rPr>
            </w:pPr>
            <w:r>
              <w:rPr>
                <w:snapToGrid w:val="0"/>
                <w:vanish/>
              </w:rPr>
              <w:t>1a</w:t>
            </w:r>
          </w:p>
        </w:tc>
        <w:tc>
          <w:tcPr>
            <w:tcW w:w="993" w:type="dxa"/>
          </w:tcPr>
          <w:p w14:paraId="01AF25F8" w14:textId="77777777" w:rsidR="00072314" w:rsidRPr="005D5B0A" w:rsidRDefault="00072314" w:rsidP="001D18E6">
            <w:pPr>
              <w:jc w:val="center"/>
              <w:rPr>
                <w:snapToGrid w:val="0"/>
                <w:vanish/>
              </w:rPr>
            </w:pPr>
            <w:r w:rsidRPr="005D5B0A">
              <w:rPr>
                <w:snapToGrid w:val="0"/>
                <w:vanish/>
              </w:rPr>
              <w:t>2019-02-05</w:t>
            </w:r>
          </w:p>
        </w:tc>
        <w:tc>
          <w:tcPr>
            <w:tcW w:w="5669" w:type="dxa"/>
          </w:tcPr>
          <w:p w14:paraId="37505C0F" w14:textId="77777777" w:rsidR="00072314" w:rsidRPr="005D5B0A" w:rsidRDefault="00072314" w:rsidP="001D18E6">
            <w:pPr>
              <w:pStyle w:val="Header"/>
              <w:rPr>
                <w:rFonts w:cs="Arial"/>
                <w:snapToGrid w:val="0"/>
                <w:vanish/>
              </w:rPr>
            </w:pPr>
            <w:r w:rsidRPr="005D5B0A">
              <w:rPr>
                <w:rFonts w:cs="Arial"/>
                <w:snapToGrid w:val="0"/>
                <w:vanish/>
              </w:rPr>
              <w:t>Functional Safety related changes:</w:t>
            </w:r>
          </w:p>
          <w:p w14:paraId="20E8717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105492D5"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1791B140"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4B499CBF" w14:textId="77777777" w:rsidR="00072314" w:rsidRPr="005D5B0A" w:rsidRDefault="00072314" w:rsidP="001D18E6">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620F2393" w14:textId="77777777" w:rsidR="00072314" w:rsidRPr="005D5B0A" w:rsidRDefault="00072314" w:rsidP="001D18E6">
            <w:pPr>
              <w:rPr>
                <w:snapToGrid w:val="0"/>
                <w:vanish/>
              </w:rPr>
            </w:pPr>
            <w:r w:rsidRPr="005D5B0A">
              <w:rPr>
                <w:snapToGrid w:val="0"/>
                <w:vanish/>
              </w:rPr>
              <w:t>Jbaden1</w:t>
            </w:r>
          </w:p>
        </w:tc>
      </w:tr>
      <w:tr w:rsidR="00072314" w:rsidRPr="005D5B0A" w14:paraId="0F3F6C6E" w14:textId="77777777" w:rsidTr="001D18E6">
        <w:trPr>
          <w:hidden/>
        </w:trPr>
        <w:tc>
          <w:tcPr>
            <w:tcW w:w="993" w:type="dxa"/>
          </w:tcPr>
          <w:p w14:paraId="706D7FD1" w14:textId="77777777" w:rsidR="00072314" w:rsidRPr="005D5B0A" w:rsidRDefault="00072314" w:rsidP="001D18E6">
            <w:pPr>
              <w:jc w:val="center"/>
              <w:rPr>
                <w:snapToGrid w:val="0"/>
                <w:vanish/>
              </w:rPr>
            </w:pPr>
            <w:r w:rsidRPr="005D5B0A">
              <w:rPr>
                <w:snapToGrid w:val="0"/>
                <w:vanish/>
              </w:rPr>
              <w:t>6</w:t>
            </w:r>
          </w:p>
        </w:tc>
        <w:tc>
          <w:tcPr>
            <w:tcW w:w="850" w:type="dxa"/>
          </w:tcPr>
          <w:p w14:paraId="33CD6159" w14:textId="77777777" w:rsidR="00072314" w:rsidRPr="005D5B0A" w:rsidRDefault="00072314" w:rsidP="001D18E6">
            <w:pPr>
              <w:jc w:val="center"/>
              <w:rPr>
                <w:snapToGrid w:val="0"/>
                <w:vanish/>
              </w:rPr>
            </w:pPr>
            <w:r>
              <w:rPr>
                <w:snapToGrid w:val="0"/>
                <w:vanish/>
              </w:rPr>
              <w:t>1a</w:t>
            </w:r>
          </w:p>
        </w:tc>
        <w:tc>
          <w:tcPr>
            <w:tcW w:w="993" w:type="dxa"/>
          </w:tcPr>
          <w:p w14:paraId="691C66E0" w14:textId="77777777" w:rsidR="00072314" w:rsidRPr="005D5B0A" w:rsidRDefault="00072314" w:rsidP="001D18E6">
            <w:pPr>
              <w:jc w:val="center"/>
              <w:rPr>
                <w:snapToGrid w:val="0"/>
                <w:vanish/>
              </w:rPr>
            </w:pPr>
            <w:r w:rsidRPr="005D5B0A">
              <w:rPr>
                <w:snapToGrid w:val="0"/>
                <w:vanish/>
              </w:rPr>
              <w:t>2019-04-02</w:t>
            </w:r>
          </w:p>
        </w:tc>
        <w:tc>
          <w:tcPr>
            <w:tcW w:w="5669" w:type="dxa"/>
          </w:tcPr>
          <w:p w14:paraId="01A38D86" w14:textId="77777777" w:rsidR="00072314" w:rsidRPr="005D5B0A" w:rsidRDefault="00072314" w:rsidP="001D18E6">
            <w:pPr>
              <w:pStyle w:val="Header"/>
              <w:rPr>
                <w:vanish/>
              </w:rPr>
            </w:pPr>
            <w:r w:rsidRPr="005D5B0A">
              <w:rPr>
                <w:vanish/>
              </w:rPr>
              <w:t>Headings of “Architectural Redundancy Summary” table clarified</w:t>
            </w:r>
          </w:p>
        </w:tc>
        <w:tc>
          <w:tcPr>
            <w:tcW w:w="1696" w:type="dxa"/>
          </w:tcPr>
          <w:p w14:paraId="7A79019A" w14:textId="77777777" w:rsidR="00072314" w:rsidRPr="005D5B0A" w:rsidRDefault="00072314" w:rsidP="001D18E6">
            <w:pPr>
              <w:rPr>
                <w:snapToGrid w:val="0"/>
                <w:vanish/>
              </w:rPr>
            </w:pPr>
            <w:r w:rsidRPr="005D5B0A">
              <w:rPr>
                <w:snapToGrid w:val="0"/>
                <w:vanish/>
              </w:rPr>
              <w:t>Jbaden1</w:t>
            </w:r>
          </w:p>
        </w:tc>
      </w:tr>
      <w:tr w:rsidR="00072314" w:rsidRPr="005D5B0A" w14:paraId="68AF3927" w14:textId="77777777" w:rsidTr="001D18E6">
        <w:trPr>
          <w:hidden/>
        </w:trPr>
        <w:tc>
          <w:tcPr>
            <w:tcW w:w="993" w:type="dxa"/>
          </w:tcPr>
          <w:p w14:paraId="0F2F842B" w14:textId="77777777" w:rsidR="00072314" w:rsidRPr="005D5B0A" w:rsidRDefault="00072314" w:rsidP="001D18E6">
            <w:pPr>
              <w:jc w:val="center"/>
              <w:rPr>
                <w:snapToGrid w:val="0"/>
                <w:vanish/>
              </w:rPr>
            </w:pPr>
            <w:r w:rsidRPr="005D5B0A">
              <w:rPr>
                <w:snapToGrid w:val="0"/>
                <w:vanish/>
              </w:rPr>
              <w:t>6</w:t>
            </w:r>
          </w:p>
        </w:tc>
        <w:tc>
          <w:tcPr>
            <w:tcW w:w="850" w:type="dxa"/>
          </w:tcPr>
          <w:p w14:paraId="2CEE0EAF" w14:textId="77777777" w:rsidR="00072314" w:rsidRPr="005D5B0A" w:rsidRDefault="00072314" w:rsidP="001D18E6">
            <w:pPr>
              <w:jc w:val="center"/>
              <w:rPr>
                <w:snapToGrid w:val="0"/>
                <w:vanish/>
              </w:rPr>
            </w:pPr>
            <w:r>
              <w:rPr>
                <w:snapToGrid w:val="0"/>
                <w:vanish/>
              </w:rPr>
              <w:t>1a</w:t>
            </w:r>
          </w:p>
        </w:tc>
        <w:tc>
          <w:tcPr>
            <w:tcW w:w="993" w:type="dxa"/>
          </w:tcPr>
          <w:p w14:paraId="43B617BB" w14:textId="77777777" w:rsidR="00072314" w:rsidRPr="005D5B0A" w:rsidRDefault="00072314" w:rsidP="001D18E6">
            <w:pPr>
              <w:jc w:val="center"/>
              <w:rPr>
                <w:snapToGrid w:val="0"/>
                <w:vanish/>
              </w:rPr>
            </w:pPr>
            <w:r w:rsidRPr="005D5B0A">
              <w:rPr>
                <w:snapToGrid w:val="0"/>
                <w:vanish/>
              </w:rPr>
              <w:t>2019-04-10</w:t>
            </w:r>
          </w:p>
        </w:tc>
        <w:tc>
          <w:tcPr>
            <w:tcW w:w="5669" w:type="dxa"/>
          </w:tcPr>
          <w:p w14:paraId="3BB937B3" w14:textId="77777777" w:rsidR="00072314" w:rsidRPr="005D5B0A" w:rsidRDefault="00072314" w:rsidP="00072314">
            <w:pPr>
              <w:pStyle w:val="Header"/>
              <w:numPr>
                <w:ilvl w:val="0"/>
                <w:numId w:val="39"/>
              </w:numPr>
              <w:rPr>
                <w:vanish/>
              </w:rPr>
            </w:pPr>
            <w:r w:rsidRPr="005D5B0A">
              <w:rPr>
                <w:vanish/>
              </w:rPr>
              <w:t>ASIL Decomposition table moved from Function Spec into the Feature Implementation Spec (ASIL Decomposition of Technical Safety Requirements)</w:t>
            </w:r>
          </w:p>
          <w:p w14:paraId="4B9AB4E7" w14:textId="77777777" w:rsidR="00072314" w:rsidRPr="005D5B0A" w:rsidRDefault="00072314" w:rsidP="00072314">
            <w:pPr>
              <w:pStyle w:val="Header"/>
              <w:numPr>
                <w:ilvl w:val="0"/>
                <w:numId w:val="39"/>
              </w:numPr>
              <w:rPr>
                <w:vanish/>
              </w:rPr>
            </w:pPr>
            <w:r w:rsidRPr="005D5B0A">
              <w:rPr>
                <w:vanish/>
              </w:rPr>
              <w:t>2 alternative versions of the Function Allocation Table (Standard variant vs. Functional Safety variant) placed next to each other.</w:t>
            </w:r>
          </w:p>
        </w:tc>
        <w:tc>
          <w:tcPr>
            <w:tcW w:w="1696" w:type="dxa"/>
          </w:tcPr>
          <w:p w14:paraId="091AEAD2" w14:textId="77777777" w:rsidR="00072314" w:rsidRPr="005D5B0A" w:rsidRDefault="00072314" w:rsidP="001D18E6">
            <w:pPr>
              <w:rPr>
                <w:snapToGrid w:val="0"/>
                <w:vanish/>
              </w:rPr>
            </w:pPr>
            <w:r w:rsidRPr="005D5B0A">
              <w:rPr>
                <w:snapToGrid w:val="0"/>
                <w:vanish/>
              </w:rPr>
              <w:t>Jbaden1</w:t>
            </w:r>
          </w:p>
        </w:tc>
      </w:tr>
      <w:tr w:rsidR="00072314" w:rsidRPr="005D5B0A" w14:paraId="4543D803" w14:textId="77777777" w:rsidTr="001D18E6">
        <w:trPr>
          <w:hidden/>
        </w:trPr>
        <w:tc>
          <w:tcPr>
            <w:tcW w:w="993" w:type="dxa"/>
          </w:tcPr>
          <w:p w14:paraId="25307638" w14:textId="77777777" w:rsidR="00072314" w:rsidRPr="005D5B0A" w:rsidRDefault="00072314" w:rsidP="001D18E6">
            <w:pPr>
              <w:jc w:val="center"/>
              <w:rPr>
                <w:snapToGrid w:val="0"/>
                <w:vanish/>
              </w:rPr>
            </w:pPr>
            <w:r w:rsidRPr="005D5B0A">
              <w:rPr>
                <w:snapToGrid w:val="0"/>
                <w:vanish/>
              </w:rPr>
              <w:t>6</w:t>
            </w:r>
          </w:p>
        </w:tc>
        <w:tc>
          <w:tcPr>
            <w:tcW w:w="850" w:type="dxa"/>
          </w:tcPr>
          <w:p w14:paraId="4F340F25" w14:textId="77777777" w:rsidR="00072314" w:rsidRPr="005D5B0A" w:rsidRDefault="00072314" w:rsidP="001D18E6">
            <w:pPr>
              <w:jc w:val="center"/>
              <w:rPr>
                <w:snapToGrid w:val="0"/>
                <w:vanish/>
              </w:rPr>
            </w:pPr>
            <w:r>
              <w:rPr>
                <w:snapToGrid w:val="0"/>
                <w:vanish/>
              </w:rPr>
              <w:t>1a</w:t>
            </w:r>
          </w:p>
        </w:tc>
        <w:tc>
          <w:tcPr>
            <w:tcW w:w="993" w:type="dxa"/>
          </w:tcPr>
          <w:p w14:paraId="1B35DF40" w14:textId="77777777" w:rsidR="00072314" w:rsidRPr="005D5B0A" w:rsidRDefault="00072314" w:rsidP="001D18E6">
            <w:pPr>
              <w:jc w:val="center"/>
              <w:rPr>
                <w:snapToGrid w:val="0"/>
                <w:vanish/>
              </w:rPr>
            </w:pPr>
            <w:r w:rsidRPr="005D5B0A">
              <w:rPr>
                <w:snapToGrid w:val="0"/>
                <w:vanish/>
              </w:rPr>
              <w:t>2019-05-31</w:t>
            </w:r>
          </w:p>
        </w:tc>
        <w:tc>
          <w:tcPr>
            <w:tcW w:w="5669" w:type="dxa"/>
          </w:tcPr>
          <w:p w14:paraId="7CC267CC" w14:textId="77777777" w:rsidR="00072314" w:rsidRPr="005D5B0A" w:rsidRDefault="00072314" w:rsidP="00072314">
            <w:pPr>
              <w:pStyle w:val="Header"/>
              <w:numPr>
                <w:ilvl w:val="0"/>
                <w:numId w:val="39"/>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4914FD3D" w14:textId="77777777" w:rsidR="00072314" w:rsidRPr="005D5B0A" w:rsidRDefault="00072314" w:rsidP="001D18E6">
            <w:pPr>
              <w:rPr>
                <w:snapToGrid w:val="0"/>
                <w:vanish/>
              </w:rPr>
            </w:pPr>
            <w:r w:rsidRPr="005D5B0A">
              <w:rPr>
                <w:snapToGrid w:val="0"/>
                <w:vanish/>
              </w:rPr>
              <w:t>Jbaden1</w:t>
            </w:r>
          </w:p>
        </w:tc>
      </w:tr>
      <w:tr w:rsidR="00072314" w:rsidRPr="005D5B0A" w14:paraId="7AB66097" w14:textId="77777777" w:rsidTr="001D18E6">
        <w:trPr>
          <w:hidden/>
        </w:trPr>
        <w:tc>
          <w:tcPr>
            <w:tcW w:w="993" w:type="dxa"/>
          </w:tcPr>
          <w:p w14:paraId="56C2D689" w14:textId="77777777" w:rsidR="00072314" w:rsidRPr="005D5B0A" w:rsidRDefault="00072314" w:rsidP="001D18E6">
            <w:pPr>
              <w:jc w:val="center"/>
              <w:rPr>
                <w:snapToGrid w:val="0"/>
                <w:vanish/>
              </w:rPr>
            </w:pPr>
            <w:r w:rsidRPr="005D5B0A">
              <w:rPr>
                <w:snapToGrid w:val="0"/>
                <w:vanish/>
              </w:rPr>
              <w:t>6</w:t>
            </w:r>
          </w:p>
        </w:tc>
        <w:tc>
          <w:tcPr>
            <w:tcW w:w="850" w:type="dxa"/>
          </w:tcPr>
          <w:p w14:paraId="0BAD31BF" w14:textId="77777777" w:rsidR="00072314" w:rsidRPr="005D5B0A" w:rsidRDefault="00072314" w:rsidP="001D18E6">
            <w:pPr>
              <w:jc w:val="center"/>
              <w:rPr>
                <w:snapToGrid w:val="0"/>
                <w:vanish/>
              </w:rPr>
            </w:pPr>
            <w:r>
              <w:rPr>
                <w:snapToGrid w:val="0"/>
                <w:vanish/>
              </w:rPr>
              <w:t>1a</w:t>
            </w:r>
          </w:p>
        </w:tc>
        <w:tc>
          <w:tcPr>
            <w:tcW w:w="993" w:type="dxa"/>
          </w:tcPr>
          <w:p w14:paraId="0E5A160D" w14:textId="77777777" w:rsidR="00072314" w:rsidRPr="005D5B0A" w:rsidRDefault="00072314" w:rsidP="001D18E6">
            <w:pPr>
              <w:jc w:val="center"/>
              <w:rPr>
                <w:snapToGrid w:val="0"/>
                <w:vanish/>
              </w:rPr>
            </w:pPr>
            <w:r w:rsidRPr="005D5B0A">
              <w:rPr>
                <w:snapToGrid w:val="0"/>
                <w:vanish/>
              </w:rPr>
              <w:t>2019-05-31</w:t>
            </w:r>
          </w:p>
        </w:tc>
        <w:tc>
          <w:tcPr>
            <w:tcW w:w="5669" w:type="dxa"/>
          </w:tcPr>
          <w:p w14:paraId="310CA3E6" w14:textId="77777777" w:rsidR="00072314" w:rsidRPr="005D5B0A" w:rsidRDefault="00072314" w:rsidP="00072314">
            <w:pPr>
              <w:pStyle w:val="Header"/>
              <w:numPr>
                <w:ilvl w:val="0"/>
                <w:numId w:val="39"/>
              </w:numPr>
              <w:rPr>
                <w:vanish/>
              </w:rPr>
            </w:pPr>
            <w:r w:rsidRPr="005D5B0A">
              <w:rPr>
                <w:vanish/>
              </w:rPr>
              <w:t>“Input Requirement” section reworked (symmetrically to all other templates).</w:t>
            </w:r>
          </w:p>
          <w:p w14:paraId="4CF88AB7" w14:textId="77777777" w:rsidR="00072314" w:rsidRPr="005D5B0A" w:rsidRDefault="00072314" w:rsidP="00072314">
            <w:pPr>
              <w:pStyle w:val="Header"/>
              <w:numPr>
                <w:ilvl w:val="0"/>
                <w:numId w:val="39"/>
              </w:numPr>
              <w:rPr>
                <w:vanish/>
              </w:rPr>
            </w:pPr>
            <w:r w:rsidRPr="005D5B0A">
              <w:rPr>
                <w:vanish/>
              </w:rPr>
              <w:t>Sections “Functional Flows for FTTI xyz” and “Fault Tolerant Time Summary” removed, because guidance is not available yet.</w:t>
            </w:r>
          </w:p>
          <w:p w14:paraId="75EE785A" w14:textId="77777777" w:rsidR="00072314" w:rsidRPr="005D5B0A" w:rsidRDefault="00072314" w:rsidP="00072314">
            <w:pPr>
              <w:pStyle w:val="Header"/>
              <w:numPr>
                <w:ilvl w:val="0"/>
                <w:numId w:val="39"/>
              </w:numPr>
              <w:rPr>
                <w:vanish/>
              </w:rPr>
            </w:pPr>
            <w:r w:rsidRPr="005D5B0A">
              <w:rPr>
                <w:vanish/>
              </w:rPr>
              <w:t>“Reference” and “Glossary” section moved back to introduction, i.e., to the very beginning of the document (such that also section 2 can already rely on it).</w:t>
            </w:r>
          </w:p>
          <w:p w14:paraId="588C07C9" w14:textId="77777777" w:rsidR="00072314" w:rsidRPr="005D5B0A" w:rsidRDefault="00072314" w:rsidP="00072314">
            <w:pPr>
              <w:pStyle w:val="Header"/>
              <w:numPr>
                <w:ilvl w:val="0"/>
                <w:numId w:val="39"/>
              </w:numPr>
              <w:rPr>
                <w:vanish/>
              </w:rPr>
            </w:pPr>
            <w:r w:rsidRPr="005D5B0A">
              <w:rPr>
                <w:vanish/>
              </w:rPr>
              <w:t>Some mostly editorial changes per request from FuSa team.</w:t>
            </w:r>
          </w:p>
        </w:tc>
        <w:tc>
          <w:tcPr>
            <w:tcW w:w="1696" w:type="dxa"/>
          </w:tcPr>
          <w:p w14:paraId="0F1383DD" w14:textId="77777777" w:rsidR="00072314" w:rsidRPr="005D5B0A" w:rsidRDefault="00072314" w:rsidP="001D18E6">
            <w:pPr>
              <w:rPr>
                <w:snapToGrid w:val="0"/>
                <w:vanish/>
              </w:rPr>
            </w:pPr>
            <w:r w:rsidRPr="005D5B0A">
              <w:rPr>
                <w:snapToGrid w:val="0"/>
                <w:vanish/>
              </w:rPr>
              <w:t>Jbaden1</w:t>
            </w:r>
          </w:p>
        </w:tc>
      </w:tr>
      <w:tr w:rsidR="00072314" w:rsidRPr="005D5B0A" w14:paraId="247494B1" w14:textId="77777777" w:rsidTr="001D18E6">
        <w:trPr>
          <w:hidden/>
        </w:trPr>
        <w:tc>
          <w:tcPr>
            <w:tcW w:w="993" w:type="dxa"/>
          </w:tcPr>
          <w:p w14:paraId="41A4809C" w14:textId="77777777" w:rsidR="00072314" w:rsidRPr="005D5B0A" w:rsidRDefault="00072314" w:rsidP="001D18E6">
            <w:pPr>
              <w:jc w:val="center"/>
              <w:rPr>
                <w:snapToGrid w:val="0"/>
                <w:vanish/>
              </w:rPr>
            </w:pPr>
            <w:r w:rsidRPr="005D5B0A">
              <w:rPr>
                <w:snapToGrid w:val="0"/>
                <w:vanish/>
              </w:rPr>
              <w:t>6</w:t>
            </w:r>
          </w:p>
        </w:tc>
        <w:tc>
          <w:tcPr>
            <w:tcW w:w="850" w:type="dxa"/>
          </w:tcPr>
          <w:p w14:paraId="5EE6AEF8" w14:textId="77777777" w:rsidR="00072314" w:rsidRPr="005D5B0A" w:rsidRDefault="00072314" w:rsidP="001D18E6">
            <w:pPr>
              <w:jc w:val="center"/>
              <w:rPr>
                <w:snapToGrid w:val="0"/>
                <w:vanish/>
              </w:rPr>
            </w:pPr>
            <w:r>
              <w:rPr>
                <w:snapToGrid w:val="0"/>
                <w:vanish/>
              </w:rPr>
              <w:t>1a</w:t>
            </w:r>
          </w:p>
        </w:tc>
        <w:tc>
          <w:tcPr>
            <w:tcW w:w="993" w:type="dxa"/>
          </w:tcPr>
          <w:p w14:paraId="52D3592D" w14:textId="77777777" w:rsidR="00072314" w:rsidRPr="005D5B0A" w:rsidRDefault="00072314" w:rsidP="001D18E6">
            <w:pPr>
              <w:jc w:val="center"/>
              <w:rPr>
                <w:snapToGrid w:val="0"/>
                <w:vanish/>
              </w:rPr>
            </w:pPr>
            <w:r w:rsidRPr="005D5B0A">
              <w:rPr>
                <w:snapToGrid w:val="0"/>
                <w:vanish/>
              </w:rPr>
              <w:t>2019-07-02</w:t>
            </w:r>
          </w:p>
        </w:tc>
        <w:tc>
          <w:tcPr>
            <w:tcW w:w="5669" w:type="dxa"/>
          </w:tcPr>
          <w:p w14:paraId="11110192" w14:textId="77777777" w:rsidR="00072314" w:rsidRPr="005D5B0A" w:rsidRDefault="00072314" w:rsidP="001D18E6">
            <w:pPr>
              <w:pStyle w:val="Header"/>
              <w:numPr>
                <w:ilvl w:val="0"/>
                <w:numId w:val="8"/>
              </w:numPr>
              <w:ind w:left="429"/>
              <w:textAlignment w:val="auto"/>
              <w:rPr>
                <w:vanish/>
              </w:rPr>
            </w:pPr>
            <w:r w:rsidRPr="005D5B0A">
              <w:rPr>
                <w:vanish/>
              </w:rPr>
              <w:t>"Important" box added on cover sheet which points to the macros</w:t>
            </w:r>
          </w:p>
          <w:p w14:paraId="5475F8EF" w14:textId="77777777" w:rsidR="00072314" w:rsidRPr="005D5B0A" w:rsidRDefault="00072314" w:rsidP="001D18E6">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4CDBB9D2" w14:textId="77777777" w:rsidR="00072314" w:rsidRPr="005D5B0A" w:rsidRDefault="00072314" w:rsidP="001D18E6">
            <w:pPr>
              <w:rPr>
                <w:snapToGrid w:val="0"/>
                <w:vanish/>
              </w:rPr>
            </w:pPr>
            <w:r w:rsidRPr="005D5B0A">
              <w:rPr>
                <w:snapToGrid w:val="0"/>
                <w:vanish/>
              </w:rPr>
              <w:t>Jbaden1</w:t>
            </w:r>
          </w:p>
        </w:tc>
      </w:tr>
      <w:tr w:rsidR="00072314" w:rsidRPr="005D5B0A" w14:paraId="5D165051" w14:textId="77777777" w:rsidTr="001D18E6">
        <w:trPr>
          <w:hidden/>
        </w:trPr>
        <w:tc>
          <w:tcPr>
            <w:tcW w:w="993" w:type="dxa"/>
          </w:tcPr>
          <w:p w14:paraId="27791741" w14:textId="77777777" w:rsidR="00072314" w:rsidRPr="005D5B0A" w:rsidRDefault="00072314" w:rsidP="001D18E6">
            <w:pPr>
              <w:jc w:val="center"/>
              <w:rPr>
                <w:snapToGrid w:val="0"/>
                <w:vanish/>
              </w:rPr>
            </w:pPr>
            <w:r w:rsidRPr="005D5B0A">
              <w:rPr>
                <w:snapToGrid w:val="0"/>
                <w:vanish/>
              </w:rPr>
              <w:t>6</w:t>
            </w:r>
          </w:p>
        </w:tc>
        <w:tc>
          <w:tcPr>
            <w:tcW w:w="850" w:type="dxa"/>
          </w:tcPr>
          <w:p w14:paraId="6B7DE0FE" w14:textId="77777777" w:rsidR="00072314" w:rsidRPr="005D5B0A" w:rsidRDefault="00072314" w:rsidP="001D18E6">
            <w:pPr>
              <w:jc w:val="center"/>
              <w:rPr>
                <w:snapToGrid w:val="0"/>
                <w:vanish/>
              </w:rPr>
            </w:pPr>
            <w:r>
              <w:rPr>
                <w:snapToGrid w:val="0"/>
                <w:vanish/>
              </w:rPr>
              <w:t>1a</w:t>
            </w:r>
          </w:p>
        </w:tc>
        <w:tc>
          <w:tcPr>
            <w:tcW w:w="993" w:type="dxa"/>
          </w:tcPr>
          <w:p w14:paraId="572D5BF2" w14:textId="77777777" w:rsidR="00072314" w:rsidRPr="005D5B0A" w:rsidRDefault="00072314" w:rsidP="001D18E6">
            <w:pPr>
              <w:jc w:val="center"/>
              <w:rPr>
                <w:snapToGrid w:val="0"/>
                <w:vanish/>
              </w:rPr>
            </w:pPr>
            <w:r w:rsidRPr="005D5B0A">
              <w:rPr>
                <w:snapToGrid w:val="0"/>
                <w:vanish/>
              </w:rPr>
              <w:t>2019-07-17</w:t>
            </w:r>
          </w:p>
        </w:tc>
        <w:tc>
          <w:tcPr>
            <w:tcW w:w="5669" w:type="dxa"/>
          </w:tcPr>
          <w:p w14:paraId="022D2D82" w14:textId="77777777" w:rsidR="00072314" w:rsidRPr="005D5B0A" w:rsidRDefault="00072314" w:rsidP="001D18E6">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1A37787F" w14:textId="77777777" w:rsidR="00072314" w:rsidRPr="005D5B0A" w:rsidRDefault="00072314" w:rsidP="001D18E6">
            <w:pPr>
              <w:rPr>
                <w:snapToGrid w:val="0"/>
                <w:vanish/>
              </w:rPr>
            </w:pPr>
            <w:r w:rsidRPr="005D5B0A">
              <w:rPr>
                <w:snapToGrid w:val="0"/>
                <w:vanish/>
              </w:rPr>
              <w:t>Jbaden1</w:t>
            </w:r>
          </w:p>
        </w:tc>
      </w:tr>
      <w:tr w:rsidR="00072314" w:rsidRPr="005D5B0A" w14:paraId="1E92F810" w14:textId="77777777" w:rsidTr="001D18E6">
        <w:trPr>
          <w:hidden/>
        </w:trPr>
        <w:tc>
          <w:tcPr>
            <w:tcW w:w="993" w:type="dxa"/>
          </w:tcPr>
          <w:p w14:paraId="3C141C67" w14:textId="77777777" w:rsidR="00072314" w:rsidRPr="005D5B0A" w:rsidRDefault="00072314" w:rsidP="001D18E6">
            <w:pPr>
              <w:jc w:val="center"/>
              <w:rPr>
                <w:snapToGrid w:val="0"/>
                <w:vanish/>
              </w:rPr>
            </w:pPr>
            <w:r w:rsidRPr="005D5B0A">
              <w:rPr>
                <w:snapToGrid w:val="0"/>
                <w:vanish/>
              </w:rPr>
              <w:t>6</w:t>
            </w:r>
          </w:p>
        </w:tc>
        <w:tc>
          <w:tcPr>
            <w:tcW w:w="850" w:type="dxa"/>
          </w:tcPr>
          <w:p w14:paraId="6A926140" w14:textId="77777777" w:rsidR="00072314" w:rsidRPr="005D5B0A" w:rsidRDefault="00072314" w:rsidP="001D18E6">
            <w:pPr>
              <w:jc w:val="center"/>
              <w:rPr>
                <w:snapToGrid w:val="0"/>
                <w:vanish/>
              </w:rPr>
            </w:pPr>
            <w:r>
              <w:rPr>
                <w:snapToGrid w:val="0"/>
                <w:vanish/>
              </w:rPr>
              <w:t>1a</w:t>
            </w:r>
          </w:p>
        </w:tc>
        <w:tc>
          <w:tcPr>
            <w:tcW w:w="993" w:type="dxa"/>
          </w:tcPr>
          <w:p w14:paraId="0CA9B92F" w14:textId="77777777" w:rsidR="00072314" w:rsidRPr="005D5B0A" w:rsidRDefault="00072314" w:rsidP="001D18E6">
            <w:pPr>
              <w:jc w:val="center"/>
              <w:rPr>
                <w:snapToGrid w:val="0"/>
                <w:vanish/>
              </w:rPr>
            </w:pPr>
            <w:r w:rsidRPr="005D5B0A">
              <w:rPr>
                <w:snapToGrid w:val="0"/>
                <w:vanish/>
              </w:rPr>
              <w:t>2019-10-08</w:t>
            </w:r>
          </w:p>
        </w:tc>
        <w:tc>
          <w:tcPr>
            <w:tcW w:w="5669" w:type="dxa"/>
          </w:tcPr>
          <w:p w14:paraId="6631E6E3" w14:textId="77777777" w:rsidR="00072314" w:rsidRPr="005D5B0A" w:rsidRDefault="00072314" w:rsidP="001D18E6">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23736FC1" w14:textId="77777777" w:rsidR="00072314" w:rsidRPr="005D5B0A" w:rsidRDefault="00072314" w:rsidP="001D18E6">
            <w:pPr>
              <w:rPr>
                <w:snapToGrid w:val="0"/>
                <w:vanish/>
              </w:rPr>
            </w:pPr>
            <w:r w:rsidRPr="005D5B0A">
              <w:rPr>
                <w:snapToGrid w:val="0"/>
                <w:vanish/>
              </w:rPr>
              <w:t>Jbaden1</w:t>
            </w:r>
          </w:p>
        </w:tc>
      </w:tr>
      <w:tr w:rsidR="00072314" w:rsidRPr="005D5B0A" w14:paraId="02A53445" w14:textId="77777777" w:rsidTr="001D18E6">
        <w:trPr>
          <w:hidden/>
        </w:trPr>
        <w:tc>
          <w:tcPr>
            <w:tcW w:w="993" w:type="dxa"/>
          </w:tcPr>
          <w:p w14:paraId="07433317" w14:textId="77777777" w:rsidR="00072314" w:rsidRPr="005D5B0A" w:rsidRDefault="00072314" w:rsidP="001D18E6">
            <w:pPr>
              <w:jc w:val="center"/>
              <w:rPr>
                <w:snapToGrid w:val="0"/>
                <w:vanish/>
              </w:rPr>
            </w:pPr>
            <w:r w:rsidRPr="005D5B0A">
              <w:rPr>
                <w:snapToGrid w:val="0"/>
                <w:vanish/>
              </w:rPr>
              <w:t>6</w:t>
            </w:r>
          </w:p>
        </w:tc>
        <w:tc>
          <w:tcPr>
            <w:tcW w:w="850" w:type="dxa"/>
          </w:tcPr>
          <w:p w14:paraId="380BB274" w14:textId="77777777" w:rsidR="00072314" w:rsidRPr="005D5B0A" w:rsidRDefault="00072314" w:rsidP="001D18E6">
            <w:pPr>
              <w:jc w:val="center"/>
              <w:rPr>
                <w:snapToGrid w:val="0"/>
                <w:vanish/>
              </w:rPr>
            </w:pPr>
            <w:r>
              <w:rPr>
                <w:snapToGrid w:val="0"/>
                <w:vanish/>
              </w:rPr>
              <w:t>1a</w:t>
            </w:r>
          </w:p>
        </w:tc>
        <w:tc>
          <w:tcPr>
            <w:tcW w:w="993" w:type="dxa"/>
          </w:tcPr>
          <w:p w14:paraId="33C9CF5A" w14:textId="77777777" w:rsidR="00072314" w:rsidRPr="005D5B0A" w:rsidRDefault="00072314" w:rsidP="001D18E6">
            <w:pPr>
              <w:jc w:val="center"/>
              <w:rPr>
                <w:snapToGrid w:val="0"/>
                <w:vanish/>
              </w:rPr>
            </w:pPr>
            <w:r w:rsidRPr="005D5B0A">
              <w:rPr>
                <w:snapToGrid w:val="0"/>
                <w:vanish/>
              </w:rPr>
              <w:t>2019-10-09</w:t>
            </w:r>
          </w:p>
        </w:tc>
        <w:tc>
          <w:tcPr>
            <w:tcW w:w="5669" w:type="dxa"/>
          </w:tcPr>
          <w:p w14:paraId="602486E9" w14:textId="77777777" w:rsidR="00072314" w:rsidRPr="005D5B0A" w:rsidRDefault="00072314" w:rsidP="001D18E6">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745882F7" w14:textId="77777777" w:rsidR="00072314" w:rsidRPr="005D5B0A" w:rsidRDefault="00072314" w:rsidP="001D18E6">
            <w:pPr>
              <w:rPr>
                <w:snapToGrid w:val="0"/>
                <w:vanish/>
              </w:rPr>
            </w:pPr>
            <w:r w:rsidRPr="005D5B0A">
              <w:rPr>
                <w:snapToGrid w:val="0"/>
                <w:vanish/>
              </w:rPr>
              <w:t>Jbaden1</w:t>
            </w:r>
          </w:p>
        </w:tc>
      </w:tr>
      <w:tr w:rsidR="00072314" w:rsidRPr="005D5B0A" w14:paraId="52871069" w14:textId="77777777" w:rsidTr="001D18E6">
        <w:trPr>
          <w:hidden/>
        </w:trPr>
        <w:tc>
          <w:tcPr>
            <w:tcW w:w="993" w:type="dxa"/>
          </w:tcPr>
          <w:p w14:paraId="16D2FC55" w14:textId="77777777" w:rsidR="00072314" w:rsidRPr="005D5B0A" w:rsidRDefault="00072314" w:rsidP="001D18E6">
            <w:pPr>
              <w:jc w:val="center"/>
              <w:rPr>
                <w:snapToGrid w:val="0"/>
                <w:vanish/>
              </w:rPr>
            </w:pPr>
            <w:r w:rsidRPr="005D5B0A">
              <w:rPr>
                <w:snapToGrid w:val="0"/>
                <w:vanish/>
              </w:rPr>
              <w:t>6</w:t>
            </w:r>
          </w:p>
        </w:tc>
        <w:tc>
          <w:tcPr>
            <w:tcW w:w="850" w:type="dxa"/>
          </w:tcPr>
          <w:p w14:paraId="37270460" w14:textId="77777777" w:rsidR="00072314" w:rsidRPr="005D5B0A" w:rsidRDefault="00072314" w:rsidP="001D18E6">
            <w:pPr>
              <w:jc w:val="center"/>
              <w:rPr>
                <w:snapToGrid w:val="0"/>
                <w:vanish/>
              </w:rPr>
            </w:pPr>
            <w:r>
              <w:rPr>
                <w:snapToGrid w:val="0"/>
                <w:vanish/>
              </w:rPr>
              <w:t>1a</w:t>
            </w:r>
          </w:p>
        </w:tc>
        <w:tc>
          <w:tcPr>
            <w:tcW w:w="993" w:type="dxa"/>
          </w:tcPr>
          <w:p w14:paraId="6EDFA9E5" w14:textId="77777777" w:rsidR="00072314" w:rsidRPr="005D5B0A" w:rsidRDefault="00072314" w:rsidP="001D18E6">
            <w:pPr>
              <w:jc w:val="center"/>
              <w:rPr>
                <w:snapToGrid w:val="0"/>
                <w:vanish/>
              </w:rPr>
            </w:pPr>
            <w:r w:rsidRPr="005D5B0A">
              <w:rPr>
                <w:snapToGrid w:val="0"/>
                <w:vanish/>
              </w:rPr>
              <w:t>2019-10-25</w:t>
            </w:r>
          </w:p>
        </w:tc>
        <w:tc>
          <w:tcPr>
            <w:tcW w:w="5669" w:type="dxa"/>
          </w:tcPr>
          <w:p w14:paraId="158599ED" w14:textId="77777777" w:rsidR="00072314" w:rsidRPr="005D5B0A" w:rsidRDefault="00072314" w:rsidP="001D18E6">
            <w:pPr>
              <w:pStyle w:val="Header"/>
              <w:numPr>
                <w:ilvl w:val="0"/>
                <w:numId w:val="8"/>
              </w:numPr>
              <w:ind w:left="429"/>
              <w:textAlignment w:val="auto"/>
              <w:rPr>
                <w:vanish/>
              </w:rPr>
            </w:pPr>
            <w:r w:rsidRPr="005D5B0A">
              <w:rPr>
                <w:vanish/>
              </w:rPr>
              <w:t>Minor updates for HW IOs/Signals</w:t>
            </w:r>
          </w:p>
          <w:p w14:paraId="416EC395" w14:textId="77777777" w:rsidR="00072314" w:rsidRPr="005D5B0A" w:rsidRDefault="00072314" w:rsidP="001D18E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51520498" w14:textId="77777777" w:rsidR="00072314" w:rsidRPr="005D5B0A" w:rsidRDefault="00072314" w:rsidP="001D18E6">
            <w:pPr>
              <w:rPr>
                <w:snapToGrid w:val="0"/>
                <w:vanish/>
              </w:rPr>
            </w:pPr>
            <w:r w:rsidRPr="005D5B0A">
              <w:rPr>
                <w:snapToGrid w:val="0"/>
                <w:vanish/>
              </w:rPr>
              <w:t>Jbaden1</w:t>
            </w:r>
          </w:p>
        </w:tc>
      </w:tr>
      <w:tr w:rsidR="00072314" w:rsidRPr="005D5B0A" w14:paraId="0F38A768" w14:textId="77777777" w:rsidTr="001D18E6">
        <w:trPr>
          <w:hidden/>
        </w:trPr>
        <w:tc>
          <w:tcPr>
            <w:tcW w:w="993" w:type="dxa"/>
          </w:tcPr>
          <w:p w14:paraId="228D7A24" w14:textId="77777777" w:rsidR="00072314" w:rsidRPr="005D5B0A" w:rsidRDefault="00072314" w:rsidP="001D18E6">
            <w:pPr>
              <w:jc w:val="center"/>
              <w:rPr>
                <w:snapToGrid w:val="0"/>
                <w:vanish/>
              </w:rPr>
            </w:pPr>
            <w:r w:rsidRPr="005D5B0A">
              <w:rPr>
                <w:snapToGrid w:val="0"/>
                <w:vanish/>
              </w:rPr>
              <w:t>6</w:t>
            </w:r>
          </w:p>
        </w:tc>
        <w:tc>
          <w:tcPr>
            <w:tcW w:w="850" w:type="dxa"/>
          </w:tcPr>
          <w:p w14:paraId="2893836F" w14:textId="77777777" w:rsidR="00072314" w:rsidRPr="005D5B0A" w:rsidRDefault="00072314" w:rsidP="001D18E6">
            <w:pPr>
              <w:jc w:val="center"/>
              <w:rPr>
                <w:snapToGrid w:val="0"/>
                <w:vanish/>
              </w:rPr>
            </w:pPr>
            <w:r>
              <w:rPr>
                <w:snapToGrid w:val="0"/>
                <w:vanish/>
              </w:rPr>
              <w:t>1a</w:t>
            </w:r>
          </w:p>
        </w:tc>
        <w:tc>
          <w:tcPr>
            <w:tcW w:w="993" w:type="dxa"/>
          </w:tcPr>
          <w:p w14:paraId="3E25F052" w14:textId="77777777" w:rsidR="00072314" w:rsidRPr="005D5B0A" w:rsidRDefault="00072314" w:rsidP="001D18E6">
            <w:pPr>
              <w:jc w:val="center"/>
              <w:rPr>
                <w:snapToGrid w:val="0"/>
                <w:vanish/>
              </w:rPr>
            </w:pPr>
            <w:r w:rsidRPr="005D5B0A">
              <w:rPr>
                <w:snapToGrid w:val="0"/>
                <w:vanish/>
              </w:rPr>
              <w:t>2019-05-11</w:t>
            </w:r>
          </w:p>
        </w:tc>
        <w:tc>
          <w:tcPr>
            <w:tcW w:w="5669" w:type="dxa"/>
          </w:tcPr>
          <w:p w14:paraId="50816011" w14:textId="0371EFB0" w:rsidR="00072314" w:rsidRPr="005D5B0A" w:rsidRDefault="00072314" w:rsidP="001D18E6">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75" w:history="1">
              <w:r w:rsidRPr="005D5B0A">
                <w:rPr>
                  <w:rStyle w:val="Hyperlink"/>
                  <w:vanish/>
                </w:rPr>
                <w:t>with Ford copyright guidelines</w:t>
              </w:r>
            </w:hyperlink>
            <w:r w:rsidRPr="005D5B0A">
              <w:rPr>
                <w:vanish/>
              </w:rPr>
              <w:t>)</w:t>
            </w:r>
          </w:p>
          <w:p w14:paraId="0E4F43B2" w14:textId="77777777" w:rsidR="00072314" w:rsidRPr="005D5B0A" w:rsidRDefault="00072314" w:rsidP="001D18E6">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11E4BD23" w14:textId="77777777" w:rsidR="00072314" w:rsidRPr="005D5B0A" w:rsidRDefault="00072314" w:rsidP="001D18E6">
            <w:pPr>
              <w:rPr>
                <w:snapToGrid w:val="0"/>
                <w:vanish/>
              </w:rPr>
            </w:pPr>
            <w:r w:rsidRPr="005D5B0A">
              <w:rPr>
                <w:snapToGrid w:val="0"/>
                <w:vanish/>
              </w:rPr>
              <w:t>Jbaden1</w:t>
            </w:r>
          </w:p>
        </w:tc>
      </w:tr>
      <w:tr w:rsidR="00072314" w:rsidRPr="005D5B0A" w14:paraId="4DF421E4" w14:textId="77777777" w:rsidTr="001D18E6">
        <w:trPr>
          <w:hidden/>
        </w:trPr>
        <w:tc>
          <w:tcPr>
            <w:tcW w:w="993" w:type="dxa"/>
          </w:tcPr>
          <w:p w14:paraId="0B7B0365" w14:textId="77777777" w:rsidR="00072314" w:rsidRPr="005D5B0A" w:rsidRDefault="00072314" w:rsidP="001D18E6">
            <w:pPr>
              <w:jc w:val="center"/>
              <w:rPr>
                <w:snapToGrid w:val="0"/>
                <w:vanish/>
              </w:rPr>
            </w:pPr>
            <w:r w:rsidRPr="005D5B0A">
              <w:rPr>
                <w:snapToGrid w:val="0"/>
                <w:vanish/>
              </w:rPr>
              <w:t>6</w:t>
            </w:r>
          </w:p>
        </w:tc>
        <w:tc>
          <w:tcPr>
            <w:tcW w:w="850" w:type="dxa"/>
          </w:tcPr>
          <w:p w14:paraId="093DFF87" w14:textId="77777777" w:rsidR="00072314" w:rsidRPr="005D5B0A" w:rsidRDefault="00072314" w:rsidP="001D18E6">
            <w:pPr>
              <w:jc w:val="center"/>
              <w:rPr>
                <w:snapToGrid w:val="0"/>
                <w:vanish/>
              </w:rPr>
            </w:pPr>
            <w:r>
              <w:rPr>
                <w:snapToGrid w:val="0"/>
                <w:vanish/>
              </w:rPr>
              <w:t>1a</w:t>
            </w:r>
          </w:p>
        </w:tc>
        <w:tc>
          <w:tcPr>
            <w:tcW w:w="993" w:type="dxa"/>
          </w:tcPr>
          <w:p w14:paraId="2A809C9C" w14:textId="77777777" w:rsidR="00072314" w:rsidRPr="005D5B0A" w:rsidRDefault="00072314" w:rsidP="001D18E6">
            <w:pPr>
              <w:jc w:val="center"/>
              <w:rPr>
                <w:snapToGrid w:val="0"/>
                <w:vanish/>
              </w:rPr>
            </w:pPr>
            <w:r w:rsidRPr="005D5B0A">
              <w:rPr>
                <w:snapToGrid w:val="0"/>
                <w:vanish/>
              </w:rPr>
              <w:t>2019-22-11</w:t>
            </w:r>
          </w:p>
        </w:tc>
        <w:tc>
          <w:tcPr>
            <w:tcW w:w="5669" w:type="dxa"/>
          </w:tcPr>
          <w:p w14:paraId="2304D9DA" w14:textId="77777777" w:rsidR="00072314" w:rsidRPr="005D5B0A" w:rsidRDefault="00072314" w:rsidP="001D18E6">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0C26371F" w14:textId="77777777" w:rsidR="00072314" w:rsidRPr="005D5B0A" w:rsidRDefault="00072314" w:rsidP="001D18E6">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311D5935" w14:textId="77777777" w:rsidR="00072314" w:rsidRPr="005D5B0A" w:rsidRDefault="00072314" w:rsidP="001D18E6">
            <w:pPr>
              <w:rPr>
                <w:snapToGrid w:val="0"/>
                <w:vanish/>
              </w:rPr>
            </w:pPr>
            <w:r w:rsidRPr="005D5B0A">
              <w:rPr>
                <w:snapToGrid w:val="0"/>
                <w:vanish/>
              </w:rPr>
              <w:t>Jbaden1</w:t>
            </w:r>
          </w:p>
        </w:tc>
      </w:tr>
      <w:tr w:rsidR="00072314" w:rsidRPr="005D5B0A" w14:paraId="709FB74A" w14:textId="77777777" w:rsidTr="001D18E6">
        <w:trPr>
          <w:hidden/>
        </w:trPr>
        <w:tc>
          <w:tcPr>
            <w:tcW w:w="993" w:type="dxa"/>
          </w:tcPr>
          <w:p w14:paraId="29C5074A" w14:textId="77777777" w:rsidR="00072314" w:rsidRPr="005D5B0A" w:rsidRDefault="00072314" w:rsidP="001D18E6">
            <w:pPr>
              <w:jc w:val="center"/>
              <w:rPr>
                <w:snapToGrid w:val="0"/>
                <w:vanish/>
              </w:rPr>
            </w:pPr>
            <w:r w:rsidRPr="005D5B0A">
              <w:rPr>
                <w:snapToGrid w:val="0"/>
                <w:vanish/>
              </w:rPr>
              <w:t>6</w:t>
            </w:r>
          </w:p>
        </w:tc>
        <w:tc>
          <w:tcPr>
            <w:tcW w:w="850" w:type="dxa"/>
          </w:tcPr>
          <w:p w14:paraId="06B56519" w14:textId="77777777" w:rsidR="00072314" w:rsidRPr="005D5B0A" w:rsidRDefault="00072314" w:rsidP="001D18E6">
            <w:pPr>
              <w:jc w:val="center"/>
              <w:rPr>
                <w:snapToGrid w:val="0"/>
                <w:vanish/>
              </w:rPr>
            </w:pPr>
            <w:r>
              <w:rPr>
                <w:snapToGrid w:val="0"/>
                <w:vanish/>
              </w:rPr>
              <w:t>1a</w:t>
            </w:r>
          </w:p>
        </w:tc>
        <w:tc>
          <w:tcPr>
            <w:tcW w:w="993" w:type="dxa"/>
          </w:tcPr>
          <w:p w14:paraId="77F420EF" w14:textId="77777777" w:rsidR="00072314" w:rsidRPr="005D5B0A" w:rsidRDefault="00072314" w:rsidP="001D18E6">
            <w:pPr>
              <w:jc w:val="center"/>
              <w:rPr>
                <w:snapToGrid w:val="0"/>
                <w:vanish/>
              </w:rPr>
            </w:pPr>
            <w:r w:rsidRPr="005D5B0A">
              <w:rPr>
                <w:snapToGrid w:val="0"/>
                <w:vanish/>
              </w:rPr>
              <w:t>2019-12-05</w:t>
            </w:r>
          </w:p>
        </w:tc>
        <w:tc>
          <w:tcPr>
            <w:tcW w:w="5669" w:type="dxa"/>
          </w:tcPr>
          <w:p w14:paraId="6BA05B25" w14:textId="77777777" w:rsidR="00072314" w:rsidRPr="005D5B0A" w:rsidRDefault="00072314" w:rsidP="001D18E6">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01D5910F" w14:textId="77777777" w:rsidR="00072314" w:rsidRPr="005D5B0A" w:rsidRDefault="00072314" w:rsidP="001D18E6">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792A8E3D" w14:textId="77777777" w:rsidR="00072314" w:rsidRPr="005D5B0A" w:rsidRDefault="00072314" w:rsidP="001D18E6">
            <w:pPr>
              <w:rPr>
                <w:snapToGrid w:val="0"/>
                <w:vanish/>
              </w:rPr>
            </w:pPr>
            <w:r w:rsidRPr="005D5B0A">
              <w:rPr>
                <w:snapToGrid w:val="0"/>
                <w:vanish/>
              </w:rPr>
              <w:t>Jbaden1</w:t>
            </w:r>
          </w:p>
        </w:tc>
      </w:tr>
      <w:tr w:rsidR="00072314" w:rsidRPr="005D5B0A" w14:paraId="7B6EBFDF" w14:textId="77777777" w:rsidTr="001D18E6">
        <w:trPr>
          <w:hidden/>
        </w:trPr>
        <w:tc>
          <w:tcPr>
            <w:tcW w:w="993" w:type="dxa"/>
          </w:tcPr>
          <w:p w14:paraId="3A478FD7" w14:textId="77777777" w:rsidR="00072314" w:rsidRDefault="00072314" w:rsidP="001D18E6">
            <w:pPr>
              <w:jc w:val="center"/>
              <w:rPr>
                <w:snapToGrid w:val="0"/>
                <w:vanish/>
              </w:rPr>
            </w:pPr>
            <w:r>
              <w:rPr>
                <w:snapToGrid w:val="0"/>
                <w:vanish/>
              </w:rPr>
              <w:t>6</w:t>
            </w:r>
          </w:p>
        </w:tc>
        <w:tc>
          <w:tcPr>
            <w:tcW w:w="850" w:type="dxa"/>
          </w:tcPr>
          <w:p w14:paraId="6665EB9E" w14:textId="77777777" w:rsidR="00072314" w:rsidRDefault="00072314" w:rsidP="001D18E6">
            <w:pPr>
              <w:jc w:val="center"/>
              <w:rPr>
                <w:snapToGrid w:val="0"/>
                <w:vanish/>
              </w:rPr>
            </w:pPr>
            <w:r>
              <w:rPr>
                <w:snapToGrid w:val="0"/>
                <w:vanish/>
              </w:rPr>
              <w:t>1a</w:t>
            </w:r>
          </w:p>
        </w:tc>
        <w:tc>
          <w:tcPr>
            <w:tcW w:w="993" w:type="dxa"/>
          </w:tcPr>
          <w:p w14:paraId="6F0CF54C" w14:textId="77777777" w:rsidR="00072314" w:rsidRDefault="00072314" w:rsidP="001D18E6">
            <w:pPr>
              <w:jc w:val="center"/>
              <w:rPr>
                <w:snapToGrid w:val="0"/>
                <w:vanish/>
              </w:rPr>
            </w:pPr>
            <w:r>
              <w:rPr>
                <w:snapToGrid w:val="0"/>
                <w:vanish/>
              </w:rPr>
              <w:t>2020-01-07</w:t>
            </w:r>
          </w:p>
        </w:tc>
        <w:tc>
          <w:tcPr>
            <w:tcW w:w="5669" w:type="dxa"/>
          </w:tcPr>
          <w:p w14:paraId="5F2B49D6"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Some fine tuning for naming conventions of E/E components and connections.</w:t>
            </w:r>
          </w:p>
          <w:p w14:paraId="1ABC7FDF"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4C823B6B"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3B2E548F" w14:textId="77777777" w:rsidR="00072314" w:rsidRDefault="00072314" w:rsidP="001D18E6">
            <w:pPr>
              <w:rPr>
                <w:snapToGrid w:val="0"/>
                <w:vanish/>
              </w:rPr>
            </w:pPr>
            <w:r>
              <w:rPr>
                <w:snapToGrid w:val="0"/>
                <w:vanish/>
              </w:rPr>
              <w:t>Jbaden1</w:t>
            </w:r>
          </w:p>
        </w:tc>
      </w:tr>
      <w:tr w:rsidR="00072314" w:rsidRPr="005D5B0A" w14:paraId="1394171D" w14:textId="77777777" w:rsidTr="001D18E6">
        <w:trPr>
          <w:hidden/>
        </w:trPr>
        <w:tc>
          <w:tcPr>
            <w:tcW w:w="993" w:type="dxa"/>
          </w:tcPr>
          <w:p w14:paraId="62C3CA9E" w14:textId="77777777" w:rsidR="00072314" w:rsidRPr="00BE04E8" w:rsidRDefault="00072314" w:rsidP="001D18E6">
            <w:pPr>
              <w:jc w:val="center"/>
              <w:rPr>
                <w:snapToGrid w:val="0"/>
                <w:vanish/>
              </w:rPr>
            </w:pPr>
            <w:r w:rsidRPr="00BE04E8">
              <w:rPr>
                <w:snapToGrid w:val="0"/>
                <w:vanish/>
              </w:rPr>
              <w:t>6</w:t>
            </w:r>
          </w:p>
        </w:tc>
        <w:tc>
          <w:tcPr>
            <w:tcW w:w="850" w:type="dxa"/>
          </w:tcPr>
          <w:p w14:paraId="0C40EBF0" w14:textId="77777777" w:rsidR="00072314" w:rsidRPr="00BE04E8" w:rsidRDefault="00072314" w:rsidP="001D18E6">
            <w:pPr>
              <w:jc w:val="center"/>
              <w:rPr>
                <w:snapToGrid w:val="0"/>
                <w:vanish/>
              </w:rPr>
            </w:pPr>
            <w:r>
              <w:rPr>
                <w:snapToGrid w:val="0"/>
                <w:vanish/>
              </w:rPr>
              <w:t>1a</w:t>
            </w:r>
          </w:p>
        </w:tc>
        <w:tc>
          <w:tcPr>
            <w:tcW w:w="993" w:type="dxa"/>
          </w:tcPr>
          <w:p w14:paraId="31A8162D" w14:textId="77777777" w:rsidR="00072314" w:rsidRPr="00BE04E8" w:rsidRDefault="00072314" w:rsidP="001D18E6">
            <w:pPr>
              <w:jc w:val="center"/>
              <w:rPr>
                <w:snapToGrid w:val="0"/>
                <w:vanish/>
              </w:rPr>
            </w:pPr>
            <w:r w:rsidRPr="00BE04E8">
              <w:rPr>
                <w:snapToGrid w:val="0"/>
                <w:vanish/>
              </w:rPr>
              <w:t>2020-01-07</w:t>
            </w:r>
          </w:p>
        </w:tc>
        <w:tc>
          <w:tcPr>
            <w:tcW w:w="5669" w:type="dxa"/>
          </w:tcPr>
          <w:p w14:paraId="18679AD6" w14:textId="4504E43E" w:rsidR="00072314" w:rsidRPr="00BE04E8" w:rsidRDefault="00072314" w:rsidP="001D18E6">
            <w:pPr>
              <w:pStyle w:val="Header"/>
              <w:numPr>
                <w:ilvl w:val="0"/>
                <w:numId w:val="8"/>
              </w:numPr>
              <w:ind w:left="429"/>
              <w:textAlignment w:val="auto"/>
              <w:rPr>
                <w:rFonts w:cs="Arial"/>
                <w:snapToGrid w:val="0"/>
                <w:vanish/>
              </w:rPr>
            </w:pPr>
            <w:r>
              <w:rPr>
                <w:rFonts w:cs="Arial"/>
                <w:snapToGrid w:val="0"/>
                <w:vanish/>
              </w:rPr>
              <w:t>“</w:t>
            </w:r>
            <w:r w:rsidRPr="00BE04E8">
              <w:rPr>
                <w:rFonts w:cs="Arial"/>
                <w:snapToGrid w:val="0"/>
                <w:vanish/>
              </w:rPr>
              <w:t>HW Metric</w:t>
            </w:r>
            <w:r>
              <w:rPr>
                <w:rFonts w:cs="Arial"/>
                <w:snapToGrid w:val="0"/>
                <w:vanish/>
              </w:rPr>
              <w:t>”</w:t>
            </w:r>
            <w:r w:rsidRPr="00BE04E8">
              <w:rPr>
                <w:rFonts w:cs="Arial"/>
                <w:snapToGrid w:val="0"/>
                <w:vanish/>
              </w:rPr>
              <w:t xml:space="preserve"> and </w:t>
            </w:r>
            <w:r>
              <w:rPr>
                <w:rFonts w:cs="Arial"/>
                <w:snapToGrid w:val="0"/>
                <w:vanish/>
              </w:rPr>
              <w:t>“</w:t>
            </w:r>
            <w:r w:rsidRPr="00BE04E8">
              <w:rPr>
                <w:rFonts w:cs="Arial"/>
                <w:snapToGrid w:val="0"/>
                <w:vanish/>
              </w:rPr>
              <w:t>Architecture Redundancy Summary</w:t>
            </w:r>
            <w:r>
              <w:rPr>
                <w:rFonts w:cs="Arial"/>
                <w:snapToGrid w:val="0"/>
                <w:vanish/>
              </w:rPr>
              <w:t>” sections</w:t>
            </w:r>
            <w:r w:rsidRPr="00BE04E8">
              <w:rPr>
                <w:rFonts w:cs="Arial"/>
                <w:snapToGrid w:val="0"/>
                <w:vanish/>
              </w:rPr>
              <w:t xml:space="preserve"> removed per request from the Functional Architecture Team (based on Governance Board decision </w:t>
            </w:r>
            <w:hyperlink r:id="rId76" w:history="1">
              <w:r w:rsidRPr="00BE04E8">
                <w:rPr>
                  <w:rStyle w:val="Hyperlink"/>
                  <w:rFonts w:cs="Arial"/>
                  <w:snapToGrid w:val="0"/>
                  <w:vanish/>
                </w:rPr>
                <w:t>FSTGB-97</w:t>
              </w:r>
            </w:hyperlink>
            <w:r w:rsidRPr="00BE04E8">
              <w:rPr>
                <w:rFonts w:cs="Arial"/>
                <w:snapToGrid w:val="0"/>
                <w:vanish/>
              </w:rPr>
              <w:t>)</w:t>
            </w:r>
          </w:p>
          <w:p w14:paraId="59ABB917" w14:textId="77777777" w:rsidR="00072314" w:rsidRPr="00BE04E8" w:rsidRDefault="00072314" w:rsidP="001D18E6">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2BE88DC9" w14:textId="77777777" w:rsidR="00072314" w:rsidRDefault="00072314" w:rsidP="001D18E6">
            <w:pPr>
              <w:rPr>
                <w:snapToGrid w:val="0"/>
                <w:vanish/>
              </w:rPr>
            </w:pPr>
            <w:r>
              <w:rPr>
                <w:snapToGrid w:val="0"/>
                <w:vanish/>
              </w:rPr>
              <w:t>Jbaden1</w:t>
            </w:r>
          </w:p>
        </w:tc>
      </w:tr>
      <w:tr w:rsidR="00072314" w:rsidRPr="005D5B0A" w14:paraId="2D9F02E8" w14:textId="77777777" w:rsidTr="001D18E6">
        <w:trPr>
          <w:hidden/>
        </w:trPr>
        <w:tc>
          <w:tcPr>
            <w:tcW w:w="993" w:type="dxa"/>
          </w:tcPr>
          <w:p w14:paraId="334764C4" w14:textId="77777777" w:rsidR="00072314" w:rsidRPr="00BE04E8" w:rsidRDefault="00072314" w:rsidP="001D18E6">
            <w:pPr>
              <w:jc w:val="center"/>
              <w:rPr>
                <w:snapToGrid w:val="0"/>
                <w:vanish/>
              </w:rPr>
            </w:pPr>
            <w:r w:rsidRPr="00BE04E8">
              <w:rPr>
                <w:snapToGrid w:val="0"/>
                <w:vanish/>
              </w:rPr>
              <w:t>6</w:t>
            </w:r>
          </w:p>
        </w:tc>
        <w:tc>
          <w:tcPr>
            <w:tcW w:w="850" w:type="dxa"/>
          </w:tcPr>
          <w:p w14:paraId="54F173A4" w14:textId="77777777" w:rsidR="00072314" w:rsidRPr="00BE04E8" w:rsidRDefault="00072314" w:rsidP="001D18E6">
            <w:pPr>
              <w:jc w:val="center"/>
              <w:rPr>
                <w:snapToGrid w:val="0"/>
                <w:vanish/>
              </w:rPr>
            </w:pPr>
            <w:r>
              <w:rPr>
                <w:snapToGrid w:val="0"/>
                <w:vanish/>
              </w:rPr>
              <w:t>1a</w:t>
            </w:r>
          </w:p>
        </w:tc>
        <w:tc>
          <w:tcPr>
            <w:tcW w:w="993" w:type="dxa"/>
          </w:tcPr>
          <w:p w14:paraId="4DEE3C82" w14:textId="77777777" w:rsidR="00072314" w:rsidRPr="00BE04E8" w:rsidRDefault="00072314" w:rsidP="001D18E6">
            <w:pPr>
              <w:jc w:val="center"/>
              <w:rPr>
                <w:snapToGrid w:val="0"/>
                <w:vanish/>
              </w:rPr>
            </w:pPr>
            <w:r w:rsidRPr="00BE04E8">
              <w:rPr>
                <w:snapToGrid w:val="0"/>
                <w:vanish/>
              </w:rPr>
              <w:t>2020-01-07</w:t>
            </w:r>
          </w:p>
        </w:tc>
        <w:tc>
          <w:tcPr>
            <w:tcW w:w="5669" w:type="dxa"/>
          </w:tcPr>
          <w:p w14:paraId="47943093"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1B186014" w14:textId="77777777" w:rsidR="00072314" w:rsidRDefault="00072314" w:rsidP="001D18E6">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112AAF98" w14:textId="77777777" w:rsidR="00072314" w:rsidRDefault="00072314" w:rsidP="001D18E6">
            <w:pPr>
              <w:rPr>
                <w:snapToGrid w:val="0"/>
                <w:vanish/>
              </w:rPr>
            </w:pPr>
            <w:r>
              <w:rPr>
                <w:snapToGrid w:val="0"/>
                <w:vanish/>
              </w:rPr>
              <w:t>Jbaden1</w:t>
            </w:r>
          </w:p>
        </w:tc>
      </w:tr>
      <w:tr w:rsidR="00072314" w:rsidRPr="005D5B0A" w14:paraId="5FADCE1C" w14:textId="77777777" w:rsidTr="001D18E6">
        <w:trPr>
          <w:hidden/>
        </w:trPr>
        <w:tc>
          <w:tcPr>
            <w:tcW w:w="993" w:type="dxa"/>
          </w:tcPr>
          <w:p w14:paraId="483F49F5" w14:textId="77777777" w:rsidR="00072314" w:rsidRPr="00DC33EF" w:rsidRDefault="00072314" w:rsidP="001D18E6">
            <w:pPr>
              <w:jc w:val="center"/>
              <w:rPr>
                <w:snapToGrid w:val="0"/>
                <w:vanish/>
              </w:rPr>
            </w:pPr>
            <w:r w:rsidRPr="00DC33EF">
              <w:rPr>
                <w:snapToGrid w:val="0"/>
                <w:vanish/>
              </w:rPr>
              <w:t>6</w:t>
            </w:r>
          </w:p>
        </w:tc>
        <w:tc>
          <w:tcPr>
            <w:tcW w:w="850" w:type="dxa"/>
          </w:tcPr>
          <w:p w14:paraId="3F052760" w14:textId="77777777" w:rsidR="00072314" w:rsidRPr="00DC33EF" w:rsidRDefault="00072314" w:rsidP="001D18E6">
            <w:pPr>
              <w:jc w:val="center"/>
              <w:rPr>
                <w:snapToGrid w:val="0"/>
                <w:vanish/>
              </w:rPr>
            </w:pPr>
            <w:r w:rsidRPr="00DC33EF">
              <w:rPr>
                <w:snapToGrid w:val="0"/>
                <w:vanish/>
              </w:rPr>
              <w:t>1a</w:t>
            </w:r>
          </w:p>
        </w:tc>
        <w:tc>
          <w:tcPr>
            <w:tcW w:w="993" w:type="dxa"/>
          </w:tcPr>
          <w:p w14:paraId="43C472E1" w14:textId="77777777" w:rsidR="00072314" w:rsidRPr="00DC33EF" w:rsidRDefault="00072314" w:rsidP="001D18E6">
            <w:pPr>
              <w:jc w:val="center"/>
              <w:rPr>
                <w:snapToGrid w:val="0"/>
                <w:vanish/>
              </w:rPr>
            </w:pPr>
            <w:r w:rsidRPr="00DC33EF">
              <w:rPr>
                <w:snapToGrid w:val="0"/>
                <w:vanish/>
              </w:rPr>
              <w:t>2020-03-09</w:t>
            </w:r>
          </w:p>
        </w:tc>
        <w:tc>
          <w:tcPr>
            <w:tcW w:w="5669" w:type="dxa"/>
          </w:tcPr>
          <w:p w14:paraId="6277F5E2"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2F20B845"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1549E864"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Version numbering re-initialized as 0.1</w:t>
            </w:r>
          </w:p>
          <w:p w14:paraId="4F64F614"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6F414E7B" w14:textId="77777777" w:rsidR="00072314" w:rsidRPr="00DC33EF" w:rsidRDefault="00072314" w:rsidP="001D18E6">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376CB022" w14:textId="77777777" w:rsidR="00072314" w:rsidRPr="00DC33EF" w:rsidRDefault="00072314" w:rsidP="001D18E6">
            <w:pPr>
              <w:rPr>
                <w:snapToGrid w:val="0"/>
                <w:vanish/>
              </w:rPr>
            </w:pPr>
            <w:r w:rsidRPr="00DC33EF">
              <w:rPr>
                <w:snapToGrid w:val="0"/>
                <w:vanish/>
              </w:rPr>
              <w:t>Jbaden1</w:t>
            </w:r>
          </w:p>
        </w:tc>
      </w:tr>
      <w:tr w:rsidR="00072314" w:rsidRPr="005D5B0A" w14:paraId="0151C5A4" w14:textId="77777777" w:rsidTr="001D18E6">
        <w:trPr>
          <w:hidden/>
        </w:trPr>
        <w:tc>
          <w:tcPr>
            <w:tcW w:w="993" w:type="dxa"/>
          </w:tcPr>
          <w:p w14:paraId="29C8E622" w14:textId="77777777" w:rsidR="00072314" w:rsidRPr="00DC33EF" w:rsidRDefault="00072314" w:rsidP="001D18E6">
            <w:pPr>
              <w:jc w:val="center"/>
              <w:rPr>
                <w:snapToGrid w:val="0"/>
                <w:vanish/>
              </w:rPr>
            </w:pPr>
            <w:r w:rsidRPr="00DC33EF">
              <w:rPr>
                <w:snapToGrid w:val="0"/>
                <w:vanish/>
              </w:rPr>
              <w:t>6</w:t>
            </w:r>
          </w:p>
        </w:tc>
        <w:tc>
          <w:tcPr>
            <w:tcW w:w="850" w:type="dxa"/>
          </w:tcPr>
          <w:p w14:paraId="1B3177A7" w14:textId="77777777" w:rsidR="00072314" w:rsidRPr="00DC33EF" w:rsidRDefault="00072314" w:rsidP="001D18E6">
            <w:pPr>
              <w:jc w:val="center"/>
              <w:rPr>
                <w:snapToGrid w:val="0"/>
                <w:vanish/>
              </w:rPr>
            </w:pPr>
            <w:r w:rsidRPr="00DC33EF">
              <w:rPr>
                <w:snapToGrid w:val="0"/>
                <w:vanish/>
              </w:rPr>
              <w:t>1a</w:t>
            </w:r>
          </w:p>
        </w:tc>
        <w:tc>
          <w:tcPr>
            <w:tcW w:w="993" w:type="dxa"/>
          </w:tcPr>
          <w:p w14:paraId="53C7F837" w14:textId="77777777" w:rsidR="00072314" w:rsidRPr="00DC33EF" w:rsidRDefault="00072314" w:rsidP="001D18E6">
            <w:pPr>
              <w:jc w:val="center"/>
              <w:rPr>
                <w:snapToGrid w:val="0"/>
                <w:vanish/>
              </w:rPr>
            </w:pPr>
            <w:r w:rsidRPr="00DC33EF">
              <w:rPr>
                <w:snapToGrid w:val="0"/>
                <w:vanish/>
              </w:rPr>
              <w:t>2020-03-11</w:t>
            </w:r>
          </w:p>
        </w:tc>
        <w:tc>
          <w:tcPr>
            <w:tcW w:w="5669" w:type="dxa"/>
          </w:tcPr>
          <w:p w14:paraId="398A38D0" w14:textId="77777777" w:rsidR="00072314" w:rsidRPr="00DC33EF" w:rsidRDefault="00072314" w:rsidP="001D18E6">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06B24D72" w14:textId="77777777" w:rsidR="00072314" w:rsidRPr="00DC33EF" w:rsidRDefault="00072314" w:rsidP="001D18E6">
            <w:pPr>
              <w:rPr>
                <w:snapToGrid w:val="0"/>
                <w:vanish/>
              </w:rPr>
            </w:pPr>
            <w:r w:rsidRPr="00DC33EF">
              <w:rPr>
                <w:snapToGrid w:val="0"/>
                <w:vanish/>
              </w:rPr>
              <w:t>Jbaden1</w:t>
            </w:r>
          </w:p>
        </w:tc>
      </w:tr>
      <w:tr w:rsidR="00072314" w14:paraId="45ADCE97" w14:textId="77777777" w:rsidTr="001D18E6">
        <w:tblPrEx>
          <w:tblLook w:val="04A0" w:firstRow="1" w:lastRow="0" w:firstColumn="1" w:lastColumn="0" w:noHBand="0" w:noVBand="1"/>
        </w:tblPrEx>
        <w:trPr>
          <w:hidden/>
        </w:trPr>
        <w:tc>
          <w:tcPr>
            <w:tcW w:w="993" w:type="dxa"/>
            <w:hideMark/>
          </w:tcPr>
          <w:p w14:paraId="3917D309" w14:textId="77777777" w:rsidR="00072314" w:rsidRPr="00DC33EF" w:rsidRDefault="00072314" w:rsidP="001D18E6">
            <w:pPr>
              <w:jc w:val="center"/>
              <w:rPr>
                <w:snapToGrid w:val="0"/>
                <w:vanish/>
              </w:rPr>
            </w:pPr>
            <w:r w:rsidRPr="00DC33EF">
              <w:rPr>
                <w:snapToGrid w:val="0"/>
                <w:vanish/>
              </w:rPr>
              <w:t>6</w:t>
            </w:r>
          </w:p>
        </w:tc>
        <w:tc>
          <w:tcPr>
            <w:tcW w:w="850" w:type="dxa"/>
            <w:hideMark/>
          </w:tcPr>
          <w:p w14:paraId="6207CB6C" w14:textId="77777777" w:rsidR="00072314" w:rsidRPr="00DC33EF" w:rsidRDefault="00072314" w:rsidP="001D18E6">
            <w:pPr>
              <w:jc w:val="center"/>
              <w:rPr>
                <w:snapToGrid w:val="0"/>
                <w:vanish/>
              </w:rPr>
            </w:pPr>
            <w:r w:rsidRPr="00DC33EF">
              <w:rPr>
                <w:snapToGrid w:val="0"/>
                <w:vanish/>
              </w:rPr>
              <w:t>1a</w:t>
            </w:r>
          </w:p>
        </w:tc>
        <w:tc>
          <w:tcPr>
            <w:tcW w:w="993" w:type="dxa"/>
            <w:hideMark/>
          </w:tcPr>
          <w:p w14:paraId="6013DAA7" w14:textId="77777777" w:rsidR="00072314" w:rsidRPr="00DC33EF" w:rsidRDefault="00072314" w:rsidP="001D18E6">
            <w:pPr>
              <w:jc w:val="center"/>
              <w:rPr>
                <w:snapToGrid w:val="0"/>
                <w:vanish/>
              </w:rPr>
            </w:pPr>
            <w:r w:rsidRPr="00DC33EF">
              <w:rPr>
                <w:snapToGrid w:val="0"/>
                <w:vanish/>
              </w:rPr>
              <w:t>2020-03-13</w:t>
            </w:r>
          </w:p>
        </w:tc>
        <w:tc>
          <w:tcPr>
            <w:tcW w:w="5669" w:type="dxa"/>
            <w:hideMark/>
          </w:tcPr>
          <w:p w14:paraId="74B83280"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59763FAD" w14:textId="77777777" w:rsidR="00072314" w:rsidRPr="00DC33EF" w:rsidRDefault="00072314" w:rsidP="00072314">
            <w:pPr>
              <w:pStyle w:val="Header"/>
              <w:numPr>
                <w:ilvl w:val="0"/>
                <w:numId w:val="8"/>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2875AE56" w14:textId="77777777" w:rsidR="00072314" w:rsidRPr="00DC33EF" w:rsidRDefault="00072314" w:rsidP="001D18E6">
            <w:pPr>
              <w:rPr>
                <w:snapToGrid w:val="0"/>
                <w:vanish/>
              </w:rPr>
            </w:pPr>
            <w:r w:rsidRPr="00DC33EF">
              <w:rPr>
                <w:snapToGrid w:val="0"/>
                <w:vanish/>
              </w:rPr>
              <w:t>Jbaden1</w:t>
            </w:r>
            <w:bookmarkEnd w:id="371"/>
          </w:p>
        </w:tc>
      </w:tr>
    </w:tbl>
    <w:p w14:paraId="37DB5D49" w14:textId="2DBDC5C8" w:rsidR="00072314" w:rsidRDefault="00072314" w:rsidP="00072314"/>
    <w:p w14:paraId="7596789B" w14:textId="77777777" w:rsidR="00072314" w:rsidRPr="00BC3C56" w:rsidRDefault="00072314" w:rsidP="00072314">
      <w:pPr>
        <w:pStyle w:val="Heading1"/>
        <w:tabs>
          <w:tab w:val="clear" w:pos="540"/>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474" w:name="_Toc35000630"/>
      <w:bookmarkStart w:id="475" w:name="_Toc65749300"/>
      <w:r w:rsidRPr="00BC3C56">
        <w:rPr>
          <w:lang w:val="en-GB"/>
        </w:rPr>
        <w:lastRenderedPageBreak/>
        <w:t>Appendix</w:t>
      </w:r>
      <w:bookmarkEnd w:id="363"/>
      <w:bookmarkEnd w:id="474"/>
      <w:bookmarkEnd w:id="475"/>
    </w:p>
    <w:p w14:paraId="289DD044" w14:textId="77777777" w:rsidR="00072314" w:rsidRPr="00BC3C56" w:rsidRDefault="00072314" w:rsidP="00072314">
      <w:pPr>
        <w:pStyle w:val="Heading2"/>
        <w:tabs>
          <w:tab w:val="clear" w:pos="709"/>
        </w:tabs>
        <w:spacing w:before="240"/>
        <w:rPr>
          <w:lang w:val="en-GB"/>
        </w:rPr>
      </w:pPr>
      <w:bookmarkStart w:id="476" w:name="_Toc35000631"/>
      <w:bookmarkStart w:id="477" w:name="_Toc65749301"/>
      <w:r w:rsidRPr="00BC3C56">
        <w:rPr>
          <w:lang w:val="en-GB"/>
        </w:rPr>
        <w:t>Data Dictionary</w:t>
      </w:r>
      <w:bookmarkEnd w:id="476"/>
      <w:bookmarkEnd w:id="477"/>
    </w:p>
    <w:p w14:paraId="494B8137" w14:textId="77777777" w:rsidR="00072314" w:rsidRPr="00BC3C56" w:rsidRDefault="00072314" w:rsidP="00072314">
      <w:pPr>
        <w:pStyle w:val="Heading3"/>
        <w:keepNext w:val="0"/>
        <w:tabs>
          <w:tab w:val="clear" w:pos="900"/>
          <w:tab w:val="left" w:pos="709"/>
          <w:tab w:val="left" w:pos="851"/>
        </w:tabs>
        <w:spacing w:before="240"/>
        <w:rPr>
          <w:lang w:val="en-GB"/>
        </w:rPr>
      </w:pPr>
      <w:bookmarkStart w:id="478" w:name="_Toc35000632"/>
      <w:bookmarkStart w:id="479" w:name="_Toc65749302"/>
      <w:r w:rsidRPr="00BC3C56">
        <w:rPr>
          <w:lang w:val="en-GB"/>
        </w:rPr>
        <w:t>Logical Signals</w:t>
      </w:r>
      <w:bookmarkEnd w:id="478"/>
      <w:bookmarkEnd w:id="479"/>
    </w:p>
    <w:tbl>
      <w:tblPr>
        <w:tblStyle w:val="TableGrid"/>
        <w:tblW w:w="9351" w:type="dxa"/>
        <w:tblLook w:val="04A0" w:firstRow="1" w:lastRow="0" w:firstColumn="1" w:lastColumn="0" w:noHBand="0" w:noVBand="1"/>
      </w:tblPr>
      <w:tblGrid>
        <w:gridCol w:w="2689"/>
        <w:gridCol w:w="4252"/>
        <w:gridCol w:w="2410"/>
      </w:tblGrid>
      <w:tr w:rsidR="00756360" w14:paraId="33443699" w14:textId="77777777" w:rsidTr="00EF1973">
        <w:tc>
          <w:tcPr>
            <w:tcW w:w="2689" w:type="dxa"/>
            <w:shd w:val="clear" w:color="auto" w:fill="D9D9D9" w:themeFill="background1" w:themeFillShade="D9"/>
            <w:vAlign w:val="bottom"/>
          </w:tcPr>
          <w:p w14:paraId="63ED39CD"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1ECF4CDC"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11C4502B" w14:textId="77777777" w:rsidR="00756360" w:rsidRDefault="00756360" w:rsidP="00EF1973">
            <w:pPr>
              <w:rPr>
                <w:b/>
              </w:rPr>
            </w:pPr>
            <w:r>
              <w:rPr>
                <w:b/>
              </w:rPr>
              <w:t>Details</w:t>
            </w:r>
          </w:p>
        </w:tc>
      </w:tr>
    </w:tbl>
    <w:p w14:paraId="40C1EC54" w14:textId="4312F7DA" w:rsidR="00072314" w:rsidRDefault="00072314" w:rsidP="00072314"/>
    <w:p w14:paraId="49BB2BA7" w14:textId="77777777" w:rsidR="00756360" w:rsidRDefault="00756360" w:rsidP="00072314"/>
    <w:p w14:paraId="6A942F33" w14:textId="77777777" w:rsidR="00072314" w:rsidRPr="00BC3C56" w:rsidRDefault="00072314" w:rsidP="00072314">
      <w:pPr>
        <w:pStyle w:val="Heading3"/>
        <w:keepNext w:val="0"/>
        <w:tabs>
          <w:tab w:val="clear" w:pos="900"/>
          <w:tab w:val="left" w:pos="709"/>
          <w:tab w:val="left" w:pos="851"/>
        </w:tabs>
        <w:spacing w:before="240"/>
        <w:rPr>
          <w:lang w:val="en-GB"/>
        </w:rPr>
      </w:pPr>
      <w:bookmarkStart w:id="480" w:name="_Toc35000633"/>
      <w:bookmarkStart w:id="481" w:name="_Toc65749303"/>
      <w:r w:rsidRPr="00BC3C56">
        <w:rPr>
          <w:lang w:val="en-GB"/>
        </w:rPr>
        <w:t>Logical Parameters</w:t>
      </w:r>
      <w:bookmarkEnd w:id="480"/>
      <w:bookmarkEnd w:id="481"/>
    </w:p>
    <w:p w14:paraId="7DE51A02" w14:textId="77777777" w:rsidR="00072314" w:rsidRDefault="00072314" w:rsidP="00072314"/>
    <w:p w14:paraId="5923C7C5" w14:textId="77777777" w:rsidR="00072314" w:rsidRPr="00BC3C56" w:rsidRDefault="00072314" w:rsidP="00072314">
      <w:pPr>
        <w:pStyle w:val="Heading3"/>
        <w:keepNext w:val="0"/>
        <w:tabs>
          <w:tab w:val="clear" w:pos="900"/>
          <w:tab w:val="left" w:pos="709"/>
          <w:tab w:val="left" w:pos="851"/>
        </w:tabs>
        <w:spacing w:before="240"/>
        <w:rPr>
          <w:szCs w:val="24"/>
        </w:rPr>
      </w:pPr>
      <w:bookmarkStart w:id="482" w:name="_Toc35000634"/>
      <w:bookmarkStart w:id="483" w:name="_Toc65749304"/>
      <w:r w:rsidRPr="00BC3C56">
        <w:rPr>
          <w:szCs w:val="24"/>
        </w:rPr>
        <w:t>Technical Signals</w:t>
      </w:r>
      <w:bookmarkEnd w:id="482"/>
      <w:bookmarkEnd w:id="483"/>
    </w:p>
    <w:tbl>
      <w:tblPr>
        <w:tblStyle w:val="TableGrid"/>
        <w:tblW w:w="9351" w:type="dxa"/>
        <w:tblLook w:val="04A0" w:firstRow="1" w:lastRow="0" w:firstColumn="1" w:lastColumn="0" w:noHBand="0" w:noVBand="1"/>
      </w:tblPr>
      <w:tblGrid>
        <w:gridCol w:w="2689"/>
        <w:gridCol w:w="4252"/>
        <w:gridCol w:w="2410"/>
      </w:tblGrid>
      <w:tr w:rsidR="00756360" w14:paraId="5857D204" w14:textId="77777777" w:rsidTr="00EF1973">
        <w:tc>
          <w:tcPr>
            <w:tcW w:w="2689" w:type="dxa"/>
            <w:shd w:val="clear" w:color="auto" w:fill="D9D9D9" w:themeFill="background1" w:themeFillShade="D9"/>
            <w:vAlign w:val="bottom"/>
          </w:tcPr>
          <w:p w14:paraId="61330202" w14:textId="77777777" w:rsidR="00756360" w:rsidRPr="00F259A8" w:rsidRDefault="00756360" w:rsidP="00EF1973">
            <w:pPr>
              <w:rPr>
                <w:rFonts w:cs="Arial"/>
                <w:b/>
                <w:color w:val="000000"/>
              </w:rPr>
            </w:pPr>
            <w:r>
              <w:rPr>
                <w:rFonts w:cs="Arial"/>
                <w:b/>
                <w:color w:val="000000"/>
              </w:rPr>
              <w:t>Signal Name</w:t>
            </w:r>
          </w:p>
        </w:tc>
        <w:tc>
          <w:tcPr>
            <w:tcW w:w="4252" w:type="dxa"/>
            <w:shd w:val="clear" w:color="auto" w:fill="D9D9D9" w:themeFill="background1" w:themeFillShade="D9"/>
            <w:vAlign w:val="bottom"/>
          </w:tcPr>
          <w:p w14:paraId="7CE0FFE2" w14:textId="77777777" w:rsidR="00756360" w:rsidRPr="00F259A8" w:rsidRDefault="00756360" w:rsidP="00EF1973">
            <w:pPr>
              <w:rPr>
                <w:b/>
              </w:rPr>
            </w:pPr>
            <w:r>
              <w:rPr>
                <w:b/>
              </w:rPr>
              <w:t>Description</w:t>
            </w:r>
          </w:p>
        </w:tc>
        <w:tc>
          <w:tcPr>
            <w:tcW w:w="2410" w:type="dxa"/>
            <w:shd w:val="clear" w:color="auto" w:fill="D9D9D9" w:themeFill="background1" w:themeFillShade="D9"/>
          </w:tcPr>
          <w:p w14:paraId="5EC5764A" w14:textId="77777777" w:rsidR="00756360" w:rsidRDefault="00756360" w:rsidP="00EF1973">
            <w:pPr>
              <w:rPr>
                <w:b/>
              </w:rPr>
            </w:pPr>
            <w:r>
              <w:rPr>
                <w:b/>
              </w:rPr>
              <w:t>Details</w:t>
            </w:r>
          </w:p>
        </w:tc>
      </w:tr>
    </w:tbl>
    <w:p w14:paraId="08F85DE1" w14:textId="77777777" w:rsidR="00756360" w:rsidRPr="009E3B7C" w:rsidRDefault="00756360" w:rsidP="00756360">
      <w:pPr>
        <w:tabs>
          <w:tab w:val="left" w:pos="3055"/>
        </w:tabs>
        <w:rPr>
          <w:rFonts w:cs="Arial"/>
          <w:lang w:val="en-GB"/>
        </w:rPr>
      </w:pPr>
    </w:p>
    <w:p w14:paraId="7E8486BE" w14:textId="77777777" w:rsidR="00072314" w:rsidRDefault="00072314" w:rsidP="00072314">
      <w:pPr>
        <w:rPr>
          <w:rFonts w:cs="Arial"/>
          <w:color w:val="000000" w:themeColor="text1"/>
        </w:rPr>
      </w:pPr>
    </w:p>
    <w:p w14:paraId="3D322DD2" w14:textId="77777777" w:rsidR="00072314" w:rsidRPr="009E3B7C" w:rsidRDefault="00072314" w:rsidP="00072314">
      <w:pPr>
        <w:pStyle w:val="Heading4"/>
        <w:keepNext w:val="0"/>
        <w:tabs>
          <w:tab w:val="clear" w:pos="900"/>
          <w:tab w:val="left" w:pos="709"/>
        </w:tabs>
        <w:spacing w:before="240"/>
      </w:pPr>
      <w:bookmarkStart w:id="484" w:name="_Toc35000635"/>
      <w:bookmarkStart w:id="485" w:name="_Toc65749305"/>
      <w:r>
        <w:t>GSDB Signals</w:t>
      </w:r>
      <w:bookmarkEnd w:id="484"/>
      <w:bookmarkEnd w:id="485"/>
    </w:p>
    <w:p w14:paraId="37A871AA" w14:textId="77777777" w:rsidR="00072314" w:rsidRPr="009E3B7C" w:rsidRDefault="00072314" w:rsidP="00072314">
      <w:pPr>
        <w:rPr>
          <w:rFonts w:cs="Arial"/>
        </w:rPr>
      </w:pPr>
    </w:p>
    <w:p w14:paraId="5222C292" w14:textId="2E9AE1EF" w:rsidR="00050F45" w:rsidRPr="00050F45" w:rsidRDefault="00072314" w:rsidP="00050F45">
      <w:pPr>
        <w:pStyle w:val="Heading4"/>
        <w:keepNext w:val="0"/>
        <w:tabs>
          <w:tab w:val="clear" w:pos="900"/>
          <w:tab w:val="left" w:pos="709"/>
        </w:tabs>
        <w:spacing w:before="240"/>
      </w:pPr>
      <w:bookmarkStart w:id="486" w:name="_Toc35000636"/>
      <w:bookmarkStart w:id="487" w:name="_Toc65749306"/>
      <w:r>
        <w:t>HW I/Os</w:t>
      </w:r>
      <w:bookmarkEnd w:id="486"/>
      <w:bookmarkEnd w:id="487"/>
    </w:p>
    <w:p w14:paraId="16424D6A" w14:textId="77777777" w:rsidR="00072314" w:rsidRDefault="00072314" w:rsidP="00072314"/>
    <w:p w14:paraId="08A0938F" w14:textId="77777777" w:rsidR="00072314" w:rsidRDefault="00072314" w:rsidP="00072314">
      <w:pPr>
        <w:pStyle w:val="Heading4"/>
        <w:keepNext w:val="0"/>
        <w:tabs>
          <w:tab w:val="clear" w:pos="900"/>
          <w:tab w:val="left" w:pos="709"/>
        </w:tabs>
        <w:spacing w:before="240"/>
      </w:pPr>
      <w:bookmarkStart w:id="488" w:name="_Toc35000637"/>
      <w:bookmarkStart w:id="489" w:name="_Toc65749307"/>
      <w:r>
        <w:t>Diagnostic Interfaces</w:t>
      </w:r>
      <w:bookmarkEnd w:id="488"/>
      <w:bookmarkEnd w:id="489"/>
    </w:p>
    <w:p w14:paraId="56C3BFF1" w14:textId="77777777" w:rsidR="00072314" w:rsidRPr="00A7743A" w:rsidRDefault="00072314" w:rsidP="00072314"/>
    <w:p w14:paraId="2EA75599" w14:textId="77777777" w:rsidR="00072314" w:rsidRDefault="00072314" w:rsidP="00072314">
      <w:pPr>
        <w:pStyle w:val="Heading5"/>
        <w:keepNext w:val="0"/>
        <w:tabs>
          <w:tab w:val="clear" w:pos="900"/>
          <w:tab w:val="left" w:pos="709"/>
        </w:tabs>
        <w:spacing w:before="240"/>
      </w:pPr>
      <w:bookmarkStart w:id="490" w:name="_Toc35000638"/>
      <w:r>
        <w:t>DTCs</w:t>
      </w:r>
      <w:bookmarkEnd w:id="490"/>
    </w:p>
    <w:p w14:paraId="648B8846" w14:textId="77777777" w:rsidR="00072314" w:rsidRDefault="00072314" w:rsidP="00072314"/>
    <w:p w14:paraId="5B681293" w14:textId="77777777" w:rsidR="00072314" w:rsidRDefault="00072314" w:rsidP="00072314">
      <w:pPr>
        <w:rPr>
          <w:rFonts w:cs="Arial"/>
          <w:color w:val="000000" w:themeColor="text1"/>
        </w:rPr>
      </w:pPr>
      <w:r>
        <w:rPr>
          <w:rFonts w:cs="Arial"/>
          <w:color w:val="000000" w:themeColor="text1"/>
        </w:rPr>
        <w:t>&lt;Some Description of the DTC.</w:t>
      </w:r>
    </w:p>
    <w:p w14:paraId="429D7EB9" w14:textId="67B4E5EE" w:rsidR="00072314" w:rsidRPr="00F64E8D" w:rsidRDefault="00072314" w:rsidP="00072314">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2F135992" w14:textId="77777777" w:rsidR="00072314" w:rsidRPr="009E3B7C" w:rsidRDefault="00072314" w:rsidP="00072314">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14601221" w14:textId="77777777" w:rsidR="00072314" w:rsidRDefault="00072314" w:rsidP="00072314">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072314" w:rsidRPr="00AC7603" w14:paraId="4DD9B914"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4A43888"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6B198A40" w14:textId="77777777" w:rsidR="00072314" w:rsidRPr="00AC7603" w:rsidRDefault="00072314" w:rsidP="001D18E6">
            <w:pPr>
              <w:ind w:left="3"/>
              <w:rPr>
                <w:rFonts w:eastAsiaTheme="minorHAnsi" w:cs="Arial"/>
                <w:color w:val="000000" w:themeColor="text1"/>
                <w:szCs w:val="22"/>
              </w:rPr>
            </w:pPr>
          </w:p>
        </w:tc>
      </w:tr>
      <w:tr w:rsidR="00072314" w:rsidRPr="00AC7603" w14:paraId="0AFBBDA3"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49E099C"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DE37B3E" w14:textId="77777777" w:rsidR="00072314" w:rsidRPr="00AC7603" w:rsidRDefault="00072314" w:rsidP="001D18E6">
            <w:pPr>
              <w:ind w:left="3"/>
              <w:rPr>
                <w:rFonts w:eastAsiaTheme="minorHAnsi" w:cs="Arial"/>
                <w:color w:val="000000" w:themeColor="text1"/>
                <w:szCs w:val="22"/>
              </w:rPr>
            </w:pPr>
          </w:p>
        </w:tc>
      </w:tr>
      <w:tr w:rsidR="00072314" w:rsidRPr="00AC7603" w14:paraId="1F6D29B1"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76A6CDF5" w14:textId="77777777" w:rsidR="00072314" w:rsidRPr="00E01AE4" w:rsidRDefault="00072314" w:rsidP="001D18E6">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78383599" w14:textId="77777777" w:rsidR="00072314" w:rsidRDefault="00072314" w:rsidP="001D18E6">
            <w:pPr>
              <w:ind w:left="3"/>
              <w:rPr>
                <w:rFonts w:eastAsiaTheme="minorHAnsi" w:cs="Arial"/>
                <w:color w:val="000000" w:themeColor="text1"/>
                <w:szCs w:val="22"/>
              </w:rPr>
            </w:pPr>
          </w:p>
        </w:tc>
      </w:tr>
      <w:tr w:rsidR="00072314" w:rsidRPr="00AC7603" w14:paraId="498849A1"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9E52F90" w14:textId="77777777" w:rsidR="00072314" w:rsidRPr="00E01AE4" w:rsidRDefault="00072314" w:rsidP="001D18E6">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85E6CFF" w14:textId="77777777" w:rsidR="00072314" w:rsidRDefault="00072314" w:rsidP="001D18E6">
            <w:pPr>
              <w:ind w:left="3"/>
              <w:rPr>
                <w:rFonts w:eastAsiaTheme="minorHAnsi" w:cs="Arial"/>
                <w:color w:val="000000" w:themeColor="text1"/>
                <w:szCs w:val="22"/>
              </w:rPr>
            </w:pPr>
          </w:p>
        </w:tc>
      </w:tr>
      <w:tr w:rsidR="00072314" w:rsidRPr="00AC7603" w14:paraId="04D02248"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0C7D7AE9" w14:textId="77777777" w:rsidR="00072314" w:rsidRPr="00E01AE4" w:rsidRDefault="00072314" w:rsidP="001D18E6">
            <w:pPr>
              <w:spacing w:line="276" w:lineRule="auto"/>
              <w:rPr>
                <w:rFonts w:cs="Arial"/>
                <w:b/>
                <w:bCs/>
                <w:lang w:val="en-GB"/>
              </w:rPr>
            </w:pPr>
            <w:r w:rsidRPr="00E01AE4">
              <w:rPr>
                <w:b/>
              </w:rPr>
              <w:t>FailureTypeBytes</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44E0F2D1" w14:textId="77777777" w:rsidR="00072314" w:rsidRDefault="00072314" w:rsidP="001D18E6">
            <w:pPr>
              <w:ind w:left="3"/>
              <w:rPr>
                <w:rFonts w:eastAsiaTheme="minorHAnsi" w:cs="Arial"/>
                <w:color w:val="000000" w:themeColor="text1"/>
                <w:szCs w:val="22"/>
              </w:rPr>
            </w:pPr>
          </w:p>
        </w:tc>
      </w:tr>
      <w:tr w:rsidR="00072314" w:rsidRPr="00AC7603" w14:paraId="46931A4A" w14:textId="77777777" w:rsidTr="001D18E6">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3FBFDC47" w14:textId="77777777" w:rsidR="00072314" w:rsidRPr="00E01AE4" w:rsidRDefault="00072314" w:rsidP="001D18E6">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3E726B81" w14:textId="77777777" w:rsidR="00072314" w:rsidRDefault="00072314" w:rsidP="001D18E6">
            <w:pPr>
              <w:ind w:left="3"/>
              <w:rPr>
                <w:rFonts w:eastAsiaTheme="minorHAnsi" w:cs="Arial"/>
                <w:color w:val="000000" w:themeColor="text1"/>
                <w:szCs w:val="22"/>
              </w:rPr>
            </w:pPr>
          </w:p>
        </w:tc>
      </w:tr>
      <w:tr w:rsidR="00072314" w:rsidRPr="00AC7603" w14:paraId="7F31C22D" w14:textId="77777777" w:rsidTr="001D18E6">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4646E57" w14:textId="77777777" w:rsidR="00072314" w:rsidRPr="00E01AE4" w:rsidRDefault="00072314" w:rsidP="001D18E6">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6BE9B0D5" w14:textId="77777777" w:rsidR="00072314" w:rsidRDefault="00072314" w:rsidP="001D18E6">
            <w:pPr>
              <w:ind w:left="3"/>
              <w:rPr>
                <w:rFonts w:eastAsiaTheme="minorHAnsi" w:cs="Arial"/>
                <w:color w:val="000000" w:themeColor="text1"/>
                <w:szCs w:val="22"/>
              </w:rPr>
            </w:pPr>
          </w:p>
        </w:tc>
      </w:tr>
    </w:tbl>
    <w:p w14:paraId="32F340A5" w14:textId="77777777" w:rsidR="00072314" w:rsidRPr="009E3B7C" w:rsidRDefault="00072314" w:rsidP="00072314">
      <w:pPr>
        <w:rPr>
          <w:rFonts w:cs="Arial"/>
          <w:color w:val="000000" w:themeColor="text1"/>
        </w:rPr>
      </w:pPr>
    </w:p>
    <w:p w14:paraId="3903BD01" w14:textId="77777777" w:rsidR="00072314" w:rsidRDefault="00072314" w:rsidP="00072314">
      <w:pPr>
        <w:pStyle w:val="Heading5"/>
        <w:keepNext w:val="0"/>
        <w:tabs>
          <w:tab w:val="clear" w:pos="900"/>
          <w:tab w:val="left" w:pos="709"/>
        </w:tabs>
        <w:spacing w:before="240"/>
      </w:pPr>
      <w:bookmarkStart w:id="491" w:name="_Toc35000639"/>
      <w:r>
        <w:t>DIDs</w:t>
      </w:r>
      <w:bookmarkEnd w:id="491"/>
    </w:p>
    <w:p w14:paraId="73ED60DD" w14:textId="77777777" w:rsidR="00072314" w:rsidRDefault="00072314" w:rsidP="00072314">
      <w:pPr>
        <w:overflowPunct/>
        <w:autoSpaceDE/>
        <w:autoSpaceDN/>
        <w:adjustRightInd/>
        <w:textAlignment w:val="auto"/>
      </w:pPr>
    </w:p>
    <w:p w14:paraId="74A9ECCD" w14:textId="77777777" w:rsidR="00072314" w:rsidRDefault="00072314" w:rsidP="00072314">
      <w:pPr>
        <w:pStyle w:val="Heading3"/>
        <w:keepNext w:val="0"/>
        <w:tabs>
          <w:tab w:val="clear" w:pos="900"/>
          <w:tab w:val="left" w:pos="709"/>
          <w:tab w:val="left" w:pos="851"/>
        </w:tabs>
        <w:spacing w:before="240"/>
      </w:pPr>
      <w:bookmarkStart w:id="492" w:name="_Toc35000640"/>
      <w:bookmarkStart w:id="493" w:name="_Toc65749308"/>
      <w:r w:rsidRPr="00BC3C56">
        <w:t>Technical Parameters</w:t>
      </w:r>
      <w:bookmarkEnd w:id="492"/>
      <w:bookmarkEnd w:id="493"/>
    </w:p>
    <w:p w14:paraId="5FED8CC2" w14:textId="77777777" w:rsidR="00072314" w:rsidRDefault="00072314" w:rsidP="00072314"/>
    <w:p w14:paraId="373DD474" w14:textId="77777777" w:rsidR="00072314" w:rsidRDefault="00072314" w:rsidP="00072314">
      <w:pPr>
        <w:pStyle w:val="Heading3"/>
        <w:keepNext w:val="0"/>
        <w:tabs>
          <w:tab w:val="clear" w:pos="900"/>
          <w:tab w:val="left" w:pos="709"/>
          <w:tab w:val="left" w:pos="851"/>
        </w:tabs>
        <w:spacing w:before="240"/>
      </w:pPr>
      <w:bookmarkStart w:id="494" w:name="_Toc35000641"/>
      <w:bookmarkStart w:id="495" w:name="_Toc65749309"/>
      <w:r>
        <w:t>Mappings</w:t>
      </w:r>
      <w:bookmarkEnd w:id="494"/>
      <w:bookmarkEnd w:id="495"/>
    </w:p>
    <w:p w14:paraId="11C5B99B" w14:textId="77777777" w:rsidR="00072314" w:rsidRDefault="00072314" w:rsidP="00072314">
      <w:pPr>
        <w:overflowPunct/>
        <w:autoSpaceDE/>
        <w:autoSpaceDN/>
        <w:adjustRightInd/>
        <w:textAlignment w:val="auto"/>
      </w:pPr>
    </w:p>
    <w:p w14:paraId="696E3AD6" w14:textId="77777777" w:rsidR="00072314" w:rsidRDefault="00072314" w:rsidP="00072314">
      <w:pPr>
        <w:overflowPunct/>
        <w:autoSpaceDE/>
        <w:autoSpaceDN/>
        <w:adjustRightInd/>
        <w:textAlignment w:val="auto"/>
      </w:pPr>
    </w:p>
    <w:p w14:paraId="44D4012E" w14:textId="77777777" w:rsidR="00072314" w:rsidRDefault="00072314" w:rsidP="00072314">
      <w:pPr>
        <w:pStyle w:val="Heading3"/>
        <w:keepNext w:val="0"/>
        <w:tabs>
          <w:tab w:val="clear" w:pos="900"/>
          <w:tab w:val="left" w:pos="709"/>
          <w:tab w:val="left" w:pos="851"/>
        </w:tabs>
        <w:spacing w:before="240"/>
        <w:rPr>
          <w:szCs w:val="20"/>
        </w:rPr>
      </w:pPr>
      <w:bookmarkStart w:id="496" w:name="_Toc35000642"/>
      <w:bookmarkStart w:id="497" w:name="_Toc65749310"/>
      <w:r w:rsidRPr="00BC3C56">
        <w:rPr>
          <w:szCs w:val="20"/>
        </w:rPr>
        <w:t>Technical Interfaces</w:t>
      </w:r>
      <w:bookmarkEnd w:id="496"/>
      <w:bookmarkEnd w:id="497"/>
    </w:p>
    <w:p w14:paraId="688BA13E" w14:textId="77777777" w:rsidR="00072314" w:rsidRDefault="00072314" w:rsidP="00072314">
      <w:pPr>
        <w:rPr>
          <w:rFonts w:cs="Arial"/>
          <w:color w:val="000000" w:themeColor="text1"/>
        </w:rPr>
      </w:pPr>
    </w:p>
    <w:p w14:paraId="4FB5AA0E" w14:textId="77777777" w:rsidR="00072314" w:rsidRDefault="00072314" w:rsidP="00072314">
      <w:pPr>
        <w:pStyle w:val="Heading4"/>
        <w:keepNext w:val="0"/>
        <w:tabs>
          <w:tab w:val="clear" w:pos="900"/>
          <w:tab w:val="left" w:pos="709"/>
        </w:tabs>
        <w:spacing w:before="240"/>
      </w:pPr>
      <w:bookmarkStart w:id="498" w:name="_Toc35000643"/>
      <w:bookmarkStart w:id="499" w:name="_Toc65749311"/>
      <w:r>
        <w:t>AIS Interfaces</w:t>
      </w:r>
      <w:bookmarkEnd w:id="498"/>
      <w:bookmarkEnd w:id="499"/>
    </w:p>
    <w:p w14:paraId="073C781E" w14:textId="77777777" w:rsidR="00072314" w:rsidRDefault="00072314" w:rsidP="00072314">
      <w:pPr>
        <w:pStyle w:val="Heading5"/>
        <w:keepNext w:val="0"/>
        <w:tabs>
          <w:tab w:val="clear" w:pos="900"/>
          <w:tab w:val="left" w:pos="709"/>
        </w:tabs>
        <w:spacing w:before="240"/>
      </w:pPr>
      <w:bookmarkStart w:id="500" w:name="_Toc35000644"/>
      <w:r w:rsidRPr="00532AF2">
        <w:t>Publisher Interfaces</w:t>
      </w:r>
      <w:bookmarkEnd w:id="500"/>
    </w:p>
    <w:p w14:paraId="35D8D876" w14:textId="77777777" w:rsidR="00072314" w:rsidRPr="00A57D05" w:rsidRDefault="00072314" w:rsidP="00072314"/>
    <w:p w14:paraId="5AF4FE3B" w14:textId="77777777" w:rsidR="00072314" w:rsidRDefault="00072314" w:rsidP="00072314">
      <w:pPr>
        <w:pStyle w:val="Heading5"/>
        <w:keepNext w:val="0"/>
        <w:tabs>
          <w:tab w:val="clear" w:pos="900"/>
          <w:tab w:val="left" w:pos="709"/>
        </w:tabs>
        <w:spacing w:before="240"/>
      </w:pPr>
      <w:bookmarkStart w:id="501" w:name="_Toc35000645"/>
      <w:r w:rsidRPr="00BC3C56">
        <w:t>Subscriber Interfaces</w:t>
      </w:r>
      <w:bookmarkEnd w:id="501"/>
    </w:p>
    <w:p w14:paraId="03CA15B3" w14:textId="77777777" w:rsidR="00072314" w:rsidRDefault="00072314" w:rsidP="00072314">
      <w:bookmarkStart w:id="502" w:name="_Hlk29288916"/>
      <w:bookmarkEnd w:id="502"/>
    </w:p>
    <w:p w14:paraId="7AAF1598" w14:textId="77777777" w:rsidR="00072314" w:rsidRDefault="00072314" w:rsidP="00072314">
      <w:pPr>
        <w:pStyle w:val="Heading4"/>
        <w:keepNext w:val="0"/>
        <w:tabs>
          <w:tab w:val="clear" w:pos="900"/>
          <w:tab w:val="left" w:pos="709"/>
        </w:tabs>
        <w:spacing w:before="240"/>
      </w:pPr>
      <w:bookmarkStart w:id="503" w:name="_Toc35000646"/>
      <w:bookmarkStart w:id="504" w:name="_Toc65749312"/>
      <w:r>
        <w:t>AUTOSAR Ports</w:t>
      </w:r>
      <w:bookmarkEnd w:id="503"/>
      <w:bookmarkEnd w:id="504"/>
    </w:p>
    <w:p w14:paraId="0406F25F" w14:textId="77777777" w:rsidR="00072314" w:rsidRDefault="00072314" w:rsidP="00072314">
      <w:pPr>
        <w:pStyle w:val="BlockText"/>
        <w:ind w:left="0" w:firstLine="0"/>
      </w:pPr>
    </w:p>
    <w:p w14:paraId="198CC888" w14:textId="77777777" w:rsidR="00072314" w:rsidRDefault="00072314" w:rsidP="00072314">
      <w:pPr>
        <w:pStyle w:val="Heading3"/>
        <w:keepNext w:val="0"/>
        <w:tabs>
          <w:tab w:val="clear" w:pos="900"/>
          <w:tab w:val="left" w:pos="709"/>
          <w:tab w:val="left" w:pos="851"/>
        </w:tabs>
        <w:spacing w:before="240"/>
      </w:pPr>
      <w:bookmarkStart w:id="505" w:name="_Toc35000647"/>
      <w:bookmarkStart w:id="506" w:name="_Toc65749313"/>
      <w:r>
        <w:t>Messages/APIs</w:t>
      </w:r>
      <w:bookmarkEnd w:id="505"/>
      <w:bookmarkEnd w:id="506"/>
    </w:p>
    <w:p w14:paraId="48F5CEB7" w14:textId="77777777" w:rsidR="00072314" w:rsidRPr="00AA48C6" w:rsidRDefault="00072314" w:rsidP="00072314">
      <w:pPr>
        <w:pStyle w:val="Heading4"/>
        <w:keepNext w:val="0"/>
        <w:tabs>
          <w:tab w:val="clear" w:pos="900"/>
          <w:tab w:val="clear" w:pos="992"/>
          <w:tab w:val="left" w:pos="709"/>
          <w:tab w:val="left" w:pos="1134"/>
        </w:tabs>
        <w:spacing w:before="240"/>
      </w:pPr>
      <w:bookmarkStart w:id="507" w:name="_Toc35000648"/>
      <w:bookmarkStart w:id="508" w:name="_Toc65749314"/>
      <w:r>
        <w:t>CAN Bus “&lt;Bus Name&gt;”</w:t>
      </w:r>
      <w:bookmarkEnd w:id="507"/>
      <w:bookmarkEnd w:id="508"/>
    </w:p>
    <w:p w14:paraId="674D264B" w14:textId="77777777" w:rsidR="00072314" w:rsidRDefault="00072314" w:rsidP="00072314"/>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072314" w:rsidRPr="00427709" w14:paraId="34F15933" w14:textId="77777777" w:rsidTr="001D18E6">
        <w:trPr>
          <w:trHeight w:val="166"/>
        </w:trPr>
        <w:tc>
          <w:tcPr>
            <w:tcW w:w="1163" w:type="dxa"/>
            <w:shd w:val="clear" w:color="auto" w:fill="D9D9D9" w:themeFill="background1" w:themeFillShade="D9"/>
          </w:tcPr>
          <w:p w14:paraId="76BAAB06"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CAN ID</w:t>
            </w:r>
          </w:p>
        </w:tc>
        <w:tc>
          <w:tcPr>
            <w:tcW w:w="1530" w:type="dxa"/>
            <w:shd w:val="clear" w:color="auto" w:fill="D9D9D9" w:themeFill="background1" w:themeFillShade="D9"/>
          </w:tcPr>
          <w:p w14:paraId="723FFDF6"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1BFEBF14"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16F52DB9"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56E7C24F"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14164212" w14:textId="77777777" w:rsidR="00072314" w:rsidRPr="00C96BC7" w:rsidRDefault="00072314" w:rsidP="001D18E6">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072314" w:rsidRPr="00427709" w14:paraId="25CEB19B" w14:textId="77777777" w:rsidTr="001D18E6">
        <w:trPr>
          <w:trHeight w:val="233"/>
        </w:trPr>
        <w:tc>
          <w:tcPr>
            <w:tcW w:w="1163" w:type="dxa"/>
            <w:vMerge w:val="restart"/>
          </w:tcPr>
          <w:p w14:paraId="29F7B6E5" w14:textId="77777777" w:rsidR="00072314" w:rsidRPr="00427709" w:rsidRDefault="00072314" w:rsidP="001D18E6">
            <w:pPr>
              <w:spacing w:before="100" w:beforeAutospacing="1"/>
              <w:rPr>
                <w:rFonts w:cs="Arial"/>
                <w:color w:val="333333"/>
                <w:sz w:val="14"/>
                <w:szCs w:val="21"/>
                <w:lang w:eastAsia="de-DE"/>
              </w:rPr>
            </w:pPr>
          </w:p>
        </w:tc>
        <w:tc>
          <w:tcPr>
            <w:tcW w:w="1530" w:type="dxa"/>
            <w:vMerge w:val="restart"/>
          </w:tcPr>
          <w:p w14:paraId="1F303FF7" w14:textId="77777777" w:rsidR="00072314" w:rsidRPr="00427709" w:rsidRDefault="00072314" w:rsidP="001D18E6">
            <w:pPr>
              <w:spacing w:before="100" w:beforeAutospacing="1"/>
              <w:rPr>
                <w:rFonts w:cs="Arial"/>
                <w:color w:val="333333"/>
                <w:sz w:val="14"/>
                <w:szCs w:val="21"/>
                <w:lang w:eastAsia="de-DE"/>
              </w:rPr>
            </w:pPr>
          </w:p>
        </w:tc>
        <w:tc>
          <w:tcPr>
            <w:tcW w:w="900" w:type="dxa"/>
            <w:vMerge w:val="restart"/>
          </w:tcPr>
          <w:p w14:paraId="1912B93B"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7E58BF62" w14:textId="77777777" w:rsidR="00072314" w:rsidRPr="00427709" w:rsidRDefault="00072314" w:rsidP="001D18E6">
            <w:pPr>
              <w:spacing w:before="100" w:beforeAutospacing="1"/>
              <w:rPr>
                <w:rFonts w:cs="Arial"/>
                <w:color w:val="333333"/>
                <w:sz w:val="14"/>
                <w:szCs w:val="21"/>
                <w:lang w:eastAsia="de-DE"/>
              </w:rPr>
            </w:pPr>
          </w:p>
        </w:tc>
        <w:tc>
          <w:tcPr>
            <w:tcW w:w="1819" w:type="dxa"/>
            <w:vMerge w:val="restart"/>
          </w:tcPr>
          <w:p w14:paraId="2DB30039" w14:textId="77777777" w:rsidR="00072314" w:rsidRPr="00427709" w:rsidRDefault="00072314" w:rsidP="001D18E6">
            <w:pPr>
              <w:spacing w:before="100" w:beforeAutospacing="1"/>
              <w:rPr>
                <w:color w:val="333333"/>
                <w:sz w:val="14"/>
                <w:szCs w:val="21"/>
                <w:lang w:eastAsia="de-DE"/>
              </w:rPr>
            </w:pPr>
          </w:p>
        </w:tc>
        <w:tc>
          <w:tcPr>
            <w:tcW w:w="1843" w:type="dxa"/>
            <w:vMerge w:val="restart"/>
          </w:tcPr>
          <w:p w14:paraId="471C5AA8"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7481A328" w14:textId="77777777" w:rsidTr="001D18E6">
        <w:trPr>
          <w:trHeight w:val="232"/>
        </w:trPr>
        <w:tc>
          <w:tcPr>
            <w:tcW w:w="1163" w:type="dxa"/>
            <w:vMerge/>
          </w:tcPr>
          <w:p w14:paraId="0580413B"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24533792"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2787AC4A"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1AE95AF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05538588"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7036770A"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3E5E1A65" w14:textId="77777777" w:rsidTr="001D18E6">
        <w:trPr>
          <w:trHeight w:val="232"/>
        </w:trPr>
        <w:tc>
          <w:tcPr>
            <w:tcW w:w="1163" w:type="dxa"/>
            <w:vMerge/>
          </w:tcPr>
          <w:p w14:paraId="2C5D1E5C"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0B626766"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59255B77"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0932D2E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7DD1A641"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6EE4109C" w14:textId="77777777" w:rsidR="00072314" w:rsidRPr="00427709" w:rsidRDefault="00072314" w:rsidP="001D18E6">
            <w:pPr>
              <w:spacing w:before="100" w:beforeAutospacing="1"/>
              <w:rPr>
                <w:rFonts w:cs="Arial"/>
                <w:color w:val="333333"/>
                <w:sz w:val="14"/>
                <w:szCs w:val="21"/>
                <w:lang w:eastAsia="de-DE"/>
              </w:rPr>
            </w:pPr>
          </w:p>
        </w:tc>
      </w:tr>
      <w:tr w:rsidR="00072314" w:rsidRPr="00427709" w14:paraId="4F082519" w14:textId="77777777" w:rsidTr="001D18E6">
        <w:trPr>
          <w:trHeight w:val="232"/>
        </w:trPr>
        <w:tc>
          <w:tcPr>
            <w:tcW w:w="1163" w:type="dxa"/>
            <w:vMerge/>
          </w:tcPr>
          <w:p w14:paraId="3B2779EC" w14:textId="77777777" w:rsidR="00072314" w:rsidRPr="00427709" w:rsidRDefault="00072314" w:rsidP="001D18E6">
            <w:pPr>
              <w:spacing w:before="100" w:beforeAutospacing="1"/>
              <w:rPr>
                <w:rFonts w:cs="Arial"/>
                <w:color w:val="333333"/>
                <w:sz w:val="14"/>
                <w:szCs w:val="21"/>
                <w:lang w:eastAsia="de-DE"/>
              </w:rPr>
            </w:pPr>
          </w:p>
        </w:tc>
        <w:tc>
          <w:tcPr>
            <w:tcW w:w="1530" w:type="dxa"/>
            <w:vMerge/>
          </w:tcPr>
          <w:p w14:paraId="747D156B" w14:textId="77777777" w:rsidR="00072314" w:rsidRPr="00427709" w:rsidRDefault="00072314" w:rsidP="001D18E6">
            <w:pPr>
              <w:spacing w:before="100" w:beforeAutospacing="1"/>
              <w:rPr>
                <w:rFonts w:cs="Arial"/>
                <w:color w:val="333333"/>
                <w:sz w:val="14"/>
                <w:szCs w:val="21"/>
                <w:lang w:eastAsia="de-DE"/>
              </w:rPr>
            </w:pPr>
          </w:p>
        </w:tc>
        <w:tc>
          <w:tcPr>
            <w:tcW w:w="900" w:type="dxa"/>
            <w:vMerge/>
          </w:tcPr>
          <w:p w14:paraId="7DAB9D08" w14:textId="77777777" w:rsidR="00072314" w:rsidRPr="00427709" w:rsidRDefault="00072314" w:rsidP="001D18E6">
            <w:pPr>
              <w:spacing w:before="100" w:beforeAutospacing="1"/>
              <w:rPr>
                <w:rFonts w:cs="Arial"/>
                <w:color w:val="333333"/>
                <w:sz w:val="14"/>
                <w:szCs w:val="21"/>
                <w:lang w:eastAsia="de-DE"/>
              </w:rPr>
            </w:pPr>
          </w:p>
        </w:tc>
        <w:tc>
          <w:tcPr>
            <w:tcW w:w="2957" w:type="dxa"/>
          </w:tcPr>
          <w:p w14:paraId="3BB44327" w14:textId="77777777" w:rsidR="00072314" w:rsidRPr="00427709" w:rsidRDefault="00072314" w:rsidP="001D18E6">
            <w:pPr>
              <w:spacing w:before="100" w:beforeAutospacing="1"/>
              <w:rPr>
                <w:rFonts w:cs="Arial"/>
                <w:color w:val="333333"/>
                <w:sz w:val="14"/>
                <w:szCs w:val="21"/>
                <w:lang w:eastAsia="de-DE"/>
              </w:rPr>
            </w:pPr>
          </w:p>
        </w:tc>
        <w:tc>
          <w:tcPr>
            <w:tcW w:w="1819" w:type="dxa"/>
            <w:vMerge/>
          </w:tcPr>
          <w:p w14:paraId="0D8103C4" w14:textId="77777777" w:rsidR="00072314" w:rsidRPr="00427709" w:rsidRDefault="00072314" w:rsidP="001D18E6">
            <w:pPr>
              <w:spacing w:before="100" w:beforeAutospacing="1"/>
              <w:rPr>
                <w:rFonts w:cs="Arial"/>
                <w:color w:val="333333"/>
                <w:sz w:val="14"/>
                <w:szCs w:val="21"/>
                <w:lang w:eastAsia="de-DE"/>
              </w:rPr>
            </w:pPr>
          </w:p>
        </w:tc>
        <w:tc>
          <w:tcPr>
            <w:tcW w:w="1843" w:type="dxa"/>
            <w:vMerge/>
          </w:tcPr>
          <w:p w14:paraId="297A2C74" w14:textId="77777777" w:rsidR="00072314" w:rsidRPr="00427709" w:rsidRDefault="00072314" w:rsidP="001D18E6">
            <w:pPr>
              <w:spacing w:before="100" w:beforeAutospacing="1"/>
              <w:rPr>
                <w:rFonts w:cs="Arial"/>
                <w:color w:val="333333"/>
                <w:sz w:val="14"/>
                <w:szCs w:val="21"/>
                <w:lang w:eastAsia="de-DE"/>
              </w:rPr>
            </w:pPr>
          </w:p>
        </w:tc>
      </w:tr>
    </w:tbl>
    <w:p w14:paraId="06840A73" w14:textId="77777777" w:rsidR="00072314" w:rsidRPr="00427709" w:rsidRDefault="00072314" w:rsidP="00072314"/>
    <w:p w14:paraId="12919381" w14:textId="77777777" w:rsidR="00072314" w:rsidRPr="00AA48C6" w:rsidRDefault="00072314" w:rsidP="00072314">
      <w:pPr>
        <w:pStyle w:val="Heading4"/>
        <w:keepNext w:val="0"/>
        <w:tabs>
          <w:tab w:val="clear" w:pos="900"/>
          <w:tab w:val="clear" w:pos="992"/>
          <w:tab w:val="left" w:pos="709"/>
          <w:tab w:val="left" w:pos="1134"/>
        </w:tabs>
        <w:spacing w:before="240"/>
      </w:pPr>
      <w:bookmarkStart w:id="509" w:name="_Toc35000649"/>
      <w:bookmarkStart w:id="510" w:name="_Toc65749315"/>
      <w:r>
        <w:t>LIN Bus “&lt;Bus Name&gt;”</w:t>
      </w:r>
      <w:bookmarkEnd w:id="509"/>
      <w:bookmarkEnd w:id="510"/>
    </w:p>
    <w:p w14:paraId="75D47867" w14:textId="77777777" w:rsidR="00072314" w:rsidRDefault="00072314" w:rsidP="00072314"/>
    <w:p w14:paraId="731BFEA0" w14:textId="77777777" w:rsidR="00072314" w:rsidRDefault="00072314" w:rsidP="00072314">
      <w:pPr>
        <w:pStyle w:val="Heading4"/>
        <w:keepNext w:val="0"/>
        <w:tabs>
          <w:tab w:val="clear" w:pos="900"/>
          <w:tab w:val="left" w:pos="709"/>
        </w:tabs>
        <w:spacing w:before="240"/>
      </w:pPr>
      <w:bookmarkStart w:id="511" w:name="_Toc35000650"/>
      <w:bookmarkStart w:id="512" w:name="_Toc65749316"/>
      <w:bookmarkStart w:id="513" w:name="_Ref22737477"/>
      <w:bookmarkStart w:id="514" w:name="_Ref21531676"/>
      <w:bookmarkStart w:id="515" w:name="_Ref21531342"/>
      <w:bookmarkStart w:id="516" w:name="_Hlk25066769"/>
      <w:r>
        <w:t>AUTOSAR Interfaces</w:t>
      </w:r>
      <w:bookmarkEnd w:id="511"/>
      <w:bookmarkEnd w:id="512"/>
    </w:p>
    <w:p w14:paraId="021928C9" w14:textId="77777777" w:rsidR="00072314" w:rsidRPr="00B71712" w:rsidRDefault="00072314" w:rsidP="00072314"/>
    <w:p w14:paraId="1A3E4B23" w14:textId="77777777" w:rsidR="00072314" w:rsidRDefault="00072314" w:rsidP="00072314">
      <w:pPr>
        <w:pStyle w:val="Heading4"/>
        <w:keepNext w:val="0"/>
        <w:tabs>
          <w:tab w:val="clear" w:pos="900"/>
          <w:tab w:val="left" w:pos="709"/>
        </w:tabs>
        <w:spacing w:before="240"/>
      </w:pPr>
      <w:bookmarkStart w:id="517" w:name="_Toc35000651"/>
      <w:bookmarkStart w:id="518" w:name="_Toc65749317"/>
      <w:r>
        <w:t xml:space="preserve">SOA Service </w:t>
      </w:r>
      <w:bookmarkEnd w:id="513"/>
      <w:bookmarkEnd w:id="514"/>
      <w:bookmarkEnd w:id="515"/>
      <w:r>
        <w:t>Contracts</w:t>
      </w:r>
      <w:bookmarkEnd w:id="516"/>
      <w:bookmarkEnd w:id="517"/>
      <w:bookmarkEnd w:id="518"/>
    </w:p>
    <w:p w14:paraId="7AD5F7C1" w14:textId="77777777" w:rsidR="00072314" w:rsidRDefault="00072314" w:rsidP="00072314">
      <w:pPr>
        <w:rPr>
          <w:rFonts w:cs="Arial"/>
        </w:rPr>
      </w:pPr>
    </w:p>
    <w:p w14:paraId="616B7187" w14:textId="77777777" w:rsidR="00072314" w:rsidRDefault="00072314" w:rsidP="00072314">
      <w:pPr>
        <w:rPr>
          <w:rFonts w:cs="Arial"/>
        </w:rPr>
      </w:pPr>
      <w:r>
        <w:rPr>
          <w:rFonts w:cs="Arial"/>
        </w:rPr>
        <w:t>&lt;Service contract purpose/behavior&gt;</w:t>
      </w:r>
    </w:p>
    <w:p w14:paraId="71EF32AA" w14:textId="77777777" w:rsidR="00072314" w:rsidRDefault="00072314" w:rsidP="00072314">
      <w:pPr>
        <w:rPr>
          <w:rFonts w:cs="Arial"/>
        </w:rPr>
      </w:pPr>
    </w:p>
    <w:tbl>
      <w:tblPr>
        <w:tblStyle w:val="TableGrid"/>
        <w:tblW w:w="5014" w:type="pct"/>
        <w:tblLayout w:type="fixed"/>
        <w:tblLook w:val="0620" w:firstRow="1" w:lastRow="0" w:firstColumn="0" w:lastColumn="0" w:noHBand="1" w:noVBand="1"/>
      </w:tblPr>
      <w:tblGrid>
        <w:gridCol w:w="1292"/>
        <w:gridCol w:w="1203"/>
        <w:gridCol w:w="2254"/>
        <w:gridCol w:w="3253"/>
        <w:gridCol w:w="2365"/>
      </w:tblGrid>
      <w:tr w:rsidR="00072314" w:rsidRPr="00C0260E" w14:paraId="19194553" w14:textId="77777777" w:rsidTr="001D18E6">
        <w:trPr>
          <w:trHeight w:val="625"/>
        </w:trPr>
        <w:tc>
          <w:tcPr>
            <w:tcW w:w="1271" w:type="dxa"/>
            <w:shd w:val="clear" w:color="auto" w:fill="D9D9D9" w:themeFill="background1" w:themeFillShade="D9"/>
            <w:hideMark/>
          </w:tcPr>
          <w:p w14:paraId="00778FCF"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05D4A8FB"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4A63622D"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61BA3823" w14:textId="77777777" w:rsidR="00072314" w:rsidRPr="00C96BC7" w:rsidRDefault="00072314" w:rsidP="001D18E6">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400884DC"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21DDC636" w14:textId="77777777" w:rsidR="00072314" w:rsidRPr="00C96BC7" w:rsidRDefault="00072314" w:rsidP="001D18E6">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5409DABC" w14:textId="77777777" w:rsidR="00072314" w:rsidRPr="00C96BC7" w:rsidRDefault="00072314" w:rsidP="001D18E6">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072314" w:rsidRPr="00C0260E" w14:paraId="4CA55F0D" w14:textId="77777777" w:rsidTr="001D18E6">
        <w:sdt>
          <w:sdtPr>
            <w:rPr>
              <w:rFonts w:cs="Arial"/>
              <w:color w:val="333333"/>
              <w:szCs w:val="21"/>
              <w:lang w:val="de-DE" w:eastAsia="de-DE"/>
            </w:rPr>
            <w:alias w:val="Messaging Pattern"/>
            <w:tag w:val="Messaging Pattern"/>
            <w:id w:val="-424110215"/>
            <w:placeholder>
              <w:docPart w:val="CDD4217B844A421DBE0DB7402C6FEC5A"/>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7985519F" w14:textId="77777777" w:rsidR="00072314" w:rsidRPr="00C96BC7" w:rsidRDefault="00072314" w:rsidP="001D18E6">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0A99441D" w14:textId="77777777" w:rsidR="00072314" w:rsidRPr="00C96BC7" w:rsidRDefault="00072314" w:rsidP="001D18E6">
            <w:pPr>
              <w:spacing w:before="100" w:beforeAutospacing="1"/>
              <w:rPr>
                <w:rFonts w:cs="Arial"/>
                <w:color w:val="333333"/>
                <w:szCs w:val="21"/>
                <w:lang w:val="de-DE" w:eastAsia="de-DE"/>
              </w:rPr>
            </w:pPr>
          </w:p>
        </w:tc>
        <w:tc>
          <w:tcPr>
            <w:tcW w:w="2218" w:type="dxa"/>
          </w:tcPr>
          <w:p w14:paraId="34D6D00C"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2FF82916"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5E4D0AD4" w14:textId="77777777" w:rsidR="00072314" w:rsidRPr="00C96BC7" w:rsidRDefault="00072314" w:rsidP="001D18E6">
            <w:pPr>
              <w:spacing w:before="100" w:beforeAutospacing="1"/>
              <w:rPr>
                <w:rFonts w:cs="Arial"/>
                <w:color w:val="333333"/>
                <w:szCs w:val="21"/>
                <w:lang w:eastAsia="de-DE"/>
              </w:rPr>
            </w:pPr>
          </w:p>
        </w:tc>
      </w:tr>
      <w:tr w:rsidR="00072314" w:rsidRPr="00C0260E" w14:paraId="6419CBE0" w14:textId="77777777" w:rsidTr="001D18E6">
        <w:tc>
          <w:tcPr>
            <w:tcW w:w="1271" w:type="dxa"/>
            <w:vMerge/>
          </w:tcPr>
          <w:p w14:paraId="7F3C4F1C"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47B3D9C3" w14:textId="77777777" w:rsidR="00072314" w:rsidRPr="00C96BC7" w:rsidRDefault="00072314" w:rsidP="001D18E6">
            <w:pPr>
              <w:spacing w:before="150"/>
              <w:rPr>
                <w:rFonts w:cs="Arial"/>
                <w:color w:val="333333"/>
                <w:szCs w:val="21"/>
                <w:lang w:eastAsia="de-DE"/>
              </w:rPr>
            </w:pPr>
          </w:p>
        </w:tc>
        <w:tc>
          <w:tcPr>
            <w:tcW w:w="2218" w:type="dxa"/>
          </w:tcPr>
          <w:p w14:paraId="59B5D997" w14:textId="77777777" w:rsidR="00072314" w:rsidRPr="00C96BC7" w:rsidRDefault="00072314" w:rsidP="001D18E6">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30696833" w14:textId="77777777" w:rsidR="00072314" w:rsidRPr="00C96BC7" w:rsidRDefault="00072314" w:rsidP="001D18E6">
            <w:pPr>
              <w:spacing w:before="100" w:beforeAutospacing="1"/>
              <w:rPr>
                <w:rFonts w:cs="Arial"/>
                <w:color w:val="333333"/>
                <w:szCs w:val="21"/>
                <w:lang w:val="de-DE" w:eastAsia="de-DE"/>
              </w:rPr>
            </w:pPr>
          </w:p>
        </w:tc>
        <w:tc>
          <w:tcPr>
            <w:tcW w:w="2327" w:type="dxa"/>
          </w:tcPr>
          <w:p w14:paraId="56CF270C" w14:textId="77777777" w:rsidR="00072314" w:rsidRPr="00C96BC7" w:rsidRDefault="00072314" w:rsidP="001D18E6">
            <w:pPr>
              <w:overflowPunct/>
              <w:autoSpaceDE/>
              <w:autoSpaceDN/>
              <w:adjustRightInd/>
              <w:spacing w:before="100" w:beforeAutospacing="1"/>
              <w:textAlignment w:val="auto"/>
              <w:rPr>
                <w:rFonts w:cs="Arial"/>
                <w:color w:val="333333"/>
                <w:szCs w:val="21"/>
                <w:lang w:val="de-DE" w:eastAsia="de-DE"/>
              </w:rPr>
            </w:pPr>
          </w:p>
        </w:tc>
      </w:tr>
      <w:tr w:rsidR="00072314" w:rsidRPr="00C0260E" w14:paraId="0B560527" w14:textId="77777777" w:rsidTr="001D18E6">
        <w:tc>
          <w:tcPr>
            <w:tcW w:w="1271" w:type="dxa"/>
            <w:vMerge/>
          </w:tcPr>
          <w:p w14:paraId="4CAF4C62" w14:textId="77777777" w:rsidR="00072314" w:rsidRPr="00C96BC7" w:rsidRDefault="00072314" w:rsidP="001D18E6">
            <w:pPr>
              <w:overflowPunct/>
              <w:autoSpaceDE/>
              <w:autoSpaceDN/>
              <w:adjustRightInd/>
              <w:textAlignment w:val="auto"/>
              <w:rPr>
                <w:rFonts w:cs="Arial"/>
                <w:color w:val="333333"/>
                <w:szCs w:val="21"/>
                <w:lang w:eastAsia="de-DE"/>
              </w:rPr>
            </w:pPr>
          </w:p>
        </w:tc>
        <w:tc>
          <w:tcPr>
            <w:tcW w:w="1184" w:type="dxa"/>
            <w:vMerge/>
          </w:tcPr>
          <w:p w14:paraId="7C1216AD" w14:textId="77777777" w:rsidR="00072314" w:rsidRPr="00C96BC7" w:rsidRDefault="00072314" w:rsidP="001D18E6">
            <w:pPr>
              <w:spacing w:before="150"/>
              <w:rPr>
                <w:rFonts w:cs="Arial"/>
                <w:color w:val="333333"/>
                <w:szCs w:val="21"/>
                <w:lang w:eastAsia="de-DE"/>
              </w:rPr>
            </w:pPr>
          </w:p>
        </w:tc>
        <w:tc>
          <w:tcPr>
            <w:tcW w:w="2218" w:type="dxa"/>
          </w:tcPr>
          <w:p w14:paraId="5CFCEB33"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6DD7E335" w14:textId="77777777" w:rsidR="00072314" w:rsidRPr="00C96BC7" w:rsidRDefault="00072314" w:rsidP="001D18E6">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0E3466BC" w14:textId="77777777" w:rsidR="00072314" w:rsidRPr="00C96BC7" w:rsidRDefault="00072314" w:rsidP="001D18E6">
            <w:pPr>
              <w:overflowPunct/>
              <w:autoSpaceDE/>
              <w:autoSpaceDN/>
              <w:adjustRightInd/>
              <w:spacing w:before="100" w:beforeAutospacing="1"/>
              <w:textAlignment w:val="auto"/>
              <w:rPr>
                <w:rFonts w:cs="Arial"/>
                <w:color w:val="333333"/>
                <w:szCs w:val="21"/>
                <w:lang w:eastAsia="de-DE"/>
              </w:rPr>
            </w:pPr>
          </w:p>
        </w:tc>
      </w:tr>
    </w:tbl>
    <w:p w14:paraId="7E106E40" w14:textId="77777777" w:rsidR="00072314" w:rsidRPr="00016962" w:rsidRDefault="00072314" w:rsidP="00072314"/>
    <w:p w14:paraId="57627938" w14:textId="77777777" w:rsidR="00072314" w:rsidRPr="00BC3C56" w:rsidRDefault="00072314" w:rsidP="00072314">
      <w:pPr>
        <w:pStyle w:val="Heading3"/>
        <w:keepNext w:val="0"/>
        <w:tabs>
          <w:tab w:val="clear" w:pos="900"/>
          <w:tab w:val="left" w:pos="709"/>
          <w:tab w:val="left" w:pos="851"/>
        </w:tabs>
        <w:spacing w:before="240"/>
      </w:pPr>
      <w:bookmarkStart w:id="519" w:name="_Toc35000652"/>
      <w:bookmarkStart w:id="520" w:name="_Toc65749318"/>
      <w:r>
        <w:t>Encoding</w:t>
      </w:r>
      <w:r w:rsidRPr="00BC3C56">
        <w:t xml:space="preserve"> Types</w:t>
      </w:r>
      <w:bookmarkEnd w:id="519"/>
      <w:bookmarkEnd w:id="520"/>
    </w:p>
    <w:p w14:paraId="04027203" w14:textId="77777777" w:rsidR="00072314" w:rsidRPr="009E3B7C" w:rsidRDefault="00072314" w:rsidP="00072314">
      <w:pPr>
        <w:rPr>
          <w:rFonts w:cs="Arial"/>
        </w:rPr>
      </w:pPr>
    </w:p>
    <w:p w14:paraId="6A4FBE3D" w14:textId="77777777" w:rsidR="00756360" w:rsidRDefault="00756360" w:rsidP="00756360">
      <w:pPr>
        <w:rPr>
          <w:rFonts w:cs="Arial"/>
          <w:bCs/>
          <w:color w:val="7030A0"/>
        </w:rPr>
      </w:pPr>
    </w:p>
    <w:p w14:paraId="6CDCA0F9" w14:textId="77777777" w:rsidR="00072314" w:rsidRDefault="00072314" w:rsidP="00072314">
      <w:pPr>
        <w:overflowPunct/>
        <w:autoSpaceDE/>
        <w:autoSpaceDN/>
        <w:adjustRightInd/>
        <w:textAlignment w:val="auto"/>
        <w:rPr>
          <w:rFonts w:cs="Arial"/>
        </w:rPr>
      </w:pPr>
      <w:r>
        <w:rPr>
          <w:rFonts w:cs="Arial"/>
        </w:rPr>
        <w:br w:type="page"/>
      </w:r>
    </w:p>
    <w:p w14:paraId="67186006" w14:textId="77777777" w:rsidR="00072314" w:rsidRDefault="00072314" w:rsidP="00072314">
      <w:pPr>
        <w:rPr>
          <w:rFonts w:cs="Arial"/>
        </w:rPr>
      </w:pPr>
    </w:p>
    <w:p w14:paraId="2D28B1DA" w14:textId="77777777" w:rsidR="00072314" w:rsidRPr="00A56C52" w:rsidRDefault="00072314" w:rsidP="00072314">
      <w:pPr>
        <w:spacing w:before="1440"/>
        <w:jc w:val="center"/>
        <w:rPr>
          <w:sz w:val="32"/>
        </w:rPr>
      </w:pPr>
      <w:r w:rsidRPr="00A56C52">
        <w:rPr>
          <w:sz w:val="32"/>
        </w:rPr>
        <w:t>Document ends here.</w:t>
      </w:r>
      <w:bookmarkEnd w:id="8"/>
    </w:p>
    <w:p w14:paraId="4E59711E" w14:textId="77777777" w:rsidR="00072314" w:rsidRDefault="00072314" w:rsidP="00072314">
      <w:pPr>
        <w:pStyle w:val="Heading1"/>
        <w:numPr>
          <w:ilvl w:val="0"/>
          <w:numId w:val="0"/>
        </w:numPr>
      </w:pPr>
    </w:p>
    <w:sectPr w:rsidR="00072314" w:rsidSect="00300356">
      <w:headerReference w:type="default" r:id="rId77"/>
      <w:pgSz w:w="12240" w:h="15840" w:code="1"/>
      <w:pgMar w:top="720" w:right="1041" w:bottom="720" w:left="851" w:header="562" w:footer="734"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Functional Safety" w:date="2018-01-05T10:47:00Z" w:initials="SN">
    <w:p w14:paraId="01D7899D" w14:textId="77777777" w:rsidR="00BE206B" w:rsidRDefault="00BE206B" w:rsidP="00E26B6B">
      <w:pPr>
        <w:pStyle w:val="CommentText"/>
      </w:pPr>
      <w:r>
        <w:rPr>
          <w:rStyle w:val="CommentReference"/>
        </w:rPr>
        <w:annotationRef/>
      </w:r>
      <w:r>
        <w:t>Not specified in SysML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D78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D7899D" w16cid:durableId="2367C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45BE" w14:textId="77777777" w:rsidR="00F43BEF" w:rsidRDefault="00F43BEF">
      <w:r>
        <w:separator/>
      </w:r>
    </w:p>
    <w:p w14:paraId="4CAA6F1A" w14:textId="77777777" w:rsidR="00F43BEF" w:rsidRDefault="00F43BEF"/>
  </w:endnote>
  <w:endnote w:type="continuationSeparator" w:id="0">
    <w:p w14:paraId="437C29FE" w14:textId="77777777" w:rsidR="00F43BEF" w:rsidRDefault="00F43BEF">
      <w:r>
        <w:continuationSeparator/>
      </w:r>
    </w:p>
    <w:p w14:paraId="0D63D556" w14:textId="77777777" w:rsidR="00F43BEF" w:rsidRDefault="00F43BEF"/>
  </w:endnote>
  <w:endnote w:type="continuationNotice" w:id="1">
    <w:p w14:paraId="6191E891" w14:textId="77777777" w:rsidR="00F43BEF" w:rsidRDefault="00F43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55734" w14:textId="77777777" w:rsidR="00BE206B" w:rsidRPr="004D7C06" w:rsidRDefault="00BE206B"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t xml:space="preserve"> ()</w:t>
    </w:r>
    <w:r>
      <w:tab/>
    </w:r>
    <w:r>
      <w:rPr>
        <w:rFonts w:ascii="Arial" w:hAnsi="Arial" w:cs="Arial"/>
        <w:i/>
        <w:color w:val="auto"/>
      </w:rPr>
      <w:t xml:space="preserve">Document ID: </w:t>
    </w:r>
  </w:p>
  <w:p w14:paraId="0D5F08E3" w14:textId="77777777" w:rsidR="00BE206B" w:rsidRPr="004D7C06" w:rsidRDefault="00BE206B"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tab/>
    </w:r>
    <w:r w:rsidRPr="004D7C06">
      <w:rPr>
        <w:rFonts w:ascii="Arial" w:hAnsi="Arial" w:cs="Arial"/>
        <w:i/>
        <w:color w:val="auto"/>
      </w:rPr>
      <w:t xml:space="preserve">Date Issued: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end"/>
    </w:r>
  </w:p>
  <w:p w14:paraId="11E49946" w14:textId="77777777" w:rsidR="00BE206B" w:rsidRPr="00A160D7" w:rsidRDefault="00BE206B"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 MERGEFORMAT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tab/>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14</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69</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Date</w:t>
    </w:r>
    <w:r w:rsidRPr="008C4B6C">
      <w:rPr>
        <w:rFonts w:ascii="Arial" w:hAnsi="Arial" w:cs="Arial"/>
        <w:i/>
        <w:color w:val="auto"/>
      </w:rPr>
      <w:t xml:space="preserve"> Revised: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3B122" w14:textId="77777777" w:rsidR="00F43BEF" w:rsidRDefault="00F43BEF">
      <w:r>
        <w:separator/>
      </w:r>
    </w:p>
    <w:p w14:paraId="2E0F16CE" w14:textId="77777777" w:rsidR="00F43BEF" w:rsidRDefault="00F43BEF"/>
  </w:footnote>
  <w:footnote w:type="continuationSeparator" w:id="0">
    <w:p w14:paraId="2DC26448" w14:textId="77777777" w:rsidR="00F43BEF" w:rsidRDefault="00F43BEF">
      <w:r>
        <w:continuationSeparator/>
      </w:r>
    </w:p>
    <w:p w14:paraId="158DE245" w14:textId="77777777" w:rsidR="00F43BEF" w:rsidRDefault="00F43BEF"/>
  </w:footnote>
  <w:footnote w:type="continuationNotice" w:id="1">
    <w:p w14:paraId="28E092CC" w14:textId="77777777" w:rsidR="00F43BEF" w:rsidRDefault="00F43B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2138" w14:textId="77777777" w:rsidR="00BE206B" w:rsidRDefault="00BE206B" w:rsidP="004204E5">
    <w:pPr>
      <w:ind w:left="-142"/>
      <w:jc w:val="center"/>
      <w:rPr>
        <w:rFonts w:cs="Arial"/>
        <w:b/>
        <w:sz w:val="32"/>
        <w:szCs w:val="32"/>
      </w:rPr>
    </w:pPr>
    <w:r>
      <w:rPr>
        <w:b/>
        <w:noProof/>
        <w:sz w:val="32"/>
        <w:szCs w:val="32"/>
      </w:rPr>
      <w:drawing>
        <wp:anchor distT="0" distB="0" distL="114300" distR="114300" simplePos="0" relativeHeight="251660800" behindDoc="1" locked="0" layoutInCell="1" allowOverlap="1" wp14:anchorId="0EB9C073" wp14:editId="0718A91D">
          <wp:simplePos x="0" y="0"/>
          <wp:positionH relativeFrom="column">
            <wp:align>left</wp:align>
          </wp:positionH>
          <wp:positionV relativeFrom="paragraph">
            <wp:posOffset>-33655</wp:posOffset>
          </wp:positionV>
          <wp:extent cx="1217295" cy="608965"/>
          <wp:effectExtent l="0" t="0" r="1905" b="635"/>
          <wp:wrapNone/>
          <wp:docPr id="14" name="Picture 1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066B3A36" w14:textId="77777777" w:rsidR="00BE206B" w:rsidRDefault="00BE206B"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3DD3" w14:textId="77777777" w:rsidR="00BE206B" w:rsidRPr="00A22B00" w:rsidRDefault="00BE206B" w:rsidP="003971E6">
    <w:pPr>
      <w:pStyle w:val="Header"/>
      <w:tabs>
        <w:tab w:val="clear" w:pos="4320"/>
        <w:tab w:val="clear" w:pos="8640"/>
        <w:tab w:val="center" w:pos="4680"/>
        <w:tab w:val="right" w:pos="9000"/>
      </w:tabs>
      <w:jc w:val="center"/>
      <w:rPr>
        <w:b/>
        <w:sz w:val="28"/>
        <w:szCs w:val="28"/>
      </w:rPr>
    </w:pPr>
    <w:r w:rsidRPr="00A22B00">
      <w:rPr>
        <w:b/>
        <w:noProof/>
        <w:sz w:val="28"/>
        <w:szCs w:val="28"/>
        <w:highlight w:val="yellow"/>
      </w:rPr>
      <w:drawing>
        <wp:anchor distT="0" distB="0" distL="114300" distR="114300" simplePos="0" relativeHeight="251661824" behindDoc="1" locked="0" layoutInCell="1" allowOverlap="1" wp14:anchorId="581C6CE4" wp14:editId="558A38E0">
          <wp:simplePos x="0" y="0"/>
          <wp:positionH relativeFrom="column">
            <wp:posOffset>-197540</wp:posOffset>
          </wp:positionH>
          <wp:positionV relativeFrom="paragraph">
            <wp:posOffset>-198755</wp:posOffset>
          </wp:positionV>
          <wp:extent cx="1217295" cy="608965"/>
          <wp:effectExtent l="0" t="0" r="1905" b="635"/>
          <wp:wrapNone/>
          <wp:docPr id="15" name="Picture 1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A22B00">
      <w:rPr>
        <w:rFonts w:cs="Arial"/>
        <w:b/>
        <w:sz w:val="28"/>
        <w:szCs w:val="28"/>
      </w:rPr>
      <w:fldChar w:fldCharType="begin"/>
    </w:r>
    <w:r w:rsidRPr="00A22B00">
      <w:rPr>
        <w:rFonts w:cs="Arial"/>
        <w:b/>
        <w:sz w:val="28"/>
        <w:szCs w:val="28"/>
      </w:rPr>
      <w:instrText xml:space="preserve"> DOCPROPERTY  DocType  \* MERGEFORMAT </w:instrText>
    </w:r>
    <w:r w:rsidRPr="00A22B00">
      <w:rPr>
        <w:rFonts w:cs="Arial"/>
        <w:b/>
        <w:sz w:val="28"/>
        <w:szCs w:val="28"/>
      </w:rPr>
      <w:fldChar w:fldCharType="separate"/>
    </w:r>
    <w:r w:rsidRPr="00A22B00">
      <w:rPr>
        <w:rFonts w:cs="Arial"/>
        <w:b/>
        <w:sz w:val="28"/>
        <w:szCs w:val="28"/>
      </w:rPr>
      <w:t>Feature Implementation Specification (FIS)</w:t>
    </w:r>
    <w:r w:rsidRPr="00A22B00">
      <w:rPr>
        <w:rFonts w:cs="Arial"/>
        <w:b/>
        <w:sz w:val="28"/>
        <w:szCs w:val="28"/>
      </w:rPr>
      <w:fldChar w:fldCharType="end"/>
    </w:r>
  </w:p>
  <w:p w14:paraId="46B3C143" w14:textId="77777777" w:rsidR="00BE206B" w:rsidRPr="00A22B00" w:rsidRDefault="00BE206B" w:rsidP="00B96097">
    <w:pPr>
      <w:pStyle w:val="Heade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3CF02" w14:textId="77777777" w:rsidR="00BE206B" w:rsidRPr="003B5B23" w:rsidRDefault="00BE206B" w:rsidP="003B5B23">
    <w:pPr>
      <w:jc w:val="center"/>
      <w:rPr>
        <w:rFonts w:cs="Arial"/>
        <w:b/>
        <w:sz w:val="28"/>
        <w:szCs w:val="28"/>
      </w:rPr>
    </w:pPr>
    <w:r w:rsidRPr="003B5B23">
      <w:rPr>
        <w:rFonts w:cs="Arial"/>
        <w:b/>
        <w:noProof/>
        <w:sz w:val="28"/>
        <w:szCs w:val="28"/>
      </w:rPr>
      <w:drawing>
        <wp:anchor distT="0" distB="0" distL="114300" distR="114300" simplePos="0" relativeHeight="251658752" behindDoc="1" locked="0" layoutInCell="1" allowOverlap="1" wp14:anchorId="024E619D" wp14:editId="1C13B83D">
          <wp:simplePos x="0" y="0"/>
          <wp:positionH relativeFrom="column">
            <wp:posOffset>-139369</wp:posOffset>
          </wp:positionH>
          <wp:positionV relativeFrom="paragraph">
            <wp:posOffset>-241300</wp:posOffset>
          </wp:positionV>
          <wp:extent cx="1217295" cy="608965"/>
          <wp:effectExtent l="0" t="0" r="1905" b="635"/>
          <wp:wrapNone/>
          <wp:docPr id="18" name="Picture 1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5B23">
      <w:rPr>
        <w:rFonts w:cs="Arial"/>
        <w:b/>
        <w:sz w:val="28"/>
        <w:szCs w:val="28"/>
      </w:rPr>
      <w:fldChar w:fldCharType="begin"/>
    </w:r>
    <w:r w:rsidRPr="003B5B23">
      <w:rPr>
        <w:rFonts w:cs="Arial"/>
        <w:b/>
        <w:sz w:val="28"/>
        <w:szCs w:val="28"/>
      </w:rPr>
      <w:instrText xml:space="preserve"> DOCPROPERTY  DocType  \* MERGEFORMAT </w:instrText>
    </w:r>
    <w:r w:rsidRPr="003B5B23">
      <w:rPr>
        <w:rFonts w:cs="Arial"/>
        <w:b/>
        <w:sz w:val="28"/>
        <w:szCs w:val="28"/>
      </w:rPr>
      <w:fldChar w:fldCharType="separate"/>
    </w:r>
    <w:r w:rsidRPr="003B5B23">
      <w:rPr>
        <w:rFonts w:cs="Arial"/>
        <w:b/>
        <w:sz w:val="28"/>
        <w:szCs w:val="28"/>
      </w:rPr>
      <w:t>Feature Implementation Specification (FIS)</w:t>
    </w:r>
    <w:r w:rsidRPr="003B5B23">
      <w:rPr>
        <w:rFonts w:cs="Arial"/>
        <w:b/>
        <w:sz w:val="28"/>
        <w:szCs w:val="28"/>
      </w:rPr>
      <w:fldChar w:fldCharType="end"/>
    </w:r>
  </w:p>
  <w:p w14:paraId="5D3764E9" w14:textId="02D61CB9" w:rsidR="00BE206B" w:rsidRDefault="00BE206B" w:rsidP="0008696C">
    <w:pPr>
      <w:pBdr>
        <w:bottom w:val="single" w:sz="4" w:space="1" w:color="auto"/>
      </w:pBdr>
      <w:rPr>
        <w:rFonts w:cs="Arial"/>
      </w:rPr>
    </w:pPr>
  </w:p>
  <w:p w14:paraId="0CEE378C" w14:textId="77777777" w:rsidR="00BE206B" w:rsidRPr="001F16A4" w:rsidRDefault="00BE206B" w:rsidP="0008696C">
    <w:pPr>
      <w:pBdr>
        <w:bottom w:val="single" w:sz="4" w:space="1" w:color="auto"/>
      </w:pBdr>
      <w:rPr>
        <w:rFonts w:cs="Arial"/>
      </w:rPr>
    </w:pPr>
  </w:p>
  <w:p w14:paraId="31272CCA" w14:textId="77777777" w:rsidR="00BE206B" w:rsidRPr="00F96466" w:rsidRDefault="00BE206B"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4C4CFD"/>
    <w:multiLevelType w:val="hybridMultilevel"/>
    <w:tmpl w:val="0E4A9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037"/>
    <w:multiLevelType w:val="hybridMultilevel"/>
    <w:tmpl w:val="7778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A5920BC"/>
    <w:multiLevelType w:val="hybridMultilevel"/>
    <w:tmpl w:val="E282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CA"/>
    <w:multiLevelType w:val="hybridMultilevel"/>
    <w:tmpl w:val="73CE0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50D02"/>
    <w:multiLevelType w:val="hybridMultilevel"/>
    <w:tmpl w:val="89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00D29"/>
    <w:multiLevelType w:val="hybridMultilevel"/>
    <w:tmpl w:val="FC18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73D1"/>
    <w:multiLevelType w:val="hybridMultilevel"/>
    <w:tmpl w:val="E772B944"/>
    <w:lvl w:ilvl="0" w:tplc="4EAA649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C5828"/>
    <w:multiLevelType w:val="hybridMultilevel"/>
    <w:tmpl w:val="A00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434"/>
    <w:multiLevelType w:val="hybridMultilevel"/>
    <w:tmpl w:val="68B6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D63755C"/>
    <w:multiLevelType w:val="hybridMultilevel"/>
    <w:tmpl w:val="1F7A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1"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A8069A"/>
    <w:multiLevelType w:val="hybridMultilevel"/>
    <w:tmpl w:val="2D0EE0F6"/>
    <w:lvl w:ilvl="0" w:tplc="21DE84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5ED074E"/>
    <w:multiLevelType w:val="hybridMultilevel"/>
    <w:tmpl w:val="F306DE4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15:restartNumberingAfterBreak="0">
    <w:nsid w:val="692C1AC8"/>
    <w:multiLevelType w:val="hybridMultilevel"/>
    <w:tmpl w:val="3090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2" w15:restartNumberingAfterBreak="0">
    <w:nsid w:val="6BA9754B"/>
    <w:multiLevelType w:val="hybridMultilevel"/>
    <w:tmpl w:val="C1C6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9407C"/>
    <w:multiLevelType w:val="hybridMultilevel"/>
    <w:tmpl w:val="4CF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06519"/>
    <w:multiLevelType w:val="hybridMultilevel"/>
    <w:tmpl w:val="7D8E3636"/>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F78FE"/>
    <w:multiLevelType w:val="hybridMultilevel"/>
    <w:tmpl w:val="F632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82699"/>
    <w:multiLevelType w:val="multilevel"/>
    <w:tmpl w:val="EDD6CF80"/>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8"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52B5F"/>
    <w:multiLevelType w:val="hybridMultilevel"/>
    <w:tmpl w:val="EE8042A4"/>
    <w:lvl w:ilvl="0" w:tplc="45C635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1"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9"/>
  </w:num>
  <w:num w:numId="4">
    <w:abstractNumId w:val="20"/>
  </w:num>
  <w:num w:numId="5">
    <w:abstractNumId w:val="37"/>
  </w:num>
  <w:num w:numId="6">
    <w:abstractNumId w:val="33"/>
  </w:num>
  <w:num w:numId="7">
    <w:abstractNumId w:val="41"/>
  </w:num>
  <w:num w:numId="8">
    <w:abstractNumId w:val="16"/>
  </w:num>
  <w:num w:numId="9">
    <w:abstractNumId w:val="31"/>
  </w:num>
  <w:num w:numId="10">
    <w:abstractNumId w:val="6"/>
  </w:num>
  <w:num w:numId="11">
    <w:abstractNumId w:val="2"/>
  </w:num>
  <w:num w:numId="12">
    <w:abstractNumId w:val="8"/>
  </w:num>
  <w:num w:numId="13">
    <w:abstractNumId w:val="37"/>
  </w:num>
  <w:num w:numId="14">
    <w:abstractNumId w:val="37"/>
  </w:num>
  <w:num w:numId="15">
    <w:abstractNumId w:val="37"/>
  </w:num>
  <w:num w:numId="16">
    <w:abstractNumId w:val="14"/>
  </w:num>
  <w:num w:numId="17">
    <w:abstractNumId w:val="13"/>
  </w:num>
  <w:num w:numId="18">
    <w:abstractNumId w:val="35"/>
  </w:num>
  <w:num w:numId="19">
    <w:abstractNumId w:val="25"/>
  </w:num>
  <w:num w:numId="20">
    <w:abstractNumId w:val="32"/>
  </w:num>
  <w:num w:numId="21">
    <w:abstractNumId w:val="27"/>
  </w:num>
  <w:num w:numId="22">
    <w:abstractNumId w:val="29"/>
  </w:num>
  <w:num w:numId="23">
    <w:abstractNumId w:val="40"/>
  </w:num>
  <w:num w:numId="24">
    <w:abstractNumId w:val="10"/>
  </w:num>
  <w:num w:numId="25">
    <w:abstractNumId w:val="12"/>
  </w:num>
  <w:num w:numId="26">
    <w:abstractNumId w:val="15"/>
  </w:num>
  <w:num w:numId="27">
    <w:abstractNumId w:val="9"/>
  </w:num>
  <w:num w:numId="28">
    <w:abstractNumId w:val="34"/>
  </w:num>
  <w:num w:numId="29">
    <w:abstractNumId w:val="30"/>
  </w:num>
  <w:num w:numId="30">
    <w:abstractNumId w:val="18"/>
  </w:num>
  <w:num w:numId="31">
    <w:abstractNumId w:val="1"/>
  </w:num>
  <w:num w:numId="32">
    <w:abstractNumId w:val="22"/>
  </w:num>
  <w:num w:numId="33">
    <w:abstractNumId w:val="5"/>
  </w:num>
  <w:num w:numId="34">
    <w:abstractNumId w:val="39"/>
  </w:num>
  <w:num w:numId="35">
    <w:abstractNumId w:val="7"/>
  </w:num>
  <w:num w:numId="36">
    <w:abstractNumId w:val="38"/>
  </w:num>
  <w:num w:numId="37">
    <w:abstractNumId w:val="26"/>
  </w:num>
  <w:num w:numId="38">
    <w:abstractNumId w:val="21"/>
  </w:num>
  <w:num w:numId="39">
    <w:abstractNumId w:val="24"/>
  </w:num>
  <w:num w:numId="40">
    <w:abstractNumId w:val="0"/>
  </w:num>
  <w:num w:numId="41">
    <w:abstractNumId w:val="4"/>
  </w:num>
  <w:num w:numId="42">
    <w:abstractNumId w:val="17"/>
  </w:num>
  <w:num w:numId="43">
    <w:abstractNumId w:val="28"/>
  </w:num>
  <w:num w:numId="44">
    <w:abstractNumId w:val="3"/>
  </w:num>
  <w:num w:numId="45">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nctional Safety">
    <w15:presenceInfo w15:providerId="None" w15:userId="Functional Safe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3A"/>
    <w:rsid w:val="000001DE"/>
    <w:rsid w:val="00000314"/>
    <w:rsid w:val="00000805"/>
    <w:rsid w:val="00000A99"/>
    <w:rsid w:val="00000D58"/>
    <w:rsid w:val="0000130B"/>
    <w:rsid w:val="0000178B"/>
    <w:rsid w:val="00001A86"/>
    <w:rsid w:val="000024CF"/>
    <w:rsid w:val="00002BED"/>
    <w:rsid w:val="00002F28"/>
    <w:rsid w:val="00002FED"/>
    <w:rsid w:val="00003F11"/>
    <w:rsid w:val="00004196"/>
    <w:rsid w:val="00004663"/>
    <w:rsid w:val="00004DA1"/>
    <w:rsid w:val="000050C3"/>
    <w:rsid w:val="00005193"/>
    <w:rsid w:val="000053A0"/>
    <w:rsid w:val="00005A92"/>
    <w:rsid w:val="00005BD3"/>
    <w:rsid w:val="0000612E"/>
    <w:rsid w:val="00006D1E"/>
    <w:rsid w:val="00007111"/>
    <w:rsid w:val="0000714C"/>
    <w:rsid w:val="00007345"/>
    <w:rsid w:val="00007E89"/>
    <w:rsid w:val="00007F1D"/>
    <w:rsid w:val="0001035C"/>
    <w:rsid w:val="000104BD"/>
    <w:rsid w:val="00010743"/>
    <w:rsid w:val="0001135F"/>
    <w:rsid w:val="00011592"/>
    <w:rsid w:val="00011A72"/>
    <w:rsid w:val="00012F75"/>
    <w:rsid w:val="0001306F"/>
    <w:rsid w:val="0001368C"/>
    <w:rsid w:val="00013CD7"/>
    <w:rsid w:val="00014199"/>
    <w:rsid w:val="00014948"/>
    <w:rsid w:val="00014EE7"/>
    <w:rsid w:val="00015750"/>
    <w:rsid w:val="000161D0"/>
    <w:rsid w:val="0001637E"/>
    <w:rsid w:val="00017054"/>
    <w:rsid w:val="00017175"/>
    <w:rsid w:val="00017ADB"/>
    <w:rsid w:val="000208C7"/>
    <w:rsid w:val="00020934"/>
    <w:rsid w:val="00020B93"/>
    <w:rsid w:val="00020F0C"/>
    <w:rsid w:val="0002114C"/>
    <w:rsid w:val="0002192A"/>
    <w:rsid w:val="00021C59"/>
    <w:rsid w:val="0002294D"/>
    <w:rsid w:val="00022B0A"/>
    <w:rsid w:val="00022B0B"/>
    <w:rsid w:val="000234C5"/>
    <w:rsid w:val="00024464"/>
    <w:rsid w:val="00024A17"/>
    <w:rsid w:val="00024ADF"/>
    <w:rsid w:val="000250FD"/>
    <w:rsid w:val="000251F3"/>
    <w:rsid w:val="00026128"/>
    <w:rsid w:val="000262BA"/>
    <w:rsid w:val="00026652"/>
    <w:rsid w:val="00026CAB"/>
    <w:rsid w:val="00026CB8"/>
    <w:rsid w:val="00026F8A"/>
    <w:rsid w:val="000273A7"/>
    <w:rsid w:val="00027465"/>
    <w:rsid w:val="00027484"/>
    <w:rsid w:val="00027BA5"/>
    <w:rsid w:val="00030914"/>
    <w:rsid w:val="00031CE6"/>
    <w:rsid w:val="00032160"/>
    <w:rsid w:val="000326EC"/>
    <w:rsid w:val="00033278"/>
    <w:rsid w:val="00034268"/>
    <w:rsid w:val="000346B5"/>
    <w:rsid w:val="00034BE4"/>
    <w:rsid w:val="00034CC8"/>
    <w:rsid w:val="00035148"/>
    <w:rsid w:val="0003564B"/>
    <w:rsid w:val="00035C57"/>
    <w:rsid w:val="000360FC"/>
    <w:rsid w:val="0003693A"/>
    <w:rsid w:val="00036948"/>
    <w:rsid w:val="00036BCD"/>
    <w:rsid w:val="00036D31"/>
    <w:rsid w:val="00036DFC"/>
    <w:rsid w:val="00037570"/>
    <w:rsid w:val="00042139"/>
    <w:rsid w:val="0004232F"/>
    <w:rsid w:val="000426EC"/>
    <w:rsid w:val="00042A25"/>
    <w:rsid w:val="00042D80"/>
    <w:rsid w:val="000433E5"/>
    <w:rsid w:val="0004342B"/>
    <w:rsid w:val="0004382F"/>
    <w:rsid w:val="00043962"/>
    <w:rsid w:val="00043A8C"/>
    <w:rsid w:val="0004428B"/>
    <w:rsid w:val="00044424"/>
    <w:rsid w:val="0004460C"/>
    <w:rsid w:val="00044A9C"/>
    <w:rsid w:val="00044DC6"/>
    <w:rsid w:val="00044DFF"/>
    <w:rsid w:val="00045083"/>
    <w:rsid w:val="00045279"/>
    <w:rsid w:val="00045382"/>
    <w:rsid w:val="000455DF"/>
    <w:rsid w:val="000456B2"/>
    <w:rsid w:val="00045755"/>
    <w:rsid w:val="0004581D"/>
    <w:rsid w:val="00045FBB"/>
    <w:rsid w:val="00046986"/>
    <w:rsid w:val="0004743B"/>
    <w:rsid w:val="00047550"/>
    <w:rsid w:val="0004758A"/>
    <w:rsid w:val="00047820"/>
    <w:rsid w:val="00047BBF"/>
    <w:rsid w:val="00047FA0"/>
    <w:rsid w:val="00050396"/>
    <w:rsid w:val="000508CD"/>
    <w:rsid w:val="000508F5"/>
    <w:rsid w:val="00050F45"/>
    <w:rsid w:val="00051462"/>
    <w:rsid w:val="00052500"/>
    <w:rsid w:val="00052729"/>
    <w:rsid w:val="0005319C"/>
    <w:rsid w:val="00053504"/>
    <w:rsid w:val="00053BF9"/>
    <w:rsid w:val="00054796"/>
    <w:rsid w:val="00054C3E"/>
    <w:rsid w:val="000557A6"/>
    <w:rsid w:val="00055C92"/>
    <w:rsid w:val="0005681C"/>
    <w:rsid w:val="00056A00"/>
    <w:rsid w:val="00057AD3"/>
    <w:rsid w:val="00057D40"/>
    <w:rsid w:val="00060AC1"/>
    <w:rsid w:val="00061059"/>
    <w:rsid w:val="00062055"/>
    <w:rsid w:val="0006245B"/>
    <w:rsid w:val="00062620"/>
    <w:rsid w:val="000627AC"/>
    <w:rsid w:val="00064DBE"/>
    <w:rsid w:val="00065410"/>
    <w:rsid w:val="00066ACD"/>
    <w:rsid w:val="00066E54"/>
    <w:rsid w:val="000670B8"/>
    <w:rsid w:val="00067768"/>
    <w:rsid w:val="000679B4"/>
    <w:rsid w:val="000708C6"/>
    <w:rsid w:val="000709E6"/>
    <w:rsid w:val="000711B4"/>
    <w:rsid w:val="000712AC"/>
    <w:rsid w:val="00071ADB"/>
    <w:rsid w:val="00071BDB"/>
    <w:rsid w:val="00071D03"/>
    <w:rsid w:val="00071E18"/>
    <w:rsid w:val="000720C3"/>
    <w:rsid w:val="00072314"/>
    <w:rsid w:val="0007270B"/>
    <w:rsid w:val="00073C51"/>
    <w:rsid w:val="00073DA4"/>
    <w:rsid w:val="00073E57"/>
    <w:rsid w:val="00074750"/>
    <w:rsid w:val="00075343"/>
    <w:rsid w:val="00075EDD"/>
    <w:rsid w:val="00075F88"/>
    <w:rsid w:val="00076338"/>
    <w:rsid w:val="00076352"/>
    <w:rsid w:val="00076749"/>
    <w:rsid w:val="00076753"/>
    <w:rsid w:val="000771B5"/>
    <w:rsid w:val="0007751C"/>
    <w:rsid w:val="00077687"/>
    <w:rsid w:val="000808AA"/>
    <w:rsid w:val="00080A32"/>
    <w:rsid w:val="000811B3"/>
    <w:rsid w:val="000812FD"/>
    <w:rsid w:val="000821C4"/>
    <w:rsid w:val="00082212"/>
    <w:rsid w:val="0008281D"/>
    <w:rsid w:val="00082B37"/>
    <w:rsid w:val="00082C1D"/>
    <w:rsid w:val="00082EB3"/>
    <w:rsid w:val="0008379F"/>
    <w:rsid w:val="00084934"/>
    <w:rsid w:val="00084E40"/>
    <w:rsid w:val="00085638"/>
    <w:rsid w:val="000857B5"/>
    <w:rsid w:val="00085F59"/>
    <w:rsid w:val="0008696C"/>
    <w:rsid w:val="00086989"/>
    <w:rsid w:val="00086B39"/>
    <w:rsid w:val="00087325"/>
    <w:rsid w:val="000878D0"/>
    <w:rsid w:val="000879A1"/>
    <w:rsid w:val="00087C75"/>
    <w:rsid w:val="00087DE5"/>
    <w:rsid w:val="00090300"/>
    <w:rsid w:val="00090538"/>
    <w:rsid w:val="00090710"/>
    <w:rsid w:val="00090C70"/>
    <w:rsid w:val="00090D79"/>
    <w:rsid w:val="00090D80"/>
    <w:rsid w:val="00090DA5"/>
    <w:rsid w:val="00091113"/>
    <w:rsid w:val="000918A5"/>
    <w:rsid w:val="00092119"/>
    <w:rsid w:val="0009327C"/>
    <w:rsid w:val="000947F5"/>
    <w:rsid w:val="00095AD3"/>
    <w:rsid w:val="00095D20"/>
    <w:rsid w:val="000963EE"/>
    <w:rsid w:val="00096F67"/>
    <w:rsid w:val="000970F1"/>
    <w:rsid w:val="0009740D"/>
    <w:rsid w:val="000975C7"/>
    <w:rsid w:val="000977BD"/>
    <w:rsid w:val="000A0113"/>
    <w:rsid w:val="000A0896"/>
    <w:rsid w:val="000A0A1A"/>
    <w:rsid w:val="000A13E9"/>
    <w:rsid w:val="000A17BF"/>
    <w:rsid w:val="000A2466"/>
    <w:rsid w:val="000A2702"/>
    <w:rsid w:val="000A37A9"/>
    <w:rsid w:val="000A3BD6"/>
    <w:rsid w:val="000A3E69"/>
    <w:rsid w:val="000A45F9"/>
    <w:rsid w:val="000A60CC"/>
    <w:rsid w:val="000A633B"/>
    <w:rsid w:val="000A66D1"/>
    <w:rsid w:val="000A7D1B"/>
    <w:rsid w:val="000A7EA5"/>
    <w:rsid w:val="000B0744"/>
    <w:rsid w:val="000B09F7"/>
    <w:rsid w:val="000B0F70"/>
    <w:rsid w:val="000B116C"/>
    <w:rsid w:val="000B12A5"/>
    <w:rsid w:val="000B16A4"/>
    <w:rsid w:val="000B1906"/>
    <w:rsid w:val="000B20D0"/>
    <w:rsid w:val="000B2108"/>
    <w:rsid w:val="000B2533"/>
    <w:rsid w:val="000B2B5D"/>
    <w:rsid w:val="000B39B6"/>
    <w:rsid w:val="000B3CAD"/>
    <w:rsid w:val="000B3D5E"/>
    <w:rsid w:val="000B436A"/>
    <w:rsid w:val="000B521F"/>
    <w:rsid w:val="000B6641"/>
    <w:rsid w:val="000B6C78"/>
    <w:rsid w:val="000B6CAB"/>
    <w:rsid w:val="000C061E"/>
    <w:rsid w:val="000C06E1"/>
    <w:rsid w:val="000C0876"/>
    <w:rsid w:val="000C0934"/>
    <w:rsid w:val="000C0EB9"/>
    <w:rsid w:val="000C11E9"/>
    <w:rsid w:val="000C13B7"/>
    <w:rsid w:val="000C1483"/>
    <w:rsid w:val="000C1714"/>
    <w:rsid w:val="000C1EE1"/>
    <w:rsid w:val="000C259C"/>
    <w:rsid w:val="000C27F8"/>
    <w:rsid w:val="000C35A4"/>
    <w:rsid w:val="000C3622"/>
    <w:rsid w:val="000C375C"/>
    <w:rsid w:val="000C3941"/>
    <w:rsid w:val="000C412A"/>
    <w:rsid w:val="000C46DE"/>
    <w:rsid w:val="000C4AE7"/>
    <w:rsid w:val="000C5593"/>
    <w:rsid w:val="000C59CC"/>
    <w:rsid w:val="000C5A8F"/>
    <w:rsid w:val="000C5F27"/>
    <w:rsid w:val="000C6D56"/>
    <w:rsid w:val="000C6EE8"/>
    <w:rsid w:val="000C76E5"/>
    <w:rsid w:val="000D08B7"/>
    <w:rsid w:val="000D0B87"/>
    <w:rsid w:val="000D13EA"/>
    <w:rsid w:val="000D159F"/>
    <w:rsid w:val="000D1DCF"/>
    <w:rsid w:val="000D2B16"/>
    <w:rsid w:val="000D3193"/>
    <w:rsid w:val="000D38BD"/>
    <w:rsid w:val="000D3E2E"/>
    <w:rsid w:val="000D48B1"/>
    <w:rsid w:val="000D4FEC"/>
    <w:rsid w:val="000D5B99"/>
    <w:rsid w:val="000D5C8C"/>
    <w:rsid w:val="000D5F06"/>
    <w:rsid w:val="000D65D2"/>
    <w:rsid w:val="000D6BA5"/>
    <w:rsid w:val="000D6BF9"/>
    <w:rsid w:val="000D7576"/>
    <w:rsid w:val="000D7863"/>
    <w:rsid w:val="000D7BD3"/>
    <w:rsid w:val="000D7F31"/>
    <w:rsid w:val="000E024D"/>
    <w:rsid w:val="000E03B2"/>
    <w:rsid w:val="000E0B34"/>
    <w:rsid w:val="000E215B"/>
    <w:rsid w:val="000E27F7"/>
    <w:rsid w:val="000E2939"/>
    <w:rsid w:val="000E2BCC"/>
    <w:rsid w:val="000E2BFA"/>
    <w:rsid w:val="000E372C"/>
    <w:rsid w:val="000E382B"/>
    <w:rsid w:val="000E3F7C"/>
    <w:rsid w:val="000E42BB"/>
    <w:rsid w:val="000E477A"/>
    <w:rsid w:val="000E52A5"/>
    <w:rsid w:val="000E5530"/>
    <w:rsid w:val="000E57F4"/>
    <w:rsid w:val="000E5ABB"/>
    <w:rsid w:val="000E618E"/>
    <w:rsid w:val="000E65C2"/>
    <w:rsid w:val="000E6DBF"/>
    <w:rsid w:val="000E7015"/>
    <w:rsid w:val="000E710F"/>
    <w:rsid w:val="000E78AF"/>
    <w:rsid w:val="000E7E2E"/>
    <w:rsid w:val="000F0757"/>
    <w:rsid w:val="000F0B0F"/>
    <w:rsid w:val="000F0B10"/>
    <w:rsid w:val="000F13FF"/>
    <w:rsid w:val="000F142F"/>
    <w:rsid w:val="000F3582"/>
    <w:rsid w:val="000F3714"/>
    <w:rsid w:val="000F40FD"/>
    <w:rsid w:val="000F49B3"/>
    <w:rsid w:val="000F4B29"/>
    <w:rsid w:val="000F5098"/>
    <w:rsid w:val="000F51CA"/>
    <w:rsid w:val="000F555A"/>
    <w:rsid w:val="000F5E11"/>
    <w:rsid w:val="000F5F3E"/>
    <w:rsid w:val="000F6669"/>
    <w:rsid w:val="000F684B"/>
    <w:rsid w:val="000F695D"/>
    <w:rsid w:val="000F6C5F"/>
    <w:rsid w:val="000F70A2"/>
    <w:rsid w:val="000F7B7D"/>
    <w:rsid w:val="000F7C5E"/>
    <w:rsid w:val="000F7D0A"/>
    <w:rsid w:val="001003B4"/>
    <w:rsid w:val="00100708"/>
    <w:rsid w:val="00100766"/>
    <w:rsid w:val="001017E1"/>
    <w:rsid w:val="00101986"/>
    <w:rsid w:val="00101D9A"/>
    <w:rsid w:val="001020CC"/>
    <w:rsid w:val="001027B7"/>
    <w:rsid w:val="00102802"/>
    <w:rsid w:val="00102947"/>
    <w:rsid w:val="00103139"/>
    <w:rsid w:val="00103333"/>
    <w:rsid w:val="00103770"/>
    <w:rsid w:val="00103CA6"/>
    <w:rsid w:val="00103D06"/>
    <w:rsid w:val="00103FAD"/>
    <w:rsid w:val="00104854"/>
    <w:rsid w:val="00104ACD"/>
    <w:rsid w:val="00104D8F"/>
    <w:rsid w:val="00105143"/>
    <w:rsid w:val="00105F7F"/>
    <w:rsid w:val="00106287"/>
    <w:rsid w:val="00107861"/>
    <w:rsid w:val="00107A36"/>
    <w:rsid w:val="00107C25"/>
    <w:rsid w:val="00107E35"/>
    <w:rsid w:val="00110F05"/>
    <w:rsid w:val="00111116"/>
    <w:rsid w:val="001118C1"/>
    <w:rsid w:val="00111972"/>
    <w:rsid w:val="00112455"/>
    <w:rsid w:val="00112B42"/>
    <w:rsid w:val="001137BC"/>
    <w:rsid w:val="001137F1"/>
    <w:rsid w:val="00113A70"/>
    <w:rsid w:val="00113C79"/>
    <w:rsid w:val="00113FC0"/>
    <w:rsid w:val="00114114"/>
    <w:rsid w:val="00114598"/>
    <w:rsid w:val="00114719"/>
    <w:rsid w:val="0011526C"/>
    <w:rsid w:val="001154F1"/>
    <w:rsid w:val="001159F7"/>
    <w:rsid w:val="001162EE"/>
    <w:rsid w:val="001165CE"/>
    <w:rsid w:val="001171E7"/>
    <w:rsid w:val="0011794C"/>
    <w:rsid w:val="001202FE"/>
    <w:rsid w:val="001214CE"/>
    <w:rsid w:val="001214E1"/>
    <w:rsid w:val="00122417"/>
    <w:rsid w:val="001226DE"/>
    <w:rsid w:val="001226FA"/>
    <w:rsid w:val="00123421"/>
    <w:rsid w:val="00123812"/>
    <w:rsid w:val="00124257"/>
    <w:rsid w:val="001245FA"/>
    <w:rsid w:val="0012526A"/>
    <w:rsid w:val="00125551"/>
    <w:rsid w:val="00125E59"/>
    <w:rsid w:val="00126248"/>
    <w:rsid w:val="001264F4"/>
    <w:rsid w:val="00126922"/>
    <w:rsid w:val="00126E7B"/>
    <w:rsid w:val="00127754"/>
    <w:rsid w:val="0013053E"/>
    <w:rsid w:val="00130BA5"/>
    <w:rsid w:val="001319B8"/>
    <w:rsid w:val="001321BD"/>
    <w:rsid w:val="0013236C"/>
    <w:rsid w:val="0013392B"/>
    <w:rsid w:val="00135071"/>
    <w:rsid w:val="00135115"/>
    <w:rsid w:val="00135152"/>
    <w:rsid w:val="001358C9"/>
    <w:rsid w:val="00135DB5"/>
    <w:rsid w:val="0013656E"/>
    <w:rsid w:val="00137900"/>
    <w:rsid w:val="00137E0E"/>
    <w:rsid w:val="001403F8"/>
    <w:rsid w:val="00140572"/>
    <w:rsid w:val="0014103A"/>
    <w:rsid w:val="00141F2A"/>
    <w:rsid w:val="00142032"/>
    <w:rsid w:val="001424E5"/>
    <w:rsid w:val="00142F26"/>
    <w:rsid w:val="001435C8"/>
    <w:rsid w:val="00143BFD"/>
    <w:rsid w:val="00143E70"/>
    <w:rsid w:val="00143F87"/>
    <w:rsid w:val="00144939"/>
    <w:rsid w:val="00144A76"/>
    <w:rsid w:val="001459FB"/>
    <w:rsid w:val="001462D9"/>
    <w:rsid w:val="001467C0"/>
    <w:rsid w:val="00146953"/>
    <w:rsid w:val="00146CA1"/>
    <w:rsid w:val="00146EE7"/>
    <w:rsid w:val="001476FF"/>
    <w:rsid w:val="00147A10"/>
    <w:rsid w:val="00147C9B"/>
    <w:rsid w:val="00147ED0"/>
    <w:rsid w:val="00150750"/>
    <w:rsid w:val="001519CE"/>
    <w:rsid w:val="00151D6D"/>
    <w:rsid w:val="00152185"/>
    <w:rsid w:val="001521D5"/>
    <w:rsid w:val="001523D3"/>
    <w:rsid w:val="00152D69"/>
    <w:rsid w:val="00153B15"/>
    <w:rsid w:val="00153C45"/>
    <w:rsid w:val="00153E40"/>
    <w:rsid w:val="00154140"/>
    <w:rsid w:val="00154567"/>
    <w:rsid w:val="00154E46"/>
    <w:rsid w:val="001555C7"/>
    <w:rsid w:val="00155B6A"/>
    <w:rsid w:val="00155F75"/>
    <w:rsid w:val="00156067"/>
    <w:rsid w:val="0015607B"/>
    <w:rsid w:val="00156239"/>
    <w:rsid w:val="00156326"/>
    <w:rsid w:val="00156801"/>
    <w:rsid w:val="001577A5"/>
    <w:rsid w:val="001579A6"/>
    <w:rsid w:val="0016049B"/>
    <w:rsid w:val="001605AB"/>
    <w:rsid w:val="0016133B"/>
    <w:rsid w:val="00161364"/>
    <w:rsid w:val="00161D89"/>
    <w:rsid w:val="00161DE0"/>
    <w:rsid w:val="00161E29"/>
    <w:rsid w:val="00161E36"/>
    <w:rsid w:val="00162B37"/>
    <w:rsid w:val="0016335F"/>
    <w:rsid w:val="00164139"/>
    <w:rsid w:val="00164337"/>
    <w:rsid w:val="00164612"/>
    <w:rsid w:val="001656A2"/>
    <w:rsid w:val="001657E0"/>
    <w:rsid w:val="0016582C"/>
    <w:rsid w:val="00165B1D"/>
    <w:rsid w:val="00165BB1"/>
    <w:rsid w:val="00165CA2"/>
    <w:rsid w:val="00167AE9"/>
    <w:rsid w:val="0017067E"/>
    <w:rsid w:val="001708BE"/>
    <w:rsid w:val="00170E04"/>
    <w:rsid w:val="00170F54"/>
    <w:rsid w:val="00172807"/>
    <w:rsid w:val="001728A6"/>
    <w:rsid w:val="001728BF"/>
    <w:rsid w:val="001728E0"/>
    <w:rsid w:val="00173325"/>
    <w:rsid w:val="00173661"/>
    <w:rsid w:val="00173B15"/>
    <w:rsid w:val="0017478C"/>
    <w:rsid w:val="00174DFC"/>
    <w:rsid w:val="00174E2E"/>
    <w:rsid w:val="0017513E"/>
    <w:rsid w:val="00175B99"/>
    <w:rsid w:val="001768A2"/>
    <w:rsid w:val="00176970"/>
    <w:rsid w:val="00176E7A"/>
    <w:rsid w:val="00177EBD"/>
    <w:rsid w:val="00180DEB"/>
    <w:rsid w:val="00181848"/>
    <w:rsid w:val="00181963"/>
    <w:rsid w:val="00181EA0"/>
    <w:rsid w:val="001821A6"/>
    <w:rsid w:val="00182E23"/>
    <w:rsid w:val="0018357A"/>
    <w:rsid w:val="00183640"/>
    <w:rsid w:val="00183657"/>
    <w:rsid w:val="00183977"/>
    <w:rsid w:val="00184575"/>
    <w:rsid w:val="001846FF"/>
    <w:rsid w:val="00184F76"/>
    <w:rsid w:val="0018532F"/>
    <w:rsid w:val="00185A35"/>
    <w:rsid w:val="00186073"/>
    <w:rsid w:val="0018623E"/>
    <w:rsid w:val="001867AA"/>
    <w:rsid w:val="00186D1C"/>
    <w:rsid w:val="00186FE4"/>
    <w:rsid w:val="00187B69"/>
    <w:rsid w:val="0019011A"/>
    <w:rsid w:val="0019040C"/>
    <w:rsid w:val="00190C0D"/>
    <w:rsid w:val="00190FF2"/>
    <w:rsid w:val="0019128E"/>
    <w:rsid w:val="001912EC"/>
    <w:rsid w:val="0019173C"/>
    <w:rsid w:val="00191F34"/>
    <w:rsid w:val="001925E5"/>
    <w:rsid w:val="00192915"/>
    <w:rsid w:val="00193CCC"/>
    <w:rsid w:val="00194AD9"/>
    <w:rsid w:val="00194B68"/>
    <w:rsid w:val="00194CF6"/>
    <w:rsid w:val="001954A3"/>
    <w:rsid w:val="00195736"/>
    <w:rsid w:val="00195910"/>
    <w:rsid w:val="00195922"/>
    <w:rsid w:val="001959B6"/>
    <w:rsid w:val="00195C0D"/>
    <w:rsid w:val="0019668C"/>
    <w:rsid w:val="00196AB0"/>
    <w:rsid w:val="001970A0"/>
    <w:rsid w:val="001978F8"/>
    <w:rsid w:val="00197921"/>
    <w:rsid w:val="00197B85"/>
    <w:rsid w:val="001A00CA"/>
    <w:rsid w:val="001A0530"/>
    <w:rsid w:val="001A1404"/>
    <w:rsid w:val="001A17E2"/>
    <w:rsid w:val="001A1D07"/>
    <w:rsid w:val="001A1D18"/>
    <w:rsid w:val="001A1DC8"/>
    <w:rsid w:val="001A1E08"/>
    <w:rsid w:val="001A2473"/>
    <w:rsid w:val="001A25FB"/>
    <w:rsid w:val="001A271D"/>
    <w:rsid w:val="001A3059"/>
    <w:rsid w:val="001A351A"/>
    <w:rsid w:val="001A3E07"/>
    <w:rsid w:val="001A3E7A"/>
    <w:rsid w:val="001A40B0"/>
    <w:rsid w:val="001A40E4"/>
    <w:rsid w:val="001A44BD"/>
    <w:rsid w:val="001A50C8"/>
    <w:rsid w:val="001A5A71"/>
    <w:rsid w:val="001A6310"/>
    <w:rsid w:val="001A67FF"/>
    <w:rsid w:val="001A6D3B"/>
    <w:rsid w:val="001B0323"/>
    <w:rsid w:val="001B058C"/>
    <w:rsid w:val="001B0A6A"/>
    <w:rsid w:val="001B15E6"/>
    <w:rsid w:val="001B179D"/>
    <w:rsid w:val="001B23C8"/>
    <w:rsid w:val="001B24CE"/>
    <w:rsid w:val="001B28A7"/>
    <w:rsid w:val="001B2A6A"/>
    <w:rsid w:val="001B2B08"/>
    <w:rsid w:val="001B2B80"/>
    <w:rsid w:val="001B2CD8"/>
    <w:rsid w:val="001B2D19"/>
    <w:rsid w:val="001B2DB6"/>
    <w:rsid w:val="001B2E45"/>
    <w:rsid w:val="001B317D"/>
    <w:rsid w:val="001B319E"/>
    <w:rsid w:val="001B3548"/>
    <w:rsid w:val="001B368F"/>
    <w:rsid w:val="001B3BA3"/>
    <w:rsid w:val="001B49D2"/>
    <w:rsid w:val="001B4EA5"/>
    <w:rsid w:val="001B58F1"/>
    <w:rsid w:val="001B5BE2"/>
    <w:rsid w:val="001B605E"/>
    <w:rsid w:val="001B6155"/>
    <w:rsid w:val="001B61A1"/>
    <w:rsid w:val="001B6238"/>
    <w:rsid w:val="001B6F78"/>
    <w:rsid w:val="001B700E"/>
    <w:rsid w:val="001C00A0"/>
    <w:rsid w:val="001C028B"/>
    <w:rsid w:val="001C05BA"/>
    <w:rsid w:val="001C0636"/>
    <w:rsid w:val="001C0F8F"/>
    <w:rsid w:val="001C1397"/>
    <w:rsid w:val="001C17FF"/>
    <w:rsid w:val="001C19DD"/>
    <w:rsid w:val="001C1ED9"/>
    <w:rsid w:val="001C1F1D"/>
    <w:rsid w:val="001C3085"/>
    <w:rsid w:val="001C3492"/>
    <w:rsid w:val="001C3815"/>
    <w:rsid w:val="001C4100"/>
    <w:rsid w:val="001C50EC"/>
    <w:rsid w:val="001C57F7"/>
    <w:rsid w:val="001C5864"/>
    <w:rsid w:val="001C61CB"/>
    <w:rsid w:val="001C6478"/>
    <w:rsid w:val="001C6941"/>
    <w:rsid w:val="001C710F"/>
    <w:rsid w:val="001C72FE"/>
    <w:rsid w:val="001C750C"/>
    <w:rsid w:val="001C7523"/>
    <w:rsid w:val="001D0250"/>
    <w:rsid w:val="001D0C09"/>
    <w:rsid w:val="001D156D"/>
    <w:rsid w:val="001D18E6"/>
    <w:rsid w:val="001D1B84"/>
    <w:rsid w:val="001D2071"/>
    <w:rsid w:val="001D2105"/>
    <w:rsid w:val="001D24F7"/>
    <w:rsid w:val="001D28C1"/>
    <w:rsid w:val="001D3D36"/>
    <w:rsid w:val="001D41CB"/>
    <w:rsid w:val="001D4461"/>
    <w:rsid w:val="001D51E9"/>
    <w:rsid w:val="001D521A"/>
    <w:rsid w:val="001D531E"/>
    <w:rsid w:val="001D558C"/>
    <w:rsid w:val="001D64E7"/>
    <w:rsid w:val="001D65DB"/>
    <w:rsid w:val="001D6635"/>
    <w:rsid w:val="001D6972"/>
    <w:rsid w:val="001D74AD"/>
    <w:rsid w:val="001D791C"/>
    <w:rsid w:val="001D79D2"/>
    <w:rsid w:val="001D7E9A"/>
    <w:rsid w:val="001E0D22"/>
    <w:rsid w:val="001E14FF"/>
    <w:rsid w:val="001E1AA8"/>
    <w:rsid w:val="001E2110"/>
    <w:rsid w:val="001E2904"/>
    <w:rsid w:val="001E2B35"/>
    <w:rsid w:val="001E2FD7"/>
    <w:rsid w:val="001E2FE3"/>
    <w:rsid w:val="001E3182"/>
    <w:rsid w:val="001E3236"/>
    <w:rsid w:val="001E3260"/>
    <w:rsid w:val="001E36AE"/>
    <w:rsid w:val="001E37CE"/>
    <w:rsid w:val="001E3AC8"/>
    <w:rsid w:val="001E3AFD"/>
    <w:rsid w:val="001E4626"/>
    <w:rsid w:val="001E47BE"/>
    <w:rsid w:val="001E5646"/>
    <w:rsid w:val="001E6392"/>
    <w:rsid w:val="001E66D2"/>
    <w:rsid w:val="001E6FF5"/>
    <w:rsid w:val="001E74E8"/>
    <w:rsid w:val="001E7A59"/>
    <w:rsid w:val="001E7A73"/>
    <w:rsid w:val="001E7EDA"/>
    <w:rsid w:val="001F02A2"/>
    <w:rsid w:val="001F02C2"/>
    <w:rsid w:val="001F0A8B"/>
    <w:rsid w:val="001F1327"/>
    <w:rsid w:val="001F16A4"/>
    <w:rsid w:val="001F198C"/>
    <w:rsid w:val="001F1F4B"/>
    <w:rsid w:val="001F2101"/>
    <w:rsid w:val="001F2891"/>
    <w:rsid w:val="001F2983"/>
    <w:rsid w:val="001F3758"/>
    <w:rsid w:val="001F39C6"/>
    <w:rsid w:val="001F4184"/>
    <w:rsid w:val="001F4218"/>
    <w:rsid w:val="001F4D88"/>
    <w:rsid w:val="001F5825"/>
    <w:rsid w:val="001F5A05"/>
    <w:rsid w:val="001F5A6A"/>
    <w:rsid w:val="001F6565"/>
    <w:rsid w:val="001F6A1D"/>
    <w:rsid w:val="001F713C"/>
    <w:rsid w:val="001F717F"/>
    <w:rsid w:val="001F74E7"/>
    <w:rsid w:val="001F7BB0"/>
    <w:rsid w:val="0020015A"/>
    <w:rsid w:val="0020065C"/>
    <w:rsid w:val="00200817"/>
    <w:rsid w:val="00200CDE"/>
    <w:rsid w:val="0020180D"/>
    <w:rsid w:val="002018FE"/>
    <w:rsid w:val="00201C03"/>
    <w:rsid w:val="00201C30"/>
    <w:rsid w:val="0020214E"/>
    <w:rsid w:val="0020227D"/>
    <w:rsid w:val="00202DA3"/>
    <w:rsid w:val="00202E63"/>
    <w:rsid w:val="0020338E"/>
    <w:rsid w:val="00203920"/>
    <w:rsid w:val="002039C6"/>
    <w:rsid w:val="00203E78"/>
    <w:rsid w:val="00204120"/>
    <w:rsid w:val="00204446"/>
    <w:rsid w:val="00204C82"/>
    <w:rsid w:val="00205103"/>
    <w:rsid w:val="0020555C"/>
    <w:rsid w:val="00205D5D"/>
    <w:rsid w:val="00205FD9"/>
    <w:rsid w:val="00206DCE"/>
    <w:rsid w:val="00207487"/>
    <w:rsid w:val="00207BF7"/>
    <w:rsid w:val="0021035C"/>
    <w:rsid w:val="0021094D"/>
    <w:rsid w:val="00210E01"/>
    <w:rsid w:val="00211473"/>
    <w:rsid w:val="00211749"/>
    <w:rsid w:val="0021183C"/>
    <w:rsid w:val="00212A62"/>
    <w:rsid w:val="00212EC6"/>
    <w:rsid w:val="002132ED"/>
    <w:rsid w:val="00213590"/>
    <w:rsid w:val="00213904"/>
    <w:rsid w:val="002139A3"/>
    <w:rsid w:val="00213B58"/>
    <w:rsid w:val="00213BCE"/>
    <w:rsid w:val="00213E83"/>
    <w:rsid w:val="00214318"/>
    <w:rsid w:val="002159E8"/>
    <w:rsid w:val="00216013"/>
    <w:rsid w:val="00216DEC"/>
    <w:rsid w:val="00216EB5"/>
    <w:rsid w:val="00216F02"/>
    <w:rsid w:val="0021782D"/>
    <w:rsid w:val="00217E4B"/>
    <w:rsid w:val="002206E1"/>
    <w:rsid w:val="00220710"/>
    <w:rsid w:val="00220EF4"/>
    <w:rsid w:val="0022140F"/>
    <w:rsid w:val="0022147D"/>
    <w:rsid w:val="00221483"/>
    <w:rsid w:val="00221832"/>
    <w:rsid w:val="00222BAA"/>
    <w:rsid w:val="00223F5F"/>
    <w:rsid w:val="002241DF"/>
    <w:rsid w:val="00224200"/>
    <w:rsid w:val="00224551"/>
    <w:rsid w:val="0022488A"/>
    <w:rsid w:val="00224B90"/>
    <w:rsid w:val="002252B5"/>
    <w:rsid w:val="00226C9B"/>
    <w:rsid w:val="00227116"/>
    <w:rsid w:val="00227286"/>
    <w:rsid w:val="00227418"/>
    <w:rsid w:val="00227BB0"/>
    <w:rsid w:val="00227C58"/>
    <w:rsid w:val="0023030E"/>
    <w:rsid w:val="00230533"/>
    <w:rsid w:val="00230600"/>
    <w:rsid w:val="0023080D"/>
    <w:rsid w:val="00230828"/>
    <w:rsid w:val="002321C0"/>
    <w:rsid w:val="002326D9"/>
    <w:rsid w:val="00232E46"/>
    <w:rsid w:val="00233029"/>
    <w:rsid w:val="00234036"/>
    <w:rsid w:val="0023431C"/>
    <w:rsid w:val="00234716"/>
    <w:rsid w:val="002355DB"/>
    <w:rsid w:val="0023577F"/>
    <w:rsid w:val="002362D0"/>
    <w:rsid w:val="00236BAE"/>
    <w:rsid w:val="00236EFB"/>
    <w:rsid w:val="0023700E"/>
    <w:rsid w:val="0023713F"/>
    <w:rsid w:val="00237538"/>
    <w:rsid w:val="00237816"/>
    <w:rsid w:val="00240295"/>
    <w:rsid w:val="002409F3"/>
    <w:rsid w:val="002418B5"/>
    <w:rsid w:val="00241E9E"/>
    <w:rsid w:val="00242004"/>
    <w:rsid w:val="00242EB1"/>
    <w:rsid w:val="00242F50"/>
    <w:rsid w:val="00243203"/>
    <w:rsid w:val="00243A1F"/>
    <w:rsid w:val="002442EB"/>
    <w:rsid w:val="002446C0"/>
    <w:rsid w:val="002452BF"/>
    <w:rsid w:val="0024559C"/>
    <w:rsid w:val="00245C3A"/>
    <w:rsid w:val="00245DAF"/>
    <w:rsid w:val="0024657F"/>
    <w:rsid w:val="0025016A"/>
    <w:rsid w:val="0025018F"/>
    <w:rsid w:val="00250DD1"/>
    <w:rsid w:val="00250F71"/>
    <w:rsid w:val="00251109"/>
    <w:rsid w:val="002516D7"/>
    <w:rsid w:val="00251BFB"/>
    <w:rsid w:val="0025203C"/>
    <w:rsid w:val="0025203E"/>
    <w:rsid w:val="0025263C"/>
    <w:rsid w:val="00252CA2"/>
    <w:rsid w:val="0025330F"/>
    <w:rsid w:val="00253651"/>
    <w:rsid w:val="00253801"/>
    <w:rsid w:val="00253F1C"/>
    <w:rsid w:val="002540FD"/>
    <w:rsid w:val="002541AB"/>
    <w:rsid w:val="002541F0"/>
    <w:rsid w:val="00254C46"/>
    <w:rsid w:val="00255B95"/>
    <w:rsid w:val="00255BF4"/>
    <w:rsid w:val="00256697"/>
    <w:rsid w:val="002567BE"/>
    <w:rsid w:val="00256922"/>
    <w:rsid w:val="00256C68"/>
    <w:rsid w:val="00256C74"/>
    <w:rsid w:val="0025728C"/>
    <w:rsid w:val="00257298"/>
    <w:rsid w:val="00257B22"/>
    <w:rsid w:val="002607A2"/>
    <w:rsid w:val="002611E3"/>
    <w:rsid w:val="002612B4"/>
    <w:rsid w:val="00261559"/>
    <w:rsid w:val="00261583"/>
    <w:rsid w:val="002618EC"/>
    <w:rsid w:val="0026232F"/>
    <w:rsid w:val="002626EA"/>
    <w:rsid w:val="00262F5D"/>
    <w:rsid w:val="00263244"/>
    <w:rsid w:val="002632F9"/>
    <w:rsid w:val="0026363A"/>
    <w:rsid w:val="0026368A"/>
    <w:rsid w:val="00263C12"/>
    <w:rsid w:val="00263FB5"/>
    <w:rsid w:val="00264470"/>
    <w:rsid w:val="00264646"/>
    <w:rsid w:val="002648E1"/>
    <w:rsid w:val="00264A29"/>
    <w:rsid w:val="00264A2C"/>
    <w:rsid w:val="0026506A"/>
    <w:rsid w:val="002657BC"/>
    <w:rsid w:val="00265EA7"/>
    <w:rsid w:val="00265F1B"/>
    <w:rsid w:val="0026616D"/>
    <w:rsid w:val="0026726F"/>
    <w:rsid w:val="00267598"/>
    <w:rsid w:val="0026773B"/>
    <w:rsid w:val="002703F6"/>
    <w:rsid w:val="0027085D"/>
    <w:rsid w:val="00270909"/>
    <w:rsid w:val="0027098A"/>
    <w:rsid w:val="002711DC"/>
    <w:rsid w:val="002713A7"/>
    <w:rsid w:val="00271689"/>
    <w:rsid w:val="00271B4F"/>
    <w:rsid w:val="0027218A"/>
    <w:rsid w:val="002724FC"/>
    <w:rsid w:val="00272545"/>
    <w:rsid w:val="0027285F"/>
    <w:rsid w:val="00273D6E"/>
    <w:rsid w:val="00273DF0"/>
    <w:rsid w:val="00274128"/>
    <w:rsid w:val="00274232"/>
    <w:rsid w:val="00274244"/>
    <w:rsid w:val="002745CA"/>
    <w:rsid w:val="002746F6"/>
    <w:rsid w:val="00274746"/>
    <w:rsid w:val="00274FB6"/>
    <w:rsid w:val="0027554A"/>
    <w:rsid w:val="00275660"/>
    <w:rsid w:val="0027582B"/>
    <w:rsid w:val="00275B4C"/>
    <w:rsid w:val="00276E2A"/>
    <w:rsid w:val="00276F4C"/>
    <w:rsid w:val="00277006"/>
    <w:rsid w:val="002774B4"/>
    <w:rsid w:val="00277FEB"/>
    <w:rsid w:val="002801D2"/>
    <w:rsid w:val="002804D1"/>
    <w:rsid w:val="0028156A"/>
    <w:rsid w:val="00281A60"/>
    <w:rsid w:val="00281B2F"/>
    <w:rsid w:val="002824C9"/>
    <w:rsid w:val="0028261F"/>
    <w:rsid w:val="00282E38"/>
    <w:rsid w:val="00282FBA"/>
    <w:rsid w:val="0028319D"/>
    <w:rsid w:val="00283611"/>
    <w:rsid w:val="00283AFB"/>
    <w:rsid w:val="00284176"/>
    <w:rsid w:val="00284607"/>
    <w:rsid w:val="00284B78"/>
    <w:rsid w:val="002851DB"/>
    <w:rsid w:val="002853BC"/>
    <w:rsid w:val="002861F5"/>
    <w:rsid w:val="00286714"/>
    <w:rsid w:val="002868F1"/>
    <w:rsid w:val="00286AA3"/>
    <w:rsid w:val="00287764"/>
    <w:rsid w:val="00287B80"/>
    <w:rsid w:val="00287E6F"/>
    <w:rsid w:val="0029075D"/>
    <w:rsid w:val="00291426"/>
    <w:rsid w:val="0029159A"/>
    <w:rsid w:val="00291F6A"/>
    <w:rsid w:val="00292C94"/>
    <w:rsid w:val="0029344F"/>
    <w:rsid w:val="002937C3"/>
    <w:rsid w:val="00293910"/>
    <w:rsid w:val="00293B61"/>
    <w:rsid w:val="00293FB1"/>
    <w:rsid w:val="0029405C"/>
    <w:rsid w:val="002942CC"/>
    <w:rsid w:val="002942D6"/>
    <w:rsid w:val="00294479"/>
    <w:rsid w:val="002948C4"/>
    <w:rsid w:val="00294D7B"/>
    <w:rsid w:val="002951BF"/>
    <w:rsid w:val="00295310"/>
    <w:rsid w:val="00295AF0"/>
    <w:rsid w:val="00295F66"/>
    <w:rsid w:val="002960A7"/>
    <w:rsid w:val="00296198"/>
    <w:rsid w:val="002977DF"/>
    <w:rsid w:val="00297CBF"/>
    <w:rsid w:val="002A0282"/>
    <w:rsid w:val="002A04A9"/>
    <w:rsid w:val="002A12C4"/>
    <w:rsid w:val="002A15B4"/>
    <w:rsid w:val="002A197F"/>
    <w:rsid w:val="002A1EEE"/>
    <w:rsid w:val="002A2011"/>
    <w:rsid w:val="002A2702"/>
    <w:rsid w:val="002A27A8"/>
    <w:rsid w:val="002A2AF6"/>
    <w:rsid w:val="002A340D"/>
    <w:rsid w:val="002A3A62"/>
    <w:rsid w:val="002A3FB7"/>
    <w:rsid w:val="002A4403"/>
    <w:rsid w:val="002A449D"/>
    <w:rsid w:val="002A4539"/>
    <w:rsid w:val="002A4853"/>
    <w:rsid w:val="002A4999"/>
    <w:rsid w:val="002A4DA5"/>
    <w:rsid w:val="002A4FDE"/>
    <w:rsid w:val="002A5484"/>
    <w:rsid w:val="002A5593"/>
    <w:rsid w:val="002A5618"/>
    <w:rsid w:val="002A5A9B"/>
    <w:rsid w:val="002A6115"/>
    <w:rsid w:val="002A62AA"/>
    <w:rsid w:val="002A6A71"/>
    <w:rsid w:val="002A6CE8"/>
    <w:rsid w:val="002A6E11"/>
    <w:rsid w:val="002A7642"/>
    <w:rsid w:val="002A7B73"/>
    <w:rsid w:val="002A7F3E"/>
    <w:rsid w:val="002B10FA"/>
    <w:rsid w:val="002B1564"/>
    <w:rsid w:val="002B1670"/>
    <w:rsid w:val="002B2ADA"/>
    <w:rsid w:val="002B2CD9"/>
    <w:rsid w:val="002B300B"/>
    <w:rsid w:val="002B35B3"/>
    <w:rsid w:val="002B3DF1"/>
    <w:rsid w:val="002B40B3"/>
    <w:rsid w:val="002B42D1"/>
    <w:rsid w:val="002B44AB"/>
    <w:rsid w:val="002B5158"/>
    <w:rsid w:val="002B5227"/>
    <w:rsid w:val="002B5B1E"/>
    <w:rsid w:val="002B6359"/>
    <w:rsid w:val="002B64E6"/>
    <w:rsid w:val="002B7A5F"/>
    <w:rsid w:val="002B7EBA"/>
    <w:rsid w:val="002C0104"/>
    <w:rsid w:val="002C03DA"/>
    <w:rsid w:val="002C0D66"/>
    <w:rsid w:val="002C140E"/>
    <w:rsid w:val="002C158B"/>
    <w:rsid w:val="002C163D"/>
    <w:rsid w:val="002C1DB0"/>
    <w:rsid w:val="002C2004"/>
    <w:rsid w:val="002C2134"/>
    <w:rsid w:val="002C25FF"/>
    <w:rsid w:val="002C2691"/>
    <w:rsid w:val="002C2C9D"/>
    <w:rsid w:val="002C3370"/>
    <w:rsid w:val="002C3848"/>
    <w:rsid w:val="002C3990"/>
    <w:rsid w:val="002C4627"/>
    <w:rsid w:val="002C515A"/>
    <w:rsid w:val="002C55A5"/>
    <w:rsid w:val="002C569F"/>
    <w:rsid w:val="002C58C5"/>
    <w:rsid w:val="002C640D"/>
    <w:rsid w:val="002C6922"/>
    <w:rsid w:val="002C6943"/>
    <w:rsid w:val="002D0379"/>
    <w:rsid w:val="002D0D7F"/>
    <w:rsid w:val="002D225B"/>
    <w:rsid w:val="002D2910"/>
    <w:rsid w:val="002D2FAE"/>
    <w:rsid w:val="002D359F"/>
    <w:rsid w:val="002D3A27"/>
    <w:rsid w:val="002D4106"/>
    <w:rsid w:val="002D484C"/>
    <w:rsid w:val="002D5025"/>
    <w:rsid w:val="002D59C1"/>
    <w:rsid w:val="002D5AF4"/>
    <w:rsid w:val="002D5BD9"/>
    <w:rsid w:val="002D6834"/>
    <w:rsid w:val="002D6C74"/>
    <w:rsid w:val="002D6E8F"/>
    <w:rsid w:val="002D72BD"/>
    <w:rsid w:val="002D7583"/>
    <w:rsid w:val="002D7D3E"/>
    <w:rsid w:val="002D7F05"/>
    <w:rsid w:val="002E0945"/>
    <w:rsid w:val="002E0BBF"/>
    <w:rsid w:val="002E1021"/>
    <w:rsid w:val="002E16EF"/>
    <w:rsid w:val="002E321D"/>
    <w:rsid w:val="002E3FFA"/>
    <w:rsid w:val="002E4040"/>
    <w:rsid w:val="002E42C6"/>
    <w:rsid w:val="002E4EE1"/>
    <w:rsid w:val="002E5218"/>
    <w:rsid w:val="002E5247"/>
    <w:rsid w:val="002E5AD0"/>
    <w:rsid w:val="002E6483"/>
    <w:rsid w:val="002E69AA"/>
    <w:rsid w:val="002E6CCC"/>
    <w:rsid w:val="002E701D"/>
    <w:rsid w:val="002E7258"/>
    <w:rsid w:val="002E75F1"/>
    <w:rsid w:val="002E7A86"/>
    <w:rsid w:val="002E7F2F"/>
    <w:rsid w:val="002F0435"/>
    <w:rsid w:val="002F0466"/>
    <w:rsid w:val="002F055D"/>
    <w:rsid w:val="002F0FE5"/>
    <w:rsid w:val="002F1BF4"/>
    <w:rsid w:val="002F22CA"/>
    <w:rsid w:val="002F2AF3"/>
    <w:rsid w:val="002F362A"/>
    <w:rsid w:val="002F3870"/>
    <w:rsid w:val="002F3B24"/>
    <w:rsid w:val="002F3E4F"/>
    <w:rsid w:val="002F3EEA"/>
    <w:rsid w:val="002F4210"/>
    <w:rsid w:val="002F4641"/>
    <w:rsid w:val="002F4869"/>
    <w:rsid w:val="002F497A"/>
    <w:rsid w:val="002F4A8A"/>
    <w:rsid w:val="002F5028"/>
    <w:rsid w:val="002F52C2"/>
    <w:rsid w:val="002F5C24"/>
    <w:rsid w:val="002F6B94"/>
    <w:rsid w:val="002F7392"/>
    <w:rsid w:val="00300356"/>
    <w:rsid w:val="003003F2"/>
    <w:rsid w:val="00300425"/>
    <w:rsid w:val="00300676"/>
    <w:rsid w:val="00300D77"/>
    <w:rsid w:val="0030271E"/>
    <w:rsid w:val="003027B6"/>
    <w:rsid w:val="00303401"/>
    <w:rsid w:val="00303420"/>
    <w:rsid w:val="003034E6"/>
    <w:rsid w:val="00303E10"/>
    <w:rsid w:val="00304A9D"/>
    <w:rsid w:val="00304D47"/>
    <w:rsid w:val="0030537B"/>
    <w:rsid w:val="00305A89"/>
    <w:rsid w:val="00305BF4"/>
    <w:rsid w:val="00306CD3"/>
    <w:rsid w:val="003070ED"/>
    <w:rsid w:val="00307144"/>
    <w:rsid w:val="0030728E"/>
    <w:rsid w:val="003076BD"/>
    <w:rsid w:val="003079EC"/>
    <w:rsid w:val="00310620"/>
    <w:rsid w:val="0031079C"/>
    <w:rsid w:val="00310A2B"/>
    <w:rsid w:val="00311AA9"/>
    <w:rsid w:val="0031229B"/>
    <w:rsid w:val="0031237C"/>
    <w:rsid w:val="003128E2"/>
    <w:rsid w:val="00312947"/>
    <w:rsid w:val="00313449"/>
    <w:rsid w:val="00313A3B"/>
    <w:rsid w:val="00313ABD"/>
    <w:rsid w:val="003142BF"/>
    <w:rsid w:val="003146EC"/>
    <w:rsid w:val="00314903"/>
    <w:rsid w:val="00314EF8"/>
    <w:rsid w:val="003152BD"/>
    <w:rsid w:val="00315AAA"/>
    <w:rsid w:val="00316A60"/>
    <w:rsid w:val="00316AE1"/>
    <w:rsid w:val="00316B47"/>
    <w:rsid w:val="00316D80"/>
    <w:rsid w:val="00316EB3"/>
    <w:rsid w:val="003176AA"/>
    <w:rsid w:val="00317D56"/>
    <w:rsid w:val="0032086B"/>
    <w:rsid w:val="00320B5F"/>
    <w:rsid w:val="00320DC9"/>
    <w:rsid w:val="00320EE8"/>
    <w:rsid w:val="0032152B"/>
    <w:rsid w:val="003215E1"/>
    <w:rsid w:val="00322129"/>
    <w:rsid w:val="00322651"/>
    <w:rsid w:val="00322AB0"/>
    <w:rsid w:val="00322B93"/>
    <w:rsid w:val="00322E59"/>
    <w:rsid w:val="00322E96"/>
    <w:rsid w:val="0032337F"/>
    <w:rsid w:val="00323CCF"/>
    <w:rsid w:val="003241CE"/>
    <w:rsid w:val="00324932"/>
    <w:rsid w:val="00324BBB"/>
    <w:rsid w:val="00324D83"/>
    <w:rsid w:val="00324E07"/>
    <w:rsid w:val="00324FB8"/>
    <w:rsid w:val="0032529D"/>
    <w:rsid w:val="0032570C"/>
    <w:rsid w:val="00325C97"/>
    <w:rsid w:val="0032629A"/>
    <w:rsid w:val="00327003"/>
    <w:rsid w:val="003279A5"/>
    <w:rsid w:val="00327A0B"/>
    <w:rsid w:val="00327E2F"/>
    <w:rsid w:val="003305ED"/>
    <w:rsid w:val="00330838"/>
    <w:rsid w:val="00331203"/>
    <w:rsid w:val="00331330"/>
    <w:rsid w:val="003317B1"/>
    <w:rsid w:val="003319EF"/>
    <w:rsid w:val="00331E71"/>
    <w:rsid w:val="00332587"/>
    <w:rsid w:val="00332805"/>
    <w:rsid w:val="00333677"/>
    <w:rsid w:val="00333964"/>
    <w:rsid w:val="00333CC5"/>
    <w:rsid w:val="003349B4"/>
    <w:rsid w:val="00334AC9"/>
    <w:rsid w:val="00334B09"/>
    <w:rsid w:val="00334E99"/>
    <w:rsid w:val="00335181"/>
    <w:rsid w:val="00335C10"/>
    <w:rsid w:val="0033671E"/>
    <w:rsid w:val="00336D4E"/>
    <w:rsid w:val="003374B8"/>
    <w:rsid w:val="00337974"/>
    <w:rsid w:val="00337E3F"/>
    <w:rsid w:val="003408EC"/>
    <w:rsid w:val="00340F0C"/>
    <w:rsid w:val="003410B2"/>
    <w:rsid w:val="00341569"/>
    <w:rsid w:val="003419F1"/>
    <w:rsid w:val="003419F6"/>
    <w:rsid w:val="00341AFD"/>
    <w:rsid w:val="00341CC2"/>
    <w:rsid w:val="003423D5"/>
    <w:rsid w:val="003428F5"/>
    <w:rsid w:val="00342EDD"/>
    <w:rsid w:val="0034314B"/>
    <w:rsid w:val="00343303"/>
    <w:rsid w:val="003433BA"/>
    <w:rsid w:val="003435C9"/>
    <w:rsid w:val="00343A7F"/>
    <w:rsid w:val="003446D3"/>
    <w:rsid w:val="00344988"/>
    <w:rsid w:val="003449E9"/>
    <w:rsid w:val="00344B8E"/>
    <w:rsid w:val="00344F18"/>
    <w:rsid w:val="003459C6"/>
    <w:rsid w:val="00345C60"/>
    <w:rsid w:val="0035020D"/>
    <w:rsid w:val="00350417"/>
    <w:rsid w:val="00350593"/>
    <w:rsid w:val="00350D6A"/>
    <w:rsid w:val="00350E7C"/>
    <w:rsid w:val="00350F76"/>
    <w:rsid w:val="0035112F"/>
    <w:rsid w:val="003511CB"/>
    <w:rsid w:val="00351826"/>
    <w:rsid w:val="00351F1F"/>
    <w:rsid w:val="003524F4"/>
    <w:rsid w:val="0035252A"/>
    <w:rsid w:val="003525D7"/>
    <w:rsid w:val="003527FE"/>
    <w:rsid w:val="00352C7F"/>
    <w:rsid w:val="00352F3E"/>
    <w:rsid w:val="003535AA"/>
    <w:rsid w:val="0035370B"/>
    <w:rsid w:val="00353C03"/>
    <w:rsid w:val="00353CC7"/>
    <w:rsid w:val="00353F92"/>
    <w:rsid w:val="00354116"/>
    <w:rsid w:val="003548E1"/>
    <w:rsid w:val="00354B7A"/>
    <w:rsid w:val="00354D97"/>
    <w:rsid w:val="00354E70"/>
    <w:rsid w:val="00356BBA"/>
    <w:rsid w:val="00357325"/>
    <w:rsid w:val="00357384"/>
    <w:rsid w:val="00357CED"/>
    <w:rsid w:val="00357F22"/>
    <w:rsid w:val="00360D8A"/>
    <w:rsid w:val="00361CC0"/>
    <w:rsid w:val="003621B8"/>
    <w:rsid w:val="00362A43"/>
    <w:rsid w:val="00362E9D"/>
    <w:rsid w:val="00363268"/>
    <w:rsid w:val="00363851"/>
    <w:rsid w:val="00363BC5"/>
    <w:rsid w:val="00363CE8"/>
    <w:rsid w:val="0036402E"/>
    <w:rsid w:val="003641B8"/>
    <w:rsid w:val="00364280"/>
    <w:rsid w:val="003643DE"/>
    <w:rsid w:val="00364A50"/>
    <w:rsid w:val="003651A5"/>
    <w:rsid w:val="003654B4"/>
    <w:rsid w:val="003654EF"/>
    <w:rsid w:val="00365A36"/>
    <w:rsid w:val="00365B1B"/>
    <w:rsid w:val="00365F4F"/>
    <w:rsid w:val="00366C1B"/>
    <w:rsid w:val="003670C9"/>
    <w:rsid w:val="00367556"/>
    <w:rsid w:val="003678EC"/>
    <w:rsid w:val="00367B4B"/>
    <w:rsid w:val="0037035C"/>
    <w:rsid w:val="00370A05"/>
    <w:rsid w:val="00372C16"/>
    <w:rsid w:val="0037313A"/>
    <w:rsid w:val="00373C9A"/>
    <w:rsid w:val="00374A30"/>
    <w:rsid w:val="00374DB5"/>
    <w:rsid w:val="00375073"/>
    <w:rsid w:val="003751D8"/>
    <w:rsid w:val="003752F8"/>
    <w:rsid w:val="003755CE"/>
    <w:rsid w:val="003759B6"/>
    <w:rsid w:val="00375C9E"/>
    <w:rsid w:val="00376C42"/>
    <w:rsid w:val="00376E29"/>
    <w:rsid w:val="00377132"/>
    <w:rsid w:val="003773F3"/>
    <w:rsid w:val="00377B6E"/>
    <w:rsid w:val="0038022E"/>
    <w:rsid w:val="00380482"/>
    <w:rsid w:val="00380776"/>
    <w:rsid w:val="00380A47"/>
    <w:rsid w:val="0038101E"/>
    <w:rsid w:val="0038148F"/>
    <w:rsid w:val="003815DC"/>
    <w:rsid w:val="00381873"/>
    <w:rsid w:val="00381AA7"/>
    <w:rsid w:val="00381AD9"/>
    <w:rsid w:val="0038251F"/>
    <w:rsid w:val="003829C5"/>
    <w:rsid w:val="00382A58"/>
    <w:rsid w:val="00382ECD"/>
    <w:rsid w:val="00383893"/>
    <w:rsid w:val="003838E8"/>
    <w:rsid w:val="00383E2E"/>
    <w:rsid w:val="00383EC7"/>
    <w:rsid w:val="00384A57"/>
    <w:rsid w:val="00385120"/>
    <w:rsid w:val="003854BB"/>
    <w:rsid w:val="00385CA7"/>
    <w:rsid w:val="003860AE"/>
    <w:rsid w:val="00386273"/>
    <w:rsid w:val="003874DF"/>
    <w:rsid w:val="003875BC"/>
    <w:rsid w:val="0038760F"/>
    <w:rsid w:val="003879B5"/>
    <w:rsid w:val="00390306"/>
    <w:rsid w:val="00390A83"/>
    <w:rsid w:val="0039118D"/>
    <w:rsid w:val="003911B4"/>
    <w:rsid w:val="00391862"/>
    <w:rsid w:val="003921AB"/>
    <w:rsid w:val="00392216"/>
    <w:rsid w:val="0039280E"/>
    <w:rsid w:val="0039297C"/>
    <w:rsid w:val="003930E5"/>
    <w:rsid w:val="00393A70"/>
    <w:rsid w:val="00393C42"/>
    <w:rsid w:val="00393FD6"/>
    <w:rsid w:val="00395301"/>
    <w:rsid w:val="003954AE"/>
    <w:rsid w:val="00395A76"/>
    <w:rsid w:val="00395AAD"/>
    <w:rsid w:val="00395BA3"/>
    <w:rsid w:val="0039656E"/>
    <w:rsid w:val="00397143"/>
    <w:rsid w:val="003971E6"/>
    <w:rsid w:val="0039729E"/>
    <w:rsid w:val="0039739B"/>
    <w:rsid w:val="00397D62"/>
    <w:rsid w:val="00397F8C"/>
    <w:rsid w:val="003A0C2E"/>
    <w:rsid w:val="003A1275"/>
    <w:rsid w:val="003A1C25"/>
    <w:rsid w:val="003A1F92"/>
    <w:rsid w:val="003A2C0F"/>
    <w:rsid w:val="003A2C7F"/>
    <w:rsid w:val="003A311D"/>
    <w:rsid w:val="003A35B0"/>
    <w:rsid w:val="003A35F9"/>
    <w:rsid w:val="003A3A79"/>
    <w:rsid w:val="003A3CDA"/>
    <w:rsid w:val="003A3D34"/>
    <w:rsid w:val="003A3E68"/>
    <w:rsid w:val="003A4215"/>
    <w:rsid w:val="003A423E"/>
    <w:rsid w:val="003A47AE"/>
    <w:rsid w:val="003A4D42"/>
    <w:rsid w:val="003A5418"/>
    <w:rsid w:val="003A58F2"/>
    <w:rsid w:val="003A5EF5"/>
    <w:rsid w:val="003A6269"/>
    <w:rsid w:val="003A62CC"/>
    <w:rsid w:val="003A6680"/>
    <w:rsid w:val="003A6ABD"/>
    <w:rsid w:val="003A705C"/>
    <w:rsid w:val="003A725D"/>
    <w:rsid w:val="003A7B0A"/>
    <w:rsid w:val="003B0273"/>
    <w:rsid w:val="003B0542"/>
    <w:rsid w:val="003B13D0"/>
    <w:rsid w:val="003B165E"/>
    <w:rsid w:val="003B1EB8"/>
    <w:rsid w:val="003B1F27"/>
    <w:rsid w:val="003B22A1"/>
    <w:rsid w:val="003B2CE4"/>
    <w:rsid w:val="003B37F0"/>
    <w:rsid w:val="003B4026"/>
    <w:rsid w:val="003B4BC9"/>
    <w:rsid w:val="003B4CF0"/>
    <w:rsid w:val="003B56A5"/>
    <w:rsid w:val="003B5B23"/>
    <w:rsid w:val="003B66BC"/>
    <w:rsid w:val="003B66E4"/>
    <w:rsid w:val="003B6C6C"/>
    <w:rsid w:val="003B765A"/>
    <w:rsid w:val="003B7795"/>
    <w:rsid w:val="003B7A2D"/>
    <w:rsid w:val="003B7ACC"/>
    <w:rsid w:val="003C023E"/>
    <w:rsid w:val="003C030D"/>
    <w:rsid w:val="003C074B"/>
    <w:rsid w:val="003C0C4A"/>
    <w:rsid w:val="003C0E5C"/>
    <w:rsid w:val="003C12A8"/>
    <w:rsid w:val="003C144F"/>
    <w:rsid w:val="003C1812"/>
    <w:rsid w:val="003C30A0"/>
    <w:rsid w:val="003C5335"/>
    <w:rsid w:val="003C5554"/>
    <w:rsid w:val="003C5821"/>
    <w:rsid w:val="003C58EE"/>
    <w:rsid w:val="003C5A48"/>
    <w:rsid w:val="003C5B86"/>
    <w:rsid w:val="003C5D56"/>
    <w:rsid w:val="003C5DCB"/>
    <w:rsid w:val="003C5DE5"/>
    <w:rsid w:val="003C6C5E"/>
    <w:rsid w:val="003C6F08"/>
    <w:rsid w:val="003C757C"/>
    <w:rsid w:val="003C787A"/>
    <w:rsid w:val="003C7F44"/>
    <w:rsid w:val="003D0D6A"/>
    <w:rsid w:val="003D17AC"/>
    <w:rsid w:val="003D1947"/>
    <w:rsid w:val="003D227C"/>
    <w:rsid w:val="003D27E9"/>
    <w:rsid w:val="003D3059"/>
    <w:rsid w:val="003D3502"/>
    <w:rsid w:val="003D361A"/>
    <w:rsid w:val="003D3A12"/>
    <w:rsid w:val="003D451A"/>
    <w:rsid w:val="003D4A61"/>
    <w:rsid w:val="003D4D97"/>
    <w:rsid w:val="003D4FAA"/>
    <w:rsid w:val="003D5408"/>
    <w:rsid w:val="003D5A41"/>
    <w:rsid w:val="003D5A66"/>
    <w:rsid w:val="003D5CCA"/>
    <w:rsid w:val="003D5D69"/>
    <w:rsid w:val="003D624E"/>
    <w:rsid w:val="003D69BD"/>
    <w:rsid w:val="003D6FAB"/>
    <w:rsid w:val="003D792A"/>
    <w:rsid w:val="003E040A"/>
    <w:rsid w:val="003E1083"/>
    <w:rsid w:val="003E1A84"/>
    <w:rsid w:val="003E2363"/>
    <w:rsid w:val="003E2A98"/>
    <w:rsid w:val="003E2E6D"/>
    <w:rsid w:val="003E331B"/>
    <w:rsid w:val="003E3495"/>
    <w:rsid w:val="003E3597"/>
    <w:rsid w:val="003E3741"/>
    <w:rsid w:val="003E37B0"/>
    <w:rsid w:val="003E3897"/>
    <w:rsid w:val="003E3D51"/>
    <w:rsid w:val="003E420F"/>
    <w:rsid w:val="003E45BD"/>
    <w:rsid w:val="003E4A2E"/>
    <w:rsid w:val="003E4BF6"/>
    <w:rsid w:val="003E5E1F"/>
    <w:rsid w:val="003E65C2"/>
    <w:rsid w:val="003E65FA"/>
    <w:rsid w:val="003E6A80"/>
    <w:rsid w:val="003E6C87"/>
    <w:rsid w:val="003E7518"/>
    <w:rsid w:val="003F03E5"/>
    <w:rsid w:val="003F0D57"/>
    <w:rsid w:val="003F0DB7"/>
    <w:rsid w:val="003F0E33"/>
    <w:rsid w:val="003F1091"/>
    <w:rsid w:val="003F1196"/>
    <w:rsid w:val="003F2521"/>
    <w:rsid w:val="003F28F4"/>
    <w:rsid w:val="003F2A6C"/>
    <w:rsid w:val="003F2C7A"/>
    <w:rsid w:val="003F34A8"/>
    <w:rsid w:val="003F4154"/>
    <w:rsid w:val="003F42DC"/>
    <w:rsid w:val="003F4409"/>
    <w:rsid w:val="003F4EA4"/>
    <w:rsid w:val="003F51FD"/>
    <w:rsid w:val="003F54D8"/>
    <w:rsid w:val="003F58CF"/>
    <w:rsid w:val="003F5D04"/>
    <w:rsid w:val="003F6782"/>
    <w:rsid w:val="003F6BD3"/>
    <w:rsid w:val="003F7794"/>
    <w:rsid w:val="00400186"/>
    <w:rsid w:val="00400551"/>
    <w:rsid w:val="004005C1"/>
    <w:rsid w:val="00400D5F"/>
    <w:rsid w:val="00401FE8"/>
    <w:rsid w:val="00402420"/>
    <w:rsid w:val="00403273"/>
    <w:rsid w:val="00403C33"/>
    <w:rsid w:val="00403EA4"/>
    <w:rsid w:val="00403FBF"/>
    <w:rsid w:val="00404D65"/>
    <w:rsid w:val="0040544D"/>
    <w:rsid w:val="004054E8"/>
    <w:rsid w:val="004055F3"/>
    <w:rsid w:val="00405D18"/>
    <w:rsid w:val="00405DF7"/>
    <w:rsid w:val="00407029"/>
    <w:rsid w:val="004100C8"/>
    <w:rsid w:val="00410632"/>
    <w:rsid w:val="00410AA8"/>
    <w:rsid w:val="00410ABF"/>
    <w:rsid w:val="00410D2B"/>
    <w:rsid w:val="00412501"/>
    <w:rsid w:val="00414C45"/>
    <w:rsid w:val="0041518D"/>
    <w:rsid w:val="004152F3"/>
    <w:rsid w:val="00415AD4"/>
    <w:rsid w:val="00416954"/>
    <w:rsid w:val="004169D6"/>
    <w:rsid w:val="00417416"/>
    <w:rsid w:val="00417724"/>
    <w:rsid w:val="00417746"/>
    <w:rsid w:val="00417F8B"/>
    <w:rsid w:val="004200A7"/>
    <w:rsid w:val="004204E5"/>
    <w:rsid w:val="004209C2"/>
    <w:rsid w:val="0042163E"/>
    <w:rsid w:val="004219FC"/>
    <w:rsid w:val="00421DD0"/>
    <w:rsid w:val="00421FEC"/>
    <w:rsid w:val="00422210"/>
    <w:rsid w:val="0042353F"/>
    <w:rsid w:val="00423FB5"/>
    <w:rsid w:val="0042486B"/>
    <w:rsid w:val="0042486E"/>
    <w:rsid w:val="00424A00"/>
    <w:rsid w:val="00424A51"/>
    <w:rsid w:val="004251AD"/>
    <w:rsid w:val="004251B8"/>
    <w:rsid w:val="004257E1"/>
    <w:rsid w:val="0042596C"/>
    <w:rsid w:val="00425BE8"/>
    <w:rsid w:val="004260D0"/>
    <w:rsid w:val="004264E1"/>
    <w:rsid w:val="00427017"/>
    <w:rsid w:val="00427105"/>
    <w:rsid w:val="0043136D"/>
    <w:rsid w:val="004315F1"/>
    <w:rsid w:val="004329F8"/>
    <w:rsid w:val="00433218"/>
    <w:rsid w:val="0043404A"/>
    <w:rsid w:val="00434407"/>
    <w:rsid w:val="004356EC"/>
    <w:rsid w:val="00435A41"/>
    <w:rsid w:val="004365E5"/>
    <w:rsid w:val="004366BD"/>
    <w:rsid w:val="00436B66"/>
    <w:rsid w:val="00436C25"/>
    <w:rsid w:val="004370E4"/>
    <w:rsid w:val="004370E8"/>
    <w:rsid w:val="00437326"/>
    <w:rsid w:val="00437684"/>
    <w:rsid w:val="004377AB"/>
    <w:rsid w:val="00437928"/>
    <w:rsid w:val="004405FC"/>
    <w:rsid w:val="004406E4"/>
    <w:rsid w:val="004415A3"/>
    <w:rsid w:val="00441D56"/>
    <w:rsid w:val="00443B60"/>
    <w:rsid w:val="00443BFF"/>
    <w:rsid w:val="00444333"/>
    <w:rsid w:val="0044468A"/>
    <w:rsid w:val="00444B78"/>
    <w:rsid w:val="00444C22"/>
    <w:rsid w:val="00444C62"/>
    <w:rsid w:val="00444CE4"/>
    <w:rsid w:val="00444FCE"/>
    <w:rsid w:val="0044538B"/>
    <w:rsid w:val="004456B6"/>
    <w:rsid w:val="0044609B"/>
    <w:rsid w:val="00446C53"/>
    <w:rsid w:val="00447480"/>
    <w:rsid w:val="00450124"/>
    <w:rsid w:val="0045021E"/>
    <w:rsid w:val="004502B3"/>
    <w:rsid w:val="00450B15"/>
    <w:rsid w:val="004521EB"/>
    <w:rsid w:val="0045225F"/>
    <w:rsid w:val="004524D0"/>
    <w:rsid w:val="00454169"/>
    <w:rsid w:val="00454268"/>
    <w:rsid w:val="00454453"/>
    <w:rsid w:val="004545A0"/>
    <w:rsid w:val="00454C2B"/>
    <w:rsid w:val="00456101"/>
    <w:rsid w:val="00456128"/>
    <w:rsid w:val="004561CF"/>
    <w:rsid w:val="004569C2"/>
    <w:rsid w:val="004571F5"/>
    <w:rsid w:val="00457FA4"/>
    <w:rsid w:val="00460012"/>
    <w:rsid w:val="004609DD"/>
    <w:rsid w:val="00460C17"/>
    <w:rsid w:val="00460CFB"/>
    <w:rsid w:val="0046113F"/>
    <w:rsid w:val="00461476"/>
    <w:rsid w:val="004615EE"/>
    <w:rsid w:val="00461825"/>
    <w:rsid w:val="00461DD3"/>
    <w:rsid w:val="00461E03"/>
    <w:rsid w:val="00462352"/>
    <w:rsid w:val="0046323D"/>
    <w:rsid w:val="004632F8"/>
    <w:rsid w:val="00463347"/>
    <w:rsid w:val="00463D61"/>
    <w:rsid w:val="00463FC3"/>
    <w:rsid w:val="0046411D"/>
    <w:rsid w:val="0046438F"/>
    <w:rsid w:val="004643A4"/>
    <w:rsid w:val="004644D0"/>
    <w:rsid w:val="004645B1"/>
    <w:rsid w:val="004645D4"/>
    <w:rsid w:val="00464D27"/>
    <w:rsid w:val="00464F91"/>
    <w:rsid w:val="00465C26"/>
    <w:rsid w:val="00465CE2"/>
    <w:rsid w:val="00465D97"/>
    <w:rsid w:val="00465ED8"/>
    <w:rsid w:val="0046605E"/>
    <w:rsid w:val="00466305"/>
    <w:rsid w:val="00466587"/>
    <w:rsid w:val="00466D18"/>
    <w:rsid w:val="00467206"/>
    <w:rsid w:val="00467637"/>
    <w:rsid w:val="00467664"/>
    <w:rsid w:val="00470169"/>
    <w:rsid w:val="00470997"/>
    <w:rsid w:val="00471468"/>
    <w:rsid w:val="004716CB"/>
    <w:rsid w:val="0047181F"/>
    <w:rsid w:val="0047197D"/>
    <w:rsid w:val="00471DB6"/>
    <w:rsid w:val="0047267C"/>
    <w:rsid w:val="00472686"/>
    <w:rsid w:val="00472922"/>
    <w:rsid w:val="0047377C"/>
    <w:rsid w:val="00474337"/>
    <w:rsid w:val="004744EE"/>
    <w:rsid w:val="004745A6"/>
    <w:rsid w:val="004746CB"/>
    <w:rsid w:val="00474777"/>
    <w:rsid w:val="004749F4"/>
    <w:rsid w:val="00474A10"/>
    <w:rsid w:val="0047500F"/>
    <w:rsid w:val="0047509D"/>
    <w:rsid w:val="00475D75"/>
    <w:rsid w:val="004763B3"/>
    <w:rsid w:val="0047682B"/>
    <w:rsid w:val="004771A8"/>
    <w:rsid w:val="0047731B"/>
    <w:rsid w:val="00477374"/>
    <w:rsid w:val="00477EAF"/>
    <w:rsid w:val="00480050"/>
    <w:rsid w:val="00480206"/>
    <w:rsid w:val="00480EC7"/>
    <w:rsid w:val="00481527"/>
    <w:rsid w:val="00481CEF"/>
    <w:rsid w:val="00481D19"/>
    <w:rsid w:val="004821DE"/>
    <w:rsid w:val="0048236C"/>
    <w:rsid w:val="00482397"/>
    <w:rsid w:val="004827CE"/>
    <w:rsid w:val="00482A77"/>
    <w:rsid w:val="004834C6"/>
    <w:rsid w:val="00483A0D"/>
    <w:rsid w:val="00483B31"/>
    <w:rsid w:val="004840F3"/>
    <w:rsid w:val="00484506"/>
    <w:rsid w:val="00484966"/>
    <w:rsid w:val="004855F8"/>
    <w:rsid w:val="00485DE9"/>
    <w:rsid w:val="00485E2B"/>
    <w:rsid w:val="0048635D"/>
    <w:rsid w:val="00486986"/>
    <w:rsid w:val="0048745D"/>
    <w:rsid w:val="00487AAE"/>
    <w:rsid w:val="00487B6A"/>
    <w:rsid w:val="00487ED6"/>
    <w:rsid w:val="00490508"/>
    <w:rsid w:val="0049195A"/>
    <w:rsid w:val="00491BEE"/>
    <w:rsid w:val="00491C1E"/>
    <w:rsid w:val="004928FD"/>
    <w:rsid w:val="00492C69"/>
    <w:rsid w:val="004932F6"/>
    <w:rsid w:val="00493565"/>
    <w:rsid w:val="00493FBD"/>
    <w:rsid w:val="0049427E"/>
    <w:rsid w:val="004943BE"/>
    <w:rsid w:val="00494AAD"/>
    <w:rsid w:val="00494E0F"/>
    <w:rsid w:val="00495157"/>
    <w:rsid w:val="00495373"/>
    <w:rsid w:val="00495415"/>
    <w:rsid w:val="0049541E"/>
    <w:rsid w:val="0049566C"/>
    <w:rsid w:val="00495DD0"/>
    <w:rsid w:val="004960C0"/>
    <w:rsid w:val="004962C2"/>
    <w:rsid w:val="00496876"/>
    <w:rsid w:val="004976E4"/>
    <w:rsid w:val="00497C77"/>
    <w:rsid w:val="004A0E6E"/>
    <w:rsid w:val="004A1594"/>
    <w:rsid w:val="004A23C9"/>
    <w:rsid w:val="004A24CF"/>
    <w:rsid w:val="004A2E8E"/>
    <w:rsid w:val="004A2F10"/>
    <w:rsid w:val="004A3B69"/>
    <w:rsid w:val="004A442C"/>
    <w:rsid w:val="004A4841"/>
    <w:rsid w:val="004A4C66"/>
    <w:rsid w:val="004A50B8"/>
    <w:rsid w:val="004A53FC"/>
    <w:rsid w:val="004A5FA9"/>
    <w:rsid w:val="004A6075"/>
    <w:rsid w:val="004A6B48"/>
    <w:rsid w:val="004A6CE6"/>
    <w:rsid w:val="004A735C"/>
    <w:rsid w:val="004A7E6E"/>
    <w:rsid w:val="004B065A"/>
    <w:rsid w:val="004B09AD"/>
    <w:rsid w:val="004B09E4"/>
    <w:rsid w:val="004B0E95"/>
    <w:rsid w:val="004B0EDB"/>
    <w:rsid w:val="004B1816"/>
    <w:rsid w:val="004B1D2F"/>
    <w:rsid w:val="004B2CF7"/>
    <w:rsid w:val="004B31CB"/>
    <w:rsid w:val="004B3CE9"/>
    <w:rsid w:val="004B3F16"/>
    <w:rsid w:val="004B4077"/>
    <w:rsid w:val="004B4093"/>
    <w:rsid w:val="004B4873"/>
    <w:rsid w:val="004B4F3B"/>
    <w:rsid w:val="004B4F75"/>
    <w:rsid w:val="004B5761"/>
    <w:rsid w:val="004B58C7"/>
    <w:rsid w:val="004B590A"/>
    <w:rsid w:val="004B6340"/>
    <w:rsid w:val="004B645A"/>
    <w:rsid w:val="004B6CD7"/>
    <w:rsid w:val="004B6CD9"/>
    <w:rsid w:val="004B712E"/>
    <w:rsid w:val="004B7B2E"/>
    <w:rsid w:val="004C002D"/>
    <w:rsid w:val="004C05C2"/>
    <w:rsid w:val="004C0655"/>
    <w:rsid w:val="004C0796"/>
    <w:rsid w:val="004C0AD5"/>
    <w:rsid w:val="004C0F17"/>
    <w:rsid w:val="004C1269"/>
    <w:rsid w:val="004C161F"/>
    <w:rsid w:val="004C1C62"/>
    <w:rsid w:val="004C1EA6"/>
    <w:rsid w:val="004C2615"/>
    <w:rsid w:val="004C298D"/>
    <w:rsid w:val="004C2C0A"/>
    <w:rsid w:val="004C2EB9"/>
    <w:rsid w:val="004C30A1"/>
    <w:rsid w:val="004C3458"/>
    <w:rsid w:val="004C3703"/>
    <w:rsid w:val="004C3736"/>
    <w:rsid w:val="004C439A"/>
    <w:rsid w:val="004C43C4"/>
    <w:rsid w:val="004C46EB"/>
    <w:rsid w:val="004C471C"/>
    <w:rsid w:val="004C4C9C"/>
    <w:rsid w:val="004C5134"/>
    <w:rsid w:val="004C52A2"/>
    <w:rsid w:val="004C5FC2"/>
    <w:rsid w:val="004C6416"/>
    <w:rsid w:val="004C6611"/>
    <w:rsid w:val="004C6B86"/>
    <w:rsid w:val="004C78B9"/>
    <w:rsid w:val="004C7EC0"/>
    <w:rsid w:val="004D00C1"/>
    <w:rsid w:val="004D04AF"/>
    <w:rsid w:val="004D0563"/>
    <w:rsid w:val="004D07B8"/>
    <w:rsid w:val="004D0BB7"/>
    <w:rsid w:val="004D0E0F"/>
    <w:rsid w:val="004D1123"/>
    <w:rsid w:val="004D1746"/>
    <w:rsid w:val="004D1AF8"/>
    <w:rsid w:val="004D2FC5"/>
    <w:rsid w:val="004D3589"/>
    <w:rsid w:val="004D363A"/>
    <w:rsid w:val="004D3AA8"/>
    <w:rsid w:val="004D3ABC"/>
    <w:rsid w:val="004D4507"/>
    <w:rsid w:val="004D4C3B"/>
    <w:rsid w:val="004D4E4D"/>
    <w:rsid w:val="004D5060"/>
    <w:rsid w:val="004D558E"/>
    <w:rsid w:val="004D602D"/>
    <w:rsid w:val="004D6162"/>
    <w:rsid w:val="004D7254"/>
    <w:rsid w:val="004E17BC"/>
    <w:rsid w:val="004E1A6D"/>
    <w:rsid w:val="004E1FDD"/>
    <w:rsid w:val="004E22FA"/>
    <w:rsid w:val="004E261A"/>
    <w:rsid w:val="004E312F"/>
    <w:rsid w:val="004E35C8"/>
    <w:rsid w:val="004E38C3"/>
    <w:rsid w:val="004E4344"/>
    <w:rsid w:val="004E60F8"/>
    <w:rsid w:val="004E61CD"/>
    <w:rsid w:val="004E694B"/>
    <w:rsid w:val="004E7ADC"/>
    <w:rsid w:val="004E7E7F"/>
    <w:rsid w:val="004E7FA4"/>
    <w:rsid w:val="004F0393"/>
    <w:rsid w:val="004F109B"/>
    <w:rsid w:val="004F124D"/>
    <w:rsid w:val="004F1261"/>
    <w:rsid w:val="004F1323"/>
    <w:rsid w:val="004F1719"/>
    <w:rsid w:val="004F178A"/>
    <w:rsid w:val="004F1A2B"/>
    <w:rsid w:val="004F2268"/>
    <w:rsid w:val="004F2476"/>
    <w:rsid w:val="004F2652"/>
    <w:rsid w:val="004F2ACE"/>
    <w:rsid w:val="004F2D6E"/>
    <w:rsid w:val="004F3770"/>
    <w:rsid w:val="004F3920"/>
    <w:rsid w:val="004F3D17"/>
    <w:rsid w:val="004F4A45"/>
    <w:rsid w:val="004F5156"/>
    <w:rsid w:val="004F58CA"/>
    <w:rsid w:val="004F5B5D"/>
    <w:rsid w:val="004F5C79"/>
    <w:rsid w:val="004F5ED4"/>
    <w:rsid w:val="004F616B"/>
    <w:rsid w:val="004F63AD"/>
    <w:rsid w:val="004F6941"/>
    <w:rsid w:val="004F6A68"/>
    <w:rsid w:val="004F749E"/>
    <w:rsid w:val="00501708"/>
    <w:rsid w:val="00502452"/>
    <w:rsid w:val="005026F9"/>
    <w:rsid w:val="00502B24"/>
    <w:rsid w:val="00503141"/>
    <w:rsid w:val="00504131"/>
    <w:rsid w:val="00504679"/>
    <w:rsid w:val="0050474F"/>
    <w:rsid w:val="00504AA9"/>
    <w:rsid w:val="00504B7D"/>
    <w:rsid w:val="00505150"/>
    <w:rsid w:val="00505D80"/>
    <w:rsid w:val="005062DF"/>
    <w:rsid w:val="00506A95"/>
    <w:rsid w:val="00506DAF"/>
    <w:rsid w:val="00507429"/>
    <w:rsid w:val="00510F8C"/>
    <w:rsid w:val="00511857"/>
    <w:rsid w:val="00511990"/>
    <w:rsid w:val="005120AD"/>
    <w:rsid w:val="00512949"/>
    <w:rsid w:val="00512BEB"/>
    <w:rsid w:val="00512E9E"/>
    <w:rsid w:val="005134D4"/>
    <w:rsid w:val="005136E4"/>
    <w:rsid w:val="00513854"/>
    <w:rsid w:val="005138E3"/>
    <w:rsid w:val="0051401F"/>
    <w:rsid w:val="00514065"/>
    <w:rsid w:val="005142C8"/>
    <w:rsid w:val="0051535C"/>
    <w:rsid w:val="005155D0"/>
    <w:rsid w:val="00515A66"/>
    <w:rsid w:val="00515F1A"/>
    <w:rsid w:val="00516AA6"/>
    <w:rsid w:val="0051709B"/>
    <w:rsid w:val="0051728D"/>
    <w:rsid w:val="005178F1"/>
    <w:rsid w:val="00517A76"/>
    <w:rsid w:val="00517CE1"/>
    <w:rsid w:val="00517D88"/>
    <w:rsid w:val="00517E76"/>
    <w:rsid w:val="00520319"/>
    <w:rsid w:val="00520391"/>
    <w:rsid w:val="00521C4E"/>
    <w:rsid w:val="00521E4B"/>
    <w:rsid w:val="005222A0"/>
    <w:rsid w:val="0052268B"/>
    <w:rsid w:val="00522982"/>
    <w:rsid w:val="005230A1"/>
    <w:rsid w:val="00523745"/>
    <w:rsid w:val="00523B10"/>
    <w:rsid w:val="00523DD7"/>
    <w:rsid w:val="0052404D"/>
    <w:rsid w:val="00524278"/>
    <w:rsid w:val="005242DB"/>
    <w:rsid w:val="00524520"/>
    <w:rsid w:val="005245CA"/>
    <w:rsid w:val="0052486B"/>
    <w:rsid w:val="00524A52"/>
    <w:rsid w:val="005255A6"/>
    <w:rsid w:val="0052563F"/>
    <w:rsid w:val="00525F83"/>
    <w:rsid w:val="00526AF7"/>
    <w:rsid w:val="00526ECA"/>
    <w:rsid w:val="005274DE"/>
    <w:rsid w:val="005276FE"/>
    <w:rsid w:val="005279C7"/>
    <w:rsid w:val="00527D2C"/>
    <w:rsid w:val="00527EEB"/>
    <w:rsid w:val="00530320"/>
    <w:rsid w:val="00530659"/>
    <w:rsid w:val="00531017"/>
    <w:rsid w:val="0053113A"/>
    <w:rsid w:val="005317E2"/>
    <w:rsid w:val="00531B92"/>
    <w:rsid w:val="00531C2B"/>
    <w:rsid w:val="00532B0A"/>
    <w:rsid w:val="00533842"/>
    <w:rsid w:val="00533B81"/>
    <w:rsid w:val="0053435C"/>
    <w:rsid w:val="00534A51"/>
    <w:rsid w:val="00534C4D"/>
    <w:rsid w:val="005350D6"/>
    <w:rsid w:val="005355DC"/>
    <w:rsid w:val="005356F8"/>
    <w:rsid w:val="00535CE2"/>
    <w:rsid w:val="00535EF7"/>
    <w:rsid w:val="00537230"/>
    <w:rsid w:val="005373D2"/>
    <w:rsid w:val="00537476"/>
    <w:rsid w:val="005378C3"/>
    <w:rsid w:val="005400CF"/>
    <w:rsid w:val="00540518"/>
    <w:rsid w:val="005406E5"/>
    <w:rsid w:val="00540C12"/>
    <w:rsid w:val="0054124E"/>
    <w:rsid w:val="005413B9"/>
    <w:rsid w:val="0054180C"/>
    <w:rsid w:val="0054182C"/>
    <w:rsid w:val="00541894"/>
    <w:rsid w:val="00541EDD"/>
    <w:rsid w:val="00542200"/>
    <w:rsid w:val="00542456"/>
    <w:rsid w:val="00542AB5"/>
    <w:rsid w:val="00542E30"/>
    <w:rsid w:val="0054313D"/>
    <w:rsid w:val="005437C7"/>
    <w:rsid w:val="00544244"/>
    <w:rsid w:val="0054429D"/>
    <w:rsid w:val="0054436F"/>
    <w:rsid w:val="00544748"/>
    <w:rsid w:val="005447A3"/>
    <w:rsid w:val="00545248"/>
    <w:rsid w:val="00545B0E"/>
    <w:rsid w:val="0054618A"/>
    <w:rsid w:val="00546457"/>
    <w:rsid w:val="005466BE"/>
    <w:rsid w:val="005466EE"/>
    <w:rsid w:val="00546DAB"/>
    <w:rsid w:val="00547B02"/>
    <w:rsid w:val="00547C54"/>
    <w:rsid w:val="00547DA9"/>
    <w:rsid w:val="0055030C"/>
    <w:rsid w:val="00550CA2"/>
    <w:rsid w:val="005510E4"/>
    <w:rsid w:val="00551154"/>
    <w:rsid w:val="00551268"/>
    <w:rsid w:val="0055189D"/>
    <w:rsid w:val="00551A12"/>
    <w:rsid w:val="00552282"/>
    <w:rsid w:val="0055234F"/>
    <w:rsid w:val="00552A54"/>
    <w:rsid w:val="00552CD6"/>
    <w:rsid w:val="005530F9"/>
    <w:rsid w:val="0055372C"/>
    <w:rsid w:val="005546A0"/>
    <w:rsid w:val="00554E46"/>
    <w:rsid w:val="00554F3D"/>
    <w:rsid w:val="00555153"/>
    <w:rsid w:val="005552C6"/>
    <w:rsid w:val="00555D91"/>
    <w:rsid w:val="00556159"/>
    <w:rsid w:val="005561CF"/>
    <w:rsid w:val="00557209"/>
    <w:rsid w:val="00557CBB"/>
    <w:rsid w:val="00557D28"/>
    <w:rsid w:val="00557F53"/>
    <w:rsid w:val="005606C1"/>
    <w:rsid w:val="00560A13"/>
    <w:rsid w:val="00561582"/>
    <w:rsid w:val="00561869"/>
    <w:rsid w:val="0056251F"/>
    <w:rsid w:val="00562547"/>
    <w:rsid w:val="00563007"/>
    <w:rsid w:val="005630BC"/>
    <w:rsid w:val="0056383E"/>
    <w:rsid w:val="00564506"/>
    <w:rsid w:val="00565E27"/>
    <w:rsid w:val="005661B5"/>
    <w:rsid w:val="00566609"/>
    <w:rsid w:val="005668E4"/>
    <w:rsid w:val="00566DB3"/>
    <w:rsid w:val="00567121"/>
    <w:rsid w:val="00567477"/>
    <w:rsid w:val="00567721"/>
    <w:rsid w:val="00567EE6"/>
    <w:rsid w:val="00567F66"/>
    <w:rsid w:val="00570494"/>
    <w:rsid w:val="00570565"/>
    <w:rsid w:val="005706C7"/>
    <w:rsid w:val="0057083B"/>
    <w:rsid w:val="00570DE8"/>
    <w:rsid w:val="00570F69"/>
    <w:rsid w:val="00571B85"/>
    <w:rsid w:val="00572758"/>
    <w:rsid w:val="00572770"/>
    <w:rsid w:val="00572C3F"/>
    <w:rsid w:val="00572F40"/>
    <w:rsid w:val="00573067"/>
    <w:rsid w:val="00573207"/>
    <w:rsid w:val="00573211"/>
    <w:rsid w:val="00573791"/>
    <w:rsid w:val="0057394F"/>
    <w:rsid w:val="005745EF"/>
    <w:rsid w:val="00574961"/>
    <w:rsid w:val="00574F1A"/>
    <w:rsid w:val="00576871"/>
    <w:rsid w:val="005769F2"/>
    <w:rsid w:val="00576BAE"/>
    <w:rsid w:val="00576DA1"/>
    <w:rsid w:val="0057749A"/>
    <w:rsid w:val="00577ADE"/>
    <w:rsid w:val="00577C27"/>
    <w:rsid w:val="00577FFE"/>
    <w:rsid w:val="00580FCA"/>
    <w:rsid w:val="00581260"/>
    <w:rsid w:val="0058220F"/>
    <w:rsid w:val="00582383"/>
    <w:rsid w:val="00582998"/>
    <w:rsid w:val="00583265"/>
    <w:rsid w:val="005837A5"/>
    <w:rsid w:val="00583AD1"/>
    <w:rsid w:val="00583DC6"/>
    <w:rsid w:val="00583E33"/>
    <w:rsid w:val="00584500"/>
    <w:rsid w:val="00584BE7"/>
    <w:rsid w:val="00584BFB"/>
    <w:rsid w:val="00585079"/>
    <w:rsid w:val="005854CA"/>
    <w:rsid w:val="0058551D"/>
    <w:rsid w:val="005857B7"/>
    <w:rsid w:val="0058580B"/>
    <w:rsid w:val="0058586F"/>
    <w:rsid w:val="00585C1C"/>
    <w:rsid w:val="0058615F"/>
    <w:rsid w:val="005872FE"/>
    <w:rsid w:val="0058793A"/>
    <w:rsid w:val="00587B72"/>
    <w:rsid w:val="0059012E"/>
    <w:rsid w:val="00590481"/>
    <w:rsid w:val="005907DF"/>
    <w:rsid w:val="00590974"/>
    <w:rsid w:val="00590C05"/>
    <w:rsid w:val="00590EFB"/>
    <w:rsid w:val="00591A11"/>
    <w:rsid w:val="00591F38"/>
    <w:rsid w:val="005929D0"/>
    <w:rsid w:val="00593175"/>
    <w:rsid w:val="00593BFE"/>
    <w:rsid w:val="0059449D"/>
    <w:rsid w:val="005945E6"/>
    <w:rsid w:val="005946F3"/>
    <w:rsid w:val="00594773"/>
    <w:rsid w:val="00594FDC"/>
    <w:rsid w:val="00595038"/>
    <w:rsid w:val="00595366"/>
    <w:rsid w:val="005958F7"/>
    <w:rsid w:val="005960F9"/>
    <w:rsid w:val="00596641"/>
    <w:rsid w:val="00596E14"/>
    <w:rsid w:val="00596F58"/>
    <w:rsid w:val="0059728F"/>
    <w:rsid w:val="0059777F"/>
    <w:rsid w:val="00597836"/>
    <w:rsid w:val="00597EDB"/>
    <w:rsid w:val="005A055B"/>
    <w:rsid w:val="005A06C8"/>
    <w:rsid w:val="005A0C6E"/>
    <w:rsid w:val="005A1415"/>
    <w:rsid w:val="005A18F9"/>
    <w:rsid w:val="005A221B"/>
    <w:rsid w:val="005A2BB6"/>
    <w:rsid w:val="005A2E41"/>
    <w:rsid w:val="005A31A0"/>
    <w:rsid w:val="005A344A"/>
    <w:rsid w:val="005A3452"/>
    <w:rsid w:val="005A3906"/>
    <w:rsid w:val="005A3A16"/>
    <w:rsid w:val="005A3CAF"/>
    <w:rsid w:val="005A3D87"/>
    <w:rsid w:val="005A4FF6"/>
    <w:rsid w:val="005A50ED"/>
    <w:rsid w:val="005A5536"/>
    <w:rsid w:val="005A6036"/>
    <w:rsid w:val="005A671B"/>
    <w:rsid w:val="005A68A8"/>
    <w:rsid w:val="005A69C9"/>
    <w:rsid w:val="005A6C15"/>
    <w:rsid w:val="005A7A45"/>
    <w:rsid w:val="005A7AAA"/>
    <w:rsid w:val="005A7BE8"/>
    <w:rsid w:val="005A7FC6"/>
    <w:rsid w:val="005B0251"/>
    <w:rsid w:val="005B02EC"/>
    <w:rsid w:val="005B03D3"/>
    <w:rsid w:val="005B0A4E"/>
    <w:rsid w:val="005B0B2B"/>
    <w:rsid w:val="005B0F67"/>
    <w:rsid w:val="005B12A4"/>
    <w:rsid w:val="005B136E"/>
    <w:rsid w:val="005B16E1"/>
    <w:rsid w:val="005B2948"/>
    <w:rsid w:val="005B2DA7"/>
    <w:rsid w:val="005B312F"/>
    <w:rsid w:val="005B383A"/>
    <w:rsid w:val="005B3C0B"/>
    <w:rsid w:val="005B3CFB"/>
    <w:rsid w:val="005B4089"/>
    <w:rsid w:val="005B4158"/>
    <w:rsid w:val="005B4377"/>
    <w:rsid w:val="005B4603"/>
    <w:rsid w:val="005B4BCD"/>
    <w:rsid w:val="005B56A8"/>
    <w:rsid w:val="005B5A6F"/>
    <w:rsid w:val="005B6C6C"/>
    <w:rsid w:val="005B7090"/>
    <w:rsid w:val="005B750B"/>
    <w:rsid w:val="005B7A18"/>
    <w:rsid w:val="005B7F55"/>
    <w:rsid w:val="005C03F1"/>
    <w:rsid w:val="005C08A4"/>
    <w:rsid w:val="005C0DCD"/>
    <w:rsid w:val="005C154B"/>
    <w:rsid w:val="005C1C4A"/>
    <w:rsid w:val="005C2835"/>
    <w:rsid w:val="005C3712"/>
    <w:rsid w:val="005C3777"/>
    <w:rsid w:val="005C3809"/>
    <w:rsid w:val="005C3DBA"/>
    <w:rsid w:val="005C3F87"/>
    <w:rsid w:val="005C4B44"/>
    <w:rsid w:val="005C4D2A"/>
    <w:rsid w:val="005C55B1"/>
    <w:rsid w:val="005C5D64"/>
    <w:rsid w:val="005C5F84"/>
    <w:rsid w:val="005C684A"/>
    <w:rsid w:val="005C6D6E"/>
    <w:rsid w:val="005C6D9A"/>
    <w:rsid w:val="005C6F6B"/>
    <w:rsid w:val="005D016D"/>
    <w:rsid w:val="005D0375"/>
    <w:rsid w:val="005D07BB"/>
    <w:rsid w:val="005D0C40"/>
    <w:rsid w:val="005D15A2"/>
    <w:rsid w:val="005D1646"/>
    <w:rsid w:val="005D2038"/>
    <w:rsid w:val="005D22CA"/>
    <w:rsid w:val="005D2698"/>
    <w:rsid w:val="005D282C"/>
    <w:rsid w:val="005D2B4C"/>
    <w:rsid w:val="005D2D41"/>
    <w:rsid w:val="005D2F9C"/>
    <w:rsid w:val="005D3356"/>
    <w:rsid w:val="005D36BB"/>
    <w:rsid w:val="005D38EA"/>
    <w:rsid w:val="005D405F"/>
    <w:rsid w:val="005D4551"/>
    <w:rsid w:val="005D457B"/>
    <w:rsid w:val="005D4646"/>
    <w:rsid w:val="005D48C4"/>
    <w:rsid w:val="005D50A4"/>
    <w:rsid w:val="005D5ACA"/>
    <w:rsid w:val="005D5F2B"/>
    <w:rsid w:val="005D6376"/>
    <w:rsid w:val="005D63ED"/>
    <w:rsid w:val="005D6D9C"/>
    <w:rsid w:val="005D7C52"/>
    <w:rsid w:val="005E0A53"/>
    <w:rsid w:val="005E0CED"/>
    <w:rsid w:val="005E1230"/>
    <w:rsid w:val="005E13F8"/>
    <w:rsid w:val="005E1CED"/>
    <w:rsid w:val="005E1FB7"/>
    <w:rsid w:val="005E1FCB"/>
    <w:rsid w:val="005E20C6"/>
    <w:rsid w:val="005E2ADE"/>
    <w:rsid w:val="005E35BF"/>
    <w:rsid w:val="005E3629"/>
    <w:rsid w:val="005E42E9"/>
    <w:rsid w:val="005E4345"/>
    <w:rsid w:val="005E495A"/>
    <w:rsid w:val="005E4A27"/>
    <w:rsid w:val="005E4AA0"/>
    <w:rsid w:val="005E5605"/>
    <w:rsid w:val="005E56E0"/>
    <w:rsid w:val="005E63FD"/>
    <w:rsid w:val="005E642E"/>
    <w:rsid w:val="005E7C4D"/>
    <w:rsid w:val="005F0802"/>
    <w:rsid w:val="005F0A33"/>
    <w:rsid w:val="005F0CE2"/>
    <w:rsid w:val="005F0FE6"/>
    <w:rsid w:val="005F138F"/>
    <w:rsid w:val="005F1501"/>
    <w:rsid w:val="005F155D"/>
    <w:rsid w:val="005F1631"/>
    <w:rsid w:val="005F1916"/>
    <w:rsid w:val="005F1A83"/>
    <w:rsid w:val="005F1C83"/>
    <w:rsid w:val="005F3DB9"/>
    <w:rsid w:val="005F43D1"/>
    <w:rsid w:val="005F4652"/>
    <w:rsid w:val="005F4CF3"/>
    <w:rsid w:val="005F55C7"/>
    <w:rsid w:val="005F5764"/>
    <w:rsid w:val="005F5B10"/>
    <w:rsid w:val="005F5D4B"/>
    <w:rsid w:val="005F60C1"/>
    <w:rsid w:val="005F620B"/>
    <w:rsid w:val="005F65F3"/>
    <w:rsid w:val="005F68F1"/>
    <w:rsid w:val="005F6974"/>
    <w:rsid w:val="005F6BEB"/>
    <w:rsid w:val="005F6C8D"/>
    <w:rsid w:val="005F6D5E"/>
    <w:rsid w:val="005F70B0"/>
    <w:rsid w:val="005F70BF"/>
    <w:rsid w:val="005F73C4"/>
    <w:rsid w:val="005F787E"/>
    <w:rsid w:val="0060031B"/>
    <w:rsid w:val="00601485"/>
    <w:rsid w:val="00602053"/>
    <w:rsid w:val="00602296"/>
    <w:rsid w:val="00602AA1"/>
    <w:rsid w:val="00602B80"/>
    <w:rsid w:val="00602E3F"/>
    <w:rsid w:val="00602F3D"/>
    <w:rsid w:val="0060313B"/>
    <w:rsid w:val="0060579E"/>
    <w:rsid w:val="00605CC4"/>
    <w:rsid w:val="00605DED"/>
    <w:rsid w:val="00605E81"/>
    <w:rsid w:val="006062B3"/>
    <w:rsid w:val="006066F2"/>
    <w:rsid w:val="00606847"/>
    <w:rsid w:val="00607B6B"/>
    <w:rsid w:val="00610180"/>
    <w:rsid w:val="00610355"/>
    <w:rsid w:val="0061060B"/>
    <w:rsid w:val="00610FB7"/>
    <w:rsid w:val="00611158"/>
    <w:rsid w:val="00611289"/>
    <w:rsid w:val="0061146F"/>
    <w:rsid w:val="00612064"/>
    <w:rsid w:val="0061256B"/>
    <w:rsid w:val="00612DD0"/>
    <w:rsid w:val="006132FD"/>
    <w:rsid w:val="006139E0"/>
    <w:rsid w:val="00613FC6"/>
    <w:rsid w:val="00614B9B"/>
    <w:rsid w:val="006150EB"/>
    <w:rsid w:val="00615182"/>
    <w:rsid w:val="00615856"/>
    <w:rsid w:val="006158F5"/>
    <w:rsid w:val="00615D57"/>
    <w:rsid w:val="00615F29"/>
    <w:rsid w:val="006165F1"/>
    <w:rsid w:val="006167C3"/>
    <w:rsid w:val="00616A8B"/>
    <w:rsid w:val="00616C60"/>
    <w:rsid w:val="006172BC"/>
    <w:rsid w:val="006175CF"/>
    <w:rsid w:val="006176B8"/>
    <w:rsid w:val="00620659"/>
    <w:rsid w:val="006208CB"/>
    <w:rsid w:val="00620B63"/>
    <w:rsid w:val="006212D1"/>
    <w:rsid w:val="006214CE"/>
    <w:rsid w:val="00621F1D"/>
    <w:rsid w:val="00622D16"/>
    <w:rsid w:val="00622DAA"/>
    <w:rsid w:val="00623460"/>
    <w:rsid w:val="006239C0"/>
    <w:rsid w:val="00623D24"/>
    <w:rsid w:val="00623FC3"/>
    <w:rsid w:val="00624542"/>
    <w:rsid w:val="006249CD"/>
    <w:rsid w:val="00625420"/>
    <w:rsid w:val="0062558C"/>
    <w:rsid w:val="00625BED"/>
    <w:rsid w:val="00626DED"/>
    <w:rsid w:val="00626DF0"/>
    <w:rsid w:val="00626F61"/>
    <w:rsid w:val="0062710E"/>
    <w:rsid w:val="00627359"/>
    <w:rsid w:val="0062736E"/>
    <w:rsid w:val="006275C7"/>
    <w:rsid w:val="00627B78"/>
    <w:rsid w:val="006301A2"/>
    <w:rsid w:val="0063024A"/>
    <w:rsid w:val="006308CF"/>
    <w:rsid w:val="0063120E"/>
    <w:rsid w:val="006320DA"/>
    <w:rsid w:val="00632174"/>
    <w:rsid w:val="0063231F"/>
    <w:rsid w:val="00632531"/>
    <w:rsid w:val="00632840"/>
    <w:rsid w:val="0063300E"/>
    <w:rsid w:val="006330A1"/>
    <w:rsid w:val="006338BD"/>
    <w:rsid w:val="00634470"/>
    <w:rsid w:val="006350FD"/>
    <w:rsid w:val="006356FB"/>
    <w:rsid w:val="00635A1A"/>
    <w:rsid w:val="00635FA9"/>
    <w:rsid w:val="0063680B"/>
    <w:rsid w:val="00637DF4"/>
    <w:rsid w:val="00637F11"/>
    <w:rsid w:val="00637F28"/>
    <w:rsid w:val="00637FA0"/>
    <w:rsid w:val="00640074"/>
    <w:rsid w:val="006403A3"/>
    <w:rsid w:val="006405E8"/>
    <w:rsid w:val="0064068B"/>
    <w:rsid w:val="0064102B"/>
    <w:rsid w:val="00641107"/>
    <w:rsid w:val="00641430"/>
    <w:rsid w:val="00641840"/>
    <w:rsid w:val="00641CB5"/>
    <w:rsid w:val="00641F53"/>
    <w:rsid w:val="00643301"/>
    <w:rsid w:val="006437A3"/>
    <w:rsid w:val="0064395C"/>
    <w:rsid w:val="00643C80"/>
    <w:rsid w:val="00643EE2"/>
    <w:rsid w:val="0064492C"/>
    <w:rsid w:val="0064509D"/>
    <w:rsid w:val="0064522B"/>
    <w:rsid w:val="00646473"/>
    <w:rsid w:val="006464F5"/>
    <w:rsid w:val="006465F6"/>
    <w:rsid w:val="00646636"/>
    <w:rsid w:val="006473F9"/>
    <w:rsid w:val="00647553"/>
    <w:rsid w:val="006477B9"/>
    <w:rsid w:val="00647941"/>
    <w:rsid w:val="006503FD"/>
    <w:rsid w:val="0065055C"/>
    <w:rsid w:val="006515B6"/>
    <w:rsid w:val="00651AAD"/>
    <w:rsid w:val="00651D85"/>
    <w:rsid w:val="006520B1"/>
    <w:rsid w:val="0065217A"/>
    <w:rsid w:val="00652747"/>
    <w:rsid w:val="006527BA"/>
    <w:rsid w:val="00653365"/>
    <w:rsid w:val="00653379"/>
    <w:rsid w:val="006537D3"/>
    <w:rsid w:val="00653EF7"/>
    <w:rsid w:val="006547F8"/>
    <w:rsid w:val="00654B15"/>
    <w:rsid w:val="00654DFA"/>
    <w:rsid w:val="00655028"/>
    <w:rsid w:val="00655116"/>
    <w:rsid w:val="0065528F"/>
    <w:rsid w:val="006557DD"/>
    <w:rsid w:val="00655A9F"/>
    <w:rsid w:val="00655CE7"/>
    <w:rsid w:val="00656277"/>
    <w:rsid w:val="006568BD"/>
    <w:rsid w:val="00656A5F"/>
    <w:rsid w:val="00656A77"/>
    <w:rsid w:val="00656EC9"/>
    <w:rsid w:val="006571C4"/>
    <w:rsid w:val="00657236"/>
    <w:rsid w:val="0065728A"/>
    <w:rsid w:val="0065731D"/>
    <w:rsid w:val="0065792C"/>
    <w:rsid w:val="00657C61"/>
    <w:rsid w:val="00661851"/>
    <w:rsid w:val="00661A81"/>
    <w:rsid w:val="006622AE"/>
    <w:rsid w:val="00662EBE"/>
    <w:rsid w:val="0066311C"/>
    <w:rsid w:val="006631E5"/>
    <w:rsid w:val="0066320D"/>
    <w:rsid w:val="00663661"/>
    <w:rsid w:val="006637BD"/>
    <w:rsid w:val="006639F3"/>
    <w:rsid w:val="00663D40"/>
    <w:rsid w:val="00663F48"/>
    <w:rsid w:val="00663FAD"/>
    <w:rsid w:val="0066402F"/>
    <w:rsid w:val="0066411F"/>
    <w:rsid w:val="0066414E"/>
    <w:rsid w:val="00664632"/>
    <w:rsid w:val="00664970"/>
    <w:rsid w:val="00664A73"/>
    <w:rsid w:val="00664CE1"/>
    <w:rsid w:val="00665692"/>
    <w:rsid w:val="006658AA"/>
    <w:rsid w:val="006658AF"/>
    <w:rsid w:val="0066607E"/>
    <w:rsid w:val="00666686"/>
    <w:rsid w:val="00666832"/>
    <w:rsid w:val="00667770"/>
    <w:rsid w:val="006679C9"/>
    <w:rsid w:val="00670641"/>
    <w:rsid w:val="006718E5"/>
    <w:rsid w:val="0067234A"/>
    <w:rsid w:val="00672359"/>
    <w:rsid w:val="00672886"/>
    <w:rsid w:val="00672CE9"/>
    <w:rsid w:val="00672E22"/>
    <w:rsid w:val="00672F36"/>
    <w:rsid w:val="00673431"/>
    <w:rsid w:val="00673CC6"/>
    <w:rsid w:val="00674558"/>
    <w:rsid w:val="00674883"/>
    <w:rsid w:val="00674B76"/>
    <w:rsid w:val="006751AD"/>
    <w:rsid w:val="00675DDC"/>
    <w:rsid w:val="0067628A"/>
    <w:rsid w:val="0067679C"/>
    <w:rsid w:val="00676864"/>
    <w:rsid w:val="00676A72"/>
    <w:rsid w:val="006773FF"/>
    <w:rsid w:val="006777C3"/>
    <w:rsid w:val="00677879"/>
    <w:rsid w:val="00677B2C"/>
    <w:rsid w:val="00680198"/>
    <w:rsid w:val="00680425"/>
    <w:rsid w:val="006808A1"/>
    <w:rsid w:val="00681BE6"/>
    <w:rsid w:val="00681FCE"/>
    <w:rsid w:val="006820E1"/>
    <w:rsid w:val="006826C5"/>
    <w:rsid w:val="006829E3"/>
    <w:rsid w:val="00682C11"/>
    <w:rsid w:val="00682E97"/>
    <w:rsid w:val="006834DB"/>
    <w:rsid w:val="00683675"/>
    <w:rsid w:val="00683AEB"/>
    <w:rsid w:val="00683BCA"/>
    <w:rsid w:val="00683CE9"/>
    <w:rsid w:val="00683EE9"/>
    <w:rsid w:val="006842C3"/>
    <w:rsid w:val="00684D07"/>
    <w:rsid w:val="00684E7B"/>
    <w:rsid w:val="0068504D"/>
    <w:rsid w:val="006853A5"/>
    <w:rsid w:val="0068547E"/>
    <w:rsid w:val="00686747"/>
    <w:rsid w:val="00687832"/>
    <w:rsid w:val="00687CA0"/>
    <w:rsid w:val="00687DEB"/>
    <w:rsid w:val="00691410"/>
    <w:rsid w:val="0069178D"/>
    <w:rsid w:val="006921FE"/>
    <w:rsid w:val="00693142"/>
    <w:rsid w:val="00693E33"/>
    <w:rsid w:val="00694048"/>
    <w:rsid w:val="00694190"/>
    <w:rsid w:val="006944D1"/>
    <w:rsid w:val="00694B8F"/>
    <w:rsid w:val="00694E13"/>
    <w:rsid w:val="00695489"/>
    <w:rsid w:val="00695583"/>
    <w:rsid w:val="006959F3"/>
    <w:rsid w:val="00696108"/>
    <w:rsid w:val="00696879"/>
    <w:rsid w:val="00696C9C"/>
    <w:rsid w:val="00696F9F"/>
    <w:rsid w:val="0069708A"/>
    <w:rsid w:val="00697B08"/>
    <w:rsid w:val="00697B83"/>
    <w:rsid w:val="00697CF7"/>
    <w:rsid w:val="006A0153"/>
    <w:rsid w:val="006A0473"/>
    <w:rsid w:val="006A0749"/>
    <w:rsid w:val="006A0A4D"/>
    <w:rsid w:val="006A116D"/>
    <w:rsid w:val="006A1D82"/>
    <w:rsid w:val="006A1F4F"/>
    <w:rsid w:val="006A2B47"/>
    <w:rsid w:val="006A2C0B"/>
    <w:rsid w:val="006A30A6"/>
    <w:rsid w:val="006A3694"/>
    <w:rsid w:val="006A37B0"/>
    <w:rsid w:val="006A3A9A"/>
    <w:rsid w:val="006A56D9"/>
    <w:rsid w:val="006A5B8F"/>
    <w:rsid w:val="006A5D65"/>
    <w:rsid w:val="006A601C"/>
    <w:rsid w:val="006A6409"/>
    <w:rsid w:val="006A677C"/>
    <w:rsid w:val="006A75E7"/>
    <w:rsid w:val="006A7C80"/>
    <w:rsid w:val="006B0289"/>
    <w:rsid w:val="006B0461"/>
    <w:rsid w:val="006B068A"/>
    <w:rsid w:val="006B0766"/>
    <w:rsid w:val="006B10FD"/>
    <w:rsid w:val="006B1446"/>
    <w:rsid w:val="006B1A11"/>
    <w:rsid w:val="006B1B9D"/>
    <w:rsid w:val="006B20E0"/>
    <w:rsid w:val="006B223A"/>
    <w:rsid w:val="006B2656"/>
    <w:rsid w:val="006B2683"/>
    <w:rsid w:val="006B2D7B"/>
    <w:rsid w:val="006B359A"/>
    <w:rsid w:val="006B381F"/>
    <w:rsid w:val="006B4CF7"/>
    <w:rsid w:val="006B5013"/>
    <w:rsid w:val="006B50E1"/>
    <w:rsid w:val="006B52D9"/>
    <w:rsid w:val="006B5D19"/>
    <w:rsid w:val="006B6060"/>
    <w:rsid w:val="006B620A"/>
    <w:rsid w:val="006B6541"/>
    <w:rsid w:val="006B7581"/>
    <w:rsid w:val="006B7EA1"/>
    <w:rsid w:val="006C0963"/>
    <w:rsid w:val="006C0FD0"/>
    <w:rsid w:val="006C172D"/>
    <w:rsid w:val="006C1BF0"/>
    <w:rsid w:val="006C2BE4"/>
    <w:rsid w:val="006C2E14"/>
    <w:rsid w:val="006C3023"/>
    <w:rsid w:val="006C324B"/>
    <w:rsid w:val="006C351B"/>
    <w:rsid w:val="006C3625"/>
    <w:rsid w:val="006C3730"/>
    <w:rsid w:val="006C3939"/>
    <w:rsid w:val="006C3D6B"/>
    <w:rsid w:val="006C45D9"/>
    <w:rsid w:val="006C4FD9"/>
    <w:rsid w:val="006C5290"/>
    <w:rsid w:val="006C5538"/>
    <w:rsid w:val="006C597B"/>
    <w:rsid w:val="006C5BA8"/>
    <w:rsid w:val="006C5D58"/>
    <w:rsid w:val="006C617E"/>
    <w:rsid w:val="006C61A1"/>
    <w:rsid w:val="006C6416"/>
    <w:rsid w:val="006C7009"/>
    <w:rsid w:val="006C700C"/>
    <w:rsid w:val="006C7094"/>
    <w:rsid w:val="006C717A"/>
    <w:rsid w:val="006C7663"/>
    <w:rsid w:val="006C7908"/>
    <w:rsid w:val="006C7B0F"/>
    <w:rsid w:val="006C7B77"/>
    <w:rsid w:val="006C7C90"/>
    <w:rsid w:val="006D0F74"/>
    <w:rsid w:val="006D262F"/>
    <w:rsid w:val="006D2E3E"/>
    <w:rsid w:val="006D3430"/>
    <w:rsid w:val="006D392B"/>
    <w:rsid w:val="006D4398"/>
    <w:rsid w:val="006D4FCA"/>
    <w:rsid w:val="006D56DD"/>
    <w:rsid w:val="006D57E0"/>
    <w:rsid w:val="006D5952"/>
    <w:rsid w:val="006D5AA7"/>
    <w:rsid w:val="006D5F8B"/>
    <w:rsid w:val="006D6D34"/>
    <w:rsid w:val="006D721E"/>
    <w:rsid w:val="006D7221"/>
    <w:rsid w:val="006D7233"/>
    <w:rsid w:val="006D7C5E"/>
    <w:rsid w:val="006E0302"/>
    <w:rsid w:val="006E0D06"/>
    <w:rsid w:val="006E1A67"/>
    <w:rsid w:val="006E2032"/>
    <w:rsid w:val="006E266C"/>
    <w:rsid w:val="006E35E8"/>
    <w:rsid w:val="006E3D82"/>
    <w:rsid w:val="006E3DBD"/>
    <w:rsid w:val="006E407E"/>
    <w:rsid w:val="006E474D"/>
    <w:rsid w:val="006E4A94"/>
    <w:rsid w:val="006E4BD1"/>
    <w:rsid w:val="006E4D4C"/>
    <w:rsid w:val="006E4ED5"/>
    <w:rsid w:val="006E5191"/>
    <w:rsid w:val="006E57DE"/>
    <w:rsid w:val="006E59A4"/>
    <w:rsid w:val="006E5B7A"/>
    <w:rsid w:val="006E5F69"/>
    <w:rsid w:val="006E5F8D"/>
    <w:rsid w:val="006E67AF"/>
    <w:rsid w:val="006E6E2B"/>
    <w:rsid w:val="006E70B9"/>
    <w:rsid w:val="006E7715"/>
    <w:rsid w:val="006E7BCF"/>
    <w:rsid w:val="006F037F"/>
    <w:rsid w:val="006F0E71"/>
    <w:rsid w:val="006F18A8"/>
    <w:rsid w:val="006F18EF"/>
    <w:rsid w:val="006F1B68"/>
    <w:rsid w:val="006F2508"/>
    <w:rsid w:val="006F2744"/>
    <w:rsid w:val="006F2E14"/>
    <w:rsid w:val="006F30AF"/>
    <w:rsid w:val="006F3857"/>
    <w:rsid w:val="006F3A84"/>
    <w:rsid w:val="006F4500"/>
    <w:rsid w:val="006F488B"/>
    <w:rsid w:val="006F48E1"/>
    <w:rsid w:val="006F574A"/>
    <w:rsid w:val="006F5C94"/>
    <w:rsid w:val="006F642F"/>
    <w:rsid w:val="006F689F"/>
    <w:rsid w:val="006F7853"/>
    <w:rsid w:val="006F785E"/>
    <w:rsid w:val="006F79A0"/>
    <w:rsid w:val="006F7DB0"/>
    <w:rsid w:val="006F7EFF"/>
    <w:rsid w:val="007007B5"/>
    <w:rsid w:val="00701AD2"/>
    <w:rsid w:val="00701B80"/>
    <w:rsid w:val="00701C9F"/>
    <w:rsid w:val="00701E25"/>
    <w:rsid w:val="007022F5"/>
    <w:rsid w:val="00702B57"/>
    <w:rsid w:val="00702F62"/>
    <w:rsid w:val="007032D6"/>
    <w:rsid w:val="00703A6D"/>
    <w:rsid w:val="00703DB2"/>
    <w:rsid w:val="00704140"/>
    <w:rsid w:val="0070422C"/>
    <w:rsid w:val="00704237"/>
    <w:rsid w:val="00704D45"/>
    <w:rsid w:val="00704D56"/>
    <w:rsid w:val="00704EFC"/>
    <w:rsid w:val="00705279"/>
    <w:rsid w:val="0070544D"/>
    <w:rsid w:val="00705467"/>
    <w:rsid w:val="00705B75"/>
    <w:rsid w:val="00706141"/>
    <w:rsid w:val="0070659C"/>
    <w:rsid w:val="007069F2"/>
    <w:rsid w:val="00707649"/>
    <w:rsid w:val="00707FBF"/>
    <w:rsid w:val="00710094"/>
    <w:rsid w:val="007100FF"/>
    <w:rsid w:val="00710FEB"/>
    <w:rsid w:val="0071125A"/>
    <w:rsid w:val="00711B75"/>
    <w:rsid w:val="00712859"/>
    <w:rsid w:val="00712C53"/>
    <w:rsid w:val="00713C8C"/>
    <w:rsid w:val="00713CDA"/>
    <w:rsid w:val="007149E4"/>
    <w:rsid w:val="00714F11"/>
    <w:rsid w:val="007152AB"/>
    <w:rsid w:val="007156A8"/>
    <w:rsid w:val="007157C6"/>
    <w:rsid w:val="00715D15"/>
    <w:rsid w:val="00715EAF"/>
    <w:rsid w:val="00716510"/>
    <w:rsid w:val="00716A3E"/>
    <w:rsid w:val="00716A5C"/>
    <w:rsid w:val="00716C86"/>
    <w:rsid w:val="00717643"/>
    <w:rsid w:val="00717931"/>
    <w:rsid w:val="00717D11"/>
    <w:rsid w:val="007203C6"/>
    <w:rsid w:val="00720416"/>
    <w:rsid w:val="00720977"/>
    <w:rsid w:val="00720A03"/>
    <w:rsid w:val="00720A2F"/>
    <w:rsid w:val="00720A45"/>
    <w:rsid w:val="00720CA5"/>
    <w:rsid w:val="00720CD2"/>
    <w:rsid w:val="007215C5"/>
    <w:rsid w:val="007220E8"/>
    <w:rsid w:val="007227FA"/>
    <w:rsid w:val="00722B93"/>
    <w:rsid w:val="00722FC7"/>
    <w:rsid w:val="00723528"/>
    <w:rsid w:val="00723FBE"/>
    <w:rsid w:val="00724198"/>
    <w:rsid w:val="00724563"/>
    <w:rsid w:val="00724724"/>
    <w:rsid w:val="007247C7"/>
    <w:rsid w:val="0072496E"/>
    <w:rsid w:val="00725EE5"/>
    <w:rsid w:val="007267D3"/>
    <w:rsid w:val="00727174"/>
    <w:rsid w:val="00727420"/>
    <w:rsid w:val="0072792E"/>
    <w:rsid w:val="0073010F"/>
    <w:rsid w:val="0073038C"/>
    <w:rsid w:val="00730AB7"/>
    <w:rsid w:val="00730D56"/>
    <w:rsid w:val="007312EA"/>
    <w:rsid w:val="0073169C"/>
    <w:rsid w:val="007316A4"/>
    <w:rsid w:val="00731A81"/>
    <w:rsid w:val="00731C63"/>
    <w:rsid w:val="00731F9F"/>
    <w:rsid w:val="007322E5"/>
    <w:rsid w:val="007329D3"/>
    <w:rsid w:val="0073323D"/>
    <w:rsid w:val="00733326"/>
    <w:rsid w:val="00733515"/>
    <w:rsid w:val="00733BA9"/>
    <w:rsid w:val="007347D2"/>
    <w:rsid w:val="007349FD"/>
    <w:rsid w:val="00734BCB"/>
    <w:rsid w:val="00735145"/>
    <w:rsid w:val="007351B4"/>
    <w:rsid w:val="00735257"/>
    <w:rsid w:val="0073526B"/>
    <w:rsid w:val="007353B1"/>
    <w:rsid w:val="00735807"/>
    <w:rsid w:val="00735AE5"/>
    <w:rsid w:val="00736850"/>
    <w:rsid w:val="007368C5"/>
    <w:rsid w:val="00736D99"/>
    <w:rsid w:val="00736DA1"/>
    <w:rsid w:val="00736EB2"/>
    <w:rsid w:val="00737A13"/>
    <w:rsid w:val="00737A6F"/>
    <w:rsid w:val="0074090E"/>
    <w:rsid w:val="00740AF8"/>
    <w:rsid w:val="00740CDD"/>
    <w:rsid w:val="00740F76"/>
    <w:rsid w:val="0074193A"/>
    <w:rsid w:val="00741C72"/>
    <w:rsid w:val="00742288"/>
    <w:rsid w:val="007422B4"/>
    <w:rsid w:val="0074393D"/>
    <w:rsid w:val="00743DE4"/>
    <w:rsid w:val="00743F67"/>
    <w:rsid w:val="007442AA"/>
    <w:rsid w:val="00744384"/>
    <w:rsid w:val="00744D1F"/>
    <w:rsid w:val="00745B77"/>
    <w:rsid w:val="00745ED1"/>
    <w:rsid w:val="0074664E"/>
    <w:rsid w:val="00746848"/>
    <w:rsid w:val="00746B24"/>
    <w:rsid w:val="007479A3"/>
    <w:rsid w:val="0075035B"/>
    <w:rsid w:val="00750C6D"/>
    <w:rsid w:val="00750EF2"/>
    <w:rsid w:val="00751197"/>
    <w:rsid w:val="007514C3"/>
    <w:rsid w:val="00751A93"/>
    <w:rsid w:val="00751AEE"/>
    <w:rsid w:val="00751E79"/>
    <w:rsid w:val="00752494"/>
    <w:rsid w:val="00752AA6"/>
    <w:rsid w:val="0075310F"/>
    <w:rsid w:val="007534E4"/>
    <w:rsid w:val="00753742"/>
    <w:rsid w:val="007537F1"/>
    <w:rsid w:val="0075399C"/>
    <w:rsid w:val="00753FDA"/>
    <w:rsid w:val="007543A6"/>
    <w:rsid w:val="007544F9"/>
    <w:rsid w:val="00754831"/>
    <w:rsid w:val="007554D2"/>
    <w:rsid w:val="00755A90"/>
    <w:rsid w:val="0075617B"/>
    <w:rsid w:val="00756360"/>
    <w:rsid w:val="00757440"/>
    <w:rsid w:val="00757510"/>
    <w:rsid w:val="0075784F"/>
    <w:rsid w:val="007579CB"/>
    <w:rsid w:val="00757FDF"/>
    <w:rsid w:val="00760971"/>
    <w:rsid w:val="00760D90"/>
    <w:rsid w:val="00761501"/>
    <w:rsid w:val="00761790"/>
    <w:rsid w:val="0076179F"/>
    <w:rsid w:val="0076218B"/>
    <w:rsid w:val="00762374"/>
    <w:rsid w:val="00762B84"/>
    <w:rsid w:val="00762E3C"/>
    <w:rsid w:val="007632BF"/>
    <w:rsid w:val="00763F80"/>
    <w:rsid w:val="00764C16"/>
    <w:rsid w:val="00765132"/>
    <w:rsid w:val="007651D8"/>
    <w:rsid w:val="00765CC1"/>
    <w:rsid w:val="0076636D"/>
    <w:rsid w:val="00766860"/>
    <w:rsid w:val="00766DDC"/>
    <w:rsid w:val="00766F14"/>
    <w:rsid w:val="0077040E"/>
    <w:rsid w:val="007708D5"/>
    <w:rsid w:val="00770E85"/>
    <w:rsid w:val="00771199"/>
    <w:rsid w:val="00771894"/>
    <w:rsid w:val="007720A7"/>
    <w:rsid w:val="00772335"/>
    <w:rsid w:val="00772FB3"/>
    <w:rsid w:val="0077307B"/>
    <w:rsid w:val="007745F8"/>
    <w:rsid w:val="00774613"/>
    <w:rsid w:val="00775F90"/>
    <w:rsid w:val="00776039"/>
    <w:rsid w:val="007760DC"/>
    <w:rsid w:val="00776458"/>
    <w:rsid w:val="00776B36"/>
    <w:rsid w:val="00776D2E"/>
    <w:rsid w:val="00776D88"/>
    <w:rsid w:val="00777537"/>
    <w:rsid w:val="0077769E"/>
    <w:rsid w:val="007777E4"/>
    <w:rsid w:val="00777CB4"/>
    <w:rsid w:val="00777EDB"/>
    <w:rsid w:val="00781321"/>
    <w:rsid w:val="00781429"/>
    <w:rsid w:val="00781B44"/>
    <w:rsid w:val="00781C20"/>
    <w:rsid w:val="00781EB1"/>
    <w:rsid w:val="007823F9"/>
    <w:rsid w:val="007826F8"/>
    <w:rsid w:val="00782BCA"/>
    <w:rsid w:val="00782C7F"/>
    <w:rsid w:val="00782E11"/>
    <w:rsid w:val="00782E95"/>
    <w:rsid w:val="007840F9"/>
    <w:rsid w:val="00784376"/>
    <w:rsid w:val="007848CC"/>
    <w:rsid w:val="00784D0A"/>
    <w:rsid w:val="0078550B"/>
    <w:rsid w:val="00786761"/>
    <w:rsid w:val="007867F2"/>
    <w:rsid w:val="007869C6"/>
    <w:rsid w:val="00787383"/>
    <w:rsid w:val="007873C2"/>
    <w:rsid w:val="00787545"/>
    <w:rsid w:val="00787EA9"/>
    <w:rsid w:val="007905C0"/>
    <w:rsid w:val="00790A7E"/>
    <w:rsid w:val="00790EA7"/>
    <w:rsid w:val="00790FA3"/>
    <w:rsid w:val="00791422"/>
    <w:rsid w:val="0079176F"/>
    <w:rsid w:val="007919EB"/>
    <w:rsid w:val="00791CA8"/>
    <w:rsid w:val="00791F2B"/>
    <w:rsid w:val="007920F6"/>
    <w:rsid w:val="007922F9"/>
    <w:rsid w:val="007924B1"/>
    <w:rsid w:val="007925B1"/>
    <w:rsid w:val="00793369"/>
    <w:rsid w:val="00793379"/>
    <w:rsid w:val="007934B5"/>
    <w:rsid w:val="00793D77"/>
    <w:rsid w:val="0079429A"/>
    <w:rsid w:val="007943F1"/>
    <w:rsid w:val="007945E4"/>
    <w:rsid w:val="00794BCC"/>
    <w:rsid w:val="00794EE9"/>
    <w:rsid w:val="007959C2"/>
    <w:rsid w:val="00795C14"/>
    <w:rsid w:val="00795E7B"/>
    <w:rsid w:val="00795F28"/>
    <w:rsid w:val="007965C4"/>
    <w:rsid w:val="00796773"/>
    <w:rsid w:val="00797001"/>
    <w:rsid w:val="0079741A"/>
    <w:rsid w:val="0079767A"/>
    <w:rsid w:val="007978E9"/>
    <w:rsid w:val="00797D41"/>
    <w:rsid w:val="007A18FD"/>
    <w:rsid w:val="007A24FC"/>
    <w:rsid w:val="007A2509"/>
    <w:rsid w:val="007A253E"/>
    <w:rsid w:val="007A2E73"/>
    <w:rsid w:val="007A36B7"/>
    <w:rsid w:val="007A4937"/>
    <w:rsid w:val="007A4CB2"/>
    <w:rsid w:val="007A5326"/>
    <w:rsid w:val="007A54C5"/>
    <w:rsid w:val="007A57E0"/>
    <w:rsid w:val="007A682C"/>
    <w:rsid w:val="007A68C8"/>
    <w:rsid w:val="007A6C8C"/>
    <w:rsid w:val="007B0565"/>
    <w:rsid w:val="007B09A7"/>
    <w:rsid w:val="007B142B"/>
    <w:rsid w:val="007B1DCB"/>
    <w:rsid w:val="007B1F9C"/>
    <w:rsid w:val="007B2916"/>
    <w:rsid w:val="007B2CCE"/>
    <w:rsid w:val="007B3842"/>
    <w:rsid w:val="007B3CDD"/>
    <w:rsid w:val="007B4215"/>
    <w:rsid w:val="007B4C27"/>
    <w:rsid w:val="007B4E9A"/>
    <w:rsid w:val="007B54C4"/>
    <w:rsid w:val="007B5667"/>
    <w:rsid w:val="007B5990"/>
    <w:rsid w:val="007B64CF"/>
    <w:rsid w:val="007B6706"/>
    <w:rsid w:val="007B68A2"/>
    <w:rsid w:val="007B6BBB"/>
    <w:rsid w:val="007B6C1D"/>
    <w:rsid w:val="007B734C"/>
    <w:rsid w:val="007B7640"/>
    <w:rsid w:val="007B7FD0"/>
    <w:rsid w:val="007C05BB"/>
    <w:rsid w:val="007C085E"/>
    <w:rsid w:val="007C0A7C"/>
    <w:rsid w:val="007C120F"/>
    <w:rsid w:val="007C17DB"/>
    <w:rsid w:val="007C192E"/>
    <w:rsid w:val="007C262E"/>
    <w:rsid w:val="007C2AFD"/>
    <w:rsid w:val="007C2BA8"/>
    <w:rsid w:val="007C3041"/>
    <w:rsid w:val="007C353C"/>
    <w:rsid w:val="007C3E36"/>
    <w:rsid w:val="007C5296"/>
    <w:rsid w:val="007C54C9"/>
    <w:rsid w:val="007C55BD"/>
    <w:rsid w:val="007C5792"/>
    <w:rsid w:val="007C5BA7"/>
    <w:rsid w:val="007C5CAC"/>
    <w:rsid w:val="007C5EED"/>
    <w:rsid w:val="007C6565"/>
    <w:rsid w:val="007C710C"/>
    <w:rsid w:val="007C7F45"/>
    <w:rsid w:val="007D0937"/>
    <w:rsid w:val="007D0BC3"/>
    <w:rsid w:val="007D19FC"/>
    <w:rsid w:val="007D1ABE"/>
    <w:rsid w:val="007D2147"/>
    <w:rsid w:val="007D2292"/>
    <w:rsid w:val="007D23B6"/>
    <w:rsid w:val="007D2541"/>
    <w:rsid w:val="007D26FF"/>
    <w:rsid w:val="007D3594"/>
    <w:rsid w:val="007D3646"/>
    <w:rsid w:val="007D3DBB"/>
    <w:rsid w:val="007D3F41"/>
    <w:rsid w:val="007D43A8"/>
    <w:rsid w:val="007D441B"/>
    <w:rsid w:val="007D46F9"/>
    <w:rsid w:val="007D4AD9"/>
    <w:rsid w:val="007D531F"/>
    <w:rsid w:val="007D5AE6"/>
    <w:rsid w:val="007D5BA7"/>
    <w:rsid w:val="007D6A92"/>
    <w:rsid w:val="007D6FFD"/>
    <w:rsid w:val="007D773D"/>
    <w:rsid w:val="007D7C3D"/>
    <w:rsid w:val="007E0C21"/>
    <w:rsid w:val="007E1ECD"/>
    <w:rsid w:val="007E2103"/>
    <w:rsid w:val="007E2AF8"/>
    <w:rsid w:val="007E31E9"/>
    <w:rsid w:val="007E32EF"/>
    <w:rsid w:val="007E343C"/>
    <w:rsid w:val="007E34F0"/>
    <w:rsid w:val="007E380F"/>
    <w:rsid w:val="007E5391"/>
    <w:rsid w:val="007E58C7"/>
    <w:rsid w:val="007E5EE8"/>
    <w:rsid w:val="007E6643"/>
    <w:rsid w:val="007E6945"/>
    <w:rsid w:val="007E6D0C"/>
    <w:rsid w:val="007E6D42"/>
    <w:rsid w:val="007E6DD5"/>
    <w:rsid w:val="007E7354"/>
    <w:rsid w:val="007E77B3"/>
    <w:rsid w:val="007E78F0"/>
    <w:rsid w:val="007F0532"/>
    <w:rsid w:val="007F0722"/>
    <w:rsid w:val="007F0C29"/>
    <w:rsid w:val="007F0EA6"/>
    <w:rsid w:val="007F1161"/>
    <w:rsid w:val="007F183C"/>
    <w:rsid w:val="007F2AB9"/>
    <w:rsid w:val="007F2AE4"/>
    <w:rsid w:val="007F2D77"/>
    <w:rsid w:val="007F2DB4"/>
    <w:rsid w:val="007F3532"/>
    <w:rsid w:val="007F37CD"/>
    <w:rsid w:val="007F45D7"/>
    <w:rsid w:val="007F46B2"/>
    <w:rsid w:val="007F4A91"/>
    <w:rsid w:val="007F4EAE"/>
    <w:rsid w:val="007F5085"/>
    <w:rsid w:val="007F5362"/>
    <w:rsid w:val="007F5772"/>
    <w:rsid w:val="007F5AC3"/>
    <w:rsid w:val="007F6011"/>
    <w:rsid w:val="007F620D"/>
    <w:rsid w:val="007F6C67"/>
    <w:rsid w:val="00800588"/>
    <w:rsid w:val="00800EDB"/>
    <w:rsid w:val="008010AE"/>
    <w:rsid w:val="008018A7"/>
    <w:rsid w:val="008022D7"/>
    <w:rsid w:val="00802B40"/>
    <w:rsid w:val="00802C50"/>
    <w:rsid w:val="00802F28"/>
    <w:rsid w:val="00803CCF"/>
    <w:rsid w:val="008041E6"/>
    <w:rsid w:val="008042DF"/>
    <w:rsid w:val="0080456C"/>
    <w:rsid w:val="00804DF6"/>
    <w:rsid w:val="0080529A"/>
    <w:rsid w:val="00805F9D"/>
    <w:rsid w:val="00806C3F"/>
    <w:rsid w:val="00807ACA"/>
    <w:rsid w:val="00807D12"/>
    <w:rsid w:val="00810136"/>
    <w:rsid w:val="0081048C"/>
    <w:rsid w:val="00810BE2"/>
    <w:rsid w:val="00811D4D"/>
    <w:rsid w:val="008122D2"/>
    <w:rsid w:val="00812336"/>
    <w:rsid w:val="00812B3C"/>
    <w:rsid w:val="00813A3B"/>
    <w:rsid w:val="008143E9"/>
    <w:rsid w:val="0081446D"/>
    <w:rsid w:val="00814702"/>
    <w:rsid w:val="00814743"/>
    <w:rsid w:val="00814A9D"/>
    <w:rsid w:val="008152A3"/>
    <w:rsid w:val="00815357"/>
    <w:rsid w:val="0081561B"/>
    <w:rsid w:val="008168A2"/>
    <w:rsid w:val="00816C7C"/>
    <w:rsid w:val="00817954"/>
    <w:rsid w:val="00817C46"/>
    <w:rsid w:val="00817E3C"/>
    <w:rsid w:val="0082004F"/>
    <w:rsid w:val="008207B9"/>
    <w:rsid w:val="008219C5"/>
    <w:rsid w:val="00821CC9"/>
    <w:rsid w:val="00821F42"/>
    <w:rsid w:val="00822F4B"/>
    <w:rsid w:val="00823962"/>
    <w:rsid w:val="00823C99"/>
    <w:rsid w:val="00823CE2"/>
    <w:rsid w:val="00823E47"/>
    <w:rsid w:val="008240FB"/>
    <w:rsid w:val="00824921"/>
    <w:rsid w:val="008254F0"/>
    <w:rsid w:val="00826221"/>
    <w:rsid w:val="00826EF8"/>
    <w:rsid w:val="00827B1E"/>
    <w:rsid w:val="0083076E"/>
    <w:rsid w:val="00830FEF"/>
    <w:rsid w:val="008313F9"/>
    <w:rsid w:val="0083152B"/>
    <w:rsid w:val="00832096"/>
    <w:rsid w:val="008321BA"/>
    <w:rsid w:val="008323D5"/>
    <w:rsid w:val="00832B8C"/>
    <w:rsid w:val="00832CC1"/>
    <w:rsid w:val="00832E90"/>
    <w:rsid w:val="00833881"/>
    <w:rsid w:val="008339F7"/>
    <w:rsid w:val="0083412A"/>
    <w:rsid w:val="00834497"/>
    <w:rsid w:val="00834662"/>
    <w:rsid w:val="00834888"/>
    <w:rsid w:val="00834D5A"/>
    <w:rsid w:val="00834DB7"/>
    <w:rsid w:val="008351B1"/>
    <w:rsid w:val="00835252"/>
    <w:rsid w:val="00835480"/>
    <w:rsid w:val="00835AF1"/>
    <w:rsid w:val="00835F43"/>
    <w:rsid w:val="00835FAF"/>
    <w:rsid w:val="00836541"/>
    <w:rsid w:val="008367DF"/>
    <w:rsid w:val="008370B0"/>
    <w:rsid w:val="00837AD3"/>
    <w:rsid w:val="00837C3D"/>
    <w:rsid w:val="00837DDC"/>
    <w:rsid w:val="0084071F"/>
    <w:rsid w:val="00840B91"/>
    <w:rsid w:val="008414FB"/>
    <w:rsid w:val="00841664"/>
    <w:rsid w:val="008418B1"/>
    <w:rsid w:val="008423AE"/>
    <w:rsid w:val="0084291E"/>
    <w:rsid w:val="00842B51"/>
    <w:rsid w:val="00842B73"/>
    <w:rsid w:val="00842C9A"/>
    <w:rsid w:val="008441C0"/>
    <w:rsid w:val="00844210"/>
    <w:rsid w:val="0084435D"/>
    <w:rsid w:val="00844928"/>
    <w:rsid w:val="008452C9"/>
    <w:rsid w:val="00845577"/>
    <w:rsid w:val="008459A5"/>
    <w:rsid w:val="00846E04"/>
    <w:rsid w:val="0084724E"/>
    <w:rsid w:val="008473B1"/>
    <w:rsid w:val="00847C05"/>
    <w:rsid w:val="00847C07"/>
    <w:rsid w:val="00847C87"/>
    <w:rsid w:val="0085084E"/>
    <w:rsid w:val="00851B4E"/>
    <w:rsid w:val="00851E97"/>
    <w:rsid w:val="00851FA6"/>
    <w:rsid w:val="0085295F"/>
    <w:rsid w:val="008530A3"/>
    <w:rsid w:val="008532FC"/>
    <w:rsid w:val="00853CB1"/>
    <w:rsid w:val="00853D04"/>
    <w:rsid w:val="0085459A"/>
    <w:rsid w:val="00854695"/>
    <w:rsid w:val="00854A4F"/>
    <w:rsid w:val="00854C07"/>
    <w:rsid w:val="00854CB6"/>
    <w:rsid w:val="008573CC"/>
    <w:rsid w:val="00857403"/>
    <w:rsid w:val="00857436"/>
    <w:rsid w:val="008574AE"/>
    <w:rsid w:val="008575A6"/>
    <w:rsid w:val="00857AEB"/>
    <w:rsid w:val="00857C84"/>
    <w:rsid w:val="0086014A"/>
    <w:rsid w:val="0086045F"/>
    <w:rsid w:val="0086066F"/>
    <w:rsid w:val="008606DB"/>
    <w:rsid w:val="00860AE5"/>
    <w:rsid w:val="00860D71"/>
    <w:rsid w:val="00861405"/>
    <w:rsid w:val="00861837"/>
    <w:rsid w:val="008618D1"/>
    <w:rsid w:val="00861BD9"/>
    <w:rsid w:val="00861E93"/>
    <w:rsid w:val="00861F13"/>
    <w:rsid w:val="008624D7"/>
    <w:rsid w:val="00862573"/>
    <w:rsid w:val="00862923"/>
    <w:rsid w:val="0086296F"/>
    <w:rsid w:val="008633AC"/>
    <w:rsid w:val="00863866"/>
    <w:rsid w:val="008639A2"/>
    <w:rsid w:val="00863F76"/>
    <w:rsid w:val="00864091"/>
    <w:rsid w:val="008644C9"/>
    <w:rsid w:val="00864EF2"/>
    <w:rsid w:val="008653AD"/>
    <w:rsid w:val="0086550D"/>
    <w:rsid w:val="00865A14"/>
    <w:rsid w:val="00866114"/>
    <w:rsid w:val="00866614"/>
    <w:rsid w:val="008668AF"/>
    <w:rsid w:val="00867000"/>
    <w:rsid w:val="00867978"/>
    <w:rsid w:val="00870720"/>
    <w:rsid w:val="0087084B"/>
    <w:rsid w:val="00870E7A"/>
    <w:rsid w:val="00870EFD"/>
    <w:rsid w:val="008727F4"/>
    <w:rsid w:val="00873CEB"/>
    <w:rsid w:val="00873DA2"/>
    <w:rsid w:val="008741E3"/>
    <w:rsid w:val="00874314"/>
    <w:rsid w:val="00874E46"/>
    <w:rsid w:val="00875952"/>
    <w:rsid w:val="008759C8"/>
    <w:rsid w:val="00875C1A"/>
    <w:rsid w:val="00875C4E"/>
    <w:rsid w:val="00875C74"/>
    <w:rsid w:val="00875EB3"/>
    <w:rsid w:val="00876323"/>
    <w:rsid w:val="00876B2C"/>
    <w:rsid w:val="00876D6B"/>
    <w:rsid w:val="00876E0B"/>
    <w:rsid w:val="008770F3"/>
    <w:rsid w:val="00877FCB"/>
    <w:rsid w:val="00880D10"/>
    <w:rsid w:val="008810E0"/>
    <w:rsid w:val="0088265E"/>
    <w:rsid w:val="008827A2"/>
    <w:rsid w:val="008829E8"/>
    <w:rsid w:val="00883379"/>
    <w:rsid w:val="00883602"/>
    <w:rsid w:val="0088389C"/>
    <w:rsid w:val="008839DB"/>
    <w:rsid w:val="00884178"/>
    <w:rsid w:val="00884210"/>
    <w:rsid w:val="00884883"/>
    <w:rsid w:val="0088497E"/>
    <w:rsid w:val="00884E7B"/>
    <w:rsid w:val="008859B1"/>
    <w:rsid w:val="00885E4A"/>
    <w:rsid w:val="00886938"/>
    <w:rsid w:val="0088704C"/>
    <w:rsid w:val="00887800"/>
    <w:rsid w:val="00887DA9"/>
    <w:rsid w:val="00890A2E"/>
    <w:rsid w:val="00890F91"/>
    <w:rsid w:val="00891099"/>
    <w:rsid w:val="008918CD"/>
    <w:rsid w:val="00891A93"/>
    <w:rsid w:val="00891BC9"/>
    <w:rsid w:val="00891DFB"/>
    <w:rsid w:val="00891F3A"/>
    <w:rsid w:val="008920F2"/>
    <w:rsid w:val="008938DF"/>
    <w:rsid w:val="0089397F"/>
    <w:rsid w:val="00893BFD"/>
    <w:rsid w:val="00893E0F"/>
    <w:rsid w:val="00894BB1"/>
    <w:rsid w:val="00895223"/>
    <w:rsid w:val="008955F6"/>
    <w:rsid w:val="00896205"/>
    <w:rsid w:val="0089649A"/>
    <w:rsid w:val="00896559"/>
    <w:rsid w:val="00897567"/>
    <w:rsid w:val="008976EA"/>
    <w:rsid w:val="00897A16"/>
    <w:rsid w:val="00897CA3"/>
    <w:rsid w:val="008A03EA"/>
    <w:rsid w:val="008A0729"/>
    <w:rsid w:val="008A0A3D"/>
    <w:rsid w:val="008A0AA4"/>
    <w:rsid w:val="008A18F9"/>
    <w:rsid w:val="008A2FBE"/>
    <w:rsid w:val="008A357E"/>
    <w:rsid w:val="008A3869"/>
    <w:rsid w:val="008A3B64"/>
    <w:rsid w:val="008A3E38"/>
    <w:rsid w:val="008A400E"/>
    <w:rsid w:val="008A4143"/>
    <w:rsid w:val="008A44EF"/>
    <w:rsid w:val="008A54BB"/>
    <w:rsid w:val="008A5F45"/>
    <w:rsid w:val="008A60D5"/>
    <w:rsid w:val="008A6204"/>
    <w:rsid w:val="008A658C"/>
    <w:rsid w:val="008A674A"/>
    <w:rsid w:val="008A689D"/>
    <w:rsid w:val="008A720C"/>
    <w:rsid w:val="008B03BB"/>
    <w:rsid w:val="008B09F9"/>
    <w:rsid w:val="008B0AFE"/>
    <w:rsid w:val="008B0E56"/>
    <w:rsid w:val="008B124B"/>
    <w:rsid w:val="008B1501"/>
    <w:rsid w:val="008B1591"/>
    <w:rsid w:val="008B1FE5"/>
    <w:rsid w:val="008B2279"/>
    <w:rsid w:val="008B260A"/>
    <w:rsid w:val="008B27B7"/>
    <w:rsid w:val="008B32C2"/>
    <w:rsid w:val="008B32F3"/>
    <w:rsid w:val="008B368E"/>
    <w:rsid w:val="008B3DA9"/>
    <w:rsid w:val="008B45C9"/>
    <w:rsid w:val="008B4880"/>
    <w:rsid w:val="008B4B45"/>
    <w:rsid w:val="008B61F6"/>
    <w:rsid w:val="008B688F"/>
    <w:rsid w:val="008B6D05"/>
    <w:rsid w:val="008B6E2E"/>
    <w:rsid w:val="008B7331"/>
    <w:rsid w:val="008B733A"/>
    <w:rsid w:val="008B73F4"/>
    <w:rsid w:val="008B77E9"/>
    <w:rsid w:val="008B79AC"/>
    <w:rsid w:val="008B79C4"/>
    <w:rsid w:val="008B7E6E"/>
    <w:rsid w:val="008B7F3C"/>
    <w:rsid w:val="008C0987"/>
    <w:rsid w:val="008C0A86"/>
    <w:rsid w:val="008C0B8C"/>
    <w:rsid w:val="008C18D8"/>
    <w:rsid w:val="008C2023"/>
    <w:rsid w:val="008C20B0"/>
    <w:rsid w:val="008C257D"/>
    <w:rsid w:val="008C298E"/>
    <w:rsid w:val="008C338D"/>
    <w:rsid w:val="008C34B4"/>
    <w:rsid w:val="008C363E"/>
    <w:rsid w:val="008C3C98"/>
    <w:rsid w:val="008C3DF6"/>
    <w:rsid w:val="008C4480"/>
    <w:rsid w:val="008C45A8"/>
    <w:rsid w:val="008C4A15"/>
    <w:rsid w:val="008C50D1"/>
    <w:rsid w:val="008C5991"/>
    <w:rsid w:val="008C5B50"/>
    <w:rsid w:val="008C5B7D"/>
    <w:rsid w:val="008C5E2E"/>
    <w:rsid w:val="008C6E16"/>
    <w:rsid w:val="008C70DE"/>
    <w:rsid w:val="008C7940"/>
    <w:rsid w:val="008C7A2B"/>
    <w:rsid w:val="008C7C75"/>
    <w:rsid w:val="008D0269"/>
    <w:rsid w:val="008D0C3F"/>
    <w:rsid w:val="008D115F"/>
    <w:rsid w:val="008D14F7"/>
    <w:rsid w:val="008D1783"/>
    <w:rsid w:val="008D1B0F"/>
    <w:rsid w:val="008D1DE8"/>
    <w:rsid w:val="008D2137"/>
    <w:rsid w:val="008D3A0C"/>
    <w:rsid w:val="008D3AB3"/>
    <w:rsid w:val="008D3BF9"/>
    <w:rsid w:val="008D3EF8"/>
    <w:rsid w:val="008D411E"/>
    <w:rsid w:val="008D412A"/>
    <w:rsid w:val="008D44F1"/>
    <w:rsid w:val="008D482B"/>
    <w:rsid w:val="008D4EE1"/>
    <w:rsid w:val="008D586A"/>
    <w:rsid w:val="008D6522"/>
    <w:rsid w:val="008D683E"/>
    <w:rsid w:val="008D6DF3"/>
    <w:rsid w:val="008D79E2"/>
    <w:rsid w:val="008D7DBF"/>
    <w:rsid w:val="008D7FDF"/>
    <w:rsid w:val="008E00CD"/>
    <w:rsid w:val="008E0390"/>
    <w:rsid w:val="008E08B9"/>
    <w:rsid w:val="008E0D0E"/>
    <w:rsid w:val="008E0E18"/>
    <w:rsid w:val="008E1379"/>
    <w:rsid w:val="008E155B"/>
    <w:rsid w:val="008E3433"/>
    <w:rsid w:val="008E3903"/>
    <w:rsid w:val="008E3949"/>
    <w:rsid w:val="008E39B1"/>
    <w:rsid w:val="008E3D7A"/>
    <w:rsid w:val="008E4B19"/>
    <w:rsid w:val="008E4DB8"/>
    <w:rsid w:val="008E5196"/>
    <w:rsid w:val="008E55B1"/>
    <w:rsid w:val="008E5657"/>
    <w:rsid w:val="008E5CDC"/>
    <w:rsid w:val="008E60B1"/>
    <w:rsid w:val="008E6283"/>
    <w:rsid w:val="008E703D"/>
    <w:rsid w:val="008E74C2"/>
    <w:rsid w:val="008E7B7E"/>
    <w:rsid w:val="008F03A1"/>
    <w:rsid w:val="008F0502"/>
    <w:rsid w:val="008F0759"/>
    <w:rsid w:val="008F096A"/>
    <w:rsid w:val="008F14D1"/>
    <w:rsid w:val="008F186C"/>
    <w:rsid w:val="008F1E76"/>
    <w:rsid w:val="008F2078"/>
    <w:rsid w:val="008F20C3"/>
    <w:rsid w:val="008F242C"/>
    <w:rsid w:val="008F247B"/>
    <w:rsid w:val="008F2957"/>
    <w:rsid w:val="008F2B07"/>
    <w:rsid w:val="008F304F"/>
    <w:rsid w:val="008F377F"/>
    <w:rsid w:val="008F3A2C"/>
    <w:rsid w:val="008F3CA0"/>
    <w:rsid w:val="008F40F4"/>
    <w:rsid w:val="008F4AFD"/>
    <w:rsid w:val="008F4DA8"/>
    <w:rsid w:val="008F4F89"/>
    <w:rsid w:val="008F5A70"/>
    <w:rsid w:val="008F5B67"/>
    <w:rsid w:val="008F652C"/>
    <w:rsid w:val="008F6A89"/>
    <w:rsid w:val="008F6C29"/>
    <w:rsid w:val="008F7079"/>
    <w:rsid w:val="008F7552"/>
    <w:rsid w:val="008F761F"/>
    <w:rsid w:val="008F76CC"/>
    <w:rsid w:val="008F77B9"/>
    <w:rsid w:val="008F788D"/>
    <w:rsid w:val="0090093C"/>
    <w:rsid w:val="009009F3"/>
    <w:rsid w:val="0090150F"/>
    <w:rsid w:val="00901C4D"/>
    <w:rsid w:val="00901DD9"/>
    <w:rsid w:val="0090247A"/>
    <w:rsid w:val="009024E5"/>
    <w:rsid w:val="00902B4C"/>
    <w:rsid w:val="00903A0D"/>
    <w:rsid w:val="009041AC"/>
    <w:rsid w:val="009043C4"/>
    <w:rsid w:val="009049A1"/>
    <w:rsid w:val="00904BC8"/>
    <w:rsid w:val="00904FCE"/>
    <w:rsid w:val="0090505C"/>
    <w:rsid w:val="00905A90"/>
    <w:rsid w:val="00905BB9"/>
    <w:rsid w:val="0090600A"/>
    <w:rsid w:val="00906234"/>
    <w:rsid w:val="00906443"/>
    <w:rsid w:val="009075E0"/>
    <w:rsid w:val="00910287"/>
    <w:rsid w:val="009102BC"/>
    <w:rsid w:val="0091088D"/>
    <w:rsid w:val="00910C35"/>
    <w:rsid w:val="00911F2C"/>
    <w:rsid w:val="00912342"/>
    <w:rsid w:val="00912B73"/>
    <w:rsid w:val="00912E8A"/>
    <w:rsid w:val="00913008"/>
    <w:rsid w:val="009134DB"/>
    <w:rsid w:val="00913CFC"/>
    <w:rsid w:val="009145A3"/>
    <w:rsid w:val="0091508D"/>
    <w:rsid w:val="00915843"/>
    <w:rsid w:val="0091597E"/>
    <w:rsid w:val="00915A5B"/>
    <w:rsid w:val="00917CFD"/>
    <w:rsid w:val="00917F65"/>
    <w:rsid w:val="009208F7"/>
    <w:rsid w:val="009218CA"/>
    <w:rsid w:val="009219DB"/>
    <w:rsid w:val="0092242F"/>
    <w:rsid w:val="009224DF"/>
    <w:rsid w:val="00922826"/>
    <w:rsid w:val="00922A9F"/>
    <w:rsid w:val="00922BF9"/>
    <w:rsid w:val="00922DFA"/>
    <w:rsid w:val="00922F05"/>
    <w:rsid w:val="00923BFD"/>
    <w:rsid w:val="009245D7"/>
    <w:rsid w:val="009251E8"/>
    <w:rsid w:val="00925950"/>
    <w:rsid w:val="00925A7F"/>
    <w:rsid w:val="00925AB2"/>
    <w:rsid w:val="009262F0"/>
    <w:rsid w:val="00926B74"/>
    <w:rsid w:val="00926E11"/>
    <w:rsid w:val="009277B4"/>
    <w:rsid w:val="00927ADC"/>
    <w:rsid w:val="009303E8"/>
    <w:rsid w:val="009307EC"/>
    <w:rsid w:val="0093099F"/>
    <w:rsid w:val="00930D36"/>
    <w:rsid w:val="00931075"/>
    <w:rsid w:val="00931403"/>
    <w:rsid w:val="00931D50"/>
    <w:rsid w:val="00932210"/>
    <w:rsid w:val="009324A9"/>
    <w:rsid w:val="009324D3"/>
    <w:rsid w:val="00932599"/>
    <w:rsid w:val="00932F36"/>
    <w:rsid w:val="0093325E"/>
    <w:rsid w:val="00934380"/>
    <w:rsid w:val="00934DE0"/>
    <w:rsid w:val="00934E31"/>
    <w:rsid w:val="009350A2"/>
    <w:rsid w:val="00935649"/>
    <w:rsid w:val="00935653"/>
    <w:rsid w:val="009359CB"/>
    <w:rsid w:val="00936768"/>
    <w:rsid w:val="00936C96"/>
    <w:rsid w:val="00937409"/>
    <w:rsid w:val="009378A2"/>
    <w:rsid w:val="0094042F"/>
    <w:rsid w:val="0094186E"/>
    <w:rsid w:val="00942263"/>
    <w:rsid w:val="0094237C"/>
    <w:rsid w:val="0094354A"/>
    <w:rsid w:val="00944366"/>
    <w:rsid w:val="009445B6"/>
    <w:rsid w:val="00944CDA"/>
    <w:rsid w:val="00945053"/>
    <w:rsid w:val="00945571"/>
    <w:rsid w:val="00945B43"/>
    <w:rsid w:val="00946843"/>
    <w:rsid w:val="00946F52"/>
    <w:rsid w:val="00947058"/>
    <w:rsid w:val="0094720E"/>
    <w:rsid w:val="009500E6"/>
    <w:rsid w:val="0095099A"/>
    <w:rsid w:val="00950A06"/>
    <w:rsid w:val="00951500"/>
    <w:rsid w:val="00951567"/>
    <w:rsid w:val="00951778"/>
    <w:rsid w:val="00951784"/>
    <w:rsid w:val="00951A47"/>
    <w:rsid w:val="00951CD5"/>
    <w:rsid w:val="00951EDE"/>
    <w:rsid w:val="00952040"/>
    <w:rsid w:val="00952357"/>
    <w:rsid w:val="00952727"/>
    <w:rsid w:val="009528F1"/>
    <w:rsid w:val="0095302C"/>
    <w:rsid w:val="009535AD"/>
    <w:rsid w:val="009542B3"/>
    <w:rsid w:val="00954E48"/>
    <w:rsid w:val="00954EAA"/>
    <w:rsid w:val="009550B4"/>
    <w:rsid w:val="0095572A"/>
    <w:rsid w:val="00956652"/>
    <w:rsid w:val="009569D1"/>
    <w:rsid w:val="00956B9C"/>
    <w:rsid w:val="00956F48"/>
    <w:rsid w:val="00957690"/>
    <w:rsid w:val="0095769E"/>
    <w:rsid w:val="009579C1"/>
    <w:rsid w:val="00957C70"/>
    <w:rsid w:val="00960938"/>
    <w:rsid w:val="00960E06"/>
    <w:rsid w:val="00960E0A"/>
    <w:rsid w:val="009617DC"/>
    <w:rsid w:val="009619C6"/>
    <w:rsid w:val="00961D77"/>
    <w:rsid w:val="0096224E"/>
    <w:rsid w:val="00963181"/>
    <w:rsid w:val="00963A52"/>
    <w:rsid w:val="00963A70"/>
    <w:rsid w:val="009653C3"/>
    <w:rsid w:val="0096541A"/>
    <w:rsid w:val="00965A53"/>
    <w:rsid w:val="00966E9E"/>
    <w:rsid w:val="00967573"/>
    <w:rsid w:val="00967B01"/>
    <w:rsid w:val="00967C56"/>
    <w:rsid w:val="00967D01"/>
    <w:rsid w:val="00967D9F"/>
    <w:rsid w:val="00967DA4"/>
    <w:rsid w:val="00970043"/>
    <w:rsid w:val="009707D4"/>
    <w:rsid w:val="0097086F"/>
    <w:rsid w:val="00970ABC"/>
    <w:rsid w:val="009714C8"/>
    <w:rsid w:val="00971B1C"/>
    <w:rsid w:val="0097211D"/>
    <w:rsid w:val="0097240B"/>
    <w:rsid w:val="00972511"/>
    <w:rsid w:val="00972769"/>
    <w:rsid w:val="00972940"/>
    <w:rsid w:val="00972BA0"/>
    <w:rsid w:val="009730E3"/>
    <w:rsid w:val="00973167"/>
    <w:rsid w:val="009737DA"/>
    <w:rsid w:val="00973A11"/>
    <w:rsid w:val="00973B56"/>
    <w:rsid w:val="00973DA5"/>
    <w:rsid w:val="00973DF3"/>
    <w:rsid w:val="00974CE0"/>
    <w:rsid w:val="00974F4F"/>
    <w:rsid w:val="009769EA"/>
    <w:rsid w:val="00977B86"/>
    <w:rsid w:val="00980B63"/>
    <w:rsid w:val="00981058"/>
    <w:rsid w:val="00981260"/>
    <w:rsid w:val="0098184C"/>
    <w:rsid w:val="0098198A"/>
    <w:rsid w:val="00981C69"/>
    <w:rsid w:val="00982282"/>
    <w:rsid w:val="00982AD3"/>
    <w:rsid w:val="00983263"/>
    <w:rsid w:val="00983A08"/>
    <w:rsid w:val="00984813"/>
    <w:rsid w:val="00984906"/>
    <w:rsid w:val="00985328"/>
    <w:rsid w:val="009858E2"/>
    <w:rsid w:val="00985962"/>
    <w:rsid w:val="00986006"/>
    <w:rsid w:val="00986A52"/>
    <w:rsid w:val="00986A98"/>
    <w:rsid w:val="00986E7B"/>
    <w:rsid w:val="00987105"/>
    <w:rsid w:val="009878BF"/>
    <w:rsid w:val="00987C1C"/>
    <w:rsid w:val="009911E9"/>
    <w:rsid w:val="00991E4C"/>
    <w:rsid w:val="009922D5"/>
    <w:rsid w:val="00992F12"/>
    <w:rsid w:val="00993353"/>
    <w:rsid w:val="009939F0"/>
    <w:rsid w:val="00993E99"/>
    <w:rsid w:val="00993F6D"/>
    <w:rsid w:val="00994188"/>
    <w:rsid w:val="00994191"/>
    <w:rsid w:val="009949DD"/>
    <w:rsid w:val="00994BB9"/>
    <w:rsid w:val="00994EDF"/>
    <w:rsid w:val="00994EFA"/>
    <w:rsid w:val="00995C76"/>
    <w:rsid w:val="009967FB"/>
    <w:rsid w:val="0099735C"/>
    <w:rsid w:val="009A03F4"/>
    <w:rsid w:val="009A0601"/>
    <w:rsid w:val="009A0892"/>
    <w:rsid w:val="009A0ABA"/>
    <w:rsid w:val="009A0E35"/>
    <w:rsid w:val="009A1206"/>
    <w:rsid w:val="009A1F1A"/>
    <w:rsid w:val="009A2438"/>
    <w:rsid w:val="009A27D7"/>
    <w:rsid w:val="009A3890"/>
    <w:rsid w:val="009A3B3B"/>
    <w:rsid w:val="009A426D"/>
    <w:rsid w:val="009A434C"/>
    <w:rsid w:val="009A49D9"/>
    <w:rsid w:val="009A5231"/>
    <w:rsid w:val="009A5F2F"/>
    <w:rsid w:val="009A6201"/>
    <w:rsid w:val="009A63CD"/>
    <w:rsid w:val="009A6BA2"/>
    <w:rsid w:val="009A6C58"/>
    <w:rsid w:val="009A6C63"/>
    <w:rsid w:val="009A6ECA"/>
    <w:rsid w:val="009A7509"/>
    <w:rsid w:val="009A75B4"/>
    <w:rsid w:val="009A7F85"/>
    <w:rsid w:val="009B08C3"/>
    <w:rsid w:val="009B0A27"/>
    <w:rsid w:val="009B0F85"/>
    <w:rsid w:val="009B1308"/>
    <w:rsid w:val="009B13CC"/>
    <w:rsid w:val="009B1E00"/>
    <w:rsid w:val="009B1FF0"/>
    <w:rsid w:val="009B22E3"/>
    <w:rsid w:val="009B34B2"/>
    <w:rsid w:val="009B376B"/>
    <w:rsid w:val="009B3F11"/>
    <w:rsid w:val="009B456E"/>
    <w:rsid w:val="009B47EF"/>
    <w:rsid w:val="009B4A1A"/>
    <w:rsid w:val="009B5718"/>
    <w:rsid w:val="009B629B"/>
    <w:rsid w:val="009B6725"/>
    <w:rsid w:val="009B6F5A"/>
    <w:rsid w:val="009B73DA"/>
    <w:rsid w:val="009B7477"/>
    <w:rsid w:val="009B7832"/>
    <w:rsid w:val="009B7C87"/>
    <w:rsid w:val="009C046F"/>
    <w:rsid w:val="009C0A55"/>
    <w:rsid w:val="009C1582"/>
    <w:rsid w:val="009C1FC4"/>
    <w:rsid w:val="009C20C5"/>
    <w:rsid w:val="009C2442"/>
    <w:rsid w:val="009C2EBF"/>
    <w:rsid w:val="009C3010"/>
    <w:rsid w:val="009C30D4"/>
    <w:rsid w:val="009C32A1"/>
    <w:rsid w:val="009C3C48"/>
    <w:rsid w:val="009C430E"/>
    <w:rsid w:val="009C49A1"/>
    <w:rsid w:val="009C5CE5"/>
    <w:rsid w:val="009C5ED4"/>
    <w:rsid w:val="009C60F9"/>
    <w:rsid w:val="009C6C77"/>
    <w:rsid w:val="009C6D8B"/>
    <w:rsid w:val="009C7244"/>
    <w:rsid w:val="009C72BC"/>
    <w:rsid w:val="009C7440"/>
    <w:rsid w:val="009D0004"/>
    <w:rsid w:val="009D05DE"/>
    <w:rsid w:val="009D075A"/>
    <w:rsid w:val="009D127E"/>
    <w:rsid w:val="009D15A1"/>
    <w:rsid w:val="009D18DF"/>
    <w:rsid w:val="009D1CC0"/>
    <w:rsid w:val="009D271A"/>
    <w:rsid w:val="009D28E5"/>
    <w:rsid w:val="009D2D3B"/>
    <w:rsid w:val="009D345A"/>
    <w:rsid w:val="009D3B42"/>
    <w:rsid w:val="009D40B7"/>
    <w:rsid w:val="009D418C"/>
    <w:rsid w:val="009D46A7"/>
    <w:rsid w:val="009D4816"/>
    <w:rsid w:val="009D4A08"/>
    <w:rsid w:val="009D540D"/>
    <w:rsid w:val="009D5B57"/>
    <w:rsid w:val="009D5DD6"/>
    <w:rsid w:val="009D6534"/>
    <w:rsid w:val="009D71BE"/>
    <w:rsid w:val="009D74A6"/>
    <w:rsid w:val="009D7FB7"/>
    <w:rsid w:val="009E019D"/>
    <w:rsid w:val="009E02ED"/>
    <w:rsid w:val="009E1016"/>
    <w:rsid w:val="009E1984"/>
    <w:rsid w:val="009E1A90"/>
    <w:rsid w:val="009E1ACD"/>
    <w:rsid w:val="009E2295"/>
    <w:rsid w:val="009E238B"/>
    <w:rsid w:val="009E2454"/>
    <w:rsid w:val="009E274C"/>
    <w:rsid w:val="009E2A60"/>
    <w:rsid w:val="009E2D10"/>
    <w:rsid w:val="009E2DE0"/>
    <w:rsid w:val="009E3B7C"/>
    <w:rsid w:val="009E408E"/>
    <w:rsid w:val="009E40AE"/>
    <w:rsid w:val="009E41DD"/>
    <w:rsid w:val="009E42B3"/>
    <w:rsid w:val="009E450C"/>
    <w:rsid w:val="009E4A94"/>
    <w:rsid w:val="009E560E"/>
    <w:rsid w:val="009E5D6D"/>
    <w:rsid w:val="009E6384"/>
    <w:rsid w:val="009E68F5"/>
    <w:rsid w:val="009E6C69"/>
    <w:rsid w:val="009E76EC"/>
    <w:rsid w:val="009E7780"/>
    <w:rsid w:val="009E7858"/>
    <w:rsid w:val="009E7A0E"/>
    <w:rsid w:val="009E7D7F"/>
    <w:rsid w:val="009E7D94"/>
    <w:rsid w:val="009F075D"/>
    <w:rsid w:val="009F1019"/>
    <w:rsid w:val="009F1336"/>
    <w:rsid w:val="009F1352"/>
    <w:rsid w:val="009F14FA"/>
    <w:rsid w:val="009F1E39"/>
    <w:rsid w:val="009F1EF1"/>
    <w:rsid w:val="009F2231"/>
    <w:rsid w:val="009F2557"/>
    <w:rsid w:val="009F2EFB"/>
    <w:rsid w:val="009F2F8C"/>
    <w:rsid w:val="009F3786"/>
    <w:rsid w:val="009F4D13"/>
    <w:rsid w:val="009F5187"/>
    <w:rsid w:val="009F53DE"/>
    <w:rsid w:val="009F563B"/>
    <w:rsid w:val="009F5A3E"/>
    <w:rsid w:val="009F5DD0"/>
    <w:rsid w:val="009F749E"/>
    <w:rsid w:val="009F7B85"/>
    <w:rsid w:val="009F7CCA"/>
    <w:rsid w:val="00A00814"/>
    <w:rsid w:val="00A0088E"/>
    <w:rsid w:val="00A00C42"/>
    <w:rsid w:val="00A010BE"/>
    <w:rsid w:val="00A01BC5"/>
    <w:rsid w:val="00A01D9D"/>
    <w:rsid w:val="00A021C6"/>
    <w:rsid w:val="00A021F8"/>
    <w:rsid w:val="00A02FA9"/>
    <w:rsid w:val="00A031C1"/>
    <w:rsid w:val="00A037BF"/>
    <w:rsid w:val="00A03EA5"/>
    <w:rsid w:val="00A0407A"/>
    <w:rsid w:val="00A04627"/>
    <w:rsid w:val="00A047B6"/>
    <w:rsid w:val="00A04BAF"/>
    <w:rsid w:val="00A06695"/>
    <w:rsid w:val="00A06ABB"/>
    <w:rsid w:val="00A06B3F"/>
    <w:rsid w:val="00A06F91"/>
    <w:rsid w:val="00A0710E"/>
    <w:rsid w:val="00A073BA"/>
    <w:rsid w:val="00A07DB7"/>
    <w:rsid w:val="00A101CD"/>
    <w:rsid w:val="00A10504"/>
    <w:rsid w:val="00A107D7"/>
    <w:rsid w:val="00A10832"/>
    <w:rsid w:val="00A110EA"/>
    <w:rsid w:val="00A112F9"/>
    <w:rsid w:val="00A11422"/>
    <w:rsid w:val="00A1159C"/>
    <w:rsid w:val="00A115BE"/>
    <w:rsid w:val="00A11DA5"/>
    <w:rsid w:val="00A1271B"/>
    <w:rsid w:val="00A12D5F"/>
    <w:rsid w:val="00A130C9"/>
    <w:rsid w:val="00A13631"/>
    <w:rsid w:val="00A147AA"/>
    <w:rsid w:val="00A14F98"/>
    <w:rsid w:val="00A15054"/>
    <w:rsid w:val="00A16835"/>
    <w:rsid w:val="00A16B72"/>
    <w:rsid w:val="00A17395"/>
    <w:rsid w:val="00A21622"/>
    <w:rsid w:val="00A2163D"/>
    <w:rsid w:val="00A21741"/>
    <w:rsid w:val="00A21D87"/>
    <w:rsid w:val="00A22B00"/>
    <w:rsid w:val="00A2374D"/>
    <w:rsid w:val="00A239D8"/>
    <w:rsid w:val="00A23B43"/>
    <w:rsid w:val="00A24622"/>
    <w:rsid w:val="00A24A32"/>
    <w:rsid w:val="00A24FFF"/>
    <w:rsid w:val="00A2590E"/>
    <w:rsid w:val="00A25D2E"/>
    <w:rsid w:val="00A264E5"/>
    <w:rsid w:val="00A2650E"/>
    <w:rsid w:val="00A26A03"/>
    <w:rsid w:val="00A26B9A"/>
    <w:rsid w:val="00A26FF2"/>
    <w:rsid w:val="00A27097"/>
    <w:rsid w:val="00A274E8"/>
    <w:rsid w:val="00A27744"/>
    <w:rsid w:val="00A302D5"/>
    <w:rsid w:val="00A30467"/>
    <w:rsid w:val="00A30716"/>
    <w:rsid w:val="00A30E62"/>
    <w:rsid w:val="00A30ECC"/>
    <w:rsid w:val="00A3179F"/>
    <w:rsid w:val="00A32028"/>
    <w:rsid w:val="00A3221E"/>
    <w:rsid w:val="00A32329"/>
    <w:rsid w:val="00A33B79"/>
    <w:rsid w:val="00A33E7E"/>
    <w:rsid w:val="00A340F6"/>
    <w:rsid w:val="00A34703"/>
    <w:rsid w:val="00A347BD"/>
    <w:rsid w:val="00A34B4E"/>
    <w:rsid w:val="00A3523C"/>
    <w:rsid w:val="00A35495"/>
    <w:rsid w:val="00A35B1F"/>
    <w:rsid w:val="00A362B3"/>
    <w:rsid w:val="00A36769"/>
    <w:rsid w:val="00A36C91"/>
    <w:rsid w:val="00A36FDD"/>
    <w:rsid w:val="00A37271"/>
    <w:rsid w:val="00A3761A"/>
    <w:rsid w:val="00A3782E"/>
    <w:rsid w:val="00A37950"/>
    <w:rsid w:val="00A37EA6"/>
    <w:rsid w:val="00A37FBA"/>
    <w:rsid w:val="00A40076"/>
    <w:rsid w:val="00A412C0"/>
    <w:rsid w:val="00A418C9"/>
    <w:rsid w:val="00A41B3A"/>
    <w:rsid w:val="00A41C85"/>
    <w:rsid w:val="00A41E20"/>
    <w:rsid w:val="00A422DC"/>
    <w:rsid w:val="00A42DDB"/>
    <w:rsid w:val="00A43B54"/>
    <w:rsid w:val="00A43CC6"/>
    <w:rsid w:val="00A44635"/>
    <w:rsid w:val="00A44743"/>
    <w:rsid w:val="00A44A83"/>
    <w:rsid w:val="00A4651B"/>
    <w:rsid w:val="00A469D2"/>
    <w:rsid w:val="00A47372"/>
    <w:rsid w:val="00A4798D"/>
    <w:rsid w:val="00A47E2B"/>
    <w:rsid w:val="00A5021F"/>
    <w:rsid w:val="00A50315"/>
    <w:rsid w:val="00A5044B"/>
    <w:rsid w:val="00A50672"/>
    <w:rsid w:val="00A5069F"/>
    <w:rsid w:val="00A51235"/>
    <w:rsid w:val="00A5144F"/>
    <w:rsid w:val="00A5162F"/>
    <w:rsid w:val="00A5180A"/>
    <w:rsid w:val="00A52710"/>
    <w:rsid w:val="00A5286D"/>
    <w:rsid w:val="00A52C27"/>
    <w:rsid w:val="00A5419B"/>
    <w:rsid w:val="00A544B4"/>
    <w:rsid w:val="00A5483D"/>
    <w:rsid w:val="00A54CDD"/>
    <w:rsid w:val="00A54DC1"/>
    <w:rsid w:val="00A5503A"/>
    <w:rsid w:val="00A550CE"/>
    <w:rsid w:val="00A556F7"/>
    <w:rsid w:val="00A55BFE"/>
    <w:rsid w:val="00A564E8"/>
    <w:rsid w:val="00A5653D"/>
    <w:rsid w:val="00A56553"/>
    <w:rsid w:val="00A56C52"/>
    <w:rsid w:val="00A57BC0"/>
    <w:rsid w:val="00A57C5D"/>
    <w:rsid w:val="00A57F42"/>
    <w:rsid w:val="00A60379"/>
    <w:rsid w:val="00A603C2"/>
    <w:rsid w:val="00A60813"/>
    <w:rsid w:val="00A60EFA"/>
    <w:rsid w:val="00A61111"/>
    <w:rsid w:val="00A61534"/>
    <w:rsid w:val="00A61C69"/>
    <w:rsid w:val="00A620D8"/>
    <w:rsid w:val="00A6269E"/>
    <w:rsid w:val="00A63334"/>
    <w:rsid w:val="00A6397B"/>
    <w:rsid w:val="00A64462"/>
    <w:rsid w:val="00A64C1F"/>
    <w:rsid w:val="00A6500C"/>
    <w:rsid w:val="00A6502A"/>
    <w:rsid w:val="00A651D6"/>
    <w:rsid w:val="00A6556E"/>
    <w:rsid w:val="00A65758"/>
    <w:rsid w:val="00A65F8E"/>
    <w:rsid w:val="00A66A76"/>
    <w:rsid w:val="00A67134"/>
    <w:rsid w:val="00A678B6"/>
    <w:rsid w:val="00A67B1E"/>
    <w:rsid w:val="00A701DA"/>
    <w:rsid w:val="00A706D8"/>
    <w:rsid w:val="00A719B1"/>
    <w:rsid w:val="00A720BC"/>
    <w:rsid w:val="00A72A81"/>
    <w:rsid w:val="00A72C26"/>
    <w:rsid w:val="00A72F2D"/>
    <w:rsid w:val="00A731D4"/>
    <w:rsid w:val="00A734C8"/>
    <w:rsid w:val="00A738A9"/>
    <w:rsid w:val="00A73A7A"/>
    <w:rsid w:val="00A7431B"/>
    <w:rsid w:val="00A744E4"/>
    <w:rsid w:val="00A74BCC"/>
    <w:rsid w:val="00A7501D"/>
    <w:rsid w:val="00A75178"/>
    <w:rsid w:val="00A7627B"/>
    <w:rsid w:val="00A76BDE"/>
    <w:rsid w:val="00A76CD6"/>
    <w:rsid w:val="00A76FF6"/>
    <w:rsid w:val="00A7763C"/>
    <w:rsid w:val="00A778D1"/>
    <w:rsid w:val="00A81527"/>
    <w:rsid w:val="00A81C74"/>
    <w:rsid w:val="00A81CC6"/>
    <w:rsid w:val="00A82BF4"/>
    <w:rsid w:val="00A83AEF"/>
    <w:rsid w:val="00A83D36"/>
    <w:rsid w:val="00A8412F"/>
    <w:rsid w:val="00A8418F"/>
    <w:rsid w:val="00A841EB"/>
    <w:rsid w:val="00A84D91"/>
    <w:rsid w:val="00A86331"/>
    <w:rsid w:val="00A86420"/>
    <w:rsid w:val="00A86A41"/>
    <w:rsid w:val="00A86C20"/>
    <w:rsid w:val="00A86D9F"/>
    <w:rsid w:val="00A86FD5"/>
    <w:rsid w:val="00A873B2"/>
    <w:rsid w:val="00A87479"/>
    <w:rsid w:val="00A876DF"/>
    <w:rsid w:val="00A879BB"/>
    <w:rsid w:val="00A90153"/>
    <w:rsid w:val="00A90B3D"/>
    <w:rsid w:val="00A91645"/>
    <w:rsid w:val="00A9167D"/>
    <w:rsid w:val="00A91BF2"/>
    <w:rsid w:val="00A91EE3"/>
    <w:rsid w:val="00A923A5"/>
    <w:rsid w:val="00A925A6"/>
    <w:rsid w:val="00A929C1"/>
    <w:rsid w:val="00A92DE8"/>
    <w:rsid w:val="00A92F91"/>
    <w:rsid w:val="00A93157"/>
    <w:rsid w:val="00A93F9C"/>
    <w:rsid w:val="00A948B7"/>
    <w:rsid w:val="00A953E6"/>
    <w:rsid w:val="00A95A20"/>
    <w:rsid w:val="00A95E5A"/>
    <w:rsid w:val="00A965B0"/>
    <w:rsid w:val="00A96C30"/>
    <w:rsid w:val="00A96E63"/>
    <w:rsid w:val="00A974CE"/>
    <w:rsid w:val="00AA0741"/>
    <w:rsid w:val="00AA0A8B"/>
    <w:rsid w:val="00AA0CC7"/>
    <w:rsid w:val="00AA0D2B"/>
    <w:rsid w:val="00AA0DC0"/>
    <w:rsid w:val="00AA1182"/>
    <w:rsid w:val="00AA1290"/>
    <w:rsid w:val="00AA1664"/>
    <w:rsid w:val="00AA1875"/>
    <w:rsid w:val="00AA1D7F"/>
    <w:rsid w:val="00AA235A"/>
    <w:rsid w:val="00AA2846"/>
    <w:rsid w:val="00AA2A03"/>
    <w:rsid w:val="00AA2CD3"/>
    <w:rsid w:val="00AA310E"/>
    <w:rsid w:val="00AA34FF"/>
    <w:rsid w:val="00AA3576"/>
    <w:rsid w:val="00AA361A"/>
    <w:rsid w:val="00AA4EBD"/>
    <w:rsid w:val="00AA4EFB"/>
    <w:rsid w:val="00AA5656"/>
    <w:rsid w:val="00AA64DE"/>
    <w:rsid w:val="00AA6775"/>
    <w:rsid w:val="00AA6C89"/>
    <w:rsid w:val="00AA7228"/>
    <w:rsid w:val="00AA7289"/>
    <w:rsid w:val="00AB016F"/>
    <w:rsid w:val="00AB01D5"/>
    <w:rsid w:val="00AB024B"/>
    <w:rsid w:val="00AB1AD6"/>
    <w:rsid w:val="00AB1BA0"/>
    <w:rsid w:val="00AB272F"/>
    <w:rsid w:val="00AB33D8"/>
    <w:rsid w:val="00AB3844"/>
    <w:rsid w:val="00AB4042"/>
    <w:rsid w:val="00AB40F8"/>
    <w:rsid w:val="00AB4694"/>
    <w:rsid w:val="00AB46B4"/>
    <w:rsid w:val="00AB4C5C"/>
    <w:rsid w:val="00AB4C8E"/>
    <w:rsid w:val="00AB5012"/>
    <w:rsid w:val="00AB536B"/>
    <w:rsid w:val="00AB5C23"/>
    <w:rsid w:val="00AB6112"/>
    <w:rsid w:val="00AB6396"/>
    <w:rsid w:val="00AB6CCA"/>
    <w:rsid w:val="00AB6E7C"/>
    <w:rsid w:val="00AB79F7"/>
    <w:rsid w:val="00AB7A6E"/>
    <w:rsid w:val="00AB7DEF"/>
    <w:rsid w:val="00AB7E39"/>
    <w:rsid w:val="00AC00A0"/>
    <w:rsid w:val="00AC0E6E"/>
    <w:rsid w:val="00AC143A"/>
    <w:rsid w:val="00AC1663"/>
    <w:rsid w:val="00AC1735"/>
    <w:rsid w:val="00AC189E"/>
    <w:rsid w:val="00AC1C40"/>
    <w:rsid w:val="00AC1CD8"/>
    <w:rsid w:val="00AC1D51"/>
    <w:rsid w:val="00AC2614"/>
    <w:rsid w:val="00AC27CA"/>
    <w:rsid w:val="00AC2AD0"/>
    <w:rsid w:val="00AC2BFA"/>
    <w:rsid w:val="00AC30BF"/>
    <w:rsid w:val="00AC4501"/>
    <w:rsid w:val="00AC49D0"/>
    <w:rsid w:val="00AC4BBA"/>
    <w:rsid w:val="00AC4F4D"/>
    <w:rsid w:val="00AC5804"/>
    <w:rsid w:val="00AC5878"/>
    <w:rsid w:val="00AC58F0"/>
    <w:rsid w:val="00AC5F61"/>
    <w:rsid w:val="00AC64CF"/>
    <w:rsid w:val="00AC701C"/>
    <w:rsid w:val="00AC73D1"/>
    <w:rsid w:val="00AC73E7"/>
    <w:rsid w:val="00AC790F"/>
    <w:rsid w:val="00AD080D"/>
    <w:rsid w:val="00AD0BA5"/>
    <w:rsid w:val="00AD0E0C"/>
    <w:rsid w:val="00AD0E49"/>
    <w:rsid w:val="00AD139C"/>
    <w:rsid w:val="00AD13BC"/>
    <w:rsid w:val="00AD14CF"/>
    <w:rsid w:val="00AD1AC6"/>
    <w:rsid w:val="00AD1C52"/>
    <w:rsid w:val="00AD1E6F"/>
    <w:rsid w:val="00AD1FD4"/>
    <w:rsid w:val="00AD2167"/>
    <w:rsid w:val="00AD21A2"/>
    <w:rsid w:val="00AD25B3"/>
    <w:rsid w:val="00AD2A53"/>
    <w:rsid w:val="00AD2A9E"/>
    <w:rsid w:val="00AD2D99"/>
    <w:rsid w:val="00AD38C4"/>
    <w:rsid w:val="00AD3906"/>
    <w:rsid w:val="00AD3C96"/>
    <w:rsid w:val="00AD3EDB"/>
    <w:rsid w:val="00AD418E"/>
    <w:rsid w:val="00AD4C9B"/>
    <w:rsid w:val="00AD4F8A"/>
    <w:rsid w:val="00AD5375"/>
    <w:rsid w:val="00AD5808"/>
    <w:rsid w:val="00AD62C4"/>
    <w:rsid w:val="00AD64BF"/>
    <w:rsid w:val="00AD6902"/>
    <w:rsid w:val="00AD6BDA"/>
    <w:rsid w:val="00AD757C"/>
    <w:rsid w:val="00AE02E7"/>
    <w:rsid w:val="00AE0305"/>
    <w:rsid w:val="00AE056C"/>
    <w:rsid w:val="00AE086E"/>
    <w:rsid w:val="00AE13D2"/>
    <w:rsid w:val="00AE17BA"/>
    <w:rsid w:val="00AE1EE3"/>
    <w:rsid w:val="00AE241E"/>
    <w:rsid w:val="00AE2AC5"/>
    <w:rsid w:val="00AE2E94"/>
    <w:rsid w:val="00AE31D9"/>
    <w:rsid w:val="00AE35DC"/>
    <w:rsid w:val="00AE40C7"/>
    <w:rsid w:val="00AE40D5"/>
    <w:rsid w:val="00AE40F8"/>
    <w:rsid w:val="00AE4478"/>
    <w:rsid w:val="00AE47D0"/>
    <w:rsid w:val="00AE480E"/>
    <w:rsid w:val="00AE4C32"/>
    <w:rsid w:val="00AE4EFE"/>
    <w:rsid w:val="00AE5866"/>
    <w:rsid w:val="00AE587C"/>
    <w:rsid w:val="00AE5A81"/>
    <w:rsid w:val="00AE5D3E"/>
    <w:rsid w:val="00AE5E79"/>
    <w:rsid w:val="00AE6168"/>
    <w:rsid w:val="00AE6183"/>
    <w:rsid w:val="00AE6189"/>
    <w:rsid w:val="00AE6DD8"/>
    <w:rsid w:val="00AE6DE4"/>
    <w:rsid w:val="00AE6FAE"/>
    <w:rsid w:val="00AE7439"/>
    <w:rsid w:val="00AE77FA"/>
    <w:rsid w:val="00AE7900"/>
    <w:rsid w:val="00AE7CE7"/>
    <w:rsid w:val="00AF015A"/>
    <w:rsid w:val="00AF0690"/>
    <w:rsid w:val="00AF09DD"/>
    <w:rsid w:val="00AF0AF7"/>
    <w:rsid w:val="00AF0C69"/>
    <w:rsid w:val="00AF0E89"/>
    <w:rsid w:val="00AF1583"/>
    <w:rsid w:val="00AF1725"/>
    <w:rsid w:val="00AF2344"/>
    <w:rsid w:val="00AF2A75"/>
    <w:rsid w:val="00AF2AB0"/>
    <w:rsid w:val="00AF2B46"/>
    <w:rsid w:val="00AF2D42"/>
    <w:rsid w:val="00AF2E97"/>
    <w:rsid w:val="00AF3A94"/>
    <w:rsid w:val="00AF3D6B"/>
    <w:rsid w:val="00AF3E8F"/>
    <w:rsid w:val="00AF3EC4"/>
    <w:rsid w:val="00AF4DEA"/>
    <w:rsid w:val="00AF52A0"/>
    <w:rsid w:val="00AF5B5B"/>
    <w:rsid w:val="00AF5B97"/>
    <w:rsid w:val="00AF6437"/>
    <w:rsid w:val="00AF646B"/>
    <w:rsid w:val="00AF65A8"/>
    <w:rsid w:val="00AF6E5B"/>
    <w:rsid w:val="00AF770F"/>
    <w:rsid w:val="00B00043"/>
    <w:rsid w:val="00B00280"/>
    <w:rsid w:val="00B00543"/>
    <w:rsid w:val="00B00A2C"/>
    <w:rsid w:val="00B00BC4"/>
    <w:rsid w:val="00B00C17"/>
    <w:rsid w:val="00B00D00"/>
    <w:rsid w:val="00B0110B"/>
    <w:rsid w:val="00B0208F"/>
    <w:rsid w:val="00B02090"/>
    <w:rsid w:val="00B02980"/>
    <w:rsid w:val="00B03A61"/>
    <w:rsid w:val="00B03C22"/>
    <w:rsid w:val="00B049E9"/>
    <w:rsid w:val="00B04DE6"/>
    <w:rsid w:val="00B06229"/>
    <w:rsid w:val="00B06DA3"/>
    <w:rsid w:val="00B06E35"/>
    <w:rsid w:val="00B075F9"/>
    <w:rsid w:val="00B07A89"/>
    <w:rsid w:val="00B101FF"/>
    <w:rsid w:val="00B106BC"/>
    <w:rsid w:val="00B10BC8"/>
    <w:rsid w:val="00B10C92"/>
    <w:rsid w:val="00B11250"/>
    <w:rsid w:val="00B1142A"/>
    <w:rsid w:val="00B116E3"/>
    <w:rsid w:val="00B12529"/>
    <w:rsid w:val="00B132DB"/>
    <w:rsid w:val="00B136F9"/>
    <w:rsid w:val="00B13CC8"/>
    <w:rsid w:val="00B13E14"/>
    <w:rsid w:val="00B141B0"/>
    <w:rsid w:val="00B1439A"/>
    <w:rsid w:val="00B1480A"/>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6CA"/>
    <w:rsid w:val="00B20760"/>
    <w:rsid w:val="00B20BA2"/>
    <w:rsid w:val="00B20D94"/>
    <w:rsid w:val="00B21463"/>
    <w:rsid w:val="00B21DA6"/>
    <w:rsid w:val="00B21DEC"/>
    <w:rsid w:val="00B2208C"/>
    <w:rsid w:val="00B2260B"/>
    <w:rsid w:val="00B2260D"/>
    <w:rsid w:val="00B22854"/>
    <w:rsid w:val="00B22F58"/>
    <w:rsid w:val="00B23373"/>
    <w:rsid w:val="00B23584"/>
    <w:rsid w:val="00B236CE"/>
    <w:rsid w:val="00B23FEC"/>
    <w:rsid w:val="00B24154"/>
    <w:rsid w:val="00B25123"/>
    <w:rsid w:val="00B257B1"/>
    <w:rsid w:val="00B25977"/>
    <w:rsid w:val="00B26566"/>
    <w:rsid w:val="00B26C95"/>
    <w:rsid w:val="00B272F5"/>
    <w:rsid w:val="00B2765B"/>
    <w:rsid w:val="00B27AB5"/>
    <w:rsid w:val="00B27B86"/>
    <w:rsid w:val="00B30528"/>
    <w:rsid w:val="00B309F3"/>
    <w:rsid w:val="00B30A60"/>
    <w:rsid w:val="00B30EB5"/>
    <w:rsid w:val="00B30FAE"/>
    <w:rsid w:val="00B3198F"/>
    <w:rsid w:val="00B31A0E"/>
    <w:rsid w:val="00B31F94"/>
    <w:rsid w:val="00B32DD9"/>
    <w:rsid w:val="00B334F7"/>
    <w:rsid w:val="00B33FAC"/>
    <w:rsid w:val="00B33FEA"/>
    <w:rsid w:val="00B34207"/>
    <w:rsid w:val="00B34883"/>
    <w:rsid w:val="00B34BC7"/>
    <w:rsid w:val="00B35436"/>
    <w:rsid w:val="00B35528"/>
    <w:rsid w:val="00B356AA"/>
    <w:rsid w:val="00B356D8"/>
    <w:rsid w:val="00B359BA"/>
    <w:rsid w:val="00B3612C"/>
    <w:rsid w:val="00B3620F"/>
    <w:rsid w:val="00B36D98"/>
    <w:rsid w:val="00B36F63"/>
    <w:rsid w:val="00B37197"/>
    <w:rsid w:val="00B3720C"/>
    <w:rsid w:val="00B375A7"/>
    <w:rsid w:val="00B3794B"/>
    <w:rsid w:val="00B4014C"/>
    <w:rsid w:val="00B40277"/>
    <w:rsid w:val="00B415EC"/>
    <w:rsid w:val="00B418B2"/>
    <w:rsid w:val="00B41D61"/>
    <w:rsid w:val="00B43195"/>
    <w:rsid w:val="00B436D3"/>
    <w:rsid w:val="00B43768"/>
    <w:rsid w:val="00B4442B"/>
    <w:rsid w:val="00B4663B"/>
    <w:rsid w:val="00B47094"/>
    <w:rsid w:val="00B47B83"/>
    <w:rsid w:val="00B47C28"/>
    <w:rsid w:val="00B47C78"/>
    <w:rsid w:val="00B47D61"/>
    <w:rsid w:val="00B47D89"/>
    <w:rsid w:val="00B503A3"/>
    <w:rsid w:val="00B51266"/>
    <w:rsid w:val="00B51387"/>
    <w:rsid w:val="00B51497"/>
    <w:rsid w:val="00B517EC"/>
    <w:rsid w:val="00B51A69"/>
    <w:rsid w:val="00B51ABA"/>
    <w:rsid w:val="00B53042"/>
    <w:rsid w:val="00B53612"/>
    <w:rsid w:val="00B5366A"/>
    <w:rsid w:val="00B53696"/>
    <w:rsid w:val="00B54490"/>
    <w:rsid w:val="00B5493F"/>
    <w:rsid w:val="00B556D1"/>
    <w:rsid w:val="00B55D43"/>
    <w:rsid w:val="00B56D9B"/>
    <w:rsid w:val="00B56F4E"/>
    <w:rsid w:val="00B5731B"/>
    <w:rsid w:val="00B57B8C"/>
    <w:rsid w:val="00B60160"/>
    <w:rsid w:val="00B601D9"/>
    <w:rsid w:val="00B60EEB"/>
    <w:rsid w:val="00B613C2"/>
    <w:rsid w:val="00B62879"/>
    <w:rsid w:val="00B62A93"/>
    <w:rsid w:val="00B62B9B"/>
    <w:rsid w:val="00B62D6B"/>
    <w:rsid w:val="00B636DF"/>
    <w:rsid w:val="00B64DC0"/>
    <w:rsid w:val="00B64DCA"/>
    <w:rsid w:val="00B64F78"/>
    <w:rsid w:val="00B65728"/>
    <w:rsid w:val="00B65DF9"/>
    <w:rsid w:val="00B6605B"/>
    <w:rsid w:val="00B66169"/>
    <w:rsid w:val="00B664F1"/>
    <w:rsid w:val="00B66576"/>
    <w:rsid w:val="00B66EAB"/>
    <w:rsid w:val="00B67519"/>
    <w:rsid w:val="00B67549"/>
    <w:rsid w:val="00B70B75"/>
    <w:rsid w:val="00B70E81"/>
    <w:rsid w:val="00B70EE5"/>
    <w:rsid w:val="00B70F53"/>
    <w:rsid w:val="00B714D6"/>
    <w:rsid w:val="00B7164B"/>
    <w:rsid w:val="00B71A45"/>
    <w:rsid w:val="00B71EC9"/>
    <w:rsid w:val="00B72664"/>
    <w:rsid w:val="00B726E6"/>
    <w:rsid w:val="00B72724"/>
    <w:rsid w:val="00B72E70"/>
    <w:rsid w:val="00B73381"/>
    <w:rsid w:val="00B7339F"/>
    <w:rsid w:val="00B73C5C"/>
    <w:rsid w:val="00B74998"/>
    <w:rsid w:val="00B74BBF"/>
    <w:rsid w:val="00B74C1E"/>
    <w:rsid w:val="00B751B3"/>
    <w:rsid w:val="00B75E92"/>
    <w:rsid w:val="00B75F41"/>
    <w:rsid w:val="00B76218"/>
    <w:rsid w:val="00B76387"/>
    <w:rsid w:val="00B7642E"/>
    <w:rsid w:val="00B77674"/>
    <w:rsid w:val="00B777AA"/>
    <w:rsid w:val="00B777FA"/>
    <w:rsid w:val="00B77DE2"/>
    <w:rsid w:val="00B80ABD"/>
    <w:rsid w:val="00B81482"/>
    <w:rsid w:val="00B8178B"/>
    <w:rsid w:val="00B819C0"/>
    <w:rsid w:val="00B82334"/>
    <w:rsid w:val="00B8281F"/>
    <w:rsid w:val="00B831E3"/>
    <w:rsid w:val="00B83830"/>
    <w:rsid w:val="00B83DB9"/>
    <w:rsid w:val="00B84C8E"/>
    <w:rsid w:val="00B8510F"/>
    <w:rsid w:val="00B851AB"/>
    <w:rsid w:val="00B85957"/>
    <w:rsid w:val="00B85D0F"/>
    <w:rsid w:val="00B85EB0"/>
    <w:rsid w:val="00B865D1"/>
    <w:rsid w:val="00B8663E"/>
    <w:rsid w:val="00B869C0"/>
    <w:rsid w:val="00B86CF5"/>
    <w:rsid w:val="00B87777"/>
    <w:rsid w:val="00B90ADA"/>
    <w:rsid w:val="00B91885"/>
    <w:rsid w:val="00B91910"/>
    <w:rsid w:val="00B91F89"/>
    <w:rsid w:val="00B921BE"/>
    <w:rsid w:val="00B92835"/>
    <w:rsid w:val="00B93196"/>
    <w:rsid w:val="00B9339E"/>
    <w:rsid w:val="00B93AAF"/>
    <w:rsid w:val="00B93B33"/>
    <w:rsid w:val="00B93FEA"/>
    <w:rsid w:val="00B940AB"/>
    <w:rsid w:val="00B9477F"/>
    <w:rsid w:val="00B94EED"/>
    <w:rsid w:val="00B95082"/>
    <w:rsid w:val="00B950C5"/>
    <w:rsid w:val="00B952ED"/>
    <w:rsid w:val="00B958A7"/>
    <w:rsid w:val="00B95F9C"/>
    <w:rsid w:val="00B96097"/>
    <w:rsid w:val="00B969DA"/>
    <w:rsid w:val="00B970B7"/>
    <w:rsid w:val="00B972E9"/>
    <w:rsid w:val="00B97582"/>
    <w:rsid w:val="00B978EE"/>
    <w:rsid w:val="00B979D6"/>
    <w:rsid w:val="00B97B63"/>
    <w:rsid w:val="00BA1312"/>
    <w:rsid w:val="00BA24A5"/>
    <w:rsid w:val="00BA2741"/>
    <w:rsid w:val="00BA2E07"/>
    <w:rsid w:val="00BA2EDF"/>
    <w:rsid w:val="00BA3010"/>
    <w:rsid w:val="00BA4189"/>
    <w:rsid w:val="00BA41B1"/>
    <w:rsid w:val="00BA45DC"/>
    <w:rsid w:val="00BA4793"/>
    <w:rsid w:val="00BA5362"/>
    <w:rsid w:val="00BA5810"/>
    <w:rsid w:val="00BA6C29"/>
    <w:rsid w:val="00BA6CFE"/>
    <w:rsid w:val="00BA6D69"/>
    <w:rsid w:val="00BA6E0B"/>
    <w:rsid w:val="00BA75FB"/>
    <w:rsid w:val="00BA7722"/>
    <w:rsid w:val="00BA7B22"/>
    <w:rsid w:val="00BA7EA5"/>
    <w:rsid w:val="00BA7EE7"/>
    <w:rsid w:val="00BB0012"/>
    <w:rsid w:val="00BB0FC4"/>
    <w:rsid w:val="00BB20A4"/>
    <w:rsid w:val="00BB29B2"/>
    <w:rsid w:val="00BB2D65"/>
    <w:rsid w:val="00BB2F2A"/>
    <w:rsid w:val="00BB37AC"/>
    <w:rsid w:val="00BB3B5E"/>
    <w:rsid w:val="00BB4031"/>
    <w:rsid w:val="00BB46B1"/>
    <w:rsid w:val="00BB4837"/>
    <w:rsid w:val="00BB4DBB"/>
    <w:rsid w:val="00BB5D69"/>
    <w:rsid w:val="00BB5E06"/>
    <w:rsid w:val="00BB5F48"/>
    <w:rsid w:val="00BB5F8B"/>
    <w:rsid w:val="00BB6764"/>
    <w:rsid w:val="00BB6EEF"/>
    <w:rsid w:val="00BC0191"/>
    <w:rsid w:val="00BC02DB"/>
    <w:rsid w:val="00BC0BB0"/>
    <w:rsid w:val="00BC1164"/>
    <w:rsid w:val="00BC1676"/>
    <w:rsid w:val="00BC1A4D"/>
    <w:rsid w:val="00BC234D"/>
    <w:rsid w:val="00BC24AD"/>
    <w:rsid w:val="00BC26F8"/>
    <w:rsid w:val="00BC2C4D"/>
    <w:rsid w:val="00BC2C7F"/>
    <w:rsid w:val="00BC2DCC"/>
    <w:rsid w:val="00BC2FB1"/>
    <w:rsid w:val="00BC31F7"/>
    <w:rsid w:val="00BC3241"/>
    <w:rsid w:val="00BC369F"/>
    <w:rsid w:val="00BC3C56"/>
    <w:rsid w:val="00BC437B"/>
    <w:rsid w:val="00BC44B4"/>
    <w:rsid w:val="00BC4B8F"/>
    <w:rsid w:val="00BC4FC1"/>
    <w:rsid w:val="00BC501E"/>
    <w:rsid w:val="00BC5666"/>
    <w:rsid w:val="00BC5C93"/>
    <w:rsid w:val="00BC6763"/>
    <w:rsid w:val="00BC717D"/>
    <w:rsid w:val="00BD0BD2"/>
    <w:rsid w:val="00BD0FE8"/>
    <w:rsid w:val="00BD100E"/>
    <w:rsid w:val="00BD135C"/>
    <w:rsid w:val="00BD1703"/>
    <w:rsid w:val="00BD1BA2"/>
    <w:rsid w:val="00BD2E18"/>
    <w:rsid w:val="00BD30D6"/>
    <w:rsid w:val="00BD3515"/>
    <w:rsid w:val="00BD449A"/>
    <w:rsid w:val="00BD5342"/>
    <w:rsid w:val="00BD5379"/>
    <w:rsid w:val="00BD5A73"/>
    <w:rsid w:val="00BD5D81"/>
    <w:rsid w:val="00BD64D8"/>
    <w:rsid w:val="00BD6698"/>
    <w:rsid w:val="00BD6CEB"/>
    <w:rsid w:val="00BD711D"/>
    <w:rsid w:val="00BD79BE"/>
    <w:rsid w:val="00BD7A16"/>
    <w:rsid w:val="00BE0350"/>
    <w:rsid w:val="00BE0FE8"/>
    <w:rsid w:val="00BE1223"/>
    <w:rsid w:val="00BE1702"/>
    <w:rsid w:val="00BE17E0"/>
    <w:rsid w:val="00BE1BE3"/>
    <w:rsid w:val="00BE206B"/>
    <w:rsid w:val="00BE24A2"/>
    <w:rsid w:val="00BE27C9"/>
    <w:rsid w:val="00BE2E48"/>
    <w:rsid w:val="00BE30A9"/>
    <w:rsid w:val="00BE3E98"/>
    <w:rsid w:val="00BE3EC3"/>
    <w:rsid w:val="00BE4652"/>
    <w:rsid w:val="00BE49BE"/>
    <w:rsid w:val="00BE4EE6"/>
    <w:rsid w:val="00BE5EEB"/>
    <w:rsid w:val="00BE6302"/>
    <w:rsid w:val="00BE7230"/>
    <w:rsid w:val="00BE74F0"/>
    <w:rsid w:val="00BE793F"/>
    <w:rsid w:val="00BF00E4"/>
    <w:rsid w:val="00BF0D19"/>
    <w:rsid w:val="00BF0DFF"/>
    <w:rsid w:val="00BF10B0"/>
    <w:rsid w:val="00BF1527"/>
    <w:rsid w:val="00BF191B"/>
    <w:rsid w:val="00BF22A8"/>
    <w:rsid w:val="00BF2827"/>
    <w:rsid w:val="00BF2B77"/>
    <w:rsid w:val="00BF2BF6"/>
    <w:rsid w:val="00BF3888"/>
    <w:rsid w:val="00BF3B40"/>
    <w:rsid w:val="00BF5622"/>
    <w:rsid w:val="00BF5A02"/>
    <w:rsid w:val="00BF5AF4"/>
    <w:rsid w:val="00BF5C29"/>
    <w:rsid w:val="00BF5E7B"/>
    <w:rsid w:val="00BF65D3"/>
    <w:rsid w:val="00C00235"/>
    <w:rsid w:val="00C00809"/>
    <w:rsid w:val="00C00C04"/>
    <w:rsid w:val="00C01191"/>
    <w:rsid w:val="00C014F5"/>
    <w:rsid w:val="00C01CD8"/>
    <w:rsid w:val="00C01D1F"/>
    <w:rsid w:val="00C0222A"/>
    <w:rsid w:val="00C02AD6"/>
    <w:rsid w:val="00C02C68"/>
    <w:rsid w:val="00C02C6F"/>
    <w:rsid w:val="00C030A9"/>
    <w:rsid w:val="00C03183"/>
    <w:rsid w:val="00C03259"/>
    <w:rsid w:val="00C04367"/>
    <w:rsid w:val="00C04514"/>
    <w:rsid w:val="00C053C1"/>
    <w:rsid w:val="00C05407"/>
    <w:rsid w:val="00C0541A"/>
    <w:rsid w:val="00C054EE"/>
    <w:rsid w:val="00C05E5F"/>
    <w:rsid w:val="00C0602E"/>
    <w:rsid w:val="00C060AF"/>
    <w:rsid w:val="00C06A3E"/>
    <w:rsid w:val="00C072F4"/>
    <w:rsid w:val="00C07573"/>
    <w:rsid w:val="00C079A5"/>
    <w:rsid w:val="00C07C94"/>
    <w:rsid w:val="00C1059C"/>
    <w:rsid w:val="00C1064F"/>
    <w:rsid w:val="00C10746"/>
    <w:rsid w:val="00C10B92"/>
    <w:rsid w:val="00C10D3D"/>
    <w:rsid w:val="00C10D9C"/>
    <w:rsid w:val="00C110F5"/>
    <w:rsid w:val="00C11406"/>
    <w:rsid w:val="00C11CFC"/>
    <w:rsid w:val="00C11D29"/>
    <w:rsid w:val="00C12058"/>
    <w:rsid w:val="00C12350"/>
    <w:rsid w:val="00C128DD"/>
    <w:rsid w:val="00C12B46"/>
    <w:rsid w:val="00C12E5C"/>
    <w:rsid w:val="00C131EE"/>
    <w:rsid w:val="00C136AC"/>
    <w:rsid w:val="00C1395B"/>
    <w:rsid w:val="00C13C57"/>
    <w:rsid w:val="00C13EAA"/>
    <w:rsid w:val="00C14146"/>
    <w:rsid w:val="00C14170"/>
    <w:rsid w:val="00C14CA8"/>
    <w:rsid w:val="00C14CE8"/>
    <w:rsid w:val="00C15836"/>
    <w:rsid w:val="00C1653D"/>
    <w:rsid w:val="00C17FCF"/>
    <w:rsid w:val="00C20EAB"/>
    <w:rsid w:val="00C2131B"/>
    <w:rsid w:val="00C213F2"/>
    <w:rsid w:val="00C21463"/>
    <w:rsid w:val="00C22037"/>
    <w:rsid w:val="00C22A1D"/>
    <w:rsid w:val="00C23428"/>
    <w:rsid w:val="00C240AB"/>
    <w:rsid w:val="00C2429A"/>
    <w:rsid w:val="00C24421"/>
    <w:rsid w:val="00C24779"/>
    <w:rsid w:val="00C247D6"/>
    <w:rsid w:val="00C248C6"/>
    <w:rsid w:val="00C24B6F"/>
    <w:rsid w:val="00C24D9D"/>
    <w:rsid w:val="00C261D0"/>
    <w:rsid w:val="00C27329"/>
    <w:rsid w:val="00C273ED"/>
    <w:rsid w:val="00C27EB0"/>
    <w:rsid w:val="00C3010E"/>
    <w:rsid w:val="00C31229"/>
    <w:rsid w:val="00C3164A"/>
    <w:rsid w:val="00C31EEC"/>
    <w:rsid w:val="00C3244E"/>
    <w:rsid w:val="00C32FD7"/>
    <w:rsid w:val="00C33A32"/>
    <w:rsid w:val="00C3406B"/>
    <w:rsid w:val="00C3444E"/>
    <w:rsid w:val="00C34B43"/>
    <w:rsid w:val="00C34DDC"/>
    <w:rsid w:val="00C35291"/>
    <w:rsid w:val="00C352DB"/>
    <w:rsid w:val="00C3550E"/>
    <w:rsid w:val="00C35E02"/>
    <w:rsid w:val="00C35F7C"/>
    <w:rsid w:val="00C3608A"/>
    <w:rsid w:val="00C3707C"/>
    <w:rsid w:val="00C37629"/>
    <w:rsid w:val="00C3778F"/>
    <w:rsid w:val="00C37DEB"/>
    <w:rsid w:val="00C40745"/>
    <w:rsid w:val="00C40FE5"/>
    <w:rsid w:val="00C4110A"/>
    <w:rsid w:val="00C4121F"/>
    <w:rsid w:val="00C41263"/>
    <w:rsid w:val="00C414F7"/>
    <w:rsid w:val="00C4185D"/>
    <w:rsid w:val="00C41C7F"/>
    <w:rsid w:val="00C41D1C"/>
    <w:rsid w:val="00C41EBB"/>
    <w:rsid w:val="00C42897"/>
    <w:rsid w:val="00C42C09"/>
    <w:rsid w:val="00C43B45"/>
    <w:rsid w:val="00C442BF"/>
    <w:rsid w:val="00C4439A"/>
    <w:rsid w:val="00C45916"/>
    <w:rsid w:val="00C45EBC"/>
    <w:rsid w:val="00C46192"/>
    <w:rsid w:val="00C46AA2"/>
    <w:rsid w:val="00C46BBA"/>
    <w:rsid w:val="00C477C2"/>
    <w:rsid w:val="00C47BD2"/>
    <w:rsid w:val="00C50106"/>
    <w:rsid w:val="00C50191"/>
    <w:rsid w:val="00C503E5"/>
    <w:rsid w:val="00C50526"/>
    <w:rsid w:val="00C50527"/>
    <w:rsid w:val="00C505D6"/>
    <w:rsid w:val="00C51150"/>
    <w:rsid w:val="00C517AA"/>
    <w:rsid w:val="00C518CC"/>
    <w:rsid w:val="00C51D2B"/>
    <w:rsid w:val="00C520AB"/>
    <w:rsid w:val="00C520DF"/>
    <w:rsid w:val="00C523D2"/>
    <w:rsid w:val="00C5283F"/>
    <w:rsid w:val="00C52C6F"/>
    <w:rsid w:val="00C52C94"/>
    <w:rsid w:val="00C52FD3"/>
    <w:rsid w:val="00C532C3"/>
    <w:rsid w:val="00C538D2"/>
    <w:rsid w:val="00C539AB"/>
    <w:rsid w:val="00C541E8"/>
    <w:rsid w:val="00C555E5"/>
    <w:rsid w:val="00C56A84"/>
    <w:rsid w:val="00C56F22"/>
    <w:rsid w:val="00C57756"/>
    <w:rsid w:val="00C60B8B"/>
    <w:rsid w:val="00C61267"/>
    <w:rsid w:val="00C612C0"/>
    <w:rsid w:val="00C612C3"/>
    <w:rsid w:val="00C617CD"/>
    <w:rsid w:val="00C61D2E"/>
    <w:rsid w:val="00C62283"/>
    <w:rsid w:val="00C624BA"/>
    <w:rsid w:val="00C62F66"/>
    <w:rsid w:val="00C638AB"/>
    <w:rsid w:val="00C63931"/>
    <w:rsid w:val="00C64E49"/>
    <w:rsid w:val="00C65A4B"/>
    <w:rsid w:val="00C65ABF"/>
    <w:rsid w:val="00C65DA0"/>
    <w:rsid w:val="00C66679"/>
    <w:rsid w:val="00C66BF4"/>
    <w:rsid w:val="00C67001"/>
    <w:rsid w:val="00C6735D"/>
    <w:rsid w:val="00C677C7"/>
    <w:rsid w:val="00C67EB6"/>
    <w:rsid w:val="00C705C1"/>
    <w:rsid w:val="00C715C7"/>
    <w:rsid w:val="00C71768"/>
    <w:rsid w:val="00C71A36"/>
    <w:rsid w:val="00C71DD1"/>
    <w:rsid w:val="00C72099"/>
    <w:rsid w:val="00C7214D"/>
    <w:rsid w:val="00C7217C"/>
    <w:rsid w:val="00C724A1"/>
    <w:rsid w:val="00C729BA"/>
    <w:rsid w:val="00C72E1D"/>
    <w:rsid w:val="00C736E4"/>
    <w:rsid w:val="00C736E6"/>
    <w:rsid w:val="00C73A26"/>
    <w:rsid w:val="00C73B93"/>
    <w:rsid w:val="00C73EE4"/>
    <w:rsid w:val="00C74640"/>
    <w:rsid w:val="00C74A5A"/>
    <w:rsid w:val="00C7539F"/>
    <w:rsid w:val="00C75614"/>
    <w:rsid w:val="00C76D91"/>
    <w:rsid w:val="00C77234"/>
    <w:rsid w:val="00C77809"/>
    <w:rsid w:val="00C779DB"/>
    <w:rsid w:val="00C80813"/>
    <w:rsid w:val="00C808A1"/>
    <w:rsid w:val="00C81276"/>
    <w:rsid w:val="00C817B3"/>
    <w:rsid w:val="00C81F57"/>
    <w:rsid w:val="00C82588"/>
    <w:rsid w:val="00C82906"/>
    <w:rsid w:val="00C83459"/>
    <w:rsid w:val="00C838F6"/>
    <w:rsid w:val="00C847ED"/>
    <w:rsid w:val="00C84B54"/>
    <w:rsid w:val="00C84CC9"/>
    <w:rsid w:val="00C850E7"/>
    <w:rsid w:val="00C85115"/>
    <w:rsid w:val="00C85423"/>
    <w:rsid w:val="00C85A51"/>
    <w:rsid w:val="00C8645D"/>
    <w:rsid w:val="00C879CB"/>
    <w:rsid w:val="00C90C60"/>
    <w:rsid w:val="00C90CF6"/>
    <w:rsid w:val="00C913C1"/>
    <w:rsid w:val="00C9182E"/>
    <w:rsid w:val="00C91ADD"/>
    <w:rsid w:val="00C91AF2"/>
    <w:rsid w:val="00C91C99"/>
    <w:rsid w:val="00C91D40"/>
    <w:rsid w:val="00C92143"/>
    <w:rsid w:val="00C92CDB"/>
    <w:rsid w:val="00C93396"/>
    <w:rsid w:val="00C93527"/>
    <w:rsid w:val="00C937C8"/>
    <w:rsid w:val="00C94608"/>
    <w:rsid w:val="00C9488B"/>
    <w:rsid w:val="00C94F2E"/>
    <w:rsid w:val="00C95059"/>
    <w:rsid w:val="00C95248"/>
    <w:rsid w:val="00C95844"/>
    <w:rsid w:val="00C95A79"/>
    <w:rsid w:val="00C95DC1"/>
    <w:rsid w:val="00C966FD"/>
    <w:rsid w:val="00C96769"/>
    <w:rsid w:val="00C96E81"/>
    <w:rsid w:val="00C97324"/>
    <w:rsid w:val="00C97503"/>
    <w:rsid w:val="00C978A2"/>
    <w:rsid w:val="00C97AFC"/>
    <w:rsid w:val="00CA03B7"/>
    <w:rsid w:val="00CA03DB"/>
    <w:rsid w:val="00CA065E"/>
    <w:rsid w:val="00CA082B"/>
    <w:rsid w:val="00CA09FF"/>
    <w:rsid w:val="00CA0CC6"/>
    <w:rsid w:val="00CA1166"/>
    <w:rsid w:val="00CA1653"/>
    <w:rsid w:val="00CA1737"/>
    <w:rsid w:val="00CA1759"/>
    <w:rsid w:val="00CA183E"/>
    <w:rsid w:val="00CA24CE"/>
    <w:rsid w:val="00CA255B"/>
    <w:rsid w:val="00CA28D3"/>
    <w:rsid w:val="00CA2C9F"/>
    <w:rsid w:val="00CA3423"/>
    <w:rsid w:val="00CA3707"/>
    <w:rsid w:val="00CA3A09"/>
    <w:rsid w:val="00CA3E7E"/>
    <w:rsid w:val="00CA45EB"/>
    <w:rsid w:val="00CA4F61"/>
    <w:rsid w:val="00CA5446"/>
    <w:rsid w:val="00CA58A2"/>
    <w:rsid w:val="00CA597B"/>
    <w:rsid w:val="00CA5E36"/>
    <w:rsid w:val="00CA5FC5"/>
    <w:rsid w:val="00CA6764"/>
    <w:rsid w:val="00CA6E87"/>
    <w:rsid w:val="00CA6EF4"/>
    <w:rsid w:val="00CA703E"/>
    <w:rsid w:val="00CA75D2"/>
    <w:rsid w:val="00CA78E9"/>
    <w:rsid w:val="00CB009E"/>
    <w:rsid w:val="00CB04D3"/>
    <w:rsid w:val="00CB09F2"/>
    <w:rsid w:val="00CB0E87"/>
    <w:rsid w:val="00CB17CB"/>
    <w:rsid w:val="00CB28AE"/>
    <w:rsid w:val="00CB374A"/>
    <w:rsid w:val="00CB3F76"/>
    <w:rsid w:val="00CB4016"/>
    <w:rsid w:val="00CB430B"/>
    <w:rsid w:val="00CB4336"/>
    <w:rsid w:val="00CB4998"/>
    <w:rsid w:val="00CB4A8C"/>
    <w:rsid w:val="00CB4BE5"/>
    <w:rsid w:val="00CB50FA"/>
    <w:rsid w:val="00CB5AC7"/>
    <w:rsid w:val="00CB5CB1"/>
    <w:rsid w:val="00CB5DD7"/>
    <w:rsid w:val="00CB600E"/>
    <w:rsid w:val="00CB62DD"/>
    <w:rsid w:val="00CB6EAD"/>
    <w:rsid w:val="00CB7181"/>
    <w:rsid w:val="00CB7901"/>
    <w:rsid w:val="00CB7EC9"/>
    <w:rsid w:val="00CC0D22"/>
    <w:rsid w:val="00CC0E71"/>
    <w:rsid w:val="00CC24F8"/>
    <w:rsid w:val="00CC28FE"/>
    <w:rsid w:val="00CC3267"/>
    <w:rsid w:val="00CC3584"/>
    <w:rsid w:val="00CC41EB"/>
    <w:rsid w:val="00CC4404"/>
    <w:rsid w:val="00CC44CB"/>
    <w:rsid w:val="00CC45B0"/>
    <w:rsid w:val="00CC5912"/>
    <w:rsid w:val="00CC5B40"/>
    <w:rsid w:val="00CC5C65"/>
    <w:rsid w:val="00CC65AE"/>
    <w:rsid w:val="00CC6763"/>
    <w:rsid w:val="00CC6832"/>
    <w:rsid w:val="00CC741F"/>
    <w:rsid w:val="00CD048C"/>
    <w:rsid w:val="00CD04B9"/>
    <w:rsid w:val="00CD06C7"/>
    <w:rsid w:val="00CD0E8E"/>
    <w:rsid w:val="00CD12B3"/>
    <w:rsid w:val="00CD1ED3"/>
    <w:rsid w:val="00CD26EE"/>
    <w:rsid w:val="00CD2CCE"/>
    <w:rsid w:val="00CD2CDD"/>
    <w:rsid w:val="00CD2D77"/>
    <w:rsid w:val="00CD390A"/>
    <w:rsid w:val="00CD3B64"/>
    <w:rsid w:val="00CD4023"/>
    <w:rsid w:val="00CD408D"/>
    <w:rsid w:val="00CD40A5"/>
    <w:rsid w:val="00CD4260"/>
    <w:rsid w:val="00CD47B3"/>
    <w:rsid w:val="00CD5392"/>
    <w:rsid w:val="00CD6791"/>
    <w:rsid w:val="00CD689E"/>
    <w:rsid w:val="00CD6B75"/>
    <w:rsid w:val="00CD759C"/>
    <w:rsid w:val="00CE04EA"/>
    <w:rsid w:val="00CE058A"/>
    <w:rsid w:val="00CE071F"/>
    <w:rsid w:val="00CE11F3"/>
    <w:rsid w:val="00CE161B"/>
    <w:rsid w:val="00CE163F"/>
    <w:rsid w:val="00CE19EC"/>
    <w:rsid w:val="00CE1CAE"/>
    <w:rsid w:val="00CE2DED"/>
    <w:rsid w:val="00CE3829"/>
    <w:rsid w:val="00CE3DE2"/>
    <w:rsid w:val="00CE4963"/>
    <w:rsid w:val="00CE4A6A"/>
    <w:rsid w:val="00CE4B0C"/>
    <w:rsid w:val="00CE4F8F"/>
    <w:rsid w:val="00CE4FE5"/>
    <w:rsid w:val="00CE5C45"/>
    <w:rsid w:val="00CE5F0E"/>
    <w:rsid w:val="00CE5F7B"/>
    <w:rsid w:val="00CE6B82"/>
    <w:rsid w:val="00CE6E33"/>
    <w:rsid w:val="00CE7509"/>
    <w:rsid w:val="00CE7939"/>
    <w:rsid w:val="00CE7AB9"/>
    <w:rsid w:val="00CE7B33"/>
    <w:rsid w:val="00CE7DA5"/>
    <w:rsid w:val="00CF020B"/>
    <w:rsid w:val="00CF0B66"/>
    <w:rsid w:val="00CF2860"/>
    <w:rsid w:val="00CF319E"/>
    <w:rsid w:val="00CF3669"/>
    <w:rsid w:val="00CF401C"/>
    <w:rsid w:val="00CF42B0"/>
    <w:rsid w:val="00CF449B"/>
    <w:rsid w:val="00CF465E"/>
    <w:rsid w:val="00CF4E4C"/>
    <w:rsid w:val="00CF4E74"/>
    <w:rsid w:val="00CF5664"/>
    <w:rsid w:val="00CF59AC"/>
    <w:rsid w:val="00CF5AE5"/>
    <w:rsid w:val="00CF5E9A"/>
    <w:rsid w:val="00CF5F10"/>
    <w:rsid w:val="00CF6649"/>
    <w:rsid w:val="00CF6AB9"/>
    <w:rsid w:val="00CF79C9"/>
    <w:rsid w:val="00CF7F17"/>
    <w:rsid w:val="00D00458"/>
    <w:rsid w:val="00D0048D"/>
    <w:rsid w:val="00D01050"/>
    <w:rsid w:val="00D014FD"/>
    <w:rsid w:val="00D01606"/>
    <w:rsid w:val="00D01F75"/>
    <w:rsid w:val="00D01F9C"/>
    <w:rsid w:val="00D02009"/>
    <w:rsid w:val="00D02163"/>
    <w:rsid w:val="00D0268C"/>
    <w:rsid w:val="00D0389C"/>
    <w:rsid w:val="00D03F58"/>
    <w:rsid w:val="00D04003"/>
    <w:rsid w:val="00D04529"/>
    <w:rsid w:val="00D04A06"/>
    <w:rsid w:val="00D0521F"/>
    <w:rsid w:val="00D06267"/>
    <w:rsid w:val="00D06846"/>
    <w:rsid w:val="00D06BA4"/>
    <w:rsid w:val="00D06D5D"/>
    <w:rsid w:val="00D071E8"/>
    <w:rsid w:val="00D075E1"/>
    <w:rsid w:val="00D10ECF"/>
    <w:rsid w:val="00D116A4"/>
    <w:rsid w:val="00D12CFD"/>
    <w:rsid w:val="00D13039"/>
    <w:rsid w:val="00D13585"/>
    <w:rsid w:val="00D14831"/>
    <w:rsid w:val="00D15D4B"/>
    <w:rsid w:val="00D16668"/>
    <w:rsid w:val="00D170F1"/>
    <w:rsid w:val="00D17360"/>
    <w:rsid w:val="00D17BB6"/>
    <w:rsid w:val="00D17D99"/>
    <w:rsid w:val="00D17F65"/>
    <w:rsid w:val="00D20BE7"/>
    <w:rsid w:val="00D20CBC"/>
    <w:rsid w:val="00D20D07"/>
    <w:rsid w:val="00D20EC2"/>
    <w:rsid w:val="00D21456"/>
    <w:rsid w:val="00D21D8C"/>
    <w:rsid w:val="00D22474"/>
    <w:rsid w:val="00D23190"/>
    <w:rsid w:val="00D2397C"/>
    <w:rsid w:val="00D23AF4"/>
    <w:rsid w:val="00D23BB2"/>
    <w:rsid w:val="00D23FDF"/>
    <w:rsid w:val="00D24282"/>
    <w:rsid w:val="00D242CA"/>
    <w:rsid w:val="00D24F9D"/>
    <w:rsid w:val="00D262BE"/>
    <w:rsid w:val="00D265A6"/>
    <w:rsid w:val="00D26B09"/>
    <w:rsid w:val="00D26CD6"/>
    <w:rsid w:val="00D26D46"/>
    <w:rsid w:val="00D305E8"/>
    <w:rsid w:val="00D30EE9"/>
    <w:rsid w:val="00D30FCF"/>
    <w:rsid w:val="00D31220"/>
    <w:rsid w:val="00D314A6"/>
    <w:rsid w:val="00D3177C"/>
    <w:rsid w:val="00D31C86"/>
    <w:rsid w:val="00D31E01"/>
    <w:rsid w:val="00D31E21"/>
    <w:rsid w:val="00D32203"/>
    <w:rsid w:val="00D322BC"/>
    <w:rsid w:val="00D32CAD"/>
    <w:rsid w:val="00D32FE7"/>
    <w:rsid w:val="00D33317"/>
    <w:rsid w:val="00D3347F"/>
    <w:rsid w:val="00D33547"/>
    <w:rsid w:val="00D33DB4"/>
    <w:rsid w:val="00D34368"/>
    <w:rsid w:val="00D348E6"/>
    <w:rsid w:val="00D34F6D"/>
    <w:rsid w:val="00D35251"/>
    <w:rsid w:val="00D355D6"/>
    <w:rsid w:val="00D35C6C"/>
    <w:rsid w:val="00D35EC2"/>
    <w:rsid w:val="00D3635C"/>
    <w:rsid w:val="00D36DE9"/>
    <w:rsid w:val="00D37FB3"/>
    <w:rsid w:val="00D41452"/>
    <w:rsid w:val="00D41F5C"/>
    <w:rsid w:val="00D42884"/>
    <w:rsid w:val="00D42BDB"/>
    <w:rsid w:val="00D42BDE"/>
    <w:rsid w:val="00D43167"/>
    <w:rsid w:val="00D432A3"/>
    <w:rsid w:val="00D43593"/>
    <w:rsid w:val="00D43664"/>
    <w:rsid w:val="00D43C1E"/>
    <w:rsid w:val="00D4493B"/>
    <w:rsid w:val="00D460AA"/>
    <w:rsid w:val="00D46372"/>
    <w:rsid w:val="00D46D8D"/>
    <w:rsid w:val="00D4719B"/>
    <w:rsid w:val="00D47FE9"/>
    <w:rsid w:val="00D50023"/>
    <w:rsid w:val="00D508BF"/>
    <w:rsid w:val="00D50986"/>
    <w:rsid w:val="00D51028"/>
    <w:rsid w:val="00D514A5"/>
    <w:rsid w:val="00D51ADA"/>
    <w:rsid w:val="00D51C95"/>
    <w:rsid w:val="00D524FE"/>
    <w:rsid w:val="00D52899"/>
    <w:rsid w:val="00D5358D"/>
    <w:rsid w:val="00D541F6"/>
    <w:rsid w:val="00D54940"/>
    <w:rsid w:val="00D54CDD"/>
    <w:rsid w:val="00D54D7E"/>
    <w:rsid w:val="00D552AE"/>
    <w:rsid w:val="00D5590C"/>
    <w:rsid w:val="00D5652E"/>
    <w:rsid w:val="00D574B3"/>
    <w:rsid w:val="00D575BA"/>
    <w:rsid w:val="00D57647"/>
    <w:rsid w:val="00D6057F"/>
    <w:rsid w:val="00D60611"/>
    <w:rsid w:val="00D609F3"/>
    <w:rsid w:val="00D60C45"/>
    <w:rsid w:val="00D6110A"/>
    <w:rsid w:val="00D61271"/>
    <w:rsid w:val="00D61996"/>
    <w:rsid w:val="00D6218B"/>
    <w:rsid w:val="00D62662"/>
    <w:rsid w:val="00D62999"/>
    <w:rsid w:val="00D6355A"/>
    <w:rsid w:val="00D63BBF"/>
    <w:rsid w:val="00D63CA8"/>
    <w:rsid w:val="00D6427E"/>
    <w:rsid w:val="00D64806"/>
    <w:rsid w:val="00D64ADF"/>
    <w:rsid w:val="00D6593A"/>
    <w:rsid w:val="00D65E64"/>
    <w:rsid w:val="00D6603F"/>
    <w:rsid w:val="00D66362"/>
    <w:rsid w:val="00D66D33"/>
    <w:rsid w:val="00D6755F"/>
    <w:rsid w:val="00D70354"/>
    <w:rsid w:val="00D71080"/>
    <w:rsid w:val="00D7147B"/>
    <w:rsid w:val="00D71C1A"/>
    <w:rsid w:val="00D723E8"/>
    <w:rsid w:val="00D72465"/>
    <w:rsid w:val="00D72475"/>
    <w:rsid w:val="00D73EEB"/>
    <w:rsid w:val="00D74641"/>
    <w:rsid w:val="00D74751"/>
    <w:rsid w:val="00D753E8"/>
    <w:rsid w:val="00D76CF3"/>
    <w:rsid w:val="00D77370"/>
    <w:rsid w:val="00D802A9"/>
    <w:rsid w:val="00D80A57"/>
    <w:rsid w:val="00D80A96"/>
    <w:rsid w:val="00D81A50"/>
    <w:rsid w:val="00D82868"/>
    <w:rsid w:val="00D83768"/>
    <w:rsid w:val="00D841C4"/>
    <w:rsid w:val="00D845B5"/>
    <w:rsid w:val="00D84757"/>
    <w:rsid w:val="00D8505B"/>
    <w:rsid w:val="00D85120"/>
    <w:rsid w:val="00D853F4"/>
    <w:rsid w:val="00D8599A"/>
    <w:rsid w:val="00D859AD"/>
    <w:rsid w:val="00D864DF"/>
    <w:rsid w:val="00D86553"/>
    <w:rsid w:val="00D8698C"/>
    <w:rsid w:val="00D90399"/>
    <w:rsid w:val="00D90453"/>
    <w:rsid w:val="00D90631"/>
    <w:rsid w:val="00D911D5"/>
    <w:rsid w:val="00D9243B"/>
    <w:rsid w:val="00D92521"/>
    <w:rsid w:val="00D92563"/>
    <w:rsid w:val="00D92AEC"/>
    <w:rsid w:val="00D92B3B"/>
    <w:rsid w:val="00D92D91"/>
    <w:rsid w:val="00D92F70"/>
    <w:rsid w:val="00D93502"/>
    <w:rsid w:val="00D937AC"/>
    <w:rsid w:val="00D93EC2"/>
    <w:rsid w:val="00D9442F"/>
    <w:rsid w:val="00D94725"/>
    <w:rsid w:val="00D94B96"/>
    <w:rsid w:val="00D96BB7"/>
    <w:rsid w:val="00D97D38"/>
    <w:rsid w:val="00DA0494"/>
    <w:rsid w:val="00DA0B3F"/>
    <w:rsid w:val="00DA15F4"/>
    <w:rsid w:val="00DA1768"/>
    <w:rsid w:val="00DA1EE5"/>
    <w:rsid w:val="00DA2D25"/>
    <w:rsid w:val="00DA2D79"/>
    <w:rsid w:val="00DA328E"/>
    <w:rsid w:val="00DA3897"/>
    <w:rsid w:val="00DA3961"/>
    <w:rsid w:val="00DA423C"/>
    <w:rsid w:val="00DA52AC"/>
    <w:rsid w:val="00DA5599"/>
    <w:rsid w:val="00DA5958"/>
    <w:rsid w:val="00DA652A"/>
    <w:rsid w:val="00DA65E0"/>
    <w:rsid w:val="00DA6A85"/>
    <w:rsid w:val="00DA6AC2"/>
    <w:rsid w:val="00DA74F4"/>
    <w:rsid w:val="00DA7892"/>
    <w:rsid w:val="00DA78F5"/>
    <w:rsid w:val="00DA7D1C"/>
    <w:rsid w:val="00DB09E6"/>
    <w:rsid w:val="00DB28D3"/>
    <w:rsid w:val="00DB3494"/>
    <w:rsid w:val="00DB372D"/>
    <w:rsid w:val="00DB44AB"/>
    <w:rsid w:val="00DB51D2"/>
    <w:rsid w:val="00DB5957"/>
    <w:rsid w:val="00DB61DE"/>
    <w:rsid w:val="00DB69F9"/>
    <w:rsid w:val="00DB6EAE"/>
    <w:rsid w:val="00DB6F39"/>
    <w:rsid w:val="00DB7EFE"/>
    <w:rsid w:val="00DB7F7A"/>
    <w:rsid w:val="00DC08A7"/>
    <w:rsid w:val="00DC0900"/>
    <w:rsid w:val="00DC0DF5"/>
    <w:rsid w:val="00DC0FAA"/>
    <w:rsid w:val="00DC157E"/>
    <w:rsid w:val="00DC1C3D"/>
    <w:rsid w:val="00DC1C5A"/>
    <w:rsid w:val="00DC1E56"/>
    <w:rsid w:val="00DC20CA"/>
    <w:rsid w:val="00DC23B9"/>
    <w:rsid w:val="00DC2810"/>
    <w:rsid w:val="00DC2C70"/>
    <w:rsid w:val="00DC3405"/>
    <w:rsid w:val="00DC357B"/>
    <w:rsid w:val="00DC400B"/>
    <w:rsid w:val="00DC417E"/>
    <w:rsid w:val="00DC5B46"/>
    <w:rsid w:val="00DC61B2"/>
    <w:rsid w:val="00DC676F"/>
    <w:rsid w:val="00DC6888"/>
    <w:rsid w:val="00DC6FDF"/>
    <w:rsid w:val="00DC70D9"/>
    <w:rsid w:val="00DC7331"/>
    <w:rsid w:val="00DC7736"/>
    <w:rsid w:val="00DC7938"/>
    <w:rsid w:val="00DD01EE"/>
    <w:rsid w:val="00DD03B6"/>
    <w:rsid w:val="00DD0422"/>
    <w:rsid w:val="00DD077D"/>
    <w:rsid w:val="00DD0D50"/>
    <w:rsid w:val="00DD19A4"/>
    <w:rsid w:val="00DD1EA5"/>
    <w:rsid w:val="00DD2045"/>
    <w:rsid w:val="00DD2B6F"/>
    <w:rsid w:val="00DD2DA7"/>
    <w:rsid w:val="00DD3455"/>
    <w:rsid w:val="00DD3663"/>
    <w:rsid w:val="00DD3CD4"/>
    <w:rsid w:val="00DD418C"/>
    <w:rsid w:val="00DD4428"/>
    <w:rsid w:val="00DD49BA"/>
    <w:rsid w:val="00DD4DFA"/>
    <w:rsid w:val="00DD513D"/>
    <w:rsid w:val="00DD51C6"/>
    <w:rsid w:val="00DD5270"/>
    <w:rsid w:val="00DD553E"/>
    <w:rsid w:val="00DD56EA"/>
    <w:rsid w:val="00DD5D09"/>
    <w:rsid w:val="00DD6BC6"/>
    <w:rsid w:val="00DD6D25"/>
    <w:rsid w:val="00DD6FB4"/>
    <w:rsid w:val="00DD760F"/>
    <w:rsid w:val="00DD7905"/>
    <w:rsid w:val="00DD7A0E"/>
    <w:rsid w:val="00DE0138"/>
    <w:rsid w:val="00DE0390"/>
    <w:rsid w:val="00DE0400"/>
    <w:rsid w:val="00DE13A7"/>
    <w:rsid w:val="00DE1CC6"/>
    <w:rsid w:val="00DE201E"/>
    <w:rsid w:val="00DE23E5"/>
    <w:rsid w:val="00DE2EFF"/>
    <w:rsid w:val="00DE3333"/>
    <w:rsid w:val="00DE35B3"/>
    <w:rsid w:val="00DE38AF"/>
    <w:rsid w:val="00DE4551"/>
    <w:rsid w:val="00DE4665"/>
    <w:rsid w:val="00DE4BCD"/>
    <w:rsid w:val="00DE5E08"/>
    <w:rsid w:val="00DE7C3C"/>
    <w:rsid w:val="00DE7EB6"/>
    <w:rsid w:val="00DF0397"/>
    <w:rsid w:val="00DF043B"/>
    <w:rsid w:val="00DF0533"/>
    <w:rsid w:val="00DF060F"/>
    <w:rsid w:val="00DF1718"/>
    <w:rsid w:val="00DF1F1F"/>
    <w:rsid w:val="00DF2A09"/>
    <w:rsid w:val="00DF3278"/>
    <w:rsid w:val="00DF3302"/>
    <w:rsid w:val="00DF34D1"/>
    <w:rsid w:val="00DF367D"/>
    <w:rsid w:val="00DF3B8E"/>
    <w:rsid w:val="00DF3E2F"/>
    <w:rsid w:val="00DF428C"/>
    <w:rsid w:val="00DF45D9"/>
    <w:rsid w:val="00DF4DE5"/>
    <w:rsid w:val="00DF503F"/>
    <w:rsid w:val="00DF5B86"/>
    <w:rsid w:val="00DF68C7"/>
    <w:rsid w:val="00DF6DCF"/>
    <w:rsid w:val="00DF7121"/>
    <w:rsid w:val="00DF77F9"/>
    <w:rsid w:val="00E00B01"/>
    <w:rsid w:val="00E00B72"/>
    <w:rsid w:val="00E01B4C"/>
    <w:rsid w:val="00E01C63"/>
    <w:rsid w:val="00E0259C"/>
    <w:rsid w:val="00E0284C"/>
    <w:rsid w:val="00E02889"/>
    <w:rsid w:val="00E03B7E"/>
    <w:rsid w:val="00E03EEC"/>
    <w:rsid w:val="00E0429B"/>
    <w:rsid w:val="00E0458F"/>
    <w:rsid w:val="00E055B0"/>
    <w:rsid w:val="00E05985"/>
    <w:rsid w:val="00E05B5B"/>
    <w:rsid w:val="00E05F71"/>
    <w:rsid w:val="00E06DB4"/>
    <w:rsid w:val="00E07F42"/>
    <w:rsid w:val="00E10008"/>
    <w:rsid w:val="00E10011"/>
    <w:rsid w:val="00E100FB"/>
    <w:rsid w:val="00E10209"/>
    <w:rsid w:val="00E1124C"/>
    <w:rsid w:val="00E11440"/>
    <w:rsid w:val="00E116C3"/>
    <w:rsid w:val="00E124BC"/>
    <w:rsid w:val="00E124E1"/>
    <w:rsid w:val="00E1254C"/>
    <w:rsid w:val="00E132E1"/>
    <w:rsid w:val="00E13E83"/>
    <w:rsid w:val="00E145B9"/>
    <w:rsid w:val="00E14624"/>
    <w:rsid w:val="00E14DF5"/>
    <w:rsid w:val="00E14F05"/>
    <w:rsid w:val="00E15842"/>
    <w:rsid w:val="00E15F6C"/>
    <w:rsid w:val="00E164DB"/>
    <w:rsid w:val="00E164E8"/>
    <w:rsid w:val="00E178AA"/>
    <w:rsid w:val="00E17E2B"/>
    <w:rsid w:val="00E200B6"/>
    <w:rsid w:val="00E20A1E"/>
    <w:rsid w:val="00E20ADC"/>
    <w:rsid w:val="00E2156D"/>
    <w:rsid w:val="00E21BCB"/>
    <w:rsid w:val="00E21E73"/>
    <w:rsid w:val="00E22255"/>
    <w:rsid w:val="00E223B0"/>
    <w:rsid w:val="00E223CC"/>
    <w:rsid w:val="00E2268E"/>
    <w:rsid w:val="00E227F4"/>
    <w:rsid w:val="00E22C0D"/>
    <w:rsid w:val="00E22F3C"/>
    <w:rsid w:val="00E23664"/>
    <w:rsid w:val="00E237FF"/>
    <w:rsid w:val="00E2415F"/>
    <w:rsid w:val="00E2487A"/>
    <w:rsid w:val="00E2495E"/>
    <w:rsid w:val="00E24A00"/>
    <w:rsid w:val="00E24FE2"/>
    <w:rsid w:val="00E25815"/>
    <w:rsid w:val="00E2600E"/>
    <w:rsid w:val="00E26B6B"/>
    <w:rsid w:val="00E2703A"/>
    <w:rsid w:val="00E27074"/>
    <w:rsid w:val="00E272A4"/>
    <w:rsid w:val="00E27EA3"/>
    <w:rsid w:val="00E3019D"/>
    <w:rsid w:val="00E3029F"/>
    <w:rsid w:val="00E305AC"/>
    <w:rsid w:val="00E30744"/>
    <w:rsid w:val="00E30A4A"/>
    <w:rsid w:val="00E30E33"/>
    <w:rsid w:val="00E30ED4"/>
    <w:rsid w:val="00E31108"/>
    <w:rsid w:val="00E31117"/>
    <w:rsid w:val="00E31E81"/>
    <w:rsid w:val="00E31EFF"/>
    <w:rsid w:val="00E3287C"/>
    <w:rsid w:val="00E32AF8"/>
    <w:rsid w:val="00E32BCE"/>
    <w:rsid w:val="00E3315E"/>
    <w:rsid w:val="00E33670"/>
    <w:rsid w:val="00E33D7F"/>
    <w:rsid w:val="00E34C0A"/>
    <w:rsid w:val="00E34FFB"/>
    <w:rsid w:val="00E350BD"/>
    <w:rsid w:val="00E3526E"/>
    <w:rsid w:val="00E354D9"/>
    <w:rsid w:val="00E35940"/>
    <w:rsid w:val="00E36498"/>
    <w:rsid w:val="00E36794"/>
    <w:rsid w:val="00E36B31"/>
    <w:rsid w:val="00E400C4"/>
    <w:rsid w:val="00E41517"/>
    <w:rsid w:val="00E41C9F"/>
    <w:rsid w:val="00E41D70"/>
    <w:rsid w:val="00E42349"/>
    <w:rsid w:val="00E425CC"/>
    <w:rsid w:val="00E43064"/>
    <w:rsid w:val="00E432F3"/>
    <w:rsid w:val="00E438E4"/>
    <w:rsid w:val="00E43AF8"/>
    <w:rsid w:val="00E43F65"/>
    <w:rsid w:val="00E43F6F"/>
    <w:rsid w:val="00E44062"/>
    <w:rsid w:val="00E444E5"/>
    <w:rsid w:val="00E446D3"/>
    <w:rsid w:val="00E44826"/>
    <w:rsid w:val="00E448BF"/>
    <w:rsid w:val="00E44A77"/>
    <w:rsid w:val="00E44AB0"/>
    <w:rsid w:val="00E458D2"/>
    <w:rsid w:val="00E460BC"/>
    <w:rsid w:val="00E463FD"/>
    <w:rsid w:val="00E46520"/>
    <w:rsid w:val="00E46603"/>
    <w:rsid w:val="00E46817"/>
    <w:rsid w:val="00E469B4"/>
    <w:rsid w:val="00E46BAC"/>
    <w:rsid w:val="00E46E6C"/>
    <w:rsid w:val="00E479B1"/>
    <w:rsid w:val="00E50398"/>
    <w:rsid w:val="00E503FC"/>
    <w:rsid w:val="00E518B1"/>
    <w:rsid w:val="00E5194C"/>
    <w:rsid w:val="00E5199C"/>
    <w:rsid w:val="00E51B7C"/>
    <w:rsid w:val="00E529B8"/>
    <w:rsid w:val="00E52DBB"/>
    <w:rsid w:val="00E533B6"/>
    <w:rsid w:val="00E5426C"/>
    <w:rsid w:val="00E5430F"/>
    <w:rsid w:val="00E5450C"/>
    <w:rsid w:val="00E546D9"/>
    <w:rsid w:val="00E550AA"/>
    <w:rsid w:val="00E55EBF"/>
    <w:rsid w:val="00E55F58"/>
    <w:rsid w:val="00E560B3"/>
    <w:rsid w:val="00E56ABA"/>
    <w:rsid w:val="00E56CA3"/>
    <w:rsid w:val="00E56E86"/>
    <w:rsid w:val="00E570A0"/>
    <w:rsid w:val="00E572FB"/>
    <w:rsid w:val="00E5781B"/>
    <w:rsid w:val="00E5782A"/>
    <w:rsid w:val="00E57842"/>
    <w:rsid w:val="00E57EBD"/>
    <w:rsid w:val="00E60165"/>
    <w:rsid w:val="00E60380"/>
    <w:rsid w:val="00E60AEA"/>
    <w:rsid w:val="00E60F8D"/>
    <w:rsid w:val="00E6176B"/>
    <w:rsid w:val="00E62846"/>
    <w:rsid w:val="00E62BBB"/>
    <w:rsid w:val="00E62C97"/>
    <w:rsid w:val="00E631C5"/>
    <w:rsid w:val="00E633E1"/>
    <w:rsid w:val="00E63432"/>
    <w:rsid w:val="00E6413C"/>
    <w:rsid w:val="00E64488"/>
    <w:rsid w:val="00E64597"/>
    <w:rsid w:val="00E64DB1"/>
    <w:rsid w:val="00E654DC"/>
    <w:rsid w:val="00E65AC5"/>
    <w:rsid w:val="00E6624F"/>
    <w:rsid w:val="00E6645D"/>
    <w:rsid w:val="00E66F63"/>
    <w:rsid w:val="00E67984"/>
    <w:rsid w:val="00E70280"/>
    <w:rsid w:val="00E70309"/>
    <w:rsid w:val="00E704F2"/>
    <w:rsid w:val="00E70662"/>
    <w:rsid w:val="00E707B1"/>
    <w:rsid w:val="00E71255"/>
    <w:rsid w:val="00E714D5"/>
    <w:rsid w:val="00E7177F"/>
    <w:rsid w:val="00E71B65"/>
    <w:rsid w:val="00E723A9"/>
    <w:rsid w:val="00E72484"/>
    <w:rsid w:val="00E73BAB"/>
    <w:rsid w:val="00E743AB"/>
    <w:rsid w:val="00E751C7"/>
    <w:rsid w:val="00E7557C"/>
    <w:rsid w:val="00E75B0C"/>
    <w:rsid w:val="00E76885"/>
    <w:rsid w:val="00E76995"/>
    <w:rsid w:val="00E77DFE"/>
    <w:rsid w:val="00E807B0"/>
    <w:rsid w:val="00E807BF"/>
    <w:rsid w:val="00E80917"/>
    <w:rsid w:val="00E80B63"/>
    <w:rsid w:val="00E80F65"/>
    <w:rsid w:val="00E810BE"/>
    <w:rsid w:val="00E814E7"/>
    <w:rsid w:val="00E81E61"/>
    <w:rsid w:val="00E82344"/>
    <w:rsid w:val="00E83237"/>
    <w:rsid w:val="00E83565"/>
    <w:rsid w:val="00E83932"/>
    <w:rsid w:val="00E83B1E"/>
    <w:rsid w:val="00E8426C"/>
    <w:rsid w:val="00E85141"/>
    <w:rsid w:val="00E851AE"/>
    <w:rsid w:val="00E85508"/>
    <w:rsid w:val="00E85567"/>
    <w:rsid w:val="00E856EE"/>
    <w:rsid w:val="00E8579F"/>
    <w:rsid w:val="00E859F4"/>
    <w:rsid w:val="00E85EC0"/>
    <w:rsid w:val="00E861D7"/>
    <w:rsid w:val="00E86ED4"/>
    <w:rsid w:val="00E87531"/>
    <w:rsid w:val="00E87C31"/>
    <w:rsid w:val="00E902D7"/>
    <w:rsid w:val="00E9041E"/>
    <w:rsid w:val="00E906D3"/>
    <w:rsid w:val="00E90786"/>
    <w:rsid w:val="00E9127B"/>
    <w:rsid w:val="00E91C17"/>
    <w:rsid w:val="00E92055"/>
    <w:rsid w:val="00E923B4"/>
    <w:rsid w:val="00E925A4"/>
    <w:rsid w:val="00E925DA"/>
    <w:rsid w:val="00E92E07"/>
    <w:rsid w:val="00E92E90"/>
    <w:rsid w:val="00E93A04"/>
    <w:rsid w:val="00E93F5E"/>
    <w:rsid w:val="00E943DD"/>
    <w:rsid w:val="00E94701"/>
    <w:rsid w:val="00E94A1D"/>
    <w:rsid w:val="00E94B80"/>
    <w:rsid w:val="00E9512A"/>
    <w:rsid w:val="00E954F8"/>
    <w:rsid w:val="00E95D7A"/>
    <w:rsid w:val="00E962A2"/>
    <w:rsid w:val="00E968A3"/>
    <w:rsid w:val="00E96E05"/>
    <w:rsid w:val="00E975C8"/>
    <w:rsid w:val="00E97918"/>
    <w:rsid w:val="00EA0870"/>
    <w:rsid w:val="00EA0881"/>
    <w:rsid w:val="00EA0A92"/>
    <w:rsid w:val="00EA1102"/>
    <w:rsid w:val="00EA1205"/>
    <w:rsid w:val="00EA1239"/>
    <w:rsid w:val="00EA19E1"/>
    <w:rsid w:val="00EA1E27"/>
    <w:rsid w:val="00EA21F6"/>
    <w:rsid w:val="00EA2C2C"/>
    <w:rsid w:val="00EA30D9"/>
    <w:rsid w:val="00EA3124"/>
    <w:rsid w:val="00EA4041"/>
    <w:rsid w:val="00EA442E"/>
    <w:rsid w:val="00EA5059"/>
    <w:rsid w:val="00EA694E"/>
    <w:rsid w:val="00EA7648"/>
    <w:rsid w:val="00EA79D4"/>
    <w:rsid w:val="00EA7A72"/>
    <w:rsid w:val="00EA7E8E"/>
    <w:rsid w:val="00EB04EF"/>
    <w:rsid w:val="00EB0F1F"/>
    <w:rsid w:val="00EB117F"/>
    <w:rsid w:val="00EB171C"/>
    <w:rsid w:val="00EB1809"/>
    <w:rsid w:val="00EB1EAA"/>
    <w:rsid w:val="00EB2060"/>
    <w:rsid w:val="00EB31D7"/>
    <w:rsid w:val="00EB3287"/>
    <w:rsid w:val="00EB339C"/>
    <w:rsid w:val="00EB38AF"/>
    <w:rsid w:val="00EB3B16"/>
    <w:rsid w:val="00EB420D"/>
    <w:rsid w:val="00EB52C0"/>
    <w:rsid w:val="00EB5389"/>
    <w:rsid w:val="00EB5669"/>
    <w:rsid w:val="00EB59CB"/>
    <w:rsid w:val="00EB5C18"/>
    <w:rsid w:val="00EB5EDB"/>
    <w:rsid w:val="00EB6620"/>
    <w:rsid w:val="00EB79C2"/>
    <w:rsid w:val="00EB7CC1"/>
    <w:rsid w:val="00EB7E43"/>
    <w:rsid w:val="00EC0EE3"/>
    <w:rsid w:val="00EC10F7"/>
    <w:rsid w:val="00EC11F9"/>
    <w:rsid w:val="00EC16C2"/>
    <w:rsid w:val="00EC1B36"/>
    <w:rsid w:val="00EC1B6B"/>
    <w:rsid w:val="00EC1C56"/>
    <w:rsid w:val="00EC21A6"/>
    <w:rsid w:val="00EC2213"/>
    <w:rsid w:val="00EC2CC4"/>
    <w:rsid w:val="00EC2D66"/>
    <w:rsid w:val="00EC33B1"/>
    <w:rsid w:val="00EC36AA"/>
    <w:rsid w:val="00EC4026"/>
    <w:rsid w:val="00EC4274"/>
    <w:rsid w:val="00EC4768"/>
    <w:rsid w:val="00EC4EF8"/>
    <w:rsid w:val="00EC52EE"/>
    <w:rsid w:val="00EC6464"/>
    <w:rsid w:val="00EC67B2"/>
    <w:rsid w:val="00EC68C1"/>
    <w:rsid w:val="00EC6C03"/>
    <w:rsid w:val="00EC75BF"/>
    <w:rsid w:val="00EC772C"/>
    <w:rsid w:val="00EC7D39"/>
    <w:rsid w:val="00EC7F32"/>
    <w:rsid w:val="00EC7F94"/>
    <w:rsid w:val="00ED009F"/>
    <w:rsid w:val="00ED016A"/>
    <w:rsid w:val="00ED07A2"/>
    <w:rsid w:val="00ED1179"/>
    <w:rsid w:val="00ED1A15"/>
    <w:rsid w:val="00ED1D26"/>
    <w:rsid w:val="00ED267F"/>
    <w:rsid w:val="00ED28AE"/>
    <w:rsid w:val="00ED30C0"/>
    <w:rsid w:val="00ED3111"/>
    <w:rsid w:val="00ED3635"/>
    <w:rsid w:val="00ED3CDB"/>
    <w:rsid w:val="00ED411A"/>
    <w:rsid w:val="00ED4508"/>
    <w:rsid w:val="00ED51E9"/>
    <w:rsid w:val="00ED53DE"/>
    <w:rsid w:val="00ED55E1"/>
    <w:rsid w:val="00ED7B31"/>
    <w:rsid w:val="00EE00C2"/>
    <w:rsid w:val="00EE06CE"/>
    <w:rsid w:val="00EE06FA"/>
    <w:rsid w:val="00EE09F6"/>
    <w:rsid w:val="00EE1105"/>
    <w:rsid w:val="00EE112F"/>
    <w:rsid w:val="00EE1251"/>
    <w:rsid w:val="00EE1432"/>
    <w:rsid w:val="00EE222C"/>
    <w:rsid w:val="00EE2257"/>
    <w:rsid w:val="00EE2391"/>
    <w:rsid w:val="00EE264D"/>
    <w:rsid w:val="00EE28E1"/>
    <w:rsid w:val="00EE32EC"/>
    <w:rsid w:val="00EE3E9B"/>
    <w:rsid w:val="00EE46CA"/>
    <w:rsid w:val="00EE47B0"/>
    <w:rsid w:val="00EE49F5"/>
    <w:rsid w:val="00EE558B"/>
    <w:rsid w:val="00EE65F3"/>
    <w:rsid w:val="00EE6829"/>
    <w:rsid w:val="00EE689C"/>
    <w:rsid w:val="00EE6941"/>
    <w:rsid w:val="00EE6FAB"/>
    <w:rsid w:val="00EE6FBC"/>
    <w:rsid w:val="00EE7142"/>
    <w:rsid w:val="00EE7A18"/>
    <w:rsid w:val="00EE7C7F"/>
    <w:rsid w:val="00EF04DD"/>
    <w:rsid w:val="00EF0C85"/>
    <w:rsid w:val="00EF0CCE"/>
    <w:rsid w:val="00EF0FA3"/>
    <w:rsid w:val="00EF16EB"/>
    <w:rsid w:val="00EF1973"/>
    <w:rsid w:val="00EF1B7D"/>
    <w:rsid w:val="00EF1C29"/>
    <w:rsid w:val="00EF1CF1"/>
    <w:rsid w:val="00EF25C7"/>
    <w:rsid w:val="00EF2E51"/>
    <w:rsid w:val="00EF3184"/>
    <w:rsid w:val="00EF3AC1"/>
    <w:rsid w:val="00EF3D36"/>
    <w:rsid w:val="00EF4E99"/>
    <w:rsid w:val="00EF5CBC"/>
    <w:rsid w:val="00EF6099"/>
    <w:rsid w:val="00EF6981"/>
    <w:rsid w:val="00EF6CED"/>
    <w:rsid w:val="00EF7380"/>
    <w:rsid w:val="00EF7CD3"/>
    <w:rsid w:val="00F00236"/>
    <w:rsid w:val="00F01062"/>
    <w:rsid w:val="00F0123E"/>
    <w:rsid w:val="00F0130B"/>
    <w:rsid w:val="00F01500"/>
    <w:rsid w:val="00F015D5"/>
    <w:rsid w:val="00F01C64"/>
    <w:rsid w:val="00F01EAE"/>
    <w:rsid w:val="00F0263E"/>
    <w:rsid w:val="00F04CC0"/>
    <w:rsid w:val="00F0506F"/>
    <w:rsid w:val="00F05525"/>
    <w:rsid w:val="00F05ABE"/>
    <w:rsid w:val="00F066A5"/>
    <w:rsid w:val="00F06717"/>
    <w:rsid w:val="00F068E7"/>
    <w:rsid w:val="00F06BF6"/>
    <w:rsid w:val="00F06C50"/>
    <w:rsid w:val="00F071EA"/>
    <w:rsid w:val="00F074A3"/>
    <w:rsid w:val="00F07913"/>
    <w:rsid w:val="00F115B7"/>
    <w:rsid w:val="00F11636"/>
    <w:rsid w:val="00F1216C"/>
    <w:rsid w:val="00F1217D"/>
    <w:rsid w:val="00F12458"/>
    <w:rsid w:val="00F12993"/>
    <w:rsid w:val="00F12B22"/>
    <w:rsid w:val="00F13A15"/>
    <w:rsid w:val="00F13E7C"/>
    <w:rsid w:val="00F13F41"/>
    <w:rsid w:val="00F1438A"/>
    <w:rsid w:val="00F149E7"/>
    <w:rsid w:val="00F152C7"/>
    <w:rsid w:val="00F15BD1"/>
    <w:rsid w:val="00F15BF8"/>
    <w:rsid w:val="00F15C4D"/>
    <w:rsid w:val="00F166CA"/>
    <w:rsid w:val="00F16ED5"/>
    <w:rsid w:val="00F170A0"/>
    <w:rsid w:val="00F17962"/>
    <w:rsid w:val="00F2000C"/>
    <w:rsid w:val="00F20707"/>
    <w:rsid w:val="00F20709"/>
    <w:rsid w:val="00F20FEC"/>
    <w:rsid w:val="00F211D6"/>
    <w:rsid w:val="00F21280"/>
    <w:rsid w:val="00F21534"/>
    <w:rsid w:val="00F21B66"/>
    <w:rsid w:val="00F21C8A"/>
    <w:rsid w:val="00F21D7A"/>
    <w:rsid w:val="00F22516"/>
    <w:rsid w:val="00F22921"/>
    <w:rsid w:val="00F22C3C"/>
    <w:rsid w:val="00F231C9"/>
    <w:rsid w:val="00F23D91"/>
    <w:rsid w:val="00F2432F"/>
    <w:rsid w:val="00F24332"/>
    <w:rsid w:val="00F2468B"/>
    <w:rsid w:val="00F24BF9"/>
    <w:rsid w:val="00F24CC7"/>
    <w:rsid w:val="00F251DB"/>
    <w:rsid w:val="00F2549D"/>
    <w:rsid w:val="00F2605B"/>
    <w:rsid w:val="00F262BD"/>
    <w:rsid w:val="00F27346"/>
    <w:rsid w:val="00F27513"/>
    <w:rsid w:val="00F27757"/>
    <w:rsid w:val="00F27803"/>
    <w:rsid w:val="00F27821"/>
    <w:rsid w:val="00F304C5"/>
    <w:rsid w:val="00F305E2"/>
    <w:rsid w:val="00F309BE"/>
    <w:rsid w:val="00F30AA4"/>
    <w:rsid w:val="00F31783"/>
    <w:rsid w:val="00F31AEB"/>
    <w:rsid w:val="00F32261"/>
    <w:rsid w:val="00F32C26"/>
    <w:rsid w:val="00F33853"/>
    <w:rsid w:val="00F33940"/>
    <w:rsid w:val="00F33A71"/>
    <w:rsid w:val="00F344BA"/>
    <w:rsid w:val="00F34AD6"/>
    <w:rsid w:val="00F34B58"/>
    <w:rsid w:val="00F34CB5"/>
    <w:rsid w:val="00F3552C"/>
    <w:rsid w:val="00F356C8"/>
    <w:rsid w:val="00F35BA2"/>
    <w:rsid w:val="00F35EAC"/>
    <w:rsid w:val="00F36008"/>
    <w:rsid w:val="00F36888"/>
    <w:rsid w:val="00F40267"/>
    <w:rsid w:val="00F4047A"/>
    <w:rsid w:val="00F409E2"/>
    <w:rsid w:val="00F40C86"/>
    <w:rsid w:val="00F40E72"/>
    <w:rsid w:val="00F41149"/>
    <w:rsid w:val="00F4124A"/>
    <w:rsid w:val="00F4124D"/>
    <w:rsid w:val="00F41315"/>
    <w:rsid w:val="00F41B28"/>
    <w:rsid w:val="00F41EA4"/>
    <w:rsid w:val="00F42708"/>
    <w:rsid w:val="00F42728"/>
    <w:rsid w:val="00F4273F"/>
    <w:rsid w:val="00F42A6B"/>
    <w:rsid w:val="00F437B9"/>
    <w:rsid w:val="00F43885"/>
    <w:rsid w:val="00F43BEF"/>
    <w:rsid w:val="00F44AE1"/>
    <w:rsid w:val="00F44C80"/>
    <w:rsid w:val="00F44DEF"/>
    <w:rsid w:val="00F45340"/>
    <w:rsid w:val="00F4553E"/>
    <w:rsid w:val="00F45F8F"/>
    <w:rsid w:val="00F47102"/>
    <w:rsid w:val="00F4766E"/>
    <w:rsid w:val="00F477FC"/>
    <w:rsid w:val="00F47ED8"/>
    <w:rsid w:val="00F47F25"/>
    <w:rsid w:val="00F506A4"/>
    <w:rsid w:val="00F50F54"/>
    <w:rsid w:val="00F51088"/>
    <w:rsid w:val="00F514C5"/>
    <w:rsid w:val="00F51CB2"/>
    <w:rsid w:val="00F52744"/>
    <w:rsid w:val="00F536C3"/>
    <w:rsid w:val="00F53AC0"/>
    <w:rsid w:val="00F54624"/>
    <w:rsid w:val="00F54CA0"/>
    <w:rsid w:val="00F54CA9"/>
    <w:rsid w:val="00F54F53"/>
    <w:rsid w:val="00F54FE3"/>
    <w:rsid w:val="00F55A65"/>
    <w:rsid w:val="00F567A1"/>
    <w:rsid w:val="00F56BDC"/>
    <w:rsid w:val="00F57D37"/>
    <w:rsid w:val="00F57F12"/>
    <w:rsid w:val="00F600E9"/>
    <w:rsid w:val="00F60A3A"/>
    <w:rsid w:val="00F60B77"/>
    <w:rsid w:val="00F60B97"/>
    <w:rsid w:val="00F61086"/>
    <w:rsid w:val="00F613D2"/>
    <w:rsid w:val="00F61430"/>
    <w:rsid w:val="00F6153D"/>
    <w:rsid w:val="00F621A8"/>
    <w:rsid w:val="00F62290"/>
    <w:rsid w:val="00F6346E"/>
    <w:rsid w:val="00F63596"/>
    <w:rsid w:val="00F63714"/>
    <w:rsid w:val="00F63C2C"/>
    <w:rsid w:val="00F641C7"/>
    <w:rsid w:val="00F6423A"/>
    <w:rsid w:val="00F64267"/>
    <w:rsid w:val="00F64C78"/>
    <w:rsid w:val="00F652F5"/>
    <w:rsid w:val="00F65EDB"/>
    <w:rsid w:val="00F660BC"/>
    <w:rsid w:val="00F66145"/>
    <w:rsid w:val="00F66257"/>
    <w:rsid w:val="00F6634B"/>
    <w:rsid w:val="00F666B0"/>
    <w:rsid w:val="00F6681D"/>
    <w:rsid w:val="00F669AD"/>
    <w:rsid w:val="00F66ABD"/>
    <w:rsid w:val="00F66B65"/>
    <w:rsid w:val="00F6730E"/>
    <w:rsid w:val="00F679E2"/>
    <w:rsid w:val="00F7024D"/>
    <w:rsid w:val="00F7057D"/>
    <w:rsid w:val="00F70A82"/>
    <w:rsid w:val="00F70D11"/>
    <w:rsid w:val="00F70D52"/>
    <w:rsid w:val="00F71235"/>
    <w:rsid w:val="00F71C78"/>
    <w:rsid w:val="00F71C8D"/>
    <w:rsid w:val="00F72912"/>
    <w:rsid w:val="00F7297F"/>
    <w:rsid w:val="00F72B51"/>
    <w:rsid w:val="00F72E55"/>
    <w:rsid w:val="00F731B8"/>
    <w:rsid w:val="00F73367"/>
    <w:rsid w:val="00F73672"/>
    <w:rsid w:val="00F73799"/>
    <w:rsid w:val="00F73A5A"/>
    <w:rsid w:val="00F73C8D"/>
    <w:rsid w:val="00F759D8"/>
    <w:rsid w:val="00F7658E"/>
    <w:rsid w:val="00F7693E"/>
    <w:rsid w:val="00F76D54"/>
    <w:rsid w:val="00F76FC3"/>
    <w:rsid w:val="00F774D2"/>
    <w:rsid w:val="00F80D48"/>
    <w:rsid w:val="00F80DDE"/>
    <w:rsid w:val="00F81884"/>
    <w:rsid w:val="00F820F9"/>
    <w:rsid w:val="00F821E8"/>
    <w:rsid w:val="00F82765"/>
    <w:rsid w:val="00F8280E"/>
    <w:rsid w:val="00F83552"/>
    <w:rsid w:val="00F83AA1"/>
    <w:rsid w:val="00F83DBC"/>
    <w:rsid w:val="00F83F5B"/>
    <w:rsid w:val="00F84719"/>
    <w:rsid w:val="00F8474E"/>
    <w:rsid w:val="00F84A2A"/>
    <w:rsid w:val="00F84E66"/>
    <w:rsid w:val="00F85051"/>
    <w:rsid w:val="00F85343"/>
    <w:rsid w:val="00F85AA9"/>
    <w:rsid w:val="00F86097"/>
    <w:rsid w:val="00F86340"/>
    <w:rsid w:val="00F86B45"/>
    <w:rsid w:val="00F87490"/>
    <w:rsid w:val="00F87831"/>
    <w:rsid w:val="00F9038E"/>
    <w:rsid w:val="00F90453"/>
    <w:rsid w:val="00F92321"/>
    <w:rsid w:val="00F927B7"/>
    <w:rsid w:val="00F92B7F"/>
    <w:rsid w:val="00F93523"/>
    <w:rsid w:val="00F93A07"/>
    <w:rsid w:val="00F93B95"/>
    <w:rsid w:val="00F93C60"/>
    <w:rsid w:val="00F94249"/>
    <w:rsid w:val="00F94535"/>
    <w:rsid w:val="00F94543"/>
    <w:rsid w:val="00F94821"/>
    <w:rsid w:val="00F94FA8"/>
    <w:rsid w:val="00F953EF"/>
    <w:rsid w:val="00F95F4E"/>
    <w:rsid w:val="00F96151"/>
    <w:rsid w:val="00F9626F"/>
    <w:rsid w:val="00F96466"/>
    <w:rsid w:val="00F9658F"/>
    <w:rsid w:val="00F96B3A"/>
    <w:rsid w:val="00F97363"/>
    <w:rsid w:val="00F97888"/>
    <w:rsid w:val="00FA0010"/>
    <w:rsid w:val="00FA01BC"/>
    <w:rsid w:val="00FA104B"/>
    <w:rsid w:val="00FA1A48"/>
    <w:rsid w:val="00FA1C89"/>
    <w:rsid w:val="00FA20E7"/>
    <w:rsid w:val="00FA2205"/>
    <w:rsid w:val="00FA2BC0"/>
    <w:rsid w:val="00FA2E1B"/>
    <w:rsid w:val="00FA331C"/>
    <w:rsid w:val="00FA3369"/>
    <w:rsid w:val="00FA3662"/>
    <w:rsid w:val="00FA3D27"/>
    <w:rsid w:val="00FA3DED"/>
    <w:rsid w:val="00FA4559"/>
    <w:rsid w:val="00FA508C"/>
    <w:rsid w:val="00FA5559"/>
    <w:rsid w:val="00FA5B3B"/>
    <w:rsid w:val="00FA61A6"/>
    <w:rsid w:val="00FA64B6"/>
    <w:rsid w:val="00FA64F1"/>
    <w:rsid w:val="00FA66DE"/>
    <w:rsid w:val="00FA6BEB"/>
    <w:rsid w:val="00FA6C2E"/>
    <w:rsid w:val="00FA6D1A"/>
    <w:rsid w:val="00FB0153"/>
    <w:rsid w:val="00FB0333"/>
    <w:rsid w:val="00FB06A4"/>
    <w:rsid w:val="00FB0760"/>
    <w:rsid w:val="00FB0F74"/>
    <w:rsid w:val="00FB1995"/>
    <w:rsid w:val="00FB199F"/>
    <w:rsid w:val="00FB29D6"/>
    <w:rsid w:val="00FB32CA"/>
    <w:rsid w:val="00FB3305"/>
    <w:rsid w:val="00FB33CF"/>
    <w:rsid w:val="00FB39CA"/>
    <w:rsid w:val="00FB3E65"/>
    <w:rsid w:val="00FB465B"/>
    <w:rsid w:val="00FB48C4"/>
    <w:rsid w:val="00FB49CC"/>
    <w:rsid w:val="00FB4D7B"/>
    <w:rsid w:val="00FB54FF"/>
    <w:rsid w:val="00FB5760"/>
    <w:rsid w:val="00FB58E8"/>
    <w:rsid w:val="00FB5928"/>
    <w:rsid w:val="00FB5B33"/>
    <w:rsid w:val="00FB5B3B"/>
    <w:rsid w:val="00FB6077"/>
    <w:rsid w:val="00FB612A"/>
    <w:rsid w:val="00FB6960"/>
    <w:rsid w:val="00FB6C8B"/>
    <w:rsid w:val="00FB6F19"/>
    <w:rsid w:val="00FB6F3B"/>
    <w:rsid w:val="00FB74AC"/>
    <w:rsid w:val="00FB7B3D"/>
    <w:rsid w:val="00FC036D"/>
    <w:rsid w:val="00FC0738"/>
    <w:rsid w:val="00FC07CB"/>
    <w:rsid w:val="00FC08CB"/>
    <w:rsid w:val="00FC0D7C"/>
    <w:rsid w:val="00FC12EB"/>
    <w:rsid w:val="00FC199C"/>
    <w:rsid w:val="00FC1A1E"/>
    <w:rsid w:val="00FC1DFC"/>
    <w:rsid w:val="00FC28AC"/>
    <w:rsid w:val="00FC2A05"/>
    <w:rsid w:val="00FC2C41"/>
    <w:rsid w:val="00FC300E"/>
    <w:rsid w:val="00FC333B"/>
    <w:rsid w:val="00FC38BD"/>
    <w:rsid w:val="00FC3987"/>
    <w:rsid w:val="00FC42BC"/>
    <w:rsid w:val="00FC4406"/>
    <w:rsid w:val="00FC4679"/>
    <w:rsid w:val="00FC4A32"/>
    <w:rsid w:val="00FC4B47"/>
    <w:rsid w:val="00FC550B"/>
    <w:rsid w:val="00FC5A44"/>
    <w:rsid w:val="00FC5BC8"/>
    <w:rsid w:val="00FC5F0E"/>
    <w:rsid w:val="00FC5F13"/>
    <w:rsid w:val="00FC614F"/>
    <w:rsid w:val="00FC6D1D"/>
    <w:rsid w:val="00FC7AB2"/>
    <w:rsid w:val="00FC7C18"/>
    <w:rsid w:val="00FD02D9"/>
    <w:rsid w:val="00FD04C8"/>
    <w:rsid w:val="00FD0A7C"/>
    <w:rsid w:val="00FD0D63"/>
    <w:rsid w:val="00FD0EB7"/>
    <w:rsid w:val="00FD12BD"/>
    <w:rsid w:val="00FD1561"/>
    <w:rsid w:val="00FD16E6"/>
    <w:rsid w:val="00FD1C71"/>
    <w:rsid w:val="00FD2302"/>
    <w:rsid w:val="00FD2559"/>
    <w:rsid w:val="00FD2F9C"/>
    <w:rsid w:val="00FD347A"/>
    <w:rsid w:val="00FD3B17"/>
    <w:rsid w:val="00FD4888"/>
    <w:rsid w:val="00FD4E79"/>
    <w:rsid w:val="00FD522A"/>
    <w:rsid w:val="00FD5AE0"/>
    <w:rsid w:val="00FD5D73"/>
    <w:rsid w:val="00FD5DFF"/>
    <w:rsid w:val="00FD6572"/>
    <w:rsid w:val="00FD66EC"/>
    <w:rsid w:val="00FD6B71"/>
    <w:rsid w:val="00FD764A"/>
    <w:rsid w:val="00FD7763"/>
    <w:rsid w:val="00FE004A"/>
    <w:rsid w:val="00FE0281"/>
    <w:rsid w:val="00FE1374"/>
    <w:rsid w:val="00FE14A5"/>
    <w:rsid w:val="00FE1810"/>
    <w:rsid w:val="00FE20BA"/>
    <w:rsid w:val="00FE2220"/>
    <w:rsid w:val="00FE2A92"/>
    <w:rsid w:val="00FE2AC2"/>
    <w:rsid w:val="00FE351F"/>
    <w:rsid w:val="00FE3A24"/>
    <w:rsid w:val="00FE4412"/>
    <w:rsid w:val="00FE49CA"/>
    <w:rsid w:val="00FE4A95"/>
    <w:rsid w:val="00FE5793"/>
    <w:rsid w:val="00FE610C"/>
    <w:rsid w:val="00FE6237"/>
    <w:rsid w:val="00FE64EF"/>
    <w:rsid w:val="00FE6765"/>
    <w:rsid w:val="00FE6B98"/>
    <w:rsid w:val="00FE6FBD"/>
    <w:rsid w:val="00FE7194"/>
    <w:rsid w:val="00FE7945"/>
    <w:rsid w:val="00FE7FA4"/>
    <w:rsid w:val="00FF01E7"/>
    <w:rsid w:val="00FF02EC"/>
    <w:rsid w:val="00FF0BD2"/>
    <w:rsid w:val="00FF0C20"/>
    <w:rsid w:val="00FF1056"/>
    <w:rsid w:val="00FF1502"/>
    <w:rsid w:val="00FF1819"/>
    <w:rsid w:val="00FF1CA5"/>
    <w:rsid w:val="00FF26B6"/>
    <w:rsid w:val="00FF27DC"/>
    <w:rsid w:val="00FF2C8B"/>
    <w:rsid w:val="00FF385A"/>
    <w:rsid w:val="00FF3B3B"/>
    <w:rsid w:val="00FF4B9A"/>
    <w:rsid w:val="00FF4DAF"/>
    <w:rsid w:val="00FF51DA"/>
    <w:rsid w:val="00FF5262"/>
    <w:rsid w:val="00FF5304"/>
    <w:rsid w:val="00FF5D36"/>
    <w:rsid w:val="00FF5FCC"/>
    <w:rsid w:val="00FF60DA"/>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2D708"/>
  <w15:docId w15:val="{E599B66A-D11A-4452-8FAE-B4E5BB2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uiPriority w:val="99"/>
    <w:qFormat/>
    <w:rsid w:val="00602E3F"/>
    <w:pPr>
      <w:keepNext/>
      <w:pageBreakBefore/>
      <w:numPr>
        <w:numId w:val="5"/>
      </w:numPr>
      <w:tabs>
        <w:tab w:val="clear" w:pos="432"/>
        <w:tab w:val="num" w:pos="540"/>
      </w:tabs>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uiPriority w:val="99"/>
    <w:qFormat/>
    <w:rsid w:val="007032D6"/>
    <w:pPr>
      <w:keepNext w:val="0"/>
      <w:pageBreakBefore w:val="0"/>
      <w:numPr>
        <w:ilvl w:val="1"/>
      </w:numPr>
      <w:tabs>
        <w:tab w:val="left" w:pos="709"/>
      </w:tabs>
      <w:spacing w:before="60"/>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uiPriority w:val="99"/>
    <w:qFormat/>
    <w:rsid w:val="003423D5"/>
    <w:pPr>
      <w:pageBreakBefore w:val="0"/>
      <w:numPr>
        <w:ilvl w:val="2"/>
      </w:numPr>
      <w:tabs>
        <w:tab w:val="left" w:pos="900"/>
      </w:tabs>
      <w:spacing w:before="6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C02AD6"/>
    <w:pPr>
      <w:numPr>
        <w:ilvl w:val="3"/>
      </w:numPr>
      <w:tabs>
        <w:tab w:val="left" w:pos="992"/>
      </w:tabs>
      <w:outlineLvl w:val="3"/>
    </w:pPr>
    <w:rPr>
      <w:b w:val="0"/>
      <w:bCs/>
      <w:szCs w:val="28"/>
    </w:rPr>
  </w:style>
  <w:style w:type="paragraph" w:styleId="Heading5">
    <w:name w:val="heading 5"/>
    <w:aliases w:val="Heading 5 Char1 Char,Heading 5 Char Char Char,Heading 5 Char Char1"/>
    <w:basedOn w:val="Heading4"/>
    <w:next w:val="Normal"/>
    <w:link w:val="Heading5Char"/>
    <w:qFormat/>
    <w:rsid w:val="00C02AD6"/>
    <w:pPr>
      <w:numPr>
        <w:ilvl w:val="4"/>
      </w:numPr>
      <w:tabs>
        <w:tab w:val="clear" w:pos="992"/>
        <w:tab w:val="left" w:pos="1134"/>
      </w:tabs>
      <w:outlineLvl w:val="4"/>
    </w:pPr>
    <w:rPr>
      <w:bCs w:val="0"/>
      <w:iCs/>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val="0"/>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602E3F"/>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7032D6"/>
    <w:rPr>
      <w:rFonts w:ascii="Arial" w:hAnsi="Arial" w:cs="Arial"/>
      <w:b/>
      <w:iCs/>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3423D5"/>
    <w:rPr>
      <w:rFonts w:ascii="Arial" w:hAnsi="Arial" w:cs="Arial"/>
      <w:b/>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664CE1"/>
    <w:rPr>
      <w:rFonts w:ascii="Arial" w:hAnsi="Arial" w:cs="Arial"/>
      <w:b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0D2B16"/>
    <w:rPr>
      <w:rFonts w:ascii="Arial" w:hAnsi="Arial" w:cs="Arial"/>
      <w:iCs/>
      <w:kern w:val="32"/>
      <w:sz w:val="22"/>
      <w:szCs w:val="26"/>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423D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60"/>
      <w:jc w:val="center"/>
      <w:textAlignment w:val="auto"/>
    </w:pPr>
    <w:rPr>
      <w:b/>
    </w:rPr>
  </w:style>
  <w:style w:type="character" w:customStyle="1" w:styleId="CaptionChar1">
    <w:name w:val="Caption Char1"/>
    <w:aliases w:val="Figure Text Char1,fig:# Char2,tab:# Char2,equ:# Char2"/>
    <w:link w:val="Caption"/>
    <w:uiPriority w:val="35"/>
    <w:rsid w:val="003423D5"/>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customStyle="1" w:styleId="FootnoteTextChar">
    <w:name w:val="Footnote Text Char"/>
    <w:basedOn w:val="DefaultParagraphFont"/>
    <w:link w:val="FootnoteText"/>
    <w:rsid w:val="00664CE1"/>
    <w:rPr>
      <w:rFonts w:ascii="Arial" w:hAnsi="Arial"/>
    </w:rPr>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character" w:customStyle="1" w:styleId="TableCellChar">
    <w:name w:val="Table Cell Char"/>
    <w:link w:val="TableCell"/>
    <w:locked/>
    <w:rsid w:val="000D2B16"/>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character" w:customStyle="1" w:styleId="NoteChar">
    <w:name w:val="Note Char"/>
    <w:basedOn w:val="DefaultParagraphFont"/>
    <w:link w:val="Note"/>
    <w:rsid w:val="00072314"/>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after="120"/>
      <w:ind w:left="1985" w:hanging="1985"/>
      <w:textAlignment w:val="auto"/>
    </w:pPr>
    <w:rPr>
      <w:b/>
      <w:bCs w:val="0"/>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paragraph" w:customStyle="1" w:styleId="RETechSignal">
    <w:name w:val="RE_TechSignal"/>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keepNext w:val="0"/>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val="0"/>
      <w:kern w:val="0"/>
      <w:szCs w:val="20"/>
    </w:rPr>
  </w:style>
  <w:style w:type="paragraph" w:customStyle="1" w:styleId="REDataType">
    <w:name w:val="RE_DataType"/>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Signal">
    <w:name w:val="RE_LogSignal"/>
    <w:basedOn w:val="Heading8"/>
    <w:qFormat/>
    <w:locked/>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RELogParameter">
    <w:name w:val="RE_LogParameter"/>
    <w:basedOn w:val="Heading8"/>
    <w:next w:val="Normal"/>
    <w:qFormat/>
    <w:rsid w:val="00693142"/>
    <w:pPr>
      <w:keepNext w:val="0"/>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after="240"/>
      <w:textAlignment w:val="auto"/>
    </w:pPr>
    <w:rPr>
      <w:rFonts w:ascii="Univers" w:hAnsi="Univers" w:cs="Times New Roman"/>
      <w:b/>
      <w:bCs w:val="0"/>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Definitions">
    <w:name w:val="Definitions"/>
    <w:basedOn w:val="Normal"/>
    <w:rsid w:val="00C35291"/>
    <w:pPr>
      <w:overflowPunct/>
      <w:autoSpaceDE/>
      <w:autoSpaceDN/>
      <w:adjustRightInd/>
      <w:spacing w:after="60"/>
      <w:ind w:left="2268" w:hanging="2268"/>
      <w:jc w:val="both"/>
      <w:textAlignment w:val="auto"/>
    </w:pPr>
    <w:rPr>
      <w:szCs w:val="24"/>
      <w:lang w:val="en-GB"/>
    </w:rPr>
  </w:style>
  <w:style w:type="table" w:styleId="GridTable3">
    <w:name w:val="Grid Table 3"/>
    <w:basedOn w:val="TableNormal"/>
    <w:uiPriority w:val="48"/>
    <w:rsid w:val="00374D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74D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B002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002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D28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5D28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VelocityScript">
    <w:name w:val="Velocity Script"/>
    <w:basedOn w:val="Normal"/>
    <w:link w:val="VelocityScriptChar"/>
    <w:qFormat/>
    <w:rsid w:val="005837A5"/>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5837A5"/>
    <w:rPr>
      <w:rFonts w:ascii="Consolas" w:hAnsi="Consolas"/>
      <w:color w:val="7F7F7F" w:themeColor="text1" w:themeTint="80"/>
      <w:lang w:val="en-GB"/>
    </w:rPr>
  </w:style>
  <w:style w:type="paragraph" w:customStyle="1" w:styleId="VelocityStatement">
    <w:name w:val="Velocity Statement"/>
    <w:basedOn w:val="Normal"/>
    <w:qFormat/>
    <w:rsid w:val="006214CE"/>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TableHeaderLeft">
    <w:name w:val="TableHeaderLeft"/>
    <w:basedOn w:val="Normal"/>
    <w:rsid w:val="00072314"/>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072314"/>
  </w:style>
  <w:style w:type="character" w:customStyle="1" w:styleId="Style3">
    <w:name w:val="Style3"/>
    <w:basedOn w:val="DefaultParagraphFont"/>
    <w:uiPriority w:val="1"/>
    <w:rsid w:val="00072314"/>
  </w:style>
  <w:style w:type="paragraph" w:customStyle="1" w:styleId="REUserHint">
    <w:name w:val="RE_UserHint"/>
    <w:basedOn w:val="Note"/>
    <w:next w:val="Normal"/>
    <w:link w:val="REUserHintChar"/>
    <w:qFormat/>
    <w:rsid w:val="00072314"/>
    <w:pPr>
      <w:shd w:val="clear" w:color="auto" w:fill="D6E3BC" w:themeFill="accent3" w:themeFillTint="66"/>
    </w:pPr>
    <w:rPr>
      <w:rFonts w:ascii="Arial" w:hAnsi="Arial"/>
      <w:i/>
      <w:color w:val="7F7F7F" w:themeColor="text1" w:themeTint="80"/>
    </w:rPr>
  </w:style>
  <w:style w:type="character" w:customStyle="1" w:styleId="REUserHintChar">
    <w:name w:val="RE_UserHint Char"/>
    <w:basedOn w:val="NoteChar"/>
    <w:link w:val="REUserHint"/>
    <w:rsid w:val="00072314"/>
    <w:rPr>
      <w:rFonts w:ascii="Arial" w:hAnsi="Arial"/>
      <w:bCs/>
      <w:i/>
      <w:color w:val="7F7F7F" w:themeColor="text1" w:themeTint="80"/>
      <w:sz w:val="16"/>
      <w:shd w:val="clear" w:color="auto" w:fill="D6E3BC" w:themeFill="accent3" w:themeFillTint="66"/>
    </w:rPr>
  </w:style>
  <w:style w:type="character" w:styleId="UnresolvedMention">
    <w:name w:val="Unresolved Mention"/>
    <w:basedOn w:val="DefaultParagraphFont"/>
    <w:uiPriority w:val="99"/>
    <w:semiHidden/>
    <w:unhideWhenUsed/>
    <w:rsid w:val="00050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3311087">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68705044">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55859310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iki.ford.com/display/RequirementsEngineering/Specification+templates" TargetMode="External"/><Relationship Id="rId26" Type="http://schemas.microsoft.com/office/2016/09/relationships/commentsIds" Target="commentsIds.xml"/><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iki.ford.com/pages/viewpage.action?pageId=104991616&amp;src=contextnavpagetreemode" TargetMode="External"/><Relationship Id="rId34" Type="http://schemas.openxmlformats.org/officeDocument/2006/relationships/image" Target="media/image5.jpg"/><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wiki.ford.com/display/RequirementsEngineering/Requirements+Attributes" TargetMode="External"/><Relationship Id="rId76"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7" Type="http://schemas.openxmlformats.org/officeDocument/2006/relationships/styles" Target="styles.xml"/><Relationship Id="rId71" Type="http://schemas.openxmlformats.org/officeDocument/2006/relationships/hyperlink" Target="http://wiki.ford.com/display/RequirementsEngineering/Requirements+Attributes"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9" Type="http://schemas.openxmlformats.org/officeDocument/2006/relationships/image" Target="media/image4.jpg"/><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s://www.vsemweb.ford.com/tc/launchapp?-attach=true&amp;-s=226TCSession&amp;-o=jXfpx2PHx3NrTDAAAAAAAAAAAAA&amp;servername=Production_Server"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wiki.ford.com/display/RequirementsEngineering/Requirements+Attributes" TargetMode="External"/><Relationship Id="rId74" Type="http://schemas.openxmlformats.org/officeDocument/2006/relationships/hyperlink" Target="http://wiki.ford.com/display/RequirementsEngineering/Requirements+Attributes" TargetMode="External"/><Relationship Id="rId79" Type="http://schemas.microsoft.com/office/2011/relationships/people" Target="people.xml"/><Relationship Id="rId5" Type="http://schemas.openxmlformats.org/officeDocument/2006/relationships/customXml" Target="../customXml/item5.xml"/><Relationship Id="rId61" Type="http://schemas.openxmlformats.org/officeDocument/2006/relationships/hyperlink" Target="http://wiki.ford.com/display/RequirementsEngineering/Requirements+Attributes" TargetMode="External"/><Relationship Id="rId10" Type="http://schemas.openxmlformats.org/officeDocument/2006/relationships/footnotes" Target="foot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hyperlink" Target="https://www.vsemweb.ford.com/tc/launchapp?-attach=true&amp;-s=226TCSession&amp;-o=n0SJN9h0x3NrTDAAAAAAAAAAAAA&amp;servername=Production_Server"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Requirements+Attributes" TargetMode="External"/><Relationship Id="rId73" Type="http://schemas.openxmlformats.org/officeDocument/2006/relationships/hyperlink" Target="http://wiki.ford.com/display/RequirementsEngineering/Requirements+Attributes" TargetMode="External"/><Relationship Id="rId78" Type="http://schemas.openxmlformats.org/officeDocument/2006/relationships/fontTable" Target="fontTable.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image" Target="media/image3.jpg"/><Relationship Id="rId30" Type="http://schemas.openxmlformats.org/officeDocument/2006/relationships/hyperlink" Target="https://www.vsemweb.ford.com/tc/launchapp?-attach=true&amp;-s=226TCSession&amp;-o=gPXpSoIbx3NrTDAAAAAAAAAAAAA&amp;servername=Production_Server"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wiki.ford.com/display/RequirementsEngineering/Requirements+Attributes" TargetMode="External"/><Relationship Id="rId69" Type="http://schemas.openxmlformats.org/officeDocument/2006/relationships/hyperlink" Target="http://wiki.ford.com/display/RequirementsEngineering/Requirements+Attributes" TargetMode="External"/><Relationship Id="rId77"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hyperlink" Target="http://wiki.ford.com/display/RequirementsEngineering/Requirements+Attributes" TargetMode="External"/><Relationship Id="rId80"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semweb.ford.com/tc/launchapp?-attach=true&amp;-s=226TCSession&amp;-o=jAjBC4Cjx3NrTDAAAAAAAAAAAAA&amp;servername=Production_Server" TargetMode="External"/><Relationship Id="rId25" Type="http://schemas.microsoft.com/office/2011/relationships/commentsExtended" Target="commentsExtended.xml"/><Relationship Id="rId33" Type="http://schemas.openxmlformats.org/officeDocument/2006/relationships/hyperlink" Target="http://wiki.ford.com/display/CS/Service+Catalog" TargetMode="External"/><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wiki.ford.com/display/RequirementsEngineering/Requirements+Attributes" TargetMode="External"/><Relationship Id="rId20" Type="http://schemas.openxmlformats.org/officeDocument/2006/relationships/hyperlink" Target="http://wiki.ford.com/display/RequirementsEngineering/How+to+use+the+Specification+Templa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display/RequirementsEngineering/Requirements+Attributes" TargetMode="External"/><Relationship Id="rId70" Type="http://schemas.openxmlformats.org/officeDocument/2006/relationships/hyperlink" Target="http://wiki.ford.com/display/RequirementsEngineering/Requirements+Attributes" TargetMode="External"/><Relationship Id="rId75" Type="http://schemas.openxmlformats.org/officeDocument/2006/relationships/hyperlink" Target="http://www.fgti.ford.com/client/NewFGTI/CopyrightNotice.htm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hyperlink" Target="http://wiki.ford.com/display/RequirementsEngineering/Requirements+Attributes" TargetMode="External"/><Relationship Id="rId28" Type="http://schemas.openxmlformats.org/officeDocument/2006/relationships/hyperlink" Target="https://www.vsemweb.ford.com:443/tc/launchapp?-attach=true&amp;-s=226TCSession&amp;-o=ZmZNi0JHx3NrTDAAAAAAAAAAAAA" TargetMode="External"/><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ND6\Desktop\_FeatureImplSpec_Template_v6-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0E3D39E71248FF9D731D44BB692481"/>
        <w:category>
          <w:name w:val="General"/>
          <w:gallery w:val="placeholder"/>
        </w:category>
        <w:types>
          <w:type w:val="bbPlcHdr"/>
        </w:types>
        <w:behaviors>
          <w:behavior w:val="content"/>
        </w:behaviors>
        <w:guid w:val="{96AB1C41-F144-429F-A95F-F061773F69BD}"/>
      </w:docPartPr>
      <w:docPartBody>
        <w:p w:rsidR="00B53146" w:rsidRDefault="00B53146" w:rsidP="00B53146">
          <w:pPr>
            <w:pStyle w:val="A20E3D39E71248FF9D731D44BB692481"/>
          </w:pPr>
          <w:r w:rsidRPr="002C30BD">
            <w:rPr>
              <w:rStyle w:val="PlaceholderText"/>
            </w:rPr>
            <w:t>Choose an item.</w:t>
          </w:r>
        </w:p>
      </w:docPartBody>
    </w:docPart>
    <w:docPart>
      <w:docPartPr>
        <w:name w:val="7CFF6A9B30B44935A13A2C4CEEFC68CA"/>
        <w:category>
          <w:name w:val="General"/>
          <w:gallery w:val="placeholder"/>
        </w:category>
        <w:types>
          <w:type w:val="bbPlcHdr"/>
        </w:types>
        <w:behaviors>
          <w:behavior w:val="content"/>
        </w:behaviors>
        <w:guid w:val="{79C74993-C3E2-4F2B-BB48-2B9B2504C2A2}"/>
      </w:docPartPr>
      <w:docPartBody>
        <w:p w:rsidR="00B53146" w:rsidRDefault="00B53146" w:rsidP="00B53146">
          <w:pPr>
            <w:pStyle w:val="7CFF6A9B30B44935A13A2C4CEEFC68CA"/>
          </w:pPr>
          <w:r w:rsidRPr="002C30BD">
            <w:rPr>
              <w:rStyle w:val="PlaceholderText"/>
            </w:rPr>
            <w:t>Choose an item.</w:t>
          </w:r>
        </w:p>
      </w:docPartBody>
    </w:docPart>
    <w:docPart>
      <w:docPartPr>
        <w:name w:val="1C156A9C25DD4A6395135F1013909562"/>
        <w:category>
          <w:name w:val="General"/>
          <w:gallery w:val="placeholder"/>
        </w:category>
        <w:types>
          <w:type w:val="bbPlcHdr"/>
        </w:types>
        <w:behaviors>
          <w:behavior w:val="content"/>
        </w:behaviors>
        <w:guid w:val="{DB21C33E-09F3-4E81-AC7D-62C68FB9427D}"/>
      </w:docPartPr>
      <w:docPartBody>
        <w:p w:rsidR="00B53146" w:rsidRDefault="00B53146" w:rsidP="00B53146">
          <w:pPr>
            <w:pStyle w:val="1C156A9C25DD4A6395135F1013909562"/>
          </w:pPr>
          <w:r w:rsidRPr="00D20BE7">
            <w:rPr>
              <w:sz w:val="18"/>
            </w:rPr>
            <w:t>Choose an item.</w:t>
          </w:r>
        </w:p>
      </w:docPartBody>
    </w:docPart>
    <w:docPart>
      <w:docPartPr>
        <w:name w:val="6DC7FC6F600441FB9555EA58D392FA0F"/>
        <w:category>
          <w:name w:val="General"/>
          <w:gallery w:val="placeholder"/>
        </w:category>
        <w:types>
          <w:type w:val="bbPlcHdr"/>
        </w:types>
        <w:behaviors>
          <w:behavior w:val="content"/>
        </w:behaviors>
        <w:guid w:val="{5C7053D1-3BD3-4ADF-B390-55232EDC8CE6}"/>
      </w:docPartPr>
      <w:docPartBody>
        <w:p w:rsidR="00B53146" w:rsidRDefault="00B53146" w:rsidP="00B53146">
          <w:pPr>
            <w:pStyle w:val="6DC7FC6F600441FB9555EA58D392FA0F"/>
          </w:pPr>
          <w:r w:rsidRPr="007636BD">
            <w:rPr>
              <w:rStyle w:val="PlaceholderText"/>
            </w:rPr>
            <w:t>Choose an item.</w:t>
          </w:r>
        </w:p>
      </w:docPartBody>
    </w:docPart>
    <w:docPart>
      <w:docPartPr>
        <w:name w:val="EA83B65EB77C4CE0946A73FA5052F2C6"/>
        <w:category>
          <w:name w:val="General"/>
          <w:gallery w:val="placeholder"/>
        </w:category>
        <w:types>
          <w:type w:val="bbPlcHdr"/>
        </w:types>
        <w:behaviors>
          <w:behavior w:val="content"/>
        </w:behaviors>
        <w:guid w:val="{9A932013-AE69-4D81-8620-E2A9C88043B0}"/>
      </w:docPartPr>
      <w:docPartBody>
        <w:p w:rsidR="00B53146" w:rsidRDefault="00B53146" w:rsidP="00B53146">
          <w:pPr>
            <w:pStyle w:val="EA83B65EB77C4CE0946A73FA5052F2C6"/>
          </w:pPr>
          <w:r w:rsidRPr="007636BD">
            <w:rPr>
              <w:rStyle w:val="PlaceholderText"/>
            </w:rPr>
            <w:t>Choose an item.</w:t>
          </w:r>
        </w:p>
      </w:docPartBody>
    </w:docPart>
    <w:docPart>
      <w:docPartPr>
        <w:name w:val="ED2E10C823584A0C9407F4EB24AA054D"/>
        <w:category>
          <w:name w:val="General"/>
          <w:gallery w:val="placeholder"/>
        </w:category>
        <w:types>
          <w:type w:val="bbPlcHdr"/>
        </w:types>
        <w:behaviors>
          <w:behavior w:val="content"/>
        </w:behaviors>
        <w:guid w:val="{86B68BC0-1EE1-4481-B739-A351166C91DC}"/>
      </w:docPartPr>
      <w:docPartBody>
        <w:p w:rsidR="00B53146" w:rsidRDefault="00B53146" w:rsidP="00B53146">
          <w:pPr>
            <w:pStyle w:val="ED2E10C823584A0C9407F4EB24AA054D"/>
          </w:pPr>
          <w:r w:rsidRPr="007636BD">
            <w:rPr>
              <w:rStyle w:val="PlaceholderText"/>
            </w:rPr>
            <w:t>Choose an item.</w:t>
          </w:r>
        </w:p>
      </w:docPartBody>
    </w:docPart>
    <w:docPart>
      <w:docPartPr>
        <w:name w:val="CDD4217B844A421DBE0DB7402C6FEC5A"/>
        <w:category>
          <w:name w:val="General"/>
          <w:gallery w:val="placeholder"/>
        </w:category>
        <w:types>
          <w:type w:val="bbPlcHdr"/>
        </w:types>
        <w:behaviors>
          <w:behavior w:val="content"/>
        </w:behaviors>
        <w:guid w:val="{DBCCCA76-BCF4-4BA0-8642-F9C11151EF86}"/>
      </w:docPartPr>
      <w:docPartBody>
        <w:p w:rsidR="00B53146" w:rsidRDefault="00B53146" w:rsidP="00B53146">
          <w:pPr>
            <w:pStyle w:val="CDD4217B844A421DBE0DB7402C6FEC5A"/>
          </w:pPr>
          <w:r w:rsidRPr="002C30B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A8"/>
    <w:rsid w:val="00000269"/>
    <w:rsid w:val="00000D03"/>
    <w:rsid w:val="000373ED"/>
    <w:rsid w:val="00050B91"/>
    <w:rsid w:val="00054701"/>
    <w:rsid w:val="00081C20"/>
    <w:rsid w:val="00082891"/>
    <w:rsid w:val="00090C26"/>
    <w:rsid w:val="000B29E0"/>
    <w:rsid w:val="000B31C2"/>
    <w:rsid w:val="000B4C81"/>
    <w:rsid w:val="000C3422"/>
    <w:rsid w:val="000D638E"/>
    <w:rsid w:val="000F2B27"/>
    <w:rsid w:val="000F3B30"/>
    <w:rsid w:val="000F5180"/>
    <w:rsid w:val="00106045"/>
    <w:rsid w:val="00111B6C"/>
    <w:rsid w:val="00116FDD"/>
    <w:rsid w:val="00144723"/>
    <w:rsid w:val="00144E97"/>
    <w:rsid w:val="0014733E"/>
    <w:rsid w:val="00147951"/>
    <w:rsid w:val="00162CDE"/>
    <w:rsid w:val="001702B1"/>
    <w:rsid w:val="0018159F"/>
    <w:rsid w:val="001826ED"/>
    <w:rsid w:val="00183950"/>
    <w:rsid w:val="00184734"/>
    <w:rsid w:val="00186BF9"/>
    <w:rsid w:val="0019527D"/>
    <w:rsid w:val="00195F22"/>
    <w:rsid w:val="001B035D"/>
    <w:rsid w:val="001B06D0"/>
    <w:rsid w:val="001B0C5B"/>
    <w:rsid w:val="001B4330"/>
    <w:rsid w:val="001B5CC7"/>
    <w:rsid w:val="001C2D2F"/>
    <w:rsid w:val="001D3688"/>
    <w:rsid w:val="001E2C6B"/>
    <w:rsid w:val="001F2590"/>
    <w:rsid w:val="00205411"/>
    <w:rsid w:val="00235716"/>
    <w:rsid w:val="0023572D"/>
    <w:rsid w:val="00241719"/>
    <w:rsid w:val="00250AB0"/>
    <w:rsid w:val="00256E05"/>
    <w:rsid w:val="002603D7"/>
    <w:rsid w:val="00262D92"/>
    <w:rsid w:val="00262E86"/>
    <w:rsid w:val="00277C74"/>
    <w:rsid w:val="00282D90"/>
    <w:rsid w:val="002A205F"/>
    <w:rsid w:val="002A2C53"/>
    <w:rsid w:val="002A5FFC"/>
    <w:rsid w:val="002F4794"/>
    <w:rsid w:val="00310CEC"/>
    <w:rsid w:val="00353B3F"/>
    <w:rsid w:val="003567FF"/>
    <w:rsid w:val="00362E3E"/>
    <w:rsid w:val="00363AC9"/>
    <w:rsid w:val="00376CC2"/>
    <w:rsid w:val="00395D89"/>
    <w:rsid w:val="003A5CD3"/>
    <w:rsid w:val="003B2640"/>
    <w:rsid w:val="003B6631"/>
    <w:rsid w:val="003C6250"/>
    <w:rsid w:val="003D262D"/>
    <w:rsid w:val="003E46B2"/>
    <w:rsid w:val="0040386C"/>
    <w:rsid w:val="004059C0"/>
    <w:rsid w:val="00407392"/>
    <w:rsid w:val="00412A4D"/>
    <w:rsid w:val="0041494D"/>
    <w:rsid w:val="00467987"/>
    <w:rsid w:val="00473825"/>
    <w:rsid w:val="00476237"/>
    <w:rsid w:val="0048092D"/>
    <w:rsid w:val="00484C31"/>
    <w:rsid w:val="004930A4"/>
    <w:rsid w:val="00496C2D"/>
    <w:rsid w:val="004A10B4"/>
    <w:rsid w:val="004A1144"/>
    <w:rsid w:val="004B3FFC"/>
    <w:rsid w:val="004C4C00"/>
    <w:rsid w:val="004C52A7"/>
    <w:rsid w:val="004D5C83"/>
    <w:rsid w:val="00517952"/>
    <w:rsid w:val="00521D2A"/>
    <w:rsid w:val="00532A68"/>
    <w:rsid w:val="0057217C"/>
    <w:rsid w:val="00575649"/>
    <w:rsid w:val="005757A2"/>
    <w:rsid w:val="00577B9D"/>
    <w:rsid w:val="005A00C7"/>
    <w:rsid w:val="005B0F47"/>
    <w:rsid w:val="005B2173"/>
    <w:rsid w:val="005B29CA"/>
    <w:rsid w:val="005B4270"/>
    <w:rsid w:val="005F0DAE"/>
    <w:rsid w:val="00612345"/>
    <w:rsid w:val="006247B8"/>
    <w:rsid w:val="006356B5"/>
    <w:rsid w:val="00643061"/>
    <w:rsid w:val="00643C8C"/>
    <w:rsid w:val="00673E92"/>
    <w:rsid w:val="0068575A"/>
    <w:rsid w:val="00690476"/>
    <w:rsid w:val="00691A6C"/>
    <w:rsid w:val="006A2AB9"/>
    <w:rsid w:val="006A66DD"/>
    <w:rsid w:val="006B072F"/>
    <w:rsid w:val="006B1CB1"/>
    <w:rsid w:val="006C1AF6"/>
    <w:rsid w:val="006E2C0E"/>
    <w:rsid w:val="006F54C2"/>
    <w:rsid w:val="007066BB"/>
    <w:rsid w:val="0071193B"/>
    <w:rsid w:val="00716745"/>
    <w:rsid w:val="0072068D"/>
    <w:rsid w:val="007239E0"/>
    <w:rsid w:val="00723E87"/>
    <w:rsid w:val="00735F28"/>
    <w:rsid w:val="00742715"/>
    <w:rsid w:val="00743709"/>
    <w:rsid w:val="00743B5D"/>
    <w:rsid w:val="00761F45"/>
    <w:rsid w:val="00762A85"/>
    <w:rsid w:val="00763A94"/>
    <w:rsid w:val="0077602B"/>
    <w:rsid w:val="00792CAC"/>
    <w:rsid w:val="007953BC"/>
    <w:rsid w:val="007A099A"/>
    <w:rsid w:val="007A0C77"/>
    <w:rsid w:val="007B12AD"/>
    <w:rsid w:val="007B72F9"/>
    <w:rsid w:val="007C16EA"/>
    <w:rsid w:val="007C49F2"/>
    <w:rsid w:val="007E29D5"/>
    <w:rsid w:val="00800014"/>
    <w:rsid w:val="00801D5B"/>
    <w:rsid w:val="00832A76"/>
    <w:rsid w:val="00835ED4"/>
    <w:rsid w:val="00837274"/>
    <w:rsid w:val="00861034"/>
    <w:rsid w:val="0087014A"/>
    <w:rsid w:val="00870A7B"/>
    <w:rsid w:val="00874448"/>
    <w:rsid w:val="008922AD"/>
    <w:rsid w:val="008A63DC"/>
    <w:rsid w:val="008B2B9E"/>
    <w:rsid w:val="008B6966"/>
    <w:rsid w:val="008C457A"/>
    <w:rsid w:val="008C6F6E"/>
    <w:rsid w:val="008D5332"/>
    <w:rsid w:val="008E0743"/>
    <w:rsid w:val="008E56C4"/>
    <w:rsid w:val="008F1568"/>
    <w:rsid w:val="00923590"/>
    <w:rsid w:val="009331AC"/>
    <w:rsid w:val="00935240"/>
    <w:rsid w:val="009515E5"/>
    <w:rsid w:val="009B0492"/>
    <w:rsid w:val="009B075E"/>
    <w:rsid w:val="009E5432"/>
    <w:rsid w:val="009F495A"/>
    <w:rsid w:val="00A052A8"/>
    <w:rsid w:val="00A2168D"/>
    <w:rsid w:val="00A249A1"/>
    <w:rsid w:val="00A46A5D"/>
    <w:rsid w:val="00A67362"/>
    <w:rsid w:val="00A71690"/>
    <w:rsid w:val="00A84264"/>
    <w:rsid w:val="00A97B85"/>
    <w:rsid w:val="00AC37E3"/>
    <w:rsid w:val="00AD147C"/>
    <w:rsid w:val="00B00B38"/>
    <w:rsid w:val="00B10D5B"/>
    <w:rsid w:val="00B1337B"/>
    <w:rsid w:val="00B17E73"/>
    <w:rsid w:val="00B22B72"/>
    <w:rsid w:val="00B374E1"/>
    <w:rsid w:val="00B53146"/>
    <w:rsid w:val="00B56976"/>
    <w:rsid w:val="00B57471"/>
    <w:rsid w:val="00B61575"/>
    <w:rsid w:val="00B62BA7"/>
    <w:rsid w:val="00B75850"/>
    <w:rsid w:val="00B75A26"/>
    <w:rsid w:val="00B77CED"/>
    <w:rsid w:val="00B81B4E"/>
    <w:rsid w:val="00B87ABE"/>
    <w:rsid w:val="00BD5C8F"/>
    <w:rsid w:val="00BD6909"/>
    <w:rsid w:val="00BE0FC1"/>
    <w:rsid w:val="00BE7C63"/>
    <w:rsid w:val="00BF27D4"/>
    <w:rsid w:val="00BF51DF"/>
    <w:rsid w:val="00C004CF"/>
    <w:rsid w:val="00C078E1"/>
    <w:rsid w:val="00C15D32"/>
    <w:rsid w:val="00C272A4"/>
    <w:rsid w:val="00C3451F"/>
    <w:rsid w:val="00C366FD"/>
    <w:rsid w:val="00C80938"/>
    <w:rsid w:val="00C83798"/>
    <w:rsid w:val="00C86023"/>
    <w:rsid w:val="00CB2539"/>
    <w:rsid w:val="00CE6CF2"/>
    <w:rsid w:val="00CF328F"/>
    <w:rsid w:val="00D23715"/>
    <w:rsid w:val="00D42C7C"/>
    <w:rsid w:val="00D50942"/>
    <w:rsid w:val="00D53396"/>
    <w:rsid w:val="00D53A1C"/>
    <w:rsid w:val="00D53BAE"/>
    <w:rsid w:val="00D82727"/>
    <w:rsid w:val="00D82FF7"/>
    <w:rsid w:val="00DA50AC"/>
    <w:rsid w:val="00DB5CD6"/>
    <w:rsid w:val="00DC14B6"/>
    <w:rsid w:val="00DE7948"/>
    <w:rsid w:val="00DF7D1D"/>
    <w:rsid w:val="00E4071E"/>
    <w:rsid w:val="00E44600"/>
    <w:rsid w:val="00E605D2"/>
    <w:rsid w:val="00E648E4"/>
    <w:rsid w:val="00E74C18"/>
    <w:rsid w:val="00E76624"/>
    <w:rsid w:val="00E80445"/>
    <w:rsid w:val="00EA41EE"/>
    <w:rsid w:val="00EC3FBB"/>
    <w:rsid w:val="00EC53BF"/>
    <w:rsid w:val="00ED1B55"/>
    <w:rsid w:val="00EE21F7"/>
    <w:rsid w:val="00EE6914"/>
    <w:rsid w:val="00EF3C53"/>
    <w:rsid w:val="00F05403"/>
    <w:rsid w:val="00F17909"/>
    <w:rsid w:val="00F25083"/>
    <w:rsid w:val="00F2578F"/>
    <w:rsid w:val="00F25C8B"/>
    <w:rsid w:val="00F26EEB"/>
    <w:rsid w:val="00F653C4"/>
    <w:rsid w:val="00F730D4"/>
    <w:rsid w:val="00F84D68"/>
    <w:rsid w:val="00F92B05"/>
    <w:rsid w:val="00FB4195"/>
    <w:rsid w:val="00FB4F24"/>
    <w:rsid w:val="00FB7B8E"/>
    <w:rsid w:val="00FD4B83"/>
    <w:rsid w:val="00FD6085"/>
    <w:rsid w:val="00FF79EA"/>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A94A823634601BFBF513C4367933A">
    <w:name w:val="92EA94A823634601BFBF513C4367933A"/>
    <w:rsid w:val="00A052A8"/>
  </w:style>
  <w:style w:type="character" w:styleId="PlaceholderText">
    <w:name w:val="Placeholder Text"/>
    <w:basedOn w:val="DefaultParagraphFont"/>
    <w:uiPriority w:val="99"/>
    <w:rsid w:val="00B53146"/>
  </w:style>
  <w:style w:type="paragraph" w:customStyle="1" w:styleId="B4C83EC5BC194BE5951DC85AEC77D3FE">
    <w:name w:val="B4C83EC5BC194BE5951DC85AEC77D3FE"/>
    <w:rsid w:val="00A052A8"/>
  </w:style>
  <w:style w:type="paragraph" w:customStyle="1" w:styleId="4F7397E7D80B448DB8D95F8D4371FF7A">
    <w:name w:val="4F7397E7D80B448DB8D95F8D4371FF7A"/>
    <w:rsid w:val="00A052A8"/>
  </w:style>
  <w:style w:type="paragraph" w:customStyle="1" w:styleId="9DED42CE754641A2800000CFAD935AC2">
    <w:name w:val="9DED42CE754641A2800000CFAD935AC2"/>
    <w:rsid w:val="00A052A8"/>
  </w:style>
  <w:style w:type="paragraph" w:customStyle="1" w:styleId="8CEAA5B83C3143B0AAC8ABC427E29E76">
    <w:name w:val="8CEAA5B83C3143B0AAC8ABC427E29E76"/>
    <w:rsid w:val="00A052A8"/>
  </w:style>
  <w:style w:type="paragraph" w:customStyle="1" w:styleId="FD8FD66970FE4172A2AC76F337B96711">
    <w:name w:val="FD8FD66970FE4172A2AC76F337B96711"/>
    <w:rsid w:val="00A052A8"/>
  </w:style>
  <w:style w:type="paragraph" w:customStyle="1" w:styleId="72ABDAA3224940068121BAAA4DD79E7E">
    <w:name w:val="72ABDAA3224940068121BAAA4DD79E7E"/>
    <w:rsid w:val="00A052A8"/>
  </w:style>
  <w:style w:type="paragraph" w:customStyle="1" w:styleId="0035CFDF5D2B49A8BB11A79617CB070A">
    <w:name w:val="0035CFDF5D2B49A8BB11A79617CB070A"/>
    <w:rsid w:val="00A052A8"/>
  </w:style>
  <w:style w:type="paragraph" w:customStyle="1" w:styleId="E1537075FE03473093524F3896E49B2A">
    <w:name w:val="E1537075FE03473093524F3896E49B2A"/>
    <w:rsid w:val="00A052A8"/>
  </w:style>
  <w:style w:type="paragraph" w:customStyle="1" w:styleId="0095D7BA45F04D79AA9EAB6682D3FB53">
    <w:name w:val="0095D7BA45F04D79AA9EAB6682D3FB53"/>
    <w:rsid w:val="00A052A8"/>
  </w:style>
  <w:style w:type="paragraph" w:customStyle="1" w:styleId="BDE9EDA42E044BC59A065B5C6BBF624D">
    <w:name w:val="BDE9EDA42E044BC59A065B5C6BBF624D"/>
    <w:rsid w:val="00A052A8"/>
  </w:style>
  <w:style w:type="paragraph" w:customStyle="1" w:styleId="1293DC86950E4DA4AAB6A53388EFC88E">
    <w:name w:val="1293DC86950E4DA4AAB6A53388EFC88E"/>
    <w:rsid w:val="00A052A8"/>
  </w:style>
  <w:style w:type="paragraph" w:customStyle="1" w:styleId="F3F1733A9B4945E68DE4CE23EC8E2F4A">
    <w:name w:val="F3F1733A9B4945E68DE4CE23EC8E2F4A"/>
    <w:rsid w:val="00A052A8"/>
  </w:style>
  <w:style w:type="paragraph" w:customStyle="1" w:styleId="867741E173E84B4BBBFA324111374D79">
    <w:name w:val="867741E173E84B4BBBFA324111374D79"/>
    <w:rsid w:val="00A052A8"/>
  </w:style>
  <w:style w:type="paragraph" w:customStyle="1" w:styleId="6B5D4CF20FD84AD6B36800E0D096672D">
    <w:name w:val="6B5D4CF20FD84AD6B36800E0D096672D"/>
    <w:rsid w:val="00A052A8"/>
  </w:style>
  <w:style w:type="paragraph" w:customStyle="1" w:styleId="7D0B1B9E1D894406941164EB5B7B22BB">
    <w:name w:val="7D0B1B9E1D894406941164EB5B7B22BB"/>
    <w:rsid w:val="00A052A8"/>
  </w:style>
  <w:style w:type="paragraph" w:customStyle="1" w:styleId="4A98C8B3CDFA4B199558EBB28BE69BD7">
    <w:name w:val="4A98C8B3CDFA4B199558EBB28BE69BD7"/>
    <w:rsid w:val="00A052A8"/>
  </w:style>
  <w:style w:type="paragraph" w:customStyle="1" w:styleId="27A92BCC463F47EF90C1DB8DA39B231A">
    <w:name w:val="27A92BCC463F47EF90C1DB8DA39B231A"/>
    <w:rsid w:val="00A052A8"/>
  </w:style>
  <w:style w:type="paragraph" w:customStyle="1" w:styleId="7A596BB7C4D0446CA3B4E3D4F9C7AE72">
    <w:name w:val="7A596BB7C4D0446CA3B4E3D4F9C7AE72"/>
    <w:rsid w:val="00A052A8"/>
  </w:style>
  <w:style w:type="paragraph" w:customStyle="1" w:styleId="533D889ECADA478FA5EB32D4B2D619ED">
    <w:name w:val="533D889ECADA478FA5EB32D4B2D619ED"/>
    <w:rsid w:val="00A052A8"/>
  </w:style>
  <w:style w:type="paragraph" w:customStyle="1" w:styleId="B032B947E32B4EB2ACFB82098F9F76BB">
    <w:name w:val="B032B947E32B4EB2ACFB82098F9F76BB"/>
    <w:rsid w:val="00A052A8"/>
  </w:style>
  <w:style w:type="paragraph" w:customStyle="1" w:styleId="042E5372F5E149D2B0A821E190B651F8">
    <w:name w:val="042E5372F5E149D2B0A821E190B651F8"/>
    <w:rsid w:val="00A052A8"/>
  </w:style>
  <w:style w:type="paragraph" w:customStyle="1" w:styleId="4582EDE1CC364B9FB895DEE01CDA59A7">
    <w:name w:val="4582EDE1CC364B9FB895DEE01CDA59A7"/>
    <w:rsid w:val="00A052A8"/>
  </w:style>
  <w:style w:type="paragraph" w:customStyle="1" w:styleId="8BED94236038455AB8E96D37BF2339B6">
    <w:name w:val="8BED94236038455AB8E96D37BF2339B6"/>
    <w:rsid w:val="00A052A8"/>
  </w:style>
  <w:style w:type="paragraph" w:customStyle="1" w:styleId="C12B4B15F0B04A3CA28C0E17049240EC">
    <w:name w:val="C12B4B15F0B04A3CA28C0E17049240EC"/>
    <w:rsid w:val="004930A4"/>
  </w:style>
  <w:style w:type="paragraph" w:customStyle="1" w:styleId="F6D9B2E5F969421CBD9EEF9426983890">
    <w:name w:val="F6D9B2E5F969421CBD9EEF9426983890"/>
    <w:rsid w:val="004930A4"/>
  </w:style>
  <w:style w:type="paragraph" w:customStyle="1" w:styleId="A28469DC82784C60B15684CAF1ACA63E">
    <w:name w:val="A28469DC82784C60B15684CAF1ACA63E"/>
    <w:rsid w:val="004930A4"/>
  </w:style>
  <w:style w:type="paragraph" w:customStyle="1" w:styleId="CF758DDEE5C9412D8EF9D26774174044">
    <w:name w:val="CF758DDEE5C9412D8EF9D26774174044"/>
    <w:rsid w:val="004930A4"/>
  </w:style>
  <w:style w:type="paragraph" w:customStyle="1" w:styleId="90C06803B3D34939859DB9A658FB3CD0">
    <w:name w:val="90C06803B3D34939859DB9A658FB3CD0"/>
    <w:rsid w:val="004930A4"/>
  </w:style>
  <w:style w:type="paragraph" w:customStyle="1" w:styleId="370A8A4C4A67427E87EF654446B13D86">
    <w:name w:val="370A8A4C4A67427E87EF654446B13D86"/>
    <w:rsid w:val="004930A4"/>
  </w:style>
  <w:style w:type="paragraph" w:customStyle="1" w:styleId="5E7DD74AD6634CA18E5A402B4D846EA0">
    <w:name w:val="5E7DD74AD6634CA18E5A402B4D846EA0"/>
    <w:rsid w:val="004930A4"/>
  </w:style>
  <w:style w:type="paragraph" w:customStyle="1" w:styleId="2963B25212394667AED0A084EA7FB888">
    <w:name w:val="2963B25212394667AED0A084EA7FB888"/>
    <w:rsid w:val="004930A4"/>
  </w:style>
  <w:style w:type="paragraph" w:customStyle="1" w:styleId="EFDB38DA5BD6469BACB794EE3E438136">
    <w:name w:val="EFDB38DA5BD6469BACB794EE3E438136"/>
    <w:rsid w:val="004930A4"/>
  </w:style>
  <w:style w:type="paragraph" w:customStyle="1" w:styleId="DBC9CBEE9A854E8B960C0137A3D9207D">
    <w:name w:val="DBC9CBEE9A854E8B960C0137A3D9207D"/>
    <w:rsid w:val="004930A4"/>
  </w:style>
  <w:style w:type="paragraph" w:customStyle="1" w:styleId="C8258564B45E4D50B31FC050E9F2016D">
    <w:name w:val="C8258564B45E4D50B31FC050E9F2016D"/>
    <w:rsid w:val="004930A4"/>
  </w:style>
  <w:style w:type="paragraph" w:customStyle="1" w:styleId="9B2F0CE68869439ABF87150BD19D8435">
    <w:name w:val="9B2F0CE68869439ABF87150BD19D8435"/>
    <w:rsid w:val="004930A4"/>
  </w:style>
  <w:style w:type="paragraph" w:customStyle="1" w:styleId="9634ADC5C07E47BFA778E4F26C762BB4">
    <w:name w:val="9634ADC5C07E47BFA778E4F26C762BB4"/>
    <w:rsid w:val="004930A4"/>
  </w:style>
  <w:style w:type="paragraph" w:customStyle="1" w:styleId="6E0B530AF1B345BFB83E2753831D3A85">
    <w:name w:val="6E0B530AF1B345BFB83E2753831D3A85"/>
    <w:rsid w:val="004930A4"/>
  </w:style>
  <w:style w:type="paragraph" w:customStyle="1" w:styleId="41FF84BAC7514DAEAF8B1A61501CB50D">
    <w:name w:val="41FF84BAC7514DAEAF8B1A61501CB50D"/>
    <w:rsid w:val="004930A4"/>
  </w:style>
  <w:style w:type="paragraph" w:customStyle="1" w:styleId="D9921AA074BB412EB87EF9E3720E957E">
    <w:name w:val="D9921AA074BB412EB87EF9E3720E957E"/>
    <w:rsid w:val="004930A4"/>
  </w:style>
  <w:style w:type="paragraph" w:customStyle="1" w:styleId="496FE7168B06419597B10EE9C0F9A603">
    <w:name w:val="496FE7168B06419597B10EE9C0F9A603"/>
    <w:rsid w:val="004930A4"/>
  </w:style>
  <w:style w:type="paragraph" w:customStyle="1" w:styleId="77E8816EFEB84BDDA7C42DD1D38441B0">
    <w:name w:val="77E8816EFEB84BDDA7C42DD1D38441B0"/>
    <w:rsid w:val="004930A4"/>
  </w:style>
  <w:style w:type="paragraph" w:customStyle="1" w:styleId="EB963620934D4039ACBDB7A81C1E933F">
    <w:name w:val="EB963620934D4039ACBDB7A81C1E933F"/>
    <w:rsid w:val="004930A4"/>
  </w:style>
  <w:style w:type="paragraph" w:customStyle="1" w:styleId="A20E3D39E71248FF9D731D44BB692481">
    <w:name w:val="A20E3D39E71248FF9D731D44BB692481"/>
    <w:rsid w:val="00B53146"/>
  </w:style>
  <w:style w:type="paragraph" w:customStyle="1" w:styleId="7CFF6A9B30B44935A13A2C4CEEFC68CA">
    <w:name w:val="7CFF6A9B30B44935A13A2C4CEEFC68CA"/>
    <w:rsid w:val="00B53146"/>
  </w:style>
  <w:style w:type="paragraph" w:customStyle="1" w:styleId="E8AD3DE87872421BA13C23ACFCFD9263">
    <w:name w:val="E8AD3DE87872421BA13C23ACFCFD9263"/>
    <w:rsid w:val="00B53146"/>
  </w:style>
  <w:style w:type="paragraph" w:customStyle="1" w:styleId="127F74CAD0034FC38EE07C7E9C686A71">
    <w:name w:val="127F74CAD0034FC38EE07C7E9C686A71"/>
    <w:rsid w:val="00B53146"/>
  </w:style>
  <w:style w:type="paragraph" w:customStyle="1" w:styleId="AC7FF1BDFE5A468A83BBCDCB75BD5240">
    <w:name w:val="AC7FF1BDFE5A468A83BBCDCB75BD5240"/>
    <w:rsid w:val="00B53146"/>
  </w:style>
  <w:style w:type="paragraph" w:customStyle="1" w:styleId="B381E44622354539AA392BE8C551DC9E">
    <w:name w:val="B381E44622354539AA392BE8C551DC9E"/>
    <w:rsid w:val="00B53146"/>
  </w:style>
  <w:style w:type="paragraph" w:customStyle="1" w:styleId="E289C0D5DDBF4048AF6093542CCAB10A">
    <w:name w:val="E289C0D5DDBF4048AF6093542CCAB10A"/>
    <w:rsid w:val="00B53146"/>
  </w:style>
  <w:style w:type="paragraph" w:customStyle="1" w:styleId="F07DD40854B94669BD71D22A3499F781">
    <w:name w:val="F07DD40854B94669BD71D22A3499F781"/>
    <w:rsid w:val="00B53146"/>
  </w:style>
  <w:style w:type="paragraph" w:customStyle="1" w:styleId="1C156A9C25DD4A6395135F1013909562">
    <w:name w:val="1C156A9C25DD4A6395135F1013909562"/>
    <w:rsid w:val="00B53146"/>
  </w:style>
  <w:style w:type="paragraph" w:customStyle="1" w:styleId="6DC7FC6F600441FB9555EA58D392FA0F">
    <w:name w:val="6DC7FC6F600441FB9555EA58D392FA0F"/>
    <w:rsid w:val="00B53146"/>
  </w:style>
  <w:style w:type="paragraph" w:customStyle="1" w:styleId="EA83B65EB77C4CE0946A73FA5052F2C6">
    <w:name w:val="EA83B65EB77C4CE0946A73FA5052F2C6"/>
    <w:rsid w:val="00B53146"/>
  </w:style>
  <w:style w:type="paragraph" w:customStyle="1" w:styleId="ED2E10C823584A0C9407F4EB24AA054D">
    <w:name w:val="ED2E10C823584A0C9407F4EB24AA054D"/>
    <w:rsid w:val="00B53146"/>
  </w:style>
  <w:style w:type="paragraph" w:customStyle="1" w:styleId="CDD4217B844A421DBE0DB7402C6FEC5A">
    <w:name w:val="CDD4217B844A421DBE0DB7402C6FEC5A"/>
    <w:rsid w:val="00B53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29015C8D-3482-4D1E-8987-5F28FEFE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1BBAB-806A-4EB1-92AF-DBD8F920A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A7ECD2-1E77-4074-B4A7-D2B71090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_FeatureImplSpec_Template_v6-0c</Template>
  <TotalTime>0</TotalTime>
  <Pages>75</Pages>
  <Words>19457</Words>
  <Characters>110906</Characters>
  <Application>Microsoft Office Word</Application>
  <DocSecurity>0</DocSecurity>
  <Lines>924</Lines>
  <Paragraphs>260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Engineering Specification</vt:lpstr>
    </vt:vector>
  </TitlesOfParts>
  <Company>Ford Motor Company</Company>
  <LinksUpToDate>false</LinksUpToDate>
  <CharactersWithSpaces>130103</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creator>Hand, Michael (M.)</dc:creator>
  <cp:lastModifiedBy>Li, Qiyang (Q.)</cp:lastModifiedBy>
  <cp:revision>2</cp:revision>
  <cp:lastPrinted>2006-07-11T11:32:00Z</cp:lastPrinted>
  <dcterms:created xsi:type="dcterms:W3CDTF">2021-04-14T02:40:00Z</dcterms:created>
  <dcterms:modified xsi:type="dcterms:W3CDTF">2021-04-14T02:40:00Z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lpwstr>0</vt:lpwstr>
  </property>
  <property fmtid="{D5CDD505-2E9C-101B-9397-08002B2CF9AE}" pid="8" name="LatestLogSignalID">
    <vt:lpwstr>0</vt:lpwstr>
  </property>
  <property fmtid="{D5CDD505-2E9C-101B-9397-08002B2CF9AE}" pid="9" name="LatestTechParameterID">
    <vt:lpwstr>0</vt:lpwstr>
  </property>
  <property fmtid="{D5CDD505-2E9C-101B-9397-08002B2CF9AE}" pid="10" name="LatestTechSignalID">
    <vt:lpwstr>0</vt:lpwstr>
  </property>
  <property fmtid="{D5CDD505-2E9C-101B-9397-08002B2CF9AE}" pid="11" name="LatestDataTypeID">
    <vt:lpwstr>0</vt:lpwstr>
  </property>
  <property fmtid="{D5CDD505-2E9C-101B-9397-08002B2CF9AE}" pid="12" name="TemplateVersion">
    <vt:lpwstr>6</vt:lpwstr>
  </property>
  <property fmtid="{D5CDD505-2E9C-101B-9397-08002B2CF9AE}" pid="13" name="TemplateRevision">
    <vt:lpwstr>0c</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vt:lpwstr>
  </property>
  <property fmtid="{D5CDD505-2E9C-101B-9397-08002B2CF9AE}" pid="18" name="DocRevision">
    <vt:lpwstr>A</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LatestMappingID">
    <vt:lpwstr>0</vt:lpwstr>
  </property>
  <property fmtid="{D5CDD505-2E9C-101B-9397-08002B2CF9AE}" pid="29" name="ContentTypeId">
    <vt:lpwstr>0x010100CA46488F3B04AF49AF7E6345BEA210A4</vt:lpwstr>
  </property>
</Properties>
</file>