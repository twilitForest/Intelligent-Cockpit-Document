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41E8F42" w14:textId="77777777" w:rsidR="001F2144" w:rsidRPr="00785BFA" w:rsidRDefault="001F2144" w:rsidP="001F2144">
            <w:pPr>
              <w:pStyle w:val="CoverpageTitle"/>
              <w:spacing w:before="0" w:after="0"/>
              <w:rPr>
                <w:sz w:val="20"/>
                <w:szCs w:val="20"/>
              </w:rPr>
            </w:pPr>
            <w:r>
              <w:rPr>
                <w:sz w:val="20"/>
                <w:szCs w:val="20"/>
              </w:rPr>
              <w:t>Function Group Spec</w:t>
            </w:r>
          </w:p>
          <w:p w14:paraId="636AA92C" w14:textId="77777777" w:rsidR="001F2144" w:rsidRDefault="001F2144" w:rsidP="001F2144">
            <w:pPr>
              <w:pStyle w:val="CoverpageTitle"/>
              <w:spacing w:before="0" w:after="0"/>
            </w:pPr>
            <w:r w:rsidRPr="00785BFA">
              <w:t>HMI System</w:t>
            </w:r>
          </w:p>
          <w:p w14:paraId="11439909" w14:textId="6E8E1178" w:rsidR="001F2144" w:rsidRPr="001F2144" w:rsidRDefault="00EC5DD8" w:rsidP="001F2144">
            <w:pPr>
              <w:pStyle w:val="CoverpageTitle"/>
              <w:spacing w:before="0" w:after="0"/>
              <w:rPr>
                <w:sz w:val="20"/>
                <w:szCs w:val="20"/>
              </w:rPr>
            </w:pPr>
            <w:r>
              <w:rPr>
                <w:sz w:val="20"/>
                <w:szCs w:val="20"/>
              </w:rPr>
              <w:t>&lt;&lt;</w:t>
            </w:r>
            <w:r w:rsidR="001F2144">
              <w:rPr>
                <w:sz w:val="20"/>
                <w:szCs w:val="20"/>
              </w:rPr>
              <w:t>Logical</w:t>
            </w:r>
            <w:r>
              <w:rPr>
                <w:sz w:val="20"/>
                <w:szCs w:val="20"/>
              </w:rPr>
              <w:t>&gt;&gt;</w:t>
            </w:r>
            <w:r w:rsidR="001F2144">
              <w:rPr>
                <w:sz w:val="20"/>
                <w:szCs w:val="20"/>
              </w:rPr>
              <w:t xml:space="preserve"> (Allocated)</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57C870D5"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323890" w:rsidRPr="00323890">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224322D7"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323890">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323890">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proofErr w:type="spellStart"/>
            <w:r>
              <w:rPr>
                <w:rFonts w:cs="Arial"/>
              </w:rPr>
              <w:t>SysML</w:t>
            </w:r>
            <w:proofErr w:type="spellEnd"/>
            <w:r>
              <w:rPr>
                <w:rFonts w:cs="Arial"/>
              </w:rPr>
              <w:t xml:space="preserve"> Report Template Version</w:t>
            </w:r>
          </w:p>
        </w:tc>
        <w:tc>
          <w:tcPr>
            <w:tcW w:w="6101" w:type="dxa"/>
            <w:gridSpan w:val="3"/>
            <w:tcBorders>
              <w:bottom w:val="single" w:sz="4" w:space="0" w:color="auto"/>
            </w:tcBorders>
            <w:shd w:val="clear" w:color="auto" w:fill="E6E6E6"/>
            <w:vAlign w:val="center"/>
          </w:tcPr>
          <w:p w14:paraId="119B3BCF" w14:textId="0A91CED3" w:rsidR="00A84EEF" w:rsidRPr="00171053" w:rsidRDefault="00612A46" w:rsidP="00681405">
            <w:pPr>
              <w:jc w:val="center"/>
              <w:rPr>
                <w:rFonts w:cs="Arial"/>
                <w:b/>
              </w:rPr>
            </w:pPr>
            <w:r>
              <w:rPr>
                <w:rFonts w:cs="Arial"/>
                <w:b/>
              </w:rPr>
              <w:t>O Beta (</w:t>
            </w:r>
            <w:r w:rsidR="00C62DAE">
              <w:rPr>
                <w:rFonts w:cs="Arial"/>
                <w:b/>
              </w:rPr>
              <w:t>11</w:t>
            </w:r>
            <w:r>
              <w:rPr>
                <w:rFonts w:cs="Arial"/>
                <w:b/>
              </w:rPr>
              <w:t>/</w:t>
            </w:r>
            <w:r w:rsidR="00C62DAE">
              <w:rPr>
                <w:rFonts w:cs="Arial"/>
                <w:b/>
              </w:rPr>
              <w:t>6</w:t>
            </w:r>
            <w:r w:rsidR="00DC3817">
              <w:rPr>
                <w:rFonts w:cs="Arial"/>
                <w:b/>
              </w:rPr>
              <w:t>/</w:t>
            </w:r>
            <w:r w:rsidR="00A84EEF">
              <w:rPr>
                <w:rFonts w:cs="Arial"/>
                <w:b/>
              </w:rPr>
              <w:t>2019)</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78554126" w:rsidR="00C25AAA" w:rsidRPr="009C2BF3" w:rsidRDefault="0070003A" w:rsidP="0065498A">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323890">
              <w:rPr>
                <w:rFonts w:cs="Arial"/>
                <w:b/>
                <w:noProof/>
              </w:rPr>
              <w:t>fuctional spec hmi system 03102021.docx</w:t>
            </w:r>
            <w:r w:rsidRPr="00171053">
              <w:rPr>
                <w:rFonts w:cs="Arial"/>
                <w:b/>
                <w:noProof/>
              </w:rPr>
              <w:fldChar w:fldCharType="end"/>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C25AAA" w:rsidRPr="009E3B7C" w14:paraId="239B0D76" w14:textId="77777777" w:rsidTr="00E21A20">
        <w:trPr>
          <w:trHeight w:val="20"/>
        </w:trPr>
        <w:tc>
          <w:tcPr>
            <w:tcW w:w="2110" w:type="dxa"/>
            <w:tcBorders>
              <w:bottom w:val="single" w:sz="4" w:space="0" w:color="auto"/>
            </w:tcBorders>
            <w:vAlign w:val="center"/>
          </w:tcPr>
          <w:p w14:paraId="2915F6BF" w14:textId="77777777" w:rsidR="00C25AAA" w:rsidRPr="009E3B7C" w:rsidRDefault="00C25AAA" w:rsidP="0065498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4AA7D474" w14:textId="202888F5" w:rsidR="00C25AAA" w:rsidRPr="00171053" w:rsidRDefault="00C25AAA" w:rsidP="00E21A20">
            <w:pPr>
              <w:jc w:val="center"/>
              <w:rPr>
                <w:rFonts w:cs="Arial"/>
                <w:b/>
              </w:rPr>
            </w:pPr>
            <w:r w:rsidRPr="00171053">
              <w:rPr>
                <w:rFonts w:cs="Arial"/>
                <w:b/>
              </w:rPr>
              <w:fldChar w:fldCharType="begin"/>
            </w:r>
            <w:r w:rsidRPr="00171053">
              <w:rPr>
                <w:rFonts w:cs="Arial"/>
                <w:b/>
              </w:rPr>
              <w:instrText xml:space="preserve"> DOCPROPERTY  DocOwner  \* MERGEFORMAT </w:instrText>
            </w:r>
            <w:r w:rsidRPr="00171053">
              <w:rPr>
                <w:rFonts w:cs="Arial"/>
                <w:b/>
              </w:rPr>
              <w:fldChar w:fldCharType="separate"/>
            </w:r>
            <w:proofErr w:type="spellStart"/>
            <w:r w:rsidR="00323890" w:rsidRPr="00323890">
              <w:rPr>
                <w:rFonts w:cs="Arial"/>
                <w:b/>
                <w:bCs/>
              </w:rPr>
              <w:t>MyName</w:t>
            </w:r>
            <w:proofErr w:type="spellEnd"/>
            <w:r w:rsidRPr="00171053">
              <w:rPr>
                <w:rFonts w:cs="Arial"/>
                <w:b/>
                <w:bCs/>
              </w:rPr>
              <w:fldChar w:fldCharType="end"/>
            </w:r>
          </w:p>
        </w:tc>
        <w:tc>
          <w:tcPr>
            <w:tcW w:w="0" w:type="auto"/>
            <w:tcBorders>
              <w:bottom w:val="single" w:sz="4" w:space="0" w:color="auto"/>
            </w:tcBorders>
            <w:shd w:val="clear" w:color="auto" w:fill="auto"/>
            <w:vAlign w:val="center"/>
          </w:tcPr>
          <w:p w14:paraId="238E4287" w14:textId="77777777" w:rsidR="00C25AAA" w:rsidRPr="009E3B7C" w:rsidRDefault="00C25AAA" w:rsidP="0065498A">
            <w:pPr>
              <w:rPr>
                <w:rFonts w:cs="Arial"/>
              </w:rPr>
            </w:pPr>
          </w:p>
        </w:tc>
      </w:tr>
      <w:tr w:rsidR="00C25AAA" w:rsidRPr="009E3B7C" w14:paraId="14386733" w14:textId="77777777" w:rsidTr="0065498A">
        <w:trPr>
          <w:trHeight w:val="20"/>
        </w:trPr>
        <w:tc>
          <w:tcPr>
            <w:tcW w:w="2110" w:type="dxa"/>
            <w:vAlign w:val="center"/>
          </w:tcPr>
          <w:p w14:paraId="0E60283C" w14:textId="77777777" w:rsidR="00C25AAA" w:rsidRPr="009E3B7C" w:rsidRDefault="00C25AAA" w:rsidP="0065498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19F43A66" w14:textId="3411FC40" w:rsidR="00C25AAA" w:rsidRPr="00171053" w:rsidRDefault="008055A2" w:rsidP="0065498A">
            <w:pPr>
              <w:jc w:val="center"/>
              <w:rPr>
                <w:rFonts w:cs="Arial"/>
                <w:b/>
              </w:rPr>
            </w:pPr>
            <w:r>
              <w:rPr>
                <w:b/>
              </w:rPr>
              <w:t>FGS0</w:t>
            </w:r>
          </w:p>
        </w:tc>
        <w:tc>
          <w:tcPr>
            <w:tcW w:w="0" w:type="auto"/>
            <w:tcBorders>
              <w:bottom w:val="single" w:sz="4" w:space="0" w:color="auto"/>
            </w:tcBorders>
            <w:vAlign w:val="center"/>
          </w:tcPr>
          <w:p w14:paraId="49712229" w14:textId="77777777" w:rsidR="00C25AAA" w:rsidRPr="009E3B7C" w:rsidRDefault="00C25AAA" w:rsidP="0065498A">
            <w:pPr>
              <w:rPr>
                <w:rFonts w:cs="Arial"/>
              </w:rPr>
            </w:pPr>
          </w:p>
        </w:tc>
      </w:tr>
      <w:tr w:rsidR="00C25AAA" w:rsidRPr="009E3B7C" w14:paraId="62CAC266" w14:textId="77777777" w:rsidTr="0065498A">
        <w:trPr>
          <w:trHeight w:val="20"/>
        </w:trPr>
        <w:tc>
          <w:tcPr>
            <w:tcW w:w="2110" w:type="dxa"/>
            <w:vAlign w:val="center"/>
          </w:tcPr>
          <w:p w14:paraId="52DBBD02" w14:textId="77777777" w:rsidR="00C25AAA" w:rsidRPr="009E3B7C" w:rsidRDefault="00C25AAA" w:rsidP="0065498A">
            <w:pPr>
              <w:rPr>
                <w:rFonts w:cs="Arial"/>
              </w:rPr>
            </w:pPr>
            <w:r w:rsidRPr="009E3B7C">
              <w:rPr>
                <w:rFonts w:cs="Arial"/>
              </w:rPr>
              <w:t>Document Status</w:t>
            </w:r>
          </w:p>
        </w:tc>
        <w:tc>
          <w:tcPr>
            <w:tcW w:w="6101" w:type="dxa"/>
            <w:gridSpan w:val="3"/>
            <w:shd w:val="clear" w:color="auto" w:fill="E6E6E6"/>
            <w:vAlign w:val="center"/>
          </w:tcPr>
          <w:p w14:paraId="52EED961" w14:textId="7A9E5596"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00323890" w:rsidRPr="00323890">
              <w:rPr>
                <w:rFonts w:cs="Arial"/>
                <w:b/>
                <w:bCs/>
              </w:rPr>
              <w:t>Draft</w:t>
            </w:r>
            <w:r w:rsidRPr="00171053">
              <w:rPr>
                <w:rFonts w:cs="Arial"/>
                <w:b/>
                <w:bCs/>
              </w:rPr>
              <w:fldChar w:fldCharType="end"/>
            </w:r>
          </w:p>
        </w:tc>
        <w:tc>
          <w:tcPr>
            <w:tcW w:w="0" w:type="auto"/>
            <w:tcBorders>
              <w:bottom w:val="single" w:sz="4" w:space="0" w:color="auto"/>
            </w:tcBorders>
            <w:vAlign w:val="center"/>
          </w:tcPr>
          <w:p w14:paraId="30164E68" w14:textId="77777777" w:rsidR="00C25AAA" w:rsidRPr="009E3B7C" w:rsidRDefault="00C25AAA" w:rsidP="0065498A">
            <w:pPr>
              <w:rPr>
                <w:rFonts w:cs="Arial"/>
              </w:rPr>
            </w:pPr>
          </w:p>
        </w:tc>
      </w:tr>
      <w:tr w:rsidR="0065498A" w:rsidRPr="009E3B7C" w14:paraId="326C68C2" w14:textId="77777777" w:rsidTr="0065498A">
        <w:trPr>
          <w:trHeight w:val="20"/>
        </w:trPr>
        <w:tc>
          <w:tcPr>
            <w:tcW w:w="2110" w:type="dxa"/>
            <w:tcBorders>
              <w:bottom w:val="single" w:sz="4" w:space="0" w:color="auto"/>
            </w:tcBorders>
            <w:vAlign w:val="center"/>
          </w:tcPr>
          <w:p w14:paraId="17909BFF" w14:textId="77777777" w:rsidR="0065498A" w:rsidRPr="009E3B7C" w:rsidRDefault="0065498A" w:rsidP="0065498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BBE71A4" w14:textId="77777777" w:rsidR="0065498A" w:rsidRDefault="0065498A" w:rsidP="0065498A">
            <w:pPr>
              <w:jc w:val="center"/>
              <w:rPr>
                <w:b/>
              </w:rPr>
            </w:pPr>
            <w:r>
              <w:rPr>
                <w:b/>
              </w:rPr>
              <w:t>2021-03-10</w:t>
            </w:r>
          </w:p>
        </w:tc>
        <w:tc>
          <w:tcPr>
            <w:tcW w:w="0" w:type="auto"/>
            <w:tcBorders>
              <w:bottom w:val="single" w:sz="4" w:space="0" w:color="auto"/>
            </w:tcBorders>
            <w:shd w:val="clear" w:color="auto" w:fill="auto"/>
            <w:vAlign w:val="center"/>
          </w:tcPr>
          <w:p w14:paraId="45503E22" w14:textId="77777777" w:rsidR="0065498A" w:rsidRPr="009E3B7C" w:rsidRDefault="0065498A" w:rsidP="0065498A">
            <w:pPr>
              <w:rPr>
                <w:rFonts w:cs="Arial"/>
              </w:rPr>
            </w:pPr>
          </w:p>
        </w:tc>
      </w:tr>
      <w:tr w:rsidR="0065498A" w:rsidRPr="009E3B7C" w14:paraId="00D00245" w14:textId="77777777" w:rsidTr="0065498A">
        <w:trPr>
          <w:trHeight w:val="20"/>
        </w:trPr>
        <w:tc>
          <w:tcPr>
            <w:tcW w:w="2110" w:type="dxa"/>
            <w:tcBorders>
              <w:bottom w:val="single" w:sz="4" w:space="0" w:color="auto"/>
            </w:tcBorders>
            <w:vAlign w:val="center"/>
          </w:tcPr>
          <w:p w14:paraId="03FB9C1E" w14:textId="77777777" w:rsidR="0065498A" w:rsidRPr="009E3B7C" w:rsidRDefault="0065498A" w:rsidP="0065498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070D7B0" w14:textId="77777777" w:rsidR="0065498A" w:rsidRDefault="0065498A" w:rsidP="0065498A">
            <w:pPr>
              <w:jc w:val="center"/>
              <w:rPr>
                <w:b/>
              </w:rPr>
            </w:pPr>
            <w:r>
              <w:rPr>
                <w:b/>
              </w:rPr>
              <w:t>2021-03-10</w:t>
            </w:r>
          </w:p>
        </w:tc>
        <w:tc>
          <w:tcPr>
            <w:tcW w:w="0" w:type="auto"/>
            <w:tcBorders>
              <w:bottom w:val="single" w:sz="4" w:space="0" w:color="auto"/>
            </w:tcBorders>
            <w:shd w:val="clear" w:color="auto" w:fill="auto"/>
            <w:vAlign w:val="center"/>
          </w:tcPr>
          <w:p w14:paraId="2CD4F537" w14:textId="77777777" w:rsidR="0065498A" w:rsidRPr="009E3B7C" w:rsidRDefault="0065498A" w:rsidP="0065498A">
            <w:pPr>
              <w:rPr>
                <w:rFonts w:cs="Arial"/>
              </w:rPr>
            </w:pPr>
          </w:p>
        </w:tc>
      </w:tr>
      <w:tr w:rsidR="00C25AAA" w:rsidRPr="009E3B7C" w14:paraId="68D1C5D9" w14:textId="77777777" w:rsidTr="0065498A">
        <w:trPr>
          <w:trHeight w:val="20"/>
        </w:trPr>
        <w:tc>
          <w:tcPr>
            <w:tcW w:w="2110" w:type="dxa"/>
            <w:vMerge w:val="restart"/>
            <w:vAlign w:val="center"/>
          </w:tcPr>
          <w:p w14:paraId="46F3C8E3" w14:textId="77777777" w:rsidR="00C25AAA" w:rsidRPr="009E3B7C" w:rsidRDefault="00C25AAA" w:rsidP="0065498A">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C25AAA" w:rsidRPr="009E3B7C" w:rsidRDefault="00C25AAA" w:rsidP="0065498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522442CE" w:rsidR="00C25AAA" w:rsidRPr="009E3B7C" w:rsidRDefault="00C25AAA" w:rsidP="0065498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323890" w:rsidRPr="00323890">
              <w:rPr>
                <w:rFonts w:cs="Arial"/>
                <w:b/>
                <w:bCs/>
              </w:rPr>
              <w:t>27.60</w:t>
            </w:r>
            <w:r w:rsidR="00323890" w:rsidRPr="00323890">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C25AAA" w:rsidRPr="009E3B7C" w:rsidRDefault="00C25AAA" w:rsidP="0065498A">
            <w:pPr>
              <w:rPr>
                <w:rFonts w:cs="Arial"/>
              </w:rPr>
            </w:pPr>
          </w:p>
        </w:tc>
      </w:tr>
      <w:tr w:rsidR="00C25AAA" w:rsidRPr="009E3B7C" w14:paraId="667D3017" w14:textId="77777777" w:rsidTr="0065498A">
        <w:trPr>
          <w:trHeight w:val="20"/>
        </w:trPr>
        <w:tc>
          <w:tcPr>
            <w:tcW w:w="2110" w:type="dxa"/>
            <w:vMerge/>
            <w:vAlign w:val="center"/>
          </w:tcPr>
          <w:p w14:paraId="52A0156F" w14:textId="77777777" w:rsidR="00C25AAA" w:rsidRPr="009E3B7C" w:rsidRDefault="00C25AAA" w:rsidP="0065498A">
            <w:pPr>
              <w:rPr>
                <w:rFonts w:cs="Arial"/>
              </w:rPr>
            </w:pPr>
          </w:p>
        </w:tc>
        <w:tc>
          <w:tcPr>
            <w:tcW w:w="1975" w:type="dxa"/>
            <w:tcBorders>
              <w:right w:val="nil"/>
            </w:tcBorders>
            <w:shd w:val="clear" w:color="auto" w:fill="E6E6E6"/>
            <w:vAlign w:val="center"/>
          </w:tcPr>
          <w:p w14:paraId="626329F9" w14:textId="77777777" w:rsidR="00C25AAA" w:rsidRPr="009E3B7C" w:rsidRDefault="00C25AAA" w:rsidP="0065498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7A9E3097" w:rsidR="00C25AAA" w:rsidRPr="009E3B7C" w:rsidRDefault="00C25AAA" w:rsidP="0065498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323890" w:rsidRPr="00323890">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C25AAA" w:rsidRPr="009E3B7C" w:rsidRDefault="00C25AAA" w:rsidP="0065498A">
            <w:pPr>
              <w:rPr>
                <w:rFonts w:cs="Arial"/>
              </w:rPr>
            </w:pPr>
          </w:p>
        </w:tc>
      </w:tr>
      <w:tr w:rsidR="00C25AAA"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C25AAA" w:rsidRPr="009E3B7C" w:rsidRDefault="00C25AAA" w:rsidP="0065498A">
            <w:pPr>
              <w:rPr>
                <w:rFonts w:cs="Arial"/>
              </w:rPr>
            </w:pPr>
          </w:p>
        </w:tc>
      </w:tr>
      <w:tr w:rsidR="00C25AAA"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C25AAA" w:rsidRPr="009E3B7C" w:rsidRDefault="00C25AAA" w:rsidP="0065498A">
            <w:pPr>
              <w:rPr>
                <w:rFonts w:cs="Arial"/>
              </w:rPr>
            </w:pPr>
          </w:p>
        </w:tc>
      </w:tr>
      <w:tr w:rsidR="00C25AAA" w:rsidRPr="009E3B7C" w14:paraId="4EF2FADD" w14:textId="77777777" w:rsidTr="0065498A">
        <w:trPr>
          <w:trHeight w:val="20"/>
        </w:trPr>
        <w:tc>
          <w:tcPr>
            <w:tcW w:w="10267" w:type="dxa"/>
            <w:gridSpan w:val="5"/>
            <w:vAlign w:val="center"/>
          </w:tcPr>
          <w:p w14:paraId="51D0B66B" w14:textId="77777777" w:rsidR="00C25AAA" w:rsidRPr="009E3B7C" w:rsidRDefault="00C25AAA" w:rsidP="0065498A">
            <w:pPr>
              <w:rPr>
                <w:rFonts w:cs="Arial"/>
              </w:rPr>
            </w:pPr>
            <w:r w:rsidRPr="009E3B7C">
              <w:rPr>
                <w:rFonts w:cs="Arial"/>
              </w:rPr>
              <w:t>Document Approval</w:t>
            </w:r>
          </w:p>
        </w:tc>
      </w:tr>
      <w:tr w:rsidR="00C25AAA"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C25AAA" w:rsidRPr="009E3B7C" w:rsidRDefault="00C25AAA" w:rsidP="0065498A">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C25AAA" w:rsidRPr="009E3B7C" w:rsidRDefault="00C25AAA" w:rsidP="0065498A">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C25AAA" w:rsidRPr="009E3B7C" w:rsidRDefault="00C25AAA" w:rsidP="0065498A">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C25AAA" w:rsidRPr="009E3B7C" w:rsidRDefault="00C25AAA" w:rsidP="0065498A">
            <w:pPr>
              <w:rPr>
                <w:rFonts w:cs="Arial"/>
              </w:rPr>
            </w:pPr>
            <w:r w:rsidRPr="009E3B7C">
              <w:rPr>
                <w:rFonts w:cs="Arial"/>
              </w:rPr>
              <w:t>Date</w:t>
            </w:r>
          </w:p>
        </w:tc>
      </w:tr>
      <w:tr w:rsidR="00C25AAA" w:rsidRPr="009E3B7C" w14:paraId="7C6918F3" w14:textId="77777777" w:rsidTr="0065498A">
        <w:trPr>
          <w:trHeight w:val="20"/>
        </w:trPr>
        <w:tc>
          <w:tcPr>
            <w:tcW w:w="2110" w:type="dxa"/>
            <w:vAlign w:val="center"/>
          </w:tcPr>
          <w:p w14:paraId="385D6DF9" w14:textId="77777777" w:rsidR="00C25AAA" w:rsidRPr="009E3B7C" w:rsidRDefault="00C25AAA" w:rsidP="0065498A">
            <w:pPr>
              <w:rPr>
                <w:rFonts w:cs="Arial"/>
              </w:rPr>
            </w:pPr>
          </w:p>
        </w:tc>
        <w:tc>
          <w:tcPr>
            <w:tcW w:w="3053" w:type="dxa"/>
            <w:gridSpan w:val="2"/>
            <w:shd w:val="clear" w:color="auto" w:fill="auto"/>
            <w:vAlign w:val="center"/>
          </w:tcPr>
          <w:p w14:paraId="7350B655" w14:textId="77777777" w:rsidR="00C25AAA" w:rsidRPr="009E3B7C" w:rsidRDefault="00C25AAA" w:rsidP="0065498A">
            <w:pPr>
              <w:rPr>
                <w:rFonts w:cs="Arial"/>
              </w:rPr>
            </w:pPr>
          </w:p>
        </w:tc>
        <w:tc>
          <w:tcPr>
            <w:tcW w:w="3048" w:type="dxa"/>
            <w:shd w:val="clear" w:color="auto" w:fill="auto"/>
            <w:vAlign w:val="center"/>
          </w:tcPr>
          <w:p w14:paraId="7A6FC2A7" w14:textId="77777777" w:rsidR="00C25AAA" w:rsidRPr="009E3B7C" w:rsidRDefault="00C25AAA" w:rsidP="0065498A">
            <w:pPr>
              <w:rPr>
                <w:rFonts w:cs="Arial"/>
              </w:rPr>
            </w:pPr>
          </w:p>
        </w:tc>
        <w:tc>
          <w:tcPr>
            <w:tcW w:w="0" w:type="auto"/>
            <w:shd w:val="clear" w:color="auto" w:fill="auto"/>
            <w:vAlign w:val="center"/>
          </w:tcPr>
          <w:p w14:paraId="2C8B708A" w14:textId="77777777" w:rsidR="00C25AAA" w:rsidRPr="009E3B7C" w:rsidRDefault="00C25AAA" w:rsidP="0065498A">
            <w:pPr>
              <w:rPr>
                <w:rFonts w:cs="Arial"/>
              </w:rPr>
            </w:pPr>
          </w:p>
        </w:tc>
      </w:tr>
      <w:tr w:rsidR="00C25AAA" w:rsidRPr="009E3B7C" w14:paraId="7EC32F12" w14:textId="77777777" w:rsidTr="0065498A">
        <w:trPr>
          <w:trHeight w:val="20"/>
        </w:trPr>
        <w:tc>
          <w:tcPr>
            <w:tcW w:w="2110" w:type="dxa"/>
            <w:vAlign w:val="center"/>
          </w:tcPr>
          <w:p w14:paraId="66EF12AB" w14:textId="77777777" w:rsidR="00C25AAA" w:rsidRPr="009E3B7C" w:rsidRDefault="00C25AAA" w:rsidP="0065498A">
            <w:pPr>
              <w:rPr>
                <w:rFonts w:cs="Arial"/>
              </w:rPr>
            </w:pPr>
          </w:p>
        </w:tc>
        <w:tc>
          <w:tcPr>
            <w:tcW w:w="3053" w:type="dxa"/>
            <w:gridSpan w:val="2"/>
            <w:shd w:val="clear" w:color="auto" w:fill="auto"/>
            <w:vAlign w:val="center"/>
          </w:tcPr>
          <w:p w14:paraId="7CAC15A4" w14:textId="77777777" w:rsidR="00C25AAA" w:rsidRPr="009E3B7C" w:rsidRDefault="00C25AAA" w:rsidP="0065498A">
            <w:pPr>
              <w:rPr>
                <w:rFonts w:cs="Arial"/>
              </w:rPr>
            </w:pPr>
          </w:p>
        </w:tc>
        <w:tc>
          <w:tcPr>
            <w:tcW w:w="3048" w:type="dxa"/>
            <w:shd w:val="clear" w:color="auto" w:fill="auto"/>
            <w:vAlign w:val="center"/>
          </w:tcPr>
          <w:p w14:paraId="70C72784" w14:textId="77777777" w:rsidR="00C25AAA" w:rsidRPr="009E3B7C" w:rsidRDefault="00C25AAA" w:rsidP="0065498A">
            <w:pPr>
              <w:rPr>
                <w:rFonts w:cs="Arial"/>
              </w:rPr>
            </w:pPr>
          </w:p>
        </w:tc>
        <w:tc>
          <w:tcPr>
            <w:tcW w:w="0" w:type="auto"/>
            <w:shd w:val="clear" w:color="auto" w:fill="auto"/>
            <w:vAlign w:val="center"/>
          </w:tcPr>
          <w:p w14:paraId="2343E55F" w14:textId="77777777" w:rsidR="00C25AAA" w:rsidRPr="009E3B7C" w:rsidRDefault="00C25AAA" w:rsidP="0065498A">
            <w:pPr>
              <w:rPr>
                <w:rFonts w:cs="Arial"/>
              </w:rPr>
            </w:pPr>
          </w:p>
        </w:tc>
      </w:tr>
    </w:tbl>
    <w:p w14:paraId="3A5A2E67" w14:textId="03557D41" w:rsidR="00333497" w:rsidRPr="00142F26" w:rsidRDefault="00333497" w:rsidP="00333497">
      <w:pPr>
        <w:rPr>
          <w:rFonts w:cs="Arial"/>
          <w:caps/>
          <w:sz w:val="32"/>
        </w:rPr>
      </w:pPr>
    </w:p>
    <w:p w14:paraId="2702C2EB" w14:textId="0AD2B112" w:rsidR="004305F1" w:rsidRDefault="004305F1" w:rsidP="00333497">
      <w:pPr>
        <w:pStyle w:val="CoverpageTitle"/>
        <w:spacing w:before="0" w:after="0"/>
        <w:rPr>
          <w:rFonts w:cs="Arial"/>
          <w:szCs w:val="20"/>
        </w:rPr>
      </w:pPr>
      <w:r>
        <w:rPr>
          <w:rFonts w:cs="Arial"/>
          <w:szCs w:val="20"/>
        </w:rPr>
        <w:t>Auto-Generated by MagicDraw</w:t>
      </w:r>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242B7083" w14:textId="77777777" w:rsidR="00F76553" w:rsidRDefault="00F76553" w:rsidP="0066402F"/>
    <w:p w14:paraId="318818EC" w14:textId="77777777" w:rsidR="00F76553" w:rsidRPr="004356EC" w:rsidRDefault="00F76553" w:rsidP="0066402F">
      <w:pPr>
        <w:sectPr w:rsidR="00F76553" w:rsidRPr="004356EC" w:rsidSect="00D81576">
          <w:headerReference w:type="default" r:id="rId11"/>
          <w:footerReference w:type="default" r:id="rId12"/>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0" w:name="_Toc521186137"/>
      <w:bookmarkStart w:id="1" w:name="_Toc498356804"/>
      <w:bookmarkStart w:id="2" w:name="_Toc66359186"/>
      <w:r>
        <w:lastRenderedPageBreak/>
        <w:t>Disclaimer</w:t>
      </w:r>
      <w:bookmarkEnd w:id="0"/>
      <w:bookmarkEnd w:id="1"/>
      <w:bookmarkEnd w:id="2"/>
    </w:p>
    <w:p w14:paraId="68F0B13F" w14:textId="77777777" w:rsidR="007841D0" w:rsidRDefault="007841D0" w:rsidP="007841D0"/>
    <w:p w14:paraId="74CCA2AA" w14:textId="2133D6A5"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323890" w:rsidRPr="00323890">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77777777"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Pr="007163C0">
        <w:rPr>
          <w:rFonts w:cs="Arial"/>
          <w:b/>
          <w:color w:val="000000"/>
        </w:rPr>
        <w:t>2016</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p>
    <w:p w14:paraId="7A1B5446" w14:textId="77777777" w:rsidR="003A3CDA" w:rsidRDefault="003A3CDA" w:rsidP="007841D0">
      <w:pPr>
        <w:pStyle w:val="Heading1"/>
        <w:numPr>
          <w:ilvl w:val="0"/>
          <w:numId w:val="0"/>
        </w:numPr>
      </w:pPr>
      <w:bookmarkStart w:id="3" w:name="_Toc213483403"/>
      <w:bookmarkStart w:id="4" w:name="_Toc66359187"/>
      <w:commentRangeStart w:id="5"/>
      <w:r w:rsidRPr="005222D9">
        <w:lastRenderedPageBreak/>
        <w:t>Content</w:t>
      </w:r>
      <w:bookmarkEnd w:id="3"/>
      <w:r w:rsidR="007841D0">
        <w:t>s</w:t>
      </w:r>
      <w:commentRangeEnd w:id="5"/>
      <w:r w:rsidR="00922518">
        <w:rPr>
          <w:rStyle w:val="CommentReference"/>
          <w:rFonts w:ascii="Times New Roman" w:hAnsi="Times New Roman" w:cs="Times New Roman"/>
          <w:b w:val="0"/>
          <w:bCs w:val="0"/>
          <w:caps w:val="0"/>
          <w:kern w:val="0"/>
          <w:szCs w:val="20"/>
        </w:rPr>
        <w:commentReference w:id="5"/>
      </w:r>
      <w:bookmarkEnd w:id="4"/>
    </w:p>
    <w:p w14:paraId="057CEB88" w14:textId="77777777" w:rsidR="003D1C3C" w:rsidRPr="003D1C3C" w:rsidRDefault="003D1C3C" w:rsidP="003D1C3C"/>
    <w:p w14:paraId="607DE0B4" w14:textId="716E9489" w:rsidR="00323890"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6359186" w:history="1">
        <w:r w:rsidR="00323890" w:rsidRPr="00F41C16">
          <w:rPr>
            <w:rStyle w:val="Hyperlink"/>
            <w:noProof/>
          </w:rPr>
          <w:t>Disclaimer</w:t>
        </w:r>
        <w:r w:rsidR="00323890">
          <w:rPr>
            <w:noProof/>
            <w:webHidden/>
          </w:rPr>
          <w:tab/>
        </w:r>
        <w:r w:rsidR="00323890">
          <w:rPr>
            <w:noProof/>
            <w:webHidden/>
          </w:rPr>
          <w:fldChar w:fldCharType="begin"/>
        </w:r>
        <w:r w:rsidR="00323890">
          <w:rPr>
            <w:noProof/>
            <w:webHidden/>
          </w:rPr>
          <w:instrText xml:space="preserve"> PAGEREF _Toc66359186 \h </w:instrText>
        </w:r>
        <w:r w:rsidR="00323890">
          <w:rPr>
            <w:noProof/>
            <w:webHidden/>
          </w:rPr>
        </w:r>
        <w:r w:rsidR="00323890">
          <w:rPr>
            <w:noProof/>
            <w:webHidden/>
          </w:rPr>
          <w:fldChar w:fldCharType="separate"/>
        </w:r>
        <w:r w:rsidR="00323890">
          <w:rPr>
            <w:noProof/>
            <w:webHidden/>
          </w:rPr>
          <w:t>2</w:t>
        </w:r>
        <w:r w:rsidR="00323890">
          <w:rPr>
            <w:noProof/>
            <w:webHidden/>
          </w:rPr>
          <w:fldChar w:fldCharType="end"/>
        </w:r>
      </w:hyperlink>
    </w:p>
    <w:p w14:paraId="58225087" w14:textId="2606DAAF" w:rsidR="00323890" w:rsidRDefault="00323890">
      <w:pPr>
        <w:pStyle w:val="TOC1"/>
        <w:tabs>
          <w:tab w:val="right" w:leader="dot" w:pos="10173"/>
        </w:tabs>
        <w:rPr>
          <w:rFonts w:asciiTheme="minorHAnsi" w:eastAsiaTheme="minorEastAsia" w:hAnsiTheme="minorHAnsi" w:cstheme="minorBidi"/>
          <w:noProof/>
          <w:sz w:val="22"/>
          <w:szCs w:val="22"/>
        </w:rPr>
      </w:pPr>
      <w:hyperlink w:anchor="_Toc66359187" w:history="1">
        <w:r w:rsidRPr="00F41C16">
          <w:rPr>
            <w:rStyle w:val="Hyperlink"/>
            <w:noProof/>
          </w:rPr>
          <w:t>Contents</w:t>
        </w:r>
        <w:r>
          <w:rPr>
            <w:noProof/>
            <w:webHidden/>
          </w:rPr>
          <w:tab/>
        </w:r>
        <w:r>
          <w:rPr>
            <w:noProof/>
            <w:webHidden/>
          </w:rPr>
          <w:fldChar w:fldCharType="begin"/>
        </w:r>
        <w:r>
          <w:rPr>
            <w:noProof/>
            <w:webHidden/>
          </w:rPr>
          <w:instrText xml:space="preserve"> PAGEREF _Toc66359187 \h </w:instrText>
        </w:r>
        <w:r>
          <w:rPr>
            <w:noProof/>
            <w:webHidden/>
          </w:rPr>
        </w:r>
        <w:r>
          <w:rPr>
            <w:noProof/>
            <w:webHidden/>
          </w:rPr>
          <w:fldChar w:fldCharType="separate"/>
        </w:r>
        <w:r>
          <w:rPr>
            <w:noProof/>
            <w:webHidden/>
          </w:rPr>
          <w:t>3</w:t>
        </w:r>
        <w:r>
          <w:rPr>
            <w:noProof/>
            <w:webHidden/>
          </w:rPr>
          <w:fldChar w:fldCharType="end"/>
        </w:r>
      </w:hyperlink>
    </w:p>
    <w:p w14:paraId="37781D8A" w14:textId="2640B911"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188" w:history="1">
        <w:r w:rsidRPr="00F41C16">
          <w:rPr>
            <w:rStyle w:val="Hyperlink"/>
            <w:noProof/>
          </w:rPr>
          <w:t>1</w:t>
        </w:r>
        <w:r>
          <w:rPr>
            <w:rFonts w:asciiTheme="minorHAnsi" w:eastAsiaTheme="minorEastAsia" w:hAnsiTheme="minorHAnsi" w:cstheme="minorBidi"/>
            <w:noProof/>
            <w:sz w:val="22"/>
            <w:szCs w:val="22"/>
          </w:rPr>
          <w:tab/>
        </w:r>
        <w:r w:rsidRPr="00F41C16">
          <w:rPr>
            <w:rStyle w:val="Hyperlink"/>
            <w:noProof/>
          </w:rPr>
          <w:t>Introduction</w:t>
        </w:r>
        <w:r>
          <w:rPr>
            <w:noProof/>
            <w:webHidden/>
          </w:rPr>
          <w:tab/>
        </w:r>
        <w:r>
          <w:rPr>
            <w:noProof/>
            <w:webHidden/>
          </w:rPr>
          <w:fldChar w:fldCharType="begin"/>
        </w:r>
        <w:r>
          <w:rPr>
            <w:noProof/>
            <w:webHidden/>
          </w:rPr>
          <w:instrText xml:space="preserve"> PAGEREF _Toc66359188 \h </w:instrText>
        </w:r>
        <w:r>
          <w:rPr>
            <w:noProof/>
            <w:webHidden/>
          </w:rPr>
        </w:r>
        <w:r>
          <w:rPr>
            <w:noProof/>
            <w:webHidden/>
          </w:rPr>
          <w:fldChar w:fldCharType="separate"/>
        </w:r>
        <w:r>
          <w:rPr>
            <w:noProof/>
            <w:webHidden/>
          </w:rPr>
          <w:t>5</w:t>
        </w:r>
        <w:r>
          <w:rPr>
            <w:noProof/>
            <w:webHidden/>
          </w:rPr>
          <w:fldChar w:fldCharType="end"/>
        </w:r>
      </w:hyperlink>
    </w:p>
    <w:p w14:paraId="16121073" w14:textId="23C61F7B"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189" w:history="1">
        <w:r w:rsidRPr="00F41C16">
          <w:rPr>
            <w:rStyle w:val="Hyperlink"/>
            <w:noProof/>
          </w:rPr>
          <w:t>1.1</w:t>
        </w:r>
        <w:r>
          <w:rPr>
            <w:rFonts w:asciiTheme="minorHAnsi" w:eastAsiaTheme="minorEastAsia" w:hAnsiTheme="minorHAnsi" w:cstheme="minorBidi"/>
            <w:noProof/>
            <w:sz w:val="22"/>
            <w:szCs w:val="22"/>
          </w:rPr>
          <w:tab/>
        </w:r>
        <w:r w:rsidRPr="00F41C16">
          <w:rPr>
            <w:rStyle w:val="Hyperlink"/>
            <w:noProof/>
          </w:rPr>
          <w:t>Document Purpose</w:t>
        </w:r>
        <w:r>
          <w:rPr>
            <w:noProof/>
            <w:webHidden/>
          </w:rPr>
          <w:tab/>
        </w:r>
        <w:r>
          <w:rPr>
            <w:noProof/>
            <w:webHidden/>
          </w:rPr>
          <w:fldChar w:fldCharType="begin"/>
        </w:r>
        <w:r>
          <w:rPr>
            <w:noProof/>
            <w:webHidden/>
          </w:rPr>
          <w:instrText xml:space="preserve"> PAGEREF _Toc66359189 \h </w:instrText>
        </w:r>
        <w:r>
          <w:rPr>
            <w:noProof/>
            <w:webHidden/>
          </w:rPr>
        </w:r>
        <w:r>
          <w:rPr>
            <w:noProof/>
            <w:webHidden/>
          </w:rPr>
          <w:fldChar w:fldCharType="separate"/>
        </w:r>
        <w:r>
          <w:rPr>
            <w:noProof/>
            <w:webHidden/>
          </w:rPr>
          <w:t>5</w:t>
        </w:r>
        <w:r>
          <w:rPr>
            <w:noProof/>
            <w:webHidden/>
          </w:rPr>
          <w:fldChar w:fldCharType="end"/>
        </w:r>
      </w:hyperlink>
    </w:p>
    <w:p w14:paraId="4E0DD309" w14:textId="153B7EFF"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190" w:history="1">
        <w:r w:rsidRPr="00F41C16">
          <w:rPr>
            <w:rStyle w:val="Hyperlink"/>
            <w:noProof/>
          </w:rPr>
          <w:t>1.2</w:t>
        </w:r>
        <w:r>
          <w:rPr>
            <w:rFonts w:asciiTheme="minorHAnsi" w:eastAsiaTheme="minorEastAsia" w:hAnsiTheme="minorHAnsi" w:cstheme="minorBidi"/>
            <w:noProof/>
            <w:sz w:val="22"/>
            <w:szCs w:val="22"/>
          </w:rPr>
          <w:tab/>
        </w:r>
        <w:r w:rsidRPr="00F41C16">
          <w:rPr>
            <w:rStyle w:val="Hyperlink"/>
            <w:noProof/>
          </w:rPr>
          <w:t>Document Scope</w:t>
        </w:r>
        <w:r>
          <w:rPr>
            <w:noProof/>
            <w:webHidden/>
          </w:rPr>
          <w:tab/>
        </w:r>
        <w:r>
          <w:rPr>
            <w:noProof/>
            <w:webHidden/>
          </w:rPr>
          <w:fldChar w:fldCharType="begin"/>
        </w:r>
        <w:r>
          <w:rPr>
            <w:noProof/>
            <w:webHidden/>
          </w:rPr>
          <w:instrText xml:space="preserve"> PAGEREF _Toc66359190 \h </w:instrText>
        </w:r>
        <w:r>
          <w:rPr>
            <w:noProof/>
            <w:webHidden/>
          </w:rPr>
        </w:r>
        <w:r>
          <w:rPr>
            <w:noProof/>
            <w:webHidden/>
          </w:rPr>
          <w:fldChar w:fldCharType="separate"/>
        </w:r>
        <w:r>
          <w:rPr>
            <w:noProof/>
            <w:webHidden/>
          </w:rPr>
          <w:t>5</w:t>
        </w:r>
        <w:r>
          <w:rPr>
            <w:noProof/>
            <w:webHidden/>
          </w:rPr>
          <w:fldChar w:fldCharType="end"/>
        </w:r>
      </w:hyperlink>
    </w:p>
    <w:p w14:paraId="0365D026" w14:textId="42C47D76"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191" w:history="1">
        <w:r w:rsidRPr="00F41C16">
          <w:rPr>
            <w:rStyle w:val="Hyperlink"/>
            <w:noProof/>
          </w:rPr>
          <w:t>1.3</w:t>
        </w:r>
        <w:r>
          <w:rPr>
            <w:rFonts w:asciiTheme="minorHAnsi" w:eastAsiaTheme="minorEastAsia" w:hAnsiTheme="minorHAnsi" w:cstheme="minorBidi"/>
            <w:noProof/>
            <w:sz w:val="22"/>
            <w:szCs w:val="22"/>
          </w:rPr>
          <w:tab/>
        </w:r>
        <w:r w:rsidRPr="00F41C16">
          <w:rPr>
            <w:rStyle w:val="Hyperlink"/>
            <w:noProof/>
          </w:rPr>
          <w:t>Document Audience</w:t>
        </w:r>
        <w:r>
          <w:rPr>
            <w:noProof/>
            <w:webHidden/>
          </w:rPr>
          <w:tab/>
        </w:r>
        <w:r>
          <w:rPr>
            <w:noProof/>
            <w:webHidden/>
          </w:rPr>
          <w:fldChar w:fldCharType="begin"/>
        </w:r>
        <w:r>
          <w:rPr>
            <w:noProof/>
            <w:webHidden/>
          </w:rPr>
          <w:instrText xml:space="preserve"> PAGEREF _Toc66359191 \h </w:instrText>
        </w:r>
        <w:r>
          <w:rPr>
            <w:noProof/>
            <w:webHidden/>
          </w:rPr>
        </w:r>
        <w:r>
          <w:rPr>
            <w:noProof/>
            <w:webHidden/>
          </w:rPr>
          <w:fldChar w:fldCharType="separate"/>
        </w:r>
        <w:r>
          <w:rPr>
            <w:noProof/>
            <w:webHidden/>
          </w:rPr>
          <w:t>5</w:t>
        </w:r>
        <w:r>
          <w:rPr>
            <w:noProof/>
            <w:webHidden/>
          </w:rPr>
          <w:fldChar w:fldCharType="end"/>
        </w:r>
      </w:hyperlink>
    </w:p>
    <w:p w14:paraId="73EEE70B" w14:textId="463ED82E"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192" w:history="1">
        <w:r w:rsidRPr="00F41C16">
          <w:rPr>
            <w:rStyle w:val="Hyperlink"/>
            <w:noProof/>
          </w:rPr>
          <w:t>1.3.1</w:t>
        </w:r>
        <w:r>
          <w:rPr>
            <w:rFonts w:asciiTheme="minorHAnsi" w:eastAsiaTheme="minorEastAsia" w:hAnsiTheme="minorHAnsi" w:cstheme="minorBidi"/>
            <w:noProof/>
            <w:sz w:val="22"/>
            <w:szCs w:val="22"/>
          </w:rPr>
          <w:tab/>
        </w:r>
        <w:r w:rsidRPr="00F41C16">
          <w:rPr>
            <w:rStyle w:val="Hyperlink"/>
            <w:noProof/>
          </w:rPr>
          <w:t>Stakeholder List</w:t>
        </w:r>
        <w:r>
          <w:rPr>
            <w:noProof/>
            <w:webHidden/>
          </w:rPr>
          <w:tab/>
        </w:r>
        <w:r>
          <w:rPr>
            <w:noProof/>
            <w:webHidden/>
          </w:rPr>
          <w:fldChar w:fldCharType="begin"/>
        </w:r>
        <w:r>
          <w:rPr>
            <w:noProof/>
            <w:webHidden/>
          </w:rPr>
          <w:instrText xml:space="preserve"> PAGEREF _Toc66359192 \h </w:instrText>
        </w:r>
        <w:r>
          <w:rPr>
            <w:noProof/>
            <w:webHidden/>
          </w:rPr>
        </w:r>
        <w:r>
          <w:rPr>
            <w:noProof/>
            <w:webHidden/>
          </w:rPr>
          <w:fldChar w:fldCharType="separate"/>
        </w:r>
        <w:r>
          <w:rPr>
            <w:noProof/>
            <w:webHidden/>
          </w:rPr>
          <w:t>5</w:t>
        </w:r>
        <w:r>
          <w:rPr>
            <w:noProof/>
            <w:webHidden/>
          </w:rPr>
          <w:fldChar w:fldCharType="end"/>
        </w:r>
      </w:hyperlink>
    </w:p>
    <w:p w14:paraId="2F227567" w14:textId="067492C5"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193" w:history="1">
        <w:r w:rsidRPr="00F41C16">
          <w:rPr>
            <w:rStyle w:val="Hyperlink"/>
            <w:noProof/>
          </w:rPr>
          <w:t>1.4</w:t>
        </w:r>
        <w:r>
          <w:rPr>
            <w:rFonts w:asciiTheme="minorHAnsi" w:eastAsiaTheme="minorEastAsia" w:hAnsiTheme="minorHAnsi" w:cstheme="minorBidi"/>
            <w:noProof/>
            <w:sz w:val="22"/>
            <w:szCs w:val="22"/>
          </w:rPr>
          <w:tab/>
        </w:r>
        <w:r w:rsidRPr="00F41C16">
          <w:rPr>
            <w:rStyle w:val="Hyperlink"/>
            <w:noProof/>
          </w:rPr>
          <w:t>Document Organization</w:t>
        </w:r>
        <w:r>
          <w:rPr>
            <w:noProof/>
            <w:webHidden/>
          </w:rPr>
          <w:tab/>
        </w:r>
        <w:r>
          <w:rPr>
            <w:noProof/>
            <w:webHidden/>
          </w:rPr>
          <w:fldChar w:fldCharType="begin"/>
        </w:r>
        <w:r>
          <w:rPr>
            <w:noProof/>
            <w:webHidden/>
          </w:rPr>
          <w:instrText xml:space="preserve"> PAGEREF _Toc66359193 \h </w:instrText>
        </w:r>
        <w:r>
          <w:rPr>
            <w:noProof/>
            <w:webHidden/>
          </w:rPr>
        </w:r>
        <w:r>
          <w:rPr>
            <w:noProof/>
            <w:webHidden/>
          </w:rPr>
          <w:fldChar w:fldCharType="separate"/>
        </w:r>
        <w:r>
          <w:rPr>
            <w:noProof/>
            <w:webHidden/>
          </w:rPr>
          <w:t>5</w:t>
        </w:r>
        <w:r>
          <w:rPr>
            <w:noProof/>
            <w:webHidden/>
          </w:rPr>
          <w:fldChar w:fldCharType="end"/>
        </w:r>
      </w:hyperlink>
    </w:p>
    <w:p w14:paraId="57FEB32E" w14:textId="66E60DBD"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194" w:history="1">
        <w:r w:rsidRPr="00F41C16">
          <w:rPr>
            <w:rStyle w:val="Hyperlink"/>
            <w:noProof/>
          </w:rPr>
          <w:t>1.4.1</w:t>
        </w:r>
        <w:r>
          <w:rPr>
            <w:rFonts w:asciiTheme="minorHAnsi" w:eastAsiaTheme="minorEastAsia" w:hAnsiTheme="minorHAnsi" w:cstheme="minorBidi"/>
            <w:noProof/>
            <w:sz w:val="22"/>
            <w:szCs w:val="22"/>
          </w:rPr>
          <w:tab/>
        </w:r>
        <w:r w:rsidRPr="00F41C16">
          <w:rPr>
            <w:rStyle w:val="Hyperlink"/>
            <w:noProof/>
          </w:rPr>
          <w:t>Document Context</w:t>
        </w:r>
        <w:r>
          <w:rPr>
            <w:noProof/>
            <w:webHidden/>
          </w:rPr>
          <w:tab/>
        </w:r>
        <w:r>
          <w:rPr>
            <w:noProof/>
            <w:webHidden/>
          </w:rPr>
          <w:fldChar w:fldCharType="begin"/>
        </w:r>
        <w:r>
          <w:rPr>
            <w:noProof/>
            <w:webHidden/>
          </w:rPr>
          <w:instrText xml:space="preserve"> PAGEREF _Toc66359194 \h </w:instrText>
        </w:r>
        <w:r>
          <w:rPr>
            <w:noProof/>
            <w:webHidden/>
          </w:rPr>
        </w:r>
        <w:r>
          <w:rPr>
            <w:noProof/>
            <w:webHidden/>
          </w:rPr>
          <w:fldChar w:fldCharType="separate"/>
        </w:r>
        <w:r>
          <w:rPr>
            <w:noProof/>
            <w:webHidden/>
          </w:rPr>
          <w:t>5</w:t>
        </w:r>
        <w:r>
          <w:rPr>
            <w:noProof/>
            <w:webHidden/>
          </w:rPr>
          <w:fldChar w:fldCharType="end"/>
        </w:r>
      </w:hyperlink>
    </w:p>
    <w:p w14:paraId="612CBF7B" w14:textId="750F2A36"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195" w:history="1">
        <w:r w:rsidRPr="00F41C16">
          <w:rPr>
            <w:rStyle w:val="Hyperlink"/>
            <w:noProof/>
          </w:rPr>
          <w:t>1.4.2</w:t>
        </w:r>
        <w:r>
          <w:rPr>
            <w:rFonts w:asciiTheme="minorHAnsi" w:eastAsiaTheme="minorEastAsia" w:hAnsiTheme="minorHAnsi" w:cstheme="minorBidi"/>
            <w:noProof/>
            <w:sz w:val="22"/>
            <w:szCs w:val="22"/>
          </w:rPr>
          <w:tab/>
        </w:r>
        <w:r w:rsidRPr="00F41C16">
          <w:rPr>
            <w:rStyle w:val="Hyperlink"/>
            <w:noProof/>
          </w:rPr>
          <w:t>Document Structure</w:t>
        </w:r>
        <w:r>
          <w:rPr>
            <w:noProof/>
            <w:webHidden/>
          </w:rPr>
          <w:tab/>
        </w:r>
        <w:r>
          <w:rPr>
            <w:noProof/>
            <w:webHidden/>
          </w:rPr>
          <w:fldChar w:fldCharType="begin"/>
        </w:r>
        <w:r>
          <w:rPr>
            <w:noProof/>
            <w:webHidden/>
          </w:rPr>
          <w:instrText xml:space="preserve"> PAGEREF _Toc66359195 \h </w:instrText>
        </w:r>
        <w:r>
          <w:rPr>
            <w:noProof/>
            <w:webHidden/>
          </w:rPr>
        </w:r>
        <w:r>
          <w:rPr>
            <w:noProof/>
            <w:webHidden/>
          </w:rPr>
          <w:fldChar w:fldCharType="separate"/>
        </w:r>
        <w:r>
          <w:rPr>
            <w:noProof/>
            <w:webHidden/>
          </w:rPr>
          <w:t>5</w:t>
        </w:r>
        <w:r>
          <w:rPr>
            <w:noProof/>
            <w:webHidden/>
          </w:rPr>
          <w:fldChar w:fldCharType="end"/>
        </w:r>
      </w:hyperlink>
    </w:p>
    <w:p w14:paraId="0CBAAE60" w14:textId="4E1AD518"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196" w:history="1">
        <w:r w:rsidRPr="00F41C16">
          <w:rPr>
            <w:rStyle w:val="Hyperlink"/>
            <w:noProof/>
          </w:rPr>
          <w:t>1.5</w:t>
        </w:r>
        <w:r>
          <w:rPr>
            <w:rFonts w:asciiTheme="minorHAnsi" w:eastAsiaTheme="minorEastAsia" w:hAnsiTheme="minorHAnsi" w:cstheme="minorBidi"/>
            <w:noProof/>
            <w:sz w:val="22"/>
            <w:szCs w:val="22"/>
          </w:rPr>
          <w:tab/>
        </w:r>
        <w:r w:rsidRPr="00F41C16">
          <w:rPr>
            <w:rStyle w:val="Hyperlink"/>
            <w:noProof/>
          </w:rPr>
          <w:t>Document Conventions</w:t>
        </w:r>
        <w:r>
          <w:rPr>
            <w:noProof/>
            <w:webHidden/>
          </w:rPr>
          <w:tab/>
        </w:r>
        <w:r>
          <w:rPr>
            <w:noProof/>
            <w:webHidden/>
          </w:rPr>
          <w:fldChar w:fldCharType="begin"/>
        </w:r>
        <w:r>
          <w:rPr>
            <w:noProof/>
            <w:webHidden/>
          </w:rPr>
          <w:instrText xml:space="preserve"> PAGEREF _Toc66359196 \h </w:instrText>
        </w:r>
        <w:r>
          <w:rPr>
            <w:noProof/>
            <w:webHidden/>
          </w:rPr>
        </w:r>
        <w:r>
          <w:rPr>
            <w:noProof/>
            <w:webHidden/>
          </w:rPr>
          <w:fldChar w:fldCharType="separate"/>
        </w:r>
        <w:r>
          <w:rPr>
            <w:noProof/>
            <w:webHidden/>
          </w:rPr>
          <w:t>6</w:t>
        </w:r>
        <w:r>
          <w:rPr>
            <w:noProof/>
            <w:webHidden/>
          </w:rPr>
          <w:fldChar w:fldCharType="end"/>
        </w:r>
      </w:hyperlink>
    </w:p>
    <w:p w14:paraId="70C0406F" w14:textId="23B36866"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197" w:history="1">
        <w:r w:rsidRPr="00F41C16">
          <w:rPr>
            <w:rStyle w:val="Hyperlink"/>
            <w:noProof/>
            <w:lang w:val="en-GB"/>
          </w:rPr>
          <w:t>1.5.1</w:t>
        </w:r>
        <w:r>
          <w:rPr>
            <w:rFonts w:asciiTheme="minorHAnsi" w:eastAsiaTheme="minorEastAsia" w:hAnsiTheme="minorHAnsi" w:cstheme="minorBidi"/>
            <w:noProof/>
            <w:sz w:val="22"/>
            <w:szCs w:val="22"/>
          </w:rPr>
          <w:tab/>
        </w:r>
        <w:r w:rsidRPr="00F41C16">
          <w:rPr>
            <w:rStyle w:val="Hyperlink"/>
            <w:noProof/>
            <w:lang w:val="en-GB"/>
          </w:rPr>
          <w:t>Requirements Templates</w:t>
        </w:r>
        <w:r>
          <w:rPr>
            <w:noProof/>
            <w:webHidden/>
          </w:rPr>
          <w:tab/>
        </w:r>
        <w:r>
          <w:rPr>
            <w:noProof/>
            <w:webHidden/>
          </w:rPr>
          <w:fldChar w:fldCharType="begin"/>
        </w:r>
        <w:r>
          <w:rPr>
            <w:noProof/>
            <w:webHidden/>
          </w:rPr>
          <w:instrText xml:space="preserve"> PAGEREF _Toc66359197 \h </w:instrText>
        </w:r>
        <w:r>
          <w:rPr>
            <w:noProof/>
            <w:webHidden/>
          </w:rPr>
        </w:r>
        <w:r>
          <w:rPr>
            <w:noProof/>
            <w:webHidden/>
          </w:rPr>
          <w:fldChar w:fldCharType="separate"/>
        </w:r>
        <w:r>
          <w:rPr>
            <w:noProof/>
            <w:webHidden/>
          </w:rPr>
          <w:t>6</w:t>
        </w:r>
        <w:r>
          <w:rPr>
            <w:noProof/>
            <w:webHidden/>
          </w:rPr>
          <w:fldChar w:fldCharType="end"/>
        </w:r>
      </w:hyperlink>
    </w:p>
    <w:p w14:paraId="1A74DEEF" w14:textId="33392E6E"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198" w:history="1">
        <w:r w:rsidRPr="00F41C16">
          <w:rPr>
            <w:rStyle w:val="Hyperlink"/>
            <w:noProof/>
          </w:rPr>
          <w:t>2</w:t>
        </w:r>
        <w:r>
          <w:rPr>
            <w:rFonts w:asciiTheme="minorHAnsi" w:eastAsiaTheme="minorEastAsia" w:hAnsiTheme="minorHAnsi" w:cstheme="minorBidi"/>
            <w:noProof/>
            <w:sz w:val="22"/>
            <w:szCs w:val="22"/>
          </w:rPr>
          <w:tab/>
        </w:r>
        <w:r w:rsidRPr="00F41C16">
          <w:rPr>
            <w:rStyle w:val="Hyperlink"/>
            <w:noProof/>
          </w:rPr>
          <w:t>Function Group Description</w:t>
        </w:r>
        <w:r>
          <w:rPr>
            <w:noProof/>
            <w:webHidden/>
          </w:rPr>
          <w:tab/>
        </w:r>
        <w:r>
          <w:rPr>
            <w:noProof/>
            <w:webHidden/>
          </w:rPr>
          <w:fldChar w:fldCharType="begin"/>
        </w:r>
        <w:r>
          <w:rPr>
            <w:noProof/>
            <w:webHidden/>
          </w:rPr>
          <w:instrText xml:space="preserve"> PAGEREF _Toc66359198 \h </w:instrText>
        </w:r>
        <w:r>
          <w:rPr>
            <w:noProof/>
            <w:webHidden/>
          </w:rPr>
        </w:r>
        <w:r>
          <w:rPr>
            <w:noProof/>
            <w:webHidden/>
          </w:rPr>
          <w:fldChar w:fldCharType="separate"/>
        </w:r>
        <w:r>
          <w:rPr>
            <w:noProof/>
            <w:webHidden/>
          </w:rPr>
          <w:t>7</w:t>
        </w:r>
        <w:r>
          <w:rPr>
            <w:noProof/>
            <w:webHidden/>
          </w:rPr>
          <w:fldChar w:fldCharType="end"/>
        </w:r>
      </w:hyperlink>
    </w:p>
    <w:p w14:paraId="10992D00" w14:textId="7801069B"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199" w:history="1">
        <w:r w:rsidRPr="00F41C16">
          <w:rPr>
            <w:rStyle w:val="Hyperlink"/>
            <w:noProof/>
          </w:rPr>
          <w:t>3</w:t>
        </w:r>
        <w:r>
          <w:rPr>
            <w:rFonts w:asciiTheme="minorHAnsi" w:eastAsiaTheme="minorEastAsia" w:hAnsiTheme="minorHAnsi" w:cstheme="minorBidi"/>
            <w:noProof/>
            <w:sz w:val="22"/>
            <w:szCs w:val="22"/>
          </w:rPr>
          <w:tab/>
        </w:r>
        <w:r w:rsidRPr="00F41C16">
          <w:rPr>
            <w:rStyle w:val="Hyperlink"/>
            <w:noProof/>
          </w:rPr>
          <w:t>Functional Architecture</w:t>
        </w:r>
        <w:r>
          <w:rPr>
            <w:noProof/>
            <w:webHidden/>
          </w:rPr>
          <w:tab/>
        </w:r>
        <w:bookmarkStart w:id="6" w:name="_GoBack"/>
        <w:bookmarkEnd w:id="6"/>
        <w:r>
          <w:rPr>
            <w:noProof/>
            <w:webHidden/>
          </w:rPr>
          <w:fldChar w:fldCharType="begin"/>
        </w:r>
        <w:r>
          <w:rPr>
            <w:noProof/>
            <w:webHidden/>
          </w:rPr>
          <w:instrText xml:space="preserve"> PAGEREF _Toc66359199 \h </w:instrText>
        </w:r>
        <w:r>
          <w:rPr>
            <w:noProof/>
            <w:webHidden/>
          </w:rPr>
        </w:r>
        <w:r>
          <w:rPr>
            <w:noProof/>
            <w:webHidden/>
          </w:rPr>
          <w:fldChar w:fldCharType="separate"/>
        </w:r>
        <w:r>
          <w:rPr>
            <w:noProof/>
            <w:webHidden/>
          </w:rPr>
          <w:t>8</w:t>
        </w:r>
        <w:r>
          <w:rPr>
            <w:noProof/>
            <w:webHidden/>
          </w:rPr>
          <w:fldChar w:fldCharType="end"/>
        </w:r>
      </w:hyperlink>
    </w:p>
    <w:p w14:paraId="5F6018FD" w14:textId="6140F7F0"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00" w:history="1">
        <w:r w:rsidRPr="00F41C16">
          <w:rPr>
            <w:rStyle w:val="Hyperlink"/>
            <w:noProof/>
          </w:rPr>
          <w:t>3.1</w:t>
        </w:r>
        <w:r>
          <w:rPr>
            <w:rFonts w:asciiTheme="minorHAnsi" w:eastAsiaTheme="minorEastAsia" w:hAnsiTheme="minorHAnsi" w:cstheme="minorBidi"/>
            <w:noProof/>
            <w:sz w:val="22"/>
            <w:szCs w:val="22"/>
          </w:rPr>
          <w:tab/>
        </w:r>
        <w:r w:rsidRPr="00F41C16">
          <w:rPr>
            <w:rStyle w:val="Hyperlink"/>
            <w:noProof/>
          </w:rPr>
          <w:t>Description</w:t>
        </w:r>
        <w:r>
          <w:rPr>
            <w:noProof/>
            <w:webHidden/>
          </w:rPr>
          <w:tab/>
        </w:r>
        <w:r>
          <w:rPr>
            <w:noProof/>
            <w:webHidden/>
          </w:rPr>
          <w:fldChar w:fldCharType="begin"/>
        </w:r>
        <w:r>
          <w:rPr>
            <w:noProof/>
            <w:webHidden/>
          </w:rPr>
          <w:instrText xml:space="preserve"> PAGEREF _Toc66359200 \h </w:instrText>
        </w:r>
        <w:r>
          <w:rPr>
            <w:noProof/>
            <w:webHidden/>
          </w:rPr>
        </w:r>
        <w:r>
          <w:rPr>
            <w:noProof/>
            <w:webHidden/>
          </w:rPr>
          <w:fldChar w:fldCharType="separate"/>
        </w:r>
        <w:r>
          <w:rPr>
            <w:noProof/>
            <w:webHidden/>
          </w:rPr>
          <w:t>8</w:t>
        </w:r>
        <w:r>
          <w:rPr>
            <w:noProof/>
            <w:webHidden/>
          </w:rPr>
          <w:fldChar w:fldCharType="end"/>
        </w:r>
      </w:hyperlink>
    </w:p>
    <w:p w14:paraId="04AB8066" w14:textId="14A758FD"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01" w:history="1">
        <w:r w:rsidRPr="00F41C16">
          <w:rPr>
            <w:rStyle w:val="Hyperlink"/>
            <w:noProof/>
          </w:rPr>
          <w:t>3.2</w:t>
        </w:r>
        <w:r>
          <w:rPr>
            <w:rFonts w:asciiTheme="minorHAnsi" w:eastAsiaTheme="minorEastAsia" w:hAnsiTheme="minorHAnsi" w:cstheme="minorBidi"/>
            <w:noProof/>
            <w:sz w:val="22"/>
            <w:szCs w:val="22"/>
          </w:rPr>
          <w:tab/>
        </w:r>
        <w:r w:rsidRPr="00F41C16">
          <w:rPr>
            <w:rStyle w:val="Hyperlink"/>
            <w:noProof/>
          </w:rPr>
          <w:t>Function List</w:t>
        </w:r>
        <w:r>
          <w:rPr>
            <w:noProof/>
            <w:webHidden/>
          </w:rPr>
          <w:tab/>
        </w:r>
        <w:r>
          <w:rPr>
            <w:noProof/>
            <w:webHidden/>
          </w:rPr>
          <w:fldChar w:fldCharType="begin"/>
        </w:r>
        <w:r>
          <w:rPr>
            <w:noProof/>
            <w:webHidden/>
          </w:rPr>
          <w:instrText xml:space="preserve"> PAGEREF _Toc66359201 \h </w:instrText>
        </w:r>
        <w:r>
          <w:rPr>
            <w:noProof/>
            <w:webHidden/>
          </w:rPr>
        </w:r>
        <w:r>
          <w:rPr>
            <w:noProof/>
            <w:webHidden/>
          </w:rPr>
          <w:fldChar w:fldCharType="separate"/>
        </w:r>
        <w:r>
          <w:rPr>
            <w:noProof/>
            <w:webHidden/>
          </w:rPr>
          <w:t>8</w:t>
        </w:r>
        <w:r>
          <w:rPr>
            <w:noProof/>
            <w:webHidden/>
          </w:rPr>
          <w:fldChar w:fldCharType="end"/>
        </w:r>
      </w:hyperlink>
    </w:p>
    <w:p w14:paraId="42697E67" w14:textId="36B39027"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02" w:history="1">
        <w:r w:rsidRPr="00F41C16">
          <w:rPr>
            <w:rStyle w:val="Hyperlink"/>
            <w:noProof/>
          </w:rPr>
          <w:t>3.3</w:t>
        </w:r>
        <w:r>
          <w:rPr>
            <w:rFonts w:asciiTheme="minorHAnsi" w:eastAsiaTheme="minorEastAsia" w:hAnsiTheme="minorHAnsi" w:cstheme="minorBidi"/>
            <w:noProof/>
            <w:sz w:val="22"/>
            <w:szCs w:val="22"/>
          </w:rPr>
          <w:tab/>
        </w:r>
        <w:r w:rsidRPr="00F41C16">
          <w:rPr>
            <w:rStyle w:val="Hyperlink"/>
            <w:noProof/>
          </w:rPr>
          <w:t>Signal List</w:t>
        </w:r>
        <w:r>
          <w:rPr>
            <w:noProof/>
            <w:webHidden/>
          </w:rPr>
          <w:tab/>
        </w:r>
        <w:r>
          <w:rPr>
            <w:noProof/>
            <w:webHidden/>
          </w:rPr>
          <w:fldChar w:fldCharType="begin"/>
        </w:r>
        <w:r>
          <w:rPr>
            <w:noProof/>
            <w:webHidden/>
          </w:rPr>
          <w:instrText xml:space="preserve"> PAGEREF _Toc66359202 \h </w:instrText>
        </w:r>
        <w:r>
          <w:rPr>
            <w:noProof/>
            <w:webHidden/>
          </w:rPr>
        </w:r>
        <w:r>
          <w:rPr>
            <w:noProof/>
            <w:webHidden/>
          </w:rPr>
          <w:fldChar w:fldCharType="separate"/>
        </w:r>
        <w:r>
          <w:rPr>
            <w:noProof/>
            <w:webHidden/>
          </w:rPr>
          <w:t>8</w:t>
        </w:r>
        <w:r>
          <w:rPr>
            <w:noProof/>
            <w:webHidden/>
          </w:rPr>
          <w:fldChar w:fldCharType="end"/>
        </w:r>
      </w:hyperlink>
    </w:p>
    <w:p w14:paraId="64231BD8" w14:textId="3903D389"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203" w:history="1">
        <w:r w:rsidRPr="00F41C16">
          <w:rPr>
            <w:rStyle w:val="Hyperlink"/>
            <w:noProof/>
          </w:rPr>
          <w:t>4</w:t>
        </w:r>
        <w:r>
          <w:rPr>
            <w:rFonts w:asciiTheme="minorHAnsi" w:eastAsiaTheme="minorEastAsia" w:hAnsiTheme="minorHAnsi" w:cstheme="minorBidi"/>
            <w:noProof/>
            <w:sz w:val="22"/>
            <w:szCs w:val="22"/>
          </w:rPr>
          <w:tab/>
        </w:r>
        <w:r w:rsidRPr="00F41C16">
          <w:rPr>
            <w:rStyle w:val="Hyperlink"/>
            <w:noProof/>
          </w:rPr>
          <w:t>Function Specifications</w:t>
        </w:r>
        <w:r>
          <w:rPr>
            <w:noProof/>
            <w:webHidden/>
          </w:rPr>
          <w:tab/>
        </w:r>
        <w:r>
          <w:rPr>
            <w:noProof/>
            <w:webHidden/>
          </w:rPr>
          <w:fldChar w:fldCharType="begin"/>
        </w:r>
        <w:r>
          <w:rPr>
            <w:noProof/>
            <w:webHidden/>
          </w:rPr>
          <w:instrText xml:space="preserve"> PAGEREF _Toc66359203 \h </w:instrText>
        </w:r>
        <w:r>
          <w:rPr>
            <w:noProof/>
            <w:webHidden/>
          </w:rPr>
        </w:r>
        <w:r>
          <w:rPr>
            <w:noProof/>
            <w:webHidden/>
          </w:rPr>
          <w:fldChar w:fldCharType="separate"/>
        </w:r>
        <w:r>
          <w:rPr>
            <w:noProof/>
            <w:webHidden/>
          </w:rPr>
          <w:t>9</w:t>
        </w:r>
        <w:r>
          <w:rPr>
            <w:noProof/>
            <w:webHidden/>
          </w:rPr>
          <w:fldChar w:fldCharType="end"/>
        </w:r>
      </w:hyperlink>
    </w:p>
    <w:p w14:paraId="31F012EC" w14:textId="3305A8A3"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04" w:history="1">
        <w:r w:rsidRPr="00F41C16">
          <w:rPr>
            <w:rStyle w:val="Hyperlink"/>
            <w:noProof/>
          </w:rPr>
          <w:t>4.1</w:t>
        </w:r>
        <w:r>
          <w:rPr>
            <w:rFonts w:asciiTheme="minorHAnsi" w:eastAsiaTheme="minorEastAsia" w:hAnsiTheme="minorHAnsi" w:cstheme="minorBidi"/>
            <w:noProof/>
            <w:sz w:val="22"/>
            <w:szCs w:val="22"/>
          </w:rPr>
          <w:tab/>
        </w:r>
        <w:r w:rsidRPr="00F41C16">
          <w:rPr>
            <w:rStyle w:val="Hyperlink"/>
            <w:noProof/>
          </w:rPr>
          <w:drawing>
            <wp:inline distT="0" distB="0" distL="0" distR="0" wp14:anchorId="6D861C8D" wp14:editId="4D024183">
              <wp:extent cx="152400" cy="152400"/>
              <wp:effectExtent l="0" t="0" r="0" b="0"/>
              <wp:docPr id="31"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Detect User Request</w:t>
        </w:r>
        <w:r>
          <w:rPr>
            <w:noProof/>
            <w:webHidden/>
          </w:rPr>
          <w:tab/>
        </w:r>
        <w:r>
          <w:rPr>
            <w:noProof/>
            <w:webHidden/>
          </w:rPr>
          <w:fldChar w:fldCharType="begin"/>
        </w:r>
        <w:r>
          <w:rPr>
            <w:noProof/>
            <w:webHidden/>
          </w:rPr>
          <w:instrText xml:space="preserve"> PAGEREF _Toc66359204 \h </w:instrText>
        </w:r>
        <w:r>
          <w:rPr>
            <w:noProof/>
            <w:webHidden/>
          </w:rPr>
        </w:r>
        <w:r>
          <w:rPr>
            <w:noProof/>
            <w:webHidden/>
          </w:rPr>
          <w:fldChar w:fldCharType="separate"/>
        </w:r>
        <w:r>
          <w:rPr>
            <w:noProof/>
            <w:webHidden/>
          </w:rPr>
          <w:t>9</w:t>
        </w:r>
        <w:r>
          <w:rPr>
            <w:noProof/>
            <w:webHidden/>
          </w:rPr>
          <w:fldChar w:fldCharType="end"/>
        </w:r>
      </w:hyperlink>
    </w:p>
    <w:p w14:paraId="6212BF53" w14:textId="6D0FD81C"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05" w:history="1">
        <w:r w:rsidRPr="00F41C16">
          <w:rPr>
            <w:rStyle w:val="Hyperlink"/>
            <w:noProof/>
          </w:rPr>
          <w:t>4.1.1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_Toc66359205 \h </w:instrText>
        </w:r>
        <w:r>
          <w:rPr>
            <w:noProof/>
            <w:webHidden/>
          </w:rPr>
        </w:r>
        <w:r>
          <w:rPr>
            <w:noProof/>
            <w:webHidden/>
          </w:rPr>
          <w:fldChar w:fldCharType="separate"/>
        </w:r>
        <w:r>
          <w:rPr>
            <w:noProof/>
            <w:webHidden/>
          </w:rPr>
          <w:t>9</w:t>
        </w:r>
        <w:r>
          <w:rPr>
            <w:noProof/>
            <w:webHidden/>
          </w:rPr>
          <w:fldChar w:fldCharType="end"/>
        </w:r>
      </w:hyperlink>
    </w:p>
    <w:p w14:paraId="0442B9F5" w14:textId="7CAC8C40"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06" w:history="1">
        <w:r w:rsidRPr="00F41C16">
          <w:rPr>
            <w:rStyle w:val="Hyperlink"/>
            <w:noProof/>
          </w:rPr>
          <w:t>4.1.2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_Toc66359206 \h </w:instrText>
        </w:r>
        <w:r>
          <w:rPr>
            <w:noProof/>
            <w:webHidden/>
          </w:rPr>
        </w:r>
        <w:r>
          <w:rPr>
            <w:noProof/>
            <w:webHidden/>
          </w:rPr>
          <w:fldChar w:fldCharType="separate"/>
        </w:r>
        <w:r>
          <w:rPr>
            <w:noProof/>
            <w:webHidden/>
          </w:rPr>
          <w:t>10</w:t>
        </w:r>
        <w:r>
          <w:rPr>
            <w:noProof/>
            <w:webHidden/>
          </w:rPr>
          <w:fldChar w:fldCharType="end"/>
        </w:r>
      </w:hyperlink>
    </w:p>
    <w:p w14:paraId="0EE4A793" w14:textId="205E6359"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07" w:history="1">
        <w:r w:rsidRPr="00F41C16">
          <w:rPr>
            <w:rStyle w:val="Hyperlink"/>
            <w:noProof/>
          </w:rPr>
          <w:t>4.1.3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_Toc66359207 \h </w:instrText>
        </w:r>
        <w:r>
          <w:rPr>
            <w:noProof/>
            <w:webHidden/>
          </w:rPr>
        </w:r>
        <w:r>
          <w:rPr>
            <w:noProof/>
            <w:webHidden/>
          </w:rPr>
          <w:fldChar w:fldCharType="separate"/>
        </w:r>
        <w:r>
          <w:rPr>
            <w:noProof/>
            <w:webHidden/>
          </w:rPr>
          <w:t>10</w:t>
        </w:r>
        <w:r>
          <w:rPr>
            <w:noProof/>
            <w:webHidden/>
          </w:rPr>
          <w:fldChar w:fldCharType="end"/>
        </w:r>
      </w:hyperlink>
    </w:p>
    <w:p w14:paraId="74FD7563" w14:textId="2B1EB854"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08" w:history="1">
        <w:r w:rsidRPr="00F41C16">
          <w:rPr>
            <w:rStyle w:val="Hyperlink"/>
            <w:noProof/>
          </w:rPr>
          <w:t>4.1.4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_Toc66359208 \h </w:instrText>
        </w:r>
        <w:r>
          <w:rPr>
            <w:noProof/>
            <w:webHidden/>
          </w:rPr>
        </w:r>
        <w:r>
          <w:rPr>
            <w:noProof/>
            <w:webHidden/>
          </w:rPr>
          <w:fldChar w:fldCharType="separate"/>
        </w:r>
        <w:r>
          <w:rPr>
            <w:noProof/>
            <w:webHidden/>
          </w:rPr>
          <w:t>11</w:t>
        </w:r>
        <w:r>
          <w:rPr>
            <w:noProof/>
            <w:webHidden/>
          </w:rPr>
          <w:fldChar w:fldCharType="end"/>
        </w:r>
      </w:hyperlink>
    </w:p>
    <w:p w14:paraId="3A8D3FA4" w14:textId="67DCA703"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09" w:history="1">
        <w:r w:rsidRPr="00F41C16">
          <w:rPr>
            <w:rStyle w:val="Hyperlink"/>
            <w:noProof/>
          </w:rPr>
          <w:t>4.1.5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_Toc66359209 \h </w:instrText>
        </w:r>
        <w:r>
          <w:rPr>
            <w:noProof/>
            <w:webHidden/>
          </w:rPr>
        </w:r>
        <w:r>
          <w:rPr>
            <w:noProof/>
            <w:webHidden/>
          </w:rPr>
          <w:fldChar w:fldCharType="separate"/>
        </w:r>
        <w:r>
          <w:rPr>
            <w:noProof/>
            <w:webHidden/>
          </w:rPr>
          <w:t>12</w:t>
        </w:r>
        <w:r>
          <w:rPr>
            <w:noProof/>
            <w:webHidden/>
          </w:rPr>
          <w:fldChar w:fldCharType="end"/>
        </w:r>
      </w:hyperlink>
    </w:p>
    <w:p w14:paraId="57CF46FA" w14:textId="230F3970"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10" w:history="1">
        <w:r w:rsidRPr="00F41C16">
          <w:rPr>
            <w:rStyle w:val="Hyperlink"/>
            <w:noProof/>
          </w:rPr>
          <w:t>4.2</w:t>
        </w:r>
        <w:r>
          <w:rPr>
            <w:rFonts w:asciiTheme="minorHAnsi" w:eastAsiaTheme="minorEastAsia" w:hAnsiTheme="minorHAnsi" w:cstheme="minorBidi"/>
            <w:noProof/>
            <w:sz w:val="22"/>
            <w:szCs w:val="22"/>
          </w:rPr>
          <w:tab/>
        </w:r>
        <w:r w:rsidRPr="00F41C16">
          <w:rPr>
            <w:rStyle w:val="Hyperlink"/>
            <w:noProof/>
          </w:rPr>
          <w:drawing>
            <wp:inline distT="0" distB="0" distL="0" distR="0" wp14:anchorId="6A9814D4" wp14:editId="67640BD7">
              <wp:extent cx="152400" cy="152400"/>
              <wp:effectExtent l="0" t="0" r="0" b="0"/>
              <wp:docPr id="33"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Display Shading Status</w:t>
        </w:r>
        <w:r>
          <w:rPr>
            <w:noProof/>
            <w:webHidden/>
          </w:rPr>
          <w:tab/>
        </w:r>
        <w:r>
          <w:rPr>
            <w:noProof/>
            <w:webHidden/>
          </w:rPr>
          <w:fldChar w:fldCharType="begin"/>
        </w:r>
        <w:r>
          <w:rPr>
            <w:noProof/>
            <w:webHidden/>
          </w:rPr>
          <w:instrText xml:space="preserve"> PAGEREF _Toc66359210 \h </w:instrText>
        </w:r>
        <w:r>
          <w:rPr>
            <w:noProof/>
            <w:webHidden/>
          </w:rPr>
        </w:r>
        <w:r>
          <w:rPr>
            <w:noProof/>
            <w:webHidden/>
          </w:rPr>
          <w:fldChar w:fldCharType="separate"/>
        </w:r>
        <w:r>
          <w:rPr>
            <w:noProof/>
            <w:webHidden/>
          </w:rPr>
          <w:t>13</w:t>
        </w:r>
        <w:r>
          <w:rPr>
            <w:noProof/>
            <w:webHidden/>
          </w:rPr>
          <w:fldChar w:fldCharType="end"/>
        </w:r>
      </w:hyperlink>
    </w:p>
    <w:p w14:paraId="45E2BAD7" w14:textId="17C68E90"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1" w:history="1">
        <w:r w:rsidRPr="00F41C16">
          <w:rPr>
            <w:rStyle w:val="Hyperlink"/>
            <w:noProof/>
          </w:rPr>
          <w:t>4.2.1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_Toc66359211 \h </w:instrText>
        </w:r>
        <w:r>
          <w:rPr>
            <w:noProof/>
            <w:webHidden/>
          </w:rPr>
        </w:r>
        <w:r>
          <w:rPr>
            <w:noProof/>
            <w:webHidden/>
          </w:rPr>
          <w:fldChar w:fldCharType="separate"/>
        </w:r>
        <w:r>
          <w:rPr>
            <w:noProof/>
            <w:webHidden/>
          </w:rPr>
          <w:t>13</w:t>
        </w:r>
        <w:r>
          <w:rPr>
            <w:noProof/>
            <w:webHidden/>
          </w:rPr>
          <w:fldChar w:fldCharType="end"/>
        </w:r>
      </w:hyperlink>
    </w:p>
    <w:p w14:paraId="262691AA" w14:textId="61D2824A"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2" w:history="1">
        <w:r w:rsidRPr="00F41C16">
          <w:rPr>
            <w:rStyle w:val="Hyperlink"/>
            <w:noProof/>
          </w:rPr>
          <w:t>4.2.2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_Toc66359212 \h </w:instrText>
        </w:r>
        <w:r>
          <w:rPr>
            <w:noProof/>
            <w:webHidden/>
          </w:rPr>
        </w:r>
        <w:r>
          <w:rPr>
            <w:noProof/>
            <w:webHidden/>
          </w:rPr>
          <w:fldChar w:fldCharType="separate"/>
        </w:r>
        <w:r>
          <w:rPr>
            <w:noProof/>
            <w:webHidden/>
          </w:rPr>
          <w:t>14</w:t>
        </w:r>
        <w:r>
          <w:rPr>
            <w:noProof/>
            <w:webHidden/>
          </w:rPr>
          <w:fldChar w:fldCharType="end"/>
        </w:r>
      </w:hyperlink>
    </w:p>
    <w:p w14:paraId="30AEEC25" w14:textId="4EECC4AF"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3" w:history="1">
        <w:r w:rsidRPr="00F41C16">
          <w:rPr>
            <w:rStyle w:val="Hyperlink"/>
            <w:noProof/>
          </w:rPr>
          <w:t>4.2.3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_Toc66359213 \h </w:instrText>
        </w:r>
        <w:r>
          <w:rPr>
            <w:noProof/>
            <w:webHidden/>
          </w:rPr>
        </w:r>
        <w:r>
          <w:rPr>
            <w:noProof/>
            <w:webHidden/>
          </w:rPr>
          <w:fldChar w:fldCharType="separate"/>
        </w:r>
        <w:r>
          <w:rPr>
            <w:noProof/>
            <w:webHidden/>
          </w:rPr>
          <w:t>14</w:t>
        </w:r>
        <w:r>
          <w:rPr>
            <w:noProof/>
            <w:webHidden/>
          </w:rPr>
          <w:fldChar w:fldCharType="end"/>
        </w:r>
      </w:hyperlink>
    </w:p>
    <w:p w14:paraId="41A6028F" w14:textId="2FC2B045"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4" w:history="1">
        <w:r w:rsidRPr="00F41C16">
          <w:rPr>
            <w:rStyle w:val="Hyperlink"/>
            <w:noProof/>
          </w:rPr>
          <w:t>4.2.4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_Toc66359214 \h </w:instrText>
        </w:r>
        <w:r>
          <w:rPr>
            <w:noProof/>
            <w:webHidden/>
          </w:rPr>
        </w:r>
        <w:r>
          <w:rPr>
            <w:noProof/>
            <w:webHidden/>
          </w:rPr>
          <w:fldChar w:fldCharType="separate"/>
        </w:r>
        <w:r>
          <w:rPr>
            <w:noProof/>
            <w:webHidden/>
          </w:rPr>
          <w:t>15</w:t>
        </w:r>
        <w:r>
          <w:rPr>
            <w:noProof/>
            <w:webHidden/>
          </w:rPr>
          <w:fldChar w:fldCharType="end"/>
        </w:r>
      </w:hyperlink>
    </w:p>
    <w:p w14:paraId="18BD0DDB" w14:textId="527C2923"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5" w:history="1">
        <w:r w:rsidRPr="00F41C16">
          <w:rPr>
            <w:rStyle w:val="Hyperlink"/>
            <w:noProof/>
          </w:rPr>
          <w:t>4.2.5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_Toc66359215 \h </w:instrText>
        </w:r>
        <w:r>
          <w:rPr>
            <w:noProof/>
            <w:webHidden/>
          </w:rPr>
        </w:r>
        <w:r>
          <w:rPr>
            <w:noProof/>
            <w:webHidden/>
          </w:rPr>
          <w:fldChar w:fldCharType="separate"/>
        </w:r>
        <w:r>
          <w:rPr>
            <w:noProof/>
            <w:webHidden/>
          </w:rPr>
          <w:t>15</w:t>
        </w:r>
        <w:r>
          <w:rPr>
            <w:noProof/>
            <w:webHidden/>
          </w:rPr>
          <w:fldChar w:fldCharType="end"/>
        </w:r>
      </w:hyperlink>
    </w:p>
    <w:p w14:paraId="27C93F3C" w14:textId="5839C27C"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16" w:history="1">
        <w:r w:rsidRPr="00F41C16">
          <w:rPr>
            <w:rStyle w:val="Hyperlink"/>
            <w:noProof/>
          </w:rPr>
          <w:t>4.3</w:t>
        </w:r>
        <w:r>
          <w:rPr>
            <w:rFonts w:asciiTheme="minorHAnsi" w:eastAsiaTheme="minorEastAsia" w:hAnsiTheme="minorHAnsi" w:cstheme="minorBidi"/>
            <w:noProof/>
            <w:sz w:val="22"/>
            <w:szCs w:val="22"/>
          </w:rPr>
          <w:tab/>
        </w:r>
        <w:r w:rsidRPr="00F41C16">
          <w:rPr>
            <w:rStyle w:val="Hyperlink"/>
            <w:noProof/>
          </w:rPr>
          <w:drawing>
            <wp:inline distT="0" distB="0" distL="0" distR="0" wp14:anchorId="0427167E" wp14:editId="6A969C03">
              <wp:extent cx="152400" cy="152400"/>
              <wp:effectExtent l="0" t="0" r="0" b="0"/>
              <wp:docPr id="35"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Display Shading Status</w:t>
        </w:r>
        <w:r>
          <w:rPr>
            <w:noProof/>
            <w:webHidden/>
          </w:rPr>
          <w:tab/>
        </w:r>
        <w:r>
          <w:rPr>
            <w:noProof/>
            <w:webHidden/>
          </w:rPr>
          <w:fldChar w:fldCharType="begin"/>
        </w:r>
        <w:r>
          <w:rPr>
            <w:noProof/>
            <w:webHidden/>
          </w:rPr>
          <w:instrText xml:space="preserve"> PAGEREF _Toc66359216 \h </w:instrText>
        </w:r>
        <w:r>
          <w:rPr>
            <w:noProof/>
            <w:webHidden/>
          </w:rPr>
        </w:r>
        <w:r>
          <w:rPr>
            <w:noProof/>
            <w:webHidden/>
          </w:rPr>
          <w:fldChar w:fldCharType="separate"/>
        </w:r>
        <w:r>
          <w:rPr>
            <w:noProof/>
            <w:webHidden/>
          </w:rPr>
          <w:t>16</w:t>
        </w:r>
        <w:r>
          <w:rPr>
            <w:noProof/>
            <w:webHidden/>
          </w:rPr>
          <w:fldChar w:fldCharType="end"/>
        </w:r>
      </w:hyperlink>
    </w:p>
    <w:p w14:paraId="6E8BAEDF" w14:textId="7FC164C9"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7" w:history="1">
        <w:r w:rsidRPr="00F41C16">
          <w:rPr>
            <w:rStyle w:val="Hyperlink"/>
            <w:noProof/>
          </w:rPr>
          <w:t>4.3.1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_Toc66359217 \h </w:instrText>
        </w:r>
        <w:r>
          <w:rPr>
            <w:noProof/>
            <w:webHidden/>
          </w:rPr>
        </w:r>
        <w:r>
          <w:rPr>
            <w:noProof/>
            <w:webHidden/>
          </w:rPr>
          <w:fldChar w:fldCharType="separate"/>
        </w:r>
        <w:r>
          <w:rPr>
            <w:noProof/>
            <w:webHidden/>
          </w:rPr>
          <w:t>16</w:t>
        </w:r>
        <w:r>
          <w:rPr>
            <w:noProof/>
            <w:webHidden/>
          </w:rPr>
          <w:fldChar w:fldCharType="end"/>
        </w:r>
      </w:hyperlink>
    </w:p>
    <w:p w14:paraId="7FC08530" w14:textId="7B7B6879"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8" w:history="1">
        <w:r w:rsidRPr="00F41C16">
          <w:rPr>
            <w:rStyle w:val="Hyperlink"/>
            <w:noProof/>
          </w:rPr>
          <w:t>4.3.2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_Toc66359218 \h </w:instrText>
        </w:r>
        <w:r>
          <w:rPr>
            <w:noProof/>
            <w:webHidden/>
          </w:rPr>
        </w:r>
        <w:r>
          <w:rPr>
            <w:noProof/>
            <w:webHidden/>
          </w:rPr>
          <w:fldChar w:fldCharType="separate"/>
        </w:r>
        <w:r>
          <w:rPr>
            <w:noProof/>
            <w:webHidden/>
          </w:rPr>
          <w:t>16</w:t>
        </w:r>
        <w:r>
          <w:rPr>
            <w:noProof/>
            <w:webHidden/>
          </w:rPr>
          <w:fldChar w:fldCharType="end"/>
        </w:r>
      </w:hyperlink>
    </w:p>
    <w:p w14:paraId="17C27D19" w14:textId="48213DF9"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19" w:history="1">
        <w:r w:rsidRPr="00F41C16">
          <w:rPr>
            <w:rStyle w:val="Hyperlink"/>
            <w:noProof/>
          </w:rPr>
          <w:t>4.3.3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_Toc66359219 \h </w:instrText>
        </w:r>
        <w:r>
          <w:rPr>
            <w:noProof/>
            <w:webHidden/>
          </w:rPr>
        </w:r>
        <w:r>
          <w:rPr>
            <w:noProof/>
            <w:webHidden/>
          </w:rPr>
          <w:fldChar w:fldCharType="separate"/>
        </w:r>
        <w:r>
          <w:rPr>
            <w:noProof/>
            <w:webHidden/>
          </w:rPr>
          <w:t>17</w:t>
        </w:r>
        <w:r>
          <w:rPr>
            <w:noProof/>
            <w:webHidden/>
          </w:rPr>
          <w:fldChar w:fldCharType="end"/>
        </w:r>
      </w:hyperlink>
    </w:p>
    <w:p w14:paraId="1B45E8E6" w14:textId="377D4CF1"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0" w:history="1">
        <w:r w:rsidRPr="00F41C16">
          <w:rPr>
            <w:rStyle w:val="Hyperlink"/>
            <w:noProof/>
          </w:rPr>
          <w:t>4.3.4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_Toc66359220 \h </w:instrText>
        </w:r>
        <w:r>
          <w:rPr>
            <w:noProof/>
            <w:webHidden/>
          </w:rPr>
        </w:r>
        <w:r>
          <w:rPr>
            <w:noProof/>
            <w:webHidden/>
          </w:rPr>
          <w:fldChar w:fldCharType="separate"/>
        </w:r>
        <w:r>
          <w:rPr>
            <w:noProof/>
            <w:webHidden/>
          </w:rPr>
          <w:t>17</w:t>
        </w:r>
        <w:r>
          <w:rPr>
            <w:noProof/>
            <w:webHidden/>
          </w:rPr>
          <w:fldChar w:fldCharType="end"/>
        </w:r>
      </w:hyperlink>
    </w:p>
    <w:p w14:paraId="64047799" w14:textId="4FEE79B6"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1" w:history="1">
        <w:r w:rsidRPr="00F41C16">
          <w:rPr>
            <w:rStyle w:val="Hyperlink"/>
            <w:noProof/>
          </w:rPr>
          <w:t>4.3.5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_Toc66359221 \h </w:instrText>
        </w:r>
        <w:r>
          <w:rPr>
            <w:noProof/>
            <w:webHidden/>
          </w:rPr>
        </w:r>
        <w:r>
          <w:rPr>
            <w:noProof/>
            <w:webHidden/>
          </w:rPr>
          <w:fldChar w:fldCharType="separate"/>
        </w:r>
        <w:r>
          <w:rPr>
            <w:noProof/>
            <w:webHidden/>
          </w:rPr>
          <w:t>18</w:t>
        </w:r>
        <w:r>
          <w:rPr>
            <w:noProof/>
            <w:webHidden/>
          </w:rPr>
          <w:fldChar w:fldCharType="end"/>
        </w:r>
      </w:hyperlink>
    </w:p>
    <w:p w14:paraId="1A6D23B1" w14:textId="023EC5B4"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22" w:history="1">
        <w:r w:rsidRPr="00F41C16">
          <w:rPr>
            <w:rStyle w:val="Hyperlink"/>
            <w:noProof/>
          </w:rPr>
          <w:t>4.4</w:t>
        </w:r>
        <w:r>
          <w:rPr>
            <w:rFonts w:asciiTheme="minorHAnsi" w:eastAsiaTheme="minorEastAsia" w:hAnsiTheme="minorHAnsi" w:cstheme="minorBidi"/>
            <w:noProof/>
            <w:sz w:val="22"/>
            <w:szCs w:val="22"/>
          </w:rPr>
          <w:tab/>
        </w:r>
        <w:r w:rsidRPr="00F41C16">
          <w:rPr>
            <w:rStyle w:val="Hyperlink"/>
            <w:noProof/>
          </w:rPr>
          <w:drawing>
            <wp:inline distT="0" distB="0" distL="0" distR="0" wp14:anchorId="2EEC20CB" wp14:editId="33B2CF55">
              <wp:extent cx="152400" cy="152400"/>
              <wp:effectExtent l="0" t="0" r="0" b="0"/>
              <wp:docPr id="37"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Provide PSDS Status</w:t>
        </w:r>
        <w:r>
          <w:rPr>
            <w:noProof/>
            <w:webHidden/>
          </w:rPr>
          <w:tab/>
        </w:r>
        <w:r>
          <w:rPr>
            <w:noProof/>
            <w:webHidden/>
          </w:rPr>
          <w:fldChar w:fldCharType="begin"/>
        </w:r>
        <w:r>
          <w:rPr>
            <w:noProof/>
            <w:webHidden/>
          </w:rPr>
          <w:instrText xml:space="preserve"> PAGEREF _Toc66359222 \h </w:instrText>
        </w:r>
        <w:r>
          <w:rPr>
            <w:noProof/>
            <w:webHidden/>
          </w:rPr>
        </w:r>
        <w:r>
          <w:rPr>
            <w:noProof/>
            <w:webHidden/>
          </w:rPr>
          <w:fldChar w:fldCharType="separate"/>
        </w:r>
        <w:r>
          <w:rPr>
            <w:noProof/>
            <w:webHidden/>
          </w:rPr>
          <w:t>19</w:t>
        </w:r>
        <w:r>
          <w:rPr>
            <w:noProof/>
            <w:webHidden/>
          </w:rPr>
          <w:fldChar w:fldCharType="end"/>
        </w:r>
      </w:hyperlink>
    </w:p>
    <w:p w14:paraId="67FF017C" w14:textId="22644386"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3" w:history="1">
        <w:r w:rsidRPr="00F41C16">
          <w:rPr>
            <w:rStyle w:val="Hyperlink"/>
            <w:noProof/>
          </w:rPr>
          <w:t>4.4.1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_Toc66359223 \h </w:instrText>
        </w:r>
        <w:r>
          <w:rPr>
            <w:noProof/>
            <w:webHidden/>
          </w:rPr>
        </w:r>
        <w:r>
          <w:rPr>
            <w:noProof/>
            <w:webHidden/>
          </w:rPr>
          <w:fldChar w:fldCharType="separate"/>
        </w:r>
        <w:r>
          <w:rPr>
            <w:noProof/>
            <w:webHidden/>
          </w:rPr>
          <w:t>19</w:t>
        </w:r>
        <w:r>
          <w:rPr>
            <w:noProof/>
            <w:webHidden/>
          </w:rPr>
          <w:fldChar w:fldCharType="end"/>
        </w:r>
      </w:hyperlink>
    </w:p>
    <w:p w14:paraId="3CE8D720" w14:textId="5CFB761F"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4" w:history="1">
        <w:r w:rsidRPr="00F41C16">
          <w:rPr>
            <w:rStyle w:val="Hyperlink"/>
            <w:noProof/>
          </w:rPr>
          <w:t>4.4.2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_Toc66359224 \h </w:instrText>
        </w:r>
        <w:r>
          <w:rPr>
            <w:noProof/>
            <w:webHidden/>
          </w:rPr>
        </w:r>
        <w:r>
          <w:rPr>
            <w:noProof/>
            <w:webHidden/>
          </w:rPr>
          <w:fldChar w:fldCharType="separate"/>
        </w:r>
        <w:r>
          <w:rPr>
            <w:noProof/>
            <w:webHidden/>
          </w:rPr>
          <w:t>20</w:t>
        </w:r>
        <w:r>
          <w:rPr>
            <w:noProof/>
            <w:webHidden/>
          </w:rPr>
          <w:fldChar w:fldCharType="end"/>
        </w:r>
      </w:hyperlink>
    </w:p>
    <w:p w14:paraId="4B91C1BD" w14:textId="4BBDE02B"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5" w:history="1">
        <w:r w:rsidRPr="00F41C16">
          <w:rPr>
            <w:rStyle w:val="Hyperlink"/>
            <w:noProof/>
          </w:rPr>
          <w:t>4.4.3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_Toc66359225 \h </w:instrText>
        </w:r>
        <w:r>
          <w:rPr>
            <w:noProof/>
            <w:webHidden/>
          </w:rPr>
        </w:r>
        <w:r>
          <w:rPr>
            <w:noProof/>
            <w:webHidden/>
          </w:rPr>
          <w:fldChar w:fldCharType="separate"/>
        </w:r>
        <w:r>
          <w:rPr>
            <w:noProof/>
            <w:webHidden/>
          </w:rPr>
          <w:t>20</w:t>
        </w:r>
        <w:r>
          <w:rPr>
            <w:noProof/>
            <w:webHidden/>
          </w:rPr>
          <w:fldChar w:fldCharType="end"/>
        </w:r>
      </w:hyperlink>
    </w:p>
    <w:p w14:paraId="31C244B4" w14:textId="377EE034"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6" w:history="1">
        <w:r w:rsidRPr="00F41C16">
          <w:rPr>
            <w:rStyle w:val="Hyperlink"/>
            <w:noProof/>
          </w:rPr>
          <w:t>4.4.4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_Toc66359226 \h </w:instrText>
        </w:r>
        <w:r>
          <w:rPr>
            <w:noProof/>
            <w:webHidden/>
          </w:rPr>
        </w:r>
        <w:r>
          <w:rPr>
            <w:noProof/>
            <w:webHidden/>
          </w:rPr>
          <w:fldChar w:fldCharType="separate"/>
        </w:r>
        <w:r>
          <w:rPr>
            <w:noProof/>
            <w:webHidden/>
          </w:rPr>
          <w:t>20</w:t>
        </w:r>
        <w:r>
          <w:rPr>
            <w:noProof/>
            <w:webHidden/>
          </w:rPr>
          <w:fldChar w:fldCharType="end"/>
        </w:r>
      </w:hyperlink>
    </w:p>
    <w:p w14:paraId="04D28D74" w14:textId="7CF20B61"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7" w:history="1">
        <w:r w:rsidRPr="00F41C16">
          <w:rPr>
            <w:rStyle w:val="Hyperlink"/>
            <w:noProof/>
          </w:rPr>
          <w:t>4.4.5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_Toc66359227 \h </w:instrText>
        </w:r>
        <w:r>
          <w:rPr>
            <w:noProof/>
            <w:webHidden/>
          </w:rPr>
        </w:r>
        <w:r>
          <w:rPr>
            <w:noProof/>
            <w:webHidden/>
          </w:rPr>
          <w:fldChar w:fldCharType="separate"/>
        </w:r>
        <w:r>
          <w:rPr>
            <w:noProof/>
            <w:webHidden/>
          </w:rPr>
          <w:t>21</w:t>
        </w:r>
        <w:r>
          <w:rPr>
            <w:noProof/>
            <w:webHidden/>
          </w:rPr>
          <w:fldChar w:fldCharType="end"/>
        </w:r>
      </w:hyperlink>
    </w:p>
    <w:p w14:paraId="1C894960" w14:textId="2CE7AF73"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28" w:history="1">
        <w:r w:rsidRPr="00F41C16">
          <w:rPr>
            <w:rStyle w:val="Hyperlink"/>
            <w:noProof/>
          </w:rPr>
          <w:t>4.5</w:t>
        </w:r>
        <w:r>
          <w:rPr>
            <w:rFonts w:asciiTheme="minorHAnsi" w:eastAsiaTheme="minorEastAsia" w:hAnsiTheme="minorHAnsi" w:cstheme="minorBidi"/>
            <w:noProof/>
            <w:sz w:val="22"/>
            <w:szCs w:val="22"/>
          </w:rPr>
          <w:tab/>
        </w:r>
        <w:r w:rsidRPr="00F41C16">
          <w:rPr>
            <w:rStyle w:val="Hyperlink"/>
            <w:noProof/>
          </w:rPr>
          <w:drawing>
            <wp:inline distT="0" distB="0" distL="0" distR="0" wp14:anchorId="6DC8C392" wp14:editId="4A03B41F">
              <wp:extent cx="152400" cy="152400"/>
              <wp:effectExtent l="0" t="0" r="0" b="0"/>
              <wp:docPr id="39"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Provide User Input</w:t>
        </w:r>
        <w:r>
          <w:rPr>
            <w:noProof/>
            <w:webHidden/>
          </w:rPr>
          <w:tab/>
        </w:r>
        <w:r>
          <w:rPr>
            <w:noProof/>
            <w:webHidden/>
          </w:rPr>
          <w:fldChar w:fldCharType="begin"/>
        </w:r>
        <w:r>
          <w:rPr>
            <w:noProof/>
            <w:webHidden/>
          </w:rPr>
          <w:instrText xml:space="preserve"> PAGEREF _Toc66359228 \h </w:instrText>
        </w:r>
        <w:r>
          <w:rPr>
            <w:noProof/>
            <w:webHidden/>
          </w:rPr>
        </w:r>
        <w:r>
          <w:rPr>
            <w:noProof/>
            <w:webHidden/>
          </w:rPr>
          <w:fldChar w:fldCharType="separate"/>
        </w:r>
        <w:r>
          <w:rPr>
            <w:noProof/>
            <w:webHidden/>
          </w:rPr>
          <w:t>22</w:t>
        </w:r>
        <w:r>
          <w:rPr>
            <w:noProof/>
            <w:webHidden/>
          </w:rPr>
          <w:fldChar w:fldCharType="end"/>
        </w:r>
      </w:hyperlink>
    </w:p>
    <w:p w14:paraId="59D09E1F" w14:textId="74B6F225"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29" w:history="1">
        <w:r w:rsidRPr="00F41C16">
          <w:rPr>
            <w:rStyle w:val="Hyperlink"/>
            <w:noProof/>
          </w:rPr>
          <w:t>4.5.1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_Toc66359229 \h </w:instrText>
        </w:r>
        <w:r>
          <w:rPr>
            <w:noProof/>
            <w:webHidden/>
          </w:rPr>
        </w:r>
        <w:r>
          <w:rPr>
            <w:noProof/>
            <w:webHidden/>
          </w:rPr>
          <w:fldChar w:fldCharType="separate"/>
        </w:r>
        <w:r>
          <w:rPr>
            <w:noProof/>
            <w:webHidden/>
          </w:rPr>
          <w:t>22</w:t>
        </w:r>
        <w:r>
          <w:rPr>
            <w:noProof/>
            <w:webHidden/>
          </w:rPr>
          <w:fldChar w:fldCharType="end"/>
        </w:r>
      </w:hyperlink>
    </w:p>
    <w:p w14:paraId="334EF895" w14:textId="23802D07"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0" w:history="1">
        <w:r w:rsidRPr="00F41C16">
          <w:rPr>
            <w:rStyle w:val="Hyperlink"/>
            <w:noProof/>
          </w:rPr>
          <w:t>4.5.2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_Toc66359230 \h </w:instrText>
        </w:r>
        <w:r>
          <w:rPr>
            <w:noProof/>
            <w:webHidden/>
          </w:rPr>
        </w:r>
        <w:r>
          <w:rPr>
            <w:noProof/>
            <w:webHidden/>
          </w:rPr>
          <w:fldChar w:fldCharType="separate"/>
        </w:r>
        <w:r>
          <w:rPr>
            <w:noProof/>
            <w:webHidden/>
          </w:rPr>
          <w:t>22</w:t>
        </w:r>
        <w:r>
          <w:rPr>
            <w:noProof/>
            <w:webHidden/>
          </w:rPr>
          <w:fldChar w:fldCharType="end"/>
        </w:r>
      </w:hyperlink>
    </w:p>
    <w:p w14:paraId="77A3467D" w14:textId="405997E0"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1" w:history="1">
        <w:r w:rsidRPr="00F41C16">
          <w:rPr>
            <w:rStyle w:val="Hyperlink"/>
            <w:noProof/>
          </w:rPr>
          <w:t>4.5.3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_Toc66359231 \h </w:instrText>
        </w:r>
        <w:r>
          <w:rPr>
            <w:noProof/>
            <w:webHidden/>
          </w:rPr>
        </w:r>
        <w:r>
          <w:rPr>
            <w:noProof/>
            <w:webHidden/>
          </w:rPr>
          <w:fldChar w:fldCharType="separate"/>
        </w:r>
        <w:r>
          <w:rPr>
            <w:noProof/>
            <w:webHidden/>
          </w:rPr>
          <w:t>23</w:t>
        </w:r>
        <w:r>
          <w:rPr>
            <w:noProof/>
            <w:webHidden/>
          </w:rPr>
          <w:fldChar w:fldCharType="end"/>
        </w:r>
      </w:hyperlink>
    </w:p>
    <w:p w14:paraId="4DD42BDC" w14:textId="5138659E"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2" w:history="1">
        <w:r w:rsidRPr="00F41C16">
          <w:rPr>
            <w:rStyle w:val="Hyperlink"/>
            <w:noProof/>
          </w:rPr>
          <w:t>4.5.4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_Toc66359232 \h </w:instrText>
        </w:r>
        <w:r>
          <w:rPr>
            <w:noProof/>
            <w:webHidden/>
          </w:rPr>
        </w:r>
        <w:r>
          <w:rPr>
            <w:noProof/>
            <w:webHidden/>
          </w:rPr>
          <w:fldChar w:fldCharType="separate"/>
        </w:r>
        <w:r>
          <w:rPr>
            <w:noProof/>
            <w:webHidden/>
          </w:rPr>
          <w:t>23</w:t>
        </w:r>
        <w:r>
          <w:rPr>
            <w:noProof/>
            <w:webHidden/>
          </w:rPr>
          <w:fldChar w:fldCharType="end"/>
        </w:r>
      </w:hyperlink>
    </w:p>
    <w:p w14:paraId="5FA379E7" w14:textId="6328216C"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3" w:history="1">
        <w:r w:rsidRPr="00F41C16">
          <w:rPr>
            <w:rStyle w:val="Hyperlink"/>
            <w:noProof/>
          </w:rPr>
          <w:t>4.5.5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_Toc66359233 \h </w:instrText>
        </w:r>
        <w:r>
          <w:rPr>
            <w:noProof/>
            <w:webHidden/>
          </w:rPr>
        </w:r>
        <w:r>
          <w:rPr>
            <w:noProof/>
            <w:webHidden/>
          </w:rPr>
          <w:fldChar w:fldCharType="separate"/>
        </w:r>
        <w:r>
          <w:rPr>
            <w:noProof/>
            <w:webHidden/>
          </w:rPr>
          <w:t>23</w:t>
        </w:r>
        <w:r>
          <w:rPr>
            <w:noProof/>
            <w:webHidden/>
          </w:rPr>
          <w:fldChar w:fldCharType="end"/>
        </w:r>
      </w:hyperlink>
    </w:p>
    <w:p w14:paraId="1D886ABD" w14:textId="08A0367D"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34" w:history="1">
        <w:r w:rsidRPr="00F41C16">
          <w:rPr>
            <w:rStyle w:val="Hyperlink"/>
            <w:noProof/>
          </w:rPr>
          <w:t>4.6</w:t>
        </w:r>
        <w:r>
          <w:rPr>
            <w:rFonts w:asciiTheme="minorHAnsi" w:eastAsiaTheme="minorEastAsia" w:hAnsiTheme="minorHAnsi" w:cstheme="minorBidi"/>
            <w:noProof/>
            <w:sz w:val="22"/>
            <w:szCs w:val="22"/>
          </w:rPr>
          <w:tab/>
        </w:r>
        <w:r w:rsidRPr="00F41C16">
          <w:rPr>
            <w:rStyle w:val="Hyperlink"/>
            <w:noProof/>
          </w:rPr>
          <w:drawing>
            <wp:inline distT="0" distB="0" distL="0" distR="0" wp14:anchorId="0B21DB50" wp14:editId="2CE73B92">
              <wp:extent cx="152400" cy="152400"/>
              <wp:effectExtent l="0" t="0" r="0" b="0"/>
              <wp:docPr id="41"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41C16">
          <w:rPr>
            <w:rStyle w:val="Hyperlink"/>
            <w:noProof/>
          </w:rPr>
          <w:t xml:space="preserve">  Sense User Input</w:t>
        </w:r>
        <w:r>
          <w:rPr>
            <w:noProof/>
            <w:webHidden/>
          </w:rPr>
          <w:tab/>
        </w:r>
        <w:r>
          <w:rPr>
            <w:noProof/>
            <w:webHidden/>
          </w:rPr>
          <w:fldChar w:fldCharType="begin"/>
        </w:r>
        <w:r>
          <w:rPr>
            <w:noProof/>
            <w:webHidden/>
          </w:rPr>
          <w:instrText xml:space="preserve"> PAGEREF _Toc66359234 \h </w:instrText>
        </w:r>
        <w:r>
          <w:rPr>
            <w:noProof/>
            <w:webHidden/>
          </w:rPr>
        </w:r>
        <w:r>
          <w:rPr>
            <w:noProof/>
            <w:webHidden/>
          </w:rPr>
          <w:fldChar w:fldCharType="separate"/>
        </w:r>
        <w:r>
          <w:rPr>
            <w:noProof/>
            <w:webHidden/>
          </w:rPr>
          <w:t>24</w:t>
        </w:r>
        <w:r>
          <w:rPr>
            <w:noProof/>
            <w:webHidden/>
          </w:rPr>
          <w:fldChar w:fldCharType="end"/>
        </w:r>
      </w:hyperlink>
    </w:p>
    <w:p w14:paraId="157383A5" w14:textId="45036E51"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5" w:history="1">
        <w:r w:rsidRPr="00F41C16">
          <w:rPr>
            <w:rStyle w:val="Hyperlink"/>
            <w:noProof/>
          </w:rPr>
          <w:t>4.6.1</w:t>
        </w:r>
        <w:r>
          <w:rPr>
            <w:rFonts w:asciiTheme="minorHAnsi" w:eastAsiaTheme="minorEastAsia" w:hAnsiTheme="minorHAnsi" w:cstheme="minorBidi"/>
            <w:noProof/>
            <w:sz w:val="22"/>
            <w:szCs w:val="22"/>
          </w:rPr>
          <w:tab/>
        </w:r>
        <w:r w:rsidRPr="00F41C16">
          <w:rPr>
            <w:rStyle w:val="Hyperlink"/>
            <w:noProof/>
          </w:rPr>
          <w:t>Function Overview</w:t>
        </w:r>
        <w:r>
          <w:rPr>
            <w:noProof/>
            <w:webHidden/>
          </w:rPr>
          <w:tab/>
        </w:r>
        <w:r>
          <w:rPr>
            <w:noProof/>
            <w:webHidden/>
          </w:rPr>
          <w:fldChar w:fldCharType="begin"/>
        </w:r>
        <w:r>
          <w:rPr>
            <w:noProof/>
            <w:webHidden/>
          </w:rPr>
          <w:instrText xml:space="preserve"> PAGEREF _Toc66359235 \h </w:instrText>
        </w:r>
        <w:r>
          <w:rPr>
            <w:noProof/>
            <w:webHidden/>
          </w:rPr>
        </w:r>
        <w:r>
          <w:rPr>
            <w:noProof/>
            <w:webHidden/>
          </w:rPr>
          <w:fldChar w:fldCharType="separate"/>
        </w:r>
        <w:r>
          <w:rPr>
            <w:noProof/>
            <w:webHidden/>
          </w:rPr>
          <w:t>24</w:t>
        </w:r>
        <w:r>
          <w:rPr>
            <w:noProof/>
            <w:webHidden/>
          </w:rPr>
          <w:fldChar w:fldCharType="end"/>
        </w:r>
      </w:hyperlink>
    </w:p>
    <w:p w14:paraId="0B8E0026" w14:textId="7DC4E458"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6" w:history="1">
        <w:r w:rsidRPr="00F41C16">
          <w:rPr>
            <w:rStyle w:val="Hyperlink"/>
            <w:noProof/>
          </w:rPr>
          <w:t>4.6.2</w:t>
        </w:r>
        <w:r>
          <w:rPr>
            <w:rFonts w:asciiTheme="minorHAnsi" w:eastAsiaTheme="minorEastAsia" w:hAnsiTheme="minorHAnsi" w:cstheme="minorBidi"/>
            <w:noProof/>
            <w:sz w:val="22"/>
            <w:szCs w:val="22"/>
          </w:rPr>
          <w:tab/>
        </w:r>
        <w:r w:rsidRPr="00F41C16">
          <w:rPr>
            <w:rStyle w:val="Hyperlink"/>
            <w:noProof/>
          </w:rPr>
          <w:t>Function Scope</w:t>
        </w:r>
        <w:r>
          <w:rPr>
            <w:noProof/>
            <w:webHidden/>
          </w:rPr>
          <w:tab/>
        </w:r>
        <w:r>
          <w:rPr>
            <w:noProof/>
            <w:webHidden/>
          </w:rPr>
          <w:fldChar w:fldCharType="begin"/>
        </w:r>
        <w:r>
          <w:rPr>
            <w:noProof/>
            <w:webHidden/>
          </w:rPr>
          <w:instrText xml:space="preserve"> PAGEREF _Toc66359236 \h </w:instrText>
        </w:r>
        <w:r>
          <w:rPr>
            <w:noProof/>
            <w:webHidden/>
          </w:rPr>
        </w:r>
        <w:r>
          <w:rPr>
            <w:noProof/>
            <w:webHidden/>
          </w:rPr>
          <w:fldChar w:fldCharType="separate"/>
        </w:r>
        <w:r>
          <w:rPr>
            <w:noProof/>
            <w:webHidden/>
          </w:rPr>
          <w:t>25</w:t>
        </w:r>
        <w:r>
          <w:rPr>
            <w:noProof/>
            <w:webHidden/>
          </w:rPr>
          <w:fldChar w:fldCharType="end"/>
        </w:r>
      </w:hyperlink>
    </w:p>
    <w:p w14:paraId="61A875EA" w14:textId="2E7E303C"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7" w:history="1">
        <w:r w:rsidRPr="00F41C16">
          <w:rPr>
            <w:rStyle w:val="Hyperlink"/>
            <w:noProof/>
          </w:rPr>
          <w:t>4.6.3</w:t>
        </w:r>
        <w:r>
          <w:rPr>
            <w:rFonts w:asciiTheme="minorHAnsi" w:eastAsiaTheme="minorEastAsia" w:hAnsiTheme="minorHAnsi" w:cstheme="minorBidi"/>
            <w:noProof/>
            <w:sz w:val="22"/>
            <w:szCs w:val="22"/>
          </w:rPr>
          <w:tab/>
        </w:r>
        <w:r w:rsidRPr="00F41C16">
          <w:rPr>
            <w:rStyle w:val="Hyperlink"/>
            <w:noProof/>
          </w:rPr>
          <w:t>Function Interfaces</w:t>
        </w:r>
        <w:r>
          <w:rPr>
            <w:noProof/>
            <w:webHidden/>
          </w:rPr>
          <w:tab/>
        </w:r>
        <w:r>
          <w:rPr>
            <w:noProof/>
            <w:webHidden/>
          </w:rPr>
          <w:fldChar w:fldCharType="begin"/>
        </w:r>
        <w:r>
          <w:rPr>
            <w:noProof/>
            <w:webHidden/>
          </w:rPr>
          <w:instrText xml:space="preserve"> PAGEREF _Toc66359237 \h </w:instrText>
        </w:r>
        <w:r>
          <w:rPr>
            <w:noProof/>
            <w:webHidden/>
          </w:rPr>
        </w:r>
        <w:r>
          <w:rPr>
            <w:noProof/>
            <w:webHidden/>
          </w:rPr>
          <w:fldChar w:fldCharType="separate"/>
        </w:r>
        <w:r>
          <w:rPr>
            <w:noProof/>
            <w:webHidden/>
          </w:rPr>
          <w:t>25</w:t>
        </w:r>
        <w:r>
          <w:rPr>
            <w:noProof/>
            <w:webHidden/>
          </w:rPr>
          <w:fldChar w:fldCharType="end"/>
        </w:r>
      </w:hyperlink>
    </w:p>
    <w:p w14:paraId="16C0701F" w14:textId="029D69D9"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8" w:history="1">
        <w:r w:rsidRPr="00F41C16">
          <w:rPr>
            <w:rStyle w:val="Hyperlink"/>
            <w:noProof/>
          </w:rPr>
          <w:t>4.6.4</w:t>
        </w:r>
        <w:r>
          <w:rPr>
            <w:rFonts w:asciiTheme="minorHAnsi" w:eastAsiaTheme="minorEastAsia" w:hAnsiTheme="minorHAnsi" w:cstheme="minorBidi"/>
            <w:noProof/>
            <w:sz w:val="22"/>
            <w:szCs w:val="22"/>
          </w:rPr>
          <w:tab/>
        </w:r>
        <w:r w:rsidRPr="00F41C16">
          <w:rPr>
            <w:rStyle w:val="Hyperlink"/>
            <w:noProof/>
          </w:rPr>
          <w:t>Function Modeling</w:t>
        </w:r>
        <w:r>
          <w:rPr>
            <w:noProof/>
            <w:webHidden/>
          </w:rPr>
          <w:tab/>
        </w:r>
        <w:r>
          <w:rPr>
            <w:noProof/>
            <w:webHidden/>
          </w:rPr>
          <w:fldChar w:fldCharType="begin"/>
        </w:r>
        <w:r>
          <w:rPr>
            <w:noProof/>
            <w:webHidden/>
          </w:rPr>
          <w:instrText xml:space="preserve"> PAGEREF _Toc66359238 \h </w:instrText>
        </w:r>
        <w:r>
          <w:rPr>
            <w:noProof/>
            <w:webHidden/>
          </w:rPr>
        </w:r>
        <w:r>
          <w:rPr>
            <w:noProof/>
            <w:webHidden/>
          </w:rPr>
          <w:fldChar w:fldCharType="separate"/>
        </w:r>
        <w:r>
          <w:rPr>
            <w:noProof/>
            <w:webHidden/>
          </w:rPr>
          <w:t>25</w:t>
        </w:r>
        <w:r>
          <w:rPr>
            <w:noProof/>
            <w:webHidden/>
          </w:rPr>
          <w:fldChar w:fldCharType="end"/>
        </w:r>
      </w:hyperlink>
    </w:p>
    <w:p w14:paraId="6F9A0E21" w14:textId="4CC18B28"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39" w:history="1">
        <w:r w:rsidRPr="00F41C16">
          <w:rPr>
            <w:rStyle w:val="Hyperlink"/>
            <w:noProof/>
          </w:rPr>
          <w:t>4.6.5</w:t>
        </w:r>
        <w:r>
          <w:rPr>
            <w:rFonts w:asciiTheme="minorHAnsi" w:eastAsiaTheme="minorEastAsia" w:hAnsiTheme="minorHAnsi" w:cstheme="minorBidi"/>
            <w:noProof/>
            <w:sz w:val="22"/>
            <w:szCs w:val="22"/>
          </w:rPr>
          <w:tab/>
        </w:r>
        <w:r w:rsidRPr="00F41C16">
          <w:rPr>
            <w:rStyle w:val="Hyperlink"/>
            <w:noProof/>
          </w:rPr>
          <w:t>Function Requirements</w:t>
        </w:r>
        <w:r>
          <w:rPr>
            <w:noProof/>
            <w:webHidden/>
          </w:rPr>
          <w:tab/>
        </w:r>
        <w:r>
          <w:rPr>
            <w:noProof/>
            <w:webHidden/>
          </w:rPr>
          <w:fldChar w:fldCharType="begin"/>
        </w:r>
        <w:r>
          <w:rPr>
            <w:noProof/>
            <w:webHidden/>
          </w:rPr>
          <w:instrText xml:space="preserve"> PAGEREF _Toc66359239 \h </w:instrText>
        </w:r>
        <w:r>
          <w:rPr>
            <w:noProof/>
            <w:webHidden/>
          </w:rPr>
        </w:r>
        <w:r>
          <w:rPr>
            <w:noProof/>
            <w:webHidden/>
          </w:rPr>
          <w:fldChar w:fldCharType="separate"/>
        </w:r>
        <w:r>
          <w:rPr>
            <w:noProof/>
            <w:webHidden/>
          </w:rPr>
          <w:t>26</w:t>
        </w:r>
        <w:r>
          <w:rPr>
            <w:noProof/>
            <w:webHidden/>
          </w:rPr>
          <w:fldChar w:fldCharType="end"/>
        </w:r>
      </w:hyperlink>
    </w:p>
    <w:p w14:paraId="041D0306" w14:textId="414E3EB5"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240" w:history="1">
        <w:r w:rsidRPr="00F41C16">
          <w:rPr>
            <w:rStyle w:val="Hyperlink"/>
            <w:noProof/>
            <w:lang w:val="en-GB"/>
          </w:rPr>
          <w:t>5</w:t>
        </w:r>
        <w:r>
          <w:rPr>
            <w:rFonts w:asciiTheme="minorHAnsi" w:eastAsiaTheme="minorEastAsia" w:hAnsiTheme="minorHAnsi" w:cstheme="minorBidi"/>
            <w:noProof/>
            <w:sz w:val="22"/>
            <w:szCs w:val="22"/>
          </w:rPr>
          <w:tab/>
        </w:r>
        <w:r w:rsidRPr="00F41C16">
          <w:rPr>
            <w:rStyle w:val="Hyperlink"/>
            <w:noProof/>
            <w:lang w:val="en-GB"/>
          </w:rPr>
          <w:t>Open Concerns</w:t>
        </w:r>
        <w:r>
          <w:rPr>
            <w:noProof/>
            <w:webHidden/>
          </w:rPr>
          <w:tab/>
        </w:r>
        <w:r>
          <w:rPr>
            <w:noProof/>
            <w:webHidden/>
          </w:rPr>
          <w:fldChar w:fldCharType="begin"/>
        </w:r>
        <w:r>
          <w:rPr>
            <w:noProof/>
            <w:webHidden/>
          </w:rPr>
          <w:instrText xml:space="preserve"> PAGEREF _Toc66359240 \h </w:instrText>
        </w:r>
        <w:r>
          <w:rPr>
            <w:noProof/>
            <w:webHidden/>
          </w:rPr>
        </w:r>
        <w:r>
          <w:rPr>
            <w:noProof/>
            <w:webHidden/>
          </w:rPr>
          <w:fldChar w:fldCharType="separate"/>
        </w:r>
        <w:r>
          <w:rPr>
            <w:noProof/>
            <w:webHidden/>
          </w:rPr>
          <w:t>27</w:t>
        </w:r>
        <w:r>
          <w:rPr>
            <w:noProof/>
            <w:webHidden/>
          </w:rPr>
          <w:fldChar w:fldCharType="end"/>
        </w:r>
      </w:hyperlink>
    </w:p>
    <w:p w14:paraId="6809BA8B" w14:textId="1A7B8685"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241" w:history="1">
        <w:r w:rsidRPr="00F41C16">
          <w:rPr>
            <w:rStyle w:val="Hyperlink"/>
            <w:noProof/>
            <w:lang w:val="en-GB"/>
          </w:rPr>
          <w:t>6</w:t>
        </w:r>
        <w:r>
          <w:rPr>
            <w:rFonts w:asciiTheme="minorHAnsi" w:eastAsiaTheme="minorEastAsia" w:hAnsiTheme="minorHAnsi" w:cstheme="minorBidi"/>
            <w:noProof/>
            <w:sz w:val="22"/>
            <w:szCs w:val="22"/>
          </w:rPr>
          <w:tab/>
        </w:r>
        <w:r w:rsidRPr="00F41C16">
          <w:rPr>
            <w:rStyle w:val="Hyperlink"/>
            <w:noProof/>
            <w:lang w:val="en-GB"/>
          </w:rPr>
          <w:t>Revision History</w:t>
        </w:r>
        <w:r>
          <w:rPr>
            <w:noProof/>
            <w:webHidden/>
          </w:rPr>
          <w:tab/>
        </w:r>
        <w:r>
          <w:rPr>
            <w:noProof/>
            <w:webHidden/>
          </w:rPr>
          <w:fldChar w:fldCharType="begin"/>
        </w:r>
        <w:r>
          <w:rPr>
            <w:noProof/>
            <w:webHidden/>
          </w:rPr>
          <w:instrText xml:space="preserve"> PAGEREF _Toc66359241 \h </w:instrText>
        </w:r>
        <w:r>
          <w:rPr>
            <w:noProof/>
            <w:webHidden/>
          </w:rPr>
        </w:r>
        <w:r>
          <w:rPr>
            <w:noProof/>
            <w:webHidden/>
          </w:rPr>
          <w:fldChar w:fldCharType="separate"/>
        </w:r>
        <w:r>
          <w:rPr>
            <w:noProof/>
            <w:webHidden/>
          </w:rPr>
          <w:t>28</w:t>
        </w:r>
        <w:r>
          <w:rPr>
            <w:noProof/>
            <w:webHidden/>
          </w:rPr>
          <w:fldChar w:fldCharType="end"/>
        </w:r>
      </w:hyperlink>
    </w:p>
    <w:p w14:paraId="58465DA2" w14:textId="0B8ACF6B" w:rsidR="00323890" w:rsidRDefault="00323890">
      <w:pPr>
        <w:pStyle w:val="TOC1"/>
        <w:tabs>
          <w:tab w:val="left" w:pos="400"/>
          <w:tab w:val="right" w:leader="dot" w:pos="10173"/>
        </w:tabs>
        <w:rPr>
          <w:rFonts w:asciiTheme="minorHAnsi" w:eastAsiaTheme="minorEastAsia" w:hAnsiTheme="minorHAnsi" w:cstheme="minorBidi"/>
          <w:noProof/>
          <w:sz w:val="22"/>
          <w:szCs w:val="22"/>
        </w:rPr>
      </w:pPr>
      <w:hyperlink w:anchor="_Toc66359243" w:history="1">
        <w:r w:rsidRPr="00F41C16">
          <w:rPr>
            <w:rStyle w:val="Hyperlink"/>
            <w:noProof/>
            <w:lang w:val="en-GB"/>
          </w:rPr>
          <w:t>7</w:t>
        </w:r>
        <w:r>
          <w:rPr>
            <w:rFonts w:asciiTheme="minorHAnsi" w:eastAsiaTheme="minorEastAsia" w:hAnsiTheme="minorHAnsi" w:cstheme="minorBidi"/>
            <w:noProof/>
            <w:sz w:val="22"/>
            <w:szCs w:val="22"/>
          </w:rPr>
          <w:tab/>
        </w:r>
        <w:r w:rsidRPr="00F41C16">
          <w:rPr>
            <w:rStyle w:val="Hyperlink"/>
            <w:noProof/>
            <w:lang w:val="en-GB"/>
          </w:rPr>
          <w:t>Appendix</w:t>
        </w:r>
        <w:r>
          <w:rPr>
            <w:noProof/>
            <w:webHidden/>
          </w:rPr>
          <w:tab/>
        </w:r>
        <w:r>
          <w:rPr>
            <w:noProof/>
            <w:webHidden/>
          </w:rPr>
          <w:fldChar w:fldCharType="begin"/>
        </w:r>
        <w:r>
          <w:rPr>
            <w:noProof/>
            <w:webHidden/>
          </w:rPr>
          <w:instrText xml:space="preserve"> PAGEREF _Toc66359243 \h </w:instrText>
        </w:r>
        <w:r>
          <w:rPr>
            <w:noProof/>
            <w:webHidden/>
          </w:rPr>
        </w:r>
        <w:r>
          <w:rPr>
            <w:noProof/>
            <w:webHidden/>
          </w:rPr>
          <w:fldChar w:fldCharType="separate"/>
        </w:r>
        <w:r>
          <w:rPr>
            <w:noProof/>
            <w:webHidden/>
          </w:rPr>
          <w:t>29</w:t>
        </w:r>
        <w:r>
          <w:rPr>
            <w:noProof/>
            <w:webHidden/>
          </w:rPr>
          <w:fldChar w:fldCharType="end"/>
        </w:r>
      </w:hyperlink>
    </w:p>
    <w:p w14:paraId="1E82E25A" w14:textId="13C1BDB4"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44" w:history="1">
        <w:r w:rsidRPr="00F41C16">
          <w:rPr>
            <w:rStyle w:val="Hyperlink"/>
            <w:noProof/>
            <w:lang w:val="en-GB"/>
          </w:rPr>
          <w:t>7.1</w:t>
        </w:r>
        <w:r>
          <w:rPr>
            <w:rFonts w:asciiTheme="minorHAnsi" w:eastAsiaTheme="minorEastAsia" w:hAnsiTheme="minorHAnsi" w:cstheme="minorBidi"/>
            <w:noProof/>
            <w:sz w:val="22"/>
            <w:szCs w:val="22"/>
          </w:rPr>
          <w:tab/>
        </w:r>
        <w:r w:rsidRPr="00F41C16">
          <w:rPr>
            <w:rStyle w:val="Hyperlink"/>
            <w:noProof/>
            <w:lang w:val="en-GB"/>
          </w:rPr>
          <w:t>Data Dictionary</w:t>
        </w:r>
        <w:r>
          <w:rPr>
            <w:noProof/>
            <w:webHidden/>
          </w:rPr>
          <w:tab/>
        </w:r>
        <w:r>
          <w:rPr>
            <w:noProof/>
            <w:webHidden/>
          </w:rPr>
          <w:fldChar w:fldCharType="begin"/>
        </w:r>
        <w:r>
          <w:rPr>
            <w:noProof/>
            <w:webHidden/>
          </w:rPr>
          <w:instrText xml:space="preserve"> PAGEREF _Toc66359244 \h </w:instrText>
        </w:r>
        <w:r>
          <w:rPr>
            <w:noProof/>
            <w:webHidden/>
          </w:rPr>
        </w:r>
        <w:r>
          <w:rPr>
            <w:noProof/>
            <w:webHidden/>
          </w:rPr>
          <w:fldChar w:fldCharType="separate"/>
        </w:r>
        <w:r>
          <w:rPr>
            <w:noProof/>
            <w:webHidden/>
          </w:rPr>
          <w:t>29</w:t>
        </w:r>
        <w:r>
          <w:rPr>
            <w:noProof/>
            <w:webHidden/>
          </w:rPr>
          <w:fldChar w:fldCharType="end"/>
        </w:r>
      </w:hyperlink>
    </w:p>
    <w:p w14:paraId="1E3249A6" w14:textId="70C63893"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45" w:history="1">
        <w:r w:rsidRPr="00F41C16">
          <w:rPr>
            <w:rStyle w:val="Hyperlink"/>
            <w:noProof/>
            <w:lang w:val="en-GB"/>
          </w:rPr>
          <w:t>7.1.1</w:t>
        </w:r>
        <w:r>
          <w:rPr>
            <w:rFonts w:asciiTheme="minorHAnsi" w:eastAsiaTheme="minorEastAsia" w:hAnsiTheme="minorHAnsi" w:cstheme="minorBidi"/>
            <w:noProof/>
            <w:sz w:val="22"/>
            <w:szCs w:val="22"/>
          </w:rPr>
          <w:tab/>
        </w:r>
        <w:r w:rsidRPr="00F41C16">
          <w:rPr>
            <w:rStyle w:val="Hyperlink"/>
            <w:noProof/>
            <w:lang w:val="en-GB"/>
          </w:rPr>
          <w:t>Logical Signals</w:t>
        </w:r>
        <w:r>
          <w:rPr>
            <w:noProof/>
            <w:webHidden/>
          </w:rPr>
          <w:tab/>
        </w:r>
        <w:r>
          <w:rPr>
            <w:noProof/>
            <w:webHidden/>
          </w:rPr>
          <w:fldChar w:fldCharType="begin"/>
        </w:r>
        <w:r>
          <w:rPr>
            <w:noProof/>
            <w:webHidden/>
          </w:rPr>
          <w:instrText xml:space="preserve"> PAGEREF _Toc66359245 \h </w:instrText>
        </w:r>
        <w:r>
          <w:rPr>
            <w:noProof/>
            <w:webHidden/>
          </w:rPr>
        </w:r>
        <w:r>
          <w:rPr>
            <w:noProof/>
            <w:webHidden/>
          </w:rPr>
          <w:fldChar w:fldCharType="separate"/>
        </w:r>
        <w:r>
          <w:rPr>
            <w:noProof/>
            <w:webHidden/>
          </w:rPr>
          <w:t>29</w:t>
        </w:r>
        <w:r>
          <w:rPr>
            <w:noProof/>
            <w:webHidden/>
          </w:rPr>
          <w:fldChar w:fldCharType="end"/>
        </w:r>
      </w:hyperlink>
    </w:p>
    <w:p w14:paraId="0A402C91" w14:textId="43A0E7C2"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46" w:history="1">
        <w:r w:rsidRPr="00F41C16">
          <w:rPr>
            <w:rStyle w:val="Hyperlink"/>
            <w:noProof/>
            <w:lang w:val="en-GB"/>
          </w:rPr>
          <w:t>7.1.2</w:t>
        </w:r>
        <w:r>
          <w:rPr>
            <w:rFonts w:asciiTheme="minorHAnsi" w:eastAsiaTheme="minorEastAsia" w:hAnsiTheme="minorHAnsi" w:cstheme="minorBidi"/>
            <w:noProof/>
            <w:sz w:val="22"/>
            <w:szCs w:val="22"/>
          </w:rPr>
          <w:tab/>
        </w:r>
        <w:r w:rsidRPr="00F41C16">
          <w:rPr>
            <w:rStyle w:val="Hyperlink"/>
            <w:noProof/>
            <w:lang w:val="en-GB"/>
          </w:rPr>
          <w:t>Logical Parameters</w:t>
        </w:r>
        <w:r>
          <w:rPr>
            <w:noProof/>
            <w:webHidden/>
          </w:rPr>
          <w:tab/>
        </w:r>
        <w:r>
          <w:rPr>
            <w:noProof/>
            <w:webHidden/>
          </w:rPr>
          <w:fldChar w:fldCharType="begin"/>
        </w:r>
        <w:r>
          <w:rPr>
            <w:noProof/>
            <w:webHidden/>
          </w:rPr>
          <w:instrText xml:space="preserve"> PAGEREF _Toc66359246 \h </w:instrText>
        </w:r>
        <w:r>
          <w:rPr>
            <w:noProof/>
            <w:webHidden/>
          </w:rPr>
        </w:r>
        <w:r>
          <w:rPr>
            <w:noProof/>
            <w:webHidden/>
          </w:rPr>
          <w:fldChar w:fldCharType="separate"/>
        </w:r>
        <w:r>
          <w:rPr>
            <w:noProof/>
            <w:webHidden/>
          </w:rPr>
          <w:t>31</w:t>
        </w:r>
        <w:r>
          <w:rPr>
            <w:noProof/>
            <w:webHidden/>
          </w:rPr>
          <w:fldChar w:fldCharType="end"/>
        </w:r>
      </w:hyperlink>
    </w:p>
    <w:p w14:paraId="5AFA602F" w14:textId="1CB879FC"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47" w:history="1">
        <w:r w:rsidRPr="00F41C16">
          <w:rPr>
            <w:rStyle w:val="Hyperlink"/>
            <w:noProof/>
            <w:lang w:val="en-GB"/>
          </w:rPr>
          <w:t>7.1.3</w:t>
        </w:r>
        <w:r>
          <w:rPr>
            <w:rFonts w:asciiTheme="minorHAnsi" w:eastAsiaTheme="minorEastAsia" w:hAnsiTheme="minorHAnsi" w:cstheme="minorBidi"/>
            <w:noProof/>
            <w:sz w:val="22"/>
            <w:szCs w:val="22"/>
          </w:rPr>
          <w:tab/>
        </w:r>
        <w:r w:rsidRPr="00F41C16">
          <w:rPr>
            <w:rStyle w:val="Hyperlink"/>
            <w:noProof/>
            <w:lang w:val="en-GB"/>
          </w:rPr>
          <w:t>Encoding Types</w:t>
        </w:r>
        <w:r>
          <w:rPr>
            <w:noProof/>
            <w:webHidden/>
          </w:rPr>
          <w:tab/>
        </w:r>
        <w:r>
          <w:rPr>
            <w:noProof/>
            <w:webHidden/>
          </w:rPr>
          <w:fldChar w:fldCharType="begin"/>
        </w:r>
        <w:r>
          <w:rPr>
            <w:noProof/>
            <w:webHidden/>
          </w:rPr>
          <w:instrText xml:space="preserve"> PAGEREF _Toc66359247 \h </w:instrText>
        </w:r>
        <w:r>
          <w:rPr>
            <w:noProof/>
            <w:webHidden/>
          </w:rPr>
        </w:r>
        <w:r>
          <w:rPr>
            <w:noProof/>
            <w:webHidden/>
          </w:rPr>
          <w:fldChar w:fldCharType="separate"/>
        </w:r>
        <w:r>
          <w:rPr>
            <w:noProof/>
            <w:webHidden/>
          </w:rPr>
          <w:t>31</w:t>
        </w:r>
        <w:r>
          <w:rPr>
            <w:noProof/>
            <w:webHidden/>
          </w:rPr>
          <w:fldChar w:fldCharType="end"/>
        </w:r>
      </w:hyperlink>
    </w:p>
    <w:p w14:paraId="5248DD0A" w14:textId="19E91EDF" w:rsidR="00323890" w:rsidRDefault="00323890">
      <w:pPr>
        <w:pStyle w:val="TOC2"/>
        <w:tabs>
          <w:tab w:val="left" w:pos="800"/>
          <w:tab w:val="right" w:leader="dot" w:pos="10173"/>
        </w:tabs>
        <w:rPr>
          <w:rFonts w:asciiTheme="minorHAnsi" w:eastAsiaTheme="minorEastAsia" w:hAnsiTheme="minorHAnsi" w:cstheme="minorBidi"/>
          <w:noProof/>
          <w:sz w:val="22"/>
          <w:szCs w:val="22"/>
        </w:rPr>
      </w:pPr>
      <w:hyperlink w:anchor="_Toc66359248" w:history="1">
        <w:r w:rsidRPr="00F41C16">
          <w:rPr>
            <w:rStyle w:val="Hyperlink"/>
            <w:noProof/>
          </w:rPr>
          <w:t>7.2</w:t>
        </w:r>
        <w:r>
          <w:rPr>
            <w:rFonts w:asciiTheme="minorHAnsi" w:eastAsiaTheme="minorEastAsia" w:hAnsiTheme="minorHAnsi" w:cstheme="minorBidi"/>
            <w:noProof/>
            <w:sz w:val="22"/>
            <w:szCs w:val="22"/>
          </w:rPr>
          <w:tab/>
        </w:r>
        <w:r w:rsidRPr="00F41C16">
          <w:rPr>
            <w:rStyle w:val="Hyperlink"/>
            <w:noProof/>
          </w:rPr>
          <w:t>Glossary</w:t>
        </w:r>
        <w:r>
          <w:rPr>
            <w:noProof/>
            <w:webHidden/>
          </w:rPr>
          <w:tab/>
        </w:r>
        <w:r>
          <w:rPr>
            <w:noProof/>
            <w:webHidden/>
          </w:rPr>
          <w:fldChar w:fldCharType="begin"/>
        </w:r>
        <w:r>
          <w:rPr>
            <w:noProof/>
            <w:webHidden/>
          </w:rPr>
          <w:instrText xml:space="preserve"> PAGEREF _Toc66359248 \h </w:instrText>
        </w:r>
        <w:r>
          <w:rPr>
            <w:noProof/>
            <w:webHidden/>
          </w:rPr>
        </w:r>
        <w:r>
          <w:rPr>
            <w:noProof/>
            <w:webHidden/>
          </w:rPr>
          <w:fldChar w:fldCharType="separate"/>
        </w:r>
        <w:r>
          <w:rPr>
            <w:noProof/>
            <w:webHidden/>
          </w:rPr>
          <w:t>31</w:t>
        </w:r>
        <w:r>
          <w:rPr>
            <w:noProof/>
            <w:webHidden/>
          </w:rPr>
          <w:fldChar w:fldCharType="end"/>
        </w:r>
      </w:hyperlink>
    </w:p>
    <w:p w14:paraId="5054AD09" w14:textId="66634B92"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49" w:history="1">
        <w:r w:rsidRPr="00F41C16">
          <w:rPr>
            <w:rStyle w:val="Hyperlink"/>
            <w:noProof/>
          </w:rPr>
          <w:t>7.2.1</w:t>
        </w:r>
        <w:r>
          <w:rPr>
            <w:rFonts w:asciiTheme="minorHAnsi" w:eastAsiaTheme="minorEastAsia" w:hAnsiTheme="minorHAnsi" w:cstheme="minorBidi"/>
            <w:noProof/>
            <w:sz w:val="22"/>
            <w:szCs w:val="22"/>
          </w:rPr>
          <w:tab/>
        </w:r>
        <w:r w:rsidRPr="00F41C16">
          <w:rPr>
            <w:rStyle w:val="Hyperlink"/>
            <w:noProof/>
          </w:rPr>
          <w:t>Definitions</w:t>
        </w:r>
        <w:r>
          <w:rPr>
            <w:noProof/>
            <w:webHidden/>
          </w:rPr>
          <w:tab/>
        </w:r>
        <w:r>
          <w:rPr>
            <w:noProof/>
            <w:webHidden/>
          </w:rPr>
          <w:fldChar w:fldCharType="begin"/>
        </w:r>
        <w:r>
          <w:rPr>
            <w:noProof/>
            <w:webHidden/>
          </w:rPr>
          <w:instrText xml:space="preserve"> PAGEREF _Toc66359249 \h </w:instrText>
        </w:r>
        <w:r>
          <w:rPr>
            <w:noProof/>
            <w:webHidden/>
          </w:rPr>
        </w:r>
        <w:r>
          <w:rPr>
            <w:noProof/>
            <w:webHidden/>
          </w:rPr>
          <w:fldChar w:fldCharType="separate"/>
        </w:r>
        <w:r>
          <w:rPr>
            <w:noProof/>
            <w:webHidden/>
          </w:rPr>
          <w:t>31</w:t>
        </w:r>
        <w:r>
          <w:rPr>
            <w:noProof/>
            <w:webHidden/>
          </w:rPr>
          <w:fldChar w:fldCharType="end"/>
        </w:r>
      </w:hyperlink>
    </w:p>
    <w:p w14:paraId="5B7F1B64" w14:textId="04381C42" w:rsidR="00323890" w:rsidRDefault="00323890">
      <w:pPr>
        <w:pStyle w:val="TOC3"/>
        <w:tabs>
          <w:tab w:val="left" w:pos="1200"/>
          <w:tab w:val="right" w:leader="dot" w:pos="10173"/>
        </w:tabs>
        <w:rPr>
          <w:rFonts w:asciiTheme="minorHAnsi" w:eastAsiaTheme="minorEastAsia" w:hAnsiTheme="minorHAnsi" w:cstheme="minorBidi"/>
          <w:noProof/>
          <w:sz w:val="22"/>
          <w:szCs w:val="22"/>
        </w:rPr>
      </w:pPr>
      <w:hyperlink w:anchor="_Toc66359250" w:history="1">
        <w:r w:rsidRPr="00F41C16">
          <w:rPr>
            <w:rStyle w:val="Hyperlink"/>
            <w:noProof/>
          </w:rPr>
          <w:t>7.2.2</w:t>
        </w:r>
        <w:r>
          <w:rPr>
            <w:rFonts w:asciiTheme="minorHAnsi" w:eastAsiaTheme="minorEastAsia" w:hAnsiTheme="minorHAnsi" w:cstheme="minorBidi"/>
            <w:noProof/>
            <w:sz w:val="22"/>
            <w:szCs w:val="22"/>
          </w:rPr>
          <w:tab/>
        </w:r>
        <w:r w:rsidRPr="00F41C16">
          <w:rPr>
            <w:rStyle w:val="Hyperlink"/>
            <w:noProof/>
          </w:rPr>
          <w:t>Abbreviations</w:t>
        </w:r>
        <w:r>
          <w:rPr>
            <w:noProof/>
            <w:webHidden/>
          </w:rPr>
          <w:tab/>
        </w:r>
        <w:r>
          <w:rPr>
            <w:noProof/>
            <w:webHidden/>
          </w:rPr>
          <w:fldChar w:fldCharType="begin"/>
        </w:r>
        <w:r>
          <w:rPr>
            <w:noProof/>
            <w:webHidden/>
          </w:rPr>
          <w:instrText xml:space="preserve"> PAGEREF _Toc66359250 \h </w:instrText>
        </w:r>
        <w:r>
          <w:rPr>
            <w:noProof/>
            <w:webHidden/>
          </w:rPr>
        </w:r>
        <w:r>
          <w:rPr>
            <w:noProof/>
            <w:webHidden/>
          </w:rPr>
          <w:fldChar w:fldCharType="separate"/>
        </w:r>
        <w:r>
          <w:rPr>
            <w:noProof/>
            <w:webHidden/>
          </w:rPr>
          <w:t>32</w:t>
        </w:r>
        <w:r>
          <w:rPr>
            <w:noProof/>
            <w:webHidden/>
          </w:rPr>
          <w:fldChar w:fldCharType="end"/>
        </w:r>
      </w:hyperlink>
    </w:p>
    <w:p w14:paraId="0D3A5872" w14:textId="364AC576" w:rsidR="003A3CDA" w:rsidRDefault="00E56FFE" w:rsidP="00A02420">
      <w:r>
        <w:fldChar w:fldCharType="end"/>
      </w:r>
    </w:p>
    <w:p w14:paraId="125FD69F" w14:textId="77777777" w:rsidR="007A0C37" w:rsidRDefault="007A0C37" w:rsidP="007A0C37">
      <w:pPr>
        <w:rPr>
          <w:b/>
          <w:sz w:val="32"/>
        </w:rPr>
      </w:pPr>
      <w:r>
        <w:rPr>
          <w:b/>
          <w:sz w:val="32"/>
        </w:rPr>
        <w:t>List of Figures</w:t>
      </w:r>
    </w:p>
    <w:p w14:paraId="6927047C" w14:textId="3D164695" w:rsidR="00323890"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66359251" w:history="1">
        <w:r w:rsidR="00323890" w:rsidRPr="0010301E">
          <w:rPr>
            <w:rStyle w:val="Hyperlink"/>
            <w:noProof/>
          </w:rPr>
          <w:t xml:space="preserve">Figure 1: Activity Diagram of </w:t>
        </w:r>
        <w:r w:rsidR="00323890" w:rsidRPr="0010301E">
          <w:rPr>
            <w:rStyle w:val="Hyperlink"/>
            <w:noProof/>
          </w:rPr>
          <w:drawing>
            <wp:inline distT="0" distB="0" distL="0" distR="0" wp14:anchorId="01372523" wp14:editId="3B985840">
              <wp:extent cx="152400" cy="152400"/>
              <wp:effectExtent l="0" t="0" r="0" b="0"/>
              <wp:docPr id="43"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00323890" w:rsidRPr="0010301E">
          <w:rPr>
            <w:rStyle w:val="Hyperlink"/>
            <w:noProof/>
          </w:rPr>
          <w:t xml:space="preserve">  “Request automatic PSDS actuation” calling </w:t>
        </w:r>
        <w:r w:rsidR="00323890" w:rsidRPr="0010301E">
          <w:rPr>
            <w:rStyle w:val="Hyperlink"/>
            <w:noProof/>
          </w:rPr>
          <w:drawing>
            <wp:inline distT="0" distB="0" distL="0" distR="0" wp14:anchorId="5E7E735B" wp14:editId="341C42C6">
              <wp:extent cx="152400" cy="152400"/>
              <wp:effectExtent l="0" t="0" r="0" b="0"/>
              <wp:docPr id="45"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00323890" w:rsidRPr="0010301E">
          <w:rPr>
            <w:rStyle w:val="Hyperlink"/>
            <w:noProof/>
          </w:rPr>
          <w:t xml:space="preserve">  “Detect User Request”</w:t>
        </w:r>
        <w:r w:rsidR="00323890">
          <w:rPr>
            <w:noProof/>
            <w:webHidden/>
          </w:rPr>
          <w:tab/>
        </w:r>
        <w:r w:rsidR="00323890">
          <w:rPr>
            <w:noProof/>
            <w:webHidden/>
          </w:rPr>
          <w:fldChar w:fldCharType="begin"/>
        </w:r>
        <w:r w:rsidR="00323890">
          <w:rPr>
            <w:noProof/>
            <w:webHidden/>
          </w:rPr>
          <w:instrText xml:space="preserve"> PAGEREF _Toc66359251 \h </w:instrText>
        </w:r>
        <w:r w:rsidR="00323890">
          <w:rPr>
            <w:noProof/>
            <w:webHidden/>
          </w:rPr>
        </w:r>
        <w:r w:rsidR="00323890">
          <w:rPr>
            <w:noProof/>
            <w:webHidden/>
          </w:rPr>
          <w:fldChar w:fldCharType="separate"/>
        </w:r>
        <w:r w:rsidR="00323890">
          <w:rPr>
            <w:noProof/>
            <w:webHidden/>
          </w:rPr>
          <w:t>10</w:t>
        </w:r>
        <w:r w:rsidR="00323890">
          <w:rPr>
            <w:noProof/>
            <w:webHidden/>
          </w:rPr>
          <w:fldChar w:fldCharType="end"/>
        </w:r>
      </w:hyperlink>
    </w:p>
    <w:p w14:paraId="18E3FC5D" w14:textId="50BE4B44"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2" w:history="1">
        <w:r w:rsidRPr="0010301E">
          <w:rPr>
            <w:rStyle w:val="Hyperlink"/>
            <w:noProof/>
          </w:rPr>
          <w:t xml:space="preserve">Figure 2: Activity Diagram of </w:t>
        </w:r>
        <w:r w:rsidRPr="0010301E">
          <w:rPr>
            <w:rStyle w:val="Hyperlink"/>
            <w:noProof/>
          </w:rPr>
          <w:drawing>
            <wp:inline distT="0" distB="0" distL="0" distR="0" wp14:anchorId="3B3A822B" wp14:editId="4EA07619">
              <wp:extent cx="152400" cy="152400"/>
              <wp:effectExtent l="0" t="0" r="0" b="0"/>
              <wp:docPr id="47"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“Request PSDS Manual Actuation” calling </w:t>
        </w:r>
        <w:r w:rsidRPr="0010301E">
          <w:rPr>
            <w:rStyle w:val="Hyperlink"/>
            <w:noProof/>
          </w:rPr>
          <w:drawing>
            <wp:inline distT="0" distB="0" distL="0" distR="0" wp14:anchorId="7CDF8C0C" wp14:editId="270CA8F0">
              <wp:extent cx="152400" cy="152400"/>
              <wp:effectExtent l="0" t="0" r="0" b="0"/>
              <wp:docPr id="49"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“Detect User Request”</w:t>
        </w:r>
        <w:r>
          <w:rPr>
            <w:noProof/>
            <w:webHidden/>
          </w:rPr>
          <w:tab/>
        </w:r>
        <w:r>
          <w:rPr>
            <w:noProof/>
            <w:webHidden/>
          </w:rPr>
          <w:fldChar w:fldCharType="begin"/>
        </w:r>
        <w:r>
          <w:rPr>
            <w:noProof/>
            <w:webHidden/>
          </w:rPr>
          <w:instrText xml:space="preserve"> PAGEREF _Toc66359252 \h </w:instrText>
        </w:r>
        <w:r>
          <w:rPr>
            <w:noProof/>
            <w:webHidden/>
          </w:rPr>
        </w:r>
        <w:r>
          <w:rPr>
            <w:noProof/>
            <w:webHidden/>
          </w:rPr>
          <w:fldChar w:fldCharType="separate"/>
        </w:r>
        <w:r>
          <w:rPr>
            <w:noProof/>
            <w:webHidden/>
          </w:rPr>
          <w:t>10</w:t>
        </w:r>
        <w:r>
          <w:rPr>
            <w:noProof/>
            <w:webHidden/>
          </w:rPr>
          <w:fldChar w:fldCharType="end"/>
        </w:r>
      </w:hyperlink>
    </w:p>
    <w:p w14:paraId="7D55442A" w14:textId="3DF7DD3B"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3" w:history="1">
        <w:r w:rsidRPr="0010301E">
          <w:rPr>
            <w:rStyle w:val="Hyperlink"/>
            <w:noProof/>
          </w:rPr>
          <w:t>Figure 3: Detect User Request</w:t>
        </w:r>
        <w:r>
          <w:rPr>
            <w:noProof/>
            <w:webHidden/>
          </w:rPr>
          <w:tab/>
        </w:r>
        <w:r>
          <w:rPr>
            <w:noProof/>
            <w:webHidden/>
          </w:rPr>
          <w:fldChar w:fldCharType="begin"/>
        </w:r>
        <w:r>
          <w:rPr>
            <w:noProof/>
            <w:webHidden/>
          </w:rPr>
          <w:instrText xml:space="preserve"> PAGEREF _Toc66359253 \h </w:instrText>
        </w:r>
        <w:r>
          <w:rPr>
            <w:noProof/>
            <w:webHidden/>
          </w:rPr>
        </w:r>
        <w:r>
          <w:rPr>
            <w:noProof/>
            <w:webHidden/>
          </w:rPr>
          <w:fldChar w:fldCharType="separate"/>
        </w:r>
        <w:r>
          <w:rPr>
            <w:noProof/>
            <w:webHidden/>
          </w:rPr>
          <w:t>12</w:t>
        </w:r>
        <w:r>
          <w:rPr>
            <w:noProof/>
            <w:webHidden/>
          </w:rPr>
          <w:fldChar w:fldCharType="end"/>
        </w:r>
      </w:hyperlink>
    </w:p>
    <w:p w14:paraId="4B24EAEE" w14:textId="3FC7BEA5"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4" w:history="1">
        <w:r w:rsidRPr="0010301E">
          <w:rPr>
            <w:rStyle w:val="Hyperlink"/>
            <w:noProof/>
          </w:rPr>
          <w:t xml:space="preserve">Figure 4: Activity Diagram of </w:t>
        </w:r>
        <w:r w:rsidRPr="0010301E">
          <w:rPr>
            <w:rStyle w:val="Hyperlink"/>
            <w:noProof/>
          </w:rPr>
          <w:drawing>
            <wp:inline distT="0" distB="0" distL="0" distR="0" wp14:anchorId="2BB9CD57" wp14:editId="12074765">
              <wp:extent cx="152400" cy="152400"/>
              <wp:effectExtent l="0" t="0" r="0" b="0"/>
              <wp:docPr id="51"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“Request automatic PSDS actuation” calling </w:t>
        </w:r>
        <w:r w:rsidRPr="0010301E">
          <w:rPr>
            <w:rStyle w:val="Hyperlink"/>
            <w:noProof/>
          </w:rPr>
          <w:drawing>
            <wp:inline distT="0" distB="0" distL="0" distR="0" wp14:anchorId="3C4A976D" wp14:editId="14A0111C">
              <wp:extent cx="152400" cy="152400"/>
              <wp:effectExtent l="0" t="0" r="0" b="0"/>
              <wp:docPr id="53"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“Display Shading Status”</w:t>
        </w:r>
        <w:r>
          <w:rPr>
            <w:noProof/>
            <w:webHidden/>
          </w:rPr>
          <w:tab/>
        </w:r>
        <w:r>
          <w:rPr>
            <w:noProof/>
            <w:webHidden/>
          </w:rPr>
          <w:fldChar w:fldCharType="begin"/>
        </w:r>
        <w:r>
          <w:rPr>
            <w:noProof/>
            <w:webHidden/>
          </w:rPr>
          <w:instrText xml:space="preserve"> PAGEREF _Toc66359254 \h </w:instrText>
        </w:r>
        <w:r>
          <w:rPr>
            <w:noProof/>
            <w:webHidden/>
          </w:rPr>
        </w:r>
        <w:r>
          <w:rPr>
            <w:noProof/>
            <w:webHidden/>
          </w:rPr>
          <w:fldChar w:fldCharType="separate"/>
        </w:r>
        <w:r>
          <w:rPr>
            <w:noProof/>
            <w:webHidden/>
          </w:rPr>
          <w:t>17</w:t>
        </w:r>
        <w:r>
          <w:rPr>
            <w:noProof/>
            <w:webHidden/>
          </w:rPr>
          <w:fldChar w:fldCharType="end"/>
        </w:r>
      </w:hyperlink>
    </w:p>
    <w:p w14:paraId="6255870C" w14:textId="25AC7018"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5" w:history="1">
        <w:r w:rsidRPr="0010301E">
          <w:rPr>
            <w:rStyle w:val="Hyperlink"/>
            <w:noProof/>
          </w:rPr>
          <w:t xml:space="preserve">Figure 5: Activity Diagram of </w:t>
        </w:r>
        <w:r w:rsidRPr="0010301E">
          <w:rPr>
            <w:rStyle w:val="Hyperlink"/>
            <w:noProof/>
          </w:rPr>
          <w:drawing>
            <wp:inline distT="0" distB="0" distL="0" distR="0" wp14:anchorId="5BBD10D9" wp14:editId="7F3C3F14">
              <wp:extent cx="152400" cy="152400"/>
              <wp:effectExtent l="0" t="0" r="0" b="0"/>
              <wp:docPr id="55"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“Request PSDS Manual Actuation” calling </w:t>
        </w:r>
        <w:r w:rsidRPr="0010301E">
          <w:rPr>
            <w:rStyle w:val="Hyperlink"/>
            <w:noProof/>
          </w:rPr>
          <w:drawing>
            <wp:inline distT="0" distB="0" distL="0" distR="0" wp14:anchorId="454CD1D5" wp14:editId="2F1AC40D">
              <wp:extent cx="152400" cy="152400"/>
              <wp:effectExtent l="0" t="0" r="0" b="0"/>
              <wp:docPr id="57"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10301E">
          <w:rPr>
            <w:rStyle w:val="Hyperlink"/>
            <w:noProof/>
          </w:rPr>
          <w:t xml:space="preserve">  “Display Shading Status”</w:t>
        </w:r>
        <w:r>
          <w:rPr>
            <w:noProof/>
            <w:webHidden/>
          </w:rPr>
          <w:tab/>
        </w:r>
        <w:r>
          <w:rPr>
            <w:noProof/>
            <w:webHidden/>
          </w:rPr>
          <w:fldChar w:fldCharType="begin"/>
        </w:r>
        <w:r>
          <w:rPr>
            <w:noProof/>
            <w:webHidden/>
          </w:rPr>
          <w:instrText xml:space="preserve"> PAGEREF _Toc66359255 \h </w:instrText>
        </w:r>
        <w:r>
          <w:rPr>
            <w:noProof/>
            <w:webHidden/>
          </w:rPr>
        </w:r>
        <w:r>
          <w:rPr>
            <w:noProof/>
            <w:webHidden/>
          </w:rPr>
          <w:fldChar w:fldCharType="separate"/>
        </w:r>
        <w:r>
          <w:rPr>
            <w:noProof/>
            <w:webHidden/>
          </w:rPr>
          <w:t>17</w:t>
        </w:r>
        <w:r>
          <w:rPr>
            <w:noProof/>
            <w:webHidden/>
          </w:rPr>
          <w:fldChar w:fldCharType="end"/>
        </w:r>
      </w:hyperlink>
    </w:p>
    <w:p w14:paraId="062AC85B" w14:textId="1F5BBF99"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6" w:history="1">
        <w:r w:rsidRPr="0010301E">
          <w:rPr>
            <w:rStyle w:val="Hyperlink"/>
            <w:noProof/>
          </w:rPr>
          <w:t>Figure 6: Display Shading Status</w:t>
        </w:r>
        <w:r>
          <w:rPr>
            <w:noProof/>
            <w:webHidden/>
          </w:rPr>
          <w:tab/>
        </w:r>
        <w:r>
          <w:rPr>
            <w:noProof/>
            <w:webHidden/>
          </w:rPr>
          <w:fldChar w:fldCharType="begin"/>
        </w:r>
        <w:r>
          <w:rPr>
            <w:noProof/>
            <w:webHidden/>
          </w:rPr>
          <w:instrText xml:space="preserve"> PAGEREF _Toc66359256 \h </w:instrText>
        </w:r>
        <w:r>
          <w:rPr>
            <w:noProof/>
            <w:webHidden/>
          </w:rPr>
        </w:r>
        <w:r>
          <w:rPr>
            <w:noProof/>
            <w:webHidden/>
          </w:rPr>
          <w:fldChar w:fldCharType="separate"/>
        </w:r>
        <w:r>
          <w:rPr>
            <w:noProof/>
            <w:webHidden/>
          </w:rPr>
          <w:t>18</w:t>
        </w:r>
        <w:r>
          <w:rPr>
            <w:noProof/>
            <w:webHidden/>
          </w:rPr>
          <w:fldChar w:fldCharType="end"/>
        </w:r>
      </w:hyperlink>
    </w:p>
    <w:p w14:paraId="5A976E0F" w14:textId="3254FB3D" w:rsidR="00FD513D" w:rsidRPr="007A0C37" w:rsidRDefault="007A0C37" w:rsidP="007A0C37">
      <w:pPr>
        <w:rPr>
          <w:b/>
        </w:rPr>
      </w:pPr>
      <w:r w:rsidRPr="007A0C37">
        <w:rPr>
          <w:b/>
        </w:rPr>
        <w:fldChar w:fldCharType="end"/>
      </w:r>
    </w:p>
    <w:p w14:paraId="7E660B77" w14:textId="77777777" w:rsidR="007A0C37" w:rsidRPr="00D63E7D" w:rsidRDefault="007A0C37" w:rsidP="007A0C37">
      <w:pPr>
        <w:rPr>
          <w:rFonts w:cs="Arial"/>
          <w:b/>
          <w:sz w:val="32"/>
        </w:rPr>
      </w:pPr>
      <w:r w:rsidRPr="00D63E7D">
        <w:rPr>
          <w:rFonts w:cs="Arial"/>
          <w:b/>
          <w:sz w:val="32"/>
        </w:rPr>
        <w:t>List of Tables</w:t>
      </w:r>
    </w:p>
    <w:p w14:paraId="3C229852" w14:textId="7661E66A" w:rsidR="00323890" w:rsidRDefault="007A0C37">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66359257" w:history="1">
        <w:r w:rsidR="00323890" w:rsidRPr="00A30783">
          <w:rPr>
            <w:rStyle w:val="Hyperlink"/>
            <w:noProof/>
            <w:lang w:val="x-none" w:eastAsia="x-none"/>
          </w:rPr>
          <w:t>Table 1: Functions described in this specification</w:t>
        </w:r>
        <w:r w:rsidR="00323890">
          <w:rPr>
            <w:noProof/>
            <w:webHidden/>
          </w:rPr>
          <w:tab/>
        </w:r>
        <w:r w:rsidR="00323890">
          <w:rPr>
            <w:noProof/>
            <w:webHidden/>
          </w:rPr>
          <w:fldChar w:fldCharType="begin"/>
        </w:r>
        <w:r w:rsidR="00323890">
          <w:rPr>
            <w:noProof/>
            <w:webHidden/>
          </w:rPr>
          <w:instrText xml:space="preserve"> PAGEREF _Toc66359257 \h </w:instrText>
        </w:r>
        <w:r w:rsidR="00323890">
          <w:rPr>
            <w:noProof/>
            <w:webHidden/>
          </w:rPr>
        </w:r>
        <w:r w:rsidR="00323890">
          <w:rPr>
            <w:noProof/>
            <w:webHidden/>
          </w:rPr>
          <w:fldChar w:fldCharType="separate"/>
        </w:r>
        <w:r w:rsidR="00323890">
          <w:rPr>
            <w:noProof/>
            <w:webHidden/>
          </w:rPr>
          <w:t>5</w:t>
        </w:r>
        <w:r w:rsidR="00323890">
          <w:rPr>
            <w:noProof/>
            <w:webHidden/>
          </w:rPr>
          <w:fldChar w:fldCharType="end"/>
        </w:r>
      </w:hyperlink>
    </w:p>
    <w:p w14:paraId="163A5111" w14:textId="0EA96796"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8" w:history="1">
        <w:r w:rsidRPr="00A30783">
          <w:rPr>
            <w:rStyle w:val="Hyperlink"/>
            <w:noProof/>
          </w:rPr>
          <w:t>Table 2: List of Logical Functions</w:t>
        </w:r>
        <w:r>
          <w:rPr>
            <w:noProof/>
            <w:webHidden/>
          </w:rPr>
          <w:tab/>
        </w:r>
        <w:r>
          <w:rPr>
            <w:noProof/>
            <w:webHidden/>
          </w:rPr>
          <w:fldChar w:fldCharType="begin"/>
        </w:r>
        <w:r>
          <w:rPr>
            <w:noProof/>
            <w:webHidden/>
          </w:rPr>
          <w:instrText xml:space="preserve"> PAGEREF _Toc66359258 \h </w:instrText>
        </w:r>
        <w:r>
          <w:rPr>
            <w:noProof/>
            <w:webHidden/>
          </w:rPr>
        </w:r>
        <w:r>
          <w:rPr>
            <w:noProof/>
            <w:webHidden/>
          </w:rPr>
          <w:fldChar w:fldCharType="separate"/>
        </w:r>
        <w:r>
          <w:rPr>
            <w:noProof/>
            <w:webHidden/>
          </w:rPr>
          <w:t>8</w:t>
        </w:r>
        <w:r>
          <w:rPr>
            <w:noProof/>
            <w:webHidden/>
          </w:rPr>
          <w:fldChar w:fldCharType="end"/>
        </w:r>
      </w:hyperlink>
    </w:p>
    <w:p w14:paraId="5644B365" w14:textId="44408BBC"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59" w:history="1">
        <w:r w:rsidRPr="00A30783">
          <w:rPr>
            <w:rStyle w:val="Hyperlink"/>
            <w:noProof/>
          </w:rPr>
          <w:t xml:space="preserve">Table 3: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_Toc66359259 \h </w:instrText>
        </w:r>
        <w:r>
          <w:rPr>
            <w:noProof/>
            <w:webHidden/>
          </w:rPr>
        </w:r>
        <w:r>
          <w:rPr>
            <w:noProof/>
            <w:webHidden/>
          </w:rPr>
          <w:fldChar w:fldCharType="separate"/>
        </w:r>
        <w:r>
          <w:rPr>
            <w:noProof/>
            <w:webHidden/>
          </w:rPr>
          <w:t>10</w:t>
        </w:r>
        <w:r>
          <w:rPr>
            <w:noProof/>
            <w:webHidden/>
          </w:rPr>
          <w:fldChar w:fldCharType="end"/>
        </w:r>
      </w:hyperlink>
    </w:p>
    <w:p w14:paraId="24A308B4" w14:textId="799748E4"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0" w:history="1">
        <w:r w:rsidRPr="00A30783">
          <w:rPr>
            <w:rStyle w:val="Hyperlink"/>
            <w:noProof/>
          </w:rPr>
          <w:t xml:space="preserve">Table 4: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_Toc66359260 \h </w:instrText>
        </w:r>
        <w:r>
          <w:rPr>
            <w:noProof/>
            <w:webHidden/>
          </w:rPr>
        </w:r>
        <w:r>
          <w:rPr>
            <w:noProof/>
            <w:webHidden/>
          </w:rPr>
          <w:fldChar w:fldCharType="separate"/>
        </w:r>
        <w:r>
          <w:rPr>
            <w:noProof/>
            <w:webHidden/>
          </w:rPr>
          <w:t>10</w:t>
        </w:r>
        <w:r>
          <w:rPr>
            <w:noProof/>
            <w:webHidden/>
          </w:rPr>
          <w:fldChar w:fldCharType="end"/>
        </w:r>
      </w:hyperlink>
    </w:p>
    <w:p w14:paraId="1D91A128" w14:textId="0C9D72D4"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1" w:history="1">
        <w:r w:rsidRPr="00A30783">
          <w:rPr>
            <w:rStyle w:val="Hyperlink"/>
            <w:noProof/>
          </w:rPr>
          <w:t xml:space="preserve">Table 5: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_Toc66359261 \h </w:instrText>
        </w:r>
        <w:r>
          <w:rPr>
            <w:noProof/>
            <w:webHidden/>
          </w:rPr>
        </w:r>
        <w:r>
          <w:rPr>
            <w:noProof/>
            <w:webHidden/>
          </w:rPr>
          <w:fldChar w:fldCharType="separate"/>
        </w:r>
        <w:r>
          <w:rPr>
            <w:noProof/>
            <w:webHidden/>
          </w:rPr>
          <w:t>14</w:t>
        </w:r>
        <w:r>
          <w:rPr>
            <w:noProof/>
            <w:webHidden/>
          </w:rPr>
          <w:fldChar w:fldCharType="end"/>
        </w:r>
      </w:hyperlink>
    </w:p>
    <w:p w14:paraId="76E0451C" w14:textId="2E9B3716"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2" w:history="1">
        <w:r w:rsidRPr="00A30783">
          <w:rPr>
            <w:rStyle w:val="Hyperlink"/>
            <w:noProof/>
          </w:rPr>
          <w:t xml:space="preserve">Table 6: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_Toc66359262 \h </w:instrText>
        </w:r>
        <w:r>
          <w:rPr>
            <w:noProof/>
            <w:webHidden/>
          </w:rPr>
        </w:r>
        <w:r>
          <w:rPr>
            <w:noProof/>
            <w:webHidden/>
          </w:rPr>
          <w:fldChar w:fldCharType="separate"/>
        </w:r>
        <w:r>
          <w:rPr>
            <w:noProof/>
            <w:webHidden/>
          </w:rPr>
          <w:t>14</w:t>
        </w:r>
        <w:r>
          <w:rPr>
            <w:noProof/>
            <w:webHidden/>
          </w:rPr>
          <w:fldChar w:fldCharType="end"/>
        </w:r>
      </w:hyperlink>
    </w:p>
    <w:p w14:paraId="14C82B40" w14:textId="78C3A23B"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3" w:history="1">
        <w:r w:rsidRPr="00A30783">
          <w:rPr>
            <w:rStyle w:val="Hyperlink"/>
            <w:noProof/>
          </w:rPr>
          <w:t xml:space="preserve">Table 7: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_Toc66359263 \h </w:instrText>
        </w:r>
        <w:r>
          <w:rPr>
            <w:noProof/>
            <w:webHidden/>
          </w:rPr>
        </w:r>
        <w:r>
          <w:rPr>
            <w:noProof/>
            <w:webHidden/>
          </w:rPr>
          <w:fldChar w:fldCharType="separate"/>
        </w:r>
        <w:r>
          <w:rPr>
            <w:noProof/>
            <w:webHidden/>
          </w:rPr>
          <w:t>16</w:t>
        </w:r>
        <w:r>
          <w:rPr>
            <w:noProof/>
            <w:webHidden/>
          </w:rPr>
          <w:fldChar w:fldCharType="end"/>
        </w:r>
      </w:hyperlink>
    </w:p>
    <w:p w14:paraId="5E2FF543" w14:textId="5A6F289D"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4" w:history="1">
        <w:r w:rsidRPr="00A30783">
          <w:rPr>
            <w:rStyle w:val="Hyperlink"/>
            <w:noProof/>
          </w:rPr>
          <w:t xml:space="preserve">Table 8: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_Toc66359264 \h </w:instrText>
        </w:r>
        <w:r>
          <w:rPr>
            <w:noProof/>
            <w:webHidden/>
          </w:rPr>
        </w:r>
        <w:r>
          <w:rPr>
            <w:noProof/>
            <w:webHidden/>
          </w:rPr>
          <w:fldChar w:fldCharType="separate"/>
        </w:r>
        <w:r>
          <w:rPr>
            <w:noProof/>
            <w:webHidden/>
          </w:rPr>
          <w:t>16</w:t>
        </w:r>
        <w:r>
          <w:rPr>
            <w:noProof/>
            <w:webHidden/>
          </w:rPr>
          <w:fldChar w:fldCharType="end"/>
        </w:r>
      </w:hyperlink>
    </w:p>
    <w:p w14:paraId="70E10253" w14:textId="15D4344A"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5" w:history="1">
        <w:r w:rsidRPr="00A30783">
          <w:rPr>
            <w:rStyle w:val="Hyperlink"/>
            <w:noProof/>
          </w:rPr>
          <w:t xml:space="preserve">Table 9: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_Toc66359265 \h </w:instrText>
        </w:r>
        <w:r>
          <w:rPr>
            <w:noProof/>
            <w:webHidden/>
          </w:rPr>
        </w:r>
        <w:r>
          <w:rPr>
            <w:noProof/>
            <w:webHidden/>
          </w:rPr>
          <w:fldChar w:fldCharType="separate"/>
        </w:r>
        <w:r>
          <w:rPr>
            <w:noProof/>
            <w:webHidden/>
          </w:rPr>
          <w:t>20</w:t>
        </w:r>
        <w:r>
          <w:rPr>
            <w:noProof/>
            <w:webHidden/>
          </w:rPr>
          <w:fldChar w:fldCharType="end"/>
        </w:r>
      </w:hyperlink>
    </w:p>
    <w:p w14:paraId="03231514" w14:textId="40505B49"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6" w:history="1">
        <w:r w:rsidRPr="00A30783">
          <w:rPr>
            <w:rStyle w:val="Hyperlink"/>
            <w:noProof/>
          </w:rPr>
          <w:t xml:space="preserve">Table 10: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_Toc66359266 \h </w:instrText>
        </w:r>
        <w:r>
          <w:rPr>
            <w:noProof/>
            <w:webHidden/>
          </w:rPr>
        </w:r>
        <w:r>
          <w:rPr>
            <w:noProof/>
            <w:webHidden/>
          </w:rPr>
          <w:fldChar w:fldCharType="separate"/>
        </w:r>
        <w:r>
          <w:rPr>
            <w:noProof/>
            <w:webHidden/>
          </w:rPr>
          <w:t>20</w:t>
        </w:r>
        <w:r>
          <w:rPr>
            <w:noProof/>
            <w:webHidden/>
          </w:rPr>
          <w:fldChar w:fldCharType="end"/>
        </w:r>
      </w:hyperlink>
    </w:p>
    <w:p w14:paraId="73EC5B88" w14:textId="7E39A666"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7" w:history="1">
        <w:r w:rsidRPr="00A30783">
          <w:rPr>
            <w:rStyle w:val="Hyperlink"/>
            <w:noProof/>
          </w:rPr>
          <w:t xml:space="preserve">Table 11: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_Toc66359267 \h </w:instrText>
        </w:r>
        <w:r>
          <w:rPr>
            <w:noProof/>
            <w:webHidden/>
          </w:rPr>
        </w:r>
        <w:r>
          <w:rPr>
            <w:noProof/>
            <w:webHidden/>
          </w:rPr>
          <w:fldChar w:fldCharType="separate"/>
        </w:r>
        <w:r>
          <w:rPr>
            <w:noProof/>
            <w:webHidden/>
          </w:rPr>
          <w:t>22</w:t>
        </w:r>
        <w:r>
          <w:rPr>
            <w:noProof/>
            <w:webHidden/>
          </w:rPr>
          <w:fldChar w:fldCharType="end"/>
        </w:r>
      </w:hyperlink>
    </w:p>
    <w:p w14:paraId="4D80643F" w14:textId="4F7FDAF5"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8" w:history="1">
        <w:r w:rsidRPr="00A30783">
          <w:rPr>
            <w:rStyle w:val="Hyperlink"/>
            <w:noProof/>
          </w:rPr>
          <w:t xml:space="preserve">Table 12: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_Toc66359268 \h </w:instrText>
        </w:r>
        <w:r>
          <w:rPr>
            <w:noProof/>
            <w:webHidden/>
          </w:rPr>
        </w:r>
        <w:r>
          <w:rPr>
            <w:noProof/>
            <w:webHidden/>
          </w:rPr>
          <w:fldChar w:fldCharType="separate"/>
        </w:r>
        <w:r>
          <w:rPr>
            <w:noProof/>
            <w:webHidden/>
          </w:rPr>
          <w:t>22</w:t>
        </w:r>
        <w:r>
          <w:rPr>
            <w:noProof/>
            <w:webHidden/>
          </w:rPr>
          <w:fldChar w:fldCharType="end"/>
        </w:r>
      </w:hyperlink>
    </w:p>
    <w:p w14:paraId="5192AEC2" w14:textId="0624D04B"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69" w:history="1">
        <w:r w:rsidRPr="00A30783">
          <w:rPr>
            <w:rStyle w:val="Hyperlink"/>
            <w:noProof/>
          </w:rPr>
          <w:t xml:space="preserve">Table 13: Ford internal Documents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_Toc66359269 \h </w:instrText>
        </w:r>
        <w:r>
          <w:rPr>
            <w:noProof/>
            <w:webHidden/>
          </w:rPr>
        </w:r>
        <w:r>
          <w:rPr>
            <w:noProof/>
            <w:webHidden/>
          </w:rPr>
          <w:fldChar w:fldCharType="separate"/>
        </w:r>
        <w:r>
          <w:rPr>
            <w:noProof/>
            <w:webHidden/>
          </w:rPr>
          <w:t>25</w:t>
        </w:r>
        <w:r>
          <w:rPr>
            <w:noProof/>
            <w:webHidden/>
          </w:rPr>
          <w:fldChar w:fldCharType="end"/>
        </w:r>
      </w:hyperlink>
    </w:p>
    <w:p w14:paraId="03473B92" w14:textId="6BC573C2"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70" w:history="1">
        <w:r w:rsidRPr="00A30783">
          <w:rPr>
            <w:rStyle w:val="Hyperlink"/>
            <w:noProof/>
          </w:rPr>
          <w:t xml:space="preserve">Table 14: External documents and publications </w:t>
        </w:r>
        <w:r w:rsidRPr="00A30783">
          <w:rPr>
            <w:rStyle w:val="Hyperlink"/>
            <w:i/>
            <w:noProof/>
          </w:rPr>
          <w:t>(not specified in model)</w:t>
        </w:r>
        <w:r>
          <w:rPr>
            <w:noProof/>
            <w:webHidden/>
          </w:rPr>
          <w:tab/>
        </w:r>
        <w:r>
          <w:rPr>
            <w:noProof/>
            <w:webHidden/>
          </w:rPr>
          <w:fldChar w:fldCharType="begin"/>
        </w:r>
        <w:r>
          <w:rPr>
            <w:noProof/>
            <w:webHidden/>
          </w:rPr>
          <w:instrText xml:space="preserve"> PAGEREF _Toc66359270 \h </w:instrText>
        </w:r>
        <w:r>
          <w:rPr>
            <w:noProof/>
            <w:webHidden/>
          </w:rPr>
        </w:r>
        <w:r>
          <w:rPr>
            <w:noProof/>
            <w:webHidden/>
          </w:rPr>
          <w:fldChar w:fldCharType="separate"/>
        </w:r>
        <w:r>
          <w:rPr>
            <w:noProof/>
            <w:webHidden/>
          </w:rPr>
          <w:t>25</w:t>
        </w:r>
        <w:r>
          <w:rPr>
            <w:noProof/>
            <w:webHidden/>
          </w:rPr>
          <w:fldChar w:fldCharType="end"/>
        </w:r>
      </w:hyperlink>
    </w:p>
    <w:p w14:paraId="5EC50383" w14:textId="6D54F63E" w:rsidR="00323890" w:rsidRDefault="00323890">
      <w:pPr>
        <w:pStyle w:val="TableofFigures"/>
        <w:tabs>
          <w:tab w:val="right" w:leader="dot" w:pos="10173"/>
        </w:tabs>
        <w:rPr>
          <w:rFonts w:asciiTheme="minorHAnsi" w:eastAsiaTheme="minorEastAsia" w:hAnsiTheme="minorHAnsi" w:cstheme="minorBidi"/>
          <w:noProof/>
          <w:sz w:val="22"/>
          <w:szCs w:val="22"/>
        </w:rPr>
      </w:pPr>
      <w:hyperlink w:anchor="_Toc66359271" w:history="1">
        <w:r w:rsidRPr="00A30783">
          <w:rPr>
            <w:rStyle w:val="Hyperlink"/>
            <w:noProof/>
          </w:rPr>
          <w:t xml:space="preserve">Table 15: Open Concerns </w:t>
        </w:r>
        <w:r w:rsidRPr="00A30783">
          <w:rPr>
            <w:rStyle w:val="Hyperlink"/>
            <w:i/>
            <w:noProof/>
          </w:rPr>
          <w:t>(Not supported by MagicDraw report generation.)</w:t>
        </w:r>
        <w:r>
          <w:rPr>
            <w:noProof/>
            <w:webHidden/>
          </w:rPr>
          <w:tab/>
        </w:r>
        <w:r>
          <w:rPr>
            <w:noProof/>
            <w:webHidden/>
          </w:rPr>
          <w:fldChar w:fldCharType="begin"/>
        </w:r>
        <w:r>
          <w:rPr>
            <w:noProof/>
            <w:webHidden/>
          </w:rPr>
          <w:instrText xml:space="preserve"> PAGEREF _Toc66359271 \h </w:instrText>
        </w:r>
        <w:r>
          <w:rPr>
            <w:noProof/>
            <w:webHidden/>
          </w:rPr>
        </w:r>
        <w:r>
          <w:rPr>
            <w:noProof/>
            <w:webHidden/>
          </w:rPr>
          <w:fldChar w:fldCharType="separate"/>
        </w:r>
        <w:r>
          <w:rPr>
            <w:noProof/>
            <w:webHidden/>
          </w:rPr>
          <w:t>27</w:t>
        </w:r>
        <w:r>
          <w:rPr>
            <w:noProof/>
            <w:webHidden/>
          </w:rPr>
          <w:fldChar w:fldCharType="end"/>
        </w:r>
      </w:hyperlink>
    </w:p>
    <w:p w14:paraId="52032819" w14:textId="4724B0A1" w:rsidR="007A0C37" w:rsidRDefault="007A0C37" w:rsidP="007A0C37">
      <w:r w:rsidRPr="00D63E7D">
        <w:rPr>
          <w:rStyle w:val="Hyperlink"/>
          <w:rFonts w:cs="Arial"/>
          <w:noProof/>
        </w:rPr>
        <w:fldChar w:fldCharType="end"/>
      </w:r>
    </w:p>
    <w:p w14:paraId="5E2619BA" w14:textId="77777777" w:rsidR="00294532" w:rsidRDefault="000B772A" w:rsidP="005222D9">
      <w:pPr>
        <w:pStyle w:val="Heading1"/>
      </w:pPr>
      <w:bookmarkStart w:id="7" w:name="_What_is_the"/>
      <w:bookmarkStart w:id="8" w:name="_Purpose"/>
      <w:bookmarkStart w:id="9" w:name="_Toc66359188"/>
      <w:bookmarkEnd w:id="7"/>
      <w:bookmarkEnd w:id="8"/>
      <w:r>
        <w:lastRenderedPageBreak/>
        <w:t>Introduction</w:t>
      </w:r>
      <w:bookmarkEnd w:id="9"/>
    </w:p>
    <w:p w14:paraId="76B5DBD2" w14:textId="77777777" w:rsidR="00A82627" w:rsidRPr="00185AC3" w:rsidRDefault="00212B41" w:rsidP="00A82627">
      <w:pPr>
        <w:pStyle w:val="Heading2"/>
      </w:pPr>
      <w:bookmarkStart w:id="10" w:name="_Toc420397661"/>
      <w:bookmarkStart w:id="11" w:name="_Toc215652128"/>
      <w:bookmarkStart w:id="12" w:name="_Toc66359189"/>
      <w:r>
        <w:t xml:space="preserve">Document </w:t>
      </w:r>
      <w:r w:rsidR="00A82627">
        <w:t>Purpose</w:t>
      </w:r>
      <w:bookmarkEnd w:id="10"/>
      <w:bookmarkEnd w:id="11"/>
      <w:bookmarkEnd w:id="12"/>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0BE63FD2" w14:textId="2B059212" w:rsidR="00233487" w:rsidRDefault="00233487" w:rsidP="00A82627">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9" w:history="1">
        <w:r w:rsidRPr="000F5F82">
          <w:rPr>
            <w:rStyle w:val="Hyperlink"/>
            <w:rFonts w:cs="Arial"/>
            <w:lang w:val="en-US"/>
          </w:rPr>
          <w:t>Ford RE Wiki</w:t>
        </w:r>
      </w:hyperlink>
      <w:r w:rsidRPr="00233487">
        <w:t>.</w:t>
      </w:r>
    </w:p>
    <w:p w14:paraId="1B2B125D" w14:textId="77777777" w:rsidR="00A82627" w:rsidRPr="004E4B94" w:rsidRDefault="00212B41" w:rsidP="00A82627">
      <w:pPr>
        <w:pStyle w:val="Heading2"/>
      </w:pPr>
      <w:bookmarkStart w:id="13" w:name="_Scope"/>
      <w:bookmarkStart w:id="14" w:name="_Toc66359190"/>
      <w:bookmarkEnd w:id="13"/>
      <w:r>
        <w:t xml:space="preserve">Document </w:t>
      </w:r>
      <w:r w:rsidR="00A82627" w:rsidRPr="004E4B94">
        <w:t>Scope</w:t>
      </w:r>
      <w:bookmarkEnd w:id="14"/>
    </w:p>
    <w:p w14:paraId="5E6C40AA" w14:textId="0FC1763D" w:rsidR="00A82627" w:rsidRDefault="00A82627" w:rsidP="00A82627">
      <w:pPr>
        <w:pStyle w:val="BodyText"/>
        <w:rPr>
          <w:lang w:val="en-US"/>
        </w:rPr>
      </w:pPr>
      <w:r>
        <w:rPr>
          <w:lang w:val="en-US"/>
        </w:rPr>
        <w:t xml:space="preserve">The following set of </w:t>
      </w:r>
      <w:r w:rsidR="00415078">
        <w:rPr>
          <w:lang w:val="en-US"/>
        </w:rPr>
        <w:t>functions</w:t>
      </w:r>
      <w:r>
        <w:rPr>
          <w:lang w:val="en-US"/>
        </w:rPr>
        <w:t xml:space="preserve"> from the </w:t>
      </w:r>
      <w:hyperlink r:id="rId20"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s</w:t>
      </w:r>
      <w:r>
        <w:rPr>
          <w:lang w:val="en-US"/>
        </w:rPr>
        <w:t>pecification.</w:t>
      </w:r>
    </w:p>
    <w:p w14:paraId="79F9B383" w14:textId="77777777" w:rsidR="00A82627" w:rsidRPr="005B35D7" w:rsidRDefault="00A82627" w:rsidP="00A82627">
      <w:pPr>
        <w:pStyle w:val="BodyText"/>
        <w:rPr>
          <w:lang w:val="en-US"/>
        </w:rPr>
      </w:pPr>
    </w:p>
    <w:tbl>
      <w:tblPr>
        <w:tblStyle w:val="TableGrid"/>
        <w:tblW w:w="10201" w:type="dxa"/>
        <w:tblInd w:w="0" w:type="dxa"/>
        <w:tblLayout w:type="fixed"/>
        <w:tblLook w:val="01E0" w:firstRow="1" w:lastRow="1" w:firstColumn="1" w:lastColumn="1" w:noHBand="0" w:noVBand="0"/>
      </w:tblPr>
      <w:tblGrid>
        <w:gridCol w:w="1320"/>
        <w:gridCol w:w="2508"/>
        <w:gridCol w:w="2551"/>
        <w:gridCol w:w="3822"/>
      </w:tblGrid>
      <w:tr w:rsidR="00A82627" w:rsidRPr="00490955" w14:paraId="2540958E" w14:textId="77777777" w:rsidTr="00BB7E1C">
        <w:trPr>
          <w:trHeight w:val="245"/>
        </w:trPr>
        <w:tc>
          <w:tcPr>
            <w:tcW w:w="1320" w:type="dxa"/>
            <w:shd w:val="clear" w:color="auto" w:fill="D9D9D9" w:themeFill="background1" w:themeFillShade="D9"/>
          </w:tcPr>
          <w:p w14:paraId="7B68AF28"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ID</w:t>
            </w:r>
          </w:p>
        </w:tc>
        <w:tc>
          <w:tcPr>
            <w:tcW w:w="2508" w:type="dxa"/>
            <w:shd w:val="clear" w:color="auto" w:fill="D9D9D9" w:themeFill="background1" w:themeFillShade="D9"/>
          </w:tcPr>
          <w:p w14:paraId="7A149A6C"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Name</w:t>
            </w:r>
          </w:p>
        </w:tc>
        <w:tc>
          <w:tcPr>
            <w:tcW w:w="2551" w:type="dxa"/>
            <w:shd w:val="clear" w:color="auto" w:fill="D9D9D9" w:themeFill="background1" w:themeFillShade="D9"/>
          </w:tcPr>
          <w:p w14:paraId="03751C0C" w14:textId="77777777" w:rsidR="00A82627" w:rsidRPr="00490955" w:rsidRDefault="00A82627" w:rsidP="00915D00">
            <w:pPr>
              <w:rPr>
                <w:rFonts w:ascii="Helvetica" w:hAnsi="Helvetica" w:cs="Helvetica"/>
                <w:b/>
              </w:rPr>
            </w:pPr>
            <w:r>
              <w:rPr>
                <w:rFonts w:ascii="Helvetica" w:hAnsi="Helvetica" w:cs="Helvetica"/>
                <w:b/>
              </w:rPr>
              <w:t>Owner</w:t>
            </w:r>
          </w:p>
        </w:tc>
        <w:tc>
          <w:tcPr>
            <w:tcW w:w="3822" w:type="dxa"/>
            <w:shd w:val="clear" w:color="auto" w:fill="D9D9D9" w:themeFill="background1" w:themeFillShade="D9"/>
          </w:tcPr>
          <w:p w14:paraId="3EC1A0BF" w14:textId="77777777" w:rsidR="00A82627" w:rsidRPr="00490955" w:rsidRDefault="00A82627" w:rsidP="00915D00">
            <w:pPr>
              <w:rPr>
                <w:rFonts w:ascii="Helvetica" w:hAnsi="Helvetica" w:cs="Helvetica"/>
                <w:b/>
              </w:rPr>
            </w:pPr>
            <w:r>
              <w:rPr>
                <w:rFonts w:ascii="Helvetica" w:hAnsi="Helvetica" w:cs="Helvetica"/>
                <w:b/>
              </w:rPr>
              <w:t>Reference</w:t>
            </w:r>
          </w:p>
        </w:tc>
      </w:tr>
      <w:tr w:rsidR="000D05F8" w:rsidRPr="00E80917" w14:paraId="4E899949" w14:textId="77777777" w:rsidTr="00BB7E1C">
        <w:tc>
          <w:tcPr>
            <w:tcW w:w="1320" w:type="dxa"/>
          </w:tcPr>
          <w:p w14:paraId="39B63E14" w14:textId="77777777" w:rsidR="000D05F8" w:rsidRPr="00CF3906" w:rsidRDefault="000D05F8" w:rsidP="00341B30">
            <w:pPr>
              <w:rPr>
                <w:rFonts w:ascii="Helvetica" w:hAnsi="Helvetica" w:cs="Helvetica"/>
              </w:rPr>
            </w:pPr>
          </w:p>
        </w:tc>
        <w:tc>
          <w:tcPr>
            <w:tcW w:w="2508" w:type="dxa"/>
          </w:tcPr>
          <w:p w14:paraId="1F7868C6" w14:textId="77777777" w:rsidR="000D05F8" w:rsidRPr="00CF3906" w:rsidRDefault="000D05F8" w:rsidP="00915D00">
            <w:pPr>
              <w:rPr>
                <w:rFonts w:ascii="Helvetica" w:hAnsi="Helvetica" w:cs="Helvetica"/>
              </w:rPr>
            </w:pPr>
          </w:p>
        </w:tc>
        <w:tc>
          <w:tcPr>
            <w:tcW w:w="2551" w:type="dxa"/>
          </w:tcPr>
          <w:p w14:paraId="69582FCC" w14:textId="77777777" w:rsidR="000D05F8" w:rsidRPr="00CF3906" w:rsidRDefault="000D05F8" w:rsidP="00915D00">
            <w:pPr>
              <w:rPr>
                <w:rFonts w:ascii="Helvetica" w:hAnsi="Helvetica" w:cs="Helvetica"/>
              </w:rPr>
            </w:pPr>
          </w:p>
        </w:tc>
        <w:tc>
          <w:tcPr>
            <w:tcW w:w="3822" w:type="dxa"/>
          </w:tcPr>
          <w:p w14:paraId="772E83F7" w14:textId="77777777" w:rsidR="000D05F8" w:rsidRPr="00CF3906" w:rsidRDefault="000D05F8" w:rsidP="00915D00">
            <w:pPr>
              <w:rPr>
                <w:rFonts w:ascii="Helvetica" w:hAnsi="Helvetica" w:cs="Helvetica"/>
              </w:rPr>
            </w:pPr>
          </w:p>
        </w:tc>
      </w:tr>
    </w:tbl>
    <w:p w14:paraId="61ECFB03" w14:textId="48605B3E" w:rsidR="00A82627" w:rsidRPr="00DB75EE" w:rsidRDefault="00A82627" w:rsidP="00AD02BF">
      <w:pPr>
        <w:pStyle w:val="Caption"/>
        <w:rPr>
          <w:rStyle w:val="CaptionChar2"/>
          <w:b/>
        </w:rPr>
      </w:pPr>
      <w:bookmarkStart w:id="15" w:name="_Toc66359257"/>
      <w:r w:rsidRPr="00DB75EE">
        <w:rPr>
          <w:rStyle w:val="CaptionChar2"/>
          <w:b/>
        </w:rPr>
        <w:t xml:space="preserve">Table </w:t>
      </w:r>
      <w:r w:rsidR="00A863AD">
        <w:rPr>
          <w:rStyle w:val="CaptionChar2"/>
          <w:b/>
        </w:rPr>
        <w:fldChar w:fldCharType="begin"/>
      </w:r>
      <w:r w:rsidR="00A863AD">
        <w:rPr>
          <w:rStyle w:val="CaptionChar2"/>
          <w:b/>
        </w:rPr>
        <w:instrText xml:space="preserve"> SEQ Table \* ARABIC </w:instrText>
      </w:r>
      <w:r w:rsidR="00A863AD">
        <w:rPr>
          <w:rStyle w:val="CaptionChar2"/>
          <w:b/>
        </w:rPr>
        <w:fldChar w:fldCharType="separate"/>
      </w:r>
      <w:r w:rsidR="00323890">
        <w:rPr>
          <w:rStyle w:val="CaptionChar2"/>
          <w:b/>
          <w:noProof/>
        </w:rPr>
        <w:t>1</w:t>
      </w:r>
      <w:r w:rsidR="00A863AD">
        <w:rPr>
          <w:rStyle w:val="CaptionChar2"/>
          <w:b/>
        </w:rPr>
        <w:fldChar w:fldCharType="end"/>
      </w:r>
      <w:r w:rsidRPr="00DB75EE">
        <w:rPr>
          <w:rStyle w:val="CaptionChar2"/>
          <w:b/>
        </w:rPr>
        <w:t xml:space="preserve">: </w:t>
      </w:r>
      <w:r w:rsidR="00FA5A76" w:rsidRPr="00DB75EE">
        <w:rPr>
          <w:rStyle w:val="CaptionChar2"/>
          <w:b/>
        </w:rPr>
        <w:t>Functions</w:t>
      </w:r>
      <w:r w:rsidRPr="00DB75EE">
        <w:rPr>
          <w:rStyle w:val="CaptionChar2"/>
          <w:b/>
        </w:rPr>
        <w:t xml:space="preserve"> described in this </w:t>
      </w:r>
      <w:r w:rsidR="00FA5A76" w:rsidRPr="00DB75EE">
        <w:rPr>
          <w:rStyle w:val="CaptionChar2"/>
          <w:b/>
        </w:rPr>
        <w:t>s</w:t>
      </w:r>
      <w:r w:rsidR="009140B2" w:rsidRPr="00DB75EE">
        <w:rPr>
          <w:rStyle w:val="CaptionChar2"/>
          <w:b/>
        </w:rPr>
        <w:t>pecification</w:t>
      </w:r>
      <w:bookmarkEnd w:id="15"/>
    </w:p>
    <w:p w14:paraId="5B668020" w14:textId="77777777" w:rsidR="00A82627" w:rsidRPr="00185AC3" w:rsidRDefault="00212B41" w:rsidP="00A82627">
      <w:pPr>
        <w:pStyle w:val="Heading2"/>
      </w:pPr>
      <w:bookmarkStart w:id="16" w:name="_Toc420397662"/>
      <w:bookmarkStart w:id="17" w:name="_Toc66359191"/>
      <w:r>
        <w:t xml:space="preserve">Document </w:t>
      </w:r>
      <w:r w:rsidR="00A82627">
        <w:t>Audience</w:t>
      </w:r>
      <w:bookmarkEnd w:id="16"/>
      <w:bookmarkEnd w:id="17"/>
    </w:p>
    <w:p w14:paraId="064E23E5"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7EC3BA9D" w14:textId="77777777" w:rsidR="00E33425" w:rsidRDefault="0058706A" w:rsidP="007D0044">
      <w:pPr>
        <w:shd w:val="clear" w:color="auto" w:fill="D6E3BC" w:themeFill="accent3" w:themeFillTint="66"/>
        <w:rPr>
          <w:rStyle w:val="SubtleEmphasis"/>
        </w:rPr>
      </w:pPr>
      <w:r w:rsidRPr="00242A4D">
        <w:rPr>
          <w:rStyle w:val="SubtleEmphasis"/>
          <w:b/>
        </w:rPr>
        <w:t>#Hint:</w:t>
      </w:r>
      <w:r>
        <w:rPr>
          <w:rStyle w:val="SubtleEmphasis"/>
        </w:rPr>
        <w:t xml:space="preserve"> The FS</w:t>
      </w:r>
      <w:r w:rsidRPr="00E322B9">
        <w:rPr>
          <w:rStyle w:val="SubtleEmphasis"/>
        </w:rPr>
        <w:t xml:space="preserve">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32CB5AAB" w14:textId="77777777" w:rsidR="00A82627" w:rsidRDefault="00A82627" w:rsidP="00A82627">
      <w:pPr>
        <w:pStyle w:val="Heading3"/>
      </w:pPr>
      <w:bookmarkStart w:id="18" w:name="_Toc420397663"/>
      <w:bookmarkStart w:id="19" w:name="_Toc66359192"/>
      <w:r>
        <w:t>Stakeholder List</w:t>
      </w:r>
      <w:bookmarkEnd w:id="18"/>
      <w:bookmarkEnd w:id="19"/>
    </w:p>
    <w:p w14:paraId="3E621B1A" w14:textId="77777777"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proofErr w:type="spellStart"/>
      <w:r w:rsidRPr="002A1EEE">
        <w:rPr>
          <w:color w:val="0000FF"/>
        </w:rPr>
        <w:t>VSEM</w:t>
      </w:r>
      <w:proofErr w:type="spellEnd"/>
      <w:r w:rsidRPr="002A1EEE">
        <w:rPr>
          <w:color w:val="0000FF"/>
        </w:rPr>
        <w:t xml:space="preserve"> Link</w:t>
      </w:r>
      <w:r w:rsidR="00395B72">
        <w:rPr>
          <w:color w:val="0000FF"/>
        </w:rPr>
        <w:t xml:space="preserve"> here</w:t>
      </w:r>
      <w:r w:rsidRPr="002A1EEE">
        <w:rPr>
          <w:color w:val="0000FF"/>
        </w:rPr>
        <w:t>&gt;</w:t>
      </w:r>
      <w:r>
        <w:t>.</w:t>
      </w:r>
    </w:p>
    <w:p w14:paraId="54B68B23" w14:textId="219629D1" w:rsidR="00797407" w:rsidRPr="00347A88" w:rsidRDefault="00797407" w:rsidP="007D0044">
      <w:pPr>
        <w:shd w:val="clear" w:color="auto" w:fill="D6E3BC" w:themeFill="accent3" w:themeFillTint="66"/>
        <w:rPr>
          <w:rStyle w:val="SubtleEmphasis"/>
        </w:rPr>
      </w:pPr>
      <w:r w:rsidRPr="00347A88">
        <w:rPr>
          <w:rStyle w:val="SubtleEmphasis"/>
          <w:b/>
        </w:rPr>
        <w:t>#Hint:</w:t>
      </w:r>
      <w:r w:rsidRPr="00347A88">
        <w:rPr>
          <w:rStyle w:val="SubtleEmphasis"/>
        </w:rPr>
        <w:t xml:space="preserve"> Refer to </w:t>
      </w:r>
      <w:hyperlink r:id="rId21" w:history="1">
        <w:r w:rsidR="00DA7312" w:rsidRPr="000F5F82">
          <w:rPr>
            <w:rStyle w:val="SubtleEmphasis"/>
            <w:color w:val="0000FF"/>
          </w:rPr>
          <w:t>Ford RE Wiki – Stakeholder List</w:t>
        </w:r>
      </w:hyperlink>
      <w:r w:rsidRPr="00347A88">
        <w:rPr>
          <w:rStyle w:val="SubtleEmphasis"/>
        </w:rPr>
        <w:t xml:space="preserve"> on how to create a stakeholder list.</w:t>
      </w:r>
      <w:r w:rsidR="00F02AB4" w:rsidRPr="00F02AB4">
        <w:t xml:space="preserve"> </w:t>
      </w:r>
      <w:r w:rsidR="00F02AB4">
        <w:rPr>
          <w:rStyle w:val="SubtleEmphasis"/>
        </w:rPr>
        <w:t xml:space="preserve">The stakeholder list should be stored in </w:t>
      </w:r>
      <w:proofErr w:type="spellStart"/>
      <w:r w:rsidR="00F02AB4">
        <w:rPr>
          <w:rStyle w:val="SubtleEmphasis"/>
        </w:rPr>
        <w:t>VSEM</w:t>
      </w:r>
      <w:proofErr w:type="spellEnd"/>
      <w:r w:rsidR="00F02AB4">
        <w:rPr>
          <w:rStyle w:val="SubtleEmphasis"/>
        </w:rPr>
        <w:t xml:space="preserve"> in the pseudo folder “General Data Artifacts” of the corresponding function.</w:t>
      </w:r>
    </w:p>
    <w:p w14:paraId="7A049D9F" w14:textId="77777777" w:rsidR="00A82627" w:rsidRDefault="00A82627" w:rsidP="00A82627">
      <w:pPr>
        <w:pStyle w:val="Heading2"/>
      </w:pPr>
      <w:bookmarkStart w:id="20" w:name="_Toc420397664"/>
      <w:bookmarkStart w:id="21" w:name="_Toc215652130"/>
      <w:bookmarkStart w:id="22" w:name="_Toc66359193"/>
      <w:r>
        <w:t>Document Organization</w:t>
      </w:r>
      <w:bookmarkEnd w:id="20"/>
      <w:bookmarkEnd w:id="21"/>
      <w:bookmarkEnd w:id="22"/>
    </w:p>
    <w:p w14:paraId="1E1FC9C9" w14:textId="77777777" w:rsidR="00A82627" w:rsidRDefault="00A82627" w:rsidP="0061324D">
      <w:pPr>
        <w:pStyle w:val="Heading3"/>
        <w:numPr>
          <w:ilvl w:val="2"/>
          <w:numId w:val="6"/>
        </w:numPr>
      </w:pPr>
      <w:bookmarkStart w:id="23" w:name="_Toc420397665"/>
      <w:bookmarkStart w:id="24" w:name="_Toc66359194"/>
      <w:r>
        <w:t>Document Context</w:t>
      </w:r>
      <w:bookmarkEnd w:id="23"/>
      <w:bookmarkEnd w:id="24"/>
    </w:p>
    <w:p w14:paraId="448CE296" w14:textId="55C0FA8E" w:rsidR="00A82627" w:rsidRDefault="00A82627" w:rsidP="00A82627">
      <w:pPr>
        <w:pStyle w:val="BlockText"/>
      </w:pPr>
      <w:r>
        <w:t xml:space="preserve">Refer to the </w:t>
      </w:r>
      <w:hyperlink r:id="rId22" w:history="1">
        <w:r w:rsidR="00324F38" w:rsidRPr="007312EA">
          <w:rPr>
            <w:rStyle w:val="Hyperlink"/>
          </w:rPr>
          <w:t>Specification Structure page</w:t>
        </w:r>
      </w:hyperlink>
      <w:r>
        <w:t xml:space="preserve"> in the </w:t>
      </w:r>
      <w:hyperlink r:id="rId23"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6BDD61AA" w14:textId="77777777" w:rsidR="00A82627" w:rsidRPr="00191F34" w:rsidRDefault="00A82627" w:rsidP="00A82627">
      <w:pPr>
        <w:pStyle w:val="Heading3"/>
      </w:pPr>
      <w:bookmarkStart w:id="25" w:name="_Toc420397666"/>
      <w:bookmarkStart w:id="26" w:name="_Toc66359195"/>
      <w:r>
        <w:t>Document Structure</w:t>
      </w:r>
      <w:bookmarkEnd w:id="25"/>
      <w:bookmarkEnd w:id="26"/>
    </w:p>
    <w:p w14:paraId="26F8BA69"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2F14072B" w14:textId="2FD003FF"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sidR="00AC4F34">
        <w:rPr>
          <w:rFonts w:cs="Arial"/>
          <w:lang w:val="en-US"/>
        </w:rPr>
        <w:t xml:space="preserve"> Explains the </w:t>
      </w:r>
      <w:r w:rsidR="00AC4F34">
        <w:rPr>
          <w:snapToGrid w:val="0"/>
        </w:rPr>
        <w:t>terminology</w:t>
      </w:r>
      <w:r>
        <w:rPr>
          <w:snapToGrid w:val="0"/>
        </w:rPr>
        <w:t>. Gives a clarification of the definitions, concepts and abbreviations used in the document.</w:t>
      </w:r>
    </w:p>
    <w:p w14:paraId="2E63B8DD"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2</w:t>
      </w:r>
      <w:r w:rsidRPr="00185AC3">
        <w:rPr>
          <w:rFonts w:cs="Arial"/>
          <w:lang w:val="en-US"/>
        </w:rPr>
        <w:t xml:space="preserve"> – </w:t>
      </w:r>
      <w:r>
        <w:tab/>
      </w:r>
      <w:r w:rsidR="00BC3FDB">
        <w:rPr>
          <w:rFonts w:cs="Arial"/>
          <w:lang w:val="en-US"/>
        </w:rPr>
        <w:t>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function group</w:t>
      </w:r>
      <w:r w:rsidRPr="00185AC3">
        <w:rPr>
          <w:rFonts w:cs="Arial"/>
          <w:lang w:val="en-US"/>
        </w:rPr>
        <w:t xml:space="preserve">. </w:t>
      </w:r>
    </w:p>
    <w:p w14:paraId="42B7D19F" w14:textId="77777777" w:rsidR="00A82627" w:rsidRPr="0025203E" w:rsidRDefault="00A82627" w:rsidP="00A82627">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sidR="0015677C">
        <w:rPr>
          <w:rFonts w:cs="Arial"/>
          <w:b/>
          <w:bCs/>
          <w:lang w:val="en-US"/>
        </w:rPr>
        <w:t>3</w:t>
      </w:r>
      <w:r w:rsidRPr="0025203E">
        <w:rPr>
          <w:rFonts w:cs="Arial"/>
          <w:lang w:val="en-US"/>
        </w:rPr>
        <w:t xml:space="preserve"> – </w:t>
      </w:r>
      <w:r>
        <w:tab/>
      </w:r>
      <w:r w:rsidR="00BC3FDB">
        <w:rPr>
          <w:snapToGrid w:val="0"/>
        </w:rPr>
        <w:t>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function group</w:t>
      </w:r>
    </w:p>
    <w:p w14:paraId="20F1AAB6" w14:textId="77777777" w:rsidR="0056486A" w:rsidRPr="00185AC3" w:rsidRDefault="00A82627" w:rsidP="004C091C">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4</w:t>
      </w:r>
      <w:r w:rsidRPr="00185AC3">
        <w:rPr>
          <w:rFonts w:cs="Arial"/>
          <w:lang w:val="en-US"/>
        </w:rPr>
        <w:t xml:space="preserve"> – </w:t>
      </w:r>
      <w: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722EDBCF"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5</w:t>
      </w:r>
      <w:r w:rsidRPr="00185AC3">
        <w:rPr>
          <w:rFonts w:cs="Arial"/>
          <w:lang w:val="en-US"/>
        </w:rPr>
        <w:t xml:space="preserve"> – </w:t>
      </w:r>
      <w: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0AB39049"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6</w:t>
      </w:r>
      <w: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25B2EC34" w14:textId="77777777" w:rsidR="0036782A" w:rsidRDefault="0036782A" w:rsidP="0036782A">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7</w:t>
      </w:r>
      <w:r w:rsidRPr="00185AC3">
        <w:rPr>
          <w:rFonts w:cs="Arial"/>
          <w:lang w:val="en-US"/>
        </w:rPr>
        <w:t xml:space="preserve"> – </w:t>
      </w:r>
      <w: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5C1C5CC2" w14:textId="77777777" w:rsidR="0036782A" w:rsidRDefault="0036782A" w:rsidP="00A82627">
      <w:pPr>
        <w:pStyle w:val="BodyText"/>
        <w:tabs>
          <w:tab w:val="clear" w:pos="1134"/>
          <w:tab w:val="left" w:pos="1276"/>
        </w:tabs>
        <w:ind w:left="1276" w:right="142" w:hanging="1276"/>
        <w:jc w:val="both"/>
        <w:rPr>
          <w:rFonts w:cs="Arial"/>
          <w:lang w:val="en-US"/>
        </w:rPr>
      </w:pPr>
    </w:p>
    <w:p w14:paraId="471F5E76" w14:textId="77777777" w:rsidR="007E0C44" w:rsidRPr="00C35116" w:rsidRDefault="007E0C44" w:rsidP="007D0044">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 are mandatory, unless explicitly marked by the tag “#Classification” as “optional” or as applicable e.g. to certain domains like “Functional Safety”.</w:t>
      </w:r>
    </w:p>
    <w:p w14:paraId="1DA19C82" w14:textId="77777777" w:rsidR="00A82627" w:rsidRDefault="00212B41" w:rsidP="000957DE">
      <w:pPr>
        <w:pStyle w:val="Heading2"/>
      </w:pPr>
      <w:bookmarkStart w:id="27" w:name="_Toc420397673"/>
      <w:bookmarkStart w:id="28" w:name="_Toc66359196"/>
      <w:r>
        <w:lastRenderedPageBreak/>
        <w:t>Document Conventions</w:t>
      </w:r>
      <w:bookmarkEnd w:id="27"/>
      <w:bookmarkEnd w:id="28"/>
    </w:p>
    <w:p w14:paraId="5BFDEDCF" w14:textId="77777777" w:rsidR="00A82627" w:rsidRDefault="00A82627" w:rsidP="0071426C">
      <w:pPr>
        <w:pStyle w:val="Heading3"/>
        <w:rPr>
          <w:lang w:val="en-GB"/>
        </w:rPr>
      </w:pPr>
      <w:bookmarkStart w:id="29" w:name="_Ref402369865"/>
      <w:bookmarkStart w:id="30" w:name="_Toc396825968"/>
      <w:bookmarkStart w:id="31" w:name="_Toc388364620"/>
      <w:bookmarkStart w:id="32" w:name="_Toc420397674"/>
      <w:bookmarkStart w:id="33" w:name="_Toc66359197"/>
      <w:r>
        <w:rPr>
          <w:lang w:val="en-GB"/>
        </w:rPr>
        <w:t>Requirements Templates</w:t>
      </w:r>
      <w:bookmarkEnd w:id="29"/>
      <w:bookmarkEnd w:id="30"/>
      <w:bookmarkEnd w:id="31"/>
      <w:bookmarkEnd w:id="32"/>
      <w:bookmarkEnd w:id="33"/>
    </w:p>
    <w:p w14:paraId="3798FC16" w14:textId="6758EF87" w:rsidR="007E0C44" w:rsidRDefault="007E0C44" w:rsidP="007E0C44">
      <w:pPr>
        <w:pStyle w:val="BodyText"/>
      </w:pPr>
      <w:bookmarkStart w:id="34" w:name="_Toc420397675"/>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24" w:history="1">
        <w:r w:rsidRPr="00F95EDB">
          <w:rPr>
            <w:rStyle w:val="Hyperlink"/>
          </w:rPr>
          <w:t>RE Wiki - Specification Templates</w:t>
        </w:r>
      </w:hyperlink>
      <w:r>
        <w:t>.</w:t>
      </w:r>
    </w:p>
    <w:p w14:paraId="5693367F" w14:textId="39B3109D" w:rsidR="007D0C46" w:rsidRPr="00B4449D" w:rsidRDefault="00F923BF" w:rsidP="00B4449D">
      <w:pPr>
        <w:pStyle w:val="Heading4"/>
        <w:ind w:left="1135" w:hanging="1135"/>
        <w:rPr>
          <w:lang w:val="en-GB"/>
        </w:rPr>
      </w:pPr>
      <w:r>
        <w:rPr>
          <w:lang w:val="en-GB"/>
        </w:rPr>
        <w:t>Identification of R</w:t>
      </w:r>
      <w:r w:rsidR="00A82627" w:rsidRPr="00352F3E">
        <w:rPr>
          <w:lang w:val="en-GB"/>
        </w:rPr>
        <w:t>equirements</w:t>
      </w:r>
      <w:bookmarkEnd w:id="34"/>
    </w:p>
    <w:p w14:paraId="689E8FC9" w14:textId="77777777" w:rsidR="00A82627" w:rsidRDefault="00A82627" w:rsidP="00A82627">
      <w:pPr>
        <w:pStyle w:val="Heading4"/>
        <w:ind w:left="1135" w:hanging="1135"/>
        <w:rPr>
          <w:lang w:val="en-GB"/>
        </w:rPr>
      </w:pPr>
      <w:bookmarkStart w:id="35" w:name="_Toc420397676"/>
      <w:r>
        <w:rPr>
          <w:lang w:val="en-GB"/>
        </w:rPr>
        <w:t>Requirements Attributes</w:t>
      </w:r>
      <w:bookmarkEnd w:id="35"/>
    </w:p>
    <w:p w14:paraId="25FEF035" w14:textId="59E9F4FE" w:rsidR="00D6602D" w:rsidRPr="007C20FA" w:rsidRDefault="00D6602D" w:rsidP="00D6602D">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5" w:history="1">
        <w:r w:rsidRPr="00F95EDB">
          <w:rPr>
            <w:rStyle w:val="Hyperlink"/>
          </w:rPr>
          <w:t>RE Wiki - Requirements Attributes</w:t>
        </w:r>
      </w:hyperlink>
      <w:r w:rsidRPr="007C20FA">
        <w:t>.</w:t>
      </w:r>
    </w:p>
    <w:p w14:paraId="20352645" w14:textId="77777777" w:rsidR="00214F7F" w:rsidRDefault="00214F7F" w:rsidP="00FE324E">
      <w:pPr>
        <w:pStyle w:val="Heading1"/>
      </w:pPr>
      <w:bookmarkStart w:id="36" w:name="_ASSUMPTIONS_AND_DEPENDENCIES"/>
      <w:bookmarkStart w:id="37" w:name="_Ref294993966"/>
      <w:bookmarkStart w:id="38" w:name="_Ref217349907"/>
      <w:bookmarkStart w:id="39" w:name="_Toc211245034"/>
      <w:bookmarkStart w:id="40" w:name="_Toc66359198"/>
      <w:bookmarkEnd w:id="36"/>
      <w:r>
        <w:lastRenderedPageBreak/>
        <w:t>Function Group Description</w:t>
      </w:r>
      <w:bookmarkEnd w:id="40"/>
    </w:p>
    <w:p w14:paraId="3209E2A9" w14:textId="77777777" w:rsidR="002F393F" w:rsidRPr="00C31FB7" w:rsidRDefault="002F393F"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Function Group</w:t>
      </w:r>
      <w:r w:rsidR="000A127D">
        <w:rPr>
          <w:rStyle w:val="SubtleEmphasis"/>
        </w:rPr>
        <w:t xml:space="preserve"> </w:t>
      </w:r>
      <w:r>
        <w:rPr>
          <w:rStyle w:val="SubtleEmphasis"/>
        </w:rPr>
        <w:t>only (remove section, if only a single Function is specified in this document)</w:t>
      </w:r>
    </w:p>
    <w:p w14:paraId="40492CB6" w14:textId="77777777" w:rsidR="009C62E5" w:rsidRPr="00347A88" w:rsidRDefault="009C62E5" w:rsidP="007D0044">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7073F4">
        <w:rPr>
          <w:rStyle w:val="SubtleEmphasis"/>
        </w:rPr>
        <w:t>Provide</w:t>
      </w:r>
      <w:r>
        <w:rPr>
          <w:rStyle w:val="SubtleEmphasis"/>
        </w:rPr>
        <w:t xml:space="preserve"> an overview</w:t>
      </w:r>
      <w:r w:rsidR="007073F4">
        <w:rPr>
          <w:rStyle w:val="SubtleEmphasis"/>
        </w:rPr>
        <w:t xml:space="preserve"> / a description</w:t>
      </w:r>
      <w:r>
        <w:rPr>
          <w:rStyle w:val="SubtleEmphasis"/>
        </w:rPr>
        <w:t xml:space="preserve"> of the Function Group</w:t>
      </w:r>
    </w:p>
    <w:p w14:paraId="52450840" w14:textId="093F98A2" w:rsidR="0085374D" w:rsidRDefault="0085374D" w:rsidP="009C62E5"/>
    <w:p w14:paraId="07A16CBB" w14:textId="74784375" w:rsidR="00282278" w:rsidRDefault="00282278" w:rsidP="009C62E5">
      <w:r>
        <w:t xml:space="preserve">This Function Group consists of all functions </w:t>
      </w:r>
      <w:r w:rsidR="001965D9">
        <w:t>allocated to</w:t>
      </w:r>
      <w:r w:rsidR="00B32EDC">
        <w:t xml:space="preserve"> </w:t>
      </w:r>
      <w:r>
        <w:rPr>
          <w:noProof/>
        </w:rPr>
        <w:drawing>
          <wp:inline distT="0" distB="0" distL="0" distR="0" wp14:anchorId="5A0F9769" wp14:editId="233081EB">
            <wp:extent cx="152400" cy="152400"/>
            <wp:effectExtent l="0" t="0" r="0" b="0"/>
            <wp:docPr id="2" name="Picture 1240332282.jpg" descr="1240332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40332282.jpg"/>
                    <pic:cNvPicPr/>
                  </pic:nvPicPr>
                  <pic:blipFill>
                    <a:blip r:embed="rId26" cstate="print"/>
                    <a:stretch>
                      <a:fillRect/>
                    </a:stretch>
                  </pic:blipFill>
                  <pic:spPr>
                    <a:xfrm>
                      <a:off x="0" y="0"/>
                      <a:ext cx="152400" cy="152400"/>
                    </a:xfrm>
                    <a:prstGeom prst="rect">
                      <a:avLst/>
                    </a:prstGeom>
                  </pic:spPr>
                </pic:pic>
              </a:graphicData>
            </a:graphic>
          </wp:inline>
        </w:drawing>
      </w:r>
      <w:r w:rsidR="00B32EDC">
        <w:t xml:space="preserve"> </w:t>
      </w:r>
      <w:r w:rsidR="001965D9">
        <w:t xml:space="preserve"> </w:t>
      </w:r>
      <w:r w:rsidR="001965D9" w:rsidRPr="00582DE4">
        <w:rPr>
          <w:b/>
        </w:rPr>
        <w:t>HMI System</w:t>
      </w:r>
      <w:r w:rsidR="001965D9" w:rsidRPr="001965D9">
        <w:t xml:space="preserve"> </w:t>
      </w:r>
      <w:r w:rsidR="00604AF5">
        <w:t>&lt;&lt;Logical&gt;&gt;</w:t>
      </w:r>
      <w:r w:rsidR="008F251F">
        <w:t xml:space="preserve"> including all functions in their corresponding call trees</w:t>
      </w:r>
      <w:r w:rsidR="001965D9">
        <w:t>.</w:t>
      </w:r>
    </w:p>
    <w:p w14:paraId="57BA1171" w14:textId="25B6ECF2" w:rsidR="001965D9" w:rsidRDefault="001965D9" w:rsidP="009C62E5"/>
    <w:p w14:paraId="24C7FDDE" w14:textId="77777777" w:rsidR="001965D9" w:rsidRDefault="001965D9" w:rsidP="001965D9">
      <w:r>
        <w:t>Description of HMI System:</w:t>
      </w:r>
    </w:p>
    <w:p w14:paraId="59857251" w14:textId="77777777" w:rsidR="00AA09AF" w:rsidRPr="00356018" w:rsidRDefault="00CE78E8" w:rsidP="00BC3FDB">
      <w:pPr>
        <w:pStyle w:val="Heading1"/>
      </w:pPr>
      <w:bookmarkStart w:id="41" w:name="_Toc66359199"/>
      <w:r>
        <w:lastRenderedPageBreak/>
        <w:t>Functional</w:t>
      </w:r>
      <w:r w:rsidR="00AA09AF" w:rsidRPr="00356018">
        <w:t xml:space="preserve"> </w:t>
      </w:r>
      <w:bookmarkEnd w:id="37"/>
      <w:bookmarkEnd w:id="38"/>
      <w:bookmarkEnd w:id="39"/>
      <w:r w:rsidR="00745866">
        <w:t>Architecture</w:t>
      </w:r>
      <w:bookmarkEnd w:id="41"/>
    </w:p>
    <w:p w14:paraId="6F7F8336" w14:textId="77777777" w:rsidR="002F393F" w:rsidRPr="00C31FB7" w:rsidRDefault="002F393F"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Function Group only (remove section, if only a single Function is specified in this document)</w:t>
      </w:r>
    </w:p>
    <w:p w14:paraId="09D99D24" w14:textId="77777777" w:rsidR="004B285E" w:rsidRDefault="004B285E"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w:t>
      </w:r>
      <w:r>
        <w:rPr>
          <w:rStyle w:val="SubtleEmphasis"/>
        </w:rPr>
        <w:t>The Functional Architecture shall reflect the result of the functional decomposition for a given feature</w:t>
      </w:r>
      <w:r w:rsidR="008E0F40">
        <w:rPr>
          <w:rStyle w:val="SubtleEmphasis"/>
        </w:rPr>
        <w:t xml:space="preserve"> or parts of it</w:t>
      </w:r>
      <w:r w:rsidRPr="007E0C44">
        <w:rPr>
          <w:rStyle w:val="SubtleEmphasis"/>
        </w:rPr>
        <w:t>.</w:t>
      </w:r>
    </w:p>
    <w:p w14:paraId="7C6E1E8E" w14:textId="36A27407" w:rsidR="008E0F40" w:rsidRPr="00347A88" w:rsidRDefault="004B285E" w:rsidP="007D0044">
      <w:pPr>
        <w:shd w:val="clear" w:color="auto" w:fill="D6E3BC" w:themeFill="accent3" w:themeFillTint="66"/>
        <w:rPr>
          <w:rStyle w:val="SubtleEmphasis"/>
        </w:rPr>
      </w:pPr>
      <w:r>
        <w:rPr>
          <w:rStyle w:val="SubtleEmphasis"/>
        </w:rPr>
        <w:t xml:space="preserve">Refer to the </w:t>
      </w:r>
      <w:hyperlink r:id="rId27" w:history="1">
        <w:r w:rsidRPr="00F95EDB">
          <w:rPr>
            <w:rStyle w:val="Hyperlink"/>
            <w:i/>
          </w:rPr>
          <w:t>RE Wiki – Functional Decomposition</w:t>
        </w:r>
      </w:hyperlink>
      <w:r>
        <w:rPr>
          <w:rStyle w:val="SubtleEmphasis"/>
        </w:rPr>
        <w:t xml:space="preserve"> for some guidance on how to decompose a feature into functions</w:t>
      </w:r>
      <w:r w:rsidR="008E0F40">
        <w:rPr>
          <w:rStyle w:val="SubtleEmphasis"/>
        </w:rPr>
        <w:t xml:space="preserve">, i.e., how </w:t>
      </w:r>
      <w:r w:rsidR="008E0F40" w:rsidRPr="00347A88">
        <w:rPr>
          <w:rStyle w:val="SubtleEmphasis"/>
        </w:rPr>
        <w:t>to find the right functional partitioning for the function level. The function</w:t>
      </w:r>
      <w:r w:rsidR="008E0F40">
        <w:rPr>
          <w:rStyle w:val="SubtleEmphasis"/>
        </w:rPr>
        <w:t>s</w:t>
      </w:r>
      <w:r w:rsidR="008E0F40" w:rsidRPr="00347A88">
        <w:rPr>
          <w:rStyle w:val="SubtleEmphasis"/>
        </w:rPr>
        <w:t xml:space="preserve"> shown here are those, which are specified </w:t>
      </w:r>
      <w:r w:rsidR="008E0F40">
        <w:rPr>
          <w:rStyle w:val="SubtleEmphasis"/>
        </w:rPr>
        <w:t xml:space="preserve">in section </w:t>
      </w:r>
      <w:r w:rsidR="008E0F40">
        <w:rPr>
          <w:rStyle w:val="SubtleEmphasis"/>
        </w:rPr>
        <w:fldChar w:fldCharType="begin"/>
      </w:r>
      <w:r w:rsidR="008E0F40">
        <w:rPr>
          <w:rStyle w:val="SubtleEmphasis"/>
        </w:rPr>
        <w:instrText xml:space="preserve"> REF _Ref521185107 \w \h  \* MERGEFORMAT </w:instrText>
      </w:r>
      <w:r w:rsidR="008E0F40">
        <w:rPr>
          <w:rStyle w:val="SubtleEmphasis"/>
        </w:rPr>
      </w:r>
      <w:r w:rsidR="008E0F40">
        <w:rPr>
          <w:rStyle w:val="SubtleEmphasis"/>
        </w:rPr>
        <w:fldChar w:fldCharType="separate"/>
      </w:r>
      <w:r w:rsidR="00323890">
        <w:rPr>
          <w:rStyle w:val="SubtleEmphasis"/>
        </w:rPr>
        <w:t>4</w:t>
      </w:r>
      <w:r w:rsidR="008E0F40">
        <w:rPr>
          <w:rStyle w:val="SubtleEmphasis"/>
        </w:rPr>
        <w:fldChar w:fldCharType="end"/>
      </w:r>
      <w:r w:rsidR="008E0F40">
        <w:rPr>
          <w:rStyle w:val="SubtleEmphasis"/>
        </w:rPr>
        <w:t xml:space="preserve"> </w:t>
      </w:r>
      <w:r w:rsidR="008E0F40" w:rsidRPr="00EF78FE">
        <w:rPr>
          <w:rStyle w:val="SubtleEmphasis"/>
        </w:rPr>
        <w:t>“</w:t>
      </w:r>
      <w:r w:rsidR="008E0F40">
        <w:rPr>
          <w:rStyle w:val="SubtleEmphasis"/>
        </w:rPr>
        <w:fldChar w:fldCharType="begin"/>
      </w:r>
      <w:r w:rsidR="008E0F40">
        <w:rPr>
          <w:rStyle w:val="SubtleEmphasis"/>
        </w:rPr>
        <w:instrText xml:space="preserve"> REF _Ref521185107 \h  \* MERGEFORMAT </w:instrText>
      </w:r>
      <w:r w:rsidR="008E0F40">
        <w:rPr>
          <w:rStyle w:val="SubtleEmphasis"/>
        </w:rPr>
      </w:r>
      <w:r w:rsidR="008E0F40">
        <w:rPr>
          <w:rStyle w:val="SubtleEmphasis"/>
        </w:rPr>
        <w:fldChar w:fldCharType="separate"/>
      </w:r>
      <w:r w:rsidR="00323890" w:rsidRPr="00323890">
        <w:rPr>
          <w:rStyle w:val="SubtleEmphasis"/>
        </w:rPr>
        <w:t>Function Specifications</w:t>
      </w:r>
      <w:r w:rsidR="008E0F40">
        <w:rPr>
          <w:rStyle w:val="SubtleEmphasis"/>
        </w:rPr>
        <w:fldChar w:fldCharType="end"/>
      </w:r>
      <w:r w:rsidR="008E0F40" w:rsidRPr="00EF78FE">
        <w:rPr>
          <w:rStyle w:val="SubtleEmphasis"/>
        </w:rPr>
        <w:t>”.</w:t>
      </w:r>
    </w:p>
    <w:p w14:paraId="27971B6F" w14:textId="77777777" w:rsidR="008E0F40" w:rsidRDefault="008E0F40" w:rsidP="0061324D">
      <w:pPr>
        <w:pStyle w:val="Heading2"/>
        <w:numPr>
          <w:ilvl w:val="1"/>
          <w:numId w:val="4"/>
        </w:numPr>
      </w:pPr>
      <w:bookmarkStart w:id="42" w:name="_Toc66359200"/>
      <w:r>
        <w:t>Description</w:t>
      </w:r>
      <w:bookmarkEnd w:id="42"/>
    </w:p>
    <w:p w14:paraId="6B042FE3" w14:textId="74DFC821" w:rsidR="008E0F40" w:rsidRPr="00347A88" w:rsidRDefault="008E0F40" w:rsidP="007D0044">
      <w:pPr>
        <w:shd w:val="clear" w:color="auto" w:fill="D6E3BC" w:themeFill="accent3" w:themeFillTint="66"/>
        <w:rPr>
          <w:rStyle w:val="SubtleEmphasis"/>
        </w:rPr>
      </w:pPr>
      <w:r w:rsidRPr="008E0F40">
        <w:rPr>
          <w:rStyle w:val="SubtleEmphasis"/>
          <w:b/>
        </w:rPr>
        <w:t>#Hint:</w:t>
      </w:r>
      <w:r w:rsidRPr="00347A88">
        <w:rPr>
          <w:rStyle w:val="SubtleEmphasis"/>
        </w:rPr>
        <w:t xml:space="preserve"> </w:t>
      </w:r>
      <w:r>
        <w:rPr>
          <w:rStyle w:val="SubtleEmphasis"/>
        </w:rPr>
        <w:t xml:space="preserve">Provide some informal description of the characteristics of the chosen architecture. Also give some graphical representation of the Functional Architecture. </w:t>
      </w:r>
      <w:r w:rsidRPr="00347A88">
        <w:rPr>
          <w:rStyle w:val="SubtleEmphasis"/>
        </w:rPr>
        <w:t xml:space="preserve">Either </w:t>
      </w:r>
      <w:proofErr w:type="spellStart"/>
      <w:r w:rsidRPr="00347A88">
        <w:rPr>
          <w:rStyle w:val="SubtleEmphasis"/>
        </w:rPr>
        <w:t>SysML</w:t>
      </w:r>
      <w:proofErr w:type="spellEnd"/>
      <w:r w:rsidRPr="00347A88">
        <w:rPr>
          <w:rStyle w:val="SubtleEmphasis"/>
        </w:rPr>
        <w:t xml:space="preserve"> </w:t>
      </w:r>
      <w:r w:rsidR="004618B3">
        <w:rPr>
          <w:rStyle w:val="SubtleEmphasis"/>
        </w:rPr>
        <w:t>Internal Block</w:t>
      </w:r>
      <w:r w:rsidRPr="00347A88">
        <w:rPr>
          <w:rStyle w:val="SubtleEmphasis"/>
        </w:rPr>
        <w:t xml:space="preserve"> diagrams or </w:t>
      </w:r>
      <w:hyperlink r:id="rId28" w:history="1">
        <w:r w:rsidRPr="00347A88">
          <w:rPr>
            <w:rStyle w:val="SubtleEmphasis"/>
          </w:rPr>
          <w:t>Data Flow Diagrams</w:t>
        </w:r>
      </w:hyperlink>
      <w:r w:rsidRPr="00347A88">
        <w:rPr>
          <w:rStyle w:val="SubtleEmphasis"/>
        </w:rPr>
        <w:t xml:space="preserve"> could be used to depict such a Functional Architecture.</w:t>
      </w:r>
    </w:p>
    <w:p w14:paraId="1AAE0B02" w14:textId="49B0C047" w:rsidR="008E0F40" w:rsidRPr="00347A88" w:rsidRDefault="008E0F40" w:rsidP="007D0044">
      <w:pPr>
        <w:shd w:val="clear" w:color="auto" w:fill="D6E3BC" w:themeFill="accent3" w:themeFillTint="66"/>
        <w:rPr>
          <w:rStyle w:val="SubtleEmphasis"/>
        </w:rPr>
      </w:pPr>
      <w:r w:rsidRPr="008E0F40">
        <w:rPr>
          <w:rStyle w:val="SubtleEmphasis"/>
          <w:b/>
        </w:rPr>
        <w:t>#Link:</w:t>
      </w:r>
      <w:r w:rsidRPr="00347A88">
        <w:rPr>
          <w:rStyle w:val="SubtleEmphasis"/>
        </w:rPr>
        <w:t xml:space="preserve"> </w:t>
      </w:r>
      <w:hyperlink r:id="rId29" w:history="1">
        <w:proofErr w:type="spellStart"/>
        <w:r w:rsidRPr="005D37D3">
          <w:rPr>
            <w:rStyle w:val="Hyperlink"/>
            <w:i/>
          </w:rPr>
          <w:t>SysML</w:t>
        </w:r>
        <w:proofErr w:type="spellEnd"/>
        <w:r w:rsidRPr="005D37D3">
          <w:rPr>
            <w:rStyle w:val="Hyperlink"/>
            <w:i/>
          </w:rPr>
          <w:t xml:space="preserve"> </w:t>
        </w:r>
        <w:r w:rsidR="004618B3">
          <w:rPr>
            <w:rStyle w:val="Hyperlink"/>
            <w:i/>
          </w:rPr>
          <w:t>–</w:t>
        </w:r>
        <w:r w:rsidRPr="005D37D3">
          <w:rPr>
            <w:rStyle w:val="Hyperlink"/>
            <w:i/>
          </w:rPr>
          <w:t xml:space="preserve"> </w:t>
        </w:r>
        <w:r w:rsidR="004618B3">
          <w:rPr>
            <w:rStyle w:val="Hyperlink"/>
            <w:i/>
          </w:rPr>
          <w:t>Internal Block</w:t>
        </w:r>
        <w:r w:rsidRPr="005D37D3">
          <w:rPr>
            <w:rStyle w:val="Hyperlink"/>
            <w:i/>
          </w:rPr>
          <w:t xml:space="preserve"> Diagrams</w:t>
        </w:r>
      </w:hyperlink>
      <w:r w:rsidRPr="00347A88">
        <w:rPr>
          <w:rStyle w:val="SubtleEmphasis"/>
        </w:rPr>
        <w:t xml:space="preserve"> or </w:t>
      </w:r>
      <w:hyperlink r:id="rId30" w:history="1">
        <w:r w:rsidRPr="005D37D3">
          <w:rPr>
            <w:rStyle w:val="Hyperlink"/>
            <w:i/>
            <w:iCs/>
          </w:rPr>
          <w:t>RE Wiki - Data Flow Diagrams</w:t>
        </w:r>
      </w:hyperlink>
    </w:p>
    <w:p w14:paraId="21E902CD" w14:textId="77777777" w:rsidR="008E0F40" w:rsidRPr="004F7A82" w:rsidRDefault="008E0F40" w:rsidP="008E0F40"/>
    <w:p w14:paraId="68E1211C" w14:textId="77777777" w:rsidR="00AD7649" w:rsidRDefault="00AD7649" w:rsidP="00BC3FDB">
      <w:pPr>
        <w:pStyle w:val="Heading2"/>
      </w:pPr>
      <w:bookmarkStart w:id="43" w:name="_Toc211245036"/>
      <w:bookmarkStart w:id="44" w:name="_Toc66359201"/>
      <w:r>
        <w:t>Function List</w:t>
      </w:r>
      <w:bookmarkEnd w:id="43"/>
      <w:bookmarkEnd w:id="44"/>
    </w:p>
    <w:p w14:paraId="3708911D" w14:textId="77777777" w:rsidR="00513842" w:rsidRPr="00D76DB2" w:rsidRDefault="00513842" w:rsidP="00D76DB2"/>
    <w:tbl>
      <w:tblPr>
        <w:tblStyle w:val="TableGrid"/>
        <w:tblW w:w="10237" w:type="dxa"/>
        <w:tblInd w:w="0" w:type="dxa"/>
        <w:tblLayout w:type="fixed"/>
        <w:tblLook w:val="01E0" w:firstRow="1" w:lastRow="1" w:firstColumn="1" w:lastColumn="1" w:noHBand="0" w:noVBand="0"/>
      </w:tblPr>
      <w:tblGrid>
        <w:gridCol w:w="1435"/>
        <w:gridCol w:w="3240"/>
        <w:gridCol w:w="4770"/>
        <w:gridCol w:w="792"/>
      </w:tblGrid>
      <w:tr w:rsidR="00D67406" w:rsidRPr="00C54EF2" w14:paraId="00870070" w14:textId="77777777" w:rsidTr="00393C96">
        <w:tc>
          <w:tcPr>
            <w:tcW w:w="1435" w:type="dxa"/>
            <w:shd w:val="clear" w:color="auto" w:fill="D9D9D9" w:themeFill="background1" w:themeFillShade="D9"/>
          </w:tcPr>
          <w:p w14:paraId="26A1F8B1" w14:textId="77777777" w:rsidR="00C54EF2" w:rsidRPr="004E7B74" w:rsidRDefault="00C54EF2" w:rsidP="00C54EF2">
            <w:pPr>
              <w:pStyle w:val="scriptNormal"/>
              <w:rPr>
                <w:b/>
                <w:color w:val="auto"/>
              </w:rPr>
            </w:pPr>
            <w:r>
              <w:rPr>
                <w:b/>
                <w:color w:val="auto"/>
              </w:rPr>
              <w:t>Function ID</w:t>
            </w:r>
          </w:p>
        </w:tc>
        <w:tc>
          <w:tcPr>
            <w:tcW w:w="3240" w:type="dxa"/>
            <w:shd w:val="clear" w:color="auto" w:fill="D9D9D9" w:themeFill="background1" w:themeFillShade="D9"/>
          </w:tcPr>
          <w:p w14:paraId="2ECE70CC" w14:textId="77777777" w:rsidR="00C54EF2" w:rsidRPr="004E7B74" w:rsidRDefault="00C54EF2" w:rsidP="00C54EF2">
            <w:pPr>
              <w:pStyle w:val="scriptNormal"/>
              <w:rPr>
                <w:b/>
                <w:color w:val="auto"/>
              </w:rPr>
            </w:pPr>
            <w:r>
              <w:rPr>
                <w:b/>
                <w:color w:val="auto"/>
              </w:rPr>
              <w:t>Function</w:t>
            </w:r>
            <w:r w:rsidRPr="004E7B74">
              <w:rPr>
                <w:b/>
                <w:color w:val="auto"/>
              </w:rPr>
              <w:t xml:space="preserve"> </w:t>
            </w:r>
            <w:r>
              <w:rPr>
                <w:b/>
                <w:color w:val="auto"/>
              </w:rPr>
              <w:t>Name</w:t>
            </w:r>
          </w:p>
        </w:tc>
        <w:tc>
          <w:tcPr>
            <w:tcW w:w="4770" w:type="dxa"/>
            <w:shd w:val="clear" w:color="auto" w:fill="D9D9D9" w:themeFill="background1" w:themeFillShade="D9"/>
          </w:tcPr>
          <w:p w14:paraId="40CA1B6D" w14:textId="77777777" w:rsidR="00C54EF2" w:rsidRPr="004E7B74" w:rsidRDefault="00C54EF2" w:rsidP="00C54EF2">
            <w:pPr>
              <w:pStyle w:val="scriptNormal"/>
              <w:rPr>
                <w:b/>
                <w:color w:val="auto"/>
              </w:rPr>
            </w:pPr>
            <w:r>
              <w:rPr>
                <w:b/>
                <w:color w:val="auto"/>
              </w:rPr>
              <w:t>Function</w:t>
            </w:r>
            <w:r w:rsidRPr="004E7B74">
              <w:rPr>
                <w:b/>
                <w:color w:val="auto"/>
              </w:rPr>
              <w:t xml:space="preserve"> Description</w:t>
            </w:r>
          </w:p>
        </w:tc>
        <w:tc>
          <w:tcPr>
            <w:tcW w:w="792" w:type="dxa"/>
            <w:shd w:val="clear" w:color="auto" w:fill="D9D9D9" w:themeFill="background1" w:themeFillShade="D9"/>
          </w:tcPr>
          <w:p w14:paraId="248AEBDB" w14:textId="77777777" w:rsidR="00C54EF2" w:rsidRPr="00C54EF2" w:rsidRDefault="00C54EF2" w:rsidP="00C54EF2">
            <w:pPr>
              <w:pStyle w:val="scriptNormal"/>
              <w:rPr>
                <w:b/>
                <w:color w:val="auto"/>
              </w:rPr>
            </w:pPr>
            <w:r w:rsidRPr="00C54EF2">
              <w:rPr>
                <w:b/>
                <w:color w:val="auto"/>
              </w:rPr>
              <w:t>ASIL</w:t>
            </w:r>
          </w:p>
        </w:tc>
      </w:tr>
      <w:tr w:rsidR="00D67406" w:rsidRPr="00C54EF2" w14:paraId="7F7BCC58" w14:textId="77777777" w:rsidTr="00393C96">
        <w:tc>
          <w:tcPr>
            <w:tcW w:w="1435" w:type="dxa"/>
          </w:tcPr>
          <w:p w14:paraId="1F49EC43" w14:textId="77777777" w:rsidR="00695A8D" w:rsidRDefault="00695A8D"/>
        </w:tc>
        <w:tc>
          <w:tcPr>
            <w:tcW w:w="3240" w:type="dxa"/>
          </w:tcPr>
          <w:p w14:paraId="7CAE9E21" w14:textId="1CCD3145" w:rsidR="00C54EF2" w:rsidRDefault="00604AF5" w:rsidP="00C54EF2">
            <w:pPr>
              <w:pStyle w:val="scriptNormal"/>
              <w:rPr>
                <w:color w:val="auto"/>
              </w:rPr>
            </w:pPr>
            <w:r>
              <w:rPr>
                <w:noProof/>
              </w:rPr>
              <w:drawing>
                <wp:inline distT="0" distB="0" distL="0" distR="0" wp14:anchorId="16F4E7FE" wp14:editId="4C74CA06">
                  <wp:extent cx="152400" cy="152400"/>
                  <wp:effectExtent l="0" t="0" r="0" b="0"/>
                  <wp:docPr id="4" name="Picture 2018512189.jpg" descr="201851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512189.jpg"/>
                          <pic:cNvPicPr/>
                        </pic:nvPicPr>
                        <pic:blipFill>
                          <a:blip r:embed="rId17" cstate="print"/>
                          <a:stretch>
                            <a:fillRect/>
                          </a:stretch>
                        </pic:blipFill>
                        <pic:spPr>
                          <a:xfrm>
                            <a:off x="0" y="0"/>
                            <a:ext cx="152400" cy="152400"/>
                          </a:xfrm>
                          <a:prstGeom prst="rect">
                            <a:avLst/>
                          </a:prstGeom>
                        </pic:spPr>
                      </pic:pic>
                    </a:graphicData>
                  </a:graphic>
                </wp:inline>
              </w:drawing>
            </w:r>
            <w:r>
              <w:rPr>
                <w:color w:val="auto"/>
              </w:rPr>
              <w:t xml:space="preserve">  </w:t>
            </w:r>
            <w:hyperlink w:anchor="_8e14ab13867573fbf3a646627687ef46" w:history="1">
              <w:r w:rsidR="008E73AE">
                <w:rPr>
                  <w:rStyle w:val="Hyperlink"/>
                  <w:color w:val="auto"/>
                </w:rPr>
                <w:t>Provide User Input</w:t>
              </w:r>
            </w:hyperlink>
            <w:r w:rsidR="00BF7800">
              <w:rPr>
                <w:color w:val="auto"/>
              </w:rPr>
              <w:t xml:space="preserve"> &lt;&lt;</w:t>
            </w:r>
            <w:r w:rsidR="001F47AE">
              <w:rPr>
                <w:color w:val="auto"/>
              </w:rPr>
              <w:t>Subsystem Function</w:t>
            </w:r>
            <w:r w:rsidR="00BF7800">
              <w:rPr>
                <w:color w:val="auto"/>
              </w:rPr>
              <w:t>&gt;&gt;</w:t>
            </w:r>
          </w:p>
        </w:tc>
        <w:tc>
          <w:tcPr>
            <w:tcW w:w="4770" w:type="dxa"/>
          </w:tcPr>
          <w:p w14:paraId="71F994F0" w14:textId="77777777" w:rsidR="00695A8D" w:rsidRDefault="00695A8D"/>
        </w:tc>
        <w:tc>
          <w:tcPr>
            <w:tcW w:w="792" w:type="dxa"/>
          </w:tcPr>
          <w:p w14:paraId="0ED3A9C9" w14:textId="77777777" w:rsidR="00695A8D" w:rsidRDefault="00695A8D"/>
        </w:tc>
      </w:tr>
      <w:tr w:rsidR="00D67406" w:rsidRPr="00C54EF2" w14:paraId="61167591" w14:textId="77777777" w:rsidTr="00393C96">
        <w:tc>
          <w:tcPr>
            <w:tcW w:w="1435" w:type="dxa"/>
          </w:tcPr>
          <w:p w14:paraId="69253B64" w14:textId="77777777" w:rsidR="00695A8D" w:rsidRDefault="00695A8D"/>
        </w:tc>
        <w:tc>
          <w:tcPr>
            <w:tcW w:w="3240" w:type="dxa"/>
          </w:tcPr>
          <w:p w14:paraId="54644E15" w14:textId="06E7F6DE" w:rsidR="00C54EF2" w:rsidRDefault="00604AF5" w:rsidP="00C54EF2">
            <w:pPr>
              <w:pStyle w:val="scriptNormal"/>
              <w:rPr>
                <w:color w:val="auto"/>
              </w:rPr>
            </w:pPr>
            <w:r>
              <w:rPr>
                <w:noProof/>
              </w:rPr>
              <w:drawing>
                <wp:inline distT="0" distB="0" distL="0" distR="0" wp14:anchorId="37771E59" wp14:editId="6FD411D3">
                  <wp:extent cx="152400" cy="152400"/>
                  <wp:effectExtent l="0" t="0" r="0" b="0"/>
                  <wp:docPr id="6" name="Picture 2018512189.jpg" descr="201851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512189.jpg"/>
                          <pic:cNvPicPr/>
                        </pic:nvPicPr>
                        <pic:blipFill>
                          <a:blip r:embed="rId17" cstate="print"/>
                          <a:stretch>
                            <a:fillRect/>
                          </a:stretch>
                        </pic:blipFill>
                        <pic:spPr>
                          <a:xfrm>
                            <a:off x="0" y="0"/>
                            <a:ext cx="152400" cy="152400"/>
                          </a:xfrm>
                          <a:prstGeom prst="rect">
                            <a:avLst/>
                          </a:prstGeom>
                        </pic:spPr>
                      </pic:pic>
                    </a:graphicData>
                  </a:graphic>
                </wp:inline>
              </w:drawing>
            </w:r>
            <w:r>
              <w:rPr>
                <w:color w:val="auto"/>
              </w:rPr>
              <w:t xml:space="preserve">  </w:t>
            </w:r>
            <w:hyperlink w:anchor="_cd20984fca934bfe61e3e256378b9286" w:history="1">
              <w:r w:rsidR="008E73AE">
                <w:rPr>
                  <w:rStyle w:val="Hyperlink"/>
                  <w:color w:val="auto"/>
                </w:rPr>
                <w:t>Display Shading Status</w:t>
              </w:r>
            </w:hyperlink>
            <w:r w:rsidR="00BF7800">
              <w:rPr>
                <w:color w:val="auto"/>
              </w:rPr>
              <w:t xml:space="preserve"> &lt;&lt;</w:t>
            </w:r>
            <w:r w:rsidR="001F47AE">
              <w:rPr>
                <w:color w:val="auto"/>
              </w:rPr>
              <w:t>Subsystem Function</w:t>
            </w:r>
            <w:r w:rsidR="00BF7800">
              <w:rPr>
                <w:color w:val="auto"/>
              </w:rPr>
              <w:t>&gt;&gt;</w:t>
            </w:r>
          </w:p>
        </w:tc>
        <w:tc>
          <w:tcPr>
            <w:tcW w:w="4770" w:type="dxa"/>
          </w:tcPr>
          <w:p w14:paraId="271464E8" w14:textId="77777777" w:rsidR="00695A8D" w:rsidRDefault="00695A8D"/>
        </w:tc>
        <w:tc>
          <w:tcPr>
            <w:tcW w:w="792" w:type="dxa"/>
          </w:tcPr>
          <w:p w14:paraId="546FD3A0" w14:textId="77777777" w:rsidR="00695A8D" w:rsidRDefault="00695A8D"/>
        </w:tc>
      </w:tr>
      <w:tr w:rsidR="00D67406" w:rsidRPr="00C54EF2" w14:paraId="2F985E69" w14:textId="77777777" w:rsidTr="00393C96">
        <w:tc>
          <w:tcPr>
            <w:tcW w:w="1435" w:type="dxa"/>
          </w:tcPr>
          <w:p w14:paraId="35A930B7" w14:textId="77777777" w:rsidR="00695A8D" w:rsidRDefault="00695A8D"/>
        </w:tc>
        <w:tc>
          <w:tcPr>
            <w:tcW w:w="3240" w:type="dxa"/>
          </w:tcPr>
          <w:p w14:paraId="36BEABAE" w14:textId="0BF64B1D" w:rsidR="00C54EF2" w:rsidRDefault="00604AF5" w:rsidP="00C54EF2">
            <w:pPr>
              <w:pStyle w:val="scriptNormal"/>
              <w:rPr>
                <w:color w:val="auto"/>
              </w:rPr>
            </w:pPr>
            <w:r>
              <w:rPr>
                <w:noProof/>
              </w:rPr>
              <w:drawing>
                <wp:inline distT="0" distB="0" distL="0" distR="0" wp14:anchorId="35BCAF28" wp14:editId="229873C4">
                  <wp:extent cx="152400" cy="152400"/>
                  <wp:effectExtent l="0" t="0" r="0" b="0"/>
                  <wp:docPr id="9" name="Picture 2018512189.jpg" descr="201851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512189.jpg"/>
                          <pic:cNvPicPr/>
                        </pic:nvPicPr>
                        <pic:blipFill>
                          <a:blip r:embed="rId17" cstate="print"/>
                          <a:stretch>
                            <a:fillRect/>
                          </a:stretch>
                        </pic:blipFill>
                        <pic:spPr>
                          <a:xfrm>
                            <a:off x="0" y="0"/>
                            <a:ext cx="152400" cy="152400"/>
                          </a:xfrm>
                          <a:prstGeom prst="rect">
                            <a:avLst/>
                          </a:prstGeom>
                        </pic:spPr>
                      </pic:pic>
                    </a:graphicData>
                  </a:graphic>
                </wp:inline>
              </w:drawing>
            </w:r>
            <w:r>
              <w:rPr>
                <w:color w:val="auto"/>
              </w:rPr>
              <w:t xml:space="preserve">  </w:t>
            </w:r>
            <w:hyperlink w:anchor="_2a0f7ec285003e3296fd8f45980b964c" w:history="1">
              <w:r w:rsidR="008E73AE">
                <w:rPr>
                  <w:rStyle w:val="Hyperlink"/>
                  <w:color w:val="auto"/>
                </w:rPr>
                <w:t>Sense User Input</w:t>
              </w:r>
            </w:hyperlink>
            <w:r w:rsidR="00BF7800">
              <w:rPr>
                <w:color w:val="auto"/>
              </w:rPr>
              <w:t xml:space="preserve"> &lt;&lt;</w:t>
            </w:r>
            <w:r w:rsidR="001F47AE">
              <w:rPr>
                <w:color w:val="auto"/>
              </w:rPr>
              <w:t>Subsystem Function</w:t>
            </w:r>
            <w:r w:rsidR="00BF7800">
              <w:rPr>
                <w:color w:val="auto"/>
              </w:rPr>
              <w:t>&gt;&gt;</w:t>
            </w:r>
          </w:p>
        </w:tc>
        <w:tc>
          <w:tcPr>
            <w:tcW w:w="4770" w:type="dxa"/>
          </w:tcPr>
          <w:p w14:paraId="4BCD0BD3" w14:textId="77777777" w:rsidR="00695A8D" w:rsidRDefault="00695A8D"/>
        </w:tc>
        <w:tc>
          <w:tcPr>
            <w:tcW w:w="792" w:type="dxa"/>
          </w:tcPr>
          <w:p w14:paraId="144B80C9" w14:textId="77777777" w:rsidR="00695A8D" w:rsidRDefault="00695A8D"/>
        </w:tc>
      </w:tr>
      <w:tr w:rsidR="00D67406" w:rsidRPr="00C54EF2" w14:paraId="12CB26B5" w14:textId="77777777" w:rsidTr="00393C96">
        <w:tc>
          <w:tcPr>
            <w:tcW w:w="1435" w:type="dxa"/>
          </w:tcPr>
          <w:p w14:paraId="036AAF40" w14:textId="77777777" w:rsidR="00695A8D" w:rsidRDefault="00695A8D"/>
        </w:tc>
        <w:tc>
          <w:tcPr>
            <w:tcW w:w="3240" w:type="dxa"/>
          </w:tcPr>
          <w:p w14:paraId="2ED1DA35" w14:textId="02AC4E50" w:rsidR="00C54EF2" w:rsidRDefault="00604AF5" w:rsidP="00C54EF2">
            <w:pPr>
              <w:pStyle w:val="scriptNormal"/>
              <w:rPr>
                <w:color w:val="auto"/>
              </w:rPr>
            </w:pPr>
            <w:r>
              <w:rPr>
                <w:noProof/>
              </w:rPr>
              <w:drawing>
                <wp:inline distT="0" distB="0" distL="0" distR="0" wp14:anchorId="4D9DDEB3" wp14:editId="3C755138">
                  <wp:extent cx="152400" cy="152400"/>
                  <wp:effectExtent l="0" t="0" r="0" b="0"/>
                  <wp:docPr id="11"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5341276.jpg"/>
                          <pic:cNvPicPr/>
                        </pic:nvPicPr>
                        <pic:blipFill>
                          <a:blip r:embed="rId16" cstate="print"/>
                          <a:stretch>
                            <a:fillRect/>
                          </a:stretch>
                        </pic:blipFill>
                        <pic:spPr>
                          <a:xfrm>
                            <a:off x="0" y="0"/>
                            <a:ext cx="152400" cy="152400"/>
                          </a:xfrm>
                          <a:prstGeom prst="rect">
                            <a:avLst/>
                          </a:prstGeom>
                        </pic:spPr>
                      </pic:pic>
                    </a:graphicData>
                  </a:graphic>
                </wp:inline>
              </w:drawing>
            </w:r>
            <w:r>
              <w:rPr>
                <w:color w:val="auto"/>
              </w:rPr>
              <w:t xml:space="preserve">  </w:t>
            </w:r>
            <w:hyperlink w:anchor="_ae293615782ca3e5af79f46735e79a4a" w:history="1">
              <w:r w:rsidR="008E73AE">
                <w:rPr>
                  <w:rStyle w:val="Hyperlink"/>
                  <w:color w:val="auto"/>
                </w:rPr>
                <w:t>Detect User Request</w:t>
              </w:r>
            </w:hyperlink>
            <w:r w:rsidR="00BF7800">
              <w:rPr>
                <w:color w:val="auto"/>
              </w:rPr>
              <w:t xml:space="preserve"> &lt;&lt;</w:t>
            </w:r>
            <w:r w:rsidR="001F47AE">
              <w:rPr>
                <w:color w:val="auto"/>
              </w:rPr>
              <w:t>System Function</w:t>
            </w:r>
            <w:r w:rsidR="00BF7800">
              <w:rPr>
                <w:color w:val="auto"/>
              </w:rPr>
              <w:t>&gt;&gt;</w:t>
            </w:r>
          </w:p>
        </w:tc>
        <w:tc>
          <w:tcPr>
            <w:tcW w:w="4770" w:type="dxa"/>
          </w:tcPr>
          <w:p w14:paraId="43ACE052" w14:textId="77777777" w:rsidR="00695A8D" w:rsidRDefault="00695A8D"/>
        </w:tc>
        <w:tc>
          <w:tcPr>
            <w:tcW w:w="792" w:type="dxa"/>
          </w:tcPr>
          <w:p w14:paraId="5A26850D" w14:textId="77777777" w:rsidR="00695A8D" w:rsidRDefault="00695A8D"/>
        </w:tc>
      </w:tr>
      <w:tr w:rsidR="00D67406" w:rsidRPr="00C54EF2" w14:paraId="15BDB5A6" w14:textId="77777777" w:rsidTr="00393C96">
        <w:tc>
          <w:tcPr>
            <w:tcW w:w="1435" w:type="dxa"/>
          </w:tcPr>
          <w:p w14:paraId="16989F36" w14:textId="77777777" w:rsidR="00695A8D" w:rsidRDefault="00695A8D"/>
        </w:tc>
        <w:tc>
          <w:tcPr>
            <w:tcW w:w="3240" w:type="dxa"/>
          </w:tcPr>
          <w:p w14:paraId="78208998" w14:textId="2744FE13" w:rsidR="00C54EF2" w:rsidRDefault="00604AF5" w:rsidP="00C54EF2">
            <w:pPr>
              <w:pStyle w:val="scriptNormal"/>
              <w:rPr>
                <w:color w:val="auto"/>
              </w:rPr>
            </w:pPr>
            <w:r>
              <w:rPr>
                <w:noProof/>
              </w:rPr>
              <w:drawing>
                <wp:inline distT="0" distB="0" distL="0" distR="0" wp14:anchorId="7BB9A32A" wp14:editId="1BB56996">
                  <wp:extent cx="152400" cy="152400"/>
                  <wp:effectExtent l="0" t="0" r="0" b="0"/>
                  <wp:docPr id="13"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35341276.jpg"/>
                          <pic:cNvPicPr/>
                        </pic:nvPicPr>
                        <pic:blipFill>
                          <a:blip r:embed="rId16" cstate="print"/>
                          <a:stretch>
                            <a:fillRect/>
                          </a:stretch>
                        </pic:blipFill>
                        <pic:spPr>
                          <a:xfrm>
                            <a:off x="0" y="0"/>
                            <a:ext cx="152400" cy="152400"/>
                          </a:xfrm>
                          <a:prstGeom prst="rect">
                            <a:avLst/>
                          </a:prstGeom>
                        </pic:spPr>
                      </pic:pic>
                    </a:graphicData>
                  </a:graphic>
                </wp:inline>
              </w:drawing>
            </w:r>
            <w:r>
              <w:rPr>
                <w:color w:val="auto"/>
              </w:rPr>
              <w:t xml:space="preserve">  </w:t>
            </w:r>
            <w:hyperlink w:anchor="_30106be9f4b3f520f9f578f7723c754f" w:history="1">
              <w:r w:rsidR="008E73AE">
                <w:rPr>
                  <w:rStyle w:val="Hyperlink"/>
                  <w:color w:val="auto"/>
                </w:rPr>
                <w:t>Display Shading Status</w:t>
              </w:r>
            </w:hyperlink>
            <w:r w:rsidR="00BF7800">
              <w:rPr>
                <w:color w:val="auto"/>
              </w:rPr>
              <w:t xml:space="preserve"> &lt;&lt;</w:t>
            </w:r>
            <w:r w:rsidR="001F47AE">
              <w:rPr>
                <w:color w:val="auto"/>
              </w:rPr>
              <w:t>System Function</w:t>
            </w:r>
            <w:r w:rsidR="00BF7800">
              <w:rPr>
                <w:color w:val="auto"/>
              </w:rPr>
              <w:t>&gt;&gt;</w:t>
            </w:r>
          </w:p>
        </w:tc>
        <w:tc>
          <w:tcPr>
            <w:tcW w:w="4770" w:type="dxa"/>
          </w:tcPr>
          <w:p w14:paraId="134B8827" w14:textId="77777777" w:rsidR="00695A8D" w:rsidRDefault="00695A8D"/>
        </w:tc>
        <w:tc>
          <w:tcPr>
            <w:tcW w:w="792" w:type="dxa"/>
          </w:tcPr>
          <w:p w14:paraId="53B3046D" w14:textId="77777777" w:rsidR="00695A8D" w:rsidRDefault="00695A8D"/>
        </w:tc>
      </w:tr>
      <w:tr w:rsidR="00D67406" w:rsidRPr="00C54EF2" w14:paraId="012405F6" w14:textId="77777777" w:rsidTr="00393C96">
        <w:tc>
          <w:tcPr>
            <w:tcW w:w="1435" w:type="dxa"/>
          </w:tcPr>
          <w:p w14:paraId="29EE51EF" w14:textId="77777777" w:rsidR="00695A8D" w:rsidRDefault="00695A8D"/>
        </w:tc>
        <w:tc>
          <w:tcPr>
            <w:tcW w:w="3240" w:type="dxa"/>
          </w:tcPr>
          <w:p w14:paraId="36CA133E" w14:textId="1CD3DC6C" w:rsidR="00C54EF2" w:rsidRDefault="00604AF5" w:rsidP="00C54EF2">
            <w:pPr>
              <w:pStyle w:val="scriptNormal"/>
              <w:rPr>
                <w:color w:val="auto"/>
              </w:rPr>
            </w:pPr>
            <w:r>
              <w:rPr>
                <w:noProof/>
              </w:rPr>
              <w:drawing>
                <wp:inline distT="0" distB="0" distL="0" distR="0" wp14:anchorId="19A0658E" wp14:editId="3964A5B2">
                  <wp:extent cx="152400" cy="152400"/>
                  <wp:effectExtent l="0" t="0" r="0" b="0"/>
                  <wp:docPr id="15" name="Picture 2018512189.jpg" descr="201851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512189.jpg"/>
                          <pic:cNvPicPr/>
                        </pic:nvPicPr>
                        <pic:blipFill>
                          <a:blip r:embed="rId17" cstate="print"/>
                          <a:stretch>
                            <a:fillRect/>
                          </a:stretch>
                        </pic:blipFill>
                        <pic:spPr>
                          <a:xfrm>
                            <a:off x="0" y="0"/>
                            <a:ext cx="152400" cy="152400"/>
                          </a:xfrm>
                          <a:prstGeom prst="rect">
                            <a:avLst/>
                          </a:prstGeom>
                        </pic:spPr>
                      </pic:pic>
                    </a:graphicData>
                  </a:graphic>
                </wp:inline>
              </w:drawing>
            </w:r>
            <w:r>
              <w:rPr>
                <w:color w:val="auto"/>
              </w:rPr>
              <w:t xml:space="preserve">  </w:t>
            </w:r>
            <w:hyperlink w:anchor="_07a569b44de364cbb6f680707d6053bc" w:history="1">
              <w:r w:rsidR="008E73AE">
                <w:rPr>
                  <w:rStyle w:val="Hyperlink"/>
                  <w:color w:val="auto"/>
                </w:rPr>
                <w:t>Provide PSDS Status</w:t>
              </w:r>
            </w:hyperlink>
            <w:r w:rsidR="00BF7800">
              <w:rPr>
                <w:color w:val="auto"/>
              </w:rPr>
              <w:t xml:space="preserve"> &lt;&lt;</w:t>
            </w:r>
            <w:r w:rsidR="001F47AE">
              <w:rPr>
                <w:color w:val="auto"/>
              </w:rPr>
              <w:t>Subsystem Function</w:t>
            </w:r>
            <w:r w:rsidR="00BF7800">
              <w:rPr>
                <w:color w:val="auto"/>
              </w:rPr>
              <w:t>&gt;&gt;</w:t>
            </w:r>
          </w:p>
        </w:tc>
        <w:tc>
          <w:tcPr>
            <w:tcW w:w="4770" w:type="dxa"/>
          </w:tcPr>
          <w:p w14:paraId="01510E10" w14:textId="77777777" w:rsidR="00695A8D" w:rsidRDefault="00695A8D"/>
        </w:tc>
        <w:tc>
          <w:tcPr>
            <w:tcW w:w="792" w:type="dxa"/>
          </w:tcPr>
          <w:p w14:paraId="1D953BCE" w14:textId="77777777" w:rsidR="00695A8D" w:rsidRDefault="00695A8D"/>
        </w:tc>
      </w:tr>
    </w:tbl>
    <w:p w14:paraId="4B5B4859" w14:textId="4B67EA64" w:rsidR="00AD7649" w:rsidRDefault="00797407" w:rsidP="00797407">
      <w:pPr>
        <w:pStyle w:val="Caption"/>
      </w:pPr>
      <w:bookmarkStart w:id="45" w:name="_Toc66359258"/>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323890">
        <w:rPr>
          <w:noProof/>
        </w:rPr>
        <w:t>2</w:t>
      </w:r>
      <w:r w:rsidR="00F923BF">
        <w:rPr>
          <w:noProof/>
        </w:rPr>
        <w:fldChar w:fldCharType="end"/>
      </w:r>
      <w:r>
        <w:t>: List of Logical Functions</w:t>
      </w:r>
      <w:bookmarkEnd w:id="45"/>
    </w:p>
    <w:p w14:paraId="07F36C41" w14:textId="77777777" w:rsidR="007073F4" w:rsidRDefault="007073F4" w:rsidP="007073F4">
      <w:pPr>
        <w:pStyle w:val="Heading2"/>
      </w:pPr>
      <w:bookmarkStart w:id="46" w:name="_FUNCTION_VIEW"/>
      <w:bookmarkStart w:id="47" w:name="_QUALITY_REQUIREMENTS"/>
      <w:bookmarkStart w:id="48" w:name="_Toc478193541"/>
      <w:bookmarkStart w:id="49" w:name="_Toc478193547"/>
      <w:bookmarkStart w:id="50" w:name="_PHYSICAL_COMPONENTS_VIEW"/>
      <w:bookmarkStart w:id="51" w:name="_Toc66359202"/>
      <w:bookmarkEnd w:id="46"/>
      <w:bookmarkEnd w:id="47"/>
      <w:bookmarkEnd w:id="48"/>
      <w:bookmarkEnd w:id="49"/>
      <w:bookmarkEnd w:id="50"/>
      <w:r>
        <w:t>Signal List</w:t>
      </w:r>
      <w:bookmarkEnd w:id="51"/>
    </w:p>
    <w:p w14:paraId="208CBF00" w14:textId="77777777" w:rsidR="00F65424" w:rsidRDefault="00F65424" w:rsidP="00400BE3"/>
    <w:p w14:paraId="52881E1E" w14:textId="5D9B9E95" w:rsidR="007073F4" w:rsidRDefault="008E0F40" w:rsidP="00400BE3">
      <w:r>
        <w:t xml:space="preserve">Refer to the </w:t>
      </w:r>
      <w:hyperlink w:anchor="_Data_Dictionary" w:history="1">
        <w:r w:rsidRPr="008E0F40">
          <w:rPr>
            <w:rStyle w:val="Hyperlink"/>
          </w:rPr>
          <w:t>Data Dictionary</w:t>
        </w:r>
      </w:hyperlink>
      <w:r>
        <w:t xml:space="preserve"> - </w:t>
      </w:r>
      <w:hyperlink w:anchor="_Logical_Signals" w:history="1">
        <w:r w:rsidRPr="008E0F40">
          <w:rPr>
            <w:rStyle w:val="Hyperlink"/>
          </w:rPr>
          <w:t>Logical Signals</w:t>
        </w:r>
      </w:hyperlink>
      <w:r>
        <w:t>.</w:t>
      </w:r>
    </w:p>
    <w:p w14:paraId="325A7583" w14:textId="77777777" w:rsidR="00895C28" w:rsidRDefault="00895C28">
      <w:pPr>
        <w:pStyle w:val="Heading1"/>
      </w:pPr>
      <w:bookmarkStart w:id="52" w:name="_Ref521185107"/>
      <w:bookmarkStart w:id="53" w:name="_Toc66359203"/>
      <w:r>
        <w:lastRenderedPageBreak/>
        <w:t>Function</w:t>
      </w:r>
      <w:r w:rsidR="004C091C">
        <w:t xml:space="preserve"> Specifications</w:t>
      </w:r>
      <w:bookmarkEnd w:id="52"/>
      <w:bookmarkEnd w:id="53"/>
    </w:p>
    <w:p w14:paraId="62CF8DEF" w14:textId="60C28CDF" w:rsidR="009C1EEC" w:rsidRDefault="009C1EEC" w:rsidP="0061324D">
      <w:pPr>
        <w:pStyle w:val="Heading2"/>
        <w:numPr>
          <w:ilvl w:val="1"/>
          <w:numId w:val="4"/>
        </w:numPr>
      </w:pPr>
      <w:bookmarkStart w:id="54" w:name="_Function_A"/>
      <w:bookmarkStart w:id="55" w:name="_PCL_User_Request"/>
      <w:bookmarkStart w:id="56" w:name="_PCL_Control"/>
      <w:bookmarkStart w:id="57" w:name="_Toc66359204"/>
      <w:bookmarkEnd w:id="54"/>
      <w:bookmarkEnd w:id="55"/>
      <w:bookmarkEnd w:id="56"/>
      <w:r>
        <w:rPr>
          <w:noProof/>
        </w:rPr>
        <w:drawing>
          <wp:inline distT="0" distB="0" distL="0" distR="0" wp14:anchorId="65355E7A" wp14:editId="4B764CBB">
            <wp:extent cx="152400" cy="152400"/>
            <wp:effectExtent l="0" t="0" r="0" b="0"/>
            <wp:docPr id="17"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35341276.jpg"/>
                    <pic:cNvPicPr/>
                  </pic:nvPicPr>
                  <pic:blipFill>
                    <a:blip r:embed="rId16" cstate="print"/>
                    <a:stretch>
                      <a:fillRect/>
                    </a:stretch>
                  </pic:blipFill>
                  <pic:spPr>
                    <a:xfrm>
                      <a:off x="0" y="0"/>
                      <a:ext cx="152400" cy="152400"/>
                    </a:xfrm>
                    <a:prstGeom prst="rect">
                      <a:avLst/>
                    </a:prstGeom>
                  </pic:spPr>
                </pic:pic>
              </a:graphicData>
            </a:graphic>
          </wp:inline>
        </w:drawing>
      </w:r>
      <w:bookmarkStart w:id="58" w:name="_Toc153182176"/>
      <w:bookmarkStart w:id="59" w:name="_Toc152743161"/>
      <w:bookmarkStart w:id="60" w:name="_Toc273517494"/>
      <w:bookmarkStart w:id="61" w:name="_Toc152665350"/>
      <w:bookmarkStart w:id="62" w:name="_Toc157239608"/>
      <w:bookmarkStart w:id="63" w:name="_Toc152475008"/>
      <w:bookmarkStart w:id="64" w:name="_Toc156712169"/>
      <w:bookmarkStart w:id="65" w:name="_Toc151542239"/>
      <w:bookmarkStart w:id="66" w:name="_Toc156379465"/>
      <w:bookmarkStart w:id="67" w:name="_Toc147810600"/>
      <w:bookmarkStart w:id="68" w:name="_Toc156293228"/>
      <w:bookmarkStart w:id="69" w:name="_Toc147810526"/>
      <w:bookmarkStart w:id="70" w:name="_Toc156293079"/>
      <w:bookmarkStart w:id="71" w:name="_Toc156292312"/>
      <w:bookmarkStart w:id="72" w:name="_Toc153267791"/>
      <w:bookmarkStart w:id="73" w:name="_Toc153183126"/>
      <w:r w:rsidRPr="00661D74">
        <w:t xml:space="preserve">  </w:t>
      </w:r>
      <w:bookmarkStart w:id="74" w:name="_ae293615782ca3e5af79f46735e79a4a"/>
      <w:r w:rsidR="008E73AE">
        <w:t>Detect User Request</w:t>
      </w:r>
      <w:bookmarkEnd w:id="57"/>
      <w:bookmarkEnd w:id="74"/>
    </w:p>
    <w:p w14:paraId="3D06E9EA" w14:textId="77777777" w:rsidR="0061785D" w:rsidRDefault="0061785D" w:rsidP="00783BCF">
      <w:pPr>
        <w:pStyle w:val="Heading3"/>
      </w:pPr>
      <w:bookmarkStart w:id="75" w:name="_Toc66359205"/>
      <w:r>
        <w:t xml:space="preserve">Function </w:t>
      </w:r>
      <w:r w:rsidR="00283752">
        <w:t>Overview</w:t>
      </w:r>
      <w:bookmarkEnd w:id="75"/>
    </w:p>
    <w:p w14:paraId="4D489192" w14:textId="0E7F06A4" w:rsidR="00427220" w:rsidRDefault="00283752" w:rsidP="00427220">
      <w:pPr>
        <w:pStyle w:val="Heading4"/>
      </w:pPr>
      <w:r>
        <w:t>Description</w:t>
      </w:r>
    </w:p>
    <w:p w14:paraId="74056687" w14:textId="77777777" w:rsidR="00D2637E" w:rsidRDefault="00D2637E" w:rsidP="007D0044">
      <w:pPr>
        <w:shd w:val="clear" w:color="auto" w:fill="D6E3BC" w:themeFill="accent3" w:themeFillTint="66"/>
        <w:ind w:left="567" w:hanging="567"/>
        <w:rPr>
          <w:rStyle w:val="SubtleEmphasis"/>
        </w:rPr>
      </w:pPr>
      <w:r>
        <w:rPr>
          <w:rStyle w:val="SubtleEmphasis"/>
          <w:b/>
        </w:rPr>
        <w:t>#Hint:</w:t>
      </w:r>
      <w:r>
        <w:rPr>
          <w:rStyle w:val="SubtleEmphasis"/>
        </w:rPr>
        <w:t xml:space="preserve"> Some descriptive text to explain the purpose and functionality of the </w:t>
      </w:r>
      <w:r w:rsidR="006A36EA">
        <w:rPr>
          <w:rStyle w:val="SubtleEmphasis"/>
        </w:rPr>
        <w:t>function</w:t>
      </w:r>
      <w:r>
        <w:rPr>
          <w:rStyle w:val="SubtleEmphasis"/>
        </w:rPr>
        <w:t>.</w:t>
      </w:r>
    </w:p>
    <w:p w14:paraId="1D54CB8C" w14:textId="77777777" w:rsidR="00794B45" w:rsidRDefault="00794B45" w:rsidP="009C1EEC">
      <w:pPr>
        <w:contextualSpacing/>
      </w:pPr>
    </w:p>
    <w:p w14:paraId="01307A71" w14:textId="5EC09659" w:rsidR="00AC0C92" w:rsidRDefault="00AC0C92" w:rsidP="009C1EEC">
      <w:pPr>
        <w:contextualSpacing/>
      </w:pPr>
      <w:r>
        <w:t>Function is allocated to:</w:t>
      </w:r>
    </w:p>
    <w:p w14:paraId="1AC7C892" w14:textId="5A25FE02" w:rsidR="00AC0C92" w:rsidRDefault="00604AF5" w:rsidP="0061324D">
      <w:pPr>
        <w:pStyle w:val="ListParagraph"/>
        <w:numPr>
          <w:ilvl w:val="0"/>
          <w:numId w:val="13"/>
        </w:numPr>
        <w:contextualSpacing/>
      </w:pPr>
      <w:r>
        <w:rPr>
          <w:noProof/>
        </w:rPr>
        <w:drawing>
          <wp:inline distT="0" distB="0" distL="0" distR="0" wp14:anchorId="146A76AE" wp14:editId="5357B565">
            <wp:extent cx="152400" cy="152400"/>
            <wp:effectExtent l="0" t="0" r="0" b="0"/>
            <wp:docPr id="19" name="Picture 1240332282.jpg" descr="1240332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40332282.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5FDD3DD8" w14:textId="77777777" w:rsidR="00794B45" w:rsidRDefault="00794B45" w:rsidP="00D2637E">
      <w:pPr>
        <w:contextualSpacing/>
      </w:pPr>
    </w:p>
    <w:p w14:paraId="0A1528A1" w14:textId="1E03088E"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001DDA3A" w14:textId="1212494A" w:rsidR="00282E2C" w:rsidRDefault="00282E2C" w:rsidP="00FD32A2">
      <w:pPr>
        <w:pStyle w:val="Heading4"/>
      </w:pPr>
      <w:r>
        <w:t>Variants</w:t>
      </w:r>
    </w:p>
    <w:p w14:paraId="14498DC8" w14:textId="77777777" w:rsidR="0028144A" w:rsidRDefault="0028144A" w:rsidP="007D0044">
      <w:pPr>
        <w:shd w:val="clear" w:color="auto" w:fill="D6E3BC" w:themeFill="accent3" w:themeFillTint="66"/>
        <w:rPr>
          <w:rStyle w:val="SubtleEmphasis"/>
        </w:rPr>
      </w:pPr>
      <w:r>
        <w:rPr>
          <w:rStyle w:val="SubtleEmphasis"/>
          <w:b/>
        </w:rPr>
        <w:t>#Classification</w:t>
      </w:r>
      <w:r>
        <w:rPr>
          <w:rStyle w:val="SubtleEmphasis"/>
        </w:rPr>
        <w:t>: Mandatory (State “Not applicable”, if not used)</w:t>
      </w:r>
    </w:p>
    <w:p w14:paraId="64D0F9A9" w14:textId="77777777" w:rsidR="00A07A81" w:rsidRDefault="00282E2C" w:rsidP="007D0044">
      <w:pPr>
        <w:shd w:val="clear" w:color="auto" w:fill="D6E3BC" w:themeFill="accent3" w:themeFillTint="66"/>
        <w:rPr>
          <w:rStyle w:val="SubtleEmphasis"/>
        </w:rPr>
      </w:pPr>
      <w:r>
        <w:rPr>
          <w:rStyle w:val="SubtleEmphasis"/>
          <w:b/>
        </w:rPr>
        <w:t>#Hint:</w:t>
      </w:r>
      <w:r>
        <w:rPr>
          <w:rStyle w:val="SubtleEmphasis"/>
        </w:rPr>
        <w:t xml:space="preserve"> </w:t>
      </w:r>
      <w:r w:rsidR="00A07A81">
        <w:rPr>
          <w:rStyle w:val="SubtleEmphasis"/>
        </w:rPr>
        <w:t xml:space="preserve">If different variants of the same function are specified in this section, list those variants in the table below. </w:t>
      </w:r>
    </w:p>
    <w:p w14:paraId="4006C5F5" w14:textId="77777777" w:rsidR="0075423B" w:rsidRDefault="003C3D56" w:rsidP="0075423B">
      <w:pPr>
        <w:shd w:val="clear" w:color="auto" w:fill="D6E3BC" w:themeFill="accent3" w:themeFillTint="66"/>
        <w:rPr>
          <w:rStyle w:val="SubtleEmphasis"/>
        </w:rPr>
      </w:pPr>
      <w:r>
        <w:rPr>
          <w:rStyle w:val="SubtleEmphasis"/>
        </w:rPr>
        <w:t xml:space="preserve">Variants on Function level could be driven technology or feature content. Example: </w:t>
      </w:r>
      <w:r w:rsidR="00C45D3C">
        <w:rPr>
          <w:rStyle w:val="SubtleEmphasis"/>
        </w:rPr>
        <w:t>There could be a “Low Content” and a “High Content” variant of some</w:t>
      </w:r>
      <w:r>
        <w:rPr>
          <w:rStyle w:val="SubtleEmphasis"/>
        </w:rPr>
        <w:t xml:space="preserve"> exterior lighting function</w:t>
      </w:r>
      <w:r w:rsidR="00C45D3C">
        <w:rPr>
          <w:rStyle w:val="SubtleEmphasis"/>
        </w:rPr>
        <w:t xml:space="preserve">. The Low Content variant applies for Conventional Headlight technology, the High Content variant applies for </w:t>
      </w:r>
      <w:r>
        <w:rPr>
          <w:rStyle w:val="SubtleEmphasis"/>
        </w:rPr>
        <w:t>LED and Xenon</w:t>
      </w:r>
      <w:r w:rsidR="00C45D3C">
        <w:rPr>
          <w:rStyle w:val="SubtleEmphasis"/>
        </w:rPr>
        <w:t xml:space="preserve"> technology</w:t>
      </w:r>
      <w:r>
        <w:rPr>
          <w:rStyle w:val="SubtleEmphasis"/>
        </w:rPr>
        <w:t xml:space="preserve">. </w:t>
      </w:r>
      <w:r w:rsidR="00F65738">
        <w:rPr>
          <w:rStyle w:val="SubtleEmphasis"/>
        </w:rPr>
        <w:t xml:space="preserve">In this case we call the different technologies the Variant Options </w:t>
      </w:r>
      <w:r w:rsidR="00A078A4">
        <w:rPr>
          <w:rStyle w:val="SubtleEmphasis"/>
        </w:rPr>
        <w:t>(</w:t>
      </w:r>
      <w:r w:rsidR="007C4A7C">
        <w:rPr>
          <w:rStyle w:val="SubtleEmphasis"/>
        </w:rPr>
        <w:t xml:space="preserve">for the time being </w:t>
      </w:r>
      <w:r w:rsidR="00A078A4">
        <w:rPr>
          <w:rStyle w:val="SubtleEmphasis"/>
        </w:rPr>
        <w:t xml:space="preserve">you could think of them as Logical Parameters) </w:t>
      </w:r>
      <w:r w:rsidR="00F65738">
        <w:rPr>
          <w:rStyle w:val="SubtleEmphasis"/>
        </w:rPr>
        <w:t>which the Variant depends on.</w:t>
      </w:r>
      <w:r w:rsidR="007C4A7C">
        <w:rPr>
          <w:rStyle w:val="SubtleEmphasis"/>
        </w:rPr>
        <w:t xml:space="preserve"> </w:t>
      </w:r>
      <w:r w:rsidR="00A07A81">
        <w:rPr>
          <w:rStyle w:val="SubtleEmphasis"/>
        </w:rPr>
        <w:t xml:space="preserve">The </w:t>
      </w:r>
      <w:r w:rsidR="007C4A7C">
        <w:rPr>
          <w:rStyle w:val="SubtleEmphasis"/>
        </w:rPr>
        <w:t xml:space="preserve">optional </w:t>
      </w:r>
      <w:r w:rsidR="00A07A81">
        <w:rPr>
          <w:rStyle w:val="SubtleEmphasis"/>
        </w:rPr>
        <w:t xml:space="preserve">column “Variant condition” allows to express </w:t>
      </w:r>
      <w:r w:rsidR="00A078A4">
        <w:rPr>
          <w:rStyle w:val="SubtleEmphasis"/>
        </w:rPr>
        <w:t xml:space="preserve">the </w:t>
      </w:r>
      <w:r w:rsidR="00A07A81">
        <w:rPr>
          <w:rStyle w:val="SubtleEmphasis"/>
        </w:rPr>
        <w:t>dependenc</w:t>
      </w:r>
      <w:r w:rsidR="00F65738">
        <w:rPr>
          <w:rStyle w:val="SubtleEmphasis"/>
        </w:rPr>
        <w:t>y of a Variant</w:t>
      </w:r>
      <w:r w:rsidR="00F22E3C">
        <w:rPr>
          <w:rStyle w:val="SubtleEmphasis"/>
        </w:rPr>
        <w:t xml:space="preserve"> based on V</w:t>
      </w:r>
      <w:r>
        <w:rPr>
          <w:rStyle w:val="SubtleEmphasis"/>
        </w:rPr>
        <w:t xml:space="preserve">ariant </w:t>
      </w:r>
      <w:r w:rsidR="00F22E3C">
        <w:rPr>
          <w:rStyle w:val="SubtleEmphasis"/>
        </w:rPr>
        <w:t>O</w:t>
      </w:r>
      <w:r>
        <w:rPr>
          <w:rStyle w:val="SubtleEmphasis"/>
        </w:rPr>
        <w:t>ptions</w:t>
      </w:r>
      <w:r w:rsidR="007C4A7C">
        <w:rPr>
          <w:rStyle w:val="SubtleEmphasis"/>
        </w:rPr>
        <w:t>/Logical Parameters</w:t>
      </w:r>
      <w:r>
        <w:rPr>
          <w:rStyle w:val="SubtleEmphasis"/>
        </w:rPr>
        <w:t>.</w:t>
      </w:r>
      <w:r w:rsidR="00F65738">
        <w:rPr>
          <w:rStyle w:val="SubtleEmphasis"/>
        </w:rPr>
        <w:t xml:space="preserve"> </w:t>
      </w:r>
    </w:p>
    <w:p w14:paraId="5EE513D4" w14:textId="77777777" w:rsidR="00F65738" w:rsidRDefault="00F65738" w:rsidP="007D0044">
      <w:pPr>
        <w:shd w:val="clear" w:color="auto" w:fill="D6E3BC" w:themeFill="accent3" w:themeFillTint="66"/>
        <w:rPr>
          <w:rStyle w:val="SubtleEmphasis"/>
        </w:rPr>
      </w:pPr>
    </w:p>
    <w:p w14:paraId="1536A554" w14:textId="77777777" w:rsidR="0075423B" w:rsidRDefault="00C45D3C" w:rsidP="007D0044">
      <w:pPr>
        <w:shd w:val="clear" w:color="auto" w:fill="D6E3BC" w:themeFill="accent3" w:themeFillTint="66"/>
        <w:rPr>
          <w:rStyle w:val="SubtleEmphasis"/>
        </w:rPr>
      </w:pPr>
      <w:r>
        <w:rPr>
          <w:rStyle w:val="SubtleEmphasis"/>
        </w:rPr>
        <w:t>If requirements</w:t>
      </w:r>
      <w:r w:rsidR="00F65738">
        <w:rPr>
          <w:rStyle w:val="SubtleEmphasis"/>
        </w:rPr>
        <w:t>/signals</w:t>
      </w:r>
      <w:r>
        <w:rPr>
          <w:rStyle w:val="SubtleEmphasis"/>
        </w:rPr>
        <w:t xml:space="preserve"> are not applicable for all variants</w:t>
      </w:r>
      <w:r w:rsidR="00F65738">
        <w:rPr>
          <w:rStyle w:val="SubtleEmphasis"/>
        </w:rPr>
        <w:t>/variant options</w:t>
      </w:r>
      <w:r>
        <w:rPr>
          <w:rStyle w:val="SubtleEmphasis"/>
        </w:rPr>
        <w:t>, those requirements should state explicitly, which function variant</w:t>
      </w:r>
      <w:r w:rsidR="00F65738">
        <w:rPr>
          <w:rStyle w:val="SubtleEmphasis"/>
        </w:rPr>
        <w:t>/variant option</w:t>
      </w:r>
      <w:r>
        <w:rPr>
          <w:rStyle w:val="SubtleEmphasis"/>
        </w:rPr>
        <w:t xml:space="preserve"> they apply to.</w:t>
      </w:r>
    </w:p>
    <w:p w14:paraId="6C713DE9" w14:textId="361FA1AE" w:rsidR="00282E2C" w:rsidRDefault="003C3D56" w:rsidP="007D0044">
      <w:pPr>
        <w:shd w:val="clear" w:color="auto" w:fill="D6E3BC" w:themeFill="accent3" w:themeFillTint="66"/>
        <w:rPr>
          <w:rStyle w:val="SubtleEmphasis"/>
        </w:rPr>
      </w:pPr>
      <w:r w:rsidRPr="003C3D56">
        <w:rPr>
          <w:rStyle w:val="SubtleEmphasis"/>
          <w:b/>
        </w:rPr>
        <w:t>#Link:</w:t>
      </w:r>
      <w:r>
        <w:rPr>
          <w:rStyle w:val="SubtleEmphasis"/>
        </w:rPr>
        <w:t xml:space="preserve"> </w:t>
      </w:r>
      <w:hyperlink r:id="rId31" w:history="1">
        <w:r w:rsidR="0075423B" w:rsidRPr="00DD553E">
          <w:rPr>
            <w:rStyle w:val="Hyperlink"/>
          </w:rPr>
          <w:t>RE Wiki – Variant Management</w:t>
        </w:r>
      </w:hyperlink>
      <w:r>
        <w:rPr>
          <w:rStyle w:val="SubtleEmphasis"/>
        </w:rPr>
        <w:t>.</w:t>
      </w:r>
    </w:p>
    <w:p w14:paraId="70AE05C3" w14:textId="77777777" w:rsidR="00E21515" w:rsidRDefault="00E21515" w:rsidP="00282E2C"/>
    <w:p w14:paraId="5985861D"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7276EA56" w14:textId="7C5CC193" w:rsidR="00427220" w:rsidRDefault="00427220" w:rsidP="00FD32A2">
      <w:pPr>
        <w:pStyle w:val="Heading4"/>
      </w:pPr>
      <w:r>
        <w:t>Input Requirements</w:t>
      </w:r>
    </w:p>
    <w:p w14:paraId="5708E358" w14:textId="77777777" w:rsidR="00ED5270" w:rsidRDefault="00ED5270" w:rsidP="007D0044">
      <w:pPr>
        <w:shd w:val="clear" w:color="auto" w:fill="D6E3BC" w:themeFill="accent3" w:themeFillTint="66"/>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0B069BC9" w14:textId="77777777" w:rsidR="00427220" w:rsidRDefault="00427220"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List any input requirements here (legal, Trustmark), which need to be </w:t>
      </w:r>
      <w:proofErr w:type="gramStart"/>
      <w:r w:rsidRPr="007E0C44">
        <w:rPr>
          <w:rStyle w:val="SubtleEmphasis"/>
        </w:rPr>
        <w:t>taken into account</w:t>
      </w:r>
      <w:proofErr w:type="gramEnd"/>
      <w:r w:rsidRPr="007E0C44">
        <w:rPr>
          <w:rStyle w:val="SubtleEmphasis"/>
        </w:rPr>
        <w:t xml:space="preserve">, beyond what is specified </w:t>
      </w:r>
      <w:r w:rsidR="002E1CCF">
        <w:rPr>
          <w:rStyle w:val="SubtleEmphasis"/>
        </w:rPr>
        <w:t>in the corresponding</w:t>
      </w:r>
      <w:r w:rsidRPr="007E0C44">
        <w:rPr>
          <w:rStyle w:val="SubtleEmphasis"/>
        </w:rPr>
        <w:t xml:space="preserve"> </w:t>
      </w:r>
      <w:r w:rsidR="002E1CCF">
        <w:rPr>
          <w:rStyle w:val="SubtleEmphasis"/>
        </w:rPr>
        <w:t>F</w:t>
      </w:r>
      <w:r w:rsidRPr="007E0C44">
        <w:rPr>
          <w:rStyle w:val="SubtleEmphasis"/>
        </w:rPr>
        <w:t xml:space="preserve">eature </w:t>
      </w:r>
      <w:r w:rsidR="002E1CCF">
        <w:rPr>
          <w:rStyle w:val="SubtleEmphasis"/>
        </w:rPr>
        <w:t>Documents</w:t>
      </w:r>
      <w:r w:rsidRPr="007E0C44">
        <w:rPr>
          <w:rStyle w:val="SubtleEmphasis"/>
        </w:rPr>
        <w:t>.</w:t>
      </w:r>
    </w:p>
    <w:p w14:paraId="679E1A7A" w14:textId="77777777" w:rsidR="00E21515" w:rsidRDefault="00E21515" w:rsidP="00427220"/>
    <w:p w14:paraId="037E6B0B"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23DD40A4" w14:textId="1B8F2714" w:rsidR="00427220" w:rsidRDefault="00427220" w:rsidP="00427220">
      <w:pPr>
        <w:pStyle w:val="Heading4"/>
      </w:pPr>
      <w:r>
        <w:t>Assumptions</w:t>
      </w:r>
    </w:p>
    <w:p w14:paraId="7A059D87" w14:textId="77777777" w:rsidR="00ED5270" w:rsidRDefault="00ED5270" w:rsidP="002E1CCF">
      <w:pPr>
        <w:shd w:val="clear" w:color="auto" w:fill="D6E3BC" w:themeFill="accent3" w:themeFillTint="66"/>
        <w:rPr>
          <w:rStyle w:val="SubtleEmphasis"/>
        </w:rPr>
      </w:pPr>
      <w:r>
        <w:rPr>
          <w:rStyle w:val="SubtleEmphasis"/>
          <w:b/>
        </w:rPr>
        <w:t>#Classification</w:t>
      </w:r>
      <w:r>
        <w:rPr>
          <w:rStyle w:val="SubtleEmphasis"/>
        </w:rPr>
        <w:t xml:space="preserve">: </w:t>
      </w:r>
      <w:r w:rsidR="0028144A">
        <w:rPr>
          <w:rStyle w:val="SubtleEmphasis"/>
        </w:rPr>
        <w:t>Mandatory (State “Not applicable”, if not used)</w:t>
      </w:r>
    </w:p>
    <w:p w14:paraId="44794EF6" w14:textId="77777777" w:rsidR="00ED5270" w:rsidRDefault="00ED5270" w:rsidP="002E1CCF">
      <w:pPr>
        <w:shd w:val="clear" w:color="auto" w:fill="D6E3BC" w:themeFill="accent3" w:themeFillTint="66"/>
        <w:rPr>
          <w:rStyle w:val="SubtleEmphasis"/>
        </w:rPr>
      </w:pPr>
      <w:r>
        <w:rPr>
          <w:rStyle w:val="SubtleEmphasis"/>
          <w:b/>
        </w:rPr>
        <w:t>#Hint:</w:t>
      </w:r>
      <w:r>
        <w:rPr>
          <w:rStyle w:val="SubtleEmphasis"/>
        </w:rPr>
        <w:t xml:space="preserve"> A list of known assumptions concerning the effects of the function’s behavior on other functions or elements (i.e., dependencies) as well as assumptions on the behavior expected by the function (e.g. known limitations). </w:t>
      </w:r>
      <w:proofErr w:type="gramStart"/>
      <w:r>
        <w:rPr>
          <w:rStyle w:val="SubtleEmphasis"/>
        </w:rPr>
        <w:t>During the course of</w:t>
      </w:r>
      <w:proofErr w:type="gramEnd"/>
      <w:r>
        <w:rPr>
          <w:rStyle w:val="SubtleEmphasis"/>
        </w:rPr>
        <w:t xml:space="preserve"> the development most of those assumptions are typically either converted into actual requirements or discarded at some point – such that this chapter remains mostly empty.</w:t>
      </w:r>
    </w:p>
    <w:p w14:paraId="3D83F761" w14:textId="77777777" w:rsidR="00A92B2F" w:rsidRDefault="00A92B2F" w:rsidP="00A92B2F"/>
    <w:p w14:paraId="07E9143A"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13B99E49" w14:textId="77777777" w:rsidR="00C0442C" w:rsidRDefault="00C0442C" w:rsidP="00A92B2F"/>
    <w:p w14:paraId="1FA00845" w14:textId="1AA01F2F" w:rsidR="00427220" w:rsidRDefault="00427220" w:rsidP="00427220">
      <w:pPr>
        <w:pStyle w:val="Heading4"/>
      </w:pPr>
      <w:bookmarkStart w:id="76" w:name="_Toc420397667"/>
      <w:bookmarkStart w:id="77" w:name="_Toc216841808"/>
      <w:bookmarkStart w:id="78" w:name="_Toc211245114"/>
      <w:r>
        <w:t>References</w:t>
      </w:r>
      <w:bookmarkEnd w:id="76"/>
    </w:p>
    <w:p w14:paraId="596A037A" w14:textId="77777777" w:rsidR="00427220" w:rsidRPr="00454CBE" w:rsidRDefault="00427220" w:rsidP="00427220">
      <w:pPr>
        <w:pStyle w:val="Heading5"/>
      </w:pPr>
      <w:bookmarkStart w:id="79" w:name="_Toc420397668"/>
      <w:bookmarkStart w:id="80" w:name="_Toc216853727"/>
      <w:r w:rsidRPr="00454CBE">
        <w:t xml:space="preserve">Ford </w:t>
      </w:r>
      <w:r>
        <w:t>D</w:t>
      </w:r>
      <w:r w:rsidRPr="00454CBE">
        <w:t>ocuments</w:t>
      </w:r>
      <w:bookmarkEnd w:id="79"/>
      <w:bookmarkEnd w:id="80"/>
    </w:p>
    <w:p w14:paraId="531432F0" w14:textId="5304E577" w:rsidR="00427220" w:rsidRDefault="00427220" w:rsidP="00427220">
      <w:pPr>
        <w:pStyle w:val="BodyText"/>
        <w:ind w:right="142"/>
        <w:jc w:val="both"/>
        <w:rPr>
          <w:rFonts w:cs="Arial"/>
        </w:rPr>
      </w:pPr>
      <w:r>
        <w:rPr>
          <w:rFonts w:cs="Arial"/>
        </w:rPr>
        <w:t>List here all Ford internal documents, which are directly related to the feature.</w:t>
      </w:r>
    </w:p>
    <w:p w14:paraId="7DE3EA2E"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74358936" w14:textId="77777777" w:rsidTr="00202583">
        <w:trPr>
          <w:cantSplit/>
          <w:tblHeader/>
        </w:trPr>
        <w:tc>
          <w:tcPr>
            <w:tcW w:w="1418" w:type="dxa"/>
            <w:shd w:val="clear" w:color="auto" w:fill="E0E0E0"/>
          </w:tcPr>
          <w:p w14:paraId="571AE27E"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3D6FDF0E"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07CCE96A"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5B234C5E"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3536FEE5" w14:textId="77777777" w:rsidTr="00202583">
        <w:trPr>
          <w:cantSplit/>
          <w:tblHeader/>
        </w:trPr>
        <w:tc>
          <w:tcPr>
            <w:tcW w:w="1418" w:type="dxa"/>
            <w:shd w:val="clear" w:color="auto" w:fill="FFFFFF" w:themeFill="background1"/>
          </w:tcPr>
          <w:p w14:paraId="44DDDF5E" w14:textId="77777777" w:rsidR="005B7CFB" w:rsidRPr="005E40CF" w:rsidRDefault="005B7CFB" w:rsidP="00202583">
            <w:pPr>
              <w:rPr>
                <w:rFonts w:ascii="Helvetica" w:hAnsi="Helvetica" w:cs="Helvetica"/>
              </w:rPr>
            </w:pPr>
          </w:p>
        </w:tc>
        <w:tc>
          <w:tcPr>
            <w:tcW w:w="6237" w:type="dxa"/>
            <w:shd w:val="clear" w:color="auto" w:fill="FFFFFF" w:themeFill="background1"/>
          </w:tcPr>
          <w:p w14:paraId="0ECEF1A4" w14:textId="77777777" w:rsidR="005B7CFB" w:rsidRPr="005E40CF" w:rsidRDefault="005B7CFB" w:rsidP="00202583">
            <w:pPr>
              <w:rPr>
                <w:rFonts w:ascii="Helvetica" w:hAnsi="Helvetica" w:cs="Helvetica"/>
              </w:rPr>
            </w:pPr>
          </w:p>
        </w:tc>
        <w:tc>
          <w:tcPr>
            <w:tcW w:w="1418" w:type="dxa"/>
            <w:shd w:val="clear" w:color="auto" w:fill="FFFFFF" w:themeFill="background1"/>
          </w:tcPr>
          <w:p w14:paraId="3418E7E9" w14:textId="77777777" w:rsidR="005B7CFB" w:rsidRPr="005E40CF" w:rsidRDefault="005B7CFB" w:rsidP="00202583">
            <w:pPr>
              <w:rPr>
                <w:rFonts w:ascii="Helvetica" w:hAnsi="Helvetica" w:cs="Helvetica"/>
              </w:rPr>
            </w:pPr>
          </w:p>
        </w:tc>
        <w:tc>
          <w:tcPr>
            <w:tcW w:w="1418" w:type="dxa"/>
            <w:shd w:val="clear" w:color="auto" w:fill="FFFFFF" w:themeFill="background1"/>
          </w:tcPr>
          <w:p w14:paraId="3A85AC7D" w14:textId="77777777" w:rsidR="005B7CFB" w:rsidRPr="005E40CF" w:rsidRDefault="005B7CFB" w:rsidP="00202583">
            <w:pPr>
              <w:rPr>
                <w:rFonts w:ascii="Helvetica" w:hAnsi="Helvetica" w:cs="Helvetica"/>
              </w:rPr>
            </w:pPr>
          </w:p>
        </w:tc>
      </w:tr>
    </w:tbl>
    <w:p w14:paraId="19DD559C" w14:textId="2F2C4B98" w:rsidR="005B7CFB" w:rsidRPr="00360B1D" w:rsidRDefault="005B7CFB" w:rsidP="005B7CFB">
      <w:pPr>
        <w:pStyle w:val="Caption"/>
        <w:rPr>
          <w:i/>
          <w:color w:val="7F7F7F" w:themeColor="text1" w:themeTint="80"/>
        </w:rPr>
      </w:pPr>
      <w:bookmarkStart w:id="81" w:name="_Toc468095642"/>
      <w:bookmarkStart w:id="82" w:name="_Toc529191299"/>
      <w:bookmarkStart w:id="83" w:name="_Toc66359259"/>
      <w:r w:rsidRPr="00360B1D">
        <w:lastRenderedPageBreak/>
        <w:t xml:space="preserve">Table </w:t>
      </w:r>
      <w:r>
        <w:rPr>
          <w:noProof/>
        </w:rPr>
        <w:fldChar w:fldCharType="begin"/>
      </w:r>
      <w:r>
        <w:rPr>
          <w:noProof/>
        </w:rPr>
        <w:instrText xml:space="preserve"> SEQ Table \* ARABIC </w:instrText>
      </w:r>
      <w:r>
        <w:rPr>
          <w:noProof/>
        </w:rPr>
        <w:fldChar w:fldCharType="separate"/>
      </w:r>
      <w:r w:rsidR="00323890">
        <w:rPr>
          <w:noProof/>
        </w:rPr>
        <w:t>3</w:t>
      </w:r>
      <w:r>
        <w:rPr>
          <w:noProof/>
        </w:rPr>
        <w:fldChar w:fldCharType="end"/>
      </w:r>
      <w:r w:rsidRPr="00360B1D">
        <w:t>: Ford internal Documents</w:t>
      </w:r>
      <w:bookmarkEnd w:id="81"/>
      <w:r>
        <w:t xml:space="preserve"> </w:t>
      </w:r>
      <w:r w:rsidRPr="006D2E3B">
        <w:rPr>
          <w:b w:val="0"/>
          <w:i/>
          <w:color w:val="A6A6A6" w:themeColor="background1" w:themeShade="A6"/>
        </w:rPr>
        <w:t>(not specified in model)</w:t>
      </w:r>
      <w:bookmarkEnd w:id="82"/>
      <w:bookmarkEnd w:id="83"/>
    </w:p>
    <w:p w14:paraId="572299B8" w14:textId="77777777" w:rsidR="00427220" w:rsidRPr="00FB7B3D" w:rsidRDefault="00427220" w:rsidP="00427220">
      <w:pPr>
        <w:pStyle w:val="Heading5"/>
      </w:pPr>
      <w:bookmarkStart w:id="84" w:name="_Toc420397669"/>
      <w:bookmarkStart w:id="85" w:name="_Toc216853729"/>
      <w:bookmarkStart w:id="86" w:name="_Toc215652136"/>
      <w:r w:rsidRPr="00454CBE">
        <w:t>External</w:t>
      </w:r>
      <w:r>
        <w:t xml:space="preserve"> Documents and P</w:t>
      </w:r>
      <w:r w:rsidRPr="00FB7B3D">
        <w:t>ublications</w:t>
      </w:r>
      <w:bookmarkEnd w:id="77"/>
      <w:bookmarkEnd w:id="78"/>
      <w:bookmarkEnd w:id="84"/>
      <w:bookmarkEnd w:id="85"/>
      <w:bookmarkEnd w:id="86"/>
    </w:p>
    <w:p w14:paraId="656FFDC9" w14:textId="40D66018" w:rsidR="00427220" w:rsidRDefault="00427220" w:rsidP="00427220">
      <w:pPr>
        <w:pStyle w:val="BodyText"/>
        <w:ind w:right="142"/>
        <w:jc w:val="both"/>
        <w:rPr>
          <w:rFonts w:cs="Arial"/>
          <w:lang w:val="en-US"/>
        </w:rPr>
      </w:pPr>
      <w:bookmarkStart w:id="87" w:name="_Toc420397670"/>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1467EEF9" w14:textId="74EBE57A" w:rsidR="00427220" w:rsidRPr="00347A88" w:rsidRDefault="00427220" w:rsidP="002E1CCF">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32" w:history="1">
        <w:r w:rsidRPr="00316F4E">
          <w:rPr>
            <w:rStyle w:val="SubtleEmphasis"/>
            <w:color w:val="0000FF"/>
          </w:rPr>
          <w:t>IEEE Citation Reference</w:t>
        </w:r>
      </w:hyperlink>
      <w:r w:rsidRPr="00347A88">
        <w:rPr>
          <w:rStyle w:val="SubtleEmphasis"/>
        </w:rPr>
        <w:t xml:space="preserve"> on how to format a reference.</w:t>
      </w:r>
      <w:bookmarkEnd w:id="87"/>
    </w:p>
    <w:p w14:paraId="30065073"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08B6EB9F" w14:textId="77777777" w:rsidTr="00202583">
        <w:trPr>
          <w:cantSplit/>
          <w:tblHeader/>
        </w:trPr>
        <w:tc>
          <w:tcPr>
            <w:tcW w:w="1418" w:type="dxa"/>
            <w:shd w:val="clear" w:color="auto" w:fill="E0E0E0"/>
          </w:tcPr>
          <w:p w14:paraId="77E94DD7"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4C5C3700"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43DB9984" w14:textId="77777777" w:rsidTr="00202583">
        <w:trPr>
          <w:cantSplit/>
          <w:tblHeader/>
        </w:trPr>
        <w:tc>
          <w:tcPr>
            <w:tcW w:w="1418" w:type="dxa"/>
            <w:shd w:val="clear" w:color="auto" w:fill="FFFFFF" w:themeFill="background1"/>
          </w:tcPr>
          <w:p w14:paraId="6C79E676" w14:textId="77777777" w:rsidR="005B7CFB" w:rsidRPr="005E40CF" w:rsidRDefault="005B7CFB" w:rsidP="00202583">
            <w:pPr>
              <w:rPr>
                <w:rFonts w:ascii="Helvetica" w:hAnsi="Helvetica" w:cs="Helvetica"/>
              </w:rPr>
            </w:pPr>
          </w:p>
        </w:tc>
        <w:tc>
          <w:tcPr>
            <w:tcW w:w="9072" w:type="dxa"/>
            <w:shd w:val="clear" w:color="auto" w:fill="FFFFFF" w:themeFill="background1"/>
          </w:tcPr>
          <w:p w14:paraId="1B8B2372" w14:textId="77777777" w:rsidR="005B7CFB" w:rsidRPr="005E40CF" w:rsidRDefault="005B7CFB" w:rsidP="00202583">
            <w:pPr>
              <w:rPr>
                <w:rFonts w:ascii="Helvetica" w:hAnsi="Helvetica" w:cs="Helvetica"/>
              </w:rPr>
            </w:pPr>
          </w:p>
        </w:tc>
      </w:tr>
    </w:tbl>
    <w:p w14:paraId="5A9D3345" w14:textId="16AEC078" w:rsidR="005B7CFB" w:rsidRDefault="005B7CFB" w:rsidP="005B7CFB">
      <w:pPr>
        <w:pStyle w:val="Caption"/>
        <w:rPr>
          <w:b w:val="0"/>
          <w:i/>
          <w:color w:val="7F7F7F" w:themeColor="text1" w:themeTint="80"/>
        </w:rPr>
      </w:pPr>
      <w:bookmarkStart w:id="88" w:name="_Toc468095643"/>
      <w:bookmarkStart w:id="89" w:name="_Toc529191301"/>
      <w:bookmarkStart w:id="90" w:name="_Toc66359260"/>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4</w:t>
      </w:r>
      <w:r>
        <w:rPr>
          <w:noProof/>
        </w:rPr>
        <w:fldChar w:fldCharType="end"/>
      </w:r>
      <w:r w:rsidRPr="00DB1AC1">
        <w:t>: External documents and publications</w:t>
      </w:r>
      <w:bookmarkEnd w:id="88"/>
      <w:r w:rsidRPr="00DB1AC1">
        <w:t xml:space="preserve"> </w:t>
      </w:r>
      <w:r w:rsidRPr="006D2E3B">
        <w:rPr>
          <w:b w:val="0"/>
          <w:i/>
          <w:color w:val="A6A6A6" w:themeColor="background1" w:themeShade="A6"/>
        </w:rPr>
        <w:t>(not specified in model)</w:t>
      </w:r>
      <w:bookmarkEnd w:id="89"/>
      <w:bookmarkEnd w:id="90"/>
    </w:p>
    <w:p w14:paraId="02E0232D" w14:textId="77777777" w:rsidR="00427220" w:rsidRDefault="00427220" w:rsidP="00427220">
      <w:pPr>
        <w:pStyle w:val="Heading4"/>
      </w:pPr>
      <w:r>
        <w:t>Glossary</w:t>
      </w:r>
    </w:p>
    <w:p w14:paraId="3DD7254D" w14:textId="2B46748A"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0A3BC1EF" w14:textId="77777777" w:rsidR="00F15706" w:rsidRDefault="00E60B64" w:rsidP="00783BCF">
      <w:pPr>
        <w:pStyle w:val="Heading3"/>
      </w:pPr>
      <w:bookmarkStart w:id="91" w:name="_Toc66359206"/>
      <w:r>
        <w:t>Function Scope</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91"/>
    </w:p>
    <w:p w14:paraId="6D4AD42D" w14:textId="77777777" w:rsidR="00055646" w:rsidRPr="00A43B48" w:rsidRDefault="00055646" w:rsidP="00306D37">
      <w:pPr>
        <w:contextualSpacing/>
      </w:pPr>
    </w:p>
    <w:p w14:paraId="49A5D206" w14:textId="77777777" w:rsidR="00306D37" w:rsidRDefault="00306D37" w:rsidP="00306D37">
      <w:pPr>
        <w:contextualSpacing/>
      </w:pPr>
      <w:r>
        <w:t xml:space="preserve">The </w:t>
      </w:r>
      <w:r>
        <w:rPr>
          <w:noProof/>
        </w:rPr>
        <w:drawing>
          <wp:inline distT="0" distB="0" distL="0" distR="0" wp14:anchorId="66D6C8C5" wp14:editId="58E108AE">
            <wp:extent cx="152400" cy="152400"/>
            <wp:effectExtent l="0" t="0" r="0" b="0"/>
            <wp:docPr id="22"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Detect User Request</w:t>
      </w:r>
      <w:r w:rsidR="0004480F">
        <w:rPr>
          <w:b/>
        </w:rPr>
        <w:t>”</w:t>
      </w:r>
      <w:r>
        <w:t xml:space="preserve"> f</w:t>
      </w:r>
      <w:r w:rsidR="00294100">
        <w:t>unction is called by</w:t>
      </w:r>
      <w:r>
        <w:t xml:space="preserve"> the following </w:t>
      </w:r>
      <w:r w:rsidR="00294100">
        <w:t>functions</w:t>
      </w:r>
      <w:r>
        <w:t>:</w:t>
      </w:r>
    </w:p>
    <w:p w14:paraId="658EE195" w14:textId="304B3A77" w:rsidR="00306D37" w:rsidRPr="00953D23" w:rsidRDefault="00306D37" w:rsidP="0061324D">
      <w:pPr>
        <w:pStyle w:val="ListParagraph"/>
        <w:numPr>
          <w:ilvl w:val="0"/>
          <w:numId w:val="12"/>
        </w:numPr>
        <w:contextualSpacing/>
      </w:pPr>
      <w:r>
        <w:rPr>
          <w:noProof/>
        </w:rPr>
        <w:drawing>
          <wp:inline distT="0" distB="0" distL="0" distR="0" wp14:anchorId="4C16D041" wp14:editId="22402DAC">
            <wp:extent cx="152400" cy="152400"/>
            <wp:effectExtent l="0" t="0" r="0" b="0"/>
            <wp:docPr id="24"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d106f106340837f1d94f1636fae5ca90" w:history="1">
        <w:r w:rsidR="00B66881">
          <w:rPr>
            <w:rStyle w:val="Hyperlink"/>
          </w:rPr>
          <w:t>Request automatic PSDS actuation</w:t>
        </w:r>
      </w:hyperlink>
      <w:r w:rsidR="0004480F">
        <w:t>”</w:t>
      </w:r>
    </w:p>
    <w:p w14:paraId="5E056F37" w14:textId="510EB42E" w:rsidR="00306D37" w:rsidRPr="00953D23" w:rsidRDefault="00306D37" w:rsidP="0061324D">
      <w:pPr>
        <w:pStyle w:val="ListParagraph"/>
        <w:numPr>
          <w:ilvl w:val="0"/>
          <w:numId w:val="12"/>
        </w:numPr>
        <w:contextualSpacing/>
      </w:pPr>
      <w:r>
        <w:rPr>
          <w:noProof/>
        </w:rPr>
        <w:drawing>
          <wp:inline distT="0" distB="0" distL="0" distR="0" wp14:anchorId="1324F415" wp14:editId="0BB47FE1">
            <wp:extent cx="152400" cy="152400"/>
            <wp:effectExtent l="0" t="0" r="0" b="0"/>
            <wp:docPr id="26"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80d4219162c8bf81e978a4f7ad8ff346" w:history="1">
        <w:r w:rsidR="00B66881">
          <w:rPr>
            <w:rStyle w:val="Hyperlink"/>
          </w:rPr>
          <w:t>Request PSDS Manual Actuation</w:t>
        </w:r>
      </w:hyperlink>
      <w:r w:rsidR="0004480F">
        <w:t>”</w:t>
      </w:r>
    </w:p>
    <w:p w14:paraId="0013BB0A" w14:textId="77777777" w:rsidR="00393C96" w:rsidRPr="00393C96" w:rsidRDefault="00393C96" w:rsidP="00306D37">
      <w:pPr>
        <w:contextualSpacing/>
      </w:pPr>
    </w:p>
    <w:p w14:paraId="15160BF2" w14:textId="77777777" w:rsidR="001A755C" w:rsidRDefault="001A755C" w:rsidP="00306D37"/>
    <w:p w14:paraId="09D5048E" w14:textId="77777777" w:rsidR="00294100" w:rsidRDefault="00294100" w:rsidP="00294100">
      <w:pPr>
        <w:jc w:val="center"/>
      </w:pPr>
      <w:r>
        <w:rPr>
          <w:noProof/>
        </w:rPr>
        <w:drawing>
          <wp:inline distT="0" distB="0" distL="0" distR="0" wp14:anchorId="269AA1B2" wp14:editId="153A0408">
            <wp:extent cx="6466205" cy="1456421"/>
            <wp:effectExtent l="0" t="0" r="0" b="0"/>
            <wp:docPr id="28" name="Picture 1792025785.jpg" descr="1792025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92025785.jpg"/>
                    <pic:cNvPicPr/>
                  </pic:nvPicPr>
                  <pic:blipFill>
                    <a:blip r:embed="rId33" cstate="print"/>
                    <a:stretch>
                      <a:fillRect/>
                    </a:stretch>
                  </pic:blipFill>
                  <pic:spPr>
                    <a:xfrm>
                      <a:off x="0" y="0"/>
                      <a:ext cx="6466205" cy="1456421"/>
                    </a:xfrm>
                    <a:prstGeom prst="rect">
                      <a:avLst/>
                    </a:prstGeom>
                  </pic:spPr>
                </pic:pic>
              </a:graphicData>
            </a:graphic>
          </wp:inline>
        </w:drawing>
      </w:r>
    </w:p>
    <w:p w14:paraId="4C1C738F" w14:textId="117C19BC" w:rsidR="00306D37" w:rsidRPr="00294100" w:rsidRDefault="00306D37" w:rsidP="00294100">
      <w:pPr>
        <w:pStyle w:val="Caption"/>
      </w:pPr>
      <w:bookmarkStart w:id="92" w:name="_Toc66359251"/>
      <w:r w:rsidRPr="00294100">
        <w:t xml:space="preserve">Figure </w:t>
      </w:r>
      <w:r w:rsidR="00DD3AC4">
        <w:fldChar w:fldCharType="begin"/>
      </w:r>
      <w:r w:rsidR="00DD3AC4">
        <w:instrText xml:space="preserve"> SEQ Figure \* ARABIC </w:instrText>
      </w:r>
      <w:r w:rsidR="00DD3AC4">
        <w:fldChar w:fldCharType="separate"/>
      </w:r>
      <w:r w:rsidR="00323890">
        <w:rPr>
          <w:noProof/>
        </w:rPr>
        <w:t>1</w:t>
      </w:r>
      <w:r w:rsidR="00DD3AC4">
        <w:rPr>
          <w:noProof/>
        </w:rPr>
        <w:fldChar w:fldCharType="end"/>
      </w:r>
      <w:r w:rsidRPr="00294100">
        <w:t xml:space="preserve">: Activity Diagram of </w:t>
      </w:r>
      <w:r>
        <w:rPr>
          <w:noProof/>
        </w:rPr>
        <w:drawing>
          <wp:inline distT="0" distB="0" distL="0" distR="0" wp14:anchorId="6DB95CA1" wp14:editId="7B236F64">
            <wp:extent cx="152400" cy="152400"/>
            <wp:effectExtent l="0" t="0" r="0" b="0"/>
            <wp:docPr id="30"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Request automatic PSDS actuation</w:t>
      </w:r>
      <w:r w:rsidR="0004480F">
        <w:t>”</w:t>
      </w:r>
      <w:r w:rsidRPr="00294100">
        <w:t xml:space="preserve"> calling </w:t>
      </w:r>
      <w:r>
        <w:rPr>
          <w:noProof/>
        </w:rPr>
        <w:drawing>
          <wp:inline distT="0" distB="0" distL="0" distR="0" wp14:anchorId="1975468B" wp14:editId="431FF5AC">
            <wp:extent cx="152400" cy="152400"/>
            <wp:effectExtent l="0" t="0" r="0" b="0"/>
            <wp:docPr id="32"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User Request</w:t>
      </w:r>
      <w:r w:rsidR="0004480F">
        <w:t>”</w:t>
      </w:r>
      <w:bookmarkEnd w:id="92"/>
    </w:p>
    <w:p w14:paraId="7A8A02B9" w14:textId="77777777" w:rsidR="00306D37" w:rsidRDefault="00306D37" w:rsidP="00306D37">
      <w:pPr>
        <w:contextualSpacing/>
      </w:pPr>
    </w:p>
    <w:p w14:paraId="1188860F" w14:textId="77777777" w:rsidR="001A755C" w:rsidRDefault="001A755C" w:rsidP="00306D37"/>
    <w:p w14:paraId="3D8BB874" w14:textId="77777777" w:rsidR="00294100" w:rsidRDefault="00294100" w:rsidP="00294100">
      <w:pPr>
        <w:jc w:val="center"/>
      </w:pPr>
      <w:r>
        <w:rPr>
          <w:noProof/>
        </w:rPr>
        <w:drawing>
          <wp:inline distT="0" distB="0" distL="0" distR="0" wp14:anchorId="3C20A3A6" wp14:editId="4B32DAD1">
            <wp:extent cx="6466205" cy="2220858"/>
            <wp:effectExtent l="0" t="0" r="0" b="0"/>
            <wp:docPr id="34" name="Picture 1524833511.jpg" descr="152483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24833511.jpg"/>
                    <pic:cNvPicPr/>
                  </pic:nvPicPr>
                  <pic:blipFill>
                    <a:blip r:embed="rId34" cstate="print"/>
                    <a:stretch>
                      <a:fillRect/>
                    </a:stretch>
                  </pic:blipFill>
                  <pic:spPr>
                    <a:xfrm>
                      <a:off x="0" y="0"/>
                      <a:ext cx="6466205" cy="2220858"/>
                    </a:xfrm>
                    <a:prstGeom prst="rect">
                      <a:avLst/>
                    </a:prstGeom>
                  </pic:spPr>
                </pic:pic>
              </a:graphicData>
            </a:graphic>
          </wp:inline>
        </w:drawing>
      </w:r>
    </w:p>
    <w:p w14:paraId="34300D2A" w14:textId="141B1F36" w:rsidR="00306D37" w:rsidRPr="00294100" w:rsidRDefault="00306D37" w:rsidP="00294100">
      <w:pPr>
        <w:pStyle w:val="Caption"/>
      </w:pPr>
      <w:bookmarkStart w:id="93" w:name="_Toc66359252"/>
      <w:r w:rsidRPr="00294100">
        <w:t xml:space="preserve">Figure </w:t>
      </w:r>
      <w:r w:rsidR="00DD3AC4">
        <w:fldChar w:fldCharType="begin"/>
      </w:r>
      <w:r w:rsidR="00DD3AC4">
        <w:instrText xml:space="preserve"> SEQ Figure \* ARABIC </w:instrText>
      </w:r>
      <w:r w:rsidR="00DD3AC4">
        <w:fldChar w:fldCharType="separate"/>
      </w:r>
      <w:r w:rsidR="00323890">
        <w:rPr>
          <w:noProof/>
        </w:rPr>
        <w:t>2</w:t>
      </w:r>
      <w:r w:rsidR="00DD3AC4">
        <w:rPr>
          <w:noProof/>
        </w:rPr>
        <w:fldChar w:fldCharType="end"/>
      </w:r>
      <w:r w:rsidRPr="00294100">
        <w:t xml:space="preserve">: Activity Diagram of </w:t>
      </w:r>
      <w:r>
        <w:rPr>
          <w:noProof/>
        </w:rPr>
        <w:drawing>
          <wp:inline distT="0" distB="0" distL="0" distR="0" wp14:anchorId="790150A6" wp14:editId="427FF082">
            <wp:extent cx="152400" cy="152400"/>
            <wp:effectExtent l="0" t="0" r="0" b="0"/>
            <wp:docPr id="36" name="Picture -215656350.jpg" descr="-215656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15656350.jpg"/>
                    <pic:cNvPicPr/>
                  </pic:nvPicPr>
                  <pic:blipFill>
                    <a:blip r:embed="rId1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Request PSDS Manual Actuation</w:t>
      </w:r>
      <w:r w:rsidR="0004480F">
        <w:t>”</w:t>
      </w:r>
      <w:r w:rsidRPr="00294100">
        <w:t xml:space="preserve"> calling </w:t>
      </w:r>
      <w:r>
        <w:rPr>
          <w:noProof/>
        </w:rPr>
        <w:drawing>
          <wp:inline distT="0" distB="0" distL="0" distR="0" wp14:anchorId="413A7CF9" wp14:editId="7BD93CD0">
            <wp:extent cx="152400" cy="152400"/>
            <wp:effectExtent l="0" t="0" r="0" b="0"/>
            <wp:docPr id="38" name="Picture -635341276.jpg" descr="-63534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35341276.jpg"/>
                    <pic:cNvPicPr/>
                  </pic:nvPicPr>
                  <pic:blipFill>
                    <a:blip r:embed="rId16"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User Request</w:t>
      </w:r>
      <w:r w:rsidR="0004480F">
        <w:t>”</w:t>
      </w:r>
      <w:bookmarkEnd w:id="93"/>
    </w:p>
    <w:p w14:paraId="3275C1A0" w14:textId="77777777" w:rsidR="00306D37" w:rsidRDefault="00306D37" w:rsidP="00306D37">
      <w:pPr>
        <w:contextualSpacing/>
      </w:pPr>
    </w:p>
    <w:p w14:paraId="285C9F19" w14:textId="6CED2263" w:rsidR="00F15706" w:rsidRDefault="00E60B64" w:rsidP="00783BCF">
      <w:pPr>
        <w:pStyle w:val="Heading3"/>
      </w:pPr>
      <w:bookmarkStart w:id="94" w:name="_Goal_G4:_Have"/>
      <w:bookmarkStart w:id="95" w:name="_Toc66359207"/>
      <w:bookmarkEnd w:id="94"/>
      <w:r>
        <w:t>Function Interfaces</w:t>
      </w:r>
      <w:bookmarkEnd w:id="95"/>
    </w:p>
    <w:p w14:paraId="3E3ABC2B" w14:textId="088DE8B3" w:rsidR="0016093C" w:rsidRPr="00347A88" w:rsidRDefault="0016093C" w:rsidP="00A72B37">
      <w:pPr>
        <w:shd w:val="clear" w:color="auto" w:fill="D6E3BC" w:themeFill="accent3" w:themeFillTint="66"/>
        <w:rPr>
          <w:rStyle w:val="SubtleEmphasis"/>
        </w:rPr>
      </w:pPr>
      <w:r w:rsidRPr="00A428A4">
        <w:rPr>
          <w:rStyle w:val="SubtleEmphasis"/>
          <w:b/>
        </w:rPr>
        <w:t>#Link:</w:t>
      </w:r>
      <w:r w:rsidRPr="00264CAE">
        <w:rPr>
          <w:rStyle w:val="SubtleEmphasis"/>
        </w:rPr>
        <w:t xml:space="preserve"> </w:t>
      </w:r>
      <w:hyperlink r:id="rId35" w:history="1">
        <w:r w:rsidRPr="005E2008">
          <w:rPr>
            <w:rStyle w:val="Hyperlink"/>
          </w:rPr>
          <w:t xml:space="preserve">RE Wiki – Adding a </w:t>
        </w:r>
        <w:r>
          <w:rPr>
            <w:rStyle w:val="Hyperlink"/>
          </w:rPr>
          <w:t>Logical Signal or Parameter</w:t>
        </w:r>
      </w:hyperlink>
    </w:p>
    <w:p w14:paraId="6068859C" w14:textId="77777777" w:rsidR="00A72B37" w:rsidRDefault="00A72B37" w:rsidP="00A72B37">
      <w:pPr>
        <w:pStyle w:val="Heading4"/>
      </w:pPr>
      <w:r w:rsidRPr="00F15706">
        <w:lastRenderedPageBreak/>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740B63DC" w14:textId="77777777" w:rsidTr="00331174">
        <w:trPr>
          <w:trHeight w:val="260"/>
        </w:trPr>
        <w:tc>
          <w:tcPr>
            <w:tcW w:w="2695" w:type="dxa"/>
            <w:shd w:val="clear" w:color="auto" w:fill="D9D9D9" w:themeFill="background1" w:themeFillShade="D9"/>
            <w:noWrap/>
            <w:hideMark/>
          </w:tcPr>
          <w:p w14:paraId="1A95B01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7B9090AE"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51177417" w14:textId="77777777" w:rsidTr="00331174">
        <w:trPr>
          <w:trHeight w:val="410"/>
        </w:trPr>
        <w:tc>
          <w:tcPr>
            <w:tcW w:w="2695" w:type="dxa"/>
            <w:noWrap/>
          </w:tcPr>
          <w:p w14:paraId="04DAFFFA" w14:textId="57FE495B" w:rsidR="00C15577" w:rsidRDefault="00C15577" w:rsidP="00275823">
            <w:pPr>
              <w:contextualSpacing/>
              <w:rPr>
                <w:rFonts w:cs="Arial"/>
              </w:rPr>
            </w:pPr>
            <w:r w:rsidRPr="00275823">
              <w:rPr>
                <w:rFonts w:cs="Arial"/>
              </w:rPr>
              <w:t>Detect User PDLC Request</w:t>
            </w:r>
          </w:p>
          <w:p w14:paraId="26BC99C2" w14:textId="77777777" w:rsidR="0029472F" w:rsidRDefault="00AA2FB2" w:rsidP="00275823">
            <w:pPr>
              <w:contextualSpacing/>
              <w:rPr>
                <w:rFonts w:cs="Arial"/>
              </w:rPr>
            </w:pPr>
            <w:r>
              <w:rPr>
                <w:rFonts w:cs="Arial"/>
              </w:rPr>
              <w:t>Type:</w:t>
            </w:r>
          </w:p>
          <w:p w14:paraId="2EEA3864" w14:textId="4724C42A"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57FEE807" wp14:editId="6918471B">
                  <wp:extent cx="152400" cy="152400"/>
                  <wp:effectExtent l="0" t="0" r="0" b="0"/>
                  <wp:docPr id="40"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d05f0733d8f8a9033b0271095bb92ee6" w:history="1">
              <w:proofErr w:type="spellStart"/>
              <w:r w:rsidR="00704F04">
                <w:rPr>
                  <w:rStyle w:val="Hyperlink"/>
                  <w:rFonts w:cs="Arial"/>
                </w:rPr>
                <w:t>UserPDLC_Request</w:t>
              </w:r>
              <w:proofErr w:type="spellEnd"/>
            </w:hyperlink>
          </w:p>
        </w:tc>
        <w:tc>
          <w:tcPr>
            <w:tcW w:w="7506" w:type="dxa"/>
          </w:tcPr>
          <w:p w14:paraId="3F6AED29" w14:textId="77777777" w:rsidR="0046598F" w:rsidRPr="0046598F" w:rsidRDefault="0046598F" w:rsidP="00275823">
            <w:pPr>
              <w:rPr>
                <w:rFonts w:cs="Arial"/>
                <w:color w:val="000000"/>
              </w:rPr>
            </w:pPr>
            <w:r>
              <w:rPr>
                <w:rFonts w:cs="Arial"/>
                <w:color w:val="000000"/>
              </w:rPr>
              <w:t>Received from:</w:t>
            </w:r>
          </w:p>
          <w:p w14:paraId="1F0FD05F" w14:textId="5F781E1E" w:rsidR="00CE094A" w:rsidRPr="00CE094A" w:rsidRDefault="00CE094A" w:rsidP="00452672">
            <w:pPr>
              <w:pStyle w:val="ListParagraph"/>
              <w:numPr>
                <w:ilvl w:val="0"/>
                <w:numId w:val="12"/>
              </w:numPr>
              <w:rPr>
                <w:rFonts w:cs="Arial"/>
              </w:rPr>
            </w:pPr>
            <w:r>
              <w:rPr>
                <w:noProof/>
              </w:rPr>
              <w:drawing>
                <wp:inline distT="0" distB="0" distL="0" distR="0" wp14:anchorId="636CCC98" wp14:editId="5FF1D1BD">
                  <wp:extent cx="152400" cy="152400"/>
                  <wp:effectExtent l="0" t="0" r="0" b="0"/>
                  <wp:docPr id="42"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Individual zone shading signal</w:t>
            </w:r>
          </w:p>
        </w:tc>
      </w:tr>
      <w:tr w:rsidR="00A07A81" w:rsidRPr="003F473D" w14:paraId="7F606DC0" w14:textId="77777777" w:rsidTr="00331174">
        <w:trPr>
          <w:trHeight w:val="410"/>
        </w:trPr>
        <w:tc>
          <w:tcPr>
            <w:tcW w:w="2695" w:type="dxa"/>
            <w:noWrap/>
          </w:tcPr>
          <w:p w14:paraId="6A91E7E5" w14:textId="77777777" w:rsidR="00C15577" w:rsidRDefault="00C15577" w:rsidP="00275823">
            <w:pPr>
              <w:contextualSpacing/>
              <w:rPr>
                <w:rFonts w:cs="Arial"/>
              </w:rPr>
            </w:pPr>
            <w:proofErr w:type="spellStart"/>
            <w:r w:rsidRPr="00275823">
              <w:rPr>
                <w:rFonts w:cs="Arial"/>
              </w:rPr>
              <w:t>UserPSDS_Mode_Request</w:t>
            </w:r>
            <w:proofErr w:type="spellEnd"/>
          </w:p>
          <w:p w14:paraId="7A7A350C" w14:textId="77777777" w:rsidR="0029472F" w:rsidRDefault="00AA2FB2" w:rsidP="00275823">
            <w:pPr>
              <w:contextualSpacing/>
              <w:rPr>
                <w:rFonts w:cs="Arial"/>
              </w:rPr>
            </w:pPr>
            <w:r>
              <w:rPr>
                <w:rFonts w:cs="Arial"/>
              </w:rPr>
              <w:t>Type:</w:t>
            </w:r>
          </w:p>
          <w:p w14:paraId="3D520D0A" w14:textId="68864E61"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5B08166D" wp14:editId="60513A79">
                  <wp:extent cx="152400" cy="152400"/>
                  <wp:effectExtent l="0" t="0" r="0" b="0"/>
                  <wp:docPr id="44"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5c61d621ba28663d60211d361ef25059" w:history="1">
              <w:proofErr w:type="spellStart"/>
              <w:r w:rsidR="00704F04">
                <w:rPr>
                  <w:rStyle w:val="Hyperlink"/>
                  <w:rFonts w:cs="Arial"/>
                </w:rPr>
                <w:t>UserPSDS_Mode_Request</w:t>
              </w:r>
              <w:proofErr w:type="spellEnd"/>
            </w:hyperlink>
          </w:p>
        </w:tc>
        <w:tc>
          <w:tcPr>
            <w:tcW w:w="7506" w:type="dxa"/>
          </w:tcPr>
          <w:p w14:paraId="0FCAFFE5" w14:textId="77777777" w:rsidR="0046598F" w:rsidRPr="0046598F" w:rsidRDefault="0046598F" w:rsidP="00275823">
            <w:pPr>
              <w:rPr>
                <w:rFonts w:cs="Arial"/>
                <w:color w:val="000000"/>
              </w:rPr>
            </w:pPr>
            <w:r>
              <w:rPr>
                <w:rFonts w:cs="Arial"/>
                <w:color w:val="000000"/>
              </w:rPr>
              <w:t>Received from:</w:t>
            </w:r>
          </w:p>
          <w:p w14:paraId="79C79DB3" w14:textId="77777777" w:rsidR="00CE094A" w:rsidRPr="00CE094A" w:rsidRDefault="00CE094A" w:rsidP="00452672">
            <w:pPr>
              <w:pStyle w:val="ListParagraph"/>
              <w:numPr>
                <w:ilvl w:val="0"/>
                <w:numId w:val="12"/>
              </w:numPr>
              <w:rPr>
                <w:rFonts w:cs="Arial"/>
              </w:rPr>
            </w:pPr>
            <w:r>
              <w:rPr>
                <w:noProof/>
              </w:rPr>
              <w:drawing>
                <wp:inline distT="0" distB="0" distL="0" distR="0" wp14:anchorId="273D1CDC" wp14:editId="6E88E2C9">
                  <wp:extent cx="152400" cy="152400"/>
                  <wp:effectExtent l="0" t="0" r="0" b="0"/>
                  <wp:docPr id="46"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PSDS Manual mode Signal</w:t>
            </w:r>
          </w:p>
          <w:p w14:paraId="79F9CDFD" w14:textId="77777777" w:rsidR="00CE094A" w:rsidRPr="00CE094A" w:rsidRDefault="00CE094A" w:rsidP="00452672">
            <w:pPr>
              <w:pStyle w:val="ListParagraph"/>
              <w:numPr>
                <w:ilvl w:val="0"/>
                <w:numId w:val="12"/>
              </w:numPr>
              <w:rPr>
                <w:rFonts w:cs="Arial"/>
              </w:rPr>
            </w:pPr>
            <w:r>
              <w:rPr>
                <w:noProof/>
              </w:rPr>
              <w:drawing>
                <wp:inline distT="0" distB="0" distL="0" distR="0" wp14:anchorId="14712212" wp14:editId="5334D97D">
                  <wp:extent cx="152400" cy="152400"/>
                  <wp:effectExtent l="0" t="0" r="0" b="0"/>
                  <wp:docPr id="48"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PSDS Automatic mode signal</w:t>
            </w:r>
          </w:p>
        </w:tc>
      </w:tr>
    </w:tbl>
    <w:p w14:paraId="353FDC19"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5E601B7" w14:textId="77777777" w:rsidTr="00A07A81">
        <w:trPr>
          <w:trHeight w:val="260"/>
        </w:trPr>
        <w:tc>
          <w:tcPr>
            <w:tcW w:w="2689" w:type="dxa"/>
            <w:shd w:val="clear" w:color="auto" w:fill="D9D9D9" w:themeFill="background1" w:themeFillShade="D9"/>
            <w:noWrap/>
            <w:hideMark/>
          </w:tcPr>
          <w:p w14:paraId="27B0A62A"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3EE36D54"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067D19CD" w14:textId="77777777" w:rsidTr="00A07A81">
        <w:trPr>
          <w:trHeight w:val="410"/>
        </w:trPr>
        <w:tc>
          <w:tcPr>
            <w:tcW w:w="2689" w:type="dxa"/>
            <w:noWrap/>
          </w:tcPr>
          <w:p w14:paraId="19995974" w14:textId="18E6E083" w:rsidR="001C41D6" w:rsidRDefault="001C41D6" w:rsidP="001C41D6">
            <w:pPr>
              <w:contextualSpacing/>
              <w:rPr>
                <w:rFonts w:cs="Arial"/>
              </w:rPr>
            </w:pPr>
            <w:r>
              <w:rPr>
                <w:rFonts w:cs="Arial"/>
              </w:rPr>
              <w:t>PDLC Request</w:t>
            </w:r>
          </w:p>
          <w:p w14:paraId="1763789E" w14:textId="77777777" w:rsidR="00D94B9F" w:rsidRDefault="00D94B9F" w:rsidP="00D94B9F">
            <w:pPr>
              <w:contextualSpacing/>
              <w:rPr>
                <w:rFonts w:cs="Arial"/>
              </w:rPr>
            </w:pPr>
            <w:r>
              <w:rPr>
                <w:rFonts w:cs="Arial"/>
              </w:rPr>
              <w:t>Type:</w:t>
            </w:r>
          </w:p>
          <w:p w14:paraId="238B3E3A" w14:textId="0379D840" w:rsidR="001C41D6" w:rsidRDefault="001C41D6" w:rsidP="001C41D6">
            <w:pPr>
              <w:contextualSpacing/>
              <w:rPr>
                <w:rFonts w:cs="Arial"/>
              </w:rPr>
            </w:pPr>
            <w:r>
              <w:rPr>
                <w:noProof/>
              </w:rPr>
              <w:drawing>
                <wp:inline distT="0" distB="0" distL="0" distR="0" wp14:anchorId="2D887F28" wp14:editId="6882E6D6">
                  <wp:extent cx="152400" cy="152400"/>
                  <wp:effectExtent l="0" t="0" r="0" b="0"/>
                  <wp:docPr id="50"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a8b88079f2045de463c4af8dbc29afc0" w:history="1">
              <w:r>
                <w:rPr>
                  <w:rStyle w:val="Hyperlink"/>
                  <w:rFonts w:cs="Arial"/>
                </w:rPr>
                <w:t>PDLC Request</w:t>
              </w:r>
            </w:hyperlink>
          </w:p>
        </w:tc>
        <w:tc>
          <w:tcPr>
            <w:tcW w:w="7512" w:type="dxa"/>
            <w:noWrap/>
          </w:tcPr>
          <w:p w14:paraId="7994759D" w14:textId="77777777" w:rsidR="0046598F" w:rsidRPr="00275823" w:rsidRDefault="0046598F" w:rsidP="00275823">
            <w:pPr>
              <w:rPr>
                <w:rFonts w:cs="Arial"/>
                <w:color w:val="000000"/>
              </w:rPr>
            </w:pPr>
            <w:r>
              <w:rPr>
                <w:rFonts w:cs="Arial"/>
                <w:color w:val="000000"/>
              </w:rPr>
              <w:t>Sent to:</w:t>
            </w:r>
          </w:p>
          <w:p w14:paraId="3ED45838" w14:textId="7469D023" w:rsidR="00275823" w:rsidRPr="0046598F" w:rsidRDefault="00275823" w:rsidP="0061324D">
            <w:pPr>
              <w:pStyle w:val="ListParagraph"/>
              <w:numPr>
                <w:ilvl w:val="0"/>
                <w:numId w:val="12"/>
              </w:numPr>
              <w:rPr>
                <w:rFonts w:cs="Arial"/>
                <w:color w:val="000000"/>
              </w:rPr>
            </w:pPr>
            <w:r>
              <w:rPr>
                <w:noProof/>
              </w:rPr>
              <w:drawing>
                <wp:inline distT="0" distB="0" distL="0" distR="0" wp14:anchorId="00DEA09F" wp14:editId="77C4B76B">
                  <wp:extent cx="152400" cy="152400"/>
                  <wp:effectExtent l="0" t="0" r="0" b="0"/>
                  <wp:docPr id="52" name="Picture 1864100599.jpg" descr="1864100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864100599.jpg"/>
                          <pic:cNvPicPr/>
                        </pic:nvPicPr>
                        <pic:blipFill>
                          <a:blip r:embed="rId16"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5dd0caf2c53404027658cadf9f6549ac" w:history="1">
              <w:r w:rsidR="00FE73F2">
                <w:rPr>
                  <w:rStyle w:val="Hyperlink"/>
                  <w:rFonts w:cs="Arial"/>
                  <w:color w:val="000000"/>
                </w:rPr>
                <w:t>Manage Manual PSDS Functionality</w:t>
              </w:r>
            </w:hyperlink>
          </w:p>
        </w:tc>
      </w:tr>
      <w:tr w:rsidR="00A07A81" w:rsidRPr="003F473D" w14:paraId="1B61D629" w14:textId="77777777" w:rsidTr="00A07A81">
        <w:trPr>
          <w:trHeight w:val="410"/>
        </w:trPr>
        <w:tc>
          <w:tcPr>
            <w:tcW w:w="2689" w:type="dxa"/>
            <w:noWrap/>
          </w:tcPr>
          <w:p w14:paraId="315F4EEB" w14:textId="77777777" w:rsidR="001C41D6" w:rsidRDefault="001C41D6" w:rsidP="001C41D6">
            <w:pPr>
              <w:contextualSpacing/>
              <w:rPr>
                <w:rFonts w:cs="Arial"/>
              </w:rPr>
            </w:pPr>
            <w:r>
              <w:rPr>
                <w:rFonts w:cs="Arial"/>
              </w:rPr>
              <w:t xml:space="preserve">PSDS Mode </w:t>
            </w:r>
          </w:p>
          <w:p w14:paraId="30636410" w14:textId="77777777" w:rsidR="00D94B9F" w:rsidRDefault="00D94B9F" w:rsidP="00D94B9F">
            <w:pPr>
              <w:contextualSpacing/>
              <w:rPr>
                <w:rFonts w:cs="Arial"/>
              </w:rPr>
            </w:pPr>
            <w:r>
              <w:rPr>
                <w:rFonts w:cs="Arial"/>
              </w:rPr>
              <w:t>Type:</w:t>
            </w:r>
          </w:p>
          <w:p w14:paraId="700299B8" w14:textId="1A62B418" w:rsidR="001C41D6" w:rsidRDefault="001C41D6" w:rsidP="001C41D6">
            <w:pPr>
              <w:contextualSpacing/>
              <w:rPr>
                <w:rFonts w:cs="Arial"/>
              </w:rPr>
            </w:pPr>
            <w:r>
              <w:rPr>
                <w:noProof/>
              </w:rPr>
              <w:drawing>
                <wp:inline distT="0" distB="0" distL="0" distR="0" wp14:anchorId="50BD84E6" wp14:editId="11A048B2">
                  <wp:extent cx="152400" cy="152400"/>
                  <wp:effectExtent l="0" t="0" r="0" b="0"/>
                  <wp:docPr id="54"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9923d4f2496cdd0f0bf90fe9536b6afc" w:history="1">
              <w:proofErr w:type="spellStart"/>
              <w:r>
                <w:rPr>
                  <w:rStyle w:val="Hyperlink"/>
                  <w:rFonts w:cs="Arial"/>
                </w:rPr>
                <w:t>PSDSMode</w:t>
              </w:r>
              <w:proofErr w:type="spellEnd"/>
            </w:hyperlink>
          </w:p>
        </w:tc>
        <w:tc>
          <w:tcPr>
            <w:tcW w:w="7512" w:type="dxa"/>
            <w:noWrap/>
          </w:tcPr>
          <w:p w14:paraId="2ED014DE" w14:textId="77777777" w:rsidR="0046598F" w:rsidRPr="00275823" w:rsidRDefault="0046598F" w:rsidP="00275823">
            <w:pPr>
              <w:rPr>
                <w:rFonts w:cs="Arial"/>
                <w:color w:val="000000"/>
              </w:rPr>
            </w:pPr>
            <w:r>
              <w:rPr>
                <w:rFonts w:cs="Arial"/>
                <w:color w:val="000000"/>
              </w:rPr>
              <w:t>Sent to:</w:t>
            </w:r>
          </w:p>
          <w:p w14:paraId="7FBD4736" w14:textId="57A3CD6A" w:rsidR="00275823" w:rsidRPr="0046598F" w:rsidRDefault="00275823" w:rsidP="0061324D">
            <w:pPr>
              <w:pStyle w:val="ListParagraph"/>
              <w:numPr>
                <w:ilvl w:val="0"/>
                <w:numId w:val="12"/>
              </w:numPr>
              <w:rPr>
                <w:rFonts w:cs="Arial"/>
                <w:color w:val="000000"/>
              </w:rPr>
            </w:pPr>
            <w:r>
              <w:rPr>
                <w:noProof/>
              </w:rPr>
              <w:drawing>
                <wp:inline distT="0" distB="0" distL="0" distR="0" wp14:anchorId="4D117FAC" wp14:editId="335BCD5D">
                  <wp:extent cx="152400" cy="152400"/>
                  <wp:effectExtent l="0" t="0" r="0" b="0"/>
                  <wp:docPr id="56"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f5dc29255307897c45bdebcb8fd33800" w:history="1">
              <w:r w:rsidR="00FE73F2">
                <w:rPr>
                  <w:rStyle w:val="Hyperlink"/>
                  <w:rFonts w:cs="Arial"/>
                  <w:color w:val="000000"/>
                </w:rPr>
                <w:t>Check Operation Status</w:t>
              </w:r>
            </w:hyperlink>
          </w:p>
        </w:tc>
      </w:tr>
    </w:tbl>
    <w:p w14:paraId="04F44E0F" w14:textId="13919F9F" w:rsidR="00A72B37" w:rsidRDefault="00A72B37" w:rsidP="00A72B37">
      <w:pPr>
        <w:pStyle w:val="Heading4"/>
      </w:pPr>
      <w:r>
        <w:t>Logical</w:t>
      </w:r>
      <w:r w:rsidRPr="00F15706">
        <w:t xml:space="preserve"> Parameters</w:t>
      </w:r>
    </w:p>
    <w:p w14:paraId="2B6349FA" w14:textId="77777777" w:rsidR="00A72B37" w:rsidRPr="007B3137" w:rsidRDefault="00A72B37" w:rsidP="00D97780">
      <w:pPr>
        <w:shd w:val="clear" w:color="auto" w:fill="D6E3BC" w:themeFill="accent3" w:themeFillTint="66"/>
        <w:rPr>
          <w:rStyle w:val="SubtleEmphasis"/>
        </w:rPr>
      </w:pPr>
      <w:r w:rsidRPr="00A428A4">
        <w:rPr>
          <w:rStyle w:val="SubtleEmphasis"/>
          <w:b/>
        </w:rPr>
        <w:t>#Hint</w:t>
      </w:r>
      <w:r w:rsidRPr="007B3137">
        <w:rPr>
          <w:rStyle w:val="SubtleEmphasis"/>
        </w:rPr>
        <w:t xml:space="preserve">: Put requirements for parameters here, which </w:t>
      </w:r>
      <w:r>
        <w:rPr>
          <w:rStyle w:val="SubtleEmphasis"/>
        </w:rPr>
        <w:t>are implemented as</w:t>
      </w:r>
      <w:r w:rsidRPr="007B3137">
        <w:rPr>
          <w:rStyle w:val="SubtleEmphasis"/>
        </w:rPr>
        <w:t xml:space="preserve"> configuration parameters using Method 2 or 3</w:t>
      </w:r>
      <w:r>
        <w:rPr>
          <w:rStyle w:val="SubtleEmphasis"/>
        </w:rPr>
        <w:t xml:space="preserve"> or as parameters for calibration.</w:t>
      </w:r>
    </w:p>
    <w:p w14:paraId="544CC98E" w14:textId="77777777" w:rsidR="00E21515" w:rsidRDefault="00E21515" w:rsidP="00A72B37"/>
    <w:p w14:paraId="2597170C" w14:textId="178B297E" w:rsidR="00A72B37" w:rsidRDefault="00BF7A51" w:rsidP="00A72B37">
      <w:r w:rsidRPr="005067FC">
        <w:rPr>
          <w:i/>
          <w:color w:val="A6A6A6" w:themeColor="background1" w:themeShade="A6"/>
        </w:rPr>
        <w:t>Not supported by MagicDraw report generation.</w:t>
      </w:r>
    </w:p>
    <w:p w14:paraId="305BFBF4" w14:textId="5D6AF5FE" w:rsidR="00822913" w:rsidRDefault="00822913" w:rsidP="00822913">
      <w:pPr>
        <w:pStyle w:val="Heading3"/>
      </w:pPr>
      <w:bookmarkStart w:id="96" w:name="_Toc66359208"/>
      <w:r>
        <w:t>Function Modeling</w:t>
      </w:r>
      <w:bookmarkEnd w:id="96"/>
    </w:p>
    <w:p w14:paraId="53DD9C40" w14:textId="77777777" w:rsidR="00C31FB7" w:rsidRPr="00C31FB7" w:rsidRDefault="003760BF" w:rsidP="007D0044">
      <w:pPr>
        <w:shd w:val="clear" w:color="auto" w:fill="D6E3BC" w:themeFill="accent3" w:themeFillTint="66"/>
        <w:rPr>
          <w:rStyle w:val="SubtleEmphasis"/>
        </w:rPr>
      </w:pPr>
      <w:r w:rsidRPr="007E0C44">
        <w:rPr>
          <w:rStyle w:val="SubtleEmphasis"/>
          <w:b/>
        </w:rPr>
        <w:t>#Classification</w:t>
      </w:r>
      <w:r w:rsidR="00C31FB7">
        <w:rPr>
          <w:rStyle w:val="SubtleEmphasis"/>
          <w:b/>
        </w:rPr>
        <w:t xml:space="preserve">: </w:t>
      </w:r>
      <w:r w:rsidR="00C31FB7" w:rsidRPr="00C31FB7">
        <w:rPr>
          <w:rStyle w:val="SubtleEmphasis"/>
        </w:rPr>
        <w:t>Mandatory</w:t>
      </w:r>
    </w:p>
    <w:p w14:paraId="77C03091" w14:textId="77777777" w:rsidR="003760BF" w:rsidRDefault="00C31FB7" w:rsidP="007D0044">
      <w:pPr>
        <w:shd w:val="clear" w:color="auto" w:fill="D6E3BC" w:themeFill="accent3" w:themeFillTint="66"/>
        <w:rPr>
          <w:rStyle w:val="SubtleEmphasis"/>
        </w:rPr>
      </w:pPr>
      <w:r>
        <w:rPr>
          <w:rStyle w:val="SubtleEmphasis"/>
          <w:b/>
        </w:rPr>
        <w:t>#Hint</w:t>
      </w:r>
      <w:r w:rsidR="003760BF" w:rsidRPr="007E0C44">
        <w:rPr>
          <w:rStyle w:val="SubtleEmphasis"/>
          <w:b/>
        </w:rPr>
        <w:t>:</w:t>
      </w:r>
      <w:r w:rsidR="003760BF" w:rsidRPr="007E0C44">
        <w:rPr>
          <w:rStyle w:val="SubtleEmphasis"/>
        </w:rPr>
        <w:t xml:space="preserve"> </w:t>
      </w:r>
      <w:r w:rsidR="003760BF">
        <w:rPr>
          <w:rStyle w:val="SubtleEmphasis"/>
        </w:rPr>
        <w:t xml:space="preserve">Typical modeling artifacts in this section are State Machines, Activity Diagrams / Flow Charts, </w:t>
      </w:r>
      <w:r w:rsidR="00EF5443">
        <w:rPr>
          <w:rStyle w:val="SubtleEmphasis"/>
        </w:rPr>
        <w:t xml:space="preserve">Decision Tables, and possibly Sequence Diagrams, </w:t>
      </w:r>
      <w:r w:rsidR="003760BF">
        <w:rPr>
          <w:rStyle w:val="SubtleEmphasis"/>
        </w:rPr>
        <w:t>which can all be used as techniques to analyze the function requirements.</w:t>
      </w:r>
    </w:p>
    <w:p w14:paraId="23142B68" w14:textId="420C4D66" w:rsidR="00EF5443" w:rsidRPr="00C37F5C" w:rsidRDefault="00EF5443" w:rsidP="007D0044">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38" w:history="1">
        <w:r w:rsidRPr="00EF5443">
          <w:rPr>
            <w:rStyle w:val="SubtleEmphasis"/>
            <w:color w:val="0000FF"/>
          </w:rPr>
          <w:t>RE Wiki – Analyze / Model Requirements</w:t>
        </w:r>
      </w:hyperlink>
    </w:p>
    <w:p w14:paraId="5754D736" w14:textId="77777777" w:rsidR="00E21515" w:rsidRPr="00C75AE5" w:rsidRDefault="00E21515" w:rsidP="00EF5443"/>
    <w:p w14:paraId="2B23F983" w14:textId="2ED36FD4" w:rsidR="002D15F6" w:rsidRDefault="002D15F6" w:rsidP="0061324D">
      <w:pPr>
        <w:pStyle w:val="Heading4"/>
        <w:numPr>
          <w:ilvl w:val="3"/>
          <w:numId w:val="4"/>
        </w:numPr>
      </w:pPr>
      <w:r>
        <w:t>Use Cases</w:t>
      </w:r>
    </w:p>
    <w:p w14:paraId="1E27DF33" w14:textId="77777777" w:rsidR="002D15F6" w:rsidRPr="00C31FB7" w:rsidRDefault="002D15F6"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Pr>
          <w:rStyle w:val="SubtleEmphasis"/>
        </w:rPr>
        <w:t>Infotainment Only (remove section, if not used)</w:t>
      </w:r>
    </w:p>
    <w:p w14:paraId="7AAA5B60" w14:textId="77777777" w:rsidR="002D15F6" w:rsidRDefault="002D15F6" w:rsidP="007D0044">
      <w:pPr>
        <w:shd w:val="clear" w:color="auto" w:fill="D6E3BC" w:themeFill="accent3" w:themeFillTint="66"/>
        <w:rPr>
          <w:rStyle w:val="SubtleEmphasis"/>
        </w:rPr>
      </w:pPr>
      <w:r w:rsidRPr="007E0C44">
        <w:rPr>
          <w:rStyle w:val="SubtleEmphasis"/>
          <w:b/>
        </w:rPr>
        <w:t>#Hint:</w:t>
      </w:r>
      <w:r w:rsidRPr="007E0C44">
        <w:rPr>
          <w:rStyle w:val="SubtleEmphasis"/>
        </w:rPr>
        <w:t xml:space="preserve"> </w:t>
      </w:r>
      <w:r>
        <w:rPr>
          <w:rStyle w:val="SubtleEmphasis"/>
        </w:rPr>
        <w:t>Some Domains (e.g. Infotainment) use not only Customer Use Cases (in the Feature Doc</w:t>
      </w:r>
      <w:proofErr w:type="gramStart"/>
      <w:r>
        <w:rPr>
          <w:rStyle w:val="SubtleEmphasis"/>
        </w:rPr>
        <w:t>), but</w:t>
      </w:r>
      <w:proofErr w:type="gramEnd"/>
      <w:r>
        <w:rPr>
          <w:rStyle w:val="SubtleEmphasis"/>
        </w:rPr>
        <w:t xml:space="preserve"> refine Use Case descriptions down to function level. In general, the RE approach encourages the use of Use Cases on Feature Level but not on Function Level. Activity Diagrams are a more suitable way to express the same on Function Level.</w:t>
      </w:r>
    </w:p>
    <w:p w14:paraId="74806663" w14:textId="77777777" w:rsidR="002D15F6" w:rsidRDefault="002D15F6" w:rsidP="007D0044">
      <w:pPr>
        <w:shd w:val="clear" w:color="auto" w:fill="D6E3BC" w:themeFill="accent3" w:themeFillTint="66"/>
        <w:rPr>
          <w:rStyle w:val="SubtleEmphasis"/>
        </w:rPr>
      </w:pPr>
      <w:r w:rsidRPr="00C37F5C">
        <w:rPr>
          <w:rStyle w:val="SubtleEmphasis"/>
          <w:b/>
        </w:rPr>
        <w:t>#Links:</w:t>
      </w:r>
      <w:r w:rsidRPr="00347A88">
        <w:rPr>
          <w:rStyle w:val="SubtleEmphasis"/>
        </w:rPr>
        <w:t xml:space="preserve"> </w:t>
      </w:r>
      <w:r>
        <w:rPr>
          <w:rStyle w:val="SubtleEmphasis"/>
        </w:rPr>
        <w:t>Infotainment – “Harmony Systems Engineering” Approach</w:t>
      </w:r>
    </w:p>
    <w:p w14:paraId="622AB061" w14:textId="77777777" w:rsidR="00E21515" w:rsidRDefault="00E21515" w:rsidP="002D15F6"/>
    <w:p w14:paraId="70ED3B94"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8138032" w14:textId="14C849AB" w:rsidR="002D15F6" w:rsidRDefault="002D15F6" w:rsidP="0061324D">
      <w:pPr>
        <w:pStyle w:val="Heading4"/>
        <w:numPr>
          <w:ilvl w:val="3"/>
          <w:numId w:val="4"/>
        </w:numPr>
      </w:pPr>
      <w:r>
        <w:t>State Charts / Activity Diagrams / Sequence Diagrams / Decision Tables</w:t>
      </w:r>
    </w:p>
    <w:p w14:paraId="7F29D980" w14:textId="77777777" w:rsidR="002D15F6" w:rsidRPr="00C31FB7" w:rsidRDefault="002D15F6" w:rsidP="007D0044">
      <w:pPr>
        <w:shd w:val="clear" w:color="auto" w:fill="D6E3BC" w:themeFill="accent3" w:themeFillTint="66"/>
        <w:rPr>
          <w:rStyle w:val="SubtleEmphasis"/>
        </w:rPr>
      </w:pPr>
      <w:r w:rsidRPr="007E0C44">
        <w:rPr>
          <w:rStyle w:val="SubtleEmphasis"/>
          <w:b/>
        </w:rPr>
        <w:t>#Classification</w:t>
      </w:r>
      <w:r>
        <w:rPr>
          <w:rStyle w:val="SubtleEmphasis"/>
          <w:b/>
        </w:rPr>
        <w:t xml:space="preserve">: </w:t>
      </w:r>
      <w:r w:rsidRPr="00C31FB7">
        <w:rPr>
          <w:rStyle w:val="SubtleEmphasis"/>
        </w:rPr>
        <w:t>Mandatory</w:t>
      </w:r>
    </w:p>
    <w:p w14:paraId="0389ED74" w14:textId="77777777" w:rsidR="002D15F6" w:rsidRDefault="002D15F6" w:rsidP="007D0044">
      <w:pPr>
        <w:shd w:val="clear" w:color="auto" w:fill="D6E3BC" w:themeFill="accent3" w:themeFillTint="66"/>
        <w:rPr>
          <w:rStyle w:val="SubtleEmphasis"/>
        </w:rPr>
      </w:pPr>
      <w:r>
        <w:rPr>
          <w:rStyle w:val="SubtleEmphasis"/>
          <w:b/>
        </w:rPr>
        <w:t>#Hint</w:t>
      </w:r>
      <w:r w:rsidRPr="007E0C44">
        <w:rPr>
          <w:rStyle w:val="SubtleEmphasis"/>
          <w:b/>
        </w:rPr>
        <w:t>:</w:t>
      </w:r>
      <w:r w:rsidRPr="007E0C44">
        <w:rPr>
          <w:rStyle w:val="SubtleEmphasis"/>
        </w:rPr>
        <w:t xml:space="preserve"> </w:t>
      </w:r>
      <w:r>
        <w:rPr>
          <w:rStyle w:val="SubtleEmphasis"/>
        </w:rPr>
        <w:t>It is highly recommended to use at least one of the following modeling techniques for modeling and analyzing the Function behavior and derived requirements</w:t>
      </w:r>
      <w:r w:rsidR="00E63E00">
        <w:rPr>
          <w:rStyle w:val="SubtleEmphasis"/>
        </w:rPr>
        <w:t xml:space="preserve"> (refer to sample diagrams below)</w:t>
      </w:r>
      <w:r>
        <w:rPr>
          <w:rStyle w:val="SubtleEmphasis"/>
        </w:rPr>
        <w:t>:</w:t>
      </w:r>
    </w:p>
    <w:p w14:paraId="5D67289F" w14:textId="77777777" w:rsidR="002D15F6" w:rsidRDefault="002D15F6" w:rsidP="007D0044">
      <w:pPr>
        <w:shd w:val="clear" w:color="auto" w:fill="D6E3BC" w:themeFill="accent3" w:themeFillTint="66"/>
        <w:ind w:firstLine="720"/>
        <w:rPr>
          <w:rStyle w:val="SubtleEmphasis"/>
        </w:rPr>
      </w:pPr>
      <w:r>
        <w:rPr>
          <w:rStyle w:val="SubtleEmphasis"/>
        </w:rPr>
        <w:t xml:space="preserve">State Machines, Activity Diagrams / Flow Charts, </w:t>
      </w:r>
      <w:r w:rsidR="00C17891">
        <w:rPr>
          <w:rStyle w:val="SubtleEmphasis"/>
        </w:rPr>
        <w:t xml:space="preserve">or </w:t>
      </w:r>
      <w:r>
        <w:rPr>
          <w:rStyle w:val="SubtleEmphasis"/>
        </w:rPr>
        <w:t>Decision Tables</w:t>
      </w:r>
    </w:p>
    <w:p w14:paraId="598E3F6A" w14:textId="77777777" w:rsidR="002D15F6" w:rsidRDefault="002D15F6" w:rsidP="007D0044">
      <w:pPr>
        <w:shd w:val="clear" w:color="auto" w:fill="D6E3BC" w:themeFill="accent3" w:themeFillTint="66"/>
        <w:rPr>
          <w:rStyle w:val="SubtleEmphasis"/>
        </w:rPr>
      </w:pPr>
      <w:r>
        <w:rPr>
          <w:rStyle w:val="SubtleEmphasis"/>
        </w:rPr>
        <w:t>Optionally</w:t>
      </w:r>
      <w:r w:rsidR="00C17891">
        <w:rPr>
          <w:rStyle w:val="SubtleEmphasis"/>
        </w:rPr>
        <w:t>,</w:t>
      </w:r>
      <w:r>
        <w:rPr>
          <w:rStyle w:val="SubtleEmphasis"/>
        </w:rPr>
        <w:t xml:space="preserve"> Sequence Diagrams might help</w:t>
      </w:r>
      <w:r w:rsidR="00C17891">
        <w:rPr>
          <w:rStyle w:val="SubtleEmphasis"/>
        </w:rPr>
        <w:t xml:space="preserve"> to</w:t>
      </w:r>
      <w:r>
        <w:rPr>
          <w:rStyle w:val="SubtleEmphasis"/>
        </w:rPr>
        <w:t xml:space="preserve"> analyze the interaction between Functions.</w:t>
      </w:r>
    </w:p>
    <w:p w14:paraId="4123B5AD" w14:textId="6D021F7D" w:rsidR="002D15F6" w:rsidRPr="00C37F5C" w:rsidRDefault="002D15F6" w:rsidP="007D0044">
      <w:pPr>
        <w:shd w:val="clear" w:color="auto" w:fill="D6E3BC" w:themeFill="accent3" w:themeFillTint="66"/>
        <w:rPr>
          <w:rStyle w:val="SubtleEmphasis"/>
          <w:rFonts w:cs="Arial"/>
        </w:rPr>
      </w:pPr>
      <w:r w:rsidRPr="00C37F5C">
        <w:rPr>
          <w:rStyle w:val="SubtleEmphasis"/>
          <w:b/>
        </w:rPr>
        <w:t>#Links:</w:t>
      </w:r>
      <w:r w:rsidRPr="00347A88">
        <w:rPr>
          <w:rStyle w:val="SubtleEmphasis"/>
        </w:rPr>
        <w:t xml:space="preserve"> </w:t>
      </w:r>
      <w:r>
        <w:rPr>
          <w:rStyle w:val="SubtleEmphasis"/>
          <w:rFonts w:cs="Arial"/>
        </w:rPr>
        <w:t>Analyze / Model Requirements</w:t>
      </w:r>
      <w:r w:rsidRPr="00C37F5C">
        <w:rPr>
          <w:rStyle w:val="SubtleEmphasis"/>
          <w:rFonts w:cs="Arial"/>
        </w:rPr>
        <w:t>:</w:t>
      </w:r>
      <w:r w:rsidRPr="00C37F5C">
        <w:rPr>
          <w:rStyle w:val="SubtleEmphasis"/>
          <w:rFonts w:cs="Arial"/>
          <w:color w:val="0000FF"/>
        </w:rPr>
        <w:t xml:space="preserve"> </w:t>
      </w:r>
      <w:hyperlink r:id="rId39" w:history="1">
        <w:r w:rsidRPr="00EF5443">
          <w:rPr>
            <w:rStyle w:val="SubtleEmphasis"/>
            <w:color w:val="0000FF"/>
          </w:rPr>
          <w:t>RE Wiki – Analyze / Model Requirements</w:t>
        </w:r>
      </w:hyperlink>
    </w:p>
    <w:p w14:paraId="11FD8478" w14:textId="057EEBA9" w:rsidR="002D15F6" w:rsidRDefault="002D15F6" w:rsidP="007D0044">
      <w:pPr>
        <w:shd w:val="clear" w:color="auto" w:fill="D6E3BC" w:themeFill="accent3" w:themeFillTint="66"/>
        <w:ind w:firstLine="720"/>
        <w:rPr>
          <w:rStyle w:val="SubtleEmphasis"/>
          <w:rFonts w:cs="Arial"/>
          <w:color w:val="0000FF"/>
        </w:rPr>
      </w:pPr>
      <w:r>
        <w:rPr>
          <w:rStyle w:val="SubtleEmphasis"/>
          <w:rFonts w:cs="Arial"/>
        </w:rPr>
        <w:t>State Charts</w:t>
      </w:r>
      <w:r w:rsidRPr="00C37F5C">
        <w:rPr>
          <w:rStyle w:val="SubtleEmphasis"/>
          <w:rFonts w:cs="Arial"/>
        </w:rPr>
        <w:t xml:space="preserve"> </w:t>
      </w:r>
      <w:hyperlink r:id="rId40" w:history="1">
        <w:r w:rsidRPr="00C37F5C">
          <w:rPr>
            <w:rStyle w:val="SubtleEmphasis"/>
            <w:rFonts w:cs="Arial"/>
            <w:color w:val="0000FF"/>
          </w:rPr>
          <w:t xml:space="preserve">RE Wiki </w:t>
        </w:r>
        <w:r>
          <w:rPr>
            <w:rStyle w:val="SubtleEmphasis"/>
            <w:rFonts w:cs="Arial"/>
            <w:color w:val="0000FF"/>
          </w:rPr>
          <w:t>–</w:t>
        </w:r>
        <w:r w:rsidRPr="00C37F5C">
          <w:rPr>
            <w:rStyle w:val="SubtleEmphasis"/>
            <w:rFonts w:cs="Arial"/>
            <w:color w:val="0000FF"/>
          </w:rPr>
          <w:t xml:space="preserve"> </w:t>
        </w:r>
        <w:r>
          <w:rPr>
            <w:rStyle w:val="SubtleEmphasis"/>
            <w:rFonts w:cs="Arial"/>
            <w:color w:val="0000FF"/>
          </w:rPr>
          <w:t>State Charts</w:t>
        </w:r>
      </w:hyperlink>
    </w:p>
    <w:p w14:paraId="45CFA22C" w14:textId="7516788B" w:rsidR="002D15F6" w:rsidRDefault="002D15F6" w:rsidP="007D0044">
      <w:pPr>
        <w:shd w:val="clear" w:color="auto" w:fill="D6E3BC" w:themeFill="accent3" w:themeFillTint="66"/>
        <w:ind w:firstLine="720"/>
        <w:rPr>
          <w:rStyle w:val="Hyperlink"/>
        </w:rPr>
      </w:pPr>
      <w:r>
        <w:rPr>
          <w:rStyle w:val="SubtleEmphasis"/>
          <w:rFonts w:cs="Arial"/>
        </w:rPr>
        <w:t>Activity Diagrams</w:t>
      </w:r>
      <w:r w:rsidRPr="00C37F5C">
        <w:rPr>
          <w:rStyle w:val="SubtleEmphasis"/>
          <w:rFonts w:cs="Arial"/>
        </w:rPr>
        <w:t>:</w:t>
      </w:r>
      <w:r w:rsidRPr="00C37F5C">
        <w:rPr>
          <w:rStyle w:val="SubtleEmphasis"/>
          <w:rFonts w:cs="Arial"/>
          <w:color w:val="0000FF"/>
        </w:rPr>
        <w:t xml:space="preserve"> </w:t>
      </w:r>
      <w:hyperlink r:id="rId41" w:history="1">
        <w:r w:rsidRPr="00EF5443">
          <w:rPr>
            <w:rStyle w:val="SubtleEmphasis"/>
            <w:color w:val="0000FF"/>
          </w:rPr>
          <w:t>RE Wiki – Activity Diagram</w:t>
        </w:r>
      </w:hyperlink>
      <w:r>
        <w:rPr>
          <w:rStyle w:val="SubtleEmphasis"/>
          <w:color w:val="0000FF"/>
        </w:rPr>
        <w:t xml:space="preserve">, </w:t>
      </w:r>
      <w:hyperlink r:id="rId42" w:history="1">
        <w:proofErr w:type="spellStart"/>
        <w:r w:rsidRPr="001134B9">
          <w:rPr>
            <w:rStyle w:val="Hyperlink"/>
          </w:rPr>
          <w:t>SysML</w:t>
        </w:r>
        <w:proofErr w:type="spellEnd"/>
        <w:r w:rsidRPr="001134B9">
          <w:rPr>
            <w:rStyle w:val="Hyperlink"/>
          </w:rPr>
          <w:t xml:space="preserve"> User Group – Activity Diagram Basics</w:t>
        </w:r>
      </w:hyperlink>
    </w:p>
    <w:p w14:paraId="498D3CC3" w14:textId="093CDFBE" w:rsidR="002D15F6" w:rsidRPr="00EF5443" w:rsidRDefault="002D15F6" w:rsidP="007D0044">
      <w:pPr>
        <w:shd w:val="clear" w:color="auto" w:fill="D6E3BC" w:themeFill="accent3" w:themeFillTint="66"/>
        <w:ind w:firstLine="720"/>
        <w:rPr>
          <w:rStyle w:val="SubtleEmphasis"/>
          <w:rFonts w:cs="Arial"/>
        </w:rPr>
      </w:pPr>
      <w:r>
        <w:rPr>
          <w:rStyle w:val="SubtleEmphasis"/>
          <w:rFonts w:cs="Arial"/>
        </w:rPr>
        <w:t xml:space="preserve">Sequence Diagrams: </w:t>
      </w:r>
      <w:hyperlink r:id="rId43" w:history="1">
        <w:r w:rsidRPr="00EF5443">
          <w:rPr>
            <w:rStyle w:val="SubtleEmphasis"/>
            <w:color w:val="0000FF"/>
          </w:rPr>
          <w:t>RE Wiki – Sequence Chart</w:t>
        </w:r>
      </w:hyperlink>
      <w:r>
        <w:rPr>
          <w:rStyle w:val="SubtleEmphasis"/>
          <w:color w:val="0000FF"/>
        </w:rPr>
        <w:t xml:space="preserve">, </w:t>
      </w:r>
      <w:hyperlink r:id="rId44" w:history="1">
        <w:proofErr w:type="spellStart"/>
        <w:r w:rsidRPr="001134B9">
          <w:rPr>
            <w:rStyle w:val="Hyperlink"/>
          </w:rPr>
          <w:t>SysML</w:t>
        </w:r>
        <w:proofErr w:type="spellEnd"/>
        <w:r w:rsidRPr="001134B9">
          <w:rPr>
            <w:rStyle w:val="Hyperlink"/>
          </w:rPr>
          <w:t xml:space="preserve"> User Group – Sequence Diagram Basics</w:t>
        </w:r>
      </w:hyperlink>
    </w:p>
    <w:p w14:paraId="210FC1D6" w14:textId="77777777" w:rsidR="00E21515" w:rsidRDefault="00E21515" w:rsidP="002D15F6"/>
    <w:p w14:paraId="5E7D71E6" w14:textId="77777777" w:rsidR="00A7465B" w:rsidRDefault="00A7465B" w:rsidP="00A7465B">
      <w:pPr>
        <w:contextualSpacing/>
        <w:jc w:val="center"/>
      </w:pPr>
      <w:r>
        <w:rPr>
          <w:noProof/>
        </w:rPr>
        <w:lastRenderedPageBreak/>
        <w:drawing>
          <wp:inline distT="0" distB="0" distL="0" distR="0" wp14:anchorId="63E2477E" wp14:editId="7ADD9D63">
            <wp:extent cx="6466204" cy="3257019"/>
            <wp:effectExtent l="0" t="0" r="0" b="0"/>
            <wp:docPr id="58" name="Picture 1953250086.jpg" descr="1953250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953250086.jpg"/>
                    <pic:cNvPicPr/>
                  </pic:nvPicPr>
                  <pic:blipFill>
                    <a:blip r:embed="rId45" cstate="print"/>
                    <a:stretch>
                      <a:fillRect/>
                    </a:stretch>
                  </pic:blipFill>
                  <pic:spPr>
                    <a:xfrm>
                      <a:off x="0" y="0"/>
                      <a:ext cx="6466204" cy="3257019"/>
                    </a:xfrm>
                    <a:prstGeom prst="rect">
                      <a:avLst/>
                    </a:prstGeom>
                  </pic:spPr>
                </pic:pic>
              </a:graphicData>
            </a:graphic>
          </wp:inline>
        </w:drawing>
      </w:r>
    </w:p>
    <w:p w14:paraId="1605F18A" w14:textId="45A428C5" w:rsidR="000A30CD" w:rsidRPr="00294100" w:rsidRDefault="00A7465B" w:rsidP="000A30CD">
      <w:pPr>
        <w:pStyle w:val="Caption"/>
      </w:pPr>
      <w:bookmarkStart w:id="97" w:name="_Toc515373318"/>
      <w:bookmarkStart w:id="98" w:name="_Toc66359253"/>
      <w:r w:rsidRPr="00BD03E8">
        <w:t xml:space="preserve">Figure </w:t>
      </w:r>
      <w:r w:rsidR="00DD3AC4">
        <w:fldChar w:fldCharType="begin"/>
      </w:r>
      <w:r w:rsidR="00DD3AC4">
        <w:instrText xml:space="preserve"> SEQ Figure \* ARABIC </w:instrText>
      </w:r>
      <w:r w:rsidR="00DD3AC4">
        <w:fldChar w:fldCharType="separate"/>
      </w:r>
      <w:r w:rsidR="00323890">
        <w:rPr>
          <w:noProof/>
        </w:rPr>
        <w:t>3</w:t>
      </w:r>
      <w:r w:rsidR="00DD3AC4">
        <w:rPr>
          <w:noProof/>
        </w:rPr>
        <w:fldChar w:fldCharType="end"/>
      </w:r>
      <w:r w:rsidRPr="00BD03E8">
        <w:t>:</w:t>
      </w:r>
      <w:bookmarkEnd w:id="97"/>
      <w:r w:rsidR="00501DFF">
        <w:t xml:space="preserve"> </w:t>
      </w:r>
      <w:r w:rsidR="000A30CD" w:rsidRPr="00294100">
        <w:t>Detect User Request</w:t>
      </w:r>
      <w:bookmarkEnd w:id="98"/>
    </w:p>
    <w:p w14:paraId="09D37D1D" w14:textId="77777777" w:rsidR="000A30CD" w:rsidRPr="000A30CD" w:rsidRDefault="000A30CD" w:rsidP="000A30CD"/>
    <w:p w14:paraId="2050B6EE" w14:textId="77777777" w:rsidR="00A7465B" w:rsidRPr="00834E12" w:rsidRDefault="00A7465B" w:rsidP="00A7465B"/>
    <w:p w14:paraId="32198543" w14:textId="679594AB" w:rsidR="00F15706" w:rsidRDefault="00DA0800" w:rsidP="00822913">
      <w:pPr>
        <w:pStyle w:val="Heading3"/>
      </w:pPr>
      <w:bookmarkStart w:id="99" w:name="_Toc66359209"/>
      <w:r>
        <w:t>Function Requirements</w:t>
      </w:r>
      <w:bookmarkEnd w:id="99"/>
    </w:p>
    <w:p w14:paraId="3D6EDA4D" w14:textId="020B0506" w:rsidR="00747C6B" w:rsidRDefault="00747C6B" w:rsidP="007D0044">
      <w:pPr>
        <w:shd w:val="clear" w:color="auto" w:fill="D6E3BC" w:themeFill="accent3" w:themeFillTint="66"/>
        <w:rPr>
          <w:rStyle w:val="Hyperlink"/>
          <w:i/>
          <w:iCs/>
        </w:rPr>
      </w:pPr>
      <w:r w:rsidRPr="00347A88">
        <w:rPr>
          <w:rStyle w:val="SubtleEmphasis"/>
        </w:rPr>
        <w:t xml:space="preserve">#Link: </w:t>
      </w:r>
      <w:hyperlink r:id="rId46" w:history="1">
        <w:r w:rsidR="00137F46" w:rsidRPr="00954A43">
          <w:rPr>
            <w:rStyle w:val="Hyperlink"/>
            <w:i/>
            <w:iCs/>
          </w:rPr>
          <w:t>RE Wiki – How to write good requirements</w:t>
        </w:r>
      </w:hyperlink>
    </w:p>
    <w:p w14:paraId="1E245216" w14:textId="64E00392" w:rsidR="00F15706" w:rsidRDefault="00F15706" w:rsidP="00783BCF">
      <w:pPr>
        <w:pStyle w:val="Heading4"/>
      </w:pPr>
      <w:bookmarkStart w:id="100" w:name="_Toc417661290"/>
      <w:r>
        <w:t>Functional Requirements</w:t>
      </w:r>
      <w:bookmarkEnd w:id="100"/>
    </w:p>
    <w:p w14:paraId="726DE111" w14:textId="6D5B880C" w:rsidR="001C63DD" w:rsidRDefault="001C63DD" w:rsidP="007D0044">
      <w:pPr>
        <w:shd w:val="clear" w:color="auto" w:fill="D6E3BC" w:themeFill="accent3" w:themeFillTint="66"/>
        <w:rPr>
          <w:rStyle w:val="SubtleEmphasis"/>
        </w:rPr>
      </w:pPr>
      <w:r w:rsidRPr="007E0C44">
        <w:rPr>
          <w:b/>
          <w:i/>
          <w:color w:val="808080" w:themeColor="background1" w:themeShade="80"/>
        </w:rPr>
        <w:t>#Hint:</w:t>
      </w:r>
      <w:r>
        <w:rPr>
          <w:i/>
          <w:color w:val="808080" w:themeColor="background1" w:themeShade="80"/>
        </w:rPr>
        <w:t xml:space="preserve"> </w:t>
      </w:r>
      <w:r w:rsidRPr="00400BE3">
        <w:rPr>
          <w:i/>
          <w:color w:val="808080" w:themeColor="background1" w:themeShade="80"/>
        </w:rPr>
        <w:t xml:space="preserve">Please </w:t>
      </w:r>
      <w:r>
        <w:rPr>
          <w:i/>
          <w:color w:val="808080" w:themeColor="background1" w:themeShade="80"/>
        </w:rPr>
        <w:t>also consider specific situations like Initialization (Startup) and Deinitialization (Shutdown) apart from Normal Operation and Error Handling.</w:t>
      </w:r>
      <w:r w:rsidR="00137F46">
        <w:rPr>
          <w:i/>
          <w:color w:val="808080" w:themeColor="background1" w:themeShade="80"/>
        </w:rPr>
        <w:t xml:space="preserve"> </w:t>
      </w:r>
      <w:r w:rsidR="00893FC4">
        <w:rPr>
          <w:i/>
          <w:color w:val="808080" w:themeColor="background1" w:themeShade="80"/>
        </w:rPr>
        <w:t>E.g. a</w:t>
      </w:r>
      <w:r w:rsidR="00137F46" w:rsidRPr="007B3137">
        <w:rPr>
          <w:rStyle w:val="SubtleEmphasis"/>
        </w:rPr>
        <w:t xml:space="preserve"> state chart </w:t>
      </w:r>
      <w:r w:rsidR="00893FC4">
        <w:rPr>
          <w:rStyle w:val="SubtleEmphasis"/>
        </w:rPr>
        <w:t xml:space="preserve">or activity diagram </w:t>
      </w:r>
      <w:r w:rsidR="00137F46" w:rsidRPr="007B3137">
        <w:rPr>
          <w:rStyle w:val="SubtleEmphasis"/>
        </w:rPr>
        <w:t>might help for better understanding.</w:t>
      </w:r>
    </w:p>
    <w:p w14:paraId="7C604986" w14:textId="77777777" w:rsidR="006E54B3" w:rsidRDefault="00F15706" w:rsidP="006E54B3">
      <w:pPr>
        <w:pStyle w:val="Heading5"/>
      </w:pPr>
      <w:bookmarkStart w:id="101" w:name="_Toc417661292"/>
      <w:r>
        <w:t>Normal Operation</w:t>
      </w:r>
      <w:bookmarkEnd w:id="101"/>
    </w:p>
    <w:p w14:paraId="54C4A3E5" w14:textId="42E49B80" w:rsidR="005961D3" w:rsidRDefault="005961D3" w:rsidP="00BB6A63"/>
    <w:p w14:paraId="4C2B55BD" w14:textId="4EEF1CDC" w:rsidR="005961D3" w:rsidRDefault="005961D3" w:rsidP="005961D3">
      <w:pPr>
        <w:rPr>
          <w:color w:val="A6A6A6" w:themeColor="background1" w:themeShade="A6"/>
        </w:rPr>
      </w:pPr>
      <w:r>
        <w:rPr>
          <w:color w:val="A6A6A6" w:themeColor="background1" w:themeShade="A6"/>
        </w:rPr>
        <w:t>No Normal Operation Requirements specified.</w:t>
      </w:r>
    </w:p>
    <w:p w14:paraId="14897AC4" w14:textId="059B2564" w:rsidR="00F15706" w:rsidRDefault="00F15706" w:rsidP="00783BCF">
      <w:pPr>
        <w:pStyle w:val="Heading5"/>
      </w:pPr>
      <w:bookmarkStart w:id="102" w:name="_Toc417661294"/>
      <w:r>
        <w:t>Error Handling</w:t>
      </w:r>
      <w:bookmarkEnd w:id="102"/>
    </w:p>
    <w:p w14:paraId="79375CA9" w14:textId="77777777" w:rsidR="00771D5B" w:rsidRPr="00400BE3" w:rsidRDefault="00B052E2" w:rsidP="007D004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w:t>
      </w:r>
      <w:r w:rsidR="00461D70" w:rsidRPr="00400BE3">
        <w:rPr>
          <w:i/>
          <w:color w:val="808080" w:themeColor="background1" w:themeShade="80"/>
        </w:rPr>
        <w:t xml:space="preserve">FMEA counter measures </w:t>
      </w:r>
      <w:r w:rsidR="00393549">
        <w:rPr>
          <w:i/>
          <w:color w:val="808080" w:themeColor="background1" w:themeShade="80"/>
        </w:rPr>
        <w:t>could be considered as</w:t>
      </w:r>
      <w:r w:rsidR="00461D70" w:rsidRPr="00400BE3">
        <w:rPr>
          <w:i/>
          <w:color w:val="808080" w:themeColor="background1" w:themeShade="80"/>
        </w:rPr>
        <w:t xml:space="preserve"> requirements in this chapter</w:t>
      </w:r>
    </w:p>
    <w:p w14:paraId="324E38B0" w14:textId="77777777" w:rsidR="00E21515" w:rsidRDefault="00E21515" w:rsidP="00BB6A63"/>
    <w:p w14:paraId="3A8CC824" w14:textId="57432C5B" w:rsidR="005961D3" w:rsidRDefault="005961D3" w:rsidP="005961D3">
      <w:pPr>
        <w:rPr>
          <w:color w:val="A6A6A6" w:themeColor="background1" w:themeShade="A6"/>
        </w:rPr>
      </w:pPr>
      <w:r>
        <w:rPr>
          <w:color w:val="A6A6A6" w:themeColor="background1" w:themeShade="A6"/>
        </w:rPr>
        <w:t>No Error Handling Requirements specified.</w:t>
      </w:r>
    </w:p>
    <w:p w14:paraId="540ACD44" w14:textId="4669130A" w:rsidR="00DD7D94" w:rsidRDefault="00DD7D94" w:rsidP="00DD7D94">
      <w:pPr>
        <w:pStyle w:val="Heading4"/>
      </w:pPr>
      <w:r>
        <w:t>Non-Functional Requirements</w:t>
      </w:r>
    </w:p>
    <w:p w14:paraId="3D717D2C" w14:textId="77777777" w:rsidR="00DD7D94" w:rsidRPr="00400BE3" w:rsidRDefault="00DD7D94" w:rsidP="007D0044">
      <w:pPr>
        <w:shd w:val="clear" w:color="auto" w:fill="D6E3BC" w:themeFill="accent3" w:themeFillTint="66"/>
        <w:rPr>
          <w:i/>
          <w:color w:val="808080" w:themeColor="background1" w:themeShade="80"/>
        </w:rPr>
      </w:pPr>
      <w:r w:rsidRPr="007E0C44">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or reliability (e.g. mean time between failure) could be specified in this section.</w:t>
      </w:r>
    </w:p>
    <w:p w14:paraId="69D48114" w14:textId="77777777" w:rsidR="00E21515" w:rsidRDefault="00E21515" w:rsidP="00BB6A63"/>
    <w:p w14:paraId="66E51484" w14:textId="1D163785" w:rsidR="005961D3" w:rsidRDefault="005961D3" w:rsidP="005961D3">
      <w:pPr>
        <w:rPr>
          <w:color w:val="A6A6A6" w:themeColor="background1" w:themeShade="A6"/>
        </w:rPr>
      </w:pPr>
      <w:r>
        <w:rPr>
          <w:color w:val="A6A6A6" w:themeColor="background1" w:themeShade="A6"/>
        </w:rPr>
        <w:t>No Non-Functional Requirements specified.</w:t>
      </w:r>
    </w:p>
    <w:p w14:paraId="20664B4E" w14:textId="5816F253" w:rsidR="00DF462B" w:rsidRDefault="00427220" w:rsidP="00DF462B">
      <w:pPr>
        <w:pStyle w:val="Heading4"/>
      </w:pPr>
      <w:r>
        <w:t>Functional</w:t>
      </w:r>
      <w:r w:rsidR="00DF462B">
        <w:t xml:space="preserve"> Safety Requirements</w:t>
      </w:r>
    </w:p>
    <w:p w14:paraId="30B22719" w14:textId="77777777" w:rsidR="00F64303" w:rsidRPr="00347A88" w:rsidRDefault="00F64303" w:rsidP="00F64303">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3D92B6E2" w14:textId="77777777" w:rsidR="00F64303" w:rsidRDefault="00F64303" w:rsidP="00F64303">
      <w:pPr>
        <w:shd w:val="clear" w:color="auto" w:fill="D6E3BC"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Add Functional Safety Requirements (FSRs) derived for this function.</w:t>
      </w:r>
    </w:p>
    <w:p w14:paraId="5DEDA432" w14:textId="7BCC5FF0" w:rsidR="00F64303" w:rsidRDefault="00F64303" w:rsidP="00F64303">
      <w:pPr>
        <w:shd w:val="clear" w:color="auto" w:fill="D6E3BC" w:themeFill="accent3" w:themeFillTint="66"/>
        <w:rPr>
          <w:rStyle w:val="SubtleEmphasis"/>
        </w:rPr>
      </w:pPr>
      <w:r w:rsidRPr="008A4C8A">
        <w:rPr>
          <w:rStyle w:val="SubtleEmphasis"/>
          <w:b/>
        </w:rPr>
        <w:t>#Link:</w:t>
      </w:r>
      <w:r>
        <w:tab/>
      </w:r>
      <w:hyperlink r:id="rId47"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Functional Safety Concept</w:t>
      </w:r>
    </w:p>
    <w:p w14:paraId="00C0EBEF" w14:textId="6A897332" w:rsidR="00F64303" w:rsidRPr="00FC44FB" w:rsidRDefault="00F64303" w:rsidP="00F64303">
      <w:pPr>
        <w:shd w:val="clear" w:color="auto" w:fill="D6E3BC" w:themeFill="accent3" w:themeFillTint="66"/>
        <w:rPr>
          <w:rStyle w:val="SubtleEmphasis"/>
          <w:i w:val="0"/>
          <w:iCs w:val="0"/>
        </w:rPr>
      </w:pPr>
      <w:r>
        <w:tab/>
      </w:r>
      <w:hyperlink r:id="rId48" w:history="1">
        <w:r w:rsidRPr="0097120E">
          <w:rPr>
            <w:rStyle w:val="Hyperlink"/>
          </w:rPr>
          <w:t>RE Wiki - Requirements Attributes</w:t>
        </w:r>
      </w:hyperlink>
    </w:p>
    <w:p w14:paraId="7EC25170" w14:textId="77777777" w:rsidR="00E21515" w:rsidRDefault="00E21515" w:rsidP="00DF462B">
      <w:pPr>
        <w:rPr>
          <w:highlight w:val="yellow"/>
        </w:rPr>
      </w:pPr>
    </w:p>
    <w:p w14:paraId="40E9BD7C" w14:textId="50004E0A" w:rsidR="005961D3" w:rsidRDefault="005961D3" w:rsidP="005961D3">
      <w:pPr>
        <w:rPr>
          <w:color w:val="A6A6A6" w:themeColor="background1" w:themeShade="A6"/>
        </w:rPr>
      </w:pPr>
      <w:r>
        <w:rPr>
          <w:color w:val="A6A6A6" w:themeColor="background1" w:themeShade="A6"/>
        </w:rPr>
        <w:t>No Functional Safety Requirements specified.</w:t>
      </w:r>
    </w:p>
    <w:p w14:paraId="3BB4F402" w14:textId="573323A3" w:rsidR="00153E5C" w:rsidRDefault="00DC3817" w:rsidP="00DC3817">
      <w:pPr>
        <w:pStyle w:val="Heading5"/>
      </w:pPr>
      <w:r>
        <w:lastRenderedPageBreak/>
        <w:t xml:space="preserve">ASIL Decomposition of </w:t>
      </w:r>
      <w:r w:rsidR="00153E5C">
        <w:t>Functional Safety Requirements</w:t>
      </w:r>
    </w:p>
    <w:p w14:paraId="13A2D85F" w14:textId="77777777" w:rsidR="00C054A3" w:rsidRPr="00347A88" w:rsidRDefault="00C054A3" w:rsidP="00C054A3">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r>
        <w:rPr>
          <w:rStyle w:val="SubtleEmphasis"/>
        </w:rPr>
        <w:t xml:space="preserve"> – If not used, remove content and state “Not Applicable”</w:t>
      </w:r>
    </w:p>
    <w:p w14:paraId="695379F8" w14:textId="776C9B72" w:rsidR="00C054A3" w:rsidRDefault="00C054A3" w:rsidP="00C054A3">
      <w:pPr>
        <w:shd w:val="clear" w:color="auto" w:fill="D6E3BC" w:themeFill="accent3" w:themeFillTint="66"/>
        <w:rPr>
          <w:i/>
          <w:color w:val="808080" w:themeColor="background1" w:themeShade="80"/>
        </w:rPr>
      </w:pPr>
      <w:r w:rsidRPr="00F15BD1">
        <w:rPr>
          <w:b/>
          <w:i/>
          <w:color w:val="808080" w:themeColor="background1" w:themeShade="80"/>
          <w:lang w:val="en-GB"/>
        </w:rPr>
        <w:t>#Hint:</w:t>
      </w:r>
      <w:r>
        <w:rPr>
          <w:i/>
          <w:color w:val="808080" w:themeColor="background1" w:themeShade="80"/>
          <w:lang w:val="en-GB"/>
        </w:rPr>
        <w:t xml:space="preserve"> </w:t>
      </w:r>
      <w:r>
        <w:rPr>
          <w:i/>
          <w:color w:val="808080" w:themeColor="background1" w:themeShade="80"/>
        </w:rPr>
        <w:t xml:space="preserve"> </w:t>
      </w:r>
      <w:r w:rsidR="00F64303">
        <w:rPr>
          <w:i/>
          <w:color w:val="808080" w:themeColor="background1" w:themeShade="80"/>
        </w:rPr>
        <w:t>Sometimes an ASIL decomposition of Functional Safety Requirements is required. The decomposed FSRs should be listed beneath each ASIL Decomposition table below and referenced inside the table by ID and Title</w:t>
      </w:r>
    </w:p>
    <w:p w14:paraId="04DD4148" w14:textId="3615436B" w:rsidR="00C054A3" w:rsidRPr="00F64303" w:rsidRDefault="00C054A3" w:rsidP="00C054A3">
      <w:pPr>
        <w:shd w:val="clear" w:color="auto" w:fill="D6E3BC" w:themeFill="accent3" w:themeFillTint="66"/>
        <w:rPr>
          <w:rStyle w:val="SubtleEmphasis"/>
        </w:rPr>
      </w:pPr>
      <w:r w:rsidRPr="008A4C8A">
        <w:rPr>
          <w:rStyle w:val="SubtleEmphasis"/>
          <w:b/>
        </w:rPr>
        <w:t>#Link:</w:t>
      </w:r>
      <w:r>
        <w:tab/>
      </w:r>
      <w:hyperlink r:id="rId49"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Functional Safety Concept</w:t>
      </w:r>
    </w:p>
    <w:p w14:paraId="4BE3D6E6" w14:textId="77777777" w:rsidR="00E21515" w:rsidRDefault="00E21515" w:rsidP="00B740D4">
      <w:pPr>
        <w:pStyle w:val="NoSpacing"/>
      </w:pPr>
    </w:p>
    <w:p w14:paraId="1C696BB2" w14:textId="77777777" w:rsidR="004B4979" w:rsidRDefault="004B4979" w:rsidP="00B740D4">
      <w:pPr>
        <w:pStyle w:val="NoSpacing"/>
      </w:pPr>
    </w:p>
    <w:p w14:paraId="7AD6D0E5"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75753390" w14:textId="77777777" w:rsidR="00DD7D94" w:rsidRDefault="00DD7D94" w:rsidP="00DD7D94">
      <w:pPr>
        <w:pStyle w:val="Heading4"/>
      </w:pPr>
      <w:bookmarkStart w:id="103" w:name="_PCL_Status_Monitor"/>
      <w:bookmarkStart w:id="104" w:name="_Power_Locks_Arbitrator"/>
      <w:bookmarkStart w:id="105" w:name="_PCL_Latch_Status"/>
      <w:bookmarkStart w:id="106" w:name="_Child_Lock_State"/>
      <w:bookmarkEnd w:id="103"/>
      <w:bookmarkEnd w:id="104"/>
      <w:bookmarkEnd w:id="105"/>
      <w:bookmarkEnd w:id="106"/>
      <w:r>
        <w:t>Other Requirements</w:t>
      </w:r>
    </w:p>
    <w:p w14:paraId="2C4800FE" w14:textId="7C5333FC" w:rsidR="00DD7D94" w:rsidRDefault="00DD7D94" w:rsidP="00DD7D94">
      <w:pPr>
        <w:pStyle w:val="Heading5"/>
      </w:pPr>
      <w:r>
        <w:t>Design Requirements</w:t>
      </w:r>
    </w:p>
    <w:p w14:paraId="615AD67B" w14:textId="77777777" w:rsidR="00DD7D94" w:rsidRDefault="00DD7D94" w:rsidP="007D0044">
      <w:pPr>
        <w:shd w:val="clear" w:color="auto" w:fill="D6E3BC" w:themeFill="accent3" w:themeFillTint="66"/>
        <w:rPr>
          <w:rStyle w:val="SubtleEmphasis"/>
        </w:rPr>
      </w:pPr>
      <w:r w:rsidRPr="007E0C44">
        <w:rPr>
          <w:b/>
          <w:i/>
          <w:color w:val="808080" w:themeColor="background1" w:themeShade="80"/>
        </w:rPr>
        <w:t>#Hint:</w:t>
      </w:r>
      <w:r>
        <w:rPr>
          <w:i/>
          <w:color w:val="808080" w:themeColor="background1" w:themeShade="80"/>
        </w:rPr>
        <w:t xml:space="preserve"> Requirements of a Logical Function should be typically agnostic of their SW/HW implementation</w:t>
      </w:r>
      <w:r w:rsidRPr="00AE573A">
        <w:rPr>
          <w:rStyle w:val="SubtleEmphasis"/>
        </w:rPr>
        <w:t xml:space="preserve">. </w:t>
      </w:r>
      <w:r>
        <w:rPr>
          <w:rStyle w:val="SubtleEmphasis"/>
        </w:rPr>
        <w:t>If for specific reasons the function owner needs to define explicitly design constraints, it can be done in this chapter.</w:t>
      </w:r>
    </w:p>
    <w:p w14:paraId="2D4D4F68" w14:textId="77777777" w:rsidR="00E21515" w:rsidRDefault="00E21515" w:rsidP="00CA4A62"/>
    <w:p w14:paraId="22BB249E" w14:textId="031976BC" w:rsidR="005961D3" w:rsidRDefault="005961D3" w:rsidP="005961D3">
      <w:pPr>
        <w:rPr>
          <w:color w:val="A6A6A6" w:themeColor="background1" w:themeShade="A6"/>
        </w:rPr>
      </w:pPr>
      <w:r>
        <w:rPr>
          <w:color w:val="A6A6A6" w:themeColor="background1" w:themeShade="A6"/>
        </w:rPr>
        <w:t>No Design Requirements specified.</w:t>
      </w:r>
    </w:p>
    <w:p w14:paraId="2E30DE71" w14:textId="0A515974" w:rsidR="00CA4A62" w:rsidRDefault="00CA4A62" w:rsidP="00CA4A62">
      <w:pPr>
        <w:pStyle w:val="Heading4"/>
      </w:pPr>
      <w:r>
        <w:t>Uncategorized Requirements</w:t>
      </w:r>
    </w:p>
    <w:p w14:paraId="1B823CB5" w14:textId="1FFDDD79" w:rsidR="005961D3" w:rsidRPr="005961D3" w:rsidRDefault="005961D3" w:rsidP="005961D3">
      <w:pPr>
        <w:shd w:val="clear" w:color="auto" w:fill="D6E3BC" w:themeFill="accent3" w:themeFillTint="66"/>
        <w:rPr>
          <w:i/>
          <w:iCs/>
          <w:color w:val="808080" w:themeColor="text1" w:themeTint="7F"/>
        </w:rPr>
      </w:pPr>
      <w:r w:rsidRPr="007E0C44">
        <w:rPr>
          <w:b/>
          <w:i/>
          <w:color w:val="808080" w:themeColor="background1" w:themeShade="80"/>
        </w:rPr>
        <w:t>#Hint:</w:t>
      </w:r>
      <w:r>
        <w:rPr>
          <w:i/>
          <w:color w:val="808080" w:themeColor="background1" w:themeShade="80"/>
        </w:rPr>
        <w:t xml:space="preserve"> Requirements</w:t>
      </w:r>
      <w:r>
        <w:rPr>
          <w:rStyle w:val="SubtleEmphasis"/>
        </w:rPr>
        <w:t xml:space="preserve"> that are allocated to this function but do not fit in any of the previous categories are populated below.</w:t>
      </w:r>
    </w:p>
    <w:p w14:paraId="5751CED4" w14:textId="77777777" w:rsidR="00E21515" w:rsidRDefault="00E21515" w:rsidP="00CA4A62"/>
    <w:p w14:paraId="0C62F0F4" w14:textId="7FE87795" w:rsidR="001F5E54" w:rsidRPr="0017445F" w:rsidRDefault="00AE04B0" w:rsidP="001F5E54">
      <w:pPr>
        <w:pStyle w:val="RERequirement"/>
        <w:shd w:val="clear" w:color="auto" w:fill="F2F2F2" w:themeFill="background1" w:themeFillShade="F2"/>
      </w:pPr>
      <w:bookmarkStart w:id="107" w:name="_2ea96b74b86d68da0933b8cb4265628a"/>
      <w:bookmarkEnd w:id="107"/>
      <w:r>
        <w:t xml:space="preserve"> Detect User Input</w:t>
      </w:r>
    </w:p>
    <w:p w14:paraId="4AC26D13" w14:textId="12693699" w:rsidR="001F5E54" w:rsidRDefault="00AE04B0" w:rsidP="001F5E54">
      <w:pPr>
        <w:rPr>
          <w:rFonts w:cs="Arial"/>
        </w:rPr>
      </w:pPr>
      <w:r>
        <w:rPr>
          <w:rFonts w:cs="Arial"/>
        </w:rPr>
        <w:t>When "Detect User Request" receive "</w:t>
      </w:r>
      <w:proofErr w:type="spellStart"/>
      <w:r>
        <w:rPr>
          <w:rFonts w:cs="Arial"/>
        </w:rPr>
        <w:t>UserPDLC_Request</w:t>
      </w:r>
      <w:proofErr w:type="spellEnd"/>
      <w:r>
        <w:rPr>
          <w:rFonts w:cs="Arial"/>
        </w:rPr>
        <w:t>" "</w:t>
      </w:r>
      <w:proofErr w:type="spellStart"/>
      <w:r>
        <w:rPr>
          <w:rFonts w:cs="Arial"/>
        </w:rPr>
        <w:t>UserPSDS_Mode_Request</w:t>
      </w:r>
      <w:proofErr w:type="spellEnd"/>
      <w:r>
        <w:rPr>
          <w:rFonts w:cs="Arial"/>
        </w:rPr>
        <w:t>" it shall output "PDLC Request" "</w:t>
      </w:r>
      <w:proofErr w:type="spellStart"/>
      <w:r>
        <w:rPr>
          <w:rFonts w:cs="Arial"/>
        </w:rPr>
        <w:t>PSDSMode</w:t>
      </w:r>
      <w:proofErr w:type="spellEnd"/>
      <w:r>
        <w:rPr>
          <w:rFonts w:cs="Arial"/>
        </w:rPr>
        <w:t>"</w:t>
      </w:r>
    </w:p>
    <w:p w14:paraId="1FDF40BB"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1D657D21"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C2FCB5" w14:textId="422F1BD1"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012030A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7E1881"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6199F8" w14:textId="77777777" w:rsidR="00695A8D" w:rsidRDefault="00695A8D"/>
        </w:tc>
      </w:tr>
      <w:tr w:rsidR="001F5E54" w:rsidRPr="00FD127C" w14:paraId="3B17CE1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F77718"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5C85FA" w14:textId="77777777" w:rsidR="00695A8D" w:rsidRDefault="00695A8D"/>
        </w:tc>
      </w:tr>
      <w:tr w:rsidR="001F5E54" w:rsidRPr="00FD127C" w14:paraId="3C217D3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4A82C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8C9B37" w14:textId="77777777" w:rsidR="00695A8D" w:rsidRDefault="00695A8D"/>
        </w:tc>
      </w:tr>
      <w:tr w:rsidR="001F5E54" w:rsidRPr="00FD127C" w14:paraId="04801B6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CCCBF1"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2B6D2F"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FD37B3"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08ACF8" w14:textId="77777777" w:rsidR="00695A8D" w:rsidRDefault="00695A8D"/>
        </w:tc>
      </w:tr>
      <w:tr w:rsidR="001F5E54" w:rsidRPr="00FD127C" w14:paraId="1BD6C79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A78745"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4573DB" w14:textId="7A942FD5"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2EBDF65" wp14:editId="4DE5E60E">
                  <wp:extent cx="152400" cy="152400"/>
                  <wp:effectExtent l="0" t="0" r="0" b="0"/>
                  <wp:docPr id="60" name="Picture 1577559128.jpg" descr="1577559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577559128.jpg"/>
                          <pic:cNvPicPr/>
                        </pic:nvPicPr>
                        <pic:blipFill>
                          <a:blip r:embed="rId50"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PSDS user input via SYNC</w:t>
            </w:r>
          </w:p>
          <w:p w14:paraId="5FE07A89"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7B7820D" wp14:editId="2604F3D5">
                  <wp:extent cx="152400" cy="152400"/>
                  <wp:effectExtent l="0" t="0" r="0" b="0"/>
                  <wp:docPr id="62" name="Picture 1577559128.jpg" descr="1577559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577559128.jpg"/>
                          <pic:cNvPicPr/>
                        </pic:nvPicPr>
                        <pic:blipFill>
                          <a:blip r:embed="rId50"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PSDS user settings</w:t>
            </w:r>
          </w:p>
          <w:p w14:paraId="41C9CECF"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70AF451" wp14:editId="6A4B9B45">
                  <wp:extent cx="152400" cy="152400"/>
                  <wp:effectExtent l="0" t="0" r="0" b="0"/>
                  <wp:docPr id="64" name="Picture 1577559128.jpg" descr="1577559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577559128.jpg"/>
                          <pic:cNvPicPr/>
                        </pic:nvPicPr>
                        <pic:blipFill>
                          <a:blip r:embed="rId50"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PSDS user input via Voice Recognition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BBF042" w14:textId="77777777" w:rsidR="001F5E54" w:rsidRPr="00FD127C" w:rsidRDefault="001F5E54" w:rsidP="00A84EEF">
            <w:pPr>
              <w:ind w:left="139"/>
              <w:rPr>
                <w:rFonts w:cs="Arial"/>
                <w:b/>
                <w:bCs/>
                <w:sz w:val="16"/>
                <w:szCs w:val="16"/>
              </w:rPr>
            </w:pPr>
            <w:proofErr w:type="spellStart"/>
            <w:r w:rsidRPr="00FD127C">
              <w:rPr>
                <w:rFonts w:cs="Arial"/>
                <w:b/>
                <w:bCs/>
                <w:sz w:val="16"/>
                <w:szCs w:val="16"/>
              </w:rPr>
              <w:t>V&amp;V</w:t>
            </w:r>
            <w:proofErr w:type="spellEnd"/>
            <w:r w:rsidRPr="00FD127C">
              <w:rPr>
                <w:rFonts w:cs="Arial"/>
                <w:b/>
                <w:bCs/>
                <w:sz w:val="16"/>
                <w:szCs w:val="16"/>
              </w:rPr>
              <w:t xml:space="preserve">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0FAA65" w14:textId="77777777" w:rsidR="00695A8D" w:rsidRDefault="00695A8D"/>
        </w:tc>
      </w:tr>
      <w:tr w:rsidR="001F5E54" w:rsidRPr="00FD127C" w14:paraId="3035B620"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B32A2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08E4AB"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BA7A9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395740"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90D0FB"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D51801" w14:textId="77777777" w:rsidR="00695A8D" w:rsidRDefault="00695A8D"/>
        </w:tc>
      </w:tr>
      <w:tr w:rsidR="001F5E54" w:rsidRPr="00FD127C" w14:paraId="54933CD5"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98C664" w14:textId="68C83C2E" w:rsidR="001F5E54" w:rsidRPr="00FD127C" w:rsidRDefault="00DD3AC4" w:rsidP="00A84EEF">
            <w:pPr>
              <w:rPr>
                <w:rFonts w:cs="Arial"/>
                <w:bCs/>
                <w:color w:val="808080" w:themeColor="background1" w:themeShade="80"/>
                <w:sz w:val="16"/>
                <w:szCs w:val="14"/>
              </w:rPr>
            </w:pPr>
            <w:hyperlink r:id="rId51"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AFF98DB" w14:textId="769DE11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98020C"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DE1C86D" w14:textId="77777777" w:rsidR="00315F1A" w:rsidRDefault="00315F1A" w:rsidP="00CA4A62"/>
    <w:p w14:paraId="3E06AB77" w14:textId="77777777" w:rsidR="009C1EEC" w:rsidRDefault="009C1EEC" w:rsidP="0061324D">
      <w:pPr>
        <w:pStyle w:val="Heading2"/>
        <w:numPr>
          <w:ilvl w:val="1"/>
          <w:numId w:val="4"/>
        </w:numPr>
      </w:pPr>
      <w:bookmarkStart w:id="108" w:name="_Toc66359210"/>
      <w:r>
        <w:rPr>
          <w:noProof/>
        </w:rPr>
        <w:drawing>
          <wp:inline distT="0" distB="0" distL="0" distR="0" wp14:anchorId="719089B8" wp14:editId="51004803">
            <wp:extent cx="152400" cy="152400"/>
            <wp:effectExtent l="0" t="0" r="0" b="0"/>
            <wp:docPr id="66"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661D74">
        <w:t xml:space="preserve">  </w:t>
      </w:r>
      <w:bookmarkStart w:id="109" w:name="_cd20984fca934bfe61e3e256378b9286"/>
      <w:r w:rsidR="008E73AE">
        <w:t>Display Shading Status</w:t>
      </w:r>
      <w:bookmarkEnd w:id="108"/>
      <w:bookmarkEnd w:id="109"/>
    </w:p>
    <w:p w14:paraId="20ECCA8D" w14:textId="77777777" w:rsidR="0061785D" w:rsidRDefault="0061785D" w:rsidP="00783BCF">
      <w:pPr>
        <w:pStyle w:val="Heading3"/>
      </w:pPr>
      <w:bookmarkStart w:id="110" w:name="_Toc66359211"/>
      <w:r>
        <w:t xml:space="preserve">Function </w:t>
      </w:r>
      <w:r w:rsidR="00283752">
        <w:t>Overview</w:t>
      </w:r>
      <w:bookmarkEnd w:id="110"/>
    </w:p>
    <w:p w14:paraId="3723404A" w14:textId="77777777" w:rsidR="00427220" w:rsidRDefault="00283752" w:rsidP="00427220">
      <w:pPr>
        <w:pStyle w:val="Heading4"/>
      </w:pPr>
      <w:r>
        <w:t>Description</w:t>
      </w:r>
    </w:p>
    <w:p w14:paraId="5E663225" w14:textId="77777777" w:rsidR="00794B45" w:rsidRDefault="00794B45" w:rsidP="009C1EEC">
      <w:pPr>
        <w:contextualSpacing/>
      </w:pPr>
    </w:p>
    <w:p w14:paraId="119E986D" w14:textId="77777777" w:rsidR="00AC0C92" w:rsidRDefault="00AC0C92" w:rsidP="009C1EEC">
      <w:pPr>
        <w:contextualSpacing/>
      </w:pPr>
      <w:r>
        <w:t>Function is allocated to:</w:t>
      </w:r>
    </w:p>
    <w:p w14:paraId="0C4A3F0E" w14:textId="77777777" w:rsidR="00AC0C92" w:rsidRDefault="00604AF5" w:rsidP="0061324D">
      <w:pPr>
        <w:pStyle w:val="ListParagraph"/>
        <w:numPr>
          <w:ilvl w:val="0"/>
          <w:numId w:val="13"/>
        </w:numPr>
        <w:contextualSpacing/>
      </w:pPr>
      <w:r>
        <w:rPr>
          <w:noProof/>
        </w:rPr>
        <w:drawing>
          <wp:inline distT="0" distB="0" distL="0" distR="0" wp14:anchorId="12D771C9" wp14:editId="6E34E590">
            <wp:extent cx="152400" cy="152400"/>
            <wp:effectExtent l="0" t="0" r="0" b="0"/>
            <wp:docPr id="68"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Display PSDS  Functionality</w:t>
      </w:r>
      <w:r>
        <w:t xml:space="preserve"> &lt;&lt;Logical&gt;&gt;</w:t>
      </w:r>
    </w:p>
    <w:p w14:paraId="1761AB12" w14:textId="77777777" w:rsidR="00AC0C92" w:rsidRDefault="00604AF5" w:rsidP="0061324D">
      <w:pPr>
        <w:pStyle w:val="ListParagraph"/>
        <w:numPr>
          <w:ilvl w:val="0"/>
          <w:numId w:val="13"/>
        </w:numPr>
        <w:contextualSpacing/>
      </w:pPr>
      <w:r>
        <w:rPr>
          <w:noProof/>
        </w:rPr>
        <w:drawing>
          <wp:inline distT="0" distB="0" distL="0" distR="0" wp14:anchorId="7E57B254" wp14:editId="05614BD0">
            <wp:extent cx="152400" cy="152400"/>
            <wp:effectExtent l="0" t="0" r="0" b="0"/>
            <wp:docPr id="70" name="Picture -443062898.jpg" descr="-443062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443062898.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Actuator</w:t>
      </w:r>
      <w:r>
        <w:t xml:space="preserve"> &lt;&lt;Logical&gt;&gt;</w:t>
      </w:r>
    </w:p>
    <w:p w14:paraId="18EC80BF" w14:textId="77777777" w:rsidR="00AC0C92" w:rsidRDefault="00604AF5" w:rsidP="0061324D">
      <w:pPr>
        <w:pStyle w:val="ListParagraph"/>
        <w:numPr>
          <w:ilvl w:val="0"/>
          <w:numId w:val="13"/>
        </w:numPr>
        <w:contextualSpacing/>
      </w:pPr>
      <w:r>
        <w:rPr>
          <w:noProof/>
        </w:rPr>
        <w:drawing>
          <wp:inline distT="0" distB="0" distL="0" distR="0" wp14:anchorId="00A61174" wp14:editId="7DF84D07">
            <wp:extent cx="152400" cy="152400"/>
            <wp:effectExtent l="0" t="0" r="0" b="0"/>
            <wp:docPr id="72"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Manage CAN communication</w:t>
      </w:r>
      <w:r>
        <w:t xml:space="preserve"> &lt;&lt;Logical&gt;&gt;</w:t>
      </w:r>
    </w:p>
    <w:p w14:paraId="4413E37F" w14:textId="77777777" w:rsidR="00794B45" w:rsidRDefault="00794B45" w:rsidP="00D2637E">
      <w:pPr>
        <w:contextualSpacing/>
      </w:pPr>
    </w:p>
    <w:p w14:paraId="4A0B5D3F" w14:textId="77777777"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3105191F" w14:textId="77777777" w:rsidR="00282E2C" w:rsidRDefault="00282E2C" w:rsidP="00FD32A2">
      <w:pPr>
        <w:pStyle w:val="Heading4"/>
      </w:pPr>
      <w:r>
        <w:t>Variants</w:t>
      </w:r>
    </w:p>
    <w:p w14:paraId="2BA18EEF" w14:textId="77777777" w:rsidR="00E21515" w:rsidRDefault="00E21515" w:rsidP="00282E2C"/>
    <w:p w14:paraId="6FF5240A"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2A747CD5" w14:textId="77777777" w:rsidR="00427220" w:rsidRDefault="00427220" w:rsidP="00FD32A2">
      <w:pPr>
        <w:pStyle w:val="Heading4"/>
      </w:pPr>
      <w:r>
        <w:lastRenderedPageBreak/>
        <w:t>Input Requirements</w:t>
      </w:r>
    </w:p>
    <w:p w14:paraId="51E5D21E" w14:textId="77777777" w:rsidR="00E21515" w:rsidRDefault="00E21515" w:rsidP="00427220"/>
    <w:p w14:paraId="78BAA176"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2AD12088" w14:textId="77777777" w:rsidR="00427220" w:rsidRDefault="00427220" w:rsidP="00427220">
      <w:pPr>
        <w:pStyle w:val="Heading4"/>
      </w:pPr>
      <w:r>
        <w:t>Assumptions</w:t>
      </w:r>
    </w:p>
    <w:p w14:paraId="33D9D434" w14:textId="77777777" w:rsidR="00A92B2F" w:rsidRDefault="00A92B2F" w:rsidP="00A92B2F"/>
    <w:p w14:paraId="46AE9DB7"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33E5529E" w14:textId="77777777" w:rsidR="00C0442C" w:rsidRDefault="00C0442C" w:rsidP="00A92B2F"/>
    <w:p w14:paraId="7F9F48C4" w14:textId="77777777" w:rsidR="00427220" w:rsidRDefault="00427220" w:rsidP="00427220">
      <w:pPr>
        <w:pStyle w:val="Heading4"/>
      </w:pPr>
      <w:r>
        <w:t>References</w:t>
      </w:r>
    </w:p>
    <w:p w14:paraId="1CB79173" w14:textId="77777777" w:rsidR="00427220" w:rsidRPr="00454CBE" w:rsidRDefault="00427220" w:rsidP="00427220">
      <w:pPr>
        <w:pStyle w:val="Heading5"/>
      </w:pPr>
      <w:r w:rsidRPr="00454CBE">
        <w:t xml:space="preserve">Ford </w:t>
      </w:r>
      <w:r>
        <w:t>D</w:t>
      </w:r>
      <w:r w:rsidRPr="00454CBE">
        <w:t>ocuments</w:t>
      </w:r>
    </w:p>
    <w:p w14:paraId="4953A133"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285BF2C0"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7910A4C9" w14:textId="77777777" w:rsidTr="00202583">
        <w:trPr>
          <w:cantSplit/>
          <w:tblHeader/>
        </w:trPr>
        <w:tc>
          <w:tcPr>
            <w:tcW w:w="1418" w:type="dxa"/>
            <w:shd w:val="clear" w:color="auto" w:fill="E0E0E0"/>
          </w:tcPr>
          <w:p w14:paraId="6A7C85B1"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4621BE41"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178C8D1F"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060E9902"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164F4318" w14:textId="77777777" w:rsidTr="00202583">
        <w:trPr>
          <w:cantSplit/>
          <w:tblHeader/>
        </w:trPr>
        <w:tc>
          <w:tcPr>
            <w:tcW w:w="1418" w:type="dxa"/>
            <w:shd w:val="clear" w:color="auto" w:fill="FFFFFF" w:themeFill="background1"/>
          </w:tcPr>
          <w:p w14:paraId="0E8EA2AB" w14:textId="77777777" w:rsidR="005B7CFB" w:rsidRPr="005E40CF" w:rsidRDefault="005B7CFB" w:rsidP="00202583">
            <w:pPr>
              <w:rPr>
                <w:rFonts w:ascii="Helvetica" w:hAnsi="Helvetica" w:cs="Helvetica"/>
              </w:rPr>
            </w:pPr>
          </w:p>
        </w:tc>
        <w:tc>
          <w:tcPr>
            <w:tcW w:w="6237" w:type="dxa"/>
            <w:shd w:val="clear" w:color="auto" w:fill="FFFFFF" w:themeFill="background1"/>
          </w:tcPr>
          <w:p w14:paraId="1103201D" w14:textId="77777777" w:rsidR="005B7CFB" w:rsidRPr="005E40CF" w:rsidRDefault="005B7CFB" w:rsidP="00202583">
            <w:pPr>
              <w:rPr>
                <w:rFonts w:ascii="Helvetica" w:hAnsi="Helvetica" w:cs="Helvetica"/>
              </w:rPr>
            </w:pPr>
          </w:p>
        </w:tc>
        <w:tc>
          <w:tcPr>
            <w:tcW w:w="1418" w:type="dxa"/>
            <w:shd w:val="clear" w:color="auto" w:fill="FFFFFF" w:themeFill="background1"/>
          </w:tcPr>
          <w:p w14:paraId="3FF3AF88" w14:textId="77777777" w:rsidR="005B7CFB" w:rsidRPr="005E40CF" w:rsidRDefault="005B7CFB" w:rsidP="00202583">
            <w:pPr>
              <w:rPr>
                <w:rFonts w:ascii="Helvetica" w:hAnsi="Helvetica" w:cs="Helvetica"/>
              </w:rPr>
            </w:pPr>
          </w:p>
        </w:tc>
        <w:tc>
          <w:tcPr>
            <w:tcW w:w="1418" w:type="dxa"/>
            <w:shd w:val="clear" w:color="auto" w:fill="FFFFFF" w:themeFill="background1"/>
          </w:tcPr>
          <w:p w14:paraId="02A1DAB0" w14:textId="77777777" w:rsidR="005B7CFB" w:rsidRPr="005E40CF" w:rsidRDefault="005B7CFB" w:rsidP="00202583">
            <w:pPr>
              <w:rPr>
                <w:rFonts w:ascii="Helvetica" w:hAnsi="Helvetica" w:cs="Helvetica"/>
              </w:rPr>
            </w:pPr>
          </w:p>
        </w:tc>
      </w:tr>
    </w:tbl>
    <w:p w14:paraId="79CDA930" w14:textId="2A07857E" w:rsidR="005B7CFB" w:rsidRPr="00360B1D" w:rsidRDefault="005B7CFB" w:rsidP="005B7CFB">
      <w:pPr>
        <w:pStyle w:val="Caption"/>
        <w:rPr>
          <w:i/>
          <w:color w:val="7F7F7F" w:themeColor="text1" w:themeTint="80"/>
        </w:rPr>
      </w:pPr>
      <w:bookmarkStart w:id="111" w:name="_Toc66359261"/>
      <w:r w:rsidRPr="00360B1D">
        <w:t xml:space="preserve">Table </w:t>
      </w:r>
      <w:r>
        <w:rPr>
          <w:noProof/>
        </w:rPr>
        <w:fldChar w:fldCharType="begin"/>
      </w:r>
      <w:r>
        <w:rPr>
          <w:noProof/>
        </w:rPr>
        <w:instrText xml:space="preserve"> SEQ Table \* ARABIC </w:instrText>
      </w:r>
      <w:r>
        <w:rPr>
          <w:noProof/>
        </w:rPr>
        <w:fldChar w:fldCharType="separate"/>
      </w:r>
      <w:r w:rsidR="00323890">
        <w:rPr>
          <w:noProof/>
        </w:rPr>
        <w:t>5</w:t>
      </w:r>
      <w:r>
        <w:rPr>
          <w:noProof/>
        </w:rPr>
        <w:fldChar w:fldCharType="end"/>
      </w:r>
      <w:r w:rsidRPr="00360B1D">
        <w:t>: Ford internal Documents</w:t>
      </w:r>
      <w:r>
        <w:t xml:space="preserve"> </w:t>
      </w:r>
      <w:r w:rsidRPr="006D2E3B">
        <w:rPr>
          <w:b w:val="0"/>
          <w:i/>
          <w:color w:val="A6A6A6" w:themeColor="background1" w:themeShade="A6"/>
        </w:rPr>
        <w:t>(not specified in model)</w:t>
      </w:r>
      <w:bookmarkEnd w:id="111"/>
    </w:p>
    <w:p w14:paraId="61E0937E" w14:textId="77777777" w:rsidR="00427220" w:rsidRPr="00FB7B3D" w:rsidRDefault="00427220" w:rsidP="00427220">
      <w:pPr>
        <w:pStyle w:val="Heading5"/>
      </w:pPr>
      <w:r w:rsidRPr="00454CBE">
        <w:t>External</w:t>
      </w:r>
      <w:r>
        <w:t xml:space="preserve"> Documents and P</w:t>
      </w:r>
      <w:r w:rsidRPr="00FB7B3D">
        <w:t>ublications</w:t>
      </w:r>
    </w:p>
    <w:p w14:paraId="7F8728C1"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7F336819"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163C9814" w14:textId="77777777" w:rsidTr="00202583">
        <w:trPr>
          <w:cantSplit/>
          <w:tblHeader/>
        </w:trPr>
        <w:tc>
          <w:tcPr>
            <w:tcW w:w="1418" w:type="dxa"/>
            <w:shd w:val="clear" w:color="auto" w:fill="E0E0E0"/>
          </w:tcPr>
          <w:p w14:paraId="722D8E2D"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58B4415E"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0C27028E" w14:textId="77777777" w:rsidTr="00202583">
        <w:trPr>
          <w:cantSplit/>
          <w:tblHeader/>
        </w:trPr>
        <w:tc>
          <w:tcPr>
            <w:tcW w:w="1418" w:type="dxa"/>
            <w:shd w:val="clear" w:color="auto" w:fill="FFFFFF" w:themeFill="background1"/>
          </w:tcPr>
          <w:p w14:paraId="2DA30471" w14:textId="77777777" w:rsidR="005B7CFB" w:rsidRPr="005E40CF" w:rsidRDefault="005B7CFB" w:rsidP="00202583">
            <w:pPr>
              <w:rPr>
                <w:rFonts w:ascii="Helvetica" w:hAnsi="Helvetica" w:cs="Helvetica"/>
              </w:rPr>
            </w:pPr>
          </w:p>
        </w:tc>
        <w:tc>
          <w:tcPr>
            <w:tcW w:w="9072" w:type="dxa"/>
            <w:shd w:val="clear" w:color="auto" w:fill="FFFFFF" w:themeFill="background1"/>
          </w:tcPr>
          <w:p w14:paraId="61EE4056" w14:textId="77777777" w:rsidR="005B7CFB" w:rsidRPr="005E40CF" w:rsidRDefault="005B7CFB" w:rsidP="00202583">
            <w:pPr>
              <w:rPr>
                <w:rFonts w:ascii="Helvetica" w:hAnsi="Helvetica" w:cs="Helvetica"/>
              </w:rPr>
            </w:pPr>
          </w:p>
        </w:tc>
      </w:tr>
    </w:tbl>
    <w:p w14:paraId="4F99B6DC" w14:textId="5A666746" w:rsidR="005B7CFB" w:rsidRDefault="005B7CFB" w:rsidP="005B7CFB">
      <w:pPr>
        <w:pStyle w:val="Caption"/>
        <w:rPr>
          <w:b w:val="0"/>
          <w:i/>
          <w:color w:val="7F7F7F" w:themeColor="text1" w:themeTint="80"/>
        </w:rPr>
      </w:pPr>
      <w:bookmarkStart w:id="112" w:name="_Toc66359262"/>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6</w:t>
      </w:r>
      <w:r>
        <w:rPr>
          <w:noProof/>
        </w:rPr>
        <w:fldChar w:fldCharType="end"/>
      </w:r>
      <w:r w:rsidRPr="00DB1AC1">
        <w:t xml:space="preserve">: External documents and publications </w:t>
      </w:r>
      <w:r w:rsidRPr="006D2E3B">
        <w:rPr>
          <w:b w:val="0"/>
          <w:i/>
          <w:color w:val="A6A6A6" w:themeColor="background1" w:themeShade="A6"/>
        </w:rPr>
        <w:t>(not specified in model)</w:t>
      </w:r>
      <w:bookmarkEnd w:id="112"/>
    </w:p>
    <w:p w14:paraId="5708F561" w14:textId="77777777" w:rsidR="00427220" w:rsidRDefault="00427220" w:rsidP="00427220">
      <w:pPr>
        <w:pStyle w:val="Heading4"/>
      </w:pPr>
      <w:r>
        <w:t>Glossary</w:t>
      </w:r>
    </w:p>
    <w:p w14:paraId="0DBA73D1" w14:textId="4F6EC8EB"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44F9C9C7" w14:textId="77777777" w:rsidR="00F15706" w:rsidRDefault="00E60B64" w:rsidP="00783BCF">
      <w:pPr>
        <w:pStyle w:val="Heading3"/>
      </w:pPr>
      <w:bookmarkStart w:id="113" w:name="_Toc66359212"/>
      <w:r>
        <w:t>Function Scope</w:t>
      </w:r>
      <w:bookmarkEnd w:id="113"/>
    </w:p>
    <w:p w14:paraId="3DBEC19E" w14:textId="77777777" w:rsidR="00055646" w:rsidRPr="00A43B48" w:rsidRDefault="00055646" w:rsidP="00306D37">
      <w:pPr>
        <w:contextualSpacing/>
      </w:pPr>
    </w:p>
    <w:p w14:paraId="5A169A92" w14:textId="77777777" w:rsidR="00306D37" w:rsidRDefault="00306D37" w:rsidP="00306D37">
      <w:pPr>
        <w:contextualSpacing/>
      </w:pPr>
      <w:r>
        <w:t xml:space="preserve">The </w:t>
      </w:r>
      <w:r>
        <w:rPr>
          <w:noProof/>
        </w:rPr>
        <w:drawing>
          <wp:inline distT="0" distB="0" distL="0" distR="0" wp14:anchorId="39B00719" wp14:editId="310D0B59">
            <wp:extent cx="152400" cy="152400"/>
            <wp:effectExtent l="0" t="0" r="0" b="0"/>
            <wp:docPr id="74"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Display Shading Status</w:t>
      </w:r>
      <w:r w:rsidR="0004480F">
        <w:rPr>
          <w:b/>
        </w:rPr>
        <w:t>”</w:t>
      </w:r>
      <w:r>
        <w:t xml:space="preserve"> f</w:t>
      </w:r>
      <w:r w:rsidR="00294100">
        <w:t>unction is called by</w:t>
      </w:r>
      <w:r>
        <w:t xml:space="preserve"> the following </w:t>
      </w:r>
      <w:r w:rsidR="00294100">
        <w:t>functions</w:t>
      </w:r>
      <w:r>
        <w:t>:</w:t>
      </w:r>
    </w:p>
    <w:p w14:paraId="3034BA84" w14:textId="7F002059" w:rsidR="00306D37" w:rsidRPr="00953D23" w:rsidRDefault="00306D37" w:rsidP="0061324D">
      <w:pPr>
        <w:pStyle w:val="ListParagraph"/>
        <w:numPr>
          <w:ilvl w:val="0"/>
          <w:numId w:val="12"/>
        </w:numPr>
        <w:contextualSpacing/>
      </w:pPr>
      <w:r>
        <w:rPr>
          <w:noProof/>
        </w:rPr>
        <w:drawing>
          <wp:inline distT="0" distB="0" distL="0" distR="0" wp14:anchorId="5C7910D3" wp14:editId="2B875109">
            <wp:extent cx="152400" cy="152400"/>
            <wp:effectExtent l="0" t="0" r="0" b="0"/>
            <wp:docPr id="76"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0106be9f4b3f520f9f578f7723c754f" w:history="1">
        <w:r w:rsidR="00B66881">
          <w:rPr>
            <w:rStyle w:val="Hyperlink"/>
          </w:rPr>
          <w:t>Display Shading Status</w:t>
        </w:r>
      </w:hyperlink>
      <w:r w:rsidR="0004480F">
        <w:t>”</w:t>
      </w:r>
    </w:p>
    <w:p w14:paraId="71E42DDF" w14:textId="77777777" w:rsidR="00393C96" w:rsidRPr="00393C96" w:rsidRDefault="00393C96" w:rsidP="00306D37">
      <w:pPr>
        <w:contextualSpacing/>
      </w:pPr>
    </w:p>
    <w:p w14:paraId="59C0AEA2" w14:textId="77777777" w:rsidR="00F15706" w:rsidRDefault="00E60B64" w:rsidP="00783BCF">
      <w:pPr>
        <w:pStyle w:val="Heading3"/>
      </w:pPr>
      <w:bookmarkStart w:id="114" w:name="_Toc66359213"/>
      <w:r>
        <w:t>Function Interfaces</w:t>
      </w:r>
      <w:bookmarkEnd w:id="114"/>
    </w:p>
    <w:p w14:paraId="4FF868F9"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4E60A688" w14:textId="77777777" w:rsidTr="00331174">
        <w:trPr>
          <w:trHeight w:val="260"/>
        </w:trPr>
        <w:tc>
          <w:tcPr>
            <w:tcW w:w="2695" w:type="dxa"/>
            <w:shd w:val="clear" w:color="auto" w:fill="D9D9D9" w:themeFill="background1" w:themeFillShade="D9"/>
            <w:noWrap/>
            <w:hideMark/>
          </w:tcPr>
          <w:p w14:paraId="07DFF66C"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35FD382B"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69FF7C31" w14:textId="77777777" w:rsidTr="00331174">
        <w:trPr>
          <w:trHeight w:val="410"/>
        </w:trPr>
        <w:tc>
          <w:tcPr>
            <w:tcW w:w="2695" w:type="dxa"/>
            <w:noWrap/>
          </w:tcPr>
          <w:p w14:paraId="6CE1923C" w14:textId="77777777" w:rsidR="00C15577" w:rsidRDefault="00C15577" w:rsidP="00275823">
            <w:pPr>
              <w:contextualSpacing/>
              <w:rPr>
                <w:rFonts w:cs="Arial"/>
              </w:rPr>
            </w:pPr>
            <w:r w:rsidRPr="00275823">
              <w:rPr>
                <w:rFonts w:cs="Arial"/>
              </w:rPr>
              <w:t>PSDS Status</w:t>
            </w:r>
          </w:p>
          <w:p w14:paraId="24B3F80B" w14:textId="77777777" w:rsidR="0029472F" w:rsidRDefault="00AA2FB2" w:rsidP="00275823">
            <w:pPr>
              <w:contextualSpacing/>
              <w:rPr>
                <w:rFonts w:cs="Arial"/>
              </w:rPr>
            </w:pPr>
            <w:r>
              <w:rPr>
                <w:rFonts w:cs="Arial"/>
              </w:rPr>
              <w:t>Type:</w:t>
            </w:r>
          </w:p>
          <w:p w14:paraId="273F755F" w14:textId="42E605D2"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013C8CB5" wp14:editId="0AEEA558">
                  <wp:extent cx="152400" cy="152400"/>
                  <wp:effectExtent l="0" t="0" r="0" b="0"/>
                  <wp:docPr id="7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97dadff2334456c6a63313ef8d79d846" w:history="1">
              <w:r w:rsidR="00704F04">
                <w:rPr>
                  <w:rStyle w:val="Hyperlink"/>
                  <w:rFonts w:cs="Arial"/>
                </w:rPr>
                <w:t>PSDS Status</w:t>
              </w:r>
            </w:hyperlink>
          </w:p>
        </w:tc>
        <w:tc>
          <w:tcPr>
            <w:tcW w:w="7506" w:type="dxa"/>
          </w:tcPr>
          <w:p w14:paraId="488679E7" w14:textId="77777777" w:rsidR="0046598F" w:rsidRPr="0046598F" w:rsidRDefault="0046598F" w:rsidP="00275823">
            <w:pPr>
              <w:rPr>
                <w:rFonts w:cs="Arial"/>
                <w:color w:val="000000"/>
              </w:rPr>
            </w:pPr>
            <w:r>
              <w:rPr>
                <w:rFonts w:cs="Arial"/>
                <w:color w:val="000000"/>
              </w:rPr>
              <w:t>Received from:</w:t>
            </w:r>
          </w:p>
          <w:p w14:paraId="539BE2DA" w14:textId="0D7A1D23" w:rsidR="00275823" w:rsidRPr="00C8319B" w:rsidRDefault="00275823" w:rsidP="0061324D">
            <w:pPr>
              <w:pStyle w:val="ListParagraph"/>
              <w:numPr>
                <w:ilvl w:val="0"/>
                <w:numId w:val="12"/>
              </w:numPr>
              <w:rPr>
                <w:rFonts w:cs="Arial"/>
              </w:rPr>
            </w:pPr>
            <w:r>
              <w:rPr>
                <w:noProof/>
              </w:rPr>
              <w:drawing>
                <wp:inline distT="0" distB="0" distL="0" distR="0" wp14:anchorId="0049CD2F" wp14:editId="2A512322">
                  <wp:extent cx="152400" cy="152400"/>
                  <wp:effectExtent l="0" t="0" r="0" b="0"/>
                  <wp:docPr id="8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07a569b44de364cbb6f680707d6053bc" w:history="1">
              <w:r w:rsidR="00FE73F2">
                <w:rPr>
                  <w:rStyle w:val="Hyperlink"/>
                  <w:rFonts w:cs="Arial"/>
                </w:rPr>
                <w:t>Provide PSDS Status</w:t>
              </w:r>
            </w:hyperlink>
          </w:p>
        </w:tc>
      </w:tr>
    </w:tbl>
    <w:p w14:paraId="094C4583"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6D4B7517" w14:textId="77777777" w:rsidTr="00A07A81">
        <w:trPr>
          <w:trHeight w:val="260"/>
        </w:trPr>
        <w:tc>
          <w:tcPr>
            <w:tcW w:w="2689" w:type="dxa"/>
            <w:shd w:val="clear" w:color="auto" w:fill="D9D9D9" w:themeFill="background1" w:themeFillShade="D9"/>
            <w:noWrap/>
            <w:hideMark/>
          </w:tcPr>
          <w:p w14:paraId="4E1360AC"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58707528"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6690A1A2" w14:textId="77777777" w:rsidTr="00A07A81">
        <w:trPr>
          <w:trHeight w:val="410"/>
        </w:trPr>
        <w:tc>
          <w:tcPr>
            <w:tcW w:w="2689" w:type="dxa"/>
            <w:noWrap/>
          </w:tcPr>
          <w:p w14:paraId="02D7F356" w14:textId="77777777" w:rsidR="001C41D6" w:rsidRDefault="001C41D6" w:rsidP="001C41D6">
            <w:pPr>
              <w:contextualSpacing/>
              <w:rPr>
                <w:rFonts w:cs="Arial"/>
              </w:rPr>
            </w:pPr>
            <w:r>
              <w:rPr>
                <w:rFonts w:cs="Arial"/>
              </w:rPr>
              <w:t>Visual Display Sync Status</w:t>
            </w:r>
          </w:p>
          <w:p w14:paraId="319EE703" w14:textId="77777777" w:rsidR="00D94B9F" w:rsidRDefault="00D94B9F" w:rsidP="00D94B9F">
            <w:pPr>
              <w:contextualSpacing/>
              <w:rPr>
                <w:rFonts w:cs="Arial"/>
              </w:rPr>
            </w:pPr>
            <w:r>
              <w:rPr>
                <w:rFonts w:cs="Arial"/>
              </w:rPr>
              <w:t>Type:</w:t>
            </w:r>
          </w:p>
          <w:p w14:paraId="38111D7B" w14:textId="20BC8502" w:rsidR="001C41D6" w:rsidRDefault="001C41D6" w:rsidP="001C41D6">
            <w:pPr>
              <w:contextualSpacing/>
              <w:rPr>
                <w:rFonts w:cs="Arial"/>
              </w:rPr>
            </w:pPr>
            <w:r>
              <w:rPr>
                <w:noProof/>
              </w:rPr>
              <w:drawing>
                <wp:inline distT="0" distB="0" distL="0" distR="0" wp14:anchorId="05BDA124" wp14:editId="56DB9AC3">
                  <wp:extent cx="152400" cy="152400"/>
                  <wp:effectExtent l="0" t="0" r="0" b="0"/>
                  <wp:docPr id="82"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ddc79ae283d9e6d67b0661dfa6ffacf5" w:history="1">
              <w:proofErr w:type="spellStart"/>
              <w:r>
                <w:rPr>
                  <w:rStyle w:val="Hyperlink"/>
                  <w:rFonts w:cs="Arial"/>
                </w:rPr>
                <w:t>VisualDisplaySyncStatus</w:t>
              </w:r>
              <w:proofErr w:type="spellEnd"/>
            </w:hyperlink>
          </w:p>
        </w:tc>
        <w:tc>
          <w:tcPr>
            <w:tcW w:w="7512" w:type="dxa"/>
            <w:noWrap/>
          </w:tcPr>
          <w:p w14:paraId="03A4DBCB" w14:textId="77777777" w:rsidR="0046598F" w:rsidRPr="00275823" w:rsidRDefault="0046598F" w:rsidP="00275823">
            <w:pPr>
              <w:rPr>
                <w:rFonts w:cs="Arial"/>
                <w:color w:val="000000"/>
              </w:rPr>
            </w:pPr>
            <w:r>
              <w:rPr>
                <w:rFonts w:cs="Arial"/>
                <w:color w:val="000000"/>
              </w:rPr>
              <w:t>Sent to:</w:t>
            </w:r>
          </w:p>
          <w:p w14:paraId="7F7A2046" w14:textId="16D69F72" w:rsidR="001C57E5" w:rsidRPr="001C57E5" w:rsidRDefault="001C57E5" w:rsidP="001C57E5">
            <w:pPr>
              <w:pStyle w:val="ListParagraph"/>
              <w:numPr>
                <w:ilvl w:val="0"/>
                <w:numId w:val="12"/>
              </w:numPr>
              <w:rPr>
                <w:rFonts w:cs="Arial"/>
              </w:rPr>
            </w:pPr>
            <w:r>
              <w:rPr>
                <w:noProof/>
              </w:rPr>
              <w:drawing>
                <wp:inline distT="0" distB="0" distL="0" distR="0" wp14:anchorId="41CD0145" wp14:editId="70B68EBA">
                  <wp:extent cx="152400" cy="152400"/>
                  <wp:effectExtent l="0" t="0" r="0" b="0"/>
                  <wp:docPr id="84"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198874124.jpg"/>
                          <pic:cNvPicPr/>
                        </pic:nvPicPr>
                        <pic:blipFill>
                          <a:blip r:embed="rId37" cstate="print"/>
                          <a:stretch>
                            <a:fillRect/>
                          </a:stretch>
                        </pic:blipFill>
                        <pic:spPr>
                          <a:xfrm>
                            <a:off x="0" y="0"/>
                            <a:ext cx="152400" cy="152400"/>
                          </a:xfrm>
                          <a:prstGeom prst="rect">
                            <a:avLst/>
                          </a:prstGeom>
                        </pic:spPr>
                      </pic:pic>
                    </a:graphicData>
                  </a:graphic>
                </wp:inline>
              </w:drawing>
            </w:r>
            <w:r>
              <w:rPr>
                <w:rFonts w:cs="Arial"/>
              </w:rPr>
              <w:t xml:space="preserve">  Activity Parameter Node: Visual Display Sync Status</w:t>
            </w:r>
          </w:p>
        </w:tc>
      </w:tr>
    </w:tbl>
    <w:p w14:paraId="5595A81B" w14:textId="77777777" w:rsidR="00A72B37" w:rsidRDefault="00A72B37" w:rsidP="00A72B37">
      <w:pPr>
        <w:pStyle w:val="Heading4"/>
      </w:pPr>
      <w:r>
        <w:t>Logical</w:t>
      </w:r>
      <w:r w:rsidRPr="00F15706">
        <w:t xml:space="preserve"> Parameters</w:t>
      </w:r>
    </w:p>
    <w:p w14:paraId="695EEEFE" w14:textId="77777777" w:rsidR="00E21515" w:rsidRDefault="00E21515" w:rsidP="00A72B37"/>
    <w:p w14:paraId="7A0388A5" w14:textId="77777777" w:rsidR="00A72B37" w:rsidRDefault="00BF7A51" w:rsidP="00A72B37">
      <w:r w:rsidRPr="005067FC">
        <w:rPr>
          <w:i/>
          <w:color w:val="A6A6A6" w:themeColor="background1" w:themeShade="A6"/>
        </w:rPr>
        <w:t>Not supported by MagicDraw report generation.</w:t>
      </w:r>
    </w:p>
    <w:p w14:paraId="749E243D" w14:textId="77777777" w:rsidR="00822913" w:rsidRDefault="00822913" w:rsidP="00822913">
      <w:pPr>
        <w:pStyle w:val="Heading3"/>
      </w:pPr>
      <w:bookmarkStart w:id="115" w:name="_Toc66359214"/>
      <w:r>
        <w:lastRenderedPageBreak/>
        <w:t>Function Modeling</w:t>
      </w:r>
      <w:bookmarkEnd w:id="115"/>
    </w:p>
    <w:p w14:paraId="71E13390" w14:textId="77777777" w:rsidR="00E21515" w:rsidRPr="00C75AE5" w:rsidRDefault="00E21515" w:rsidP="00EF5443"/>
    <w:p w14:paraId="678421CF" w14:textId="77777777" w:rsidR="002D15F6" w:rsidRDefault="002D15F6" w:rsidP="0061324D">
      <w:pPr>
        <w:pStyle w:val="Heading4"/>
        <w:numPr>
          <w:ilvl w:val="3"/>
          <w:numId w:val="4"/>
        </w:numPr>
      </w:pPr>
      <w:r>
        <w:t>Use Cases</w:t>
      </w:r>
    </w:p>
    <w:p w14:paraId="5311DDD6" w14:textId="77777777" w:rsidR="00E21515" w:rsidRDefault="00E21515" w:rsidP="002D15F6"/>
    <w:p w14:paraId="6F783A33"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725DA019" w14:textId="77777777" w:rsidR="002D15F6" w:rsidRDefault="002D15F6" w:rsidP="0061324D">
      <w:pPr>
        <w:pStyle w:val="Heading4"/>
        <w:numPr>
          <w:ilvl w:val="3"/>
          <w:numId w:val="4"/>
        </w:numPr>
      </w:pPr>
      <w:r>
        <w:t>State Charts / Activity Diagrams / Sequence Diagrams / Decision Tables</w:t>
      </w:r>
    </w:p>
    <w:p w14:paraId="0CD3DCBD" w14:textId="77777777" w:rsidR="00E21515" w:rsidRDefault="00E21515" w:rsidP="002D15F6"/>
    <w:p w14:paraId="6ED90370"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36C809AA" w14:textId="77777777" w:rsidR="00F15706" w:rsidRDefault="00DA0800" w:rsidP="00822913">
      <w:pPr>
        <w:pStyle w:val="Heading3"/>
      </w:pPr>
      <w:bookmarkStart w:id="116" w:name="_Toc66359215"/>
      <w:r>
        <w:t>Function Requirements</w:t>
      </w:r>
      <w:bookmarkEnd w:id="116"/>
    </w:p>
    <w:p w14:paraId="332791C8" w14:textId="77777777" w:rsidR="00F15706" w:rsidRDefault="00F15706" w:rsidP="00783BCF">
      <w:pPr>
        <w:pStyle w:val="Heading4"/>
      </w:pPr>
      <w:r>
        <w:t>Functional Requirements</w:t>
      </w:r>
    </w:p>
    <w:p w14:paraId="10106307" w14:textId="77777777" w:rsidR="006E54B3" w:rsidRDefault="00F15706" w:rsidP="006E54B3">
      <w:pPr>
        <w:pStyle w:val="Heading5"/>
      </w:pPr>
      <w:r>
        <w:t>Normal Operation</w:t>
      </w:r>
    </w:p>
    <w:p w14:paraId="5FB3ADF3" w14:textId="77777777" w:rsidR="005961D3" w:rsidRDefault="005961D3" w:rsidP="00BB6A63"/>
    <w:p w14:paraId="0B253C24" w14:textId="77777777" w:rsidR="005961D3" w:rsidRDefault="005961D3" w:rsidP="005961D3">
      <w:pPr>
        <w:rPr>
          <w:color w:val="A6A6A6" w:themeColor="background1" w:themeShade="A6"/>
        </w:rPr>
      </w:pPr>
      <w:r>
        <w:rPr>
          <w:color w:val="A6A6A6" w:themeColor="background1" w:themeShade="A6"/>
        </w:rPr>
        <w:t>No Normal Operation Requirements specified.</w:t>
      </w:r>
    </w:p>
    <w:p w14:paraId="2E80E408" w14:textId="77777777" w:rsidR="00F15706" w:rsidRDefault="00F15706" w:rsidP="00783BCF">
      <w:pPr>
        <w:pStyle w:val="Heading5"/>
      </w:pPr>
      <w:r>
        <w:t>Error Handling</w:t>
      </w:r>
    </w:p>
    <w:p w14:paraId="21B8CE2A" w14:textId="77777777" w:rsidR="00E21515" w:rsidRDefault="00E21515" w:rsidP="00BB6A63"/>
    <w:p w14:paraId="49C9F122" w14:textId="77777777" w:rsidR="005961D3" w:rsidRDefault="005961D3" w:rsidP="005961D3">
      <w:pPr>
        <w:rPr>
          <w:color w:val="A6A6A6" w:themeColor="background1" w:themeShade="A6"/>
        </w:rPr>
      </w:pPr>
      <w:r>
        <w:rPr>
          <w:color w:val="A6A6A6" w:themeColor="background1" w:themeShade="A6"/>
        </w:rPr>
        <w:t>No Error Handling Requirements specified.</w:t>
      </w:r>
    </w:p>
    <w:p w14:paraId="633470F4" w14:textId="77777777" w:rsidR="00DD7D94" w:rsidRDefault="00DD7D94" w:rsidP="00DD7D94">
      <w:pPr>
        <w:pStyle w:val="Heading4"/>
      </w:pPr>
      <w:r>
        <w:t>Non-Functional Requirements</w:t>
      </w:r>
    </w:p>
    <w:p w14:paraId="6DDE250B" w14:textId="77777777" w:rsidR="00E21515" w:rsidRDefault="00E21515" w:rsidP="00BB6A63"/>
    <w:p w14:paraId="7E40001E" w14:textId="77777777" w:rsidR="005961D3" w:rsidRDefault="005961D3" w:rsidP="005961D3">
      <w:pPr>
        <w:rPr>
          <w:color w:val="A6A6A6" w:themeColor="background1" w:themeShade="A6"/>
        </w:rPr>
      </w:pPr>
      <w:r>
        <w:rPr>
          <w:color w:val="A6A6A6" w:themeColor="background1" w:themeShade="A6"/>
        </w:rPr>
        <w:t>No Non-Functional Requirements specified.</w:t>
      </w:r>
    </w:p>
    <w:p w14:paraId="7851791A" w14:textId="77777777" w:rsidR="00DF462B" w:rsidRDefault="00427220" w:rsidP="00DF462B">
      <w:pPr>
        <w:pStyle w:val="Heading4"/>
      </w:pPr>
      <w:r>
        <w:t>Functional</w:t>
      </w:r>
      <w:r w:rsidR="00DF462B">
        <w:t xml:space="preserve"> Safety Requirements</w:t>
      </w:r>
    </w:p>
    <w:p w14:paraId="689FE489" w14:textId="77777777" w:rsidR="00E21515" w:rsidRDefault="00E21515" w:rsidP="00DF462B">
      <w:pPr>
        <w:rPr>
          <w:highlight w:val="yellow"/>
        </w:rPr>
      </w:pPr>
    </w:p>
    <w:p w14:paraId="590F52FB"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3BEF40A6" w14:textId="77777777" w:rsidR="00153E5C" w:rsidRDefault="00DC3817" w:rsidP="00DC3817">
      <w:pPr>
        <w:pStyle w:val="Heading5"/>
      </w:pPr>
      <w:r>
        <w:t xml:space="preserve">ASIL Decomposition of </w:t>
      </w:r>
      <w:r w:rsidR="00153E5C">
        <w:t>Functional Safety Requirements</w:t>
      </w:r>
    </w:p>
    <w:p w14:paraId="648FF57F" w14:textId="77777777" w:rsidR="00E21515" w:rsidRDefault="00E21515" w:rsidP="00B740D4">
      <w:pPr>
        <w:pStyle w:val="NoSpacing"/>
      </w:pPr>
    </w:p>
    <w:p w14:paraId="01C9F723" w14:textId="77777777" w:rsidR="004B4979" w:rsidRDefault="004B4979" w:rsidP="00B740D4">
      <w:pPr>
        <w:pStyle w:val="NoSpacing"/>
      </w:pPr>
    </w:p>
    <w:p w14:paraId="3C1A9FB4"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646D99C0" w14:textId="77777777" w:rsidR="00DD7D94" w:rsidRDefault="00DD7D94" w:rsidP="00DD7D94">
      <w:pPr>
        <w:pStyle w:val="Heading4"/>
      </w:pPr>
      <w:r>
        <w:t>Other Requirements</w:t>
      </w:r>
    </w:p>
    <w:p w14:paraId="5BB05807" w14:textId="77777777" w:rsidR="00DD7D94" w:rsidRDefault="00DD7D94" w:rsidP="00DD7D94">
      <w:pPr>
        <w:pStyle w:val="Heading5"/>
      </w:pPr>
      <w:r>
        <w:t>Design Requirements</w:t>
      </w:r>
    </w:p>
    <w:p w14:paraId="172DF95C" w14:textId="77777777" w:rsidR="00E21515" w:rsidRDefault="00E21515" w:rsidP="00CA4A62"/>
    <w:p w14:paraId="59C3F8B7" w14:textId="77777777" w:rsidR="005961D3" w:rsidRDefault="005961D3" w:rsidP="005961D3">
      <w:pPr>
        <w:rPr>
          <w:color w:val="A6A6A6" w:themeColor="background1" w:themeShade="A6"/>
        </w:rPr>
      </w:pPr>
      <w:r>
        <w:rPr>
          <w:color w:val="A6A6A6" w:themeColor="background1" w:themeShade="A6"/>
        </w:rPr>
        <w:t>No Design Requirements specified.</w:t>
      </w:r>
    </w:p>
    <w:p w14:paraId="4E296A75" w14:textId="77777777" w:rsidR="00CA4A62" w:rsidRDefault="00CA4A62" w:rsidP="00CA4A62">
      <w:pPr>
        <w:pStyle w:val="Heading4"/>
      </w:pPr>
      <w:r>
        <w:t>Uncategorized Requirements</w:t>
      </w:r>
    </w:p>
    <w:p w14:paraId="25E5EC83" w14:textId="77777777" w:rsidR="00E21515" w:rsidRDefault="00E21515" w:rsidP="00CA4A62"/>
    <w:p w14:paraId="00AF278C" w14:textId="77777777" w:rsidR="001F5E54" w:rsidRPr="0017445F" w:rsidRDefault="00AE04B0" w:rsidP="001F5E54">
      <w:pPr>
        <w:pStyle w:val="RERequirement"/>
        <w:shd w:val="clear" w:color="auto" w:fill="F2F2F2" w:themeFill="background1" w:themeFillShade="F2"/>
      </w:pPr>
      <w:bookmarkStart w:id="117" w:name="_7d8efda3608e7109a0b3599ac768ae90"/>
      <w:bookmarkEnd w:id="117"/>
      <w:r>
        <w:t xml:space="preserve"> Actuate Shading Status</w:t>
      </w:r>
    </w:p>
    <w:p w14:paraId="5A8CE40C" w14:textId="77777777" w:rsidR="001F5E54" w:rsidRDefault="00AE04B0" w:rsidP="001F5E54">
      <w:pPr>
        <w:rPr>
          <w:rFonts w:cs="Arial"/>
        </w:rPr>
      </w:pPr>
      <w:r>
        <w:rPr>
          <w:rFonts w:cs="Arial"/>
        </w:rPr>
        <w:t>When "Display Shading Status" receives the "PSDS Status" it shall output "</w:t>
      </w:r>
      <w:proofErr w:type="spellStart"/>
      <w:r>
        <w:rPr>
          <w:rFonts w:cs="Arial"/>
        </w:rPr>
        <w:t>VisualDisplaySyncStatus</w:t>
      </w:r>
      <w:proofErr w:type="spellEnd"/>
      <w:r>
        <w:rPr>
          <w:rFonts w:cs="Arial"/>
        </w:rPr>
        <w:t>"</w:t>
      </w:r>
    </w:p>
    <w:p w14:paraId="6A15976B"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27F3437E"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5EE13A"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1C902F3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70EEF2"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8BA045" w14:textId="77777777" w:rsidR="00695A8D" w:rsidRDefault="00695A8D"/>
        </w:tc>
      </w:tr>
      <w:tr w:rsidR="001F5E54" w:rsidRPr="00FD127C" w14:paraId="674714E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6F2026"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31383B" w14:textId="77777777" w:rsidR="00695A8D" w:rsidRDefault="00695A8D"/>
        </w:tc>
      </w:tr>
      <w:tr w:rsidR="001F5E54" w:rsidRPr="00FD127C" w14:paraId="45B5A965"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F9200F"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4F9FE3" w14:textId="77777777" w:rsidR="00695A8D" w:rsidRDefault="00695A8D"/>
        </w:tc>
      </w:tr>
      <w:tr w:rsidR="001F5E54" w:rsidRPr="00FD127C" w14:paraId="4BC0A37B"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30711D"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70552F"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68091EB"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6A8D6F" w14:textId="77777777" w:rsidR="00695A8D" w:rsidRDefault="00695A8D"/>
        </w:tc>
      </w:tr>
      <w:tr w:rsidR="001F5E54" w:rsidRPr="00FD127C" w14:paraId="1214D6F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4C7C74"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4F2EA7"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BDA592" w14:textId="77777777" w:rsidR="001F5E54" w:rsidRPr="00FD127C" w:rsidRDefault="001F5E54" w:rsidP="00A84EEF">
            <w:pPr>
              <w:ind w:left="139"/>
              <w:rPr>
                <w:rFonts w:cs="Arial"/>
                <w:b/>
                <w:bCs/>
                <w:sz w:val="16"/>
                <w:szCs w:val="16"/>
              </w:rPr>
            </w:pPr>
            <w:proofErr w:type="spellStart"/>
            <w:r w:rsidRPr="00FD127C">
              <w:rPr>
                <w:rFonts w:cs="Arial"/>
                <w:b/>
                <w:bCs/>
                <w:sz w:val="16"/>
                <w:szCs w:val="16"/>
              </w:rPr>
              <w:t>V&amp;V</w:t>
            </w:r>
            <w:proofErr w:type="spellEnd"/>
            <w:r w:rsidRPr="00FD127C">
              <w:rPr>
                <w:rFonts w:cs="Arial"/>
                <w:b/>
                <w:bCs/>
                <w:sz w:val="16"/>
                <w:szCs w:val="16"/>
              </w:rPr>
              <w:t xml:space="preserve">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8590E8" w14:textId="77777777" w:rsidR="00695A8D" w:rsidRDefault="00695A8D"/>
        </w:tc>
      </w:tr>
      <w:tr w:rsidR="001F5E54" w:rsidRPr="00FD127C" w14:paraId="37B78DB6"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87B4E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339600"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0E4B8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7539FE"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3E699D"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B66898C" w14:textId="77777777" w:rsidR="00695A8D" w:rsidRDefault="00695A8D"/>
        </w:tc>
      </w:tr>
      <w:tr w:rsidR="001F5E54" w:rsidRPr="00FD127C" w14:paraId="2F6933CC"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C44E65" w14:textId="7B476787" w:rsidR="001F5E54" w:rsidRPr="00FD127C" w:rsidRDefault="00DD3AC4" w:rsidP="00A84EEF">
            <w:pPr>
              <w:rPr>
                <w:rFonts w:cs="Arial"/>
                <w:bCs/>
                <w:color w:val="808080" w:themeColor="background1" w:themeShade="80"/>
                <w:sz w:val="16"/>
                <w:szCs w:val="14"/>
              </w:rPr>
            </w:pPr>
            <w:hyperlink r:id="rId53"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10032E9" w14:textId="38443B26"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FADF3A7"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1F4E2B0" w14:textId="77777777" w:rsidR="00315F1A" w:rsidRDefault="00315F1A" w:rsidP="00CA4A62"/>
    <w:p w14:paraId="5AA96203" w14:textId="77777777" w:rsidR="009C1EEC" w:rsidRDefault="009C1EEC" w:rsidP="0061324D">
      <w:pPr>
        <w:pStyle w:val="Heading2"/>
        <w:numPr>
          <w:ilvl w:val="1"/>
          <w:numId w:val="4"/>
        </w:numPr>
      </w:pPr>
      <w:bookmarkStart w:id="118" w:name="_Toc66359216"/>
      <w:r>
        <w:rPr>
          <w:noProof/>
        </w:rPr>
        <w:drawing>
          <wp:inline distT="0" distB="0" distL="0" distR="0" wp14:anchorId="268E6D88" wp14:editId="410CCCE7">
            <wp:extent cx="152400" cy="152400"/>
            <wp:effectExtent l="0" t="0" r="0" b="0"/>
            <wp:docPr id="86"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661D74">
        <w:t xml:space="preserve">  </w:t>
      </w:r>
      <w:bookmarkStart w:id="119" w:name="_30106be9f4b3f520f9f578f7723c754f"/>
      <w:r w:rsidR="008E73AE">
        <w:t>Display Shading Status</w:t>
      </w:r>
      <w:bookmarkEnd w:id="118"/>
      <w:bookmarkEnd w:id="119"/>
    </w:p>
    <w:p w14:paraId="2F21F278" w14:textId="77777777" w:rsidR="0061785D" w:rsidRDefault="0061785D" w:rsidP="00783BCF">
      <w:pPr>
        <w:pStyle w:val="Heading3"/>
      </w:pPr>
      <w:bookmarkStart w:id="120" w:name="_Toc66359217"/>
      <w:r>
        <w:t xml:space="preserve">Function </w:t>
      </w:r>
      <w:r w:rsidR="00283752">
        <w:t>Overview</w:t>
      </w:r>
      <w:bookmarkEnd w:id="120"/>
    </w:p>
    <w:p w14:paraId="445FB637" w14:textId="77777777" w:rsidR="00427220" w:rsidRDefault="00283752" w:rsidP="00427220">
      <w:pPr>
        <w:pStyle w:val="Heading4"/>
      </w:pPr>
      <w:r>
        <w:t>Description</w:t>
      </w:r>
    </w:p>
    <w:p w14:paraId="26DE46E8" w14:textId="77777777" w:rsidR="00794B45" w:rsidRDefault="00794B45" w:rsidP="009C1EEC">
      <w:pPr>
        <w:contextualSpacing/>
      </w:pPr>
    </w:p>
    <w:p w14:paraId="3852ED7A" w14:textId="77777777" w:rsidR="00AC0C92" w:rsidRDefault="00AC0C92" w:rsidP="009C1EEC">
      <w:pPr>
        <w:contextualSpacing/>
      </w:pPr>
      <w:r>
        <w:t>Function is allocated to:</w:t>
      </w:r>
    </w:p>
    <w:p w14:paraId="606D27D4" w14:textId="77777777" w:rsidR="00AC0C92" w:rsidRDefault="00604AF5" w:rsidP="0061324D">
      <w:pPr>
        <w:pStyle w:val="ListParagraph"/>
        <w:numPr>
          <w:ilvl w:val="0"/>
          <w:numId w:val="13"/>
        </w:numPr>
        <w:contextualSpacing/>
      </w:pPr>
      <w:r>
        <w:rPr>
          <w:noProof/>
        </w:rPr>
        <w:drawing>
          <wp:inline distT="0" distB="0" distL="0" distR="0" wp14:anchorId="231D933C" wp14:editId="40A62C0E">
            <wp:extent cx="152400" cy="152400"/>
            <wp:effectExtent l="0" t="0" r="0" b="0"/>
            <wp:docPr id="88" name="Picture -443062898.jpg" descr="-443062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443062898.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569DC6EE" w14:textId="77777777" w:rsidR="00794B45" w:rsidRDefault="00794B45" w:rsidP="00D2637E">
      <w:pPr>
        <w:contextualSpacing/>
      </w:pPr>
    </w:p>
    <w:p w14:paraId="7DE58D45" w14:textId="77777777"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6A699716" w14:textId="77777777" w:rsidR="00282E2C" w:rsidRDefault="00282E2C" w:rsidP="00FD32A2">
      <w:pPr>
        <w:pStyle w:val="Heading4"/>
      </w:pPr>
      <w:r>
        <w:t>Variants</w:t>
      </w:r>
    </w:p>
    <w:p w14:paraId="6FD60D1E" w14:textId="77777777" w:rsidR="00E21515" w:rsidRDefault="00E21515" w:rsidP="00282E2C"/>
    <w:p w14:paraId="01C227D8"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107F4B55" w14:textId="77777777" w:rsidR="00427220" w:rsidRDefault="00427220" w:rsidP="00FD32A2">
      <w:pPr>
        <w:pStyle w:val="Heading4"/>
      </w:pPr>
      <w:r>
        <w:t>Input Requirements</w:t>
      </w:r>
    </w:p>
    <w:p w14:paraId="7E79C8C1" w14:textId="77777777" w:rsidR="00E21515" w:rsidRDefault="00E21515" w:rsidP="00427220"/>
    <w:p w14:paraId="211792E5"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206B1B8F" w14:textId="77777777" w:rsidR="00427220" w:rsidRDefault="00427220" w:rsidP="00427220">
      <w:pPr>
        <w:pStyle w:val="Heading4"/>
      </w:pPr>
      <w:r>
        <w:t>Assumptions</w:t>
      </w:r>
    </w:p>
    <w:p w14:paraId="480CF18C" w14:textId="77777777" w:rsidR="00A92B2F" w:rsidRDefault="00A92B2F" w:rsidP="00A92B2F"/>
    <w:p w14:paraId="339B7555"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6DF0FFD0" w14:textId="77777777" w:rsidR="00C0442C" w:rsidRDefault="00C0442C" w:rsidP="00A92B2F"/>
    <w:p w14:paraId="5192C8C5" w14:textId="77777777" w:rsidR="00427220" w:rsidRDefault="00427220" w:rsidP="00427220">
      <w:pPr>
        <w:pStyle w:val="Heading4"/>
      </w:pPr>
      <w:r>
        <w:t>References</w:t>
      </w:r>
    </w:p>
    <w:p w14:paraId="072D114D" w14:textId="77777777" w:rsidR="00427220" w:rsidRPr="00454CBE" w:rsidRDefault="00427220" w:rsidP="00427220">
      <w:pPr>
        <w:pStyle w:val="Heading5"/>
      </w:pPr>
      <w:r w:rsidRPr="00454CBE">
        <w:t xml:space="preserve">Ford </w:t>
      </w:r>
      <w:r>
        <w:t>D</w:t>
      </w:r>
      <w:r w:rsidRPr="00454CBE">
        <w:t>ocuments</w:t>
      </w:r>
    </w:p>
    <w:p w14:paraId="66FD6161"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218DBF1A"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66000AC9" w14:textId="77777777" w:rsidTr="00202583">
        <w:trPr>
          <w:cantSplit/>
          <w:tblHeader/>
        </w:trPr>
        <w:tc>
          <w:tcPr>
            <w:tcW w:w="1418" w:type="dxa"/>
            <w:shd w:val="clear" w:color="auto" w:fill="E0E0E0"/>
          </w:tcPr>
          <w:p w14:paraId="55E8FB65"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66013F4F"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58E6AFEF"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24F855CB"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4B99BF74" w14:textId="77777777" w:rsidTr="00202583">
        <w:trPr>
          <w:cantSplit/>
          <w:tblHeader/>
        </w:trPr>
        <w:tc>
          <w:tcPr>
            <w:tcW w:w="1418" w:type="dxa"/>
            <w:shd w:val="clear" w:color="auto" w:fill="FFFFFF" w:themeFill="background1"/>
          </w:tcPr>
          <w:p w14:paraId="2AAAAA25" w14:textId="77777777" w:rsidR="005B7CFB" w:rsidRPr="005E40CF" w:rsidRDefault="005B7CFB" w:rsidP="00202583">
            <w:pPr>
              <w:rPr>
                <w:rFonts w:ascii="Helvetica" w:hAnsi="Helvetica" w:cs="Helvetica"/>
              </w:rPr>
            </w:pPr>
          </w:p>
        </w:tc>
        <w:tc>
          <w:tcPr>
            <w:tcW w:w="6237" w:type="dxa"/>
            <w:shd w:val="clear" w:color="auto" w:fill="FFFFFF" w:themeFill="background1"/>
          </w:tcPr>
          <w:p w14:paraId="704E2135" w14:textId="77777777" w:rsidR="005B7CFB" w:rsidRPr="005E40CF" w:rsidRDefault="005B7CFB" w:rsidP="00202583">
            <w:pPr>
              <w:rPr>
                <w:rFonts w:ascii="Helvetica" w:hAnsi="Helvetica" w:cs="Helvetica"/>
              </w:rPr>
            </w:pPr>
          </w:p>
        </w:tc>
        <w:tc>
          <w:tcPr>
            <w:tcW w:w="1418" w:type="dxa"/>
            <w:shd w:val="clear" w:color="auto" w:fill="FFFFFF" w:themeFill="background1"/>
          </w:tcPr>
          <w:p w14:paraId="005CF14F" w14:textId="77777777" w:rsidR="005B7CFB" w:rsidRPr="005E40CF" w:rsidRDefault="005B7CFB" w:rsidP="00202583">
            <w:pPr>
              <w:rPr>
                <w:rFonts w:ascii="Helvetica" w:hAnsi="Helvetica" w:cs="Helvetica"/>
              </w:rPr>
            </w:pPr>
          </w:p>
        </w:tc>
        <w:tc>
          <w:tcPr>
            <w:tcW w:w="1418" w:type="dxa"/>
            <w:shd w:val="clear" w:color="auto" w:fill="FFFFFF" w:themeFill="background1"/>
          </w:tcPr>
          <w:p w14:paraId="08A20B57" w14:textId="77777777" w:rsidR="005B7CFB" w:rsidRPr="005E40CF" w:rsidRDefault="005B7CFB" w:rsidP="00202583">
            <w:pPr>
              <w:rPr>
                <w:rFonts w:ascii="Helvetica" w:hAnsi="Helvetica" w:cs="Helvetica"/>
              </w:rPr>
            </w:pPr>
          </w:p>
        </w:tc>
      </w:tr>
    </w:tbl>
    <w:p w14:paraId="6452ABDB" w14:textId="5883192D" w:rsidR="005B7CFB" w:rsidRPr="00360B1D" w:rsidRDefault="005B7CFB" w:rsidP="005B7CFB">
      <w:pPr>
        <w:pStyle w:val="Caption"/>
        <w:rPr>
          <w:i/>
          <w:color w:val="7F7F7F" w:themeColor="text1" w:themeTint="80"/>
        </w:rPr>
      </w:pPr>
      <w:bookmarkStart w:id="121" w:name="_Toc66359263"/>
      <w:r w:rsidRPr="00360B1D">
        <w:t xml:space="preserve">Table </w:t>
      </w:r>
      <w:r>
        <w:rPr>
          <w:noProof/>
        </w:rPr>
        <w:fldChar w:fldCharType="begin"/>
      </w:r>
      <w:r>
        <w:rPr>
          <w:noProof/>
        </w:rPr>
        <w:instrText xml:space="preserve"> SEQ Table \* ARABIC </w:instrText>
      </w:r>
      <w:r>
        <w:rPr>
          <w:noProof/>
        </w:rPr>
        <w:fldChar w:fldCharType="separate"/>
      </w:r>
      <w:r w:rsidR="00323890">
        <w:rPr>
          <w:noProof/>
        </w:rPr>
        <w:t>7</w:t>
      </w:r>
      <w:r>
        <w:rPr>
          <w:noProof/>
        </w:rPr>
        <w:fldChar w:fldCharType="end"/>
      </w:r>
      <w:r w:rsidRPr="00360B1D">
        <w:t>: Ford internal Documents</w:t>
      </w:r>
      <w:r>
        <w:t xml:space="preserve"> </w:t>
      </w:r>
      <w:r w:rsidRPr="006D2E3B">
        <w:rPr>
          <w:b w:val="0"/>
          <w:i/>
          <w:color w:val="A6A6A6" w:themeColor="background1" w:themeShade="A6"/>
        </w:rPr>
        <w:t>(not specified in model)</w:t>
      </w:r>
      <w:bookmarkEnd w:id="121"/>
    </w:p>
    <w:p w14:paraId="5297E299" w14:textId="77777777" w:rsidR="00427220" w:rsidRPr="00FB7B3D" w:rsidRDefault="00427220" w:rsidP="00427220">
      <w:pPr>
        <w:pStyle w:val="Heading5"/>
      </w:pPr>
      <w:r w:rsidRPr="00454CBE">
        <w:t>External</w:t>
      </w:r>
      <w:r>
        <w:t xml:space="preserve"> Documents and P</w:t>
      </w:r>
      <w:r w:rsidRPr="00FB7B3D">
        <w:t>ublications</w:t>
      </w:r>
    </w:p>
    <w:p w14:paraId="27DCF2F5"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62615FA4"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1CDFA838" w14:textId="77777777" w:rsidTr="00202583">
        <w:trPr>
          <w:cantSplit/>
          <w:tblHeader/>
        </w:trPr>
        <w:tc>
          <w:tcPr>
            <w:tcW w:w="1418" w:type="dxa"/>
            <w:shd w:val="clear" w:color="auto" w:fill="E0E0E0"/>
          </w:tcPr>
          <w:p w14:paraId="4C9F1116"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0D5F5229"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66F30F45" w14:textId="77777777" w:rsidTr="00202583">
        <w:trPr>
          <w:cantSplit/>
          <w:tblHeader/>
        </w:trPr>
        <w:tc>
          <w:tcPr>
            <w:tcW w:w="1418" w:type="dxa"/>
            <w:shd w:val="clear" w:color="auto" w:fill="FFFFFF" w:themeFill="background1"/>
          </w:tcPr>
          <w:p w14:paraId="4B451E19" w14:textId="77777777" w:rsidR="005B7CFB" w:rsidRPr="005E40CF" w:rsidRDefault="005B7CFB" w:rsidP="00202583">
            <w:pPr>
              <w:rPr>
                <w:rFonts w:ascii="Helvetica" w:hAnsi="Helvetica" w:cs="Helvetica"/>
              </w:rPr>
            </w:pPr>
          </w:p>
        </w:tc>
        <w:tc>
          <w:tcPr>
            <w:tcW w:w="9072" w:type="dxa"/>
            <w:shd w:val="clear" w:color="auto" w:fill="FFFFFF" w:themeFill="background1"/>
          </w:tcPr>
          <w:p w14:paraId="35A06FF0" w14:textId="77777777" w:rsidR="005B7CFB" w:rsidRPr="005E40CF" w:rsidRDefault="005B7CFB" w:rsidP="00202583">
            <w:pPr>
              <w:rPr>
                <w:rFonts w:ascii="Helvetica" w:hAnsi="Helvetica" w:cs="Helvetica"/>
              </w:rPr>
            </w:pPr>
          </w:p>
        </w:tc>
      </w:tr>
    </w:tbl>
    <w:p w14:paraId="159DB60A" w14:textId="6A2603A8" w:rsidR="005B7CFB" w:rsidRDefault="005B7CFB" w:rsidP="005B7CFB">
      <w:pPr>
        <w:pStyle w:val="Caption"/>
        <w:rPr>
          <w:b w:val="0"/>
          <w:i/>
          <w:color w:val="7F7F7F" w:themeColor="text1" w:themeTint="80"/>
        </w:rPr>
      </w:pPr>
      <w:bookmarkStart w:id="122" w:name="_Toc66359264"/>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8</w:t>
      </w:r>
      <w:r>
        <w:rPr>
          <w:noProof/>
        </w:rPr>
        <w:fldChar w:fldCharType="end"/>
      </w:r>
      <w:r w:rsidRPr="00DB1AC1">
        <w:t xml:space="preserve">: External documents and publications </w:t>
      </w:r>
      <w:r w:rsidRPr="006D2E3B">
        <w:rPr>
          <w:b w:val="0"/>
          <w:i/>
          <w:color w:val="A6A6A6" w:themeColor="background1" w:themeShade="A6"/>
        </w:rPr>
        <w:t>(not specified in model)</w:t>
      </w:r>
      <w:bookmarkEnd w:id="122"/>
    </w:p>
    <w:p w14:paraId="5E5D6DA8" w14:textId="77777777" w:rsidR="00427220" w:rsidRDefault="00427220" w:rsidP="00427220">
      <w:pPr>
        <w:pStyle w:val="Heading4"/>
      </w:pPr>
      <w:r>
        <w:t>Glossary</w:t>
      </w:r>
    </w:p>
    <w:p w14:paraId="41449F92" w14:textId="7E902FE2"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00AA8034" w14:textId="77777777" w:rsidR="00F15706" w:rsidRDefault="00E60B64" w:rsidP="00783BCF">
      <w:pPr>
        <w:pStyle w:val="Heading3"/>
      </w:pPr>
      <w:bookmarkStart w:id="123" w:name="_Toc66359218"/>
      <w:r>
        <w:t>Function Scope</w:t>
      </w:r>
      <w:bookmarkEnd w:id="123"/>
    </w:p>
    <w:p w14:paraId="28050E67" w14:textId="77777777" w:rsidR="00055646" w:rsidRPr="00A43B48" w:rsidRDefault="00055646" w:rsidP="00306D37">
      <w:pPr>
        <w:contextualSpacing/>
      </w:pPr>
    </w:p>
    <w:p w14:paraId="65065225" w14:textId="77777777" w:rsidR="00306D37" w:rsidRDefault="00306D37" w:rsidP="00306D37">
      <w:pPr>
        <w:contextualSpacing/>
      </w:pPr>
      <w:r>
        <w:t xml:space="preserve">The </w:t>
      </w:r>
      <w:r>
        <w:rPr>
          <w:noProof/>
        </w:rPr>
        <w:drawing>
          <wp:inline distT="0" distB="0" distL="0" distR="0" wp14:anchorId="41F4E4F6" wp14:editId="6B007CF8">
            <wp:extent cx="152400" cy="152400"/>
            <wp:effectExtent l="0" t="0" r="0" b="0"/>
            <wp:docPr id="90"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Display Shading Status</w:t>
      </w:r>
      <w:r w:rsidR="0004480F">
        <w:rPr>
          <w:b/>
        </w:rPr>
        <w:t>”</w:t>
      </w:r>
      <w:r>
        <w:t xml:space="preserve"> f</w:t>
      </w:r>
      <w:r w:rsidR="00294100">
        <w:t>unction is called by</w:t>
      </w:r>
      <w:r>
        <w:t xml:space="preserve"> the following </w:t>
      </w:r>
      <w:r w:rsidR="00294100">
        <w:t>functions</w:t>
      </w:r>
      <w:r>
        <w:t>:</w:t>
      </w:r>
    </w:p>
    <w:p w14:paraId="3E8A3AC8" w14:textId="33967AD5" w:rsidR="00306D37" w:rsidRPr="00953D23" w:rsidRDefault="00306D37" w:rsidP="0061324D">
      <w:pPr>
        <w:pStyle w:val="ListParagraph"/>
        <w:numPr>
          <w:ilvl w:val="0"/>
          <w:numId w:val="12"/>
        </w:numPr>
        <w:contextualSpacing/>
      </w:pPr>
      <w:r>
        <w:rPr>
          <w:noProof/>
        </w:rPr>
        <w:drawing>
          <wp:inline distT="0" distB="0" distL="0" distR="0" wp14:anchorId="0CC71A80" wp14:editId="4D506343">
            <wp:extent cx="152400" cy="152400"/>
            <wp:effectExtent l="0" t="0" r="0" b="0"/>
            <wp:docPr id="92"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d106f106340837f1d94f1636fae5ca90" w:history="1">
        <w:r w:rsidR="00B66881">
          <w:rPr>
            <w:rStyle w:val="Hyperlink"/>
          </w:rPr>
          <w:t>Request automatic PSDS actuation</w:t>
        </w:r>
      </w:hyperlink>
      <w:r w:rsidR="0004480F">
        <w:t>”</w:t>
      </w:r>
    </w:p>
    <w:p w14:paraId="57FDEB03" w14:textId="2EF30CBB" w:rsidR="00306D37" w:rsidRPr="00953D23" w:rsidRDefault="00306D37" w:rsidP="0061324D">
      <w:pPr>
        <w:pStyle w:val="ListParagraph"/>
        <w:numPr>
          <w:ilvl w:val="0"/>
          <w:numId w:val="12"/>
        </w:numPr>
        <w:contextualSpacing/>
      </w:pPr>
      <w:r>
        <w:rPr>
          <w:noProof/>
        </w:rPr>
        <w:drawing>
          <wp:inline distT="0" distB="0" distL="0" distR="0" wp14:anchorId="1FFCD51D" wp14:editId="41886FDC">
            <wp:extent cx="152400" cy="152400"/>
            <wp:effectExtent l="0" t="0" r="0" b="0"/>
            <wp:docPr id="94"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80d4219162c8bf81e978a4f7ad8ff346" w:history="1">
        <w:r w:rsidR="00B66881">
          <w:rPr>
            <w:rStyle w:val="Hyperlink"/>
          </w:rPr>
          <w:t>Request PSDS Manual Actuation</w:t>
        </w:r>
      </w:hyperlink>
      <w:r w:rsidR="0004480F">
        <w:t>”</w:t>
      </w:r>
    </w:p>
    <w:p w14:paraId="432DC28F" w14:textId="77777777" w:rsidR="00393C96" w:rsidRPr="00393C96" w:rsidRDefault="00393C96" w:rsidP="00306D37">
      <w:pPr>
        <w:contextualSpacing/>
      </w:pPr>
    </w:p>
    <w:p w14:paraId="4D8DB413" w14:textId="77777777" w:rsidR="001A755C" w:rsidRDefault="001A755C" w:rsidP="00306D37"/>
    <w:p w14:paraId="50422BB8" w14:textId="77777777" w:rsidR="00294100" w:rsidRDefault="00294100" w:rsidP="00294100">
      <w:pPr>
        <w:jc w:val="center"/>
      </w:pPr>
      <w:r>
        <w:rPr>
          <w:noProof/>
        </w:rPr>
        <w:lastRenderedPageBreak/>
        <w:drawing>
          <wp:inline distT="0" distB="0" distL="0" distR="0" wp14:anchorId="2A3818D9" wp14:editId="451E1313">
            <wp:extent cx="6466205" cy="1456421"/>
            <wp:effectExtent l="0" t="0" r="0" b="0"/>
            <wp:docPr id="96" name="Picture 1792025785.jpg" descr="1792025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792025785.jpg"/>
                    <pic:cNvPicPr/>
                  </pic:nvPicPr>
                  <pic:blipFill>
                    <a:blip r:embed="rId33" cstate="print"/>
                    <a:stretch>
                      <a:fillRect/>
                    </a:stretch>
                  </pic:blipFill>
                  <pic:spPr>
                    <a:xfrm>
                      <a:off x="0" y="0"/>
                      <a:ext cx="6466205" cy="1456421"/>
                    </a:xfrm>
                    <a:prstGeom prst="rect">
                      <a:avLst/>
                    </a:prstGeom>
                  </pic:spPr>
                </pic:pic>
              </a:graphicData>
            </a:graphic>
          </wp:inline>
        </w:drawing>
      </w:r>
    </w:p>
    <w:p w14:paraId="1594247D" w14:textId="10286CB3" w:rsidR="00306D37" w:rsidRPr="00294100" w:rsidRDefault="00306D37" w:rsidP="00294100">
      <w:pPr>
        <w:pStyle w:val="Caption"/>
      </w:pPr>
      <w:bookmarkStart w:id="124" w:name="_Toc66359254"/>
      <w:r w:rsidRPr="00294100">
        <w:t xml:space="preserve">Figure </w:t>
      </w:r>
      <w:r w:rsidR="00DD3AC4">
        <w:fldChar w:fldCharType="begin"/>
      </w:r>
      <w:r w:rsidR="00DD3AC4">
        <w:instrText xml:space="preserve"> SEQ Figure \* ARABIC </w:instrText>
      </w:r>
      <w:r w:rsidR="00DD3AC4">
        <w:fldChar w:fldCharType="separate"/>
      </w:r>
      <w:r w:rsidR="00323890">
        <w:rPr>
          <w:noProof/>
        </w:rPr>
        <w:t>4</w:t>
      </w:r>
      <w:r w:rsidR="00DD3AC4">
        <w:rPr>
          <w:noProof/>
        </w:rPr>
        <w:fldChar w:fldCharType="end"/>
      </w:r>
      <w:r w:rsidRPr="00294100">
        <w:t xml:space="preserve">: Activity Diagram of </w:t>
      </w:r>
      <w:r>
        <w:rPr>
          <w:noProof/>
        </w:rPr>
        <w:drawing>
          <wp:inline distT="0" distB="0" distL="0" distR="0" wp14:anchorId="2DCE9C5E" wp14:editId="6A517B2B">
            <wp:extent cx="152400" cy="152400"/>
            <wp:effectExtent l="0" t="0" r="0" b="0"/>
            <wp:docPr id="98"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Request automatic PSDS actuation</w:t>
      </w:r>
      <w:r w:rsidR="0004480F">
        <w:t>”</w:t>
      </w:r>
      <w:r w:rsidRPr="00294100">
        <w:t xml:space="preserve"> calling </w:t>
      </w:r>
      <w:r>
        <w:rPr>
          <w:noProof/>
        </w:rPr>
        <w:drawing>
          <wp:inline distT="0" distB="0" distL="0" distR="0" wp14:anchorId="52EF033A" wp14:editId="365BA369">
            <wp:extent cx="152400" cy="152400"/>
            <wp:effectExtent l="0" t="0" r="0" b="0"/>
            <wp:docPr id="100"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Shading Status</w:t>
      </w:r>
      <w:r w:rsidR="0004480F">
        <w:t>”</w:t>
      </w:r>
      <w:bookmarkEnd w:id="124"/>
    </w:p>
    <w:p w14:paraId="6F487F70" w14:textId="77777777" w:rsidR="00306D37" w:rsidRDefault="00306D37" w:rsidP="00306D37">
      <w:pPr>
        <w:contextualSpacing/>
      </w:pPr>
    </w:p>
    <w:p w14:paraId="4B4DD616" w14:textId="77777777" w:rsidR="001A755C" w:rsidRDefault="001A755C" w:rsidP="00306D37"/>
    <w:p w14:paraId="041AE123" w14:textId="77777777" w:rsidR="00294100" w:rsidRDefault="00294100" w:rsidP="00294100">
      <w:pPr>
        <w:jc w:val="center"/>
      </w:pPr>
      <w:r>
        <w:rPr>
          <w:noProof/>
        </w:rPr>
        <w:drawing>
          <wp:inline distT="0" distB="0" distL="0" distR="0" wp14:anchorId="7498B6BA" wp14:editId="21A6F7A1">
            <wp:extent cx="6466205" cy="2220858"/>
            <wp:effectExtent l="0" t="0" r="0" b="0"/>
            <wp:docPr id="102" name="Picture 1524833511.jpg" descr="152483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1524833511.jpg"/>
                    <pic:cNvPicPr/>
                  </pic:nvPicPr>
                  <pic:blipFill>
                    <a:blip r:embed="rId34" cstate="print"/>
                    <a:stretch>
                      <a:fillRect/>
                    </a:stretch>
                  </pic:blipFill>
                  <pic:spPr>
                    <a:xfrm>
                      <a:off x="0" y="0"/>
                      <a:ext cx="6466205" cy="2220858"/>
                    </a:xfrm>
                    <a:prstGeom prst="rect">
                      <a:avLst/>
                    </a:prstGeom>
                  </pic:spPr>
                </pic:pic>
              </a:graphicData>
            </a:graphic>
          </wp:inline>
        </w:drawing>
      </w:r>
    </w:p>
    <w:p w14:paraId="163BB8B6" w14:textId="3771C1A2" w:rsidR="00306D37" w:rsidRPr="00294100" w:rsidRDefault="00306D37" w:rsidP="00294100">
      <w:pPr>
        <w:pStyle w:val="Caption"/>
      </w:pPr>
      <w:bookmarkStart w:id="125" w:name="_Toc66359255"/>
      <w:r w:rsidRPr="00294100">
        <w:t xml:space="preserve">Figure </w:t>
      </w:r>
      <w:r w:rsidR="00DD3AC4">
        <w:fldChar w:fldCharType="begin"/>
      </w:r>
      <w:r w:rsidR="00DD3AC4">
        <w:instrText xml:space="preserve"> SEQ Figure \* ARABIC </w:instrText>
      </w:r>
      <w:r w:rsidR="00DD3AC4">
        <w:fldChar w:fldCharType="separate"/>
      </w:r>
      <w:r w:rsidR="00323890">
        <w:rPr>
          <w:noProof/>
        </w:rPr>
        <w:t>5</w:t>
      </w:r>
      <w:r w:rsidR="00DD3AC4">
        <w:rPr>
          <w:noProof/>
        </w:rPr>
        <w:fldChar w:fldCharType="end"/>
      </w:r>
      <w:r w:rsidRPr="00294100">
        <w:t xml:space="preserve">: Activity Diagram of </w:t>
      </w:r>
      <w:r>
        <w:rPr>
          <w:noProof/>
        </w:rPr>
        <w:drawing>
          <wp:inline distT="0" distB="0" distL="0" distR="0" wp14:anchorId="1D76B149" wp14:editId="6D7BF02B">
            <wp:extent cx="152400" cy="152400"/>
            <wp:effectExtent l="0" t="0" r="0" b="0"/>
            <wp:docPr id="104" name="Picture -127615184.jpg" descr="-12761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27615184.jpg"/>
                    <pic:cNvPicPr/>
                  </pic:nvPicPr>
                  <pic:blipFill>
                    <a:blip r:embed="rId18"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Request PSDS Manual Actuation</w:t>
      </w:r>
      <w:r w:rsidR="0004480F">
        <w:t>”</w:t>
      </w:r>
      <w:r w:rsidRPr="00294100">
        <w:t xml:space="preserve"> calling </w:t>
      </w:r>
      <w:r>
        <w:rPr>
          <w:noProof/>
        </w:rPr>
        <w:drawing>
          <wp:inline distT="0" distB="0" distL="0" distR="0" wp14:anchorId="46B999BB" wp14:editId="594B7B5D">
            <wp:extent cx="152400" cy="152400"/>
            <wp:effectExtent l="0" t="0" r="0" b="0"/>
            <wp:docPr id="106"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Shading Status</w:t>
      </w:r>
      <w:r w:rsidR="0004480F">
        <w:t>”</w:t>
      </w:r>
      <w:bookmarkEnd w:id="125"/>
    </w:p>
    <w:p w14:paraId="0C29CC0D" w14:textId="77777777" w:rsidR="00306D37" w:rsidRDefault="00306D37" w:rsidP="00306D37">
      <w:pPr>
        <w:contextualSpacing/>
      </w:pPr>
    </w:p>
    <w:p w14:paraId="3A85CF76" w14:textId="77777777" w:rsidR="00F15706" w:rsidRDefault="00E60B64" w:rsidP="00783BCF">
      <w:pPr>
        <w:pStyle w:val="Heading3"/>
      </w:pPr>
      <w:bookmarkStart w:id="126" w:name="_Toc66359219"/>
      <w:r>
        <w:t>Function Interfaces</w:t>
      </w:r>
      <w:bookmarkEnd w:id="126"/>
    </w:p>
    <w:p w14:paraId="3A74B94F"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75BF47A5" w14:textId="77777777" w:rsidTr="00331174">
        <w:trPr>
          <w:trHeight w:val="260"/>
        </w:trPr>
        <w:tc>
          <w:tcPr>
            <w:tcW w:w="2695" w:type="dxa"/>
            <w:shd w:val="clear" w:color="auto" w:fill="D9D9D9" w:themeFill="background1" w:themeFillShade="D9"/>
            <w:noWrap/>
            <w:hideMark/>
          </w:tcPr>
          <w:p w14:paraId="2AF5E49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364E527D"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393FBC36" w14:textId="77777777" w:rsidTr="00331174">
        <w:trPr>
          <w:trHeight w:val="410"/>
        </w:trPr>
        <w:tc>
          <w:tcPr>
            <w:tcW w:w="2695" w:type="dxa"/>
            <w:noWrap/>
          </w:tcPr>
          <w:p w14:paraId="462C74A9" w14:textId="77777777" w:rsidR="00C15577" w:rsidRDefault="00C15577" w:rsidP="00275823">
            <w:pPr>
              <w:contextualSpacing/>
              <w:rPr>
                <w:rFonts w:cs="Arial"/>
              </w:rPr>
            </w:pPr>
            <w:r w:rsidRPr="00275823">
              <w:rPr>
                <w:rFonts w:cs="Arial"/>
              </w:rPr>
              <w:t>Operation Status</w:t>
            </w:r>
          </w:p>
          <w:p w14:paraId="32844AA4" w14:textId="77777777" w:rsidR="0029472F" w:rsidRDefault="00AA2FB2" w:rsidP="00275823">
            <w:pPr>
              <w:contextualSpacing/>
              <w:rPr>
                <w:rFonts w:cs="Arial"/>
              </w:rPr>
            </w:pPr>
            <w:r>
              <w:rPr>
                <w:rFonts w:cs="Arial"/>
              </w:rPr>
              <w:t>Type:</w:t>
            </w:r>
          </w:p>
          <w:p w14:paraId="183047DA" w14:textId="35CE187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3FC89639" wp14:editId="0D37D0B7">
                  <wp:extent cx="152400" cy="152400"/>
                  <wp:effectExtent l="0" t="0" r="0" b="0"/>
                  <wp:docPr id="10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feaa84aa935d102228d934f23d12d610" w:history="1">
              <w:proofErr w:type="spellStart"/>
              <w:r w:rsidR="00704F04">
                <w:rPr>
                  <w:rStyle w:val="Hyperlink"/>
                  <w:rFonts w:cs="Arial"/>
                </w:rPr>
                <w:t>OperationStatus</w:t>
              </w:r>
              <w:proofErr w:type="spellEnd"/>
            </w:hyperlink>
          </w:p>
        </w:tc>
        <w:tc>
          <w:tcPr>
            <w:tcW w:w="7506" w:type="dxa"/>
          </w:tcPr>
          <w:p w14:paraId="0F413A9C" w14:textId="77777777" w:rsidR="0046598F" w:rsidRPr="0046598F" w:rsidRDefault="0046598F" w:rsidP="00275823">
            <w:pPr>
              <w:rPr>
                <w:rFonts w:cs="Arial"/>
                <w:color w:val="000000"/>
              </w:rPr>
            </w:pPr>
            <w:r>
              <w:rPr>
                <w:rFonts w:cs="Arial"/>
                <w:color w:val="000000"/>
              </w:rPr>
              <w:t>Received from:</w:t>
            </w:r>
          </w:p>
          <w:p w14:paraId="54721FED" w14:textId="3E8D4BF2" w:rsidR="00275823" w:rsidRPr="00C8319B" w:rsidRDefault="00275823" w:rsidP="0061324D">
            <w:pPr>
              <w:pStyle w:val="ListParagraph"/>
              <w:numPr>
                <w:ilvl w:val="0"/>
                <w:numId w:val="12"/>
              </w:numPr>
              <w:rPr>
                <w:rFonts w:cs="Arial"/>
              </w:rPr>
            </w:pPr>
            <w:r>
              <w:rPr>
                <w:noProof/>
              </w:rPr>
              <w:drawing>
                <wp:inline distT="0" distB="0" distL="0" distR="0" wp14:anchorId="314EC550" wp14:editId="35F456D2">
                  <wp:extent cx="152400" cy="152400"/>
                  <wp:effectExtent l="0" t="0" r="0" b="0"/>
                  <wp:docPr id="110"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f5dc29255307897c45bdebcb8fd33800" w:history="1">
              <w:r w:rsidR="00FE73F2">
                <w:rPr>
                  <w:rStyle w:val="Hyperlink"/>
                  <w:rFonts w:cs="Arial"/>
                </w:rPr>
                <w:t>Check Operation Status</w:t>
              </w:r>
            </w:hyperlink>
          </w:p>
        </w:tc>
      </w:tr>
      <w:tr w:rsidR="00A07A81" w:rsidRPr="003F473D" w14:paraId="512210D8" w14:textId="77777777" w:rsidTr="00331174">
        <w:trPr>
          <w:trHeight w:val="410"/>
        </w:trPr>
        <w:tc>
          <w:tcPr>
            <w:tcW w:w="2695" w:type="dxa"/>
            <w:noWrap/>
          </w:tcPr>
          <w:p w14:paraId="5D2439C9" w14:textId="77777777" w:rsidR="00C15577" w:rsidRDefault="00C15577" w:rsidP="00275823">
            <w:pPr>
              <w:contextualSpacing/>
              <w:rPr>
                <w:rFonts w:cs="Arial"/>
              </w:rPr>
            </w:pPr>
            <w:r w:rsidRPr="00275823">
              <w:rPr>
                <w:rFonts w:cs="Arial"/>
              </w:rPr>
              <w:t>PDLC Zone Status</w:t>
            </w:r>
          </w:p>
          <w:p w14:paraId="51C9A983" w14:textId="77777777" w:rsidR="0029472F" w:rsidRDefault="00AA2FB2" w:rsidP="00275823">
            <w:pPr>
              <w:contextualSpacing/>
              <w:rPr>
                <w:rFonts w:cs="Arial"/>
              </w:rPr>
            </w:pPr>
            <w:r>
              <w:rPr>
                <w:rFonts w:cs="Arial"/>
              </w:rPr>
              <w:t>Type:</w:t>
            </w:r>
          </w:p>
          <w:p w14:paraId="4078EA18" w14:textId="4DA75E07"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79B37813" wp14:editId="75125D2C">
                  <wp:extent cx="152400" cy="152400"/>
                  <wp:effectExtent l="0" t="0" r="0" b="0"/>
                  <wp:docPr id="112"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d6b86d36b3e0b5ab7a590a02f0231532" w:history="1">
              <w:r w:rsidR="00704F04">
                <w:rPr>
                  <w:rStyle w:val="Hyperlink"/>
                  <w:rFonts w:cs="Arial"/>
                </w:rPr>
                <w:t>PDLC Zone Status</w:t>
              </w:r>
            </w:hyperlink>
          </w:p>
        </w:tc>
        <w:tc>
          <w:tcPr>
            <w:tcW w:w="7506" w:type="dxa"/>
          </w:tcPr>
          <w:p w14:paraId="79B97CF2" w14:textId="77777777" w:rsidR="0046598F" w:rsidRPr="0046598F" w:rsidRDefault="0046598F" w:rsidP="00275823">
            <w:pPr>
              <w:rPr>
                <w:rFonts w:cs="Arial"/>
                <w:color w:val="000000"/>
              </w:rPr>
            </w:pPr>
            <w:r>
              <w:rPr>
                <w:rFonts w:cs="Arial"/>
                <w:color w:val="000000"/>
              </w:rPr>
              <w:t>Received from:</w:t>
            </w:r>
          </w:p>
          <w:p w14:paraId="5BFB5523" w14:textId="28CF0797" w:rsidR="00275823" w:rsidRPr="00C8319B" w:rsidRDefault="00275823" w:rsidP="0061324D">
            <w:pPr>
              <w:pStyle w:val="ListParagraph"/>
              <w:numPr>
                <w:ilvl w:val="0"/>
                <w:numId w:val="12"/>
              </w:numPr>
              <w:rPr>
                <w:rFonts w:cs="Arial"/>
              </w:rPr>
            </w:pPr>
            <w:r>
              <w:rPr>
                <w:noProof/>
              </w:rPr>
              <w:drawing>
                <wp:inline distT="0" distB="0" distL="0" distR="0" wp14:anchorId="5C8D4CF4" wp14:editId="33CE231A">
                  <wp:extent cx="152400" cy="152400"/>
                  <wp:effectExtent l="0" t="0" r="0" b="0"/>
                  <wp:docPr id="114"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52f88807bf41687de58769c9badc65aa" w:history="1">
              <w:r w:rsidR="00FE73F2">
                <w:rPr>
                  <w:rStyle w:val="Hyperlink"/>
                  <w:rFonts w:cs="Arial"/>
                </w:rPr>
                <w:t>Manage Automatic PSDS Functionality</w:t>
              </w:r>
            </w:hyperlink>
          </w:p>
          <w:p w14:paraId="53FDF80E" w14:textId="2962E58D" w:rsidR="00275823" w:rsidRPr="00C8319B" w:rsidRDefault="00275823" w:rsidP="0061324D">
            <w:pPr>
              <w:pStyle w:val="ListParagraph"/>
              <w:numPr>
                <w:ilvl w:val="0"/>
                <w:numId w:val="12"/>
              </w:numPr>
              <w:rPr>
                <w:rFonts w:cs="Arial"/>
              </w:rPr>
            </w:pPr>
            <w:r>
              <w:rPr>
                <w:noProof/>
              </w:rPr>
              <w:drawing>
                <wp:inline distT="0" distB="0" distL="0" distR="0" wp14:anchorId="06257CF5" wp14:editId="673774AE">
                  <wp:extent cx="152400" cy="152400"/>
                  <wp:effectExtent l="0" t="0" r="0" b="0"/>
                  <wp:docPr id="116"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5dd0caf2c53404027658cadf9f6549ac" w:history="1">
              <w:r w:rsidR="00FE73F2">
                <w:rPr>
                  <w:rStyle w:val="Hyperlink"/>
                  <w:rFonts w:cs="Arial"/>
                </w:rPr>
                <w:t>Manage Manual PSDS Functionality</w:t>
              </w:r>
            </w:hyperlink>
          </w:p>
        </w:tc>
      </w:tr>
    </w:tbl>
    <w:p w14:paraId="22ED0D8E"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27470B6A" w14:textId="77777777" w:rsidTr="00A07A81">
        <w:trPr>
          <w:trHeight w:val="260"/>
        </w:trPr>
        <w:tc>
          <w:tcPr>
            <w:tcW w:w="2689" w:type="dxa"/>
            <w:shd w:val="clear" w:color="auto" w:fill="D9D9D9" w:themeFill="background1" w:themeFillShade="D9"/>
            <w:noWrap/>
            <w:hideMark/>
          </w:tcPr>
          <w:p w14:paraId="7B2DC75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26445A40"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20618AF7" w14:textId="77777777" w:rsidTr="00A07A81">
        <w:trPr>
          <w:trHeight w:val="410"/>
        </w:trPr>
        <w:tc>
          <w:tcPr>
            <w:tcW w:w="2689" w:type="dxa"/>
            <w:noWrap/>
          </w:tcPr>
          <w:p w14:paraId="6B8DA3E4" w14:textId="77777777" w:rsidR="001C41D6" w:rsidRDefault="001C41D6" w:rsidP="001C41D6">
            <w:pPr>
              <w:contextualSpacing/>
              <w:rPr>
                <w:rFonts w:cs="Arial"/>
              </w:rPr>
            </w:pPr>
            <w:r>
              <w:rPr>
                <w:rFonts w:cs="Arial"/>
              </w:rPr>
              <w:t>Visual Display Sync Status</w:t>
            </w:r>
          </w:p>
          <w:p w14:paraId="33D55F7C" w14:textId="77777777" w:rsidR="00D94B9F" w:rsidRDefault="00D94B9F" w:rsidP="00D94B9F">
            <w:pPr>
              <w:contextualSpacing/>
              <w:rPr>
                <w:rFonts w:cs="Arial"/>
              </w:rPr>
            </w:pPr>
            <w:r>
              <w:rPr>
                <w:rFonts w:cs="Arial"/>
              </w:rPr>
              <w:t>Type:</w:t>
            </w:r>
          </w:p>
          <w:p w14:paraId="1BBCE30D" w14:textId="520D26D1" w:rsidR="001C41D6" w:rsidRDefault="001C41D6" w:rsidP="001C41D6">
            <w:pPr>
              <w:contextualSpacing/>
              <w:rPr>
                <w:rFonts w:cs="Arial"/>
              </w:rPr>
            </w:pPr>
            <w:r>
              <w:rPr>
                <w:noProof/>
              </w:rPr>
              <w:drawing>
                <wp:inline distT="0" distB="0" distL="0" distR="0" wp14:anchorId="55842175" wp14:editId="49047512">
                  <wp:extent cx="152400" cy="152400"/>
                  <wp:effectExtent l="0" t="0" r="0" b="0"/>
                  <wp:docPr id="11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ddc79ae283d9e6d67b0661dfa6ffacf5" w:history="1">
              <w:proofErr w:type="spellStart"/>
              <w:r>
                <w:rPr>
                  <w:rStyle w:val="Hyperlink"/>
                  <w:rFonts w:cs="Arial"/>
                </w:rPr>
                <w:t>VisualDisplaySyncStatus</w:t>
              </w:r>
              <w:proofErr w:type="spellEnd"/>
            </w:hyperlink>
          </w:p>
        </w:tc>
        <w:tc>
          <w:tcPr>
            <w:tcW w:w="7512" w:type="dxa"/>
            <w:noWrap/>
          </w:tcPr>
          <w:p w14:paraId="385F3CBE" w14:textId="77777777" w:rsidR="0046598F" w:rsidRPr="00275823" w:rsidRDefault="0046598F" w:rsidP="00275823">
            <w:pPr>
              <w:rPr>
                <w:rFonts w:cs="Arial"/>
                <w:color w:val="000000"/>
              </w:rPr>
            </w:pPr>
            <w:r>
              <w:rPr>
                <w:rFonts w:cs="Arial"/>
                <w:color w:val="000000"/>
              </w:rPr>
              <w:t>Sent to:</w:t>
            </w:r>
          </w:p>
          <w:p w14:paraId="38AA28C1" w14:textId="77777777" w:rsidR="001C57E5" w:rsidRPr="001C57E5" w:rsidRDefault="001C57E5" w:rsidP="001C57E5">
            <w:pPr>
              <w:pStyle w:val="ListParagraph"/>
              <w:numPr>
                <w:ilvl w:val="0"/>
                <w:numId w:val="12"/>
              </w:numPr>
              <w:rPr>
                <w:rFonts w:cs="Arial"/>
              </w:rPr>
            </w:pPr>
            <w:r>
              <w:rPr>
                <w:noProof/>
              </w:rPr>
              <w:drawing>
                <wp:inline distT="0" distB="0" distL="0" distR="0" wp14:anchorId="4B0C1F23" wp14:editId="2B135543">
                  <wp:extent cx="152400" cy="152400"/>
                  <wp:effectExtent l="0" t="0" r="0" b="0"/>
                  <wp:docPr id="120"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198874124.jpg"/>
                          <pic:cNvPicPr/>
                        </pic:nvPicPr>
                        <pic:blipFill>
                          <a:blip r:embed="rId37" cstate="print"/>
                          <a:stretch>
                            <a:fillRect/>
                          </a:stretch>
                        </pic:blipFill>
                        <pic:spPr>
                          <a:xfrm>
                            <a:off x="0" y="0"/>
                            <a:ext cx="152400" cy="152400"/>
                          </a:xfrm>
                          <a:prstGeom prst="rect">
                            <a:avLst/>
                          </a:prstGeom>
                        </pic:spPr>
                      </pic:pic>
                    </a:graphicData>
                  </a:graphic>
                </wp:inline>
              </w:drawing>
            </w:r>
            <w:r>
              <w:rPr>
                <w:rFonts w:cs="Arial"/>
              </w:rPr>
              <w:t xml:space="preserve">  Activity Parameter Node: Receive Visual Display Sync Status</w:t>
            </w:r>
          </w:p>
          <w:p w14:paraId="72EA44E2" w14:textId="77777777" w:rsidR="001C57E5" w:rsidRPr="001C57E5" w:rsidRDefault="001C57E5" w:rsidP="001C57E5">
            <w:pPr>
              <w:pStyle w:val="ListParagraph"/>
              <w:numPr>
                <w:ilvl w:val="0"/>
                <w:numId w:val="12"/>
              </w:numPr>
              <w:rPr>
                <w:rFonts w:cs="Arial"/>
              </w:rPr>
            </w:pPr>
            <w:r>
              <w:rPr>
                <w:noProof/>
              </w:rPr>
              <w:drawing>
                <wp:inline distT="0" distB="0" distL="0" distR="0" wp14:anchorId="1FBAB320" wp14:editId="5876868D">
                  <wp:extent cx="152400" cy="152400"/>
                  <wp:effectExtent l="0" t="0" r="0" b="0"/>
                  <wp:docPr id="122"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98874124.jpg"/>
                          <pic:cNvPicPr/>
                        </pic:nvPicPr>
                        <pic:blipFill>
                          <a:blip r:embed="rId37" cstate="print"/>
                          <a:stretch>
                            <a:fillRect/>
                          </a:stretch>
                        </pic:blipFill>
                        <pic:spPr>
                          <a:xfrm>
                            <a:off x="0" y="0"/>
                            <a:ext cx="152400" cy="152400"/>
                          </a:xfrm>
                          <a:prstGeom prst="rect">
                            <a:avLst/>
                          </a:prstGeom>
                        </pic:spPr>
                      </pic:pic>
                    </a:graphicData>
                  </a:graphic>
                </wp:inline>
              </w:drawing>
            </w:r>
            <w:r>
              <w:rPr>
                <w:rFonts w:cs="Arial"/>
              </w:rPr>
              <w:t xml:space="preserve">  Activity Parameter Node: Receive Visual Display Sync Status</w:t>
            </w:r>
          </w:p>
        </w:tc>
      </w:tr>
    </w:tbl>
    <w:p w14:paraId="591CD8C1" w14:textId="77777777" w:rsidR="00A72B37" w:rsidRDefault="00A72B37" w:rsidP="00A72B37">
      <w:pPr>
        <w:pStyle w:val="Heading4"/>
      </w:pPr>
      <w:r>
        <w:t>Logical</w:t>
      </w:r>
      <w:r w:rsidRPr="00F15706">
        <w:t xml:space="preserve"> Parameters</w:t>
      </w:r>
    </w:p>
    <w:p w14:paraId="42B458B4" w14:textId="77777777" w:rsidR="00E21515" w:rsidRDefault="00E21515" w:rsidP="00A72B37"/>
    <w:p w14:paraId="1BBBBD25" w14:textId="77777777" w:rsidR="00A72B37" w:rsidRDefault="00BF7A51" w:rsidP="00A72B37">
      <w:r w:rsidRPr="005067FC">
        <w:rPr>
          <w:i/>
          <w:color w:val="A6A6A6" w:themeColor="background1" w:themeShade="A6"/>
        </w:rPr>
        <w:t>Not supported by MagicDraw report generation.</w:t>
      </w:r>
    </w:p>
    <w:p w14:paraId="0C54006C" w14:textId="77777777" w:rsidR="00822913" w:rsidRDefault="00822913" w:rsidP="00822913">
      <w:pPr>
        <w:pStyle w:val="Heading3"/>
      </w:pPr>
      <w:bookmarkStart w:id="127" w:name="_Toc66359220"/>
      <w:r>
        <w:t>Function Modeling</w:t>
      </w:r>
      <w:bookmarkEnd w:id="127"/>
    </w:p>
    <w:p w14:paraId="0DA0E9C2" w14:textId="77777777" w:rsidR="00E21515" w:rsidRPr="00C75AE5" w:rsidRDefault="00E21515" w:rsidP="00EF5443"/>
    <w:p w14:paraId="713465A1" w14:textId="77777777" w:rsidR="002D15F6" w:rsidRDefault="002D15F6" w:rsidP="0061324D">
      <w:pPr>
        <w:pStyle w:val="Heading4"/>
        <w:numPr>
          <w:ilvl w:val="3"/>
          <w:numId w:val="4"/>
        </w:numPr>
      </w:pPr>
      <w:r>
        <w:lastRenderedPageBreak/>
        <w:t>Use Cases</w:t>
      </w:r>
    </w:p>
    <w:p w14:paraId="022BCD80" w14:textId="77777777" w:rsidR="00E21515" w:rsidRDefault="00E21515" w:rsidP="002D15F6"/>
    <w:p w14:paraId="65774C4A"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2CB693D8" w14:textId="77777777" w:rsidR="002D15F6" w:rsidRDefault="002D15F6" w:rsidP="0061324D">
      <w:pPr>
        <w:pStyle w:val="Heading4"/>
        <w:numPr>
          <w:ilvl w:val="3"/>
          <w:numId w:val="4"/>
        </w:numPr>
      </w:pPr>
      <w:r>
        <w:t>State Charts / Activity Diagrams / Sequence Diagrams / Decision Tables</w:t>
      </w:r>
    </w:p>
    <w:p w14:paraId="73529198" w14:textId="77777777" w:rsidR="00E21515" w:rsidRDefault="00E21515" w:rsidP="002D15F6"/>
    <w:p w14:paraId="41A8630A" w14:textId="77777777" w:rsidR="00A7465B" w:rsidRDefault="00A7465B" w:rsidP="00A7465B">
      <w:pPr>
        <w:contextualSpacing/>
        <w:jc w:val="center"/>
      </w:pPr>
      <w:r>
        <w:rPr>
          <w:noProof/>
        </w:rPr>
        <w:drawing>
          <wp:inline distT="0" distB="0" distL="0" distR="0" wp14:anchorId="5614A457" wp14:editId="70F184A1">
            <wp:extent cx="6466205" cy="3396610"/>
            <wp:effectExtent l="0" t="0" r="0" b="0"/>
            <wp:docPr id="124" name="Picture 1224168706.jpg" descr="1224168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224168706.jpg"/>
                    <pic:cNvPicPr/>
                  </pic:nvPicPr>
                  <pic:blipFill>
                    <a:blip r:embed="rId54" cstate="print"/>
                    <a:stretch>
                      <a:fillRect/>
                    </a:stretch>
                  </pic:blipFill>
                  <pic:spPr>
                    <a:xfrm>
                      <a:off x="0" y="0"/>
                      <a:ext cx="6466205" cy="3396610"/>
                    </a:xfrm>
                    <a:prstGeom prst="rect">
                      <a:avLst/>
                    </a:prstGeom>
                  </pic:spPr>
                </pic:pic>
              </a:graphicData>
            </a:graphic>
          </wp:inline>
        </w:drawing>
      </w:r>
    </w:p>
    <w:p w14:paraId="73EC42FB" w14:textId="3EA0DFBF" w:rsidR="000A30CD" w:rsidRPr="00294100" w:rsidRDefault="00A7465B" w:rsidP="000A30CD">
      <w:pPr>
        <w:pStyle w:val="Caption"/>
      </w:pPr>
      <w:bookmarkStart w:id="128" w:name="_Toc66359256"/>
      <w:r w:rsidRPr="00BD03E8">
        <w:t xml:space="preserve">Figure </w:t>
      </w:r>
      <w:r w:rsidR="00DD3AC4">
        <w:fldChar w:fldCharType="begin"/>
      </w:r>
      <w:r w:rsidR="00DD3AC4">
        <w:instrText xml:space="preserve"> SEQ Figure \* ARABIC </w:instrText>
      </w:r>
      <w:r w:rsidR="00DD3AC4">
        <w:fldChar w:fldCharType="separate"/>
      </w:r>
      <w:r w:rsidR="00323890">
        <w:rPr>
          <w:noProof/>
        </w:rPr>
        <w:t>6</w:t>
      </w:r>
      <w:r w:rsidR="00DD3AC4">
        <w:rPr>
          <w:noProof/>
        </w:rPr>
        <w:fldChar w:fldCharType="end"/>
      </w:r>
      <w:r w:rsidRPr="00BD03E8">
        <w:t>:</w:t>
      </w:r>
      <w:r w:rsidR="00501DFF">
        <w:t xml:space="preserve"> </w:t>
      </w:r>
      <w:r w:rsidR="000A30CD" w:rsidRPr="00294100">
        <w:t>Display Shading Status</w:t>
      </w:r>
      <w:bookmarkEnd w:id="128"/>
    </w:p>
    <w:p w14:paraId="49D29AE8" w14:textId="77777777" w:rsidR="000A30CD" w:rsidRPr="000A30CD" w:rsidRDefault="000A30CD" w:rsidP="000A30CD"/>
    <w:p w14:paraId="2F8D9CB6" w14:textId="77777777" w:rsidR="00A7465B" w:rsidRPr="00834E12" w:rsidRDefault="00A7465B" w:rsidP="00A7465B"/>
    <w:p w14:paraId="66C1B134" w14:textId="77777777" w:rsidR="00F15706" w:rsidRDefault="00DA0800" w:rsidP="00822913">
      <w:pPr>
        <w:pStyle w:val="Heading3"/>
      </w:pPr>
      <w:bookmarkStart w:id="129" w:name="_Toc66359221"/>
      <w:r>
        <w:t>Function Requirements</w:t>
      </w:r>
      <w:bookmarkEnd w:id="129"/>
    </w:p>
    <w:p w14:paraId="2FB815D9" w14:textId="77777777" w:rsidR="00F15706" w:rsidRDefault="00F15706" w:rsidP="00783BCF">
      <w:pPr>
        <w:pStyle w:val="Heading4"/>
      </w:pPr>
      <w:r>
        <w:t>Functional Requirements</w:t>
      </w:r>
    </w:p>
    <w:p w14:paraId="442AE645" w14:textId="77777777" w:rsidR="006E54B3" w:rsidRDefault="00F15706" w:rsidP="006E54B3">
      <w:pPr>
        <w:pStyle w:val="Heading5"/>
      </w:pPr>
      <w:r>
        <w:t>Normal Operation</w:t>
      </w:r>
    </w:p>
    <w:p w14:paraId="3CD0C700" w14:textId="77777777" w:rsidR="005961D3" w:rsidRDefault="005961D3" w:rsidP="00BB6A63"/>
    <w:p w14:paraId="306F0DFD" w14:textId="77777777" w:rsidR="005961D3" w:rsidRDefault="005961D3" w:rsidP="005961D3">
      <w:pPr>
        <w:rPr>
          <w:color w:val="A6A6A6" w:themeColor="background1" w:themeShade="A6"/>
        </w:rPr>
      </w:pPr>
      <w:r>
        <w:rPr>
          <w:color w:val="A6A6A6" w:themeColor="background1" w:themeShade="A6"/>
        </w:rPr>
        <w:t>No Normal Operation Requirements specified.</w:t>
      </w:r>
    </w:p>
    <w:p w14:paraId="2F786539" w14:textId="77777777" w:rsidR="00F15706" w:rsidRDefault="00F15706" w:rsidP="00783BCF">
      <w:pPr>
        <w:pStyle w:val="Heading5"/>
      </w:pPr>
      <w:r>
        <w:t>Error Handling</w:t>
      </w:r>
    </w:p>
    <w:p w14:paraId="38D00C08" w14:textId="77777777" w:rsidR="00E21515" w:rsidRDefault="00E21515" w:rsidP="00BB6A63"/>
    <w:p w14:paraId="206A5DF5" w14:textId="77777777" w:rsidR="005961D3" w:rsidRDefault="005961D3" w:rsidP="005961D3">
      <w:pPr>
        <w:rPr>
          <w:color w:val="A6A6A6" w:themeColor="background1" w:themeShade="A6"/>
        </w:rPr>
      </w:pPr>
      <w:r>
        <w:rPr>
          <w:color w:val="A6A6A6" w:themeColor="background1" w:themeShade="A6"/>
        </w:rPr>
        <w:t>No Error Handling Requirements specified.</w:t>
      </w:r>
    </w:p>
    <w:p w14:paraId="2BA34BAF" w14:textId="77777777" w:rsidR="00DD7D94" w:rsidRDefault="00DD7D94" w:rsidP="00DD7D94">
      <w:pPr>
        <w:pStyle w:val="Heading4"/>
      </w:pPr>
      <w:r>
        <w:t>Non-Functional Requirements</w:t>
      </w:r>
    </w:p>
    <w:p w14:paraId="329B3D96" w14:textId="77777777" w:rsidR="00E21515" w:rsidRDefault="00E21515" w:rsidP="00BB6A63"/>
    <w:p w14:paraId="08966223" w14:textId="77777777" w:rsidR="005961D3" w:rsidRDefault="005961D3" w:rsidP="005961D3">
      <w:pPr>
        <w:rPr>
          <w:color w:val="A6A6A6" w:themeColor="background1" w:themeShade="A6"/>
        </w:rPr>
      </w:pPr>
      <w:r>
        <w:rPr>
          <w:color w:val="A6A6A6" w:themeColor="background1" w:themeShade="A6"/>
        </w:rPr>
        <w:t>No Non-Functional Requirements specified.</w:t>
      </w:r>
    </w:p>
    <w:p w14:paraId="0C3F8680" w14:textId="77777777" w:rsidR="00DF462B" w:rsidRDefault="00427220" w:rsidP="00DF462B">
      <w:pPr>
        <w:pStyle w:val="Heading4"/>
      </w:pPr>
      <w:r>
        <w:t>Functional</w:t>
      </w:r>
      <w:r w:rsidR="00DF462B">
        <w:t xml:space="preserve"> Safety Requirements</w:t>
      </w:r>
    </w:p>
    <w:p w14:paraId="7C178F4C" w14:textId="77777777" w:rsidR="00E21515" w:rsidRDefault="00E21515" w:rsidP="00DF462B">
      <w:pPr>
        <w:rPr>
          <w:highlight w:val="yellow"/>
        </w:rPr>
      </w:pPr>
    </w:p>
    <w:p w14:paraId="2EE15CA8"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16AC713A" w14:textId="77777777" w:rsidR="00153E5C" w:rsidRDefault="00DC3817" w:rsidP="00DC3817">
      <w:pPr>
        <w:pStyle w:val="Heading5"/>
      </w:pPr>
      <w:r>
        <w:t xml:space="preserve">ASIL Decomposition of </w:t>
      </w:r>
      <w:r w:rsidR="00153E5C">
        <w:t>Functional Safety Requirements</w:t>
      </w:r>
    </w:p>
    <w:p w14:paraId="70806987" w14:textId="77777777" w:rsidR="00E21515" w:rsidRDefault="00E21515" w:rsidP="00B740D4">
      <w:pPr>
        <w:pStyle w:val="NoSpacing"/>
      </w:pPr>
    </w:p>
    <w:p w14:paraId="095D475F" w14:textId="77777777" w:rsidR="004B4979" w:rsidRDefault="004B4979" w:rsidP="00B740D4">
      <w:pPr>
        <w:pStyle w:val="NoSpacing"/>
      </w:pPr>
    </w:p>
    <w:p w14:paraId="5A87CD92" w14:textId="77777777" w:rsidR="00B740D4" w:rsidRDefault="00B740D4" w:rsidP="00B740D4">
      <w:pPr>
        <w:pStyle w:val="NoSpacing"/>
        <w:rPr>
          <w:color w:val="A6A6A6" w:themeColor="background1" w:themeShade="A6"/>
        </w:rPr>
      </w:pPr>
      <w:r>
        <w:rPr>
          <w:color w:val="A6A6A6" w:themeColor="background1" w:themeShade="A6"/>
        </w:rPr>
        <w:lastRenderedPageBreak/>
        <w:t>No Functional Safety Requirements with ASIL Decompositions specified.</w:t>
      </w:r>
    </w:p>
    <w:p w14:paraId="26E62D83" w14:textId="77777777" w:rsidR="00DD7D94" w:rsidRDefault="00DD7D94" w:rsidP="00DD7D94">
      <w:pPr>
        <w:pStyle w:val="Heading4"/>
      </w:pPr>
      <w:r>
        <w:t>Other Requirements</w:t>
      </w:r>
    </w:p>
    <w:p w14:paraId="676CBB67" w14:textId="77777777" w:rsidR="00DD7D94" w:rsidRDefault="00DD7D94" w:rsidP="00DD7D94">
      <w:pPr>
        <w:pStyle w:val="Heading5"/>
      </w:pPr>
      <w:r>
        <w:t>Design Requirements</w:t>
      </w:r>
    </w:p>
    <w:p w14:paraId="515E3CD4" w14:textId="77777777" w:rsidR="00E21515" w:rsidRDefault="00E21515" w:rsidP="00CA4A62"/>
    <w:p w14:paraId="275065C3" w14:textId="77777777" w:rsidR="005961D3" w:rsidRDefault="005961D3" w:rsidP="005961D3">
      <w:pPr>
        <w:rPr>
          <w:color w:val="A6A6A6" w:themeColor="background1" w:themeShade="A6"/>
        </w:rPr>
      </w:pPr>
      <w:r>
        <w:rPr>
          <w:color w:val="A6A6A6" w:themeColor="background1" w:themeShade="A6"/>
        </w:rPr>
        <w:t>No Design Requirements specified.</w:t>
      </w:r>
    </w:p>
    <w:p w14:paraId="525CAE06" w14:textId="77777777" w:rsidR="00CA4A62" w:rsidRDefault="00CA4A62" w:rsidP="00CA4A62">
      <w:pPr>
        <w:pStyle w:val="Heading4"/>
      </w:pPr>
      <w:r>
        <w:t>Uncategorized Requirements</w:t>
      </w:r>
    </w:p>
    <w:p w14:paraId="488D0142" w14:textId="77777777" w:rsidR="00E21515" w:rsidRDefault="00E21515" w:rsidP="00CA4A62"/>
    <w:p w14:paraId="64761C16" w14:textId="77777777" w:rsidR="001F5E54" w:rsidRPr="0017445F" w:rsidRDefault="00AE04B0" w:rsidP="001F5E54">
      <w:pPr>
        <w:pStyle w:val="RERequirement"/>
        <w:shd w:val="clear" w:color="auto" w:fill="F2F2F2" w:themeFill="background1" w:themeFillShade="F2"/>
      </w:pPr>
      <w:bookmarkStart w:id="130" w:name="_c494373d79b039c4c896ffb4c95f6d2e"/>
      <w:bookmarkEnd w:id="130"/>
      <w:r>
        <w:t xml:space="preserve"> Display Shading</w:t>
      </w:r>
    </w:p>
    <w:p w14:paraId="22207367" w14:textId="77777777" w:rsidR="001F5E54" w:rsidRDefault="00AE04B0" w:rsidP="001F5E54">
      <w:pPr>
        <w:rPr>
          <w:rFonts w:cs="Arial"/>
        </w:rPr>
      </w:pPr>
      <w:r>
        <w:rPr>
          <w:rFonts w:cs="Arial"/>
        </w:rPr>
        <w:t>When "Display Shading Status" receive "PDLC Zone Status" "</w:t>
      </w:r>
      <w:proofErr w:type="spellStart"/>
      <w:r>
        <w:rPr>
          <w:rFonts w:cs="Arial"/>
        </w:rPr>
        <w:t>OperationStatus</w:t>
      </w:r>
      <w:proofErr w:type="spellEnd"/>
      <w:r>
        <w:rPr>
          <w:rFonts w:cs="Arial"/>
        </w:rPr>
        <w:t>" it shall output "</w:t>
      </w:r>
      <w:proofErr w:type="spellStart"/>
      <w:r>
        <w:rPr>
          <w:rFonts w:cs="Arial"/>
        </w:rPr>
        <w:t>VisualDisplaySyncStatus</w:t>
      </w:r>
      <w:proofErr w:type="spellEnd"/>
      <w:r>
        <w:rPr>
          <w:rFonts w:cs="Arial"/>
        </w:rPr>
        <w:t>"</w:t>
      </w:r>
    </w:p>
    <w:p w14:paraId="51F7F01D"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74D89799"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C35D21"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67743B1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3CB5E7"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1B395C" w14:textId="77777777" w:rsidR="00695A8D" w:rsidRDefault="00695A8D"/>
        </w:tc>
      </w:tr>
      <w:tr w:rsidR="001F5E54" w:rsidRPr="00FD127C" w14:paraId="20AA6E0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0CA651"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556904" w14:textId="77777777" w:rsidR="00695A8D" w:rsidRDefault="00695A8D"/>
        </w:tc>
      </w:tr>
      <w:tr w:rsidR="001F5E54" w:rsidRPr="00FD127C" w14:paraId="062D1AB5"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4C0FDC"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09346E" w14:textId="77777777" w:rsidR="00695A8D" w:rsidRDefault="00695A8D"/>
        </w:tc>
      </w:tr>
      <w:tr w:rsidR="001F5E54" w:rsidRPr="00FD127C" w14:paraId="443F6D7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6654D1"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D09F34"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788075"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E4D800" w14:textId="77777777" w:rsidR="00695A8D" w:rsidRDefault="00695A8D"/>
        </w:tc>
      </w:tr>
      <w:tr w:rsidR="001F5E54" w:rsidRPr="00FD127C" w14:paraId="1E9D0D8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58270E"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DF2B56"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C7A0B52" wp14:editId="71114C49">
                  <wp:extent cx="152400" cy="152400"/>
                  <wp:effectExtent l="0" t="0" r="0" b="0"/>
                  <wp:docPr id="126" name="Picture 1577559128.jpg" descr="1577559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577559128.jpg"/>
                          <pic:cNvPicPr/>
                        </pic:nvPicPr>
                        <pic:blipFill>
                          <a:blip r:embed="rId50"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PSDS user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8E679E" w14:textId="77777777" w:rsidR="001F5E54" w:rsidRPr="00FD127C" w:rsidRDefault="001F5E54" w:rsidP="00A84EEF">
            <w:pPr>
              <w:ind w:left="139"/>
              <w:rPr>
                <w:rFonts w:cs="Arial"/>
                <w:b/>
                <w:bCs/>
                <w:sz w:val="16"/>
                <w:szCs w:val="16"/>
              </w:rPr>
            </w:pPr>
            <w:proofErr w:type="spellStart"/>
            <w:r w:rsidRPr="00FD127C">
              <w:rPr>
                <w:rFonts w:cs="Arial"/>
                <w:b/>
                <w:bCs/>
                <w:sz w:val="16"/>
                <w:szCs w:val="16"/>
              </w:rPr>
              <w:t>V&amp;V</w:t>
            </w:r>
            <w:proofErr w:type="spellEnd"/>
            <w:r w:rsidRPr="00FD127C">
              <w:rPr>
                <w:rFonts w:cs="Arial"/>
                <w:b/>
                <w:bCs/>
                <w:sz w:val="16"/>
                <w:szCs w:val="16"/>
              </w:rPr>
              <w:t xml:space="preserve">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2A0F63" w14:textId="77777777" w:rsidR="00695A8D" w:rsidRDefault="00695A8D"/>
        </w:tc>
      </w:tr>
      <w:tr w:rsidR="001F5E54" w:rsidRPr="00FD127C" w14:paraId="7A2DC424"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1CAF3D"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7B7DAC"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90E009"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EFAE16"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F63C49"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773A280" w14:textId="77777777" w:rsidR="00695A8D" w:rsidRDefault="00695A8D"/>
        </w:tc>
      </w:tr>
      <w:tr w:rsidR="001F5E54" w:rsidRPr="00FD127C" w14:paraId="734E78E8"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8CA8965" w14:textId="36D3345E" w:rsidR="001F5E54" w:rsidRPr="00FD127C" w:rsidRDefault="00DD3AC4" w:rsidP="00A84EEF">
            <w:pPr>
              <w:rPr>
                <w:rFonts w:cs="Arial"/>
                <w:bCs/>
                <w:color w:val="808080" w:themeColor="background1" w:themeShade="80"/>
                <w:sz w:val="16"/>
                <w:szCs w:val="14"/>
              </w:rPr>
            </w:pPr>
            <w:hyperlink r:id="rId55"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D05CC53" w14:textId="27722A14"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27C3D76"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24816076" w14:textId="77777777" w:rsidR="00315F1A" w:rsidRDefault="00315F1A" w:rsidP="00CA4A62"/>
    <w:p w14:paraId="125E42F2" w14:textId="77777777" w:rsidR="009C1EEC" w:rsidRDefault="009C1EEC" w:rsidP="0061324D">
      <w:pPr>
        <w:pStyle w:val="Heading2"/>
        <w:numPr>
          <w:ilvl w:val="1"/>
          <w:numId w:val="4"/>
        </w:numPr>
      </w:pPr>
      <w:bookmarkStart w:id="131" w:name="_Toc66359222"/>
      <w:r>
        <w:rPr>
          <w:noProof/>
        </w:rPr>
        <w:drawing>
          <wp:inline distT="0" distB="0" distL="0" distR="0" wp14:anchorId="3FA88455" wp14:editId="3EE97570">
            <wp:extent cx="152400" cy="152400"/>
            <wp:effectExtent l="0" t="0" r="0" b="0"/>
            <wp:docPr id="128"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661D74">
        <w:t xml:space="preserve">  </w:t>
      </w:r>
      <w:bookmarkStart w:id="132" w:name="_07a569b44de364cbb6f680707d6053bc"/>
      <w:r w:rsidR="008E73AE">
        <w:t>Provide PSDS Status</w:t>
      </w:r>
      <w:bookmarkEnd w:id="131"/>
      <w:bookmarkEnd w:id="132"/>
    </w:p>
    <w:p w14:paraId="453AFA9B" w14:textId="77777777" w:rsidR="0061785D" w:rsidRDefault="0061785D" w:rsidP="00783BCF">
      <w:pPr>
        <w:pStyle w:val="Heading3"/>
      </w:pPr>
      <w:bookmarkStart w:id="133" w:name="_Toc66359223"/>
      <w:r>
        <w:t xml:space="preserve">Function </w:t>
      </w:r>
      <w:r w:rsidR="00283752">
        <w:t>Overview</w:t>
      </w:r>
      <w:bookmarkEnd w:id="133"/>
    </w:p>
    <w:p w14:paraId="02ACEB19" w14:textId="77777777" w:rsidR="00427220" w:rsidRDefault="00283752" w:rsidP="00427220">
      <w:pPr>
        <w:pStyle w:val="Heading4"/>
      </w:pPr>
      <w:r>
        <w:t>Description</w:t>
      </w:r>
    </w:p>
    <w:p w14:paraId="3EC3C8F1" w14:textId="77777777" w:rsidR="00794B45" w:rsidRDefault="00794B45" w:rsidP="009C1EEC">
      <w:pPr>
        <w:contextualSpacing/>
      </w:pPr>
    </w:p>
    <w:p w14:paraId="78009B7E" w14:textId="77777777" w:rsidR="00AC0C92" w:rsidRDefault="00AC0C92" w:rsidP="009C1EEC">
      <w:pPr>
        <w:contextualSpacing/>
      </w:pPr>
      <w:r>
        <w:t>Function is allocated to:</w:t>
      </w:r>
    </w:p>
    <w:p w14:paraId="4A5A2EBA" w14:textId="77777777" w:rsidR="00AC0C92" w:rsidRDefault="00604AF5" w:rsidP="0061324D">
      <w:pPr>
        <w:pStyle w:val="ListParagraph"/>
        <w:numPr>
          <w:ilvl w:val="0"/>
          <w:numId w:val="13"/>
        </w:numPr>
        <w:contextualSpacing/>
      </w:pPr>
      <w:r>
        <w:rPr>
          <w:noProof/>
        </w:rPr>
        <w:drawing>
          <wp:inline distT="0" distB="0" distL="0" distR="0" wp14:anchorId="1D4B2B3F" wp14:editId="67C6D664">
            <wp:extent cx="152400" cy="152400"/>
            <wp:effectExtent l="0" t="0" r="0" b="0"/>
            <wp:docPr id="130"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Display PSDS  Functionality</w:t>
      </w:r>
      <w:r>
        <w:t xml:space="preserve"> &lt;&lt;Logical&gt;&gt;</w:t>
      </w:r>
    </w:p>
    <w:p w14:paraId="00BF7C73" w14:textId="77777777" w:rsidR="00AC0C92" w:rsidRDefault="00604AF5" w:rsidP="0061324D">
      <w:pPr>
        <w:pStyle w:val="ListParagraph"/>
        <w:numPr>
          <w:ilvl w:val="0"/>
          <w:numId w:val="13"/>
        </w:numPr>
        <w:contextualSpacing/>
      </w:pPr>
      <w:r>
        <w:rPr>
          <w:noProof/>
        </w:rPr>
        <w:drawing>
          <wp:inline distT="0" distB="0" distL="0" distR="0" wp14:anchorId="521BB79C" wp14:editId="0C5FAA20">
            <wp:extent cx="152400" cy="152400"/>
            <wp:effectExtent l="0" t="0" r="0" b="0"/>
            <wp:docPr id="132" name="Picture -443062898.jpg" descr="-443062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443062898.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Controller</w:t>
      </w:r>
      <w:r>
        <w:t xml:space="preserve"> &lt;&lt;Logical&gt;&gt;</w:t>
      </w:r>
    </w:p>
    <w:p w14:paraId="4D160A50" w14:textId="77777777" w:rsidR="00AC0C92" w:rsidRDefault="00604AF5" w:rsidP="0061324D">
      <w:pPr>
        <w:pStyle w:val="ListParagraph"/>
        <w:numPr>
          <w:ilvl w:val="0"/>
          <w:numId w:val="13"/>
        </w:numPr>
        <w:contextualSpacing/>
      </w:pPr>
      <w:r>
        <w:rPr>
          <w:noProof/>
        </w:rPr>
        <w:drawing>
          <wp:inline distT="0" distB="0" distL="0" distR="0" wp14:anchorId="4D0E47EB" wp14:editId="37E9E859">
            <wp:extent cx="152400" cy="152400"/>
            <wp:effectExtent l="0" t="0" r="0" b="0"/>
            <wp:docPr id="134"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Manage CAN communication</w:t>
      </w:r>
      <w:r>
        <w:t xml:space="preserve"> &lt;&lt;Logical&gt;&gt;</w:t>
      </w:r>
    </w:p>
    <w:p w14:paraId="6196844A" w14:textId="77777777" w:rsidR="00794B45" w:rsidRDefault="00794B45" w:rsidP="00D2637E">
      <w:pPr>
        <w:contextualSpacing/>
      </w:pPr>
    </w:p>
    <w:p w14:paraId="665DFF65" w14:textId="77777777"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3F1BB0D7" w14:textId="77777777" w:rsidR="00282E2C" w:rsidRDefault="00282E2C" w:rsidP="00FD32A2">
      <w:pPr>
        <w:pStyle w:val="Heading4"/>
      </w:pPr>
      <w:r>
        <w:t>Variants</w:t>
      </w:r>
    </w:p>
    <w:p w14:paraId="245BF835" w14:textId="77777777" w:rsidR="00E21515" w:rsidRDefault="00E21515" w:rsidP="00282E2C"/>
    <w:p w14:paraId="774DC365"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7D4DF818" w14:textId="77777777" w:rsidR="00427220" w:rsidRDefault="00427220" w:rsidP="00FD32A2">
      <w:pPr>
        <w:pStyle w:val="Heading4"/>
      </w:pPr>
      <w:r>
        <w:t>Input Requirements</w:t>
      </w:r>
    </w:p>
    <w:p w14:paraId="33339B0B" w14:textId="77777777" w:rsidR="00E21515" w:rsidRDefault="00E21515" w:rsidP="00427220"/>
    <w:p w14:paraId="5DCFC53E"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06CEC9F9" w14:textId="77777777" w:rsidR="00427220" w:rsidRDefault="00427220" w:rsidP="00427220">
      <w:pPr>
        <w:pStyle w:val="Heading4"/>
      </w:pPr>
      <w:r>
        <w:t>Assumptions</w:t>
      </w:r>
    </w:p>
    <w:p w14:paraId="4626FEE4" w14:textId="77777777" w:rsidR="00A92B2F" w:rsidRDefault="00A92B2F" w:rsidP="00A92B2F"/>
    <w:p w14:paraId="610D5BD3"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5888962D" w14:textId="77777777" w:rsidR="00C0442C" w:rsidRDefault="00C0442C" w:rsidP="00A92B2F"/>
    <w:p w14:paraId="0AF6251A" w14:textId="77777777" w:rsidR="00427220" w:rsidRDefault="00427220" w:rsidP="00427220">
      <w:pPr>
        <w:pStyle w:val="Heading4"/>
      </w:pPr>
      <w:r>
        <w:lastRenderedPageBreak/>
        <w:t>References</w:t>
      </w:r>
    </w:p>
    <w:p w14:paraId="1FFA0760" w14:textId="77777777" w:rsidR="00427220" w:rsidRPr="00454CBE" w:rsidRDefault="00427220" w:rsidP="00427220">
      <w:pPr>
        <w:pStyle w:val="Heading5"/>
      </w:pPr>
      <w:r w:rsidRPr="00454CBE">
        <w:t xml:space="preserve">Ford </w:t>
      </w:r>
      <w:r>
        <w:t>D</w:t>
      </w:r>
      <w:r w:rsidRPr="00454CBE">
        <w:t>ocuments</w:t>
      </w:r>
    </w:p>
    <w:p w14:paraId="55F9B8CD"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683382E3"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6C6DDA61" w14:textId="77777777" w:rsidTr="00202583">
        <w:trPr>
          <w:cantSplit/>
          <w:tblHeader/>
        </w:trPr>
        <w:tc>
          <w:tcPr>
            <w:tcW w:w="1418" w:type="dxa"/>
            <w:shd w:val="clear" w:color="auto" w:fill="E0E0E0"/>
          </w:tcPr>
          <w:p w14:paraId="1B312651"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4797C1D3"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23F391AC"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52283B0A"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743A2FDD" w14:textId="77777777" w:rsidTr="00202583">
        <w:trPr>
          <w:cantSplit/>
          <w:tblHeader/>
        </w:trPr>
        <w:tc>
          <w:tcPr>
            <w:tcW w:w="1418" w:type="dxa"/>
            <w:shd w:val="clear" w:color="auto" w:fill="FFFFFF" w:themeFill="background1"/>
          </w:tcPr>
          <w:p w14:paraId="4D5F9CB8" w14:textId="77777777" w:rsidR="005B7CFB" w:rsidRPr="005E40CF" w:rsidRDefault="005B7CFB" w:rsidP="00202583">
            <w:pPr>
              <w:rPr>
                <w:rFonts w:ascii="Helvetica" w:hAnsi="Helvetica" w:cs="Helvetica"/>
              </w:rPr>
            </w:pPr>
          </w:p>
        </w:tc>
        <w:tc>
          <w:tcPr>
            <w:tcW w:w="6237" w:type="dxa"/>
            <w:shd w:val="clear" w:color="auto" w:fill="FFFFFF" w:themeFill="background1"/>
          </w:tcPr>
          <w:p w14:paraId="680C24D2" w14:textId="77777777" w:rsidR="005B7CFB" w:rsidRPr="005E40CF" w:rsidRDefault="005B7CFB" w:rsidP="00202583">
            <w:pPr>
              <w:rPr>
                <w:rFonts w:ascii="Helvetica" w:hAnsi="Helvetica" w:cs="Helvetica"/>
              </w:rPr>
            </w:pPr>
          </w:p>
        </w:tc>
        <w:tc>
          <w:tcPr>
            <w:tcW w:w="1418" w:type="dxa"/>
            <w:shd w:val="clear" w:color="auto" w:fill="FFFFFF" w:themeFill="background1"/>
          </w:tcPr>
          <w:p w14:paraId="34ED6E4C" w14:textId="77777777" w:rsidR="005B7CFB" w:rsidRPr="005E40CF" w:rsidRDefault="005B7CFB" w:rsidP="00202583">
            <w:pPr>
              <w:rPr>
                <w:rFonts w:ascii="Helvetica" w:hAnsi="Helvetica" w:cs="Helvetica"/>
              </w:rPr>
            </w:pPr>
          </w:p>
        </w:tc>
        <w:tc>
          <w:tcPr>
            <w:tcW w:w="1418" w:type="dxa"/>
            <w:shd w:val="clear" w:color="auto" w:fill="FFFFFF" w:themeFill="background1"/>
          </w:tcPr>
          <w:p w14:paraId="13AD2391" w14:textId="77777777" w:rsidR="005B7CFB" w:rsidRPr="005E40CF" w:rsidRDefault="005B7CFB" w:rsidP="00202583">
            <w:pPr>
              <w:rPr>
                <w:rFonts w:ascii="Helvetica" w:hAnsi="Helvetica" w:cs="Helvetica"/>
              </w:rPr>
            </w:pPr>
          </w:p>
        </w:tc>
      </w:tr>
    </w:tbl>
    <w:p w14:paraId="774B2858" w14:textId="5774DB20" w:rsidR="005B7CFB" w:rsidRPr="00360B1D" w:rsidRDefault="005B7CFB" w:rsidP="005B7CFB">
      <w:pPr>
        <w:pStyle w:val="Caption"/>
        <w:rPr>
          <w:i/>
          <w:color w:val="7F7F7F" w:themeColor="text1" w:themeTint="80"/>
        </w:rPr>
      </w:pPr>
      <w:bookmarkStart w:id="134" w:name="_Toc66359265"/>
      <w:r w:rsidRPr="00360B1D">
        <w:t xml:space="preserve">Table </w:t>
      </w:r>
      <w:r>
        <w:rPr>
          <w:noProof/>
        </w:rPr>
        <w:fldChar w:fldCharType="begin"/>
      </w:r>
      <w:r>
        <w:rPr>
          <w:noProof/>
        </w:rPr>
        <w:instrText xml:space="preserve"> SEQ Table \* ARABIC </w:instrText>
      </w:r>
      <w:r>
        <w:rPr>
          <w:noProof/>
        </w:rPr>
        <w:fldChar w:fldCharType="separate"/>
      </w:r>
      <w:r w:rsidR="00323890">
        <w:rPr>
          <w:noProof/>
        </w:rPr>
        <w:t>9</w:t>
      </w:r>
      <w:r>
        <w:rPr>
          <w:noProof/>
        </w:rPr>
        <w:fldChar w:fldCharType="end"/>
      </w:r>
      <w:r w:rsidRPr="00360B1D">
        <w:t>: Ford internal Documents</w:t>
      </w:r>
      <w:r>
        <w:t xml:space="preserve"> </w:t>
      </w:r>
      <w:r w:rsidRPr="006D2E3B">
        <w:rPr>
          <w:b w:val="0"/>
          <w:i/>
          <w:color w:val="A6A6A6" w:themeColor="background1" w:themeShade="A6"/>
        </w:rPr>
        <w:t>(not specified in model)</w:t>
      </w:r>
      <w:bookmarkEnd w:id="134"/>
    </w:p>
    <w:p w14:paraId="1957A9F0" w14:textId="77777777" w:rsidR="00427220" w:rsidRPr="00FB7B3D" w:rsidRDefault="00427220" w:rsidP="00427220">
      <w:pPr>
        <w:pStyle w:val="Heading5"/>
      </w:pPr>
      <w:r w:rsidRPr="00454CBE">
        <w:t>External</w:t>
      </w:r>
      <w:r>
        <w:t xml:space="preserve"> Documents and P</w:t>
      </w:r>
      <w:r w:rsidRPr="00FB7B3D">
        <w:t>ublications</w:t>
      </w:r>
    </w:p>
    <w:p w14:paraId="531F1A4D"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6B40EC10"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6377D4C1" w14:textId="77777777" w:rsidTr="00202583">
        <w:trPr>
          <w:cantSplit/>
          <w:tblHeader/>
        </w:trPr>
        <w:tc>
          <w:tcPr>
            <w:tcW w:w="1418" w:type="dxa"/>
            <w:shd w:val="clear" w:color="auto" w:fill="E0E0E0"/>
          </w:tcPr>
          <w:p w14:paraId="34AD17D3"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6F77D6C9"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56318295" w14:textId="77777777" w:rsidTr="00202583">
        <w:trPr>
          <w:cantSplit/>
          <w:tblHeader/>
        </w:trPr>
        <w:tc>
          <w:tcPr>
            <w:tcW w:w="1418" w:type="dxa"/>
            <w:shd w:val="clear" w:color="auto" w:fill="FFFFFF" w:themeFill="background1"/>
          </w:tcPr>
          <w:p w14:paraId="0729D425" w14:textId="77777777" w:rsidR="005B7CFB" w:rsidRPr="005E40CF" w:rsidRDefault="005B7CFB" w:rsidP="00202583">
            <w:pPr>
              <w:rPr>
                <w:rFonts w:ascii="Helvetica" w:hAnsi="Helvetica" w:cs="Helvetica"/>
              </w:rPr>
            </w:pPr>
          </w:p>
        </w:tc>
        <w:tc>
          <w:tcPr>
            <w:tcW w:w="9072" w:type="dxa"/>
            <w:shd w:val="clear" w:color="auto" w:fill="FFFFFF" w:themeFill="background1"/>
          </w:tcPr>
          <w:p w14:paraId="6ABC55B9" w14:textId="77777777" w:rsidR="005B7CFB" w:rsidRPr="005E40CF" w:rsidRDefault="005B7CFB" w:rsidP="00202583">
            <w:pPr>
              <w:rPr>
                <w:rFonts w:ascii="Helvetica" w:hAnsi="Helvetica" w:cs="Helvetica"/>
              </w:rPr>
            </w:pPr>
          </w:p>
        </w:tc>
      </w:tr>
    </w:tbl>
    <w:p w14:paraId="446B68F1" w14:textId="12F8BBA0" w:rsidR="005B7CFB" w:rsidRDefault="005B7CFB" w:rsidP="005B7CFB">
      <w:pPr>
        <w:pStyle w:val="Caption"/>
        <w:rPr>
          <w:b w:val="0"/>
          <w:i/>
          <w:color w:val="7F7F7F" w:themeColor="text1" w:themeTint="80"/>
        </w:rPr>
      </w:pPr>
      <w:bookmarkStart w:id="135" w:name="_Toc66359266"/>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10</w:t>
      </w:r>
      <w:r>
        <w:rPr>
          <w:noProof/>
        </w:rPr>
        <w:fldChar w:fldCharType="end"/>
      </w:r>
      <w:r w:rsidRPr="00DB1AC1">
        <w:t xml:space="preserve">: External documents and publications </w:t>
      </w:r>
      <w:r w:rsidRPr="006D2E3B">
        <w:rPr>
          <w:b w:val="0"/>
          <w:i/>
          <w:color w:val="A6A6A6" w:themeColor="background1" w:themeShade="A6"/>
        </w:rPr>
        <w:t>(not specified in model)</w:t>
      </w:r>
      <w:bookmarkEnd w:id="135"/>
    </w:p>
    <w:p w14:paraId="67A5C515" w14:textId="77777777" w:rsidR="00427220" w:rsidRDefault="00427220" w:rsidP="00427220">
      <w:pPr>
        <w:pStyle w:val="Heading4"/>
      </w:pPr>
      <w:r>
        <w:t>Glossary</w:t>
      </w:r>
    </w:p>
    <w:p w14:paraId="5D86A72B" w14:textId="0B14CF13"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11C81615" w14:textId="77777777" w:rsidR="00F15706" w:rsidRDefault="00E60B64" w:rsidP="00783BCF">
      <w:pPr>
        <w:pStyle w:val="Heading3"/>
      </w:pPr>
      <w:bookmarkStart w:id="136" w:name="_Toc66359224"/>
      <w:r>
        <w:t>Function Scope</w:t>
      </w:r>
      <w:bookmarkEnd w:id="136"/>
    </w:p>
    <w:p w14:paraId="4403E7F7" w14:textId="77777777" w:rsidR="00055646" w:rsidRPr="00A43B48" w:rsidRDefault="00055646" w:rsidP="00306D37">
      <w:pPr>
        <w:contextualSpacing/>
      </w:pPr>
    </w:p>
    <w:p w14:paraId="64E6BB61" w14:textId="77777777" w:rsidR="00306D37" w:rsidRDefault="00306D37" w:rsidP="00306D37">
      <w:pPr>
        <w:contextualSpacing/>
      </w:pPr>
      <w:r>
        <w:t xml:space="preserve">The </w:t>
      </w:r>
      <w:r>
        <w:rPr>
          <w:noProof/>
        </w:rPr>
        <w:drawing>
          <wp:inline distT="0" distB="0" distL="0" distR="0" wp14:anchorId="23838057" wp14:editId="06DF5390">
            <wp:extent cx="152400" cy="152400"/>
            <wp:effectExtent l="0" t="0" r="0" b="0"/>
            <wp:docPr id="136"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PSDS Status</w:t>
      </w:r>
      <w:r w:rsidR="0004480F">
        <w:rPr>
          <w:b/>
        </w:rPr>
        <w:t>”</w:t>
      </w:r>
      <w:r>
        <w:t xml:space="preserve"> f</w:t>
      </w:r>
      <w:r w:rsidR="00294100">
        <w:t>unction is called by</w:t>
      </w:r>
      <w:r>
        <w:t xml:space="preserve"> the following </w:t>
      </w:r>
      <w:r w:rsidR="00294100">
        <w:t>functions</w:t>
      </w:r>
      <w:r>
        <w:t>:</w:t>
      </w:r>
    </w:p>
    <w:p w14:paraId="02AF717A" w14:textId="509362BA" w:rsidR="00306D37" w:rsidRPr="00953D23" w:rsidRDefault="00306D37" w:rsidP="0061324D">
      <w:pPr>
        <w:pStyle w:val="ListParagraph"/>
        <w:numPr>
          <w:ilvl w:val="0"/>
          <w:numId w:val="12"/>
        </w:numPr>
        <w:contextualSpacing/>
      </w:pPr>
      <w:r>
        <w:rPr>
          <w:noProof/>
        </w:rPr>
        <w:drawing>
          <wp:inline distT="0" distB="0" distL="0" distR="0" wp14:anchorId="40957981" wp14:editId="41631A90">
            <wp:extent cx="152400" cy="152400"/>
            <wp:effectExtent l="0" t="0" r="0" b="0"/>
            <wp:docPr id="138"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0106be9f4b3f520f9f578f7723c754f" w:history="1">
        <w:r w:rsidR="00B66881">
          <w:rPr>
            <w:rStyle w:val="Hyperlink"/>
          </w:rPr>
          <w:t>Display Shading Status</w:t>
        </w:r>
      </w:hyperlink>
      <w:r w:rsidR="0004480F">
        <w:t>”</w:t>
      </w:r>
    </w:p>
    <w:p w14:paraId="1FA104C1" w14:textId="77777777" w:rsidR="00393C96" w:rsidRPr="00393C96" w:rsidRDefault="00393C96" w:rsidP="00306D37">
      <w:pPr>
        <w:contextualSpacing/>
      </w:pPr>
    </w:p>
    <w:p w14:paraId="7F4012C3" w14:textId="77777777" w:rsidR="00F15706" w:rsidRDefault="00E60B64" w:rsidP="00783BCF">
      <w:pPr>
        <w:pStyle w:val="Heading3"/>
      </w:pPr>
      <w:bookmarkStart w:id="137" w:name="_Toc66359225"/>
      <w:r>
        <w:t>Function Interfaces</w:t>
      </w:r>
      <w:bookmarkEnd w:id="137"/>
    </w:p>
    <w:p w14:paraId="581CD1F4"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3A0DCEF3" w14:textId="77777777" w:rsidTr="00331174">
        <w:trPr>
          <w:trHeight w:val="260"/>
        </w:trPr>
        <w:tc>
          <w:tcPr>
            <w:tcW w:w="2695" w:type="dxa"/>
            <w:shd w:val="clear" w:color="auto" w:fill="D9D9D9" w:themeFill="background1" w:themeFillShade="D9"/>
            <w:noWrap/>
            <w:hideMark/>
          </w:tcPr>
          <w:p w14:paraId="64AF5514"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355FDF7F"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7549B71E" w14:textId="77777777" w:rsidTr="00331174">
        <w:trPr>
          <w:trHeight w:val="410"/>
        </w:trPr>
        <w:tc>
          <w:tcPr>
            <w:tcW w:w="2695" w:type="dxa"/>
            <w:noWrap/>
          </w:tcPr>
          <w:p w14:paraId="3EC90284" w14:textId="77777777" w:rsidR="00C15577" w:rsidRDefault="00C15577" w:rsidP="00275823">
            <w:pPr>
              <w:contextualSpacing/>
              <w:rPr>
                <w:rFonts w:cs="Arial"/>
              </w:rPr>
            </w:pPr>
            <w:r w:rsidRPr="00275823">
              <w:rPr>
                <w:rFonts w:cs="Arial"/>
              </w:rPr>
              <w:t>Operation Status</w:t>
            </w:r>
          </w:p>
          <w:p w14:paraId="40724B4F" w14:textId="77777777" w:rsidR="0029472F" w:rsidRDefault="00AA2FB2" w:rsidP="00275823">
            <w:pPr>
              <w:contextualSpacing/>
              <w:rPr>
                <w:rFonts w:cs="Arial"/>
              </w:rPr>
            </w:pPr>
            <w:r>
              <w:rPr>
                <w:rFonts w:cs="Arial"/>
              </w:rPr>
              <w:t>Type:</w:t>
            </w:r>
          </w:p>
          <w:p w14:paraId="7BBFE8DE" w14:textId="413F6518"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11FED1D8" wp14:editId="77C5028A">
                  <wp:extent cx="152400" cy="152400"/>
                  <wp:effectExtent l="0" t="0" r="0" b="0"/>
                  <wp:docPr id="140"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feaa84aa935d102228d934f23d12d610" w:history="1">
              <w:proofErr w:type="spellStart"/>
              <w:r w:rsidR="00704F04">
                <w:rPr>
                  <w:rStyle w:val="Hyperlink"/>
                  <w:rFonts w:cs="Arial"/>
                </w:rPr>
                <w:t>OperationStatus</w:t>
              </w:r>
              <w:proofErr w:type="spellEnd"/>
            </w:hyperlink>
          </w:p>
        </w:tc>
        <w:tc>
          <w:tcPr>
            <w:tcW w:w="7506" w:type="dxa"/>
          </w:tcPr>
          <w:p w14:paraId="0C557E51" w14:textId="77777777" w:rsidR="0046598F" w:rsidRPr="0046598F" w:rsidRDefault="0046598F" w:rsidP="00275823">
            <w:pPr>
              <w:rPr>
                <w:rFonts w:cs="Arial"/>
                <w:color w:val="000000"/>
              </w:rPr>
            </w:pPr>
            <w:r>
              <w:rPr>
                <w:rFonts w:cs="Arial"/>
                <w:color w:val="000000"/>
              </w:rPr>
              <w:t>Received from:</w:t>
            </w:r>
          </w:p>
          <w:p w14:paraId="46DBB208" w14:textId="77777777" w:rsidR="00CE094A" w:rsidRPr="00CE094A" w:rsidRDefault="00CE094A" w:rsidP="00452672">
            <w:pPr>
              <w:pStyle w:val="ListParagraph"/>
              <w:numPr>
                <w:ilvl w:val="0"/>
                <w:numId w:val="12"/>
              </w:numPr>
              <w:rPr>
                <w:rFonts w:cs="Arial"/>
              </w:rPr>
            </w:pPr>
            <w:r>
              <w:rPr>
                <w:noProof/>
              </w:rPr>
              <w:drawing>
                <wp:inline distT="0" distB="0" distL="0" distR="0" wp14:anchorId="5BFF5560" wp14:editId="6D7B3DC8">
                  <wp:extent cx="152400" cy="152400"/>
                  <wp:effectExtent l="0" t="0" r="0" b="0"/>
                  <wp:docPr id="142"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Operation Status</w:t>
            </w:r>
          </w:p>
        </w:tc>
      </w:tr>
      <w:tr w:rsidR="00A07A81" w:rsidRPr="003F473D" w14:paraId="17C4A90B" w14:textId="77777777" w:rsidTr="00331174">
        <w:trPr>
          <w:trHeight w:val="410"/>
        </w:trPr>
        <w:tc>
          <w:tcPr>
            <w:tcW w:w="2695" w:type="dxa"/>
            <w:noWrap/>
          </w:tcPr>
          <w:p w14:paraId="2802EE6A" w14:textId="77777777" w:rsidR="00C15577" w:rsidRDefault="00C15577" w:rsidP="00275823">
            <w:pPr>
              <w:contextualSpacing/>
              <w:rPr>
                <w:rFonts w:cs="Arial"/>
              </w:rPr>
            </w:pPr>
            <w:r w:rsidRPr="00275823">
              <w:rPr>
                <w:rFonts w:cs="Arial"/>
              </w:rPr>
              <w:t>PDLC Zone Status</w:t>
            </w:r>
          </w:p>
          <w:p w14:paraId="13811D5F" w14:textId="77777777" w:rsidR="0029472F" w:rsidRDefault="00AA2FB2" w:rsidP="00275823">
            <w:pPr>
              <w:contextualSpacing/>
              <w:rPr>
                <w:rFonts w:cs="Arial"/>
              </w:rPr>
            </w:pPr>
            <w:r>
              <w:rPr>
                <w:rFonts w:cs="Arial"/>
              </w:rPr>
              <w:t>Type:</w:t>
            </w:r>
          </w:p>
          <w:p w14:paraId="5B507637" w14:textId="3816164C"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2BFE0FCD" wp14:editId="4CB105E9">
                  <wp:extent cx="152400" cy="152400"/>
                  <wp:effectExtent l="0" t="0" r="0" b="0"/>
                  <wp:docPr id="144"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d6b86d36b3e0b5ab7a590a02f0231532" w:history="1">
              <w:r w:rsidR="00704F04">
                <w:rPr>
                  <w:rStyle w:val="Hyperlink"/>
                  <w:rFonts w:cs="Arial"/>
                </w:rPr>
                <w:t>PDLC Zone Status</w:t>
              </w:r>
            </w:hyperlink>
          </w:p>
        </w:tc>
        <w:tc>
          <w:tcPr>
            <w:tcW w:w="7506" w:type="dxa"/>
          </w:tcPr>
          <w:p w14:paraId="38D3F85E" w14:textId="77777777" w:rsidR="0046598F" w:rsidRPr="0046598F" w:rsidRDefault="0046598F" w:rsidP="00275823">
            <w:pPr>
              <w:rPr>
                <w:rFonts w:cs="Arial"/>
                <w:color w:val="000000"/>
              </w:rPr>
            </w:pPr>
            <w:r>
              <w:rPr>
                <w:rFonts w:cs="Arial"/>
                <w:color w:val="000000"/>
              </w:rPr>
              <w:t>Received from:</w:t>
            </w:r>
          </w:p>
          <w:p w14:paraId="36EC0691" w14:textId="77777777" w:rsidR="00CE094A" w:rsidRPr="00CE094A" w:rsidRDefault="00CE094A" w:rsidP="00452672">
            <w:pPr>
              <w:pStyle w:val="ListParagraph"/>
              <w:numPr>
                <w:ilvl w:val="0"/>
                <w:numId w:val="12"/>
              </w:numPr>
              <w:rPr>
                <w:rFonts w:cs="Arial"/>
              </w:rPr>
            </w:pPr>
            <w:r>
              <w:rPr>
                <w:noProof/>
              </w:rPr>
              <w:drawing>
                <wp:inline distT="0" distB="0" distL="0" distR="0" wp14:anchorId="3E3C9EB3" wp14:editId="36A117D0">
                  <wp:extent cx="152400" cy="152400"/>
                  <wp:effectExtent l="0" t="0" r="0" b="0"/>
                  <wp:docPr id="146"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PDLC Zone Status</w:t>
            </w:r>
          </w:p>
        </w:tc>
      </w:tr>
    </w:tbl>
    <w:p w14:paraId="6E95BF98"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571F0EE0" w14:textId="77777777" w:rsidTr="00A07A81">
        <w:trPr>
          <w:trHeight w:val="260"/>
        </w:trPr>
        <w:tc>
          <w:tcPr>
            <w:tcW w:w="2689" w:type="dxa"/>
            <w:shd w:val="clear" w:color="auto" w:fill="D9D9D9" w:themeFill="background1" w:themeFillShade="D9"/>
            <w:noWrap/>
            <w:hideMark/>
          </w:tcPr>
          <w:p w14:paraId="01E417B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266DA351"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48DCF1F6" w14:textId="77777777" w:rsidTr="00A07A81">
        <w:trPr>
          <w:trHeight w:val="410"/>
        </w:trPr>
        <w:tc>
          <w:tcPr>
            <w:tcW w:w="2689" w:type="dxa"/>
            <w:noWrap/>
          </w:tcPr>
          <w:p w14:paraId="5D8A9DE9" w14:textId="77777777" w:rsidR="001C41D6" w:rsidRDefault="001C41D6" w:rsidP="001C41D6">
            <w:pPr>
              <w:contextualSpacing/>
              <w:rPr>
                <w:rFonts w:cs="Arial"/>
              </w:rPr>
            </w:pPr>
            <w:r>
              <w:rPr>
                <w:rFonts w:cs="Arial"/>
              </w:rPr>
              <w:t>PSDS Status</w:t>
            </w:r>
          </w:p>
          <w:p w14:paraId="29D8DB1F" w14:textId="77777777" w:rsidR="00D94B9F" w:rsidRDefault="00D94B9F" w:rsidP="00D94B9F">
            <w:pPr>
              <w:contextualSpacing/>
              <w:rPr>
                <w:rFonts w:cs="Arial"/>
              </w:rPr>
            </w:pPr>
            <w:r>
              <w:rPr>
                <w:rFonts w:cs="Arial"/>
              </w:rPr>
              <w:t>Type:</w:t>
            </w:r>
          </w:p>
          <w:p w14:paraId="7F5B082E" w14:textId="42622D83" w:rsidR="001C41D6" w:rsidRDefault="001C41D6" w:rsidP="001C41D6">
            <w:pPr>
              <w:contextualSpacing/>
              <w:rPr>
                <w:rFonts w:cs="Arial"/>
              </w:rPr>
            </w:pPr>
            <w:r>
              <w:rPr>
                <w:noProof/>
              </w:rPr>
              <w:drawing>
                <wp:inline distT="0" distB="0" distL="0" distR="0" wp14:anchorId="5D1B57C9" wp14:editId="7D038FF5">
                  <wp:extent cx="152400" cy="152400"/>
                  <wp:effectExtent l="0" t="0" r="0" b="0"/>
                  <wp:docPr id="14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97dadff2334456c6a63313ef8d79d846" w:history="1">
              <w:r>
                <w:rPr>
                  <w:rStyle w:val="Hyperlink"/>
                  <w:rFonts w:cs="Arial"/>
                </w:rPr>
                <w:t>PSDS Status</w:t>
              </w:r>
            </w:hyperlink>
          </w:p>
        </w:tc>
        <w:tc>
          <w:tcPr>
            <w:tcW w:w="7512" w:type="dxa"/>
            <w:noWrap/>
          </w:tcPr>
          <w:p w14:paraId="6255B755" w14:textId="77777777" w:rsidR="0046598F" w:rsidRPr="00275823" w:rsidRDefault="0046598F" w:rsidP="00275823">
            <w:pPr>
              <w:rPr>
                <w:rFonts w:cs="Arial"/>
                <w:color w:val="000000"/>
              </w:rPr>
            </w:pPr>
            <w:r>
              <w:rPr>
                <w:rFonts w:cs="Arial"/>
                <w:color w:val="000000"/>
              </w:rPr>
              <w:t>Sent to:</w:t>
            </w:r>
          </w:p>
          <w:p w14:paraId="0D672401" w14:textId="4B78D481" w:rsidR="00275823" w:rsidRPr="0046598F" w:rsidRDefault="00275823" w:rsidP="0061324D">
            <w:pPr>
              <w:pStyle w:val="ListParagraph"/>
              <w:numPr>
                <w:ilvl w:val="0"/>
                <w:numId w:val="12"/>
              </w:numPr>
              <w:rPr>
                <w:rFonts w:cs="Arial"/>
                <w:color w:val="000000"/>
              </w:rPr>
            </w:pPr>
            <w:r>
              <w:rPr>
                <w:noProof/>
              </w:rPr>
              <w:drawing>
                <wp:inline distT="0" distB="0" distL="0" distR="0" wp14:anchorId="0CB6B752" wp14:editId="58A38E71">
                  <wp:extent cx="152400" cy="152400"/>
                  <wp:effectExtent l="0" t="0" r="0" b="0"/>
                  <wp:docPr id="15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cd20984fca934bfe61e3e256378b9286" w:history="1">
              <w:r w:rsidR="00FE73F2">
                <w:rPr>
                  <w:rStyle w:val="Hyperlink"/>
                  <w:rFonts w:cs="Arial"/>
                  <w:color w:val="000000"/>
                </w:rPr>
                <w:t>Display Shading Status</w:t>
              </w:r>
            </w:hyperlink>
          </w:p>
        </w:tc>
      </w:tr>
    </w:tbl>
    <w:p w14:paraId="5F3B3BAA" w14:textId="77777777" w:rsidR="00A72B37" w:rsidRDefault="00A72B37" w:rsidP="00A72B37">
      <w:pPr>
        <w:pStyle w:val="Heading4"/>
      </w:pPr>
      <w:r>
        <w:t>Logical</w:t>
      </w:r>
      <w:r w:rsidRPr="00F15706">
        <w:t xml:space="preserve"> Parameters</w:t>
      </w:r>
    </w:p>
    <w:p w14:paraId="7E6CC5AA" w14:textId="77777777" w:rsidR="00E21515" w:rsidRDefault="00E21515" w:rsidP="00A72B37"/>
    <w:p w14:paraId="2DE813F4" w14:textId="77777777" w:rsidR="00A72B37" w:rsidRDefault="00BF7A51" w:rsidP="00A72B37">
      <w:r w:rsidRPr="005067FC">
        <w:rPr>
          <w:i/>
          <w:color w:val="A6A6A6" w:themeColor="background1" w:themeShade="A6"/>
        </w:rPr>
        <w:t>Not supported by MagicDraw report generation.</w:t>
      </w:r>
    </w:p>
    <w:p w14:paraId="3B524198" w14:textId="77777777" w:rsidR="00822913" w:rsidRDefault="00822913" w:rsidP="00822913">
      <w:pPr>
        <w:pStyle w:val="Heading3"/>
      </w:pPr>
      <w:bookmarkStart w:id="138" w:name="_Toc66359226"/>
      <w:r>
        <w:t>Function Modeling</w:t>
      </w:r>
      <w:bookmarkEnd w:id="138"/>
    </w:p>
    <w:p w14:paraId="5DAB48C5" w14:textId="77777777" w:rsidR="00E21515" w:rsidRPr="00C75AE5" w:rsidRDefault="00E21515" w:rsidP="00EF5443"/>
    <w:p w14:paraId="0F13A4A1" w14:textId="77777777" w:rsidR="002D15F6" w:rsidRDefault="002D15F6" w:rsidP="0061324D">
      <w:pPr>
        <w:pStyle w:val="Heading4"/>
        <w:numPr>
          <w:ilvl w:val="3"/>
          <w:numId w:val="4"/>
        </w:numPr>
      </w:pPr>
      <w:r>
        <w:t>Use Cases</w:t>
      </w:r>
    </w:p>
    <w:p w14:paraId="7F9F8003" w14:textId="77777777" w:rsidR="00E21515" w:rsidRDefault="00E21515" w:rsidP="002D15F6"/>
    <w:p w14:paraId="24FEF6E4"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64524FC9" w14:textId="77777777" w:rsidR="002D15F6" w:rsidRDefault="002D15F6" w:rsidP="0061324D">
      <w:pPr>
        <w:pStyle w:val="Heading4"/>
        <w:numPr>
          <w:ilvl w:val="3"/>
          <w:numId w:val="4"/>
        </w:numPr>
      </w:pPr>
      <w:r>
        <w:lastRenderedPageBreak/>
        <w:t>State Charts / Activity Diagrams / Sequence Diagrams / Decision Tables</w:t>
      </w:r>
    </w:p>
    <w:p w14:paraId="44CBAC62" w14:textId="77777777" w:rsidR="00E21515" w:rsidRDefault="00E21515" w:rsidP="002D15F6"/>
    <w:p w14:paraId="54A107B0"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40B0CDD8" w14:textId="77777777" w:rsidR="00F15706" w:rsidRDefault="00DA0800" w:rsidP="00822913">
      <w:pPr>
        <w:pStyle w:val="Heading3"/>
      </w:pPr>
      <w:bookmarkStart w:id="139" w:name="_Toc66359227"/>
      <w:r>
        <w:t>Function Requirements</w:t>
      </w:r>
      <w:bookmarkEnd w:id="139"/>
    </w:p>
    <w:p w14:paraId="59D5A851" w14:textId="77777777" w:rsidR="00F15706" w:rsidRDefault="00F15706" w:rsidP="00783BCF">
      <w:pPr>
        <w:pStyle w:val="Heading4"/>
      </w:pPr>
      <w:r>
        <w:t>Functional Requirements</w:t>
      </w:r>
    </w:p>
    <w:p w14:paraId="74A704E3" w14:textId="77777777" w:rsidR="006E54B3" w:rsidRDefault="00F15706" w:rsidP="006E54B3">
      <w:pPr>
        <w:pStyle w:val="Heading5"/>
      </w:pPr>
      <w:r>
        <w:t>Normal Operation</w:t>
      </w:r>
    </w:p>
    <w:p w14:paraId="46737406" w14:textId="77777777" w:rsidR="005961D3" w:rsidRDefault="005961D3" w:rsidP="00BB6A63"/>
    <w:p w14:paraId="5636D1E3" w14:textId="77777777" w:rsidR="005961D3" w:rsidRDefault="005961D3" w:rsidP="005961D3">
      <w:pPr>
        <w:rPr>
          <w:color w:val="A6A6A6" w:themeColor="background1" w:themeShade="A6"/>
        </w:rPr>
      </w:pPr>
      <w:r>
        <w:rPr>
          <w:color w:val="A6A6A6" w:themeColor="background1" w:themeShade="A6"/>
        </w:rPr>
        <w:t>No Normal Operation Requirements specified.</w:t>
      </w:r>
    </w:p>
    <w:p w14:paraId="101EC4CA" w14:textId="77777777" w:rsidR="00F15706" w:rsidRDefault="00F15706" w:rsidP="00783BCF">
      <w:pPr>
        <w:pStyle w:val="Heading5"/>
      </w:pPr>
      <w:r>
        <w:t>Error Handling</w:t>
      </w:r>
    </w:p>
    <w:p w14:paraId="07702C43" w14:textId="77777777" w:rsidR="00E21515" w:rsidRDefault="00E21515" w:rsidP="00BB6A63"/>
    <w:p w14:paraId="755EC6A0" w14:textId="77777777" w:rsidR="005961D3" w:rsidRDefault="005961D3" w:rsidP="005961D3">
      <w:pPr>
        <w:rPr>
          <w:color w:val="A6A6A6" w:themeColor="background1" w:themeShade="A6"/>
        </w:rPr>
      </w:pPr>
      <w:r>
        <w:rPr>
          <w:color w:val="A6A6A6" w:themeColor="background1" w:themeShade="A6"/>
        </w:rPr>
        <w:t>No Error Handling Requirements specified.</w:t>
      </w:r>
    </w:p>
    <w:p w14:paraId="4FF6E27B" w14:textId="77777777" w:rsidR="00DD7D94" w:rsidRDefault="00DD7D94" w:rsidP="00DD7D94">
      <w:pPr>
        <w:pStyle w:val="Heading4"/>
      </w:pPr>
      <w:r>
        <w:t>Non-Functional Requirements</w:t>
      </w:r>
    </w:p>
    <w:p w14:paraId="4D5B7A59" w14:textId="77777777" w:rsidR="00E21515" w:rsidRDefault="00E21515" w:rsidP="00BB6A63"/>
    <w:p w14:paraId="4971973A" w14:textId="77777777" w:rsidR="005961D3" w:rsidRDefault="005961D3" w:rsidP="005961D3">
      <w:pPr>
        <w:rPr>
          <w:color w:val="A6A6A6" w:themeColor="background1" w:themeShade="A6"/>
        </w:rPr>
      </w:pPr>
      <w:r>
        <w:rPr>
          <w:color w:val="A6A6A6" w:themeColor="background1" w:themeShade="A6"/>
        </w:rPr>
        <w:t>No Non-Functional Requirements specified.</w:t>
      </w:r>
    </w:p>
    <w:p w14:paraId="25C35F51" w14:textId="77777777" w:rsidR="00DF462B" w:rsidRDefault="00427220" w:rsidP="00DF462B">
      <w:pPr>
        <w:pStyle w:val="Heading4"/>
      </w:pPr>
      <w:r>
        <w:t>Functional</w:t>
      </w:r>
      <w:r w:rsidR="00DF462B">
        <w:t xml:space="preserve"> Safety Requirements</w:t>
      </w:r>
    </w:p>
    <w:p w14:paraId="532C78B2" w14:textId="77777777" w:rsidR="00E21515" w:rsidRDefault="00E21515" w:rsidP="00DF462B">
      <w:pPr>
        <w:rPr>
          <w:highlight w:val="yellow"/>
        </w:rPr>
      </w:pPr>
    </w:p>
    <w:p w14:paraId="6C1F2F6F"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036BAF50" w14:textId="77777777" w:rsidR="00153E5C" w:rsidRDefault="00DC3817" w:rsidP="00DC3817">
      <w:pPr>
        <w:pStyle w:val="Heading5"/>
      </w:pPr>
      <w:r>
        <w:t xml:space="preserve">ASIL Decomposition of </w:t>
      </w:r>
      <w:r w:rsidR="00153E5C">
        <w:t>Functional Safety Requirements</w:t>
      </w:r>
    </w:p>
    <w:p w14:paraId="55313873" w14:textId="77777777" w:rsidR="00E21515" w:rsidRDefault="00E21515" w:rsidP="00B740D4">
      <w:pPr>
        <w:pStyle w:val="NoSpacing"/>
      </w:pPr>
    </w:p>
    <w:p w14:paraId="5C4F69F2" w14:textId="77777777" w:rsidR="004B4979" w:rsidRDefault="004B4979" w:rsidP="00B740D4">
      <w:pPr>
        <w:pStyle w:val="NoSpacing"/>
      </w:pPr>
    </w:p>
    <w:p w14:paraId="6DA03E68"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3786FF49" w14:textId="77777777" w:rsidR="00DD7D94" w:rsidRDefault="00DD7D94" w:rsidP="00DD7D94">
      <w:pPr>
        <w:pStyle w:val="Heading4"/>
      </w:pPr>
      <w:r>
        <w:t>Other Requirements</w:t>
      </w:r>
    </w:p>
    <w:p w14:paraId="50FC75C0" w14:textId="77777777" w:rsidR="00DD7D94" w:rsidRDefault="00DD7D94" w:rsidP="00DD7D94">
      <w:pPr>
        <w:pStyle w:val="Heading5"/>
      </w:pPr>
      <w:r>
        <w:t>Design Requirements</w:t>
      </w:r>
    </w:p>
    <w:p w14:paraId="003E259D" w14:textId="77777777" w:rsidR="00E21515" w:rsidRDefault="00E21515" w:rsidP="00CA4A62"/>
    <w:p w14:paraId="6B35A9DC" w14:textId="77777777" w:rsidR="005961D3" w:rsidRDefault="005961D3" w:rsidP="005961D3">
      <w:pPr>
        <w:rPr>
          <w:color w:val="A6A6A6" w:themeColor="background1" w:themeShade="A6"/>
        </w:rPr>
      </w:pPr>
      <w:r>
        <w:rPr>
          <w:color w:val="A6A6A6" w:themeColor="background1" w:themeShade="A6"/>
        </w:rPr>
        <w:t>No Design Requirements specified.</w:t>
      </w:r>
    </w:p>
    <w:p w14:paraId="04C2551D" w14:textId="77777777" w:rsidR="00CA4A62" w:rsidRDefault="00CA4A62" w:rsidP="00CA4A62">
      <w:pPr>
        <w:pStyle w:val="Heading4"/>
      </w:pPr>
      <w:r>
        <w:t>Uncategorized Requirements</w:t>
      </w:r>
    </w:p>
    <w:p w14:paraId="2E47E286" w14:textId="77777777" w:rsidR="00E21515" w:rsidRDefault="00E21515" w:rsidP="00CA4A62"/>
    <w:p w14:paraId="16C9EFDF" w14:textId="77777777" w:rsidR="001F5E54" w:rsidRPr="0017445F" w:rsidRDefault="00AE04B0" w:rsidP="001F5E54">
      <w:pPr>
        <w:pStyle w:val="RERequirement"/>
        <w:shd w:val="clear" w:color="auto" w:fill="F2F2F2" w:themeFill="background1" w:themeFillShade="F2"/>
      </w:pPr>
      <w:bookmarkStart w:id="140" w:name="_a9ed35d8e3779007c219247aa65a2def"/>
      <w:bookmarkEnd w:id="140"/>
      <w:r>
        <w:t xml:space="preserve"> Control PSDS Status</w:t>
      </w:r>
    </w:p>
    <w:p w14:paraId="5C03F289" w14:textId="77777777" w:rsidR="001F5E54" w:rsidRDefault="00AE04B0" w:rsidP="001F5E54">
      <w:pPr>
        <w:rPr>
          <w:rFonts w:cs="Arial"/>
        </w:rPr>
      </w:pPr>
      <w:r>
        <w:rPr>
          <w:rFonts w:cs="Arial"/>
        </w:rPr>
        <w:t>When "Provide PSDS Status" receives the "</w:t>
      </w:r>
      <w:proofErr w:type="spellStart"/>
      <w:r>
        <w:rPr>
          <w:rFonts w:cs="Arial"/>
        </w:rPr>
        <w:t>OperationStatus</w:t>
      </w:r>
      <w:proofErr w:type="spellEnd"/>
      <w:r>
        <w:rPr>
          <w:rFonts w:cs="Arial"/>
        </w:rPr>
        <w:t xml:space="preserve">" "PDLC Zone Status" it shall </w:t>
      </w:r>
      <w:proofErr w:type="spellStart"/>
      <w:r>
        <w:rPr>
          <w:rFonts w:cs="Arial"/>
        </w:rPr>
        <w:t>out put</w:t>
      </w:r>
      <w:proofErr w:type="spellEnd"/>
      <w:r>
        <w:rPr>
          <w:rFonts w:cs="Arial"/>
        </w:rPr>
        <w:t xml:space="preserve"> "PSDS Status"</w:t>
      </w:r>
    </w:p>
    <w:p w14:paraId="1E7C5846"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4B1DFDE1"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533B7D"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297EAF9E"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A187EA"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E7FA6B" w14:textId="77777777" w:rsidR="00695A8D" w:rsidRDefault="00695A8D"/>
        </w:tc>
      </w:tr>
      <w:tr w:rsidR="001F5E54" w:rsidRPr="00FD127C" w14:paraId="3C91A57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240494"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D0AD36" w14:textId="77777777" w:rsidR="00695A8D" w:rsidRDefault="00695A8D"/>
        </w:tc>
      </w:tr>
      <w:tr w:rsidR="001F5E54" w:rsidRPr="00FD127C" w14:paraId="685DD3B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84BC10"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2F8DC1" w14:textId="77777777" w:rsidR="00695A8D" w:rsidRDefault="00695A8D"/>
        </w:tc>
      </w:tr>
      <w:tr w:rsidR="001F5E54" w:rsidRPr="00FD127C" w14:paraId="12F7600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9012EE"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33338B"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34D115E"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A033FD" w14:textId="77777777" w:rsidR="00695A8D" w:rsidRDefault="00695A8D"/>
        </w:tc>
      </w:tr>
      <w:tr w:rsidR="001F5E54" w:rsidRPr="00FD127C" w14:paraId="6DC4398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2BD4C5"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8E5672"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9714D4" w14:textId="77777777" w:rsidR="001F5E54" w:rsidRPr="00FD127C" w:rsidRDefault="001F5E54" w:rsidP="00A84EEF">
            <w:pPr>
              <w:ind w:left="139"/>
              <w:rPr>
                <w:rFonts w:cs="Arial"/>
                <w:b/>
                <w:bCs/>
                <w:sz w:val="16"/>
                <w:szCs w:val="16"/>
              </w:rPr>
            </w:pPr>
            <w:proofErr w:type="spellStart"/>
            <w:r w:rsidRPr="00FD127C">
              <w:rPr>
                <w:rFonts w:cs="Arial"/>
                <w:b/>
                <w:bCs/>
                <w:sz w:val="16"/>
                <w:szCs w:val="16"/>
              </w:rPr>
              <w:t>V&amp;V</w:t>
            </w:r>
            <w:proofErr w:type="spellEnd"/>
            <w:r w:rsidRPr="00FD127C">
              <w:rPr>
                <w:rFonts w:cs="Arial"/>
                <w:b/>
                <w:bCs/>
                <w:sz w:val="16"/>
                <w:szCs w:val="16"/>
              </w:rPr>
              <w:t xml:space="preserve">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106D272" w14:textId="77777777" w:rsidR="00695A8D" w:rsidRDefault="00695A8D"/>
        </w:tc>
      </w:tr>
      <w:tr w:rsidR="001F5E54" w:rsidRPr="00FD127C" w14:paraId="2F3F283F"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E0C3C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C325A0"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87226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406506"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705E37"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DB1EF3" w14:textId="77777777" w:rsidR="00695A8D" w:rsidRDefault="00695A8D"/>
        </w:tc>
      </w:tr>
      <w:tr w:rsidR="001F5E54" w:rsidRPr="00FD127C" w14:paraId="19E2BAF8"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4F7B5CE" w14:textId="757D3180" w:rsidR="001F5E54" w:rsidRPr="00FD127C" w:rsidRDefault="00DD3AC4" w:rsidP="00A84EEF">
            <w:pPr>
              <w:rPr>
                <w:rFonts w:cs="Arial"/>
                <w:bCs/>
                <w:color w:val="808080" w:themeColor="background1" w:themeShade="80"/>
                <w:sz w:val="16"/>
                <w:szCs w:val="14"/>
              </w:rPr>
            </w:pPr>
            <w:hyperlink r:id="rId56"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E066D29" w14:textId="5B0665BA"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796A91D"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2A2B721E" w14:textId="77777777" w:rsidR="00315F1A" w:rsidRDefault="00315F1A" w:rsidP="00CA4A62"/>
    <w:p w14:paraId="5FC5C150" w14:textId="77777777" w:rsidR="009C1EEC" w:rsidRDefault="009C1EEC" w:rsidP="0061324D">
      <w:pPr>
        <w:pStyle w:val="Heading2"/>
        <w:numPr>
          <w:ilvl w:val="1"/>
          <w:numId w:val="4"/>
        </w:numPr>
      </w:pPr>
      <w:bookmarkStart w:id="141" w:name="_Toc66359228"/>
      <w:r>
        <w:rPr>
          <w:noProof/>
        </w:rPr>
        <w:lastRenderedPageBreak/>
        <w:drawing>
          <wp:inline distT="0" distB="0" distL="0" distR="0" wp14:anchorId="159C7419" wp14:editId="2E1E9DE7">
            <wp:extent cx="152400" cy="152400"/>
            <wp:effectExtent l="0" t="0" r="0" b="0"/>
            <wp:docPr id="152"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661D74">
        <w:t xml:space="preserve">  </w:t>
      </w:r>
      <w:bookmarkStart w:id="142" w:name="_8e14ab13867573fbf3a646627687ef46"/>
      <w:r w:rsidR="008E73AE">
        <w:t>Provide User Input</w:t>
      </w:r>
      <w:bookmarkEnd w:id="141"/>
      <w:bookmarkEnd w:id="142"/>
    </w:p>
    <w:p w14:paraId="409600CA" w14:textId="77777777" w:rsidR="0061785D" w:rsidRDefault="0061785D" w:rsidP="00783BCF">
      <w:pPr>
        <w:pStyle w:val="Heading3"/>
      </w:pPr>
      <w:bookmarkStart w:id="143" w:name="_Toc66359229"/>
      <w:r>
        <w:t xml:space="preserve">Function </w:t>
      </w:r>
      <w:r w:rsidR="00283752">
        <w:t>Overview</w:t>
      </w:r>
      <w:bookmarkEnd w:id="143"/>
    </w:p>
    <w:p w14:paraId="55A92058" w14:textId="77777777" w:rsidR="00427220" w:rsidRDefault="00283752" w:rsidP="00427220">
      <w:pPr>
        <w:pStyle w:val="Heading4"/>
      </w:pPr>
      <w:r>
        <w:t>Description</w:t>
      </w:r>
    </w:p>
    <w:p w14:paraId="544ABD70" w14:textId="77777777" w:rsidR="00794B45" w:rsidRDefault="00794B45" w:rsidP="009C1EEC">
      <w:pPr>
        <w:contextualSpacing/>
      </w:pPr>
    </w:p>
    <w:p w14:paraId="525259FD" w14:textId="77777777" w:rsidR="00AC0C92" w:rsidRDefault="00AC0C92" w:rsidP="009C1EEC">
      <w:pPr>
        <w:contextualSpacing/>
      </w:pPr>
      <w:r>
        <w:t>Function is allocated to:</w:t>
      </w:r>
    </w:p>
    <w:p w14:paraId="3C5312C1" w14:textId="77777777" w:rsidR="00AC0C92" w:rsidRDefault="00604AF5" w:rsidP="0061324D">
      <w:pPr>
        <w:pStyle w:val="ListParagraph"/>
        <w:numPr>
          <w:ilvl w:val="0"/>
          <w:numId w:val="13"/>
        </w:numPr>
        <w:contextualSpacing/>
      </w:pPr>
      <w:r>
        <w:rPr>
          <w:noProof/>
        </w:rPr>
        <w:drawing>
          <wp:inline distT="0" distB="0" distL="0" distR="0" wp14:anchorId="679C70F2" wp14:editId="77A5DF6F">
            <wp:extent cx="152400" cy="152400"/>
            <wp:effectExtent l="0" t="0" r="0" b="0"/>
            <wp:docPr id="154"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Display PSDS  Functionality</w:t>
      </w:r>
      <w:r>
        <w:t xml:space="preserve"> &lt;&lt;Logical&gt;&gt;</w:t>
      </w:r>
    </w:p>
    <w:p w14:paraId="5A0359C4" w14:textId="77777777" w:rsidR="00AC0C92" w:rsidRDefault="00604AF5" w:rsidP="0061324D">
      <w:pPr>
        <w:pStyle w:val="ListParagraph"/>
        <w:numPr>
          <w:ilvl w:val="0"/>
          <w:numId w:val="13"/>
        </w:numPr>
        <w:contextualSpacing/>
      </w:pPr>
      <w:r>
        <w:rPr>
          <w:noProof/>
        </w:rPr>
        <w:drawing>
          <wp:inline distT="0" distB="0" distL="0" distR="0" wp14:anchorId="31799844" wp14:editId="20D334C2">
            <wp:extent cx="152400" cy="152400"/>
            <wp:effectExtent l="0" t="0" r="0" b="0"/>
            <wp:docPr id="156" name="Picture -443062898.jpg" descr="-443062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443062898.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Controller</w:t>
      </w:r>
      <w:r>
        <w:t xml:space="preserve"> &lt;&lt;Logical&gt;&gt;</w:t>
      </w:r>
    </w:p>
    <w:p w14:paraId="4D97A45F" w14:textId="77777777" w:rsidR="00AC0C92" w:rsidRDefault="00604AF5" w:rsidP="0061324D">
      <w:pPr>
        <w:pStyle w:val="ListParagraph"/>
        <w:numPr>
          <w:ilvl w:val="0"/>
          <w:numId w:val="13"/>
        </w:numPr>
        <w:contextualSpacing/>
      </w:pPr>
      <w:r>
        <w:rPr>
          <w:noProof/>
        </w:rPr>
        <w:drawing>
          <wp:inline distT="0" distB="0" distL="0" distR="0" wp14:anchorId="619BB7F6" wp14:editId="2DED4F21">
            <wp:extent cx="152400" cy="152400"/>
            <wp:effectExtent l="0" t="0" r="0" b="0"/>
            <wp:docPr id="158"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Manage CAN communication</w:t>
      </w:r>
      <w:r>
        <w:t xml:space="preserve"> &lt;&lt;Logical&gt;&gt;</w:t>
      </w:r>
    </w:p>
    <w:p w14:paraId="4D89A721" w14:textId="77777777" w:rsidR="00794B45" w:rsidRDefault="00794B45" w:rsidP="00D2637E">
      <w:pPr>
        <w:contextualSpacing/>
      </w:pPr>
    </w:p>
    <w:p w14:paraId="34DD75EE" w14:textId="77777777"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2F01F63E" w14:textId="77777777" w:rsidR="00282E2C" w:rsidRDefault="00282E2C" w:rsidP="00FD32A2">
      <w:pPr>
        <w:pStyle w:val="Heading4"/>
      </w:pPr>
      <w:r>
        <w:t>Variants</w:t>
      </w:r>
    </w:p>
    <w:p w14:paraId="795066A3" w14:textId="77777777" w:rsidR="00E21515" w:rsidRDefault="00E21515" w:rsidP="00282E2C"/>
    <w:p w14:paraId="1C7E6B4F"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38E78559" w14:textId="77777777" w:rsidR="00427220" w:rsidRDefault="00427220" w:rsidP="00FD32A2">
      <w:pPr>
        <w:pStyle w:val="Heading4"/>
      </w:pPr>
      <w:r>
        <w:t>Input Requirements</w:t>
      </w:r>
    </w:p>
    <w:p w14:paraId="24F38465" w14:textId="77777777" w:rsidR="00E21515" w:rsidRDefault="00E21515" w:rsidP="00427220"/>
    <w:p w14:paraId="2D2AE119"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610A3DB8" w14:textId="77777777" w:rsidR="00427220" w:rsidRDefault="00427220" w:rsidP="00427220">
      <w:pPr>
        <w:pStyle w:val="Heading4"/>
      </w:pPr>
      <w:r>
        <w:t>Assumptions</w:t>
      </w:r>
    </w:p>
    <w:p w14:paraId="60EE9A2D" w14:textId="77777777" w:rsidR="00A92B2F" w:rsidRDefault="00A92B2F" w:rsidP="00A92B2F"/>
    <w:p w14:paraId="3C9DA47D"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06BC17B8" w14:textId="77777777" w:rsidR="00C0442C" w:rsidRDefault="00C0442C" w:rsidP="00A92B2F"/>
    <w:p w14:paraId="78E6AC2E" w14:textId="77777777" w:rsidR="00427220" w:rsidRDefault="00427220" w:rsidP="00427220">
      <w:pPr>
        <w:pStyle w:val="Heading4"/>
      </w:pPr>
      <w:r>
        <w:t>References</w:t>
      </w:r>
    </w:p>
    <w:p w14:paraId="446865B5" w14:textId="77777777" w:rsidR="00427220" w:rsidRPr="00454CBE" w:rsidRDefault="00427220" w:rsidP="00427220">
      <w:pPr>
        <w:pStyle w:val="Heading5"/>
      </w:pPr>
      <w:r w:rsidRPr="00454CBE">
        <w:t xml:space="preserve">Ford </w:t>
      </w:r>
      <w:r>
        <w:t>D</w:t>
      </w:r>
      <w:r w:rsidRPr="00454CBE">
        <w:t>ocuments</w:t>
      </w:r>
    </w:p>
    <w:p w14:paraId="7412BA7A"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0D88BF7A"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67AA0092" w14:textId="77777777" w:rsidTr="00202583">
        <w:trPr>
          <w:cantSplit/>
          <w:tblHeader/>
        </w:trPr>
        <w:tc>
          <w:tcPr>
            <w:tcW w:w="1418" w:type="dxa"/>
            <w:shd w:val="clear" w:color="auto" w:fill="E0E0E0"/>
          </w:tcPr>
          <w:p w14:paraId="52266730"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26517B4C"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1EF3EACD"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0E838C4C"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49579D6C" w14:textId="77777777" w:rsidTr="00202583">
        <w:trPr>
          <w:cantSplit/>
          <w:tblHeader/>
        </w:trPr>
        <w:tc>
          <w:tcPr>
            <w:tcW w:w="1418" w:type="dxa"/>
            <w:shd w:val="clear" w:color="auto" w:fill="FFFFFF" w:themeFill="background1"/>
          </w:tcPr>
          <w:p w14:paraId="7FE4CD62" w14:textId="77777777" w:rsidR="005B7CFB" w:rsidRPr="005E40CF" w:rsidRDefault="005B7CFB" w:rsidP="00202583">
            <w:pPr>
              <w:rPr>
                <w:rFonts w:ascii="Helvetica" w:hAnsi="Helvetica" w:cs="Helvetica"/>
              </w:rPr>
            </w:pPr>
          </w:p>
        </w:tc>
        <w:tc>
          <w:tcPr>
            <w:tcW w:w="6237" w:type="dxa"/>
            <w:shd w:val="clear" w:color="auto" w:fill="FFFFFF" w:themeFill="background1"/>
          </w:tcPr>
          <w:p w14:paraId="07A81B78" w14:textId="77777777" w:rsidR="005B7CFB" w:rsidRPr="005E40CF" w:rsidRDefault="005B7CFB" w:rsidP="00202583">
            <w:pPr>
              <w:rPr>
                <w:rFonts w:ascii="Helvetica" w:hAnsi="Helvetica" w:cs="Helvetica"/>
              </w:rPr>
            </w:pPr>
          </w:p>
        </w:tc>
        <w:tc>
          <w:tcPr>
            <w:tcW w:w="1418" w:type="dxa"/>
            <w:shd w:val="clear" w:color="auto" w:fill="FFFFFF" w:themeFill="background1"/>
          </w:tcPr>
          <w:p w14:paraId="57328F9A" w14:textId="77777777" w:rsidR="005B7CFB" w:rsidRPr="005E40CF" w:rsidRDefault="005B7CFB" w:rsidP="00202583">
            <w:pPr>
              <w:rPr>
                <w:rFonts w:ascii="Helvetica" w:hAnsi="Helvetica" w:cs="Helvetica"/>
              </w:rPr>
            </w:pPr>
          </w:p>
        </w:tc>
        <w:tc>
          <w:tcPr>
            <w:tcW w:w="1418" w:type="dxa"/>
            <w:shd w:val="clear" w:color="auto" w:fill="FFFFFF" w:themeFill="background1"/>
          </w:tcPr>
          <w:p w14:paraId="49BBEBF3" w14:textId="77777777" w:rsidR="005B7CFB" w:rsidRPr="005E40CF" w:rsidRDefault="005B7CFB" w:rsidP="00202583">
            <w:pPr>
              <w:rPr>
                <w:rFonts w:ascii="Helvetica" w:hAnsi="Helvetica" w:cs="Helvetica"/>
              </w:rPr>
            </w:pPr>
          </w:p>
        </w:tc>
      </w:tr>
    </w:tbl>
    <w:p w14:paraId="413F1166" w14:textId="61B1A583" w:rsidR="005B7CFB" w:rsidRPr="00360B1D" w:rsidRDefault="005B7CFB" w:rsidP="005B7CFB">
      <w:pPr>
        <w:pStyle w:val="Caption"/>
        <w:rPr>
          <w:i/>
          <w:color w:val="7F7F7F" w:themeColor="text1" w:themeTint="80"/>
        </w:rPr>
      </w:pPr>
      <w:bookmarkStart w:id="144" w:name="_Toc66359267"/>
      <w:r w:rsidRPr="00360B1D">
        <w:t xml:space="preserve">Table </w:t>
      </w:r>
      <w:r>
        <w:rPr>
          <w:noProof/>
        </w:rPr>
        <w:fldChar w:fldCharType="begin"/>
      </w:r>
      <w:r>
        <w:rPr>
          <w:noProof/>
        </w:rPr>
        <w:instrText xml:space="preserve"> SEQ Table \* ARABIC </w:instrText>
      </w:r>
      <w:r>
        <w:rPr>
          <w:noProof/>
        </w:rPr>
        <w:fldChar w:fldCharType="separate"/>
      </w:r>
      <w:r w:rsidR="00323890">
        <w:rPr>
          <w:noProof/>
        </w:rPr>
        <w:t>11</w:t>
      </w:r>
      <w:r>
        <w:rPr>
          <w:noProof/>
        </w:rPr>
        <w:fldChar w:fldCharType="end"/>
      </w:r>
      <w:r w:rsidRPr="00360B1D">
        <w:t>: Ford internal Documents</w:t>
      </w:r>
      <w:r>
        <w:t xml:space="preserve"> </w:t>
      </w:r>
      <w:r w:rsidRPr="006D2E3B">
        <w:rPr>
          <w:b w:val="0"/>
          <w:i/>
          <w:color w:val="A6A6A6" w:themeColor="background1" w:themeShade="A6"/>
        </w:rPr>
        <w:t>(not specified in model)</w:t>
      </w:r>
      <w:bookmarkEnd w:id="144"/>
    </w:p>
    <w:p w14:paraId="2B8B55BD" w14:textId="77777777" w:rsidR="00427220" w:rsidRPr="00FB7B3D" w:rsidRDefault="00427220" w:rsidP="00427220">
      <w:pPr>
        <w:pStyle w:val="Heading5"/>
      </w:pPr>
      <w:r w:rsidRPr="00454CBE">
        <w:t>External</w:t>
      </w:r>
      <w:r>
        <w:t xml:space="preserve"> Documents and P</w:t>
      </w:r>
      <w:r w:rsidRPr="00FB7B3D">
        <w:t>ublications</w:t>
      </w:r>
    </w:p>
    <w:p w14:paraId="1B650BC7"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0E819C26"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7DCF7AB5" w14:textId="77777777" w:rsidTr="00202583">
        <w:trPr>
          <w:cantSplit/>
          <w:tblHeader/>
        </w:trPr>
        <w:tc>
          <w:tcPr>
            <w:tcW w:w="1418" w:type="dxa"/>
            <w:shd w:val="clear" w:color="auto" w:fill="E0E0E0"/>
          </w:tcPr>
          <w:p w14:paraId="1D5022E4"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26574A70"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49FF1F8B" w14:textId="77777777" w:rsidTr="00202583">
        <w:trPr>
          <w:cantSplit/>
          <w:tblHeader/>
        </w:trPr>
        <w:tc>
          <w:tcPr>
            <w:tcW w:w="1418" w:type="dxa"/>
            <w:shd w:val="clear" w:color="auto" w:fill="FFFFFF" w:themeFill="background1"/>
          </w:tcPr>
          <w:p w14:paraId="1BA371A9" w14:textId="77777777" w:rsidR="005B7CFB" w:rsidRPr="005E40CF" w:rsidRDefault="005B7CFB" w:rsidP="00202583">
            <w:pPr>
              <w:rPr>
                <w:rFonts w:ascii="Helvetica" w:hAnsi="Helvetica" w:cs="Helvetica"/>
              </w:rPr>
            </w:pPr>
          </w:p>
        </w:tc>
        <w:tc>
          <w:tcPr>
            <w:tcW w:w="9072" w:type="dxa"/>
            <w:shd w:val="clear" w:color="auto" w:fill="FFFFFF" w:themeFill="background1"/>
          </w:tcPr>
          <w:p w14:paraId="684C1644" w14:textId="77777777" w:rsidR="005B7CFB" w:rsidRPr="005E40CF" w:rsidRDefault="005B7CFB" w:rsidP="00202583">
            <w:pPr>
              <w:rPr>
                <w:rFonts w:ascii="Helvetica" w:hAnsi="Helvetica" w:cs="Helvetica"/>
              </w:rPr>
            </w:pPr>
          </w:p>
        </w:tc>
      </w:tr>
    </w:tbl>
    <w:p w14:paraId="5B6A0677" w14:textId="03C5713C" w:rsidR="005B7CFB" w:rsidRDefault="005B7CFB" w:rsidP="005B7CFB">
      <w:pPr>
        <w:pStyle w:val="Caption"/>
        <w:rPr>
          <w:b w:val="0"/>
          <w:i/>
          <w:color w:val="7F7F7F" w:themeColor="text1" w:themeTint="80"/>
        </w:rPr>
      </w:pPr>
      <w:bookmarkStart w:id="145" w:name="_Toc66359268"/>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12</w:t>
      </w:r>
      <w:r>
        <w:rPr>
          <w:noProof/>
        </w:rPr>
        <w:fldChar w:fldCharType="end"/>
      </w:r>
      <w:r w:rsidRPr="00DB1AC1">
        <w:t xml:space="preserve">: External documents and publications </w:t>
      </w:r>
      <w:r w:rsidRPr="006D2E3B">
        <w:rPr>
          <w:b w:val="0"/>
          <w:i/>
          <w:color w:val="A6A6A6" w:themeColor="background1" w:themeShade="A6"/>
        </w:rPr>
        <w:t>(not specified in model)</w:t>
      </w:r>
      <w:bookmarkEnd w:id="145"/>
    </w:p>
    <w:p w14:paraId="0D86DD73" w14:textId="77777777" w:rsidR="00427220" w:rsidRDefault="00427220" w:rsidP="00427220">
      <w:pPr>
        <w:pStyle w:val="Heading4"/>
      </w:pPr>
      <w:r>
        <w:t>Glossary</w:t>
      </w:r>
    </w:p>
    <w:p w14:paraId="09EA2C91" w14:textId="2F078F94"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77BC7B75" w14:textId="77777777" w:rsidR="00F15706" w:rsidRDefault="00E60B64" w:rsidP="00783BCF">
      <w:pPr>
        <w:pStyle w:val="Heading3"/>
      </w:pPr>
      <w:bookmarkStart w:id="146" w:name="_Toc66359230"/>
      <w:r>
        <w:t>Function Scope</w:t>
      </w:r>
      <w:bookmarkEnd w:id="146"/>
    </w:p>
    <w:p w14:paraId="14D92DF8" w14:textId="77777777" w:rsidR="00055646" w:rsidRPr="00A43B48" w:rsidRDefault="00055646" w:rsidP="00306D37">
      <w:pPr>
        <w:contextualSpacing/>
      </w:pPr>
    </w:p>
    <w:p w14:paraId="6AC53D50" w14:textId="77777777" w:rsidR="00306D37" w:rsidRDefault="00306D37" w:rsidP="00306D37">
      <w:pPr>
        <w:contextualSpacing/>
      </w:pPr>
      <w:r>
        <w:t xml:space="preserve">The </w:t>
      </w:r>
      <w:r>
        <w:rPr>
          <w:noProof/>
        </w:rPr>
        <w:drawing>
          <wp:inline distT="0" distB="0" distL="0" distR="0" wp14:anchorId="04017B03" wp14:editId="47D8C348">
            <wp:extent cx="152400" cy="152400"/>
            <wp:effectExtent l="0" t="0" r="0" b="0"/>
            <wp:docPr id="16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User Input</w:t>
      </w:r>
      <w:r w:rsidR="0004480F">
        <w:rPr>
          <w:b/>
        </w:rPr>
        <w:t>”</w:t>
      </w:r>
      <w:r>
        <w:t xml:space="preserve"> f</w:t>
      </w:r>
      <w:r w:rsidR="00294100">
        <w:t>unction is called by</w:t>
      </w:r>
      <w:r>
        <w:t xml:space="preserve"> the following </w:t>
      </w:r>
      <w:r w:rsidR="00294100">
        <w:t>functions</w:t>
      </w:r>
      <w:r>
        <w:t>:</w:t>
      </w:r>
    </w:p>
    <w:p w14:paraId="2BCE0513" w14:textId="640CACEE" w:rsidR="00306D37" w:rsidRPr="00953D23" w:rsidRDefault="00306D37" w:rsidP="0061324D">
      <w:pPr>
        <w:pStyle w:val="ListParagraph"/>
        <w:numPr>
          <w:ilvl w:val="0"/>
          <w:numId w:val="12"/>
        </w:numPr>
        <w:contextualSpacing/>
      </w:pPr>
      <w:r>
        <w:rPr>
          <w:noProof/>
        </w:rPr>
        <w:drawing>
          <wp:inline distT="0" distB="0" distL="0" distR="0" wp14:anchorId="61C88CE7" wp14:editId="65D25B66">
            <wp:extent cx="152400" cy="152400"/>
            <wp:effectExtent l="0" t="0" r="0" b="0"/>
            <wp:docPr id="162"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ae293615782ca3e5af79f46735e79a4a" w:history="1">
        <w:r w:rsidR="00B66881">
          <w:rPr>
            <w:rStyle w:val="Hyperlink"/>
          </w:rPr>
          <w:t>Detect User Request</w:t>
        </w:r>
      </w:hyperlink>
      <w:r w:rsidR="0004480F">
        <w:t>”</w:t>
      </w:r>
    </w:p>
    <w:p w14:paraId="19A569AB" w14:textId="77777777" w:rsidR="00393C96" w:rsidRPr="00393C96" w:rsidRDefault="00393C96" w:rsidP="00306D37">
      <w:pPr>
        <w:contextualSpacing/>
      </w:pPr>
    </w:p>
    <w:p w14:paraId="79D38EB3" w14:textId="77777777" w:rsidR="00F15706" w:rsidRDefault="00E60B64" w:rsidP="00783BCF">
      <w:pPr>
        <w:pStyle w:val="Heading3"/>
      </w:pPr>
      <w:bookmarkStart w:id="147" w:name="_Toc66359231"/>
      <w:r>
        <w:lastRenderedPageBreak/>
        <w:t>Function Interfaces</w:t>
      </w:r>
      <w:bookmarkEnd w:id="147"/>
    </w:p>
    <w:p w14:paraId="4416511A"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74BDEA59" w14:textId="77777777" w:rsidTr="00331174">
        <w:trPr>
          <w:trHeight w:val="260"/>
        </w:trPr>
        <w:tc>
          <w:tcPr>
            <w:tcW w:w="2695" w:type="dxa"/>
            <w:shd w:val="clear" w:color="auto" w:fill="D9D9D9" w:themeFill="background1" w:themeFillShade="D9"/>
            <w:noWrap/>
            <w:hideMark/>
          </w:tcPr>
          <w:p w14:paraId="273237D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4C946A46"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5B7B21F0" w14:textId="77777777" w:rsidTr="00331174">
        <w:trPr>
          <w:trHeight w:val="410"/>
        </w:trPr>
        <w:tc>
          <w:tcPr>
            <w:tcW w:w="2695" w:type="dxa"/>
            <w:noWrap/>
          </w:tcPr>
          <w:p w14:paraId="34D46041" w14:textId="77777777" w:rsidR="00C15577" w:rsidRDefault="00C15577" w:rsidP="00275823">
            <w:pPr>
              <w:contextualSpacing/>
              <w:rPr>
                <w:rFonts w:cs="Arial"/>
              </w:rPr>
            </w:pPr>
            <w:proofErr w:type="spellStart"/>
            <w:r w:rsidRPr="00275823">
              <w:rPr>
                <w:rFonts w:cs="Arial"/>
              </w:rPr>
              <w:t>User_PSDS</w:t>
            </w:r>
            <w:proofErr w:type="spellEnd"/>
            <w:r w:rsidRPr="00275823">
              <w:rPr>
                <w:rFonts w:cs="Arial"/>
              </w:rPr>
              <w:t xml:space="preserve"> mode Request</w:t>
            </w:r>
          </w:p>
          <w:p w14:paraId="527D6445" w14:textId="77777777" w:rsidR="0029472F" w:rsidRDefault="00AA2FB2" w:rsidP="00275823">
            <w:pPr>
              <w:contextualSpacing/>
              <w:rPr>
                <w:rFonts w:cs="Arial"/>
              </w:rPr>
            </w:pPr>
            <w:r>
              <w:rPr>
                <w:rFonts w:cs="Arial"/>
              </w:rPr>
              <w:t>Type:</w:t>
            </w:r>
          </w:p>
          <w:p w14:paraId="2F7C8FEC" w14:textId="5553252A"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52093DF5" wp14:editId="479ABB0B">
                  <wp:extent cx="152400" cy="152400"/>
                  <wp:effectExtent l="0" t="0" r="0" b="0"/>
                  <wp:docPr id="164"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5c61d621ba28663d60211d361ef25059" w:history="1">
              <w:proofErr w:type="spellStart"/>
              <w:r w:rsidR="00704F04">
                <w:rPr>
                  <w:rStyle w:val="Hyperlink"/>
                  <w:rFonts w:cs="Arial"/>
                </w:rPr>
                <w:t>UserPSDS_Mode_Request</w:t>
              </w:r>
              <w:proofErr w:type="spellEnd"/>
            </w:hyperlink>
          </w:p>
        </w:tc>
        <w:tc>
          <w:tcPr>
            <w:tcW w:w="7506" w:type="dxa"/>
          </w:tcPr>
          <w:p w14:paraId="58AA16F1" w14:textId="77777777" w:rsidR="0046598F" w:rsidRPr="0046598F" w:rsidRDefault="0046598F" w:rsidP="00275823">
            <w:pPr>
              <w:rPr>
                <w:rFonts w:cs="Arial"/>
                <w:color w:val="000000"/>
              </w:rPr>
            </w:pPr>
            <w:r>
              <w:rPr>
                <w:rFonts w:cs="Arial"/>
                <w:color w:val="000000"/>
              </w:rPr>
              <w:t>Received from:</w:t>
            </w:r>
          </w:p>
          <w:p w14:paraId="103EFCF6" w14:textId="71C59C03" w:rsidR="00275823" w:rsidRPr="00C8319B" w:rsidRDefault="00275823" w:rsidP="0061324D">
            <w:pPr>
              <w:pStyle w:val="ListParagraph"/>
              <w:numPr>
                <w:ilvl w:val="0"/>
                <w:numId w:val="12"/>
              </w:numPr>
              <w:rPr>
                <w:rFonts w:cs="Arial"/>
              </w:rPr>
            </w:pPr>
            <w:r>
              <w:rPr>
                <w:noProof/>
              </w:rPr>
              <w:drawing>
                <wp:inline distT="0" distB="0" distL="0" distR="0" wp14:anchorId="16066313" wp14:editId="0E138DB9">
                  <wp:extent cx="152400" cy="152400"/>
                  <wp:effectExtent l="0" t="0" r="0" b="0"/>
                  <wp:docPr id="166"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2a0f7ec285003e3296fd8f45980b964c" w:history="1">
              <w:r w:rsidR="00FE73F2">
                <w:rPr>
                  <w:rStyle w:val="Hyperlink"/>
                  <w:rFonts w:cs="Arial"/>
                </w:rPr>
                <w:t>Sense User Input</w:t>
              </w:r>
            </w:hyperlink>
          </w:p>
        </w:tc>
      </w:tr>
      <w:tr w:rsidR="00A07A81" w:rsidRPr="003F473D" w14:paraId="700363D7" w14:textId="77777777" w:rsidTr="00331174">
        <w:trPr>
          <w:trHeight w:val="410"/>
        </w:trPr>
        <w:tc>
          <w:tcPr>
            <w:tcW w:w="2695" w:type="dxa"/>
            <w:noWrap/>
          </w:tcPr>
          <w:p w14:paraId="1DD1D359" w14:textId="77777777" w:rsidR="00C15577" w:rsidRDefault="00C15577" w:rsidP="00275823">
            <w:pPr>
              <w:contextualSpacing/>
              <w:rPr>
                <w:rFonts w:cs="Arial"/>
              </w:rPr>
            </w:pPr>
            <w:r w:rsidRPr="00275823">
              <w:rPr>
                <w:rFonts w:cs="Arial"/>
              </w:rPr>
              <w:t>PDLC Request</w:t>
            </w:r>
          </w:p>
          <w:p w14:paraId="15A5CB09" w14:textId="77777777" w:rsidR="0029472F" w:rsidRDefault="00AA2FB2" w:rsidP="00275823">
            <w:pPr>
              <w:contextualSpacing/>
              <w:rPr>
                <w:rFonts w:cs="Arial"/>
              </w:rPr>
            </w:pPr>
            <w:r>
              <w:rPr>
                <w:rFonts w:cs="Arial"/>
              </w:rPr>
              <w:t>Type:</w:t>
            </w:r>
          </w:p>
          <w:p w14:paraId="146AD99C" w14:textId="44FF248A"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1F30A011" wp14:editId="277965F3">
                  <wp:extent cx="152400" cy="152400"/>
                  <wp:effectExtent l="0" t="0" r="0" b="0"/>
                  <wp:docPr id="16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d05f0733d8f8a9033b0271095bb92ee6" w:history="1">
              <w:proofErr w:type="spellStart"/>
              <w:r w:rsidR="00704F04">
                <w:rPr>
                  <w:rStyle w:val="Hyperlink"/>
                  <w:rFonts w:cs="Arial"/>
                </w:rPr>
                <w:t>UserPDLC_Request</w:t>
              </w:r>
              <w:proofErr w:type="spellEnd"/>
            </w:hyperlink>
          </w:p>
        </w:tc>
        <w:tc>
          <w:tcPr>
            <w:tcW w:w="7506" w:type="dxa"/>
          </w:tcPr>
          <w:p w14:paraId="622AF822" w14:textId="77777777" w:rsidR="0046598F" w:rsidRPr="0046598F" w:rsidRDefault="0046598F" w:rsidP="00275823">
            <w:pPr>
              <w:rPr>
                <w:rFonts w:cs="Arial"/>
                <w:color w:val="000000"/>
              </w:rPr>
            </w:pPr>
            <w:r>
              <w:rPr>
                <w:rFonts w:cs="Arial"/>
                <w:color w:val="000000"/>
              </w:rPr>
              <w:t>Received from:</w:t>
            </w:r>
          </w:p>
          <w:p w14:paraId="257E0E9D" w14:textId="0B2988F2" w:rsidR="00275823" w:rsidRPr="00C8319B" w:rsidRDefault="00275823" w:rsidP="0061324D">
            <w:pPr>
              <w:pStyle w:val="ListParagraph"/>
              <w:numPr>
                <w:ilvl w:val="0"/>
                <w:numId w:val="12"/>
              </w:numPr>
              <w:rPr>
                <w:rFonts w:cs="Arial"/>
              </w:rPr>
            </w:pPr>
            <w:r>
              <w:rPr>
                <w:noProof/>
              </w:rPr>
              <w:drawing>
                <wp:inline distT="0" distB="0" distL="0" distR="0" wp14:anchorId="7748D079" wp14:editId="3F72B0D0">
                  <wp:extent cx="152400" cy="152400"/>
                  <wp:effectExtent l="0" t="0" r="0" b="0"/>
                  <wp:docPr id="17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2a0f7ec285003e3296fd8f45980b964c" w:history="1">
              <w:r w:rsidR="00FE73F2">
                <w:rPr>
                  <w:rStyle w:val="Hyperlink"/>
                  <w:rFonts w:cs="Arial"/>
                </w:rPr>
                <w:t>Sense User Input</w:t>
              </w:r>
            </w:hyperlink>
          </w:p>
        </w:tc>
      </w:tr>
    </w:tbl>
    <w:p w14:paraId="4D1A21E5"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066CC00" w14:textId="77777777" w:rsidTr="00A07A81">
        <w:trPr>
          <w:trHeight w:val="260"/>
        </w:trPr>
        <w:tc>
          <w:tcPr>
            <w:tcW w:w="2689" w:type="dxa"/>
            <w:shd w:val="clear" w:color="auto" w:fill="D9D9D9" w:themeFill="background1" w:themeFillShade="D9"/>
            <w:noWrap/>
            <w:hideMark/>
          </w:tcPr>
          <w:p w14:paraId="7E933284"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7005FA78"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1B622AAA" w14:textId="77777777" w:rsidTr="00A07A81">
        <w:trPr>
          <w:trHeight w:val="410"/>
        </w:trPr>
        <w:tc>
          <w:tcPr>
            <w:tcW w:w="2689" w:type="dxa"/>
            <w:noWrap/>
          </w:tcPr>
          <w:p w14:paraId="72ACDFF5" w14:textId="77777777" w:rsidR="001C41D6" w:rsidRDefault="001C41D6" w:rsidP="001C41D6">
            <w:pPr>
              <w:contextualSpacing/>
              <w:rPr>
                <w:rFonts w:cs="Arial"/>
              </w:rPr>
            </w:pPr>
            <w:r>
              <w:rPr>
                <w:rFonts w:cs="Arial"/>
              </w:rPr>
              <w:t>PDLC Request</w:t>
            </w:r>
          </w:p>
          <w:p w14:paraId="6D18B08A" w14:textId="77777777" w:rsidR="00D94B9F" w:rsidRDefault="00D94B9F" w:rsidP="00D94B9F">
            <w:pPr>
              <w:contextualSpacing/>
              <w:rPr>
                <w:rFonts w:cs="Arial"/>
              </w:rPr>
            </w:pPr>
            <w:r>
              <w:rPr>
                <w:rFonts w:cs="Arial"/>
              </w:rPr>
              <w:t>Type:</w:t>
            </w:r>
          </w:p>
          <w:p w14:paraId="673985C2" w14:textId="537751FA" w:rsidR="001C41D6" w:rsidRDefault="001C41D6" w:rsidP="001C41D6">
            <w:pPr>
              <w:contextualSpacing/>
              <w:rPr>
                <w:rFonts w:cs="Arial"/>
              </w:rPr>
            </w:pPr>
            <w:r>
              <w:rPr>
                <w:noProof/>
              </w:rPr>
              <w:drawing>
                <wp:inline distT="0" distB="0" distL="0" distR="0" wp14:anchorId="2DF5E2F8" wp14:editId="4D1121E7">
                  <wp:extent cx="152400" cy="152400"/>
                  <wp:effectExtent l="0" t="0" r="0" b="0"/>
                  <wp:docPr id="172"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a8b88079f2045de463c4af8dbc29afc0" w:history="1">
              <w:r>
                <w:rPr>
                  <w:rStyle w:val="Hyperlink"/>
                  <w:rFonts w:cs="Arial"/>
                </w:rPr>
                <w:t>PDLC Request</w:t>
              </w:r>
            </w:hyperlink>
          </w:p>
        </w:tc>
        <w:tc>
          <w:tcPr>
            <w:tcW w:w="7512" w:type="dxa"/>
            <w:noWrap/>
          </w:tcPr>
          <w:p w14:paraId="24CD4569" w14:textId="77777777" w:rsidR="0046598F" w:rsidRPr="00275823" w:rsidRDefault="0046598F" w:rsidP="00275823">
            <w:pPr>
              <w:rPr>
                <w:rFonts w:cs="Arial"/>
                <w:color w:val="000000"/>
              </w:rPr>
            </w:pPr>
            <w:r>
              <w:rPr>
                <w:rFonts w:cs="Arial"/>
                <w:color w:val="000000"/>
              </w:rPr>
              <w:t>Sent to:</w:t>
            </w:r>
          </w:p>
          <w:p w14:paraId="71EC9021" w14:textId="77777777" w:rsidR="001C57E5" w:rsidRPr="001C57E5" w:rsidRDefault="001C57E5" w:rsidP="001C57E5">
            <w:pPr>
              <w:pStyle w:val="ListParagraph"/>
              <w:numPr>
                <w:ilvl w:val="0"/>
                <w:numId w:val="12"/>
              </w:numPr>
              <w:rPr>
                <w:rFonts w:cs="Arial"/>
              </w:rPr>
            </w:pPr>
            <w:r>
              <w:rPr>
                <w:noProof/>
              </w:rPr>
              <w:drawing>
                <wp:inline distT="0" distB="0" distL="0" distR="0" wp14:anchorId="254E84A5" wp14:editId="50436CBB">
                  <wp:extent cx="152400" cy="152400"/>
                  <wp:effectExtent l="0" t="0" r="0" b="0"/>
                  <wp:docPr id="174"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98874124.jpg"/>
                          <pic:cNvPicPr/>
                        </pic:nvPicPr>
                        <pic:blipFill>
                          <a:blip r:embed="rId37" cstate="print"/>
                          <a:stretch>
                            <a:fillRect/>
                          </a:stretch>
                        </pic:blipFill>
                        <pic:spPr>
                          <a:xfrm>
                            <a:off x="0" y="0"/>
                            <a:ext cx="152400" cy="152400"/>
                          </a:xfrm>
                          <a:prstGeom prst="rect">
                            <a:avLst/>
                          </a:prstGeom>
                        </pic:spPr>
                      </pic:pic>
                    </a:graphicData>
                  </a:graphic>
                </wp:inline>
              </w:drawing>
            </w:r>
            <w:r>
              <w:rPr>
                <w:rFonts w:cs="Arial"/>
              </w:rPr>
              <w:t xml:space="preserve">  Activity Parameter Node: PDLC </w:t>
            </w:r>
            <w:proofErr w:type="spellStart"/>
            <w:r>
              <w:rPr>
                <w:rFonts w:cs="Arial"/>
              </w:rPr>
              <w:t>REquest</w:t>
            </w:r>
            <w:proofErr w:type="spellEnd"/>
          </w:p>
        </w:tc>
      </w:tr>
      <w:tr w:rsidR="00A07A81" w:rsidRPr="003F473D" w14:paraId="5CE14B54" w14:textId="77777777" w:rsidTr="00A07A81">
        <w:trPr>
          <w:trHeight w:val="410"/>
        </w:trPr>
        <w:tc>
          <w:tcPr>
            <w:tcW w:w="2689" w:type="dxa"/>
            <w:noWrap/>
          </w:tcPr>
          <w:p w14:paraId="200B8C28" w14:textId="77777777" w:rsidR="001C41D6" w:rsidRDefault="001C41D6" w:rsidP="001C41D6">
            <w:pPr>
              <w:contextualSpacing/>
              <w:rPr>
                <w:rFonts w:cs="Arial"/>
              </w:rPr>
            </w:pPr>
            <w:r>
              <w:rPr>
                <w:rFonts w:cs="Arial"/>
              </w:rPr>
              <w:t>PSDS Mode</w:t>
            </w:r>
          </w:p>
          <w:p w14:paraId="760CB08C" w14:textId="77777777" w:rsidR="00D94B9F" w:rsidRDefault="00D94B9F" w:rsidP="00D94B9F">
            <w:pPr>
              <w:contextualSpacing/>
              <w:rPr>
                <w:rFonts w:cs="Arial"/>
              </w:rPr>
            </w:pPr>
            <w:r>
              <w:rPr>
                <w:rFonts w:cs="Arial"/>
              </w:rPr>
              <w:t>Type:</w:t>
            </w:r>
          </w:p>
          <w:p w14:paraId="5FDDD8C7" w14:textId="2390C827" w:rsidR="001C41D6" w:rsidRDefault="001C41D6" w:rsidP="001C41D6">
            <w:pPr>
              <w:contextualSpacing/>
              <w:rPr>
                <w:rFonts w:cs="Arial"/>
              </w:rPr>
            </w:pPr>
            <w:r>
              <w:rPr>
                <w:noProof/>
              </w:rPr>
              <w:drawing>
                <wp:inline distT="0" distB="0" distL="0" distR="0" wp14:anchorId="45AF2404" wp14:editId="6B057E60">
                  <wp:extent cx="152400" cy="152400"/>
                  <wp:effectExtent l="0" t="0" r="0" b="0"/>
                  <wp:docPr id="176"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9923d4f2496cdd0f0bf90fe9536b6afc" w:history="1">
              <w:proofErr w:type="spellStart"/>
              <w:r>
                <w:rPr>
                  <w:rStyle w:val="Hyperlink"/>
                  <w:rFonts w:cs="Arial"/>
                </w:rPr>
                <w:t>PSDSMode</w:t>
              </w:r>
              <w:proofErr w:type="spellEnd"/>
            </w:hyperlink>
          </w:p>
        </w:tc>
        <w:tc>
          <w:tcPr>
            <w:tcW w:w="7512" w:type="dxa"/>
            <w:noWrap/>
          </w:tcPr>
          <w:p w14:paraId="5CD2361D" w14:textId="77777777" w:rsidR="0046598F" w:rsidRPr="00275823" w:rsidRDefault="0046598F" w:rsidP="00275823">
            <w:pPr>
              <w:rPr>
                <w:rFonts w:cs="Arial"/>
                <w:color w:val="000000"/>
              </w:rPr>
            </w:pPr>
            <w:r>
              <w:rPr>
                <w:rFonts w:cs="Arial"/>
                <w:color w:val="000000"/>
              </w:rPr>
              <w:t>Sent to:</w:t>
            </w:r>
          </w:p>
          <w:p w14:paraId="0772DEFD" w14:textId="77777777" w:rsidR="001C57E5" w:rsidRPr="001C57E5" w:rsidRDefault="001C57E5" w:rsidP="001C57E5">
            <w:pPr>
              <w:pStyle w:val="ListParagraph"/>
              <w:numPr>
                <w:ilvl w:val="0"/>
                <w:numId w:val="12"/>
              </w:numPr>
              <w:rPr>
                <w:rFonts w:cs="Arial"/>
              </w:rPr>
            </w:pPr>
            <w:r>
              <w:rPr>
                <w:noProof/>
              </w:rPr>
              <w:drawing>
                <wp:inline distT="0" distB="0" distL="0" distR="0" wp14:anchorId="4CCE094F" wp14:editId="1747ECD9">
                  <wp:extent cx="152400" cy="152400"/>
                  <wp:effectExtent l="0" t="0" r="0" b="0"/>
                  <wp:docPr id="178"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198874124.jpg"/>
                          <pic:cNvPicPr/>
                        </pic:nvPicPr>
                        <pic:blipFill>
                          <a:blip r:embed="rId37" cstate="print"/>
                          <a:stretch>
                            <a:fillRect/>
                          </a:stretch>
                        </pic:blipFill>
                        <pic:spPr>
                          <a:xfrm>
                            <a:off x="0" y="0"/>
                            <a:ext cx="152400" cy="152400"/>
                          </a:xfrm>
                          <a:prstGeom prst="rect">
                            <a:avLst/>
                          </a:prstGeom>
                        </pic:spPr>
                      </pic:pic>
                    </a:graphicData>
                  </a:graphic>
                </wp:inline>
              </w:drawing>
            </w:r>
            <w:r>
              <w:rPr>
                <w:rFonts w:cs="Arial"/>
              </w:rPr>
              <w:t xml:space="preserve">  Activity Parameter Node: PSDS Mode </w:t>
            </w:r>
          </w:p>
        </w:tc>
      </w:tr>
    </w:tbl>
    <w:p w14:paraId="4A13B0EE" w14:textId="77777777" w:rsidR="00A72B37" w:rsidRDefault="00A72B37" w:rsidP="00A72B37">
      <w:pPr>
        <w:pStyle w:val="Heading4"/>
      </w:pPr>
      <w:r>
        <w:t>Logical</w:t>
      </w:r>
      <w:r w:rsidRPr="00F15706">
        <w:t xml:space="preserve"> Parameters</w:t>
      </w:r>
    </w:p>
    <w:p w14:paraId="70776503" w14:textId="77777777" w:rsidR="00E21515" w:rsidRDefault="00E21515" w:rsidP="00A72B37"/>
    <w:p w14:paraId="2F6B1A07" w14:textId="77777777" w:rsidR="00A72B37" w:rsidRDefault="00BF7A51" w:rsidP="00A72B37">
      <w:r w:rsidRPr="005067FC">
        <w:rPr>
          <w:i/>
          <w:color w:val="A6A6A6" w:themeColor="background1" w:themeShade="A6"/>
        </w:rPr>
        <w:t>Not supported by MagicDraw report generation.</w:t>
      </w:r>
    </w:p>
    <w:p w14:paraId="3AD254C9" w14:textId="77777777" w:rsidR="00822913" w:rsidRDefault="00822913" w:rsidP="00822913">
      <w:pPr>
        <w:pStyle w:val="Heading3"/>
      </w:pPr>
      <w:bookmarkStart w:id="148" w:name="_Toc66359232"/>
      <w:r>
        <w:t>Function Modeling</w:t>
      </w:r>
      <w:bookmarkEnd w:id="148"/>
    </w:p>
    <w:p w14:paraId="320B7F7B" w14:textId="77777777" w:rsidR="00E21515" w:rsidRPr="00C75AE5" w:rsidRDefault="00E21515" w:rsidP="00EF5443"/>
    <w:p w14:paraId="7E267110" w14:textId="77777777" w:rsidR="002D15F6" w:rsidRDefault="002D15F6" w:rsidP="0061324D">
      <w:pPr>
        <w:pStyle w:val="Heading4"/>
        <w:numPr>
          <w:ilvl w:val="3"/>
          <w:numId w:val="4"/>
        </w:numPr>
      </w:pPr>
      <w:r>
        <w:t>Use Cases</w:t>
      </w:r>
    </w:p>
    <w:p w14:paraId="23CC7BC9" w14:textId="77777777" w:rsidR="00E21515" w:rsidRDefault="00E21515" w:rsidP="002D15F6"/>
    <w:p w14:paraId="76B582FE"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2C6F3439" w14:textId="77777777" w:rsidR="002D15F6" w:rsidRDefault="002D15F6" w:rsidP="0061324D">
      <w:pPr>
        <w:pStyle w:val="Heading4"/>
        <w:numPr>
          <w:ilvl w:val="3"/>
          <w:numId w:val="4"/>
        </w:numPr>
      </w:pPr>
      <w:r>
        <w:t>State Charts / Activity Diagrams / Sequence Diagrams / Decision Tables</w:t>
      </w:r>
    </w:p>
    <w:p w14:paraId="4133428D" w14:textId="77777777" w:rsidR="00E21515" w:rsidRDefault="00E21515" w:rsidP="002D15F6"/>
    <w:p w14:paraId="668CFEE0"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4A1AC78B" w14:textId="77777777" w:rsidR="00F15706" w:rsidRDefault="00DA0800" w:rsidP="00822913">
      <w:pPr>
        <w:pStyle w:val="Heading3"/>
      </w:pPr>
      <w:bookmarkStart w:id="149" w:name="_Toc66359233"/>
      <w:r>
        <w:t>Function Requirements</w:t>
      </w:r>
      <w:bookmarkEnd w:id="149"/>
    </w:p>
    <w:p w14:paraId="0065F61E" w14:textId="77777777" w:rsidR="00F15706" w:rsidRDefault="00F15706" w:rsidP="00783BCF">
      <w:pPr>
        <w:pStyle w:val="Heading4"/>
      </w:pPr>
      <w:r>
        <w:t>Functional Requirements</w:t>
      </w:r>
    </w:p>
    <w:p w14:paraId="629F8F79" w14:textId="77777777" w:rsidR="006E54B3" w:rsidRDefault="00F15706" w:rsidP="006E54B3">
      <w:pPr>
        <w:pStyle w:val="Heading5"/>
      </w:pPr>
      <w:r>
        <w:t>Normal Operation</w:t>
      </w:r>
    </w:p>
    <w:p w14:paraId="1E50061A" w14:textId="77777777" w:rsidR="005961D3" w:rsidRDefault="005961D3" w:rsidP="00BB6A63"/>
    <w:p w14:paraId="7F06DFF2" w14:textId="77777777" w:rsidR="005961D3" w:rsidRDefault="005961D3" w:rsidP="005961D3">
      <w:pPr>
        <w:rPr>
          <w:color w:val="A6A6A6" w:themeColor="background1" w:themeShade="A6"/>
        </w:rPr>
      </w:pPr>
      <w:r>
        <w:rPr>
          <w:color w:val="A6A6A6" w:themeColor="background1" w:themeShade="A6"/>
        </w:rPr>
        <w:t>No Normal Operation Requirements specified.</w:t>
      </w:r>
    </w:p>
    <w:p w14:paraId="45CA3236" w14:textId="77777777" w:rsidR="00F15706" w:rsidRDefault="00F15706" w:rsidP="00783BCF">
      <w:pPr>
        <w:pStyle w:val="Heading5"/>
      </w:pPr>
      <w:r>
        <w:t>Error Handling</w:t>
      </w:r>
    </w:p>
    <w:p w14:paraId="78F51FA6" w14:textId="77777777" w:rsidR="00E21515" w:rsidRDefault="00E21515" w:rsidP="00BB6A63"/>
    <w:p w14:paraId="6ECC21EE" w14:textId="77777777" w:rsidR="005961D3" w:rsidRDefault="005961D3" w:rsidP="005961D3">
      <w:pPr>
        <w:rPr>
          <w:color w:val="A6A6A6" w:themeColor="background1" w:themeShade="A6"/>
        </w:rPr>
      </w:pPr>
      <w:r>
        <w:rPr>
          <w:color w:val="A6A6A6" w:themeColor="background1" w:themeShade="A6"/>
        </w:rPr>
        <w:t>No Error Handling Requirements specified.</w:t>
      </w:r>
    </w:p>
    <w:p w14:paraId="283EA6C4" w14:textId="77777777" w:rsidR="00DD7D94" w:rsidRDefault="00DD7D94" w:rsidP="00DD7D94">
      <w:pPr>
        <w:pStyle w:val="Heading4"/>
      </w:pPr>
      <w:r>
        <w:t>Non-Functional Requirements</w:t>
      </w:r>
    </w:p>
    <w:p w14:paraId="0690780F" w14:textId="77777777" w:rsidR="00E21515" w:rsidRDefault="00E21515" w:rsidP="00BB6A63"/>
    <w:p w14:paraId="6F5A9C88" w14:textId="77777777" w:rsidR="005961D3" w:rsidRDefault="005961D3" w:rsidP="005961D3">
      <w:pPr>
        <w:rPr>
          <w:color w:val="A6A6A6" w:themeColor="background1" w:themeShade="A6"/>
        </w:rPr>
      </w:pPr>
      <w:r>
        <w:rPr>
          <w:color w:val="A6A6A6" w:themeColor="background1" w:themeShade="A6"/>
        </w:rPr>
        <w:t>No Non-Functional Requirements specified.</w:t>
      </w:r>
    </w:p>
    <w:p w14:paraId="0233F962" w14:textId="77777777" w:rsidR="00DF462B" w:rsidRDefault="00427220" w:rsidP="00DF462B">
      <w:pPr>
        <w:pStyle w:val="Heading4"/>
      </w:pPr>
      <w:r>
        <w:t>Functional</w:t>
      </w:r>
      <w:r w:rsidR="00DF462B">
        <w:t xml:space="preserve"> Safety Requirements</w:t>
      </w:r>
    </w:p>
    <w:p w14:paraId="1EF2CE57" w14:textId="77777777" w:rsidR="00E21515" w:rsidRDefault="00E21515" w:rsidP="00DF462B">
      <w:pPr>
        <w:rPr>
          <w:highlight w:val="yellow"/>
        </w:rPr>
      </w:pPr>
    </w:p>
    <w:p w14:paraId="63E299C0" w14:textId="77777777" w:rsidR="005961D3" w:rsidRDefault="005961D3" w:rsidP="005961D3">
      <w:pPr>
        <w:rPr>
          <w:color w:val="A6A6A6" w:themeColor="background1" w:themeShade="A6"/>
        </w:rPr>
      </w:pPr>
      <w:r>
        <w:rPr>
          <w:color w:val="A6A6A6" w:themeColor="background1" w:themeShade="A6"/>
        </w:rPr>
        <w:lastRenderedPageBreak/>
        <w:t>No Functional Safety Requirements specified.</w:t>
      </w:r>
    </w:p>
    <w:p w14:paraId="073149CC" w14:textId="77777777" w:rsidR="00153E5C" w:rsidRDefault="00DC3817" w:rsidP="00DC3817">
      <w:pPr>
        <w:pStyle w:val="Heading5"/>
      </w:pPr>
      <w:r>
        <w:t xml:space="preserve">ASIL Decomposition of </w:t>
      </w:r>
      <w:r w:rsidR="00153E5C">
        <w:t>Functional Safety Requirements</w:t>
      </w:r>
    </w:p>
    <w:p w14:paraId="08E8D1EF" w14:textId="77777777" w:rsidR="00E21515" w:rsidRDefault="00E21515" w:rsidP="00B740D4">
      <w:pPr>
        <w:pStyle w:val="NoSpacing"/>
      </w:pPr>
    </w:p>
    <w:p w14:paraId="66CA617D" w14:textId="77777777" w:rsidR="004B4979" w:rsidRDefault="004B4979" w:rsidP="00B740D4">
      <w:pPr>
        <w:pStyle w:val="NoSpacing"/>
      </w:pPr>
    </w:p>
    <w:p w14:paraId="7D0AE3EE"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25D71467" w14:textId="77777777" w:rsidR="00DD7D94" w:rsidRDefault="00DD7D94" w:rsidP="00DD7D94">
      <w:pPr>
        <w:pStyle w:val="Heading4"/>
      </w:pPr>
      <w:r>
        <w:t>Other Requirements</w:t>
      </w:r>
    </w:p>
    <w:p w14:paraId="47367F78" w14:textId="77777777" w:rsidR="00DD7D94" w:rsidRDefault="00DD7D94" w:rsidP="00DD7D94">
      <w:pPr>
        <w:pStyle w:val="Heading5"/>
      </w:pPr>
      <w:r>
        <w:t>Design Requirements</w:t>
      </w:r>
    </w:p>
    <w:p w14:paraId="10C50673" w14:textId="77777777" w:rsidR="00E21515" w:rsidRDefault="00E21515" w:rsidP="00CA4A62"/>
    <w:p w14:paraId="719513CF" w14:textId="77777777" w:rsidR="005961D3" w:rsidRDefault="005961D3" w:rsidP="005961D3">
      <w:pPr>
        <w:rPr>
          <w:color w:val="A6A6A6" w:themeColor="background1" w:themeShade="A6"/>
        </w:rPr>
      </w:pPr>
      <w:r>
        <w:rPr>
          <w:color w:val="A6A6A6" w:themeColor="background1" w:themeShade="A6"/>
        </w:rPr>
        <w:t>No Design Requirements specified.</w:t>
      </w:r>
    </w:p>
    <w:p w14:paraId="7F25E894" w14:textId="77777777" w:rsidR="00CA4A62" w:rsidRDefault="00CA4A62" w:rsidP="00CA4A62">
      <w:pPr>
        <w:pStyle w:val="Heading4"/>
      </w:pPr>
      <w:r>
        <w:t>Uncategorized Requirements</w:t>
      </w:r>
    </w:p>
    <w:p w14:paraId="6C5863AF" w14:textId="77777777" w:rsidR="00E21515" w:rsidRDefault="00E21515" w:rsidP="00CA4A62"/>
    <w:p w14:paraId="15F51C66" w14:textId="77777777" w:rsidR="001F5E54" w:rsidRPr="0017445F" w:rsidRDefault="00AE04B0" w:rsidP="001F5E54">
      <w:pPr>
        <w:pStyle w:val="RERequirement"/>
        <w:shd w:val="clear" w:color="auto" w:fill="F2F2F2" w:themeFill="background1" w:themeFillShade="F2"/>
      </w:pPr>
      <w:bookmarkStart w:id="150" w:name="_2f282c70702f93d3c9cb5ecff7ddf31f"/>
      <w:bookmarkEnd w:id="150"/>
      <w:r>
        <w:t xml:space="preserve"> Control User Input</w:t>
      </w:r>
    </w:p>
    <w:p w14:paraId="774F3737" w14:textId="77777777" w:rsidR="001F5E54" w:rsidRDefault="00AE04B0" w:rsidP="001F5E54">
      <w:pPr>
        <w:rPr>
          <w:rFonts w:cs="Arial"/>
        </w:rPr>
      </w:pPr>
      <w:r>
        <w:rPr>
          <w:rFonts w:cs="Arial"/>
        </w:rPr>
        <w:t>When "Provide User Input" receives the "</w:t>
      </w:r>
      <w:proofErr w:type="spellStart"/>
      <w:r>
        <w:rPr>
          <w:rFonts w:cs="Arial"/>
        </w:rPr>
        <w:t>UserPDLC_Request</w:t>
      </w:r>
      <w:proofErr w:type="spellEnd"/>
      <w:r>
        <w:rPr>
          <w:rFonts w:cs="Arial"/>
        </w:rPr>
        <w:t>" "</w:t>
      </w:r>
      <w:proofErr w:type="spellStart"/>
      <w:r>
        <w:rPr>
          <w:rFonts w:cs="Arial"/>
        </w:rPr>
        <w:t>UserPSDS_Mode_Request</w:t>
      </w:r>
      <w:proofErr w:type="spellEnd"/>
      <w:r>
        <w:rPr>
          <w:rFonts w:cs="Arial"/>
        </w:rPr>
        <w:t>" it shall output "PDLC Request" "</w:t>
      </w:r>
      <w:proofErr w:type="spellStart"/>
      <w:r>
        <w:rPr>
          <w:rFonts w:cs="Arial"/>
        </w:rPr>
        <w:t>PSDSMode</w:t>
      </w:r>
      <w:proofErr w:type="spellEnd"/>
      <w:r>
        <w:rPr>
          <w:rFonts w:cs="Arial"/>
        </w:rPr>
        <w:t>"</w:t>
      </w:r>
    </w:p>
    <w:p w14:paraId="350621BB"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50EE6DBD"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48DA60"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5B494A8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F4D5D5"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BC34FA" w14:textId="77777777" w:rsidR="00695A8D" w:rsidRDefault="00695A8D"/>
        </w:tc>
      </w:tr>
      <w:tr w:rsidR="001F5E54" w:rsidRPr="00FD127C" w14:paraId="545C300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BD6361"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9A5282" w14:textId="77777777" w:rsidR="00695A8D" w:rsidRDefault="00695A8D"/>
        </w:tc>
      </w:tr>
      <w:tr w:rsidR="001F5E54" w:rsidRPr="00FD127C" w14:paraId="32E756A6"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AA43B1"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F3D961" w14:textId="77777777" w:rsidR="00695A8D" w:rsidRDefault="00695A8D"/>
        </w:tc>
      </w:tr>
      <w:tr w:rsidR="001F5E54" w:rsidRPr="00FD127C" w14:paraId="425CBC5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F3F43F"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EDFBD6"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0E330C2"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D27199" w14:textId="77777777" w:rsidR="00695A8D" w:rsidRDefault="00695A8D"/>
        </w:tc>
      </w:tr>
      <w:tr w:rsidR="001F5E54" w:rsidRPr="00FD127C" w14:paraId="7E7A0805"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B34E6B"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D44AC4"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A4530A0" w14:textId="77777777" w:rsidR="001F5E54" w:rsidRPr="00FD127C" w:rsidRDefault="001F5E54" w:rsidP="00A84EEF">
            <w:pPr>
              <w:ind w:left="139"/>
              <w:rPr>
                <w:rFonts w:cs="Arial"/>
                <w:b/>
                <w:bCs/>
                <w:sz w:val="16"/>
                <w:szCs w:val="16"/>
              </w:rPr>
            </w:pPr>
            <w:proofErr w:type="spellStart"/>
            <w:r w:rsidRPr="00FD127C">
              <w:rPr>
                <w:rFonts w:cs="Arial"/>
                <w:b/>
                <w:bCs/>
                <w:sz w:val="16"/>
                <w:szCs w:val="16"/>
              </w:rPr>
              <w:t>V&amp;V</w:t>
            </w:r>
            <w:proofErr w:type="spellEnd"/>
            <w:r w:rsidRPr="00FD127C">
              <w:rPr>
                <w:rFonts w:cs="Arial"/>
                <w:b/>
                <w:bCs/>
                <w:sz w:val="16"/>
                <w:szCs w:val="16"/>
              </w:rPr>
              <w:t xml:space="preserve">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67216C" w14:textId="77777777" w:rsidR="00695A8D" w:rsidRDefault="00695A8D"/>
        </w:tc>
      </w:tr>
      <w:tr w:rsidR="001F5E54" w:rsidRPr="00FD127C" w14:paraId="15EA19F8"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929537"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7319F3"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B7573E"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9AC8CE"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F165429"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A7941D" w14:textId="77777777" w:rsidR="00695A8D" w:rsidRDefault="00695A8D"/>
        </w:tc>
      </w:tr>
      <w:tr w:rsidR="001F5E54" w:rsidRPr="00FD127C" w14:paraId="757F4FC0"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0F2F544" w14:textId="045B3BF7" w:rsidR="001F5E54" w:rsidRPr="00FD127C" w:rsidRDefault="00DD3AC4" w:rsidP="00A84EEF">
            <w:pPr>
              <w:rPr>
                <w:rFonts w:cs="Arial"/>
                <w:bCs/>
                <w:color w:val="808080" w:themeColor="background1" w:themeShade="80"/>
                <w:sz w:val="16"/>
                <w:szCs w:val="14"/>
              </w:rPr>
            </w:pPr>
            <w:hyperlink r:id="rId57"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3B8180F" w14:textId="5E68FE3B"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7FAF93"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30235F2E" w14:textId="77777777" w:rsidR="00315F1A" w:rsidRDefault="00315F1A" w:rsidP="00CA4A62"/>
    <w:p w14:paraId="580726E0" w14:textId="77777777" w:rsidR="009C1EEC" w:rsidRDefault="009C1EEC" w:rsidP="0061324D">
      <w:pPr>
        <w:pStyle w:val="Heading2"/>
        <w:numPr>
          <w:ilvl w:val="1"/>
          <w:numId w:val="4"/>
        </w:numPr>
      </w:pPr>
      <w:bookmarkStart w:id="151" w:name="_Toc66359234"/>
      <w:r>
        <w:rPr>
          <w:noProof/>
        </w:rPr>
        <w:drawing>
          <wp:inline distT="0" distB="0" distL="0" distR="0" wp14:anchorId="3D560FCF" wp14:editId="29A93CE9">
            <wp:extent cx="152400" cy="152400"/>
            <wp:effectExtent l="0" t="0" r="0" b="0"/>
            <wp:docPr id="18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661D74">
        <w:t xml:space="preserve">  </w:t>
      </w:r>
      <w:bookmarkStart w:id="152" w:name="_2a0f7ec285003e3296fd8f45980b964c"/>
      <w:r w:rsidR="008E73AE">
        <w:t>Sense User Input</w:t>
      </w:r>
      <w:bookmarkEnd w:id="151"/>
      <w:bookmarkEnd w:id="152"/>
    </w:p>
    <w:p w14:paraId="256B3DF0" w14:textId="77777777" w:rsidR="0061785D" w:rsidRDefault="0061785D" w:rsidP="00783BCF">
      <w:pPr>
        <w:pStyle w:val="Heading3"/>
      </w:pPr>
      <w:bookmarkStart w:id="153" w:name="_Toc66359235"/>
      <w:r>
        <w:t xml:space="preserve">Function </w:t>
      </w:r>
      <w:r w:rsidR="00283752">
        <w:t>Overview</w:t>
      </w:r>
      <w:bookmarkEnd w:id="153"/>
    </w:p>
    <w:p w14:paraId="1E33DC82" w14:textId="77777777" w:rsidR="00427220" w:rsidRDefault="00283752" w:rsidP="00427220">
      <w:pPr>
        <w:pStyle w:val="Heading4"/>
      </w:pPr>
      <w:r>
        <w:t>Description</w:t>
      </w:r>
    </w:p>
    <w:p w14:paraId="469F232B" w14:textId="77777777" w:rsidR="00794B45" w:rsidRDefault="00794B45" w:rsidP="009C1EEC">
      <w:pPr>
        <w:contextualSpacing/>
      </w:pPr>
    </w:p>
    <w:p w14:paraId="62150E72" w14:textId="77777777" w:rsidR="00AC0C92" w:rsidRDefault="00AC0C92" w:rsidP="009C1EEC">
      <w:pPr>
        <w:contextualSpacing/>
      </w:pPr>
      <w:r>
        <w:t>Function is allocated to:</w:t>
      </w:r>
    </w:p>
    <w:p w14:paraId="5CD825D8" w14:textId="77777777" w:rsidR="00AC0C92" w:rsidRDefault="00604AF5" w:rsidP="0061324D">
      <w:pPr>
        <w:pStyle w:val="ListParagraph"/>
        <w:numPr>
          <w:ilvl w:val="0"/>
          <w:numId w:val="13"/>
        </w:numPr>
        <w:contextualSpacing/>
      </w:pPr>
      <w:r>
        <w:rPr>
          <w:noProof/>
        </w:rPr>
        <w:drawing>
          <wp:inline distT="0" distB="0" distL="0" distR="0" wp14:anchorId="5C927FC6" wp14:editId="7B3CB38E">
            <wp:extent cx="152400" cy="152400"/>
            <wp:effectExtent l="0" t="0" r="0" b="0"/>
            <wp:docPr id="182" name="Picture -443062898.jpg" descr="-443062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443062898.jpg"/>
                    <pic:cNvPicPr/>
                  </pic:nvPicPr>
                  <pic:blipFill>
                    <a:blip r:embed="rId26" cstate="print"/>
                    <a:stretch>
                      <a:fillRect/>
                    </a:stretch>
                  </pic:blipFill>
                  <pic:spPr>
                    <a:xfrm>
                      <a:off x="0" y="0"/>
                      <a:ext cx="152400" cy="152400"/>
                    </a:xfrm>
                    <a:prstGeom prst="rect">
                      <a:avLst/>
                    </a:prstGeom>
                  </pic:spPr>
                </pic:pic>
              </a:graphicData>
            </a:graphic>
          </wp:inline>
        </w:drawing>
      </w:r>
      <w:r>
        <w:t xml:space="preserve">  </w:t>
      </w:r>
      <w:r w:rsidR="00AC0C92">
        <w:t>HMI Sensor</w:t>
      </w:r>
      <w:r>
        <w:t xml:space="preserve"> &lt;&lt;Logical&gt;&gt;</w:t>
      </w:r>
    </w:p>
    <w:p w14:paraId="6B30C807" w14:textId="77777777" w:rsidR="00AC0C92" w:rsidRDefault="00604AF5" w:rsidP="0061324D">
      <w:pPr>
        <w:pStyle w:val="ListParagraph"/>
        <w:numPr>
          <w:ilvl w:val="0"/>
          <w:numId w:val="13"/>
        </w:numPr>
        <w:contextualSpacing/>
      </w:pPr>
      <w:r>
        <w:rPr>
          <w:noProof/>
        </w:rPr>
        <w:drawing>
          <wp:inline distT="0" distB="0" distL="0" distR="0" wp14:anchorId="62C14C9D" wp14:editId="2CA510F5">
            <wp:extent cx="152400" cy="152400"/>
            <wp:effectExtent l="0" t="0" r="0" b="0"/>
            <wp:docPr id="184" name="Picture 467987672.jpg" descr="46798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467987672.jpg"/>
                    <pic:cNvPicPr/>
                  </pic:nvPicPr>
                  <pic:blipFill>
                    <a:blip r:embed="rId52" cstate="print"/>
                    <a:stretch>
                      <a:fillRect/>
                    </a:stretch>
                  </pic:blipFill>
                  <pic:spPr>
                    <a:xfrm>
                      <a:off x="0" y="0"/>
                      <a:ext cx="152400" cy="152400"/>
                    </a:xfrm>
                    <a:prstGeom prst="rect">
                      <a:avLst/>
                    </a:prstGeom>
                  </pic:spPr>
                </pic:pic>
              </a:graphicData>
            </a:graphic>
          </wp:inline>
        </w:drawing>
      </w:r>
      <w:r>
        <w:t xml:space="preserve">  </w:t>
      </w:r>
      <w:r w:rsidR="00AC0C92">
        <w:t>Select the PSDS Functionality</w:t>
      </w:r>
      <w:r>
        <w:t xml:space="preserve"> &lt;&lt;Logical&gt;&gt;</w:t>
      </w:r>
    </w:p>
    <w:p w14:paraId="49769859" w14:textId="77777777" w:rsidR="00794B45" w:rsidRDefault="00794B45" w:rsidP="00D2637E">
      <w:pPr>
        <w:contextualSpacing/>
      </w:pPr>
    </w:p>
    <w:p w14:paraId="65BF6612" w14:textId="77777777" w:rsidR="00501DFF" w:rsidRDefault="00501DFF" w:rsidP="00D2637E">
      <w:pPr>
        <w:contextualSpacing/>
      </w:pPr>
      <w:r w:rsidRPr="00501DFF">
        <w:rPr>
          <w:color w:val="A6A6A6" w:themeColor="background1" w:themeShade="A6"/>
        </w:rPr>
        <w:t xml:space="preserve">No description </w:t>
      </w:r>
      <w:r>
        <w:rPr>
          <w:color w:val="A6A6A6" w:themeColor="background1" w:themeShade="A6"/>
        </w:rPr>
        <w:t>provided for this function</w:t>
      </w:r>
      <w:r w:rsidRPr="00501DFF">
        <w:rPr>
          <w:color w:val="A6A6A6" w:themeColor="background1" w:themeShade="A6"/>
        </w:rPr>
        <w:t>.</w:t>
      </w:r>
    </w:p>
    <w:p w14:paraId="7ABBB546" w14:textId="77777777" w:rsidR="00282E2C" w:rsidRDefault="00282E2C" w:rsidP="00FD32A2">
      <w:pPr>
        <w:pStyle w:val="Heading4"/>
      </w:pPr>
      <w:r>
        <w:t>Variants</w:t>
      </w:r>
    </w:p>
    <w:p w14:paraId="0E263E7C" w14:textId="77777777" w:rsidR="00E21515" w:rsidRDefault="00E21515" w:rsidP="00282E2C"/>
    <w:p w14:paraId="6C37DEDB" w14:textId="77777777" w:rsidR="00806478" w:rsidRPr="005067FC" w:rsidRDefault="00806478" w:rsidP="00282E2C">
      <w:pPr>
        <w:rPr>
          <w:i/>
          <w:color w:val="A6A6A6" w:themeColor="background1" w:themeShade="A6"/>
        </w:rPr>
      </w:pPr>
      <w:r w:rsidRPr="005067FC">
        <w:rPr>
          <w:i/>
          <w:color w:val="A6A6A6" w:themeColor="background1" w:themeShade="A6"/>
        </w:rPr>
        <w:t>Not supported by MagicDraw report generation.</w:t>
      </w:r>
    </w:p>
    <w:p w14:paraId="366D6029" w14:textId="77777777" w:rsidR="00427220" w:rsidRDefault="00427220" w:rsidP="00FD32A2">
      <w:pPr>
        <w:pStyle w:val="Heading4"/>
      </w:pPr>
      <w:r>
        <w:t>Input Requirements</w:t>
      </w:r>
    </w:p>
    <w:p w14:paraId="1D0ECE40" w14:textId="77777777" w:rsidR="00E21515" w:rsidRDefault="00E21515" w:rsidP="00427220"/>
    <w:p w14:paraId="5C0B406B" w14:textId="77777777" w:rsidR="00806478" w:rsidRPr="005067FC" w:rsidRDefault="00806478" w:rsidP="00427220">
      <w:pPr>
        <w:rPr>
          <w:i/>
          <w:color w:val="A6A6A6" w:themeColor="background1" w:themeShade="A6"/>
        </w:rPr>
      </w:pPr>
      <w:r w:rsidRPr="005067FC">
        <w:rPr>
          <w:i/>
          <w:color w:val="A6A6A6" w:themeColor="background1" w:themeShade="A6"/>
        </w:rPr>
        <w:t>Not supported by MagicDraw report generation.</w:t>
      </w:r>
    </w:p>
    <w:p w14:paraId="36B33A8A" w14:textId="77777777" w:rsidR="00427220" w:rsidRDefault="00427220" w:rsidP="00427220">
      <w:pPr>
        <w:pStyle w:val="Heading4"/>
      </w:pPr>
      <w:r>
        <w:t>Assumptions</w:t>
      </w:r>
    </w:p>
    <w:p w14:paraId="14D988AB" w14:textId="77777777" w:rsidR="00A92B2F" w:rsidRDefault="00A92B2F" w:rsidP="00A92B2F"/>
    <w:p w14:paraId="785CB500"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1798B9A3" w14:textId="77777777" w:rsidR="00C0442C" w:rsidRDefault="00C0442C" w:rsidP="00A92B2F"/>
    <w:p w14:paraId="591666C6" w14:textId="77777777" w:rsidR="00427220" w:rsidRDefault="00427220" w:rsidP="00427220">
      <w:pPr>
        <w:pStyle w:val="Heading4"/>
      </w:pPr>
      <w:r>
        <w:lastRenderedPageBreak/>
        <w:t>References</w:t>
      </w:r>
    </w:p>
    <w:p w14:paraId="4B719B7C" w14:textId="77777777" w:rsidR="00427220" w:rsidRPr="00454CBE" w:rsidRDefault="00427220" w:rsidP="00427220">
      <w:pPr>
        <w:pStyle w:val="Heading5"/>
      </w:pPr>
      <w:r w:rsidRPr="00454CBE">
        <w:t xml:space="preserve">Ford </w:t>
      </w:r>
      <w:r>
        <w:t>D</w:t>
      </w:r>
      <w:r w:rsidRPr="00454CBE">
        <w:t>ocuments</w:t>
      </w:r>
    </w:p>
    <w:p w14:paraId="6066D0EB" w14:textId="77777777" w:rsidR="00427220" w:rsidRDefault="00427220" w:rsidP="00427220">
      <w:pPr>
        <w:pStyle w:val="BodyText"/>
        <w:ind w:right="142"/>
        <w:jc w:val="both"/>
        <w:rPr>
          <w:rFonts w:cs="Arial"/>
        </w:rPr>
      </w:pPr>
      <w:r>
        <w:rPr>
          <w:rFonts w:cs="Arial"/>
        </w:rPr>
        <w:t>List here all Ford internal documents, which are directly related to the feature.</w:t>
      </w:r>
    </w:p>
    <w:p w14:paraId="63699E49" w14:textId="77777777" w:rsidR="005B7CFB" w:rsidRDefault="005B7CFB" w:rsidP="00427220">
      <w:pPr>
        <w:pStyle w:val="BodyText"/>
        <w:ind w:right="142"/>
        <w:jc w:val="both"/>
        <w:rPr>
          <w:rFonts w:cs="Arial"/>
        </w:rPr>
      </w:pPr>
    </w:p>
    <w:tbl>
      <w:tblPr>
        <w:tblW w:w="104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237"/>
        <w:gridCol w:w="1418"/>
        <w:gridCol w:w="1418"/>
      </w:tblGrid>
      <w:tr w:rsidR="005B7CFB" w:rsidRPr="007C20FA" w14:paraId="39A9AAA5" w14:textId="77777777" w:rsidTr="00202583">
        <w:trPr>
          <w:cantSplit/>
          <w:tblHeader/>
        </w:trPr>
        <w:tc>
          <w:tcPr>
            <w:tcW w:w="1418" w:type="dxa"/>
            <w:shd w:val="clear" w:color="auto" w:fill="E0E0E0"/>
          </w:tcPr>
          <w:p w14:paraId="65EA4B55"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6237" w:type="dxa"/>
            <w:shd w:val="clear" w:color="auto" w:fill="E0E0E0"/>
          </w:tcPr>
          <w:p w14:paraId="6858DC89" w14:textId="77777777" w:rsidR="005B7CFB" w:rsidRPr="007C20FA" w:rsidRDefault="005B7CFB" w:rsidP="00202583">
            <w:pPr>
              <w:rPr>
                <w:rFonts w:ascii="Helvetica" w:hAnsi="Helvetica" w:cs="Helvetica"/>
                <w:b/>
              </w:rPr>
            </w:pPr>
            <w:r w:rsidRPr="007C20FA">
              <w:rPr>
                <w:rFonts w:ascii="Helvetica" w:hAnsi="Helvetica" w:cs="Helvetica"/>
                <w:b/>
              </w:rPr>
              <w:t>Title</w:t>
            </w:r>
          </w:p>
        </w:tc>
        <w:tc>
          <w:tcPr>
            <w:tcW w:w="1418" w:type="dxa"/>
            <w:shd w:val="clear" w:color="auto" w:fill="E0E0E0"/>
          </w:tcPr>
          <w:p w14:paraId="341159BF" w14:textId="77777777" w:rsidR="005B7CFB" w:rsidRPr="007C20FA" w:rsidRDefault="005B7CFB" w:rsidP="00202583">
            <w:pPr>
              <w:rPr>
                <w:rFonts w:ascii="Helvetica" w:hAnsi="Helvetica" w:cs="Helvetica"/>
                <w:b/>
              </w:rPr>
            </w:pPr>
            <w:r w:rsidRPr="007C20FA">
              <w:rPr>
                <w:rFonts w:ascii="Helvetica" w:hAnsi="Helvetica" w:cs="Helvetica"/>
                <w:b/>
              </w:rPr>
              <w:t>Doc. ID</w:t>
            </w:r>
          </w:p>
        </w:tc>
        <w:tc>
          <w:tcPr>
            <w:tcW w:w="1418" w:type="dxa"/>
            <w:shd w:val="clear" w:color="auto" w:fill="E0E0E0"/>
          </w:tcPr>
          <w:p w14:paraId="18ACD665" w14:textId="77777777" w:rsidR="005B7CFB" w:rsidRPr="007C20FA" w:rsidRDefault="005B7CFB" w:rsidP="00202583">
            <w:pPr>
              <w:rPr>
                <w:rFonts w:ascii="Helvetica" w:hAnsi="Helvetica" w:cs="Helvetica"/>
                <w:b/>
              </w:rPr>
            </w:pPr>
            <w:r w:rsidRPr="007C20FA">
              <w:rPr>
                <w:rFonts w:ascii="Helvetica" w:hAnsi="Helvetica" w:cs="Helvetica"/>
                <w:b/>
              </w:rPr>
              <w:t>Revision</w:t>
            </w:r>
          </w:p>
        </w:tc>
      </w:tr>
      <w:tr w:rsidR="005B7CFB" w:rsidRPr="007C20FA" w14:paraId="403A1CD2" w14:textId="77777777" w:rsidTr="00202583">
        <w:trPr>
          <w:cantSplit/>
          <w:tblHeader/>
        </w:trPr>
        <w:tc>
          <w:tcPr>
            <w:tcW w:w="1418" w:type="dxa"/>
            <w:shd w:val="clear" w:color="auto" w:fill="FFFFFF" w:themeFill="background1"/>
          </w:tcPr>
          <w:p w14:paraId="3D04607F" w14:textId="77777777" w:rsidR="005B7CFB" w:rsidRPr="005E40CF" w:rsidRDefault="005B7CFB" w:rsidP="00202583">
            <w:pPr>
              <w:rPr>
                <w:rFonts w:ascii="Helvetica" w:hAnsi="Helvetica" w:cs="Helvetica"/>
              </w:rPr>
            </w:pPr>
          </w:p>
        </w:tc>
        <w:tc>
          <w:tcPr>
            <w:tcW w:w="6237" w:type="dxa"/>
            <w:shd w:val="clear" w:color="auto" w:fill="FFFFFF" w:themeFill="background1"/>
          </w:tcPr>
          <w:p w14:paraId="6BF6B8D5" w14:textId="77777777" w:rsidR="005B7CFB" w:rsidRPr="005E40CF" w:rsidRDefault="005B7CFB" w:rsidP="00202583">
            <w:pPr>
              <w:rPr>
                <w:rFonts w:ascii="Helvetica" w:hAnsi="Helvetica" w:cs="Helvetica"/>
              </w:rPr>
            </w:pPr>
          </w:p>
        </w:tc>
        <w:tc>
          <w:tcPr>
            <w:tcW w:w="1418" w:type="dxa"/>
            <w:shd w:val="clear" w:color="auto" w:fill="FFFFFF" w:themeFill="background1"/>
          </w:tcPr>
          <w:p w14:paraId="731DB544" w14:textId="77777777" w:rsidR="005B7CFB" w:rsidRPr="005E40CF" w:rsidRDefault="005B7CFB" w:rsidP="00202583">
            <w:pPr>
              <w:rPr>
                <w:rFonts w:ascii="Helvetica" w:hAnsi="Helvetica" w:cs="Helvetica"/>
              </w:rPr>
            </w:pPr>
          </w:p>
        </w:tc>
        <w:tc>
          <w:tcPr>
            <w:tcW w:w="1418" w:type="dxa"/>
            <w:shd w:val="clear" w:color="auto" w:fill="FFFFFF" w:themeFill="background1"/>
          </w:tcPr>
          <w:p w14:paraId="55BFF580" w14:textId="77777777" w:rsidR="005B7CFB" w:rsidRPr="005E40CF" w:rsidRDefault="005B7CFB" w:rsidP="00202583">
            <w:pPr>
              <w:rPr>
                <w:rFonts w:ascii="Helvetica" w:hAnsi="Helvetica" w:cs="Helvetica"/>
              </w:rPr>
            </w:pPr>
          </w:p>
        </w:tc>
      </w:tr>
    </w:tbl>
    <w:p w14:paraId="10707EA8" w14:textId="3D74C702" w:rsidR="005B7CFB" w:rsidRPr="00360B1D" w:rsidRDefault="005B7CFB" w:rsidP="005B7CFB">
      <w:pPr>
        <w:pStyle w:val="Caption"/>
        <w:rPr>
          <w:i/>
          <w:color w:val="7F7F7F" w:themeColor="text1" w:themeTint="80"/>
        </w:rPr>
      </w:pPr>
      <w:bookmarkStart w:id="154" w:name="_Toc66359269"/>
      <w:r w:rsidRPr="00360B1D">
        <w:t xml:space="preserve">Table </w:t>
      </w:r>
      <w:r>
        <w:rPr>
          <w:noProof/>
        </w:rPr>
        <w:fldChar w:fldCharType="begin"/>
      </w:r>
      <w:r>
        <w:rPr>
          <w:noProof/>
        </w:rPr>
        <w:instrText xml:space="preserve"> SEQ Table \* ARABIC </w:instrText>
      </w:r>
      <w:r>
        <w:rPr>
          <w:noProof/>
        </w:rPr>
        <w:fldChar w:fldCharType="separate"/>
      </w:r>
      <w:r w:rsidR="00323890">
        <w:rPr>
          <w:noProof/>
        </w:rPr>
        <w:t>13</w:t>
      </w:r>
      <w:r>
        <w:rPr>
          <w:noProof/>
        </w:rPr>
        <w:fldChar w:fldCharType="end"/>
      </w:r>
      <w:r w:rsidRPr="00360B1D">
        <w:t>: Ford internal Documents</w:t>
      </w:r>
      <w:r>
        <w:t xml:space="preserve"> </w:t>
      </w:r>
      <w:r w:rsidRPr="006D2E3B">
        <w:rPr>
          <w:b w:val="0"/>
          <w:i/>
          <w:color w:val="A6A6A6" w:themeColor="background1" w:themeShade="A6"/>
        </w:rPr>
        <w:t>(not specified in model)</w:t>
      </w:r>
      <w:bookmarkEnd w:id="154"/>
    </w:p>
    <w:p w14:paraId="46B7A8C1" w14:textId="77777777" w:rsidR="00427220" w:rsidRPr="00FB7B3D" w:rsidRDefault="00427220" w:rsidP="00427220">
      <w:pPr>
        <w:pStyle w:val="Heading5"/>
      </w:pPr>
      <w:r w:rsidRPr="00454CBE">
        <w:t>External</w:t>
      </w:r>
      <w:r>
        <w:t xml:space="preserve"> Documents and P</w:t>
      </w:r>
      <w:r w:rsidRPr="00FB7B3D">
        <w:t>ublications</w:t>
      </w:r>
    </w:p>
    <w:p w14:paraId="0ED1D706" w14:textId="77777777" w:rsidR="00427220" w:rsidRDefault="00427220" w:rsidP="00427220">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2332ABAB" w14:textId="77777777" w:rsidR="00E21515" w:rsidRDefault="00E21515" w:rsidP="005B7CFB">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5B7CFB" w:rsidRPr="007C20FA" w14:paraId="5E006A8C" w14:textId="77777777" w:rsidTr="00202583">
        <w:trPr>
          <w:cantSplit/>
          <w:tblHeader/>
        </w:trPr>
        <w:tc>
          <w:tcPr>
            <w:tcW w:w="1418" w:type="dxa"/>
            <w:shd w:val="clear" w:color="auto" w:fill="E0E0E0"/>
          </w:tcPr>
          <w:p w14:paraId="69F07238" w14:textId="77777777" w:rsidR="005B7CFB" w:rsidRPr="007C20FA" w:rsidRDefault="005B7CFB" w:rsidP="00202583">
            <w:pPr>
              <w:rPr>
                <w:rFonts w:ascii="Helvetica" w:hAnsi="Helvetica" w:cs="Helvetica"/>
                <w:b/>
              </w:rPr>
            </w:pPr>
            <w:r w:rsidRPr="007C20FA">
              <w:rPr>
                <w:rFonts w:ascii="Helvetica" w:hAnsi="Helvetica" w:cs="Helvetica"/>
                <w:b/>
              </w:rPr>
              <w:t>Reference</w:t>
            </w:r>
          </w:p>
        </w:tc>
        <w:tc>
          <w:tcPr>
            <w:tcW w:w="9072" w:type="dxa"/>
            <w:shd w:val="clear" w:color="auto" w:fill="E0E0E0"/>
          </w:tcPr>
          <w:p w14:paraId="485AC9E6" w14:textId="77777777" w:rsidR="005B7CFB" w:rsidRPr="007C20FA" w:rsidRDefault="005B7CFB" w:rsidP="00202583">
            <w:pPr>
              <w:rPr>
                <w:rFonts w:ascii="Helvetica" w:hAnsi="Helvetica" w:cs="Helvetica"/>
                <w:b/>
              </w:rPr>
            </w:pPr>
            <w:r>
              <w:rPr>
                <w:rFonts w:ascii="Helvetica" w:hAnsi="Helvetica" w:cs="Helvetica"/>
                <w:b/>
              </w:rPr>
              <w:t>Document / Publication</w:t>
            </w:r>
          </w:p>
        </w:tc>
      </w:tr>
      <w:tr w:rsidR="005B7CFB" w:rsidRPr="007C20FA" w14:paraId="581D1A1E" w14:textId="77777777" w:rsidTr="00202583">
        <w:trPr>
          <w:cantSplit/>
          <w:tblHeader/>
        </w:trPr>
        <w:tc>
          <w:tcPr>
            <w:tcW w:w="1418" w:type="dxa"/>
            <w:shd w:val="clear" w:color="auto" w:fill="FFFFFF" w:themeFill="background1"/>
          </w:tcPr>
          <w:p w14:paraId="51046F93" w14:textId="77777777" w:rsidR="005B7CFB" w:rsidRPr="005E40CF" w:rsidRDefault="005B7CFB" w:rsidP="00202583">
            <w:pPr>
              <w:rPr>
                <w:rFonts w:ascii="Helvetica" w:hAnsi="Helvetica" w:cs="Helvetica"/>
              </w:rPr>
            </w:pPr>
          </w:p>
        </w:tc>
        <w:tc>
          <w:tcPr>
            <w:tcW w:w="9072" w:type="dxa"/>
            <w:shd w:val="clear" w:color="auto" w:fill="FFFFFF" w:themeFill="background1"/>
          </w:tcPr>
          <w:p w14:paraId="323937C4" w14:textId="77777777" w:rsidR="005B7CFB" w:rsidRPr="005E40CF" w:rsidRDefault="005B7CFB" w:rsidP="00202583">
            <w:pPr>
              <w:rPr>
                <w:rFonts w:ascii="Helvetica" w:hAnsi="Helvetica" w:cs="Helvetica"/>
              </w:rPr>
            </w:pPr>
          </w:p>
        </w:tc>
      </w:tr>
    </w:tbl>
    <w:p w14:paraId="6F7FC86A" w14:textId="075D879A" w:rsidR="005B7CFB" w:rsidRDefault="005B7CFB" w:rsidP="005B7CFB">
      <w:pPr>
        <w:pStyle w:val="Caption"/>
        <w:rPr>
          <w:b w:val="0"/>
          <w:i/>
          <w:color w:val="7F7F7F" w:themeColor="text1" w:themeTint="80"/>
        </w:rPr>
      </w:pPr>
      <w:bookmarkStart w:id="155" w:name="_Toc66359270"/>
      <w:r w:rsidRPr="00DB1AC1">
        <w:t xml:space="preserve">Table </w:t>
      </w:r>
      <w:r>
        <w:rPr>
          <w:noProof/>
        </w:rPr>
        <w:fldChar w:fldCharType="begin"/>
      </w:r>
      <w:r>
        <w:rPr>
          <w:noProof/>
        </w:rPr>
        <w:instrText xml:space="preserve"> SEQ Table \* ARABIC </w:instrText>
      </w:r>
      <w:r>
        <w:rPr>
          <w:noProof/>
        </w:rPr>
        <w:fldChar w:fldCharType="separate"/>
      </w:r>
      <w:r w:rsidR="00323890">
        <w:rPr>
          <w:noProof/>
        </w:rPr>
        <w:t>14</w:t>
      </w:r>
      <w:r>
        <w:rPr>
          <w:noProof/>
        </w:rPr>
        <w:fldChar w:fldCharType="end"/>
      </w:r>
      <w:r w:rsidRPr="00DB1AC1">
        <w:t xml:space="preserve">: External documents and publications </w:t>
      </w:r>
      <w:r w:rsidRPr="006D2E3B">
        <w:rPr>
          <w:b w:val="0"/>
          <w:i/>
          <w:color w:val="A6A6A6" w:themeColor="background1" w:themeShade="A6"/>
        </w:rPr>
        <w:t>(not specified in model)</w:t>
      </w:r>
      <w:bookmarkEnd w:id="155"/>
    </w:p>
    <w:p w14:paraId="14386A58" w14:textId="77777777" w:rsidR="00427220" w:rsidRDefault="00427220" w:rsidP="00427220">
      <w:pPr>
        <w:pStyle w:val="Heading4"/>
      </w:pPr>
      <w:r>
        <w:t>Glossary</w:t>
      </w:r>
    </w:p>
    <w:p w14:paraId="535471BB" w14:textId="1770C4B0" w:rsidR="00427220" w:rsidRDefault="00806478" w:rsidP="00427220">
      <w:r>
        <w:t xml:space="preserve">See </w:t>
      </w:r>
      <w:r w:rsidR="00F20BE1">
        <w:fldChar w:fldCharType="begin"/>
      </w:r>
      <w:r w:rsidR="00F20BE1">
        <w:instrText xml:space="preserve"> REF _Ref2766978 \h </w:instrText>
      </w:r>
      <w:r w:rsidR="00F20BE1">
        <w:fldChar w:fldCharType="separate"/>
      </w:r>
      <w:r w:rsidR="00323890">
        <w:rPr>
          <w:lang w:val="en-GB"/>
        </w:rPr>
        <w:t>Appendix</w:t>
      </w:r>
      <w:r w:rsidR="00F20BE1">
        <w:fldChar w:fldCharType="end"/>
      </w:r>
      <w:r w:rsidR="006C2DE5">
        <w:t xml:space="preserve"> for Definitions and Abbreviations.</w:t>
      </w:r>
    </w:p>
    <w:p w14:paraId="699C02E0" w14:textId="77777777" w:rsidR="00F15706" w:rsidRDefault="00E60B64" w:rsidP="00783BCF">
      <w:pPr>
        <w:pStyle w:val="Heading3"/>
      </w:pPr>
      <w:bookmarkStart w:id="156" w:name="_Toc66359236"/>
      <w:r>
        <w:t>Function Scope</w:t>
      </w:r>
      <w:bookmarkEnd w:id="156"/>
    </w:p>
    <w:p w14:paraId="21273374" w14:textId="77777777" w:rsidR="00055646" w:rsidRPr="00A43B48" w:rsidRDefault="00055646" w:rsidP="00306D37">
      <w:pPr>
        <w:contextualSpacing/>
      </w:pPr>
    </w:p>
    <w:p w14:paraId="77EDA814" w14:textId="77777777" w:rsidR="00306D37" w:rsidRDefault="00306D37" w:rsidP="00306D37">
      <w:pPr>
        <w:contextualSpacing/>
      </w:pPr>
      <w:r>
        <w:t xml:space="preserve">The </w:t>
      </w:r>
      <w:r>
        <w:rPr>
          <w:noProof/>
        </w:rPr>
        <w:drawing>
          <wp:inline distT="0" distB="0" distL="0" distR="0" wp14:anchorId="53884C63" wp14:editId="2EE75373">
            <wp:extent cx="152400" cy="152400"/>
            <wp:effectExtent l="0" t="0" r="0" b="0"/>
            <wp:docPr id="186"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Sense User Input</w:t>
      </w:r>
      <w:r w:rsidR="0004480F">
        <w:rPr>
          <w:b/>
        </w:rPr>
        <w:t>”</w:t>
      </w:r>
      <w:r>
        <w:t xml:space="preserve"> f</w:t>
      </w:r>
      <w:r w:rsidR="00294100">
        <w:t>unction is called by</w:t>
      </w:r>
      <w:r>
        <w:t xml:space="preserve"> the following </w:t>
      </w:r>
      <w:r w:rsidR="00294100">
        <w:t>functions</w:t>
      </w:r>
      <w:r>
        <w:t>:</w:t>
      </w:r>
    </w:p>
    <w:p w14:paraId="7355F748" w14:textId="08AF57B7" w:rsidR="00306D37" w:rsidRPr="00953D23" w:rsidRDefault="00306D37" w:rsidP="0061324D">
      <w:pPr>
        <w:pStyle w:val="ListParagraph"/>
        <w:numPr>
          <w:ilvl w:val="0"/>
          <w:numId w:val="12"/>
        </w:numPr>
        <w:contextualSpacing/>
      </w:pPr>
      <w:r>
        <w:rPr>
          <w:noProof/>
        </w:rPr>
        <w:drawing>
          <wp:inline distT="0" distB="0" distL="0" distR="0" wp14:anchorId="7B792250" wp14:editId="71265876">
            <wp:extent cx="152400" cy="152400"/>
            <wp:effectExtent l="0" t="0" r="0" b="0"/>
            <wp:docPr id="188" name="Picture -2116771709.jpg" descr="-211677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2116771709.jpg"/>
                    <pic:cNvPicPr/>
                  </pic:nvPicPr>
                  <pic:blipFill>
                    <a:blip r:embed="rId16"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ae293615782ca3e5af79f46735e79a4a" w:history="1">
        <w:r w:rsidR="00B66881">
          <w:rPr>
            <w:rStyle w:val="Hyperlink"/>
          </w:rPr>
          <w:t>Detect User Request</w:t>
        </w:r>
      </w:hyperlink>
      <w:r w:rsidR="0004480F">
        <w:t>”</w:t>
      </w:r>
    </w:p>
    <w:p w14:paraId="43FC7446" w14:textId="77777777" w:rsidR="00393C96" w:rsidRPr="00393C96" w:rsidRDefault="00393C96" w:rsidP="00306D37">
      <w:pPr>
        <w:contextualSpacing/>
      </w:pPr>
    </w:p>
    <w:p w14:paraId="470589A8" w14:textId="77777777" w:rsidR="00F15706" w:rsidRDefault="00E60B64" w:rsidP="00783BCF">
      <w:pPr>
        <w:pStyle w:val="Heading3"/>
      </w:pPr>
      <w:bookmarkStart w:id="157" w:name="_Toc66359237"/>
      <w:r>
        <w:t>Function Interfaces</w:t>
      </w:r>
      <w:bookmarkEnd w:id="157"/>
    </w:p>
    <w:p w14:paraId="3A7EBEE9"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695"/>
        <w:gridCol w:w="7506"/>
      </w:tblGrid>
      <w:tr w:rsidR="00A07A81" w:rsidRPr="00E54DEA" w14:paraId="4C283BE0" w14:textId="77777777" w:rsidTr="00331174">
        <w:trPr>
          <w:trHeight w:val="260"/>
        </w:trPr>
        <w:tc>
          <w:tcPr>
            <w:tcW w:w="2695" w:type="dxa"/>
            <w:shd w:val="clear" w:color="auto" w:fill="D9D9D9" w:themeFill="background1" w:themeFillShade="D9"/>
            <w:noWrap/>
            <w:hideMark/>
          </w:tcPr>
          <w:p w14:paraId="2B6EB20F"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06" w:type="dxa"/>
            <w:shd w:val="clear" w:color="auto" w:fill="D9D9D9" w:themeFill="background1" w:themeFillShade="D9"/>
          </w:tcPr>
          <w:p w14:paraId="50B1B2E1"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1C601A52" w14:textId="77777777" w:rsidTr="00331174">
        <w:trPr>
          <w:trHeight w:val="410"/>
        </w:trPr>
        <w:tc>
          <w:tcPr>
            <w:tcW w:w="2695" w:type="dxa"/>
            <w:noWrap/>
          </w:tcPr>
          <w:p w14:paraId="3E8DEDEC" w14:textId="77777777" w:rsidR="00C15577" w:rsidRDefault="00C15577" w:rsidP="00275823">
            <w:pPr>
              <w:contextualSpacing/>
              <w:rPr>
                <w:rFonts w:cs="Arial"/>
              </w:rPr>
            </w:pPr>
            <w:r w:rsidRPr="00275823">
              <w:rPr>
                <w:rFonts w:cs="Arial"/>
              </w:rPr>
              <w:t>PDLC Request</w:t>
            </w:r>
          </w:p>
          <w:p w14:paraId="65ED3FA3" w14:textId="77777777" w:rsidR="0029472F" w:rsidRDefault="00AA2FB2" w:rsidP="00275823">
            <w:pPr>
              <w:contextualSpacing/>
              <w:rPr>
                <w:rFonts w:cs="Arial"/>
              </w:rPr>
            </w:pPr>
            <w:r>
              <w:rPr>
                <w:rFonts w:cs="Arial"/>
              </w:rPr>
              <w:t>Type:</w:t>
            </w:r>
          </w:p>
          <w:p w14:paraId="59AF464D" w14:textId="49C4C24D"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671C9B61" wp14:editId="4F81C376">
                  <wp:extent cx="152400" cy="152400"/>
                  <wp:effectExtent l="0" t="0" r="0" b="0"/>
                  <wp:docPr id="190"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d05f0733d8f8a9033b0271095bb92ee6" w:history="1">
              <w:proofErr w:type="spellStart"/>
              <w:r w:rsidR="00704F04">
                <w:rPr>
                  <w:rStyle w:val="Hyperlink"/>
                  <w:rFonts w:cs="Arial"/>
                </w:rPr>
                <w:t>UserPDLC_Request</w:t>
              </w:r>
              <w:proofErr w:type="spellEnd"/>
            </w:hyperlink>
          </w:p>
        </w:tc>
        <w:tc>
          <w:tcPr>
            <w:tcW w:w="7506" w:type="dxa"/>
          </w:tcPr>
          <w:p w14:paraId="3428DC01" w14:textId="77777777" w:rsidR="0046598F" w:rsidRPr="0046598F" w:rsidRDefault="0046598F" w:rsidP="00275823">
            <w:pPr>
              <w:rPr>
                <w:rFonts w:cs="Arial"/>
                <w:color w:val="000000"/>
              </w:rPr>
            </w:pPr>
            <w:r>
              <w:rPr>
                <w:rFonts w:cs="Arial"/>
                <w:color w:val="000000"/>
              </w:rPr>
              <w:t>Received from:</w:t>
            </w:r>
          </w:p>
          <w:p w14:paraId="1E8CD8A6" w14:textId="77777777" w:rsidR="00CE094A" w:rsidRPr="00CE094A" w:rsidRDefault="00CE094A" w:rsidP="00452672">
            <w:pPr>
              <w:pStyle w:val="ListParagraph"/>
              <w:numPr>
                <w:ilvl w:val="0"/>
                <w:numId w:val="12"/>
              </w:numPr>
              <w:rPr>
                <w:rFonts w:cs="Arial"/>
              </w:rPr>
            </w:pPr>
            <w:r>
              <w:rPr>
                <w:noProof/>
              </w:rPr>
              <w:drawing>
                <wp:inline distT="0" distB="0" distL="0" distR="0" wp14:anchorId="40345CEF" wp14:editId="33DE1936">
                  <wp:extent cx="152400" cy="152400"/>
                  <wp:effectExtent l="0" t="0" r="0" b="0"/>
                  <wp:docPr id="192"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Detect User PDLC Request</w:t>
            </w:r>
          </w:p>
        </w:tc>
      </w:tr>
      <w:tr w:rsidR="00A07A81" w:rsidRPr="003F473D" w14:paraId="3F6863BF" w14:textId="77777777" w:rsidTr="00331174">
        <w:trPr>
          <w:trHeight w:val="410"/>
        </w:trPr>
        <w:tc>
          <w:tcPr>
            <w:tcW w:w="2695" w:type="dxa"/>
            <w:noWrap/>
          </w:tcPr>
          <w:p w14:paraId="2DDE703E" w14:textId="77777777" w:rsidR="00C15577" w:rsidRDefault="00C15577" w:rsidP="00275823">
            <w:pPr>
              <w:contextualSpacing/>
              <w:rPr>
                <w:rFonts w:cs="Arial"/>
              </w:rPr>
            </w:pPr>
            <w:proofErr w:type="spellStart"/>
            <w:r w:rsidRPr="00275823">
              <w:rPr>
                <w:rFonts w:cs="Arial"/>
              </w:rPr>
              <w:t>User_PSDS</w:t>
            </w:r>
            <w:proofErr w:type="spellEnd"/>
            <w:r w:rsidRPr="00275823">
              <w:rPr>
                <w:rFonts w:cs="Arial"/>
              </w:rPr>
              <w:t xml:space="preserve"> mode Request</w:t>
            </w:r>
          </w:p>
          <w:p w14:paraId="4984B3B2" w14:textId="77777777" w:rsidR="0029472F" w:rsidRDefault="00AA2FB2" w:rsidP="00275823">
            <w:pPr>
              <w:contextualSpacing/>
              <w:rPr>
                <w:rFonts w:cs="Arial"/>
              </w:rPr>
            </w:pPr>
            <w:r>
              <w:rPr>
                <w:rFonts w:cs="Arial"/>
              </w:rPr>
              <w:t>Type:</w:t>
            </w:r>
          </w:p>
          <w:p w14:paraId="02EE7DD9" w14:textId="1C5ECE01" w:rsidR="00275823" w:rsidRDefault="00AA2FB2" w:rsidP="00275823">
            <w:pPr>
              <w:contextualSpacing/>
              <w:rPr>
                <w:rFonts w:cs="Arial"/>
              </w:rPr>
            </w:pPr>
            <w:r w:rsidRPr="0029472F">
              <w:rPr>
                <w:rFonts w:cs="Arial"/>
                <w:color w:val="808080" w:themeColor="background1" w:themeShade="80"/>
              </w:rPr>
              <w:t xml:space="preserve"> </w:t>
            </w:r>
            <w:r w:rsidR="0029472F">
              <w:rPr>
                <w:noProof/>
              </w:rPr>
              <w:drawing>
                <wp:inline distT="0" distB="0" distL="0" distR="0" wp14:anchorId="6A7A0508" wp14:editId="661FEAA2">
                  <wp:extent cx="152400" cy="152400"/>
                  <wp:effectExtent l="0" t="0" r="0" b="0"/>
                  <wp:docPr id="194"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275823" w:rsidRPr="00275823">
              <w:rPr>
                <w:rFonts w:cs="Arial"/>
              </w:rPr>
              <w:t xml:space="preserve"> </w:t>
            </w:r>
            <w:hyperlink w:anchor="_5c61d621ba28663d60211d361ef25059" w:history="1">
              <w:proofErr w:type="spellStart"/>
              <w:r w:rsidR="00704F04">
                <w:rPr>
                  <w:rStyle w:val="Hyperlink"/>
                  <w:rFonts w:cs="Arial"/>
                </w:rPr>
                <w:t>UserPSDS_Mode_Request</w:t>
              </w:r>
              <w:proofErr w:type="spellEnd"/>
            </w:hyperlink>
          </w:p>
        </w:tc>
        <w:tc>
          <w:tcPr>
            <w:tcW w:w="7506" w:type="dxa"/>
          </w:tcPr>
          <w:p w14:paraId="125E9A91" w14:textId="77777777" w:rsidR="0046598F" w:rsidRPr="0046598F" w:rsidRDefault="0046598F" w:rsidP="00275823">
            <w:pPr>
              <w:rPr>
                <w:rFonts w:cs="Arial"/>
                <w:color w:val="000000"/>
              </w:rPr>
            </w:pPr>
            <w:r>
              <w:rPr>
                <w:rFonts w:cs="Arial"/>
                <w:color w:val="000000"/>
              </w:rPr>
              <w:t>Received from:</w:t>
            </w:r>
          </w:p>
          <w:p w14:paraId="525C7103" w14:textId="77777777" w:rsidR="00CE094A" w:rsidRPr="00CE094A" w:rsidRDefault="00CE094A" w:rsidP="00452672">
            <w:pPr>
              <w:pStyle w:val="ListParagraph"/>
              <w:numPr>
                <w:ilvl w:val="0"/>
                <w:numId w:val="12"/>
              </w:numPr>
              <w:rPr>
                <w:rFonts w:cs="Arial"/>
              </w:rPr>
            </w:pPr>
            <w:r>
              <w:rPr>
                <w:noProof/>
              </w:rPr>
              <w:drawing>
                <wp:inline distT="0" distB="0" distL="0" distR="0" wp14:anchorId="717923D0" wp14:editId="4F5FD008">
                  <wp:extent cx="152400" cy="152400"/>
                  <wp:effectExtent l="0" t="0" r="0" b="0"/>
                  <wp:docPr id="196" name="Picture 198874124.jpg" descr="198874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198874124.jpg"/>
                          <pic:cNvPicPr/>
                        </pic:nvPicPr>
                        <pic:blipFill>
                          <a:blip r:embed="rId37" cstate="print"/>
                          <a:stretch>
                            <a:fillRect/>
                          </a:stretch>
                        </pic:blipFill>
                        <pic:spPr>
                          <a:xfrm>
                            <a:off x="0" y="0"/>
                            <a:ext cx="152400" cy="152400"/>
                          </a:xfrm>
                          <a:prstGeom prst="rect">
                            <a:avLst/>
                          </a:prstGeom>
                        </pic:spPr>
                      </pic:pic>
                    </a:graphicData>
                  </a:graphic>
                </wp:inline>
              </w:drawing>
            </w:r>
            <w:r w:rsidR="001C57E5">
              <w:rPr>
                <w:rFonts w:cs="Arial"/>
              </w:rPr>
              <w:t xml:space="preserve">  Activity Parameter Node: </w:t>
            </w:r>
            <w:proofErr w:type="spellStart"/>
            <w:r w:rsidR="001C57E5">
              <w:rPr>
                <w:rFonts w:cs="Arial"/>
              </w:rPr>
              <w:t>UserPSDS_Mode_Request</w:t>
            </w:r>
            <w:proofErr w:type="spellEnd"/>
          </w:p>
        </w:tc>
      </w:tr>
    </w:tbl>
    <w:p w14:paraId="22C76031"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49C2B157" w14:textId="77777777" w:rsidTr="00A07A81">
        <w:trPr>
          <w:trHeight w:val="260"/>
        </w:trPr>
        <w:tc>
          <w:tcPr>
            <w:tcW w:w="2689" w:type="dxa"/>
            <w:shd w:val="clear" w:color="auto" w:fill="D9D9D9" w:themeFill="background1" w:themeFillShade="D9"/>
            <w:noWrap/>
            <w:hideMark/>
          </w:tcPr>
          <w:p w14:paraId="55C20E6B"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10AFF7D0"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A07A81" w:rsidRPr="003F473D" w14:paraId="05D61B8F" w14:textId="77777777" w:rsidTr="00A07A81">
        <w:trPr>
          <w:trHeight w:val="410"/>
        </w:trPr>
        <w:tc>
          <w:tcPr>
            <w:tcW w:w="2689" w:type="dxa"/>
            <w:noWrap/>
          </w:tcPr>
          <w:p w14:paraId="4D1A3B15" w14:textId="77777777" w:rsidR="001C41D6" w:rsidRDefault="001C41D6" w:rsidP="001C41D6">
            <w:pPr>
              <w:contextualSpacing/>
              <w:rPr>
                <w:rFonts w:cs="Arial"/>
              </w:rPr>
            </w:pPr>
            <w:r>
              <w:rPr>
                <w:rFonts w:cs="Arial"/>
              </w:rPr>
              <w:t>PDLC Request</w:t>
            </w:r>
          </w:p>
          <w:p w14:paraId="025984BA" w14:textId="77777777" w:rsidR="00D94B9F" w:rsidRDefault="00D94B9F" w:rsidP="00D94B9F">
            <w:pPr>
              <w:contextualSpacing/>
              <w:rPr>
                <w:rFonts w:cs="Arial"/>
              </w:rPr>
            </w:pPr>
            <w:r>
              <w:rPr>
                <w:rFonts w:cs="Arial"/>
              </w:rPr>
              <w:t>Type:</w:t>
            </w:r>
          </w:p>
          <w:p w14:paraId="3F457CDB" w14:textId="7C11C185" w:rsidR="001C41D6" w:rsidRDefault="001C41D6" w:rsidP="001C41D6">
            <w:pPr>
              <w:contextualSpacing/>
              <w:rPr>
                <w:rFonts w:cs="Arial"/>
              </w:rPr>
            </w:pPr>
            <w:r>
              <w:rPr>
                <w:noProof/>
              </w:rPr>
              <w:drawing>
                <wp:inline distT="0" distB="0" distL="0" distR="0" wp14:anchorId="29BCAB48" wp14:editId="4603C3F8">
                  <wp:extent cx="152400" cy="152400"/>
                  <wp:effectExtent l="0" t="0" r="0" b="0"/>
                  <wp:docPr id="198"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d05f0733d8f8a9033b0271095bb92ee6" w:history="1">
              <w:proofErr w:type="spellStart"/>
              <w:r>
                <w:rPr>
                  <w:rStyle w:val="Hyperlink"/>
                  <w:rFonts w:cs="Arial"/>
                </w:rPr>
                <w:t>UserPDLC_Request</w:t>
              </w:r>
              <w:proofErr w:type="spellEnd"/>
            </w:hyperlink>
          </w:p>
        </w:tc>
        <w:tc>
          <w:tcPr>
            <w:tcW w:w="7512" w:type="dxa"/>
            <w:noWrap/>
          </w:tcPr>
          <w:p w14:paraId="67D3BA9F" w14:textId="77777777" w:rsidR="0046598F" w:rsidRPr="00275823" w:rsidRDefault="0046598F" w:rsidP="00275823">
            <w:pPr>
              <w:rPr>
                <w:rFonts w:cs="Arial"/>
                <w:color w:val="000000"/>
              </w:rPr>
            </w:pPr>
            <w:r>
              <w:rPr>
                <w:rFonts w:cs="Arial"/>
                <w:color w:val="000000"/>
              </w:rPr>
              <w:t>Sent to:</w:t>
            </w:r>
          </w:p>
          <w:p w14:paraId="40AB472B" w14:textId="5039FE41" w:rsidR="00275823" w:rsidRPr="0046598F" w:rsidRDefault="00275823" w:rsidP="0061324D">
            <w:pPr>
              <w:pStyle w:val="ListParagraph"/>
              <w:numPr>
                <w:ilvl w:val="0"/>
                <w:numId w:val="12"/>
              </w:numPr>
              <w:rPr>
                <w:rFonts w:cs="Arial"/>
                <w:color w:val="000000"/>
              </w:rPr>
            </w:pPr>
            <w:r>
              <w:rPr>
                <w:noProof/>
              </w:rPr>
              <w:drawing>
                <wp:inline distT="0" distB="0" distL="0" distR="0" wp14:anchorId="1981E0A1" wp14:editId="26934AAB">
                  <wp:extent cx="152400" cy="152400"/>
                  <wp:effectExtent l="0" t="0" r="0" b="0"/>
                  <wp:docPr id="200"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8e14ab13867573fbf3a646627687ef46" w:history="1">
              <w:r w:rsidR="00FE73F2">
                <w:rPr>
                  <w:rStyle w:val="Hyperlink"/>
                  <w:rFonts w:cs="Arial"/>
                  <w:color w:val="000000"/>
                </w:rPr>
                <w:t>Provide User Input</w:t>
              </w:r>
            </w:hyperlink>
          </w:p>
        </w:tc>
      </w:tr>
      <w:tr w:rsidR="00A07A81" w:rsidRPr="003F473D" w14:paraId="533D20B4" w14:textId="77777777" w:rsidTr="00A07A81">
        <w:trPr>
          <w:trHeight w:val="410"/>
        </w:trPr>
        <w:tc>
          <w:tcPr>
            <w:tcW w:w="2689" w:type="dxa"/>
            <w:noWrap/>
          </w:tcPr>
          <w:p w14:paraId="01EBF5C0" w14:textId="77777777" w:rsidR="001C41D6" w:rsidRDefault="001C41D6" w:rsidP="001C41D6">
            <w:pPr>
              <w:contextualSpacing/>
              <w:rPr>
                <w:rFonts w:cs="Arial"/>
              </w:rPr>
            </w:pPr>
            <w:proofErr w:type="spellStart"/>
            <w:r>
              <w:rPr>
                <w:rFonts w:cs="Arial"/>
              </w:rPr>
              <w:t>User_PSDS</w:t>
            </w:r>
            <w:proofErr w:type="spellEnd"/>
            <w:r>
              <w:rPr>
                <w:rFonts w:cs="Arial"/>
              </w:rPr>
              <w:t xml:space="preserve"> mode Request</w:t>
            </w:r>
          </w:p>
          <w:p w14:paraId="543F6E16" w14:textId="77777777" w:rsidR="00D94B9F" w:rsidRDefault="00D94B9F" w:rsidP="00D94B9F">
            <w:pPr>
              <w:contextualSpacing/>
              <w:rPr>
                <w:rFonts w:cs="Arial"/>
              </w:rPr>
            </w:pPr>
            <w:r>
              <w:rPr>
                <w:rFonts w:cs="Arial"/>
              </w:rPr>
              <w:t>Type:</w:t>
            </w:r>
          </w:p>
          <w:p w14:paraId="206F29B3" w14:textId="5BDBF607" w:rsidR="001C41D6" w:rsidRDefault="001C41D6" w:rsidP="001C41D6">
            <w:pPr>
              <w:contextualSpacing/>
              <w:rPr>
                <w:rFonts w:cs="Arial"/>
              </w:rPr>
            </w:pPr>
            <w:r>
              <w:rPr>
                <w:noProof/>
              </w:rPr>
              <w:drawing>
                <wp:inline distT="0" distB="0" distL="0" distR="0" wp14:anchorId="7BA45537" wp14:editId="6A6609AD">
                  <wp:extent cx="152400" cy="152400"/>
                  <wp:effectExtent l="0" t="0" r="0" b="0"/>
                  <wp:docPr id="202" name="Picture 733033252.jpg" descr="733033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733033252.jpg"/>
                          <pic:cNvPicPr/>
                        </pic:nvPicPr>
                        <pic:blipFill>
                          <a:blip r:embed="rId36" cstate="print"/>
                          <a:stretch>
                            <a:fillRect/>
                          </a:stretch>
                        </pic:blipFill>
                        <pic:spPr>
                          <a:xfrm>
                            <a:off x="0" y="0"/>
                            <a:ext cx="152400" cy="152400"/>
                          </a:xfrm>
                          <a:prstGeom prst="rect">
                            <a:avLst/>
                          </a:prstGeom>
                        </pic:spPr>
                      </pic:pic>
                    </a:graphicData>
                  </a:graphic>
                </wp:inline>
              </w:drawing>
            </w:r>
            <w:r w:rsidR="00A57AA1">
              <w:rPr>
                <w:rFonts w:cs="Arial"/>
              </w:rPr>
              <w:t xml:space="preserve"> </w:t>
            </w:r>
            <w:hyperlink w:anchor="_5c61d621ba28663d60211d361ef25059" w:history="1">
              <w:proofErr w:type="spellStart"/>
              <w:r>
                <w:rPr>
                  <w:rStyle w:val="Hyperlink"/>
                  <w:rFonts w:cs="Arial"/>
                </w:rPr>
                <w:t>UserPSDS_Mode_Request</w:t>
              </w:r>
              <w:proofErr w:type="spellEnd"/>
            </w:hyperlink>
          </w:p>
        </w:tc>
        <w:tc>
          <w:tcPr>
            <w:tcW w:w="7512" w:type="dxa"/>
            <w:noWrap/>
          </w:tcPr>
          <w:p w14:paraId="639F6B20" w14:textId="77777777" w:rsidR="0046598F" w:rsidRPr="00275823" w:rsidRDefault="0046598F" w:rsidP="00275823">
            <w:pPr>
              <w:rPr>
                <w:rFonts w:cs="Arial"/>
                <w:color w:val="000000"/>
              </w:rPr>
            </w:pPr>
            <w:r>
              <w:rPr>
                <w:rFonts w:cs="Arial"/>
                <w:color w:val="000000"/>
              </w:rPr>
              <w:t>Sent to:</w:t>
            </w:r>
          </w:p>
          <w:p w14:paraId="75DDA62E" w14:textId="207A5265" w:rsidR="00275823" w:rsidRPr="0046598F" w:rsidRDefault="00275823" w:rsidP="0061324D">
            <w:pPr>
              <w:pStyle w:val="ListParagraph"/>
              <w:numPr>
                <w:ilvl w:val="0"/>
                <w:numId w:val="12"/>
              </w:numPr>
              <w:rPr>
                <w:rFonts w:cs="Arial"/>
                <w:color w:val="000000"/>
              </w:rPr>
            </w:pPr>
            <w:r>
              <w:rPr>
                <w:noProof/>
              </w:rPr>
              <w:drawing>
                <wp:inline distT="0" distB="0" distL="0" distR="0" wp14:anchorId="678E24DC" wp14:editId="53290528">
                  <wp:extent cx="152400" cy="152400"/>
                  <wp:effectExtent l="0" t="0" r="0" b="0"/>
                  <wp:docPr id="204" name="Picture 219788184.jpg" descr="21978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219788184.jpg"/>
                          <pic:cNvPicPr/>
                        </pic:nvPicPr>
                        <pic:blipFill>
                          <a:blip r:embed="rId17"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8e14ab13867573fbf3a646627687ef46" w:history="1">
              <w:r w:rsidR="00FE73F2">
                <w:rPr>
                  <w:rStyle w:val="Hyperlink"/>
                  <w:rFonts w:cs="Arial"/>
                  <w:color w:val="000000"/>
                </w:rPr>
                <w:t>Provide User Input</w:t>
              </w:r>
            </w:hyperlink>
          </w:p>
        </w:tc>
      </w:tr>
    </w:tbl>
    <w:p w14:paraId="6B1C8C1B" w14:textId="77777777" w:rsidR="00A72B37" w:rsidRDefault="00A72B37" w:rsidP="00A72B37">
      <w:pPr>
        <w:pStyle w:val="Heading4"/>
      </w:pPr>
      <w:r>
        <w:t>Logical</w:t>
      </w:r>
      <w:r w:rsidRPr="00F15706">
        <w:t xml:space="preserve"> Parameters</w:t>
      </w:r>
    </w:p>
    <w:p w14:paraId="4137C52B" w14:textId="77777777" w:rsidR="00E21515" w:rsidRDefault="00E21515" w:rsidP="00A72B37"/>
    <w:p w14:paraId="1393E90D" w14:textId="77777777" w:rsidR="00A72B37" w:rsidRDefault="00BF7A51" w:rsidP="00A72B37">
      <w:r w:rsidRPr="005067FC">
        <w:rPr>
          <w:i/>
          <w:color w:val="A6A6A6" w:themeColor="background1" w:themeShade="A6"/>
        </w:rPr>
        <w:t>Not supported by MagicDraw report generation.</w:t>
      </w:r>
    </w:p>
    <w:p w14:paraId="2C6056D0" w14:textId="77777777" w:rsidR="00822913" w:rsidRDefault="00822913" w:rsidP="00822913">
      <w:pPr>
        <w:pStyle w:val="Heading3"/>
      </w:pPr>
      <w:bookmarkStart w:id="158" w:name="_Toc66359238"/>
      <w:r>
        <w:t>Function Modeling</w:t>
      </w:r>
      <w:bookmarkEnd w:id="158"/>
    </w:p>
    <w:p w14:paraId="06EF4128" w14:textId="77777777" w:rsidR="00E21515" w:rsidRPr="00C75AE5" w:rsidRDefault="00E21515" w:rsidP="00EF5443"/>
    <w:p w14:paraId="23A35BF9" w14:textId="77777777" w:rsidR="002D15F6" w:rsidRDefault="002D15F6" w:rsidP="0061324D">
      <w:pPr>
        <w:pStyle w:val="Heading4"/>
        <w:numPr>
          <w:ilvl w:val="3"/>
          <w:numId w:val="4"/>
        </w:numPr>
      </w:pPr>
      <w:r>
        <w:lastRenderedPageBreak/>
        <w:t>Use Cases</w:t>
      </w:r>
    </w:p>
    <w:p w14:paraId="4D0C1B06" w14:textId="77777777" w:rsidR="00E21515" w:rsidRDefault="00E21515" w:rsidP="002D15F6"/>
    <w:p w14:paraId="64759E87"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0F4F89B9" w14:textId="77777777" w:rsidR="002D15F6" w:rsidRDefault="002D15F6" w:rsidP="0061324D">
      <w:pPr>
        <w:pStyle w:val="Heading4"/>
        <w:numPr>
          <w:ilvl w:val="3"/>
          <w:numId w:val="4"/>
        </w:numPr>
      </w:pPr>
      <w:r>
        <w:t>State Charts / Activity Diagrams / Sequence Diagrams / Decision Tables</w:t>
      </w:r>
    </w:p>
    <w:p w14:paraId="7963282A" w14:textId="77777777" w:rsidR="00E21515" w:rsidRDefault="00E21515" w:rsidP="002D15F6"/>
    <w:p w14:paraId="6C08C8AB" w14:textId="77777777" w:rsidR="00A7465B" w:rsidRPr="00FF5F72" w:rsidRDefault="00A7465B" w:rsidP="00A7465B">
      <w:pPr>
        <w:contextualSpacing/>
        <w:rPr>
          <w:color w:val="A6A6A6" w:themeColor="background1" w:themeShade="A6"/>
        </w:rPr>
      </w:pPr>
      <w:r w:rsidRPr="00FF5F72">
        <w:rPr>
          <w:color w:val="A6A6A6" w:themeColor="background1" w:themeShade="A6"/>
        </w:rPr>
        <w:t>No diagrams internal to function specified.</w:t>
      </w:r>
    </w:p>
    <w:p w14:paraId="28073A3D" w14:textId="77777777" w:rsidR="00F15706" w:rsidRDefault="00DA0800" w:rsidP="00822913">
      <w:pPr>
        <w:pStyle w:val="Heading3"/>
      </w:pPr>
      <w:bookmarkStart w:id="159" w:name="_Toc66359239"/>
      <w:r>
        <w:t>Function Requirements</w:t>
      </w:r>
      <w:bookmarkEnd w:id="159"/>
    </w:p>
    <w:p w14:paraId="38520237" w14:textId="77777777" w:rsidR="00F15706" w:rsidRDefault="00F15706" w:rsidP="00783BCF">
      <w:pPr>
        <w:pStyle w:val="Heading4"/>
      </w:pPr>
      <w:r>
        <w:t>Functional Requirements</w:t>
      </w:r>
    </w:p>
    <w:p w14:paraId="3D2BB978" w14:textId="77777777" w:rsidR="006E54B3" w:rsidRDefault="00F15706" w:rsidP="006E54B3">
      <w:pPr>
        <w:pStyle w:val="Heading5"/>
      </w:pPr>
      <w:r>
        <w:t>Normal Operation</w:t>
      </w:r>
    </w:p>
    <w:p w14:paraId="517700FE" w14:textId="77777777" w:rsidR="005961D3" w:rsidRDefault="005961D3" w:rsidP="00BB6A63"/>
    <w:p w14:paraId="5D6DE64A" w14:textId="77777777" w:rsidR="005961D3" w:rsidRDefault="005961D3" w:rsidP="005961D3">
      <w:pPr>
        <w:rPr>
          <w:color w:val="A6A6A6" w:themeColor="background1" w:themeShade="A6"/>
        </w:rPr>
      </w:pPr>
      <w:r>
        <w:rPr>
          <w:color w:val="A6A6A6" w:themeColor="background1" w:themeShade="A6"/>
        </w:rPr>
        <w:t>No Normal Operation Requirements specified.</w:t>
      </w:r>
    </w:p>
    <w:p w14:paraId="5C2892CD" w14:textId="77777777" w:rsidR="00F15706" w:rsidRDefault="00F15706" w:rsidP="00783BCF">
      <w:pPr>
        <w:pStyle w:val="Heading5"/>
      </w:pPr>
      <w:r>
        <w:t>Error Handling</w:t>
      </w:r>
    </w:p>
    <w:p w14:paraId="1B94AE39" w14:textId="77777777" w:rsidR="00E21515" w:rsidRDefault="00E21515" w:rsidP="00BB6A63"/>
    <w:p w14:paraId="31EC7BD4" w14:textId="77777777" w:rsidR="005961D3" w:rsidRDefault="005961D3" w:rsidP="005961D3">
      <w:pPr>
        <w:rPr>
          <w:color w:val="A6A6A6" w:themeColor="background1" w:themeShade="A6"/>
        </w:rPr>
      </w:pPr>
      <w:r>
        <w:rPr>
          <w:color w:val="A6A6A6" w:themeColor="background1" w:themeShade="A6"/>
        </w:rPr>
        <w:t>No Error Handling Requirements specified.</w:t>
      </w:r>
    </w:p>
    <w:p w14:paraId="5857338E" w14:textId="77777777" w:rsidR="00DD7D94" w:rsidRDefault="00DD7D94" w:rsidP="00DD7D94">
      <w:pPr>
        <w:pStyle w:val="Heading4"/>
      </w:pPr>
      <w:r>
        <w:t>Non-Functional Requirements</w:t>
      </w:r>
    </w:p>
    <w:p w14:paraId="2461A9A0" w14:textId="77777777" w:rsidR="00E21515" w:rsidRDefault="00E21515" w:rsidP="00BB6A63"/>
    <w:p w14:paraId="51B52D33" w14:textId="77777777" w:rsidR="005961D3" w:rsidRDefault="005961D3" w:rsidP="005961D3">
      <w:pPr>
        <w:rPr>
          <w:color w:val="A6A6A6" w:themeColor="background1" w:themeShade="A6"/>
        </w:rPr>
      </w:pPr>
      <w:r>
        <w:rPr>
          <w:color w:val="A6A6A6" w:themeColor="background1" w:themeShade="A6"/>
        </w:rPr>
        <w:t>No Non-Functional Requirements specified.</w:t>
      </w:r>
    </w:p>
    <w:p w14:paraId="2E93E1B5" w14:textId="77777777" w:rsidR="00DF462B" w:rsidRDefault="00427220" w:rsidP="00DF462B">
      <w:pPr>
        <w:pStyle w:val="Heading4"/>
      </w:pPr>
      <w:r>
        <w:t>Functional</w:t>
      </w:r>
      <w:r w:rsidR="00DF462B">
        <w:t xml:space="preserve"> Safety Requirements</w:t>
      </w:r>
    </w:p>
    <w:p w14:paraId="7A46B0F8" w14:textId="77777777" w:rsidR="00E21515" w:rsidRDefault="00E21515" w:rsidP="00DF462B">
      <w:pPr>
        <w:rPr>
          <w:highlight w:val="yellow"/>
        </w:rPr>
      </w:pPr>
    </w:p>
    <w:p w14:paraId="05002098"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70EF1C7D" w14:textId="77777777" w:rsidR="00153E5C" w:rsidRDefault="00DC3817" w:rsidP="00DC3817">
      <w:pPr>
        <w:pStyle w:val="Heading5"/>
      </w:pPr>
      <w:r>
        <w:t xml:space="preserve">ASIL Decomposition of </w:t>
      </w:r>
      <w:r w:rsidR="00153E5C">
        <w:t>Functional Safety Requirements</w:t>
      </w:r>
    </w:p>
    <w:p w14:paraId="2024ED3C" w14:textId="77777777" w:rsidR="00E21515" w:rsidRDefault="00E21515" w:rsidP="00B740D4">
      <w:pPr>
        <w:pStyle w:val="NoSpacing"/>
      </w:pPr>
    </w:p>
    <w:p w14:paraId="43ADDA28" w14:textId="77777777" w:rsidR="004B4979" w:rsidRDefault="004B4979" w:rsidP="00B740D4">
      <w:pPr>
        <w:pStyle w:val="NoSpacing"/>
      </w:pPr>
    </w:p>
    <w:p w14:paraId="7F9715AE" w14:textId="77777777" w:rsidR="00B740D4" w:rsidRDefault="00B740D4" w:rsidP="00B740D4">
      <w:pPr>
        <w:pStyle w:val="NoSpacing"/>
        <w:rPr>
          <w:color w:val="A6A6A6" w:themeColor="background1" w:themeShade="A6"/>
        </w:rPr>
      </w:pPr>
      <w:r>
        <w:rPr>
          <w:color w:val="A6A6A6" w:themeColor="background1" w:themeShade="A6"/>
        </w:rPr>
        <w:t>No Functional Safety Requirements with ASIL Decompositions specified.</w:t>
      </w:r>
    </w:p>
    <w:p w14:paraId="6227BCA7" w14:textId="77777777" w:rsidR="00DD7D94" w:rsidRDefault="00DD7D94" w:rsidP="00DD7D94">
      <w:pPr>
        <w:pStyle w:val="Heading4"/>
      </w:pPr>
      <w:r>
        <w:t>Other Requirements</w:t>
      </w:r>
    </w:p>
    <w:p w14:paraId="297D4A08" w14:textId="77777777" w:rsidR="00DD7D94" w:rsidRDefault="00DD7D94" w:rsidP="00DD7D94">
      <w:pPr>
        <w:pStyle w:val="Heading5"/>
      </w:pPr>
      <w:r>
        <w:t>Design Requirements</w:t>
      </w:r>
    </w:p>
    <w:p w14:paraId="468DD5F2" w14:textId="77777777" w:rsidR="00E21515" w:rsidRDefault="00E21515" w:rsidP="00CA4A62"/>
    <w:p w14:paraId="4A5571DD" w14:textId="77777777" w:rsidR="005961D3" w:rsidRDefault="005961D3" w:rsidP="005961D3">
      <w:pPr>
        <w:rPr>
          <w:color w:val="A6A6A6" w:themeColor="background1" w:themeShade="A6"/>
        </w:rPr>
      </w:pPr>
      <w:r>
        <w:rPr>
          <w:color w:val="A6A6A6" w:themeColor="background1" w:themeShade="A6"/>
        </w:rPr>
        <w:t>No Design Requirements specified.</w:t>
      </w:r>
    </w:p>
    <w:p w14:paraId="4AFE1A07" w14:textId="77777777" w:rsidR="00CA4A62" w:rsidRDefault="00CA4A62" w:rsidP="00CA4A62">
      <w:pPr>
        <w:pStyle w:val="Heading4"/>
      </w:pPr>
      <w:r>
        <w:t>Uncategorized Requirements</w:t>
      </w:r>
    </w:p>
    <w:p w14:paraId="11396A38" w14:textId="77777777" w:rsidR="00E21515" w:rsidRDefault="00E21515" w:rsidP="00CA4A62"/>
    <w:p w14:paraId="62AC9A7E" w14:textId="77777777" w:rsidR="001F5E54" w:rsidRPr="0017445F" w:rsidRDefault="00AE04B0" w:rsidP="001F5E54">
      <w:pPr>
        <w:pStyle w:val="RERequirement"/>
        <w:shd w:val="clear" w:color="auto" w:fill="F2F2F2" w:themeFill="background1" w:themeFillShade="F2"/>
      </w:pPr>
      <w:bookmarkStart w:id="160" w:name="_54252f40bad2188a1911be03f1663f85"/>
      <w:bookmarkEnd w:id="160"/>
      <w:r>
        <w:t xml:space="preserve"> User Requested Input</w:t>
      </w:r>
    </w:p>
    <w:p w14:paraId="12AFBDCD" w14:textId="77777777" w:rsidR="001F5E54" w:rsidRDefault="00AE04B0" w:rsidP="001F5E54">
      <w:pPr>
        <w:rPr>
          <w:rFonts w:cs="Arial"/>
        </w:rPr>
      </w:pPr>
      <w:r>
        <w:rPr>
          <w:rFonts w:cs="Arial"/>
        </w:rPr>
        <w:t>When "Sense User Input" receives "UserPDLC_Request" "UserPSDS_Mode_Request" it shall output "UserPSDS_Mode_Request" "UserPDLC_Request"</w:t>
      </w:r>
    </w:p>
    <w:p w14:paraId="7B1115C5"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3008F38A"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7D1E86"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6769FE2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73CE72"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C3D90A" w14:textId="77777777" w:rsidR="00695A8D" w:rsidRDefault="00695A8D"/>
        </w:tc>
      </w:tr>
      <w:tr w:rsidR="001F5E54" w:rsidRPr="00FD127C" w14:paraId="7A03992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479D0B"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609367" w14:textId="77777777" w:rsidR="00695A8D" w:rsidRDefault="00695A8D"/>
        </w:tc>
      </w:tr>
      <w:tr w:rsidR="001F5E54" w:rsidRPr="00FD127C" w14:paraId="008E7E4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84D7A"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614484" w14:textId="77777777" w:rsidR="00695A8D" w:rsidRDefault="00695A8D"/>
        </w:tc>
      </w:tr>
      <w:tr w:rsidR="001F5E54" w:rsidRPr="00FD127C" w14:paraId="57D101D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8E58A7"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EC0516"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98C237D"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03A4E0D" w14:textId="77777777" w:rsidR="00695A8D" w:rsidRDefault="00695A8D"/>
        </w:tc>
      </w:tr>
      <w:tr w:rsidR="001F5E54" w:rsidRPr="00FD127C" w14:paraId="2FE6A52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3F9881"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CA4C1B"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DD666FA"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393D03" w14:textId="77777777" w:rsidR="00695A8D" w:rsidRDefault="00695A8D"/>
        </w:tc>
      </w:tr>
      <w:tr w:rsidR="001F5E54" w:rsidRPr="00FD127C" w14:paraId="2EE499A4"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59EBBC"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B551BB" w14:textId="77777777" w:rsidR="00695A8D" w:rsidRDefault="00695A8D"/>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0D42E2"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CBAAAC" w14:textId="77777777" w:rsidR="00695A8D" w:rsidRDefault="00695A8D"/>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C5F68C5"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4310B4" w14:textId="77777777" w:rsidR="00695A8D" w:rsidRDefault="00695A8D"/>
        </w:tc>
      </w:tr>
      <w:tr w:rsidR="001F5E54" w:rsidRPr="00FD127C" w14:paraId="231E9FA3"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2E6F0AA" w14:textId="0FB7BD18" w:rsidR="001F5E54" w:rsidRPr="00FD127C" w:rsidRDefault="00DD3AC4" w:rsidP="00A84EEF">
            <w:pPr>
              <w:rPr>
                <w:rFonts w:cs="Arial"/>
                <w:bCs/>
                <w:color w:val="808080" w:themeColor="background1" w:themeShade="80"/>
                <w:sz w:val="16"/>
                <w:szCs w:val="14"/>
              </w:rPr>
            </w:pPr>
            <w:hyperlink r:id="rId58"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AB5332" w14:textId="7E460D9F"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32389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7A369CD"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68DEF299" w14:textId="77777777" w:rsidR="00315F1A" w:rsidRDefault="00315F1A" w:rsidP="00CA4A62"/>
    <w:p w14:paraId="45A0674A" w14:textId="77777777" w:rsidR="000F2182" w:rsidRDefault="00996A2E"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61" w:name="_Power_Locks_Arbitrator_1"/>
      <w:bookmarkStart w:id="162" w:name="_Power_Locks_Output"/>
      <w:bookmarkStart w:id="163" w:name="_PCL_State_Indicator"/>
      <w:bookmarkStart w:id="164" w:name="_RR_Door_Latch"/>
      <w:bookmarkStart w:id="165" w:name="_RL_Door_Latch"/>
      <w:bookmarkStart w:id="166" w:name="_DTC_Manager"/>
      <w:bookmarkStart w:id="167" w:name="_Function_B"/>
      <w:bookmarkStart w:id="168" w:name="_Message_Center"/>
      <w:bookmarkStart w:id="169" w:name="_Toc66359240"/>
      <w:bookmarkEnd w:id="161"/>
      <w:bookmarkEnd w:id="162"/>
      <w:bookmarkEnd w:id="163"/>
      <w:bookmarkEnd w:id="164"/>
      <w:bookmarkEnd w:id="165"/>
      <w:bookmarkEnd w:id="166"/>
      <w:bookmarkEnd w:id="167"/>
      <w:bookmarkEnd w:id="168"/>
      <w:r>
        <w:rPr>
          <w:lang w:val="en-GB"/>
        </w:rPr>
        <w:lastRenderedPageBreak/>
        <w:t xml:space="preserve">Open </w:t>
      </w:r>
      <w:r w:rsidR="00D6602D">
        <w:rPr>
          <w:lang w:val="en-GB"/>
        </w:rPr>
        <w:t>Concerns</w:t>
      </w:r>
      <w:bookmarkEnd w:id="169"/>
    </w:p>
    <w:p w14:paraId="35A7611E" w14:textId="77777777" w:rsidR="003248A7" w:rsidRPr="004C0A84" w:rsidRDefault="003248A7" w:rsidP="00D97780">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71459091" w14:textId="77777777" w:rsidR="003248A7" w:rsidRPr="00176A29" w:rsidRDefault="003248A7" w:rsidP="003248A7"/>
    <w:tbl>
      <w:tblPr>
        <w:tblW w:w="1037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69"/>
        <w:gridCol w:w="1417"/>
        <w:gridCol w:w="1134"/>
        <w:gridCol w:w="1134"/>
        <w:gridCol w:w="2155"/>
      </w:tblGrid>
      <w:tr w:rsidR="00F776AF" w:rsidRPr="007C20FA" w14:paraId="4E87701F" w14:textId="77777777" w:rsidTr="00BB7E1C">
        <w:trPr>
          <w:tblHeader/>
        </w:trPr>
        <w:tc>
          <w:tcPr>
            <w:tcW w:w="568" w:type="dxa"/>
            <w:shd w:val="pct20" w:color="auto" w:fill="FFFFFF"/>
          </w:tcPr>
          <w:p w14:paraId="14C7EE42" w14:textId="77777777" w:rsidR="00F776AF" w:rsidRPr="007C20FA" w:rsidRDefault="00F776AF" w:rsidP="00B61A8E">
            <w:pPr>
              <w:pStyle w:val="Caption"/>
            </w:pPr>
            <w:r w:rsidRPr="007C20FA">
              <w:t>ID</w:t>
            </w:r>
          </w:p>
        </w:tc>
        <w:tc>
          <w:tcPr>
            <w:tcW w:w="3969" w:type="dxa"/>
            <w:shd w:val="pct20" w:color="auto" w:fill="FFFFFF"/>
          </w:tcPr>
          <w:p w14:paraId="550C1CE3" w14:textId="77777777" w:rsidR="00F776AF" w:rsidRPr="007C20FA" w:rsidRDefault="00D6602D" w:rsidP="00B61A8E">
            <w:pPr>
              <w:pStyle w:val="Caption"/>
            </w:pPr>
            <w:r>
              <w:t>Concern</w:t>
            </w:r>
            <w:r w:rsidR="00F776AF" w:rsidRPr="007C20FA">
              <w:t xml:space="preserve"> Description</w:t>
            </w:r>
          </w:p>
        </w:tc>
        <w:tc>
          <w:tcPr>
            <w:tcW w:w="1417" w:type="dxa"/>
            <w:shd w:val="pct20" w:color="auto" w:fill="FFFFFF"/>
          </w:tcPr>
          <w:p w14:paraId="4CBD122C" w14:textId="77777777" w:rsidR="00F776AF" w:rsidRPr="007C20FA" w:rsidRDefault="00F776AF" w:rsidP="00B61A8E">
            <w:pPr>
              <w:pStyle w:val="Caption"/>
            </w:pPr>
            <w:r w:rsidRPr="007C20FA">
              <w:t xml:space="preserve">e-Tracker </w:t>
            </w:r>
            <w:r>
              <w:t xml:space="preserve">/ </w:t>
            </w:r>
            <w:r w:rsidRPr="007C20FA">
              <w:t>Reference</w:t>
            </w:r>
          </w:p>
        </w:tc>
        <w:tc>
          <w:tcPr>
            <w:tcW w:w="1134" w:type="dxa"/>
            <w:shd w:val="pct20" w:color="auto" w:fill="FFFFFF"/>
          </w:tcPr>
          <w:p w14:paraId="0C6EF66F" w14:textId="77777777" w:rsidR="00F776AF" w:rsidRPr="007C20FA" w:rsidRDefault="00F776AF" w:rsidP="00B61A8E">
            <w:pPr>
              <w:pStyle w:val="Caption"/>
            </w:pPr>
            <w:r>
              <w:t>Responsible</w:t>
            </w:r>
          </w:p>
        </w:tc>
        <w:tc>
          <w:tcPr>
            <w:tcW w:w="1134" w:type="dxa"/>
            <w:shd w:val="pct20" w:color="auto" w:fill="FFFFFF"/>
          </w:tcPr>
          <w:p w14:paraId="17F0A8A3" w14:textId="77777777" w:rsidR="00F776AF" w:rsidRPr="007C20FA" w:rsidRDefault="00F776AF" w:rsidP="00B61A8E">
            <w:pPr>
              <w:pStyle w:val="Caption"/>
            </w:pPr>
            <w:r w:rsidRPr="007C20FA">
              <w:t>Status</w:t>
            </w:r>
          </w:p>
        </w:tc>
        <w:tc>
          <w:tcPr>
            <w:tcW w:w="2155" w:type="dxa"/>
            <w:shd w:val="pct20" w:color="auto" w:fill="FFFFFF"/>
          </w:tcPr>
          <w:p w14:paraId="0682446B" w14:textId="77777777" w:rsidR="00F776AF" w:rsidRPr="007C20FA" w:rsidRDefault="00F776AF" w:rsidP="00B61A8E">
            <w:pPr>
              <w:pStyle w:val="Caption"/>
            </w:pPr>
            <w:r w:rsidRPr="007C20FA">
              <w:t>Solution</w:t>
            </w:r>
          </w:p>
        </w:tc>
      </w:tr>
      <w:tr w:rsidR="00F776AF" w:rsidRPr="007C20FA" w14:paraId="2308D4F0" w14:textId="77777777" w:rsidTr="00BB7E1C">
        <w:tc>
          <w:tcPr>
            <w:tcW w:w="568" w:type="dxa"/>
          </w:tcPr>
          <w:p w14:paraId="3CE53864" w14:textId="77777777" w:rsidR="00F776AF" w:rsidRPr="007C20FA" w:rsidRDefault="00F776AF" w:rsidP="00B61A8E">
            <w:pPr>
              <w:pStyle w:val="BodyText"/>
              <w:rPr>
                <w:lang w:val="en-US"/>
              </w:rPr>
            </w:pPr>
            <w:r w:rsidRPr="007C20FA">
              <w:rPr>
                <w:lang w:val="en-US"/>
              </w:rPr>
              <w:t>1</w:t>
            </w:r>
          </w:p>
        </w:tc>
        <w:tc>
          <w:tcPr>
            <w:tcW w:w="3969" w:type="dxa"/>
          </w:tcPr>
          <w:p w14:paraId="40B13A15" w14:textId="77777777" w:rsidR="00F776AF" w:rsidRPr="00387CDD" w:rsidRDefault="00F776AF" w:rsidP="00B61A8E">
            <w:pPr>
              <w:rPr>
                <w:snapToGrid w:val="0"/>
              </w:rPr>
            </w:pPr>
          </w:p>
        </w:tc>
        <w:tc>
          <w:tcPr>
            <w:tcW w:w="1417" w:type="dxa"/>
          </w:tcPr>
          <w:p w14:paraId="6A0E04BA" w14:textId="77777777" w:rsidR="00F776AF" w:rsidRPr="007C20FA" w:rsidRDefault="00F776AF" w:rsidP="00B61A8E">
            <w:pPr>
              <w:pStyle w:val="BodyText"/>
              <w:rPr>
                <w:lang w:val="en-US"/>
              </w:rPr>
            </w:pPr>
          </w:p>
        </w:tc>
        <w:tc>
          <w:tcPr>
            <w:tcW w:w="1134" w:type="dxa"/>
          </w:tcPr>
          <w:p w14:paraId="36D85040" w14:textId="77777777" w:rsidR="00F776AF" w:rsidRPr="007C20FA" w:rsidRDefault="00F776AF" w:rsidP="00B61A8E"/>
        </w:tc>
        <w:tc>
          <w:tcPr>
            <w:tcW w:w="1134" w:type="dxa"/>
          </w:tcPr>
          <w:p w14:paraId="238B8AAF" w14:textId="77777777" w:rsidR="00F776AF" w:rsidRPr="007C20FA" w:rsidRDefault="00F776AF" w:rsidP="00B61A8E"/>
        </w:tc>
        <w:tc>
          <w:tcPr>
            <w:tcW w:w="2155" w:type="dxa"/>
          </w:tcPr>
          <w:p w14:paraId="3B541079" w14:textId="77777777" w:rsidR="00F776AF" w:rsidRPr="007C20FA" w:rsidRDefault="00F776AF" w:rsidP="00B61A8E"/>
        </w:tc>
      </w:tr>
    </w:tbl>
    <w:p w14:paraId="65A52612" w14:textId="227ABF74" w:rsidR="00F776AF" w:rsidRPr="00F776AF" w:rsidRDefault="00797407" w:rsidP="00797407">
      <w:pPr>
        <w:pStyle w:val="Caption"/>
        <w:rPr>
          <w:lang w:val="en-GB"/>
        </w:rPr>
      </w:pPr>
      <w:bookmarkStart w:id="170" w:name="_Toc66359271"/>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323890">
        <w:rPr>
          <w:noProof/>
        </w:rPr>
        <w:t>15</w:t>
      </w:r>
      <w:r w:rsidR="00F923BF">
        <w:rPr>
          <w:noProof/>
        </w:rPr>
        <w:fldChar w:fldCharType="end"/>
      </w:r>
      <w:r>
        <w:t>: Open Concerns</w:t>
      </w:r>
      <w:r w:rsidR="00BF7A51">
        <w:t xml:space="preserve"> </w:t>
      </w:r>
      <w:r w:rsidR="00BF7A51" w:rsidRPr="00BF7A51">
        <w:rPr>
          <w:b w:val="0"/>
          <w:i/>
          <w:color w:val="A6A6A6" w:themeColor="background1" w:themeShade="A6"/>
        </w:rPr>
        <w:t>(Not supported by MagicDraw report generation.)</w:t>
      </w:r>
      <w:bookmarkEnd w:id="170"/>
    </w:p>
    <w:p w14:paraId="0BB26D0A"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71" w:name="_Toc66359241"/>
      <w:r>
        <w:rPr>
          <w:lang w:val="en-GB"/>
        </w:rPr>
        <w:lastRenderedPageBreak/>
        <w:t>Revision History</w:t>
      </w:r>
      <w:bookmarkEnd w:id="171"/>
    </w:p>
    <w:p w14:paraId="47731ECF" w14:textId="77777777" w:rsidR="007B3137" w:rsidRPr="00072F14" w:rsidRDefault="007B3137" w:rsidP="00D97780">
      <w:pPr>
        <w:shd w:val="clear" w:color="auto" w:fill="D6E3BC"/>
        <w:rPr>
          <w:rStyle w:val="SubtleEmphasis"/>
        </w:rPr>
      </w:pPr>
      <w:r w:rsidRPr="00072F14">
        <w:rPr>
          <w:rStyle w:val="SubtleEmphasis"/>
          <w:b/>
        </w:rPr>
        <w:t>#Hint:</w:t>
      </w:r>
      <w:r>
        <w:rPr>
          <w:rStyle w:val="SubtleEmphasis"/>
        </w:rPr>
        <w:t xml:space="preserve"> </w:t>
      </w:r>
      <w:r w:rsidRPr="00072F14">
        <w:rPr>
          <w:rStyle w:val="SubtleEmphasis"/>
        </w:rPr>
        <w:t>A new version number is assigned to a document with a given revision each time it is checked in to Team Center (TCSE). After release of a revision, the document cannot be edited and no new versions can be created on that revision. When updating the document after that, a new revision has to be created and new versions on that revision will be created upon checking in.</w:t>
      </w:r>
    </w:p>
    <w:p w14:paraId="64B57867" w14:textId="77777777" w:rsidR="001E008B" w:rsidRDefault="001E008B" w:rsidP="001E008B"/>
    <w:p w14:paraId="513E693C" w14:textId="77777777" w:rsidR="001E008B" w:rsidRPr="0048761F" w:rsidRDefault="001E008B" w:rsidP="001E008B">
      <w:pPr>
        <w:rPr>
          <w:color w:val="808080" w:themeColor="background1" w:themeShade="80"/>
        </w:rPr>
      </w:pPr>
      <w:r w:rsidRPr="0048761F">
        <w:rPr>
          <w:color w:val="808080" w:themeColor="background1" w:themeShade="80"/>
        </w:rPr>
        <w:t>No Revision History found.</w:t>
      </w:r>
    </w:p>
    <w:p w14:paraId="345F90E2" w14:textId="77777777" w:rsidR="00271274" w:rsidRDefault="00271274" w:rsidP="00271274">
      <w:pPr>
        <w:pStyle w:val="Heading2"/>
        <w:tabs>
          <w:tab w:val="left" w:pos="709"/>
        </w:tabs>
        <w:rPr>
          <w:vanish/>
        </w:rPr>
      </w:pPr>
      <w:r w:rsidRPr="00EB5501">
        <w:rPr>
          <w:vanish/>
        </w:rPr>
        <w:t>Template Revisions</w:t>
      </w:r>
      <w:bookmarkStart w:id="172" w:name="_Toc426532436"/>
      <w:bookmarkStart w:id="173" w:name="_Toc426532709"/>
      <w:bookmarkStart w:id="174" w:name="_Toc426533131"/>
      <w:bookmarkStart w:id="175" w:name="_Toc435447515"/>
      <w:bookmarkStart w:id="176" w:name="_Toc442218275"/>
      <w:bookmarkStart w:id="177" w:name="_Toc442218491"/>
      <w:bookmarkStart w:id="178" w:name="_Toc442218707"/>
      <w:bookmarkStart w:id="179" w:name="_Toc442452634"/>
      <w:bookmarkStart w:id="180" w:name="_Toc442452854"/>
      <w:bookmarkStart w:id="181" w:name="_Toc442453074"/>
      <w:bookmarkStart w:id="182" w:name="_Toc442453270"/>
      <w:bookmarkStart w:id="183" w:name="_Toc442781392"/>
      <w:bookmarkStart w:id="184" w:name="_Toc442781605"/>
      <w:bookmarkStart w:id="185" w:name="_Toc442860317"/>
      <w:bookmarkStart w:id="186" w:name="_Toc442874918"/>
      <w:bookmarkStart w:id="187" w:name="_Toc442875138"/>
      <w:bookmarkStart w:id="188" w:name="_Toc442875358"/>
      <w:bookmarkStart w:id="189" w:name="_Toc442883010"/>
      <w:bookmarkStart w:id="190" w:name="_Toc442883231"/>
      <w:bookmarkStart w:id="191" w:name="_Toc442883450"/>
      <w:bookmarkStart w:id="192" w:name="_Toc442883670"/>
      <w:bookmarkStart w:id="193" w:name="_Toc442883891"/>
      <w:bookmarkStart w:id="194" w:name="_Toc442884187"/>
      <w:bookmarkStart w:id="195" w:name="_Toc442884239"/>
      <w:bookmarkStart w:id="196" w:name="_Toc442905502"/>
      <w:bookmarkStart w:id="197" w:name="_Toc442905576"/>
      <w:bookmarkStart w:id="198" w:name="_Toc442908211"/>
      <w:bookmarkStart w:id="199" w:name="_Toc442908436"/>
      <w:bookmarkStart w:id="200" w:name="_Toc442908533"/>
      <w:bookmarkStart w:id="201" w:name="_Toc442909388"/>
      <w:bookmarkStart w:id="202" w:name="_Toc442960180"/>
      <w:bookmarkStart w:id="203" w:name="_Toc442960301"/>
      <w:bookmarkStart w:id="204" w:name="_Toc444239577"/>
      <w:bookmarkStart w:id="205" w:name="_Toc444239668"/>
      <w:bookmarkStart w:id="206" w:name="_Toc444240289"/>
      <w:bookmarkStart w:id="207" w:name="_Toc444240787"/>
      <w:bookmarkStart w:id="208" w:name="_Toc444288558"/>
      <w:bookmarkStart w:id="209" w:name="_Toc446423592"/>
      <w:bookmarkStart w:id="210" w:name="_Toc446423948"/>
      <w:bookmarkStart w:id="211" w:name="_Toc456032576"/>
      <w:bookmarkStart w:id="212" w:name="_Toc456086062"/>
      <w:bookmarkStart w:id="213" w:name="_Toc456089178"/>
      <w:bookmarkStart w:id="214" w:name="_Toc456346162"/>
      <w:bookmarkStart w:id="215" w:name="_Toc468812897"/>
      <w:bookmarkStart w:id="216" w:name="_Toc468813021"/>
      <w:bookmarkStart w:id="217" w:name="_Toc471216813"/>
      <w:bookmarkStart w:id="218" w:name="_Toc471490094"/>
      <w:bookmarkStart w:id="219" w:name="_Toc472080009"/>
      <w:bookmarkStart w:id="220" w:name="_Toc472489949"/>
      <w:bookmarkStart w:id="221" w:name="_Toc479868607"/>
      <w:bookmarkStart w:id="222" w:name="_Toc481144032"/>
      <w:bookmarkStart w:id="223" w:name="_Toc520132743"/>
      <w:bookmarkStart w:id="224" w:name="_Toc520132957"/>
      <w:bookmarkStart w:id="225" w:name="_Toc521185615"/>
      <w:bookmarkStart w:id="226" w:name="_Toc528771612"/>
      <w:bookmarkStart w:id="227" w:name="_Toc531340537"/>
      <w:bookmarkStart w:id="228" w:name="_Toc531352736"/>
      <w:bookmarkStart w:id="229" w:name="_Toc531768188"/>
      <w:bookmarkStart w:id="230" w:name="_Toc531951856"/>
      <w:bookmarkStart w:id="231" w:name="_Toc531952259"/>
      <w:bookmarkStart w:id="232" w:name="_Toc531952392"/>
      <w:bookmarkStart w:id="233" w:name="_Toc531956929"/>
      <w:bookmarkStart w:id="234" w:name="_Toc532366150"/>
      <w:bookmarkStart w:id="235" w:name="_Toc532389664"/>
      <w:bookmarkStart w:id="236" w:name="_Toc2919375"/>
      <w:bookmarkStart w:id="237" w:name="_Toc2919451"/>
      <w:bookmarkStart w:id="238" w:name="_Toc2920736"/>
      <w:bookmarkStart w:id="239" w:name="_Toc2921637"/>
      <w:bookmarkStart w:id="240" w:name="_Toc5100390"/>
      <w:bookmarkStart w:id="241" w:name="_Toc5100470"/>
      <w:bookmarkStart w:id="242" w:name="_Toc6466555"/>
      <w:bookmarkStart w:id="243" w:name="_Toc66359156"/>
      <w:bookmarkStart w:id="244" w:name="_Toc66359242"/>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1460F95" w14:textId="77777777" w:rsidR="005D7DAD" w:rsidRPr="00A30716" w:rsidRDefault="005D7DAD"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07D0AD09" w14:textId="77777777" w:rsidR="00271274" w:rsidRPr="00EB5501" w:rsidRDefault="00271274" w:rsidP="00271274"/>
    <w:tbl>
      <w:tblPr>
        <w:tblStyle w:val="TableGrid"/>
        <w:tblW w:w="10235" w:type="dxa"/>
        <w:tblInd w:w="-34" w:type="dxa"/>
        <w:tblLayout w:type="fixed"/>
        <w:tblLook w:val="0000" w:firstRow="0" w:lastRow="0" w:firstColumn="0" w:lastColumn="0" w:noHBand="0" w:noVBand="0"/>
      </w:tblPr>
      <w:tblGrid>
        <w:gridCol w:w="1019"/>
        <w:gridCol w:w="720"/>
        <w:gridCol w:w="1260"/>
        <w:gridCol w:w="5648"/>
        <w:gridCol w:w="1588"/>
      </w:tblGrid>
      <w:tr w:rsidR="00271274" w:rsidRPr="009B6E74" w14:paraId="55DA38FA" w14:textId="77777777" w:rsidTr="00DB1DEF">
        <w:trPr>
          <w:hidden/>
        </w:trPr>
        <w:tc>
          <w:tcPr>
            <w:tcW w:w="1019" w:type="dxa"/>
            <w:shd w:val="clear" w:color="auto" w:fill="D9D9D9" w:themeFill="background1" w:themeFillShade="D9"/>
          </w:tcPr>
          <w:p w14:paraId="6B8AE6F1" w14:textId="77777777" w:rsidR="00271274" w:rsidRPr="009B6E74" w:rsidRDefault="00271274" w:rsidP="006A29E0">
            <w:pPr>
              <w:pStyle w:val="Caption"/>
              <w:rPr>
                <w:vanish/>
                <w:lang w:val="en-GB"/>
              </w:rPr>
            </w:pPr>
            <w:r w:rsidRPr="009B6E74">
              <w:rPr>
                <w:vanish/>
                <w:lang w:val="en-GB"/>
              </w:rPr>
              <w:t>Version</w:t>
            </w:r>
          </w:p>
        </w:tc>
        <w:tc>
          <w:tcPr>
            <w:tcW w:w="720" w:type="dxa"/>
            <w:shd w:val="clear" w:color="auto" w:fill="D9D9D9" w:themeFill="background1" w:themeFillShade="D9"/>
          </w:tcPr>
          <w:p w14:paraId="4ACA9FFD" w14:textId="77777777" w:rsidR="00271274" w:rsidRPr="009B6E74" w:rsidRDefault="00271274" w:rsidP="006A29E0">
            <w:pPr>
              <w:pStyle w:val="Caption"/>
              <w:rPr>
                <w:vanish/>
                <w:lang w:val="en-GB"/>
              </w:rPr>
            </w:pPr>
            <w:r w:rsidRPr="009B6E74">
              <w:rPr>
                <w:vanish/>
                <w:lang w:val="en-GB"/>
              </w:rPr>
              <w:t>Rev.</w:t>
            </w:r>
          </w:p>
          <w:p w14:paraId="5A68913D" w14:textId="77777777" w:rsidR="00271274" w:rsidRPr="009B6E74" w:rsidRDefault="00271274" w:rsidP="006A29E0">
            <w:pPr>
              <w:jc w:val="center"/>
              <w:rPr>
                <w:vanish/>
              </w:rPr>
            </w:pPr>
          </w:p>
        </w:tc>
        <w:tc>
          <w:tcPr>
            <w:tcW w:w="1260" w:type="dxa"/>
            <w:shd w:val="clear" w:color="auto" w:fill="D9D9D9" w:themeFill="background1" w:themeFillShade="D9"/>
          </w:tcPr>
          <w:p w14:paraId="7898B350" w14:textId="77777777" w:rsidR="00271274" w:rsidRPr="009B6E74" w:rsidRDefault="00271274" w:rsidP="006A29E0">
            <w:pPr>
              <w:pStyle w:val="Caption"/>
              <w:rPr>
                <w:vanish/>
                <w:lang w:val="en-GB"/>
              </w:rPr>
            </w:pPr>
            <w:r w:rsidRPr="009B6E74">
              <w:rPr>
                <w:vanish/>
                <w:lang w:val="en-GB"/>
              </w:rPr>
              <w:t>Date</w:t>
            </w:r>
          </w:p>
        </w:tc>
        <w:tc>
          <w:tcPr>
            <w:tcW w:w="5648" w:type="dxa"/>
            <w:shd w:val="clear" w:color="auto" w:fill="D9D9D9" w:themeFill="background1" w:themeFillShade="D9"/>
          </w:tcPr>
          <w:p w14:paraId="15240252" w14:textId="77777777" w:rsidR="00271274" w:rsidRPr="009B6E74" w:rsidRDefault="00271274" w:rsidP="006A29E0">
            <w:pPr>
              <w:pStyle w:val="Caption"/>
              <w:rPr>
                <w:vanish/>
                <w:lang w:val="en-GB"/>
              </w:rPr>
            </w:pPr>
            <w:r w:rsidRPr="009B6E74">
              <w:rPr>
                <w:vanish/>
                <w:lang w:val="en-GB"/>
              </w:rPr>
              <w:t>Description</w:t>
            </w:r>
          </w:p>
        </w:tc>
        <w:tc>
          <w:tcPr>
            <w:tcW w:w="1588" w:type="dxa"/>
            <w:shd w:val="clear" w:color="auto" w:fill="D9D9D9" w:themeFill="background1" w:themeFillShade="D9"/>
          </w:tcPr>
          <w:p w14:paraId="2179B9D1" w14:textId="77777777" w:rsidR="00271274" w:rsidRPr="009B6E74" w:rsidRDefault="00271274" w:rsidP="006A29E0">
            <w:pPr>
              <w:pStyle w:val="Caption"/>
              <w:rPr>
                <w:vanish/>
                <w:lang w:val="en-GB"/>
              </w:rPr>
            </w:pPr>
            <w:r w:rsidRPr="009B6E74">
              <w:rPr>
                <w:vanish/>
                <w:lang w:val="en-GB"/>
              </w:rPr>
              <w:t>Responsible</w:t>
            </w:r>
          </w:p>
        </w:tc>
      </w:tr>
      <w:tr w:rsidR="00271274" w:rsidRPr="009B6E74" w14:paraId="268F295F" w14:textId="77777777" w:rsidTr="00DB1DEF">
        <w:trPr>
          <w:hidden/>
        </w:trPr>
        <w:tc>
          <w:tcPr>
            <w:tcW w:w="1019" w:type="dxa"/>
          </w:tcPr>
          <w:p w14:paraId="2FC8B58C" w14:textId="77777777" w:rsidR="00271274" w:rsidRDefault="00437F90" w:rsidP="00437F90">
            <w:pPr>
              <w:jc w:val="center"/>
              <w:rPr>
                <w:i/>
                <w:snapToGrid w:val="0"/>
                <w:vanish/>
              </w:rPr>
            </w:pPr>
            <w:r>
              <w:rPr>
                <w:i/>
                <w:snapToGrid w:val="0"/>
                <w:vanish/>
              </w:rPr>
              <w:t>1</w:t>
            </w:r>
          </w:p>
        </w:tc>
        <w:tc>
          <w:tcPr>
            <w:tcW w:w="720" w:type="dxa"/>
          </w:tcPr>
          <w:p w14:paraId="41E996D3" w14:textId="77777777" w:rsidR="00271274" w:rsidRDefault="00271274" w:rsidP="006A29E0">
            <w:pPr>
              <w:jc w:val="center"/>
              <w:rPr>
                <w:i/>
                <w:snapToGrid w:val="0"/>
                <w:vanish/>
              </w:rPr>
            </w:pPr>
            <w:r>
              <w:rPr>
                <w:i/>
                <w:snapToGrid w:val="0"/>
                <w:vanish/>
              </w:rPr>
              <w:t>0</w:t>
            </w:r>
          </w:p>
        </w:tc>
        <w:tc>
          <w:tcPr>
            <w:tcW w:w="1260" w:type="dxa"/>
          </w:tcPr>
          <w:p w14:paraId="394BE3C3" w14:textId="77777777" w:rsidR="00271274" w:rsidRPr="009B6E74" w:rsidRDefault="00271274" w:rsidP="00437F90">
            <w:pPr>
              <w:jc w:val="center"/>
              <w:rPr>
                <w:i/>
                <w:snapToGrid w:val="0"/>
                <w:vanish/>
              </w:rPr>
            </w:pPr>
            <w:r>
              <w:rPr>
                <w:i/>
                <w:snapToGrid w:val="0"/>
                <w:vanish/>
              </w:rPr>
              <w:t>201</w:t>
            </w:r>
            <w:r w:rsidR="00437F90">
              <w:rPr>
                <w:i/>
                <w:snapToGrid w:val="0"/>
                <w:vanish/>
              </w:rPr>
              <w:t>6</w:t>
            </w:r>
            <w:r>
              <w:rPr>
                <w:i/>
                <w:snapToGrid w:val="0"/>
                <w:vanish/>
              </w:rPr>
              <w:t>-0</w:t>
            </w:r>
            <w:r w:rsidR="00437F90">
              <w:rPr>
                <w:i/>
                <w:snapToGrid w:val="0"/>
                <w:vanish/>
              </w:rPr>
              <w:t>2</w:t>
            </w:r>
            <w:r w:rsidRPr="009B6E74">
              <w:rPr>
                <w:i/>
                <w:snapToGrid w:val="0"/>
                <w:vanish/>
              </w:rPr>
              <w:t>-</w:t>
            </w:r>
            <w:r w:rsidR="00437F90">
              <w:rPr>
                <w:i/>
                <w:snapToGrid w:val="0"/>
                <w:vanish/>
              </w:rPr>
              <w:t>26</w:t>
            </w:r>
          </w:p>
        </w:tc>
        <w:tc>
          <w:tcPr>
            <w:tcW w:w="5648" w:type="dxa"/>
          </w:tcPr>
          <w:p w14:paraId="2F6D71C7" w14:textId="575D45D4" w:rsidR="00271274" w:rsidRPr="00FD6BF7" w:rsidRDefault="00437F90" w:rsidP="00AA1199">
            <w:pPr>
              <w:pStyle w:val="Header"/>
              <w:rPr>
                <w:rFonts w:cs="Arial"/>
                <w:i/>
                <w:snapToGrid w:val="0"/>
                <w:vanish/>
              </w:rPr>
            </w:pPr>
            <w:r>
              <w:rPr>
                <w:rFonts w:cs="Arial"/>
                <w:i/>
                <w:snapToGrid w:val="0"/>
                <w:vanish/>
              </w:rPr>
              <w:t>Initial version</w:t>
            </w:r>
            <w:r w:rsidR="001B61AA">
              <w:rPr>
                <w:rFonts w:cs="Arial"/>
                <w:i/>
                <w:snapToGrid w:val="0"/>
                <w:vanish/>
              </w:rPr>
              <w:t>, derived fro</w:t>
            </w:r>
            <w:r w:rsidR="00AA1199">
              <w:rPr>
                <w:rFonts w:cs="Arial"/>
                <w:i/>
                <w:snapToGrid w:val="0"/>
                <w:vanish/>
              </w:rPr>
              <w:t>m FDS</w:t>
            </w:r>
          </w:p>
        </w:tc>
        <w:tc>
          <w:tcPr>
            <w:tcW w:w="1588" w:type="dxa"/>
          </w:tcPr>
          <w:p w14:paraId="14B2B324" w14:textId="77777777" w:rsidR="00271274" w:rsidRDefault="00437F90" w:rsidP="006A29E0">
            <w:pPr>
              <w:rPr>
                <w:i/>
                <w:snapToGrid w:val="0"/>
                <w:vanish/>
              </w:rPr>
            </w:pPr>
            <w:r>
              <w:rPr>
                <w:i/>
                <w:snapToGrid w:val="0"/>
                <w:vanish/>
              </w:rPr>
              <w:t>Jbaden1</w:t>
            </w:r>
          </w:p>
        </w:tc>
      </w:tr>
      <w:tr w:rsidR="00AA1199" w:rsidRPr="009B6E74" w14:paraId="41D4D159" w14:textId="77777777" w:rsidTr="00DB1DEF">
        <w:tblPrEx>
          <w:tblLook w:val="04A0" w:firstRow="1" w:lastRow="0" w:firstColumn="1" w:lastColumn="0" w:noHBand="0" w:noVBand="1"/>
        </w:tblPrEx>
        <w:trPr>
          <w:hidden/>
        </w:trPr>
        <w:tc>
          <w:tcPr>
            <w:tcW w:w="1019" w:type="dxa"/>
          </w:tcPr>
          <w:p w14:paraId="5D32EB51" w14:textId="77777777" w:rsidR="00AA1199" w:rsidRDefault="00AA1199" w:rsidP="006A29E0">
            <w:pPr>
              <w:jc w:val="center"/>
              <w:rPr>
                <w:i/>
                <w:snapToGrid w:val="0"/>
                <w:vanish/>
              </w:rPr>
            </w:pPr>
            <w:r>
              <w:rPr>
                <w:i/>
                <w:snapToGrid w:val="0"/>
                <w:vanish/>
              </w:rPr>
              <w:t>1</w:t>
            </w:r>
          </w:p>
        </w:tc>
        <w:tc>
          <w:tcPr>
            <w:tcW w:w="720" w:type="dxa"/>
          </w:tcPr>
          <w:p w14:paraId="057A590C" w14:textId="77777777" w:rsidR="00AA1199" w:rsidRDefault="00AA1199" w:rsidP="006A29E0">
            <w:pPr>
              <w:jc w:val="center"/>
              <w:rPr>
                <w:i/>
                <w:snapToGrid w:val="0"/>
                <w:vanish/>
              </w:rPr>
            </w:pPr>
            <w:r>
              <w:rPr>
                <w:i/>
                <w:snapToGrid w:val="0"/>
                <w:vanish/>
              </w:rPr>
              <w:t>1</w:t>
            </w:r>
          </w:p>
        </w:tc>
        <w:tc>
          <w:tcPr>
            <w:tcW w:w="1260" w:type="dxa"/>
          </w:tcPr>
          <w:p w14:paraId="41B6D3F0" w14:textId="77777777" w:rsidR="00AA1199" w:rsidRDefault="00AA1199" w:rsidP="006A29E0">
            <w:pPr>
              <w:jc w:val="center"/>
              <w:rPr>
                <w:i/>
                <w:snapToGrid w:val="0"/>
                <w:vanish/>
              </w:rPr>
            </w:pPr>
            <w:r>
              <w:rPr>
                <w:i/>
                <w:snapToGrid w:val="0"/>
                <w:vanish/>
              </w:rPr>
              <w:t>2016-02</w:t>
            </w:r>
            <w:r w:rsidRPr="009B6E74">
              <w:rPr>
                <w:i/>
                <w:snapToGrid w:val="0"/>
                <w:vanish/>
              </w:rPr>
              <w:t>-</w:t>
            </w:r>
            <w:r>
              <w:rPr>
                <w:i/>
                <w:snapToGrid w:val="0"/>
                <w:vanish/>
              </w:rPr>
              <w:t>26</w:t>
            </w:r>
          </w:p>
        </w:tc>
        <w:tc>
          <w:tcPr>
            <w:tcW w:w="5648" w:type="dxa"/>
          </w:tcPr>
          <w:p w14:paraId="1DED68F8" w14:textId="77777777" w:rsidR="00AA1199" w:rsidRPr="000E42BB" w:rsidRDefault="00AA1199" w:rsidP="00AA1199">
            <w:pPr>
              <w:pStyle w:val="Header"/>
              <w:rPr>
                <w:rFonts w:cs="Arial"/>
                <w:i/>
                <w:snapToGrid w:val="0"/>
                <w:vanish/>
              </w:rPr>
            </w:pPr>
            <w:r>
              <w:rPr>
                <w:rFonts w:cs="Arial"/>
                <w:i/>
                <w:snapToGrid w:val="0"/>
                <w:vanish/>
              </w:rPr>
              <w:t xml:space="preserve">Word </w:t>
            </w:r>
            <w:r w:rsidRPr="00AA1199">
              <w:rPr>
                <w:rFonts w:cs="Arial"/>
                <w:i/>
                <w:snapToGrid w:val="0"/>
                <w:vanish/>
              </w:rPr>
              <w:t>properties corrected</w:t>
            </w:r>
          </w:p>
        </w:tc>
        <w:tc>
          <w:tcPr>
            <w:tcW w:w="1588" w:type="dxa"/>
          </w:tcPr>
          <w:p w14:paraId="37E0B036" w14:textId="77777777" w:rsidR="00AA1199" w:rsidRDefault="00AA1199" w:rsidP="006A29E0">
            <w:pPr>
              <w:rPr>
                <w:i/>
                <w:snapToGrid w:val="0"/>
                <w:vanish/>
              </w:rPr>
            </w:pPr>
            <w:r>
              <w:rPr>
                <w:i/>
                <w:snapToGrid w:val="0"/>
                <w:vanish/>
              </w:rPr>
              <w:t>Jbaden1</w:t>
            </w:r>
          </w:p>
        </w:tc>
      </w:tr>
      <w:tr w:rsidR="0073379E" w:rsidRPr="009B6E74" w14:paraId="1027BB77" w14:textId="77777777" w:rsidTr="00DB1DEF">
        <w:tblPrEx>
          <w:tblLook w:val="04A0" w:firstRow="1" w:lastRow="0" w:firstColumn="1" w:lastColumn="0" w:noHBand="0" w:noVBand="1"/>
        </w:tblPrEx>
        <w:trPr>
          <w:hidden/>
        </w:trPr>
        <w:tc>
          <w:tcPr>
            <w:tcW w:w="1019" w:type="dxa"/>
          </w:tcPr>
          <w:p w14:paraId="1C7012FC" w14:textId="77777777" w:rsidR="0073379E" w:rsidRDefault="0073379E" w:rsidP="00287EB8">
            <w:pPr>
              <w:jc w:val="center"/>
              <w:rPr>
                <w:i/>
                <w:snapToGrid w:val="0"/>
                <w:vanish/>
              </w:rPr>
            </w:pPr>
            <w:r>
              <w:rPr>
                <w:i/>
                <w:snapToGrid w:val="0"/>
                <w:vanish/>
              </w:rPr>
              <w:t>1</w:t>
            </w:r>
          </w:p>
        </w:tc>
        <w:tc>
          <w:tcPr>
            <w:tcW w:w="720" w:type="dxa"/>
          </w:tcPr>
          <w:p w14:paraId="1295043F" w14:textId="77777777" w:rsidR="0073379E" w:rsidRDefault="0073379E" w:rsidP="00287EB8">
            <w:pPr>
              <w:jc w:val="center"/>
              <w:rPr>
                <w:i/>
                <w:snapToGrid w:val="0"/>
                <w:vanish/>
              </w:rPr>
            </w:pPr>
            <w:r>
              <w:rPr>
                <w:i/>
                <w:snapToGrid w:val="0"/>
                <w:vanish/>
              </w:rPr>
              <w:t>2</w:t>
            </w:r>
          </w:p>
        </w:tc>
        <w:tc>
          <w:tcPr>
            <w:tcW w:w="1260" w:type="dxa"/>
          </w:tcPr>
          <w:p w14:paraId="79D0AF4A" w14:textId="77777777" w:rsidR="0073379E" w:rsidRDefault="0073379E" w:rsidP="00287EB8">
            <w:pPr>
              <w:jc w:val="center"/>
              <w:rPr>
                <w:i/>
                <w:snapToGrid w:val="0"/>
                <w:vanish/>
              </w:rPr>
            </w:pPr>
            <w:r>
              <w:rPr>
                <w:i/>
                <w:snapToGrid w:val="0"/>
                <w:vanish/>
              </w:rPr>
              <w:t>2016-03</w:t>
            </w:r>
            <w:r w:rsidRPr="009B6E74">
              <w:rPr>
                <w:i/>
                <w:snapToGrid w:val="0"/>
                <w:vanish/>
              </w:rPr>
              <w:t>-</w:t>
            </w:r>
            <w:r>
              <w:rPr>
                <w:i/>
                <w:snapToGrid w:val="0"/>
                <w:vanish/>
              </w:rPr>
              <w:t>10</w:t>
            </w:r>
          </w:p>
        </w:tc>
        <w:tc>
          <w:tcPr>
            <w:tcW w:w="5648" w:type="dxa"/>
          </w:tcPr>
          <w:p w14:paraId="55E191E2" w14:textId="514067A6" w:rsidR="0073379E" w:rsidRDefault="0073379E" w:rsidP="00287EB8">
            <w:pPr>
              <w:pStyle w:val="Header"/>
              <w:rPr>
                <w:rFonts w:cs="Arial"/>
                <w:i/>
                <w:snapToGrid w:val="0"/>
                <w:vanish/>
              </w:rPr>
            </w:pPr>
            <w:r>
              <w:rPr>
                <w:rFonts w:cs="Arial"/>
                <w:i/>
                <w:snapToGrid w:val="0"/>
                <w:vanish/>
              </w:rPr>
              <w:t xml:space="preserve">Clean up of </w:t>
            </w:r>
            <w:r w:rsidR="00B06E42">
              <w:rPr>
                <w:rFonts w:cs="Arial"/>
                <w:i/>
                <w:snapToGrid w:val="0"/>
                <w:vanish/>
              </w:rPr>
              <w:t>d</w:t>
            </w:r>
            <w:r>
              <w:rPr>
                <w:rFonts w:cs="Arial"/>
                <w:i/>
                <w:snapToGrid w:val="0"/>
                <w:vanish/>
              </w:rPr>
              <w:t>ocument meta data (Word properties)</w:t>
            </w:r>
          </w:p>
        </w:tc>
        <w:tc>
          <w:tcPr>
            <w:tcW w:w="1588" w:type="dxa"/>
          </w:tcPr>
          <w:p w14:paraId="49A66970" w14:textId="77777777" w:rsidR="0073379E" w:rsidRDefault="0073379E" w:rsidP="00287EB8">
            <w:pPr>
              <w:rPr>
                <w:i/>
                <w:snapToGrid w:val="0"/>
                <w:vanish/>
              </w:rPr>
            </w:pPr>
            <w:r>
              <w:rPr>
                <w:i/>
                <w:snapToGrid w:val="0"/>
                <w:vanish/>
              </w:rPr>
              <w:t>Jbaden1</w:t>
            </w:r>
          </w:p>
        </w:tc>
      </w:tr>
      <w:tr w:rsidR="00AA1199" w:rsidRPr="009B6E74" w14:paraId="7DF75EA4" w14:textId="77777777" w:rsidTr="00DB1DEF">
        <w:tblPrEx>
          <w:tblLook w:val="04A0" w:firstRow="1" w:lastRow="0" w:firstColumn="1" w:lastColumn="0" w:noHBand="0" w:noVBand="1"/>
        </w:tblPrEx>
        <w:trPr>
          <w:hidden/>
        </w:trPr>
        <w:tc>
          <w:tcPr>
            <w:tcW w:w="1019" w:type="dxa"/>
          </w:tcPr>
          <w:p w14:paraId="5F4F8C89" w14:textId="77777777" w:rsidR="00AA1199" w:rsidRDefault="00AA1199" w:rsidP="006A29E0">
            <w:pPr>
              <w:jc w:val="center"/>
              <w:rPr>
                <w:i/>
                <w:snapToGrid w:val="0"/>
                <w:vanish/>
              </w:rPr>
            </w:pPr>
            <w:r>
              <w:rPr>
                <w:i/>
                <w:snapToGrid w:val="0"/>
                <w:vanish/>
              </w:rPr>
              <w:t>1</w:t>
            </w:r>
          </w:p>
        </w:tc>
        <w:tc>
          <w:tcPr>
            <w:tcW w:w="720" w:type="dxa"/>
          </w:tcPr>
          <w:p w14:paraId="09CF487A" w14:textId="77777777" w:rsidR="00AA1199" w:rsidRDefault="0073379E" w:rsidP="006A29E0">
            <w:pPr>
              <w:jc w:val="center"/>
              <w:rPr>
                <w:i/>
                <w:snapToGrid w:val="0"/>
                <w:vanish/>
              </w:rPr>
            </w:pPr>
            <w:r>
              <w:rPr>
                <w:i/>
                <w:snapToGrid w:val="0"/>
                <w:vanish/>
              </w:rPr>
              <w:t>3</w:t>
            </w:r>
          </w:p>
        </w:tc>
        <w:tc>
          <w:tcPr>
            <w:tcW w:w="1260" w:type="dxa"/>
          </w:tcPr>
          <w:p w14:paraId="701C2897" w14:textId="77777777" w:rsidR="00AA1199" w:rsidRDefault="00AA1199" w:rsidP="0073379E">
            <w:pPr>
              <w:jc w:val="center"/>
              <w:rPr>
                <w:i/>
                <w:snapToGrid w:val="0"/>
                <w:vanish/>
              </w:rPr>
            </w:pPr>
            <w:r>
              <w:rPr>
                <w:i/>
                <w:snapToGrid w:val="0"/>
                <w:vanish/>
              </w:rPr>
              <w:t>2016-03</w:t>
            </w:r>
            <w:r w:rsidRPr="009B6E74">
              <w:rPr>
                <w:i/>
                <w:snapToGrid w:val="0"/>
                <w:vanish/>
              </w:rPr>
              <w:t>-</w:t>
            </w:r>
            <w:r w:rsidR="0073379E">
              <w:rPr>
                <w:i/>
                <w:snapToGrid w:val="0"/>
                <w:vanish/>
              </w:rPr>
              <w:t>22</w:t>
            </w:r>
          </w:p>
        </w:tc>
        <w:tc>
          <w:tcPr>
            <w:tcW w:w="5648" w:type="dxa"/>
          </w:tcPr>
          <w:p w14:paraId="034E1282" w14:textId="3ADBC49B" w:rsidR="0073379E" w:rsidRDefault="0073379E" w:rsidP="0061324D">
            <w:pPr>
              <w:pStyle w:val="Header"/>
              <w:numPr>
                <w:ilvl w:val="0"/>
                <w:numId w:val="10"/>
              </w:numPr>
              <w:rPr>
                <w:rFonts w:cs="Arial"/>
                <w:i/>
                <w:snapToGrid w:val="0"/>
                <w:vanish/>
              </w:rPr>
            </w:pPr>
            <w:r>
              <w:rPr>
                <w:rFonts w:cs="Arial"/>
                <w:i/>
                <w:snapToGrid w:val="0"/>
                <w:vanish/>
              </w:rPr>
              <w:t xml:space="preserve">Footer </w:t>
            </w:r>
            <w:r w:rsidR="00B06E42">
              <w:rPr>
                <w:rFonts w:cs="Arial"/>
                <w:i/>
                <w:snapToGrid w:val="0"/>
                <w:vanish/>
              </w:rPr>
              <w:t>formatting</w:t>
            </w:r>
            <w:r>
              <w:rPr>
                <w:rFonts w:cs="Arial"/>
                <w:i/>
                <w:snapToGrid w:val="0"/>
                <w:vanish/>
              </w:rPr>
              <w:t xml:space="preserve"> corrected</w:t>
            </w:r>
            <w:r w:rsidR="0063675F">
              <w:rPr>
                <w:rFonts w:cs="Arial"/>
                <w:i/>
                <w:snapToGrid w:val="0"/>
                <w:vanish/>
              </w:rPr>
              <w:t xml:space="preserve"> (Issue 19)</w:t>
            </w:r>
          </w:p>
          <w:p w14:paraId="6528BD32" w14:textId="77777777" w:rsidR="0073379E" w:rsidRPr="0073379E" w:rsidRDefault="0073379E" w:rsidP="0061324D">
            <w:pPr>
              <w:pStyle w:val="Header"/>
              <w:numPr>
                <w:ilvl w:val="0"/>
                <w:numId w:val="10"/>
              </w:numPr>
              <w:rPr>
                <w:rFonts w:cs="Arial"/>
                <w:i/>
                <w:snapToGrid w:val="0"/>
                <w:vanish/>
              </w:rPr>
            </w:pPr>
            <w:r>
              <w:rPr>
                <w:rFonts w:cs="Arial"/>
                <w:i/>
                <w:snapToGrid w:val="0"/>
                <w:vanish/>
              </w:rPr>
              <w:t>“Constraints” chapter renamed to “Input Requirements”</w:t>
            </w:r>
            <w:r w:rsidR="0063675F">
              <w:rPr>
                <w:rFonts w:cs="Arial"/>
                <w:i/>
                <w:snapToGrid w:val="0"/>
                <w:vanish/>
              </w:rPr>
              <w:t xml:space="preserve"> (Issue 20)</w:t>
            </w:r>
          </w:p>
        </w:tc>
        <w:tc>
          <w:tcPr>
            <w:tcW w:w="1588" w:type="dxa"/>
          </w:tcPr>
          <w:p w14:paraId="66EF1B4E" w14:textId="77777777" w:rsidR="00AA1199" w:rsidRDefault="00AA1199" w:rsidP="006A29E0">
            <w:pPr>
              <w:rPr>
                <w:i/>
                <w:snapToGrid w:val="0"/>
                <w:vanish/>
              </w:rPr>
            </w:pPr>
            <w:r>
              <w:rPr>
                <w:i/>
                <w:snapToGrid w:val="0"/>
                <w:vanish/>
              </w:rPr>
              <w:t>Jbaden1</w:t>
            </w:r>
          </w:p>
        </w:tc>
      </w:tr>
      <w:tr w:rsidR="0083573A" w:rsidRPr="009B6E74" w14:paraId="415BF049" w14:textId="77777777" w:rsidTr="00DB1DEF">
        <w:tblPrEx>
          <w:tblLook w:val="04A0" w:firstRow="1" w:lastRow="0" w:firstColumn="1" w:lastColumn="0" w:noHBand="0" w:noVBand="1"/>
        </w:tblPrEx>
        <w:trPr>
          <w:hidden/>
        </w:trPr>
        <w:tc>
          <w:tcPr>
            <w:tcW w:w="1019" w:type="dxa"/>
          </w:tcPr>
          <w:p w14:paraId="15F6BB95" w14:textId="77777777" w:rsidR="0083573A" w:rsidRDefault="0083573A" w:rsidP="006A29E0">
            <w:pPr>
              <w:jc w:val="center"/>
              <w:rPr>
                <w:i/>
                <w:snapToGrid w:val="0"/>
                <w:vanish/>
              </w:rPr>
            </w:pPr>
            <w:r>
              <w:rPr>
                <w:i/>
                <w:snapToGrid w:val="0"/>
                <w:vanish/>
              </w:rPr>
              <w:t>1</w:t>
            </w:r>
          </w:p>
        </w:tc>
        <w:tc>
          <w:tcPr>
            <w:tcW w:w="720" w:type="dxa"/>
          </w:tcPr>
          <w:p w14:paraId="3586FC4D" w14:textId="77777777" w:rsidR="0083573A" w:rsidRDefault="0083573A" w:rsidP="006A29E0">
            <w:pPr>
              <w:jc w:val="center"/>
              <w:rPr>
                <w:i/>
                <w:snapToGrid w:val="0"/>
                <w:vanish/>
              </w:rPr>
            </w:pPr>
            <w:r>
              <w:rPr>
                <w:i/>
                <w:snapToGrid w:val="0"/>
                <w:vanish/>
              </w:rPr>
              <w:t>4</w:t>
            </w:r>
          </w:p>
        </w:tc>
        <w:tc>
          <w:tcPr>
            <w:tcW w:w="1260" w:type="dxa"/>
          </w:tcPr>
          <w:p w14:paraId="1689E028" w14:textId="77777777" w:rsidR="0083573A" w:rsidRDefault="0083573A" w:rsidP="0083573A">
            <w:pPr>
              <w:jc w:val="center"/>
              <w:rPr>
                <w:i/>
                <w:snapToGrid w:val="0"/>
                <w:vanish/>
              </w:rPr>
            </w:pPr>
            <w:r>
              <w:rPr>
                <w:i/>
                <w:snapToGrid w:val="0"/>
                <w:vanish/>
              </w:rPr>
              <w:t>2016-04</w:t>
            </w:r>
            <w:r w:rsidRPr="009B6E74">
              <w:rPr>
                <w:i/>
                <w:snapToGrid w:val="0"/>
                <w:vanish/>
              </w:rPr>
              <w:t>-</w:t>
            </w:r>
            <w:r>
              <w:rPr>
                <w:i/>
                <w:snapToGrid w:val="0"/>
                <w:vanish/>
              </w:rPr>
              <w:t>20</w:t>
            </w:r>
          </w:p>
        </w:tc>
        <w:tc>
          <w:tcPr>
            <w:tcW w:w="5648" w:type="dxa"/>
          </w:tcPr>
          <w:p w14:paraId="42690B43" w14:textId="77777777" w:rsidR="0083573A" w:rsidRDefault="0083573A" w:rsidP="0061324D">
            <w:pPr>
              <w:pStyle w:val="Header"/>
              <w:numPr>
                <w:ilvl w:val="0"/>
                <w:numId w:val="10"/>
              </w:numPr>
              <w:rPr>
                <w:rFonts w:cs="Arial"/>
                <w:i/>
                <w:snapToGrid w:val="0"/>
                <w:vanish/>
              </w:rPr>
            </w:pPr>
            <w:r>
              <w:rPr>
                <w:rFonts w:cs="Arial"/>
                <w:i/>
                <w:snapToGrid w:val="0"/>
                <w:vanish/>
              </w:rPr>
              <w:t>Broken Wiki links repaired</w:t>
            </w:r>
          </w:p>
        </w:tc>
        <w:tc>
          <w:tcPr>
            <w:tcW w:w="1588" w:type="dxa"/>
          </w:tcPr>
          <w:p w14:paraId="52E1F409" w14:textId="77777777" w:rsidR="0083573A" w:rsidRDefault="0083573A" w:rsidP="006A29E0">
            <w:pPr>
              <w:rPr>
                <w:i/>
                <w:snapToGrid w:val="0"/>
                <w:vanish/>
              </w:rPr>
            </w:pPr>
            <w:r>
              <w:rPr>
                <w:i/>
                <w:snapToGrid w:val="0"/>
                <w:vanish/>
              </w:rPr>
              <w:t>Jbaden1</w:t>
            </w:r>
          </w:p>
        </w:tc>
      </w:tr>
      <w:tr w:rsidR="00771D5B" w:rsidRPr="009B6E74" w14:paraId="7A741D3D" w14:textId="77777777" w:rsidTr="00DB1DEF">
        <w:tblPrEx>
          <w:tblLook w:val="04A0" w:firstRow="1" w:lastRow="0" w:firstColumn="1" w:lastColumn="0" w:noHBand="0" w:noVBand="1"/>
        </w:tblPrEx>
        <w:trPr>
          <w:hidden/>
        </w:trPr>
        <w:tc>
          <w:tcPr>
            <w:tcW w:w="1019" w:type="dxa"/>
          </w:tcPr>
          <w:p w14:paraId="7F1DF363" w14:textId="77777777" w:rsidR="00771D5B" w:rsidRDefault="00771D5B" w:rsidP="006A29E0">
            <w:pPr>
              <w:jc w:val="center"/>
              <w:rPr>
                <w:i/>
                <w:snapToGrid w:val="0"/>
                <w:vanish/>
              </w:rPr>
            </w:pPr>
            <w:r>
              <w:rPr>
                <w:i/>
                <w:snapToGrid w:val="0"/>
                <w:vanish/>
              </w:rPr>
              <w:t>2</w:t>
            </w:r>
          </w:p>
        </w:tc>
        <w:tc>
          <w:tcPr>
            <w:tcW w:w="720" w:type="dxa"/>
          </w:tcPr>
          <w:p w14:paraId="3B0F191F" w14:textId="77777777" w:rsidR="00771D5B" w:rsidRDefault="00EE2BD0" w:rsidP="006A29E0">
            <w:pPr>
              <w:jc w:val="center"/>
              <w:rPr>
                <w:i/>
                <w:snapToGrid w:val="0"/>
                <w:vanish/>
              </w:rPr>
            </w:pPr>
            <w:r>
              <w:rPr>
                <w:i/>
                <w:snapToGrid w:val="0"/>
                <w:vanish/>
              </w:rPr>
              <w:t>0</w:t>
            </w:r>
          </w:p>
        </w:tc>
        <w:tc>
          <w:tcPr>
            <w:tcW w:w="1260" w:type="dxa"/>
          </w:tcPr>
          <w:p w14:paraId="4D43935A" w14:textId="77777777" w:rsidR="00771D5B" w:rsidRDefault="00771D5B" w:rsidP="00771D5B">
            <w:pPr>
              <w:jc w:val="center"/>
              <w:rPr>
                <w:i/>
                <w:snapToGrid w:val="0"/>
                <w:vanish/>
              </w:rPr>
            </w:pPr>
            <w:r>
              <w:rPr>
                <w:i/>
                <w:snapToGrid w:val="0"/>
                <w:vanish/>
              </w:rPr>
              <w:t>2016-06</w:t>
            </w:r>
            <w:r w:rsidRPr="009B6E74">
              <w:rPr>
                <w:i/>
                <w:snapToGrid w:val="0"/>
                <w:vanish/>
              </w:rPr>
              <w:t>-</w:t>
            </w:r>
            <w:r>
              <w:rPr>
                <w:i/>
                <w:snapToGrid w:val="0"/>
                <w:vanish/>
              </w:rPr>
              <w:t>10</w:t>
            </w:r>
          </w:p>
        </w:tc>
        <w:tc>
          <w:tcPr>
            <w:tcW w:w="5648" w:type="dxa"/>
          </w:tcPr>
          <w:p w14:paraId="3478BC69" w14:textId="77777777" w:rsidR="00771D5B" w:rsidRDefault="00771D5B" w:rsidP="0061324D">
            <w:pPr>
              <w:pStyle w:val="Header"/>
              <w:numPr>
                <w:ilvl w:val="0"/>
                <w:numId w:val="10"/>
              </w:numPr>
              <w:rPr>
                <w:rFonts w:cs="Arial"/>
                <w:i/>
                <w:snapToGrid w:val="0"/>
                <w:vanish/>
              </w:rPr>
            </w:pPr>
            <w:r>
              <w:rPr>
                <w:rFonts w:cs="Arial"/>
                <w:i/>
                <w:snapToGrid w:val="0"/>
                <w:vanish/>
              </w:rPr>
              <w:t>Document metadata adapted. Prepared for new macros</w:t>
            </w:r>
          </w:p>
          <w:p w14:paraId="16E0E462" w14:textId="77777777" w:rsidR="00771D5B" w:rsidRDefault="00771D5B" w:rsidP="0061324D">
            <w:pPr>
              <w:pStyle w:val="Header"/>
              <w:numPr>
                <w:ilvl w:val="0"/>
                <w:numId w:val="10"/>
              </w:numPr>
              <w:rPr>
                <w:rFonts w:cs="Arial"/>
                <w:i/>
                <w:snapToGrid w:val="0"/>
                <w:vanish/>
              </w:rPr>
            </w:pPr>
            <w:r>
              <w:rPr>
                <w:rFonts w:cs="Arial"/>
                <w:i/>
                <w:snapToGrid w:val="0"/>
                <w:vanish/>
              </w:rPr>
              <w:t>DTC table removed</w:t>
            </w:r>
          </w:p>
          <w:p w14:paraId="4CA64E14" w14:textId="77777777" w:rsidR="00EE2BD0" w:rsidRDefault="00EE2BD0" w:rsidP="0061324D">
            <w:pPr>
              <w:pStyle w:val="Header"/>
              <w:numPr>
                <w:ilvl w:val="0"/>
                <w:numId w:val="10"/>
              </w:numPr>
              <w:rPr>
                <w:rFonts w:cs="Arial"/>
                <w:i/>
                <w:snapToGrid w:val="0"/>
                <w:vanish/>
              </w:rPr>
            </w:pPr>
            <w:r>
              <w:rPr>
                <w:rFonts w:cs="Arial"/>
                <w:i/>
                <w:snapToGrid w:val="0"/>
                <w:vanish/>
              </w:rPr>
              <w:t>HMI function added as a chapter (details still to be refined)</w:t>
            </w:r>
          </w:p>
          <w:p w14:paraId="230E443D" w14:textId="77777777" w:rsidR="0039113D" w:rsidRDefault="0039113D" w:rsidP="0061324D">
            <w:pPr>
              <w:pStyle w:val="Header"/>
              <w:numPr>
                <w:ilvl w:val="0"/>
                <w:numId w:val="10"/>
              </w:numPr>
              <w:rPr>
                <w:rFonts w:cs="Arial"/>
                <w:i/>
                <w:snapToGrid w:val="0"/>
                <w:vanish/>
              </w:rPr>
            </w:pPr>
            <w:r>
              <w:rPr>
                <w:rFonts w:cs="Arial"/>
                <w:i/>
                <w:snapToGrid w:val="0"/>
                <w:vanish/>
              </w:rPr>
              <w:t>Signal / Parameter IDs column deleted interface tables</w:t>
            </w:r>
          </w:p>
        </w:tc>
        <w:tc>
          <w:tcPr>
            <w:tcW w:w="1588" w:type="dxa"/>
          </w:tcPr>
          <w:p w14:paraId="755C8C02" w14:textId="77777777" w:rsidR="00771D5B" w:rsidRDefault="00771D5B" w:rsidP="006A29E0">
            <w:pPr>
              <w:rPr>
                <w:i/>
                <w:snapToGrid w:val="0"/>
                <w:vanish/>
              </w:rPr>
            </w:pPr>
            <w:r>
              <w:rPr>
                <w:i/>
                <w:snapToGrid w:val="0"/>
                <w:vanish/>
              </w:rPr>
              <w:t>Jbaden1</w:t>
            </w:r>
          </w:p>
        </w:tc>
      </w:tr>
      <w:tr w:rsidR="00245F20" w:rsidRPr="009B6E74" w14:paraId="216073C5" w14:textId="77777777" w:rsidTr="00DB1DEF">
        <w:tblPrEx>
          <w:tblLook w:val="04A0" w:firstRow="1" w:lastRow="0" w:firstColumn="1" w:lastColumn="0" w:noHBand="0" w:noVBand="1"/>
        </w:tblPrEx>
        <w:trPr>
          <w:hidden/>
        </w:trPr>
        <w:tc>
          <w:tcPr>
            <w:tcW w:w="1019" w:type="dxa"/>
          </w:tcPr>
          <w:p w14:paraId="53929862" w14:textId="77777777" w:rsidR="00245F20" w:rsidRDefault="00245F20" w:rsidP="006A29E0">
            <w:pPr>
              <w:jc w:val="center"/>
              <w:rPr>
                <w:i/>
                <w:snapToGrid w:val="0"/>
                <w:vanish/>
              </w:rPr>
            </w:pPr>
            <w:r>
              <w:rPr>
                <w:i/>
                <w:snapToGrid w:val="0"/>
                <w:vanish/>
              </w:rPr>
              <w:t>2</w:t>
            </w:r>
          </w:p>
        </w:tc>
        <w:tc>
          <w:tcPr>
            <w:tcW w:w="720" w:type="dxa"/>
          </w:tcPr>
          <w:p w14:paraId="39ECBEBE" w14:textId="77777777" w:rsidR="00245F20" w:rsidRDefault="00245F20" w:rsidP="006A29E0">
            <w:pPr>
              <w:jc w:val="center"/>
              <w:rPr>
                <w:i/>
                <w:snapToGrid w:val="0"/>
                <w:vanish/>
              </w:rPr>
            </w:pPr>
            <w:r>
              <w:rPr>
                <w:i/>
                <w:snapToGrid w:val="0"/>
                <w:vanish/>
              </w:rPr>
              <w:t>1</w:t>
            </w:r>
          </w:p>
        </w:tc>
        <w:tc>
          <w:tcPr>
            <w:tcW w:w="1260" w:type="dxa"/>
          </w:tcPr>
          <w:p w14:paraId="4A5E6261" w14:textId="77777777" w:rsidR="00245F20" w:rsidRDefault="00245F20" w:rsidP="00484DFA">
            <w:pPr>
              <w:jc w:val="center"/>
              <w:rPr>
                <w:i/>
                <w:snapToGrid w:val="0"/>
                <w:vanish/>
              </w:rPr>
            </w:pPr>
            <w:r>
              <w:rPr>
                <w:i/>
                <w:snapToGrid w:val="0"/>
                <w:vanish/>
              </w:rPr>
              <w:t>2016-07</w:t>
            </w:r>
            <w:r w:rsidRPr="009B6E74">
              <w:rPr>
                <w:i/>
                <w:snapToGrid w:val="0"/>
                <w:vanish/>
              </w:rPr>
              <w:t>-</w:t>
            </w:r>
            <w:r>
              <w:rPr>
                <w:i/>
                <w:snapToGrid w:val="0"/>
                <w:vanish/>
              </w:rPr>
              <w:t>1</w:t>
            </w:r>
            <w:r w:rsidR="00484DFA">
              <w:rPr>
                <w:i/>
                <w:snapToGrid w:val="0"/>
                <w:vanish/>
              </w:rPr>
              <w:t>4</w:t>
            </w:r>
          </w:p>
        </w:tc>
        <w:tc>
          <w:tcPr>
            <w:tcW w:w="5648" w:type="dxa"/>
          </w:tcPr>
          <w:p w14:paraId="21F0F789" w14:textId="77777777" w:rsidR="00245F20" w:rsidRDefault="00245F20" w:rsidP="0061324D">
            <w:pPr>
              <w:pStyle w:val="Header"/>
              <w:numPr>
                <w:ilvl w:val="0"/>
                <w:numId w:val="10"/>
              </w:numPr>
              <w:rPr>
                <w:rFonts w:cs="Arial"/>
                <w:i/>
                <w:snapToGrid w:val="0"/>
                <w:vanish/>
              </w:rPr>
            </w:pPr>
            <w:r>
              <w:rPr>
                <w:rFonts w:cs="Arial"/>
                <w:i/>
                <w:snapToGrid w:val="0"/>
                <w:vanish/>
              </w:rPr>
              <w:t>Converted to SysML diagrams</w:t>
            </w:r>
          </w:p>
          <w:p w14:paraId="34550382" w14:textId="77777777" w:rsidR="00245F20" w:rsidRDefault="00245F20" w:rsidP="0061324D">
            <w:pPr>
              <w:pStyle w:val="Header"/>
              <w:numPr>
                <w:ilvl w:val="0"/>
                <w:numId w:val="10"/>
              </w:numPr>
              <w:rPr>
                <w:rFonts w:cs="Arial"/>
                <w:i/>
                <w:snapToGrid w:val="0"/>
                <w:vanish/>
              </w:rPr>
            </w:pPr>
            <w:r>
              <w:rPr>
                <w:rFonts w:cs="Arial"/>
                <w:i/>
                <w:snapToGrid w:val="0"/>
                <w:vanish/>
              </w:rPr>
              <w:t>HMI section further elaborated</w:t>
            </w:r>
          </w:p>
          <w:p w14:paraId="3C7469AB" w14:textId="77777777" w:rsidR="00C81E21" w:rsidRDefault="00245F20" w:rsidP="0061324D">
            <w:pPr>
              <w:pStyle w:val="Header"/>
              <w:numPr>
                <w:ilvl w:val="0"/>
                <w:numId w:val="10"/>
              </w:numPr>
              <w:rPr>
                <w:rFonts w:cs="Arial"/>
                <w:i/>
                <w:snapToGrid w:val="0"/>
                <w:vanish/>
              </w:rPr>
            </w:pPr>
            <w:r>
              <w:rPr>
                <w:rFonts w:cs="Arial"/>
                <w:i/>
                <w:snapToGrid w:val="0"/>
                <w:vanish/>
              </w:rPr>
              <w:t>Template version added to footer</w:t>
            </w:r>
          </w:p>
          <w:p w14:paraId="59069DFC" w14:textId="77777777" w:rsidR="008235D4" w:rsidRDefault="008235D4" w:rsidP="0061324D">
            <w:pPr>
              <w:pStyle w:val="Header"/>
              <w:numPr>
                <w:ilvl w:val="0"/>
                <w:numId w:val="10"/>
              </w:numPr>
              <w:rPr>
                <w:rFonts w:cs="Arial"/>
                <w:i/>
                <w:snapToGrid w:val="0"/>
                <w:vanish/>
              </w:rPr>
            </w:pPr>
            <w:r>
              <w:rPr>
                <w:rFonts w:cs="Arial"/>
                <w:i/>
                <w:snapToGrid w:val="0"/>
                <w:vanish/>
              </w:rPr>
              <w:t>Dedicated Startup / Shutdown sections removed (only hints added)</w:t>
            </w:r>
          </w:p>
          <w:p w14:paraId="6DE7B6B8" w14:textId="77777777" w:rsidR="00FA08C4" w:rsidRPr="00C81E21" w:rsidRDefault="00484DFA" w:rsidP="0061324D">
            <w:pPr>
              <w:pStyle w:val="Header"/>
              <w:numPr>
                <w:ilvl w:val="0"/>
                <w:numId w:val="10"/>
              </w:numPr>
              <w:rPr>
                <w:rFonts w:cs="Arial"/>
                <w:i/>
                <w:snapToGrid w:val="0"/>
                <w:vanish/>
              </w:rPr>
            </w:pPr>
            <w:r w:rsidRPr="00484DFA">
              <w:rPr>
                <w:rFonts w:cs="Arial"/>
                <w:i/>
                <w:snapToGrid w:val="0"/>
                <w:vanish/>
              </w:rPr>
              <w:t>Data Dictionary reworked</w:t>
            </w:r>
            <w:r w:rsidR="00FA08C4">
              <w:rPr>
                <w:rFonts w:cs="Arial"/>
                <w:i/>
                <w:snapToGrid w:val="0"/>
                <w:vanish/>
              </w:rPr>
              <w:t xml:space="preserve"> and Signal / Parameter IDs column re-introduced</w:t>
            </w:r>
          </w:p>
        </w:tc>
        <w:tc>
          <w:tcPr>
            <w:tcW w:w="1588" w:type="dxa"/>
          </w:tcPr>
          <w:p w14:paraId="6D599971" w14:textId="77777777" w:rsidR="00245F20" w:rsidRDefault="00245F20" w:rsidP="006A29E0">
            <w:pPr>
              <w:rPr>
                <w:i/>
                <w:snapToGrid w:val="0"/>
                <w:vanish/>
              </w:rPr>
            </w:pPr>
            <w:r>
              <w:rPr>
                <w:i/>
                <w:snapToGrid w:val="0"/>
                <w:vanish/>
              </w:rPr>
              <w:t>Jbaden1</w:t>
            </w:r>
          </w:p>
        </w:tc>
      </w:tr>
      <w:tr w:rsidR="008147F0" w:rsidRPr="009B6E74" w14:paraId="4C514D69" w14:textId="77777777" w:rsidTr="00DB1DEF">
        <w:tblPrEx>
          <w:tblLook w:val="04A0" w:firstRow="1" w:lastRow="0" w:firstColumn="1" w:lastColumn="0" w:noHBand="0" w:noVBand="1"/>
        </w:tblPrEx>
        <w:trPr>
          <w:hidden/>
        </w:trPr>
        <w:tc>
          <w:tcPr>
            <w:tcW w:w="1019" w:type="dxa"/>
          </w:tcPr>
          <w:p w14:paraId="0C461FD1" w14:textId="77777777" w:rsidR="008147F0" w:rsidRDefault="008147F0" w:rsidP="006A29E0">
            <w:pPr>
              <w:jc w:val="center"/>
              <w:rPr>
                <w:i/>
                <w:snapToGrid w:val="0"/>
                <w:vanish/>
              </w:rPr>
            </w:pPr>
            <w:r>
              <w:rPr>
                <w:i/>
                <w:snapToGrid w:val="0"/>
                <w:vanish/>
              </w:rPr>
              <w:t>2</w:t>
            </w:r>
          </w:p>
        </w:tc>
        <w:tc>
          <w:tcPr>
            <w:tcW w:w="720" w:type="dxa"/>
          </w:tcPr>
          <w:p w14:paraId="793F40D5" w14:textId="77777777" w:rsidR="008147F0" w:rsidRDefault="008147F0" w:rsidP="006A29E0">
            <w:pPr>
              <w:jc w:val="center"/>
              <w:rPr>
                <w:i/>
                <w:snapToGrid w:val="0"/>
                <w:vanish/>
              </w:rPr>
            </w:pPr>
            <w:r>
              <w:rPr>
                <w:i/>
                <w:snapToGrid w:val="0"/>
                <w:vanish/>
              </w:rPr>
              <w:t>2</w:t>
            </w:r>
          </w:p>
        </w:tc>
        <w:tc>
          <w:tcPr>
            <w:tcW w:w="1260" w:type="dxa"/>
          </w:tcPr>
          <w:p w14:paraId="0AA71628" w14:textId="77777777" w:rsidR="008147F0" w:rsidRDefault="008147F0" w:rsidP="008147F0">
            <w:pPr>
              <w:jc w:val="center"/>
              <w:rPr>
                <w:i/>
                <w:snapToGrid w:val="0"/>
                <w:vanish/>
              </w:rPr>
            </w:pPr>
            <w:r>
              <w:rPr>
                <w:i/>
                <w:snapToGrid w:val="0"/>
                <w:vanish/>
              </w:rPr>
              <w:t>2016-12</w:t>
            </w:r>
            <w:r w:rsidRPr="009B6E74">
              <w:rPr>
                <w:i/>
                <w:snapToGrid w:val="0"/>
                <w:vanish/>
              </w:rPr>
              <w:t>-</w:t>
            </w:r>
            <w:r>
              <w:rPr>
                <w:i/>
                <w:snapToGrid w:val="0"/>
                <w:vanish/>
              </w:rPr>
              <w:t>07</w:t>
            </w:r>
          </w:p>
        </w:tc>
        <w:tc>
          <w:tcPr>
            <w:tcW w:w="5648" w:type="dxa"/>
          </w:tcPr>
          <w:p w14:paraId="4709A9DD" w14:textId="77777777" w:rsidR="008147F0" w:rsidRDefault="008147F0" w:rsidP="0061324D">
            <w:pPr>
              <w:pStyle w:val="Header"/>
              <w:numPr>
                <w:ilvl w:val="0"/>
                <w:numId w:val="10"/>
              </w:numPr>
              <w:rPr>
                <w:rFonts w:cs="Arial"/>
                <w:i/>
                <w:snapToGrid w:val="0"/>
                <w:vanish/>
              </w:rPr>
            </w:pPr>
            <w:r>
              <w:rPr>
                <w:rFonts w:cs="Arial"/>
                <w:i/>
                <w:snapToGrid w:val="0"/>
                <w:vanish/>
              </w:rPr>
              <w:t>Minor formatting changes</w:t>
            </w:r>
          </w:p>
        </w:tc>
        <w:tc>
          <w:tcPr>
            <w:tcW w:w="1588" w:type="dxa"/>
          </w:tcPr>
          <w:p w14:paraId="58C65900" w14:textId="77777777" w:rsidR="008147F0" w:rsidRDefault="008147F0" w:rsidP="006A29E0">
            <w:pPr>
              <w:rPr>
                <w:i/>
                <w:snapToGrid w:val="0"/>
                <w:vanish/>
              </w:rPr>
            </w:pPr>
            <w:r>
              <w:rPr>
                <w:i/>
                <w:snapToGrid w:val="0"/>
                <w:vanish/>
              </w:rPr>
              <w:t>Jbaden1</w:t>
            </w:r>
          </w:p>
        </w:tc>
      </w:tr>
      <w:tr w:rsidR="00CB7D4C" w:rsidRPr="009B6E74" w14:paraId="68948A42" w14:textId="77777777" w:rsidTr="00DB1DEF">
        <w:tblPrEx>
          <w:tblLook w:val="04A0" w:firstRow="1" w:lastRow="0" w:firstColumn="1" w:lastColumn="0" w:noHBand="0" w:noVBand="1"/>
        </w:tblPrEx>
        <w:trPr>
          <w:hidden/>
        </w:trPr>
        <w:tc>
          <w:tcPr>
            <w:tcW w:w="1019" w:type="dxa"/>
          </w:tcPr>
          <w:p w14:paraId="66138B03" w14:textId="77777777" w:rsidR="00CB7D4C" w:rsidRDefault="00CB7D4C" w:rsidP="006A29E0">
            <w:pPr>
              <w:jc w:val="center"/>
              <w:rPr>
                <w:i/>
                <w:snapToGrid w:val="0"/>
                <w:vanish/>
              </w:rPr>
            </w:pPr>
            <w:r>
              <w:rPr>
                <w:i/>
                <w:snapToGrid w:val="0"/>
                <w:vanish/>
              </w:rPr>
              <w:t>3</w:t>
            </w:r>
          </w:p>
        </w:tc>
        <w:tc>
          <w:tcPr>
            <w:tcW w:w="720" w:type="dxa"/>
          </w:tcPr>
          <w:p w14:paraId="16C8D213" w14:textId="77777777" w:rsidR="00CB7D4C" w:rsidRDefault="00CB7D4C" w:rsidP="006A29E0">
            <w:pPr>
              <w:jc w:val="center"/>
              <w:rPr>
                <w:i/>
                <w:snapToGrid w:val="0"/>
                <w:vanish/>
              </w:rPr>
            </w:pPr>
          </w:p>
        </w:tc>
        <w:tc>
          <w:tcPr>
            <w:tcW w:w="1260" w:type="dxa"/>
            <w:vMerge w:val="restart"/>
          </w:tcPr>
          <w:p w14:paraId="312FF087" w14:textId="77777777" w:rsidR="00CB7D4C" w:rsidRDefault="00CB7D4C" w:rsidP="008147F0">
            <w:pPr>
              <w:jc w:val="center"/>
              <w:rPr>
                <w:i/>
                <w:snapToGrid w:val="0"/>
                <w:vanish/>
              </w:rPr>
            </w:pPr>
          </w:p>
        </w:tc>
        <w:tc>
          <w:tcPr>
            <w:tcW w:w="5648" w:type="dxa"/>
            <w:vMerge w:val="restart"/>
          </w:tcPr>
          <w:p w14:paraId="172B4BC7" w14:textId="77777777" w:rsidR="00CB7D4C" w:rsidRDefault="00CB7D4C" w:rsidP="00CB7D4C">
            <w:pPr>
              <w:pStyle w:val="Header"/>
              <w:rPr>
                <w:rFonts w:cs="Arial"/>
                <w:i/>
                <w:snapToGrid w:val="0"/>
                <w:vanish/>
              </w:rPr>
            </w:pPr>
            <w:r>
              <w:rPr>
                <w:rFonts w:cs="Arial"/>
                <w:i/>
                <w:snapToGrid w:val="0"/>
                <w:vanish/>
              </w:rPr>
              <w:t>Skipped to synchronize with Specification_Macros.dotm</w:t>
            </w:r>
          </w:p>
        </w:tc>
        <w:tc>
          <w:tcPr>
            <w:tcW w:w="1588" w:type="dxa"/>
            <w:vMerge w:val="restart"/>
          </w:tcPr>
          <w:p w14:paraId="7306D7DF" w14:textId="77777777" w:rsidR="00CB7D4C" w:rsidRDefault="00CB7D4C" w:rsidP="006A29E0">
            <w:pPr>
              <w:rPr>
                <w:i/>
                <w:snapToGrid w:val="0"/>
                <w:vanish/>
              </w:rPr>
            </w:pPr>
          </w:p>
        </w:tc>
      </w:tr>
      <w:tr w:rsidR="00CB7D4C" w:rsidRPr="009B6E74" w14:paraId="5CBA9EDD" w14:textId="77777777" w:rsidTr="00DB1DEF">
        <w:tblPrEx>
          <w:tblLook w:val="04A0" w:firstRow="1" w:lastRow="0" w:firstColumn="1" w:lastColumn="0" w:noHBand="0" w:noVBand="1"/>
        </w:tblPrEx>
        <w:trPr>
          <w:hidden/>
        </w:trPr>
        <w:tc>
          <w:tcPr>
            <w:tcW w:w="1019" w:type="dxa"/>
          </w:tcPr>
          <w:p w14:paraId="2588F6BF" w14:textId="77777777" w:rsidR="00CB7D4C" w:rsidRDefault="00CB7D4C" w:rsidP="006A29E0">
            <w:pPr>
              <w:jc w:val="center"/>
              <w:rPr>
                <w:i/>
                <w:snapToGrid w:val="0"/>
                <w:vanish/>
              </w:rPr>
            </w:pPr>
            <w:r>
              <w:rPr>
                <w:i/>
                <w:snapToGrid w:val="0"/>
                <w:vanish/>
              </w:rPr>
              <w:t>4</w:t>
            </w:r>
          </w:p>
        </w:tc>
        <w:tc>
          <w:tcPr>
            <w:tcW w:w="720" w:type="dxa"/>
          </w:tcPr>
          <w:p w14:paraId="126EBF07" w14:textId="77777777" w:rsidR="00CB7D4C" w:rsidRDefault="00CB7D4C" w:rsidP="006A29E0">
            <w:pPr>
              <w:jc w:val="center"/>
              <w:rPr>
                <w:i/>
                <w:snapToGrid w:val="0"/>
                <w:vanish/>
              </w:rPr>
            </w:pPr>
          </w:p>
        </w:tc>
        <w:tc>
          <w:tcPr>
            <w:tcW w:w="1260" w:type="dxa"/>
            <w:vMerge/>
          </w:tcPr>
          <w:p w14:paraId="3DA32784" w14:textId="77777777" w:rsidR="00CB7D4C" w:rsidRDefault="00CB7D4C" w:rsidP="008147F0">
            <w:pPr>
              <w:jc w:val="center"/>
              <w:rPr>
                <w:i/>
                <w:snapToGrid w:val="0"/>
                <w:vanish/>
              </w:rPr>
            </w:pPr>
          </w:p>
        </w:tc>
        <w:tc>
          <w:tcPr>
            <w:tcW w:w="5648" w:type="dxa"/>
            <w:vMerge/>
          </w:tcPr>
          <w:p w14:paraId="372FC0BB" w14:textId="77777777" w:rsidR="00CB7D4C" w:rsidRDefault="00CB7D4C" w:rsidP="0061324D">
            <w:pPr>
              <w:pStyle w:val="Header"/>
              <w:numPr>
                <w:ilvl w:val="0"/>
                <w:numId w:val="10"/>
              </w:numPr>
              <w:rPr>
                <w:rFonts w:cs="Arial"/>
                <w:i/>
                <w:snapToGrid w:val="0"/>
                <w:vanish/>
              </w:rPr>
            </w:pPr>
          </w:p>
        </w:tc>
        <w:tc>
          <w:tcPr>
            <w:tcW w:w="1588" w:type="dxa"/>
            <w:vMerge/>
          </w:tcPr>
          <w:p w14:paraId="3E018E3D" w14:textId="77777777" w:rsidR="00CB7D4C" w:rsidRDefault="00CB7D4C" w:rsidP="006A29E0">
            <w:pPr>
              <w:rPr>
                <w:i/>
                <w:snapToGrid w:val="0"/>
                <w:vanish/>
              </w:rPr>
            </w:pPr>
          </w:p>
        </w:tc>
      </w:tr>
      <w:tr w:rsidR="00CB7D4C" w:rsidRPr="009B6E74" w14:paraId="7DAC86FE" w14:textId="77777777" w:rsidTr="00DB1DEF">
        <w:tblPrEx>
          <w:tblLook w:val="04A0" w:firstRow="1" w:lastRow="0" w:firstColumn="1" w:lastColumn="0" w:noHBand="0" w:noVBand="1"/>
        </w:tblPrEx>
        <w:trPr>
          <w:hidden/>
        </w:trPr>
        <w:tc>
          <w:tcPr>
            <w:tcW w:w="1019" w:type="dxa"/>
          </w:tcPr>
          <w:p w14:paraId="7E6D62EB" w14:textId="77777777" w:rsidR="00CB7D4C" w:rsidRDefault="00CB7D4C" w:rsidP="006A29E0">
            <w:pPr>
              <w:jc w:val="center"/>
              <w:rPr>
                <w:i/>
                <w:snapToGrid w:val="0"/>
                <w:vanish/>
              </w:rPr>
            </w:pPr>
            <w:r>
              <w:rPr>
                <w:i/>
                <w:snapToGrid w:val="0"/>
                <w:vanish/>
              </w:rPr>
              <w:t>5</w:t>
            </w:r>
          </w:p>
        </w:tc>
        <w:tc>
          <w:tcPr>
            <w:tcW w:w="720" w:type="dxa"/>
          </w:tcPr>
          <w:p w14:paraId="4578BB05" w14:textId="77777777" w:rsidR="00CB7D4C" w:rsidRDefault="00CB7D4C" w:rsidP="006A29E0">
            <w:pPr>
              <w:jc w:val="center"/>
              <w:rPr>
                <w:i/>
                <w:snapToGrid w:val="0"/>
                <w:vanish/>
              </w:rPr>
            </w:pPr>
            <w:r>
              <w:rPr>
                <w:i/>
                <w:snapToGrid w:val="0"/>
                <w:vanish/>
              </w:rPr>
              <w:t>0</w:t>
            </w:r>
          </w:p>
        </w:tc>
        <w:tc>
          <w:tcPr>
            <w:tcW w:w="1260" w:type="dxa"/>
          </w:tcPr>
          <w:p w14:paraId="43AB8D27" w14:textId="77777777" w:rsidR="00CB7D4C" w:rsidRDefault="002F6A67" w:rsidP="008147F0">
            <w:pPr>
              <w:jc w:val="center"/>
              <w:rPr>
                <w:i/>
                <w:snapToGrid w:val="0"/>
                <w:vanish/>
              </w:rPr>
            </w:pPr>
            <w:r>
              <w:rPr>
                <w:i/>
                <w:snapToGrid w:val="0"/>
                <w:vanish/>
              </w:rPr>
              <w:t>2017-01-1</w:t>
            </w:r>
            <w:r w:rsidR="00CB7D4C">
              <w:rPr>
                <w:i/>
                <w:snapToGrid w:val="0"/>
                <w:vanish/>
              </w:rPr>
              <w:t>3</w:t>
            </w:r>
          </w:p>
        </w:tc>
        <w:tc>
          <w:tcPr>
            <w:tcW w:w="5648" w:type="dxa"/>
          </w:tcPr>
          <w:p w14:paraId="2752DEF2" w14:textId="77777777" w:rsidR="00CB7D4C" w:rsidRDefault="00CB7D4C" w:rsidP="0061324D">
            <w:pPr>
              <w:pStyle w:val="Header"/>
              <w:numPr>
                <w:ilvl w:val="0"/>
                <w:numId w:val="8"/>
              </w:numPr>
              <w:ind w:left="458"/>
              <w:rPr>
                <w:rFonts w:cs="Arial"/>
                <w:i/>
                <w:snapToGrid w:val="0"/>
                <w:vanish/>
              </w:rPr>
            </w:pPr>
            <w:r>
              <w:rPr>
                <w:rFonts w:cs="Arial"/>
                <w:i/>
                <w:snapToGrid w:val="0"/>
                <w:vanish/>
              </w:rPr>
              <w:t>Meta data updated for specification macros, version 3.1</w:t>
            </w:r>
          </w:p>
          <w:p w14:paraId="313FB239" w14:textId="77777777" w:rsidR="00CB7D4C" w:rsidRDefault="00CB7D4C" w:rsidP="0061324D">
            <w:pPr>
              <w:pStyle w:val="Header"/>
              <w:numPr>
                <w:ilvl w:val="0"/>
                <w:numId w:val="8"/>
              </w:numPr>
              <w:ind w:left="458"/>
              <w:rPr>
                <w:rFonts w:cs="Arial"/>
                <w:i/>
                <w:snapToGrid w:val="0"/>
                <w:vanish/>
              </w:rPr>
            </w:pPr>
            <w:r>
              <w:rPr>
                <w:rFonts w:cs="Arial"/>
                <w:i/>
                <w:snapToGrid w:val="0"/>
                <w:vanish/>
              </w:rPr>
              <w:t>SW Unit chapter removed for the time being</w:t>
            </w:r>
          </w:p>
          <w:p w14:paraId="73A4F30B" w14:textId="77777777" w:rsidR="00CB7D4C" w:rsidRDefault="00CB7D4C" w:rsidP="0061324D">
            <w:pPr>
              <w:pStyle w:val="Header"/>
              <w:numPr>
                <w:ilvl w:val="0"/>
                <w:numId w:val="10"/>
              </w:numPr>
              <w:rPr>
                <w:rFonts w:cs="Arial"/>
                <w:i/>
                <w:snapToGrid w:val="0"/>
                <w:vanish/>
              </w:rPr>
            </w:pPr>
            <w:r>
              <w:rPr>
                <w:rFonts w:cs="Arial"/>
                <w:i/>
                <w:snapToGrid w:val="0"/>
                <w:vanish/>
              </w:rPr>
              <w:t>Green boxes added for user hints</w:t>
            </w:r>
          </w:p>
        </w:tc>
        <w:tc>
          <w:tcPr>
            <w:tcW w:w="1588" w:type="dxa"/>
          </w:tcPr>
          <w:p w14:paraId="1A0CF1FF" w14:textId="77777777" w:rsidR="00CB7D4C" w:rsidRDefault="00CB7D4C" w:rsidP="006A29E0">
            <w:pPr>
              <w:rPr>
                <w:i/>
                <w:snapToGrid w:val="0"/>
                <w:vanish/>
              </w:rPr>
            </w:pPr>
            <w:r>
              <w:rPr>
                <w:i/>
                <w:snapToGrid w:val="0"/>
                <w:vanish/>
              </w:rPr>
              <w:t>Jbaden1</w:t>
            </w:r>
          </w:p>
        </w:tc>
      </w:tr>
      <w:tr w:rsidR="00EF5443" w:rsidRPr="009B6E74" w14:paraId="4F1F9F4C" w14:textId="77777777" w:rsidTr="00DB1DEF">
        <w:tblPrEx>
          <w:tblLook w:val="04A0" w:firstRow="1" w:lastRow="0" w:firstColumn="1" w:lastColumn="0" w:noHBand="0" w:noVBand="1"/>
        </w:tblPrEx>
        <w:trPr>
          <w:hidden/>
        </w:trPr>
        <w:tc>
          <w:tcPr>
            <w:tcW w:w="1019" w:type="dxa"/>
          </w:tcPr>
          <w:p w14:paraId="5EC3C9CA" w14:textId="77777777" w:rsidR="00EF5443" w:rsidRDefault="00EF5443" w:rsidP="006A29E0">
            <w:pPr>
              <w:jc w:val="center"/>
              <w:rPr>
                <w:i/>
                <w:snapToGrid w:val="0"/>
                <w:vanish/>
              </w:rPr>
            </w:pPr>
            <w:r>
              <w:rPr>
                <w:i/>
                <w:snapToGrid w:val="0"/>
                <w:vanish/>
              </w:rPr>
              <w:t>5</w:t>
            </w:r>
          </w:p>
        </w:tc>
        <w:tc>
          <w:tcPr>
            <w:tcW w:w="720" w:type="dxa"/>
          </w:tcPr>
          <w:p w14:paraId="18212C9E" w14:textId="77777777" w:rsidR="00EF5443" w:rsidRDefault="00EF5443" w:rsidP="006A29E0">
            <w:pPr>
              <w:jc w:val="center"/>
              <w:rPr>
                <w:i/>
                <w:snapToGrid w:val="0"/>
                <w:vanish/>
              </w:rPr>
            </w:pPr>
            <w:r>
              <w:rPr>
                <w:i/>
                <w:snapToGrid w:val="0"/>
                <w:vanish/>
              </w:rPr>
              <w:t>1</w:t>
            </w:r>
          </w:p>
        </w:tc>
        <w:tc>
          <w:tcPr>
            <w:tcW w:w="1260" w:type="dxa"/>
          </w:tcPr>
          <w:p w14:paraId="4BB961E5" w14:textId="77777777" w:rsidR="00EF5443" w:rsidRDefault="00EF5443" w:rsidP="008147F0">
            <w:pPr>
              <w:jc w:val="center"/>
              <w:rPr>
                <w:i/>
                <w:snapToGrid w:val="0"/>
                <w:vanish/>
              </w:rPr>
            </w:pPr>
            <w:r>
              <w:rPr>
                <w:i/>
                <w:snapToGrid w:val="0"/>
                <w:vanish/>
              </w:rPr>
              <w:t>2017-01-18</w:t>
            </w:r>
          </w:p>
        </w:tc>
        <w:tc>
          <w:tcPr>
            <w:tcW w:w="5648" w:type="dxa"/>
          </w:tcPr>
          <w:p w14:paraId="21ED6662" w14:textId="77777777" w:rsidR="00EF5443" w:rsidRDefault="00EF5443" w:rsidP="0061324D">
            <w:pPr>
              <w:pStyle w:val="Header"/>
              <w:numPr>
                <w:ilvl w:val="0"/>
                <w:numId w:val="8"/>
              </w:numPr>
              <w:ind w:left="458"/>
              <w:rPr>
                <w:rFonts w:cs="Arial"/>
                <w:i/>
                <w:snapToGrid w:val="0"/>
                <w:vanish/>
              </w:rPr>
            </w:pPr>
            <w:r>
              <w:rPr>
                <w:rFonts w:cs="Arial"/>
                <w:i/>
                <w:snapToGrid w:val="0"/>
                <w:vanish/>
              </w:rPr>
              <w:t>Some additional hints.</w:t>
            </w:r>
          </w:p>
          <w:p w14:paraId="2B7D8F6D" w14:textId="77777777" w:rsidR="00EF5443" w:rsidRDefault="00EF5443" w:rsidP="0061324D">
            <w:pPr>
              <w:pStyle w:val="Header"/>
              <w:numPr>
                <w:ilvl w:val="0"/>
                <w:numId w:val="8"/>
              </w:numPr>
              <w:ind w:left="458"/>
              <w:rPr>
                <w:rFonts w:cs="Arial"/>
                <w:i/>
                <w:snapToGrid w:val="0"/>
                <w:vanish/>
              </w:rPr>
            </w:pPr>
            <w:r>
              <w:rPr>
                <w:rFonts w:cs="Arial"/>
                <w:i/>
                <w:snapToGrid w:val="0"/>
                <w:vanish/>
              </w:rPr>
              <w:t>Hyperlinks highlighted in hints</w:t>
            </w:r>
          </w:p>
        </w:tc>
        <w:tc>
          <w:tcPr>
            <w:tcW w:w="1588" w:type="dxa"/>
          </w:tcPr>
          <w:p w14:paraId="0AF40990" w14:textId="77777777" w:rsidR="00EF5443" w:rsidRDefault="00EF5443" w:rsidP="006A29E0">
            <w:pPr>
              <w:rPr>
                <w:i/>
                <w:snapToGrid w:val="0"/>
                <w:vanish/>
              </w:rPr>
            </w:pPr>
            <w:r>
              <w:rPr>
                <w:i/>
                <w:snapToGrid w:val="0"/>
                <w:vanish/>
              </w:rPr>
              <w:t>Jbaden1</w:t>
            </w:r>
          </w:p>
        </w:tc>
      </w:tr>
      <w:tr w:rsidR="00EF5443" w:rsidRPr="009B6E74" w14:paraId="3F18E7FC" w14:textId="77777777" w:rsidTr="00DB1DEF">
        <w:tblPrEx>
          <w:tblLook w:val="04A0" w:firstRow="1" w:lastRow="0" w:firstColumn="1" w:lastColumn="0" w:noHBand="0" w:noVBand="1"/>
        </w:tblPrEx>
        <w:trPr>
          <w:hidden/>
        </w:trPr>
        <w:tc>
          <w:tcPr>
            <w:tcW w:w="1019" w:type="dxa"/>
          </w:tcPr>
          <w:p w14:paraId="0B2EF31D" w14:textId="77777777" w:rsidR="00EF5443" w:rsidRDefault="00712521" w:rsidP="006A29E0">
            <w:pPr>
              <w:jc w:val="center"/>
              <w:rPr>
                <w:i/>
                <w:snapToGrid w:val="0"/>
                <w:vanish/>
              </w:rPr>
            </w:pPr>
            <w:r>
              <w:rPr>
                <w:i/>
                <w:snapToGrid w:val="0"/>
                <w:vanish/>
              </w:rPr>
              <w:t>6</w:t>
            </w:r>
          </w:p>
        </w:tc>
        <w:tc>
          <w:tcPr>
            <w:tcW w:w="720" w:type="dxa"/>
          </w:tcPr>
          <w:p w14:paraId="23316479" w14:textId="77777777" w:rsidR="00EF5443" w:rsidRDefault="00712521" w:rsidP="006A29E0">
            <w:pPr>
              <w:jc w:val="center"/>
              <w:rPr>
                <w:i/>
                <w:snapToGrid w:val="0"/>
                <w:vanish/>
              </w:rPr>
            </w:pPr>
            <w:r>
              <w:rPr>
                <w:i/>
                <w:snapToGrid w:val="0"/>
                <w:vanish/>
              </w:rPr>
              <w:t>0</w:t>
            </w:r>
          </w:p>
        </w:tc>
        <w:tc>
          <w:tcPr>
            <w:tcW w:w="1260" w:type="dxa"/>
          </w:tcPr>
          <w:p w14:paraId="38E82DA1" w14:textId="77777777" w:rsidR="00EF5443" w:rsidRDefault="00712521" w:rsidP="00712521">
            <w:pPr>
              <w:jc w:val="center"/>
              <w:rPr>
                <w:i/>
                <w:snapToGrid w:val="0"/>
                <w:vanish/>
              </w:rPr>
            </w:pPr>
            <w:r>
              <w:rPr>
                <w:i/>
                <w:snapToGrid w:val="0"/>
                <w:vanish/>
              </w:rPr>
              <w:t>2017-04-28</w:t>
            </w:r>
          </w:p>
        </w:tc>
        <w:tc>
          <w:tcPr>
            <w:tcW w:w="5648" w:type="dxa"/>
          </w:tcPr>
          <w:p w14:paraId="3E2B51C1" w14:textId="77777777" w:rsidR="00EF5443" w:rsidRDefault="00EF5443" w:rsidP="0061324D">
            <w:pPr>
              <w:pStyle w:val="Header"/>
              <w:numPr>
                <w:ilvl w:val="0"/>
                <w:numId w:val="8"/>
              </w:numPr>
              <w:ind w:left="458"/>
              <w:rPr>
                <w:rFonts w:cs="Arial"/>
                <w:i/>
                <w:snapToGrid w:val="0"/>
                <w:vanish/>
              </w:rPr>
            </w:pPr>
            <w:r>
              <w:rPr>
                <w:rFonts w:cs="Arial"/>
                <w:i/>
                <w:snapToGrid w:val="0"/>
                <w:vanish/>
              </w:rPr>
              <w:t>Editorial change. Hints added to chapter 4.1.4</w:t>
            </w:r>
          </w:p>
          <w:p w14:paraId="1EEC31E8" w14:textId="77777777" w:rsidR="00BB4BE7" w:rsidRDefault="00BB4BE7" w:rsidP="0061324D">
            <w:pPr>
              <w:pStyle w:val="Header"/>
              <w:numPr>
                <w:ilvl w:val="0"/>
                <w:numId w:val="8"/>
              </w:numPr>
              <w:ind w:left="458"/>
              <w:rPr>
                <w:rFonts w:cs="Arial"/>
                <w:i/>
                <w:snapToGrid w:val="0"/>
                <w:vanish/>
              </w:rPr>
            </w:pPr>
            <w:r>
              <w:rPr>
                <w:rFonts w:cs="Arial"/>
                <w:i/>
                <w:snapToGrid w:val="0"/>
                <w:vanish/>
              </w:rPr>
              <w:t xml:space="preserve">Chapter “Traceability Matrix” </w:t>
            </w:r>
            <w:r w:rsidR="00712521">
              <w:rPr>
                <w:rFonts w:cs="Arial"/>
                <w:i/>
                <w:snapToGrid w:val="0"/>
                <w:vanish/>
              </w:rPr>
              <w:t>re</w:t>
            </w:r>
            <w:r>
              <w:rPr>
                <w:rFonts w:cs="Arial"/>
                <w:i/>
                <w:snapToGrid w:val="0"/>
                <w:vanish/>
              </w:rPr>
              <w:t>moved</w:t>
            </w:r>
          </w:p>
        </w:tc>
        <w:tc>
          <w:tcPr>
            <w:tcW w:w="1588" w:type="dxa"/>
          </w:tcPr>
          <w:p w14:paraId="66434E1F" w14:textId="77777777" w:rsidR="00EF5443" w:rsidRDefault="00EF5443" w:rsidP="006A29E0">
            <w:pPr>
              <w:rPr>
                <w:i/>
                <w:snapToGrid w:val="0"/>
                <w:vanish/>
              </w:rPr>
            </w:pPr>
            <w:r>
              <w:rPr>
                <w:i/>
                <w:snapToGrid w:val="0"/>
                <w:vanish/>
              </w:rPr>
              <w:t>Jbaden1</w:t>
            </w:r>
          </w:p>
        </w:tc>
      </w:tr>
      <w:tr w:rsidR="008D73AE" w:rsidRPr="009B6E74" w14:paraId="47F2EED4" w14:textId="77777777" w:rsidTr="00DB1DEF">
        <w:tblPrEx>
          <w:tblLook w:val="04A0" w:firstRow="1" w:lastRow="0" w:firstColumn="1" w:lastColumn="0" w:noHBand="0" w:noVBand="1"/>
        </w:tblPrEx>
        <w:trPr>
          <w:hidden/>
        </w:trPr>
        <w:tc>
          <w:tcPr>
            <w:tcW w:w="1019" w:type="dxa"/>
          </w:tcPr>
          <w:p w14:paraId="39887787" w14:textId="77777777" w:rsidR="008D73AE" w:rsidRDefault="008D73AE" w:rsidP="008D73AE">
            <w:pPr>
              <w:jc w:val="center"/>
              <w:rPr>
                <w:i/>
                <w:snapToGrid w:val="0"/>
                <w:vanish/>
              </w:rPr>
            </w:pPr>
            <w:r>
              <w:rPr>
                <w:i/>
                <w:snapToGrid w:val="0"/>
                <w:vanish/>
              </w:rPr>
              <w:t>6</w:t>
            </w:r>
          </w:p>
        </w:tc>
        <w:tc>
          <w:tcPr>
            <w:tcW w:w="720" w:type="dxa"/>
          </w:tcPr>
          <w:p w14:paraId="435E4CBC" w14:textId="77777777" w:rsidR="008D73AE" w:rsidRDefault="008D73AE" w:rsidP="008D73AE">
            <w:pPr>
              <w:jc w:val="center"/>
              <w:rPr>
                <w:i/>
                <w:snapToGrid w:val="0"/>
                <w:vanish/>
              </w:rPr>
            </w:pPr>
            <w:r>
              <w:rPr>
                <w:i/>
                <w:snapToGrid w:val="0"/>
                <w:vanish/>
              </w:rPr>
              <w:t>0</w:t>
            </w:r>
          </w:p>
        </w:tc>
        <w:tc>
          <w:tcPr>
            <w:tcW w:w="1260" w:type="dxa"/>
          </w:tcPr>
          <w:p w14:paraId="13B2A835" w14:textId="77777777" w:rsidR="008D73AE" w:rsidRDefault="008D73AE" w:rsidP="009929F8">
            <w:pPr>
              <w:jc w:val="center"/>
              <w:rPr>
                <w:i/>
                <w:snapToGrid w:val="0"/>
                <w:vanish/>
              </w:rPr>
            </w:pPr>
            <w:r>
              <w:rPr>
                <w:i/>
                <w:snapToGrid w:val="0"/>
                <w:vanish/>
              </w:rPr>
              <w:t>201</w:t>
            </w:r>
            <w:r w:rsidR="009929F8">
              <w:rPr>
                <w:i/>
                <w:snapToGrid w:val="0"/>
                <w:vanish/>
              </w:rPr>
              <w:t>8</w:t>
            </w:r>
            <w:r>
              <w:rPr>
                <w:i/>
                <w:snapToGrid w:val="0"/>
                <w:vanish/>
              </w:rPr>
              <w:t>-04-28</w:t>
            </w:r>
          </w:p>
        </w:tc>
        <w:tc>
          <w:tcPr>
            <w:tcW w:w="5648" w:type="dxa"/>
          </w:tcPr>
          <w:p w14:paraId="47EBBFE9" w14:textId="77777777" w:rsidR="008D73AE" w:rsidRDefault="008D73AE" w:rsidP="0061324D">
            <w:pPr>
              <w:pStyle w:val="Header"/>
              <w:numPr>
                <w:ilvl w:val="0"/>
                <w:numId w:val="8"/>
              </w:numPr>
              <w:ind w:left="458"/>
              <w:rPr>
                <w:rFonts w:cs="Arial"/>
                <w:i/>
                <w:snapToGrid w:val="0"/>
                <w:vanish/>
              </w:rPr>
            </w:pPr>
            <w:r>
              <w:rPr>
                <w:rFonts w:cs="Arial"/>
                <w:i/>
                <w:snapToGrid w:val="0"/>
                <w:vanish/>
              </w:rPr>
              <w:t>CR69</w:t>
            </w:r>
            <w:r w:rsidR="00D81576">
              <w:rPr>
                <w:rFonts w:cs="Arial"/>
                <w:i/>
                <w:snapToGrid w:val="0"/>
                <w:vanish/>
              </w:rPr>
              <w:t>/63</w:t>
            </w:r>
            <w:r>
              <w:rPr>
                <w:rFonts w:cs="Arial"/>
                <w:i/>
                <w:snapToGrid w:val="0"/>
                <w:vanish/>
              </w:rPr>
              <w:t>: New chapters added for Functional Safety (FTTI and Technical Safety Requirements)</w:t>
            </w:r>
          </w:p>
          <w:p w14:paraId="3A2E3280" w14:textId="77777777" w:rsidR="008D73AE" w:rsidRDefault="008D73AE" w:rsidP="0061324D">
            <w:pPr>
              <w:pStyle w:val="Header"/>
              <w:numPr>
                <w:ilvl w:val="0"/>
                <w:numId w:val="8"/>
              </w:numPr>
              <w:ind w:left="458"/>
              <w:rPr>
                <w:rFonts w:cs="Arial"/>
                <w:i/>
                <w:snapToGrid w:val="0"/>
                <w:vanish/>
              </w:rPr>
            </w:pPr>
            <w:r>
              <w:rPr>
                <w:rFonts w:cs="Arial"/>
                <w:i/>
                <w:snapToGrid w:val="0"/>
                <w:vanish/>
              </w:rPr>
              <w:t>CR53: New coversheet + additional meta-data</w:t>
            </w:r>
          </w:p>
          <w:p w14:paraId="19541EB6" w14:textId="77777777" w:rsidR="00212B41" w:rsidRPr="008D73AE" w:rsidRDefault="00212B41" w:rsidP="0061324D">
            <w:pPr>
              <w:pStyle w:val="Header"/>
              <w:numPr>
                <w:ilvl w:val="0"/>
                <w:numId w:val="8"/>
              </w:numPr>
              <w:ind w:left="456"/>
              <w:rPr>
                <w:rFonts w:cs="Arial"/>
                <w:i/>
                <w:snapToGrid w:val="0"/>
                <w:vanish/>
              </w:rPr>
            </w:pPr>
            <w:r>
              <w:rPr>
                <w:rFonts w:cs="Arial"/>
                <w:i/>
                <w:snapToGrid w:val="0"/>
                <w:vanish/>
              </w:rPr>
              <w:t xml:space="preserve">CR76: </w:t>
            </w:r>
            <w:r w:rsidRPr="00212B41">
              <w:rPr>
                <w:rFonts w:cs="Arial"/>
                <w:i/>
                <w:snapToGrid w:val="0"/>
                <w:vanish/>
              </w:rPr>
              <w:t>merge sections for configuration and for calibration parameters into one on Function Level</w:t>
            </w:r>
          </w:p>
        </w:tc>
        <w:tc>
          <w:tcPr>
            <w:tcW w:w="1588" w:type="dxa"/>
          </w:tcPr>
          <w:p w14:paraId="4B2AE729" w14:textId="77777777" w:rsidR="008D73AE" w:rsidRDefault="008D73AE" w:rsidP="008D73AE">
            <w:pPr>
              <w:rPr>
                <w:i/>
                <w:snapToGrid w:val="0"/>
                <w:vanish/>
              </w:rPr>
            </w:pPr>
            <w:r>
              <w:rPr>
                <w:i/>
                <w:snapToGrid w:val="0"/>
                <w:vanish/>
              </w:rPr>
              <w:t>Jbaden1</w:t>
            </w:r>
          </w:p>
        </w:tc>
      </w:tr>
      <w:tr w:rsidR="002B3BBE" w:rsidRPr="009B6E74" w14:paraId="00A3A61D" w14:textId="77777777" w:rsidTr="00DB1DEF">
        <w:tblPrEx>
          <w:tblLook w:val="04A0" w:firstRow="1" w:lastRow="0" w:firstColumn="1" w:lastColumn="0" w:noHBand="0" w:noVBand="1"/>
        </w:tblPrEx>
        <w:trPr>
          <w:hidden/>
        </w:trPr>
        <w:tc>
          <w:tcPr>
            <w:tcW w:w="1019" w:type="dxa"/>
          </w:tcPr>
          <w:p w14:paraId="4DC11A2D" w14:textId="77777777" w:rsidR="002B3BBE" w:rsidRDefault="002B3BBE" w:rsidP="002B3BBE">
            <w:pPr>
              <w:jc w:val="center"/>
              <w:rPr>
                <w:i/>
                <w:snapToGrid w:val="0"/>
                <w:vanish/>
              </w:rPr>
            </w:pPr>
            <w:r>
              <w:rPr>
                <w:i/>
                <w:snapToGrid w:val="0"/>
                <w:vanish/>
              </w:rPr>
              <w:t>6</w:t>
            </w:r>
          </w:p>
        </w:tc>
        <w:tc>
          <w:tcPr>
            <w:tcW w:w="720" w:type="dxa"/>
          </w:tcPr>
          <w:p w14:paraId="0415FE0D" w14:textId="77777777" w:rsidR="002B3BBE" w:rsidRDefault="002B3BBE" w:rsidP="002B3BBE">
            <w:pPr>
              <w:jc w:val="center"/>
              <w:rPr>
                <w:i/>
                <w:snapToGrid w:val="0"/>
                <w:vanish/>
              </w:rPr>
            </w:pPr>
            <w:r>
              <w:rPr>
                <w:i/>
                <w:snapToGrid w:val="0"/>
                <w:vanish/>
              </w:rPr>
              <w:t>0</w:t>
            </w:r>
          </w:p>
        </w:tc>
        <w:tc>
          <w:tcPr>
            <w:tcW w:w="1260" w:type="dxa"/>
          </w:tcPr>
          <w:p w14:paraId="5ABFFA0F" w14:textId="77777777" w:rsidR="002B3BBE" w:rsidRDefault="002B3BBE" w:rsidP="002B3BBE">
            <w:pPr>
              <w:jc w:val="center"/>
              <w:rPr>
                <w:i/>
                <w:snapToGrid w:val="0"/>
                <w:vanish/>
              </w:rPr>
            </w:pPr>
            <w:r>
              <w:rPr>
                <w:i/>
                <w:snapToGrid w:val="0"/>
                <w:vanish/>
              </w:rPr>
              <w:t>2018-08-06</w:t>
            </w:r>
          </w:p>
        </w:tc>
        <w:tc>
          <w:tcPr>
            <w:tcW w:w="5648" w:type="dxa"/>
          </w:tcPr>
          <w:p w14:paraId="11E8FA47" w14:textId="77777777" w:rsidR="002B3BBE" w:rsidRDefault="002B3BBE" w:rsidP="0061324D">
            <w:pPr>
              <w:pStyle w:val="Header"/>
              <w:numPr>
                <w:ilvl w:val="0"/>
                <w:numId w:val="8"/>
              </w:numPr>
              <w:ind w:left="453"/>
              <w:rPr>
                <w:rFonts w:cs="Arial"/>
                <w:i/>
                <w:snapToGrid w:val="0"/>
                <w:vanish/>
              </w:rPr>
            </w:pPr>
            <w:r>
              <w:rPr>
                <w:rFonts w:cs="Arial"/>
                <w:i/>
                <w:snapToGrid w:val="0"/>
                <w:vanish/>
              </w:rPr>
              <w:t xml:space="preserve">CR66: </w:t>
            </w:r>
            <w:r w:rsidRPr="00950E8A">
              <w:rPr>
                <w:rFonts w:cs="Arial"/>
                <w:i/>
                <w:snapToGrid w:val="0"/>
                <w:vanish/>
              </w:rPr>
              <w:t>Fix version numbering in footer of Function Spec</w:t>
            </w:r>
          </w:p>
        </w:tc>
        <w:tc>
          <w:tcPr>
            <w:tcW w:w="1588" w:type="dxa"/>
          </w:tcPr>
          <w:p w14:paraId="31D62DB1" w14:textId="77777777" w:rsidR="002B3BBE" w:rsidRDefault="002B3BBE" w:rsidP="002B3BBE">
            <w:pPr>
              <w:rPr>
                <w:i/>
                <w:snapToGrid w:val="0"/>
                <w:vanish/>
              </w:rPr>
            </w:pPr>
            <w:r>
              <w:rPr>
                <w:i/>
                <w:snapToGrid w:val="0"/>
                <w:vanish/>
              </w:rPr>
              <w:t>Jbaden1</w:t>
            </w:r>
          </w:p>
        </w:tc>
      </w:tr>
      <w:tr w:rsidR="002B3BBE" w:rsidRPr="00344364" w14:paraId="3D9E3C97" w14:textId="77777777" w:rsidTr="00DB1DEF">
        <w:tblPrEx>
          <w:tblLook w:val="04A0" w:firstRow="1" w:lastRow="0" w:firstColumn="1" w:lastColumn="0" w:noHBand="0" w:noVBand="1"/>
        </w:tblPrEx>
        <w:trPr>
          <w:hidden/>
        </w:trPr>
        <w:tc>
          <w:tcPr>
            <w:tcW w:w="1019" w:type="dxa"/>
          </w:tcPr>
          <w:p w14:paraId="21284C9A" w14:textId="77777777" w:rsidR="002B3BBE" w:rsidRPr="00344364" w:rsidRDefault="002B3BBE" w:rsidP="002B3BBE">
            <w:pPr>
              <w:jc w:val="center"/>
              <w:rPr>
                <w:i/>
                <w:snapToGrid w:val="0"/>
                <w:vanish/>
              </w:rPr>
            </w:pPr>
            <w:r w:rsidRPr="00344364">
              <w:rPr>
                <w:i/>
                <w:snapToGrid w:val="0"/>
                <w:vanish/>
              </w:rPr>
              <w:t>6</w:t>
            </w:r>
          </w:p>
        </w:tc>
        <w:tc>
          <w:tcPr>
            <w:tcW w:w="720" w:type="dxa"/>
          </w:tcPr>
          <w:p w14:paraId="220F6DEA" w14:textId="77777777" w:rsidR="002B3BBE" w:rsidRPr="00344364" w:rsidRDefault="002B3BBE" w:rsidP="002B3BBE">
            <w:pPr>
              <w:jc w:val="center"/>
              <w:rPr>
                <w:i/>
                <w:snapToGrid w:val="0"/>
                <w:vanish/>
              </w:rPr>
            </w:pPr>
            <w:r w:rsidRPr="00344364">
              <w:rPr>
                <w:i/>
                <w:snapToGrid w:val="0"/>
                <w:vanish/>
              </w:rPr>
              <w:t>0</w:t>
            </w:r>
          </w:p>
        </w:tc>
        <w:tc>
          <w:tcPr>
            <w:tcW w:w="1260" w:type="dxa"/>
          </w:tcPr>
          <w:p w14:paraId="44F8714D" w14:textId="77777777" w:rsidR="002B3BBE" w:rsidRPr="00344364" w:rsidRDefault="005A3209" w:rsidP="005A3209">
            <w:pPr>
              <w:jc w:val="center"/>
              <w:rPr>
                <w:i/>
                <w:snapToGrid w:val="0"/>
                <w:vanish/>
              </w:rPr>
            </w:pPr>
            <w:r w:rsidRPr="00344364">
              <w:rPr>
                <w:i/>
                <w:snapToGrid w:val="0"/>
                <w:vanish/>
              </w:rPr>
              <w:t>2018-09</w:t>
            </w:r>
            <w:r w:rsidR="002B3BBE" w:rsidRPr="00344364">
              <w:rPr>
                <w:i/>
                <w:snapToGrid w:val="0"/>
                <w:vanish/>
              </w:rPr>
              <w:t>-</w:t>
            </w:r>
            <w:r w:rsidRPr="00344364">
              <w:rPr>
                <w:i/>
                <w:snapToGrid w:val="0"/>
                <w:vanish/>
              </w:rPr>
              <w:t>28</w:t>
            </w:r>
          </w:p>
        </w:tc>
        <w:tc>
          <w:tcPr>
            <w:tcW w:w="5648" w:type="dxa"/>
          </w:tcPr>
          <w:p w14:paraId="0A1F7D84" w14:textId="77777777" w:rsidR="002B3BBE" w:rsidRPr="00344364" w:rsidRDefault="002B3BBE" w:rsidP="0061324D">
            <w:pPr>
              <w:pStyle w:val="Header"/>
              <w:numPr>
                <w:ilvl w:val="0"/>
                <w:numId w:val="8"/>
              </w:numPr>
              <w:ind w:left="453"/>
              <w:rPr>
                <w:rFonts w:cs="Arial"/>
                <w:i/>
                <w:snapToGrid w:val="0"/>
                <w:vanish/>
              </w:rPr>
            </w:pPr>
            <w:r w:rsidRPr="00344364">
              <w:rPr>
                <w:rFonts w:cs="Arial"/>
                <w:i/>
                <w:snapToGrid w:val="0"/>
                <w:vanish/>
              </w:rPr>
              <w:t>Broken links to RE Wiki repaired</w:t>
            </w:r>
          </w:p>
        </w:tc>
        <w:tc>
          <w:tcPr>
            <w:tcW w:w="1588" w:type="dxa"/>
          </w:tcPr>
          <w:p w14:paraId="751EE759" w14:textId="77777777" w:rsidR="002B3BBE" w:rsidRPr="00344364" w:rsidRDefault="002B3BBE" w:rsidP="002B3BBE">
            <w:pPr>
              <w:rPr>
                <w:i/>
                <w:snapToGrid w:val="0"/>
                <w:vanish/>
              </w:rPr>
            </w:pPr>
            <w:r w:rsidRPr="00344364">
              <w:rPr>
                <w:i/>
                <w:snapToGrid w:val="0"/>
                <w:vanish/>
              </w:rPr>
              <w:t>Jbaden1</w:t>
            </w:r>
          </w:p>
        </w:tc>
      </w:tr>
      <w:tr w:rsidR="00C30784" w:rsidRPr="00344364" w14:paraId="14AEFFE0" w14:textId="77777777" w:rsidTr="00DB1DEF">
        <w:tblPrEx>
          <w:tblLook w:val="04A0" w:firstRow="1" w:lastRow="0" w:firstColumn="1" w:lastColumn="0" w:noHBand="0" w:noVBand="1"/>
        </w:tblPrEx>
        <w:trPr>
          <w:hidden/>
        </w:trPr>
        <w:tc>
          <w:tcPr>
            <w:tcW w:w="1019" w:type="dxa"/>
          </w:tcPr>
          <w:p w14:paraId="7A873F0C" w14:textId="77777777" w:rsidR="00C30784" w:rsidRPr="00344364" w:rsidRDefault="00C30784" w:rsidP="00FD32A2">
            <w:pPr>
              <w:jc w:val="center"/>
              <w:rPr>
                <w:i/>
                <w:snapToGrid w:val="0"/>
                <w:vanish/>
              </w:rPr>
            </w:pPr>
            <w:r w:rsidRPr="00344364">
              <w:rPr>
                <w:i/>
                <w:snapToGrid w:val="0"/>
                <w:vanish/>
              </w:rPr>
              <w:t>6</w:t>
            </w:r>
          </w:p>
        </w:tc>
        <w:tc>
          <w:tcPr>
            <w:tcW w:w="720" w:type="dxa"/>
          </w:tcPr>
          <w:p w14:paraId="318AB987" w14:textId="77777777" w:rsidR="00C30784" w:rsidRPr="00344364" w:rsidRDefault="00C30784" w:rsidP="00FD32A2">
            <w:pPr>
              <w:jc w:val="center"/>
              <w:rPr>
                <w:i/>
                <w:snapToGrid w:val="0"/>
                <w:vanish/>
              </w:rPr>
            </w:pPr>
            <w:r w:rsidRPr="00344364">
              <w:rPr>
                <w:i/>
                <w:snapToGrid w:val="0"/>
                <w:vanish/>
              </w:rPr>
              <w:t>0</w:t>
            </w:r>
          </w:p>
        </w:tc>
        <w:tc>
          <w:tcPr>
            <w:tcW w:w="1260" w:type="dxa"/>
          </w:tcPr>
          <w:p w14:paraId="31FC47C9" w14:textId="77777777" w:rsidR="00C30784" w:rsidRPr="00344364" w:rsidRDefault="00C30784" w:rsidP="00C30784">
            <w:pPr>
              <w:jc w:val="center"/>
              <w:rPr>
                <w:i/>
                <w:snapToGrid w:val="0"/>
                <w:vanish/>
              </w:rPr>
            </w:pPr>
            <w:r w:rsidRPr="00344364">
              <w:rPr>
                <w:i/>
                <w:snapToGrid w:val="0"/>
                <w:vanish/>
              </w:rPr>
              <w:t>2018-10-31</w:t>
            </w:r>
          </w:p>
        </w:tc>
        <w:tc>
          <w:tcPr>
            <w:tcW w:w="5648" w:type="dxa"/>
          </w:tcPr>
          <w:p w14:paraId="365AB865"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Minor corrections on cover sheet and in footer to be more GIS compliant and VSEM aligned</w:t>
            </w:r>
          </w:p>
          <w:p w14:paraId="5160D461"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“Overview” and “Description” exchanged in headings (following common sense)</w:t>
            </w:r>
          </w:p>
        </w:tc>
        <w:tc>
          <w:tcPr>
            <w:tcW w:w="1588" w:type="dxa"/>
          </w:tcPr>
          <w:p w14:paraId="0AC07757" w14:textId="77777777" w:rsidR="00C30784" w:rsidRPr="00344364" w:rsidRDefault="00C30784" w:rsidP="00FD32A2">
            <w:pPr>
              <w:rPr>
                <w:i/>
                <w:snapToGrid w:val="0"/>
                <w:vanish/>
              </w:rPr>
            </w:pPr>
            <w:r w:rsidRPr="00344364">
              <w:rPr>
                <w:i/>
                <w:snapToGrid w:val="0"/>
                <w:vanish/>
              </w:rPr>
              <w:t>Jbaden1</w:t>
            </w:r>
          </w:p>
        </w:tc>
      </w:tr>
      <w:tr w:rsidR="00325E4A" w:rsidRPr="00344364" w14:paraId="70B74221" w14:textId="77777777" w:rsidTr="00DB1DEF">
        <w:tblPrEx>
          <w:tblLook w:val="04A0" w:firstRow="1" w:lastRow="0" w:firstColumn="1" w:lastColumn="0" w:noHBand="0" w:noVBand="1"/>
        </w:tblPrEx>
        <w:trPr>
          <w:hidden/>
        </w:trPr>
        <w:tc>
          <w:tcPr>
            <w:tcW w:w="1019" w:type="dxa"/>
          </w:tcPr>
          <w:p w14:paraId="189B01DB" w14:textId="77777777" w:rsidR="00325E4A" w:rsidRPr="00344364" w:rsidRDefault="00325E4A" w:rsidP="00325E4A">
            <w:pPr>
              <w:jc w:val="center"/>
              <w:rPr>
                <w:i/>
                <w:snapToGrid w:val="0"/>
                <w:vanish/>
              </w:rPr>
            </w:pPr>
            <w:r w:rsidRPr="00344364">
              <w:rPr>
                <w:i/>
                <w:snapToGrid w:val="0"/>
                <w:vanish/>
              </w:rPr>
              <w:t>6</w:t>
            </w:r>
          </w:p>
        </w:tc>
        <w:tc>
          <w:tcPr>
            <w:tcW w:w="720" w:type="dxa"/>
          </w:tcPr>
          <w:p w14:paraId="0DA2DAFF" w14:textId="77777777" w:rsidR="00325E4A" w:rsidRPr="00344364" w:rsidRDefault="00325E4A" w:rsidP="00325E4A">
            <w:pPr>
              <w:jc w:val="center"/>
              <w:rPr>
                <w:i/>
                <w:snapToGrid w:val="0"/>
                <w:vanish/>
              </w:rPr>
            </w:pPr>
            <w:r w:rsidRPr="00344364">
              <w:rPr>
                <w:i/>
                <w:snapToGrid w:val="0"/>
                <w:vanish/>
              </w:rPr>
              <w:t>0</w:t>
            </w:r>
          </w:p>
        </w:tc>
        <w:tc>
          <w:tcPr>
            <w:tcW w:w="1260" w:type="dxa"/>
          </w:tcPr>
          <w:p w14:paraId="3BB81119" w14:textId="77777777" w:rsidR="00325E4A" w:rsidRPr="00344364" w:rsidRDefault="00325E4A" w:rsidP="00325E4A">
            <w:pPr>
              <w:jc w:val="center"/>
              <w:rPr>
                <w:i/>
                <w:snapToGrid w:val="0"/>
                <w:vanish/>
              </w:rPr>
            </w:pPr>
            <w:r w:rsidRPr="00344364">
              <w:rPr>
                <w:i/>
                <w:snapToGrid w:val="0"/>
                <w:vanish/>
              </w:rPr>
              <w:t>2018-</w:t>
            </w:r>
            <w:r>
              <w:rPr>
                <w:i/>
                <w:snapToGrid w:val="0"/>
                <w:vanish/>
              </w:rPr>
              <w:t>11</w:t>
            </w:r>
            <w:r w:rsidRPr="00344364">
              <w:rPr>
                <w:i/>
                <w:snapToGrid w:val="0"/>
                <w:vanish/>
              </w:rPr>
              <w:t>-</w:t>
            </w:r>
            <w:r>
              <w:rPr>
                <w:i/>
                <w:snapToGrid w:val="0"/>
                <w:vanish/>
              </w:rPr>
              <w:t>12</w:t>
            </w:r>
          </w:p>
        </w:tc>
        <w:tc>
          <w:tcPr>
            <w:tcW w:w="5648" w:type="dxa"/>
          </w:tcPr>
          <w:p w14:paraId="1F74C938" w14:textId="77777777" w:rsidR="00325E4A" w:rsidRDefault="00325E4A" w:rsidP="0061324D">
            <w:pPr>
              <w:pStyle w:val="Header"/>
              <w:numPr>
                <w:ilvl w:val="0"/>
                <w:numId w:val="8"/>
              </w:numPr>
              <w:ind w:left="453"/>
              <w:rPr>
                <w:rFonts w:cs="Arial"/>
                <w:i/>
                <w:snapToGrid w:val="0"/>
                <w:vanish/>
              </w:rPr>
            </w:pPr>
            <w:r>
              <w:rPr>
                <w:rFonts w:cs="Arial"/>
                <w:i/>
                <w:snapToGrid w:val="0"/>
                <w:vanish/>
              </w:rPr>
              <w:t>Explanatory text in Variants” section revised</w:t>
            </w:r>
          </w:p>
          <w:p w14:paraId="5E583AB7" w14:textId="77777777" w:rsidR="00325E4A" w:rsidRPr="00344364" w:rsidRDefault="00325E4A" w:rsidP="0061324D">
            <w:pPr>
              <w:pStyle w:val="Header"/>
              <w:numPr>
                <w:ilvl w:val="0"/>
                <w:numId w:val="8"/>
              </w:numPr>
              <w:ind w:left="453"/>
              <w:rPr>
                <w:rFonts w:cs="Arial"/>
                <w:i/>
                <w:snapToGrid w:val="0"/>
                <w:vanish/>
              </w:rPr>
            </w:pPr>
            <w:r>
              <w:rPr>
                <w:rFonts w:cs="Arial"/>
                <w:i/>
                <w:snapToGrid w:val="0"/>
                <w:vanish/>
              </w:rPr>
              <w:t>Functional Safety modifications as agreed with FuSa core team (Baseline: November 2018 Dearborn On-Site)</w:t>
            </w:r>
          </w:p>
        </w:tc>
        <w:tc>
          <w:tcPr>
            <w:tcW w:w="1588" w:type="dxa"/>
          </w:tcPr>
          <w:p w14:paraId="79D1625B" w14:textId="77777777" w:rsidR="00325E4A" w:rsidRPr="00344364" w:rsidRDefault="00325E4A" w:rsidP="00325E4A">
            <w:pPr>
              <w:rPr>
                <w:i/>
                <w:snapToGrid w:val="0"/>
                <w:vanish/>
              </w:rPr>
            </w:pPr>
            <w:r w:rsidRPr="00344364">
              <w:rPr>
                <w:i/>
                <w:snapToGrid w:val="0"/>
                <w:vanish/>
              </w:rPr>
              <w:t>Jbaden1</w:t>
            </w:r>
          </w:p>
        </w:tc>
      </w:tr>
      <w:tr w:rsidR="001C48B9" w:rsidRPr="00344364" w14:paraId="46A93F8E" w14:textId="77777777" w:rsidTr="00DB1DEF">
        <w:tblPrEx>
          <w:tblLook w:val="04A0" w:firstRow="1" w:lastRow="0" w:firstColumn="1" w:lastColumn="0" w:noHBand="0" w:noVBand="1"/>
        </w:tblPrEx>
        <w:trPr>
          <w:hidden/>
        </w:trPr>
        <w:tc>
          <w:tcPr>
            <w:tcW w:w="1019" w:type="dxa"/>
          </w:tcPr>
          <w:p w14:paraId="6B1DB927" w14:textId="138A8F12" w:rsidR="001C48B9" w:rsidRPr="00344364" w:rsidRDefault="001C48B9" w:rsidP="001C48B9">
            <w:pPr>
              <w:jc w:val="center"/>
              <w:rPr>
                <w:i/>
                <w:snapToGrid w:val="0"/>
                <w:vanish/>
              </w:rPr>
            </w:pPr>
            <w:r>
              <w:rPr>
                <w:i/>
                <w:snapToGrid w:val="0"/>
                <w:vanish/>
              </w:rPr>
              <w:t>M</w:t>
            </w:r>
          </w:p>
        </w:tc>
        <w:tc>
          <w:tcPr>
            <w:tcW w:w="720" w:type="dxa"/>
          </w:tcPr>
          <w:p w14:paraId="6E54F817" w14:textId="3EF67309" w:rsidR="001C48B9" w:rsidRPr="00344364" w:rsidRDefault="001C48B9" w:rsidP="001C48B9">
            <w:pPr>
              <w:jc w:val="center"/>
              <w:rPr>
                <w:i/>
                <w:snapToGrid w:val="0"/>
                <w:vanish/>
              </w:rPr>
            </w:pPr>
          </w:p>
        </w:tc>
        <w:tc>
          <w:tcPr>
            <w:tcW w:w="1260" w:type="dxa"/>
          </w:tcPr>
          <w:p w14:paraId="4CBE6BFD" w14:textId="6BAE0EA6" w:rsidR="001C48B9" w:rsidRPr="00344364" w:rsidRDefault="001C48B9" w:rsidP="001C48B9">
            <w:pPr>
              <w:jc w:val="center"/>
              <w:rPr>
                <w:i/>
                <w:snapToGrid w:val="0"/>
                <w:vanish/>
              </w:rPr>
            </w:pPr>
            <w:r w:rsidRPr="00344364">
              <w:rPr>
                <w:i/>
                <w:snapToGrid w:val="0"/>
                <w:vanish/>
              </w:rPr>
              <w:t>20</w:t>
            </w:r>
            <w:r>
              <w:rPr>
                <w:i/>
                <w:snapToGrid w:val="0"/>
                <w:vanish/>
              </w:rPr>
              <w:t>19-04-02</w:t>
            </w:r>
          </w:p>
        </w:tc>
        <w:tc>
          <w:tcPr>
            <w:tcW w:w="5648" w:type="dxa"/>
          </w:tcPr>
          <w:p w14:paraId="40419676" w14:textId="4EB45E2D" w:rsidR="001C48B9" w:rsidRPr="001C48B9" w:rsidRDefault="001C48B9" w:rsidP="001C48B9">
            <w:pPr>
              <w:pStyle w:val="Header"/>
              <w:numPr>
                <w:ilvl w:val="0"/>
                <w:numId w:val="8"/>
              </w:numPr>
              <w:ind w:left="453"/>
              <w:rPr>
                <w:rFonts w:cs="Arial"/>
                <w:i/>
                <w:snapToGrid w:val="0"/>
                <w:vanish/>
              </w:rPr>
            </w:pPr>
            <w:r>
              <w:rPr>
                <w:rFonts w:cs="Arial"/>
                <w:i/>
                <w:snapToGrid w:val="0"/>
                <w:vanish/>
              </w:rPr>
              <w:t>Initial version of SysML report template</w:t>
            </w:r>
          </w:p>
        </w:tc>
        <w:tc>
          <w:tcPr>
            <w:tcW w:w="1588" w:type="dxa"/>
          </w:tcPr>
          <w:p w14:paraId="2F3606A2" w14:textId="4C641ABF" w:rsidR="001C48B9" w:rsidRPr="00344364" w:rsidRDefault="001C48B9" w:rsidP="001C48B9">
            <w:pPr>
              <w:rPr>
                <w:i/>
                <w:snapToGrid w:val="0"/>
                <w:vanish/>
              </w:rPr>
            </w:pPr>
            <w:r>
              <w:rPr>
                <w:i/>
                <w:snapToGrid w:val="0"/>
                <w:vanish/>
              </w:rPr>
              <w:t>snuesch</w:t>
            </w:r>
          </w:p>
        </w:tc>
      </w:tr>
      <w:tr w:rsidR="00257312" w:rsidRPr="00344364" w14:paraId="178E14BD" w14:textId="77777777" w:rsidTr="00DB1DEF">
        <w:tblPrEx>
          <w:tblLook w:val="04A0" w:firstRow="1" w:lastRow="0" w:firstColumn="1" w:lastColumn="0" w:noHBand="0" w:noVBand="1"/>
        </w:tblPrEx>
        <w:trPr>
          <w:hidden/>
        </w:trPr>
        <w:tc>
          <w:tcPr>
            <w:tcW w:w="1019" w:type="dxa"/>
          </w:tcPr>
          <w:p w14:paraId="354B2FDC" w14:textId="1B89D23B" w:rsidR="00257312" w:rsidRDefault="00257312" w:rsidP="001C48B9">
            <w:pPr>
              <w:jc w:val="center"/>
              <w:rPr>
                <w:i/>
                <w:snapToGrid w:val="0"/>
                <w:vanish/>
              </w:rPr>
            </w:pPr>
            <w:r>
              <w:rPr>
                <w:i/>
                <w:snapToGrid w:val="0"/>
                <w:vanish/>
              </w:rPr>
              <w:t>M</w:t>
            </w:r>
          </w:p>
        </w:tc>
        <w:tc>
          <w:tcPr>
            <w:tcW w:w="720" w:type="dxa"/>
          </w:tcPr>
          <w:p w14:paraId="2077DD6C" w14:textId="77777777" w:rsidR="00257312" w:rsidRPr="00344364" w:rsidRDefault="00257312" w:rsidP="001C48B9">
            <w:pPr>
              <w:jc w:val="center"/>
              <w:rPr>
                <w:i/>
                <w:snapToGrid w:val="0"/>
                <w:vanish/>
              </w:rPr>
            </w:pPr>
          </w:p>
        </w:tc>
        <w:tc>
          <w:tcPr>
            <w:tcW w:w="1260" w:type="dxa"/>
          </w:tcPr>
          <w:p w14:paraId="31762B30" w14:textId="73D80E93" w:rsidR="00257312" w:rsidRPr="00344364" w:rsidRDefault="00257312" w:rsidP="001C48B9">
            <w:pPr>
              <w:jc w:val="center"/>
              <w:rPr>
                <w:i/>
                <w:snapToGrid w:val="0"/>
                <w:vanish/>
              </w:rPr>
            </w:pPr>
            <w:r>
              <w:rPr>
                <w:i/>
                <w:snapToGrid w:val="0"/>
                <w:vanish/>
              </w:rPr>
              <w:t>2019-04-05</w:t>
            </w:r>
          </w:p>
        </w:tc>
        <w:tc>
          <w:tcPr>
            <w:tcW w:w="5648" w:type="dxa"/>
          </w:tcPr>
          <w:p w14:paraId="1D6397B2" w14:textId="7D667969" w:rsidR="00257312" w:rsidRDefault="00257312" w:rsidP="001C48B9">
            <w:pPr>
              <w:pStyle w:val="Header"/>
              <w:numPr>
                <w:ilvl w:val="0"/>
                <w:numId w:val="8"/>
              </w:numPr>
              <w:ind w:left="453"/>
              <w:rPr>
                <w:rFonts w:cs="Arial"/>
                <w:i/>
                <w:snapToGrid w:val="0"/>
                <w:vanish/>
              </w:rPr>
            </w:pPr>
            <w:r>
              <w:rPr>
                <w:rFonts w:cs="Arial"/>
                <w:i/>
                <w:snapToGrid w:val="0"/>
                <w:vanish/>
              </w:rPr>
              <w:t>Improved dialog boxes to select function group</w:t>
            </w:r>
          </w:p>
        </w:tc>
        <w:tc>
          <w:tcPr>
            <w:tcW w:w="1588" w:type="dxa"/>
          </w:tcPr>
          <w:p w14:paraId="10BF578A" w14:textId="2B418256" w:rsidR="00257312" w:rsidRDefault="00257312" w:rsidP="001C48B9">
            <w:pPr>
              <w:rPr>
                <w:i/>
                <w:snapToGrid w:val="0"/>
                <w:vanish/>
              </w:rPr>
            </w:pPr>
            <w:r>
              <w:rPr>
                <w:i/>
                <w:snapToGrid w:val="0"/>
                <w:vanish/>
              </w:rPr>
              <w:t>snuesch</w:t>
            </w:r>
          </w:p>
        </w:tc>
      </w:tr>
      <w:tr w:rsidR="00800B8E" w:rsidRPr="00344364" w14:paraId="51CF0F1C" w14:textId="77777777" w:rsidTr="00DB1DEF">
        <w:tblPrEx>
          <w:tblLook w:val="04A0" w:firstRow="1" w:lastRow="0" w:firstColumn="1" w:lastColumn="0" w:noHBand="0" w:noVBand="1"/>
        </w:tblPrEx>
        <w:trPr>
          <w:hidden/>
        </w:trPr>
        <w:tc>
          <w:tcPr>
            <w:tcW w:w="1019" w:type="dxa"/>
          </w:tcPr>
          <w:p w14:paraId="223556A7" w14:textId="1D2A3805" w:rsidR="00800B8E" w:rsidRDefault="00800B8E" w:rsidP="001C48B9">
            <w:pPr>
              <w:jc w:val="center"/>
              <w:rPr>
                <w:i/>
                <w:snapToGrid w:val="0"/>
                <w:vanish/>
              </w:rPr>
            </w:pPr>
            <w:r>
              <w:rPr>
                <w:i/>
                <w:snapToGrid w:val="0"/>
                <w:vanish/>
              </w:rPr>
              <w:t>M</w:t>
            </w:r>
          </w:p>
        </w:tc>
        <w:tc>
          <w:tcPr>
            <w:tcW w:w="720" w:type="dxa"/>
          </w:tcPr>
          <w:p w14:paraId="734A106B" w14:textId="77777777" w:rsidR="00800B8E" w:rsidRPr="00344364" w:rsidRDefault="00800B8E" w:rsidP="001C48B9">
            <w:pPr>
              <w:jc w:val="center"/>
              <w:rPr>
                <w:i/>
                <w:snapToGrid w:val="0"/>
                <w:vanish/>
              </w:rPr>
            </w:pPr>
          </w:p>
        </w:tc>
        <w:tc>
          <w:tcPr>
            <w:tcW w:w="1260" w:type="dxa"/>
          </w:tcPr>
          <w:p w14:paraId="7B64CB35" w14:textId="7273B7ED" w:rsidR="00800B8E" w:rsidRDefault="002514CD" w:rsidP="001C48B9">
            <w:pPr>
              <w:jc w:val="center"/>
              <w:rPr>
                <w:i/>
                <w:snapToGrid w:val="0"/>
                <w:vanish/>
              </w:rPr>
            </w:pPr>
            <w:r>
              <w:rPr>
                <w:i/>
                <w:snapToGrid w:val="0"/>
                <w:vanish/>
              </w:rPr>
              <w:t>2019-04-2</w:t>
            </w:r>
            <w:r w:rsidR="00C234C3">
              <w:rPr>
                <w:i/>
                <w:snapToGrid w:val="0"/>
                <w:vanish/>
              </w:rPr>
              <w:t>6</w:t>
            </w:r>
          </w:p>
        </w:tc>
        <w:tc>
          <w:tcPr>
            <w:tcW w:w="5648" w:type="dxa"/>
          </w:tcPr>
          <w:p w14:paraId="64D4B7A6" w14:textId="20F96274" w:rsidR="00800B8E" w:rsidRDefault="00800B8E" w:rsidP="00800B8E">
            <w:pPr>
              <w:pStyle w:val="Header"/>
              <w:numPr>
                <w:ilvl w:val="0"/>
                <w:numId w:val="8"/>
              </w:numPr>
              <w:ind w:left="453"/>
              <w:rPr>
                <w:rFonts w:cs="Arial"/>
                <w:i/>
                <w:snapToGrid w:val="0"/>
                <w:vanish/>
              </w:rPr>
            </w:pPr>
            <w:r>
              <w:rPr>
                <w:rFonts w:cs="Arial"/>
                <w:i/>
                <w:snapToGrid w:val="0"/>
                <w:vanish/>
              </w:rPr>
              <w:t>Improved function interfaces (support of additional elements</w:t>
            </w:r>
            <w:r w:rsidR="002514CD">
              <w:rPr>
                <w:rFonts w:cs="Arial"/>
                <w:i/>
                <w:snapToGrid w:val="0"/>
                <w:vanish/>
              </w:rPr>
              <w:t xml:space="preserve"> (e.g., send signal action, add structural feature action</w:t>
            </w:r>
            <w:r w:rsidR="007809D6">
              <w:rPr>
                <w:rFonts w:cs="Arial"/>
                <w:i/>
                <w:snapToGrid w:val="0"/>
                <w:vanish/>
              </w:rPr>
              <w:t>, merge node, decision node</w:t>
            </w:r>
            <w:r w:rsidR="00C234C3">
              <w:rPr>
                <w:rFonts w:cs="Arial"/>
                <w:i/>
                <w:snapToGrid w:val="0"/>
                <w:vanish/>
              </w:rPr>
              <w:t>, activity parameter nodes</w:t>
            </w:r>
            <w:r w:rsidR="007809D6">
              <w:rPr>
                <w:rFonts w:cs="Arial"/>
                <w:i/>
                <w:snapToGrid w:val="0"/>
                <w:vanish/>
              </w:rPr>
              <w:t>, etc.</w:t>
            </w:r>
            <w:r w:rsidR="002514CD">
              <w:rPr>
                <w:rFonts w:cs="Arial"/>
                <w:i/>
                <w:snapToGrid w:val="0"/>
                <w:vanish/>
              </w:rPr>
              <w:t>)</w:t>
            </w:r>
            <w:r>
              <w:rPr>
                <w:rFonts w:cs="Arial"/>
                <w:i/>
                <w:snapToGrid w:val="0"/>
                <w:vanish/>
              </w:rPr>
              <w:t xml:space="preserve"> and pins)</w:t>
            </w:r>
          </w:p>
        </w:tc>
        <w:tc>
          <w:tcPr>
            <w:tcW w:w="1588" w:type="dxa"/>
          </w:tcPr>
          <w:p w14:paraId="4F963DD6" w14:textId="7D74AFFD" w:rsidR="00800B8E" w:rsidRDefault="00800B8E" w:rsidP="001C48B9">
            <w:pPr>
              <w:rPr>
                <w:i/>
                <w:snapToGrid w:val="0"/>
                <w:vanish/>
              </w:rPr>
            </w:pPr>
            <w:r>
              <w:rPr>
                <w:i/>
                <w:snapToGrid w:val="0"/>
                <w:vanish/>
              </w:rPr>
              <w:t>snuesch</w:t>
            </w:r>
          </w:p>
        </w:tc>
      </w:tr>
      <w:tr w:rsidR="00CB0FC6" w:rsidRPr="00344364" w14:paraId="04790333" w14:textId="77777777" w:rsidTr="00DB1DEF">
        <w:tblPrEx>
          <w:tblLook w:val="04A0" w:firstRow="1" w:lastRow="0" w:firstColumn="1" w:lastColumn="0" w:noHBand="0" w:noVBand="1"/>
        </w:tblPrEx>
        <w:trPr>
          <w:hidden/>
        </w:trPr>
        <w:tc>
          <w:tcPr>
            <w:tcW w:w="1019" w:type="dxa"/>
          </w:tcPr>
          <w:p w14:paraId="15A25BE3" w14:textId="5BBF8FC6" w:rsidR="00CB0FC6" w:rsidRDefault="00B55A8D" w:rsidP="001C48B9">
            <w:pPr>
              <w:jc w:val="center"/>
              <w:rPr>
                <w:i/>
                <w:snapToGrid w:val="0"/>
                <w:vanish/>
              </w:rPr>
            </w:pPr>
            <w:r>
              <w:rPr>
                <w:i/>
                <w:snapToGrid w:val="0"/>
                <w:vanish/>
              </w:rPr>
              <w:t>N</w:t>
            </w:r>
          </w:p>
        </w:tc>
        <w:tc>
          <w:tcPr>
            <w:tcW w:w="720" w:type="dxa"/>
          </w:tcPr>
          <w:p w14:paraId="10ABE31E" w14:textId="77777777" w:rsidR="00CB0FC6" w:rsidRPr="00344364" w:rsidRDefault="00CB0FC6" w:rsidP="001C48B9">
            <w:pPr>
              <w:jc w:val="center"/>
              <w:rPr>
                <w:i/>
                <w:snapToGrid w:val="0"/>
                <w:vanish/>
              </w:rPr>
            </w:pPr>
          </w:p>
        </w:tc>
        <w:tc>
          <w:tcPr>
            <w:tcW w:w="1260" w:type="dxa"/>
          </w:tcPr>
          <w:p w14:paraId="2D34AC99" w14:textId="45EC6A53" w:rsidR="00CB0FC6" w:rsidRDefault="00CB0FC6" w:rsidP="001C48B9">
            <w:pPr>
              <w:jc w:val="center"/>
              <w:rPr>
                <w:i/>
                <w:snapToGrid w:val="0"/>
                <w:vanish/>
              </w:rPr>
            </w:pPr>
            <w:r>
              <w:rPr>
                <w:i/>
                <w:snapToGrid w:val="0"/>
                <w:vanish/>
              </w:rPr>
              <w:t>2019-08-19</w:t>
            </w:r>
          </w:p>
        </w:tc>
        <w:tc>
          <w:tcPr>
            <w:tcW w:w="5648" w:type="dxa"/>
          </w:tcPr>
          <w:p w14:paraId="58CE33FC" w14:textId="61B611E1" w:rsidR="00CB0FC6" w:rsidRDefault="00CB0FC6" w:rsidP="00CB0FC6">
            <w:pPr>
              <w:pStyle w:val="Header"/>
              <w:numPr>
                <w:ilvl w:val="0"/>
                <w:numId w:val="8"/>
              </w:numPr>
              <w:ind w:left="453"/>
              <w:rPr>
                <w:rFonts w:cs="Arial"/>
                <w:i/>
                <w:snapToGrid w:val="0"/>
                <w:vanish/>
              </w:rPr>
            </w:pPr>
            <w:r>
              <w:rPr>
                <w:rFonts w:cs="Arial"/>
                <w:i/>
                <w:snapToGrid w:val="0"/>
                <w:vanish/>
              </w:rPr>
              <w:t>For each function now also requirements satisfied by activity parameter nodes and function outputs are populated.</w:t>
            </w:r>
          </w:p>
        </w:tc>
        <w:tc>
          <w:tcPr>
            <w:tcW w:w="1588" w:type="dxa"/>
          </w:tcPr>
          <w:p w14:paraId="79AD328B" w14:textId="7CEE70EA" w:rsidR="00CB0FC6" w:rsidRDefault="00CB0FC6" w:rsidP="001C48B9">
            <w:pPr>
              <w:rPr>
                <w:i/>
                <w:snapToGrid w:val="0"/>
                <w:vanish/>
              </w:rPr>
            </w:pPr>
            <w:r>
              <w:rPr>
                <w:i/>
                <w:snapToGrid w:val="0"/>
                <w:vanish/>
              </w:rPr>
              <w:t>snuesch</w:t>
            </w:r>
          </w:p>
        </w:tc>
      </w:tr>
      <w:tr w:rsidR="00483C41" w:rsidRPr="00344364" w14:paraId="7ED2840B" w14:textId="77777777" w:rsidTr="00DB1DEF">
        <w:tblPrEx>
          <w:tblLook w:val="04A0" w:firstRow="1" w:lastRow="0" w:firstColumn="1" w:lastColumn="0" w:noHBand="0" w:noVBand="1"/>
        </w:tblPrEx>
        <w:trPr>
          <w:hidden/>
        </w:trPr>
        <w:tc>
          <w:tcPr>
            <w:tcW w:w="1019" w:type="dxa"/>
          </w:tcPr>
          <w:p w14:paraId="570AE6FC" w14:textId="6E5FBAC5" w:rsidR="00483C41" w:rsidRDefault="00B55A8D" w:rsidP="001C48B9">
            <w:pPr>
              <w:jc w:val="center"/>
              <w:rPr>
                <w:i/>
                <w:snapToGrid w:val="0"/>
                <w:vanish/>
              </w:rPr>
            </w:pPr>
            <w:r>
              <w:rPr>
                <w:i/>
                <w:snapToGrid w:val="0"/>
                <w:vanish/>
              </w:rPr>
              <w:t>N</w:t>
            </w:r>
          </w:p>
        </w:tc>
        <w:tc>
          <w:tcPr>
            <w:tcW w:w="720" w:type="dxa"/>
          </w:tcPr>
          <w:p w14:paraId="584C3919" w14:textId="77777777" w:rsidR="00483C41" w:rsidRPr="00344364" w:rsidRDefault="00483C41" w:rsidP="001C48B9">
            <w:pPr>
              <w:jc w:val="center"/>
              <w:rPr>
                <w:i/>
                <w:snapToGrid w:val="0"/>
                <w:vanish/>
              </w:rPr>
            </w:pPr>
          </w:p>
        </w:tc>
        <w:tc>
          <w:tcPr>
            <w:tcW w:w="1260" w:type="dxa"/>
          </w:tcPr>
          <w:p w14:paraId="7F374EF7" w14:textId="043891B3" w:rsidR="00483C41" w:rsidRDefault="00483C41" w:rsidP="001C48B9">
            <w:pPr>
              <w:jc w:val="center"/>
              <w:rPr>
                <w:i/>
                <w:snapToGrid w:val="0"/>
                <w:vanish/>
              </w:rPr>
            </w:pPr>
            <w:r>
              <w:rPr>
                <w:i/>
                <w:snapToGrid w:val="0"/>
                <w:vanish/>
              </w:rPr>
              <w:t>2019-08-21</w:t>
            </w:r>
          </w:p>
        </w:tc>
        <w:tc>
          <w:tcPr>
            <w:tcW w:w="5648" w:type="dxa"/>
          </w:tcPr>
          <w:p w14:paraId="07DD6699" w14:textId="378BE79F" w:rsidR="00483C41" w:rsidRDefault="00483C41" w:rsidP="00CB0FC6">
            <w:pPr>
              <w:pStyle w:val="Header"/>
              <w:numPr>
                <w:ilvl w:val="0"/>
                <w:numId w:val="8"/>
              </w:numPr>
              <w:ind w:left="453"/>
              <w:rPr>
                <w:rFonts w:cs="Arial"/>
                <w:i/>
                <w:snapToGrid w:val="0"/>
                <w:vanish/>
              </w:rPr>
            </w:pPr>
            <w:r>
              <w:rPr>
                <w:rFonts w:cs="Arial"/>
                <w:i/>
                <w:snapToGrid w:val="0"/>
                <w:vanish/>
              </w:rPr>
              <w:t>Improved glossary and acronym tables</w:t>
            </w:r>
          </w:p>
        </w:tc>
        <w:tc>
          <w:tcPr>
            <w:tcW w:w="1588" w:type="dxa"/>
          </w:tcPr>
          <w:p w14:paraId="53B5C1A4" w14:textId="27835F42" w:rsidR="00483C41" w:rsidRDefault="00483C41" w:rsidP="001C48B9">
            <w:pPr>
              <w:rPr>
                <w:i/>
                <w:snapToGrid w:val="0"/>
                <w:vanish/>
              </w:rPr>
            </w:pPr>
            <w:r>
              <w:rPr>
                <w:i/>
                <w:snapToGrid w:val="0"/>
                <w:vanish/>
              </w:rPr>
              <w:t>snuesch</w:t>
            </w:r>
          </w:p>
        </w:tc>
      </w:tr>
      <w:tr w:rsidR="001D76F1" w:rsidRPr="00344364" w14:paraId="279BE0F0" w14:textId="77777777" w:rsidTr="00DB1DEF">
        <w:tblPrEx>
          <w:tblLook w:val="04A0" w:firstRow="1" w:lastRow="0" w:firstColumn="1" w:lastColumn="0" w:noHBand="0" w:noVBand="1"/>
        </w:tblPrEx>
        <w:trPr>
          <w:hidden/>
        </w:trPr>
        <w:tc>
          <w:tcPr>
            <w:tcW w:w="1019" w:type="dxa"/>
          </w:tcPr>
          <w:p w14:paraId="6B61E38C" w14:textId="107E484F" w:rsidR="001D76F1" w:rsidRDefault="001D76F1" w:rsidP="001C48B9">
            <w:pPr>
              <w:jc w:val="center"/>
              <w:rPr>
                <w:i/>
                <w:snapToGrid w:val="0"/>
                <w:vanish/>
              </w:rPr>
            </w:pPr>
            <w:r>
              <w:rPr>
                <w:i/>
                <w:snapToGrid w:val="0"/>
                <w:vanish/>
              </w:rPr>
              <w:t>N</w:t>
            </w:r>
          </w:p>
        </w:tc>
        <w:tc>
          <w:tcPr>
            <w:tcW w:w="720" w:type="dxa"/>
          </w:tcPr>
          <w:p w14:paraId="25637583" w14:textId="77777777" w:rsidR="001D76F1" w:rsidRPr="00344364" w:rsidRDefault="001D76F1" w:rsidP="001C48B9">
            <w:pPr>
              <w:jc w:val="center"/>
              <w:rPr>
                <w:i/>
                <w:snapToGrid w:val="0"/>
                <w:vanish/>
              </w:rPr>
            </w:pPr>
          </w:p>
        </w:tc>
        <w:tc>
          <w:tcPr>
            <w:tcW w:w="1260" w:type="dxa"/>
          </w:tcPr>
          <w:p w14:paraId="739FDB9C" w14:textId="355B93CF" w:rsidR="001D76F1" w:rsidRDefault="001D76F1" w:rsidP="001C48B9">
            <w:pPr>
              <w:jc w:val="center"/>
              <w:rPr>
                <w:i/>
                <w:snapToGrid w:val="0"/>
                <w:vanish/>
              </w:rPr>
            </w:pPr>
            <w:r>
              <w:rPr>
                <w:i/>
                <w:snapToGrid w:val="0"/>
                <w:vanish/>
              </w:rPr>
              <w:t>2019-09-20</w:t>
            </w:r>
          </w:p>
        </w:tc>
        <w:tc>
          <w:tcPr>
            <w:tcW w:w="5648" w:type="dxa"/>
          </w:tcPr>
          <w:p w14:paraId="56B8D247" w14:textId="1757C60B" w:rsidR="001D76F1" w:rsidRDefault="001D76F1" w:rsidP="00CB0FC6">
            <w:pPr>
              <w:pStyle w:val="Header"/>
              <w:numPr>
                <w:ilvl w:val="0"/>
                <w:numId w:val="8"/>
              </w:numPr>
              <w:ind w:left="453"/>
              <w:rPr>
                <w:rFonts w:cs="Arial"/>
                <w:i/>
                <w:snapToGrid w:val="0"/>
                <w:vanish/>
              </w:rPr>
            </w:pPr>
            <w:r>
              <w:rPr>
                <w:rFonts w:cs="Arial"/>
                <w:i/>
                <w:snapToGrid w:val="0"/>
                <w:vanish/>
              </w:rPr>
              <w:t>Updated Function Interfaces tables with better wording. Added a report template variable that allows to disable senders and receivers. Sorted requirements by ID.</w:t>
            </w:r>
          </w:p>
        </w:tc>
        <w:tc>
          <w:tcPr>
            <w:tcW w:w="1588" w:type="dxa"/>
          </w:tcPr>
          <w:p w14:paraId="0B67C922" w14:textId="2D6526FD" w:rsidR="001D76F1" w:rsidRDefault="001D76F1" w:rsidP="001C48B9">
            <w:pPr>
              <w:rPr>
                <w:i/>
                <w:snapToGrid w:val="0"/>
                <w:vanish/>
              </w:rPr>
            </w:pPr>
            <w:r>
              <w:rPr>
                <w:i/>
                <w:snapToGrid w:val="0"/>
                <w:vanish/>
              </w:rPr>
              <w:t>snuesch</w:t>
            </w:r>
          </w:p>
        </w:tc>
      </w:tr>
      <w:tr w:rsidR="00DB1DEF" w:rsidRPr="00344364" w14:paraId="4C17E0A9" w14:textId="77777777" w:rsidTr="00DB1DEF">
        <w:tblPrEx>
          <w:tblLook w:val="04A0" w:firstRow="1" w:lastRow="0" w:firstColumn="1" w:lastColumn="0" w:noHBand="0" w:noVBand="1"/>
        </w:tblPrEx>
        <w:trPr>
          <w:hidden/>
        </w:trPr>
        <w:tc>
          <w:tcPr>
            <w:tcW w:w="1019" w:type="dxa"/>
          </w:tcPr>
          <w:p w14:paraId="2CA9E204" w14:textId="183F49AE" w:rsidR="00DB1DEF" w:rsidRDefault="00DB1DEF" w:rsidP="001C48B9">
            <w:pPr>
              <w:jc w:val="center"/>
              <w:rPr>
                <w:i/>
                <w:snapToGrid w:val="0"/>
                <w:vanish/>
              </w:rPr>
            </w:pPr>
            <w:r>
              <w:rPr>
                <w:i/>
                <w:snapToGrid w:val="0"/>
                <w:vanish/>
              </w:rPr>
              <w:t>N</w:t>
            </w:r>
          </w:p>
        </w:tc>
        <w:tc>
          <w:tcPr>
            <w:tcW w:w="720" w:type="dxa"/>
          </w:tcPr>
          <w:p w14:paraId="0C50716C" w14:textId="77777777" w:rsidR="00DB1DEF" w:rsidRPr="00344364" w:rsidRDefault="00DB1DEF" w:rsidP="001C48B9">
            <w:pPr>
              <w:jc w:val="center"/>
              <w:rPr>
                <w:i/>
                <w:snapToGrid w:val="0"/>
                <w:vanish/>
              </w:rPr>
            </w:pPr>
          </w:p>
        </w:tc>
        <w:tc>
          <w:tcPr>
            <w:tcW w:w="1260" w:type="dxa"/>
          </w:tcPr>
          <w:p w14:paraId="051BF808" w14:textId="55086F82" w:rsidR="00DB1DEF" w:rsidRDefault="00DB1DEF" w:rsidP="001C48B9">
            <w:pPr>
              <w:jc w:val="center"/>
              <w:rPr>
                <w:i/>
                <w:snapToGrid w:val="0"/>
                <w:vanish/>
              </w:rPr>
            </w:pPr>
            <w:r>
              <w:rPr>
                <w:i/>
                <w:snapToGrid w:val="0"/>
                <w:vanish/>
              </w:rPr>
              <w:t>2019-09-27</w:t>
            </w:r>
          </w:p>
        </w:tc>
        <w:tc>
          <w:tcPr>
            <w:tcW w:w="5648" w:type="dxa"/>
          </w:tcPr>
          <w:p w14:paraId="097AA306" w14:textId="77777777" w:rsidR="00DB1DEF" w:rsidRDefault="00DB1DEF" w:rsidP="00CB0FC6">
            <w:pPr>
              <w:pStyle w:val="Header"/>
              <w:numPr>
                <w:ilvl w:val="0"/>
                <w:numId w:val="8"/>
              </w:numPr>
              <w:ind w:left="453"/>
              <w:rPr>
                <w:rFonts w:cs="Arial"/>
                <w:i/>
                <w:snapToGrid w:val="0"/>
                <w:vanish/>
              </w:rPr>
            </w:pPr>
            <w:r>
              <w:rPr>
                <w:rFonts w:cs="Arial"/>
                <w:i/>
                <w:snapToGrid w:val="0"/>
                <w:vanish/>
              </w:rPr>
              <w:t>Green hints now only show up for first function.</w:t>
            </w:r>
          </w:p>
          <w:p w14:paraId="1D06FC70" w14:textId="2029AF7C" w:rsidR="00DB1DEF" w:rsidRDefault="00DB1DEF" w:rsidP="00CB0FC6">
            <w:pPr>
              <w:pStyle w:val="Header"/>
              <w:numPr>
                <w:ilvl w:val="0"/>
                <w:numId w:val="8"/>
              </w:numPr>
              <w:ind w:left="453"/>
              <w:rPr>
                <w:rFonts w:cs="Arial"/>
                <w:i/>
                <w:snapToGrid w:val="0"/>
                <w:vanish/>
              </w:rPr>
            </w:pPr>
            <w:r>
              <w:rPr>
                <w:rFonts w:cs="Arial"/>
                <w:i/>
                <w:snapToGrid w:val="0"/>
                <w:vanish/>
              </w:rPr>
              <w:t>labelTag variable can be used to filter revision history.</w:t>
            </w:r>
          </w:p>
        </w:tc>
        <w:tc>
          <w:tcPr>
            <w:tcW w:w="1588" w:type="dxa"/>
          </w:tcPr>
          <w:p w14:paraId="300F0AA3" w14:textId="207B16B0" w:rsidR="00DB1DEF" w:rsidRDefault="00DB1DEF" w:rsidP="001C48B9">
            <w:pPr>
              <w:rPr>
                <w:i/>
                <w:snapToGrid w:val="0"/>
                <w:vanish/>
              </w:rPr>
            </w:pPr>
            <w:r>
              <w:rPr>
                <w:i/>
                <w:snapToGrid w:val="0"/>
                <w:vanish/>
              </w:rPr>
              <w:t>snuesch</w:t>
            </w:r>
          </w:p>
        </w:tc>
      </w:tr>
    </w:tbl>
    <w:p w14:paraId="4170DC9B" w14:textId="77777777" w:rsidR="00271274" w:rsidRPr="00185AC3" w:rsidRDefault="00271274" w:rsidP="00271274">
      <w:pPr>
        <w:pStyle w:val="BodyText"/>
        <w:ind w:right="142"/>
        <w:jc w:val="both"/>
        <w:rPr>
          <w:rFonts w:cs="Arial"/>
          <w:i/>
          <w:iCs/>
          <w:lang w:val="en-US"/>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45" w:name="_Signal_Encoding_Types"/>
      <w:bookmarkStart w:id="246" w:name="_Ref2766978"/>
      <w:bookmarkStart w:id="247" w:name="_Ref2766973"/>
      <w:bookmarkStart w:id="248" w:name="_Toc66359243"/>
      <w:bookmarkEnd w:id="245"/>
      <w:r>
        <w:rPr>
          <w:lang w:val="en-GB"/>
        </w:rPr>
        <w:lastRenderedPageBreak/>
        <w:t>Appendix</w:t>
      </w:r>
      <w:bookmarkEnd w:id="246"/>
      <w:bookmarkEnd w:id="247"/>
      <w:bookmarkEnd w:id="248"/>
    </w:p>
    <w:p w14:paraId="2A3A02F6" w14:textId="77777777" w:rsidR="00602347" w:rsidRDefault="00062770" w:rsidP="00027BB8">
      <w:pPr>
        <w:pStyle w:val="Heading2"/>
        <w:rPr>
          <w:lang w:val="en-GB"/>
        </w:rPr>
      </w:pPr>
      <w:bookmarkStart w:id="249" w:name="_Data_Dictionary"/>
      <w:bookmarkStart w:id="250" w:name="_Ref294992279"/>
      <w:bookmarkStart w:id="251" w:name="_Ref294992274"/>
      <w:bookmarkStart w:id="252" w:name="_Toc66359244"/>
      <w:bookmarkEnd w:id="249"/>
      <w:r>
        <w:rPr>
          <w:lang w:val="en-GB"/>
        </w:rPr>
        <w:t>Data</w:t>
      </w:r>
      <w:r w:rsidR="00602347">
        <w:rPr>
          <w:lang w:val="en-GB"/>
        </w:rPr>
        <w:t xml:space="preserve"> </w:t>
      </w:r>
      <w:r>
        <w:rPr>
          <w:lang w:val="en-GB"/>
        </w:rPr>
        <w:t>Dictionary</w:t>
      </w:r>
      <w:bookmarkEnd w:id="250"/>
      <w:bookmarkEnd w:id="251"/>
      <w:bookmarkEnd w:id="252"/>
    </w:p>
    <w:p w14:paraId="0E906047" w14:textId="77777777" w:rsidR="00584E2D" w:rsidRDefault="00584E2D" w:rsidP="00584E2D">
      <w:pPr>
        <w:pStyle w:val="Heading3"/>
        <w:rPr>
          <w:lang w:val="en-GB"/>
        </w:rPr>
      </w:pPr>
      <w:bookmarkStart w:id="253" w:name="_Logical_Signals"/>
      <w:bookmarkStart w:id="254" w:name="_Ref531353605"/>
      <w:bookmarkStart w:id="255" w:name="_Toc66359245"/>
      <w:bookmarkEnd w:id="253"/>
      <w:r w:rsidRPr="00584E2D">
        <w:rPr>
          <w:lang w:val="en-GB"/>
        </w:rPr>
        <w:t>Logical Signals</w:t>
      </w:r>
      <w:bookmarkEnd w:id="254"/>
      <w:bookmarkEnd w:id="255"/>
    </w:p>
    <w:p w14:paraId="53CA2D27" w14:textId="086A2100"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59" w:history="1">
        <w:r w:rsidRPr="001B2292">
          <w:rPr>
            <w:rStyle w:val="SubtleEmphasis"/>
            <w:color w:val="0000FF"/>
          </w:rPr>
          <w:t>Add Ins -&gt; Add Requirement macro</w:t>
        </w:r>
      </w:hyperlink>
      <w:r w:rsidRPr="00347A88">
        <w:rPr>
          <w:rStyle w:val="SubtleEmphasis"/>
        </w:rPr>
        <w:t xml:space="preserve"> (select “</w:t>
      </w:r>
      <w:r>
        <w:rPr>
          <w:rStyle w:val="SubtleEmphasis"/>
        </w:rPr>
        <w:t>Logical Signal”</w:t>
      </w:r>
      <w:r w:rsidRPr="00347A88">
        <w:rPr>
          <w:rStyle w:val="SubtleEmphasis"/>
        </w:rPr>
        <w:t xml:space="preserve"> as type)</w:t>
      </w:r>
    </w:p>
    <w:p w14:paraId="0E331533" w14:textId="77777777" w:rsidR="00584E2D" w:rsidRDefault="00584E2D" w:rsidP="00584E2D"/>
    <w:p w14:paraId="768BB602" w14:textId="11EB4B47" w:rsidR="001F5E54" w:rsidRPr="000371E0" w:rsidRDefault="002F7AB8" w:rsidP="001F5E54">
      <w:pPr>
        <w:pStyle w:val="RELogSignal"/>
        <w:shd w:val="clear" w:color="auto" w:fill="F2F2F2" w:themeFill="background1" w:themeFillShade="F2"/>
      </w:pPr>
      <w:r>
        <w:t xml:space="preserve"> </w:t>
      </w:r>
      <w:bookmarkStart w:id="256" w:name="_feaa84aa935d102228d934f23d12d610"/>
      <w:r w:rsidR="00931505">
        <w:t>OperationStatus</w:t>
      </w:r>
      <w:bookmarkEnd w:id="256"/>
    </w:p>
    <w:p w14:paraId="68D25499" w14:textId="09F37225" w:rsidR="001F5E54" w:rsidRPr="00200D70" w:rsidRDefault="001F5E54" w:rsidP="001F5E54">
      <w:pPr>
        <w:rPr>
          <w:rFonts w:cs="Arial"/>
        </w:rPr>
      </w:pPr>
      <w:bookmarkStart w:id="257" w:name="LSG_Test_D"/>
    </w:p>
    <w:p w14:paraId="680464BF"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4DF4F93E"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B99D433"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6E4FB7" w14:textId="13AA336A" w:rsidR="001F5E54" w:rsidRPr="00320989" w:rsidRDefault="001F5E54" w:rsidP="00A84EEF">
            <w:pPr>
              <w:pStyle w:val="scriptNormal"/>
              <w:rPr>
                <w:color w:val="auto"/>
              </w:rPr>
            </w:pPr>
          </w:p>
        </w:tc>
      </w:tr>
      <w:tr w:rsidR="001F5E54" w:rsidRPr="00200D70" w14:paraId="1207DA0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A0AB097"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56E5E" w14:textId="1D1BB651" w:rsidR="001F5E54" w:rsidRPr="00200D70" w:rsidRDefault="001F5E54" w:rsidP="00A84EEF">
            <w:pPr>
              <w:rPr>
                <w:rFonts w:eastAsiaTheme="minorHAnsi" w:cs="Arial"/>
                <w:color w:val="000000" w:themeColor="text1"/>
              </w:rPr>
            </w:pPr>
          </w:p>
        </w:tc>
      </w:tr>
      <w:tr w:rsidR="001F5E54" w:rsidRPr="00200D70" w14:paraId="6F94BB02"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2430146"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E430A76"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D7411A" w14:textId="77777777" w:rsidR="001F5E54" w:rsidRPr="00200D70" w:rsidRDefault="001F5E54" w:rsidP="00A84EEF">
            <w:pPr>
              <w:rPr>
                <w:rFonts w:cs="Arial"/>
                <w:b/>
                <w:bCs/>
                <w:lang w:val="en-GB"/>
              </w:rPr>
            </w:pPr>
            <w:r w:rsidRPr="00200D70">
              <w:rPr>
                <w:rFonts w:cs="Arial"/>
                <w:b/>
                <w:bCs/>
                <w:lang w:val="en-GB"/>
              </w:rPr>
              <w:t>Value</w:t>
            </w:r>
          </w:p>
          <w:p w14:paraId="57E94235"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9DDB33"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EEF53E" w14:textId="77777777" w:rsidR="001F5E54" w:rsidRPr="00200D70" w:rsidRDefault="001F5E54" w:rsidP="00A84EEF">
            <w:pPr>
              <w:rPr>
                <w:rFonts w:eastAsiaTheme="minorHAnsi" w:cs="Arial"/>
                <w:color w:val="000000" w:themeColor="text1"/>
              </w:rPr>
            </w:pPr>
          </w:p>
        </w:tc>
      </w:tr>
      <w:tr w:rsidR="001F5E54" w:rsidRPr="00200D70" w14:paraId="5FC0353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F540E2"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C70D24"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5025A0" w14:textId="77777777" w:rsidR="001F5E54" w:rsidRPr="00200D70" w:rsidRDefault="001F5E54" w:rsidP="00A84EEF">
            <w:pPr>
              <w:rPr>
                <w:rFonts w:eastAsiaTheme="minorHAnsi" w:cs="Arial"/>
                <w:color w:val="000000" w:themeColor="text1"/>
              </w:rPr>
            </w:pPr>
          </w:p>
        </w:tc>
      </w:tr>
      <w:tr w:rsidR="001F5E54" w:rsidRPr="00200D70" w14:paraId="7A7E31B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C6E48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3B30C5"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CAC1EC" w14:textId="77777777" w:rsidR="001F5E54" w:rsidRPr="00200D70" w:rsidRDefault="001F5E54" w:rsidP="00A84EEF">
            <w:pPr>
              <w:rPr>
                <w:rFonts w:eastAsiaTheme="minorHAnsi" w:cs="Arial"/>
                <w:color w:val="000000" w:themeColor="text1"/>
              </w:rPr>
            </w:pPr>
          </w:p>
        </w:tc>
      </w:tr>
      <w:tr w:rsidR="001F5E54" w:rsidRPr="00200D70" w14:paraId="7D7DB704"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46B936"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3C2435"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45EC0F" w14:textId="77777777" w:rsidR="001F5E54" w:rsidRPr="00200D70" w:rsidRDefault="001F5E54" w:rsidP="00A84EEF">
            <w:pPr>
              <w:rPr>
                <w:rFonts w:eastAsiaTheme="minorHAnsi" w:cs="Arial"/>
                <w:color w:val="000000" w:themeColor="text1"/>
              </w:rPr>
            </w:pPr>
          </w:p>
        </w:tc>
      </w:tr>
      <w:tr w:rsidR="001F5E54" w:rsidRPr="00200D70" w14:paraId="7AFFCCB6"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E2FDCD" w14:textId="77777777" w:rsidR="001F5E54" w:rsidRPr="00200D70" w:rsidRDefault="001F5E54" w:rsidP="00A84EEF">
            <w:pPr>
              <w:rPr>
                <w:rFonts w:cs="Arial"/>
                <w:b/>
                <w:bCs/>
                <w:lang w:val="en-GB"/>
              </w:rPr>
            </w:pPr>
            <w:r w:rsidRPr="00200D70">
              <w:rPr>
                <w:rFonts w:cs="Arial"/>
                <w:b/>
                <w:bCs/>
                <w:lang w:val="en-GB"/>
              </w:rPr>
              <w:t>Value</w:t>
            </w:r>
          </w:p>
          <w:p w14:paraId="512F8A4C"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7D963DF" w14:textId="5F0126D6"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D928D1" w14:textId="462A27D5" w:rsidR="001F5E54" w:rsidRPr="00200D70" w:rsidRDefault="001F5E54" w:rsidP="00A84EEF">
            <w:pPr>
              <w:rPr>
                <w:rFonts w:eastAsiaTheme="minorHAnsi" w:cs="Arial"/>
                <w:color w:val="000000" w:themeColor="text1"/>
              </w:rPr>
            </w:pPr>
          </w:p>
        </w:tc>
      </w:tr>
      <w:tr w:rsidR="001F5E54" w:rsidRPr="00200D70" w14:paraId="6138A885"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92AFB4A"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bookmarkEnd w:id="257"/>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F71049" w14:textId="77777777" w:rsidR="001F5E54" w:rsidRPr="00200D70" w:rsidRDefault="001F5E54" w:rsidP="00A84EEF">
            <w:pPr>
              <w:rPr>
                <w:rFonts w:eastAsiaTheme="minorHAnsi" w:cs="Arial"/>
                <w:color w:val="000000" w:themeColor="text1"/>
              </w:rPr>
            </w:pPr>
          </w:p>
        </w:tc>
      </w:tr>
    </w:tbl>
    <w:p w14:paraId="24B0F542" w14:textId="2DD2F8D1" w:rsidR="001F5E54" w:rsidRDefault="001F5E54" w:rsidP="001F5E54"/>
    <w:p w14:paraId="4C0DD53D" w14:textId="77777777" w:rsidR="001F5E54" w:rsidRPr="000371E0" w:rsidRDefault="002F7AB8" w:rsidP="001F5E54">
      <w:pPr>
        <w:pStyle w:val="RELogSignal"/>
        <w:shd w:val="clear" w:color="auto" w:fill="F2F2F2" w:themeFill="background1" w:themeFillShade="F2"/>
      </w:pPr>
      <w:r>
        <w:t xml:space="preserve"> </w:t>
      </w:r>
      <w:bookmarkStart w:id="258" w:name="_a8b88079f2045de463c4af8dbc29afc0"/>
      <w:r w:rsidR="00931505">
        <w:t>PDLC Request</w:t>
      </w:r>
      <w:bookmarkEnd w:id="258"/>
    </w:p>
    <w:p w14:paraId="49BA5017"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1DB6BE4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B9F4E69"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8FD3A1" w14:textId="77777777" w:rsidR="001F5E54" w:rsidRPr="00320989" w:rsidRDefault="001F5E54" w:rsidP="00A84EEF">
            <w:pPr>
              <w:pStyle w:val="scriptNormal"/>
              <w:rPr>
                <w:color w:val="auto"/>
              </w:rPr>
            </w:pPr>
          </w:p>
        </w:tc>
      </w:tr>
      <w:tr w:rsidR="001F5E54" w:rsidRPr="00200D70" w14:paraId="685B5A66"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6AD7359"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2EC57E" w14:textId="77777777" w:rsidR="001F5E54" w:rsidRPr="00200D70" w:rsidRDefault="001F5E54" w:rsidP="00A84EEF">
            <w:pPr>
              <w:rPr>
                <w:rFonts w:eastAsiaTheme="minorHAnsi" w:cs="Arial"/>
                <w:color w:val="000000" w:themeColor="text1"/>
              </w:rPr>
            </w:pPr>
          </w:p>
        </w:tc>
      </w:tr>
      <w:tr w:rsidR="001F5E54" w:rsidRPr="00200D70" w14:paraId="29D2B907"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3A7DCEA"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7CDBF2F3"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1107FB" w14:textId="77777777" w:rsidR="001F5E54" w:rsidRPr="00200D70" w:rsidRDefault="001F5E54" w:rsidP="00A84EEF">
            <w:pPr>
              <w:rPr>
                <w:rFonts w:cs="Arial"/>
                <w:b/>
                <w:bCs/>
                <w:lang w:val="en-GB"/>
              </w:rPr>
            </w:pPr>
            <w:r w:rsidRPr="00200D70">
              <w:rPr>
                <w:rFonts w:cs="Arial"/>
                <w:b/>
                <w:bCs/>
                <w:lang w:val="en-GB"/>
              </w:rPr>
              <w:t>Value</w:t>
            </w:r>
          </w:p>
          <w:p w14:paraId="6C6BD1C4"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F5B4522"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783025" w14:textId="77777777" w:rsidR="001F5E54" w:rsidRPr="00200D70" w:rsidRDefault="001F5E54" w:rsidP="00A84EEF">
            <w:pPr>
              <w:rPr>
                <w:rFonts w:eastAsiaTheme="minorHAnsi" w:cs="Arial"/>
                <w:color w:val="000000" w:themeColor="text1"/>
              </w:rPr>
            </w:pPr>
          </w:p>
        </w:tc>
      </w:tr>
      <w:tr w:rsidR="001F5E54" w:rsidRPr="00200D70" w14:paraId="41FD46B2"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0449B1"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8BD70E"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C60010" w14:textId="77777777" w:rsidR="001F5E54" w:rsidRPr="00200D70" w:rsidRDefault="001F5E54" w:rsidP="00A84EEF">
            <w:pPr>
              <w:rPr>
                <w:rFonts w:eastAsiaTheme="minorHAnsi" w:cs="Arial"/>
                <w:color w:val="000000" w:themeColor="text1"/>
              </w:rPr>
            </w:pPr>
          </w:p>
        </w:tc>
      </w:tr>
      <w:tr w:rsidR="001F5E54" w:rsidRPr="00200D70" w14:paraId="44208BB9"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8DEF2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1DB3B7"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8464EB" w14:textId="77777777" w:rsidR="001F5E54" w:rsidRPr="00200D70" w:rsidRDefault="001F5E54" w:rsidP="00A84EEF">
            <w:pPr>
              <w:rPr>
                <w:rFonts w:eastAsiaTheme="minorHAnsi" w:cs="Arial"/>
                <w:color w:val="000000" w:themeColor="text1"/>
              </w:rPr>
            </w:pPr>
          </w:p>
        </w:tc>
      </w:tr>
      <w:tr w:rsidR="001F5E54" w:rsidRPr="00200D70" w14:paraId="6B7C65A6"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9D17E4"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8AA5DF2"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AE2D7C4" w14:textId="77777777" w:rsidR="001F5E54" w:rsidRPr="00200D70" w:rsidRDefault="001F5E54" w:rsidP="00A84EEF">
            <w:pPr>
              <w:rPr>
                <w:rFonts w:eastAsiaTheme="minorHAnsi" w:cs="Arial"/>
                <w:color w:val="000000" w:themeColor="text1"/>
              </w:rPr>
            </w:pPr>
          </w:p>
        </w:tc>
      </w:tr>
      <w:tr w:rsidR="001F5E54" w:rsidRPr="00200D70" w14:paraId="1E154125"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E547D6E" w14:textId="77777777" w:rsidR="001F5E54" w:rsidRPr="00200D70" w:rsidRDefault="001F5E54" w:rsidP="00A84EEF">
            <w:pPr>
              <w:rPr>
                <w:rFonts w:cs="Arial"/>
                <w:b/>
                <w:bCs/>
                <w:lang w:val="en-GB"/>
              </w:rPr>
            </w:pPr>
            <w:r w:rsidRPr="00200D70">
              <w:rPr>
                <w:rFonts w:cs="Arial"/>
                <w:b/>
                <w:bCs/>
                <w:lang w:val="en-GB"/>
              </w:rPr>
              <w:t>Value</w:t>
            </w:r>
          </w:p>
          <w:p w14:paraId="2A5C9CA2"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DF1CB1E"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0A16B1" w14:textId="77777777" w:rsidR="001F5E54" w:rsidRPr="00200D70" w:rsidRDefault="001F5E54" w:rsidP="00A84EEF">
            <w:pPr>
              <w:rPr>
                <w:rFonts w:eastAsiaTheme="minorHAnsi" w:cs="Arial"/>
                <w:color w:val="000000" w:themeColor="text1"/>
              </w:rPr>
            </w:pPr>
          </w:p>
        </w:tc>
      </w:tr>
      <w:tr w:rsidR="001F5E54" w:rsidRPr="00200D70" w14:paraId="6B7E1C4B"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070EECD"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7860516" w14:textId="77777777" w:rsidR="001F5E54" w:rsidRPr="00200D70" w:rsidRDefault="001F5E54" w:rsidP="00A84EEF">
            <w:pPr>
              <w:rPr>
                <w:rFonts w:eastAsiaTheme="minorHAnsi" w:cs="Arial"/>
                <w:color w:val="000000" w:themeColor="text1"/>
              </w:rPr>
            </w:pPr>
          </w:p>
        </w:tc>
      </w:tr>
    </w:tbl>
    <w:p w14:paraId="60105A76" w14:textId="77777777" w:rsidR="001F5E54" w:rsidRDefault="001F5E54" w:rsidP="001F5E54"/>
    <w:p w14:paraId="6E6B4C63" w14:textId="77777777" w:rsidR="001F5E54" w:rsidRPr="000371E0" w:rsidRDefault="002F7AB8" w:rsidP="001F5E54">
      <w:pPr>
        <w:pStyle w:val="RELogSignal"/>
        <w:shd w:val="clear" w:color="auto" w:fill="F2F2F2" w:themeFill="background1" w:themeFillShade="F2"/>
      </w:pPr>
      <w:r>
        <w:t xml:space="preserve"> </w:t>
      </w:r>
      <w:bookmarkStart w:id="259" w:name="_d6b86d36b3e0b5ab7a590a02f0231532"/>
      <w:r w:rsidR="00931505">
        <w:t>PDLC Zone Status</w:t>
      </w:r>
      <w:bookmarkEnd w:id="259"/>
    </w:p>
    <w:p w14:paraId="255E64E8"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0C716E56"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151E456"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B178BB" w14:textId="77777777" w:rsidR="001F5E54" w:rsidRPr="00320989" w:rsidRDefault="001F5E54" w:rsidP="00A84EEF">
            <w:pPr>
              <w:pStyle w:val="scriptNormal"/>
              <w:rPr>
                <w:color w:val="auto"/>
              </w:rPr>
            </w:pPr>
          </w:p>
        </w:tc>
      </w:tr>
      <w:tr w:rsidR="001F5E54" w:rsidRPr="00200D70" w14:paraId="1A99C8FF"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6A288E5"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6AA71C" w14:textId="77777777" w:rsidR="001F5E54" w:rsidRPr="00200D70" w:rsidRDefault="001F5E54" w:rsidP="00A84EEF">
            <w:pPr>
              <w:rPr>
                <w:rFonts w:eastAsiaTheme="minorHAnsi" w:cs="Arial"/>
                <w:color w:val="000000" w:themeColor="text1"/>
              </w:rPr>
            </w:pPr>
          </w:p>
        </w:tc>
      </w:tr>
      <w:tr w:rsidR="001F5E54" w:rsidRPr="00200D70" w14:paraId="30E2BAFD"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8C0A0BA"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3383B32"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52C5754" w14:textId="77777777" w:rsidR="001F5E54" w:rsidRPr="00200D70" w:rsidRDefault="001F5E54" w:rsidP="00A84EEF">
            <w:pPr>
              <w:rPr>
                <w:rFonts w:cs="Arial"/>
                <w:b/>
                <w:bCs/>
                <w:lang w:val="en-GB"/>
              </w:rPr>
            </w:pPr>
            <w:r w:rsidRPr="00200D70">
              <w:rPr>
                <w:rFonts w:cs="Arial"/>
                <w:b/>
                <w:bCs/>
                <w:lang w:val="en-GB"/>
              </w:rPr>
              <w:t>Value</w:t>
            </w:r>
          </w:p>
          <w:p w14:paraId="111ED5B6"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6F95053"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8B7C9D" w14:textId="77777777" w:rsidR="001F5E54" w:rsidRPr="00200D70" w:rsidRDefault="001F5E54" w:rsidP="00A84EEF">
            <w:pPr>
              <w:rPr>
                <w:rFonts w:eastAsiaTheme="minorHAnsi" w:cs="Arial"/>
                <w:color w:val="000000" w:themeColor="text1"/>
              </w:rPr>
            </w:pPr>
          </w:p>
        </w:tc>
      </w:tr>
      <w:tr w:rsidR="001F5E54" w:rsidRPr="00200D70" w14:paraId="26A58BEE"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43D4CB"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8472B3D"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52A58B" w14:textId="77777777" w:rsidR="001F5E54" w:rsidRPr="00200D70" w:rsidRDefault="001F5E54" w:rsidP="00A84EEF">
            <w:pPr>
              <w:rPr>
                <w:rFonts w:eastAsiaTheme="minorHAnsi" w:cs="Arial"/>
                <w:color w:val="000000" w:themeColor="text1"/>
              </w:rPr>
            </w:pPr>
          </w:p>
        </w:tc>
      </w:tr>
      <w:tr w:rsidR="001F5E54" w:rsidRPr="00200D70" w14:paraId="41AD196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F5F969"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26E03B6"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9163C4" w14:textId="77777777" w:rsidR="001F5E54" w:rsidRPr="00200D70" w:rsidRDefault="001F5E54" w:rsidP="00A84EEF">
            <w:pPr>
              <w:rPr>
                <w:rFonts w:eastAsiaTheme="minorHAnsi" w:cs="Arial"/>
                <w:color w:val="000000" w:themeColor="text1"/>
              </w:rPr>
            </w:pPr>
          </w:p>
        </w:tc>
      </w:tr>
      <w:tr w:rsidR="001F5E54" w:rsidRPr="00200D70" w14:paraId="12442C84"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B4CEBA"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B6B84FF"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6D9F2CB" w14:textId="77777777" w:rsidR="001F5E54" w:rsidRPr="00200D70" w:rsidRDefault="001F5E54" w:rsidP="00A84EEF">
            <w:pPr>
              <w:rPr>
                <w:rFonts w:eastAsiaTheme="minorHAnsi" w:cs="Arial"/>
                <w:color w:val="000000" w:themeColor="text1"/>
              </w:rPr>
            </w:pPr>
          </w:p>
        </w:tc>
      </w:tr>
      <w:tr w:rsidR="001F5E54" w:rsidRPr="00200D70" w14:paraId="2F0173B6"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6C8477" w14:textId="77777777" w:rsidR="001F5E54" w:rsidRPr="00200D70" w:rsidRDefault="001F5E54" w:rsidP="00A84EEF">
            <w:pPr>
              <w:rPr>
                <w:rFonts w:cs="Arial"/>
                <w:b/>
                <w:bCs/>
                <w:lang w:val="en-GB"/>
              </w:rPr>
            </w:pPr>
            <w:r w:rsidRPr="00200D70">
              <w:rPr>
                <w:rFonts w:cs="Arial"/>
                <w:b/>
                <w:bCs/>
                <w:lang w:val="en-GB"/>
              </w:rPr>
              <w:lastRenderedPageBreak/>
              <w:t>Value</w:t>
            </w:r>
          </w:p>
          <w:p w14:paraId="4A22B221"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0188138"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220408" w14:textId="77777777" w:rsidR="001F5E54" w:rsidRPr="00200D70" w:rsidRDefault="001F5E54" w:rsidP="00A84EEF">
            <w:pPr>
              <w:rPr>
                <w:rFonts w:eastAsiaTheme="minorHAnsi" w:cs="Arial"/>
                <w:color w:val="000000" w:themeColor="text1"/>
              </w:rPr>
            </w:pPr>
          </w:p>
        </w:tc>
      </w:tr>
      <w:tr w:rsidR="001F5E54" w:rsidRPr="00200D70" w14:paraId="4158740D"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5C0C78F"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B4ACDD" w14:textId="77777777" w:rsidR="001F5E54" w:rsidRPr="00200D70" w:rsidRDefault="001F5E54" w:rsidP="00A84EEF">
            <w:pPr>
              <w:rPr>
                <w:rFonts w:eastAsiaTheme="minorHAnsi" w:cs="Arial"/>
                <w:color w:val="000000" w:themeColor="text1"/>
              </w:rPr>
            </w:pPr>
          </w:p>
        </w:tc>
      </w:tr>
    </w:tbl>
    <w:p w14:paraId="7968E16C" w14:textId="77777777" w:rsidR="001F5E54" w:rsidRDefault="001F5E54" w:rsidP="001F5E54"/>
    <w:p w14:paraId="479CF01C" w14:textId="77777777" w:rsidR="001F5E54" w:rsidRPr="000371E0" w:rsidRDefault="002F7AB8" w:rsidP="001F5E54">
      <w:pPr>
        <w:pStyle w:val="RELogSignal"/>
        <w:shd w:val="clear" w:color="auto" w:fill="F2F2F2" w:themeFill="background1" w:themeFillShade="F2"/>
      </w:pPr>
      <w:r>
        <w:t xml:space="preserve"> </w:t>
      </w:r>
      <w:bookmarkStart w:id="260" w:name="_97dadff2334456c6a63313ef8d79d846"/>
      <w:r w:rsidR="00931505">
        <w:t>PSDS Status</w:t>
      </w:r>
      <w:bookmarkEnd w:id="260"/>
    </w:p>
    <w:p w14:paraId="6AB43005"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455B9F37"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A32575"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E0B3BA" w14:textId="77777777" w:rsidR="001F5E54" w:rsidRPr="00320989" w:rsidRDefault="001F5E54" w:rsidP="00A84EEF">
            <w:pPr>
              <w:pStyle w:val="scriptNormal"/>
              <w:rPr>
                <w:color w:val="auto"/>
              </w:rPr>
            </w:pPr>
          </w:p>
        </w:tc>
      </w:tr>
      <w:tr w:rsidR="001F5E54" w:rsidRPr="00200D70" w14:paraId="2CC63BD4"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6F7E71B"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69E6C0" w14:textId="77777777" w:rsidR="001F5E54" w:rsidRPr="00200D70" w:rsidRDefault="001F5E54" w:rsidP="00A84EEF">
            <w:pPr>
              <w:rPr>
                <w:rFonts w:eastAsiaTheme="minorHAnsi" w:cs="Arial"/>
                <w:color w:val="000000" w:themeColor="text1"/>
              </w:rPr>
            </w:pPr>
          </w:p>
        </w:tc>
      </w:tr>
      <w:tr w:rsidR="001F5E54" w:rsidRPr="00200D70" w14:paraId="1C026AA9"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BF1F2F4"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5E65DB2E"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C29E14" w14:textId="77777777" w:rsidR="001F5E54" w:rsidRPr="00200D70" w:rsidRDefault="001F5E54" w:rsidP="00A84EEF">
            <w:pPr>
              <w:rPr>
                <w:rFonts w:cs="Arial"/>
                <w:b/>
                <w:bCs/>
                <w:lang w:val="en-GB"/>
              </w:rPr>
            </w:pPr>
            <w:r w:rsidRPr="00200D70">
              <w:rPr>
                <w:rFonts w:cs="Arial"/>
                <w:b/>
                <w:bCs/>
                <w:lang w:val="en-GB"/>
              </w:rPr>
              <w:t>Value</w:t>
            </w:r>
          </w:p>
          <w:p w14:paraId="7C372015"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9D6B605"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11C956" w14:textId="77777777" w:rsidR="001F5E54" w:rsidRPr="00200D70" w:rsidRDefault="001F5E54" w:rsidP="00A84EEF">
            <w:pPr>
              <w:rPr>
                <w:rFonts w:eastAsiaTheme="minorHAnsi" w:cs="Arial"/>
                <w:color w:val="000000" w:themeColor="text1"/>
              </w:rPr>
            </w:pPr>
          </w:p>
        </w:tc>
      </w:tr>
      <w:tr w:rsidR="001F5E54" w:rsidRPr="00200D70" w14:paraId="1AB0A9DD"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966621"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D8C17A"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8335B8" w14:textId="77777777" w:rsidR="001F5E54" w:rsidRPr="00200D70" w:rsidRDefault="001F5E54" w:rsidP="00A84EEF">
            <w:pPr>
              <w:rPr>
                <w:rFonts w:eastAsiaTheme="minorHAnsi" w:cs="Arial"/>
                <w:color w:val="000000" w:themeColor="text1"/>
              </w:rPr>
            </w:pPr>
          </w:p>
        </w:tc>
      </w:tr>
      <w:tr w:rsidR="001F5E54" w:rsidRPr="00200D70" w14:paraId="23C89BC1"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714AD8"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5105DA"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5A5DAE" w14:textId="77777777" w:rsidR="001F5E54" w:rsidRPr="00200D70" w:rsidRDefault="001F5E54" w:rsidP="00A84EEF">
            <w:pPr>
              <w:rPr>
                <w:rFonts w:eastAsiaTheme="minorHAnsi" w:cs="Arial"/>
                <w:color w:val="000000" w:themeColor="text1"/>
              </w:rPr>
            </w:pPr>
          </w:p>
        </w:tc>
      </w:tr>
      <w:tr w:rsidR="001F5E54" w:rsidRPr="00200D70" w14:paraId="0208DFDF"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0BEFC9"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FAE674"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A67FAAE" w14:textId="77777777" w:rsidR="001F5E54" w:rsidRPr="00200D70" w:rsidRDefault="001F5E54" w:rsidP="00A84EEF">
            <w:pPr>
              <w:rPr>
                <w:rFonts w:eastAsiaTheme="minorHAnsi" w:cs="Arial"/>
                <w:color w:val="000000" w:themeColor="text1"/>
              </w:rPr>
            </w:pPr>
          </w:p>
        </w:tc>
      </w:tr>
      <w:tr w:rsidR="001F5E54" w:rsidRPr="00200D70" w14:paraId="77A0ACDC"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812ED4" w14:textId="77777777" w:rsidR="001F5E54" w:rsidRPr="00200D70" w:rsidRDefault="001F5E54" w:rsidP="00A84EEF">
            <w:pPr>
              <w:rPr>
                <w:rFonts w:cs="Arial"/>
                <w:b/>
                <w:bCs/>
                <w:lang w:val="en-GB"/>
              </w:rPr>
            </w:pPr>
            <w:r w:rsidRPr="00200D70">
              <w:rPr>
                <w:rFonts w:cs="Arial"/>
                <w:b/>
                <w:bCs/>
                <w:lang w:val="en-GB"/>
              </w:rPr>
              <w:t>Value</w:t>
            </w:r>
          </w:p>
          <w:p w14:paraId="5BEE3310"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29D88F"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65C76E" w14:textId="77777777" w:rsidR="001F5E54" w:rsidRPr="00200D70" w:rsidRDefault="001F5E54" w:rsidP="00A84EEF">
            <w:pPr>
              <w:rPr>
                <w:rFonts w:eastAsiaTheme="minorHAnsi" w:cs="Arial"/>
                <w:color w:val="000000" w:themeColor="text1"/>
              </w:rPr>
            </w:pPr>
          </w:p>
        </w:tc>
      </w:tr>
      <w:tr w:rsidR="001F5E54" w:rsidRPr="00200D70" w14:paraId="61E8D81E"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A147552"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E5BF4E" w14:textId="77777777" w:rsidR="001F5E54" w:rsidRPr="00200D70" w:rsidRDefault="001F5E54" w:rsidP="00A84EEF">
            <w:pPr>
              <w:rPr>
                <w:rFonts w:eastAsiaTheme="minorHAnsi" w:cs="Arial"/>
                <w:color w:val="000000" w:themeColor="text1"/>
              </w:rPr>
            </w:pPr>
          </w:p>
        </w:tc>
      </w:tr>
    </w:tbl>
    <w:p w14:paraId="3CB7ED5C" w14:textId="77777777" w:rsidR="001F5E54" w:rsidRDefault="001F5E54" w:rsidP="001F5E54"/>
    <w:p w14:paraId="7719C2ED" w14:textId="77777777" w:rsidR="001F5E54" w:rsidRPr="000371E0" w:rsidRDefault="002F7AB8" w:rsidP="001F5E54">
      <w:pPr>
        <w:pStyle w:val="RELogSignal"/>
        <w:shd w:val="clear" w:color="auto" w:fill="F2F2F2" w:themeFill="background1" w:themeFillShade="F2"/>
      </w:pPr>
      <w:r>
        <w:t xml:space="preserve"> </w:t>
      </w:r>
      <w:bookmarkStart w:id="261" w:name="_9923d4f2496cdd0f0bf90fe9536b6afc"/>
      <w:r w:rsidR="00931505">
        <w:t>PSDSMode</w:t>
      </w:r>
      <w:bookmarkEnd w:id="261"/>
    </w:p>
    <w:p w14:paraId="3257FC81"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65274047"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47EA4D2"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8602D4" w14:textId="77777777" w:rsidR="001F5E54" w:rsidRPr="00320989" w:rsidRDefault="001F5E54" w:rsidP="00A84EEF">
            <w:pPr>
              <w:pStyle w:val="scriptNormal"/>
              <w:rPr>
                <w:color w:val="auto"/>
              </w:rPr>
            </w:pPr>
          </w:p>
        </w:tc>
      </w:tr>
      <w:tr w:rsidR="001F5E54" w:rsidRPr="00200D70" w14:paraId="54174D5F"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D9C5A7"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8053B0" w14:textId="77777777" w:rsidR="001F5E54" w:rsidRPr="00200D70" w:rsidRDefault="001F5E54" w:rsidP="00A84EEF">
            <w:pPr>
              <w:rPr>
                <w:rFonts w:eastAsiaTheme="minorHAnsi" w:cs="Arial"/>
                <w:color w:val="000000" w:themeColor="text1"/>
              </w:rPr>
            </w:pPr>
          </w:p>
        </w:tc>
      </w:tr>
      <w:tr w:rsidR="001F5E54" w:rsidRPr="00200D70" w14:paraId="24DE5271"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D000576"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4A67BC1C"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0D72F9" w14:textId="77777777" w:rsidR="001F5E54" w:rsidRPr="00200D70" w:rsidRDefault="001F5E54" w:rsidP="00A84EEF">
            <w:pPr>
              <w:rPr>
                <w:rFonts w:cs="Arial"/>
                <w:b/>
                <w:bCs/>
                <w:lang w:val="en-GB"/>
              </w:rPr>
            </w:pPr>
            <w:r w:rsidRPr="00200D70">
              <w:rPr>
                <w:rFonts w:cs="Arial"/>
                <w:b/>
                <w:bCs/>
                <w:lang w:val="en-GB"/>
              </w:rPr>
              <w:t>Value</w:t>
            </w:r>
          </w:p>
          <w:p w14:paraId="1F007D98"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0DF0077"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21D150" w14:textId="77777777" w:rsidR="001F5E54" w:rsidRPr="00200D70" w:rsidRDefault="001F5E54" w:rsidP="00A84EEF">
            <w:pPr>
              <w:rPr>
                <w:rFonts w:eastAsiaTheme="minorHAnsi" w:cs="Arial"/>
                <w:color w:val="000000" w:themeColor="text1"/>
              </w:rPr>
            </w:pPr>
          </w:p>
        </w:tc>
      </w:tr>
      <w:tr w:rsidR="001F5E54" w:rsidRPr="00200D70" w14:paraId="05E5B0E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A8540B"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ACE39E"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A4F206" w14:textId="77777777" w:rsidR="001F5E54" w:rsidRPr="00200D70" w:rsidRDefault="001F5E54" w:rsidP="00A84EEF">
            <w:pPr>
              <w:rPr>
                <w:rFonts w:eastAsiaTheme="minorHAnsi" w:cs="Arial"/>
                <w:color w:val="000000" w:themeColor="text1"/>
              </w:rPr>
            </w:pPr>
          </w:p>
        </w:tc>
      </w:tr>
      <w:tr w:rsidR="001F5E54" w:rsidRPr="00200D70" w14:paraId="752985B9"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C0C797"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B5C9BE"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09485A" w14:textId="77777777" w:rsidR="001F5E54" w:rsidRPr="00200D70" w:rsidRDefault="001F5E54" w:rsidP="00A84EEF">
            <w:pPr>
              <w:rPr>
                <w:rFonts w:eastAsiaTheme="minorHAnsi" w:cs="Arial"/>
                <w:color w:val="000000" w:themeColor="text1"/>
              </w:rPr>
            </w:pPr>
          </w:p>
        </w:tc>
      </w:tr>
      <w:tr w:rsidR="001F5E54" w:rsidRPr="00200D70" w14:paraId="54A13910"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FC131A"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575A0E3"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CAA1980" w14:textId="77777777" w:rsidR="001F5E54" w:rsidRPr="00200D70" w:rsidRDefault="001F5E54" w:rsidP="00A84EEF">
            <w:pPr>
              <w:rPr>
                <w:rFonts w:eastAsiaTheme="minorHAnsi" w:cs="Arial"/>
                <w:color w:val="000000" w:themeColor="text1"/>
              </w:rPr>
            </w:pPr>
          </w:p>
        </w:tc>
      </w:tr>
      <w:tr w:rsidR="001F5E54" w:rsidRPr="00200D70" w14:paraId="3A9F8D4D"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16F480" w14:textId="77777777" w:rsidR="001F5E54" w:rsidRPr="00200D70" w:rsidRDefault="001F5E54" w:rsidP="00A84EEF">
            <w:pPr>
              <w:rPr>
                <w:rFonts w:cs="Arial"/>
                <w:b/>
                <w:bCs/>
                <w:lang w:val="en-GB"/>
              </w:rPr>
            </w:pPr>
            <w:r w:rsidRPr="00200D70">
              <w:rPr>
                <w:rFonts w:cs="Arial"/>
                <w:b/>
                <w:bCs/>
                <w:lang w:val="en-GB"/>
              </w:rPr>
              <w:t>Value</w:t>
            </w:r>
          </w:p>
          <w:p w14:paraId="33AEBC99"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1861B36"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0CEDA75" w14:textId="77777777" w:rsidR="001F5E54" w:rsidRPr="00200D70" w:rsidRDefault="001F5E54" w:rsidP="00A84EEF">
            <w:pPr>
              <w:rPr>
                <w:rFonts w:eastAsiaTheme="minorHAnsi" w:cs="Arial"/>
                <w:color w:val="000000" w:themeColor="text1"/>
              </w:rPr>
            </w:pPr>
          </w:p>
        </w:tc>
      </w:tr>
      <w:tr w:rsidR="001F5E54" w:rsidRPr="00200D70" w14:paraId="55B26E42"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FC91CD"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721C40" w14:textId="77777777" w:rsidR="001F5E54" w:rsidRPr="00200D70" w:rsidRDefault="001F5E54" w:rsidP="00A84EEF">
            <w:pPr>
              <w:rPr>
                <w:rFonts w:eastAsiaTheme="minorHAnsi" w:cs="Arial"/>
                <w:color w:val="000000" w:themeColor="text1"/>
              </w:rPr>
            </w:pPr>
          </w:p>
        </w:tc>
      </w:tr>
    </w:tbl>
    <w:p w14:paraId="393CBDDB" w14:textId="77777777" w:rsidR="001F5E54" w:rsidRDefault="001F5E54" w:rsidP="001F5E54"/>
    <w:p w14:paraId="6A4C5944" w14:textId="77777777" w:rsidR="001F5E54" w:rsidRPr="000371E0" w:rsidRDefault="002F7AB8" w:rsidP="001F5E54">
      <w:pPr>
        <w:pStyle w:val="RELogSignal"/>
        <w:shd w:val="clear" w:color="auto" w:fill="F2F2F2" w:themeFill="background1" w:themeFillShade="F2"/>
      </w:pPr>
      <w:r>
        <w:t xml:space="preserve"> </w:t>
      </w:r>
      <w:bookmarkStart w:id="262" w:name="_d05f0733d8f8a9033b0271095bb92ee6"/>
      <w:r w:rsidR="00931505">
        <w:t>UserPDLC_Request</w:t>
      </w:r>
      <w:bookmarkEnd w:id="262"/>
    </w:p>
    <w:p w14:paraId="0E097653"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1D30EEF5"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C0D01DB"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0CEEC6" w14:textId="77777777" w:rsidR="001F5E54" w:rsidRPr="00320989" w:rsidRDefault="001F5E54" w:rsidP="00A84EEF">
            <w:pPr>
              <w:pStyle w:val="scriptNormal"/>
              <w:rPr>
                <w:color w:val="auto"/>
              </w:rPr>
            </w:pPr>
          </w:p>
        </w:tc>
      </w:tr>
      <w:tr w:rsidR="001F5E54" w:rsidRPr="00200D70" w14:paraId="38397BED"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94BFC5A"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31CF03E" w14:textId="77777777" w:rsidR="001F5E54" w:rsidRPr="00200D70" w:rsidRDefault="001F5E54" w:rsidP="00A84EEF">
            <w:pPr>
              <w:rPr>
                <w:rFonts w:eastAsiaTheme="minorHAnsi" w:cs="Arial"/>
                <w:color w:val="000000" w:themeColor="text1"/>
              </w:rPr>
            </w:pPr>
          </w:p>
        </w:tc>
      </w:tr>
      <w:tr w:rsidR="001F5E54" w:rsidRPr="00200D70" w14:paraId="01C0B90A"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0540140"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45073005"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9875E5E" w14:textId="77777777" w:rsidR="001F5E54" w:rsidRPr="00200D70" w:rsidRDefault="001F5E54" w:rsidP="00A84EEF">
            <w:pPr>
              <w:rPr>
                <w:rFonts w:cs="Arial"/>
                <w:b/>
                <w:bCs/>
                <w:lang w:val="en-GB"/>
              </w:rPr>
            </w:pPr>
            <w:r w:rsidRPr="00200D70">
              <w:rPr>
                <w:rFonts w:cs="Arial"/>
                <w:b/>
                <w:bCs/>
                <w:lang w:val="en-GB"/>
              </w:rPr>
              <w:t>Value</w:t>
            </w:r>
          </w:p>
          <w:p w14:paraId="393C1CA9"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244813"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EDE215" w14:textId="77777777" w:rsidR="001F5E54" w:rsidRPr="00200D70" w:rsidRDefault="001F5E54" w:rsidP="00A84EEF">
            <w:pPr>
              <w:rPr>
                <w:rFonts w:eastAsiaTheme="minorHAnsi" w:cs="Arial"/>
                <w:color w:val="000000" w:themeColor="text1"/>
              </w:rPr>
            </w:pPr>
          </w:p>
        </w:tc>
      </w:tr>
      <w:tr w:rsidR="001F5E54" w:rsidRPr="00200D70" w14:paraId="4C7C9BBC"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CA1B57"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787A52F"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D8C7FA" w14:textId="77777777" w:rsidR="001F5E54" w:rsidRPr="00200D70" w:rsidRDefault="001F5E54" w:rsidP="00A84EEF">
            <w:pPr>
              <w:rPr>
                <w:rFonts w:eastAsiaTheme="minorHAnsi" w:cs="Arial"/>
                <w:color w:val="000000" w:themeColor="text1"/>
              </w:rPr>
            </w:pPr>
          </w:p>
        </w:tc>
      </w:tr>
      <w:tr w:rsidR="001F5E54" w:rsidRPr="00200D70" w14:paraId="5CF13A0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6F53E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0F3F375"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CF9E1A" w14:textId="77777777" w:rsidR="001F5E54" w:rsidRPr="00200D70" w:rsidRDefault="001F5E54" w:rsidP="00A84EEF">
            <w:pPr>
              <w:rPr>
                <w:rFonts w:eastAsiaTheme="minorHAnsi" w:cs="Arial"/>
                <w:color w:val="000000" w:themeColor="text1"/>
              </w:rPr>
            </w:pPr>
          </w:p>
        </w:tc>
      </w:tr>
      <w:tr w:rsidR="001F5E54" w:rsidRPr="00200D70" w14:paraId="58DD2782"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4C6F5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8594BE7"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4C1C631" w14:textId="77777777" w:rsidR="001F5E54" w:rsidRPr="00200D70" w:rsidRDefault="001F5E54" w:rsidP="00A84EEF">
            <w:pPr>
              <w:rPr>
                <w:rFonts w:eastAsiaTheme="minorHAnsi" w:cs="Arial"/>
                <w:color w:val="000000" w:themeColor="text1"/>
              </w:rPr>
            </w:pPr>
          </w:p>
        </w:tc>
      </w:tr>
      <w:tr w:rsidR="001F5E54" w:rsidRPr="00200D70" w14:paraId="5CB82102"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417AAC" w14:textId="77777777" w:rsidR="001F5E54" w:rsidRPr="00200D70" w:rsidRDefault="001F5E54" w:rsidP="00A84EEF">
            <w:pPr>
              <w:rPr>
                <w:rFonts w:cs="Arial"/>
                <w:b/>
                <w:bCs/>
                <w:lang w:val="en-GB"/>
              </w:rPr>
            </w:pPr>
            <w:r w:rsidRPr="00200D70">
              <w:rPr>
                <w:rFonts w:cs="Arial"/>
                <w:b/>
                <w:bCs/>
                <w:lang w:val="en-GB"/>
              </w:rPr>
              <w:t>Value</w:t>
            </w:r>
          </w:p>
          <w:p w14:paraId="660BE728"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1AFDF17"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0E7556" w14:textId="77777777" w:rsidR="001F5E54" w:rsidRPr="00200D70" w:rsidRDefault="001F5E54" w:rsidP="00A84EEF">
            <w:pPr>
              <w:rPr>
                <w:rFonts w:eastAsiaTheme="minorHAnsi" w:cs="Arial"/>
                <w:color w:val="000000" w:themeColor="text1"/>
              </w:rPr>
            </w:pPr>
          </w:p>
        </w:tc>
      </w:tr>
      <w:tr w:rsidR="001F5E54" w:rsidRPr="00200D70" w14:paraId="415EC3A2"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ED72F7C"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4565CA" w14:textId="77777777" w:rsidR="001F5E54" w:rsidRPr="00200D70" w:rsidRDefault="001F5E54" w:rsidP="00A84EEF">
            <w:pPr>
              <w:rPr>
                <w:rFonts w:eastAsiaTheme="minorHAnsi" w:cs="Arial"/>
                <w:color w:val="000000" w:themeColor="text1"/>
              </w:rPr>
            </w:pPr>
          </w:p>
        </w:tc>
      </w:tr>
    </w:tbl>
    <w:p w14:paraId="6B84021A" w14:textId="77777777" w:rsidR="001F5E54" w:rsidRDefault="001F5E54" w:rsidP="001F5E54"/>
    <w:p w14:paraId="4251A0FF" w14:textId="77777777" w:rsidR="001F5E54" w:rsidRPr="000371E0" w:rsidRDefault="002F7AB8" w:rsidP="001F5E54">
      <w:pPr>
        <w:pStyle w:val="RELogSignal"/>
        <w:shd w:val="clear" w:color="auto" w:fill="F2F2F2" w:themeFill="background1" w:themeFillShade="F2"/>
      </w:pPr>
      <w:r>
        <w:lastRenderedPageBreak/>
        <w:t xml:space="preserve"> </w:t>
      </w:r>
      <w:bookmarkStart w:id="263" w:name="_5c61d621ba28663d60211d361ef25059"/>
      <w:r w:rsidR="00931505">
        <w:t>UserPSDS_Mode_Request</w:t>
      </w:r>
      <w:bookmarkEnd w:id="263"/>
    </w:p>
    <w:p w14:paraId="509A32B9"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6E8EE410"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698C61D"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F51761" w14:textId="77777777" w:rsidR="001F5E54" w:rsidRPr="00320989" w:rsidRDefault="001F5E54" w:rsidP="00A84EEF">
            <w:pPr>
              <w:pStyle w:val="scriptNormal"/>
              <w:rPr>
                <w:color w:val="auto"/>
              </w:rPr>
            </w:pPr>
          </w:p>
        </w:tc>
      </w:tr>
      <w:tr w:rsidR="001F5E54" w:rsidRPr="00200D70" w14:paraId="02A51C86"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AD03584"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A204F6" w14:textId="77777777" w:rsidR="001F5E54" w:rsidRPr="00200D70" w:rsidRDefault="001F5E54" w:rsidP="00A84EEF">
            <w:pPr>
              <w:rPr>
                <w:rFonts w:eastAsiaTheme="minorHAnsi" w:cs="Arial"/>
                <w:color w:val="000000" w:themeColor="text1"/>
              </w:rPr>
            </w:pPr>
          </w:p>
        </w:tc>
      </w:tr>
      <w:tr w:rsidR="001F5E54" w:rsidRPr="00200D70" w14:paraId="320B87EC"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343FB47"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78C0C8E3"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F6A2AE4" w14:textId="77777777" w:rsidR="001F5E54" w:rsidRPr="00200D70" w:rsidRDefault="001F5E54" w:rsidP="00A84EEF">
            <w:pPr>
              <w:rPr>
                <w:rFonts w:cs="Arial"/>
                <w:b/>
                <w:bCs/>
                <w:lang w:val="en-GB"/>
              </w:rPr>
            </w:pPr>
            <w:r w:rsidRPr="00200D70">
              <w:rPr>
                <w:rFonts w:cs="Arial"/>
                <w:b/>
                <w:bCs/>
                <w:lang w:val="en-GB"/>
              </w:rPr>
              <w:t>Value</w:t>
            </w:r>
          </w:p>
          <w:p w14:paraId="26FC7BF1"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F2BA3FE"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3F2024" w14:textId="77777777" w:rsidR="001F5E54" w:rsidRPr="00200D70" w:rsidRDefault="001F5E54" w:rsidP="00A84EEF">
            <w:pPr>
              <w:rPr>
                <w:rFonts w:eastAsiaTheme="minorHAnsi" w:cs="Arial"/>
                <w:color w:val="000000" w:themeColor="text1"/>
              </w:rPr>
            </w:pPr>
          </w:p>
        </w:tc>
      </w:tr>
      <w:tr w:rsidR="001F5E54" w:rsidRPr="00200D70" w14:paraId="0DA38312"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E79511"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4E7688"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261293" w14:textId="77777777" w:rsidR="001F5E54" w:rsidRPr="00200D70" w:rsidRDefault="001F5E54" w:rsidP="00A84EEF">
            <w:pPr>
              <w:rPr>
                <w:rFonts w:eastAsiaTheme="minorHAnsi" w:cs="Arial"/>
                <w:color w:val="000000" w:themeColor="text1"/>
              </w:rPr>
            </w:pPr>
          </w:p>
        </w:tc>
      </w:tr>
      <w:tr w:rsidR="001F5E54" w:rsidRPr="00200D70" w14:paraId="157055A9"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E81212"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60A0FC8"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0C644B" w14:textId="77777777" w:rsidR="001F5E54" w:rsidRPr="00200D70" w:rsidRDefault="001F5E54" w:rsidP="00A84EEF">
            <w:pPr>
              <w:rPr>
                <w:rFonts w:eastAsiaTheme="minorHAnsi" w:cs="Arial"/>
                <w:color w:val="000000" w:themeColor="text1"/>
              </w:rPr>
            </w:pPr>
          </w:p>
        </w:tc>
      </w:tr>
      <w:tr w:rsidR="001F5E54" w:rsidRPr="00200D70" w14:paraId="7240FA20"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92E1A8"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AE7926B"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0E8E90A" w14:textId="77777777" w:rsidR="001F5E54" w:rsidRPr="00200D70" w:rsidRDefault="001F5E54" w:rsidP="00A84EEF">
            <w:pPr>
              <w:rPr>
                <w:rFonts w:eastAsiaTheme="minorHAnsi" w:cs="Arial"/>
                <w:color w:val="000000" w:themeColor="text1"/>
              </w:rPr>
            </w:pPr>
          </w:p>
        </w:tc>
      </w:tr>
      <w:tr w:rsidR="001F5E54" w:rsidRPr="00200D70" w14:paraId="267B3E74"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1C88121" w14:textId="77777777" w:rsidR="001F5E54" w:rsidRPr="00200D70" w:rsidRDefault="001F5E54" w:rsidP="00A84EEF">
            <w:pPr>
              <w:rPr>
                <w:rFonts w:cs="Arial"/>
                <w:b/>
                <w:bCs/>
                <w:lang w:val="en-GB"/>
              </w:rPr>
            </w:pPr>
            <w:r w:rsidRPr="00200D70">
              <w:rPr>
                <w:rFonts w:cs="Arial"/>
                <w:b/>
                <w:bCs/>
                <w:lang w:val="en-GB"/>
              </w:rPr>
              <w:t>Value</w:t>
            </w:r>
          </w:p>
          <w:p w14:paraId="440EB138"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2B19035"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F5F314" w14:textId="77777777" w:rsidR="001F5E54" w:rsidRPr="00200D70" w:rsidRDefault="001F5E54" w:rsidP="00A84EEF">
            <w:pPr>
              <w:rPr>
                <w:rFonts w:eastAsiaTheme="minorHAnsi" w:cs="Arial"/>
                <w:color w:val="000000" w:themeColor="text1"/>
              </w:rPr>
            </w:pPr>
          </w:p>
        </w:tc>
      </w:tr>
      <w:tr w:rsidR="001F5E54" w:rsidRPr="00200D70" w14:paraId="665D3C92"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117C02E"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348EF5" w14:textId="77777777" w:rsidR="001F5E54" w:rsidRPr="00200D70" w:rsidRDefault="001F5E54" w:rsidP="00A84EEF">
            <w:pPr>
              <w:rPr>
                <w:rFonts w:eastAsiaTheme="minorHAnsi" w:cs="Arial"/>
                <w:color w:val="000000" w:themeColor="text1"/>
              </w:rPr>
            </w:pPr>
          </w:p>
        </w:tc>
      </w:tr>
    </w:tbl>
    <w:p w14:paraId="21E998A3" w14:textId="77777777" w:rsidR="001F5E54" w:rsidRDefault="001F5E54" w:rsidP="001F5E54"/>
    <w:p w14:paraId="199178C3" w14:textId="77777777" w:rsidR="001F5E54" w:rsidRPr="000371E0" w:rsidRDefault="002F7AB8" w:rsidP="001F5E54">
      <w:pPr>
        <w:pStyle w:val="RELogSignal"/>
        <w:shd w:val="clear" w:color="auto" w:fill="F2F2F2" w:themeFill="background1" w:themeFillShade="F2"/>
      </w:pPr>
      <w:r>
        <w:t xml:space="preserve"> </w:t>
      </w:r>
      <w:bookmarkStart w:id="264" w:name="_ddc79ae283d9e6d67b0661dfa6ffacf5"/>
      <w:r w:rsidR="00931505">
        <w:t>VisualDisplaySyncStatus</w:t>
      </w:r>
      <w:bookmarkEnd w:id="264"/>
    </w:p>
    <w:p w14:paraId="7CD2989E" w14:textId="77777777" w:rsidR="001F5E54" w:rsidRPr="00200D70" w:rsidRDefault="001F5E54" w:rsidP="001F5E54">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1F5E54" w:rsidRPr="00200D70" w14:paraId="1637E00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635E60D" w14:textId="77777777" w:rsidR="001F5E54" w:rsidRPr="00200D70" w:rsidRDefault="001F5E54" w:rsidP="00A84EEF">
            <w:pPr>
              <w:ind w:left="138"/>
              <w:rPr>
                <w:rFonts w:eastAsiaTheme="minorHAnsi" w:cs="Arial"/>
                <w:b/>
                <w:bCs/>
                <w:lang w:val="en-GB"/>
              </w:rPr>
            </w:pPr>
            <w:r w:rsidRPr="00375269">
              <w:rPr>
                <w:rFonts w:eastAsiaTheme="minorHAnsi" w:cs="Arial"/>
                <w:b/>
                <w:bCs/>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C755EA" w14:textId="77777777" w:rsidR="001F5E54" w:rsidRPr="00320989" w:rsidRDefault="001F5E54" w:rsidP="00A84EEF">
            <w:pPr>
              <w:pStyle w:val="scriptNormal"/>
              <w:rPr>
                <w:color w:val="auto"/>
              </w:rPr>
            </w:pPr>
          </w:p>
        </w:tc>
      </w:tr>
      <w:tr w:rsidR="001F5E54" w:rsidRPr="00200D70" w14:paraId="03910589"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89952B6"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0713D8" w14:textId="77777777" w:rsidR="001F5E54" w:rsidRPr="00200D70" w:rsidRDefault="001F5E54" w:rsidP="00A84EEF">
            <w:pPr>
              <w:rPr>
                <w:rFonts w:eastAsiaTheme="minorHAnsi" w:cs="Arial"/>
                <w:color w:val="000000" w:themeColor="text1"/>
              </w:rPr>
            </w:pPr>
          </w:p>
        </w:tc>
      </w:tr>
      <w:tr w:rsidR="001F5E54" w:rsidRPr="00200D70" w14:paraId="7F362A82" w14:textId="77777777" w:rsidTr="00A84EEF">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D8E17DB" w14:textId="77777777" w:rsidR="001F5E54" w:rsidRPr="00200D70" w:rsidRDefault="001F5E54" w:rsidP="00A84EEF">
            <w:pPr>
              <w:ind w:left="27"/>
              <w:rPr>
                <w:rFonts w:eastAsiaTheme="minorHAnsi" w:cs="Arial"/>
                <w:color w:val="000000" w:themeColor="text1"/>
              </w:rPr>
            </w:pPr>
            <w:r w:rsidRPr="00466B78">
              <w:rPr>
                <w:rFonts w:cs="Arial"/>
                <w:color w:val="808080" w:themeColor="background1" w:themeShade="80"/>
                <w:sz w:val="18"/>
              </w:rPr>
              <w:t>Note: An encoding is either discrete or continuous. Delete fields</w:t>
            </w:r>
            <w:r>
              <w:rPr>
                <w:rFonts w:cs="Arial"/>
                <w:color w:val="808080" w:themeColor="background1" w:themeShade="80"/>
                <w:sz w:val="18"/>
              </w:rPr>
              <w:t xml:space="preserve"> below</w:t>
            </w:r>
            <w:r w:rsidRPr="00466B78">
              <w:rPr>
                <w:rFonts w:cs="Arial"/>
                <w:color w:val="808080" w:themeColor="background1" w:themeShade="80"/>
                <w:sz w:val="18"/>
              </w:rPr>
              <w:t xml:space="preserve"> which are not needed</w:t>
            </w:r>
          </w:p>
        </w:tc>
      </w:tr>
      <w:tr w:rsidR="001F5E54" w:rsidRPr="00200D70" w14:paraId="68DDE9E9" w14:textId="77777777" w:rsidTr="00A84EEF">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09CA77" w14:textId="77777777" w:rsidR="001F5E54" w:rsidRPr="00200D70" w:rsidRDefault="001F5E54" w:rsidP="00A84EEF">
            <w:pPr>
              <w:rPr>
                <w:rFonts w:cs="Arial"/>
                <w:b/>
                <w:bCs/>
                <w:lang w:val="en-GB"/>
              </w:rPr>
            </w:pPr>
            <w:r w:rsidRPr="00200D70">
              <w:rPr>
                <w:rFonts w:cs="Arial"/>
                <w:b/>
                <w:bCs/>
                <w:lang w:val="en-GB"/>
              </w:rPr>
              <w:t>Value</w:t>
            </w:r>
          </w:p>
          <w:p w14:paraId="7EA92034" w14:textId="77777777" w:rsidR="001F5E54" w:rsidRPr="00200D70" w:rsidRDefault="001F5E54" w:rsidP="00A84EEF">
            <w:pPr>
              <w:rPr>
                <w:rFonts w:eastAsiaTheme="minorHAnsi" w:cs="Arial"/>
                <w:bCs/>
              </w:rPr>
            </w:pPr>
            <w:r w:rsidRPr="00090C2C">
              <w:rPr>
                <w:rFonts w:cs="Arial"/>
                <w:bCs/>
                <w:sz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9455716" w14:textId="77777777" w:rsidR="001F5E54" w:rsidRPr="00200D70" w:rsidRDefault="001F5E54" w:rsidP="00A84EEF">
            <w:pPr>
              <w:rPr>
                <w:rFonts w:eastAsiaTheme="minorHAnsi" w:cs="Arial"/>
                <w:b/>
                <w:bCs/>
                <w:lang w:val="en-GB"/>
              </w:rPr>
            </w:pPr>
            <w:r w:rsidRPr="00200D70">
              <w:rPr>
                <w:rFonts w:cs="Arial"/>
                <w:bCs/>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2ACBEC" w14:textId="77777777" w:rsidR="001F5E54" w:rsidRPr="00200D70" w:rsidRDefault="001F5E54" w:rsidP="00A84EEF">
            <w:pPr>
              <w:rPr>
                <w:rFonts w:eastAsiaTheme="minorHAnsi" w:cs="Arial"/>
                <w:color w:val="000000" w:themeColor="text1"/>
              </w:rPr>
            </w:pPr>
          </w:p>
        </w:tc>
      </w:tr>
      <w:tr w:rsidR="001F5E54" w:rsidRPr="00200D70" w14:paraId="0F71945A"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636CEF"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56C5C6" w14:textId="77777777" w:rsidR="001F5E54" w:rsidRPr="00200D70" w:rsidRDefault="001F5E54" w:rsidP="00A84EEF">
            <w:pPr>
              <w:rPr>
                <w:rFonts w:eastAsiaTheme="minorHAnsi" w:cs="Arial"/>
                <w:b/>
                <w:bCs/>
                <w:lang w:val="en-GB"/>
              </w:rPr>
            </w:pPr>
            <w:r w:rsidRPr="00200D70">
              <w:rPr>
                <w:rFonts w:cs="Arial"/>
                <w:bCs/>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EDF234" w14:textId="77777777" w:rsidR="001F5E54" w:rsidRPr="00200D70" w:rsidRDefault="001F5E54" w:rsidP="00A84EEF">
            <w:pPr>
              <w:rPr>
                <w:rFonts w:eastAsiaTheme="minorHAnsi" w:cs="Arial"/>
                <w:color w:val="000000" w:themeColor="text1"/>
              </w:rPr>
            </w:pPr>
          </w:p>
        </w:tc>
      </w:tr>
      <w:tr w:rsidR="001F5E54" w:rsidRPr="00200D70" w14:paraId="1A762B0B"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5503E9"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83B280" w14:textId="77777777" w:rsidR="001F5E54" w:rsidRPr="00200D70" w:rsidRDefault="001F5E54" w:rsidP="00A84EEF">
            <w:pPr>
              <w:rPr>
                <w:rFonts w:eastAsiaTheme="minorHAnsi" w:cs="Arial"/>
                <w:b/>
                <w:bCs/>
                <w:lang w:val="en-GB"/>
              </w:rPr>
            </w:pPr>
            <w:r w:rsidRPr="00200D70">
              <w:rPr>
                <w:rFonts w:cs="Arial"/>
                <w:bCs/>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639C76" w14:textId="77777777" w:rsidR="001F5E54" w:rsidRPr="00200D70" w:rsidRDefault="001F5E54" w:rsidP="00A84EEF">
            <w:pPr>
              <w:rPr>
                <w:rFonts w:eastAsiaTheme="minorHAnsi" w:cs="Arial"/>
                <w:color w:val="000000" w:themeColor="text1"/>
              </w:rPr>
            </w:pPr>
          </w:p>
        </w:tc>
      </w:tr>
      <w:tr w:rsidR="001F5E54" w:rsidRPr="00200D70" w14:paraId="5C1DA2DE" w14:textId="77777777" w:rsidTr="00A84EEF">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5E061C" w14:textId="77777777" w:rsidR="001F5E54" w:rsidRPr="00200D70" w:rsidRDefault="001F5E54" w:rsidP="00A84EEF">
            <w:pPr>
              <w:rPr>
                <w:rFonts w:eastAsiaTheme="minorHAnsi" w:cs="Arial"/>
                <w:b/>
                <w:bCs/>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C1D3418" w14:textId="77777777" w:rsidR="001F5E54" w:rsidRPr="00200D70" w:rsidRDefault="001F5E54" w:rsidP="00A84EEF">
            <w:pPr>
              <w:rPr>
                <w:rFonts w:eastAsiaTheme="minorHAnsi" w:cs="Arial"/>
                <w:b/>
                <w:bCs/>
                <w:lang w:val="en-GB"/>
              </w:rPr>
            </w:pPr>
            <w:r w:rsidRPr="00200D70">
              <w:rPr>
                <w:rFonts w:cs="Arial"/>
                <w:bCs/>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76440FA" w14:textId="77777777" w:rsidR="001F5E54" w:rsidRPr="00200D70" w:rsidRDefault="001F5E54" w:rsidP="00A84EEF">
            <w:pPr>
              <w:rPr>
                <w:rFonts w:eastAsiaTheme="minorHAnsi" w:cs="Arial"/>
                <w:color w:val="000000" w:themeColor="text1"/>
              </w:rPr>
            </w:pPr>
          </w:p>
        </w:tc>
      </w:tr>
      <w:tr w:rsidR="001F5E54" w:rsidRPr="00200D70" w14:paraId="39B5023F" w14:textId="77777777" w:rsidTr="009D348F">
        <w:trPr>
          <w:trHeight w:val="781"/>
        </w:trPr>
        <w:tc>
          <w:tcPr>
            <w:tcW w:w="107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FDF5C9" w14:textId="77777777" w:rsidR="001F5E54" w:rsidRPr="00200D70" w:rsidRDefault="001F5E54" w:rsidP="00A84EEF">
            <w:pPr>
              <w:rPr>
                <w:rFonts w:cs="Arial"/>
                <w:b/>
                <w:bCs/>
                <w:lang w:val="en-GB"/>
              </w:rPr>
            </w:pPr>
            <w:r w:rsidRPr="00200D70">
              <w:rPr>
                <w:rFonts w:cs="Arial"/>
                <w:b/>
                <w:bCs/>
                <w:lang w:val="en-GB"/>
              </w:rPr>
              <w:t>Value</w:t>
            </w:r>
          </w:p>
          <w:p w14:paraId="64CB29BC" w14:textId="77777777" w:rsidR="001F5E54" w:rsidRPr="00200D70" w:rsidRDefault="001F5E54" w:rsidP="00A84EEF">
            <w:pPr>
              <w:rPr>
                <w:rFonts w:eastAsiaTheme="minorHAnsi" w:cs="Arial"/>
                <w:bCs/>
              </w:rPr>
            </w:pPr>
            <w:r w:rsidRPr="00090C2C">
              <w:rPr>
                <w:rFonts w:cs="Arial"/>
                <w:bCs/>
                <w:sz w:val="16"/>
                <w:lang w:val="en-GB"/>
              </w:rPr>
              <w:t xml:space="preserve">(Discrete </w:t>
            </w:r>
            <w:r w:rsidRPr="00090C2C">
              <w:rPr>
                <w:rFonts w:cs="Arial"/>
                <w:bCs/>
                <w:sz w:val="16"/>
                <w:lang w:val="en-GB"/>
              </w:rPr>
              <w:br/>
              <w:t>Encoding</w:t>
            </w:r>
            <w:r w:rsidRPr="00200D70">
              <w:rPr>
                <w:rFonts w:cs="Arial"/>
                <w:bCs/>
                <w:lang w:val="en-GB"/>
              </w:rPr>
              <w:t>)</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10D0C1A" w14:textId="77777777" w:rsidR="001F5E54" w:rsidRPr="00200D70" w:rsidRDefault="001F5E54" w:rsidP="00A84EEF">
            <w:pPr>
              <w:rPr>
                <w:rFonts w:eastAsiaTheme="minorHAnsi" w:cs="Arial"/>
                <w:b/>
                <w:bCs/>
                <w:lang w:val="en-GB"/>
              </w:rPr>
            </w:pP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96367C" w14:textId="77777777" w:rsidR="001F5E54" w:rsidRPr="00200D70" w:rsidRDefault="001F5E54" w:rsidP="00A84EEF">
            <w:pPr>
              <w:rPr>
                <w:rFonts w:eastAsiaTheme="minorHAnsi" w:cs="Arial"/>
                <w:color w:val="000000" w:themeColor="text1"/>
              </w:rPr>
            </w:pPr>
          </w:p>
        </w:tc>
      </w:tr>
      <w:tr w:rsidR="001F5E54" w:rsidRPr="00200D70" w14:paraId="578C5751" w14:textId="77777777" w:rsidTr="00A84EEF">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0240480" w14:textId="77777777" w:rsidR="001F5E54" w:rsidRPr="00200D70" w:rsidRDefault="001F5E54" w:rsidP="00A84EEF">
            <w:pPr>
              <w:ind w:left="138"/>
              <w:rPr>
                <w:rFonts w:eastAsiaTheme="minorHAnsi" w:cs="Arial"/>
                <w:b/>
                <w:bCs/>
                <w:lang w:val="en-GB"/>
              </w:rPr>
            </w:pPr>
            <w:r w:rsidRPr="00200D70">
              <w:rPr>
                <w:rFonts w:eastAsiaTheme="minorHAnsi" w:cs="Arial"/>
                <w:b/>
                <w:bCs/>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CD85A2" w14:textId="77777777" w:rsidR="001F5E54" w:rsidRPr="00200D70" w:rsidRDefault="001F5E54" w:rsidP="00A84EEF">
            <w:pPr>
              <w:rPr>
                <w:rFonts w:eastAsiaTheme="minorHAnsi" w:cs="Arial"/>
                <w:color w:val="000000" w:themeColor="text1"/>
              </w:rPr>
            </w:pPr>
          </w:p>
        </w:tc>
      </w:tr>
    </w:tbl>
    <w:p w14:paraId="3DFE927F" w14:textId="77777777" w:rsidR="001F5E54" w:rsidRDefault="001F5E54" w:rsidP="001F5E54"/>
    <w:p w14:paraId="58208384" w14:textId="77777777" w:rsidR="00584E2D" w:rsidRDefault="00584E2D" w:rsidP="00584E2D">
      <w:pPr>
        <w:pStyle w:val="Heading3"/>
        <w:rPr>
          <w:lang w:val="en-GB"/>
        </w:rPr>
      </w:pPr>
      <w:bookmarkStart w:id="265" w:name="_Ref531353665"/>
      <w:bookmarkStart w:id="266" w:name="_Toc66359246"/>
      <w:r w:rsidRPr="00584E2D">
        <w:rPr>
          <w:lang w:val="en-GB"/>
        </w:rPr>
        <w:t>Logical Parameters</w:t>
      </w:r>
      <w:bookmarkEnd w:id="265"/>
      <w:bookmarkEnd w:id="266"/>
    </w:p>
    <w:p w14:paraId="72623498" w14:textId="6A80B57E"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0" w:history="1">
        <w:r w:rsidRPr="001B2292">
          <w:rPr>
            <w:rStyle w:val="SubtleEmphasis"/>
            <w:color w:val="0000FF"/>
          </w:rPr>
          <w:t>Add Ins -&gt; Add Requirement macro</w:t>
        </w:r>
      </w:hyperlink>
      <w:r w:rsidRPr="00347A88">
        <w:rPr>
          <w:rStyle w:val="SubtleEmphasis"/>
        </w:rPr>
        <w:t xml:space="preserve"> </w:t>
      </w:r>
      <w:r>
        <w:rPr>
          <w:rStyle w:val="SubtleEmphasis"/>
        </w:rPr>
        <w:t>(select “Logical Parameter</w:t>
      </w:r>
      <w:r w:rsidRPr="00347A88">
        <w:rPr>
          <w:rStyle w:val="SubtleEmphasis"/>
        </w:rPr>
        <w:t>”</w:t>
      </w:r>
      <w:r>
        <w:rPr>
          <w:rStyle w:val="SubtleEmphasis"/>
        </w:rPr>
        <w:t xml:space="preserve"> </w:t>
      </w:r>
      <w:r w:rsidRPr="00347A88">
        <w:rPr>
          <w:rStyle w:val="SubtleEmphasis"/>
        </w:rPr>
        <w:t>as type)</w:t>
      </w:r>
    </w:p>
    <w:p w14:paraId="3C889CA9" w14:textId="77777777" w:rsidR="00584E2D" w:rsidRPr="00584E2D" w:rsidRDefault="00584E2D" w:rsidP="00584E2D"/>
    <w:p w14:paraId="5FEED988" w14:textId="77777777" w:rsidR="00584E2D" w:rsidRDefault="00733073" w:rsidP="00584E2D">
      <w:pPr>
        <w:pStyle w:val="Heading3"/>
        <w:rPr>
          <w:lang w:val="en-GB"/>
        </w:rPr>
      </w:pPr>
      <w:bookmarkStart w:id="267" w:name="_Toc66359247"/>
      <w:r>
        <w:rPr>
          <w:lang w:val="en-GB"/>
        </w:rPr>
        <w:t>Encoding</w:t>
      </w:r>
      <w:r w:rsidR="00584E2D" w:rsidRPr="00584E2D">
        <w:rPr>
          <w:lang w:val="en-GB"/>
        </w:rPr>
        <w:t xml:space="preserve"> Types</w:t>
      </w:r>
      <w:bookmarkEnd w:id="267"/>
    </w:p>
    <w:p w14:paraId="691C23F3" w14:textId="66BFA153" w:rsidR="00584E2D" w:rsidRDefault="00584E2D" w:rsidP="00D97780">
      <w:pPr>
        <w:shd w:val="clear" w:color="auto" w:fill="D6E3BC" w:themeFill="accent3" w:themeFillTint="66"/>
        <w:rPr>
          <w:rStyle w:val="SubtleEmphasis"/>
        </w:rPr>
      </w:pPr>
      <w:r w:rsidRPr="00347A88">
        <w:rPr>
          <w:rStyle w:val="SubtleEmphasis"/>
          <w:b/>
        </w:rPr>
        <w:t>#Macro:</w:t>
      </w:r>
      <w:r w:rsidRPr="00347A88">
        <w:rPr>
          <w:rStyle w:val="SubtleEmphasis"/>
        </w:rPr>
        <w:t xml:space="preserve"> </w:t>
      </w:r>
      <w:hyperlink r:id="rId61" w:history="1">
        <w:r w:rsidRPr="001B2292">
          <w:rPr>
            <w:rStyle w:val="SubtleEmphasis"/>
            <w:color w:val="0000FF"/>
          </w:rPr>
          <w:t>Add Ins -&gt; Add Requirement macro</w:t>
        </w:r>
      </w:hyperlink>
      <w:r w:rsidRPr="00347A88">
        <w:rPr>
          <w:rStyle w:val="SubtleEmphasis"/>
        </w:rPr>
        <w:t xml:space="preserve"> (select “</w:t>
      </w:r>
      <w:r w:rsidR="00733073">
        <w:rPr>
          <w:rStyle w:val="SubtleEmphasis"/>
        </w:rPr>
        <w:t>Encoding</w:t>
      </w:r>
      <w:r>
        <w:rPr>
          <w:rStyle w:val="SubtleEmphasis"/>
        </w:rPr>
        <w:t xml:space="preserve"> Type”</w:t>
      </w:r>
      <w:r w:rsidRPr="00347A88">
        <w:rPr>
          <w:rStyle w:val="SubtleEmphasis"/>
        </w:rPr>
        <w:t xml:space="preserve"> as type)</w:t>
      </w:r>
    </w:p>
    <w:p w14:paraId="779C108B" w14:textId="4ED5EF64" w:rsidR="00F73106" w:rsidRDefault="00F73106">
      <w:pPr>
        <w:overflowPunct/>
        <w:autoSpaceDE/>
        <w:autoSpaceDN/>
        <w:adjustRightInd/>
        <w:textAlignment w:val="auto"/>
      </w:pPr>
    </w:p>
    <w:p w14:paraId="004DAD5E" w14:textId="112BC53A" w:rsidR="00B4449D" w:rsidRDefault="00B4449D" w:rsidP="00B4449D">
      <w:pPr>
        <w:pStyle w:val="Heading2"/>
      </w:pPr>
      <w:bookmarkStart w:id="268" w:name="_Toc66359248"/>
      <w:r>
        <w:t>Glossary</w:t>
      </w:r>
      <w:bookmarkEnd w:id="268"/>
    </w:p>
    <w:p w14:paraId="573571D8" w14:textId="77777777" w:rsidR="00B4449D" w:rsidRPr="00347A88" w:rsidRDefault="00B4449D" w:rsidP="00B4449D">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573A0115" w14:textId="609CE556" w:rsidR="00B4449D" w:rsidRPr="00B4449D" w:rsidRDefault="00B4449D" w:rsidP="00B4449D">
      <w:pPr>
        <w:shd w:val="clear" w:color="auto" w:fill="D6E3BC" w:themeFill="accent3" w:themeFillTint="66"/>
        <w:rPr>
          <w:i/>
          <w:iCs/>
          <w:color w:val="808080" w:themeColor="text1" w:themeTint="7F"/>
        </w:rPr>
      </w:pPr>
      <w:r w:rsidRPr="00347A88">
        <w:rPr>
          <w:rStyle w:val="SubtleEmphasis"/>
        </w:rPr>
        <w:t xml:space="preserve">The tables below have feature specific definitions and abbreviations. For additional, non-feature specific terms please refer to the </w:t>
      </w:r>
      <w:hyperlink r:id="rId62" w:history="1">
        <w:r w:rsidRPr="000F5F82">
          <w:rPr>
            <w:rStyle w:val="SubtleEmphasis"/>
            <w:color w:val="0000FF"/>
          </w:rPr>
          <w:t>RE Glossary</w:t>
        </w:r>
      </w:hyperlink>
    </w:p>
    <w:p w14:paraId="39339A95" w14:textId="069CDC23" w:rsidR="00A92B2F" w:rsidRDefault="00A92B2F" w:rsidP="00B4449D">
      <w:pPr>
        <w:pStyle w:val="Heading3"/>
      </w:pPr>
      <w:bookmarkStart w:id="269" w:name="_Toc534968182"/>
      <w:bookmarkStart w:id="270" w:name="_Toc529191288"/>
      <w:bookmarkStart w:id="271" w:name="_Toc66359249"/>
      <w:r>
        <w:t>Definitions</w:t>
      </w:r>
      <w:bookmarkEnd w:id="269"/>
      <w:bookmarkEnd w:id="270"/>
      <w:bookmarkEnd w:id="271"/>
    </w:p>
    <w:p w14:paraId="4AB5E742" w14:textId="7E16FB91" w:rsidR="00B4449D" w:rsidRPr="00B4449D" w:rsidRDefault="00B4449D" w:rsidP="00B4449D">
      <w:pPr>
        <w:shd w:val="clear" w:color="auto" w:fill="D6E3BC" w:themeFill="accent3" w:themeFillTint="66"/>
        <w:rPr>
          <w:i/>
          <w:iCs/>
          <w:color w:val="808080" w:themeColor="text1" w:themeTint="7F"/>
        </w:rPr>
      </w:pPr>
      <w:r w:rsidRPr="007E0C44">
        <w:rPr>
          <w:rStyle w:val="SubtleEmphasis"/>
          <w:b/>
        </w:rPr>
        <w:t>#Hint:</w:t>
      </w:r>
      <w:r w:rsidRPr="007E0C44">
        <w:rPr>
          <w:rStyle w:val="SubtleEmphasis"/>
        </w:rPr>
        <w:t xml:space="preserve"> The table below ha</w:t>
      </w:r>
      <w:r>
        <w:rPr>
          <w:rStyle w:val="SubtleEmphasis"/>
        </w:rPr>
        <w:t>s</w:t>
      </w:r>
      <w:r w:rsidRPr="007E0C44">
        <w:rPr>
          <w:rStyle w:val="SubtleEmphasis"/>
        </w:rPr>
        <w:t xml:space="preserve"> definitions and abbreviations</w:t>
      </w:r>
      <w:r>
        <w:rPr>
          <w:rStyle w:val="SubtleEmphasis"/>
        </w:rPr>
        <w:t xml:space="preserve"> relevant for the functions in this document. For additional</w:t>
      </w:r>
      <w:r w:rsidRPr="007E0C44">
        <w:rPr>
          <w:rStyle w:val="SubtleEmphasis"/>
        </w:rPr>
        <w:t xml:space="preserve"> terms please refer to the </w:t>
      </w:r>
      <w:hyperlink r:id="rId63" w:history="1">
        <w:r w:rsidRPr="00316F4E">
          <w:rPr>
            <w:rStyle w:val="SubtleEmphasis"/>
            <w:color w:val="0000FF"/>
          </w:rPr>
          <w:t>RE Glossary</w:t>
        </w:r>
      </w:hyperlink>
    </w:p>
    <w:p w14:paraId="4A16C4B2" w14:textId="77777777" w:rsidR="006C2DE5" w:rsidRDefault="006C2DE5" w:rsidP="00A92B2F"/>
    <w:p w14:paraId="1C61D19A" w14:textId="77777777" w:rsidR="00A92B2F" w:rsidRPr="00E07869" w:rsidRDefault="00A92B2F" w:rsidP="00A92B2F">
      <w:pPr>
        <w:rPr>
          <w:color w:val="7F7F7F" w:themeColor="text1" w:themeTint="80"/>
        </w:rPr>
      </w:pPr>
      <w:r w:rsidRPr="00E07869">
        <w:rPr>
          <w:color w:val="7F7F7F" w:themeColor="text1" w:themeTint="80"/>
        </w:rPr>
        <w:t>No terms specified.</w:t>
      </w:r>
    </w:p>
    <w:p w14:paraId="3586F2FF" w14:textId="77777777" w:rsidR="00A92B2F" w:rsidRDefault="00A92B2F" w:rsidP="00B4449D">
      <w:pPr>
        <w:pStyle w:val="Heading3"/>
      </w:pPr>
      <w:bookmarkStart w:id="272" w:name="_Abbreviations"/>
      <w:bookmarkStart w:id="273" w:name="_Toc534968183"/>
      <w:bookmarkStart w:id="274" w:name="_Toc529191289"/>
      <w:bookmarkStart w:id="275" w:name="_Toc66359250"/>
      <w:bookmarkEnd w:id="272"/>
      <w:r>
        <w:lastRenderedPageBreak/>
        <w:t>Abbreviations</w:t>
      </w:r>
      <w:bookmarkEnd w:id="273"/>
      <w:bookmarkEnd w:id="274"/>
      <w:bookmarkEnd w:id="275"/>
    </w:p>
    <w:p w14:paraId="04ED0B1A" w14:textId="77777777" w:rsidR="00A92B2F" w:rsidRPr="00E07869" w:rsidRDefault="00A92B2F" w:rsidP="00A92B2F">
      <w:pPr>
        <w:rPr>
          <w:color w:val="7F7F7F" w:themeColor="text1" w:themeTint="80"/>
        </w:rPr>
      </w:pPr>
      <w:r w:rsidRPr="00E07869">
        <w:rPr>
          <w:color w:val="7F7F7F" w:themeColor="text1" w:themeTint="80"/>
        </w:rPr>
        <w:t xml:space="preserve">No </w:t>
      </w:r>
      <w:r>
        <w:rPr>
          <w:color w:val="7F7F7F" w:themeColor="text1" w:themeTint="80"/>
        </w:rPr>
        <w:t>acronyms</w:t>
      </w:r>
      <w:r w:rsidRPr="00E07869">
        <w:rPr>
          <w:color w:val="7F7F7F" w:themeColor="text1" w:themeTint="80"/>
        </w:rPr>
        <w:t xml:space="preserve"> specified.</w:t>
      </w:r>
    </w:p>
    <w:p w14:paraId="7D992CA8" w14:textId="77777777"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D81576">
      <w:headerReference w:type="default" r:id="rId64"/>
      <w:footerReference w:type="default" r:id="rId65"/>
      <w:pgSz w:w="11907" w:h="16840" w:code="9"/>
      <w:pgMar w:top="680"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uesch, Sandro (S.P.)" w:date="2019-04-02T12:24:00Z" w:initials="NS(">
    <w:p w14:paraId="114D7FD3" w14:textId="7C8E91D2" w:rsidR="00762C4F" w:rsidRPr="00922518" w:rsidRDefault="00762C4F" w:rsidP="00922518">
      <w:pPr>
        <w:pStyle w:val="CommentText"/>
        <w:rPr>
          <w:rStyle w:val="CommentReference"/>
          <w:color w:val="auto"/>
        </w:rPr>
      </w:pPr>
      <w:r>
        <w:annotationRef/>
      </w:r>
      <w:r w:rsidRPr="00922518">
        <w:rPr>
          <w:rStyle w:val="CommentReference"/>
          <w:color w:val="auto"/>
        </w:rPr>
        <w:t>To</w:t>
      </w:r>
      <w:r>
        <w:rPr>
          <w:rStyle w:val="CommentReference"/>
          <w:color w:val="auto"/>
        </w:rPr>
        <w:t xml:space="preserve"> automatically update all table of contents and figures</w:t>
      </w:r>
      <w:r w:rsidRPr="00922518">
        <w:rPr>
          <w:rStyle w:val="CommentReference"/>
          <w:color w:val="auto"/>
        </w:rPr>
        <w:t xml:space="preserve"> and </w:t>
      </w:r>
      <w:r>
        <w:rPr>
          <w:rStyle w:val="CommentReference"/>
          <w:color w:val="auto"/>
        </w:rPr>
        <w:t>t</w:t>
      </w:r>
      <w:r w:rsidRPr="00922518">
        <w:rPr>
          <w:rStyle w:val="CommentReference"/>
          <w:color w:val="auto"/>
        </w:rPr>
        <w:t>able numbers do the following:</w:t>
      </w:r>
    </w:p>
    <w:p w14:paraId="652D768D"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ctrl+a</w:t>
      </w:r>
    </w:p>
    <w:p w14:paraId="1C29E235"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F9</w:t>
      </w:r>
    </w:p>
    <w:p w14:paraId="0DD7BCB6"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Table</w:t>
      </w:r>
    </w:p>
    <w:p w14:paraId="286F4119" w14:textId="77777777" w:rsidR="00762C4F" w:rsidRPr="00922518" w:rsidRDefault="00762C4F"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entire table”</w:t>
      </w:r>
    </w:p>
    <w:p w14:paraId="4F2131A6" w14:textId="77777777" w:rsidR="00762C4F" w:rsidRPr="00922518" w:rsidRDefault="00762C4F" w:rsidP="00922518">
      <w:pPr>
        <w:pStyle w:val="CommentText"/>
        <w:rPr>
          <w:rStyle w:val="CommentReference"/>
          <w:color w:val="auto"/>
        </w:rPr>
      </w:pPr>
      <w:r w:rsidRPr="00922518">
        <w:rPr>
          <w:rStyle w:val="CommentReference"/>
          <w:color w:val="auto"/>
        </w:rPr>
        <w:t>Repeat 1-4 a second time.</w:t>
      </w:r>
    </w:p>
    <w:p w14:paraId="05FD8083" w14:textId="477A97C7" w:rsidR="00762C4F" w:rsidRDefault="00762C4F" w:rsidP="00922518">
      <w:pPr>
        <w:pStyle w:val="CommentText"/>
      </w:pPr>
      <w:r w:rsidRPr="00922518">
        <w:rPr>
          <w:rStyle w:val="CommentReference"/>
          <w:b/>
          <w:color w:val="auto"/>
        </w:rPr>
        <w:t>Delete this comment after the table of contents have been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D8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D8083" w16cid:durableId="216D0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02978" w14:textId="77777777" w:rsidR="00DD3AC4" w:rsidRDefault="00DD3AC4">
      <w:r>
        <w:separator/>
      </w:r>
    </w:p>
  </w:endnote>
  <w:endnote w:type="continuationSeparator" w:id="0">
    <w:p w14:paraId="479115B9" w14:textId="77777777" w:rsidR="00DD3AC4" w:rsidRDefault="00DD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455E9B26" w:rsidR="00762C4F" w:rsidRPr="004306CB" w:rsidRDefault="00762C4F"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w:t>
    </w:r>
    <w:r w:rsidRPr="0070003A">
      <w:rPr>
        <w:rFonts w:ascii="Arial" w:hAnsi="Arial" w:cs="Arial"/>
        <w:i/>
        <w:color w:val="000000" w:themeColor="text1"/>
        <w:szCs w:val="16"/>
      </w:rPr>
      <w:fldChar w:fldCharType="end"/>
    </w:r>
  </w:p>
  <w:p w14:paraId="63583E90" w14:textId="7F679F38" w:rsidR="00762C4F" w:rsidRPr="004306CB" w:rsidRDefault="00762C4F"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2021-03-10</w:t>
    </w:r>
  </w:p>
  <w:p w14:paraId="4B65174B" w14:textId="3D7785F5" w:rsidR="00762C4F" w:rsidRPr="004306CB" w:rsidRDefault="00762C4F"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14</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40</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2021-03-10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48183FB9" w:rsidR="00762C4F" w:rsidRPr="004306CB" w:rsidRDefault="00762C4F"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w:t>
    </w:r>
    <w:r w:rsidRPr="0070003A">
      <w:rPr>
        <w:rFonts w:ascii="Arial" w:hAnsi="Arial" w:cs="Arial"/>
        <w:i/>
        <w:color w:val="000000" w:themeColor="text1"/>
        <w:szCs w:val="16"/>
      </w:rPr>
      <w:fldChar w:fldCharType="end"/>
    </w:r>
  </w:p>
  <w:p w14:paraId="77A4B0C2" w14:textId="5F5D9D94" w:rsidR="00762C4F" w:rsidRPr="004306CB" w:rsidRDefault="00762C4F"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2021-03-10</w:t>
    </w:r>
  </w:p>
  <w:p w14:paraId="041DF9B1" w14:textId="366722D6" w:rsidR="00762C4F" w:rsidRPr="004306CB" w:rsidRDefault="00762C4F"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26</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40</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2021-03-10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A3A2F" w14:textId="77777777" w:rsidR="00DD3AC4" w:rsidRDefault="00DD3AC4">
      <w:r>
        <w:separator/>
      </w:r>
    </w:p>
  </w:footnote>
  <w:footnote w:type="continuationSeparator" w:id="0">
    <w:p w14:paraId="5EE2F816" w14:textId="77777777" w:rsidR="00DD3AC4" w:rsidRDefault="00DD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762C4F" w:rsidRPr="00FC036D" w:rsidRDefault="00762C4F"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762C4F" w:rsidRPr="00A6652D" w:rsidRDefault="00762C4F"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762C4F" w:rsidRDefault="00762C4F" w:rsidP="00014948">
    <w:pPr>
      <w:jc w:val="center"/>
      <w:rPr>
        <w:rFonts w:cs="Arial"/>
        <w:b/>
        <w:sz w:val="22"/>
        <w:szCs w:val="22"/>
      </w:rPr>
    </w:pPr>
    <w:r w:rsidRPr="00FF2F88">
      <w:rPr>
        <w:noProof/>
        <w:sz w:val="22"/>
        <w:szCs w:val="22"/>
      </w:rPr>
      <w:drawing>
        <wp:anchor distT="0" distB="0" distL="114300" distR="114300" simplePos="0" relativeHeight="251659776"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77777777" w:rsidR="00762C4F" w:rsidRPr="00540F5E" w:rsidRDefault="00762C4F" w:rsidP="00FF2F88">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proofErr w:type="spellStart"/>
    <w:proofErr w:type="gramStart"/>
    <w:r>
      <w:rPr>
        <w:rFonts w:cs="Arial"/>
        <w:sz w:val="28"/>
        <w:szCs w:val="28"/>
      </w:rPr>
      <w:t>MyFunction</w:t>
    </w:r>
    <w:proofErr w:type="spellEnd"/>
    <w:r>
      <w:rPr>
        <w:rFonts w:cs="Arial"/>
        <w:sz w:val="28"/>
        <w:szCs w:val="28"/>
      </w:rPr>
      <w:t>(</w:t>
    </w:r>
    <w:proofErr w:type="gramEnd"/>
    <w:r>
      <w:rPr>
        <w:rFonts w:cs="Arial"/>
        <w:sz w:val="28"/>
        <w:szCs w:val="28"/>
      </w:rPr>
      <w:t>Group)</w:t>
    </w:r>
    <w:r w:rsidRPr="00540F5E">
      <w:rPr>
        <w:rFonts w:cs="Arial"/>
        <w:sz w:val="28"/>
        <w:szCs w:val="28"/>
      </w:rPr>
      <w:fldChar w:fldCharType="end"/>
    </w:r>
  </w:p>
  <w:p w14:paraId="3105F1F8" w14:textId="77777777" w:rsidR="00762C4F" w:rsidRPr="00F96466" w:rsidRDefault="00762C4F"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2"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16"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F5C6C"/>
    <w:multiLevelType w:val="hybridMultilevel"/>
    <w:tmpl w:val="B7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5"/>
  </w:num>
  <w:num w:numId="5">
    <w:abstractNumId w:val="12"/>
  </w:num>
  <w:num w:numId="6">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15"/>
  </w:num>
  <w:num w:numId="8">
    <w:abstractNumId w:val="5"/>
  </w:num>
  <w:num w:numId="9">
    <w:abstractNumId w:val="1"/>
  </w:num>
  <w:num w:numId="10">
    <w:abstractNumId w:val="10"/>
  </w:num>
  <w:num w:numId="11">
    <w:abstractNumId w:val="4"/>
  </w:num>
  <w:num w:numId="12">
    <w:abstractNumId w:val="17"/>
  </w:num>
  <w:num w:numId="13">
    <w:abstractNumId w:val="6"/>
  </w:num>
  <w:num w:numId="14">
    <w:abstractNumId w:val="0"/>
  </w:num>
  <w:num w:numId="15">
    <w:abstractNumId w:val="8"/>
  </w:num>
  <w:num w:numId="16">
    <w:abstractNumId w:val="16"/>
  </w:num>
  <w:num w:numId="17">
    <w:abstractNumId w:val="9"/>
  </w:num>
  <w:num w:numId="18">
    <w:abstractNumId w:val="2"/>
  </w:num>
  <w:num w:numId="19">
    <w:abstractNumId w:val="14"/>
  </w:num>
  <w:num w:numId="20">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925"/>
    <w:rsid w:val="00007929"/>
    <w:rsid w:val="00007B8C"/>
    <w:rsid w:val="000104BD"/>
    <w:rsid w:val="00011129"/>
    <w:rsid w:val="00011592"/>
    <w:rsid w:val="00012755"/>
    <w:rsid w:val="00013497"/>
    <w:rsid w:val="00013F7A"/>
    <w:rsid w:val="00014948"/>
    <w:rsid w:val="00015614"/>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D78"/>
    <w:rsid w:val="00040002"/>
    <w:rsid w:val="00041AB9"/>
    <w:rsid w:val="0004247D"/>
    <w:rsid w:val="0004480F"/>
    <w:rsid w:val="0004510B"/>
    <w:rsid w:val="0004516A"/>
    <w:rsid w:val="0004581D"/>
    <w:rsid w:val="00045C2C"/>
    <w:rsid w:val="00045FB4"/>
    <w:rsid w:val="0004645F"/>
    <w:rsid w:val="00050520"/>
    <w:rsid w:val="00052E00"/>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272"/>
    <w:rsid w:val="0006554E"/>
    <w:rsid w:val="00065BA6"/>
    <w:rsid w:val="0006644E"/>
    <w:rsid w:val="00066B20"/>
    <w:rsid w:val="00067786"/>
    <w:rsid w:val="000678A2"/>
    <w:rsid w:val="0007615C"/>
    <w:rsid w:val="0007700F"/>
    <w:rsid w:val="0008376F"/>
    <w:rsid w:val="00083F16"/>
    <w:rsid w:val="00084092"/>
    <w:rsid w:val="00084CE4"/>
    <w:rsid w:val="0008579A"/>
    <w:rsid w:val="000865CE"/>
    <w:rsid w:val="00086E78"/>
    <w:rsid w:val="00087F30"/>
    <w:rsid w:val="00091179"/>
    <w:rsid w:val="000919AE"/>
    <w:rsid w:val="000924FD"/>
    <w:rsid w:val="00092619"/>
    <w:rsid w:val="000957DE"/>
    <w:rsid w:val="000965BA"/>
    <w:rsid w:val="00096CCF"/>
    <w:rsid w:val="000A0D42"/>
    <w:rsid w:val="000A10E1"/>
    <w:rsid w:val="000A127D"/>
    <w:rsid w:val="000A15B1"/>
    <w:rsid w:val="000A30CD"/>
    <w:rsid w:val="000A4A47"/>
    <w:rsid w:val="000A4B31"/>
    <w:rsid w:val="000B20B1"/>
    <w:rsid w:val="000B35EB"/>
    <w:rsid w:val="000B4834"/>
    <w:rsid w:val="000B4B3C"/>
    <w:rsid w:val="000B4D22"/>
    <w:rsid w:val="000B58D9"/>
    <w:rsid w:val="000B772A"/>
    <w:rsid w:val="000C0D49"/>
    <w:rsid w:val="000C124C"/>
    <w:rsid w:val="000C1E45"/>
    <w:rsid w:val="000C1F4A"/>
    <w:rsid w:val="000C2155"/>
    <w:rsid w:val="000C25DC"/>
    <w:rsid w:val="000C412A"/>
    <w:rsid w:val="000C4E5D"/>
    <w:rsid w:val="000C4F84"/>
    <w:rsid w:val="000C66E1"/>
    <w:rsid w:val="000C6A68"/>
    <w:rsid w:val="000C7573"/>
    <w:rsid w:val="000C7B9F"/>
    <w:rsid w:val="000C7C86"/>
    <w:rsid w:val="000D05F8"/>
    <w:rsid w:val="000D1CA9"/>
    <w:rsid w:val="000D1DAC"/>
    <w:rsid w:val="000D27D4"/>
    <w:rsid w:val="000D2AE0"/>
    <w:rsid w:val="000D3E2E"/>
    <w:rsid w:val="000D4079"/>
    <w:rsid w:val="000D5205"/>
    <w:rsid w:val="000D5FF6"/>
    <w:rsid w:val="000D7E79"/>
    <w:rsid w:val="000E247F"/>
    <w:rsid w:val="000E4125"/>
    <w:rsid w:val="000E6E74"/>
    <w:rsid w:val="000E6FA4"/>
    <w:rsid w:val="000F06A5"/>
    <w:rsid w:val="000F12DA"/>
    <w:rsid w:val="000F1E3B"/>
    <w:rsid w:val="000F2182"/>
    <w:rsid w:val="000F2A3C"/>
    <w:rsid w:val="000F3582"/>
    <w:rsid w:val="000F381E"/>
    <w:rsid w:val="000F5411"/>
    <w:rsid w:val="000F5F67"/>
    <w:rsid w:val="000F5F82"/>
    <w:rsid w:val="000F65B4"/>
    <w:rsid w:val="000F6D26"/>
    <w:rsid w:val="000F6F32"/>
    <w:rsid w:val="000F7A7C"/>
    <w:rsid w:val="00100F71"/>
    <w:rsid w:val="001018F6"/>
    <w:rsid w:val="00101FEE"/>
    <w:rsid w:val="001023F6"/>
    <w:rsid w:val="00103C60"/>
    <w:rsid w:val="001048DF"/>
    <w:rsid w:val="00104A61"/>
    <w:rsid w:val="001057B4"/>
    <w:rsid w:val="00105B32"/>
    <w:rsid w:val="00105C79"/>
    <w:rsid w:val="00105EC3"/>
    <w:rsid w:val="001075FE"/>
    <w:rsid w:val="00107DB6"/>
    <w:rsid w:val="00110695"/>
    <w:rsid w:val="00112214"/>
    <w:rsid w:val="001123BE"/>
    <w:rsid w:val="001134B9"/>
    <w:rsid w:val="00114EA2"/>
    <w:rsid w:val="0011517E"/>
    <w:rsid w:val="00115438"/>
    <w:rsid w:val="001208E6"/>
    <w:rsid w:val="00120B2C"/>
    <w:rsid w:val="00122839"/>
    <w:rsid w:val="00122A3B"/>
    <w:rsid w:val="00122B84"/>
    <w:rsid w:val="0012331C"/>
    <w:rsid w:val="00123AF8"/>
    <w:rsid w:val="00123D08"/>
    <w:rsid w:val="00124BF4"/>
    <w:rsid w:val="00125D26"/>
    <w:rsid w:val="0012613C"/>
    <w:rsid w:val="0012761D"/>
    <w:rsid w:val="0013036D"/>
    <w:rsid w:val="0013096C"/>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FE3"/>
    <w:rsid w:val="0015677C"/>
    <w:rsid w:val="00156CB6"/>
    <w:rsid w:val="00157091"/>
    <w:rsid w:val="0016028D"/>
    <w:rsid w:val="00160411"/>
    <w:rsid w:val="0016093C"/>
    <w:rsid w:val="001639F5"/>
    <w:rsid w:val="00164610"/>
    <w:rsid w:val="00164FAC"/>
    <w:rsid w:val="00166674"/>
    <w:rsid w:val="00167CF1"/>
    <w:rsid w:val="0017007E"/>
    <w:rsid w:val="00171053"/>
    <w:rsid w:val="00171070"/>
    <w:rsid w:val="00171493"/>
    <w:rsid w:val="0017215A"/>
    <w:rsid w:val="001732CE"/>
    <w:rsid w:val="00173CAF"/>
    <w:rsid w:val="00175154"/>
    <w:rsid w:val="00175933"/>
    <w:rsid w:val="00175FD0"/>
    <w:rsid w:val="00177E80"/>
    <w:rsid w:val="00180EBF"/>
    <w:rsid w:val="001831A9"/>
    <w:rsid w:val="0018364B"/>
    <w:rsid w:val="0018432B"/>
    <w:rsid w:val="00184371"/>
    <w:rsid w:val="0018532F"/>
    <w:rsid w:val="00185AE3"/>
    <w:rsid w:val="001904A7"/>
    <w:rsid w:val="001905F4"/>
    <w:rsid w:val="00190FF2"/>
    <w:rsid w:val="0019197D"/>
    <w:rsid w:val="00191D92"/>
    <w:rsid w:val="00193F06"/>
    <w:rsid w:val="0019479D"/>
    <w:rsid w:val="001961B5"/>
    <w:rsid w:val="0019649D"/>
    <w:rsid w:val="001965D9"/>
    <w:rsid w:val="00196C11"/>
    <w:rsid w:val="0019793D"/>
    <w:rsid w:val="001A3170"/>
    <w:rsid w:val="001A326F"/>
    <w:rsid w:val="001A4972"/>
    <w:rsid w:val="001A5A3C"/>
    <w:rsid w:val="001A5A71"/>
    <w:rsid w:val="001A5FA3"/>
    <w:rsid w:val="001A6310"/>
    <w:rsid w:val="001A67D3"/>
    <w:rsid w:val="001A6F3A"/>
    <w:rsid w:val="001A755C"/>
    <w:rsid w:val="001A79F6"/>
    <w:rsid w:val="001B0288"/>
    <w:rsid w:val="001B2292"/>
    <w:rsid w:val="001B3689"/>
    <w:rsid w:val="001B3A7B"/>
    <w:rsid w:val="001B3B27"/>
    <w:rsid w:val="001B4A41"/>
    <w:rsid w:val="001B58DA"/>
    <w:rsid w:val="001B5F01"/>
    <w:rsid w:val="001B61AA"/>
    <w:rsid w:val="001B6787"/>
    <w:rsid w:val="001C09F2"/>
    <w:rsid w:val="001C3080"/>
    <w:rsid w:val="001C3B53"/>
    <w:rsid w:val="001C41D6"/>
    <w:rsid w:val="001C48B9"/>
    <w:rsid w:val="001C50F5"/>
    <w:rsid w:val="001C57E5"/>
    <w:rsid w:val="001C5A96"/>
    <w:rsid w:val="001C5ABF"/>
    <w:rsid w:val="001C63DD"/>
    <w:rsid w:val="001C6CE1"/>
    <w:rsid w:val="001D0CD6"/>
    <w:rsid w:val="001D12E9"/>
    <w:rsid w:val="001D2F07"/>
    <w:rsid w:val="001D396A"/>
    <w:rsid w:val="001D4D20"/>
    <w:rsid w:val="001D73BE"/>
    <w:rsid w:val="001D76F1"/>
    <w:rsid w:val="001E008B"/>
    <w:rsid w:val="001E1B1B"/>
    <w:rsid w:val="001E23E5"/>
    <w:rsid w:val="001E2EFB"/>
    <w:rsid w:val="001E3384"/>
    <w:rsid w:val="001E4275"/>
    <w:rsid w:val="001E44C8"/>
    <w:rsid w:val="001E47F5"/>
    <w:rsid w:val="001E6F9C"/>
    <w:rsid w:val="001F1747"/>
    <w:rsid w:val="001F2112"/>
    <w:rsid w:val="001F2144"/>
    <w:rsid w:val="001F357F"/>
    <w:rsid w:val="001F3EE5"/>
    <w:rsid w:val="001F47AE"/>
    <w:rsid w:val="001F4B52"/>
    <w:rsid w:val="001F5E54"/>
    <w:rsid w:val="001F6212"/>
    <w:rsid w:val="001F66F9"/>
    <w:rsid w:val="001F6DEE"/>
    <w:rsid w:val="001F7639"/>
    <w:rsid w:val="001F7FAB"/>
    <w:rsid w:val="00200CB7"/>
    <w:rsid w:val="00201102"/>
    <w:rsid w:val="00201E0F"/>
    <w:rsid w:val="00202583"/>
    <w:rsid w:val="00203108"/>
    <w:rsid w:val="0020338E"/>
    <w:rsid w:val="00203C08"/>
    <w:rsid w:val="002040EB"/>
    <w:rsid w:val="0020778B"/>
    <w:rsid w:val="00207E72"/>
    <w:rsid w:val="0021033B"/>
    <w:rsid w:val="00210BB0"/>
    <w:rsid w:val="002122DA"/>
    <w:rsid w:val="00212A62"/>
    <w:rsid w:val="00212B41"/>
    <w:rsid w:val="00212F79"/>
    <w:rsid w:val="002133BC"/>
    <w:rsid w:val="002136E6"/>
    <w:rsid w:val="00214F7F"/>
    <w:rsid w:val="00215698"/>
    <w:rsid w:val="002172BF"/>
    <w:rsid w:val="00217340"/>
    <w:rsid w:val="002176DB"/>
    <w:rsid w:val="002209D6"/>
    <w:rsid w:val="00220B2B"/>
    <w:rsid w:val="00220BCA"/>
    <w:rsid w:val="00220D9E"/>
    <w:rsid w:val="002211B9"/>
    <w:rsid w:val="00222AB3"/>
    <w:rsid w:val="00223E06"/>
    <w:rsid w:val="00224E37"/>
    <w:rsid w:val="00227BB0"/>
    <w:rsid w:val="00227C6C"/>
    <w:rsid w:val="00227F87"/>
    <w:rsid w:val="0023074B"/>
    <w:rsid w:val="00231CAB"/>
    <w:rsid w:val="00232A3C"/>
    <w:rsid w:val="00232DCE"/>
    <w:rsid w:val="00233487"/>
    <w:rsid w:val="00233FAB"/>
    <w:rsid w:val="002345C2"/>
    <w:rsid w:val="002345D3"/>
    <w:rsid w:val="00235108"/>
    <w:rsid w:val="0023577F"/>
    <w:rsid w:val="0023667B"/>
    <w:rsid w:val="00236A73"/>
    <w:rsid w:val="0023713E"/>
    <w:rsid w:val="00240210"/>
    <w:rsid w:val="0024032A"/>
    <w:rsid w:val="002404FD"/>
    <w:rsid w:val="00241F2F"/>
    <w:rsid w:val="00243B17"/>
    <w:rsid w:val="00245F20"/>
    <w:rsid w:val="00246302"/>
    <w:rsid w:val="0025147D"/>
    <w:rsid w:val="002514CD"/>
    <w:rsid w:val="00251BA9"/>
    <w:rsid w:val="00253166"/>
    <w:rsid w:val="002534CD"/>
    <w:rsid w:val="00253D7A"/>
    <w:rsid w:val="00254449"/>
    <w:rsid w:val="002544D1"/>
    <w:rsid w:val="00256922"/>
    <w:rsid w:val="002570F7"/>
    <w:rsid w:val="00257312"/>
    <w:rsid w:val="002606BD"/>
    <w:rsid w:val="002607C6"/>
    <w:rsid w:val="00260B7F"/>
    <w:rsid w:val="00262805"/>
    <w:rsid w:val="00262AFB"/>
    <w:rsid w:val="002636EC"/>
    <w:rsid w:val="00263BF3"/>
    <w:rsid w:val="00265082"/>
    <w:rsid w:val="0026759A"/>
    <w:rsid w:val="00271274"/>
    <w:rsid w:val="002721BA"/>
    <w:rsid w:val="00272545"/>
    <w:rsid w:val="00273903"/>
    <w:rsid w:val="00273AA0"/>
    <w:rsid w:val="00274FB8"/>
    <w:rsid w:val="00275823"/>
    <w:rsid w:val="0028144A"/>
    <w:rsid w:val="00282278"/>
    <w:rsid w:val="00282A36"/>
    <w:rsid w:val="00282E2C"/>
    <w:rsid w:val="00283752"/>
    <w:rsid w:val="0028449F"/>
    <w:rsid w:val="002861F5"/>
    <w:rsid w:val="002868D3"/>
    <w:rsid w:val="00287EB8"/>
    <w:rsid w:val="0029017B"/>
    <w:rsid w:val="002908C9"/>
    <w:rsid w:val="00291B89"/>
    <w:rsid w:val="00294100"/>
    <w:rsid w:val="00294532"/>
    <w:rsid w:val="0029472F"/>
    <w:rsid w:val="00294D09"/>
    <w:rsid w:val="00295E3B"/>
    <w:rsid w:val="002961D1"/>
    <w:rsid w:val="00297427"/>
    <w:rsid w:val="002A0337"/>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54E"/>
    <w:rsid w:val="002B26A9"/>
    <w:rsid w:val="002B2BEF"/>
    <w:rsid w:val="002B3182"/>
    <w:rsid w:val="002B3254"/>
    <w:rsid w:val="002B35D9"/>
    <w:rsid w:val="002B3BBE"/>
    <w:rsid w:val="002B46AE"/>
    <w:rsid w:val="002B483E"/>
    <w:rsid w:val="002B491E"/>
    <w:rsid w:val="002B4C92"/>
    <w:rsid w:val="002B53A0"/>
    <w:rsid w:val="002B5B16"/>
    <w:rsid w:val="002B6D6B"/>
    <w:rsid w:val="002B7D3C"/>
    <w:rsid w:val="002C0F12"/>
    <w:rsid w:val="002C11F0"/>
    <w:rsid w:val="002C5191"/>
    <w:rsid w:val="002C56F5"/>
    <w:rsid w:val="002C59E8"/>
    <w:rsid w:val="002C5E60"/>
    <w:rsid w:val="002D1064"/>
    <w:rsid w:val="002D10AA"/>
    <w:rsid w:val="002D15F6"/>
    <w:rsid w:val="002D2650"/>
    <w:rsid w:val="002D3419"/>
    <w:rsid w:val="002D34BE"/>
    <w:rsid w:val="002D3C51"/>
    <w:rsid w:val="002D44A0"/>
    <w:rsid w:val="002D4A40"/>
    <w:rsid w:val="002D4AD6"/>
    <w:rsid w:val="002D4E8A"/>
    <w:rsid w:val="002D5AF4"/>
    <w:rsid w:val="002D6336"/>
    <w:rsid w:val="002E1CCF"/>
    <w:rsid w:val="002E2A31"/>
    <w:rsid w:val="002E3167"/>
    <w:rsid w:val="002E33A4"/>
    <w:rsid w:val="002E3441"/>
    <w:rsid w:val="002E3589"/>
    <w:rsid w:val="002E38E1"/>
    <w:rsid w:val="002E3AC5"/>
    <w:rsid w:val="002E777A"/>
    <w:rsid w:val="002E7DA0"/>
    <w:rsid w:val="002F32A3"/>
    <w:rsid w:val="002F393F"/>
    <w:rsid w:val="002F39F9"/>
    <w:rsid w:val="002F3B6B"/>
    <w:rsid w:val="002F4031"/>
    <w:rsid w:val="002F41B0"/>
    <w:rsid w:val="002F556E"/>
    <w:rsid w:val="002F6049"/>
    <w:rsid w:val="002F6379"/>
    <w:rsid w:val="002F6A67"/>
    <w:rsid w:val="002F6F8D"/>
    <w:rsid w:val="002F7AB8"/>
    <w:rsid w:val="00300AAC"/>
    <w:rsid w:val="00301081"/>
    <w:rsid w:val="0030457A"/>
    <w:rsid w:val="003054AA"/>
    <w:rsid w:val="00305C2D"/>
    <w:rsid w:val="00306B24"/>
    <w:rsid w:val="00306D37"/>
    <w:rsid w:val="003078C5"/>
    <w:rsid w:val="00310D30"/>
    <w:rsid w:val="003115E7"/>
    <w:rsid w:val="003117D7"/>
    <w:rsid w:val="0031264C"/>
    <w:rsid w:val="00314F5B"/>
    <w:rsid w:val="00315F1A"/>
    <w:rsid w:val="00316C9A"/>
    <w:rsid w:val="00316D80"/>
    <w:rsid w:val="00316F4E"/>
    <w:rsid w:val="003200AD"/>
    <w:rsid w:val="003204BB"/>
    <w:rsid w:val="003213FE"/>
    <w:rsid w:val="00322B01"/>
    <w:rsid w:val="0032362F"/>
    <w:rsid w:val="00323890"/>
    <w:rsid w:val="00323D43"/>
    <w:rsid w:val="003248A7"/>
    <w:rsid w:val="00324F38"/>
    <w:rsid w:val="00325462"/>
    <w:rsid w:val="003254DD"/>
    <w:rsid w:val="00325E4A"/>
    <w:rsid w:val="003267E2"/>
    <w:rsid w:val="00326D20"/>
    <w:rsid w:val="00327AC1"/>
    <w:rsid w:val="003300D7"/>
    <w:rsid w:val="003302B0"/>
    <w:rsid w:val="00331174"/>
    <w:rsid w:val="00333497"/>
    <w:rsid w:val="00334E15"/>
    <w:rsid w:val="00335181"/>
    <w:rsid w:val="0033584E"/>
    <w:rsid w:val="00335BF8"/>
    <w:rsid w:val="003361FA"/>
    <w:rsid w:val="0033713B"/>
    <w:rsid w:val="0033746B"/>
    <w:rsid w:val="00337F57"/>
    <w:rsid w:val="00341B30"/>
    <w:rsid w:val="00341BF0"/>
    <w:rsid w:val="00341CC2"/>
    <w:rsid w:val="00343879"/>
    <w:rsid w:val="00343B8D"/>
    <w:rsid w:val="00344152"/>
    <w:rsid w:val="00344364"/>
    <w:rsid w:val="00344B07"/>
    <w:rsid w:val="003452E6"/>
    <w:rsid w:val="00345923"/>
    <w:rsid w:val="00346059"/>
    <w:rsid w:val="00346E97"/>
    <w:rsid w:val="00347D8D"/>
    <w:rsid w:val="00350699"/>
    <w:rsid w:val="00350E03"/>
    <w:rsid w:val="0035176E"/>
    <w:rsid w:val="003521EA"/>
    <w:rsid w:val="00353136"/>
    <w:rsid w:val="00353ADE"/>
    <w:rsid w:val="00353F1B"/>
    <w:rsid w:val="00354106"/>
    <w:rsid w:val="00357384"/>
    <w:rsid w:val="00357815"/>
    <w:rsid w:val="00357E11"/>
    <w:rsid w:val="00357E73"/>
    <w:rsid w:val="00361659"/>
    <w:rsid w:val="00363F28"/>
    <w:rsid w:val="00364A2B"/>
    <w:rsid w:val="0036561B"/>
    <w:rsid w:val="00365E1D"/>
    <w:rsid w:val="00366593"/>
    <w:rsid w:val="00366ED4"/>
    <w:rsid w:val="0036782A"/>
    <w:rsid w:val="00372AB5"/>
    <w:rsid w:val="00373826"/>
    <w:rsid w:val="003752E5"/>
    <w:rsid w:val="00375E2D"/>
    <w:rsid w:val="003760BF"/>
    <w:rsid w:val="00376767"/>
    <w:rsid w:val="0037689D"/>
    <w:rsid w:val="00377DA4"/>
    <w:rsid w:val="00380935"/>
    <w:rsid w:val="00380AC2"/>
    <w:rsid w:val="00381772"/>
    <w:rsid w:val="00382704"/>
    <w:rsid w:val="00382ED4"/>
    <w:rsid w:val="00384C70"/>
    <w:rsid w:val="00385D2C"/>
    <w:rsid w:val="00386562"/>
    <w:rsid w:val="0039113D"/>
    <w:rsid w:val="00393549"/>
    <w:rsid w:val="00393B37"/>
    <w:rsid w:val="00393C96"/>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A7DF4"/>
    <w:rsid w:val="003B282B"/>
    <w:rsid w:val="003B2951"/>
    <w:rsid w:val="003B34F5"/>
    <w:rsid w:val="003B4AB7"/>
    <w:rsid w:val="003B4C69"/>
    <w:rsid w:val="003B4F8B"/>
    <w:rsid w:val="003B5774"/>
    <w:rsid w:val="003B5808"/>
    <w:rsid w:val="003B5D40"/>
    <w:rsid w:val="003B6026"/>
    <w:rsid w:val="003B6C3D"/>
    <w:rsid w:val="003B79D9"/>
    <w:rsid w:val="003B7B88"/>
    <w:rsid w:val="003B7DF0"/>
    <w:rsid w:val="003C1C3A"/>
    <w:rsid w:val="003C2BC2"/>
    <w:rsid w:val="003C3D56"/>
    <w:rsid w:val="003C4014"/>
    <w:rsid w:val="003C4F6A"/>
    <w:rsid w:val="003C5DEC"/>
    <w:rsid w:val="003C743C"/>
    <w:rsid w:val="003C7B9C"/>
    <w:rsid w:val="003D004B"/>
    <w:rsid w:val="003D0FE0"/>
    <w:rsid w:val="003D14FD"/>
    <w:rsid w:val="003D1C3C"/>
    <w:rsid w:val="003D20CF"/>
    <w:rsid w:val="003D24F5"/>
    <w:rsid w:val="003D25AA"/>
    <w:rsid w:val="003D321B"/>
    <w:rsid w:val="003D4902"/>
    <w:rsid w:val="003D55A3"/>
    <w:rsid w:val="003D5768"/>
    <w:rsid w:val="003D6405"/>
    <w:rsid w:val="003E0A13"/>
    <w:rsid w:val="003E13CB"/>
    <w:rsid w:val="003E23B7"/>
    <w:rsid w:val="003E2778"/>
    <w:rsid w:val="003E3D1E"/>
    <w:rsid w:val="003E420F"/>
    <w:rsid w:val="003E42A4"/>
    <w:rsid w:val="003E4DED"/>
    <w:rsid w:val="003E5869"/>
    <w:rsid w:val="003E6ACD"/>
    <w:rsid w:val="003E7AF0"/>
    <w:rsid w:val="003F0B69"/>
    <w:rsid w:val="003F32B6"/>
    <w:rsid w:val="003F7AB4"/>
    <w:rsid w:val="00400BE1"/>
    <w:rsid w:val="00400BE3"/>
    <w:rsid w:val="00401005"/>
    <w:rsid w:val="00401E43"/>
    <w:rsid w:val="0040247B"/>
    <w:rsid w:val="0040247D"/>
    <w:rsid w:val="00403C33"/>
    <w:rsid w:val="00407D07"/>
    <w:rsid w:val="00407ECD"/>
    <w:rsid w:val="00407F87"/>
    <w:rsid w:val="004110C4"/>
    <w:rsid w:val="00411366"/>
    <w:rsid w:val="0041407A"/>
    <w:rsid w:val="004140F8"/>
    <w:rsid w:val="00414C25"/>
    <w:rsid w:val="00414EF6"/>
    <w:rsid w:val="00415078"/>
    <w:rsid w:val="00415895"/>
    <w:rsid w:val="00417222"/>
    <w:rsid w:val="00417746"/>
    <w:rsid w:val="00424965"/>
    <w:rsid w:val="0042516A"/>
    <w:rsid w:val="00426DB5"/>
    <w:rsid w:val="00427017"/>
    <w:rsid w:val="00427220"/>
    <w:rsid w:val="0043049A"/>
    <w:rsid w:val="004304DD"/>
    <w:rsid w:val="004305F1"/>
    <w:rsid w:val="004306CB"/>
    <w:rsid w:val="00431E73"/>
    <w:rsid w:val="00432577"/>
    <w:rsid w:val="00432F8A"/>
    <w:rsid w:val="00433254"/>
    <w:rsid w:val="0043363B"/>
    <w:rsid w:val="0043446E"/>
    <w:rsid w:val="0043517F"/>
    <w:rsid w:val="004356EC"/>
    <w:rsid w:val="0043743F"/>
    <w:rsid w:val="00437DFF"/>
    <w:rsid w:val="00437F90"/>
    <w:rsid w:val="0044070D"/>
    <w:rsid w:val="00440A27"/>
    <w:rsid w:val="0044177A"/>
    <w:rsid w:val="004423BA"/>
    <w:rsid w:val="00443B52"/>
    <w:rsid w:val="004456B6"/>
    <w:rsid w:val="004460B8"/>
    <w:rsid w:val="00447249"/>
    <w:rsid w:val="00447350"/>
    <w:rsid w:val="00452066"/>
    <w:rsid w:val="00452294"/>
    <w:rsid w:val="00452672"/>
    <w:rsid w:val="00452F92"/>
    <w:rsid w:val="00453D7F"/>
    <w:rsid w:val="00454212"/>
    <w:rsid w:val="00454D90"/>
    <w:rsid w:val="00455C70"/>
    <w:rsid w:val="0045638C"/>
    <w:rsid w:val="00457064"/>
    <w:rsid w:val="00460BC4"/>
    <w:rsid w:val="004618B3"/>
    <w:rsid w:val="00461A8E"/>
    <w:rsid w:val="00461D70"/>
    <w:rsid w:val="00462C3E"/>
    <w:rsid w:val="00463C63"/>
    <w:rsid w:val="00464444"/>
    <w:rsid w:val="0046598F"/>
    <w:rsid w:val="00467A44"/>
    <w:rsid w:val="00470AC8"/>
    <w:rsid w:val="00471D1E"/>
    <w:rsid w:val="0047340F"/>
    <w:rsid w:val="004753EB"/>
    <w:rsid w:val="004757A7"/>
    <w:rsid w:val="00475A48"/>
    <w:rsid w:val="00477ECA"/>
    <w:rsid w:val="00480FA3"/>
    <w:rsid w:val="00482902"/>
    <w:rsid w:val="00483C41"/>
    <w:rsid w:val="00483E43"/>
    <w:rsid w:val="0048455B"/>
    <w:rsid w:val="004845C4"/>
    <w:rsid w:val="00484C8F"/>
    <w:rsid w:val="00484DFA"/>
    <w:rsid w:val="00486709"/>
    <w:rsid w:val="0049112F"/>
    <w:rsid w:val="004922B0"/>
    <w:rsid w:val="00492693"/>
    <w:rsid w:val="00492FA7"/>
    <w:rsid w:val="00493709"/>
    <w:rsid w:val="00493848"/>
    <w:rsid w:val="004945A3"/>
    <w:rsid w:val="0049666D"/>
    <w:rsid w:val="0049671C"/>
    <w:rsid w:val="00497759"/>
    <w:rsid w:val="00497C8C"/>
    <w:rsid w:val="004A00C3"/>
    <w:rsid w:val="004A055B"/>
    <w:rsid w:val="004A0D15"/>
    <w:rsid w:val="004A0DF8"/>
    <w:rsid w:val="004A1287"/>
    <w:rsid w:val="004A1F50"/>
    <w:rsid w:val="004A3A76"/>
    <w:rsid w:val="004A3BE7"/>
    <w:rsid w:val="004A6F14"/>
    <w:rsid w:val="004A76BA"/>
    <w:rsid w:val="004B1816"/>
    <w:rsid w:val="004B1C2C"/>
    <w:rsid w:val="004B285E"/>
    <w:rsid w:val="004B3650"/>
    <w:rsid w:val="004B48D5"/>
    <w:rsid w:val="004B4979"/>
    <w:rsid w:val="004B4AD3"/>
    <w:rsid w:val="004B5717"/>
    <w:rsid w:val="004B5807"/>
    <w:rsid w:val="004B58C7"/>
    <w:rsid w:val="004B6244"/>
    <w:rsid w:val="004B73AD"/>
    <w:rsid w:val="004B7C92"/>
    <w:rsid w:val="004C05C2"/>
    <w:rsid w:val="004C091C"/>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2856"/>
    <w:rsid w:val="004D3B14"/>
    <w:rsid w:val="004D43DA"/>
    <w:rsid w:val="004D46E8"/>
    <w:rsid w:val="004D4A25"/>
    <w:rsid w:val="004D6A45"/>
    <w:rsid w:val="004E0102"/>
    <w:rsid w:val="004E29EA"/>
    <w:rsid w:val="004E3CF4"/>
    <w:rsid w:val="004E4D7C"/>
    <w:rsid w:val="004E503E"/>
    <w:rsid w:val="004E5C05"/>
    <w:rsid w:val="004E6A35"/>
    <w:rsid w:val="004E73EC"/>
    <w:rsid w:val="004E7B74"/>
    <w:rsid w:val="004F1AB1"/>
    <w:rsid w:val="004F1BD2"/>
    <w:rsid w:val="004F2863"/>
    <w:rsid w:val="004F3765"/>
    <w:rsid w:val="004F4C1D"/>
    <w:rsid w:val="004F6059"/>
    <w:rsid w:val="004F605A"/>
    <w:rsid w:val="004F6CA7"/>
    <w:rsid w:val="004F6E83"/>
    <w:rsid w:val="004F7881"/>
    <w:rsid w:val="00501DFF"/>
    <w:rsid w:val="00501FA7"/>
    <w:rsid w:val="00502944"/>
    <w:rsid w:val="00502F7A"/>
    <w:rsid w:val="00504131"/>
    <w:rsid w:val="00504B69"/>
    <w:rsid w:val="00506364"/>
    <w:rsid w:val="005067FC"/>
    <w:rsid w:val="00510381"/>
    <w:rsid w:val="005106A0"/>
    <w:rsid w:val="005106E8"/>
    <w:rsid w:val="005125C9"/>
    <w:rsid w:val="00512B1B"/>
    <w:rsid w:val="00513842"/>
    <w:rsid w:val="005143B6"/>
    <w:rsid w:val="00515753"/>
    <w:rsid w:val="00515CD8"/>
    <w:rsid w:val="00517C4A"/>
    <w:rsid w:val="00521C2A"/>
    <w:rsid w:val="005221EF"/>
    <w:rsid w:val="005222D9"/>
    <w:rsid w:val="00522903"/>
    <w:rsid w:val="00522D8B"/>
    <w:rsid w:val="00523745"/>
    <w:rsid w:val="00523B10"/>
    <w:rsid w:val="00523CDC"/>
    <w:rsid w:val="005246AF"/>
    <w:rsid w:val="00530659"/>
    <w:rsid w:val="00530899"/>
    <w:rsid w:val="00530C88"/>
    <w:rsid w:val="00532225"/>
    <w:rsid w:val="00532AFB"/>
    <w:rsid w:val="00532D3D"/>
    <w:rsid w:val="0053431F"/>
    <w:rsid w:val="00534AEF"/>
    <w:rsid w:val="005356F8"/>
    <w:rsid w:val="00536C0A"/>
    <w:rsid w:val="005405A6"/>
    <w:rsid w:val="00540A23"/>
    <w:rsid w:val="00540F5E"/>
    <w:rsid w:val="005437C7"/>
    <w:rsid w:val="00544B6B"/>
    <w:rsid w:val="005452B1"/>
    <w:rsid w:val="005452DA"/>
    <w:rsid w:val="00545DB3"/>
    <w:rsid w:val="00545E67"/>
    <w:rsid w:val="00547B82"/>
    <w:rsid w:val="00551371"/>
    <w:rsid w:val="00556B40"/>
    <w:rsid w:val="005570E4"/>
    <w:rsid w:val="005578AD"/>
    <w:rsid w:val="00560871"/>
    <w:rsid w:val="0056190B"/>
    <w:rsid w:val="005619A8"/>
    <w:rsid w:val="0056240D"/>
    <w:rsid w:val="00562744"/>
    <w:rsid w:val="005630BC"/>
    <w:rsid w:val="0056486A"/>
    <w:rsid w:val="005656DE"/>
    <w:rsid w:val="005656EF"/>
    <w:rsid w:val="00566609"/>
    <w:rsid w:val="005666FD"/>
    <w:rsid w:val="00566DB3"/>
    <w:rsid w:val="005674D6"/>
    <w:rsid w:val="00567EE6"/>
    <w:rsid w:val="00570531"/>
    <w:rsid w:val="005724C1"/>
    <w:rsid w:val="00572A62"/>
    <w:rsid w:val="00573067"/>
    <w:rsid w:val="00573E74"/>
    <w:rsid w:val="0057455A"/>
    <w:rsid w:val="005750F2"/>
    <w:rsid w:val="005758F7"/>
    <w:rsid w:val="00577693"/>
    <w:rsid w:val="0058037F"/>
    <w:rsid w:val="00581468"/>
    <w:rsid w:val="00582DE4"/>
    <w:rsid w:val="00584A36"/>
    <w:rsid w:val="00584E2D"/>
    <w:rsid w:val="00585636"/>
    <w:rsid w:val="00585757"/>
    <w:rsid w:val="00585777"/>
    <w:rsid w:val="00586203"/>
    <w:rsid w:val="00586514"/>
    <w:rsid w:val="00587043"/>
    <w:rsid w:val="0058706A"/>
    <w:rsid w:val="00587489"/>
    <w:rsid w:val="00587583"/>
    <w:rsid w:val="00590891"/>
    <w:rsid w:val="0059160F"/>
    <w:rsid w:val="00593AE9"/>
    <w:rsid w:val="00593EDA"/>
    <w:rsid w:val="005958A8"/>
    <w:rsid w:val="00595BB9"/>
    <w:rsid w:val="00595D16"/>
    <w:rsid w:val="005960F9"/>
    <w:rsid w:val="005961D3"/>
    <w:rsid w:val="005A0C6E"/>
    <w:rsid w:val="005A1E85"/>
    <w:rsid w:val="005A1EDE"/>
    <w:rsid w:val="005A250B"/>
    <w:rsid w:val="005A296A"/>
    <w:rsid w:val="005A31A0"/>
    <w:rsid w:val="005A3209"/>
    <w:rsid w:val="005A343B"/>
    <w:rsid w:val="005A4F4A"/>
    <w:rsid w:val="005A62A6"/>
    <w:rsid w:val="005A6A0A"/>
    <w:rsid w:val="005A6C15"/>
    <w:rsid w:val="005B015D"/>
    <w:rsid w:val="005B097F"/>
    <w:rsid w:val="005B22DC"/>
    <w:rsid w:val="005B2B95"/>
    <w:rsid w:val="005B35AD"/>
    <w:rsid w:val="005B3D08"/>
    <w:rsid w:val="005B3E18"/>
    <w:rsid w:val="005B478D"/>
    <w:rsid w:val="005B5170"/>
    <w:rsid w:val="005B5689"/>
    <w:rsid w:val="005B5847"/>
    <w:rsid w:val="005B595B"/>
    <w:rsid w:val="005B6187"/>
    <w:rsid w:val="005B64E8"/>
    <w:rsid w:val="005B6CC9"/>
    <w:rsid w:val="005B7CFB"/>
    <w:rsid w:val="005C048C"/>
    <w:rsid w:val="005C1A6E"/>
    <w:rsid w:val="005C3C9F"/>
    <w:rsid w:val="005C488F"/>
    <w:rsid w:val="005C5CFC"/>
    <w:rsid w:val="005C7F90"/>
    <w:rsid w:val="005D1039"/>
    <w:rsid w:val="005D1056"/>
    <w:rsid w:val="005D12C3"/>
    <w:rsid w:val="005D14CA"/>
    <w:rsid w:val="005D15DA"/>
    <w:rsid w:val="005D1BBB"/>
    <w:rsid w:val="005D1FC3"/>
    <w:rsid w:val="005D36BB"/>
    <w:rsid w:val="005D3889"/>
    <w:rsid w:val="005D3F42"/>
    <w:rsid w:val="005D741E"/>
    <w:rsid w:val="005D7DAD"/>
    <w:rsid w:val="005E1019"/>
    <w:rsid w:val="005E1F55"/>
    <w:rsid w:val="005E33AD"/>
    <w:rsid w:val="005E3CB8"/>
    <w:rsid w:val="005E45F4"/>
    <w:rsid w:val="005E6F07"/>
    <w:rsid w:val="005E7722"/>
    <w:rsid w:val="005E7B8E"/>
    <w:rsid w:val="005F00DD"/>
    <w:rsid w:val="005F02B3"/>
    <w:rsid w:val="005F071A"/>
    <w:rsid w:val="005F09E6"/>
    <w:rsid w:val="005F293E"/>
    <w:rsid w:val="005F66DB"/>
    <w:rsid w:val="005F6A13"/>
    <w:rsid w:val="005F6FF3"/>
    <w:rsid w:val="005F70E6"/>
    <w:rsid w:val="0060002D"/>
    <w:rsid w:val="00602347"/>
    <w:rsid w:val="0060342C"/>
    <w:rsid w:val="006036A9"/>
    <w:rsid w:val="00604ADD"/>
    <w:rsid w:val="00604AF5"/>
    <w:rsid w:val="00606A93"/>
    <w:rsid w:val="00606B2D"/>
    <w:rsid w:val="00607545"/>
    <w:rsid w:val="006108CD"/>
    <w:rsid w:val="00610C61"/>
    <w:rsid w:val="00612A46"/>
    <w:rsid w:val="00612C92"/>
    <w:rsid w:val="00612DCA"/>
    <w:rsid w:val="0061324D"/>
    <w:rsid w:val="00613EBA"/>
    <w:rsid w:val="0061464F"/>
    <w:rsid w:val="00616289"/>
    <w:rsid w:val="0061685F"/>
    <w:rsid w:val="00616AEE"/>
    <w:rsid w:val="0061785D"/>
    <w:rsid w:val="00617FF8"/>
    <w:rsid w:val="0062104B"/>
    <w:rsid w:val="0062188D"/>
    <w:rsid w:val="00622DAA"/>
    <w:rsid w:val="006232F6"/>
    <w:rsid w:val="00623FEF"/>
    <w:rsid w:val="00626C43"/>
    <w:rsid w:val="00626E4F"/>
    <w:rsid w:val="00627A55"/>
    <w:rsid w:val="00627F1D"/>
    <w:rsid w:val="00630236"/>
    <w:rsid w:val="006330E0"/>
    <w:rsid w:val="006334F9"/>
    <w:rsid w:val="00633E3C"/>
    <w:rsid w:val="00635D46"/>
    <w:rsid w:val="00635FFD"/>
    <w:rsid w:val="0063638A"/>
    <w:rsid w:val="0063675F"/>
    <w:rsid w:val="006368DA"/>
    <w:rsid w:val="00640074"/>
    <w:rsid w:val="00641E18"/>
    <w:rsid w:val="00641E8D"/>
    <w:rsid w:val="006424DB"/>
    <w:rsid w:val="00642668"/>
    <w:rsid w:val="00642BA4"/>
    <w:rsid w:val="0064300D"/>
    <w:rsid w:val="0064516E"/>
    <w:rsid w:val="00650331"/>
    <w:rsid w:val="0065093D"/>
    <w:rsid w:val="006516FF"/>
    <w:rsid w:val="00652E1F"/>
    <w:rsid w:val="00653DF4"/>
    <w:rsid w:val="00653E71"/>
    <w:rsid w:val="0065498A"/>
    <w:rsid w:val="00654B9F"/>
    <w:rsid w:val="00654D81"/>
    <w:rsid w:val="006568BD"/>
    <w:rsid w:val="00657955"/>
    <w:rsid w:val="006619CD"/>
    <w:rsid w:val="00661AE9"/>
    <w:rsid w:val="00661C17"/>
    <w:rsid w:val="00662C75"/>
    <w:rsid w:val="0066360B"/>
    <w:rsid w:val="00663A13"/>
    <w:rsid w:val="00663A64"/>
    <w:rsid w:val="0066402F"/>
    <w:rsid w:val="00664974"/>
    <w:rsid w:val="00664DE6"/>
    <w:rsid w:val="0066550A"/>
    <w:rsid w:val="00666C30"/>
    <w:rsid w:val="00672861"/>
    <w:rsid w:val="00672BB8"/>
    <w:rsid w:val="00674883"/>
    <w:rsid w:val="00675600"/>
    <w:rsid w:val="00677594"/>
    <w:rsid w:val="00677B2C"/>
    <w:rsid w:val="00681405"/>
    <w:rsid w:val="00681BE6"/>
    <w:rsid w:val="00683FE1"/>
    <w:rsid w:val="00684B54"/>
    <w:rsid w:val="00684DB5"/>
    <w:rsid w:val="00686F65"/>
    <w:rsid w:val="00692148"/>
    <w:rsid w:val="00692EBB"/>
    <w:rsid w:val="00693936"/>
    <w:rsid w:val="00693F41"/>
    <w:rsid w:val="006944DB"/>
    <w:rsid w:val="0069475E"/>
    <w:rsid w:val="00695A8D"/>
    <w:rsid w:val="00695C7E"/>
    <w:rsid w:val="00696437"/>
    <w:rsid w:val="00697457"/>
    <w:rsid w:val="006A0610"/>
    <w:rsid w:val="006A20C0"/>
    <w:rsid w:val="006A29E0"/>
    <w:rsid w:val="006A2D74"/>
    <w:rsid w:val="006A3694"/>
    <w:rsid w:val="006A36EA"/>
    <w:rsid w:val="006A3977"/>
    <w:rsid w:val="006A4B70"/>
    <w:rsid w:val="006A7616"/>
    <w:rsid w:val="006B0B7E"/>
    <w:rsid w:val="006B0D2C"/>
    <w:rsid w:val="006B211B"/>
    <w:rsid w:val="006B4069"/>
    <w:rsid w:val="006B4C62"/>
    <w:rsid w:val="006B4EF8"/>
    <w:rsid w:val="006B52D9"/>
    <w:rsid w:val="006B6060"/>
    <w:rsid w:val="006B66E0"/>
    <w:rsid w:val="006B6918"/>
    <w:rsid w:val="006C016F"/>
    <w:rsid w:val="006C2D17"/>
    <w:rsid w:val="006C2DE5"/>
    <w:rsid w:val="006C3D6B"/>
    <w:rsid w:val="006C44A8"/>
    <w:rsid w:val="006C525C"/>
    <w:rsid w:val="006D084A"/>
    <w:rsid w:val="006D0C36"/>
    <w:rsid w:val="006D0C9D"/>
    <w:rsid w:val="006D0D9A"/>
    <w:rsid w:val="006D2E3B"/>
    <w:rsid w:val="006D44AE"/>
    <w:rsid w:val="006D630C"/>
    <w:rsid w:val="006D6430"/>
    <w:rsid w:val="006D7AE9"/>
    <w:rsid w:val="006E1E5D"/>
    <w:rsid w:val="006E23A9"/>
    <w:rsid w:val="006E24DF"/>
    <w:rsid w:val="006E25A5"/>
    <w:rsid w:val="006E4181"/>
    <w:rsid w:val="006E4E1F"/>
    <w:rsid w:val="006E54B3"/>
    <w:rsid w:val="006E5625"/>
    <w:rsid w:val="006E567D"/>
    <w:rsid w:val="006F0604"/>
    <w:rsid w:val="006F171B"/>
    <w:rsid w:val="006F1AC7"/>
    <w:rsid w:val="006F2046"/>
    <w:rsid w:val="006F2132"/>
    <w:rsid w:val="006F300E"/>
    <w:rsid w:val="006F3A9C"/>
    <w:rsid w:val="006F4709"/>
    <w:rsid w:val="006F777A"/>
    <w:rsid w:val="006F7E03"/>
    <w:rsid w:val="0070003A"/>
    <w:rsid w:val="00700815"/>
    <w:rsid w:val="00701F40"/>
    <w:rsid w:val="0070228A"/>
    <w:rsid w:val="00702604"/>
    <w:rsid w:val="007035B2"/>
    <w:rsid w:val="00703647"/>
    <w:rsid w:val="0070461B"/>
    <w:rsid w:val="00704F04"/>
    <w:rsid w:val="0070528F"/>
    <w:rsid w:val="007055C7"/>
    <w:rsid w:val="007073F4"/>
    <w:rsid w:val="00712521"/>
    <w:rsid w:val="0071426C"/>
    <w:rsid w:val="00715AF9"/>
    <w:rsid w:val="0071666D"/>
    <w:rsid w:val="00720ECB"/>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4CF"/>
    <w:rsid w:val="00734B87"/>
    <w:rsid w:val="00734C1D"/>
    <w:rsid w:val="00736850"/>
    <w:rsid w:val="00737DD8"/>
    <w:rsid w:val="0074066C"/>
    <w:rsid w:val="00740ACD"/>
    <w:rsid w:val="00740AF8"/>
    <w:rsid w:val="00741A73"/>
    <w:rsid w:val="00741C72"/>
    <w:rsid w:val="00742DA8"/>
    <w:rsid w:val="007447C6"/>
    <w:rsid w:val="00745344"/>
    <w:rsid w:val="00745866"/>
    <w:rsid w:val="00746964"/>
    <w:rsid w:val="00746F16"/>
    <w:rsid w:val="00747777"/>
    <w:rsid w:val="00747C6B"/>
    <w:rsid w:val="00750022"/>
    <w:rsid w:val="0075052F"/>
    <w:rsid w:val="00750F84"/>
    <w:rsid w:val="007517E6"/>
    <w:rsid w:val="0075198C"/>
    <w:rsid w:val="00751F5B"/>
    <w:rsid w:val="00752166"/>
    <w:rsid w:val="007525B0"/>
    <w:rsid w:val="0075274C"/>
    <w:rsid w:val="0075423B"/>
    <w:rsid w:val="0075482C"/>
    <w:rsid w:val="007551F4"/>
    <w:rsid w:val="0075533E"/>
    <w:rsid w:val="007556A6"/>
    <w:rsid w:val="00760F32"/>
    <w:rsid w:val="007624FB"/>
    <w:rsid w:val="00762A96"/>
    <w:rsid w:val="00762C4F"/>
    <w:rsid w:val="00763286"/>
    <w:rsid w:val="00763534"/>
    <w:rsid w:val="0076388F"/>
    <w:rsid w:val="007641B5"/>
    <w:rsid w:val="007647DF"/>
    <w:rsid w:val="007649CC"/>
    <w:rsid w:val="0076618E"/>
    <w:rsid w:val="007662CC"/>
    <w:rsid w:val="00771D5B"/>
    <w:rsid w:val="00772175"/>
    <w:rsid w:val="00773D78"/>
    <w:rsid w:val="0077501B"/>
    <w:rsid w:val="00775330"/>
    <w:rsid w:val="00776A99"/>
    <w:rsid w:val="007809D6"/>
    <w:rsid w:val="00780B99"/>
    <w:rsid w:val="00781008"/>
    <w:rsid w:val="007823F9"/>
    <w:rsid w:val="00783088"/>
    <w:rsid w:val="007835FE"/>
    <w:rsid w:val="00783BCF"/>
    <w:rsid w:val="007841D0"/>
    <w:rsid w:val="0078592D"/>
    <w:rsid w:val="00785BFA"/>
    <w:rsid w:val="0078652F"/>
    <w:rsid w:val="00787A52"/>
    <w:rsid w:val="00787F53"/>
    <w:rsid w:val="0079377E"/>
    <w:rsid w:val="00794B45"/>
    <w:rsid w:val="007973B2"/>
    <w:rsid w:val="00797407"/>
    <w:rsid w:val="00797464"/>
    <w:rsid w:val="0079750B"/>
    <w:rsid w:val="007A0C37"/>
    <w:rsid w:val="007A1080"/>
    <w:rsid w:val="007A1585"/>
    <w:rsid w:val="007A46A3"/>
    <w:rsid w:val="007A46D7"/>
    <w:rsid w:val="007A4C85"/>
    <w:rsid w:val="007A55C7"/>
    <w:rsid w:val="007A6554"/>
    <w:rsid w:val="007A78D4"/>
    <w:rsid w:val="007B06F7"/>
    <w:rsid w:val="007B0D51"/>
    <w:rsid w:val="007B0F35"/>
    <w:rsid w:val="007B1086"/>
    <w:rsid w:val="007B25F9"/>
    <w:rsid w:val="007B2F7C"/>
    <w:rsid w:val="007B3137"/>
    <w:rsid w:val="007B440A"/>
    <w:rsid w:val="007B5E0C"/>
    <w:rsid w:val="007B5EBE"/>
    <w:rsid w:val="007B70C2"/>
    <w:rsid w:val="007B7400"/>
    <w:rsid w:val="007C0A9C"/>
    <w:rsid w:val="007C0E51"/>
    <w:rsid w:val="007C192E"/>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FFD"/>
    <w:rsid w:val="007D767B"/>
    <w:rsid w:val="007E0C44"/>
    <w:rsid w:val="007E27F3"/>
    <w:rsid w:val="007E2D9C"/>
    <w:rsid w:val="007E304B"/>
    <w:rsid w:val="007E56DE"/>
    <w:rsid w:val="007E5E70"/>
    <w:rsid w:val="007E6945"/>
    <w:rsid w:val="007E77B3"/>
    <w:rsid w:val="007E7B3F"/>
    <w:rsid w:val="007F0329"/>
    <w:rsid w:val="007F3CAF"/>
    <w:rsid w:val="007F5006"/>
    <w:rsid w:val="007F6CD2"/>
    <w:rsid w:val="007F7C20"/>
    <w:rsid w:val="0080058F"/>
    <w:rsid w:val="00800811"/>
    <w:rsid w:val="008008C6"/>
    <w:rsid w:val="008008F5"/>
    <w:rsid w:val="00800B8E"/>
    <w:rsid w:val="00800E1A"/>
    <w:rsid w:val="00801573"/>
    <w:rsid w:val="00802936"/>
    <w:rsid w:val="00802C50"/>
    <w:rsid w:val="00803AD3"/>
    <w:rsid w:val="008041D0"/>
    <w:rsid w:val="008055A2"/>
    <w:rsid w:val="00806067"/>
    <w:rsid w:val="00806467"/>
    <w:rsid w:val="00806478"/>
    <w:rsid w:val="008066E1"/>
    <w:rsid w:val="00806774"/>
    <w:rsid w:val="0080725F"/>
    <w:rsid w:val="008076AE"/>
    <w:rsid w:val="00810A45"/>
    <w:rsid w:val="00811A04"/>
    <w:rsid w:val="0081317F"/>
    <w:rsid w:val="008135DC"/>
    <w:rsid w:val="008147F0"/>
    <w:rsid w:val="008151BC"/>
    <w:rsid w:val="00815D7F"/>
    <w:rsid w:val="008200F3"/>
    <w:rsid w:val="00820F20"/>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74E8"/>
    <w:rsid w:val="00837933"/>
    <w:rsid w:val="00837C3D"/>
    <w:rsid w:val="00841664"/>
    <w:rsid w:val="00841BD9"/>
    <w:rsid w:val="008438B7"/>
    <w:rsid w:val="00843AC9"/>
    <w:rsid w:val="00844737"/>
    <w:rsid w:val="008452C9"/>
    <w:rsid w:val="00851B4E"/>
    <w:rsid w:val="008521CE"/>
    <w:rsid w:val="00853489"/>
    <w:rsid w:val="0085374D"/>
    <w:rsid w:val="00854C38"/>
    <w:rsid w:val="008552E7"/>
    <w:rsid w:val="00855C3D"/>
    <w:rsid w:val="008603AB"/>
    <w:rsid w:val="00860836"/>
    <w:rsid w:val="00861E89"/>
    <w:rsid w:val="00862607"/>
    <w:rsid w:val="00862B69"/>
    <w:rsid w:val="0086388E"/>
    <w:rsid w:val="00863E58"/>
    <w:rsid w:val="00863ECC"/>
    <w:rsid w:val="00864F87"/>
    <w:rsid w:val="0086516E"/>
    <w:rsid w:val="0086531E"/>
    <w:rsid w:val="00865F1F"/>
    <w:rsid w:val="00871205"/>
    <w:rsid w:val="00871902"/>
    <w:rsid w:val="00873ED2"/>
    <w:rsid w:val="00874B2F"/>
    <w:rsid w:val="00875C4E"/>
    <w:rsid w:val="0087780C"/>
    <w:rsid w:val="00877D2D"/>
    <w:rsid w:val="00880ACB"/>
    <w:rsid w:val="00881AF9"/>
    <w:rsid w:val="0088265E"/>
    <w:rsid w:val="00884210"/>
    <w:rsid w:val="00885CB9"/>
    <w:rsid w:val="00886392"/>
    <w:rsid w:val="00886672"/>
    <w:rsid w:val="00886E14"/>
    <w:rsid w:val="00887139"/>
    <w:rsid w:val="00887303"/>
    <w:rsid w:val="00887865"/>
    <w:rsid w:val="008903C3"/>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8D4"/>
    <w:rsid w:val="008A432D"/>
    <w:rsid w:val="008A4922"/>
    <w:rsid w:val="008A5A46"/>
    <w:rsid w:val="008A6223"/>
    <w:rsid w:val="008A697E"/>
    <w:rsid w:val="008A766F"/>
    <w:rsid w:val="008A79BC"/>
    <w:rsid w:val="008B03A3"/>
    <w:rsid w:val="008B11C0"/>
    <w:rsid w:val="008B2C34"/>
    <w:rsid w:val="008B3F6A"/>
    <w:rsid w:val="008B3F6D"/>
    <w:rsid w:val="008B5475"/>
    <w:rsid w:val="008B6D70"/>
    <w:rsid w:val="008B6D78"/>
    <w:rsid w:val="008B7F1A"/>
    <w:rsid w:val="008C0573"/>
    <w:rsid w:val="008C160D"/>
    <w:rsid w:val="008C33D0"/>
    <w:rsid w:val="008C5C35"/>
    <w:rsid w:val="008C6834"/>
    <w:rsid w:val="008C739E"/>
    <w:rsid w:val="008C7935"/>
    <w:rsid w:val="008D0C3F"/>
    <w:rsid w:val="008D0C4C"/>
    <w:rsid w:val="008D3B7B"/>
    <w:rsid w:val="008D44F1"/>
    <w:rsid w:val="008D48D1"/>
    <w:rsid w:val="008D6733"/>
    <w:rsid w:val="008D6841"/>
    <w:rsid w:val="008D73AE"/>
    <w:rsid w:val="008E0564"/>
    <w:rsid w:val="008E0F40"/>
    <w:rsid w:val="008E1981"/>
    <w:rsid w:val="008E2B19"/>
    <w:rsid w:val="008E2D65"/>
    <w:rsid w:val="008E3B13"/>
    <w:rsid w:val="008E3C68"/>
    <w:rsid w:val="008E49C9"/>
    <w:rsid w:val="008E63CC"/>
    <w:rsid w:val="008E6D7D"/>
    <w:rsid w:val="008E70A1"/>
    <w:rsid w:val="008E73AE"/>
    <w:rsid w:val="008E76ED"/>
    <w:rsid w:val="008F009B"/>
    <w:rsid w:val="008F03A1"/>
    <w:rsid w:val="008F13CE"/>
    <w:rsid w:val="008F2285"/>
    <w:rsid w:val="008F251F"/>
    <w:rsid w:val="008F26FF"/>
    <w:rsid w:val="008F34CB"/>
    <w:rsid w:val="008F4EB6"/>
    <w:rsid w:val="008F6C38"/>
    <w:rsid w:val="008F6DE7"/>
    <w:rsid w:val="00901E58"/>
    <w:rsid w:val="00902108"/>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17EDA"/>
    <w:rsid w:val="00920F47"/>
    <w:rsid w:val="009219C7"/>
    <w:rsid w:val="009223B5"/>
    <w:rsid w:val="00922518"/>
    <w:rsid w:val="00924E90"/>
    <w:rsid w:val="00925081"/>
    <w:rsid w:val="00925353"/>
    <w:rsid w:val="0092605B"/>
    <w:rsid w:val="0092647D"/>
    <w:rsid w:val="00930C37"/>
    <w:rsid w:val="00931505"/>
    <w:rsid w:val="00931CC3"/>
    <w:rsid w:val="00932EF4"/>
    <w:rsid w:val="0093346D"/>
    <w:rsid w:val="00934AE7"/>
    <w:rsid w:val="00934FA6"/>
    <w:rsid w:val="00934FCB"/>
    <w:rsid w:val="0093640C"/>
    <w:rsid w:val="00936A83"/>
    <w:rsid w:val="0093790B"/>
    <w:rsid w:val="0094091F"/>
    <w:rsid w:val="00941C67"/>
    <w:rsid w:val="00941FD6"/>
    <w:rsid w:val="009421C7"/>
    <w:rsid w:val="00942B3E"/>
    <w:rsid w:val="00942CD0"/>
    <w:rsid w:val="00943FC5"/>
    <w:rsid w:val="009449A1"/>
    <w:rsid w:val="009453E4"/>
    <w:rsid w:val="0094584A"/>
    <w:rsid w:val="0094599C"/>
    <w:rsid w:val="00945E05"/>
    <w:rsid w:val="009465FF"/>
    <w:rsid w:val="00950E8A"/>
    <w:rsid w:val="00952BF0"/>
    <w:rsid w:val="009536EB"/>
    <w:rsid w:val="00954A43"/>
    <w:rsid w:val="00954C6E"/>
    <w:rsid w:val="009559CF"/>
    <w:rsid w:val="00955A6E"/>
    <w:rsid w:val="00957657"/>
    <w:rsid w:val="00957A42"/>
    <w:rsid w:val="00961D77"/>
    <w:rsid w:val="009628C4"/>
    <w:rsid w:val="00962F72"/>
    <w:rsid w:val="009642B0"/>
    <w:rsid w:val="00964974"/>
    <w:rsid w:val="0096638A"/>
    <w:rsid w:val="009675A7"/>
    <w:rsid w:val="00967C24"/>
    <w:rsid w:val="00970706"/>
    <w:rsid w:val="009709F2"/>
    <w:rsid w:val="009714BE"/>
    <w:rsid w:val="0097348A"/>
    <w:rsid w:val="00975132"/>
    <w:rsid w:val="00980205"/>
    <w:rsid w:val="00980677"/>
    <w:rsid w:val="009806F4"/>
    <w:rsid w:val="00981756"/>
    <w:rsid w:val="00982172"/>
    <w:rsid w:val="0098453B"/>
    <w:rsid w:val="00985B45"/>
    <w:rsid w:val="00985C99"/>
    <w:rsid w:val="00986685"/>
    <w:rsid w:val="009878F0"/>
    <w:rsid w:val="009906DF"/>
    <w:rsid w:val="00990C70"/>
    <w:rsid w:val="009929F8"/>
    <w:rsid w:val="00992A93"/>
    <w:rsid w:val="00992D2B"/>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F15"/>
    <w:rsid w:val="009A5C32"/>
    <w:rsid w:val="009A5F2F"/>
    <w:rsid w:val="009A6ACF"/>
    <w:rsid w:val="009A6C58"/>
    <w:rsid w:val="009A6ECA"/>
    <w:rsid w:val="009B1913"/>
    <w:rsid w:val="009B1BC7"/>
    <w:rsid w:val="009B1E33"/>
    <w:rsid w:val="009B3F23"/>
    <w:rsid w:val="009B440F"/>
    <w:rsid w:val="009B56FC"/>
    <w:rsid w:val="009B6200"/>
    <w:rsid w:val="009C02E7"/>
    <w:rsid w:val="009C1EEC"/>
    <w:rsid w:val="009C1FBC"/>
    <w:rsid w:val="009C2533"/>
    <w:rsid w:val="009C3D4D"/>
    <w:rsid w:val="009C5C09"/>
    <w:rsid w:val="009C62E5"/>
    <w:rsid w:val="009C725F"/>
    <w:rsid w:val="009C7DD1"/>
    <w:rsid w:val="009D067B"/>
    <w:rsid w:val="009D1E1D"/>
    <w:rsid w:val="009D2076"/>
    <w:rsid w:val="009D330F"/>
    <w:rsid w:val="009D348F"/>
    <w:rsid w:val="009D3524"/>
    <w:rsid w:val="009D3C05"/>
    <w:rsid w:val="009D50D3"/>
    <w:rsid w:val="009D628C"/>
    <w:rsid w:val="009D671F"/>
    <w:rsid w:val="009D693C"/>
    <w:rsid w:val="009D7080"/>
    <w:rsid w:val="009D79FB"/>
    <w:rsid w:val="009E0665"/>
    <w:rsid w:val="009E088B"/>
    <w:rsid w:val="009E2B73"/>
    <w:rsid w:val="009E4470"/>
    <w:rsid w:val="009E44D9"/>
    <w:rsid w:val="009E485F"/>
    <w:rsid w:val="009E4B6E"/>
    <w:rsid w:val="009E4D1C"/>
    <w:rsid w:val="009E5B61"/>
    <w:rsid w:val="009E656F"/>
    <w:rsid w:val="009E6F42"/>
    <w:rsid w:val="009E7780"/>
    <w:rsid w:val="009F0201"/>
    <w:rsid w:val="009F0209"/>
    <w:rsid w:val="009F0345"/>
    <w:rsid w:val="009F0A31"/>
    <w:rsid w:val="009F152A"/>
    <w:rsid w:val="009F15DA"/>
    <w:rsid w:val="009F1B2C"/>
    <w:rsid w:val="009F1CCE"/>
    <w:rsid w:val="009F2557"/>
    <w:rsid w:val="009F6329"/>
    <w:rsid w:val="00A01383"/>
    <w:rsid w:val="00A021F8"/>
    <w:rsid w:val="00A02420"/>
    <w:rsid w:val="00A0293B"/>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6117"/>
    <w:rsid w:val="00A17FBD"/>
    <w:rsid w:val="00A228B7"/>
    <w:rsid w:val="00A2304B"/>
    <w:rsid w:val="00A235F9"/>
    <w:rsid w:val="00A2514B"/>
    <w:rsid w:val="00A25892"/>
    <w:rsid w:val="00A26586"/>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157"/>
    <w:rsid w:val="00A428A4"/>
    <w:rsid w:val="00A43959"/>
    <w:rsid w:val="00A50C4A"/>
    <w:rsid w:val="00A5124D"/>
    <w:rsid w:val="00A51421"/>
    <w:rsid w:val="00A522B8"/>
    <w:rsid w:val="00A546FC"/>
    <w:rsid w:val="00A54BFB"/>
    <w:rsid w:val="00A55FBB"/>
    <w:rsid w:val="00A568BA"/>
    <w:rsid w:val="00A57AA1"/>
    <w:rsid w:val="00A57D91"/>
    <w:rsid w:val="00A609D3"/>
    <w:rsid w:val="00A6195D"/>
    <w:rsid w:val="00A62AEA"/>
    <w:rsid w:val="00A62F4D"/>
    <w:rsid w:val="00A64A3B"/>
    <w:rsid w:val="00A64C7B"/>
    <w:rsid w:val="00A664AF"/>
    <w:rsid w:val="00A6652D"/>
    <w:rsid w:val="00A677C8"/>
    <w:rsid w:val="00A67DF6"/>
    <w:rsid w:val="00A71309"/>
    <w:rsid w:val="00A723FA"/>
    <w:rsid w:val="00A72B37"/>
    <w:rsid w:val="00A72D6F"/>
    <w:rsid w:val="00A7465B"/>
    <w:rsid w:val="00A74686"/>
    <w:rsid w:val="00A746B6"/>
    <w:rsid w:val="00A74BB2"/>
    <w:rsid w:val="00A7646F"/>
    <w:rsid w:val="00A76C4E"/>
    <w:rsid w:val="00A80ED1"/>
    <w:rsid w:val="00A817AF"/>
    <w:rsid w:val="00A82627"/>
    <w:rsid w:val="00A82B4E"/>
    <w:rsid w:val="00A841EB"/>
    <w:rsid w:val="00A84EEF"/>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97D1D"/>
    <w:rsid w:val="00AA08B5"/>
    <w:rsid w:val="00AA09AF"/>
    <w:rsid w:val="00AA1199"/>
    <w:rsid w:val="00AA11EC"/>
    <w:rsid w:val="00AA25DD"/>
    <w:rsid w:val="00AA2846"/>
    <w:rsid w:val="00AA2FB2"/>
    <w:rsid w:val="00AA2FBA"/>
    <w:rsid w:val="00AA3D14"/>
    <w:rsid w:val="00AA4261"/>
    <w:rsid w:val="00AA49EB"/>
    <w:rsid w:val="00AA5191"/>
    <w:rsid w:val="00AA6775"/>
    <w:rsid w:val="00AB002B"/>
    <w:rsid w:val="00AB0470"/>
    <w:rsid w:val="00AB1CA4"/>
    <w:rsid w:val="00AB2B0F"/>
    <w:rsid w:val="00AB3DE2"/>
    <w:rsid w:val="00AB4C57"/>
    <w:rsid w:val="00AB50F1"/>
    <w:rsid w:val="00AB6A72"/>
    <w:rsid w:val="00AB6E7C"/>
    <w:rsid w:val="00AB7084"/>
    <w:rsid w:val="00AB7305"/>
    <w:rsid w:val="00AB75EC"/>
    <w:rsid w:val="00AC0C92"/>
    <w:rsid w:val="00AC1026"/>
    <w:rsid w:val="00AC4F34"/>
    <w:rsid w:val="00AC5F4F"/>
    <w:rsid w:val="00AD02BF"/>
    <w:rsid w:val="00AD1935"/>
    <w:rsid w:val="00AD294F"/>
    <w:rsid w:val="00AD3099"/>
    <w:rsid w:val="00AD4641"/>
    <w:rsid w:val="00AD7649"/>
    <w:rsid w:val="00AE04B0"/>
    <w:rsid w:val="00AE1D06"/>
    <w:rsid w:val="00AE2453"/>
    <w:rsid w:val="00AE3D1B"/>
    <w:rsid w:val="00AE3F23"/>
    <w:rsid w:val="00AE4EA7"/>
    <w:rsid w:val="00AE7C3C"/>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24EE"/>
    <w:rsid w:val="00B131DD"/>
    <w:rsid w:val="00B13BA0"/>
    <w:rsid w:val="00B14D58"/>
    <w:rsid w:val="00B157CD"/>
    <w:rsid w:val="00B21087"/>
    <w:rsid w:val="00B21552"/>
    <w:rsid w:val="00B220E6"/>
    <w:rsid w:val="00B22420"/>
    <w:rsid w:val="00B23182"/>
    <w:rsid w:val="00B24977"/>
    <w:rsid w:val="00B25123"/>
    <w:rsid w:val="00B25136"/>
    <w:rsid w:val="00B312D7"/>
    <w:rsid w:val="00B3198F"/>
    <w:rsid w:val="00B31DF6"/>
    <w:rsid w:val="00B32EDC"/>
    <w:rsid w:val="00B330F2"/>
    <w:rsid w:val="00B331D6"/>
    <w:rsid w:val="00B35346"/>
    <w:rsid w:val="00B353B1"/>
    <w:rsid w:val="00B36F0A"/>
    <w:rsid w:val="00B371BA"/>
    <w:rsid w:val="00B372B2"/>
    <w:rsid w:val="00B400B3"/>
    <w:rsid w:val="00B4149C"/>
    <w:rsid w:val="00B41868"/>
    <w:rsid w:val="00B42449"/>
    <w:rsid w:val="00B42A06"/>
    <w:rsid w:val="00B4398E"/>
    <w:rsid w:val="00B4449D"/>
    <w:rsid w:val="00B44934"/>
    <w:rsid w:val="00B5234B"/>
    <w:rsid w:val="00B52E36"/>
    <w:rsid w:val="00B53ED7"/>
    <w:rsid w:val="00B551AB"/>
    <w:rsid w:val="00B555D8"/>
    <w:rsid w:val="00B55A8D"/>
    <w:rsid w:val="00B56234"/>
    <w:rsid w:val="00B61A8E"/>
    <w:rsid w:val="00B6251F"/>
    <w:rsid w:val="00B62FFB"/>
    <w:rsid w:val="00B637E8"/>
    <w:rsid w:val="00B63EED"/>
    <w:rsid w:val="00B64FFE"/>
    <w:rsid w:val="00B65A3F"/>
    <w:rsid w:val="00B66881"/>
    <w:rsid w:val="00B66BA4"/>
    <w:rsid w:val="00B66D8E"/>
    <w:rsid w:val="00B670B7"/>
    <w:rsid w:val="00B709AB"/>
    <w:rsid w:val="00B72F2D"/>
    <w:rsid w:val="00B7409D"/>
    <w:rsid w:val="00B740D4"/>
    <w:rsid w:val="00B74D8B"/>
    <w:rsid w:val="00B77B61"/>
    <w:rsid w:val="00B80A09"/>
    <w:rsid w:val="00B80B83"/>
    <w:rsid w:val="00B8262D"/>
    <w:rsid w:val="00B84DD4"/>
    <w:rsid w:val="00B85D91"/>
    <w:rsid w:val="00B878FE"/>
    <w:rsid w:val="00B9369C"/>
    <w:rsid w:val="00B94A53"/>
    <w:rsid w:val="00B95064"/>
    <w:rsid w:val="00B95222"/>
    <w:rsid w:val="00B9798C"/>
    <w:rsid w:val="00BA0044"/>
    <w:rsid w:val="00BA0F89"/>
    <w:rsid w:val="00BA24A5"/>
    <w:rsid w:val="00BA6A08"/>
    <w:rsid w:val="00BA6CB3"/>
    <w:rsid w:val="00BA704C"/>
    <w:rsid w:val="00BA7B22"/>
    <w:rsid w:val="00BB0D39"/>
    <w:rsid w:val="00BB11F8"/>
    <w:rsid w:val="00BB1776"/>
    <w:rsid w:val="00BB278B"/>
    <w:rsid w:val="00BB2F2A"/>
    <w:rsid w:val="00BB3089"/>
    <w:rsid w:val="00BB37B5"/>
    <w:rsid w:val="00BB4BE7"/>
    <w:rsid w:val="00BB4DB7"/>
    <w:rsid w:val="00BB557D"/>
    <w:rsid w:val="00BB578F"/>
    <w:rsid w:val="00BB581D"/>
    <w:rsid w:val="00BB5DA4"/>
    <w:rsid w:val="00BB636A"/>
    <w:rsid w:val="00BB6A63"/>
    <w:rsid w:val="00BB7E1C"/>
    <w:rsid w:val="00BC0462"/>
    <w:rsid w:val="00BC0F15"/>
    <w:rsid w:val="00BC2114"/>
    <w:rsid w:val="00BC2299"/>
    <w:rsid w:val="00BC3FDB"/>
    <w:rsid w:val="00BC420B"/>
    <w:rsid w:val="00BC71E3"/>
    <w:rsid w:val="00BC75FF"/>
    <w:rsid w:val="00BC7708"/>
    <w:rsid w:val="00BC7D5B"/>
    <w:rsid w:val="00BD1063"/>
    <w:rsid w:val="00BD1A49"/>
    <w:rsid w:val="00BD30C3"/>
    <w:rsid w:val="00BD46B8"/>
    <w:rsid w:val="00BD602F"/>
    <w:rsid w:val="00BD6353"/>
    <w:rsid w:val="00BD6AB6"/>
    <w:rsid w:val="00BD6E9A"/>
    <w:rsid w:val="00BD7B44"/>
    <w:rsid w:val="00BE00E2"/>
    <w:rsid w:val="00BE43FF"/>
    <w:rsid w:val="00BE4B14"/>
    <w:rsid w:val="00BE62F9"/>
    <w:rsid w:val="00BE6AF3"/>
    <w:rsid w:val="00BF0AA5"/>
    <w:rsid w:val="00BF1A65"/>
    <w:rsid w:val="00BF2717"/>
    <w:rsid w:val="00BF3564"/>
    <w:rsid w:val="00BF3BCC"/>
    <w:rsid w:val="00BF3D8D"/>
    <w:rsid w:val="00BF3DC9"/>
    <w:rsid w:val="00BF5CA6"/>
    <w:rsid w:val="00BF704F"/>
    <w:rsid w:val="00BF7800"/>
    <w:rsid w:val="00BF784B"/>
    <w:rsid w:val="00BF7A51"/>
    <w:rsid w:val="00C027E3"/>
    <w:rsid w:val="00C02A56"/>
    <w:rsid w:val="00C03832"/>
    <w:rsid w:val="00C04307"/>
    <w:rsid w:val="00C0442C"/>
    <w:rsid w:val="00C054A3"/>
    <w:rsid w:val="00C05810"/>
    <w:rsid w:val="00C07A8C"/>
    <w:rsid w:val="00C1059C"/>
    <w:rsid w:val="00C13002"/>
    <w:rsid w:val="00C13754"/>
    <w:rsid w:val="00C13B23"/>
    <w:rsid w:val="00C14219"/>
    <w:rsid w:val="00C15577"/>
    <w:rsid w:val="00C17146"/>
    <w:rsid w:val="00C1755D"/>
    <w:rsid w:val="00C17891"/>
    <w:rsid w:val="00C17CBC"/>
    <w:rsid w:val="00C2008E"/>
    <w:rsid w:val="00C21335"/>
    <w:rsid w:val="00C2339D"/>
    <w:rsid w:val="00C234C3"/>
    <w:rsid w:val="00C24BC0"/>
    <w:rsid w:val="00C25AAA"/>
    <w:rsid w:val="00C25F41"/>
    <w:rsid w:val="00C2648C"/>
    <w:rsid w:val="00C26559"/>
    <w:rsid w:val="00C2687D"/>
    <w:rsid w:val="00C26EFE"/>
    <w:rsid w:val="00C273FD"/>
    <w:rsid w:val="00C27C3F"/>
    <w:rsid w:val="00C30784"/>
    <w:rsid w:val="00C31C34"/>
    <w:rsid w:val="00C31C56"/>
    <w:rsid w:val="00C31FB7"/>
    <w:rsid w:val="00C31FDE"/>
    <w:rsid w:val="00C32107"/>
    <w:rsid w:val="00C32C0B"/>
    <w:rsid w:val="00C358C8"/>
    <w:rsid w:val="00C35AC4"/>
    <w:rsid w:val="00C360AD"/>
    <w:rsid w:val="00C42773"/>
    <w:rsid w:val="00C42C01"/>
    <w:rsid w:val="00C4352C"/>
    <w:rsid w:val="00C448C4"/>
    <w:rsid w:val="00C4557A"/>
    <w:rsid w:val="00C4561D"/>
    <w:rsid w:val="00C45D3C"/>
    <w:rsid w:val="00C45E26"/>
    <w:rsid w:val="00C47E9A"/>
    <w:rsid w:val="00C508A3"/>
    <w:rsid w:val="00C519CF"/>
    <w:rsid w:val="00C51F65"/>
    <w:rsid w:val="00C52313"/>
    <w:rsid w:val="00C52C6F"/>
    <w:rsid w:val="00C52E05"/>
    <w:rsid w:val="00C54EF2"/>
    <w:rsid w:val="00C550C6"/>
    <w:rsid w:val="00C55F9E"/>
    <w:rsid w:val="00C56951"/>
    <w:rsid w:val="00C6201A"/>
    <w:rsid w:val="00C62DAE"/>
    <w:rsid w:val="00C63ABC"/>
    <w:rsid w:val="00C65A4B"/>
    <w:rsid w:val="00C66426"/>
    <w:rsid w:val="00C7145F"/>
    <w:rsid w:val="00C7333E"/>
    <w:rsid w:val="00C74BE2"/>
    <w:rsid w:val="00C76AE1"/>
    <w:rsid w:val="00C76BC0"/>
    <w:rsid w:val="00C77897"/>
    <w:rsid w:val="00C808A1"/>
    <w:rsid w:val="00C8118D"/>
    <w:rsid w:val="00C81E21"/>
    <w:rsid w:val="00C82FA1"/>
    <w:rsid w:val="00C8319B"/>
    <w:rsid w:val="00C83459"/>
    <w:rsid w:val="00C8373F"/>
    <w:rsid w:val="00C83D28"/>
    <w:rsid w:val="00C83FCE"/>
    <w:rsid w:val="00C86C3A"/>
    <w:rsid w:val="00C8798C"/>
    <w:rsid w:val="00C9106C"/>
    <w:rsid w:val="00C94504"/>
    <w:rsid w:val="00C94E47"/>
    <w:rsid w:val="00C967D2"/>
    <w:rsid w:val="00C97766"/>
    <w:rsid w:val="00CA233C"/>
    <w:rsid w:val="00CA2383"/>
    <w:rsid w:val="00CA2861"/>
    <w:rsid w:val="00CA28C2"/>
    <w:rsid w:val="00CA34BC"/>
    <w:rsid w:val="00CA39B7"/>
    <w:rsid w:val="00CA4A62"/>
    <w:rsid w:val="00CA50AC"/>
    <w:rsid w:val="00CA668C"/>
    <w:rsid w:val="00CA68D0"/>
    <w:rsid w:val="00CA7459"/>
    <w:rsid w:val="00CA74A8"/>
    <w:rsid w:val="00CA7B87"/>
    <w:rsid w:val="00CB01AF"/>
    <w:rsid w:val="00CB086D"/>
    <w:rsid w:val="00CB0E87"/>
    <w:rsid w:val="00CB0FC6"/>
    <w:rsid w:val="00CB13B9"/>
    <w:rsid w:val="00CB1E14"/>
    <w:rsid w:val="00CB325D"/>
    <w:rsid w:val="00CB34F0"/>
    <w:rsid w:val="00CB3A64"/>
    <w:rsid w:val="00CB3D9A"/>
    <w:rsid w:val="00CB7309"/>
    <w:rsid w:val="00CB7D4C"/>
    <w:rsid w:val="00CC0687"/>
    <w:rsid w:val="00CC0B8B"/>
    <w:rsid w:val="00CC153E"/>
    <w:rsid w:val="00CC21DA"/>
    <w:rsid w:val="00CC2EAF"/>
    <w:rsid w:val="00CC3428"/>
    <w:rsid w:val="00CC3438"/>
    <w:rsid w:val="00CC3FD8"/>
    <w:rsid w:val="00CC5117"/>
    <w:rsid w:val="00CC5B40"/>
    <w:rsid w:val="00CC6568"/>
    <w:rsid w:val="00CC6A56"/>
    <w:rsid w:val="00CC6D5B"/>
    <w:rsid w:val="00CD0671"/>
    <w:rsid w:val="00CD0D65"/>
    <w:rsid w:val="00CD149A"/>
    <w:rsid w:val="00CD24A8"/>
    <w:rsid w:val="00CD3AF5"/>
    <w:rsid w:val="00CD3BE6"/>
    <w:rsid w:val="00CD40A5"/>
    <w:rsid w:val="00CD6AD6"/>
    <w:rsid w:val="00CD785B"/>
    <w:rsid w:val="00CE094A"/>
    <w:rsid w:val="00CE0E5E"/>
    <w:rsid w:val="00CE0FF1"/>
    <w:rsid w:val="00CE3829"/>
    <w:rsid w:val="00CE52FE"/>
    <w:rsid w:val="00CE708D"/>
    <w:rsid w:val="00CE78E8"/>
    <w:rsid w:val="00CE7B10"/>
    <w:rsid w:val="00CE7CFC"/>
    <w:rsid w:val="00CF02FF"/>
    <w:rsid w:val="00CF14C3"/>
    <w:rsid w:val="00CF1FFC"/>
    <w:rsid w:val="00CF2C00"/>
    <w:rsid w:val="00CF30EB"/>
    <w:rsid w:val="00CF39EB"/>
    <w:rsid w:val="00CF48EC"/>
    <w:rsid w:val="00CF4E64"/>
    <w:rsid w:val="00CF5CA4"/>
    <w:rsid w:val="00CF6180"/>
    <w:rsid w:val="00CF76B2"/>
    <w:rsid w:val="00D0049E"/>
    <w:rsid w:val="00D021D6"/>
    <w:rsid w:val="00D04A06"/>
    <w:rsid w:val="00D0504A"/>
    <w:rsid w:val="00D061FA"/>
    <w:rsid w:val="00D06D61"/>
    <w:rsid w:val="00D06F9F"/>
    <w:rsid w:val="00D071E8"/>
    <w:rsid w:val="00D07861"/>
    <w:rsid w:val="00D07ED4"/>
    <w:rsid w:val="00D104CE"/>
    <w:rsid w:val="00D10512"/>
    <w:rsid w:val="00D10C45"/>
    <w:rsid w:val="00D12312"/>
    <w:rsid w:val="00D13867"/>
    <w:rsid w:val="00D1413E"/>
    <w:rsid w:val="00D149CA"/>
    <w:rsid w:val="00D14C04"/>
    <w:rsid w:val="00D171FC"/>
    <w:rsid w:val="00D17201"/>
    <w:rsid w:val="00D20433"/>
    <w:rsid w:val="00D20552"/>
    <w:rsid w:val="00D22AB1"/>
    <w:rsid w:val="00D23D45"/>
    <w:rsid w:val="00D2637E"/>
    <w:rsid w:val="00D30261"/>
    <w:rsid w:val="00D31A0E"/>
    <w:rsid w:val="00D32161"/>
    <w:rsid w:val="00D331EA"/>
    <w:rsid w:val="00D3350C"/>
    <w:rsid w:val="00D33EB2"/>
    <w:rsid w:val="00D346E1"/>
    <w:rsid w:val="00D35330"/>
    <w:rsid w:val="00D355D6"/>
    <w:rsid w:val="00D37115"/>
    <w:rsid w:val="00D41D7E"/>
    <w:rsid w:val="00D45970"/>
    <w:rsid w:val="00D46A4F"/>
    <w:rsid w:val="00D46DCE"/>
    <w:rsid w:val="00D46E81"/>
    <w:rsid w:val="00D476DA"/>
    <w:rsid w:val="00D477D3"/>
    <w:rsid w:val="00D5049E"/>
    <w:rsid w:val="00D5081E"/>
    <w:rsid w:val="00D512BF"/>
    <w:rsid w:val="00D51949"/>
    <w:rsid w:val="00D5549A"/>
    <w:rsid w:val="00D55C48"/>
    <w:rsid w:val="00D56AC0"/>
    <w:rsid w:val="00D619EA"/>
    <w:rsid w:val="00D62EED"/>
    <w:rsid w:val="00D63678"/>
    <w:rsid w:val="00D63E7D"/>
    <w:rsid w:val="00D6602D"/>
    <w:rsid w:val="00D66884"/>
    <w:rsid w:val="00D67406"/>
    <w:rsid w:val="00D67903"/>
    <w:rsid w:val="00D67B50"/>
    <w:rsid w:val="00D67EDA"/>
    <w:rsid w:val="00D705AD"/>
    <w:rsid w:val="00D711A4"/>
    <w:rsid w:val="00D72A34"/>
    <w:rsid w:val="00D72F6F"/>
    <w:rsid w:val="00D736A7"/>
    <w:rsid w:val="00D73856"/>
    <w:rsid w:val="00D76DB2"/>
    <w:rsid w:val="00D77514"/>
    <w:rsid w:val="00D804FD"/>
    <w:rsid w:val="00D81001"/>
    <w:rsid w:val="00D81576"/>
    <w:rsid w:val="00D8239C"/>
    <w:rsid w:val="00D83D84"/>
    <w:rsid w:val="00D8698C"/>
    <w:rsid w:val="00D86B54"/>
    <w:rsid w:val="00D90AA6"/>
    <w:rsid w:val="00D90BED"/>
    <w:rsid w:val="00D92257"/>
    <w:rsid w:val="00D93078"/>
    <w:rsid w:val="00D94371"/>
    <w:rsid w:val="00D94B9F"/>
    <w:rsid w:val="00D9565E"/>
    <w:rsid w:val="00D974FA"/>
    <w:rsid w:val="00D97780"/>
    <w:rsid w:val="00DA0800"/>
    <w:rsid w:val="00DA0AC5"/>
    <w:rsid w:val="00DA21A9"/>
    <w:rsid w:val="00DA25D8"/>
    <w:rsid w:val="00DA2FCC"/>
    <w:rsid w:val="00DA30B8"/>
    <w:rsid w:val="00DA5CD7"/>
    <w:rsid w:val="00DA65DA"/>
    <w:rsid w:val="00DA7312"/>
    <w:rsid w:val="00DB1AEC"/>
    <w:rsid w:val="00DB1DEF"/>
    <w:rsid w:val="00DB1FD0"/>
    <w:rsid w:val="00DB277B"/>
    <w:rsid w:val="00DB3AF2"/>
    <w:rsid w:val="00DB3DDF"/>
    <w:rsid w:val="00DB411E"/>
    <w:rsid w:val="00DB44AB"/>
    <w:rsid w:val="00DB492D"/>
    <w:rsid w:val="00DB6B86"/>
    <w:rsid w:val="00DB6E33"/>
    <w:rsid w:val="00DB75EE"/>
    <w:rsid w:val="00DC081F"/>
    <w:rsid w:val="00DC08A7"/>
    <w:rsid w:val="00DC0FBC"/>
    <w:rsid w:val="00DC10DB"/>
    <w:rsid w:val="00DC2321"/>
    <w:rsid w:val="00DC2C70"/>
    <w:rsid w:val="00DC3817"/>
    <w:rsid w:val="00DC3AC2"/>
    <w:rsid w:val="00DC58D8"/>
    <w:rsid w:val="00DC62F3"/>
    <w:rsid w:val="00DC676F"/>
    <w:rsid w:val="00DC6EFD"/>
    <w:rsid w:val="00DD0257"/>
    <w:rsid w:val="00DD0949"/>
    <w:rsid w:val="00DD1744"/>
    <w:rsid w:val="00DD3663"/>
    <w:rsid w:val="00DD3AC4"/>
    <w:rsid w:val="00DD4406"/>
    <w:rsid w:val="00DD4415"/>
    <w:rsid w:val="00DD4808"/>
    <w:rsid w:val="00DD48A8"/>
    <w:rsid w:val="00DD55BB"/>
    <w:rsid w:val="00DD775E"/>
    <w:rsid w:val="00DD7D94"/>
    <w:rsid w:val="00DE0400"/>
    <w:rsid w:val="00DE06AD"/>
    <w:rsid w:val="00DE10E0"/>
    <w:rsid w:val="00DE13A7"/>
    <w:rsid w:val="00DE2B21"/>
    <w:rsid w:val="00DE3844"/>
    <w:rsid w:val="00DE4F44"/>
    <w:rsid w:val="00DE6BB5"/>
    <w:rsid w:val="00DE7F5F"/>
    <w:rsid w:val="00DF29E7"/>
    <w:rsid w:val="00DF2DC2"/>
    <w:rsid w:val="00DF367D"/>
    <w:rsid w:val="00DF4153"/>
    <w:rsid w:val="00DF42DC"/>
    <w:rsid w:val="00DF462B"/>
    <w:rsid w:val="00DF4753"/>
    <w:rsid w:val="00DF52BD"/>
    <w:rsid w:val="00DF5B86"/>
    <w:rsid w:val="00DF683E"/>
    <w:rsid w:val="00DF73A4"/>
    <w:rsid w:val="00E01141"/>
    <w:rsid w:val="00E03BCB"/>
    <w:rsid w:val="00E04E3C"/>
    <w:rsid w:val="00E06541"/>
    <w:rsid w:val="00E068FA"/>
    <w:rsid w:val="00E07CDF"/>
    <w:rsid w:val="00E10CF1"/>
    <w:rsid w:val="00E11061"/>
    <w:rsid w:val="00E138B3"/>
    <w:rsid w:val="00E16EC1"/>
    <w:rsid w:val="00E174DC"/>
    <w:rsid w:val="00E179C1"/>
    <w:rsid w:val="00E21515"/>
    <w:rsid w:val="00E21A20"/>
    <w:rsid w:val="00E226BA"/>
    <w:rsid w:val="00E23B8A"/>
    <w:rsid w:val="00E24024"/>
    <w:rsid w:val="00E24F86"/>
    <w:rsid w:val="00E254AB"/>
    <w:rsid w:val="00E257A6"/>
    <w:rsid w:val="00E258C6"/>
    <w:rsid w:val="00E25A04"/>
    <w:rsid w:val="00E2683D"/>
    <w:rsid w:val="00E26CA8"/>
    <w:rsid w:val="00E27EA3"/>
    <w:rsid w:val="00E30054"/>
    <w:rsid w:val="00E30E88"/>
    <w:rsid w:val="00E324D6"/>
    <w:rsid w:val="00E33425"/>
    <w:rsid w:val="00E34D39"/>
    <w:rsid w:val="00E35075"/>
    <w:rsid w:val="00E36D9A"/>
    <w:rsid w:val="00E37BE3"/>
    <w:rsid w:val="00E46AA4"/>
    <w:rsid w:val="00E46D2C"/>
    <w:rsid w:val="00E47D48"/>
    <w:rsid w:val="00E502FD"/>
    <w:rsid w:val="00E50A64"/>
    <w:rsid w:val="00E50B4C"/>
    <w:rsid w:val="00E50F0A"/>
    <w:rsid w:val="00E56FFE"/>
    <w:rsid w:val="00E5753C"/>
    <w:rsid w:val="00E60B64"/>
    <w:rsid w:val="00E623E9"/>
    <w:rsid w:val="00E632E3"/>
    <w:rsid w:val="00E63E00"/>
    <w:rsid w:val="00E64597"/>
    <w:rsid w:val="00E654DC"/>
    <w:rsid w:val="00E65D1D"/>
    <w:rsid w:val="00E6625A"/>
    <w:rsid w:val="00E70229"/>
    <w:rsid w:val="00E71847"/>
    <w:rsid w:val="00E7372E"/>
    <w:rsid w:val="00E737A7"/>
    <w:rsid w:val="00E74061"/>
    <w:rsid w:val="00E774A5"/>
    <w:rsid w:val="00E805FA"/>
    <w:rsid w:val="00E8067C"/>
    <w:rsid w:val="00E80874"/>
    <w:rsid w:val="00E811C2"/>
    <w:rsid w:val="00E8292B"/>
    <w:rsid w:val="00E83B3E"/>
    <w:rsid w:val="00E86A59"/>
    <w:rsid w:val="00E87889"/>
    <w:rsid w:val="00E87E64"/>
    <w:rsid w:val="00E906AC"/>
    <w:rsid w:val="00E91A2D"/>
    <w:rsid w:val="00E923B4"/>
    <w:rsid w:val="00E92CA5"/>
    <w:rsid w:val="00E94A1D"/>
    <w:rsid w:val="00E9503C"/>
    <w:rsid w:val="00E962AE"/>
    <w:rsid w:val="00E96484"/>
    <w:rsid w:val="00E96D57"/>
    <w:rsid w:val="00E9764B"/>
    <w:rsid w:val="00E97786"/>
    <w:rsid w:val="00EA010C"/>
    <w:rsid w:val="00EA13C4"/>
    <w:rsid w:val="00EA1E69"/>
    <w:rsid w:val="00EA25F4"/>
    <w:rsid w:val="00EA2C7E"/>
    <w:rsid w:val="00EA3ED2"/>
    <w:rsid w:val="00EA4122"/>
    <w:rsid w:val="00EA4A37"/>
    <w:rsid w:val="00EA4B01"/>
    <w:rsid w:val="00EA5025"/>
    <w:rsid w:val="00EA525E"/>
    <w:rsid w:val="00EA5395"/>
    <w:rsid w:val="00EA6DDF"/>
    <w:rsid w:val="00EA6F74"/>
    <w:rsid w:val="00EB03AD"/>
    <w:rsid w:val="00EB0D09"/>
    <w:rsid w:val="00EB1136"/>
    <w:rsid w:val="00EB1BEF"/>
    <w:rsid w:val="00EB1E18"/>
    <w:rsid w:val="00EB2675"/>
    <w:rsid w:val="00EB420D"/>
    <w:rsid w:val="00EB5A01"/>
    <w:rsid w:val="00EC0240"/>
    <w:rsid w:val="00EC11F9"/>
    <w:rsid w:val="00EC1938"/>
    <w:rsid w:val="00EC1C7B"/>
    <w:rsid w:val="00EC311A"/>
    <w:rsid w:val="00EC4B19"/>
    <w:rsid w:val="00EC4B47"/>
    <w:rsid w:val="00EC52EE"/>
    <w:rsid w:val="00EC54F8"/>
    <w:rsid w:val="00EC5ADC"/>
    <w:rsid w:val="00EC5DD8"/>
    <w:rsid w:val="00EC6083"/>
    <w:rsid w:val="00ED0467"/>
    <w:rsid w:val="00ED0CD0"/>
    <w:rsid w:val="00ED1597"/>
    <w:rsid w:val="00ED240F"/>
    <w:rsid w:val="00ED2999"/>
    <w:rsid w:val="00ED2AD3"/>
    <w:rsid w:val="00ED3D13"/>
    <w:rsid w:val="00ED4903"/>
    <w:rsid w:val="00ED5270"/>
    <w:rsid w:val="00ED53A4"/>
    <w:rsid w:val="00ED5E52"/>
    <w:rsid w:val="00ED6B01"/>
    <w:rsid w:val="00ED7D31"/>
    <w:rsid w:val="00EE0DF6"/>
    <w:rsid w:val="00EE178C"/>
    <w:rsid w:val="00EE2257"/>
    <w:rsid w:val="00EE2BD0"/>
    <w:rsid w:val="00EE5971"/>
    <w:rsid w:val="00EE59B1"/>
    <w:rsid w:val="00EE650F"/>
    <w:rsid w:val="00EF0190"/>
    <w:rsid w:val="00EF0280"/>
    <w:rsid w:val="00EF0B2A"/>
    <w:rsid w:val="00EF0C1B"/>
    <w:rsid w:val="00EF0CCE"/>
    <w:rsid w:val="00EF1196"/>
    <w:rsid w:val="00EF1DBB"/>
    <w:rsid w:val="00EF1E60"/>
    <w:rsid w:val="00EF327A"/>
    <w:rsid w:val="00EF3C1E"/>
    <w:rsid w:val="00EF4A6A"/>
    <w:rsid w:val="00EF4AF5"/>
    <w:rsid w:val="00EF5443"/>
    <w:rsid w:val="00EF5CBC"/>
    <w:rsid w:val="00EF7661"/>
    <w:rsid w:val="00F006E7"/>
    <w:rsid w:val="00F01E23"/>
    <w:rsid w:val="00F02AB4"/>
    <w:rsid w:val="00F036AA"/>
    <w:rsid w:val="00F036DC"/>
    <w:rsid w:val="00F0411A"/>
    <w:rsid w:val="00F064B6"/>
    <w:rsid w:val="00F0688D"/>
    <w:rsid w:val="00F13F29"/>
    <w:rsid w:val="00F15086"/>
    <w:rsid w:val="00F15549"/>
    <w:rsid w:val="00F15706"/>
    <w:rsid w:val="00F1654B"/>
    <w:rsid w:val="00F17350"/>
    <w:rsid w:val="00F17489"/>
    <w:rsid w:val="00F2055E"/>
    <w:rsid w:val="00F208E6"/>
    <w:rsid w:val="00F20BE1"/>
    <w:rsid w:val="00F223FB"/>
    <w:rsid w:val="00F22E3C"/>
    <w:rsid w:val="00F22E94"/>
    <w:rsid w:val="00F230F2"/>
    <w:rsid w:val="00F25823"/>
    <w:rsid w:val="00F26D17"/>
    <w:rsid w:val="00F27C4B"/>
    <w:rsid w:val="00F312EA"/>
    <w:rsid w:val="00F3189E"/>
    <w:rsid w:val="00F34095"/>
    <w:rsid w:val="00F35F75"/>
    <w:rsid w:val="00F36E20"/>
    <w:rsid w:val="00F41CAF"/>
    <w:rsid w:val="00F41DCF"/>
    <w:rsid w:val="00F43885"/>
    <w:rsid w:val="00F43A39"/>
    <w:rsid w:val="00F43A7C"/>
    <w:rsid w:val="00F47D8A"/>
    <w:rsid w:val="00F51EDC"/>
    <w:rsid w:val="00F53002"/>
    <w:rsid w:val="00F533C0"/>
    <w:rsid w:val="00F53F4B"/>
    <w:rsid w:val="00F54E98"/>
    <w:rsid w:val="00F60C8C"/>
    <w:rsid w:val="00F61FE3"/>
    <w:rsid w:val="00F6315A"/>
    <w:rsid w:val="00F63423"/>
    <w:rsid w:val="00F64303"/>
    <w:rsid w:val="00F648FD"/>
    <w:rsid w:val="00F65424"/>
    <w:rsid w:val="00F65738"/>
    <w:rsid w:val="00F65B44"/>
    <w:rsid w:val="00F671A1"/>
    <w:rsid w:val="00F67221"/>
    <w:rsid w:val="00F67C48"/>
    <w:rsid w:val="00F714A3"/>
    <w:rsid w:val="00F71967"/>
    <w:rsid w:val="00F72126"/>
    <w:rsid w:val="00F722CD"/>
    <w:rsid w:val="00F724C4"/>
    <w:rsid w:val="00F72CA0"/>
    <w:rsid w:val="00F73106"/>
    <w:rsid w:val="00F73168"/>
    <w:rsid w:val="00F73954"/>
    <w:rsid w:val="00F749A4"/>
    <w:rsid w:val="00F74ECE"/>
    <w:rsid w:val="00F75690"/>
    <w:rsid w:val="00F76153"/>
    <w:rsid w:val="00F762EB"/>
    <w:rsid w:val="00F763C1"/>
    <w:rsid w:val="00F76553"/>
    <w:rsid w:val="00F76D3F"/>
    <w:rsid w:val="00F76FD5"/>
    <w:rsid w:val="00F77448"/>
    <w:rsid w:val="00F776AF"/>
    <w:rsid w:val="00F80647"/>
    <w:rsid w:val="00F80738"/>
    <w:rsid w:val="00F828E6"/>
    <w:rsid w:val="00F82B5A"/>
    <w:rsid w:val="00F82F5B"/>
    <w:rsid w:val="00F830A5"/>
    <w:rsid w:val="00F836CA"/>
    <w:rsid w:val="00F83F5B"/>
    <w:rsid w:val="00F8486A"/>
    <w:rsid w:val="00F8579E"/>
    <w:rsid w:val="00F85AA9"/>
    <w:rsid w:val="00F85FA3"/>
    <w:rsid w:val="00F8606C"/>
    <w:rsid w:val="00F86590"/>
    <w:rsid w:val="00F86C0C"/>
    <w:rsid w:val="00F87227"/>
    <w:rsid w:val="00F902F5"/>
    <w:rsid w:val="00F923BF"/>
    <w:rsid w:val="00F92A4B"/>
    <w:rsid w:val="00F92F62"/>
    <w:rsid w:val="00F93939"/>
    <w:rsid w:val="00F93C3C"/>
    <w:rsid w:val="00F93C60"/>
    <w:rsid w:val="00F94EBC"/>
    <w:rsid w:val="00F95EDB"/>
    <w:rsid w:val="00F96466"/>
    <w:rsid w:val="00F96594"/>
    <w:rsid w:val="00F97019"/>
    <w:rsid w:val="00FA08C4"/>
    <w:rsid w:val="00FA2146"/>
    <w:rsid w:val="00FA223C"/>
    <w:rsid w:val="00FA4EB4"/>
    <w:rsid w:val="00FA4EFB"/>
    <w:rsid w:val="00FA508C"/>
    <w:rsid w:val="00FA52F6"/>
    <w:rsid w:val="00FA55F3"/>
    <w:rsid w:val="00FA5A76"/>
    <w:rsid w:val="00FA5C56"/>
    <w:rsid w:val="00FB2A75"/>
    <w:rsid w:val="00FB2D78"/>
    <w:rsid w:val="00FB3B15"/>
    <w:rsid w:val="00FB3E65"/>
    <w:rsid w:val="00FB67C4"/>
    <w:rsid w:val="00FB683E"/>
    <w:rsid w:val="00FB6C83"/>
    <w:rsid w:val="00FC036D"/>
    <w:rsid w:val="00FC1E38"/>
    <w:rsid w:val="00FC253A"/>
    <w:rsid w:val="00FC255E"/>
    <w:rsid w:val="00FC2D87"/>
    <w:rsid w:val="00FC31EB"/>
    <w:rsid w:val="00FC3AA3"/>
    <w:rsid w:val="00FC4552"/>
    <w:rsid w:val="00FC4E1B"/>
    <w:rsid w:val="00FC6703"/>
    <w:rsid w:val="00FC7086"/>
    <w:rsid w:val="00FD127C"/>
    <w:rsid w:val="00FD171C"/>
    <w:rsid w:val="00FD28F2"/>
    <w:rsid w:val="00FD2F9C"/>
    <w:rsid w:val="00FD303A"/>
    <w:rsid w:val="00FD32A2"/>
    <w:rsid w:val="00FD3369"/>
    <w:rsid w:val="00FD3E42"/>
    <w:rsid w:val="00FD4DB1"/>
    <w:rsid w:val="00FD513D"/>
    <w:rsid w:val="00FD53C0"/>
    <w:rsid w:val="00FD5B21"/>
    <w:rsid w:val="00FE17B8"/>
    <w:rsid w:val="00FE307F"/>
    <w:rsid w:val="00FE324E"/>
    <w:rsid w:val="00FE534C"/>
    <w:rsid w:val="00FE6BDA"/>
    <w:rsid w:val="00FE6C53"/>
    <w:rsid w:val="00FE73F2"/>
    <w:rsid w:val="00FE79B3"/>
    <w:rsid w:val="00FE7AA8"/>
    <w:rsid w:val="00FE7FC1"/>
    <w:rsid w:val="00FF0A87"/>
    <w:rsid w:val="00FF0F4A"/>
    <w:rsid w:val="00FF1514"/>
    <w:rsid w:val="00FF2F88"/>
    <w:rsid w:val="00FF329D"/>
    <w:rsid w:val="00FF385A"/>
    <w:rsid w:val="00FF475E"/>
    <w:rsid w:val="00FF4B84"/>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CA1EFB88-7630-4D8D-86CA-04EE5AE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2810">
      <w:bodyDiv w:val="1"/>
      <w:marLeft w:val="0"/>
      <w:marRight w:val="0"/>
      <w:marTop w:val="0"/>
      <w:marBottom w:val="0"/>
      <w:divBdr>
        <w:top w:val="none" w:sz="0" w:space="0" w:color="auto"/>
        <w:left w:val="none" w:sz="0" w:space="0" w:color="auto"/>
        <w:bottom w:val="none" w:sz="0" w:space="0" w:color="auto"/>
        <w:right w:val="none" w:sz="0" w:space="0" w:color="auto"/>
      </w:divBdr>
    </w:div>
    <w:div w:id="124471462">
      <w:bodyDiv w:val="1"/>
      <w:marLeft w:val="0"/>
      <w:marRight w:val="0"/>
      <w:marTop w:val="0"/>
      <w:marBottom w:val="0"/>
      <w:divBdr>
        <w:top w:val="none" w:sz="0" w:space="0" w:color="auto"/>
        <w:left w:val="none" w:sz="0" w:space="0" w:color="auto"/>
        <w:bottom w:val="none" w:sz="0" w:space="0" w:color="auto"/>
        <w:right w:val="none" w:sz="0" w:space="0" w:color="auto"/>
      </w:divBdr>
    </w:div>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g"/><Relationship Id="rId26" Type="http://schemas.openxmlformats.org/officeDocument/2006/relationships/image" Target="media/image5.jpg"/><Relationship Id="rId39" Type="http://schemas.openxmlformats.org/officeDocument/2006/relationships/hyperlink" Target="http://wiki.ford.com/pages/viewpage.action?pageId=110594919&amp;src=contextnavpagetreemode" TargetMode="External"/><Relationship Id="rId21" Type="http://schemas.openxmlformats.org/officeDocument/2006/relationships/hyperlink" Target="http://wiki.ford.com/display/RequirementsEngineering/Stakeholder+Analysis" TargetMode="External"/><Relationship Id="rId34" Type="http://schemas.openxmlformats.org/officeDocument/2006/relationships/image" Target="media/image7.jpg"/><Relationship Id="rId42" Type="http://schemas.openxmlformats.org/officeDocument/2006/relationships/hyperlink" Target="https://pd3.spt.ford.com/sites/SystemsEngineering/SEC/sysml-teamsite/SysML%20Wiki/Activity%20Diagram%20Basics.aspx" TargetMode="External"/><Relationship Id="rId47" Type="http://schemas.openxmlformats.org/officeDocument/2006/relationships/hyperlink" Target="https://pd3.spt.ford.com/sites/GlobalFunctionalSafety/Pages/default.aspx" TargetMode="External"/><Relationship Id="rId50" Type="http://schemas.openxmlformats.org/officeDocument/2006/relationships/image" Target="media/image11.jpg"/><Relationship Id="rId55"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Glossary?src=contextnavpagetreemode"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g"/><Relationship Id="rId29" Type="http://schemas.openxmlformats.org/officeDocument/2006/relationships/hyperlink" Target="https://pd3.spt.ford.com/sites/SystemsEngineering/SEC/sysml-teamsite/SysML%20Wiki/Internal%20Block%20Diagram%20Basic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iki.ford.com/display/RequirementsEngineering/Specification+templates?src=contextnavpagetreemode" TargetMode="External"/><Relationship Id="rId32" Type="http://schemas.openxmlformats.org/officeDocument/2006/relationships/hyperlink" Target="http://www.ieee.org/documents/ieeecitationref.pdf" TargetMode="External"/><Relationship Id="rId37" Type="http://schemas.openxmlformats.org/officeDocument/2006/relationships/image" Target="media/image9.jpg"/><Relationship Id="rId40" Type="http://schemas.openxmlformats.org/officeDocument/2006/relationships/hyperlink" Target="http://wiki.ford.com/display/RequirementsEngineering/State+Charts?src=contextnavpagetreemode" TargetMode="External"/><Relationship Id="rId45" Type="http://schemas.openxmlformats.org/officeDocument/2006/relationships/image" Target="media/image10.jpg"/><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wiki.ford.com/display/RequirementsEngineering/Requirements+Engineering+for+SW+Enabled+Features" TargetMode="External"/><Relationship Id="rId28" Type="http://schemas.openxmlformats.org/officeDocument/2006/relationships/hyperlink" Target="http://wiki.ford.com/display/RequirementsEngineering/Data+Flow+Diagram?src=contextnavpagetreemode" TargetMode="External"/><Relationship Id="rId36" Type="http://schemas.openxmlformats.org/officeDocument/2006/relationships/image" Target="media/image8.jpg"/><Relationship Id="rId49" Type="http://schemas.openxmlformats.org/officeDocument/2006/relationships/hyperlink" Target="https://pd3.spt.ford.com/sites/GlobalFunctionalSafety/Pages/default.aspx" TargetMode="External"/><Relationship Id="rId57" Type="http://schemas.openxmlformats.org/officeDocument/2006/relationships/hyperlink" Target="http://wiki.ford.com/display/RequirementsEngineering/Requirements+Attributes" TargetMode="External"/><Relationship Id="rId61" Type="http://schemas.openxmlformats.org/officeDocument/2006/relationships/hyperlink" Target="http://wiki.ford.com/display/RequirementsEngineering/Adding+an+Encoding+Type" TargetMode="External"/><Relationship Id="rId10" Type="http://schemas.openxmlformats.org/officeDocument/2006/relationships/endnotes" Target="end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hyperlink" Target="http://wiki.ford.com/display/RequirementsEngineering/Variant+Management" TargetMode="External"/><Relationship Id="rId44" Type="http://schemas.openxmlformats.org/officeDocument/2006/relationships/hyperlink" Target="https://pd3.spt.ford.com/sites/SystemsEngineering/SEC/sysml-teamsite/SysML%20Wiki/Sequence%20Diagram%20Basics.aspx" TargetMode="External"/><Relationship Id="rId52" Type="http://schemas.openxmlformats.org/officeDocument/2006/relationships/image" Target="media/image12.jpg"/><Relationship Id="rId60" Type="http://schemas.openxmlformats.org/officeDocument/2006/relationships/hyperlink" Target="http://wiki.ford.com/display/RequirementsEngineering/Adding+a+Logical+Signal+or+Parameter"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iki.ford.com/display/RequirementsEngineering/Specification+templates" TargetMode="External"/><Relationship Id="rId27" Type="http://schemas.openxmlformats.org/officeDocument/2006/relationships/hyperlink" Target="http://wiki.ford.com/display/RequirementsEngineering/Functional+Analysis+and+Architecture" TargetMode="External"/><Relationship Id="rId30"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35" Type="http://schemas.openxmlformats.org/officeDocument/2006/relationships/hyperlink" Target="http://wiki.ford.com/display/RequirementsEngineering/Adding+a+Logical+Signal+or+Parameter" TargetMode="External"/><Relationship Id="rId43" Type="http://schemas.openxmlformats.org/officeDocument/2006/relationships/hyperlink" Target="http://wiki.ford.com/display/RequirementsEngineering/Sequence+Chart?src=contextnavpagetreemode"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hyperlink" Target="http://wiki.ford.com/display/RequirementsEngineering/Requirements+Attributes?src=contextnavpagetreemode" TargetMode="External"/><Relationship Id="rId33" Type="http://schemas.openxmlformats.org/officeDocument/2006/relationships/image" Target="media/image6.jpg"/><Relationship Id="rId38" Type="http://schemas.openxmlformats.org/officeDocument/2006/relationships/hyperlink" Target="http://wiki.ford.com/pages/viewpage.action?pageId=110594919&amp;src=contextnavpagetreemode" TargetMode="External"/><Relationship Id="rId46" Type="http://schemas.openxmlformats.org/officeDocument/2006/relationships/hyperlink" Target="http://wiki.ford.com/display/RequirementsEngineering/How+to+write+better+requirements?src=contextnavpagetreemode" TargetMode="External"/><Relationship Id="rId59" Type="http://schemas.openxmlformats.org/officeDocument/2006/relationships/hyperlink" Target="http://wiki.ford.com/display/RequirementsEngineering/Adding+a+Logical+Signal+or+Parameter" TargetMode="External"/><Relationship Id="rId67" Type="http://schemas.microsoft.com/office/2011/relationships/people" Target="people.xml"/><Relationship Id="rId20" Type="http://schemas.openxmlformats.org/officeDocument/2006/relationships/hyperlink" Target="https://www.vsemweb.ford.com:443/tc/launchapp?-attach=true&amp;-s=226TCSession&amp;-o=ZmZNi0JHx3NrTDAAAAAAAAAAAAA" TargetMode="External"/><Relationship Id="rId41" Type="http://schemas.openxmlformats.org/officeDocument/2006/relationships/hyperlink" Target="http://wiki.ford.com/display/RequirementsEngineering/Activity+Diagram?src=contextnavpagetreemode" TargetMode="External"/><Relationship Id="rId54" Type="http://schemas.openxmlformats.org/officeDocument/2006/relationships/image" Target="media/image13.jpg"/><Relationship Id="rId62" Type="http://schemas.openxmlformats.org/officeDocument/2006/relationships/hyperlink" Target="http://wiki.ford.com/display/RequirementsEngineering/Glossary?src=contextnavpagetreem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3.xml><?xml version="1.0" encoding="utf-8"?>
<ds:datastoreItem xmlns:ds="http://schemas.openxmlformats.org/officeDocument/2006/customXml" ds:itemID="{CC3CD972-F471-43FF-9EC1-01B979C20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E8759-D0ED-49B5-9FDE-18ACE765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_FunctionSpec_Template_v6-0.dotx</Template>
  <TotalTime>0</TotalTime>
  <Pages>33</Pages>
  <Words>7685</Words>
  <Characters>43806</Characters>
  <Application>Microsoft Office Word</Application>
  <DocSecurity>0</DocSecurity>
  <Lines>365</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 Specification SysML Report Template</vt:lpstr>
      <vt:lpstr>Engineering Specification</vt:lpstr>
    </vt:vector>
  </TitlesOfParts>
  <Company>FORD MOTOR COMPANY</Company>
  <LinksUpToDate>false</LinksUpToDate>
  <CharactersWithSpaces>51389</CharactersWithSpaces>
  <SharedDoc>false</SharedDoc>
  <HLinks>
    <vt:vector size="882" baseType="variant">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Specification SysML Report Template</dc:title>
  <dc:creator>Nuesch, Sandro (S.P.)</dc:creator>
  <cp:keywords>SysML Report Template</cp:keywords>
  <cp:lastModifiedBy>Vandenbrink, Terry (T.)</cp:lastModifiedBy>
  <cp:revision>2</cp:revision>
  <cp:lastPrinted>2006-07-11T12:32:00Z</cp:lastPrinted>
  <dcterms:created xsi:type="dcterms:W3CDTF">2021-03-11T17:45:00Z</dcterms:created>
  <dcterms:modified xsi:type="dcterms:W3CDTF">2021-03-11T17:45:00Z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0x010100CA46488F3B04AF49AF7E6345BEA210A4</vt:lpwstr>
  </property>
</Properties>
</file>